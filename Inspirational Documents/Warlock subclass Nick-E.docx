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78C6AE9D" w14:textId="6B25B6B2" w:rsidR="00BF38C1" w:rsidRPr="00BF38C1" w:rsidRDefault="00BF38C1" w:rsidP="00BF38C1">
      <w:pPr>
        <w:widowControl w:val="0"/>
        <w:autoSpaceDE w:val="0"/>
        <w:autoSpaceDN w:val="0"/>
        <w:adjustRightInd w:val="0"/>
        <w:spacing w:after="200" w:line="276" w:lineRule="auto"/>
        <w:rPr>
          <w:rFonts w:ascii="Times New Roman" w:hAnsi="Times New Roman" w:cs="Times New Roman"/>
          <w:b/>
          <w:bCs w:val="0"/>
          <w:sz w:val="32"/>
          <w:szCs w:val="32"/>
          <w:lang w:val="en"/>
        </w:rPr>
      </w:pPr>
      <w:bookmarkStart w:id="0" w:name="_Hlk170597779"/>
      <w:r w:rsidRPr="00BF38C1">
        <w:rPr>
          <w:rFonts w:ascii="Times New Roman" w:hAnsi="Times New Roman" w:cs="Times New Roman"/>
          <w:noProof/>
          <w:sz w:val="20"/>
        </w:rPr>
        <mc:AlternateContent>
          <mc:Choice Requires="wps">
            <w:drawing>
              <wp:anchor distT="0" distB="0" distL="114300" distR="114300" simplePos="0" relativeHeight="251659264" behindDoc="0" locked="0" layoutInCell="1" allowOverlap="1" wp14:anchorId="76FFBCCE" wp14:editId="724D5E60">
                <wp:simplePos x="0" y="0"/>
                <wp:positionH relativeFrom="margin">
                  <wp:align>right</wp:align>
                </wp:positionH>
                <wp:positionV relativeFrom="margin">
                  <wp:posOffset>-200025</wp:posOffset>
                </wp:positionV>
                <wp:extent cx="6200775" cy="4733925"/>
                <wp:effectExtent l="114300" t="114300" r="161925" b="180975"/>
                <wp:wrapTopAndBottom/>
                <wp:docPr id="1704717360" name="Text Box 1704717360"/>
                <wp:cNvGraphicFramePr/>
                <a:graphic xmlns:a="http://schemas.openxmlformats.org/drawingml/2006/main">
                  <a:graphicData uri="http://schemas.microsoft.com/office/word/2010/wordprocessingShape">
                    <wps:wsp>
                      <wps:cNvSpPr txBox="1"/>
                      <wps:spPr>
                        <a:xfrm>
                          <a:off x="0" y="0"/>
                          <a:ext cx="6200775" cy="4733925"/>
                        </a:xfrm>
                        <a:custGeom>
                          <a:avLst/>
                          <a:gdLst>
                            <a:gd name="connsiteX0" fmla="*/ 0 w 6200775"/>
                            <a:gd name="connsiteY0" fmla="*/ 0 h 4733925"/>
                            <a:gd name="connsiteX1" fmla="*/ 502952 w 6200775"/>
                            <a:gd name="connsiteY1" fmla="*/ 0 h 4733925"/>
                            <a:gd name="connsiteX2" fmla="*/ 1129919 w 6200775"/>
                            <a:gd name="connsiteY2" fmla="*/ 0 h 4733925"/>
                            <a:gd name="connsiteX3" fmla="*/ 1818894 w 6200775"/>
                            <a:gd name="connsiteY3" fmla="*/ 0 h 4733925"/>
                            <a:gd name="connsiteX4" fmla="*/ 2507869 w 6200775"/>
                            <a:gd name="connsiteY4" fmla="*/ 0 h 4733925"/>
                            <a:gd name="connsiteX5" fmla="*/ 3320860 w 6200775"/>
                            <a:gd name="connsiteY5" fmla="*/ 0 h 4733925"/>
                            <a:gd name="connsiteX6" fmla="*/ 3823811 w 6200775"/>
                            <a:gd name="connsiteY6" fmla="*/ 0 h 4733925"/>
                            <a:gd name="connsiteX7" fmla="*/ 4636802 w 6200775"/>
                            <a:gd name="connsiteY7" fmla="*/ 0 h 4733925"/>
                            <a:gd name="connsiteX8" fmla="*/ 5325777 w 6200775"/>
                            <a:gd name="connsiteY8" fmla="*/ 0 h 4733925"/>
                            <a:gd name="connsiteX9" fmla="*/ 6200775 w 6200775"/>
                            <a:gd name="connsiteY9" fmla="*/ 0 h 4733925"/>
                            <a:gd name="connsiteX10" fmla="*/ 6200775 w 6200775"/>
                            <a:gd name="connsiteY10" fmla="*/ 534257 h 4733925"/>
                            <a:gd name="connsiteX11" fmla="*/ 6200775 w 6200775"/>
                            <a:gd name="connsiteY11" fmla="*/ 1257871 h 4733925"/>
                            <a:gd name="connsiteX12" fmla="*/ 6200775 w 6200775"/>
                            <a:gd name="connsiteY12" fmla="*/ 1792129 h 4733925"/>
                            <a:gd name="connsiteX13" fmla="*/ 6200775 w 6200775"/>
                            <a:gd name="connsiteY13" fmla="*/ 2326386 h 4733925"/>
                            <a:gd name="connsiteX14" fmla="*/ 6200775 w 6200775"/>
                            <a:gd name="connsiteY14" fmla="*/ 3097340 h 4733925"/>
                            <a:gd name="connsiteX15" fmla="*/ 6200775 w 6200775"/>
                            <a:gd name="connsiteY15" fmla="*/ 3868293 h 4733925"/>
                            <a:gd name="connsiteX16" fmla="*/ 6200775 w 6200775"/>
                            <a:gd name="connsiteY16" fmla="*/ 4733925 h 4733925"/>
                            <a:gd name="connsiteX17" fmla="*/ 5511800 w 6200775"/>
                            <a:gd name="connsiteY17" fmla="*/ 4733925 h 4733925"/>
                            <a:gd name="connsiteX18" fmla="*/ 4822825 w 6200775"/>
                            <a:gd name="connsiteY18" fmla="*/ 4733925 h 4733925"/>
                            <a:gd name="connsiteX19" fmla="*/ 4071842 w 6200775"/>
                            <a:gd name="connsiteY19" fmla="*/ 4733925 h 4733925"/>
                            <a:gd name="connsiteX20" fmla="*/ 3568891 w 6200775"/>
                            <a:gd name="connsiteY20" fmla="*/ 4733925 h 4733925"/>
                            <a:gd name="connsiteX21" fmla="*/ 2941923 w 6200775"/>
                            <a:gd name="connsiteY21" fmla="*/ 4733925 h 4733925"/>
                            <a:gd name="connsiteX22" fmla="*/ 2376964 w 6200775"/>
                            <a:gd name="connsiteY22" fmla="*/ 4733925 h 4733925"/>
                            <a:gd name="connsiteX23" fmla="*/ 1749996 w 6200775"/>
                            <a:gd name="connsiteY23" fmla="*/ 4733925 h 4733925"/>
                            <a:gd name="connsiteX24" fmla="*/ 1185037 w 6200775"/>
                            <a:gd name="connsiteY24" fmla="*/ 4733925 h 4733925"/>
                            <a:gd name="connsiteX25" fmla="*/ 0 w 6200775"/>
                            <a:gd name="connsiteY25" fmla="*/ 4733925 h 4733925"/>
                            <a:gd name="connsiteX26" fmla="*/ 0 w 6200775"/>
                            <a:gd name="connsiteY26" fmla="*/ 4057650 h 4733925"/>
                            <a:gd name="connsiteX27" fmla="*/ 0 w 6200775"/>
                            <a:gd name="connsiteY27" fmla="*/ 3476054 h 4733925"/>
                            <a:gd name="connsiteX28" fmla="*/ 0 w 6200775"/>
                            <a:gd name="connsiteY28" fmla="*/ 2705100 h 4733925"/>
                            <a:gd name="connsiteX29" fmla="*/ 0 w 6200775"/>
                            <a:gd name="connsiteY29" fmla="*/ 2028825 h 4733925"/>
                            <a:gd name="connsiteX30" fmla="*/ 0 w 6200775"/>
                            <a:gd name="connsiteY30" fmla="*/ 1305211 h 4733925"/>
                            <a:gd name="connsiteX31" fmla="*/ 0 w 6200775"/>
                            <a:gd name="connsiteY31" fmla="*/ 0 h 4733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6200775" h="4733925" fill="none" extrusionOk="0">
                              <a:moveTo>
                                <a:pt x="0" y="0"/>
                              </a:moveTo>
                              <a:cubicBezTo>
                                <a:pt x="215962" y="-23517"/>
                                <a:pt x="320566" y="7180"/>
                                <a:pt x="502952" y="0"/>
                              </a:cubicBezTo>
                              <a:cubicBezTo>
                                <a:pt x="685338" y="-7180"/>
                                <a:pt x="880493" y="24356"/>
                                <a:pt x="1129919" y="0"/>
                              </a:cubicBezTo>
                              <a:cubicBezTo>
                                <a:pt x="1379345" y="-24356"/>
                                <a:pt x="1527449" y="1251"/>
                                <a:pt x="1818894" y="0"/>
                              </a:cubicBezTo>
                              <a:cubicBezTo>
                                <a:pt x="2110340" y="-1251"/>
                                <a:pt x="2218976" y="-3496"/>
                                <a:pt x="2507869" y="0"/>
                              </a:cubicBezTo>
                              <a:cubicBezTo>
                                <a:pt x="2796762" y="3496"/>
                                <a:pt x="2929624" y="9672"/>
                                <a:pt x="3320860" y="0"/>
                              </a:cubicBezTo>
                              <a:cubicBezTo>
                                <a:pt x="3712096" y="-9672"/>
                                <a:pt x="3577789" y="21445"/>
                                <a:pt x="3823811" y="0"/>
                              </a:cubicBezTo>
                              <a:cubicBezTo>
                                <a:pt x="4069833" y="-21445"/>
                                <a:pt x="4315893" y="-15905"/>
                                <a:pt x="4636802" y="0"/>
                              </a:cubicBezTo>
                              <a:cubicBezTo>
                                <a:pt x="4957711" y="15905"/>
                                <a:pt x="5032557" y="-16417"/>
                                <a:pt x="5325777" y="0"/>
                              </a:cubicBezTo>
                              <a:cubicBezTo>
                                <a:pt x="5618997" y="16417"/>
                                <a:pt x="5935287" y="27256"/>
                                <a:pt x="6200775" y="0"/>
                              </a:cubicBezTo>
                              <a:cubicBezTo>
                                <a:pt x="6210233" y="131919"/>
                                <a:pt x="6217160" y="405085"/>
                                <a:pt x="6200775" y="534257"/>
                              </a:cubicBezTo>
                              <a:cubicBezTo>
                                <a:pt x="6184390" y="663429"/>
                                <a:pt x="6205559" y="1083949"/>
                                <a:pt x="6200775" y="1257871"/>
                              </a:cubicBezTo>
                              <a:cubicBezTo>
                                <a:pt x="6195991" y="1431793"/>
                                <a:pt x="6224742" y="1590396"/>
                                <a:pt x="6200775" y="1792129"/>
                              </a:cubicBezTo>
                              <a:cubicBezTo>
                                <a:pt x="6176808" y="1993862"/>
                                <a:pt x="6176093" y="2135296"/>
                                <a:pt x="6200775" y="2326386"/>
                              </a:cubicBezTo>
                              <a:cubicBezTo>
                                <a:pt x="6225457" y="2517476"/>
                                <a:pt x="6200797" y="2917378"/>
                                <a:pt x="6200775" y="3097340"/>
                              </a:cubicBezTo>
                              <a:cubicBezTo>
                                <a:pt x="6200753" y="3277302"/>
                                <a:pt x="6222351" y="3696979"/>
                                <a:pt x="6200775" y="3868293"/>
                              </a:cubicBezTo>
                              <a:cubicBezTo>
                                <a:pt x="6179199" y="4039607"/>
                                <a:pt x="6228778" y="4393033"/>
                                <a:pt x="6200775" y="4733925"/>
                              </a:cubicBezTo>
                              <a:cubicBezTo>
                                <a:pt x="6003669" y="4768258"/>
                                <a:pt x="5702540" y="4755765"/>
                                <a:pt x="5511800" y="4733925"/>
                              </a:cubicBezTo>
                              <a:cubicBezTo>
                                <a:pt x="5321061" y="4712085"/>
                                <a:pt x="5087977" y="4731126"/>
                                <a:pt x="4822825" y="4733925"/>
                              </a:cubicBezTo>
                              <a:cubicBezTo>
                                <a:pt x="4557673" y="4736724"/>
                                <a:pt x="4294313" y="4722542"/>
                                <a:pt x="4071842" y="4733925"/>
                              </a:cubicBezTo>
                              <a:cubicBezTo>
                                <a:pt x="3849371" y="4745308"/>
                                <a:pt x="3741405" y="4754664"/>
                                <a:pt x="3568891" y="4733925"/>
                              </a:cubicBezTo>
                              <a:cubicBezTo>
                                <a:pt x="3396377" y="4713186"/>
                                <a:pt x="3239202" y="4736960"/>
                                <a:pt x="2941923" y="4733925"/>
                              </a:cubicBezTo>
                              <a:cubicBezTo>
                                <a:pt x="2644644" y="4730890"/>
                                <a:pt x="2548013" y="4727003"/>
                                <a:pt x="2376964" y="4733925"/>
                              </a:cubicBezTo>
                              <a:cubicBezTo>
                                <a:pt x="2205915" y="4740847"/>
                                <a:pt x="1961228" y="4736711"/>
                                <a:pt x="1749996" y="4733925"/>
                              </a:cubicBezTo>
                              <a:cubicBezTo>
                                <a:pt x="1538764" y="4731139"/>
                                <a:pt x="1438712" y="4720435"/>
                                <a:pt x="1185037" y="4733925"/>
                              </a:cubicBezTo>
                              <a:cubicBezTo>
                                <a:pt x="931362" y="4747415"/>
                                <a:pt x="264151" y="4758051"/>
                                <a:pt x="0" y="4733925"/>
                              </a:cubicBezTo>
                              <a:cubicBezTo>
                                <a:pt x="10562" y="4559793"/>
                                <a:pt x="21103" y="4270754"/>
                                <a:pt x="0" y="4057650"/>
                              </a:cubicBezTo>
                              <a:cubicBezTo>
                                <a:pt x="-21103" y="3844547"/>
                                <a:pt x="20711" y="3707562"/>
                                <a:pt x="0" y="3476054"/>
                              </a:cubicBezTo>
                              <a:cubicBezTo>
                                <a:pt x="-20711" y="3244546"/>
                                <a:pt x="18801" y="2976916"/>
                                <a:pt x="0" y="2705100"/>
                              </a:cubicBezTo>
                              <a:cubicBezTo>
                                <a:pt x="-18801" y="2433284"/>
                                <a:pt x="-15579" y="2280564"/>
                                <a:pt x="0" y="2028825"/>
                              </a:cubicBezTo>
                              <a:cubicBezTo>
                                <a:pt x="15579" y="1777087"/>
                                <a:pt x="26967" y="1479677"/>
                                <a:pt x="0" y="1305211"/>
                              </a:cubicBezTo>
                              <a:cubicBezTo>
                                <a:pt x="-26967" y="1130745"/>
                                <a:pt x="-42949" y="512383"/>
                                <a:pt x="0" y="0"/>
                              </a:cubicBezTo>
                              <a:close/>
                            </a:path>
                            <a:path w="6200775" h="4733925" stroke="0" extrusionOk="0">
                              <a:moveTo>
                                <a:pt x="0" y="0"/>
                              </a:moveTo>
                              <a:cubicBezTo>
                                <a:pt x="253695" y="-28415"/>
                                <a:pt x="549887" y="-29257"/>
                                <a:pt x="688975" y="0"/>
                              </a:cubicBezTo>
                              <a:cubicBezTo>
                                <a:pt x="828064" y="29257"/>
                                <a:pt x="1169429" y="-24921"/>
                                <a:pt x="1501965" y="0"/>
                              </a:cubicBezTo>
                              <a:cubicBezTo>
                                <a:pt x="1834501" y="24921"/>
                                <a:pt x="1948265" y="21371"/>
                                <a:pt x="2066925" y="0"/>
                              </a:cubicBezTo>
                              <a:cubicBezTo>
                                <a:pt x="2185585" y="-21371"/>
                                <a:pt x="2638345" y="29507"/>
                                <a:pt x="2879916" y="0"/>
                              </a:cubicBezTo>
                              <a:cubicBezTo>
                                <a:pt x="3121487" y="-29507"/>
                                <a:pt x="3296419" y="31749"/>
                                <a:pt x="3692906" y="0"/>
                              </a:cubicBezTo>
                              <a:cubicBezTo>
                                <a:pt x="4089393" y="-31749"/>
                                <a:pt x="4080442" y="-28230"/>
                                <a:pt x="4257866" y="0"/>
                              </a:cubicBezTo>
                              <a:cubicBezTo>
                                <a:pt x="4435290" y="28230"/>
                                <a:pt x="4600872" y="18854"/>
                                <a:pt x="4884833" y="0"/>
                              </a:cubicBezTo>
                              <a:cubicBezTo>
                                <a:pt x="5168794" y="-18854"/>
                                <a:pt x="5779902" y="56841"/>
                                <a:pt x="6200775" y="0"/>
                              </a:cubicBezTo>
                              <a:cubicBezTo>
                                <a:pt x="6192477" y="378445"/>
                                <a:pt x="6212775" y="436237"/>
                                <a:pt x="6200775" y="770953"/>
                              </a:cubicBezTo>
                              <a:cubicBezTo>
                                <a:pt x="6188775" y="1105669"/>
                                <a:pt x="6194931" y="1111042"/>
                                <a:pt x="6200775" y="1352550"/>
                              </a:cubicBezTo>
                              <a:cubicBezTo>
                                <a:pt x="6206619" y="1594058"/>
                                <a:pt x="6166649" y="1906185"/>
                                <a:pt x="6200775" y="2076164"/>
                              </a:cubicBezTo>
                              <a:cubicBezTo>
                                <a:pt x="6234901" y="2246143"/>
                                <a:pt x="6188146" y="2443288"/>
                                <a:pt x="6200775" y="2752439"/>
                              </a:cubicBezTo>
                              <a:cubicBezTo>
                                <a:pt x="6213404" y="3061590"/>
                                <a:pt x="6213185" y="3126401"/>
                                <a:pt x="6200775" y="3428714"/>
                              </a:cubicBezTo>
                              <a:cubicBezTo>
                                <a:pt x="6188365" y="3731027"/>
                                <a:pt x="6220520" y="3811205"/>
                                <a:pt x="6200775" y="4152328"/>
                              </a:cubicBezTo>
                              <a:cubicBezTo>
                                <a:pt x="6181030" y="4493451"/>
                                <a:pt x="6214853" y="4483573"/>
                                <a:pt x="6200775" y="4733925"/>
                              </a:cubicBezTo>
                              <a:cubicBezTo>
                                <a:pt x="6025779" y="4711541"/>
                                <a:pt x="5916238" y="4749928"/>
                                <a:pt x="5697823" y="4733925"/>
                              </a:cubicBezTo>
                              <a:cubicBezTo>
                                <a:pt x="5479408" y="4717922"/>
                                <a:pt x="5343682" y="4715742"/>
                                <a:pt x="5194872" y="4733925"/>
                              </a:cubicBezTo>
                              <a:cubicBezTo>
                                <a:pt x="5046062" y="4752108"/>
                                <a:pt x="4814730" y="4755883"/>
                                <a:pt x="4691920" y="4733925"/>
                              </a:cubicBezTo>
                              <a:cubicBezTo>
                                <a:pt x="4569110" y="4711967"/>
                                <a:pt x="4261765" y="4743514"/>
                                <a:pt x="4002945" y="4733925"/>
                              </a:cubicBezTo>
                              <a:cubicBezTo>
                                <a:pt x="3744125" y="4724336"/>
                                <a:pt x="3526509" y="4768513"/>
                                <a:pt x="3189954" y="4733925"/>
                              </a:cubicBezTo>
                              <a:cubicBezTo>
                                <a:pt x="2853399" y="4699337"/>
                                <a:pt x="2561930" y="4771306"/>
                                <a:pt x="2376964" y="4733925"/>
                              </a:cubicBezTo>
                              <a:cubicBezTo>
                                <a:pt x="2191998" y="4696545"/>
                                <a:pt x="2115508" y="4747302"/>
                                <a:pt x="1874012" y="4733925"/>
                              </a:cubicBezTo>
                              <a:cubicBezTo>
                                <a:pt x="1632516" y="4720548"/>
                                <a:pt x="1367474" y="4764070"/>
                                <a:pt x="1185037" y="4733925"/>
                              </a:cubicBezTo>
                              <a:cubicBezTo>
                                <a:pt x="1002600" y="4703780"/>
                                <a:pt x="775648" y="4723688"/>
                                <a:pt x="620078" y="4733925"/>
                              </a:cubicBezTo>
                              <a:cubicBezTo>
                                <a:pt x="464508" y="4744162"/>
                                <a:pt x="147310" y="4736221"/>
                                <a:pt x="0" y="4733925"/>
                              </a:cubicBezTo>
                              <a:cubicBezTo>
                                <a:pt x="3600" y="4573617"/>
                                <a:pt x="-29636" y="4344024"/>
                                <a:pt x="0" y="4010311"/>
                              </a:cubicBezTo>
                              <a:cubicBezTo>
                                <a:pt x="29636" y="3676598"/>
                                <a:pt x="27031" y="3561891"/>
                                <a:pt x="0" y="3428714"/>
                              </a:cubicBezTo>
                              <a:cubicBezTo>
                                <a:pt x="-27031" y="3295537"/>
                                <a:pt x="-24106" y="3110583"/>
                                <a:pt x="0" y="2894457"/>
                              </a:cubicBezTo>
                              <a:cubicBezTo>
                                <a:pt x="24106" y="2678331"/>
                                <a:pt x="-25259" y="2392576"/>
                                <a:pt x="0" y="2265521"/>
                              </a:cubicBezTo>
                              <a:cubicBezTo>
                                <a:pt x="25259" y="2138466"/>
                                <a:pt x="-35243" y="1801330"/>
                                <a:pt x="0" y="1541907"/>
                              </a:cubicBezTo>
                              <a:cubicBezTo>
                                <a:pt x="35243" y="1282484"/>
                                <a:pt x="31367" y="975375"/>
                                <a:pt x="0" y="818293"/>
                              </a:cubicBezTo>
                              <a:cubicBezTo>
                                <a:pt x="-31367" y="661211"/>
                                <a:pt x="-35545" y="222191"/>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31B7BBD8" w14:textId="77777777" w:rsidR="00BF38C1" w:rsidRPr="002C1527" w:rsidRDefault="00BF38C1" w:rsidP="00BF38C1">
                            <w:pPr>
                              <w:pStyle w:val="5E-TABLETITLE"/>
                            </w:pPr>
                            <w:r>
                              <w:t>Warlock Class</w:t>
                            </w:r>
                          </w:p>
                          <w:tbl>
                            <w:tblPr>
                              <w:tblStyle w:val="5ETABLE"/>
                              <w:tblW w:w="9479" w:type="dxa"/>
                              <w:tblInd w:w="-90" w:type="dxa"/>
                              <w:tblLayout w:type="fixed"/>
                              <w:tblLook w:val="04A0" w:firstRow="1" w:lastRow="0" w:firstColumn="1" w:lastColumn="0" w:noHBand="0" w:noVBand="1"/>
                            </w:tblPr>
                            <w:tblGrid>
                              <w:gridCol w:w="637"/>
                              <w:gridCol w:w="1144"/>
                              <w:gridCol w:w="3016"/>
                              <w:gridCol w:w="933"/>
                              <w:gridCol w:w="888"/>
                              <w:gridCol w:w="690"/>
                              <w:gridCol w:w="987"/>
                              <w:gridCol w:w="1184"/>
                            </w:tblGrid>
                            <w:tr w:rsidR="00BF38C1" w:rsidRPr="00C6067D" w14:paraId="496255E2" w14:textId="77777777" w:rsidTr="00BF38C1">
                              <w:trPr>
                                <w:cnfStyle w:val="100000000000" w:firstRow="1" w:lastRow="0" w:firstColumn="0" w:lastColumn="0" w:oddVBand="0" w:evenVBand="0" w:oddHBand="0" w:evenHBand="0" w:firstRowFirstColumn="0" w:firstRowLastColumn="0" w:lastRowFirstColumn="0" w:lastRowLastColumn="0"/>
                                <w:trHeight w:val="500"/>
                              </w:trPr>
                              <w:tc>
                                <w:tcPr>
                                  <w:tcW w:w="637" w:type="dxa"/>
                                </w:tcPr>
                                <w:p w14:paraId="70AE0A62" w14:textId="77777777" w:rsidR="00BF38C1" w:rsidRPr="0063177C" w:rsidRDefault="00BF38C1" w:rsidP="008A0536">
                                  <w:pPr>
                                    <w:pStyle w:val="5E-TABLECELL"/>
                                    <w:rPr>
                                      <w:rStyle w:val="5ECHARBOLD"/>
                                    </w:rPr>
                                  </w:pPr>
                                  <w:r w:rsidRPr="0063177C">
                                    <w:rPr>
                                      <w:rStyle w:val="5ECHARBOLD"/>
                                    </w:rPr>
                                    <w:t>Level</w:t>
                                  </w:r>
                                </w:p>
                              </w:tc>
                              <w:tc>
                                <w:tcPr>
                                  <w:tcW w:w="1144" w:type="dxa"/>
                                </w:tcPr>
                                <w:p w14:paraId="5FD1454A" w14:textId="77777777" w:rsidR="00BF38C1" w:rsidRPr="0063177C" w:rsidRDefault="00BF38C1" w:rsidP="008A0536">
                                  <w:pPr>
                                    <w:pStyle w:val="5E-TABLECELL"/>
                                    <w:rPr>
                                      <w:rStyle w:val="5ECHARBOLD"/>
                                    </w:rPr>
                                  </w:pPr>
                                  <w:r w:rsidRPr="0063177C">
                                    <w:rPr>
                                      <w:rStyle w:val="5ECHARBOLD"/>
                                    </w:rPr>
                                    <w:t>Proficiency Bonus</w:t>
                                  </w:r>
                                </w:p>
                              </w:tc>
                              <w:tc>
                                <w:tcPr>
                                  <w:tcW w:w="3016" w:type="dxa"/>
                                </w:tcPr>
                                <w:p w14:paraId="7A5C131A" w14:textId="77777777" w:rsidR="00BF38C1" w:rsidRPr="0063177C" w:rsidRDefault="00BF38C1" w:rsidP="008A0536">
                                  <w:pPr>
                                    <w:pStyle w:val="5E-TABLECELL"/>
                                    <w:rPr>
                                      <w:rStyle w:val="5ECHARBOLD"/>
                                    </w:rPr>
                                  </w:pPr>
                                  <w:r w:rsidRPr="0063177C">
                                    <w:rPr>
                                      <w:rStyle w:val="5ECHARBOLD"/>
                                    </w:rPr>
                                    <w:t>Features</w:t>
                                  </w:r>
                                </w:p>
                              </w:tc>
                              <w:tc>
                                <w:tcPr>
                                  <w:tcW w:w="933" w:type="dxa"/>
                                </w:tcPr>
                                <w:p w14:paraId="3955C9E0" w14:textId="77777777" w:rsidR="00BF38C1" w:rsidRPr="0063177C" w:rsidRDefault="00BF38C1" w:rsidP="008A0536">
                                  <w:pPr>
                                    <w:pStyle w:val="5E-TABLECELL"/>
                                    <w:rPr>
                                      <w:rStyle w:val="5ECHARBOLD"/>
                                    </w:rPr>
                                  </w:pPr>
                                  <w:r>
                                    <w:rPr>
                                      <w:rStyle w:val="5ECHARBOLD"/>
                                    </w:rPr>
                                    <w:t>Cantrips</w:t>
                                  </w:r>
                                </w:p>
                              </w:tc>
                              <w:tc>
                                <w:tcPr>
                                  <w:tcW w:w="888" w:type="dxa"/>
                                </w:tcPr>
                                <w:p w14:paraId="2B2E72EA" w14:textId="77777777" w:rsidR="00BF38C1" w:rsidRPr="0063177C" w:rsidRDefault="00BF38C1" w:rsidP="008A0536">
                                  <w:pPr>
                                    <w:pStyle w:val="5E-TABLECELL"/>
                                    <w:rPr>
                                      <w:rStyle w:val="5ECHARBOLD"/>
                                    </w:rPr>
                                  </w:pPr>
                                  <w:r>
                                    <w:rPr>
                                      <w:rStyle w:val="5ECHARBOLD"/>
                                    </w:rPr>
                                    <w:t>Spells Known</w:t>
                                  </w:r>
                                </w:p>
                              </w:tc>
                              <w:tc>
                                <w:tcPr>
                                  <w:tcW w:w="690" w:type="dxa"/>
                                </w:tcPr>
                                <w:p w14:paraId="2FFB3AFF" w14:textId="77777777" w:rsidR="00BF38C1" w:rsidRPr="0063177C" w:rsidRDefault="00BF38C1" w:rsidP="008A0536">
                                  <w:pPr>
                                    <w:pStyle w:val="5E-TABLECELL"/>
                                    <w:rPr>
                                      <w:rStyle w:val="5ECHARBOLD"/>
                                    </w:rPr>
                                  </w:pPr>
                                  <w:r>
                                    <w:rPr>
                                      <w:rStyle w:val="5ECHARBOLD"/>
                                    </w:rPr>
                                    <w:t>Spell Slots</w:t>
                                  </w:r>
                                </w:p>
                              </w:tc>
                              <w:tc>
                                <w:tcPr>
                                  <w:tcW w:w="987" w:type="dxa"/>
                                </w:tcPr>
                                <w:p w14:paraId="5413271F" w14:textId="77777777" w:rsidR="00BF38C1" w:rsidRPr="0063177C" w:rsidRDefault="00BF38C1" w:rsidP="008A0536">
                                  <w:pPr>
                                    <w:pStyle w:val="5E-TABLECELL"/>
                                    <w:rPr>
                                      <w:rStyle w:val="5ECHARBOLD"/>
                                    </w:rPr>
                                  </w:pPr>
                                  <w:r>
                                    <w:rPr>
                                      <w:rStyle w:val="5ECHARBOLD"/>
                                    </w:rPr>
                                    <w:t>Slot Level</w:t>
                                  </w:r>
                                </w:p>
                              </w:tc>
                              <w:tc>
                                <w:tcPr>
                                  <w:tcW w:w="1184" w:type="dxa"/>
                                </w:tcPr>
                                <w:p w14:paraId="7DD0ABF8" w14:textId="77777777" w:rsidR="00BF38C1" w:rsidRPr="0063177C" w:rsidRDefault="00BF38C1" w:rsidP="008A0536">
                                  <w:pPr>
                                    <w:pStyle w:val="5E-TABLECELL"/>
                                    <w:rPr>
                                      <w:rStyle w:val="5ECHARBOLD"/>
                                    </w:rPr>
                                  </w:pPr>
                                  <w:r>
                                    <w:rPr>
                                      <w:rStyle w:val="5ECHARBOLD"/>
                                    </w:rPr>
                                    <w:t>Invocations Known</w:t>
                                  </w:r>
                                </w:p>
                              </w:tc>
                            </w:tr>
                            <w:tr w:rsidR="00BF38C1" w:rsidRPr="00D65FAF" w14:paraId="0A805475" w14:textId="77777777" w:rsidTr="00BF38C1">
                              <w:trPr>
                                <w:cnfStyle w:val="000000100000" w:firstRow="0" w:lastRow="0" w:firstColumn="0" w:lastColumn="0" w:oddVBand="0" w:evenVBand="0" w:oddHBand="1" w:evenHBand="0" w:firstRowFirstColumn="0" w:firstRowLastColumn="0" w:lastRowFirstColumn="0" w:lastRowLastColumn="0"/>
                                <w:trHeight w:val="191"/>
                              </w:trPr>
                              <w:tc>
                                <w:tcPr>
                                  <w:tcW w:w="637" w:type="dxa"/>
                                </w:tcPr>
                                <w:p w14:paraId="5C85A4A1" w14:textId="77777777" w:rsidR="00BF38C1" w:rsidRPr="00D65FAF" w:rsidRDefault="00BF38C1" w:rsidP="008A0536">
                                  <w:pPr>
                                    <w:pStyle w:val="5E-TABLECELL"/>
                                  </w:pPr>
                                  <w:r w:rsidRPr="00D65FAF">
                                    <w:t>1st</w:t>
                                  </w:r>
                                </w:p>
                              </w:tc>
                              <w:tc>
                                <w:tcPr>
                                  <w:tcW w:w="1144" w:type="dxa"/>
                                </w:tcPr>
                                <w:p w14:paraId="0E09930D" w14:textId="77777777" w:rsidR="00BF38C1" w:rsidRPr="00D65FAF" w:rsidRDefault="00BF38C1" w:rsidP="008A0536">
                                  <w:pPr>
                                    <w:pStyle w:val="5E-TABLECELL"/>
                                  </w:pPr>
                                  <w:r w:rsidRPr="00D65FAF">
                                    <w:t>+2</w:t>
                                  </w:r>
                                </w:p>
                              </w:tc>
                              <w:tc>
                                <w:tcPr>
                                  <w:tcW w:w="3016" w:type="dxa"/>
                                </w:tcPr>
                                <w:p w14:paraId="205B160B" w14:textId="77777777" w:rsidR="00BF38C1" w:rsidRPr="00D65FAF" w:rsidRDefault="00BF38C1" w:rsidP="008A0536">
                                  <w:pPr>
                                    <w:pStyle w:val="5E-TABLECELL"/>
                                  </w:pPr>
                                  <w:r>
                                    <w:t>Patron’s magic, Pact Boon, Pact Magic</w:t>
                                  </w:r>
                                </w:p>
                              </w:tc>
                              <w:tc>
                                <w:tcPr>
                                  <w:tcW w:w="933" w:type="dxa"/>
                                </w:tcPr>
                                <w:p w14:paraId="61695FF0" w14:textId="77777777" w:rsidR="00BF38C1" w:rsidRPr="00D65FAF" w:rsidRDefault="00BF38C1" w:rsidP="008A0536">
                                  <w:pPr>
                                    <w:pStyle w:val="5E-TABLECELL"/>
                                  </w:pPr>
                                  <w:r>
                                    <w:t>2</w:t>
                                  </w:r>
                                </w:p>
                              </w:tc>
                              <w:tc>
                                <w:tcPr>
                                  <w:tcW w:w="888" w:type="dxa"/>
                                </w:tcPr>
                                <w:p w14:paraId="22926004" w14:textId="77777777" w:rsidR="00BF38C1" w:rsidRPr="00D65FAF" w:rsidRDefault="00BF38C1" w:rsidP="008A0536">
                                  <w:pPr>
                                    <w:pStyle w:val="5E-TABLECELL"/>
                                  </w:pPr>
                                  <w:r>
                                    <w:t>3</w:t>
                                  </w:r>
                                </w:p>
                              </w:tc>
                              <w:tc>
                                <w:tcPr>
                                  <w:tcW w:w="690" w:type="dxa"/>
                                </w:tcPr>
                                <w:p w14:paraId="647A4D85" w14:textId="77777777" w:rsidR="00BF38C1" w:rsidRPr="00D65FAF" w:rsidRDefault="00BF38C1" w:rsidP="008A0536">
                                  <w:pPr>
                                    <w:pStyle w:val="5E-TABLECELL"/>
                                  </w:pPr>
                                  <w:r>
                                    <w:t>1</w:t>
                                  </w:r>
                                </w:p>
                              </w:tc>
                              <w:tc>
                                <w:tcPr>
                                  <w:tcW w:w="987" w:type="dxa"/>
                                </w:tcPr>
                                <w:p w14:paraId="42FCDFE0" w14:textId="77777777" w:rsidR="00BF38C1" w:rsidRPr="00D65FAF" w:rsidRDefault="00BF38C1" w:rsidP="008A0536">
                                  <w:pPr>
                                    <w:pStyle w:val="5E-TABLECELL"/>
                                  </w:pPr>
                                  <w:r>
                                    <w:t>1st</w:t>
                                  </w:r>
                                </w:p>
                              </w:tc>
                              <w:tc>
                                <w:tcPr>
                                  <w:tcW w:w="1184" w:type="dxa"/>
                                </w:tcPr>
                                <w:p w14:paraId="7A25782D" w14:textId="77777777" w:rsidR="00BF38C1" w:rsidRDefault="00BF38C1" w:rsidP="008A0536">
                                  <w:pPr>
                                    <w:pStyle w:val="5E-TABLECELL"/>
                                  </w:pPr>
                                  <w:r>
                                    <w:t>—</w:t>
                                  </w:r>
                                </w:p>
                              </w:tc>
                            </w:tr>
                            <w:tr w:rsidR="00BF38C1" w:rsidRPr="00D65FAF" w14:paraId="1D0A126A" w14:textId="77777777" w:rsidTr="00BF38C1">
                              <w:trPr>
                                <w:cnfStyle w:val="000000010000" w:firstRow="0" w:lastRow="0" w:firstColumn="0" w:lastColumn="0" w:oddVBand="0" w:evenVBand="0" w:oddHBand="0" w:evenHBand="1" w:firstRowFirstColumn="0" w:firstRowLastColumn="0" w:lastRowFirstColumn="0" w:lastRowLastColumn="0"/>
                                <w:trHeight w:val="234"/>
                              </w:trPr>
                              <w:tc>
                                <w:tcPr>
                                  <w:tcW w:w="637" w:type="dxa"/>
                                </w:tcPr>
                                <w:p w14:paraId="7834B496" w14:textId="77777777" w:rsidR="00BF38C1" w:rsidRPr="00D65FAF" w:rsidRDefault="00BF38C1" w:rsidP="008A0536">
                                  <w:pPr>
                                    <w:pStyle w:val="5E-TABLECELL"/>
                                  </w:pPr>
                                  <w:r w:rsidRPr="00D65FAF">
                                    <w:t>2nd</w:t>
                                  </w:r>
                                </w:p>
                              </w:tc>
                              <w:tc>
                                <w:tcPr>
                                  <w:tcW w:w="1144" w:type="dxa"/>
                                </w:tcPr>
                                <w:p w14:paraId="1900E584" w14:textId="77777777" w:rsidR="00BF38C1" w:rsidRPr="00D65FAF" w:rsidRDefault="00BF38C1" w:rsidP="008A0536">
                                  <w:pPr>
                                    <w:pStyle w:val="5E-TABLECELL"/>
                                  </w:pPr>
                                  <w:r w:rsidRPr="00D65FAF">
                                    <w:t>+2</w:t>
                                  </w:r>
                                </w:p>
                              </w:tc>
                              <w:tc>
                                <w:tcPr>
                                  <w:tcW w:w="3016" w:type="dxa"/>
                                </w:tcPr>
                                <w:p w14:paraId="5271B8B7" w14:textId="77777777" w:rsidR="00BF38C1" w:rsidRPr="00D65FAF" w:rsidRDefault="00BF38C1" w:rsidP="008A0536">
                                  <w:pPr>
                                    <w:pStyle w:val="5E-TABLECELL"/>
                                  </w:pPr>
                                  <w:r>
                                    <w:t>Eldritch Invocations</w:t>
                                  </w:r>
                                </w:p>
                              </w:tc>
                              <w:tc>
                                <w:tcPr>
                                  <w:tcW w:w="933" w:type="dxa"/>
                                </w:tcPr>
                                <w:p w14:paraId="6FC8346C" w14:textId="77777777" w:rsidR="00BF38C1" w:rsidRPr="00D65FAF" w:rsidRDefault="00BF38C1" w:rsidP="008A0536">
                                  <w:pPr>
                                    <w:pStyle w:val="5E-TABLECELL"/>
                                  </w:pPr>
                                  <w:r>
                                    <w:t>2</w:t>
                                  </w:r>
                                </w:p>
                              </w:tc>
                              <w:tc>
                                <w:tcPr>
                                  <w:tcW w:w="888" w:type="dxa"/>
                                </w:tcPr>
                                <w:p w14:paraId="6E8FFB4F" w14:textId="77777777" w:rsidR="00BF38C1" w:rsidRPr="00D65FAF" w:rsidRDefault="00BF38C1" w:rsidP="008A0536">
                                  <w:pPr>
                                    <w:pStyle w:val="5E-TABLECELL"/>
                                  </w:pPr>
                                  <w:r>
                                    <w:t>3</w:t>
                                  </w:r>
                                </w:p>
                              </w:tc>
                              <w:tc>
                                <w:tcPr>
                                  <w:tcW w:w="690" w:type="dxa"/>
                                </w:tcPr>
                                <w:p w14:paraId="24A8EB14" w14:textId="77777777" w:rsidR="00BF38C1" w:rsidRPr="00D65FAF" w:rsidRDefault="00BF38C1" w:rsidP="008A0536">
                                  <w:pPr>
                                    <w:pStyle w:val="5E-TABLECELL"/>
                                  </w:pPr>
                                  <w:r>
                                    <w:t>2</w:t>
                                  </w:r>
                                </w:p>
                              </w:tc>
                              <w:tc>
                                <w:tcPr>
                                  <w:tcW w:w="987" w:type="dxa"/>
                                </w:tcPr>
                                <w:p w14:paraId="7F4F2EF6" w14:textId="77777777" w:rsidR="00BF38C1" w:rsidRPr="00D65FAF" w:rsidRDefault="00BF38C1" w:rsidP="008A0536">
                                  <w:pPr>
                                    <w:pStyle w:val="5E-TABLECELL"/>
                                  </w:pPr>
                                  <w:r>
                                    <w:t>1st</w:t>
                                  </w:r>
                                </w:p>
                              </w:tc>
                              <w:tc>
                                <w:tcPr>
                                  <w:tcW w:w="1184" w:type="dxa"/>
                                </w:tcPr>
                                <w:p w14:paraId="1BC98543" w14:textId="77777777" w:rsidR="00BF38C1" w:rsidRDefault="00BF38C1" w:rsidP="008A0536">
                                  <w:pPr>
                                    <w:pStyle w:val="5E-TABLECELL"/>
                                  </w:pPr>
                                  <w:r>
                                    <w:t>2</w:t>
                                  </w:r>
                                </w:p>
                              </w:tc>
                            </w:tr>
                            <w:tr w:rsidR="00BF38C1" w:rsidRPr="00D65FAF" w14:paraId="5D5DAE56" w14:textId="77777777" w:rsidTr="00BF38C1">
                              <w:trPr>
                                <w:cnfStyle w:val="000000100000" w:firstRow="0" w:lastRow="0" w:firstColumn="0" w:lastColumn="0" w:oddVBand="0" w:evenVBand="0" w:oddHBand="1" w:evenHBand="0" w:firstRowFirstColumn="0" w:firstRowLastColumn="0" w:lastRowFirstColumn="0" w:lastRowLastColumn="0"/>
                                <w:trHeight w:val="250"/>
                              </w:trPr>
                              <w:tc>
                                <w:tcPr>
                                  <w:tcW w:w="637" w:type="dxa"/>
                                </w:tcPr>
                                <w:p w14:paraId="26713364" w14:textId="77777777" w:rsidR="00BF38C1" w:rsidRPr="00D65FAF" w:rsidRDefault="00BF38C1" w:rsidP="008A0536">
                                  <w:pPr>
                                    <w:pStyle w:val="5E-TABLECELL"/>
                                  </w:pPr>
                                  <w:r w:rsidRPr="00D65FAF">
                                    <w:t>3</w:t>
                                  </w:r>
                                  <w:r>
                                    <w:t>r</w:t>
                                  </w:r>
                                  <w:r w:rsidRPr="00D65FAF">
                                    <w:t>d</w:t>
                                  </w:r>
                                </w:p>
                              </w:tc>
                              <w:tc>
                                <w:tcPr>
                                  <w:tcW w:w="1144" w:type="dxa"/>
                                </w:tcPr>
                                <w:p w14:paraId="5FCD56B9" w14:textId="77777777" w:rsidR="00BF38C1" w:rsidRDefault="00BF38C1" w:rsidP="008A0536">
                                  <w:pPr>
                                    <w:pStyle w:val="5E-TABLECELL"/>
                                  </w:pPr>
                                  <w:r w:rsidRPr="00D65FAF">
                                    <w:t>+2</w:t>
                                  </w:r>
                                </w:p>
                              </w:tc>
                              <w:tc>
                                <w:tcPr>
                                  <w:tcW w:w="3016" w:type="dxa"/>
                                </w:tcPr>
                                <w:p w14:paraId="6384D76A" w14:textId="77777777" w:rsidR="00BF38C1" w:rsidRPr="00D65FAF" w:rsidRDefault="00BF38C1" w:rsidP="008A0536">
                                  <w:pPr>
                                    <w:pStyle w:val="5E-TABLECELL"/>
                                  </w:pPr>
                                  <w:r>
                                    <w:t>Otherworldly Patron Revealed</w:t>
                                  </w:r>
                                </w:p>
                              </w:tc>
                              <w:tc>
                                <w:tcPr>
                                  <w:tcW w:w="933" w:type="dxa"/>
                                </w:tcPr>
                                <w:p w14:paraId="7A48E009" w14:textId="77777777" w:rsidR="00BF38C1" w:rsidRPr="00D65FAF" w:rsidRDefault="00BF38C1" w:rsidP="008A0536">
                                  <w:pPr>
                                    <w:pStyle w:val="5E-TABLECELL"/>
                                  </w:pPr>
                                  <w:r>
                                    <w:t>2</w:t>
                                  </w:r>
                                </w:p>
                              </w:tc>
                              <w:tc>
                                <w:tcPr>
                                  <w:tcW w:w="888" w:type="dxa"/>
                                </w:tcPr>
                                <w:p w14:paraId="58C7B400" w14:textId="77777777" w:rsidR="00BF38C1" w:rsidRPr="00D65FAF" w:rsidRDefault="00BF38C1" w:rsidP="008A0536">
                                  <w:pPr>
                                    <w:pStyle w:val="5E-TABLECELL"/>
                                  </w:pPr>
                                  <w:r>
                                    <w:t>4</w:t>
                                  </w:r>
                                </w:p>
                              </w:tc>
                              <w:tc>
                                <w:tcPr>
                                  <w:tcW w:w="690" w:type="dxa"/>
                                </w:tcPr>
                                <w:p w14:paraId="00515239" w14:textId="77777777" w:rsidR="00BF38C1" w:rsidRPr="00D65FAF" w:rsidRDefault="00BF38C1" w:rsidP="008A0536">
                                  <w:pPr>
                                    <w:pStyle w:val="5E-TABLECELL"/>
                                  </w:pPr>
                                  <w:r>
                                    <w:t>2</w:t>
                                  </w:r>
                                </w:p>
                              </w:tc>
                              <w:tc>
                                <w:tcPr>
                                  <w:tcW w:w="987" w:type="dxa"/>
                                </w:tcPr>
                                <w:p w14:paraId="4ACC0F9A" w14:textId="77777777" w:rsidR="00BF38C1" w:rsidRPr="00D65FAF" w:rsidRDefault="00BF38C1" w:rsidP="008A0536">
                                  <w:pPr>
                                    <w:pStyle w:val="5E-TABLECELL"/>
                                  </w:pPr>
                                  <w:r>
                                    <w:t>2nd</w:t>
                                  </w:r>
                                </w:p>
                              </w:tc>
                              <w:tc>
                                <w:tcPr>
                                  <w:tcW w:w="1184" w:type="dxa"/>
                                </w:tcPr>
                                <w:p w14:paraId="117F57F3" w14:textId="77777777" w:rsidR="00BF38C1" w:rsidRDefault="00BF38C1" w:rsidP="008A0536">
                                  <w:pPr>
                                    <w:pStyle w:val="5E-TABLECELL"/>
                                  </w:pPr>
                                  <w:r>
                                    <w:t>2</w:t>
                                  </w:r>
                                </w:p>
                              </w:tc>
                            </w:tr>
                            <w:tr w:rsidR="00BF38C1" w:rsidRPr="00D65FAF" w14:paraId="62709D24" w14:textId="77777777" w:rsidTr="00BF38C1">
                              <w:trPr>
                                <w:cnfStyle w:val="000000010000" w:firstRow="0" w:lastRow="0" w:firstColumn="0" w:lastColumn="0" w:oddVBand="0" w:evenVBand="0" w:oddHBand="0" w:evenHBand="1" w:firstRowFirstColumn="0" w:firstRowLastColumn="0" w:lastRowFirstColumn="0" w:lastRowLastColumn="0"/>
                                <w:trHeight w:val="234"/>
                              </w:trPr>
                              <w:tc>
                                <w:tcPr>
                                  <w:tcW w:w="637" w:type="dxa"/>
                                </w:tcPr>
                                <w:p w14:paraId="6DF607C2" w14:textId="77777777" w:rsidR="00BF38C1" w:rsidRPr="00D65FAF" w:rsidRDefault="00BF38C1" w:rsidP="008A0536">
                                  <w:pPr>
                                    <w:pStyle w:val="5E-TABLECELL"/>
                                  </w:pPr>
                                  <w:r w:rsidRPr="00D65FAF">
                                    <w:t>4th</w:t>
                                  </w:r>
                                </w:p>
                              </w:tc>
                              <w:tc>
                                <w:tcPr>
                                  <w:tcW w:w="1144" w:type="dxa"/>
                                </w:tcPr>
                                <w:p w14:paraId="12949A9C" w14:textId="77777777" w:rsidR="00BF38C1" w:rsidRPr="00D65FAF" w:rsidRDefault="00BF38C1" w:rsidP="008A0536">
                                  <w:pPr>
                                    <w:pStyle w:val="5E-TABLECELL"/>
                                  </w:pPr>
                                  <w:r w:rsidRPr="00D65FAF">
                                    <w:t>+2</w:t>
                                  </w:r>
                                </w:p>
                              </w:tc>
                              <w:tc>
                                <w:tcPr>
                                  <w:tcW w:w="3016" w:type="dxa"/>
                                </w:tcPr>
                                <w:p w14:paraId="69FC1355" w14:textId="77777777" w:rsidR="00BF38C1" w:rsidRPr="00D65FAF" w:rsidRDefault="00BF38C1" w:rsidP="008A0536">
                                  <w:pPr>
                                    <w:pStyle w:val="5E-TABLECELL"/>
                                  </w:pPr>
                                  <w:r>
                                    <w:t>Feat</w:t>
                                  </w:r>
                                </w:p>
                              </w:tc>
                              <w:tc>
                                <w:tcPr>
                                  <w:tcW w:w="933" w:type="dxa"/>
                                </w:tcPr>
                                <w:p w14:paraId="067E9AB8" w14:textId="77777777" w:rsidR="00BF38C1" w:rsidRPr="00D65FAF" w:rsidRDefault="00BF38C1" w:rsidP="008A0536">
                                  <w:pPr>
                                    <w:pStyle w:val="5E-TABLECELL"/>
                                  </w:pPr>
                                  <w:r>
                                    <w:t>3</w:t>
                                  </w:r>
                                </w:p>
                              </w:tc>
                              <w:tc>
                                <w:tcPr>
                                  <w:tcW w:w="888" w:type="dxa"/>
                                </w:tcPr>
                                <w:p w14:paraId="42023B77" w14:textId="77777777" w:rsidR="00BF38C1" w:rsidRPr="00D65FAF" w:rsidRDefault="00BF38C1" w:rsidP="008A0536">
                                  <w:pPr>
                                    <w:pStyle w:val="5E-TABLECELL"/>
                                  </w:pPr>
                                  <w:r>
                                    <w:t>5</w:t>
                                  </w:r>
                                </w:p>
                              </w:tc>
                              <w:tc>
                                <w:tcPr>
                                  <w:tcW w:w="690" w:type="dxa"/>
                                </w:tcPr>
                                <w:p w14:paraId="6AB02E07" w14:textId="77777777" w:rsidR="00BF38C1" w:rsidRPr="00D65FAF" w:rsidRDefault="00BF38C1" w:rsidP="008A0536">
                                  <w:pPr>
                                    <w:pStyle w:val="5E-TABLECELL"/>
                                  </w:pPr>
                                  <w:r>
                                    <w:t>2</w:t>
                                  </w:r>
                                </w:p>
                              </w:tc>
                              <w:tc>
                                <w:tcPr>
                                  <w:tcW w:w="987" w:type="dxa"/>
                                </w:tcPr>
                                <w:p w14:paraId="03E2AEAB" w14:textId="77777777" w:rsidR="00BF38C1" w:rsidRPr="00D65FAF" w:rsidRDefault="00BF38C1" w:rsidP="008A0536">
                                  <w:pPr>
                                    <w:pStyle w:val="5E-TABLECELL"/>
                                  </w:pPr>
                                  <w:r>
                                    <w:t>2nd</w:t>
                                  </w:r>
                                </w:p>
                              </w:tc>
                              <w:tc>
                                <w:tcPr>
                                  <w:tcW w:w="1184" w:type="dxa"/>
                                </w:tcPr>
                                <w:p w14:paraId="2A538DB8" w14:textId="77777777" w:rsidR="00BF38C1" w:rsidRDefault="00BF38C1" w:rsidP="008A0536">
                                  <w:pPr>
                                    <w:pStyle w:val="5E-TABLECELL"/>
                                  </w:pPr>
                                  <w:r>
                                    <w:t>2</w:t>
                                  </w:r>
                                </w:p>
                              </w:tc>
                            </w:tr>
                            <w:tr w:rsidR="00BF38C1" w:rsidRPr="00D65FAF" w14:paraId="026314EF" w14:textId="77777777" w:rsidTr="00BF38C1">
                              <w:trPr>
                                <w:cnfStyle w:val="000000100000" w:firstRow="0" w:lastRow="0" w:firstColumn="0" w:lastColumn="0" w:oddVBand="0" w:evenVBand="0" w:oddHBand="1" w:evenHBand="0" w:firstRowFirstColumn="0" w:firstRowLastColumn="0" w:lastRowFirstColumn="0" w:lastRowLastColumn="0"/>
                                <w:trHeight w:val="250"/>
                              </w:trPr>
                              <w:tc>
                                <w:tcPr>
                                  <w:tcW w:w="637" w:type="dxa"/>
                                </w:tcPr>
                                <w:p w14:paraId="15494AFE" w14:textId="77777777" w:rsidR="00BF38C1" w:rsidRPr="00D65FAF" w:rsidRDefault="00BF38C1" w:rsidP="008A0536">
                                  <w:pPr>
                                    <w:pStyle w:val="5E-TABLECELL"/>
                                  </w:pPr>
                                  <w:r w:rsidRPr="00D65FAF">
                                    <w:t>5th</w:t>
                                  </w:r>
                                </w:p>
                              </w:tc>
                              <w:tc>
                                <w:tcPr>
                                  <w:tcW w:w="1144" w:type="dxa"/>
                                </w:tcPr>
                                <w:p w14:paraId="37CEAEBE" w14:textId="77777777" w:rsidR="00BF38C1" w:rsidRDefault="00BF38C1" w:rsidP="008A0536">
                                  <w:pPr>
                                    <w:pStyle w:val="5E-TABLECELL"/>
                                  </w:pPr>
                                  <w:r w:rsidRPr="00D65FAF">
                                    <w:t>+3</w:t>
                                  </w:r>
                                </w:p>
                              </w:tc>
                              <w:tc>
                                <w:tcPr>
                                  <w:tcW w:w="3016" w:type="dxa"/>
                                </w:tcPr>
                                <w:p w14:paraId="0F1278E8" w14:textId="50636896" w:rsidR="00BF38C1" w:rsidRPr="00D65FAF" w:rsidRDefault="00BF38C1" w:rsidP="008A0536">
                                  <w:pPr>
                                    <w:pStyle w:val="5E-TABLECELL"/>
                                  </w:pPr>
                                  <w:r w:rsidRPr="00E11751">
                                    <w:rPr>
                                      <w:i/>
                                      <w:iCs/>
                                    </w:rPr>
                                    <w:t>Extra Attack</w:t>
                                  </w:r>
                                  <w:r>
                                    <w:t xml:space="preserve"> </w:t>
                                  </w:r>
                                  <w:r w:rsidRPr="00E11751">
                                    <w:rPr>
                                      <w:i/>
                                      <w:iCs/>
                                    </w:rPr>
                                    <w:t>(</w:t>
                                  </w:r>
                                  <w:r w:rsidR="00A13AC7">
                                    <w:rPr>
                                      <w:i/>
                                      <w:iCs/>
                                    </w:rPr>
                                    <w:t>reminder if</w:t>
                                  </w:r>
                                  <w:r w:rsidRPr="00E11751">
                                    <w:rPr>
                                      <w:i/>
                                      <w:iCs/>
                                    </w:rPr>
                                    <w:t xml:space="preserve"> martial</w:t>
                                  </w:r>
                                  <w:r>
                                    <w:rPr>
                                      <w:i/>
                                      <w:iCs/>
                                    </w:rPr>
                                    <w:t>)</w:t>
                                  </w:r>
                                </w:p>
                              </w:tc>
                              <w:tc>
                                <w:tcPr>
                                  <w:tcW w:w="933" w:type="dxa"/>
                                </w:tcPr>
                                <w:p w14:paraId="52B51381" w14:textId="77777777" w:rsidR="00BF38C1" w:rsidRPr="00D65FAF" w:rsidRDefault="00BF38C1" w:rsidP="008A0536">
                                  <w:pPr>
                                    <w:pStyle w:val="5E-TABLECELL"/>
                                  </w:pPr>
                                  <w:r>
                                    <w:t>3</w:t>
                                  </w:r>
                                </w:p>
                              </w:tc>
                              <w:tc>
                                <w:tcPr>
                                  <w:tcW w:w="888" w:type="dxa"/>
                                </w:tcPr>
                                <w:p w14:paraId="07BA10B0" w14:textId="77777777" w:rsidR="00BF38C1" w:rsidRPr="00D65FAF" w:rsidRDefault="00BF38C1" w:rsidP="008A0536">
                                  <w:pPr>
                                    <w:pStyle w:val="5E-TABLECELL"/>
                                  </w:pPr>
                                  <w:r>
                                    <w:t>6</w:t>
                                  </w:r>
                                </w:p>
                              </w:tc>
                              <w:tc>
                                <w:tcPr>
                                  <w:tcW w:w="690" w:type="dxa"/>
                                </w:tcPr>
                                <w:p w14:paraId="081ED4BB" w14:textId="77777777" w:rsidR="00BF38C1" w:rsidRPr="00D65FAF" w:rsidRDefault="00BF38C1" w:rsidP="008A0536">
                                  <w:pPr>
                                    <w:pStyle w:val="5E-TABLECELL"/>
                                  </w:pPr>
                                  <w:r>
                                    <w:t>2</w:t>
                                  </w:r>
                                </w:p>
                              </w:tc>
                              <w:tc>
                                <w:tcPr>
                                  <w:tcW w:w="987" w:type="dxa"/>
                                </w:tcPr>
                                <w:p w14:paraId="21D3C488" w14:textId="77777777" w:rsidR="00BF38C1" w:rsidRPr="00D65FAF" w:rsidRDefault="00BF38C1" w:rsidP="008A0536">
                                  <w:pPr>
                                    <w:pStyle w:val="5E-TABLECELL"/>
                                  </w:pPr>
                                  <w:r>
                                    <w:t>3rd</w:t>
                                  </w:r>
                                </w:p>
                              </w:tc>
                              <w:tc>
                                <w:tcPr>
                                  <w:tcW w:w="1184" w:type="dxa"/>
                                </w:tcPr>
                                <w:p w14:paraId="54274A88" w14:textId="77777777" w:rsidR="00BF38C1" w:rsidRDefault="00BF38C1" w:rsidP="008A0536">
                                  <w:pPr>
                                    <w:pStyle w:val="5E-TABLECELL"/>
                                  </w:pPr>
                                  <w:r>
                                    <w:t>3</w:t>
                                  </w:r>
                                </w:p>
                              </w:tc>
                            </w:tr>
                            <w:tr w:rsidR="00BF38C1" w:rsidRPr="00D65FAF" w14:paraId="7E0E8252" w14:textId="77777777" w:rsidTr="00BF38C1">
                              <w:trPr>
                                <w:cnfStyle w:val="000000010000" w:firstRow="0" w:lastRow="0" w:firstColumn="0" w:lastColumn="0" w:oddVBand="0" w:evenVBand="0" w:oddHBand="0" w:evenHBand="1" w:firstRowFirstColumn="0" w:firstRowLastColumn="0" w:lastRowFirstColumn="0" w:lastRowLastColumn="0"/>
                                <w:trHeight w:val="234"/>
                              </w:trPr>
                              <w:tc>
                                <w:tcPr>
                                  <w:tcW w:w="637" w:type="dxa"/>
                                </w:tcPr>
                                <w:p w14:paraId="2E26B9EA" w14:textId="77777777" w:rsidR="00BF38C1" w:rsidRPr="00D65FAF" w:rsidRDefault="00BF38C1" w:rsidP="008A0536">
                                  <w:pPr>
                                    <w:pStyle w:val="5E-TABLECELL"/>
                                  </w:pPr>
                                  <w:r w:rsidRPr="00D65FAF">
                                    <w:t>6th</w:t>
                                  </w:r>
                                </w:p>
                              </w:tc>
                              <w:tc>
                                <w:tcPr>
                                  <w:tcW w:w="1144" w:type="dxa"/>
                                </w:tcPr>
                                <w:p w14:paraId="1EB71C7B" w14:textId="77777777" w:rsidR="00BF38C1" w:rsidRPr="00D65FAF" w:rsidRDefault="00BF38C1" w:rsidP="008A0536">
                                  <w:pPr>
                                    <w:pStyle w:val="5E-TABLECELL"/>
                                  </w:pPr>
                                  <w:r w:rsidRPr="00D65FAF">
                                    <w:t>+3</w:t>
                                  </w:r>
                                </w:p>
                              </w:tc>
                              <w:tc>
                                <w:tcPr>
                                  <w:tcW w:w="3016" w:type="dxa"/>
                                </w:tcPr>
                                <w:p w14:paraId="71CC5653" w14:textId="77777777" w:rsidR="00BF38C1" w:rsidRPr="00D65FAF" w:rsidRDefault="00BF38C1" w:rsidP="008A0536">
                                  <w:pPr>
                                    <w:pStyle w:val="5E-TABLECELL"/>
                                  </w:pPr>
                                  <w:r>
                                    <w:t>Patrons Blessing</w:t>
                                  </w:r>
                                </w:p>
                              </w:tc>
                              <w:tc>
                                <w:tcPr>
                                  <w:tcW w:w="933" w:type="dxa"/>
                                </w:tcPr>
                                <w:p w14:paraId="47189E78" w14:textId="77777777" w:rsidR="00BF38C1" w:rsidRPr="00D65FAF" w:rsidRDefault="00BF38C1" w:rsidP="008A0536">
                                  <w:pPr>
                                    <w:pStyle w:val="5E-TABLECELL"/>
                                  </w:pPr>
                                  <w:r>
                                    <w:t>3</w:t>
                                  </w:r>
                                </w:p>
                              </w:tc>
                              <w:tc>
                                <w:tcPr>
                                  <w:tcW w:w="888" w:type="dxa"/>
                                </w:tcPr>
                                <w:p w14:paraId="1684463A" w14:textId="77777777" w:rsidR="00BF38C1" w:rsidRPr="00D65FAF" w:rsidRDefault="00BF38C1" w:rsidP="008A0536">
                                  <w:pPr>
                                    <w:pStyle w:val="5E-TABLECELL"/>
                                  </w:pPr>
                                  <w:r>
                                    <w:t>7</w:t>
                                  </w:r>
                                </w:p>
                              </w:tc>
                              <w:tc>
                                <w:tcPr>
                                  <w:tcW w:w="690" w:type="dxa"/>
                                </w:tcPr>
                                <w:p w14:paraId="6B86D05F" w14:textId="77777777" w:rsidR="00BF38C1" w:rsidRPr="00D65FAF" w:rsidRDefault="00BF38C1" w:rsidP="008A0536">
                                  <w:pPr>
                                    <w:pStyle w:val="5E-TABLECELL"/>
                                  </w:pPr>
                                  <w:r>
                                    <w:t>2</w:t>
                                  </w:r>
                                </w:p>
                              </w:tc>
                              <w:tc>
                                <w:tcPr>
                                  <w:tcW w:w="987" w:type="dxa"/>
                                </w:tcPr>
                                <w:p w14:paraId="2DF4BA48" w14:textId="77777777" w:rsidR="00BF38C1" w:rsidRPr="00D65FAF" w:rsidRDefault="00BF38C1" w:rsidP="008A0536">
                                  <w:pPr>
                                    <w:pStyle w:val="5E-TABLECELL"/>
                                  </w:pPr>
                                  <w:r>
                                    <w:t>3rd</w:t>
                                  </w:r>
                                </w:p>
                              </w:tc>
                              <w:tc>
                                <w:tcPr>
                                  <w:tcW w:w="1184" w:type="dxa"/>
                                </w:tcPr>
                                <w:p w14:paraId="209B3A0B" w14:textId="77777777" w:rsidR="00BF38C1" w:rsidRDefault="00BF38C1" w:rsidP="008A0536">
                                  <w:pPr>
                                    <w:pStyle w:val="5E-TABLECELL"/>
                                  </w:pPr>
                                  <w:r>
                                    <w:t>3</w:t>
                                  </w:r>
                                </w:p>
                              </w:tc>
                            </w:tr>
                            <w:tr w:rsidR="00BF38C1" w:rsidRPr="00D65FAF" w14:paraId="78D9F0C1" w14:textId="77777777" w:rsidTr="00BF38C1">
                              <w:trPr>
                                <w:cnfStyle w:val="000000100000" w:firstRow="0" w:lastRow="0" w:firstColumn="0" w:lastColumn="0" w:oddVBand="0" w:evenVBand="0" w:oddHBand="1" w:evenHBand="0" w:firstRowFirstColumn="0" w:firstRowLastColumn="0" w:lastRowFirstColumn="0" w:lastRowLastColumn="0"/>
                                <w:trHeight w:val="250"/>
                              </w:trPr>
                              <w:tc>
                                <w:tcPr>
                                  <w:tcW w:w="637" w:type="dxa"/>
                                </w:tcPr>
                                <w:p w14:paraId="0DAA8B30" w14:textId="77777777" w:rsidR="00BF38C1" w:rsidRPr="00D65FAF" w:rsidRDefault="00BF38C1" w:rsidP="00E11751">
                                  <w:pPr>
                                    <w:pStyle w:val="5E-TABLECELL"/>
                                  </w:pPr>
                                  <w:r w:rsidRPr="00D65FAF">
                                    <w:t>7th</w:t>
                                  </w:r>
                                </w:p>
                              </w:tc>
                              <w:tc>
                                <w:tcPr>
                                  <w:tcW w:w="1144" w:type="dxa"/>
                                </w:tcPr>
                                <w:p w14:paraId="62AA6C9A" w14:textId="77777777" w:rsidR="00BF38C1" w:rsidRDefault="00BF38C1" w:rsidP="00E11751">
                                  <w:pPr>
                                    <w:pStyle w:val="5E-TABLECELL"/>
                                  </w:pPr>
                                  <w:r w:rsidRPr="00D65FAF">
                                    <w:t>+3</w:t>
                                  </w:r>
                                </w:p>
                              </w:tc>
                              <w:tc>
                                <w:tcPr>
                                  <w:tcW w:w="3016" w:type="dxa"/>
                                </w:tcPr>
                                <w:p w14:paraId="3F154AAE" w14:textId="77777777" w:rsidR="00BF38C1" w:rsidRPr="00D65FAF" w:rsidRDefault="00BF38C1" w:rsidP="00E11751">
                                  <w:pPr>
                                    <w:pStyle w:val="5E-TABLECELL"/>
                                  </w:pPr>
                                  <w:r>
                                    <w:t>—</w:t>
                                  </w:r>
                                </w:p>
                              </w:tc>
                              <w:tc>
                                <w:tcPr>
                                  <w:tcW w:w="933" w:type="dxa"/>
                                </w:tcPr>
                                <w:p w14:paraId="2EDEBCEB" w14:textId="77777777" w:rsidR="00BF38C1" w:rsidRPr="00D65FAF" w:rsidRDefault="00BF38C1" w:rsidP="00E11751">
                                  <w:pPr>
                                    <w:pStyle w:val="5E-TABLECELL"/>
                                  </w:pPr>
                                  <w:r>
                                    <w:t>3</w:t>
                                  </w:r>
                                </w:p>
                              </w:tc>
                              <w:tc>
                                <w:tcPr>
                                  <w:tcW w:w="888" w:type="dxa"/>
                                </w:tcPr>
                                <w:p w14:paraId="320256B1" w14:textId="77777777" w:rsidR="00BF38C1" w:rsidRPr="00D65FAF" w:rsidRDefault="00BF38C1" w:rsidP="00E11751">
                                  <w:pPr>
                                    <w:pStyle w:val="5E-TABLECELL"/>
                                  </w:pPr>
                                  <w:r>
                                    <w:t>8</w:t>
                                  </w:r>
                                </w:p>
                              </w:tc>
                              <w:tc>
                                <w:tcPr>
                                  <w:tcW w:w="690" w:type="dxa"/>
                                </w:tcPr>
                                <w:p w14:paraId="1EC49D8B" w14:textId="77777777" w:rsidR="00BF38C1" w:rsidRPr="00D65FAF" w:rsidRDefault="00BF38C1" w:rsidP="00E11751">
                                  <w:pPr>
                                    <w:pStyle w:val="5E-TABLECELL"/>
                                  </w:pPr>
                                  <w:r>
                                    <w:t>2</w:t>
                                  </w:r>
                                </w:p>
                              </w:tc>
                              <w:tc>
                                <w:tcPr>
                                  <w:tcW w:w="987" w:type="dxa"/>
                                </w:tcPr>
                                <w:p w14:paraId="77DC9DC8" w14:textId="77777777" w:rsidR="00BF38C1" w:rsidRPr="00D65FAF" w:rsidRDefault="00BF38C1" w:rsidP="00E11751">
                                  <w:pPr>
                                    <w:pStyle w:val="5E-TABLECELL"/>
                                  </w:pPr>
                                  <w:r>
                                    <w:t>4th</w:t>
                                  </w:r>
                                </w:p>
                              </w:tc>
                              <w:tc>
                                <w:tcPr>
                                  <w:tcW w:w="1184" w:type="dxa"/>
                                </w:tcPr>
                                <w:p w14:paraId="659DFC03" w14:textId="77777777" w:rsidR="00BF38C1" w:rsidRDefault="00BF38C1" w:rsidP="00E11751">
                                  <w:pPr>
                                    <w:pStyle w:val="5E-TABLECELL"/>
                                  </w:pPr>
                                  <w:r>
                                    <w:t>4</w:t>
                                  </w:r>
                                </w:p>
                              </w:tc>
                            </w:tr>
                            <w:tr w:rsidR="00BF38C1" w:rsidRPr="00D65FAF" w14:paraId="1DAD6770"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5BF60B01" w14:textId="77777777" w:rsidR="00BF38C1" w:rsidRPr="00D65FAF" w:rsidRDefault="00BF38C1" w:rsidP="00E11751">
                                  <w:pPr>
                                    <w:pStyle w:val="5E-TABLECELL"/>
                                  </w:pPr>
                                  <w:r w:rsidRPr="00D65FAF">
                                    <w:t>8th</w:t>
                                  </w:r>
                                </w:p>
                              </w:tc>
                              <w:tc>
                                <w:tcPr>
                                  <w:tcW w:w="1144" w:type="dxa"/>
                                </w:tcPr>
                                <w:p w14:paraId="09111EFA" w14:textId="77777777" w:rsidR="00BF38C1" w:rsidRPr="00D65FAF" w:rsidRDefault="00BF38C1" w:rsidP="00E11751">
                                  <w:pPr>
                                    <w:pStyle w:val="5E-TABLECELL"/>
                                  </w:pPr>
                                  <w:r w:rsidRPr="00D65FAF">
                                    <w:t>+3</w:t>
                                  </w:r>
                                </w:p>
                              </w:tc>
                              <w:tc>
                                <w:tcPr>
                                  <w:tcW w:w="3016" w:type="dxa"/>
                                </w:tcPr>
                                <w:p w14:paraId="70DE08BA" w14:textId="77777777" w:rsidR="00BF38C1" w:rsidRPr="00D65FAF" w:rsidRDefault="00BF38C1" w:rsidP="00E11751">
                                  <w:pPr>
                                    <w:pStyle w:val="5E-TABLECELL"/>
                                  </w:pPr>
                                  <w:r>
                                    <w:t>Feat</w:t>
                                  </w:r>
                                </w:p>
                              </w:tc>
                              <w:tc>
                                <w:tcPr>
                                  <w:tcW w:w="933" w:type="dxa"/>
                                </w:tcPr>
                                <w:p w14:paraId="1101B259" w14:textId="77777777" w:rsidR="00BF38C1" w:rsidRPr="00D65FAF" w:rsidRDefault="00BF38C1" w:rsidP="00E11751">
                                  <w:pPr>
                                    <w:pStyle w:val="5E-TABLECELL"/>
                                  </w:pPr>
                                  <w:r>
                                    <w:t>3</w:t>
                                  </w:r>
                                </w:p>
                              </w:tc>
                              <w:tc>
                                <w:tcPr>
                                  <w:tcW w:w="888" w:type="dxa"/>
                                </w:tcPr>
                                <w:p w14:paraId="0923ADAB" w14:textId="77777777" w:rsidR="00BF38C1" w:rsidRPr="00D65FAF" w:rsidRDefault="00BF38C1" w:rsidP="00E11751">
                                  <w:pPr>
                                    <w:pStyle w:val="5E-TABLECELL"/>
                                  </w:pPr>
                                  <w:r>
                                    <w:t>9</w:t>
                                  </w:r>
                                </w:p>
                              </w:tc>
                              <w:tc>
                                <w:tcPr>
                                  <w:tcW w:w="690" w:type="dxa"/>
                                </w:tcPr>
                                <w:p w14:paraId="38CA287A" w14:textId="77777777" w:rsidR="00BF38C1" w:rsidRPr="00D65FAF" w:rsidRDefault="00BF38C1" w:rsidP="00E11751">
                                  <w:pPr>
                                    <w:pStyle w:val="5E-TABLECELL"/>
                                  </w:pPr>
                                  <w:r>
                                    <w:t>2</w:t>
                                  </w:r>
                                </w:p>
                              </w:tc>
                              <w:tc>
                                <w:tcPr>
                                  <w:tcW w:w="987" w:type="dxa"/>
                                </w:tcPr>
                                <w:p w14:paraId="3E7FA25E" w14:textId="77777777" w:rsidR="00BF38C1" w:rsidRPr="00D65FAF" w:rsidRDefault="00BF38C1" w:rsidP="00E11751">
                                  <w:pPr>
                                    <w:pStyle w:val="5E-TABLECELL"/>
                                  </w:pPr>
                                  <w:r>
                                    <w:t>4th</w:t>
                                  </w:r>
                                </w:p>
                              </w:tc>
                              <w:tc>
                                <w:tcPr>
                                  <w:tcW w:w="1184" w:type="dxa"/>
                                </w:tcPr>
                                <w:p w14:paraId="4184C604" w14:textId="77777777" w:rsidR="00BF38C1" w:rsidRDefault="00BF38C1" w:rsidP="00E11751">
                                  <w:pPr>
                                    <w:pStyle w:val="5E-TABLECELL"/>
                                  </w:pPr>
                                  <w:r>
                                    <w:t>4</w:t>
                                  </w:r>
                                </w:p>
                              </w:tc>
                            </w:tr>
                            <w:tr w:rsidR="00BF38C1" w:rsidRPr="00D65FAF" w14:paraId="736BDD5A"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20660151" w14:textId="77777777" w:rsidR="00BF38C1" w:rsidRPr="00D65FAF" w:rsidRDefault="00BF38C1" w:rsidP="00E11751">
                                  <w:pPr>
                                    <w:pStyle w:val="5E-TABLECELL"/>
                                  </w:pPr>
                                  <w:r w:rsidRPr="00D65FAF">
                                    <w:t>9th</w:t>
                                  </w:r>
                                </w:p>
                              </w:tc>
                              <w:tc>
                                <w:tcPr>
                                  <w:tcW w:w="1144" w:type="dxa"/>
                                </w:tcPr>
                                <w:p w14:paraId="044D3ACD" w14:textId="77777777" w:rsidR="00BF38C1" w:rsidRDefault="00BF38C1" w:rsidP="00E11751">
                                  <w:pPr>
                                    <w:pStyle w:val="5E-TABLECELL"/>
                                  </w:pPr>
                                  <w:r w:rsidRPr="00D65FAF">
                                    <w:t>+4</w:t>
                                  </w:r>
                                </w:p>
                              </w:tc>
                              <w:tc>
                                <w:tcPr>
                                  <w:tcW w:w="3016" w:type="dxa"/>
                                </w:tcPr>
                                <w:p w14:paraId="21D56AB2" w14:textId="77777777" w:rsidR="00BF38C1" w:rsidRPr="00D65FAF" w:rsidRDefault="00BF38C1" w:rsidP="00E11751">
                                  <w:pPr>
                                    <w:pStyle w:val="5E-TABLECELL"/>
                                  </w:pPr>
                                  <w:r>
                                    <w:t>—</w:t>
                                  </w:r>
                                </w:p>
                              </w:tc>
                              <w:tc>
                                <w:tcPr>
                                  <w:tcW w:w="933" w:type="dxa"/>
                                </w:tcPr>
                                <w:p w14:paraId="136AE630" w14:textId="77777777" w:rsidR="00BF38C1" w:rsidRPr="00D65FAF" w:rsidRDefault="00BF38C1" w:rsidP="00E11751">
                                  <w:pPr>
                                    <w:pStyle w:val="5E-TABLECELL"/>
                                  </w:pPr>
                                  <w:r>
                                    <w:t>3</w:t>
                                  </w:r>
                                </w:p>
                              </w:tc>
                              <w:tc>
                                <w:tcPr>
                                  <w:tcW w:w="888" w:type="dxa"/>
                                </w:tcPr>
                                <w:p w14:paraId="070D89C5" w14:textId="77777777" w:rsidR="00BF38C1" w:rsidRPr="00D65FAF" w:rsidRDefault="00BF38C1" w:rsidP="00E11751">
                                  <w:pPr>
                                    <w:pStyle w:val="5E-TABLECELL"/>
                                  </w:pPr>
                                  <w:r>
                                    <w:t>10</w:t>
                                  </w:r>
                                </w:p>
                              </w:tc>
                              <w:tc>
                                <w:tcPr>
                                  <w:tcW w:w="690" w:type="dxa"/>
                                </w:tcPr>
                                <w:p w14:paraId="2D6B053D" w14:textId="77777777" w:rsidR="00BF38C1" w:rsidRPr="00D65FAF" w:rsidRDefault="00BF38C1" w:rsidP="00E11751">
                                  <w:pPr>
                                    <w:pStyle w:val="5E-TABLECELL"/>
                                  </w:pPr>
                                  <w:r>
                                    <w:t>2</w:t>
                                  </w:r>
                                </w:p>
                              </w:tc>
                              <w:tc>
                                <w:tcPr>
                                  <w:tcW w:w="987" w:type="dxa"/>
                                </w:tcPr>
                                <w:p w14:paraId="7DB4B140" w14:textId="77777777" w:rsidR="00BF38C1" w:rsidRPr="00D65FAF" w:rsidRDefault="00BF38C1" w:rsidP="00E11751">
                                  <w:pPr>
                                    <w:pStyle w:val="5E-TABLECELL"/>
                                  </w:pPr>
                                  <w:r>
                                    <w:t>5th</w:t>
                                  </w:r>
                                </w:p>
                              </w:tc>
                              <w:tc>
                                <w:tcPr>
                                  <w:tcW w:w="1184" w:type="dxa"/>
                                </w:tcPr>
                                <w:p w14:paraId="1800D804" w14:textId="77777777" w:rsidR="00BF38C1" w:rsidRDefault="00BF38C1" w:rsidP="00E11751">
                                  <w:pPr>
                                    <w:pStyle w:val="5E-TABLECELL"/>
                                  </w:pPr>
                                  <w:r>
                                    <w:t>5</w:t>
                                  </w:r>
                                </w:p>
                              </w:tc>
                            </w:tr>
                            <w:tr w:rsidR="00BF38C1" w:rsidRPr="00D65FAF" w14:paraId="5DEC073D"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0C17C5FA" w14:textId="77777777" w:rsidR="00BF38C1" w:rsidRPr="00D65FAF" w:rsidRDefault="00BF38C1" w:rsidP="00E11751">
                                  <w:pPr>
                                    <w:pStyle w:val="5E-TABLECELL"/>
                                  </w:pPr>
                                  <w:r w:rsidRPr="00D65FAF">
                                    <w:t>10th</w:t>
                                  </w:r>
                                </w:p>
                              </w:tc>
                              <w:tc>
                                <w:tcPr>
                                  <w:tcW w:w="1144" w:type="dxa"/>
                                </w:tcPr>
                                <w:p w14:paraId="0712BA1A" w14:textId="77777777" w:rsidR="00BF38C1" w:rsidRPr="00D65FAF" w:rsidRDefault="00BF38C1" w:rsidP="00E11751">
                                  <w:pPr>
                                    <w:pStyle w:val="5E-TABLECELL"/>
                                  </w:pPr>
                                  <w:r w:rsidRPr="00D65FAF">
                                    <w:t>+4</w:t>
                                  </w:r>
                                </w:p>
                              </w:tc>
                              <w:tc>
                                <w:tcPr>
                                  <w:tcW w:w="3016" w:type="dxa"/>
                                </w:tcPr>
                                <w:p w14:paraId="747A2659" w14:textId="77777777" w:rsidR="00BF38C1" w:rsidRPr="00D65FAF" w:rsidRDefault="00BF38C1" w:rsidP="00E11751">
                                  <w:pPr>
                                    <w:pStyle w:val="5E-TABLECELL"/>
                                  </w:pPr>
                                  <w:r>
                                    <w:t>Patrons Satisfaction</w:t>
                                  </w:r>
                                </w:p>
                              </w:tc>
                              <w:tc>
                                <w:tcPr>
                                  <w:tcW w:w="933" w:type="dxa"/>
                                </w:tcPr>
                                <w:p w14:paraId="0D1E194C" w14:textId="77777777" w:rsidR="00BF38C1" w:rsidRPr="00D65FAF" w:rsidRDefault="00BF38C1" w:rsidP="00E11751">
                                  <w:pPr>
                                    <w:pStyle w:val="5E-TABLECELL"/>
                                  </w:pPr>
                                  <w:r w:rsidRPr="00D65FAF">
                                    <w:t>4</w:t>
                                  </w:r>
                                </w:p>
                              </w:tc>
                              <w:tc>
                                <w:tcPr>
                                  <w:tcW w:w="888" w:type="dxa"/>
                                </w:tcPr>
                                <w:p w14:paraId="56BD40EA" w14:textId="77777777" w:rsidR="00BF38C1" w:rsidRPr="00D65FAF" w:rsidRDefault="00BF38C1" w:rsidP="00E11751">
                                  <w:pPr>
                                    <w:pStyle w:val="5E-TABLECELL"/>
                                  </w:pPr>
                                  <w:r>
                                    <w:t>10</w:t>
                                  </w:r>
                                </w:p>
                              </w:tc>
                              <w:tc>
                                <w:tcPr>
                                  <w:tcW w:w="690" w:type="dxa"/>
                                </w:tcPr>
                                <w:p w14:paraId="357035B6" w14:textId="77777777" w:rsidR="00BF38C1" w:rsidRPr="00D65FAF" w:rsidRDefault="00BF38C1" w:rsidP="00E11751">
                                  <w:pPr>
                                    <w:pStyle w:val="5E-TABLECELL"/>
                                  </w:pPr>
                                  <w:r>
                                    <w:t>2</w:t>
                                  </w:r>
                                </w:p>
                              </w:tc>
                              <w:tc>
                                <w:tcPr>
                                  <w:tcW w:w="987" w:type="dxa"/>
                                </w:tcPr>
                                <w:p w14:paraId="2CC965C1" w14:textId="77777777" w:rsidR="00BF38C1" w:rsidRPr="00D65FAF" w:rsidRDefault="00BF38C1" w:rsidP="00E11751">
                                  <w:pPr>
                                    <w:pStyle w:val="5E-TABLECELL"/>
                                  </w:pPr>
                                  <w:r>
                                    <w:t>5</w:t>
                                  </w:r>
                                  <w:r w:rsidRPr="004D4993">
                                    <w:t>th</w:t>
                                  </w:r>
                                </w:p>
                              </w:tc>
                              <w:tc>
                                <w:tcPr>
                                  <w:tcW w:w="1184" w:type="dxa"/>
                                </w:tcPr>
                                <w:p w14:paraId="45516066" w14:textId="77777777" w:rsidR="00BF38C1" w:rsidRDefault="00BF38C1" w:rsidP="00E11751">
                                  <w:pPr>
                                    <w:pStyle w:val="5E-TABLECELL"/>
                                  </w:pPr>
                                  <w:r>
                                    <w:t>5</w:t>
                                  </w:r>
                                </w:p>
                              </w:tc>
                            </w:tr>
                            <w:tr w:rsidR="00BF38C1" w:rsidRPr="00D65FAF" w14:paraId="2BE46740"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42DE955D" w14:textId="77777777" w:rsidR="00BF38C1" w:rsidRPr="00D65FAF" w:rsidRDefault="00BF38C1" w:rsidP="00E11751">
                                  <w:pPr>
                                    <w:pStyle w:val="5E-TABLECELL"/>
                                  </w:pPr>
                                  <w:r w:rsidRPr="00D65FAF">
                                    <w:t>11th</w:t>
                                  </w:r>
                                </w:p>
                              </w:tc>
                              <w:tc>
                                <w:tcPr>
                                  <w:tcW w:w="1144" w:type="dxa"/>
                                </w:tcPr>
                                <w:p w14:paraId="7014E155" w14:textId="77777777" w:rsidR="00BF38C1" w:rsidRDefault="00BF38C1" w:rsidP="00E11751">
                                  <w:pPr>
                                    <w:pStyle w:val="5E-TABLECELL"/>
                                  </w:pPr>
                                  <w:r w:rsidRPr="00D65FAF">
                                    <w:t>+4</w:t>
                                  </w:r>
                                </w:p>
                              </w:tc>
                              <w:tc>
                                <w:tcPr>
                                  <w:tcW w:w="3016" w:type="dxa"/>
                                </w:tcPr>
                                <w:p w14:paraId="6C155DD5" w14:textId="77777777" w:rsidR="00BF38C1" w:rsidRPr="00D65FAF" w:rsidRDefault="00BF38C1" w:rsidP="00E11751">
                                  <w:pPr>
                                    <w:pStyle w:val="5E-TABLECELL"/>
                                  </w:pPr>
                                  <w:r>
                                    <w:t>Mystic Arcanum (6th level)</w:t>
                                  </w:r>
                                </w:p>
                              </w:tc>
                              <w:tc>
                                <w:tcPr>
                                  <w:tcW w:w="933" w:type="dxa"/>
                                </w:tcPr>
                                <w:p w14:paraId="0ABD9A36" w14:textId="77777777" w:rsidR="00BF38C1" w:rsidRPr="00D65FAF" w:rsidRDefault="00BF38C1" w:rsidP="00E11751">
                                  <w:pPr>
                                    <w:pStyle w:val="5E-TABLECELL"/>
                                  </w:pPr>
                                  <w:r w:rsidRPr="00D65FAF">
                                    <w:t>4</w:t>
                                  </w:r>
                                </w:p>
                              </w:tc>
                              <w:tc>
                                <w:tcPr>
                                  <w:tcW w:w="888" w:type="dxa"/>
                                </w:tcPr>
                                <w:p w14:paraId="26D1B766" w14:textId="77777777" w:rsidR="00BF38C1" w:rsidRPr="00D65FAF" w:rsidRDefault="00BF38C1" w:rsidP="00E11751">
                                  <w:pPr>
                                    <w:pStyle w:val="5E-TABLECELL"/>
                                  </w:pPr>
                                  <w:r>
                                    <w:t>11</w:t>
                                  </w:r>
                                </w:p>
                              </w:tc>
                              <w:tc>
                                <w:tcPr>
                                  <w:tcW w:w="690" w:type="dxa"/>
                                </w:tcPr>
                                <w:p w14:paraId="56759D38" w14:textId="77777777" w:rsidR="00BF38C1" w:rsidRPr="00D65FAF" w:rsidRDefault="00BF38C1" w:rsidP="00E11751">
                                  <w:pPr>
                                    <w:pStyle w:val="5E-TABLECELL"/>
                                  </w:pPr>
                                  <w:r>
                                    <w:t>3</w:t>
                                  </w:r>
                                </w:p>
                              </w:tc>
                              <w:tc>
                                <w:tcPr>
                                  <w:tcW w:w="987" w:type="dxa"/>
                                </w:tcPr>
                                <w:p w14:paraId="791D4D06" w14:textId="77777777" w:rsidR="00BF38C1" w:rsidRPr="00D65FAF" w:rsidRDefault="00BF38C1" w:rsidP="00E11751">
                                  <w:pPr>
                                    <w:pStyle w:val="5E-TABLECELL"/>
                                  </w:pPr>
                                  <w:r>
                                    <w:t>5</w:t>
                                  </w:r>
                                  <w:r w:rsidRPr="004D4993">
                                    <w:t>th</w:t>
                                  </w:r>
                                </w:p>
                              </w:tc>
                              <w:tc>
                                <w:tcPr>
                                  <w:tcW w:w="1184" w:type="dxa"/>
                                </w:tcPr>
                                <w:p w14:paraId="7420DDA8" w14:textId="77777777" w:rsidR="00BF38C1" w:rsidRDefault="00BF38C1" w:rsidP="00E11751">
                                  <w:pPr>
                                    <w:pStyle w:val="5E-TABLECELL"/>
                                  </w:pPr>
                                  <w:r>
                                    <w:t>5</w:t>
                                  </w:r>
                                </w:p>
                              </w:tc>
                            </w:tr>
                            <w:tr w:rsidR="00BF38C1" w:rsidRPr="00D65FAF" w14:paraId="6B4536DE"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7459C768" w14:textId="77777777" w:rsidR="00BF38C1" w:rsidRPr="00D65FAF" w:rsidRDefault="00BF38C1" w:rsidP="00E11751">
                                  <w:pPr>
                                    <w:pStyle w:val="5E-TABLECELL"/>
                                  </w:pPr>
                                  <w:r w:rsidRPr="00D65FAF">
                                    <w:t>12th</w:t>
                                  </w:r>
                                </w:p>
                              </w:tc>
                              <w:tc>
                                <w:tcPr>
                                  <w:tcW w:w="1144" w:type="dxa"/>
                                </w:tcPr>
                                <w:p w14:paraId="3343D3B9" w14:textId="77777777" w:rsidR="00BF38C1" w:rsidRPr="00D65FAF" w:rsidRDefault="00BF38C1" w:rsidP="00E11751">
                                  <w:pPr>
                                    <w:pStyle w:val="5E-TABLECELL"/>
                                  </w:pPr>
                                  <w:r w:rsidRPr="00D65FAF">
                                    <w:t>+4</w:t>
                                  </w:r>
                                </w:p>
                              </w:tc>
                              <w:tc>
                                <w:tcPr>
                                  <w:tcW w:w="3016" w:type="dxa"/>
                                </w:tcPr>
                                <w:p w14:paraId="4C1E2C42" w14:textId="77777777" w:rsidR="00BF38C1" w:rsidRPr="00D65FAF" w:rsidRDefault="00BF38C1" w:rsidP="00E11751">
                                  <w:pPr>
                                    <w:pStyle w:val="5E-TABLECELL"/>
                                  </w:pPr>
                                  <w:r>
                                    <w:t>Feat</w:t>
                                  </w:r>
                                </w:p>
                              </w:tc>
                              <w:tc>
                                <w:tcPr>
                                  <w:tcW w:w="933" w:type="dxa"/>
                                </w:tcPr>
                                <w:p w14:paraId="3C94C7D4" w14:textId="77777777" w:rsidR="00BF38C1" w:rsidRPr="00D65FAF" w:rsidRDefault="00BF38C1" w:rsidP="00E11751">
                                  <w:pPr>
                                    <w:pStyle w:val="5E-TABLECELL"/>
                                  </w:pPr>
                                  <w:r w:rsidRPr="00D65FAF">
                                    <w:t>4</w:t>
                                  </w:r>
                                </w:p>
                              </w:tc>
                              <w:tc>
                                <w:tcPr>
                                  <w:tcW w:w="888" w:type="dxa"/>
                                </w:tcPr>
                                <w:p w14:paraId="32C2E06A" w14:textId="77777777" w:rsidR="00BF38C1" w:rsidRPr="00D65FAF" w:rsidRDefault="00BF38C1" w:rsidP="00E11751">
                                  <w:pPr>
                                    <w:pStyle w:val="5E-TABLECELL"/>
                                  </w:pPr>
                                  <w:r>
                                    <w:t>11</w:t>
                                  </w:r>
                                </w:p>
                              </w:tc>
                              <w:tc>
                                <w:tcPr>
                                  <w:tcW w:w="690" w:type="dxa"/>
                                </w:tcPr>
                                <w:p w14:paraId="79281886" w14:textId="77777777" w:rsidR="00BF38C1" w:rsidRPr="00D65FAF" w:rsidRDefault="00BF38C1" w:rsidP="00E11751">
                                  <w:pPr>
                                    <w:pStyle w:val="5E-TABLECELL"/>
                                  </w:pPr>
                                  <w:r>
                                    <w:t>3</w:t>
                                  </w:r>
                                </w:p>
                              </w:tc>
                              <w:tc>
                                <w:tcPr>
                                  <w:tcW w:w="987" w:type="dxa"/>
                                </w:tcPr>
                                <w:p w14:paraId="1241BA9A" w14:textId="77777777" w:rsidR="00BF38C1" w:rsidRPr="00D65FAF" w:rsidRDefault="00BF38C1" w:rsidP="00E11751">
                                  <w:pPr>
                                    <w:pStyle w:val="5E-TABLECELL"/>
                                  </w:pPr>
                                  <w:r>
                                    <w:t>5</w:t>
                                  </w:r>
                                  <w:r w:rsidRPr="004D4993">
                                    <w:t>th</w:t>
                                  </w:r>
                                </w:p>
                              </w:tc>
                              <w:tc>
                                <w:tcPr>
                                  <w:tcW w:w="1184" w:type="dxa"/>
                                </w:tcPr>
                                <w:p w14:paraId="7EA06B66" w14:textId="77777777" w:rsidR="00BF38C1" w:rsidRDefault="00BF38C1" w:rsidP="00E11751">
                                  <w:pPr>
                                    <w:pStyle w:val="5E-TABLECELL"/>
                                  </w:pPr>
                                  <w:r>
                                    <w:t>6</w:t>
                                  </w:r>
                                </w:p>
                              </w:tc>
                            </w:tr>
                            <w:tr w:rsidR="00BF38C1" w:rsidRPr="00D65FAF" w14:paraId="1A22EBF1"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5956C494" w14:textId="77777777" w:rsidR="00BF38C1" w:rsidRPr="00D65FAF" w:rsidRDefault="00BF38C1" w:rsidP="00E11751">
                                  <w:pPr>
                                    <w:pStyle w:val="5E-TABLECELL"/>
                                  </w:pPr>
                                  <w:r w:rsidRPr="00D65FAF">
                                    <w:t>13th</w:t>
                                  </w:r>
                                </w:p>
                              </w:tc>
                              <w:tc>
                                <w:tcPr>
                                  <w:tcW w:w="1144" w:type="dxa"/>
                                </w:tcPr>
                                <w:p w14:paraId="70C04B30" w14:textId="77777777" w:rsidR="00BF38C1" w:rsidRDefault="00BF38C1" w:rsidP="00E11751">
                                  <w:pPr>
                                    <w:pStyle w:val="5E-TABLECELL"/>
                                  </w:pPr>
                                  <w:r w:rsidRPr="00D65FAF">
                                    <w:t>+5</w:t>
                                  </w:r>
                                </w:p>
                              </w:tc>
                              <w:tc>
                                <w:tcPr>
                                  <w:tcW w:w="3016" w:type="dxa"/>
                                </w:tcPr>
                                <w:p w14:paraId="1C116015" w14:textId="77777777" w:rsidR="00BF38C1" w:rsidRPr="00D65FAF" w:rsidRDefault="00BF38C1" w:rsidP="00E11751">
                                  <w:pPr>
                                    <w:pStyle w:val="5E-TABLECELL"/>
                                  </w:pPr>
                                  <w:r>
                                    <w:t>Mystic Arcanum (7th level)</w:t>
                                  </w:r>
                                </w:p>
                              </w:tc>
                              <w:tc>
                                <w:tcPr>
                                  <w:tcW w:w="933" w:type="dxa"/>
                                </w:tcPr>
                                <w:p w14:paraId="619FD1FB" w14:textId="77777777" w:rsidR="00BF38C1" w:rsidRPr="00D65FAF" w:rsidRDefault="00BF38C1" w:rsidP="00E11751">
                                  <w:pPr>
                                    <w:pStyle w:val="5E-TABLECELL"/>
                                  </w:pPr>
                                  <w:r w:rsidRPr="00D65FAF">
                                    <w:t>4</w:t>
                                  </w:r>
                                </w:p>
                              </w:tc>
                              <w:tc>
                                <w:tcPr>
                                  <w:tcW w:w="888" w:type="dxa"/>
                                </w:tcPr>
                                <w:p w14:paraId="4B47678B" w14:textId="77777777" w:rsidR="00BF38C1" w:rsidRPr="00D65FAF" w:rsidRDefault="00BF38C1" w:rsidP="00E11751">
                                  <w:pPr>
                                    <w:pStyle w:val="5E-TABLECELL"/>
                                  </w:pPr>
                                  <w:r>
                                    <w:t>12</w:t>
                                  </w:r>
                                </w:p>
                              </w:tc>
                              <w:tc>
                                <w:tcPr>
                                  <w:tcW w:w="690" w:type="dxa"/>
                                </w:tcPr>
                                <w:p w14:paraId="0D5C25C7" w14:textId="77777777" w:rsidR="00BF38C1" w:rsidRPr="00D65FAF" w:rsidRDefault="00BF38C1" w:rsidP="00E11751">
                                  <w:pPr>
                                    <w:pStyle w:val="5E-TABLECELL"/>
                                  </w:pPr>
                                  <w:r>
                                    <w:t>4</w:t>
                                  </w:r>
                                </w:p>
                              </w:tc>
                              <w:tc>
                                <w:tcPr>
                                  <w:tcW w:w="987" w:type="dxa"/>
                                </w:tcPr>
                                <w:p w14:paraId="2321F473" w14:textId="77777777" w:rsidR="00BF38C1" w:rsidRPr="00D65FAF" w:rsidRDefault="00BF38C1" w:rsidP="00E11751">
                                  <w:pPr>
                                    <w:pStyle w:val="5E-TABLECELL"/>
                                  </w:pPr>
                                  <w:r>
                                    <w:t>5</w:t>
                                  </w:r>
                                  <w:r w:rsidRPr="004D4993">
                                    <w:t>th</w:t>
                                  </w:r>
                                </w:p>
                              </w:tc>
                              <w:tc>
                                <w:tcPr>
                                  <w:tcW w:w="1184" w:type="dxa"/>
                                </w:tcPr>
                                <w:p w14:paraId="68AB993F" w14:textId="77777777" w:rsidR="00BF38C1" w:rsidRDefault="00BF38C1" w:rsidP="00E11751">
                                  <w:pPr>
                                    <w:pStyle w:val="5E-TABLECELL"/>
                                  </w:pPr>
                                  <w:r>
                                    <w:t>6</w:t>
                                  </w:r>
                                </w:p>
                              </w:tc>
                            </w:tr>
                            <w:tr w:rsidR="00BF38C1" w:rsidRPr="00D65FAF" w14:paraId="50B98431"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48C23F29" w14:textId="77777777" w:rsidR="00BF38C1" w:rsidRPr="00D65FAF" w:rsidRDefault="00BF38C1" w:rsidP="00E11751">
                                  <w:pPr>
                                    <w:pStyle w:val="5E-TABLECELL"/>
                                  </w:pPr>
                                  <w:r w:rsidRPr="00D65FAF">
                                    <w:t>14th</w:t>
                                  </w:r>
                                </w:p>
                              </w:tc>
                              <w:tc>
                                <w:tcPr>
                                  <w:tcW w:w="1144" w:type="dxa"/>
                                </w:tcPr>
                                <w:p w14:paraId="5EFDF417" w14:textId="77777777" w:rsidR="00BF38C1" w:rsidRPr="00D65FAF" w:rsidRDefault="00BF38C1" w:rsidP="00E11751">
                                  <w:pPr>
                                    <w:pStyle w:val="5E-TABLECELL"/>
                                  </w:pPr>
                                  <w:r w:rsidRPr="00D65FAF">
                                    <w:t>+5</w:t>
                                  </w:r>
                                </w:p>
                              </w:tc>
                              <w:tc>
                                <w:tcPr>
                                  <w:tcW w:w="3016" w:type="dxa"/>
                                </w:tcPr>
                                <w:p w14:paraId="4F89FB49" w14:textId="77777777" w:rsidR="00BF38C1" w:rsidRPr="00D65FAF" w:rsidRDefault="00BF38C1" w:rsidP="00E11751">
                                  <w:pPr>
                                    <w:pStyle w:val="5E-TABLECELL"/>
                                  </w:pPr>
                                  <w:r>
                                    <w:t>Patrons Respect</w:t>
                                  </w:r>
                                </w:p>
                              </w:tc>
                              <w:tc>
                                <w:tcPr>
                                  <w:tcW w:w="933" w:type="dxa"/>
                                </w:tcPr>
                                <w:p w14:paraId="7B79ECB1" w14:textId="77777777" w:rsidR="00BF38C1" w:rsidRPr="00D65FAF" w:rsidRDefault="00BF38C1" w:rsidP="00E11751">
                                  <w:pPr>
                                    <w:pStyle w:val="5E-TABLECELL"/>
                                  </w:pPr>
                                  <w:r w:rsidRPr="00D65FAF">
                                    <w:t>4</w:t>
                                  </w:r>
                                </w:p>
                              </w:tc>
                              <w:tc>
                                <w:tcPr>
                                  <w:tcW w:w="888" w:type="dxa"/>
                                </w:tcPr>
                                <w:p w14:paraId="0F7A45F4" w14:textId="77777777" w:rsidR="00BF38C1" w:rsidRPr="00D65FAF" w:rsidRDefault="00BF38C1" w:rsidP="00E11751">
                                  <w:pPr>
                                    <w:pStyle w:val="5E-TABLECELL"/>
                                  </w:pPr>
                                  <w:r>
                                    <w:t>12</w:t>
                                  </w:r>
                                </w:p>
                              </w:tc>
                              <w:tc>
                                <w:tcPr>
                                  <w:tcW w:w="690" w:type="dxa"/>
                                </w:tcPr>
                                <w:p w14:paraId="60DA5AA9" w14:textId="77777777" w:rsidR="00BF38C1" w:rsidRPr="00D65FAF" w:rsidRDefault="00BF38C1" w:rsidP="00E11751">
                                  <w:pPr>
                                    <w:pStyle w:val="5E-TABLECELL"/>
                                  </w:pPr>
                                  <w:r>
                                    <w:t>4</w:t>
                                  </w:r>
                                </w:p>
                              </w:tc>
                              <w:tc>
                                <w:tcPr>
                                  <w:tcW w:w="987" w:type="dxa"/>
                                </w:tcPr>
                                <w:p w14:paraId="33D4E800" w14:textId="77777777" w:rsidR="00BF38C1" w:rsidRPr="00D65FAF" w:rsidRDefault="00BF38C1" w:rsidP="00E11751">
                                  <w:pPr>
                                    <w:pStyle w:val="5E-TABLECELL"/>
                                  </w:pPr>
                                  <w:r>
                                    <w:t>5</w:t>
                                  </w:r>
                                  <w:r w:rsidRPr="004D4993">
                                    <w:t>th</w:t>
                                  </w:r>
                                </w:p>
                              </w:tc>
                              <w:tc>
                                <w:tcPr>
                                  <w:tcW w:w="1184" w:type="dxa"/>
                                </w:tcPr>
                                <w:p w14:paraId="09D52357" w14:textId="77777777" w:rsidR="00BF38C1" w:rsidRDefault="00BF38C1" w:rsidP="00E11751">
                                  <w:pPr>
                                    <w:pStyle w:val="5E-TABLECELL"/>
                                  </w:pPr>
                                  <w:r>
                                    <w:t>6</w:t>
                                  </w:r>
                                </w:p>
                              </w:tc>
                            </w:tr>
                            <w:tr w:rsidR="00BF38C1" w:rsidRPr="00D65FAF" w14:paraId="0CD83525"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78111F7E" w14:textId="77777777" w:rsidR="00BF38C1" w:rsidRPr="00D65FAF" w:rsidRDefault="00BF38C1" w:rsidP="00E11751">
                                  <w:pPr>
                                    <w:pStyle w:val="5E-TABLECELL"/>
                                  </w:pPr>
                                  <w:r w:rsidRPr="00D65FAF">
                                    <w:t>15th</w:t>
                                  </w:r>
                                </w:p>
                              </w:tc>
                              <w:tc>
                                <w:tcPr>
                                  <w:tcW w:w="1144" w:type="dxa"/>
                                </w:tcPr>
                                <w:p w14:paraId="43F220DB" w14:textId="77777777" w:rsidR="00BF38C1" w:rsidRDefault="00BF38C1" w:rsidP="00E11751">
                                  <w:pPr>
                                    <w:pStyle w:val="5E-TABLECELL"/>
                                  </w:pPr>
                                  <w:r w:rsidRPr="00D65FAF">
                                    <w:t>+5</w:t>
                                  </w:r>
                                </w:p>
                              </w:tc>
                              <w:tc>
                                <w:tcPr>
                                  <w:tcW w:w="3016" w:type="dxa"/>
                                </w:tcPr>
                                <w:p w14:paraId="3AE3439B" w14:textId="77777777" w:rsidR="00BF38C1" w:rsidRPr="00D65FAF" w:rsidRDefault="00BF38C1" w:rsidP="00E11751">
                                  <w:pPr>
                                    <w:pStyle w:val="5E-TABLECELL"/>
                                  </w:pPr>
                                  <w:r>
                                    <w:t>Mystic Arcanum (8th level)</w:t>
                                  </w:r>
                                </w:p>
                              </w:tc>
                              <w:tc>
                                <w:tcPr>
                                  <w:tcW w:w="933" w:type="dxa"/>
                                </w:tcPr>
                                <w:p w14:paraId="3BA5672D" w14:textId="77777777" w:rsidR="00BF38C1" w:rsidRPr="00D65FAF" w:rsidRDefault="00BF38C1" w:rsidP="00E11751">
                                  <w:pPr>
                                    <w:pStyle w:val="5E-TABLECELL"/>
                                  </w:pPr>
                                  <w:r w:rsidRPr="00D65FAF">
                                    <w:t>4</w:t>
                                  </w:r>
                                </w:p>
                              </w:tc>
                              <w:tc>
                                <w:tcPr>
                                  <w:tcW w:w="888" w:type="dxa"/>
                                </w:tcPr>
                                <w:p w14:paraId="53740954" w14:textId="77777777" w:rsidR="00BF38C1" w:rsidRPr="00D65FAF" w:rsidRDefault="00BF38C1" w:rsidP="00E11751">
                                  <w:pPr>
                                    <w:pStyle w:val="5E-TABLECELL"/>
                                  </w:pPr>
                                  <w:r>
                                    <w:t>13</w:t>
                                  </w:r>
                                </w:p>
                              </w:tc>
                              <w:tc>
                                <w:tcPr>
                                  <w:tcW w:w="690" w:type="dxa"/>
                                </w:tcPr>
                                <w:p w14:paraId="2596CF82" w14:textId="77777777" w:rsidR="00BF38C1" w:rsidRPr="00D65FAF" w:rsidRDefault="00BF38C1" w:rsidP="00E11751">
                                  <w:pPr>
                                    <w:pStyle w:val="5E-TABLECELL"/>
                                  </w:pPr>
                                  <w:r>
                                    <w:t>4</w:t>
                                  </w:r>
                                </w:p>
                              </w:tc>
                              <w:tc>
                                <w:tcPr>
                                  <w:tcW w:w="987" w:type="dxa"/>
                                </w:tcPr>
                                <w:p w14:paraId="25A36899" w14:textId="77777777" w:rsidR="00BF38C1" w:rsidRPr="00D65FAF" w:rsidRDefault="00BF38C1" w:rsidP="00E11751">
                                  <w:pPr>
                                    <w:pStyle w:val="5E-TABLECELL"/>
                                  </w:pPr>
                                  <w:r>
                                    <w:t>5</w:t>
                                  </w:r>
                                  <w:r w:rsidRPr="004D4993">
                                    <w:t>th</w:t>
                                  </w:r>
                                </w:p>
                              </w:tc>
                              <w:tc>
                                <w:tcPr>
                                  <w:tcW w:w="1184" w:type="dxa"/>
                                </w:tcPr>
                                <w:p w14:paraId="08F07C2B" w14:textId="77777777" w:rsidR="00BF38C1" w:rsidRDefault="00BF38C1" w:rsidP="00E11751">
                                  <w:pPr>
                                    <w:pStyle w:val="5E-TABLECELL"/>
                                  </w:pPr>
                                  <w:r>
                                    <w:t>7</w:t>
                                  </w:r>
                                </w:p>
                              </w:tc>
                            </w:tr>
                            <w:tr w:rsidR="00BF38C1" w:rsidRPr="00D65FAF" w14:paraId="647A9FB9"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5D7B96C5" w14:textId="77777777" w:rsidR="00BF38C1" w:rsidRPr="00D65FAF" w:rsidRDefault="00BF38C1" w:rsidP="00E11751">
                                  <w:pPr>
                                    <w:pStyle w:val="5E-TABLECELL"/>
                                  </w:pPr>
                                  <w:r w:rsidRPr="00D65FAF">
                                    <w:t>16th</w:t>
                                  </w:r>
                                </w:p>
                              </w:tc>
                              <w:tc>
                                <w:tcPr>
                                  <w:tcW w:w="1144" w:type="dxa"/>
                                </w:tcPr>
                                <w:p w14:paraId="6953E499" w14:textId="77777777" w:rsidR="00BF38C1" w:rsidRPr="00D65FAF" w:rsidRDefault="00BF38C1" w:rsidP="00E11751">
                                  <w:pPr>
                                    <w:pStyle w:val="5E-TABLECELL"/>
                                  </w:pPr>
                                  <w:r w:rsidRPr="00D65FAF">
                                    <w:t>+5</w:t>
                                  </w:r>
                                </w:p>
                              </w:tc>
                              <w:tc>
                                <w:tcPr>
                                  <w:tcW w:w="3016" w:type="dxa"/>
                                </w:tcPr>
                                <w:p w14:paraId="5275A409" w14:textId="77777777" w:rsidR="00BF38C1" w:rsidRPr="00D65FAF" w:rsidRDefault="00BF38C1" w:rsidP="00E11751">
                                  <w:pPr>
                                    <w:pStyle w:val="5E-TABLECELL"/>
                                  </w:pPr>
                                  <w:r>
                                    <w:t>Feat</w:t>
                                  </w:r>
                                </w:p>
                              </w:tc>
                              <w:tc>
                                <w:tcPr>
                                  <w:tcW w:w="933" w:type="dxa"/>
                                </w:tcPr>
                                <w:p w14:paraId="0622E10A" w14:textId="77777777" w:rsidR="00BF38C1" w:rsidRPr="00D65FAF" w:rsidRDefault="00BF38C1" w:rsidP="00E11751">
                                  <w:pPr>
                                    <w:pStyle w:val="5E-TABLECELL"/>
                                  </w:pPr>
                                  <w:r w:rsidRPr="00D65FAF">
                                    <w:t>4</w:t>
                                  </w:r>
                                </w:p>
                              </w:tc>
                              <w:tc>
                                <w:tcPr>
                                  <w:tcW w:w="888" w:type="dxa"/>
                                </w:tcPr>
                                <w:p w14:paraId="031FE21A" w14:textId="77777777" w:rsidR="00BF38C1" w:rsidRPr="00D65FAF" w:rsidRDefault="00BF38C1" w:rsidP="00E11751">
                                  <w:pPr>
                                    <w:pStyle w:val="5E-TABLECELL"/>
                                  </w:pPr>
                                  <w:r>
                                    <w:t>1</w:t>
                                  </w:r>
                                  <w:r w:rsidRPr="00D65FAF">
                                    <w:t>3</w:t>
                                  </w:r>
                                </w:p>
                              </w:tc>
                              <w:tc>
                                <w:tcPr>
                                  <w:tcW w:w="690" w:type="dxa"/>
                                </w:tcPr>
                                <w:p w14:paraId="7931AC06" w14:textId="77777777" w:rsidR="00BF38C1" w:rsidRPr="00D65FAF" w:rsidRDefault="00BF38C1" w:rsidP="00E11751">
                                  <w:pPr>
                                    <w:pStyle w:val="5E-TABLECELL"/>
                                  </w:pPr>
                                  <w:r>
                                    <w:t>4</w:t>
                                  </w:r>
                                </w:p>
                              </w:tc>
                              <w:tc>
                                <w:tcPr>
                                  <w:tcW w:w="987" w:type="dxa"/>
                                </w:tcPr>
                                <w:p w14:paraId="01A16550" w14:textId="77777777" w:rsidR="00BF38C1" w:rsidRPr="00D65FAF" w:rsidRDefault="00BF38C1" w:rsidP="00E11751">
                                  <w:pPr>
                                    <w:pStyle w:val="5E-TABLECELL"/>
                                  </w:pPr>
                                  <w:r>
                                    <w:t>5</w:t>
                                  </w:r>
                                  <w:r w:rsidRPr="004D4993">
                                    <w:t>th</w:t>
                                  </w:r>
                                </w:p>
                              </w:tc>
                              <w:tc>
                                <w:tcPr>
                                  <w:tcW w:w="1184" w:type="dxa"/>
                                </w:tcPr>
                                <w:p w14:paraId="27B84D4F" w14:textId="77777777" w:rsidR="00BF38C1" w:rsidRDefault="00BF38C1" w:rsidP="00E11751">
                                  <w:pPr>
                                    <w:pStyle w:val="5E-TABLECELL"/>
                                  </w:pPr>
                                  <w:r>
                                    <w:t>7</w:t>
                                  </w:r>
                                </w:p>
                              </w:tc>
                            </w:tr>
                            <w:tr w:rsidR="00BF38C1" w:rsidRPr="00D65FAF" w14:paraId="566FC54D"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4F4E613F" w14:textId="77777777" w:rsidR="00BF38C1" w:rsidRPr="00D65FAF" w:rsidRDefault="00BF38C1" w:rsidP="00E11751">
                                  <w:pPr>
                                    <w:pStyle w:val="5E-TABLECELL"/>
                                  </w:pPr>
                                  <w:r w:rsidRPr="00D65FAF">
                                    <w:t>17th</w:t>
                                  </w:r>
                                </w:p>
                              </w:tc>
                              <w:tc>
                                <w:tcPr>
                                  <w:tcW w:w="1144" w:type="dxa"/>
                                </w:tcPr>
                                <w:p w14:paraId="0CF598BD" w14:textId="77777777" w:rsidR="00BF38C1" w:rsidRDefault="00BF38C1" w:rsidP="00E11751">
                                  <w:pPr>
                                    <w:pStyle w:val="5E-TABLECELL"/>
                                  </w:pPr>
                                  <w:r w:rsidRPr="00D65FAF">
                                    <w:t>+6</w:t>
                                  </w:r>
                                </w:p>
                              </w:tc>
                              <w:tc>
                                <w:tcPr>
                                  <w:tcW w:w="3016" w:type="dxa"/>
                                </w:tcPr>
                                <w:p w14:paraId="44F13EE3" w14:textId="77777777" w:rsidR="00BF38C1" w:rsidRPr="002C60FF" w:rsidRDefault="00BF38C1" w:rsidP="00E11751">
                                  <w:pPr>
                                    <w:pStyle w:val="5E-TABLECELL"/>
                                    <w:rPr>
                                      <w:vertAlign w:val="superscript"/>
                                    </w:rPr>
                                  </w:pPr>
                                  <w:r>
                                    <w:t>Mystic Arcanum (9th level)</w:t>
                                  </w:r>
                                </w:p>
                              </w:tc>
                              <w:tc>
                                <w:tcPr>
                                  <w:tcW w:w="933" w:type="dxa"/>
                                </w:tcPr>
                                <w:p w14:paraId="76065517" w14:textId="77777777" w:rsidR="00BF38C1" w:rsidRPr="00D65FAF" w:rsidRDefault="00BF38C1" w:rsidP="00E11751">
                                  <w:pPr>
                                    <w:pStyle w:val="5E-TABLECELL"/>
                                  </w:pPr>
                                  <w:r w:rsidRPr="00D65FAF">
                                    <w:t>4</w:t>
                                  </w:r>
                                </w:p>
                              </w:tc>
                              <w:tc>
                                <w:tcPr>
                                  <w:tcW w:w="888" w:type="dxa"/>
                                </w:tcPr>
                                <w:p w14:paraId="6BFB5042" w14:textId="77777777" w:rsidR="00BF38C1" w:rsidRPr="00D65FAF" w:rsidRDefault="00BF38C1" w:rsidP="00E11751">
                                  <w:pPr>
                                    <w:pStyle w:val="5E-TABLECELL"/>
                                  </w:pPr>
                                  <w:r>
                                    <w:t>14</w:t>
                                  </w:r>
                                </w:p>
                              </w:tc>
                              <w:tc>
                                <w:tcPr>
                                  <w:tcW w:w="690" w:type="dxa"/>
                                </w:tcPr>
                                <w:p w14:paraId="2342EC63" w14:textId="77777777" w:rsidR="00BF38C1" w:rsidRPr="00D65FAF" w:rsidRDefault="00BF38C1" w:rsidP="00E11751">
                                  <w:pPr>
                                    <w:pStyle w:val="5E-TABLECELL"/>
                                  </w:pPr>
                                  <w:r>
                                    <w:t>5</w:t>
                                  </w:r>
                                </w:p>
                              </w:tc>
                              <w:tc>
                                <w:tcPr>
                                  <w:tcW w:w="987" w:type="dxa"/>
                                </w:tcPr>
                                <w:p w14:paraId="597367E8" w14:textId="77777777" w:rsidR="00BF38C1" w:rsidRPr="00D65FAF" w:rsidRDefault="00BF38C1" w:rsidP="00E11751">
                                  <w:pPr>
                                    <w:pStyle w:val="5E-TABLECELL"/>
                                  </w:pPr>
                                  <w:r>
                                    <w:t>5</w:t>
                                  </w:r>
                                  <w:r w:rsidRPr="004D4993">
                                    <w:t>th</w:t>
                                  </w:r>
                                </w:p>
                              </w:tc>
                              <w:tc>
                                <w:tcPr>
                                  <w:tcW w:w="1184" w:type="dxa"/>
                                </w:tcPr>
                                <w:p w14:paraId="3B66163C" w14:textId="77777777" w:rsidR="00BF38C1" w:rsidRDefault="00BF38C1" w:rsidP="00E11751">
                                  <w:pPr>
                                    <w:pStyle w:val="5E-TABLECELL"/>
                                  </w:pPr>
                                  <w:r>
                                    <w:t>7</w:t>
                                  </w:r>
                                </w:p>
                              </w:tc>
                            </w:tr>
                            <w:tr w:rsidR="00BF38C1" w:rsidRPr="00D65FAF" w14:paraId="72BA3D54"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18F0FC15" w14:textId="77777777" w:rsidR="00BF38C1" w:rsidRPr="00D65FAF" w:rsidRDefault="00BF38C1" w:rsidP="00E11751">
                                  <w:pPr>
                                    <w:pStyle w:val="5E-TABLECELL"/>
                                  </w:pPr>
                                  <w:r w:rsidRPr="00D65FAF">
                                    <w:t>18th</w:t>
                                  </w:r>
                                </w:p>
                              </w:tc>
                              <w:tc>
                                <w:tcPr>
                                  <w:tcW w:w="1144" w:type="dxa"/>
                                </w:tcPr>
                                <w:p w14:paraId="700374B0" w14:textId="77777777" w:rsidR="00BF38C1" w:rsidRPr="00D65FAF" w:rsidRDefault="00BF38C1" w:rsidP="00E11751">
                                  <w:pPr>
                                    <w:pStyle w:val="5E-TABLECELL"/>
                                  </w:pPr>
                                  <w:r w:rsidRPr="00D65FAF">
                                    <w:t>+6</w:t>
                                  </w:r>
                                </w:p>
                              </w:tc>
                              <w:tc>
                                <w:tcPr>
                                  <w:tcW w:w="3016" w:type="dxa"/>
                                </w:tcPr>
                                <w:p w14:paraId="4FA07394" w14:textId="77777777" w:rsidR="00BF38C1" w:rsidRPr="00D65FAF" w:rsidRDefault="00BF38C1" w:rsidP="00E11751">
                                  <w:pPr>
                                    <w:pStyle w:val="5E-TABLECELL"/>
                                  </w:pPr>
                                  <w:r>
                                    <w:t>—</w:t>
                                  </w:r>
                                </w:p>
                              </w:tc>
                              <w:tc>
                                <w:tcPr>
                                  <w:tcW w:w="933" w:type="dxa"/>
                                </w:tcPr>
                                <w:p w14:paraId="597EE77B" w14:textId="77777777" w:rsidR="00BF38C1" w:rsidRPr="00D65FAF" w:rsidRDefault="00BF38C1" w:rsidP="00E11751">
                                  <w:pPr>
                                    <w:pStyle w:val="5E-TABLECELL"/>
                                  </w:pPr>
                                  <w:r w:rsidRPr="00D65FAF">
                                    <w:t>4</w:t>
                                  </w:r>
                                </w:p>
                              </w:tc>
                              <w:tc>
                                <w:tcPr>
                                  <w:tcW w:w="888" w:type="dxa"/>
                                </w:tcPr>
                                <w:p w14:paraId="7483370B" w14:textId="77777777" w:rsidR="00BF38C1" w:rsidRPr="00D65FAF" w:rsidRDefault="00BF38C1" w:rsidP="00E11751">
                                  <w:pPr>
                                    <w:pStyle w:val="5E-TABLECELL"/>
                                  </w:pPr>
                                  <w:r>
                                    <w:t>14</w:t>
                                  </w:r>
                                </w:p>
                              </w:tc>
                              <w:tc>
                                <w:tcPr>
                                  <w:tcW w:w="690" w:type="dxa"/>
                                </w:tcPr>
                                <w:p w14:paraId="68E38745" w14:textId="77777777" w:rsidR="00BF38C1" w:rsidRPr="00D65FAF" w:rsidRDefault="00BF38C1" w:rsidP="00E11751">
                                  <w:pPr>
                                    <w:pStyle w:val="5E-TABLECELL"/>
                                  </w:pPr>
                                  <w:r>
                                    <w:t>5</w:t>
                                  </w:r>
                                </w:p>
                              </w:tc>
                              <w:tc>
                                <w:tcPr>
                                  <w:tcW w:w="987" w:type="dxa"/>
                                </w:tcPr>
                                <w:p w14:paraId="7BC96004" w14:textId="77777777" w:rsidR="00BF38C1" w:rsidRPr="00D65FAF" w:rsidRDefault="00BF38C1" w:rsidP="00E11751">
                                  <w:pPr>
                                    <w:pStyle w:val="5E-TABLECELL"/>
                                  </w:pPr>
                                  <w:r>
                                    <w:t>5</w:t>
                                  </w:r>
                                  <w:r w:rsidRPr="004D4993">
                                    <w:t>th</w:t>
                                  </w:r>
                                </w:p>
                              </w:tc>
                              <w:tc>
                                <w:tcPr>
                                  <w:tcW w:w="1184" w:type="dxa"/>
                                </w:tcPr>
                                <w:p w14:paraId="7775869D" w14:textId="77777777" w:rsidR="00BF38C1" w:rsidRDefault="00BF38C1" w:rsidP="00E11751">
                                  <w:pPr>
                                    <w:pStyle w:val="5E-TABLECELL"/>
                                  </w:pPr>
                                  <w:r>
                                    <w:t>8</w:t>
                                  </w:r>
                                </w:p>
                              </w:tc>
                            </w:tr>
                            <w:tr w:rsidR="00BF38C1" w:rsidRPr="00D65FAF" w14:paraId="14FFEA2F"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6DCFA8F0" w14:textId="77777777" w:rsidR="00BF38C1" w:rsidRPr="00D65FAF" w:rsidRDefault="00BF38C1" w:rsidP="00E11751">
                                  <w:pPr>
                                    <w:pStyle w:val="5E-TABLECELL"/>
                                  </w:pPr>
                                  <w:r w:rsidRPr="00D65FAF">
                                    <w:t>19th</w:t>
                                  </w:r>
                                </w:p>
                              </w:tc>
                              <w:tc>
                                <w:tcPr>
                                  <w:tcW w:w="1144" w:type="dxa"/>
                                </w:tcPr>
                                <w:p w14:paraId="5290EEE8" w14:textId="77777777" w:rsidR="00BF38C1" w:rsidRPr="00D65FAF" w:rsidRDefault="00BF38C1" w:rsidP="00E11751">
                                  <w:pPr>
                                    <w:pStyle w:val="5E-TABLECELL"/>
                                  </w:pPr>
                                  <w:r w:rsidRPr="00D65FAF">
                                    <w:t>+6</w:t>
                                  </w:r>
                                </w:p>
                              </w:tc>
                              <w:tc>
                                <w:tcPr>
                                  <w:tcW w:w="3016" w:type="dxa"/>
                                </w:tcPr>
                                <w:p w14:paraId="1D2A0D87" w14:textId="77777777" w:rsidR="00BF38C1" w:rsidRPr="00D65FAF" w:rsidRDefault="00BF38C1" w:rsidP="00E11751">
                                  <w:pPr>
                                    <w:pStyle w:val="5E-TABLECELL"/>
                                  </w:pPr>
                                  <w:r>
                                    <w:t>Feat</w:t>
                                  </w:r>
                                </w:p>
                              </w:tc>
                              <w:tc>
                                <w:tcPr>
                                  <w:tcW w:w="933" w:type="dxa"/>
                                </w:tcPr>
                                <w:p w14:paraId="7155C650" w14:textId="77777777" w:rsidR="00BF38C1" w:rsidRPr="00D65FAF" w:rsidRDefault="00BF38C1" w:rsidP="00E11751">
                                  <w:pPr>
                                    <w:pStyle w:val="5E-TABLECELL"/>
                                  </w:pPr>
                                  <w:r w:rsidRPr="00D65FAF">
                                    <w:t>4</w:t>
                                  </w:r>
                                </w:p>
                              </w:tc>
                              <w:tc>
                                <w:tcPr>
                                  <w:tcW w:w="888" w:type="dxa"/>
                                </w:tcPr>
                                <w:p w14:paraId="02A5D5D7" w14:textId="77777777" w:rsidR="00BF38C1" w:rsidRPr="00D65FAF" w:rsidRDefault="00BF38C1" w:rsidP="00E11751">
                                  <w:pPr>
                                    <w:pStyle w:val="5E-TABLECELL"/>
                                  </w:pPr>
                                  <w:r>
                                    <w:t>15</w:t>
                                  </w:r>
                                </w:p>
                              </w:tc>
                              <w:tc>
                                <w:tcPr>
                                  <w:tcW w:w="690" w:type="dxa"/>
                                </w:tcPr>
                                <w:p w14:paraId="2F094670" w14:textId="77777777" w:rsidR="00BF38C1" w:rsidRPr="00D65FAF" w:rsidRDefault="00BF38C1" w:rsidP="00E11751">
                                  <w:pPr>
                                    <w:pStyle w:val="5E-TABLECELL"/>
                                  </w:pPr>
                                  <w:r>
                                    <w:t>5</w:t>
                                  </w:r>
                                </w:p>
                              </w:tc>
                              <w:tc>
                                <w:tcPr>
                                  <w:tcW w:w="987" w:type="dxa"/>
                                </w:tcPr>
                                <w:p w14:paraId="11E00C69" w14:textId="77777777" w:rsidR="00BF38C1" w:rsidRPr="00D65FAF" w:rsidRDefault="00BF38C1" w:rsidP="00E11751">
                                  <w:pPr>
                                    <w:pStyle w:val="5E-TABLECELL"/>
                                  </w:pPr>
                                  <w:r>
                                    <w:t>5th</w:t>
                                  </w:r>
                                </w:p>
                              </w:tc>
                              <w:tc>
                                <w:tcPr>
                                  <w:tcW w:w="1184" w:type="dxa"/>
                                </w:tcPr>
                                <w:p w14:paraId="5B48DAD4" w14:textId="77777777" w:rsidR="00BF38C1" w:rsidRDefault="00BF38C1" w:rsidP="00E11751">
                                  <w:pPr>
                                    <w:pStyle w:val="5E-TABLECELL"/>
                                  </w:pPr>
                                  <w:r>
                                    <w:t>8</w:t>
                                  </w:r>
                                </w:p>
                              </w:tc>
                            </w:tr>
                            <w:tr w:rsidR="00BF38C1" w:rsidRPr="00D65FAF" w14:paraId="0BE6504D"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38C7C785" w14:textId="77777777" w:rsidR="00BF38C1" w:rsidRPr="00D65FAF" w:rsidRDefault="00BF38C1" w:rsidP="00E11751">
                                  <w:pPr>
                                    <w:pStyle w:val="5E-TABLECELL"/>
                                  </w:pPr>
                                  <w:r w:rsidRPr="00D65FAF">
                                    <w:t>20th</w:t>
                                  </w:r>
                                </w:p>
                              </w:tc>
                              <w:tc>
                                <w:tcPr>
                                  <w:tcW w:w="1144" w:type="dxa"/>
                                </w:tcPr>
                                <w:p w14:paraId="633E06DE" w14:textId="77777777" w:rsidR="00BF38C1" w:rsidRPr="00D65FAF" w:rsidRDefault="00BF38C1" w:rsidP="00E11751">
                                  <w:pPr>
                                    <w:pStyle w:val="5E-TABLECELL"/>
                                  </w:pPr>
                                  <w:r w:rsidRPr="00D65FAF">
                                    <w:t>+6</w:t>
                                  </w:r>
                                </w:p>
                              </w:tc>
                              <w:tc>
                                <w:tcPr>
                                  <w:tcW w:w="3016" w:type="dxa"/>
                                </w:tcPr>
                                <w:p w14:paraId="5D9A4C69" w14:textId="77777777" w:rsidR="00BF38C1" w:rsidRPr="00D65FAF" w:rsidRDefault="00BF38C1" w:rsidP="00E11751">
                                  <w:pPr>
                                    <w:pStyle w:val="5E-TABLECELL"/>
                                  </w:pPr>
                                  <w:r>
                                    <w:t>Pact Master, Pacted Champion</w:t>
                                  </w:r>
                                </w:p>
                              </w:tc>
                              <w:tc>
                                <w:tcPr>
                                  <w:tcW w:w="933" w:type="dxa"/>
                                </w:tcPr>
                                <w:p w14:paraId="03724937" w14:textId="77777777" w:rsidR="00BF38C1" w:rsidRPr="00D65FAF" w:rsidRDefault="00BF38C1" w:rsidP="00E11751">
                                  <w:pPr>
                                    <w:pStyle w:val="5E-TABLECELL"/>
                                  </w:pPr>
                                  <w:r w:rsidRPr="00D65FAF">
                                    <w:t>4</w:t>
                                  </w:r>
                                </w:p>
                              </w:tc>
                              <w:tc>
                                <w:tcPr>
                                  <w:tcW w:w="888" w:type="dxa"/>
                                </w:tcPr>
                                <w:p w14:paraId="526F7A20" w14:textId="77777777" w:rsidR="00BF38C1" w:rsidRPr="00D65FAF" w:rsidRDefault="00BF38C1" w:rsidP="00E11751">
                                  <w:pPr>
                                    <w:pStyle w:val="5E-TABLECELL"/>
                                  </w:pPr>
                                  <w:r>
                                    <w:t>15</w:t>
                                  </w:r>
                                </w:p>
                              </w:tc>
                              <w:tc>
                                <w:tcPr>
                                  <w:tcW w:w="690" w:type="dxa"/>
                                </w:tcPr>
                                <w:p w14:paraId="19AD11D7" w14:textId="77777777" w:rsidR="00BF38C1" w:rsidRPr="00D65FAF" w:rsidRDefault="00BF38C1" w:rsidP="00E11751">
                                  <w:pPr>
                                    <w:pStyle w:val="5E-TABLECELL"/>
                                  </w:pPr>
                                  <w:r>
                                    <w:t>5</w:t>
                                  </w:r>
                                </w:p>
                              </w:tc>
                              <w:tc>
                                <w:tcPr>
                                  <w:tcW w:w="987" w:type="dxa"/>
                                </w:tcPr>
                                <w:p w14:paraId="1F923462" w14:textId="77777777" w:rsidR="00BF38C1" w:rsidRPr="00D65FAF" w:rsidRDefault="00BF38C1" w:rsidP="00E11751">
                                  <w:pPr>
                                    <w:pStyle w:val="5E-TABLECELL"/>
                                  </w:pPr>
                                  <w:r>
                                    <w:t>5th</w:t>
                                  </w:r>
                                </w:p>
                              </w:tc>
                              <w:tc>
                                <w:tcPr>
                                  <w:tcW w:w="1184" w:type="dxa"/>
                                </w:tcPr>
                                <w:p w14:paraId="46F04DD2" w14:textId="77777777" w:rsidR="00BF38C1" w:rsidRDefault="00BF38C1" w:rsidP="00E11751">
                                  <w:pPr>
                                    <w:pStyle w:val="5E-TABLECELL"/>
                                  </w:pPr>
                                  <w:r>
                                    <w:t>8</w:t>
                                  </w:r>
                                </w:p>
                              </w:tc>
                            </w:tr>
                          </w:tbl>
                          <w:p w14:paraId="1DA359BD" w14:textId="77777777" w:rsidR="00BF38C1" w:rsidRDefault="00BF38C1" w:rsidP="00BF38C1"/>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FBCCE" id="_x0000_t202" coordsize="21600,21600" o:spt="202" path="m,l,21600r21600,l21600,xe">
                <v:stroke joinstyle="miter"/>
                <v:path gradientshapeok="t" o:connecttype="rect"/>
              </v:shapetype>
              <v:shape id="Text Box 1704717360" o:spid="_x0000_s1026" type="#_x0000_t202" style="position:absolute;margin-left:437.05pt;margin-top:-15.75pt;width:488.25pt;height:37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" fillcolor="#f2f2f2 [3052]" strokecolor="#f2f2f2 [3052]" strokeweight="6pt">
                <v:shadow on="t" color="#5f4939" opacity="47841f" offset=".74836mm,.74836mm"/>
                <v:textbox inset=",1.44pt">
                  <w:txbxContent>
                    <w:p w14:paraId="31B7BBD8" w14:textId="77777777" w:rsidR="00BF38C1" w:rsidRPr="002C1527" w:rsidRDefault="00BF38C1" w:rsidP="00BF38C1">
                      <w:pPr>
                        <w:pStyle w:val="5E-TABLETITLE"/>
                      </w:pPr>
                      <w:r>
                        <w:t>Warlock Class</w:t>
                      </w:r>
                    </w:p>
                    <w:tbl>
                      <w:tblPr>
                        <w:tblStyle w:val="5ETABLE"/>
                        <w:tblW w:w="9479" w:type="dxa"/>
                        <w:tblInd w:w="-90" w:type="dxa"/>
                        <w:tblLayout w:type="fixed"/>
                        <w:tblLook w:val="04A0" w:firstRow="1" w:lastRow="0" w:firstColumn="1" w:lastColumn="0" w:noHBand="0" w:noVBand="1"/>
                      </w:tblPr>
                      <w:tblGrid>
                        <w:gridCol w:w="637"/>
                        <w:gridCol w:w="1144"/>
                        <w:gridCol w:w="3016"/>
                        <w:gridCol w:w="933"/>
                        <w:gridCol w:w="888"/>
                        <w:gridCol w:w="690"/>
                        <w:gridCol w:w="987"/>
                        <w:gridCol w:w="1184"/>
                      </w:tblGrid>
                      <w:tr w:rsidR="00BF38C1" w:rsidRPr="00C6067D" w14:paraId="496255E2" w14:textId="77777777" w:rsidTr="00BF38C1">
                        <w:trPr>
                          <w:cnfStyle w:val="100000000000" w:firstRow="1" w:lastRow="0" w:firstColumn="0" w:lastColumn="0" w:oddVBand="0" w:evenVBand="0" w:oddHBand="0" w:evenHBand="0" w:firstRowFirstColumn="0" w:firstRowLastColumn="0" w:lastRowFirstColumn="0" w:lastRowLastColumn="0"/>
                          <w:trHeight w:val="500"/>
                        </w:trPr>
                        <w:tc>
                          <w:tcPr>
                            <w:tcW w:w="637" w:type="dxa"/>
                          </w:tcPr>
                          <w:p w14:paraId="70AE0A62" w14:textId="77777777" w:rsidR="00BF38C1" w:rsidRPr="0063177C" w:rsidRDefault="00BF38C1" w:rsidP="008A0536">
                            <w:pPr>
                              <w:pStyle w:val="5E-TABLECELL"/>
                              <w:rPr>
                                <w:rStyle w:val="5ECHARBOLD"/>
                              </w:rPr>
                            </w:pPr>
                            <w:r w:rsidRPr="0063177C">
                              <w:rPr>
                                <w:rStyle w:val="5ECHARBOLD"/>
                              </w:rPr>
                              <w:t>Level</w:t>
                            </w:r>
                          </w:p>
                        </w:tc>
                        <w:tc>
                          <w:tcPr>
                            <w:tcW w:w="1144" w:type="dxa"/>
                          </w:tcPr>
                          <w:p w14:paraId="5FD1454A" w14:textId="77777777" w:rsidR="00BF38C1" w:rsidRPr="0063177C" w:rsidRDefault="00BF38C1" w:rsidP="008A0536">
                            <w:pPr>
                              <w:pStyle w:val="5E-TABLECELL"/>
                              <w:rPr>
                                <w:rStyle w:val="5ECHARBOLD"/>
                              </w:rPr>
                            </w:pPr>
                            <w:r w:rsidRPr="0063177C">
                              <w:rPr>
                                <w:rStyle w:val="5ECHARBOLD"/>
                              </w:rPr>
                              <w:t>Proficiency Bonus</w:t>
                            </w:r>
                          </w:p>
                        </w:tc>
                        <w:tc>
                          <w:tcPr>
                            <w:tcW w:w="3016" w:type="dxa"/>
                          </w:tcPr>
                          <w:p w14:paraId="7A5C131A" w14:textId="77777777" w:rsidR="00BF38C1" w:rsidRPr="0063177C" w:rsidRDefault="00BF38C1" w:rsidP="008A0536">
                            <w:pPr>
                              <w:pStyle w:val="5E-TABLECELL"/>
                              <w:rPr>
                                <w:rStyle w:val="5ECHARBOLD"/>
                              </w:rPr>
                            </w:pPr>
                            <w:r w:rsidRPr="0063177C">
                              <w:rPr>
                                <w:rStyle w:val="5ECHARBOLD"/>
                              </w:rPr>
                              <w:t>Features</w:t>
                            </w:r>
                          </w:p>
                        </w:tc>
                        <w:tc>
                          <w:tcPr>
                            <w:tcW w:w="933" w:type="dxa"/>
                          </w:tcPr>
                          <w:p w14:paraId="3955C9E0" w14:textId="77777777" w:rsidR="00BF38C1" w:rsidRPr="0063177C" w:rsidRDefault="00BF38C1" w:rsidP="008A0536">
                            <w:pPr>
                              <w:pStyle w:val="5E-TABLECELL"/>
                              <w:rPr>
                                <w:rStyle w:val="5ECHARBOLD"/>
                              </w:rPr>
                            </w:pPr>
                            <w:r>
                              <w:rPr>
                                <w:rStyle w:val="5ECHARBOLD"/>
                              </w:rPr>
                              <w:t>Cantrips</w:t>
                            </w:r>
                          </w:p>
                        </w:tc>
                        <w:tc>
                          <w:tcPr>
                            <w:tcW w:w="888" w:type="dxa"/>
                          </w:tcPr>
                          <w:p w14:paraId="2B2E72EA" w14:textId="77777777" w:rsidR="00BF38C1" w:rsidRPr="0063177C" w:rsidRDefault="00BF38C1" w:rsidP="008A0536">
                            <w:pPr>
                              <w:pStyle w:val="5E-TABLECELL"/>
                              <w:rPr>
                                <w:rStyle w:val="5ECHARBOLD"/>
                              </w:rPr>
                            </w:pPr>
                            <w:r>
                              <w:rPr>
                                <w:rStyle w:val="5ECHARBOLD"/>
                              </w:rPr>
                              <w:t>Spells Known</w:t>
                            </w:r>
                          </w:p>
                        </w:tc>
                        <w:tc>
                          <w:tcPr>
                            <w:tcW w:w="690" w:type="dxa"/>
                          </w:tcPr>
                          <w:p w14:paraId="2FFB3AFF" w14:textId="77777777" w:rsidR="00BF38C1" w:rsidRPr="0063177C" w:rsidRDefault="00BF38C1" w:rsidP="008A0536">
                            <w:pPr>
                              <w:pStyle w:val="5E-TABLECELL"/>
                              <w:rPr>
                                <w:rStyle w:val="5ECHARBOLD"/>
                              </w:rPr>
                            </w:pPr>
                            <w:r>
                              <w:rPr>
                                <w:rStyle w:val="5ECHARBOLD"/>
                              </w:rPr>
                              <w:t>Spell Slots</w:t>
                            </w:r>
                          </w:p>
                        </w:tc>
                        <w:tc>
                          <w:tcPr>
                            <w:tcW w:w="987" w:type="dxa"/>
                          </w:tcPr>
                          <w:p w14:paraId="5413271F" w14:textId="77777777" w:rsidR="00BF38C1" w:rsidRPr="0063177C" w:rsidRDefault="00BF38C1" w:rsidP="008A0536">
                            <w:pPr>
                              <w:pStyle w:val="5E-TABLECELL"/>
                              <w:rPr>
                                <w:rStyle w:val="5ECHARBOLD"/>
                              </w:rPr>
                            </w:pPr>
                            <w:r>
                              <w:rPr>
                                <w:rStyle w:val="5ECHARBOLD"/>
                              </w:rPr>
                              <w:t>Slot Level</w:t>
                            </w:r>
                          </w:p>
                        </w:tc>
                        <w:tc>
                          <w:tcPr>
                            <w:tcW w:w="1184" w:type="dxa"/>
                          </w:tcPr>
                          <w:p w14:paraId="7DD0ABF8" w14:textId="77777777" w:rsidR="00BF38C1" w:rsidRPr="0063177C" w:rsidRDefault="00BF38C1" w:rsidP="008A0536">
                            <w:pPr>
                              <w:pStyle w:val="5E-TABLECELL"/>
                              <w:rPr>
                                <w:rStyle w:val="5ECHARBOLD"/>
                              </w:rPr>
                            </w:pPr>
                            <w:r>
                              <w:rPr>
                                <w:rStyle w:val="5ECHARBOLD"/>
                              </w:rPr>
                              <w:t>Invocations Known</w:t>
                            </w:r>
                          </w:p>
                        </w:tc>
                      </w:tr>
                      <w:tr w:rsidR="00BF38C1" w:rsidRPr="00D65FAF" w14:paraId="0A805475" w14:textId="77777777" w:rsidTr="00BF38C1">
                        <w:trPr>
                          <w:cnfStyle w:val="000000100000" w:firstRow="0" w:lastRow="0" w:firstColumn="0" w:lastColumn="0" w:oddVBand="0" w:evenVBand="0" w:oddHBand="1" w:evenHBand="0" w:firstRowFirstColumn="0" w:firstRowLastColumn="0" w:lastRowFirstColumn="0" w:lastRowLastColumn="0"/>
                          <w:trHeight w:val="191"/>
                        </w:trPr>
                        <w:tc>
                          <w:tcPr>
                            <w:tcW w:w="637" w:type="dxa"/>
                          </w:tcPr>
                          <w:p w14:paraId="5C85A4A1" w14:textId="77777777" w:rsidR="00BF38C1" w:rsidRPr="00D65FAF" w:rsidRDefault="00BF38C1" w:rsidP="008A0536">
                            <w:pPr>
                              <w:pStyle w:val="5E-TABLECELL"/>
                            </w:pPr>
                            <w:r w:rsidRPr="00D65FAF">
                              <w:t>1st</w:t>
                            </w:r>
                          </w:p>
                        </w:tc>
                        <w:tc>
                          <w:tcPr>
                            <w:tcW w:w="1144" w:type="dxa"/>
                          </w:tcPr>
                          <w:p w14:paraId="0E09930D" w14:textId="77777777" w:rsidR="00BF38C1" w:rsidRPr="00D65FAF" w:rsidRDefault="00BF38C1" w:rsidP="008A0536">
                            <w:pPr>
                              <w:pStyle w:val="5E-TABLECELL"/>
                            </w:pPr>
                            <w:r w:rsidRPr="00D65FAF">
                              <w:t>+2</w:t>
                            </w:r>
                          </w:p>
                        </w:tc>
                        <w:tc>
                          <w:tcPr>
                            <w:tcW w:w="3016" w:type="dxa"/>
                          </w:tcPr>
                          <w:p w14:paraId="205B160B" w14:textId="77777777" w:rsidR="00BF38C1" w:rsidRPr="00D65FAF" w:rsidRDefault="00BF38C1" w:rsidP="008A0536">
                            <w:pPr>
                              <w:pStyle w:val="5E-TABLECELL"/>
                            </w:pPr>
                            <w:r>
                              <w:t>Patron’s magic, Pact Boon, Pact Magic</w:t>
                            </w:r>
                          </w:p>
                        </w:tc>
                        <w:tc>
                          <w:tcPr>
                            <w:tcW w:w="933" w:type="dxa"/>
                          </w:tcPr>
                          <w:p w14:paraId="61695FF0" w14:textId="77777777" w:rsidR="00BF38C1" w:rsidRPr="00D65FAF" w:rsidRDefault="00BF38C1" w:rsidP="008A0536">
                            <w:pPr>
                              <w:pStyle w:val="5E-TABLECELL"/>
                            </w:pPr>
                            <w:r>
                              <w:t>2</w:t>
                            </w:r>
                          </w:p>
                        </w:tc>
                        <w:tc>
                          <w:tcPr>
                            <w:tcW w:w="888" w:type="dxa"/>
                          </w:tcPr>
                          <w:p w14:paraId="22926004" w14:textId="77777777" w:rsidR="00BF38C1" w:rsidRPr="00D65FAF" w:rsidRDefault="00BF38C1" w:rsidP="008A0536">
                            <w:pPr>
                              <w:pStyle w:val="5E-TABLECELL"/>
                            </w:pPr>
                            <w:r>
                              <w:t>3</w:t>
                            </w:r>
                          </w:p>
                        </w:tc>
                        <w:tc>
                          <w:tcPr>
                            <w:tcW w:w="690" w:type="dxa"/>
                          </w:tcPr>
                          <w:p w14:paraId="647A4D85" w14:textId="77777777" w:rsidR="00BF38C1" w:rsidRPr="00D65FAF" w:rsidRDefault="00BF38C1" w:rsidP="008A0536">
                            <w:pPr>
                              <w:pStyle w:val="5E-TABLECELL"/>
                            </w:pPr>
                            <w:r>
                              <w:t>1</w:t>
                            </w:r>
                          </w:p>
                        </w:tc>
                        <w:tc>
                          <w:tcPr>
                            <w:tcW w:w="987" w:type="dxa"/>
                          </w:tcPr>
                          <w:p w14:paraId="42FCDFE0" w14:textId="77777777" w:rsidR="00BF38C1" w:rsidRPr="00D65FAF" w:rsidRDefault="00BF38C1" w:rsidP="008A0536">
                            <w:pPr>
                              <w:pStyle w:val="5E-TABLECELL"/>
                            </w:pPr>
                            <w:r>
                              <w:t>1st</w:t>
                            </w:r>
                          </w:p>
                        </w:tc>
                        <w:tc>
                          <w:tcPr>
                            <w:tcW w:w="1184" w:type="dxa"/>
                          </w:tcPr>
                          <w:p w14:paraId="7A25782D" w14:textId="77777777" w:rsidR="00BF38C1" w:rsidRDefault="00BF38C1" w:rsidP="008A0536">
                            <w:pPr>
                              <w:pStyle w:val="5E-TABLECELL"/>
                            </w:pPr>
                            <w:r>
                              <w:t>—</w:t>
                            </w:r>
                          </w:p>
                        </w:tc>
                      </w:tr>
                      <w:tr w:rsidR="00BF38C1" w:rsidRPr="00D65FAF" w14:paraId="1D0A126A" w14:textId="77777777" w:rsidTr="00BF38C1">
                        <w:trPr>
                          <w:cnfStyle w:val="000000010000" w:firstRow="0" w:lastRow="0" w:firstColumn="0" w:lastColumn="0" w:oddVBand="0" w:evenVBand="0" w:oddHBand="0" w:evenHBand="1" w:firstRowFirstColumn="0" w:firstRowLastColumn="0" w:lastRowFirstColumn="0" w:lastRowLastColumn="0"/>
                          <w:trHeight w:val="234"/>
                        </w:trPr>
                        <w:tc>
                          <w:tcPr>
                            <w:tcW w:w="637" w:type="dxa"/>
                          </w:tcPr>
                          <w:p w14:paraId="7834B496" w14:textId="77777777" w:rsidR="00BF38C1" w:rsidRPr="00D65FAF" w:rsidRDefault="00BF38C1" w:rsidP="008A0536">
                            <w:pPr>
                              <w:pStyle w:val="5E-TABLECELL"/>
                            </w:pPr>
                            <w:r w:rsidRPr="00D65FAF">
                              <w:t>2nd</w:t>
                            </w:r>
                          </w:p>
                        </w:tc>
                        <w:tc>
                          <w:tcPr>
                            <w:tcW w:w="1144" w:type="dxa"/>
                          </w:tcPr>
                          <w:p w14:paraId="1900E584" w14:textId="77777777" w:rsidR="00BF38C1" w:rsidRPr="00D65FAF" w:rsidRDefault="00BF38C1" w:rsidP="008A0536">
                            <w:pPr>
                              <w:pStyle w:val="5E-TABLECELL"/>
                            </w:pPr>
                            <w:r w:rsidRPr="00D65FAF">
                              <w:t>+2</w:t>
                            </w:r>
                          </w:p>
                        </w:tc>
                        <w:tc>
                          <w:tcPr>
                            <w:tcW w:w="3016" w:type="dxa"/>
                          </w:tcPr>
                          <w:p w14:paraId="5271B8B7" w14:textId="77777777" w:rsidR="00BF38C1" w:rsidRPr="00D65FAF" w:rsidRDefault="00BF38C1" w:rsidP="008A0536">
                            <w:pPr>
                              <w:pStyle w:val="5E-TABLECELL"/>
                            </w:pPr>
                            <w:r>
                              <w:t>Eldritch Invocations</w:t>
                            </w:r>
                          </w:p>
                        </w:tc>
                        <w:tc>
                          <w:tcPr>
                            <w:tcW w:w="933" w:type="dxa"/>
                          </w:tcPr>
                          <w:p w14:paraId="6FC8346C" w14:textId="77777777" w:rsidR="00BF38C1" w:rsidRPr="00D65FAF" w:rsidRDefault="00BF38C1" w:rsidP="008A0536">
                            <w:pPr>
                              <w:pStyle w:val="5E-TABLECELL"/>
                            </w:pPr>
                            <w:r>
                              <w:t>2</w:t>
                            </w:r>
                          </w:p>
                        </w:tc>
                        <w:tc>
                          <w:tcPr>
                            <w:tcW w:w="888" w:type="dxa"/>
                          </w:tcPr>
                          <w:p w14:paraId="6E8FFB4F" w14:textId="77777777" w:rsidR="00BF38C1" w:rsidRPr="00D65FAF" w:rsidRDefault="00BF38C1" w:rsidP="008A0536">
                            <w:pPr>
                              <w:pStyle w:val="5E-TABLECELL"/>
                            </w:pPr>
                            <w:r>
                              <w:t>3</w:t>
                            </w:r>
                          </w:p>
                        </w:tc>
                        <w:tc>
                          <w:tcPr>
                            <w:tcW w:w="690" w:type="dxa"/>
                          </w:tcPr>
                          <w:p w14:paraId="24A8EB14" w14:textId="77777777" w:rsidR="00BF38C1" w:rsidRPr="00D65FAF" w:rsidRDefault="00BF38C1" w:rsidP="008A0536">
                            <w:pPr>
                              <w:pStyle w:val="5E-TABLECELL"/>
                            </w:pPr>
                            <w:r>
                              <w:t>2</w:t>
                            </w:r>
                          </w:p>
                        </w:tc>
                        <w:tc>
                          <w:tcPr>
                            <w:tcW w:w="987" w:type="dxa"/>
                          </w:tcPr>
                          <w:p w14:paraId="7F4F2EF6" w14:textId="77777777" w:rsidR="00BF38C1" w:rsidRPr="00D65FAF" w:rsidRDefault="00BF38C1" w:rsidP="008A0536">
                            <w:pPr>
                              <w:pStyle w:val="5E-TABLECELL"/>
                            </w:pPr>
                            <w:r>
                              <w:t>1st</w:t>
                            </w:r>
                          </w:p>
                        </w:tc>
                        <w:tc>
                          <w:tcPr>
                            <w:tcW w:w="1184" w:type="dxa"/>
                          </w:tcPr>
                          <w:p w14:paraId="1BC98543" w14:textId="77777777" w:rsidR="00BF38C1" w:rsidRDefault="00BF38C1" w:rsidP="008A0536">
                            <w:pPr>
                              <w:pStyle w:val="5E-TABLECELL"/>
                            </w:pPr>
                            <w:r>
                              <w:t>2</w:t>
                            </w:r>
                          </w:p>
                        </w:tc>
                      </w:tr>
                      <w:tr w:rsidR="00BF38C1" w:rsidRPr="00D65FAF" w14:paraId="5D5DAE56" w14:textId="77777777" w:rsidTr="00BF38C1">
                        <w:trPr>
                          <w:cnfStyle w:val="000000100000" w:firstRow="0" w:lastRow="0" w:firstColumn="0" w:lastColumn="0" w:oddVBand="0" w:evenVBand="0" w:oddHBand="1" w:evenHBand="0" w:firstRowFirstColumn="0" w:firstRowLastColumn="0" w:lastRowFirstColumn="0" w:lastRowLastColumn="0"/>
                          <w:trHeight w:val="250"/>
                        </w:trPr>
                        <w:tc>
                          <w:tcPr>
                            <w:tcW w:w="637" w:type="dxa"/>
                          </w:tcPr>
                          <w:p w14:paraId="26713364" w14:textId="77777777" w:rsidR="00BF38C1" w:rsidRPr="00D65FAF" w:rsidRDefault="00BF38C1" w:rsidP="008A0536">
                            <w:pPr>
                              <w:pStyle w:val="5E-TABLECELL"/>
                            </w:pPr>
                            <w:r w:rsidRPr="00D65FAF">
                              <w:t>3</w:t>
                            </w:r>
                            <w:r>
                              <w:t>r</w:t>
                            </w:r>
                            <w:r w:rsidRPr="00D65FAF">
                              <w:t>d</w:t>
                            </w:r>
                          </w:p>
                        </w:tc>
                        <w:tc>
                          <w:tcPr>
                            <w:tcW w:w="1144" w:type="dxa"/>
                          </w:tcPr>
                          <w:p w14:paraId="5FCD56B9" w14:textId="77777777" w:rsidR="00BF38C1" w:rsidRDefault="00BF38C1" w:rsidP="008A0536">
                            <w:pPr>
                              <w:pStyle w:val="5E-TABLECELL"/>
                            </w:pPr>
                            <w:r w:rsidRPr="00D65FAF">
                              <w:t>+2</w:t>
                            </w:r>
                          </w:p>
                        </w:tc>
                        <w:tc>
                          <w:tcPr>
                            <w:tcW w:w="3016" w:type="dxa"/>
                          </w:tcPr>
                          <w:p w14:paraId="6384D76A" w14:textId="77777777" w:rsidR="00BF38C1" w:rsidRPr="00D65FAF" w:rsidRDefault="00BF38C1" w:rsidP="008A0536">
                            <w:pPr>
                              <w:pStyle w:val="5E-TABLECELL"/>
                            </w:pPr>
                            <w:r>
                              <w:t>Otherworldly Patron Revealed</w:t>
                            </w:r>
                          </w:p>
                        </w:tc>
                        <w:tc>
                          <w:tcPr>
                            <w:tcW w:w="933" w:type="dxa"/>
                          </w:tcPr>
                          <w:p w14:paraId="7A48E009" w14:textId="77777777" w:rsidR="00BF38C1" w:rsidRPr="00D65FAF" w:rsidRDefault="00BF38C1" w:rsidP="008A0536">
                            <w:pPr>
                              <w:pStyle w:val="5E-TABLECELL"/>
                            </w:pPr>
                            <w:r>
                              <w:t>2</w:t>
                            </w:r>
                          </w:p>
                        </w:tc>
                        <w:tc>
                          <w:tcPr>
                            <w:tcW w:w="888" w:type="dxa"/>
                          </w:tcPr>
                          <w:p w14:paraId="58C7B400" w14:textId="77777777" w:rsidR="00BF38C1" w:rsidRPr="00D65FAF" w:rsidRDefault="00BF38C1" w:rsidP="008A0536">
                            <w:pPr>
                              <w:pStyle w:val="5E-TABLECELL"/>
                            </w:pPr>
                            <w:r>
                              <w:t>4</w:t>
                            </w:r>
                          </w:p>
                        </w:tc>
                        <w:tc>
                          <w:tcPr>
                            <w:tcW w:w="690" w:type="dxa"/>
                          </w:tcPr>
                          <w:p w14:paraId="00515239" w14:textId="77777777" w:rsidR="00BF38C1" w:rsidRPr="00D65FAF" w:rsidRDefault="00BF38C1" w:rsidP="008A0536">
                            <w:pPr>
                              <w:pStyle w:val="5E-TABLECELL"/>
                            </w:pPr>
                            <w:r>
                              <w:t>2</w:t>
                            </w:r>
                          </w:p>
                        </w:tc>
                        <w:tc>
                          <w:tcPr>
                            <w:tcW w:w="987" w:type="dxa"/>
                          </w:tcPr>
                          <w:p w14:paraId="4ACC0F9A" w14:textId="77777777" w:rsidR="00BF38C1" w:rsidRPr="00D65FAF" w:rsidRDefault="00BF38C1" w:rsidP="008A0536">
                            <w:pPr>
                              <w:pStyle w:val="5E-TABLECELL"/>
                            </w:pPr>
                            <w:r>
                              <w:t>2nd</w:t>
                            </w:r>
                          </w:p>
                        </w:tc>
                        <w:tc>
                          <w:tcPr>
                            <w:tcW w:w="1184" w:type="dxa"/>
                          </w:tcPr>
                          <w:p w14:paraId="117F57F3" w14:textId="77777777" w:rsidR="00BF38C1" w:rsidRDefault="00BF38C1" w:rsidP="008A0536">
                            <w:pPr>
                              <w:pStyle w:val="5E-TABLECELL"/>
                            </w:pPr>
                            <w:r>
                              <w:t>2</w:t>
                            </w:r>
                          </w:p>
                        </w:tc>
                      </w:tr>
                      <w:tr w:rsidR="00BF38C1" w:rsidRPr="00D65FAF" w14:paraId="62709D24" w14:textId="77777777" w:rsidTr="00BF38C1">
                        <w:trPr>
                          <w:cnfStyle w:val="000000010000" w:firstRow="0" w:lastRow="0" w:firstColumn="0" w:lastColumn="0" w:oddVBand="0" w:evenVBand="0" w:oddHBand="0" w:evenHBand="1" w:firstRowFirstColumn="0" w:firstRowLastColumn="0" w:lastRowFirstColumn="0" w:lastRowLastColumn="0"/>
                          <w:trHeight w:val="234"/>
                        </w:trPr>
                        <w:tc>
                          <w:tcPr>
                            <w:tcW w:w="637" w:type="dxa"/>
                          </w:tcPr>
                          <w:p w14:paraId="6DF607C2" w14:textId="77777777" w:rsidR="00BF38C1" w:rsidRPr="00D65FAF" w:rsidRDefault="00BF38C1" w:rsidP="008A0536">
                            <w:pPr>
                              <w:pStyle w:val="5E-TABLECELL"/>
                            </w:pPr>
                            <w:r w:rsidRPr="00D65FAF">
                              <w:t>4th</w:t>
                            </w:r>
                          </w:p>
                        </w:tc>
                        <w:tc>
                          <w:tcPr>
                            <w:tcW w:w="1144" w:type="dxa"/>
                          </w:tcPr>
                          <w:p w14:paraId="12949A9C" w14:textId="77777777" w:rsidR="00BF38C1" w:rsidRPr="00D65FAF" w:rsidRDefault="00BF38C1" w:rsidP="008A0536">
                            <w:pPr>
                              <w:pStyle w:val="5E-TABLECELL"/>
                            </w:pPr>
                            <w:r w:rsidRPr="00D65FAF">
                              <w:t>+2</w:t>
                            </w:r>
                          </w:p>
                        </w:tc>
                        <w:tc>
                          <w:tcPr>
                            <w:tcW w:w="3016" w:type="dxa"/>
                          </w:tcPr>
                          <w:p w14:paraId="69FC1355" w14:textId="77777777" w:rsidR="00BF38C1" w:rsidRPr="00D65FAF" w:rsidRDefault="00BF38C1" w:rsidP="008A0536">
                            <w:pPr>
                              <w:pStyle w:val="5E-TABLECELL"/>
                            </w:pPr>
                            <w:r>
                              <w:t>Feat</w:t>
                            </w:r>
                          </w:p>
                        </w:tc>
                        <w:tc>
                          <w:tcPr>
                            <w:tcW w:w="933" w:type="dxa"/>
                          </w:tcPr>
                          <w:p w14:paraId="067E9AB8" w14:textId="77777777" w:rsidR="00BF38C1" w:rsidRPr="00D65FAF" w:rsidRDefault="00BF38C1" w:rsidP="008A0536">
                            <w:pPr>
                              <w:pStyle w:val="5E-TABLECELL"/>
                            </w:pPr>
                            <w:r>
                              <w:t>3</w:t>
                            </w:r>
                          </w:p>
                        </w:tc>
                        <w:tc>
                          <w:tcPr>
                            <w:tcW w:w="888" w:type="dxa"/>
                          </w:tcPr>
                          <w:p w14:paraId="42023B77" w14:textId="77777777" w:rsidR="00BF38C1" w:rsidRPr="00D65FAF" w:rsidRDefault="00BF38C1" w:rsidP="008A0536">
                            <w:pPr>
                              <w:pStyle w:val="5E-TABLECELL"/>
                            </w:pPr>
                            <w:r>
                              <w:t>5</w:t>
                            </w:r>
                          </w:p>
                        </w:tc>
                        <w:tc>
                          <w:tcPr>
                            <w:tcW w:w="690" w:type="dxa"/>
                          </w:tcPr>
                          <w:p w14:paraId="6AB02E07" w14:textId="77777777" w:rsidR="00BF38C1" w:rsidRPr="00D65FAF" w:rsidRDefault="00BF38C1" w:rsidP="008A0536">
                            <w:pPr>
                              <w:pStyle w:val="5E-TABLECELL"/>
                            </w:pPr>
                            <w:r>
                              <w:t>2</w:t>
                            </w:r>
                          </w:p>
                        </w:tc>
                        <w:tc>
                          <w:tcPr>
                            <w:tcW w:w="987" w:type="dxa"/>
                          </w:tcPr>
                          <w:p w14:paraId="03E2AEAB" w14:textId="77777777" w:rsidR="00BF38C1" w:rsidRPr="00D65FAF" w:rsidRDefault="00BF38C1" w:rsidP="008A0536">
                            <w:pPr>
                              <w:pStyle w:val="5E-TABLECELL"/>
                            </w:pPr>
                            <w:r>
                              <w:t>2nd</w:t>
                            </w:r>
                          </w:p>
                        </w:tc>
                        <w:tc>
                          <w:tcPr>
                            <w:tcW w:w="1184" w:type="dxa"/>
                          </w:tcPr>
                          <w:p w14:paraId="2A538DB8" w14:textId="77777777" w:rsidR="00BF38C1" w:rsidRDefault="00BF38C1" w:rsidP="008A0536">
                            <w:pPr>
                              <w:pStyle w:val="5E-TABLECELL"/>
                            </w:pPr>
                            <w:r>
                              <w:t>2</w:t>
                            </w:r>
                          </w:p>
                        </w:tc>
                      </w:tr>
                      <w:tr w:rsidR="00BF38C1" w:rsidRPr="00D65FAF" w14:paraId="026314EF" w14:textId="77777777" w:rsidTr="00BF38C1">
                        <w:trPr>
                          <w:cnfStyle w:val="000000100000" w:firstRow="0" w:lastRow="0" w:firstColumn="0" w:lastColumn="0" w:oddVBand="0" w:evenVBand="0" w:oddHBand="1" w:evenHBand="0" w:firstRowFirstColumn="0" w:firstRowLastColumn="0" w:lastRowFirstColumn="0" w:lastRowLastColumn="0"/>
                          <w:trHeight w:val="250"/>
                        </w:trPr>
                        <w:tc>
                          <w:tcPr>
                            <w:tcW w:w="637" w:type="dxa"/>
                          </w:tcPr>
                          <w:p w14:paraId="15494AFE" w14:textId="77777777" w:rsidR="00BF38C1" w:rsidRPr="00D65FAF" w:rsidRDefault="00BF38C1" w:rsidP="008A0536">
                            <w:pPr>
                              <w:pStyle w:val="5E-TABLECELL"/>
                            </w:pPr>
                            <w:r w:rsidRPr="00D65FAF">
                              <w:t>5th</w:t>
                            </w:r>
                          </w:p>
                        </w:tc>
                        <w:tc>
                          <w:tcPr>
                            <w:tcW w:w="1144" w:type="dxa"/>
                          </w:tcPr>
                          <w:p w14:paraId="37CEAEBE" w14:textId="77777777" w:rsidR="00BF38C1" w:rsidRDefault="00BF38C1" w:rsidP="008A0536">
                            <w:pPr>
                              <w:pStyle w:val="5E-TABLECELL"/>
                            </w:pPr>
                            <w:r w:rsidRPr="00D65FAF">
                              <w:t>+3</w:t>
                            </w:r>
                          </w:p>
                        </w:tc>
                        <w:tc>
                          <w:tcPr>
                            <w:tcW w:w="3016" w:type="dxa"/>
                          </w:tcPr>
                          <w:p w14:paraId="0F1278E8" w14:textId="50636896" w:rsidR="00BF38C1" w:rsidRPr="00D65FAF" w:rsidRDefault="00BF38C1" w:rsidP="008A0536">
                            <w:pPr>
                              <w:pStyle w:val="5E-TABLECELL"/>
                            </w:pPr>
                            <w:r w:rsidRPr="00E11751">
                              <w:rPr>
                                <w:i/>
                                <w:iCs/>
                              </w:rPr>
                              <w:t>Extra Attack</w:t>
                            </w:r>
                            <w:r>
                              <w:t xml:space="preserve"> </w:t>
                            </w:r>
                            <w:r w:rsidRPr="00E11751">
                              <w:rPr>
                                <w:i/>
                                <w:iCs/>
                              </w:rPr>
                              <w:t>(</w:t>
                            </w:r>
                            <w:r w:rsidR="00A13AC7">
                              <w:rPr>
                                <w:i/>
                                <w:iCs/>
                              </w:rPr>
                              <w:t>reminder if</w:t>
                            </w:r>
                            <w:r w:rsidRPr="00E11751">
                              <w:rPr>
                                <w:i/>
                                <w:iCs/>
                              </w:rPr>
                              <w:t xml:space="preserve"> martial</w:t>
                            </w:r>
                            <w:r>
                              <w:rPr>
                                <w:i/>
                                <w:iCs/>
                              </w:rPr>
                              <w:t>)</w:t>
                            </w:r>
                          </w:p>
                        </w:tc>
                        <w:tc>
                          <w:tcPr>
                            <w:tcW w:w="933" w:type="dxa"/>
                          </w:tcPr>
                          <w:p w14:paraId="52B51381" w14:textId="77777777" w:rsidR="00BF38C1" w:rsidRPr="00D65FAF" w:rsidRDefault="00BF38C1" w:rsidP="008A0536">
                            <w:pPr>
                              <w:pStyle w:val="5E-TABLECELL"/>
                            </w:pPr>
                            <w:r>
                              <w:t>3</w:t>
                            </w:r>
                          </w:p>
                        </w:tc>
                        <w:tc>
                          <w:tcPr>
                            <w:tcW w:w="888" w:type="dxa"/>
                          </w:tcPr>
                          <w:p w14:paraId="07BA10B0" w14:textId="77777777" w:rsidR="00BF38C1" w:rsidRPr="00D65FAF" w:rsidRDefault="00BF38C1" w:rsidP="008A0536">
                            <w:pPr>
                              <w:pStyle w:val="5E-TABLECELL"/>
                            </w:pPr>
                            <w:r>
                              <w:t>6</w:t>
                            </w:r>
                          </w:p>
                        </w:tc>
                        <w:tc>
                          <w:tcPr>
                            <w:tcW w:w="690" w:type="dxa"/>
                          </w:tcPr>
                          <w:p w14:paraId="081ED4BB" w14:textId="77777777" w:rsidR="00BF38C1" w:rsidRPr="00D65FAF" w:rsidRDefault="00BF38C1" w:rsidP="008A0536">
                            <w:pPr>
                              <w:pStyle w:val="5E-TABLECELL"/>
                            </w:pPr>
                            <w:r>
                              <w:t>2</w:t>
                            </w:r>
                          </w:p>
                        </w:tc>
                        <w:tc>
                          <w:tcPr>
                            <w:tcW w:w="987" w:type="dxa"/>
                          </w:tcPr>
                          <w:p w14:paraId="21D3C488" w14:textId="77777777" w:rsidR="00BF38C1" w:rsidRPr="00D65FAF" w:rsidRDefault="00BF38C1" w:rsidP="008A0536">
                            <w:pPr>
                              <w:pStyle w:val="5E-TABLECELL"/>
                            </w:pPr>
                            <w:r>
                              <w:t>3rd</w:t>
                            </w:r>
                          </w:p>
                        </w:tc>
                        <w:tc>
                          <w:tcPr>
                            <w:tcW w:w="1184" w:type="dxa"/>
                          </w:tcPr>
                          <w:p w14:paraId="54274A88" w14:textId="77777777" w:rsidR="00BF38C1" w:rsidRDefault="00BF38C1" w:rsidP="008A0536">
                            <w:pPr>
                              <w:pStyle w:val="5E-TABLECELL"/>
                            </w:pPr>
                            <w:r>
                              <w:t>3</w:t>
                            </w:r>
                          </w:p>
                        </w:tc>
                      </w:tr>
                      <w:tr w:rsidR="00BF38C1" w:rsidRPr="00D65FAF" w14:paraId="7E0E8252" w14:textId="77777777" w:rsidTr="00BF38C1">
                        <w:trPr>
                          <w:cnfStyle w:val="000000010000" w:firstRow="0" w:lastRow="0" w:firstColumn="0" w:lastColumn="0" w:oddVBand="0" w:evenVBand="0" w:oddHBand="0" w:evenHBand="1" w:firstRowFirstColumn="0" w:firstRowLastColumn="0" w:lastRowFirstColumn="0" w:lastRowLastColumn="0"/>
                          <w:trHeight w:val="234"/>
                        </w:trPr>
                        <w:tc>
                          <w:tcPr>
                            <w:tcW w:w="637" w:type="dxa"/>
                          </w:tcPr>
                          <w:p w14:paraId="2E26B9EA" w14:textId="77777777" w:rsidR="00BF38C1" w:rsidRPr="00D65FAF" w:rsidRDefault="00BF38C1" w:rsidP="008A0536">
                            <w:pPr>
                              <w:pStyle w:val="5E-TABLECELL"/>
                            </w:pPr>
                            <w:r w:rsidRPr="00D65FAF">
                              <w:t>6th</w:t>
                            </w:r>
                          </w:p>
                        </w:tc>
                        <w:tc>
                          <w:tcPr>
                            <w:tcW w:w="1144" w:type="dxa"/>
                          </w:tcPr>
                          <w:p w14:paraId="1EB71C7B" w14:textId="77777777" w:rsidR="00BF38C1" w:rsidRPr="00D65FAF" w:rsidRDefault="00BF38C1" w:rsidP="008A0536">
                            <w:pPr>
                              <w:pStyle w:val="5E-TABLECELL"/>
                            </w:pPr>
                            <w:r w:rsidRPr="00D65FAF">
                              <w:t>+3</w:t>
                            </w:r>
                          </w:p>
                        </w:tc>
                        <w:tc>
                          <w:tcPr>
                            <w:tcW w:w="3016" w:type="dxa"/>
                          </w:tcPr>
                          <w:p w14:paraId="71CC5653" w14:textId="77777777" w:rsidR="00BF38C1" w:rsidRPr="00D65FAF" w:rsidRDefault="00BF38C1" w:rsidP="008A0536">
                            <w:pPr>
                              <w:pStyle w:val="5E-TABLECELL"/>
                            </w:pPr>
                            <w:r>
                              <w:t>Patrons Blessing</w:t>
                            </w:r>
                          </w:p>
                        </w:tc>
                        <w:tc>
                          <w:tcPr>
                            <w:tcW w:w="933" w:type="dxa"/>
                          </w:tcPr>
                          <w:p w14:paraId="47189E78" w14:textId="77777777" w:rsidR="00BF38C1" w:rsidRPr="00D65FAF" w:rsidRDefault="00BF38C1" w:rsidP="008A0536">
                            <w:pPr>
                              <w:pStyle w:val="5E-TABLECELL"/>
                            </w:pPr>
                            <w:r>
                              <w:t>3</w:t>
                            </w:r>
                          </w:p>
                        </w:tc>
                        <w:tc>
                          <w:tcPr>
                            <w:tcW w:w="888" w:type="dxa"/>
                          </w:tcPr>
                          <w:p w14:paraId="1684463A" w14:textId="77777777" w:rsidR="00BF38C1" w:rsidRPr="00D65FAF" w:rsidRDefault="00BF38C1" w:rsidP="008A0536">
                            <w:pPr>
                              <w:pStyle w:val="5E-TABLECELL"/>
                            </w:pPr>
                            <w:r>
                              <w:t>7</w:t>
                            </w:r>
                          </w:p>
                        </w:tc>
                        <w:tc>
                          <w:tcPr>
                            <w:tcW w:w="690" w:type="dxa"/>
                          </w:tcPr>
                          <w:p w14:paraId="6B86D05F" w14:textId="77777777" w:rsidR="00BF38C1" w:rsidRPr="00D65FAF" w:rsidRDefault="00BF38C1" w:rsidP="008A0536">
                            <w:pPr>
                              <w:pStyle w:val="5E-TABLECELL"/>
                            </w:pPr>
                            <w:r>
                              <w:t>2</w:t>
                            </w:r>
                          </w:p>
                        </w:tc>
                        <w:tc>
                          <w:tcPr>
                            <w:tcW w:w="987" w:type="dxa"/>
                          </w:tcPr>
                          <w:p w14:paraId="2DF4BA48" w14:textId="77777777" w:rsidR="00BF38C1" w:rsidRPr="00D65FAF" w:rsidRDefault="00BF38C1" w:rsidP="008A0536">
                            <w:pPr>
                              <w:pStyle w:val="5E-TABLECELL"/>
                            </w:pPr>
                            <w:r>
                              <w:t>3rd</w:t>
                            </w:r>
                          </w:p>
                        </w:tc>
                        <w:tc>
                          <w:tcPr>
                            <w:tcW w:w="1184" w:type="dxa"/>
                          </w:tcPr>
                          <w:p w14:paraId="209B3A0B" w14:textId="77777777" w:rsidR="00BF38C1" w:rsidRDefault="00BF38C1" w:rsidP="008A0536">
                            <w:pPr>
                              <w:pStyle w:val="5E-TABLECELL"/>
                            </w:pPr>
                            <w:r>
                              <w:t>3</w:t>
                            </w:r>
                          </w:p>
                        </w:tc>
                      </w:tr>
                      <w:tr w:rsidR="00BF38C1" w:rsidRPr="00D65FAF" w14:paraId="78D9F0C1" w14:textId="77777777" w:rsidTr="00BF38C1">
                        <w:trPr>
                          <w:cnfStyle w:val="000000100000" w:firstRow="0" w:lastRow="0" w:firstColumn="0" w:lastColumn="0" w:oddVBand="0" w:evenVBand="0" w:oddHBand="1" w:evenHBand="0" w:firstRowFirstColumn="0" w:firstRowLastColumn="0" w:lastRowFirstColumn="0" w:lastRowLastColumn="0"/>
                          <w:trHeight w:val="250"/>
                        </w:trPr>
                        <w:tc>
                          <w:tcPr>
                            <w:tcW w:w="637" w:type="dxa"/>
                          </w:tcPr>
                          <w:p w14:paraId="0DAA8B30" w14:textId="77777777" w:rsidR="00BF38C1" w:rsidRPr="00D65FAF" w:rsidRDefault="00BF38C1" w:rsidP="00E11751">
                            <w:pPr>
                              <w:pStyle w:val="5E-TABLECELL"/>
                            </w:pPr>
                            <w:r w:rsidRPr="00D65FAF">
                              <w:t>7th</w:t>
                            </w:r>
                          </w:p>
                        </w:tc>
                        <w:tc>
                          <w:tcPr>
                            <w:tcW w:w="1144" w:type="dxa"/>
                          </w:tcPr>
                          <w:p w14:paraId="62AA6C9A" w14:textId="77777777" w:rsidR="00BF38C1" w:rsidRDefault="00BF38C1" w:rsidP="00E11751">
                            <w:pPr>
                              <w:pStyle w:val="5E-TABLECELL"/>
                            </w:pPr>
                            <w:r w:rsidRPr="00D65FAF">
                              <w:t>+3</w:t>
                            </w:r>
                          </w:p>
                        </w:tc>
                        <w:tc>
                          <w:tcPr>
                            <w:tcW w:w="3016" w:type="dxa"/>
                          </w:tcPr>
                          <w:p w14:paraId="3F154AAE" w14:textId="77777777" w:rsidR="00BF38C1" w:rsidRPr="00D65FAF" w:rsidRDefault="00BF38C1" w:rsidP="00E11751">
                            <w:pPr>
                              <w:pStyle w:val="5E-TABLECELL"/>
                            </w:pPr>
                            <w:r>
                              <w:t>—</w:t>
                            </w:r>
                          </w:p>
                        </w:tc>
                        <w:tc>
                          <w:tcPr>
                            <w:tcW w:w="933" w:type="dxa"/>
                          </w:tcPr>
                          <w:p w14:paraId="2EDEBCEB" w14:textId="77777777" w:rsidR="00BF38C1" w:rsidRPr="00D65FAF" w:rsidRDefault="00BF38C1" w:rsidP="00E11751">
                            <w:pPr>
                              <w:pStyle w:val="5E-TABLECELL"/>
                            </w:pPr>
                            <w:r>
                              <w:t>3</w:t>
                            </w:r>
                          </w:p>
                        </w:tc>
                        <w:tc>
                          <w:tcPr>
                            <w:tcW w:w="888" w:type="dxa"/>
                          </w:tcPr>
                          <w:p w14:paraId="320256B1" w14:textId="77777777" w:rsidR="00BF38C1" w:rsidRPr="00D65FAF" w:rsidRDefault="00BF38C1" w:rsidP="00E11751">
                            <w:pPr>
                              <w:pStyle w:val="5E-TABLECELL"/>
                            </w:pPr>
                            <w:r>
                              <w:t>8</w:t>
                            </w:r>
                          </w:p>
                        </w:tc>
                        <w:tc>
                          <w:tcPr>
                            <w:tcW w:w="690" w:type="dxa"/>
                          </w:tcPr>
                          <w:p w14:paraId="1EC49D8B" w14:textId="77777777" w:rsidR="00BF38C1" w:rsidRPr="00D65FAF" w:rsidRDefault="00BF38C1" w:rsidP="00E11751">
                            <w:pPr>
                              <w:pStyle w:val="5E-TABLECELL"/>
                            </w:pPr>
                            <w:r>
                              <w:t>2</w:t>
                            </w:r>
                          </w:p>
                        </w:tc>
                        <w:tc>
                          <w:tcPr>
                            <w:tcW w:w="987" w:type="dxa"/>
                          </w:tcPr>
                          <w:p w14:paraId="77DC9DC8" w14:textId="77777777" w:rsidR="00BF38C1" w:rsidRPr="00D65FAF" w:rsidRDefault="00BF38C1" w:rsidP="00E11751">
                            <w:pPr>
                              <w:pStyle w:val="5E-TABLECELL"/>
                            </w:pPr>
                            <w:r>
                              <w:t>4th</w:t>
                            </w:r>
                          </w:p>
                        </w:tc>
                        <w:tc>
                          <w:tcPr>
                            <w:tcW w:w="1184" w:type="dxa"/>
                          </w:tcPr>
                          <w:p w14:paraId="659DFC03" w14:textId="77777777" w:rsidR="00BF38C1" w:rsidRDefault="00BF38C1" w:rsidP="00E11751">
                            <w:pPr>
                              <w:pStyle w:val="5E-TABLECELL"/>
                            </w:pPr>
                            <w:r>
                              <w:t>4</w:t>
                            </w:r>
                          </w:p>
                        </w:tc>
                      </w:tr>
                      <w:tr w:rsidR="00BF38C1" w:rsidRPr="00D65FAF" w14:paraId="1DAD6770"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5BF60B01" w14:textId="77777777" w:rsidR="00BF38C1" w:rsidRPr="00D65FAF" w:rsidRDefault="00BF38C1" w:rsidP="00E11751">
                            <w:pPr>
                              <w:pStyle w:val="5E-TABLECELL"/>
                            </w:pPr>
                            <w:r w:rsidRPr="00D65FAF">
                              <w:t>8th</w:t>
                            </w:r>
                          </w:p>
                        </w:tc>
                        <w:tc>
                          <w:tcPr>
                            <w:tcW w:w="1144" w:type="dxa"/>
                          </w:tcPr>
                          <w:p w14:paraId="09111EFA" w14:textId="77777777" w:rsidR="00BF38C1" w:rsidRPr="00D65FAF" w:rsidRDefault="00BF38C1" w:rsidP="00E11751">
                            <w:pPr>
                              <w:pStyle w:val="5E-TABLECELL"/>
                            </w:pPr>
                            <w:r w:rsidRPr="00D65FAF">
                              <w:t>+3</w:t>
                            </w:r>
                          </w:p>
                        </w:tc>
                        <w:tc>
                          <w:tcPr>
                            <w:tcW w:w="3016" w:type="dxa"/>
                          </w:tcPr>
                          <w:p w14:paraId="70DE08BA" w14:textId="77777777" w:rsidR="00BF38C1" w:rsidRPr="00D65FAF" w:rsidRDefault="00BF38C1" w:rsidP="00E11751">
                            <w:pPr>
                              <w:pStyle w:val="5E-TABLECELL"/>
                            </w:pPr>
                            <w:r>
                              <w:t>Feat</w:t>
                            </w:r>
                          </w:p>
                        </w:tc>
                        <w:tc>
                          <w:tcPr>
                            <w:tcW w:w="933" w:type="dxa"/>
                          </w:tcPr>
                          <w:p w14:paraId="1101B259" w14:textId="77777777" w:rsidR="00BF38C1" w:rsidRPr="00D65FAF" w:rsidRDefault="00BF38C1" w:rsidP="00E11751">
                            <w:pPr>
                              <w:pStyle w:val="5E-TABLECELL"/>
                            </w:pPr>
                            <w:r>
                              <w:t>3</w:t>
                            </w:r>
                          </w:p>
                        </w:tc>
                        <w:tc>
                          <w:tcPr>
                            <w:tcW w:w="888" w:type="dxa"/>
                          </w:tcPr>
                          <w:p w14:paraId="0923ADAB" w14:textId="77777777" w:rsidR="00BF38C1" w:rsidRPr="00D65FAF" w:rsidRDefault="00BF38C1" w:rsidP="00E11751">
                            <w:pPr>
                              <w:pStyle w:val="5E-TABLECELL"/>
                            </w:pPr>
                            <w:r>
                              <w:t>9</w:t>
                            </w:r>
                          </w:p>
                        </w:tc>
                        <w:tc>
                          <w:tcPr>
                            <w:tcW w:w="690" w:type="dxa"/>
                          </w:tcPr>
                          <w:p w14:paraId="38CA287A" w14:textId="77777777" w:rsidR="00BF38C1" w:rsidRPr="00D65FAF" w:rsidRDefault="00BF38C1" w:rsidP="00E11751">
                            <w:pPr>
                              <w:pStyle w:val="5E-TABLECELL"/>
                            </w:pPr>
                            <w:r>
                              <w:t>2</w:t>
                            </w:r>
                          </w:p>
                        </w:tc>
                        <w:tc>
                          <w:tcPr>
                            <w:tcW w:w="987" w:type="dxa"/>
                          </w:tcPr>
                          <w:p w14:paraId="3E7FA25E" w14:textId="77777777" w:rsidR="00BF38C1" w:rsidRPr="00D65FAF" w:rsidRDefault="00BF38C1" w:rsidP="00E11751">
                            <w:pPr>
                              <w:pStyle w:val="5E-TABLECELL"/>
                            </w:pPr>
                            <w:r>
                              <w:t>4th</w:t>
                            </w:r>
                          </w:p>
                        </w:tc>
                        <w:tc>
                          <w:tcPr>
                            <w:tcW w:w="1184" w:type="dxa"/>
                          </w:tcPr>
                          <w:p w14:paraId="4184C604" w14:textId="77777777" w:rsidR="00BF38C1" w:rsidRDefault="00BF38C1" w:rsidP="00E11751">
                            <w:pPr>
                              <w:pStyle w:val="5E-TABLECELL"/>
                            </w:pPr>
                            <w:r>
                              <w:t>4</w:t>
                            </w:r>
                          </w:p>
                        </w:tc>
                      </w:tr>
                      <w:tr w:rsidR="00BF38C1" w:rsidRPr="00D65FAF" w14:paraId="736BDD5A"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20660151" w14:textId="77777777" w:rsidR="00BF38C1" w:rsidRPr="00D65FAF" w:rsidRDefault="00BF38C1" w:rsidP="00E11751">
                            <w:pPr>
                              <w:pStyle w:val="5E-TABLECELL"/>
                            </w:pPr>
                            <w:r w:rsidRPr="00D65FAF">
                              <w:t>9th</w:t>
                            </w:r>
                          </w:p>
                        </w:tc>
                        <w:tc>
                          <w:tcPr>
                            <w:tcW w:w="1144" w:type="dxa"/>
                          </w:tcPr>
                          <w:p w14:paraId="044D3ACD" w14:textId="77777777" w:rsidR="00BF38C1" w:rsidRDefault="00BF38C1" w:rsidP="00E11751">
                            <w:pPr>
                              <w:pStyle w:val="5E-TABLECELL"/>
                            </w:pPr>
                            <w:r w:rsidRPr="00D65FAF">
                              <w:t>+4</w:t>
                            </w:r>
                          </w:p>
                        </w:tc>
                        <w:tc>
                          <w:tcPr>
                            <w:tcW w:w="3016" w:type="dxa"/>
                          </w:tcPr>
                          <w:p w14:paraId="21D56AB2" w14:textId="77777777" w:rsidR="00BF38C1" w:rsidRPr="00D65FAF" w:rsidRDefault="00BF38C1" w:rsidP="00E11751">
                            <w:pPr>
                              <w:pStyle w:val="5E-TABLECELL"/>
                            </w:pPr>
                            <w:r>
                              <w:t>—</w:t>
                            </w:r>
                          </w:p>
                        </w:tc>
                        <w:tc>
                          <w:tcPr>
                            <w:tcW w:w="933" w:type="dxa"/>
                          </w:tcPr>
                          <w:p w14:paraId="136AE630" w14:textId="77777777" w:rsidR="00BF38C1" w:rsidRPr="00D65FAF" w:rsidRDefault="00BF38C1" w:rsidP="00E11751">
                            <w:pPr>
                              <w:pStyle w:val="5E-TABLECELL"/>
                            </w:pPr>
                            <w:r>
                              <w:t>3</w:t>
                            </w:r>
                          </w:p>
                        </w:tc>
                        <w:tc>
                          <w:tcPr>
                            <w:tcW w:w="888" w:type="dxa"/>
                          </w:tcPr>
                          <w:p w14:paraId="070D89C5" w14:textId="77777777" w:rsidR="00BF38C1" w:rsidRPr="00D65FAF" w:rsidRDefault="00BF38C1" w:rsidP="00E11751">
                            <w:pPr>
                              <w:pStyle w:val="5E-TABLECELL"/>
                            </w:pPr>
                            <w:r>
                              <w:t>10</w:t>
                            </w:r>
                          </w:p>
                        </w:tc>
                        <w:tc>
                          <w:tcPr>
                            <w:tcW w:w="690" w:type="dxa"/>
                          </w:tcPr>
                          <w:p w14:paraId="2D6B053D" w14:textId="77777777" w:rsidR="00BF38C1" w:rsidRPr="00D65FAF" w:rsidRDefault="00BF38C1" w:rsidP="00E11751">
                            <w:pPr>
                              <w:pStyle w:val="5E-TABLECELL"/>
                            </w:pPr>
                            <w:r>
                              <w:t>2</w:t>
                            </w:r>
                          </w:p>
                        </w:tc>
                        <w:tc>
                          <w:tcPr>
                            <w:tcW w:w="987" w:type="dxa"/>
                          </w:tcPr>
                          <w:p w14:paraId="7DB4B140" w14:textId="77777777" w:rsidR="00BF38C1" w:rsidRPr="00D65FAF" w:rsidRDefault="00BF38C1" w:rsidP="00E11751">
                            <w:pPr>
                              <w:pStyle w:val="5E-TABLECELL"/>
                            </w:pPr>
                            <w:r>
                              <w:t>5th</w:t>
                            </w:r>
                          </w:p>
                        </w:tc>
                        <w:tc>
                          <w:tcPr>
                            <w:tcW w:w="1184" w:type="dxa"/>
                          </w:tcPr>
                          <w:p w14:paraId="1800D804" w14:textId="77777777" w:rsidR="00BF38C1" w:rsidRDefault="00BF38C1" w:rsidP="00E11751">
                            <w:pPr>
                              <w:pStyle w:val="5E-TABLECELL"/>
                            </w:pPr>
                            <w:r>
                              <w:t>5</w:t>
                            </w:r>
                          </w:p>
                        </w:tc>
                      </w:tr>
                      <w:tr w:rsidR="00BF38C1" w:rsidRPr="00D65FAF" w14:paraId="5DEC073D"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0C17C5FA" w14:textId="77777777" w:rsidR="00BF38C1" w:rsidRPr="00D65FAF" w:rsidRDefault="00BF38C1" w:rsidP="00E11751">
                            <w:pPr>
                              <w:pStyle w:val="5E-TABLECELL"/>
                            </w:pPr>
                            <w:r w:rsidRPr="00D65FAF">
                              <w:t>10th</w:t>
                            </w:r>
                          </w:p>
                        </w:tc>
                        <w:tc>
                          <w:tcPr>
                            <w:tcW w:w="1144" w:type="dxa"/>
                          </w:tcPr>
                          <w:p w14:paraId="0712BA1A" w14:textId="77777777" w:rsidR="00BF38C1" w:rsidRPr="00D65FAF" w:rsidRDefault="00BF38C1" w:rsidP="00E11751">
                            <w:pPr>
                              <w:pStyle w:val="5E-TABLECELL"/>
                            </w:pPr>
                            <w:r w:rsidRPr="00D65FAF">
                              <w:t>+4</w:t>
                            </w:r>
                          </w:p>
                        </w:tc>
                        <w:tc>
                          <w:tcPr>
                            <w:tcW w:w="3016" w:type="dxa"/>
                          </w:tcPr>
                          <w:p w14:paraId="747A2659" w14:textId="77777777" w:rsidR="00BF38C1" w:rsidRPr="00D65FAF" w:rsidRDefault="00BF38C1" w:rsidP="00E11751">
                            <w:pPr>
                              <w:pStyle w:val="5E-TABLECELL"/>
                            </w:pPr>
                            <w:r>
                              <w:t>Patrons Satisfaction</w:t>
                            </w:r>
                          </w:p>
                        </w:tc>
                        <w:tc>
                          <w:tcPr>
                            <w:tcW w:w="933" w:type="dxa"/>
                          </w:tcPr>
                          <w:p w14:paraId="0D1E194C" w14:textId="77777777" w:rsidR="00BF38C1" w:rsidRPr="00D65FAF" w:rsidRDefault="00BF38C1" w:rsidP="00E11751">
                            <w:pPr>
                              <w:pStyle w:val="5E-TABLECELL"/>
                            </w:pPr>
                            <w:r w:rsidRPr="00D65FAF">
                              <w:t>4</w:t>
                            </w:r>
                          </w:p>
                        </w:tc>
                        <w:tc>
                          <w:tcPr>
                            <w:tcW w:w="888" w:type="dxa"/>
                          </w:tcPr>
                          <w:p w14:paraId="56BD40EA" w14:textId="77777777" w:rsidR="00BF38C1" w:rsidRPr="00D65FAF" w:rsidRDefault="00BF38C1" w:rsidP="00E11751">
                            <w:pPr>
                              <w:pStyle w:val="5E-TABLECELL"/>
                            </w:pPr>
                            <w:r>
                              <w:t>10</w:t>
                            </w:r>
                          </w:p>
                        </w:tc>
                        <w:tc>
                          <w:tcPr>
                            <w:tcW w:w="690" w:type="dxa"/>
                          </w:tcPr>
                          <w:p w14:paraId="357035B6" w14:textId="77777777" w:rsidR="00BF38C1" w:rsidRPr="00D65FAF" w:rsidRDefault="00BF38C1" w:rsidP="00E11751">
                            <w:pPr>
                              <w:pStyle w:val="5E-TABLECELL"/>
                            </w:pPr>
                            <w:r>
                              <w:t>2</w:t>
                            </w:r>
                          </w:p>
                        </w:tc>
                        <w:tc>
                          <w:tcPr>
                            <w:tcW w:w="987" w:type="dxa"/>
                          </w:tcPr>
                          <w:p w14:paraId="2CC965C1" w14:textId="77777777" w:rsidR="00BF38C1" w:rsidRPr="00D65FAF" w:rsidRDefault="00BF38C1" w:rsidP="00E11751">
                            <w:pPr>
                              <w:pStyle w:val="5E-TABLECELL"/>
                            </w:pPr>
                            <w:r>
                              <w:t>5</w:t>
                            </w:r>
                            <w:r w:rsidRPr="004D4993">
                              <w:t>th</w:t>
                            </w:r>
                          </w:p>
                        </w:tc>
                        <w:tc>
                          <w:tcPr>
                            <w:tcW w:w="1184" w:type="dxa"/>
                          </w:tcPr>
                          <w:p w14:paraId="45516066" w14:textId="77777777" w:rsidR="00BF38C1" w:rsidRDefault="00BF38C1" w:rsidP="00E11751">
                            <w:pPr>
                              <w:pStyle w:val="5E-TABLECELL"/>
                            </w:pPr>
                            <w:r>
                              <w:t>5</w:t>
                            </w:r>
                          </w:p>
                        </w:tc>
                      </w:tr>
                      <w:tr w:rsidR="00BF38C1" w:rsidRPr="00D65FAF" w14:paraId="2BE46740"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42DE955D" w14:textId="77777777" w:rsidR="00BF38C1" w:rsidRPr="00D65FAF" w:rsidRDefault="00BF38C1" w:rsidP="00E11751">
                            <w:pPr>
                              <w:pStyle w:val="5E-TABLECELL"/>
                            </w:pPr>
                            <w:r w:rsidRPr="00D65FAF">
                              <w:t>11th</w:t>
                            </w:r>
                          </w:p>
                        </w:tc>
                        <w:tc>
                          <w:tcPr>
                            <w:tcW w:w="1144" w:type="dxa"/>
                          </w:tcPr>
                          <w:p w14:paraId="7014E155" w14:textId="77777777" w:rsidR="00BF38C1" w:rsidRDefault="00BF38C1" w:rsidP="00E11751">
                            <w:pPr>
                              <w:pStyle w:val="5E-TABLECELL"/>
                            </w:pPr>
                            <w:r w:rsidRPr="00D65FAF">
                              <w:t>+4</w:t>
                            </w:r>
                          </w:p>
                        </w:tc>
                        <w:tc>
                          <w:tcPr>
                            <w:tcW w:w="3016" w:type="dxa"/>
                          </w:tcPr>
                          <w:p w14:paraId="6C155DD5" w14:textId="77777777" w:rsidR="00BF38C1" w:rsidRPr="00D65FAF" w:rsidRDefault="00BF38C1" w:rsidP="00E11751">
                            <w:pPr>
                              <w:pStyle w:val="5E-TABLECELL"/>
                            </w:pPr>
                            <w:r>
                              <w:t>Mystic Arcanum (6th level)</w:t>
                            </w:r>
                          </w:p>
                        </w:tc>
                        <w:tc>
                          <w:tcPr>
                            <w:tcW w:w="933" w:type="dxa"/>
                          </w:tcPr>
                          <w:p w14:paraId="0ABD9A36" w14:textId="77777777" w:rsidR="00BF38C1" w:rsidRPr="00D65FAF" w:rsidRDefault="00BF38C1" w:rsidP="00E11751">
                            <w:pPr>
                              <w:pStyle w:val="5E-TABLECELL"/>
                            </w:pPr>
                            <w:r w:rsidRPr="00D65FAF">
                              <w:t>4</w:t>
                            </w:r>
                          </w:p>
                        </w:tc>
                        <w:tc>
                          <w:tcPr>
                            <w:tcW w:w="888" w:type="dxa"/>
                          </w:tcPr>
                          <w:p w14:paraId="26D1B766" w14:textId="77777777" w:rsidR="00BF38C1" w:rsidRPr="00D65FAF" w:rsidRDefault="00BF38C1" w:rsidP="00E11751">
                            <w:pPr>
                              <w:pStyle w:val="5E-TABLECELL"/>
                            </w:pPr>
                            <w:r>
                              <w:t>11</w:t>
                            </w:r>
                          </w:p>
                        </w:tc>
                        <w:tc>
                          <w:tcPr>
                            <w:tcW w:w="690" w:type="dxa"/>
                          </w:tcPr>
                          <w:p w14:paraId="56759D38" w14:textId="77777777" w:rsidR="00BF38C1" w:rsidRPr="00D65FAF" w:rsidRDefault="00BF38C1" w:rsidP="00E11751">
                            <w:pPr>
                              <w:pStyle w:val="5E-TABLECELL"/>
                            </w:pPr>
                            <w:r>
                              <w:t>3</w:t>
                            </w:r>
                          </w:p>
                        </w:tc>
                        <w:tc>
                          <w:tcPr>
                            <w:tcW w:w="987" w:type="dxa"/>
                          </w:tcPr>
                          <w:p w14:paraId="791D4D06" w14:textId="77777777" w:rsidR="00BF38C1" w:rsidRPr="00D65FAF" w:rsidRDefault="00BF38C1" w:rsidP="00E11751">
                            <w:pPr>
                              <w:pStyle w:val="5E-TABLECELL"/>
                            </w:pPr>
                            <w:r>
                              <w:t>5</w:t>
                            </w:r>
                            <w:r w:rsidRPr="004D4993">
                              <w:t>th</w:t>
                            </w:r>
                          </w:p>
                        </w:tc>
                        <w:tc>
                          <w:tcPr>
                            <w:tcW w:w="1184" w:type="dxa"/>
                          </w:tcPr>
                          <w:p w14:paraId="7420DDA8" w14:textId="77777777" w:rsidR="00BF38C1" w:rsidRDefault="00BF38C1" w:rsidP="00E11751">
                            <w:pPr>
                              <w:pStyle w:val="5E-TABLECELL"/>
                            </w:pPr>
                            <w:r>
                              <w:t>5</w:t>
                            </w:r>
                          </w:p>
                        </w:tc>
                      </w:tr>
                      <w:tr w:rsidR="00BF38C1" w:rsidRPr="00D65FAF" w14:paraId="6B4536DE"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7459C768" w14:textId="77777777" w:rsidR="00BF38C1" w:rsidRPr="00D65FAF" w:rsidRDefault="00BF38C1" w:rsidP="00E11751">
                            <w:pPr>
                              <w:pStyle w:val="5E-TABLECELL"/>
                            </w:pPr>
                            <w:r w:rsidRPr="00D65FAF">
                              <w:t>12th</w:t>
                            </w:r>
                          </w:p>
                        </w:tc>
                        <w:tc>
                          <w:tcPr>
                            <w:tcW w:w="1144" w:type="dxa"/>
                          </w:tcPr>
                          <w:p w14:paraId="3343D3B9" w14:textId="77777777" w:rsidR="00BF38C1" w:rsidRPr="00D65FAF" w:rsidRDefault="00BF38C1" w:rsidP="00E11751">
                            <w:pPr>
                              <w:pStyle w:val="5E-TABLECELL"/>
                            </w:pPr>
                            <w:r w:rsidRPr="00D65FAF">
                              <w:t>+4</w:t>
                            </w:r>
                          </w:p>
                        </w:tc>
                        <w:tc>
                          <w:tcPr>
                            <w:tcW w:w="3016" w:type="dxa"/>
                          </w:tcPr>
                          <w:p w14:paraId="4C1E2C42" w14:textId="77777777" w:rsidR="00BF38C1" w:rsidRPr="00D65FAF" w:rsidRDefault="00BF38C1" w:rsidP="00E11751">
                            <w:pPr>
                              <w:pStyle w:val="5E-TABLECELL"/>
                            </w:pPr>
                            <w:r>
                              <w:t>Feat</w:t>
                            </w:r>
                          </w:p>
                        </w:tc>
                        <w:tc>
                          <w:tcPr>
                            <w:tcW w:w="933" w:type="dxa"/>
                          </w:tcPr>
                          <w:p w14:paraId="3C94C7D4" w14:textId="77777777" w:rsidR="00BF38C1" w:rsidRPr="00D65FAF" w:rsidRDefault="00BF38C1" w:rsidP="00E11751">
                            <w:pPr>
                              <w:pStyle w:val="5E-TABLECELL"/>
                            </w:pPr>
                            <w:r w:rsidRPr="00D65FAF">
                              <w:t>4</w:t>
                            </w:r>
                          </w:p>
                        </w:tc>
                        <w:tc>
                          <w:tcPr>
                            <w:tcW w:w="888" w:type="dxa"/>
                          </w:tcPr>
                          <w:p w14:paraId="32C2E06A" w14:textId="77777777" w:rsidR="00BF38C1" w:rsidRPr="00D65FAF" w:rsidRDefault="00BF38C1" w:rsidP="00E11751">
                            <w:pPr>
                              <w:pStyle w:val="5E-TABLECELL"/>
                            </w:pPr>
                            <w:r>
                              <w:t>11</w:t>
                            </w:r>
                          </w:p>
                        </w:tc>
                        <w:tc>
                          <w:tcPr>
                            <w:tcW w:w="690" w:type="dxa"/>
                          </w:tcPr>
                          <w:p w14:paraId="79281886" w14:textId="77777777" w:rsidR="00BF38C1" w:rsidRPr="00D65FAF" w:rsidRDefault="00BF38C1" w:rsidP="00E11751">
                            <w:pPr>
                              <w:pStyle w:val="5E-TABLECELL"/>
                            </w:pPr>
                            <w:r>
                              <w:t>3</w:t>
                            </w:r>
                          </w:p>
                        </w:tc>
                        <w:tc>
                          <w:tcPr>
                            <w:tcW w:w="987" w:type="dxa"/>
                          </w:tcPr>
                          <w:p w14:paraId="1241BA9A" w14:textId="77777777" w:rsidR="00BF38C1" w:rsidRPr="00D65FAF" w:rsidRDefault="00BF38C1" w:rsidP="00E11751">
                            <w:pPr>
                              <w:pStyle w:val="5E-TABLECELL"/>
                            </w:pPr>
                            <w:r>
                              <w:t>5</w:t>
                            </w:r>
                            <w:r w:rsidRPr="004D4993">
                              <w:t>th</w:t>
                            </w:r>
                          </w:p>
                        </w:tc>
                        <w:tc>
                          <w:tcPr>
                            <w:tcW w:w="1184" w:type="dxa"/>
                          </w:tcPr>
                          <w:p w14:paraId="7EA06B66" w14:textId="77777777" w:rsidR="00BF38C1" w:rsidRDefault="00BF38C1" w:rsidP="00E11751">
                            <w:pPr>
                              <w:pStyle w:val="5E-TABLECELL"/>
                            </w:pPr>
                            <w:r>
                              <w:t>6</w:t>
                            </w:r>
                          </w:p>
                        </w:tc>
                      </w:tr>
                      <w:tr w:rsidR="00BF38C1" w:rsidRPr="00D65FAF" w14:paraId="1A22EBF1"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5956C494" w14:textId="77777777" w:rsidR="00BF38C1" w:rsidRPr="00D65FAF" w:rsidRDefault="00BF38C1" w:rsidP="00E11751">
                            <w:pPr>
                              <w:pStyle w:val="5E-TABLECELL"/>
                            </w:pPr>
                            <w:r w:rsidRPr="00D65FAF">
                              <w:t>13th</w:t>
                            </w:r>
                          </w:p>
                        </w:tc>
                        <w:tc>
                          <w:tcPr>
                            <w:tcW w:w="1144" w:type="dxa"/>
                          </w:tcPr>
                          <w:p w14:paraId="70C04B30" w14:textId="77777777" w:rsidR="00BF38C1" w:rsidRDefault="00BF38C1" w:rsidP="00E11751">
                            <w:pPr>
                              <w:pStyle w:val="5E-TABLECELL"/>
                            </w:pPr>
                            <w:r w:rsidRPr="00D65FAF">
                              <w:t>+5</w:t>
                            </w:r>
                          </w:p>
                        </w:tc>
                        <w:tc>
                          <w:tcPr>
                            <w:tcW w:w="3016" w:type="dxa"/>
                          </w:tcPr>
                          <w:p w14:paraId="1C116015" w14:textId="77777777" w:rsidR="00BF38C1" w:rsidRPr="00D65FAF" w:rsidRDefault="00BF38C1" w:rsidP="00E11751">
                            <w:pPr>
                              <w:pStyle w:val="5E-TABLECELL"/>
                            </w:pPr>
                            <w:r>
                              <w:t>Mystic Arcanum (7th level)</w:t>
                            </w:r>
                          </w:p>
                        </w:tc>
                        <w:tc>
                          <w:tcPr>
                            <w:tcW w:w="933" w:type="dxa"/>
                          </w:tcPr>
                          <w:p w14:paraId="619FD1FB" w14:textId="77777777" w:rsidR="00BF38C1" w:rsidRPr="00D65FAF" w:rsidRDefault="00BF38C1" w:rsidP="00E11751">
                            <w:pPr>
                              <w:pStyle w:val="5E-TABLECELL"/>
                            </w:pPr>
                            <w:r w:rsidRPr="00D65FAF">
                              <w:t>4</w:t>
                            </w:r>
                          </w:p>
                        </w:tc>
                        <w:tc>
                          <w:tcPr>
                            <w:tcW w:w="888" w:type="dxa"/>
                          </w:tcPr>
                          <w:p w14:paraId="4B47678B" w14:textId="77777777" w:rsidR="00BF38C1" w:rsidRPr="00D65FAF" w:rsidRDefault="00BF38C1" w:rsidP="00E11751">
                            <w:pPr>
                              <w:pStyle w:val="5E-TABLECELL"/>
                            </w:pPr>
                            <w:r>
                              <w:t>12</w:t>
                            </w:r>
                          </w:p>
                        </w:tc>
                        <w:tc>
                          <w:tcPr>
                            <w:tcW w:w="690" w:type="dxa"/>
                          </w:tcPr>
                          <w:p w14:paraId="0D5C25C7" w14:textId="77777777" w:rsidR="00BF38C1" w:rsidRPr="00D65FAF" w:rsidRDefault="00BF38C1" w:rsidP="00E11751">
                            <w:pPr>
                              <w:pStyle w:val="5E-TABLECELL"/>
                            </w:pPr>
                            <w:r>
                              <w:t>4</w:t>
                            </w:r>
                          </w:p>
                        </w:tc>
                        <w:tc>
                          <w:tcPr>
                            <w:tcW w:w="987" w:type="dxa"/>
                          </w:tcPr>
                          <w:p w14:paraId="2321F473" w14:textId="77777777" w:rsidR="00BF38C1" w:rsidRPr="00D65FAF" w:rsidRDefault="00BF38C1" w:rsidP="00E11751">
                            <w:pPr>
                              <w:pStyle w:val="5E-TABLECELL"/>
                            </w:pPr>
                            <w:r>
                              <w:t>5</w:t>
                            </w:r>
                            <w:r w:rsidRPr="004D4993">
                              <w:t>th</w:t>
                            </w:r>
                          </w:p>
                        </w:tc>
                        <w:tc>
                          <w:tcPr>
                            <w:tcW w:w="1184" w:type="dxa"/>
                          </w:tcPr>
                          <w:p w14:paraId="68AB993F" w14:textId="77777777" w:rsidR="00BF38C1" w:rsidRDefault="00BF38C1" w:rsidP="00E11751">
                            <w:pPr>
                              <w:pStyle w:val="5E-TABLECELL"/>
                            </w:pPr>
                            <w:r>
                              <w:t>6</w:t>
                            </w:r>
                          </w:p>
                        </w:tc>
                      </w:tr>
                      <w:tr w:rsidR="00BF38C1" w:rsidRPr="00D65FAF" w14:paraId="50B98431"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48C23F29" w14:textId="77777777" w:rsidR="00BF38C1" w:rsidRPr="00D65FAF" w:rsidRDefault="00BF38C1" w:rsidP="00E11751">
                            <w:pPr>
                              <w:pStyle w:val="5E-TABLECELL"/>
                            </w:pPr>
                            <w:r w:rsidRPr="00D65FAF">
                              <w:t>14th</w:t>
                            </w:r>
                          </w:p>
                        </w:tc>
                        <w:tc>
                          <w:tcPr>
                            <w:tcW w:w="1144" w:type="dxa"/>
                          </w:tcPr>
                          <w:p w14:paraId="5EFDF417" w14:textId="77777777" w:rsidR="00BF38C1" w:rsidRPr="00D65FAF" w:rsidRDefault="00BF38C1" w:rsidP="00E11751">
                            <w:pPr>
                              <w:pStyle w:val="5E-TABLECELL"/>
                            </w:pPr>
                            <w:r w:rsidRPr="00D65FAF">
                              <w:t>+5</w:t>
                            </w:r>
                          </w:p>
                        </w:tc>
                        <w:tc>
                          <w:tcPr>
                            <w:tcW w:w="3016" w:type="dxa"/>
                          </w:tcPr>
                          <w:p w14:paraId="4F89FB49" w14:textId="77777777" w:rsidR="00BF38C1" w:rsidRPr="00D65FAF" w:rsidRDefault="00BF38C1" w:rsidP="00E11751">
                            <w:pPr>
                              <w:pStyle w:val="5E-TABLECELL"/>
                            </w:pPr>
                            <w:r>
                              <w:t>Patrons Respect</w:t>
                            </w:r>
                          </w:p>
                        </w:tc>
                        <w:tc>
                          <w:tcPr>
                            <w:tcW w:w="933" w:type="dxa"/>
                          </w:tcPr>
                          <w:p w14:paraId="7B79ECB1" w14:textId="77777777" w:rsidR="00BF38C1" w:rsidRPr="00D65FAF" w:rsidRDefault="00BF38C1" w:rsidP="00E11751">
                            <w:pPr>
                              <w:pStyle w:val="5E-TABLECELL"/>
                            </w:pPr>
                            <w:r w:rsidRPr="00D65FAF">
                              <w:t>4</w:t>
                            </w:r>
                          </w:p>
                        </w:tc>
                        <w:tc>
                          <w:tcPr>
                            <w:tcW w:w="888" w:type="dxa"/>
                          </w:tcPr>
                          <w:p w14:paraId="0F7A45F4" w14:textId="77777777" w:rsidR="00BF38C1" w:rsidRPr="00D65FAF" w:rsidRDefault="00BF38C1" w:rsidP="00E11751">
                            <w:pPr>
                              <w:pStyle w:val="5E-TABLECELL"/>
                            </w:pPr>
                            <w:r>
                              <w:t>12</w:t>
                            </w:r>
                          </w:p>
                        </w:tc>
                        <w:tc>
                          <w:tcPr>
                            <w:tcW w:w="690" w:type="dxa"/>
                          </w:tcPr>
                          <w:p w14:paraId="60DA5AA9" w14:textId="77777777" w:rsidR="00BF38C1" w:rsidRPr="00D65FAF" w:rsidRDefault="00BF38C1" w:rsidP="00E11751">
                            <w:pPr>
                              <w:pStyle w:val="5E-TABLECELL"/>
                            </w:pPr>
                            <w:r>
                              <w:t>4</w:t>
                            </w:r>
                          </w:p>
                        </w:tc>
                        <w:tc>
                          <w:tcPr>
                            <w:tcW w:w="987" w:type="dxa"/>
                          </w:tcPr>
                          <w:p w14:paraId="33D4E800" w14:textId="77777777" w:rsidR="00BF38C1" w:rsidRPr="00D65FAF" w:rsidRDefault="00BF38C1" w:rsidP="00E11751">
                            <w:pPr>
                              <w:pStyle w:val="5E-TABLECELL"/>
                            </w:pPr>
                            <w:r>
                              <w:t>5</w:t>
                            </w:r>
                            <w:r w:rsidRPr="004D4993">
                              <w:t>th</w:t>
                            </w:r>
                          </w:p>
                        </w:tc>
                        <w:tc>
                          <w:tcPr>
                            <w:tcW w:w="1184" w:type="dxa"/>
                          </w:tcPr>
                          <w:p w14:paraId="09D52357" w14:textId="77777777" w:rsidR="00BF38C1" w:rsidRDefault="00BF38C1" w:rsidP="00E11751">
                            <w:pPr>
                              <w:pStyle w:val="5E-TABLECELL"/>
                            </w:pPr>
                            <w:r>
                              <w:t>6</w:t>
                            </w:r>
                          </w:p>
                        </w:tc>
                      </w:tr>
                      <w:tr w:rsidR="00BF38C1" w:rsidRPr="00D65FAF" w14:paraId="0CD83525"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78111F7E" w14:textId="77777777" w:rsidR="00BF38C1" w:rsidRPr="00D65FAF" w:rsidRDefault="00BF38C1" w:rsidP="00E11751">
                            <w:pPr>
                              <w:pStyle w:val="5E-TABLECELL"/>
                            </w:pPr>
                            <w:r w:rsidRPr="00D65FAF">
                              <w:t>15th</w:t>
                            </w:r>
                          </w:p>
                        </w:tc>
                        <w:tc>
                          <w:tcPr>
                            <w:tcW w:w="1144" w:type="dxa"/>
                          </w:tcPr>
                          <w:p w14:paraId="43F220DB" w14:textId="77777777" w:rsidR="00BF38C1" w:rsidRDefault="00BF38C1" w:rsidP="00E11751">
                            <w:pPr>
                              <w:pStyle w:val="5E-TABLECELL"/>
                            </w:pPr>
                            <w:r w:rsidRPr="00D65FAF">
                              <w:t>+5</w:t>
                            </w:r>
                          </w:p>
                        </w:tc>
                        <w:tc>
                          <w:tcPr>
                            <w:tcW w:w="3016" w:type="dxa"/>
                          </w:tcPr>
                          <w:p w14:paraId="3AE3439B" w14:textId="77777777" w:rsidR="00BF38C1" w:rsidRPr="00D65FAF" w:rsidRDefault="00BF38C1" w:rsidP="00E11751">
                            <w:pPr>
                              <w:pStyle w:val="5E-TABLECELL"/>
                            </w:pPr>
                            <w:r>
                              <w:t>Mystic Arcanum (8th level)</w:t>
                            </w:r>
                          </w:p>
                        </w:tc>
                        <w:tc>
                          <w:tcPr>
                            <w:tcW w:w="933" w:type="dxa"/>
                          </w:tcPr>
                          <w:p w14:paraId="3BA5672D" w14:textId="77777777" w:rsidR="00BF38C1" w:rsidRPr="00D65FAF" w:rsidRDefault="00BF38C1" w:rsidP="00E11751">
                            <w:pPr>
                              <w:pStyle w:val="5E-TABLECELL"/>
                            </w:pPr>
                            <w:r w:rsidRPr="00D65FAF">
                              <w:t>4</w:t>
                            </w:r>
                          </w:p>
                        </w:tc>
                        <w:tc>
                          <w:tcPr>
                            <w:tcW w:w="888" w:type="dxa"/>
                          </w:tcPr>
                          <w:p w14:paraId="53740954" w14:textId="77777777" w:rsidR="00BF38C1" w:rsidRPr="00D65FAF" w:rsidRDefault="00BF38C1" w:rsidP="00E11751">
                            <w:pPr>
                              <w:pStyle w:val="5E-TABLECELL"/>
                            </w:pPr>
                            <w:r>
                              <w:t>13</w:t>
                            </w:r>
                          </w:p>
                        </w:tc>
                        <w:tc>
                          <w:tcPr>
                            <w:tcW w:w="690" w:type="dxa"/>
                          </w:tcPr>
                          <w:p w14:paraId="2596CF82" w14:textId="77777777" w:rsidR="00BF38C1" w:rsidRPr="00D65FAF" w:rsidRDefault="00BF38C1" w:rsidP="00E11751">
                            <w:pPr>
                              <w:pStyle w:val="5E-TABLECELL"/>
                            </w:pPr>
                            <w:r>
                              <w:t>4</w:t>
                            </w:r>
                          </w:p>
                        </w:tc>
                        <w:tc>
                          <w:tcPr>
                            <w:tcW w:w="987" w:type="dxa"/>
                          </w:tcPr>
                          <w:p w14:paraId="25A36899" w14:textId="77777777" w:rsidR="00BF38C1" w:rsidRPr="00D65FAF" w:rsidRDefault="00BF38C1" w:rsidP="00E11751">
                            <w:pPr>
                              <w:pStyle w:val="5E-TABLECELL"/>
                            </w:pPr>
                            <w:r>
                              <w:t>5</w:t>
                            </w:r>
                            <w:r w:rsidRPr="004D4993">
                              <w:t>th</w:t>
                            </w:r>
                          </w:p>
                        </w:tc>
                        <w:tc>
                          <w:tcPr>
                            <w:tcW w:w="1184" w:type="dxa"/>
                          </w:tcPr>
                          <w:p w14:paraId="08F07C2B" w14:textId="77777777" w:rsidR="00BF38C1" w:rsidRDefault="00BF38C1" w:rsidP="00E11751">
                            <w:pPr>
                              <w:pStyle w:val="5E-TABLECELL"/>
                            </w:pPr>
                            <w:r>
                              <w:t>7</w:t>
                            </w:r>
                          </w:p>
                        </w:tc>
                      </w:tr>
                      <w:tr w:rsidR="00BF38C1" w:rsidRPr="00D65FAF" w14:paraId="647A9FB9"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5D7B96C5" w14:textId="77777777" w:rsidR="00BF38C1" w:rsidRPr="00D65FAF" w:rsidRDefault="00BF38C1" w:rsidP="00E11751">
                            <w:pPr>
                              <w:pStyle w:val="5E-TABLECELL"/>
                            </w:pPr>
                            <w:r w:rsidRPr="00D65FAF">
                              <w:t>16th</w:t>
                            </w:r>
                          </w:p>
                        </w:tc>
                        <w:tc>
                          <w:tcPr>
                            <w:tcW w:w="1144" w:type="dxa"/>
                          </w:tcPr>
                          <w:p w14:paraId="6953E499" w14:textId="77777777" w:rsidR="00BF38C1" w:rsidRPr="00D65FAF" w:rsidRDefault="00BF38C1" w:rsidP="00E11751">
                            <w:pPr>
                              <w:pStyle w:val="5E-TABLECELL"/>
                            </w:pPr>
                            <w:r w:rsidRPr="00D65FAF">
                              <w:t>+5</w:t>
                            </w:r>
                          </w:p>
                        </w:tc>
                        <w:tc>
                          <w:tcPr>
                            <w:tcW w:w="3016" w:type="dxa"/>
                          </w:tcPr>
                          <w:p w14:paraId="5275A409" w14:textId="77777777" w:rsidR="00BF38C1" w:rsidRPr="00D65FAF" w:rsidRDefault="00BF38C1" w:rsidP="00E11751">
                            <w:pPr>
                              <w:pStyle w:val="5E-TABLECELL"/>
                            </w:pPr>
                            <w:r>
                              <w:t>Feat</w:t>
                            </w:r>
                          </w:p>
                        </w:tc>
                        <w:tc>
                          <w:tcPr>
                            <w:tcW w:w="933" w:type="dxa"/>
                          </w:tcPr>
                          <w:p w14:paraId="0622E10A" w14:textId="77777777" w:rsidR="00BF38C1" w:rsidRPr="00D65FAF" w:rsidRDefault="00BF38C1" w:rsidP="00E11751">
                            <w:pPr>
                              <w:pStyle w:val="5E-TABLECELL"/>
                            </w:pPr>
                            <w:r w:rsidRPr="00D65FAF">
                              <w:t>4</w:t>
                            </w:r>
                          </w:p>
                        </w:tc>
                        <w:tc>
                          <w:tcPr>
                            <w:tcW w:w="888" w:type="dxa"/>
                          </w:tcPr>
                          <w:p w14:paraId="031FE21A" w14:textId="77777777" w:rsidR="00BF38C1" w:rsidRPr="00D65FAF" w:rsidRDefault="00BF38C1" w:rsidP="00E11751">
                            <w:pPr>
                              <w:pStyle w:val="5E-TABLECELL"/>
                            </w:pPr>
                            <w:r>
                              <w:t>1</w:t>
                            </w:r>
                            <w:r w:rsidRPr="00D65FAF">
                              <w:t>3</w:t>
                            </w:r>
                          </w:p>
                        </w:tc>
                        <w:tc>
                          <w:tcPr>
                            <w:tcW w:w="690" w:type="dxa"/>
                          </w:tcPr>
                          <w:p w14:paraId="7931AC06" w14:textId="77777777" w:rsidR="00BF38C1" w:rsidRPr="00D65FAF" w:rsidRDefault="00BF38C1" w:rsidP="00E11751">
                            <w:pPr>
                              <w:pStyle w:val="5E-TABLECELL"/>
                            </w:pPr>
                            <w:r>
                              <w:t>4</w:t>
                            </w:r>
                          </w:p>
                        </w:tc>
                        <w:tc>
                          <w:tcPr>
                            <w:tcW w:w="987" w:type="dxa"/>
                          </w:tcPr>
                          <w:p w14:paraId="01A16550" w14:textId="77777777" w:rsidR="00BF38C1" w:rsidRPr="00D65FAF" w:rsidRDefault="00BF38C1" w:rsidP="00E11751">
                            <w:pPr>
                              <w:pStyle w:val="5E-TABLECELL"/>
                            </w:pPr>
                            <w:r>
                              <w:t>5</w:t>
                            </w:r>
                            <w:r w:rsidRPr="004D4993">
                              <w:t>th</w:t>
                            </w:r>
                          </w:p>
                        </w:tc>
                        <w:tc>
                          <w:tcPr>
                            <w:tcW w:w="1184" w:type="dxa"/>
                          </w:tcPr>
                          <w:p w14:paraId="27B84D4F" w14:textId="77777777" w:rsidR="00BF38C1" w:rsidRDefault="00BF38C1" w:rsidP="00E11751">
                            <w:pPr>
                              <w:pStyle w:val="5E-TABLECELL"/>
                            </w:pPr>
                            <w:r>
                              <w:t>7</w:t>
                            </w:r>
                          </w:p>
                        </w:tc>
                      </w:tr>
                      <w:tr w:rsidR="00BF38C1" w:rsidRPr="00D65FAF" w14:paraId="566FC54D"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4F4E613F" w14:textId="77777777" w:rsidR="00BF38C1" w:rsidRPr="00D65FAF" w:rsidRDefault="00BF38C1" w:rsidP="00E11751">
                            <w:pPr>
                              <w:pStyle w:val="5E-TABLECELL"/>
                            </w:pPr>
                            <w:r w:rsidRPr="00D65FAF">
                              <w:t>17th</w:t>
                            </w:r>
                          </w:p>
                        </w:tc>
                        <w:tc>
                          <w:tcPr>
                            <w:tcW w:w="1144" w:type="dxa"/>
                          </w:tcPr>
                          <w:p w14:paraId="0CF598BD" w14:textId="77777777" w:rsidR="00BF38C1" w:rsidRDefault="00BF38C1" w:rsidP="00E11751">
                            <w:pPr>
                              <w:pStyle w:val="5E-TABLECELL"/>
                            </w:pPr>
                            <w:r w:rsidRPr="00D65FAF">
                              <w:t>+6</w:t>
                            </w:r>
                          </w:p>
                        </w:tc>
                        <w:tc>
                          <w:tcPr>
                            <w:tcW w:w="3016" w:type="dxa"/>
                          </w:tcPr>
                          <w:p w14:paraId="44F13EE3" w14:textId="77777777" w:rsidR="00BF38C1" w:rsidRPr="002C60FF" w:rsidRDefault="00BF38C1" w:rsidP="00E11751">
                            <w:pPr>
                              <w:pStyle w:val="5E-TABLECELL"/>
                              <w:rPr>
                                <w:vertAlign w:val="superscript"/>
                              </w:rPr>
                            </w:pPr>
                            <w:r>
                              <w:t>Mystic Arcanum (9th level)</w:t>
                            </w:r>
                          </w:p>
                        </w:tc>
                        <w:tc>
                          <w:tcPr>
                            <w:tcW w:w="933" w:type="dxa"/>
                          </w:tcPr>
                          <w:p w14:paraId="76065517" w14:textId="77777777" w:rsidR="00BF38C1" w:rsidRPr="00D65FAF" w:rsidRDefault="00BF38C1" w:rsidP="00E11751">
                            <w:pPr>
                              <w:pStyle w:val="5E-TABLECELL"/>
                            </w:pPr>
                            <w:r w:rsidRPr="00D65FAF">
                              <w:t>4</w:t>
                            </w:r>
                          </w:p>
                        </w:tc>
                        <w:tc>
                          <w:tcPr>
                            <w:tcW w:w="888" w:type="dxa"/>
                          </w:tcPr>
                          <w:p w14:paraId="6BFB5042" w14:textId="77777777" w:rsidR="00BF38C1" w:rsidRPr="00D65FAF" w:rsidRDefault="00BF38C1" w:rsidP="00E11751">
                            <w:pPr>
                              <w:pStyle w:val="5E-TABLECELL"/>
                            </w:pPr>
                            <w:r>
                              <w:t>14</w:t>
                            </w:r>
                          </w:p>
                        </w:tc>
                        <w:tc>
                          <w:tcPr>
                            <w:tcW w:w="690" w:type="dxa"/>
                          </w:tcPr>
                          <w:p w14:paraId="2342EC63" w14:textId="77777777" w:rsidR="00BF38C1" w:rsidRPr="00D65FAF" w:rsidRDefault="00BF38C1" w:rsidP="00E11751">
                            <w:pPr>
                              <w:pStyle w:val="5E-TABLECELL"/>
                            </w:pPr>
                            <w:r>
                              <w:t>5</w:t>
                            </w:r>
                          </w:p>
                        </w:tc>
                        <w:tc>
                          <w:tcPr>
                            <w:tcW w:w="987" w:type="dxa"/>
                          </w:tcPr>
                          <w:p w14:paraId="597367E8" w14:textId="77777777" w:rsidR="00BF38C1" w:rsidRPr="00D65FAF" w:rsidRDefault="00BF38C1" w:rsidP="00E11751">
                            <w:pPr>
                              <w:pStyle w:val="5E-TABLECELL"/>
                            </w:pPr>
                            <w:r>
                              <w:t>5</w:t>
                            </w:r>
                            <w:r w:rsidRPr="004D4993">
                              <w:t>th</w:t>
                            </w:r>
                          </w:p>
                        </w:tc>
                        <w:tc>
                          <w:tcPr>
                            <w:tcW w:w="1184" w:type="dxa"/>
                          </w:tcPr>
                          <w:p w14:paraId="3B66163C" w14:textId="77777777" w:rsidR="00BF38C1" w:rsidRDefault="00BF38C1" w:rsidP="00E11751">
                            <w:pPr>
                              <w:pStyle w:val="5E-TABLECELL"/>
                            </w:pPr>
                            <w:r>
                              <w:t>7</w:t>
                            </w:r>
                          </w:p>
                        </w:tc>
                      </w:tr>
                      <w:tr w:rsidR="00BF38C1" w:rsidRPr="00D65FAF" w14:paraId="72BA3D54"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18F0FC15" w14:textId="77777777" w:rsidR="00BF38C1" w:rsidRPr="00D65FAF" w:rsidRDefault="00BF38C1" w:rsidP="00E11751">
                            <w:pPr>
                              <w:pStyle w:val="5E-TABLECELL"/>
                            </w:pPr>
                            <w:r w:rsidRPr="00D65FAF">
                              <w:t>18th</w:t>
                            </w:r>
                          </w:p>
                        </w:tc>
                        <w:tc>
                          <w:tcPr>
                            <w:tcW w:w="1144" w:type="dxa"/>
                          </w:tcPr>
                          <w:p w14:paraId="700374B0" w14:textId="77777777" w:rsidR="00BF38C1" w:rsidRPr="00D65FAF" w:rsidRDefault="00BF38C1" w:rsidP="00E11751">
                            <w:pPr>
                              <w:pStyle w:val="5E-TABLECELL"/>
                            </w:pPr>
                            <w:r w:rsidRPr="00D65FAF">
                              <w:t>+6</w:t>
                            </w:r>
                          </w:p>
                        </w:tc>
                        <w:tc>
                          <w:tcPr>
                            <w:tcW w:w="3016" w:type="dxa"/>
                          </w:tcPr>
                          <w:p w14:paraId="4FA07394" w14:textId="77777777" w:rsidR="00BF38C1" w:rsidRPr="00D65FAF" w:rsidRDefault="00BF38C1" w:rsidP="00E11751">
                            <w:pPr>
                              <w:pStyle w:val="5E-TABLECELL"/>
                            </w:pPr>
                            <w:r>
                              <w:t>—</w:t>
                            </w:r>
                          </w:p>
                        </w:tc>
                        <w:tc>
                          <w:tcPr>
                            <w:tcW w:w="933" w:type="dxa"/>
                          </w:tcPr>
                          <w:p w14:paraId="597EE77B" w14:textId="77777777" w:rsidR="00BF38C1" w:rsidRPr="00D65FAF" w:rsidRDefault="00BF38C1" w:rsidP="00E11751">
                            <w:pPr>
                              <w:pStyle w:val="5E-TABLECELL"/>
                            </w:pPr>
                            <w:r w:rsidRPr="00D65FAF">
                              <w:t>4</w:t>
                            </w:r>
                          </w:p>
                        </w:tc>
                        <w:tc>
                          <w:tcPr>
                            <w:tcW w:w="888" w:type="dxa"/>
                          </w:tcPr>
                          <w:p w14:paraId="7483370B" w14:textId="77777777" w:rsidR="00BF38C1" w:rsidRPr="00D65FAF" w:rsidRDefault="00BF38C1" w:rsidP="00E11751">
                            <w:pPr>
                              <w:pStyle w:val="5E-TABLECELL"/>
                            </w:pPr>
                            <w:r>
                              <w:t>14</w:t>
                            </w:r>
                          </w:p>
                        </w:tc>
                        <w:tc>
                          <w:tcPr>
                            <w:tcW w:w="690" w:type="dxa"/>
                          </w:tcPr>
                          <w:p w14:paraId="68E38745" w14:textId="77777777" w:rsidR="00BF38C1" w:rsidRPr="00D65FAF" w:rsidRDefault="00BF38C1" w:rsidP="00E11751">
                            <w:pPr>
                              <w:pStyle w:val="5E-TABLECELL"/>
                            </w:pPr>
                            <w:r>
                              <w:t>5</w:t>
                            </w:r>
                          </w:p>
                        </w:tc>
                        <w:tc>
                          <w:tcPr>
                            <w:tcW w:w="987" w:type="dxa"/>
                          </w:tcPr>
                          <w:p w14:paraId="7BC96004" w14:textId="77777777" w:rsidR="00BF38C1" w:rsidRPr="00D65FAF" w:rsidRDefault="00BF38C1" w:rsidP="00E11751">
                            <w:pPr>
                              <w:pStyle w:val="5E-TABLECELL"/>
                            </w:pPr>
                            <w:r>
                              <w:t>5</w:t>
                            </w:r>
                            <w:r w:rsidRPr="004D4993">
                              <w:t>th</w:t>
                            </w:r>
                          </w:p>
                        </w:tc>
                        <w:tc>
                          <w:tcPr>
                            <w:tcW w:w="1184" w:type="dxa"/>
                          </w:tcPr>
                          <w:p w14:paraId="7775869D" w14:textId="77777777" w:rsidR="00BF38C1" w:rsidRDefault="00BF38C1" w:rsidP="00E11751">
                            <w:pPr>
                              <w:pStyle w:val="5E-TABLECELL"/>
                            </w:pPr>
                            <w:r>
                              <w:t>8</w:t>
                            </w:r>
                          </w:p>
                        </w:tc>
                      </w:tr>
                      <w:tr w:rsidR="00BF38C1" w:rsidRPr="00D65FAF" w14:paraId="14FFEA2F" w14:textId="77777777" w:rsidTr="00BF38C1">
                        <w:trPr>
                          <w:cnfStyle w:val="000000100000" w:firstRow="0" w:lastRow="0" w:firstColumn="0" w:lastColumn="0" w:oddVBand="0" w:evenVBand="0" w:oddHBand="1" w:evenHBand="0" w:firstRowFirstColumn="0" w:firstRowLastColumn="0" w:lastRowFirstColumn="0" w:lastRowLastColumn="0"/>
                          <w:trHeight w:val="234"/>
                        </w:trPr>
                        <w:tc>
                          <w:tcPr>
                            <w:tcW w:w="637" w:type="dxa"/>
                          </w:tcPr>
                          <w:p w14:paraId="6DCFA8F0" w14:textId="77777777" w:rsidR="00BF38C1" w:rsidRPr="00D65FAF" w:rsidRDefault="00BF38C1" w:rsidP="00E11751">
                            <w:pPr>
                              <w:pStyle w:val="5E-TABLECELL"/>
                            </w:pPr>
                            <w:r w:rsidRPr="00D65FAF">
                              <w:t>19th</w:t>
                            </w:r>
                          </w:p>
                        </w:tc>
                        <w:tc>
                          <w:tcPr>
                            <w:tcW w:w="1144" w:type="dxa"/>
                          </w:tcPr>
                          <w:p w14:paraId="5290EEE8" w14:textId="77777777" w:rsidR="00BF38C1" w:rsidRPr="00D65FAF" w:rsidRDefault="00BF38C1" w:rsidP="00E11751">
                            <w:pPr>
                              <w:pStyle w:val="5E-TABLECELL"/>
                            </w:pPr>
                            <w:r w:rsidRPr="00D65FAF">
                              <w:t>+6</w:t>
                            </w:r>
                          </w:p>
                        </w:tc>
                        <w:tc>
                          <w:tcPr>
                            <w:tcW w:w="3016" w:type="dxa"/>
                          </w:tcPr>
                          <w:p w14:paraId="1D2A0D87" w14:textId="77777777" w:rsidR="00BF38C1" w:rsidRPr="00D65FAF" w:rsidRDefault="00BF38C1" w:rsidP="00E11751">
                            <w:pPr>
                              <w:pStyle w:val="5E-TABLECELL"/>
                            </w:pPr>
                            <w:r>
                              <w:t>Feat</w:t>
                            </w:r>
                          </w:p>
                        </w:tc>
                        <w:tc>
                          <w:tcPr>
                            <w:tcW w:w="933" w:type="dxa"/>
                          </w:tcPr>
                          <w:p w14:paraId="7155C650" w14:textId="77777777" w:rsidR="00BF38C1" w:rsidRPr="00D65FAF" w:rsidRDefault="00BF38C1" w:rsidP="00E11751">
                            <w:pPr>
                              <w:pStyle w:val="5E-TABLECELL"/>
                            </w:pPr>
                            <w:r w:rsidRPr="00D65FAF">
                              <w:t>4</w:t>
                            </w:r>
                          </w:p>
                        </w:tc>
                        <w:tc>
                          <w:tcPr>
                            <w:tcW w:w="888" w:type="dxa"/>
                          </w:tcPr>
                          <w:p w14:paraId="02A5D5D7" w14:textId="77777777" w:rsidR="00BF38C1" w:rsidRPr="00D65FAF" w:rsidRDefault="00BF38C1" w:rsidP="00E11751">
                            <w:pPr>
                              <w:pStyle w:val="5E-TABLECELL"/>
                            </w:pPr>
                            <w:r>
                              <w:t>15</w:t>
                            </w:r>
                          </w:p>
                        </w:tc>
                        <w:tc>
                          <w:tcPr>
                            <w:tcW w:w="690" w:type="dxa"/>
                          </w:tcPr>
                          <w:p w14:paraId="2F094670" w14:textId="77777777" w:rsidR="00BF38C1" w:rsidRPr="00D65FAF" w:rsidRDefault="00BF38C1" w:rsidP="00E11751">
                            <w:pPr>
                              <w:pStyle w:val="5E-TABLECELL"/>
                            </w:pPr>
                            <w:r>
                              <w:t>5</w:t>
                            </w:r>
                          </w:p>
                        </w:tc>
                        <w:tc>
                          <w:tcPr>
                            <w:tcW w:w="987" w:type="dxa"/>
                          </w:tcPr>
                          <w:p w14:paraId="11E00C69" w14:textId="77777777" w:rsidR="00BF38C1" w:rsidRPr="00D65FAF" w:rsidRDefault="00BF38C1" w:rsidP="00E11751">
                            <w:pPr>
                              <w:pStyle w:val="5E-TABLECELL"/>
                            </w:pPr>
                            <w:r>
                              <w:t>5th</w:t>
                            </w:r>
                          </w:p>
                        </w:tc>
                        <w:tc>
                          <w:tcPr>
                            <w:tcW w:w="1184" w:type="dxa"/>
                          </w:tcPr>
                          <w:p w14:paraId="5B48DAD4" w14:textId="77777777" w:rsidR="00BF38C1" w:rsidRDefault="00BF38C1" w:rsidP="00E11751">
                            <w:pPr>
                              <w:pStyle w:val="5E-TABLECELL"/>
                            </w:pPr>
                            <w:r>
                              <w:t>8</w:t>
                            </w:r>
                          </w:p>
                        </w:tc>
                      </w:tr>
                      <w:tr w:rsidR="00BF38C1" w:rsidRPr="00D65FAF" w14:paraId="0BE6504D" w14:textId="77777777" w:rsidTr="00BF38C1">
                        <w:trPr>
                          <w:cnfStyle w:val="000000010000" w:firstRow="0" w:lastRow="0" w:firstColumn="0" w:lastColumn="0" w:oddVBand="0" w:evenVBand="0" w:oddHBand="0" w:evenHBand="1" w:firstRowFirstColumn="0" w:firstRowLastColumn="0" w:lastRowFirstColumn="0" w:lastRowLastColumn="0"/>
                          <w:trHeight w:val="250"/>
                        </w:trPr>
                        <w:tc>
                          <w:tcPr>
                            <w:tcW w:w="637" w:type="dxa"/>
                          </w:tcPr>
                          <w:p w14:paraId="38C7C785" w14:textId="77777777" w:rsidR="00BF38C1" w:rsidRPr="00D65FAF" w:rsidRDefault="00BF38C1" w:rsidP="00E11751">
                            <w:pPr>
                              <w:pStyle w:val="5E-TABLECELL"/>
                            </w:pPr>
                            <w:r w:rsidRPr="00D65FAF">
                              <w:t>20th</w:t>
                            </w:r>
                          </w:p>
                        </w:tc>
                        <w:tc>
                          <w:tcPr>
                            <w:tcW w:w="1144" w:type="dxa"/>
                          </w:tcPr>
                          <w:p w14:paraId="633E06DE" w14:textId="77777777" w:rsidR="00BF38C1" w:rsidRPr="00D65FAF" w:rsidRDefault="00BF38C1" w:rsidP="00E11751">
                            <w:pPr>
                              <w:pStyle w:val="5E-TABLECELL"/>
                            </w:pPr>
                            <w:r w:rsidRPr="00D65FAF">
                              <w:t>+6</w:t>
                            </w:r>
                          </w:p>
                        </w:tc>
                        <w:tc>
                          <w:tcPr>
                            <w:tcW w:w="3016" w:type="dxa"/>
                          </w:tcPr>
                          <w:p w14:paraId="5D9A4C69" w14:textId="77777777" w:rsidR="00BF38C1" w:rsidRPr="00D65FAF" w:rsidRDefault="00BF38C1" w:rsidP="00E11751">
                            <w:pPr>
                              <w:pStyle w:val="5E-TABLECELL"/>
                            </w:pPr>
                            <w:r>
                              <w:t>Pact Master, Pacted Champion</w:t>
                            </w:r>
                          </w:p>
                        </w:tc>
                        <w:tc>
                          <w:tcPr>
                            <w:tcW w:w="933" w:type="dxa"/>
                          </w:tcPr>
                          <w:p w14:paraId="03724937" w14:textId="77777777" w:rsidR="00BF38C1" w:rsidRPr="00D65FAF" w:rsidRDefault="00BF38C1" w:rsidP="00E11751">
                            <w:pPr>
                              <w:pStyle w:val="5E-TABLECELL"/>
                            </w:pPr>
                            <w:r w:rsidRPr="00D65FAF">
                              <w:t>4</w:t>
                            </w:r>
                          </w:p>
                        </w:tc>
                        <w:tc>
                          <w:tcPr>
                            <w:tcW w:w="888" w:type="dxa"/>
                          </w:tcPr>
                          <w:p w14:paraId="526F7A20" w14:textId="77777777" w:rsidR="00BF38C1" w:rsidRPr="00D65FAF" w:rsidRDefault="00BF38C1" w:rsidP="00E11751">
                            <w:pPr>
                              <w:pStyle w:val="5E-TABLECELL"/>
                            </w:pPr>
                            <w:r>
                              <w:t>15</w:t>
                            </w:r>
                          </w:p>
                        </w:tc>
                        <w:tc>
                          <w:tcPr>
                            <w:tcW w:w="690" w:type="dxa"/>
                          </w:tcPr>
                          <w:p w14:paraId="19AD11D7" w14:textId="77777777" w:rsidR="00BF38C1" w:rsidRPr="00D65FAF" w:rsidRDefault="00BF38C1" w:rsidP="00E11751">
                            <w:pPr>
                              <w:pStyle w:val="5E-TABLECELL"/>
                            </w:pPr>
                            <w:r>
                              <w:t>5</w:t>
                            </w:r>
                          </w:p>
                        </w:tc>
                        <w:tc>
                          <w:tcPr>
                            <w:tcW w:w="987" w:type="dxa"/>
                          </w:tcPr>
                          <w:p w14:paraId="1F923462" w14:textId="77777777" w:rsidR="00BF38C1" w:rsidRPr="00D65FAF" w:rsidRDefault="00BF38C1" w:rsidP="00E11751">
                            <w:pPr>
                              <w:pStyle w:val="5E-TABLECELL"/>
                            </w:pPr>
                            <w:r>
                              <w:t>5th</w:t>
                            </w:r>
                          </w:p>
                        </w:tc>
                        <w:tc>
                          <w:tcPr>
                            <w:tcW w:w="1184" w:type="dxa"/>
                          </w:tcPr>
                          <w:p w14:paraId="46F04DD2" w14:textId="77777777" w:rsidR="00BF38C1" w:rsidRDefault="00BF38C1" w:rsidP="00E11751">
                            <w:pPr>
                              <w:pStyle w:val="5E-TABLECELL"/>
                            </w:pPr>
                            <w:r>
                              <w:t>8</w:t>
                            </w:r>
                          </w:p>
                        </w:tc>
                      </w:tr>
                    </w:tbl>
                    <w:p w14:paraId="1DA359BD" w14:textId="77777777" w:rsidR="00BF38C1" w:rsidRDefault="00BF38C1" w:rsidP="00BF38C1"/>
                  </w:txbxContent>
                </v:textbox>
                <w10:wrap type="topAndBottom" anchorx="margin" anchory="margin"/>
              </v:shape>
            </w:pict>
          </mc:Fallback>
        </mc:AlternateContent>
      </w:r>
      <w:r w:rsidRPr="00AA2A4F">
        <w:rPr>
          <w:rFonts w:ascii="Times New Roman" w:hAnsi="Times New Roman" w:cs="Times New Roman"/>
          <w:b/>
          <w:bCs w:val="0"/>
          <w:sz w:val="32"/>
          <w:szCs w:val="32"/>
          <w:lang w:val="en"/>
        </w:rPr>
        <w:t>Class Features</w:t>
      </w:r>
      <w:bookmarkEnd w:id="0"/>
      <w:r>
        <w:rPr>
          <w:rFonts w:ascii="Times New Roman" w:hAnsi="Times New Roman" w:cs="Times New Roman"/>
          <w:b/>
          <w:bCs w:val="0"/>
          <w:sz w:val="32"/>
          <w:szCs w:val="32"/>
          <w:lang w:val="en"/>
        </w:rPr>
        <w:t>:</w:t>
      </w:r>
      <w:r>
        <w:rPr>
          <w:rFonts w:ascii="Times New Roman" w:hAnsi="Times New Roman" w:cs="Times New Roman"/>
          <w:b/>
          <w:bCs w:val="0"/>
          <w:sz w:val="32"/>
          <w:szCs w:val="32"/>
          <w:lang w:val="en"/>
        </w:rPr>
        <w:br/>
      </w:r>
      <w:r w:rsidRPr="00BF38C1">
        <w:rPr>
          <w:rFonts w:ascii="Times New Roman" w:hAnsi="Times New Roman" w:cs="Times New Roman"/>
          <w:sz w:val="20"/>
          <w:lang w:val="en"/>
        </w:rPr>
        <w:br/>
        <w:t>As a warlock, you gain the following class features.</w:t>
      </w:r>
    </w:p>
    <w:p w14:paraId="7925AA47"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r w:rsidRPr="00BF38C1">
        <w:rPr>
          <w:rFonts w:ascii="Times New Roman" w:hAnsi="Times New Roman" w:cs="Times New Roman"/>
          <w:b/>
          <w:bCs w:val="0"/>
          <w:sz w:val="20"/>
          <w:lang w:val="en"/>
        </w:rPr>
        <w:t>Hit Points</w:t>
      </w:r>
    </w:p>
    <w:p w14:paraId="35025FB4" w14:textId="77777777" w:rsidR="00BF38C1" w:rsidRPr="00BF38C1" w:rsidRDefault="00BF38C1" w:rsidP="00BF38C1">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Hit Points at 1st Level: 8 + your Constitution modifier</w:t>
      </w:r>
    </w:p>
    <w:p w14:paraId="371E443F" w14:textId="77777777" w:rsidR="00BF38C1" w:rsidRPr="00BF38C1" w:rsidRDefault="00BF38C1" w:rsidP="00BF38C1">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Hit Points at Higher Levels:</w:t>
      </w:r>
      <w:r w:rsidRPr="00BF38C1">
        <w:rPr>
          <w:rFonts w:ascii="Times New Roman" w:hAnsi="Times New Roman" w:cs="Times New Roman"/>
          <w:sz w:val="20"/>
          <w:lang w:val="en"/>
        </w:rPr>
        <w:t xml:space="preserve"> Roll 1d8 (</w:t>
      </w:r>
      <w:r w:rsidRPr="00BF38C1">
        <w:rPr>
          <w:rFonts w:ascii="Times New Roman" w:hAnsi="Times New Roman" w:cs="Times New Roman"/>
          <w:b/>
          <w:bCs w:val="0"/>
          <w:sz w:val="20"/>
          <w:lang w:val="en"/>
        </w:rPr>
        <w:t>minimum roll of 5</w:t>
      </w:r>
      <w:r w:rsidRPr="00BF38C1">
        <w:rPr>
          <w:rFonts w:ascii="Times New Roman" w:hAnsi="Times New Roman" w:cs="Times New Roman"/>
          <w:sz w:val="20"/>
          <w:lang w:val="en"/>
        </w:rPr>
        <w:t>)</w:t>
      </w:r>
      <w:r w:rsidRPr="00BF38C1">
        <w:rPr>
          <w:rFonts w:ascii="Times New Roman" w:hAnsi="Times New Roman" w:cs="Times New Roman"/>
          <w:b/>
          <w:bCs w:val="0"/>
          <w:sz w:val="20"/>
          <w:lang w:val="en"/>
        </w:rPr>
        <w:t xml:space="preserve"> </w:t>
      </w:r>
      <w:r w:rsidRPr="00BF38C1">
        <w:rPr>
          <w:rFonts w:ascii="Times New Roman" w:hAnsi="Times New Roman" w:cs="Times New Roman"/>
          <w:sz w:val="20"/>
          <w:lang w:val="en"/>
        </w:rPr>
        <w:t>+ your Constitution modifier per warlock level after 1st</w:t>
      </w:r>
    </w:p>
    <w:p w14:paraId="1D518A71" w14:textId="1D2A85EF"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b/>
          <w:bCs w:val="0"/>
          <w:sz w:val="20"/>
          <w:lang w:val="en"/>
        </w:rPr>
        <w:t>Proficiencies</w:t>
      </w:r>
      <w:r w:rsidRPr="00BF38C1">
        <w:rPr>
          <w:rFonts w:ascii="Times New Roman" w:hAnsi="Times New Roman" w:cs="Times New Roman"/>
          <w:b/>
          <w:bCs w:val="0"/>
          <w:sz w:val="20"/>
          <w:lang w:val="en"/>
        </w:rPr>
        <w:br/>
      </w:r>
      <w:r>
        <w:rPr>
          <w:rFonts w:ascii="Times New Roman" w:hAnsi="Times New Roman" w:cs="Times New Roman"/>
          <w:sz w:val="20"/>
          <w:u w:val="single"/>
          <w:lang w:val="en"/>
        </w:rPr>
        <w:br/>
      </w:r>
      <w:r w:rsidRPr="00BF38C1">
        <w:rPr>
          <w:rFonts w:ascii="Times New Roman" w:hAnsi="Times New Roman" w:cs="Times New Roman"/>
          <w:sz w:val="20"/>
          <w:u w:val="single"/>
          <w:lang w:val="en"/>
        </w:rPr>
        <w:t>Class type</w:t>
      </w:r>
      <w:r w:rsidRPr="00BF38C1">
        <w:rPr>
          <w:rFonts w:ascii="Times New Roman" w:hAnsi="Times New Roman" w:cs="Times New Roman"/>
          <w:sz w:val="20"/>
          <w:lang w:val="en"/>
        </w:rPr>
        <w:t>: Spellcaster, this tag allows this character to gain certain feats at this classes Feat levels.</w:t>
      </w:r>
    </w:p>
    <w:p w14:paraId="5C38D216" w14:textId="77777777" w:rsidR="00BF38C1" w:rsidRPr="00BF38C1" w:rsidRDefault="00BF38C1" w:rsidP="00BF38C1">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Armor: Light armor</w:t>
      </w:r>
    </w:p>
    <w:p w14:paraId="0AE0894F" w14:textId="77777777" w:rsidR="00BF38C1" w:rsidRPr="00BF38C1" w:rsidRDefault="00BF38C1" w:rsidP="00BF38C1">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Weapons: Simple weapons</w:t>
      </w:r>
    </w:p>
    <w:p w14:paraId="63006414" w14:textId="77777777" w:rsidR="00BF38C1" w:rsidRPr="00BF38C1" w:rsidRDefault="00BF38C1" w:rsidP="00BF38C1">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Tools: None</w:t>
      </w:r>
    </w:p>
    <w:p w14:paraId="210C3EF1"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b/>
          <w:bCs w:val="0"/>
          <w:sz w:val="20"/>
          <w:lang w:val="en"/>
        </w:rPr>
        <w:t>Saving Throws</w:t>
      </w:r>
      <w:r w:rsidRPr="00BF38C1">
        <w:rPr>
          <w:rFonts w:ascii="Times New Roman" w:hAnsi="Times New Roman" w:cs="Times New Roman"/>
          <w:sz w:val="20"/>
          <w:lang w:val="en"/>
        </w:rPr>
        <w:t>: Wisdom, Charisma</w:t>
      </w:r>
    </w:p>
    <w:p w14:paraId="35CF720A" w14:textId="77777777" w:rsidR="00BF38C1" w:rsidRDefault="00BF38C1" w:rsidP="00BF38C1">
      <w:pPr>
        <w:widowControl w:val="0"/>
        <w:autoSpaceDE w:val="0"/>
        <w:autoSpaceDN w:val="0"/>
        <w:adjustRightInd w:val="0"/>
        <w:spacing w:after="200" w:line="276" w:lineRule="auto"/>
        <w:rPr>
          <w:rFonts w:ascii="Times New Roman" w:hAnsi="Times New Roman" w:cs="Times New Roman"/>
          <w:sz w:val="20"/>
          <w:u w:val="single"/>
          <w:lang w:val="en"/>
        </w:rPr>
      </w:pPr>
    </w:p>
    <w:p w14:paraId="069E3EBC" w14:textId="77777777" w:rsidR="00BF38C1" w:rsidRDefault="00BF38C1" w:rsidP="00BF38C1">
      <w:pPr>
        <w:widowControl w:val="0"/>
        <w:autoSpaceDE w:val="0"/>
        <w:autoSpaceDN w:val="0"/>
        <w:adjustRightInd w:val="0"/>
        <w:spacing w:after="200" w:line="276" w:lineRule="auto"/>
        <w:rPr>
          <w:rFonts w:ascii="Times New Roman" w:hAnsi="Times New Roman" w:cs="Times New Roman"/>
          <w:sz w:val="20"/>
          <w:u w:val="single"/>
          <w:lang w:val="en"/>
        </w:rPr>
      </w:pPr>
    </w:p>
    <w:p w14:paraId="6DD757B3" w14:textId="7256CA5D" w:rsidR="00BF38C1" w:rsidRP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r w:rsidRPr="00BF38C1">
        <w:rPr>
          <w:rFonts w:ascii="Times New Roman" w:hAnsi="Times New Roman" w:cs="Times New Roman"/>
          <w:b/>
          <w:bCs w:val="0"/>
          <w:sz w:val="20"/>
          <w:lang w:val="en"/>
        </w:rPr>
        <w:t xml:space="preserve">Skills: </w:t>
      </w:r>
    </w:p>
    <w:p w14:paraId="794C580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Choose two skills from</w:t>
      </w:r>
      <w:r w:rsidRPr="00BF38C1">
        <w:rPr>
          <w:rFonts w:ascii="Times New Roman" w:hAnsi="Times New Roman" w:cs="Times New Roman"/>
          <w:sz w:val="20"/>
          <w:lang w:val="en"/>
        </w:rPr>
        <w:t>: Arcana, Deception, History, Intimidation, Investigation, Nature, and Religion</w:t>
      </w:r>
    </w:p>
    <w:p w14:paraId="00DAC577"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r w:rsidRPr="00BF38C1">
        <w:rPr>
          <w:rFonts w:ascii="Times New Roman" w:hAnsi="Times New Roman" w:cs="Times New Roman"/>
          <w:b/>
          <w:bCs w:val="0"/>
          <w:sz w:val="20"/>
          <w:lang w:val="en"/>
        </w:rPr>
        <w:t>Equipment</w:t>
      </w:r>
    </w:p>
    <w:p w14:paraId="63D61881"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start with the following equipment, in addition to the equipment granted by your background:</w:t>
      </w:r>
    </w:p>
    <w:p w14:paraId="2777087F" w14:textId="77777777" w:rsidR="00BF38C1" w:rsidRPr="00BF38C1" w:rsidRDefault="00BF38C1" w:rsidP="00BF38C1">
      <w:pPr>
        <w:pStyle w:val="ListParagraph"/>
        <w:widowControl w:val="0"/>
        <w:numPr>
          <w:ilvl w:val="0"/>
          <w:numId w:val="65"/>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 a light crossbow and 20 bolts or (b) any simple weapon</w:t>
      </w:r>
    </w:p>
    <w:p w14:paraId="1C8DCA34" w14:textId="77777777" w:rsidR="00BF38C1" w:rsidRPr="00BF38C1" w:rsidRDefault="00BF38C1" w:rsidP="00BF38C1">
      <w:pPr>
        <w:pStyle w:val="ListParagraph"/>
        <w:widowControl w:val="0"/>
        <w:numPr>
          <w:ilvl w:val="0"/>
          <w:numId w:val="65"/>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 a component pouch or (b) an arcane focus</w:t>
      </w:r>
    </w:p>
    <w:p w14:paraId="0692ED1C" w14:textId="77777777" w:rsidR="00BF38C1" w:rsidRPr="00BF38C1" w:rsidRDefault="00BF38C1" w:rsidP="00BF38C1">
      <w:pPr>
        <w:pStyle w:val="ListParagraph"/>
        <w:widowControl w:val="0"/>
        <w:numPr>
          <w:ilvl w:val="0"/>
          <w:numId w:val="65"/>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 a scholar’s pack or (b) a dungeoneer’s pack</w:t>
      </w:r>
    </w:p>
    <w:p w14:paraId="4D9EF1D6" w14:textId="4C159F0C" w:rsidR="00BF38C1" w:rsidRPr="00BF38C1" w:rsidRDefault="00BF38C1" w:rsidP="00BF38C1">
      <w:pPr>
        <w:pStyle w:val="ListParagraph"/>
        <w:widowControl w:val="0"/>
        <w:numPr>
          <w:ilvl w:val="0"/>
          <w:numId w:val="65"/>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set of light armor</w:t>
      </w:r>
      <w:r w:rsidRPr="00BF38C1">
        <w:rPr>
          <w:rFonts w:ascii="Times New Roman" w:hAnsi="Times New Roman" w:cs="Times New Roman"/>
          <w:sz w:val="20"/>
          <w:lang w:val="en"/>
        </w:rPr>
        <w:t>, any simple weapon, and two daggers</w:t>
      </w:r>
    </w:p>
    <w:p w14:paraId="65B06E17" w14:textId="77777777" w:rsidR="00BF38C1" w:rsidRPr="00BF38C1" w:rsidRDefault="00BF38C1" w:rsidP="00BF38C1">
      <w:pPr>
        <w:spacing w:line="240" w:lineRule="auto"/>
        <w:rPr>
          <w:rFonts w:ascii="Times New Roman" w:hAnsi="Times New Roman" w:cs="Times New Roman"/>
          <w:b/>
          <w:bCs w:val="0"/>
          <w:sz w:val="20"/>
        </w:rPr>
      </w:pPr>
      <w:r w:rsidRPr="00BF38C1">
        <w:rPr>
          <w:rFonts w:ascii="Times New Roman" w:hAnsi="Times New Roman" w:cs="Times New Roman"/>
          <w:b/>
          <w:bCs w:val="0"/>
          <w:sz w:val="20"/>
        </w:rPr>
        <w:br w:type="page"/>
      </w:r>
    </w:p>
    <w:p w14:paraId="3C7C4FE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b/>
          <w:bCs w:val="0"/>
          <w:sz w:val="20"/>
        </w:rPr>
      </w:pPr>
      <w:r w:rsidRPr="00BF38C1">
        <w:rPr>
          <w:rFonts w:ascii="Times New Roman" w:hAnsi="Times New Roman" w:cs="Times New Roman"/>
          <w:b/>
          <w:bCs w:val="0"/>
          <w:sz w:val="28"/>
          <w:szCs w:val="28"/>
        </w:rPr>
        <w:lastRenderedPageBreak/>
        <w:t>Patron’s Magic</w:t>
      </w:r>
      <w:r w:rsidRPr="00BF38C1">
        <w:rPr>
          <w:rFonts w:ascii="Times New Roman" w:hAnsi="Times New Roman" w:cs="Times New Roman"/>
          <w:b/>
          <w:bCs w:val="0"/>
          <w:sz w:val="20"/>
        </w:rPr>
        <w:br/>
      </w:r>
      <w:r w:rsidRPr="00BF38C1">
        <w:rPr>
          <w:rFonts w:ascii="Times New Roman" w:hAnsi="Times New Roman" w:cs="Times New Roman"/>
          <w:b/>
          <w:bCs w:val="0"/>
          <w:sz w:val="20"/>
        </w:rPr>
        <w:br/>
      </w:r>
      <w:r w:rsidRPr="00BF38C1">
        <w:rPr>
          <w:rFonts w:ascii="Times New Roman" w:hAnsi="Times New Roman" w:cs="Times New Roman"/>
          <w:sz w:val="20"/>
        </w:rPr>
        <w:t xml:space="preserve">At 1st level choose the nature of your pact but not the full understanding of it. You gain access to an expanded list of spells to select from found in the pact magic section of each subclass. Choose </w:t>
      </w:r>
      <w:r w:rsidRPr="00BF38C1">
        <w:rPr>
          <w:rFonts w:ascii="Times New Roman" w:hAnsi="Times New Roman" w:cs="Times New Roman"/>
          <w:sz w:val="20"/>
          <w:lang w:val="en"/>
        </w:rPr>
        <w:t xml:space="preserve">the nature of the creature that acts as your patron: the Fiend, which is detailed at the end of the class description, or one from another source. </w:t>
      </w:r>
      <w:r w:rsidRPr="00BF38C1">
        <w:rPr>
          <w:rFonts w:ascii="Times New Roman" w:hAnsi="Times New Roman" w:cs="Times New Roman"/>
          <w:sz w:val="20"/>
          <w:lang w:val="en"/>
        </w:rPr>
        <w:br/>
        <w:t>(</w:t>
      </w:r>
      <w:r w:rsidRPr="00BF38C1">
        <w:rPr>
          <w:rFonts w:ascii="Times New Roman" w:hAnsi="Times New Roman" w:cs="Times New Roman"/>
          <w:i/>
          <w:iCs/>
          <w:sz w:val="20"/>
          <w:u w:val="single"/>
          <w:lang w:val="en"/>
        </w:rPr>
        <w:t>See Subclass Guide</w:t>
      </w:r>
      <w:r w:rsidRPr="00BF38C1">
        <w:rPr>
          <w:rFonts w:ascii="Times New Roman" w:hAnsi="Times New Roman" w:cs="Times New Roman"/>
          <w:sz w:val="20"/>
          <w:lang w:val="en"/>
        </w:rPr>
        <w:t>)</w:t>
      </w:r>
      <w:r w:rsidRPr="00BF38C1">
        <w:rPr>
          <w:rFonts w:ascii="Times New Roman" w:hAnsi="Times New Roman" w:cs="Times New Roman"/>
          <w:sz w:val="20"/>
          <w:lang w:val="en"/>
        </w:rPr>
        <w:br/>
      </w:r>
      <w:r w:rsidRPr="00BF38C1">
        <w:rPr>
          <w:rFonts w:ascii="Times New Roman" w:hAnsi="Times New Roman" w:cs="Times New Roman"/>
          <w:i/>
          <w:iCs/>
          <w:sz w:val="20"/>
          <w:lang w:val="en"/>
        </w:rPr>
        <w:t xml:space="preserve">suggestion: It’s unlikely that your character knows the exact nature of the creature. </w:t>
      </w:r>
      <w:r w:rsidRPr="00BF38C1">
        <w:rPr>
          <w:rFonts w:ascii="Times New Roman" w:hAnsi="Times New Roman" w:cs="Times New Roman"/>
          <w:b/>
          <w:bCs w:val="0"/>
          <w:sz w:val="20"/>
        </w:rPr>
        <w:br/>
      </w:r>
      <w:r w:rsidRPr="00BF38C1">
        <w:rPr>
          <w:rFonts w:ascii="Times New Roman" w:hAnsi="Times New Roman" w:cs="Times New Roman"/>
          <w:sz w:val="20"/>
          <w:lang w:val="en"/>
        </w:rPr>
        <w:br/>
      </w:r>
      <w:r w:rsidRPr="00BF38C1">
        <w:rPr>
          <w:rFonts w:ascii="Times New Roman" w:hAnsi="Times New Roman" w:cs="Times New Roman"/>
          <w:b/>
          <w:bCs w:val="0"/>
          <w:sz w:val="28"/>
          <w:szCs w:val="28"/>
          <w:lang w:val="en"/>
        </w:rPr>
        <w:t xml:space="preserve">Pact </w:t>
      </w:r>
      <w:r w:rsidRPr="00BF38C1">
        <w:rPr>
          <w:rFonts w:ascii="Times New Roman" w:hAnsi="Times New Roman" w:cs="Times New Roman"/>
          <w:b/>
          <w:bCs w:val="0"/>
          <w:sz w:val="28"/>
          <w:szCs w:val="28"/>
        </w:rPr>
        <w:t>Boon</w:t>
      </w:r>
    </w:p>
    <w:p w14:paraId="24DEA8F6" w14:textId="77777777" w:rsid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At </w:t>
      </w:r>
      <w:r w:rsidRPr="00BF38C1">
        <w:rPr>
          <w:rFonts w:ascii="Times New Roman" w:hAnsi="Times New Roman" w:cs="Times New Roman"/>
          <w:sz w:val="20"/>
        </w:rPr>
        <w:t xml:space="preserve">1st </w:t>
      </w:r>
      <w:r w:rsidRPr="00BF38C1">
        <w:rPr>
          <w:rFonts w:ascii="Times New Roman" w:hAnsi="Times New Roman" w:cs="Times New Roman"/>
          <w:sz w:val="20"/>
          <w:lang w:val="en"/>
        </w:rPr>
        <w:t xml:space="preserve">level, your otherworldly patron bestows a gift upon you </w:t>
      </w:r>
      <w:r w:rsidRPr="00BF38C1">
        <w:rPr>
          <w:rFonts w:ascii="Times New Roman" w:hAnsi="Times New Roman" w:cs="Times New Roman"/>
          <w:sz w:val="20"/>
        </w:rPr>
        <w:t xml:space="preserve">to entice </w:t>
      </w:r>
      <w:r w:rsidRPr="00BF38C1">
        <w:rPr>
          <w:rFonts w:ascii="Times New Roman" w:hAnsi="Times New Roman" w:cs="Times New Roman"/>
          <w:sz w:val="20"/>
          <w:lang w:val="en"/>
        </w:rPr>
        <w:t>loyal service. You gain one of the following features of your choice.</w:t>
      </w:r>
    </w:p>
    <w:p w14:paraId="41E72220" w14:textId="0D0498D9"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b/>
          <w:bCs w:val="0"/>
          <w:sz w:val="20"/>
          <w:u w:val="single"/>
          <w:lang w:val="en"/>
        </w:rPr>
        <w:t>Pact of the Blade</w:t>
      </w:r>
      <w:r w:rsidRPr="00BF38C1">
        <w:rPr>
          <w:rFonts w:ascii="Times New Roman" w:hAnsi="Times New Roman" w:cs="Times New Roman"/>
          <w:b/>
          <w:bCs w:val="0"/>
          <w:sz w:val="20"/>
          <w:lang w:val="en"/>
        </w:rPr>
        <w:br/>
      </w:r>
      <w:r w:rsidRPr="00BF38C1">
        <w:rPr>
          <w:rFonts w:ascii="Times New Roman" w:hAnsi="Times New Roman" w:cs="Times New Roman"/>
          <w:sz w:val="20"/>
        </w:rPr>
        <w:t xml:space="preserve">Create Pact Weapon: </w:t>
      </w:r>
      <w:r w:rsidRPr="00BF38C1">
        <w:rPr>
          <w:rFonts w:ascii="Times New Roman" w:hAnsi="Times New Roman" w:cs="Times New Roman"/>
          <w:sz w:val="20"/>
          <w:lang w:val="en"/>
        </w:rPr>
        <w:t>You can use your action to create a pact weapon in your empty hand. You can choose the form that this melee weapon takes each time you create it (see the Weapons section for weapon options). You are proficient with it while you wield it. This weapon counts as magical for the purpose of overcoming resistance and immunity to nonmagical attacks and damage.</w:t>
      </w:r>
      <w:r w:rsidRPr="00BF38C1">
        <w:rPr>
          <w:rFonts w:ascii="Times New Roman" w:hAnsi="Times New Roman" w:cs="Times New Roman"/>
          <w:sz w:val="20"/>
        </w:rPr>
        <w:t xml:space="preserve"> Additionally, whenever you attack with the bonded weapon, you </w:t>
      </w:r>
      <w:r w:rsidRPr="00BF38C1">
        <w:rPr>
          <w:rFonts w:ascii="Times New Roman" w:hAnsi="Times New Roman" w:cs="Times New Roman"/>
          <w:b/>
          <w:bCs w:val="0"/>
          <w:sz w:val="20"/>
        </w:rPr>
        <w:t>may</w:t>
      </w:r>
      <w:r w:rsidRPr="00BF38C1">
        <w:rPr>
          <w:rFonts w:ascii="Times New Roman" w:hAnsi="Times New Roman" w:cs="Times New Roman"/>
          <w:sz w:val="20"/>
        </w:rPr>
        <w:t xml:space="preserve"> use your Charisma modifier for the attack and damage rolls, instead of using Strength or Dexterity.</w:t>
      </w:r>
      <w:r w:rsidRPr="00BF38C1">
        <w:rPr>
          <w:rFonts w:ascii="Times New Roman" w:hAnsi="Times New Roman" w:cs="Times New Roman"/>
          <w:sz w:val="20"/>
        </w:rPr>
        <w:br/>
      </w:r>
      <w:r w:rsidRPr="00BF38C1">
        <w:rPr>
          <w:rFonts w:ascii="Times New Roman" w:hAnsi="Times New Roman" w:cs="Times New Roman"/>
          <w:sz w:val="20"/>
        </w:rPr>
        <w:br/>
      </w:r>
      <w:r w:rsidRPr="00BF38C1">
        <w:rPr>
          <w:rFonts w:ascii="Times New Roman" w:hAnsi="Times New Roman" w:cs="Times New Roman"/>
          <w:sz w:val="20"/>
          <w:lang w:val="en"/>
        </w:rPr>
        <w:t>Your pact weapon disappears if it is more than 5 feet away from you for 1 minute or more. It also disappears if you use this feature again, if you dismiss the weapon (no action required), or if you die.</w:t>
      </w:r>
      <w:r w:rsidRPr="00BF38C1">
        <w:rPr>
          <w:rFonts w:ascii="Times New Roman" w:hAnsi="Times New Roman" w:cs="Times New Roman"/>
          <w:sz w:val="20"/>
          <w:lang w:val="en"/>
        </w:rPr>
        <w:br/>
      </w:r>
      <w:r w:rsidRPr="00BF38C1">
        <w:rPr>
          <w:rFonts w:ascii="Times New Roman" w:hAnsi="Times New Roman" w:cs="Times New Roman"/>
          <w:sz w:val="20"/>
          <w:lang w:val="en"/>
        </w:rPr>
        <w:br/>
      </w:r>
      <w:r w:rsidRPr="00BF38C1">
        <w:rPr>
          <w:rFonts w:ascii="Times New Roman" w:hAnsi="Times New Roman" w:cs="Times New Roman"/>
          <w:sz w:val="20"/>
          <w:u w:val="single"/>
        </w:rPr>
        <w:t>Bind Pact Weapon</w:t>
      </w:r>
      <w:r w:rsidRPr="00BF38C1">
        <w:rPr>
          <w:rFonts w:ascii="Times New Roman" w:hAnsi="Times New Roman" w:cs="Times New Roman"/>
          <w:sz w:val="20"/>
        </w:rPr>
        <w:t xml:space="preserve">: </w:t>
      </w:r>
      <w:r w:rsidRPr="00BF38C1">
        <w:rPr>
          <w:rFonts w:ascii="Times New Roman" w:hAnsi="Times New Roman" w:cs="Times New Roman"/>
          <w:sz w:val="20"/>
          <w:lang w:val="en"/>
        </w:rP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r w:rsidRPr="00BF38C1">
        <w:rPr>
          <w:rFonts w:ascii="Times New Roman" w:hAnsi="Times New Roman" w:cs="Times New Roman"/>
          <w:sz w:val="20"/>
        </w:rPr>
        <w:t xml:space="preserve"> You can only bind a weapon in this way of a same kind that you could summon with the create pact weapon feature above.</w:t>
      </w:r>
      <w:r w:rsidRPr="00BF38C1">
        <w:rPr>
          <w:rFonts w:ascii="Times New Roman" w:hAnsi="Times New Roman" w:cs="Times New Roman"/>
          <w:sz w:val="20"/>
          <w:lang w:val="en"/>
        </w:rPr>
        <w:br/>
      </w:r>
      <w:r w:rsidRPr="00BF38C1">
        <w:rPr>
          <w:rFonts w:ascii="Times New Roman" w:hAnsi="Times New Roman" w:cs="Times New Roman"/>
          <w:sz w:val="20"/>
          <w:lang w:val="en"/>
        </w:rPr>
        <w:br/>
      </w:r>
      <w:r w:rsidRPr="00BF38C1">
        <w:rPr>
          <w:rFonts w:ascii="Times New Roman" w:hAnsi="Times New Roman" w:cs="Times New Roman"/>
          <w:sz w:val="20"/>
        </w:rPr>
        <w:t>Your class gains the Martial tag for the purposes of feats and multiclassing leveling in this class.</w:t>
      </w:r>
    </w:p>
    <w:p w14:paraId="76784E48"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01B80754"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256AC29B"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3D4E41CC"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54D54200" w14:textId="77777777" w:rsidR="00BF38C1" w:rsidRDefault="00BF38C1" w:rsidP="007A05FD">
      <w:pPr>
        <w:widowControl w:val="0"/>
        <w:autoSpaceDE w:val="0"/>
        <w:autoSpaceDN w:val="0"/>
        <w:adjustRightInd w:val="0"/>
        <w:spacing w:after="200" w:line="480" w:lineRule="auto"/>
        <w:rPr>
          <w:rFonts w:ascii="Times New Roman" w:hAnsi="Times New Roman" w:cs="Times New Roman"/>
          <w:b/>
          <w:bCs w:val="0"/>
          <w:sz w:val="20"/>
          <w:lang w:val="en"/>
        </w:rPr>
      </w:pPr>
    </w:p>
    <w:p w14:paraId="225B2F3A"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7F0F193B"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3C9C1A00"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1288777A"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4EC96422"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77B7F257" w14:textId="5A1C27CE" w:rsidR="00BF38C1" w:rsidRDefault="00BF38C1" w:rsidP="00BF38C1">
      <w:pPr>
        <w:widowControl w:val="0"/>
        <w:autoSpaceDE w:val="0"/>
        <w:autoSpaceDN w:val="0"/>
        <w:adjustRightInd w:val="0"/>
        <w:spacing w:after="200" w:line="276" w:lineRule="auto"/>
        <w:rPr>
          <w:rFonts w:ascii="Times New Roman" w:hAnsi="Times New Roman" w:cs="Times New Roman"/>
          <w:sz w:val="20"/>
        </w:rPr>
      </w:pPr>
      <w:r w:rsidRPr="00BF38C1">
        <w:rPr>
          <w:rFonts w:ascii="Times New Roman" w:hAnsi="Times New Roman" w:cs="Times New Roman"/>
          <w:b/>
          <w:bCs w:val="0"/>
          <w:sz w:val="20"/>
          <w:u w:val="single"/>
          <w:lang w:val="en"/>
        </w:rPr>
        <w:t>Pact of the Chain</w:t>
      </w:r>
      <w:r w:rsidRPr="00BF38C1">
        <w:rPr>
          <w:rFonts w:ascii="Times New Roman" w:hAnsi="Times New Roman" w:cs="Times New Roman"/>
          <w:b/>
          <w:bCs w:val="0"/>
          <w:sz w:val="20"/>
          <w:u w:val="single"/>
        </w:rPr>
        <w:t>ed</w:t>
      </w:r>
      <w:r w:rsidRPr="00BF38C1">
        <w:rPr>
          <w:rFonts w:ascii="Times New Roman" w:hAnsi="Times New Roman" w:cs="Times New Roman"/>
          <w:b/>
          <w:bCs w:val="0"/>
          <w:sz w:val="20"/>
        </w:rPr>
        <w:br/>
      </w:r>
      <w:r w:rsidRPr="00BF38C1">
        <w:rPr>
          <w:rFonts w:ascii="Times New Roman" w:hAnsi="Times New Roman" w:cs="Times New Roman"/>
          <w:sz w:val="20"/>
        </w:rPr>
        <w:t xml:space="preserve">Your patron reveals to you that you are a beast caged, they allow you to use your chains in their service. Your body becomes scrawled with chains (as a tattoo, birthmark, or scars) up to your neck if it was not already. These chains can manifest into ethereal bonds that extend all the way out to 10ft. These chains act as an extension of your unarmed strike attacks allowing you to make an unarmed strike weapon attack up to 10ft. </w:t>
      </w:r>
      <w:r w:rsidRPr="00BF38C1">
        <w:rPr>
          <w:rFonts w:ascii="Times New Roman" w:hAnsi="Times New Roman" w:cs="Times New Roman"/>
          <w:sz w:val="20"/>
        </w:rPr>
        <w:br/>
      </w:r>
      <w:r w:rsidRPr="00BF38C1">
        <w:rPr>
          <w:rFonts w:ascii="Times New Roman" w:hAnsi="Times New Roman" w:cs="Times New Roman"/>
          <w:sz w:val="20"/>
        </w:rPr>
        <w:br/>
        <w:t xml:space="preserve">Additionally you </w:t>
      </w:r>
      <w:r w:rsidRPr="00BF38C1">
        <w:rPr>
          <w:rFonts w:ascii="Times New Roman" w:hAnsi="Times New Roman" w:cs="Times New Roman"/>
          <w:b/>
          <w:bCs w:val="0"/>
          <w:sz w:val="20"/>
        </w:rPr>
        <w:t>may</w:t>
      </w:r>
      <w:r w:rsidRPr="00BF38C1">
        <w:rPr>
          <w:rFonts w:ascii="Times New Roman" w:hAnsi="Times New Roman" w:cs="Times New Roman"/>
          <w:sz w:val="20"/>
        </w:rPr>
        <w:t xml:space="preserve"> use your Charisma modifier for the attack and damage rolls, instead of using Strength. Your unarmed strikes count as magical for the purposes of overcoming magical resistances and immunity to nonmagical attacks and damage. You can roll a d6 in place of the normal damage of your unarmed strike.</w:t>
      </w:r>
      <w:r w:rsidRPr="00BF38C1">
        <w:rPr>
          <w:rFonts w:ascii="Times New Roman" w:hAnsi="Times New Roman" w:cs="Times New Roman"/>
          <w:sz w:val="20"/>
        </w:rPr>
        <w:br/>
      </w:r>
      <w:r w:rsidRPr="00BF38C1">
        <w:rPr>
          <w:rFonts w:ascii="Times New Roman" w:hAnsi="Times New Roman" w:cs="Times New Roman"/>
          <w:sz w:val="20"/>
        </w:rPr>
        <w:br/>
        <w:t xml:space="preserve">When you gain this pact Feature you </w:t>
      </w:r>
      <w:r w:rsidRPr="00BF38C1">
        <w:rPr>
          <w:rFonts w:ascii="Times New Roman" w:hAnsi="Times New Roman" w:cs="Times New Roman"/>
          <w:b/>
          <w:bCs w:val="0"/>
          <w:sz w:val="20"/>
        </w:rPr>
        <w:t>may</w:t>
      </w:r>
      <w:r w:rsidRPr="00BF38C1">
        <w:rPr>
          <w:rFonts w:ascii="Times New Roman" w:hAnsi="Times New Roman" w:cs="Times New Roman"/>
          <w:sz w:val="20"/>
        </w:rPr>
        <w:t xml:space="preserve"> use wisdom in place of all spellcasting or features granted or referenced by your warlock class. (including the above feature)</w:t>
      </w:r>
      <w:r w:rsidRPr="00BF38C1">
        <w:rPr>
          <w:rFonts w:ascii="Times New Roman" w:hAnsi="Times New Roman" w:cs="Times New Roman"/>
          <w:sz w:val="20"/>
        </w:rPr>
        <w:br/>
      </w:r>
      <w:r w:rsidRPr="00BF38C1">
        <w:rPr>
          <w:rFonts w:ascii="Times New Roman" w:hAnsi="Times New Roman" w:cs="Times New Roman"/>
          <w:sz w:val="20"/>
        </w:rPr>
        <w:br/>
      </w:r>
      <w:r w:rsidRPr="00BF38C1">
        <w:rPr>
          <w:rFonts w:ascii="Times New Roman" w:hAnsi="Times New Roman" w:cs="Times New Roman"/>
          <w:sz w:val="20"/>
          <w:u w:val="single"/>
        </w:rPr>
        <w:t>Call your Shade:</w:t>
      </w:r>
      <w:r w:rsidRPr="00BF38C1">
        <w:rPr>
          <w:rFonts w:ascii="Times New Roman" w:hAnsi="Times New Roman" w:cs="Times New Roman"/>
          <w:sz w:val="20"/>
        </w:rPr>
        <w:t xml:space="preserve"> You learn the find familiar spell which takes the form of a small shadow animal in the form of your choice but has the same stat block regardless of form </w:t>
      </w:r>
      <w:r w:rsidRPr="00BF38C1">
        <w:rPr>
          <w:rFonts w:ascii="Times New Roman" w:hAnsi="Times New Roman" w:cs="Times New Roman"/>
          <w:b/>
          <w:bCs w:val="0"/>
          <w:sz w:val="20"/>
        </w:rPr>
        <w:t>(see the end of this class for stat block</w:t>
      </w:r>
      <w:r w:rsidRPr="00BF38C1">
        <w:rPr>
          <w:rFonts w:ascii="Times New Roman" w:hAnsi="Times New Roman" w:cs="Times New Roman"/>
          <w:sz w:val="20"/>
        </w:rPr>
        <w:t>). You may cast this spell only as a ritual but you do not need to provide the material components, instead the animal is a small sliver of your remaining free soul, you lose one max hp until the creature is destroyed or you dismiss is permanently in which you recover one max hp but do not heal for that hp regained.</w:t>
      </w:r>
      <w:r w:rsidRPr="00BF38C1">
        <w:rPr>
          <w:rFonts w:ascii="Times New Roman" w:hAnsi="Times New Roman" w:cs="Times New Roman"/>
          <w:sz w:val="20"/>
        </w:rPr>
        <w:br/>
      </w:r>
      <w:r w:rsidRPr="00BF38C1">
        <w:rPr>
          <w:rFonts w:ascii="Times New Roman" w:hAnsi="Times New Roman" w:cs="Times New Roman"/>
          <w:sz w:val="20"/>
        </w:rPr>
        <w:br/>
        <w:t>Your class gains the Martial tag for the purposes of feats and multiclassing and leveling in this class.</w:t>
      </w:r>
    </w:p>
    <w:p w14:paraId="052FEB2C" w14:textId="77777777" w:rsidR="00BF38C1" w:rsidRDefault="00BF38C1">
      <w:pPr>
        <w:spacing w:line="240" w:lineRule="auto"/>
        <w:rPr>
          <w:rFonts w:ascii="Times New Roman" w:hAnsi="Times New Roman" w:cs="Times New Roman"/>
          <w:sz w:val="20"/>
        </w:rPr>
      </w:pPr>
      <w:r>
        <w:rPr>
          <w:rFonts w:ascii="Times New Roman" w:hAnsi="Times New Roman" w:cs="Times New Roman"/>
          <w:sz w:val="20"/>
        </w:rPr>
        <w:br w:type="page"/>
      </w:r>
    </w:p>
    <w:p w14:paraId="0E17C92D"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b/>
          <w:bCs w:val="0"/>
          <w:sz w:val="20"/>
          <w:u w:val="single"/>
          <w:lang w:val="en"/>
        </w:rPr>
        <w:lastRenderedPageBreak/>
        <w:t>Pact of the Tome</w:t>
      </w:r>
      <w:r w:rsidRPr="00BF38C1">
        <w:rPr>
          <w:rFonts w:ascii="Times New Roman" w:hAnsi="Times New Roman" w:cs="Times New Roman"/>
          <w:b/>
          <w:bCs w:val="0"/>
          <w:sz w:val="20"/>
          <w:lang w:val="en"/>
        </w:rPr>
        <w:br/>
      </w:r>
      <w:r w:rsidRPr="00BF38C1">
        <w:rPr>
          <w:rFonts w:ascii="Times New Roman" w:hAnsi="Times New Roman" w:cs="Times New Roman"/>
          <w:sz w:val="20"/>
          <w:lang w:val="en"/>
        </w:rP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r w:rsidRPr="00BF38C1">
        <w:rPr>
          <w:rFonts w:ascii="Times New Roman" w:hAnsi="Times New Roman" w:cs="Times New Roman"/>
          <w:sz w:val="20"/>
          <w:lang w:val="en"/>
        </w:rPr>
        <w:br/>
      </w:r>
    </w:p>
    <w:p w14:paraId="1C2E8848" w14:textId="402EEFF9"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rPr>
        <w:t xml:space="preserve">When you gain this pact Feature you </w:t>
      </w:r>
      <w:r w:rsidRPr="00BF38C1">
        <w:rPr>
          <w:rFonts w:ascii="Times New Roman" w:hAnsi="Times New Roman" w:cs="Times New Roman"/>
          <w:b/>
          <w:bCs w:val="0"/>
          <w:sz w:val="20"/>
        </w:rPr>
        <w:t>may</w:t>
      </w:r>
      <w:r w:rsidRPr="00BF38C1">
        <w:rPr>
          <w:rFonts w:ascii="Times New Roman" w:hAnsi="Times New Roman" w:cs="Times New Roman"/>
          <w:sz w:val="20"/>
        </w:rPr>
        <w:t xml:space="preserve"> use intelligence in place of all spellcasting or features granted or referenced by your warlock class.</w:t>
      </w:r>
      <w:r w:rsidRPr="00BF38C1">
        <w:rPr>
          <w:rFonts w:ascii="Times New Roman" w:hAnsi="Times New Roman" w:cs="Times New Roman"/>
          <w:sz w:val="20"/>
        </w:rPr>
        <w:br/>
      </w:r>
      <w:r w:rsidRPr="00BF38C1">
        <w:rPr>
          <w:rFonts w:ascii="Times New Roman" w:hAnsi="Times New Roman" w:cs="Times New Roman"/>
          <w:sz w:val="20"/>
        </w:rPr>
        <w:br/>
      </w:r>
      <w:r w:rsidRPr="00BF38C1">
        <w:rPr>
          <w:rFonts w:ascii="Times New Roman" w:hAnsi="Times New Roman" w:cs="Times New Roman"/>
          <w:sz w:val="20"/>
          <w:lang w:val="en"/>
        </w:rPr>
        <w:t>If you lose your Book of Shadows, you can perform a 1-hour ceremony to receive a replacement from your patron. This ceremony can be performed during a short or long rest, and it destroys the previous book. The book turns to ash when you die.</w:t>
      </w:r>
    </w:p>
    <w:p w14:paraId="6BC3A66F" w14:textId="77777777" w:rsidR="00BF38C1" w:rsidRPr="00BF38C1" w:rsidRDefault="00BF38C1" w:rsidP="00BF38C1">
      <w:pPr>
        <w:pStyle w:val="ListParagraph"/>
        <w:widowControl w:val="0"/>
        <w:autoSpaceDE w:val="0"/>
        <w:autoSpaceDN w:val="0"/>
        <w:adjustRightInd w:val="0"/>
        <w:spacing w:after="200" w:line="276" w:lineRule="auto"/>
        <w:rPr>
          <w:rFonts w:ascii="Times New Roman" w:hAnsi="Times New Roman" w:cs="Times New Roman"/>
          <w:sz w:val="20"/>
          <w:lang w:val="en"/>
        </w:rPr>
      </w:pPr>
    </w:p>
    <w:p w14:paraId="4A0287FB"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2CF60EE1"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4954AA61"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72B29F46"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7F028B67"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7CCA6D55"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077B42F6"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7503D2A8"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7F537114"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32C47D3D"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654A5CCD"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0373EE67"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7E9CECF7"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406743C3"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00BA8000"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164AA954"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6E3B1E3C"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486B8FE3"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u w:val="single"/>
          <w:lang w:val="en"/>
        </w:rPr>
      </w:pPr>
    </w:p>
    <w:p w14:paraId="4BD4DADF" w14:textId="79ADD769"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b/>
          <w:bCs w:val="0"/>
          <w:sz w:val="20"/>
          <w:u w:val="single"/>
          <w:lang w:val="en"/>
        </w:rPr>
        <w:t>Pact of the Talisman</w:t>
      </w:r>
      <w:r w:rsidRPr="00BF38C1">
        <w:rPr>
          <w:rFonts w:ascii="Times New Roman" w:hAnsi="Times New Roman" w:cs="Times New Roman"/>
          <w:b/>
          <w:bCs w:val="0"/>
          <w:sz w:val="20"/>
          <w:lang w:val="en"/>
        </w:rPr>
        <w:br/>
      </w:r>
      <w:r w:rsidRPr="00BF38C1">
        <w:rPr>
          <w:rFonts w:ascii="Times New Roman" w:hAnsi="Times New Roman" w:cs="Times New Roman"/>
          <w:sz w:val="20"/>
          <w:lang w:val="en"/>
        </w:rPr>
        <w:t>Your patron gives you an amulet, a talisman that can aid the wearer when the need is great. When the wearer fails an ability check, they can add a d4 to the roll, potentially turning the roll into a success. This benefit can be used a number of times equal to your proficiency bonus, and all expended uses are restored when you finish a long rest.</w:t>
      </w:r>
      <w:r w:rsidRPr="00BF38C1">
        <w:rPr>
          <w:rFonts w:ascii="Times New Roman" w:hAnsi="Times New Roman" w:cs="Times New Roman"/>
          <w:sz w:val="20"/>
          <w:lang w:val="en"/>
        </w:rPr>
        <w:br/>
      </w:r>
    </w:p>
    <w:p w14:paraId="3FDD823D"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If you lose the talisman, you can perform a 1-hour ceremony to receive a replacement from your patron. This ceremony can be performed during a short or long rest, and it destroys the previous amulet. The talisman turns to ash when you die.</w:t>
      </w:r>
    </w:p>
    <w:p w14:paraId="50A66099"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11D3A19F"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3E9F5304"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24389A45"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7E5E7AD2"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1261251C"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3334579C"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155920E2"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54788913"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4C30F8C3"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37B1B002" w14:textId="77777777" w:rsidR="00BF38C1" w:rsidRDefault="00BF38C1">
      <w:pPr>
        <w:spacing w:line="240" w:lineRule="auto"/>
        <w:rPr>
          <w:rFonts w:ascii="Times New Roman" w:hAnsi="Times New Roman" w:cs="Times New Roman"/>
          <w:b/>
          <w:bCs w:val="0"/>
          <w:sz w:val="28"/>
          <w:szCs w:val="28"/>
          <w:lang w:val="en"/>
        </w:rPr>
      </w:pPr>
      <w:r>
        <w:rPr>
          <w:rFonts w:ascii="Times New Roman" w:hAnsi="Times New Roman" w:cs="Times New Roman"/>
          <w:b/>
          <w:bCs w:val="0"/>
          <w:sz w:val="28"/>
          <w:szCs w:val="28"/>
          <w:lang w:val="en"/>
        </w:rPr>
        <w:br w:type="page"/>
      </w:r>
    </w:p>
    <w:p w14:paraId="2FDA4736" w14:textId="6BBFC9E8"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b/>
          <w:bCs w:val="0"/>
          <w:sz w:val="28"/>
          <w:szCs w:val="28"/>
          <w:lang w:val="en"/>
        </w:rPr>
        <w:lastRenderedPageBreak/>
        <w:t>Pact Magic</w:t>
      </w:r>
      <w:r w:rsidRPr="00BF38C1">
        <w:rPr>
          <w:rFonts w:ascii="Times New Roman" w:hAnsi="Times New Roman" w:cs="Times New Roman"/>
          <w:b/>
          <w:bCs w:val="0"/>
          <w:sz w:val="28"/>
          <w:szCs w:val="28"/>
          <w:lang w:val="en"/>
        </w:rPr>
        <w:br/>
      </w:r>
      <w:r w:rsidRPr="00BF38C1">
        <w:rPr>
          <w:rFonts w:ascii="Times New Roman" w:hAnsi="Times New Roman" w:cs="Times New Roman"/>
          <w:b/>
          <w:bCs w:val="0"/>
          <w:sz w:val="20"/>
          <w:lang w:val="en"/>
        </w:rPr>
        <w:br/>
        <w:t>Cantrips</w:t>
      </w:r>
    </w:p>
    <w:p w14:paraId="63EAAF6B" w14:textId="4F78E396"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You know </w:t>
      </w:r>
      <w:r>
        <w:rPr>
          <w:rFonts w:ascii="Times New Roman" w:hAnsi="Times New Roman" w:cs="Times New Roman"/>
          <w:sz w:val="20"/>
          <w:lang w:val="en"/>
        </w:rPr>
        <w:t>two</w:t>
      </w:r>
      <w:r w:rsidRPr="00BF38C1">
        <w:rPr>
          <w:rFonts w:ascii="Times New Roman" w:hAnsi="Times New Roman" w:cs="Times New Roman"/>
          <w:sz w:val="20"/>
          <w:lang w:val="en"/>
        </w:rPr>
        <w:t xml:space="preserve"> cantrips of your choice from the warlock spell list. You learn additional warlock cantrips of your choice at higher levels, as shown in the Cantrips Known column of the Warlock table.</w:t>
      </w:r>
    </w:p>
    <w:p w14:paraId="3D587CAE"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b/>
          <w:bCs w:val="0"/>
          <w:sz w:val="20"/>
          <w:lang w:val="en"/>
        </w:rPr>
        <w:t>Spell Slots</w:t>
      </w:r>
    </w:p>
    <w:p w14:paraId="06B3ECC4"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Pact Magic spell slots when you finish a short or long rest.</w:t>
      </w:r>
    </w:p>
    <w:p w14:paraId="3F8ECE9B"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For example, when you are 5th level, you have two 3rd-level spell slots. To cast the 1st-level spell witch bolt, you must spend one of those slots, and you cast it as a 3rd-level spell.</w:t>
      </w:r>
    </w:p>
    <w:p w14:paraId="6498DB0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r w:rsidRPr="00BF38C1">
        <w:rPr>
          <w:rFonts w:ascii="Times New Roman" w:hAnsi="Times New Roman" w:cs="Times New Roman"/>
          <w:b/>
          <w:bCs w:val="0"/>
          <w:sz w:val="20"/>
          <w:lang w:val="en"/>
        </w:rPr>
        <w:t>Spells Known of 1st Level and Higher</w:t>
      </w:r>
    </w:p>
    <w:p w14:paraId="5716DF99"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1st level, you know two 1st-level spells of your choice from the warlock spell list.</w:t>
      </w:r>
    </w:p>
    <w:p w14:paraId="238CE4C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14:paraId="6F32356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Additionally, when you gain a level in this class, you can choose one of the warlock spells you know and replace it with another spell from the warlock spell list, which also must be of a level for which you have spell slots.</w:t>
      </w:r>
    </w:p>
    <w:p w14:paraId="3EA5FBC9"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56CB6A8D"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6EDA7B52"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4C0E4293"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1FEE4CE1"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153FE12E"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10070F9F"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632A837D"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2665AFA4" w14:textId="77777777" w:rsidR="00BF38C1" w:rsidRDefault="00BF38C1" w:rsidP="00BF38C1">
      <w:pPr>
        <w:widowControl w:val="0"/>
        <w:autoSpaceDE w:val="0"/>
        <w:autoSpaceDN w:val="0"/>
        <w:adjustRightInd w:val="0"/>
        <w:spacing w:after="200" w:line="276" w:lineRule="auto"/>
        <w:rPr>
          <w:rFonts w:ascii="Times New Roman" w:hAnsi="Times New Roman" w:cs="Times New Roman"/>
          <w:b/>
          <w:bCs w:val="0"/>
          <w:sz w:val="20"/>
          <w:lang w:val="en"/>
        </w:rPr>
      </w:pPr>
    </w:p>
    <w:p w14:paraId="7436D12E" w14:textId="71034B1E"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b/>
          <w:bCs w:val="0"/>
          <w:sz w:val="20"/>
          <w:lang w:val="en"/>
        </w:rPr>
        <w:t>Spellcasting Ability</w:t>
      </w:r>
    </w:p>
    <w:p w14:paraId="7603D72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14:paraId="0C6206B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Spell save DC = 8 + your proficiency bonus + your Charisma modifier</w:t>
      </w:r>
    </w:p>
    <w:p w14:paraId="27A7F3E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Spell attack modifier = your proficiency bonus + your Charisma modifier</w:t>
      </w:r>
    </w:p>
    <w:p w14:paraId="71445D1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b/>
          <w:bCs w:val="0"/>
          <w:sz w:val="20"/>
          <w:lang w:val="en"/>
        </w:rPr>
        <w:t>Spellcasting Focus</w:t>
      </w:r>
    </w:p>
    <w:p w14:paraId="66B572A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use an arcane focus (see the Adventuring Gear section) as a spellcasting focus for your warlock spells.</w:t>
      </w:r>
    </w:p>
    <w:p w14:paraId="59FC95BC" w14:textId="77777777" w:rsidR="00BF38C1" w:rsidRPr="00BF38C1" w:rsidRDefault="00BF38C1" w:rsidP="00BF38C1">
      <w:pPr>
        <w:spacing w:line="240" w:lineRule="auto"/>
        <w:rPr>
          <w:rFonts w:ascii="Times New Roman" w:hAnsi="Times New Roman" w:cs="Times New Roman"/>
          <w:sz w:val="20"/>
          <w:lang w:val="en"/>
        </w:rPr>
      </w:pPr>
      <w:r w:rsidRPr="00BF38C1">
        <w:rPr>
          <w:rFonts w:ascii="Times New Roman" w:hAnsi="Times New Roman" w:cs="Times New Roman"/>
          <w:sz w:val="20"/>
          <w:lang w:val="en"/>
        </w:rPr>
        <w:br w:type="page"/>
      </w:r>
    </w:p>
    <w:p w14:paraId="4A092D0E"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8"/>
          <w:szCs w:val="28"/>
          <w:lang w:val="en"/>
        </w:rPr>
      </w:pPr>
      <w:r w:rsidRPr="00BF38C1">
        <w:rPr>
          <w:rFonts w:ascii="Times New Roman" w:hAnsi="Times New Roman" w:cs="Times New Roman"/>
          <w:b/>
          <w:bCs w:val="0"/>
          <w:sz w:val="28"/>
          <w:szCs w:val="28"/>
          <w:lang w:val="en"/>
        </w:rPr>
        <w:lastRenderedPageBreak/>
        <w:t>Eldritch Invocations</w:t>
      </w:r>
    </w:p>
    <w:p w14:paraId="5D12512B"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In your study of occult lore, you have unearthed eldritch invocations, fragments of forbidden knowledge that imbue you with an abiding magical ability.</w:t>
      </w:r>
    </w:p>
    <w:p w14:paraId="22C0CBB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14:paraId="5954174D"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Additionally, when you gain a level in this class, you can choose one of the invocations you know and replace it with another invocation that you could learn at that level.</w:t>
      </w:r>
    </w:p>
    <w:p w14:paraId="0A0ECD6D"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If an eldritch invocation has prerequisites, you must meet them to learn it. You can learn the invocation at the same time that you meet its prerequisites. A level prerequisite refers to your level in this class.</w:t>
      </w:r>
    </w:p>
    <w:p w14:paraId="74EB8A0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lang w:val="en"/>
        </w:rPr>
      </w:pPr>
    </w:p>
    <w:p w14:paraId="0B1A96DF"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Agonizing Blast</w:t>
      </w:r>
    </w:p>
    <w:p w14:paraId="161A8D34"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lang w:val="en"/>
        </w:rPr>
        <w:t>Prerequisite: eldritch blast cantrip</w:t>
      </w:r>
    </w:p>
    <w:p w14:paraId="13A7D37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When you cast eldritch blast, add your Charisma modifier to the damage it deals on a hit.</w:t>
      </w:r>
    </w:p>
    <w:p w14:paraId="28685253"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Armor of Shadows</w:t>
      </w:r>
    </w:p>
    <w:p w14:paraId="452B08AD"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mage armor on yourself at will, without expending a spell slot or material components. As long as you have this ability, this effects lasts until you dismiss it as a bonus action instead of its usual duration.</w:t>
      </w:r>
    </w:p>
    <w:p w14:paraId="1EF8BC7A"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Ascendant Step</w:t>
      </w:r>
    </w:p>
    <w:p w14:paraId="47634FD0"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 level warlock</w:t>
      </w:r>
    </w:p>
    <w:p w14:paraId="47F9C0F1"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lang w:val="en"/>
        </w:rPr>
        <w:t>You can cast levitate on yourself at will, without expending a spell slot or material components.</w:t>
      </w:r>
      <w:r w:rsidRPr="00BF38C1">
        <w:rPr>
          <w:rFonts w:ascii="Times New Roman" w:hAnsi="Times New Roman" w:cs="Times New Roman"/>
          <w:sz w:val="20"/>
          <w:lang w:val="en"/>
        </w:rPr>
        <w:br/>
      </w:r>
    </w:p>
    <w:p w14:paraId="536BCA59"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Aspect of the Moon</w:t>
      </w:r>
    </w:p>
    <w:p w14:paraId="693E8847"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Pact of the Tome feature</w:t>
      </w:r>
    </w:p>
    <w:p w14:paraId="1EFF04BB" w14:textId="77777777" w:rsid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no longer need to sleep and can’t be forced to sleep by any means. To gain the benefits of a long rest, you can spend all 8 hours doing light activity, such as reading your Book of Shadows and keeping watch.</w:t>
      </w:r>
    </w:p>
    <w:p w14:paraId="684BA64B"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p>
    <w:p w14:paraId="386533DB" w14:textId="77777777" w:rsidR="00BF38C1" w:rsidRPr="00BF38C1" w:rsidRDefault="00BF38C1" w:rsidP="00BF38C1">
      <w:pPr>
        <w:pStyle w:val="ListParagraph"/>
        <w:widowControl w:val="0"/>
        <w:autoSpaceDE w:val="0"/>
        <w:autoSpaceDN w:val="0"/>
        <w:adjustRightInd w:val="0"/>
        <w:spacing w:after="200" w:line="276" w:lineRule="auto"/>
        <w:rPr>
          <w:rFonts w:ascii="Times New Roman" w:hAnsi="Times New Roman" w:cs="Times New Roman"/>
          <w:sz w:val="20"/>
          <w:lang w:val="en"/>
        </w:rPr>
      </w:pPr>
    </w:p>
    <w:p w14:paraId="1D831BB2"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Beast Speech</w:t>
      </w:r>
    </w:p>
    <w:p w14:paraId="49CA4BE9"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You can cast speak with animals at will, without expending a spell slot. As long as you have this ability, the effects of this spell last until you dismiss it as a bonus action. </w:t>
      </w:r>
    </w:p>
    <w:p w14:paraId="70CF1816"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Beguiling Influence</w:t>
      </w:r>
    </w:p>
    <w:p w14:paraId="53DBFA27"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gain proficiency in the Deception and Persuasion skills.</w:t>
      </w:r>
    </w:p>
    <w:p w14:paraId="3918953E"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Bewitching Whispers</w:t>
      </w:r>
    </w:p>
    <w:p w14:paraId="7F2234A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7th level warlock</w:t>
      </w:r>
    </w:p>
    <w:p w14:paraId="5E4ACF4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compulsion once using a warlock spell slot. You can’t do so again until you finish a long rest.</w:t>
      </w:r>
    </w:p>
    <w:p w14:paraId="76FF6E59"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Bond of the Talisman</w:t>
      </w:r>
    </w:p>
    <w:p w14:paraId="4039411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12th-level warlock, Pact of the Talisman feature</w:t>
      </w:r>
    </w:p>
    <w:p w14:paraId="6F822960"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While someone else is wearing your talisman, you can use your action to teleport to the unoccupied space closest to them, provided the two of you are on the same plane of existence. The wearer of your talisman can do the same thing, using their action to teleport to you. The teleportation can be used a number of times equal to your proficiency bonus, and all expended uses are restored when you finish a long rest.</w:t>
      </w:r>
    </w:p>
    <w:p w14:paraId="6F7A3FE8"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Book of Ancient Secrets</w:t>
      </w:r>
    </w:p>
    <w:p w14:paraId="3FF2A72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Pact of the Tome feature</w:t>
      </w:r>
    </w:p>
    <w:p w14:paraId="5B04924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14:paraId="596DD18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14:paraId="650C8A1A" w14:textId="77777777" w:rsidR="00BF38C1" w:rsidRPr="00BF38C1" w:rsidRDefault="00BF38C1" w:rsidP="00BF38C1">
      <w:pPr>
        <w:spacing w:line="240" w:lineRule="auto"/>
        <w:rPr>
          <w:rFonts w:ascii="Times New Roman" w:hAnsi="Times New Roman" w:cs="Times New Roman"/>
          <w:sz w:val="20"/>
          <w:lang w:val="en"/>
        </w:rPr>
      </w:pPr>
      <w:r w:rsidRPr="00BF38C1">
        <w:rPr>
          <w:rFonts w:ascii="Times New Roman" w:hAnsi="Times New Roman" w:cs="Times New Roman"/>
          <w:sz w:val="20"/>
          <w:lang w:val="en"/>
        </w:rPr>
        <w:br w:type="page"/>
      </w:r>
    </w:p>
    <w:p w14:paraId="2D1AE1A9"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lastRenderedPageBreak/>
        <w:t>Chains of Carceri</w:t>
      </w:r>
    </w:p>
    <w:p w14:paraId="7B4FDE8B"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15th level warlock, Pact of the Chained feature</w:t>
      </w:r>
    </w:p>
    <w:p w14:paraId="421965A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slam your ethereal chains together and attempt to bind a creature of otherworldly nature.</w:t>
      </w:r>
      <w:r w:rsidRPr="00BF38C1">
        <w:rPr>
          <w:rFonts w:ascii="Times New Roman" w:hAnsi="Times New Roman" w:cs="Times New Roman"/>
          <w:sz w:val="20"/>
          <w:lang w:val="en"/>
        </w:rPr>
        <w:br/>
      </w:r>
      <w:r w:rsidRPr="00BF38C1">
        <w:rPr>
          <w:rFonts w:ascii="Times New Roman" w:hAnsi="Times New Roman" w:cs="Times New Roman"/>
          <w:sz w:val="20"/>
          <w:lang w:val="en"/>
        </w:rPr>
        <w:br/>
        <w:t xml:space="preserve">You can cast hold monster at will — targeting a celestial, </w:t>
      </w:r>
      <w:r w:rsidRPr="00BF38C1">
        <w:rPr>
          <w:rFonts w:ascii="Times New Roman" w:hAnsi="Times New Roman" w:cs="Times New Roman"/>
          <w:sz w:val="20"/>
        </w:rPr>
        <w:t xml:space="preserve">fey, </w:t>
      </w:r>
      <w:r w:rsidRPr="00BF38C1">
        <w:rPr>
          <w:rFonts w:ascii="Times New Roman" w:hAnsi="Times New Roman" w:cs="Times New Roman"/>
          <w:sz w:val="20"/>
          <w:lang w:val="en"/>
        </w:rPr>
        <w:t>fiend,</w:t>
      </w:r>
      <w:r w:rsidRPr="00BF38C1">
        <w:rPr>
          <w:rFonts w:ascii="Times New Roman" w:hAnsi="Times New Roman" w:cs="Times New Roman"/>
          <w:sz w:val="20"/>
        </w:rPr>
        <w:t xml:space="preserve"> </w:t>
      </w:r>
      <w:r w:rsidRPr="00BF38C1">
        <w:rPr>
          <w:rFonts w:ascii="Times New Roman" w:hAnsi="Times New Roman" w:cs="Times New Roman"/>
          <w:sz w:val="20"/>
          <w:lang w:val="en"/>
        </w:rPr>
        <w:t>or elemental — without expending a spell slot or material components. You must finish a long rest before you can use this invocation on the same creature again.</w:t>
      </w:r>
    </w:p>
    <w:p w14:paraId="635D3B30"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Cloak of Flies</w:t>
      </w:r>
    </w:p>
    <w:p w14:paraId="0AB48EE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4BDA43E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As a bonus action, you can surround yourself with a magical aura that looks like buzzing flies. The aura extends 5 feet from you in every direction, but not through total cover. It lasts until you’re incapacitated or you dismiss it as a bonus action.</w:t>
      </w:r>
    </w:p>
    <w:p w14:paraId="0F6BB98E"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The aura grants you advantage on Charisma (Intimidation) checks but disadvantage on all other Charisma checks. Any other creature that starts its turn in the aura takes damage of a type of your choice equal to your Charisma modifier (minimum of 0 damage).</w:t>
      </w:r>
    </w:p>
    <w:p w14:paraId="32BA3EC0"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Once you use this invocation, you can’t use it again until you finish a short or long rest.</w:t>
      </w:r>
    </w:p>
    <w:p w14:paraId="2E060E23"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Devil’s Sight</w:t>
      </w:r>
    </w:p>
    <w:p w14:paraId="39592C0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see normally in darkness, both magical and nonmagical, to a distance of 120 feet.</w:t>
      </w:r>
    </w:p>
    <w:p w14:paraId="2CFA13A8"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Dreadful Word</w:t>
      </w:r>
    </w:p>
    <w:p w14:paraId="10D0E01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7th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38316D7B"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You can cast confusion once </w:t>
      </w:r>
      <w:r w:rsidRPr="00BF38C1">
        <w:rPr>
          <w:rFonts w:ascii="Times New Roman" w:hAnsi="Times New Roman" w:cs="Times New Roman"/>
          <w:sz w:val="20"/>
        </w:rPr>
        <w:t xml:space="preserve">without </w:t>
      </w:r>
      <w:r w:rsidRPr="00BF38C1">
        <w:rPr>
          <w:rFonts w:ascii="Times New Roman" w:hAnsi="Times New Roman" w:cs="Times New Roman"/>
          <w:sz w:val="20"/>
          <w:lang w:val="en"/>
        </w:rPr>
        <w:t>using a spell slot. You can’t do so again until you finish a long rest.</w:t>
      </w:r>
    </w:p>
    <w:p w14:paraId="5B41D81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rPr>
      </w:pPr>
    </w:p>
    <w:p w14:paraId="080B73A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rPr>
      </w:pPr>
    </w:p>
    <w:p w14:paraId="3A606EDD"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rPr>
      </w:pPr>
    </w:p>
    <w:p w14:paraId="2089D9A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rPr>
      </w:pPr>
    </w:p>
    <w:p w14:paraId="6370569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rPr>
      </w:pPr>
    </w:p>
    <w:p w14:paraId="67B737D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rPr>
      </w:pPr>
    </w:p>
    <w:p w14:paraId="7AE65ADE"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rPr>
      </w:pPr>
    </w:p>
    <w:p w14:paraId="7238EB16"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rPr>
        <w:t>Eldritch armaments</w:t>
      </w:r>
    </w:p>
    <w:p w14:paraId="0C9F8F5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Pact of the Blade feature</w:t>
      </w:r>
      <w:r w:rsidRPr="00BF38C1">
        <w:rPr>
          <w:rFonts w:ascii="Times New Roman" w:hAnsi="Times New Roman" w:cs="Times New Roman"/>
          <w:sz w:val="20"/>
        </w:rPr>
        <w:t xml:space="preserve"> or Pact of the chained feature</w:t>
      </w:r>
      <w:r w:rsidRPr="00BF38C1">
        <w:rPr>
          <w:rFonts w:ascii="Times New Roman" w:hAnsi="Times New Roman" w:cs="Times New Roman"/>
          <w:sz w:val="20"/>
          <w:lang w:val="en"/>
        </w:rPr>
        <w:br/>
      </w:r>
      <w:r w:rsidRPr="00BF38C1">
        <w:rPr>
          <w:rFonts w:ascii="Times New Roman" w:hAnsi="Times New Roman" w:cs="Times New Roman"/>
          <w:sz w:val="20"/>
          <w:lang w:val="en"/>
        </w:rPr>
        <w:br/>
      </w:r>
      <w:r w:rsidRPr="00BF38C1">
        <w:rPr>
          <w:rFonts w:ascii="Times New Roman" w:hAnsi="Times New Roman" w:cs="Times New Roman"/>
          <w:sz w:val="20"/>
        </w:rPr>
        <w:t>You gain proficiency with medium armor and shields.</w:t>
      </w:r>
      <w:r w:rsidRPr="00BF38C1">
        <w:rPr>
          <w:rFonts w:ascii="Times New Roman" w:hAnsi="Times New Roman" w:cs="Times New Roman"/>
          <w:sz w:val="20"/>
        </w:rPr>
        <w:br/>
      </w:r>
      <w:r w:rsidRPr="00BF38C1">
        <w:rPr>
          <w:rFonts w:ascii="Times New Roman" w:hAnsi="Times New Roman" w:cs="Times New Roman"/>
          <w:sz w:val="20"/>
        </w:rPr>
        <w:br/>
      </w:r>
      <w:r w:rsidRPr="00BF38C1">
        <w:rPr>
          <w:rFonts w:ascii="Times New Roman" w:hAnsi="Times New Roman" w:cs="Times New Roman"/>
          <w:sz w:val="20"/>
          <w:lang w:val="en"/>
        </w:rPr>
        <w:t>You can use your action to create a</w:t>
      </w:r>
      <w:r w:rsidRPr="00BF38C1">
        <w:rPr>
          <w:rFonts w:ascii="Times New Roman" w:hAnsi="Times New Roman" w:cs="Times New Roman"/>
          <w:sz w:val="20"/>
        </w:rPr>
        <w:t xml:space="preserve"> set</w:t>
      </w:r>
      <w:r w:rsidRPr="00BF38C1">
        <w:rPr>
          <w:rFonts w:ascii="Times New Roman" w:hAnsi="Times New Roman" w:cs="Times New Roman"/>
          <w:sz w:val="20"/>
          <w:lang w:val="en"/>
        </w:rPr>
        <w:t xml:space="preserve"> pact </w:t>
      </w:r>
      <w:r w:rsidRPr="00BF38C1">
        <w:rPr>
          <w:rFonts w:ascii="Times New Roman" w:hAnsi="Times New Roman" w:cs="Times New Roman"/>
          <w:sz w:val="20"/>
        </w:rPr>
        <w:t>armor you are proficient with</w:t>
      </w:r>
      <w:r w:rsidRPr="00BF38C1">
        <w:rPr>
          <w:rFonts w:ascii="Times New Roman" w:hAnsi="Times New Roman" w:cs="Times New Roman"/>
          <w:sz w:val="20"/>
          <w:lang w:val="en"/>
        </w:rPr>
        <w:t xml:space="preserve">. You can choose the form that this </w:t>
      </w:r>
      <w:r w:rsidRPr="00BF38C1">
        <w:rPr>
          <w:rFonts w:ascii="Times New Roman" w:hAnsi="Times New Roman" w:cs="Times New Roman"/>
          <w:sz w:val="20"/>
        </w:rPr>
        <w:t>pact armor</w:t>
      </w:r>
      <w:r w:rsidRPr="00BF38C1">
        <w:rPr>
          <w:rFonts w:ascii="Times New Roman" w:hAnsi="Times New Roman" w:cs="Times New Roman"/>
          <w:sz w:val="20"/>
          <w:lang w:val="en"/>
        </w:rPr>
        <w:t xml:space="preserve"> takes each time you create it</w:t>
      </w:r>
      <w:r w:rsidRPr="00BF38C1">
        <w:rPr>
          <w:rFonts w:ascii="Times New Roman" w:hAnsi="Times New Roman" w:cs="Times New Roman"/>
          <w:sz w:val="20"/>
        </w:rPr>
        <w:t>, you may select leather armor, Chain shirt armor, or chainmail armor (if you are proficient in heavy armor)</w:t>
      </w:r>
      <w:r w:rsidRPr="00BF38C1">
        <w:rPr>
          <w:rFonts w:ascii="Times New Roman" w:hAnsi="Times New Roman" w:cs="Times New Roman"/>
          <w:sz w:val="20"/>
          <w:lang w:val="en"/>
        </w:rPr>
        <w:t xml:space="preserve">. This </w:t>
      </w:r>
      <w:r w:rsidRPr="00BF38C1">
        <w:rPr>
          <w:rFonts w:ascii="Times New Roman" w:hAnsi="Times New Roman" w:cs="Times New Roman"/>
          <w:sz w:val="20"/>
        </w:rPr>
        <w:t>armor</w:t>
      </w:r>
      <w:r w:rsidRPr="00BF38C1">
        <w:rPr>
          <w:rFonts w:ascii="Times New Roman" w:hAnsi="Times New Roman" w:cs="Times New Roman"/>
          <w:sz w:val="20"/>
          <w:lang w:val="en"/>
        </w:rPr>
        <w:t xml:space="preserve"> counts as magical</w:t>
      </w:r>
      <w:r w:rsidRPr="00BF38C1">
        <w:rPr>
          <w:rFonts w:ascii="Times New Roman" w:hAnsi="Times New Roman" w:cs="Times New Roman"/>
          <w:sz w:val="20"/>
        </w:rPr>
        <w:t xml:space="preserve">. </w:t>
      </w:r>
      <w:r w:rsidRPr="00BF38C1">
        <w:rPr>
          <w:rFonts w:ascii="Times New Roman" w:hAnsi="Times New Roman" w:cs="Times New Roman"/>
          <w:sz w:val="20"/>
        </w:rPr>
        <w:br/>
      </w:r>
      <w:r w:rsidRPr="00BF38C1">
        <w:rPr>
          <w:rFonts w:ascii="Times New Roman" w:hAnsi="Times New Roman" w:cs="Times New Roman"/>
          <w:sz w:val="20"/>
        </w:rPr>
        <w:br/>
        <w:t xml:space="preserve">Additionally, you may bind and create a shield in the same way. </w:t>
      </w:r>
    </w:p>
    <w:p w14:paraId="604A1F0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Your pact </w:t>
      </w:r>
      <w:r w:rsidRPr="00BF38C1">
        <w:rPr>
          <w:rFonts w:ascii="Times New Roman" w:hAnsi="Times New Roman" w:cs="Times New Roman"/>
          <w:sz w:val="20"/>
        </w:rPr>
        <w:t>armaments</w:t>
      </w:r>
      <w:r w:rsidRPr="00BF38C1">
        <w:rPr>
          <w:rFonts w:ascii="Times New Roman" w:hAnsi="Times New Roman" w:cs="Times New Roman"/>
          <w:sz w:val="20"/>
          <w:lang w:val="en"/>
        </w:rPr>
        <w:t xml:space="preserve"> disappear if </w:t>
      </w:r>
      <w:r w:rsidRPr="00BF38C1">
        <w:rPr>
          <w:rFonts w:ascii="Times New Roman" w:hAnsi="Times New Roman" w:cs="Times New Roman"/>
          <w:sz w:val="20"/>
        </w:rPr>
        <w:t>they are</w:t>
      </w:r>
      <w:r w:rsidRPr="00BF38C1">
        <w:rPr>
          <w:rFonts w:ascii="Times New Roman" w:hAnsi="Times New Roman" w:cs="Times New Roman"/>
          <w:sz w:val="20"/>
          <w:lang w:val="en"/>
        </w:rPr>
        <w:t xml:space="preserve"> more than 5 feet away from you for 1 minute or more. It also disappears if you use this feature again, if you dismiss the </w:t>
      </w:r>
      <w:r w:rsidRPr="00BF38C1">
        <w:rPr>
          <w:rFonts w:ascii="Times New Roman" w:hAnsi="Times New Roman" w:cs="Times New Roman"/>
          <w:sz w:val="20"/>
        </w:rPr>
        <w:t>armor</w:t>
      </w:r>
      <w:r w:rsidRPr="00BF38C1">
        <w:rPr>
          <w:rFonts w:ascii="Times New Roman" w:hAnsi="Times New Roman" w:cs="Times New Roman"/>
          <w:sz w:val="20"/>
          <w:lang w:val="en"/>
        </w:rPr>
        <w:t xml:space="preserve"> (no action required), or if you die.</w:t>
      </w:r>
    </w:p>
    <w:p w14:paraId="1694E1AE"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lang w:val="en"/>
        </w:rPr>
        <w:t xml:space="preserve">You can transform one magic </w:t>
      </w:r>
      <w:r w:rsidRPr="00BF38C1">
        <w:rPr>
          <w:rFonts w:ascii="Times New Roman" w:hAnsi="Times New Roman" w:cs="Times New Roman"/>
          <w:sz w:val="20"/>
        </w:rPr>
        <w:t>armor and one magic shield</w:t>
      </w:r>
      <w:r w:rsidRPr="00BF38C1">
        <w:rPr>
          <w:rFonts w:ascii="Times New Roman" w:hAnsi="Times New Roman" w:cs="Times New Roman"/>
          <w:sz w:val="20"/>
          <w:lang w:val="en"/>
        </w:rPr>
        <w:t xml:space="preserve"> into your pact</w:t>
      </w:r>
      <w:r w:rsidRPr="00BF38C1">
        <w:rPr>
          <w:rFonts w:ascii="Times New Roman" w:hAnsi="Times New Roman" w:cs="Times New Roman"/>
          <w:sz w:val="20"/>
        </w:rPr>
        <w:t xml:space="preserve"> armaments</w:t>
      </w:r>
      <w:r w:rsidRPr="00BF38C1">
        <w:rPr>
          <w:rFonts w:ascii="Times New Roman" w:hAnsi="Times New Roman" w:cs="Times New Roman"/>
          <w:sz w:val="20"/>
          <w:lang w:val="en"/>
        </w:rPr>
        <w:t xml:space="preserve"> by performing a special ritual while you hold the</w:t>
      </w:r>
      <w:r w:rsidRPr="00BF38C1">
        <w:rPr>
          <w:rFonts w:ascii="Times New Roman" w:hAnsi="Times New Roman" w:cs="Times New Roman"/>
          <w:sz w:val="20"/>
        </w:rPr>
        <w:t>m</w:t>
      </w:r>
      <w:r w:rsidRPr="00BF38C1">
        <w:rPr>
          <w:rFonts w:ascii="Times New Roman" w:hAnsi="Times New Roman" w:cs="Times New Roman"/>
          <w:sz w:val="20"/>
          <w:lang w:val="en"/>
        </w:rPr>
        <w:t xml:space="preserve">. You perform the ritual over the course of 1 hour, which can be done during a short rest. You can then dismiss the </w:t>
      </w:r>
      <w:r w:rsidRPr="00BF38C1">
        <w:rPr>
          <w:rFonts w:ascii="Times New Roman" w:hAnsi="Times New Roman" w:cs="Times New Roman"/>
          <w:sz w:val="20"/>
        </w:rPr>
        <w:t>armor and shield</w:t>
      </w:r>
      <w:r w:rsidRPr="00BF38C1">
        <w:rPr>
          <w:rFonts w:ascii="Times New Roman" w:hAnsi="Times New Roman" w:cs="Times New Roman"/>
          <w:sz w:val="20"/>
          <w:lang w:val="en"/>
        </w:rPr>
        <w:t xml:space="preserve">, shunting </w:t>
      </w:r>
      <w:r w:rsidRPr="00BF38C1">
        <w:rPr>
          <w:rFonts w:ascii="Times New Roman" w:hAnsi="Times New Roman" w:cs="Times New Roman"/>
          <w:sz w:val="20"/>
        </w:rPr>
        <w:t>them</w:t>
      </w:r>
      <w:r w:rsidRPr="00BF38C1">
        <w:rPr>
          <w:rFonts w:ascii="Times New Roman" w:hAnsi="Times New Roman" w:cs="Times New Roman"/>
          <w:sz w:val="20"/>
          <w:lang w:val="en"/>
        </w:rPr>
        <w:t xml:space="preserve"> into an extradimensional space, and </w:t>
      </w:r>
      <w:r w:rsidRPr="00BF38C1">
        <w:rPr>
          <w:rFonts w:ascii="Times New Roman" w:hAnsi="Times New Roman" w:cs="Times New Roman"/>
          <w:sz w:val="20"/>
        </w:rPr>
        <w:t>they</w:t>
      </w:r>
      <w:r w:rsidRPr="00BF38C1">
        <w:rPr>
          <w:rFonts w:ascii="Times New Roman" w:hAnsi="Times New Roman" w:cs="Times New Roman"/>
          <w:sz w:val="20"/>
          <w:lang w:val="en"/>
        </w:rPr>
        <w:t xml:space="preserve"> appear whenever you create your pact </w:t>
      </w:r>
      <w:r w:rsidRPr="00BF38C1">
        <w:rPr>
          <w:rFonts w:ascii="Times New Roman" w:hAnsi="Times New Roman" w:cs="Times New Roman"/>
          <w:sz w:val="20"/>
        </w:rPr>
        <w:t>armaments</w:t>
      </w:r>
      <w:r w:rsidRPr="00BF38C1">
        <w:rPr>
          <w:rFonts w:ascii="Times New Roman" w:hAnsi="Times New Roman" w:cs="Times New Roman"/>
          <w:sz w:val="20"/>
          <w:lang w:val="en"/>
        </w:rPr>
        <w:t xml:space="preserve"> thereafter. You can’t affect an artifact or a sentient </w:t>
      </w:r>
      <w:r w:rsidRPr="00BF38C1">
        <w:rPr>
          <w:rFonts w:ascii="Times New Roman" w:hAnsi="Times New Roman" w:cs="Times New Roman"/>
          <w:sz w:val="20"/>
        </w:rPr>
        <w:t>armor or shields</w:t>
      </w:r>
      <w:r w:rsidRPr="00BF38C1">
        <w:rPr>
          <w:rFonts w:ascii="Times New Roman" w:hAnsi="Times New Roman" w:cs="Times New Roman"/>
          <w:sz w:val="20"/>
          <w:lang w:val="en"/>
        </w:rPr>
        <w:t xml:space="preserve"> in this way. The </w:t>
      </w:r>
      <w:r w:rsidRPr="00BF38C1">
        <w:rPr>
          <w:rFonts w:ascii="Times New Roman" w:hAnsi="Times New Roman" w:cs="Times New Roman"/>
          <w:sz w:val="20"/>
        </w:rPr>
        <w:t>armaments</w:t>
      </w:r>
      <w:r w:rsidRPr="00BF38C1">
        <w:rPr>
          <w:rFonts w:ascii="Times New Roman" w:hAnsi="Times New Roman" w:cs="Times New Roman"/>
          <w:sz w:val="20"/>
          <w:lang w:val="en"/>
        </w:rPr>
        <w:t xml:space="preserve"> ceases being your pact </w:t>
      </w:r>
      <w:r w:rsidRPr="00BF38C1">
        <w:rPr>
          <w:rFonts w:ascii="Times New Roman" w:hAnsi="Times New Roman" w:cs="Times New Roman"/>
          <w:sz w:val="20"/>
        </w:rPr>
        <w:t>armaments</w:t>
      </w:r>
      <w:r w:rsidRPr="00BF38C1">
        <w:rPr>
          <w:rFonts w:ascii="Times New Roman" w:hAnsi="Times New Roman" w:cs="Times New Roman"/>
          <w:sz w:val="20"/>
          <w:lang w:val="en"/>
        </w:rPr>
        <w:t xml:space="preserve"> if you die, if you perform the 1-hour ritual on a different </w:t>
      </w:r>
      <w:r w:rsidRPr="00BF38C1">
        <w:rPr>
          <w:rFonts w:ascii="Times New Roman" w:hAnsi="Times New Roman" w:cs="Times New Roman"/>
          <w:sz w:val="20"/>
        </w:rPr>
        <w:t>armor or shield</w:t>
      </w:r>
      <w:r w:rsidRPr="00BF38C1">
        <w:rPr>
          <w:rFonts w:ascii="Times New Roman" w:hAnsi="Times New Roman" w:cs="Times New Roman"/>
          <w:sz w:val="20"/>
          <w:lang w:val="en"/>
        </w:rPr>
        <w:t xml:space="preserve">, or if you use a 1-hour ritual to break your bond to </w:t>
      </w:r>
      <w:r w:rsidRPr="00BF38C1">
        <w:rPr>
          <w:rFonts w:ascii="Times New Roman" w:hAnsi="Times New Roman" w:cs="Times New Roman"/>
          <w:sz w:val="20"/>
        </w:rPr>
        <w:t>them</w:t>
      </w:r>
      <w:r w:rsidRPr="00BF38C1">
        <w:rPr>
          <w:rFonts w:ascii="Times New Roman" w:hAnsi="Times New Roman" w:cs="Times New Roman"/>
          <w:sz w:val="20"/>
          <w:lang w:val="en"/>
        </w:rPr>
        <w:t xml:space="preserve">. The </w:t>
      </w:r>
      <w:r w:rsidRPr="00BF38C1">
        <w:rPr>
          <w:rFonts w:ascii="Times New Roman" w:hAnsi="Times New Roman" w:cs="Times New Roman"/>
          <w:sz w:val="20"/>
        </w:rPr>
        <w:t>armaments</w:t>
      </w:r>
      <w:r w:rsidRPr="00BF38C1">
        <w:rPr>
          <w:rFonts w:ascii="Times New Roman" w:hAnsi="Times New Roman" w:cs="Times New Roman"/>
          <w:sz w:val="20"/>
          <w:lang w:val="en"/>
        </w:rPr>
        <w:t xml:space="preserve"> appear at your feet if it is in the extradimensional space when the bond breaks.</w:t>
      </w:r>
      <w:r w:rsidRPr="00BF38C1">
        <w:rPr>
          <w:rFonts w:ascii="Times New Roman" w:hAnsi="Times New Roman" w:cs="Times New Roman"/>
          <w:sz w:val="20"/>
          <w:lang w:val="en"/>
        </w:rPr>
        <w:br/>
      </w:r>
      <w:r w:rsidRPr="00BF38C1">
        <w:rPr>
          <w:rFonts w:ascii="Times New Roman" w:hAnsi="Times New Roman" w:cs="Times New Roman"/>
          <w:sz w:val="20"/>
          <w:lang w:val="en"/>
        </w:rPr>
        <w:br/>
      </w:r>
      <w:r w:rsidRPr="00BF38C1">
        <w:rPr>
          <w:rFonts w:ascii="Times New Roman" w:hAnsi="Times New Roman" w:cs="Times New Roman"/>
          <w:sz w:val="20"/>
        </w:rPr>
        <w:t>When you summon the armaments as an action, they appear already equipped if able.</w:t>
      </w:r>
      <w:r w:rsidRPr="00BF38C1">
        <w:rPr>
          <w:rFonts w:ascii="Times New Roman" w:hAnsi="Times New Roman" w:cs="Times New Roman"/>
          <w:sz w:val="20"/>
          <w:lang w:val="en"/>
        </w:rPr>
        <w:br/>
      </w:r>
    </w:p>
    <w:p w14:paraId="68A28209"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Eldritch Mind</w:t>
      </w:r>
    </w:p>
    <w:p w14:paraId="3D638B74"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You have advantage on Constitution saving throws that you make to maintain your concentration on a </w:t>
      </w:r>
      <w:r w:rsidRPr="00BF38C1">
        <w:rPr>
          <w:rFonts w:ascii="Times New Roman" w:hAnsi="Times New Roman" w:cs="Times New Roman"/>
          <w:sz w:val="20"/>
        </w:rPr>
        <w:t xml:space="preserve">warlock </w:t>
      </w:r>
      <w:r w:rsidRPr="00BF38C1">
        <w:rPr>
          <w:rFonts w:ascii="Times New Roman" w:hAnsi="Times New Roman" w:cs="Times New Roman"/>
          <w:sz w:val="20"/>
          <w:lang w:val="en"/>
        </w:rPr>
        <w:t>spell.</w:t>
      </w:r>
    </w:p>
    <w:p w14:paraId="2EE9C878"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Eldritch Sight</w:t>
      </w:r>
    </w:p>
    <w:p w14:paraId="59BC699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detect magic at will, without expending a spell slot.</w:t>
      </w:r>
      <w:r w:rsidRPr="00BF38C1">
        <w:rPr>
          <w:rFonts w:ascii="Times New Roman" w:hAnsi="Times New Roman" w:cs="Times New Roman"/>
          <w:sz w:val="20"/>
        </w:rPr>
        <w:t xml:space="preserve"> When you cast the spell in this way it lasts until you dismiss the effect by losing concentration, get forced to drop concentration, or you fall unconscious.</w:t>
      </w:r>
    </w:p>
    <w:p w14:paraId="2C2B1F4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p>
    <w:p w14:paraId="0D5B5F01"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p>
    <w:p w14:paraId="0558610A"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Eldritch Smite</w:t>
      </w:r>
    </w:p>
    <w:p w14:paraId="2A8F6E89"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 Pact of the Blade feature or pact of the chained feature</w:t>
      </w:r>
    </w:p>
    <w:p w14:paraId="5B90568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Once per turn when you hit a creature with your pact weapon</w:t>
      </w:r>
      <w:r w:rsidRPr="00BF38C1">
        <w:rPr>
          <w:rFonts w:ascii="Times New Roman" w:hAnsi="Times New Roman" w:cs="Times New Roman"/>
          <w:sz w:val="20"/>
        </w:rPr>
        <w:t xml:space="preserve"> or</w:t>
      </w:r>
      <w:r w:rsidRPr="00BF38C1">
        <w:rPr>
          <w:rFonts w:ascii="Times New Roman" w:hAnsi="Times New Roman" w:cs="Times New Roman"/>
          <w:sz w:val="20"/>
          <w:lang w:val="en"/>
        </w:rPr>
        <w:t>, you can expend a warlock spell slot to deal an extra 1d8 force damage to the target, plus another 1d8 per level of the spell slot, and you can knock the target prone if it is Huge or smaller.</w:t>
      </w:r>
    </w:p>
    <w:p w14:paraId="4B558F27"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Eldritch Spear</w:t>
      </w:r>
    </w:p>
    <w:p w14:paraId="2C61B7E4"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eldritch blast cantrip</w:t>
      </w:r>
    </w:p>
    <w:p w14:paraId="3BD86EC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When you cast eldritch blast, its range is 300 feet.</w:t>
      </w:r>
    </w:p>
    <w:p w14:paraId="791FD1E3"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Eyes of the Rune Keeper</w:t>
      </w:r>
    </w:p>
    <w:p w14:paraId="54C3F7B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read all writing.</w:t>
      </w:r>
    </w:p>
    <w:p w14:paraId="7D03D450"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Far Scribe</w:t>
      </w:r>
    </w:p>
    <w:p w14:paraId="16F50C4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5th-level warlock, Pact of the Tome feature</w:t>
      </w:r>
    </w:p>
    <w:p w14:paraId="51E4EC8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 new page appears in your Book of Shadows. With your permission, a creature can use its action to write its name on that page, which can contain a number of names equal to your proficiency bonus.</w:t>
      </w:r>
    </w:p>
    <w:p w14:paraId="56524CE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the sending spell, targeting a creature whose name is on the page, without using a spell slot and without using material components. To do so, you must write the message on the page. The target hears the message in their mind, and if the target replies, their message appears on the page, rather than in your mind. The writing disappears after 1 minute.</w:t>
      </w:r>
    </w:p>
    <w:p w14:paraId="2E5E438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As an action, you can magically erase a name on the page by touching it.</w:t>
      </w:r>
    </w:p>
    <w:p w14:paraId="7150FEDC"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Fiendish Vigor</w:t>
      </w:r>
    </w:p>
    <w:p w14:paraId="4B4E2AF1"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false life on yourself at will as a 1st-level spell, without expending a spell slot or material components.</w:t>
      </w:r>
      <w:r w:rsidRPr="00BF38C1">
        <w:rPr>
          <w:rFonts w:ascii="Times New Roman" w:hAnsi="Times New Roman" w:cs="Times New Roman"/>
          <w:sz w:val="20"/>
        </w:rPr>
        <w:t xml:space="preserve"> You always roll the max temporary hp when you roll this spell.</w:t>
      </w:r>
      <w:r w:rsidRPr="00BF38C1">
        <w:rPr>
          <w:rFonts w:ascii="Times New Roman" w:hAnsi="Times New Roman" w:cs="Times New Roman"/>
          <w:sz w:val="20"/>
        </w:rPr>
        <w:br/>
      </w:r>
      <w:r w:rsidRPr="00BF38C1">
        <w:rPr>
          <w:rFonts w:ascii="Times New Roman" w:hAnsi="Times New Roman" w:cs="Times New Roman"/>
          <w:sz w:val="20"/>
        </w:rPr>
        <w:br/>
        <w:t>You add false life to your spell list and it counts as a warlock spell for you but does not count against the max number of spells known.</w:t>
      </w:r>
      <w:r w:rsidRPr="00BF38C1">
        <w:rPr>
          <w:rFonts w:ascii="Times New Roman" w:hAnsi="Times New Roman" w:cs="Times New Roman"/>
          <w:sz w:val="20"/>
        </w:rPr>
        <w:br/>
      </w:r>
      <w:r w:rsidRPr="00BF38C1">
        <w:rPr>
          <w:rFonts w:ascii="Times New Roman" w:hAnsi="Times New Roman" w:cs="Times New Roman"/>
          <w:sz w:val="20"/>
        </w:rPr>
        <w:br/>
        <w:t>At your 10th level in warlock, when you cast the spell at will, count it as though it was a 2nd- level spell in this way.</w:t>
      </w:r>
    </w:p>
    <w:p w14:paraId="10D2447B"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p>
    <w:p w14:paraId="6D99EFDB"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Gaze of Two Minds</w:t>
      </w:r>
    </w:p>
    <w:p w14:paraId="4593A83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14:paraId="4CA8D8A3"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Ghostly Gaze</w:t>
      </w:r>
    </w:p>
    <w:p w14:paraId="048BC7D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7th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017D9EA1"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As an action, you gain the ability to see through solid objects to a range of 30 feet. Within that range, you have darkvision if you don’t already have it. This special sight lasts for 1 minute or until your concentration ends (as if you were concentrating on a spell). During that time, you perceive objects as ghostly, transparent images.</w:t>
      </w:r>
    </w:p>
    <w:p w14:paraId="4B3B4A1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Once you use this invocation, you can’t use it again until you finish a short or long rest.</w:t>
      </w:r>
    </w:p>
    <w:p w14:paraId="3C958E99"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Gift of the Depths</w:t>
      </w:r>
    </w:p>
    <w:p w14:paraId="508C64C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35027D3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breathe underwater, and you gain a swimming speed equal to your walking speed.</w:t>
      </w:r>
    </w:p>
    <w:p w14:paraId="3B8B2BF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also cast water breathing once without expending a spell slot. You regain the ability to do so when you finish a long rest.</w:t>
      </w:r>
    </w:p>
    <w:p w14:paraId="65222294"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Gift of the Ever-Living Ones</w:t>
      </w:r>
    </w:p>
    <w:p w14:paraId="69957A07"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Prerequisite: </w:t>
      </w:r>
      <w:r w:rsidRPr="00BF38C1">
        <w:rPr>
          <w:rFonts w:ascii="Times New Roman" w:hAnsi="Times New Roman" w:cs="Times New Roman"/>
          <w:sz w:val="20"/>
        </w:rPr>
        <w:t xml:space="preserve">3rd-level warlock, </w:t>
      </w:r>
      <w:r w:rsidRPr="00BF38C1">
        <w:rPr>
          <w:rFonts w:ascii="Times New Roman" w:hAnsi="Times New Roman" w:cs="Times New Roman"/>
          <w:sz w:val="20"/>
          <w:lang w:val="en"/>
        </w:rPr>
        <w:t>Pact of the Chain</w:t>
      </w:r>
      <w:r w:rsidRPr="00BF38C1">
        <w:rPr>
          <w:rFonts w:ascii="Times New Roman" w:hAnsi="Times New Roman" w:cs="Times New Roman"/>
          <w:sz w:val="20"/>
        </w:rPr>
        <w:t>ed</w:t>
      </w:r>
      <w:r w:rsidRPr="00BF38C1">
        <w:rPr>
          <w:rFonts w:ascii="Times New Roman" w:hAnsi="Times New Roman" w:cs="Times New Roman"/>
          <w:sz w:val="20"/>
          <w:lang w:val="en"/>
        </w:rPr>
        <w:t xml:space="preserve"> feature</w:t>
      </w:r>
    </w:p>
    <w:p w14:paraId="26775ED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Whenever you regain hit points, treat any dice rolled to determine the hit points you regain as having rolled their maximum value for you.</w:t>
      </w:r>
      <w:r w:rsidRPr="00BF38C1">
        <w:rPr>
          <w:rFonts w:ascii="Times New Roman" w:hAnsi="Times New Roman" w:cs="Times New Roman"/>
          <w:sz w:val="20"/>
          <w:lang w:val="en"/>
        </w:rPr>
        <w:br/>
      </w:r>
      <w:r w:rsidRPr="00BF38C1">
        <w:rPr>
          <w:rFonts w:ascii="Times New Roman" w:hAnsi="Times New Roman" w:cs="Times New Roman"/>
          <w:sz w:val="20"/>
          <w:lang w:val="en"/>
        </w:rPr>
        <w:br/>
      </w:r>
      <w:r w:rsidRPr="00BF38C1">
        <w:rPr>
          <w:rFonts w:ascii="Times New Roman" w:hAnsi="Times New Roman" w:cs="Times New Roman"/>
          <w:sz w:val="20"/>
        </w:rPr>
        <w:t>When you take a short rest recover all your hp.</w:t>
      </w:r>
      <w:r w:rsidRPr="00BF38C1">
        <w:rPr>
          <w:rFonts w:ascii="Times New Roman" w:hAnsi="Times New Roman" w:cs="Times New Roman"/>
          <w:sz w:val="20"/>
          <w:lang w:val="en"/>
        </w:rPr>
        <w:br/>
      </w:r>
    </w:p>
    <w:p w14:paraId="4C7D76EE" w14:textId="77777777" w:rsidR="00BF38C1" w:rsidRPr="00BF38C1" w:rsidRDefault="00BF38C1" w:rsidP="00BF38C1">
      <w:pPr>
        <w:spacing w:line="240" w:lineRule="auto"/>
        <w:rPr>
          <w:rFonts w:ascii="Times New Roman" w:hAnsi="Times New Roman" w:cs="Times New Roman"/>
          <w:sz w:val="20"/>
          <w:lang w:val="en"/>
        </w:rPr>
      </w:pPr>
      <w:r w:rsidRPr="00BF38C1">
        <w:rPr>
          <w:rFonts w:ascii="Times New Roman" w:hAnsi="Times New Roman" w:cs="Times New Roman"/>
          <w:sz w:val="20"/>
          <w:lang w:val="en"/>
        </w:rPr>
        <w:br w:type="page"/>
      </w:r>
    </w:p>
    <w:p w14:paraId="04485DBC"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lastRenderedPageBreak/>
        <w:t>Gift of the Protectors</w:t>
      </w:r>
    </w:p>
    <w:p w14:paraId="67409D8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9th-level warlock, Pact of the Tome feature</w:t>
      </w:r>
    </w:p>
    <w:p w14:paraId="34E85900"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 new page appears in your Book of Shadows. With your permission, a creature can use its action to write its name on that page, which can contain a number of names equal to your proficiency bonus.</w:t>
      </w:r>
    </w:p>
    <w:p w14:paraId="50AB32B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When any creature whose name is on the page is reduced to 0 hit points but not killed outright, the creature magically drops to 1 hit point instead. Once this magic is triggered, no creature can benefit from it until you finish a long rest.</w:t>
      </w:r>
    </w:p>
    <w:p w14:paraId="52C6390D"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As an action, you can magically erase a name on the page by touching it.</w:t>
      </w:r>
    </w:p>
    <w:p w14:paraId="19879100"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Grasp of Hadar</w:t>
      </w:r>
    </w:p>
    <w:p w14:paraId="00D26859"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eldritch blast cantrip</w:t>
      </w:r>
    </w:p>
    <w:p w14:paraId="22F9CC6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Once on each of your turns when you hit a creature with your eldritch blast, you can move that creature in a straight line 10 feet closer to you.</w:t>
      </w:r>
    </w:p>
    <w:p w14:paraId="6423CD2F"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Improved Pact Weapon</w:t>
      </w:r>
    </w:p>
    <w:p w14:paraId="4C835EC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Pact of the Blade feature</w:t>
      </w:r>
    </w:p>
    <w:p w14:paraId="66D7BA3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use any weapon you summon with your Pact of the Blade feature as a spellcasting focus for your warlock spells.</w:t>
      </w:r>
    </w:p>
    <w:p w14:paraId="7D103D4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Finally, the weapon you conjure </w:t>
      </w:r>
      <w:r w:rsidRPr="00BF38C1">
        <w:rPr>
          <w:rFonts w:ascii="Times New Roman" w:hAnsi="Times New Roman" w:cs="Times New Roman"/>
          <w:sz w:val="20"/>
        </w:rPr>
        <w:t xml:space="preserve">or bind </w:t>
      </w:r>
      <w:r w:rsidRPr="00BF38C1">
        <w:rPr>
          <w:rFonts w:ascii="Times New Roman" w:hAnsi="Times New Roman" w:cs="Times New Roman"/>
          <w:sz w:val="20"/>
          <w:lang w:val="en"/>
        </w:rPr>
        <w:t>can be a shortbow, longbow, light crossbow, or heavy crossbow.</w:t>
      </w:r>
      <w:r w:rsidRPr="00BF38C1">
        <w:rPr>
          <w:rFonts w:ascii="Times New Roman" w:hAnsi="Times New Roman" w:cs="Times New Roman"/>
          <w:sz w:val="20"/>
        </w:rPr>
        <w:t xml:space="preserve"> (if your setting includes odd weapons such as firearms, katana, or other unique weapons you may also have conjure a base form of them)</w:t>
      </w:r>
      <w:r w:rsidRPr="00BF38C1">
        <w:rPr>
          <w:rFonts w:ascii="Times New Roman" w:hAnsi="Times New Roman" w:cs="Times New Roman"/>
          <w:sz w:val="20"/>
          <w:lang w:val="en"/>
        </w:rPr>
        <w:br/>
      </w:r>
      <w:r w:rsidRPr="00BF38C1">
        <w:rPr>
          <w:rFonts w:ascii="Times New Roman" w:hAnsi="Times New Roman" w:cs="Times New Roman"/>
          <w:sz w:val="20"/>
          <w:lang w:val="en"/>
        </w:rPr>
        <w:br/>
      </w:r>
      <w:r w:rsidRPr="00BF38C1">
        <w:rPr>
          <w:rFonts w:ascii="Times New Roman" w:hAnsi="Times New Roman" w:cs="Times New Roman"/>
          <w:sz w:val="20"/>
        </w:rPr>
        <w:t>If the weapon requires ammunition to work it conjures its own ammunition (no action required). This conjured ammunition disappears after 1 minute. To even the simplest of beasts this conjured ammunition appears to magical, semi-translucent and upon even the most basic inspection Investigation DC: 2 would show that it would disappear in one minute.</w:t>
      </w:r>
      <w:r w:rsidRPr="00BF38C1">
        <w:rPr>
          <w:rFonts w:ascii="Times New Roman" w:hAnsi="Times New Roman" w:cs="Times New Roman"/>
          <w:sz w:val="20"/>
        </w:rPr>
        <w:br/>
      </w:r>
      <w:r w:rsidRPr="00BF38C1">
        <w:rPr>
          <w:rFonts w:ascii="Times New Roman" w:hAnsi="Times New Roman" w:cs="Times New Roman"/>
          <w:sz w:val="20"/>
        </w:rPr>
        <w:br/>
        <w:t>If you conjure or bind a one-handed weapon with the light property you may bind a second weapon with the same one handed and light properties to your pact of the blade. If you would summon a weapon using that feature you summon both weapons as part of that feature (single action).</w:t>
      </w:r>
    </w:p>
    <w:p w14:paraId="730BB07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p>
    <w:p w14:paraId="227CF5BC"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Investment of the Chain Master</w:t>
      </w:r>
    </w:p>
    <w:p w14:paraId="2EEBEB90"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Prerequisite: </w:t>
      </w:r>
      <w:r w:rsidRPr="00BF38C1">
        <w:rPr>
          <w:rFonts w:ascii="Times New Roman" w:hAnsi="Times New Roman" w:cs="Times New Roman"/>
          <w:sz w:val="20"/>
        </w:rPr>
        <w:t xml:space="preserve">5th-level warlock, </w:t>
      </w:r>
      <w:r w:rsidRPr="00BF38C1">
        <w:rPr>
          <w:rFonts w:ascii="Times New Roman" w:hAnsi="Times New Roman" w:cs="Times New Roman"/>
          <w:sz w:val="20"/>
          <w:lang w:val="en"/>
        </w:rPr>
        <w:t>Pact of the Chain</w:t>
      </w:r>
      <w:r w:rsidRPr="00BF38C1">
        <w:rPr>
          <w:rFonts w:ascii="Times New Roman" w:hAnsi="Times New Roman" w:cs="Times New Roman"/>
          <w:sz w:val="20"/>
        </w:rPr>
        <w:t>ed</w:t>
      </w:r>
      <w:r w:rsidRPr="00BF38C1">
        <w:rPr>
          <w:rFonts w:ascii="Times New Roman" w:hAnsi="Times New Roman" w:cs="Times New Roman"/>
          <w:sz w:val="20"/>
          <w:lang w:val="en"/>
        </w:rPr>
        <w:t xml:space="preserve"> feature</w:t>
      </w:r>
      <w:r w:rsidRPr="00BF38C1">
        <w:rPr>
          <w:rFonts w:ascii="Times New Roman" w:hAnsi="Times New Roman" w:cs="Times New Roman"/>
          <w:sz w:val="20"/>
          <w:lang w:val="en"/>
        </w:rPr>
        <w:br/>
      </w:r>
      <w:r w:rsidRPr="00BF38C1">
        <w:rPr>
          <w:rFonts w:ascii="Times New Roman" w:hAnsi="Times New Roman" w:cs="Times New Roman"/>
          <w:sz w:val="20"/>
          <w:lang w:val="en"/>
        </w:rPr>
        <w:br/>
      </w:r>
      <w:r w:rsidRPr="00BF38C1">
        <w:rPr>
          <w:rFonts w:ascii="Times New Roman" w:hAnsi="Times New Roman" w:cs="Times New Roman"/>
          <w:sz w:val="20"/>
        </w:rPr>
        <w:t>As a bonus action you can bind more of your will to your patron gaining one of the following effects until your next long rest:</w:t>
      </w:r>
      <w:r w:rsidRPr="00BF38C1">
        <w:rPr>
          <w:rFonts w:ascii="Times New Roman" w:hAnsi="Times New Roman" w:cs="Times New Roman"/>
          <w:sz w:val="20"/>
        </w:rPr>
        <w:br/>
      </w:r>
      <w:r w:rsidRPr="00BF38C1">
        <w:rPr>
          <w:rFonts w:ascii="Times New Roman" w:hAnsi="Times New Roman" w:cs="Times New Roman"/>
          <w:sz w:val="20"/>
        </w:rPr>
        <w:br/>
        <w:t>- You gain 10ft of movement</w:t>
      </w:r>
      <w:r w:rsidRPr="00BF38C1">
        <w:rPr>
          <w:rFonts w:ascii="Times New Roman" w:hAnsi="Times New Roman" w:cs="Times New Roman"/>
          <w:sz w:val="20"/>
        </w:rPr>
        <w:br/>
      </w:r>
      <w:r w:rsidRPr="00BF38C1">
        <w:rPr>
          <w:rFonts w:ascii="Times New Roman" w:hAnsi="Times New Roman" w:cs="Times New Roman"/>
          <w:sz w:val="20"/>
        </w:rPr>
        <w:br/>
        <w:t>- You gain resistance to all ranged weapon attacks and ranged cantrips</w:t>
      </w:r>
      <w:r w:rsidRPr="00BF38C1">
        <w:rPr>
          <w:rFonts w:ascii="Times New Roman" w:hAnsi="Times New Roman" w:cs="Times New Roman"/>
          <w:sz w:val="20"/>
        </w:rPr>
        <w:br/>
      </w:r>
      <w:r w:rsidRPr="00BF38C1">
        <w:rPr>
          <w:rFonts w:ascii="Times New Roman" w:hAnsi="Times New Roman" w:cs="Times New Roman"/>
          <w:sz w:val="20"/>
        </w:rPr>
        <w:br/>
        <w:t>- You gain the ability to disengage as a bonus action. You gain the effects of the disengage action on the turn you activate this ability.</w:t>
      </w:r>
      <w:r w:rsidRPr="00BF38C1">
        <w:rPr>
          <w:rFonts w:ascii="Times New Roman" w:hAnsi="Times New Roman" w:cs="Times New Roman"/>
          <w:sz w:val="20"/>
        </w:rPr>
        <w:br/>
      </w:r>
      <w:r w:rsidRPr="00BF38C1">
        <w:rPr>
          <w:rFonts w:ascii="Times New Roman" w:hAnsi="Times New Roman" w:cs="Times New Roman"/>
          <w:sz w:val="20"/>
        </w:rPr>
        <w:br/>
        <w:t>- Whenever you hit a creature with your unarmed strike while you use your chains granted from your pact boon you can shove the creature 5ft away from you or 5 ft closer to you.</w:t>
      </w:r>
      <w:r w:rsidRPr="00BF38C1">
        <w:rPr>
          <w:rFonts w:ascii="Times New Roman" w:hAnsi="Times New Roman" w:cs="Times New Roman"/>
          <w:sz w:val="20"/>
        </w:rPr>
        <w:br/>
      </w:r>
      <w:r w:rsidRPr="00BF38C1">
        <w:rPr>
          <w:rFonts w:ascii="Times New Roman" w:hAnsi="Times New Roman" w:cs="Times New Roman"/>
          <w:sz w:val="20"/>
        </w:rPr>
        <w:br/>
        <w:t>Once you activate this effect you cannot activate it again until you finish a long rest.</w:t>
      </w:r>
    </w:p>
    <w:p w14:paraId="2BB8CAFB"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Lance of Lethargy</w:t>
      </w:r>
    </w:p>
    <w:p w14:paraId="6B4FC697"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eldritch blast cantrip</w:t>
      </w:r>
    </w:p>
    <w:p w14:paraId="6E826CA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When you hit a creature with your eldritch blast, you can reduce that creature’s speed by 10 feet until the end of your next turn. </w:t>
      </w:r>
      <w:r w:rsidRPr="00BF38C1">
        <w:rPr>
          <w:rFonts w:ascii="Times New Roman" w:hAnsi="Times New Roman" w:cs="Times New Roman"/>
          <w:i/>
          <w:iCs/>
          <w:sz w:val="20"/>
          <w:lang w:val="en"/>
        </w:rPr>
        <w:t>(this effect doesn’t stack with itself)</w:t>
      </w:r>
      <w:r w:rsidRPr="00BF38C1">
        <w:rPr>
          <w:rFonts w:ascii="Times New Roman" w:hAnsi="Times New Roman" w:cs="Times New Roman"/>
          <w:sz w:val="20"/>
          <w:lang w:val="en"/>
        </w:rPr>
        <w:t xml:space="preserve"> </w:t>
      </w:r>
    </w:p>
    <w:p w14:paraId="1C8F9F7C"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Lifedrinker</w:t>
      </w:r>
    </w:p>
    <w:p w14:paraId="4CE616E9"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12th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 Pact of the Blade feature</w:t>
      </w:r>
      <w:r w:rsidRPr="00BF38C1">
        <w:rPr>
          <w:rFonts w:ascii="Times New Roman" w:hAnsi="Times New Roman" w:cs="Times New Roman"/>
          <w:sz w:val="20"/>
        </w:rPr>
        <w:t xml:space="preserve"> or Pact of the Chain feature</w:t>
      </w:r>
    </w:p>
    <w:p w14:paraId="3209D1B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rPr>
      </w:pPr>
      <w:r w:rsidRPr="00BF38C1">
        <w:rPr>
          <w:rFonts w:ascii="Times New Roman" w:hAnsi="Times New Roman" w:cs="Times New Roman"/>
          <w:sz w:val="20"/>
          <w:lang w:val="en"/>
        </w:rPr>
        <w:t>When you hit a creature with your pact weapon</w:t>
      </w:r>
      <w:r w:rsidRPr="00BF38C1">
        <w:rPr>
          <w:rFonts w:ascii="Times New Roman" w:hAnsi="Times New Roman" w:cs="Times New Roman"/>
          <w:sz w:val="20"/>
        </w:rPr>
        <w:t xml:space="preserve"> or your manifested chains,</w:t>
      </w:r>
      <w:r w:rsidRPr="00BF38C1">
        <w:rPr>
          <w:rFonts w:ascii="Times New Roman" w:hAnsi="Times New Roman" w:cs="Times New Roman"/>
          <w:sz w:val="20"/>
          <w:lang w:val="en"/>
        </w:rPr>
        <w:t xml:space="preserve"> the creature takes extra necrotic</w:t>
      </w:r>
      <w:r w:rsidRPr="00BF38C1">
        <w:rPr>
          <w:rFonts w:ascii="Times New Roman" w:hAnsi="Times New Roman" w:cs="Times New Roman"/>
          <w:sz w:val="20"/>
        </w:rPr>
        <w:t xml:space="preserve">, radiant, or psychic </w:t>
      </w:r>
      <w:r w:rsidRPr="00BF38C1">
        <w:rPr>
          <w:rFonts w:ascii="Times New Roman" w:hAnsi="Times New Roman" w:cs="Times New Roman"/>
          <w:sz w:val="20"/>
          <w:lang w:val="en"/>
        </w:rPr>
        <w:t>damage equal to your Charisma modifier (minimum 1).</w:t>
      </w:r>
      <w:r w:rsidRPr="00BF38C1">
        <w:rPr>
          <w:rFonts w:ascii="Times New Roman" w:hAnsi="Times New Roman" w:cs="Times New Roman"/>
          <w:sz w:val="20"/>
        </w:rPr>
        <w:t xml:space="preserve"> You choose the damage type when you gain this invocation and may change the damage type anytime you gain a level in this class.</w:t>
      </w:r>
    </w:p>
    <w:p w14:paraId="3DBE6677" w14:textId="77777777" w:rsidR="00BF38C1" w:rsidRPr="00BF38C1" w:rsidRDefault="00BF38C1" w:rsidP="00BF38C1">
      <w:pPr>
        <w:spacing w:line="240" w:lineRule="auto"/>
        <w:rPr>
          <w:rFonts w:ascii="Times New Roman" w:hAnsi="Times New Roman" w:cs="Times New Roman"/>
          <w:sz w:val="20"/>
        </w:rPr>
      </w:pPr>
      <w:r w:rsidRPr="00BF38C1">
        <w:rPr>
          <w:rFonts w:ascii="Times New Roman" w:hAnsi="Times New Roman" w:cs="Times New Roman"/>
          <w:sz w:val="20"/>
        </w:rPr>
        <w:br w:type="page"/>
      </w:r>
    </w:p>
    <w:p w14:paraId="4C6DC40A"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lastRenderedPageBreak/>
        <w:t>Maddening Hex</w:t>
      </w:r>
    </w:p>
    <w:p w14:paraId="2A06812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 hex spell or a warlock feature that curses</w:t>
      </w:r>
    </w:p>
    <w:p w14:paraId="5696C1D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As a bonus action, you cause a psychic disturbance around the target cursed by your hex spell or by a warlock feature of yours, such as The Hex Keeper’s Curse or Sign of Ill Omen. When you do so, you deal psychic damage to the cursed target and each creature of your choice that you can see within 5 feet of it. The psychic damage equals your Charisma modifier (minimum of 1 damage). To use this invocation, you must be able to see the cursed target, and it must be within 30 feet of you.</w:t>
      </w:r>
    </w:p>
    <w:p w14:paraId="70971FCE"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Mask of Many Faces</w:t>
      </w:r>
    </w:p>
    <w:p w14:paraId="70AC25B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disguise self at will, without expending a spell slot.</w:t>
      </w:r>
      <w:r w:rsidRPr="00BF38C1">
        <w:rPr>
          <w:rFonts w:ascii="Times New Roman" w:hAnsi="Times New Roman" w:cs="Times New Roman"/>
          <w:sz w:val="20"/>
        </w:rPr>
        <w:t xml:space="preserve"> </w:t>
      </w:r>
      <w:r w:rsidRPr="00BF38C1">
        <w:rPr>
          <w:rFonts w:ascii="Times New Roman" w:hAnsi="Times New Roman" w:cs="Times New Roman"/>
          <w:sz w:val="20"/>
          <w:lang w:val="en"/>
        </w:rPr>
        <w:t>As long as you have this ability, t</w:t>
      </w:r>
      <w:r w:rsidRPr="00BF38C1">
        <w:rPr>
          <w:rFonts w:ascii="Times New Roman" w:hAnsi="Times New Roman" w:cs="Times New Roman"/>
          <w:sz w:val="20"/>
        </w:rPr>
        <w:t>his effect lasts until you become unconscious or you dismiss it as a bonus action.</w:t>
      </w:r>
    </w:p>
    <w:p w14:paraId="172F84F8"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Master of Myriad Forms</w:t>
      </w:r>
    </w:p>
    <w:p w14:paraId="150CED7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15th level</w:t>
      </w:r>
    </w:p>
    <w:p w14:paraId="2BFDEF9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alter self at will, without expending a spell slot.</w:t>
      </w:r>
    </w:p>
    <w:p w14:paraId="47DDC1D5"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Minions of Chaos</w:t>
      </w:r>
    </w:p>
    <w:p w14:paraId="2161EEE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9th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45161A29"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conjure elemental once using a warlock spell slot. You can’t do so again until you finish a long rest. Even if you lose concentration on the spell the elementals will not act (</w:t>
      </w:r>
      <w:r w:rsidRPr="00BF38C1">
        <w:rPr>
          <w:rFonts w:ascii="Times New Roman" w:hAnsi="Times New Roman" w:cs="Times New Roman"/>
          <w:i/>
          <w:iCs/>
          <w:sz w:val="20"/>
          <w:lang w:val="en"/>
        </w:rPr>
        <w:t>purposefully</w:t>
      </w:r>
      <w:r w:rsidRPr="00BF38C1">
        <w:rPr>
          <w:rFonts w:ascii="Times New Roman" w:hAnsi="Times New Roman" w:cs="Times New Roman"/>
          <w:sz w:val="20"/>
          <w:lang w:val="en"/>
        </w:rPr>
        <w:t xml:space="preserve">) hostile to you unless you harm it. </w:t>
      </w:r>
      <w:r w:rsidRPr="00BF38C1">
        <w:rPr>
          <w:rFonts w:ascii="Times New Roman" w:hAnsi="Times New Roman" w:cs="Times New Roman"/>
          <w:i/>
          <w:iCs/>
          <w:sz w:val="20"/>
          <w:lang w:val="en"/>
        </w:rPr>
        <w:t>(this does not include your allies)</w:t>
      </w:r>
    </w:p>
    <w:p w14:paraId="7BF66A5C"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Mire the Mind</w:t>
      </w:r>
    </w:p>
    <w:p w14:paraId="375B58F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4670B3D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slow once using a warlock spell slot. You can’t do so again until you finish a long rest.</w:t>
      </w:r>
    </w:p>
    <w:p w14:paraId="6CB08DE8"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Misty Visions</w:t>
      </w:r>
    </w:p>
    <w:p w14:paraId="4C40E3B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silent image at will, without expending a spell slot or material components.</w:t>
      </w:r>
    </w:p>
    <w:p w14:paraId="706C7C47"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One with Shadows</w:t>
      </w:r>
    </w:p>
    <w:p w14:paraId="0CE8B4B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5669B34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When you are in an area of dim light or darkness, you can use your action to become invisible until you move or take an action or a reaction.</w:t>
      </w:r>
    </w:p>
    <w:p w14:paraId="3010CDF1"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Otherworldly Leap</w:t>
      </w:r>
    </w:p>
    <w:p w14:paraId="0FB97424"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jump on yourself at will, without expending a spell slot or material components.</w:t>
      </w:r>
    </w:p>
    <w:p w14:paraId="58A93788"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Protection of the Talisman</w:t>
      </w:r>
    </w:p>
    <w:p w14:paraId="6EC44DE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Prerequisite: </w:t>
      </w:r>
      <w:r w:rsidRPr="00BF38C1">
        <w:rPr>
          <w:rFonts w:ascii="Times New Roman" w:hAnsi="Times New Roman" w:cs="Times New Roman"/>
          <w:sz w:val="20"/>
        </w:rPr>
        <w:t>10</w:t>
      </w:r>
      <w:r w:rsidRPr="00BF38C1">
        <w:rPr>
          <w:rFonts w:ascii="Times New Roman" w:hAnsi="Times New Roman" w:cs="Times New Roman"/>
          <w:sz w:val="20"/>
          <w:lang w:val="en"/>
        </w:rPr>
        <w:t>th-level warlock, Pact of the Talisman feature</w:t>
      </w:r>
    </w:p>
    <w:p w14:paraId="7BEE37B0"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rPr>
        <w:t>The wearer of the talisman gains the effects of the bless spell.</w:t>
      </w:r>
    </w:p>
    <w:p w14:paraId="7CDB5CEF"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Rebuke of the Talisman</w:t>
      </w:r>
    </w:p>
    <w:p w14:paraId="068942B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Pact of the Talisman feature</w:t>
      </w:r>
    </w:p>
    <w:p w14:paraId="5AD17D7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When the wearer of your talisman is hit by an attacker you can see within 30 feet of you, you can use your reaction to deal psychic damage to the attacker equal to your proficiency bonus and push it up to 10 feet away from the talisman’s wearer.</w:t>
      </w:r>
    </w:p>
    <w:p w14:paraId="31C6F1EF"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Relentless Hex</w:t>
      </w:r>
    </w:p>
    <w:p w14:paraId="383C1E0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7th level, hex spell or a warlock feature that curses</w:t>
      </w:r>
    </w:p>
    <w:p w14:paraId="755932A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Your curse creates a temporary bond between you and your target. As a bonus action, you can magically teleport up to 30 feet to an unoccupied space you can see within 5 feet of the target cursed by your hex spell or by a warlock feature of yours, such as the Hex Keepers Curse or Sign of Ill Omen. To teleport in this way, you must be able to see the cursed target.</w:t>
      </w:r>
    </w:p>
    <w:p w14:paraId="79F94CBE"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Repelling Blast</w:t>
      </w:r>
    </w:p>
    <w:p w14:paraId="6C01FCA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eldritch blast cantrip</w:t>
      </w:r>
    </w:p>
    <w:p w14:paraId="23464E3D"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When you hit a creature with eldritch blast, you can push the creature up to 10 feet away from you in a straight line.</w:t>
      </w:r>
    </w:p>
    <w:p w14:paraId="5B343D38"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Sculptor of Flesh</w:t>
      </w:r>
    </w:p>
    <w:p w14:paraId="7E1D7CF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7th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4C50C21D"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polymorph once using a warlock spell slot. You can’t do so again until you finish a long rest.</w:t>
      </w:r>
    </w:p>
    <w:p w14:paraId="5133A209"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Shroud of Shadow</w:t>
      </w:r>
    </w:p>
    <w:p w14:paraId="44DC026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15th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4754AF5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invisibility at will, without expending a spell slot.</w:t>
      </w:r>
    </w:p>
    <w:p w14:paraId="16D75D7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p>
    <w:p w14:paraId="5F2A9026"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lastRenderedPageBreak/>
        <w:t>Sign of Ill Omen</w:t>
      </w:r>
    </w:p>
    <w:p w14:paraId="7EE8F8C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4A9D484E"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lang w:val="en"/>
        </w:rPr>
        <w:t xml:space="preserve">You can cast bestow curse once </w:t>
      </w:r>
      <w:r w:rsidRPr="00BF38C1">
        <w:rPr>
          <w:rFonts w:ascii="Times New Roman" w:hAnsi="Times New Roman" w:cs="Times New Roman"/>
          <w:sz w:val="20"/>
        </w:rPr>
        <w:t>without using a</w:t>
      </w:r>
      <w:r w:rsidRPr="00BF38C1">
        <w:rPr>
          <w:rFonts w:ascii="Times New Roman" w:hAnsi="Times New Roman" w:cs="Times New Roman"/>
          <w:sz w:val="20"/>
          <w:lang w:val="en"/>
        </w:rPr>
        <w:t xml:space="preserve"> spell slot. You can’t do so again until you finish a short or long rest.</w:t>
      </w:r>
      <w:r w:rsidRPr="00BF38C1">
        <w:rPr>
          <w:rFonts w:ascii="Times New Roman" w:hAnsi="Times New Roman" w:cs="Times New Roman"/>
          <w:sz w:val="20"/>
          <w:lang w:val="en"/>
        </w:rPr>
        <w:br/>
      </w:r>
    </w:p>
    <w:p w14:paraId="0EEBB9F9"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Thief of Five Fates</w:t>
      </w:r>
    </w:p>
    <w:p w14:paraId="044A2C9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You can cast bane once </w:t>
      </w:r>
      <w:r w:rsidRPr="00BF38C1">
        <w:rPr>
          <w:rFonts w:ascii="Times New Roman" w:hAnsi="Times New Roman" w:cs="Times New Roman"/>
          <w:sz w:val="20"/>
        </w:rPr>
        <w:t xml:space="preserve">without </w:t>
      </w:r>
      <w:r w:rsidRPr="00BF38C1">
        <w:rPr>
          <w:rFonts w:ascii="Times New Roman" w:hAnsi="Times New Roman" w:cs="Times New Roman"/>
          <w:sz w:val="20"/>
          <w:lang w:val="en"/>
        </w:rPr>
        <w:t>using a</w:t>
      </w:r>
      <w:r w:rsidRPr="00BF38C1">
        <w:rPr>
          <w:rFonts w:ascii="Times New Roman" w:hAnsi="Times New Roman" w:cs="Times New Roman"/>
          <w:sz w:val="20"/>
        </w:rPr>
        <w:t xml:space="preserve"> </w:t>
      </w:r>
      <w:r w:rsidRPr="00BF38C1">
        <w:rPr>
          <w:rFonts w:ascii="Times New Roman" w:hAnsi="Times New Roman" w:cs="Times New Roman"/>
          <w:sz w:val="20"/>
          <w:lang w:val="en"/>
        </w:rPr>
        <w:t>spell slot. You can’t do so again until you finish a long rest. You do not need to concentrate on this spell when you cast it with this feature, however you must make concentration checks to maintain it as though you were.</w:t>
      </w:r>
    </w:p>
    <w:p w14:paraId="2C9CAFD6"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Tomb of Levistus</w:t>
      </w:r>
    </w:p>
    <w:p w14:paraId="1212739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68E85EC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As a reaction when you take damage, you can entomb yourself in ice, which melts away at the end of your next turn. You gain 10 temporary hit points per warlock level, which take as much of the triggering damage as possible. Immediately after you take the damage, you gain vulnerability to fire damage, your speed is reduced to 0, and you are incapacitated. These effects, including any remaining temporary hit points, all end when the ice melts.</w:t>
      </w:r>
    </w:p>
    <w:p w14:paraId="358A22F0"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Once you use this invocation, you can’t use it again until you finish a short or long rest.</w:t>
      </w:r>
    </w:p>
    <w:p w14:paraId="0F6B0EB5"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Trickster's Escape</w:t>
      </w:r>
    </w:p>
    <w:p w14:paraId="191FEE1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7th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78FE25B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freedom of movement once on yourself without expending a spell slot. You regain the ability to do so when you finish a long rest. The Duration of this spell increases by a number of hours equal to your warlock level.</w:t>
      </w:r>
    </w:p>
    <w:p w14:paraId="48F91E17"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Undying Servitude</w:t>
      </w:r>
    </w:p>
    <w:p w14:paraId="18043F1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5th-level warlock</w:t>
      </w:r>
    </w:p>
    <w:p w14:paraId="75F4E397"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 xml:space="preserve">You can cast </w:t>
      </w:r>
      <w:r w:rsidRPr="00BF38C1">
        <w:rPr>
          <w:rFonts w:ascii="Times New Roman" w:hAnsi="Times New Roman" w:cs="Times New Roman"/>
          <w:sz w:val="20"/>
        </w:rPr>
        <w:t>Summon Undead</w:t>
      </w:r>
      <w:r w:rsidRPr="00BF38C1">
        <w:rPr>
          <w:rFonts w:ascii="Times New Roman" w:hAnsi="Times New Roman" w:cs="Times New Roman"/>
          <w:sz w:val="20"/>
          <w:lang w:val="en"/>
        </w:rPr>
        <w:t xml:space="preserve"> once without expending a spell slot. Treat the spell as though you cast it with your highest level spell slot. You regain the ability to do so when you finish a long rest.</w:t>
      </w:r>
    </w:p>
    <w:p w14:paraId="4ECC0553"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Visions of Distant Realms</w:t>
      </w:r>
    </w:p>
    <w:p w14:paraId="03F5298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15th</w:t>
      </w:r>
      <w:r w:rsidRPr="00BF38C1">
        <w:rPr>
          <w:rFonts w:ascii="Times New Roman" w:hAnsi="Times New Roman" w:cs="Times New Roman"/>
          <w:sz w:val="20"/>
        </w:rPr>
        <w:t>-</w:t>
      </w:r>
      <w:r w:rsidRPr="00BF38C1">
        <w:rPr>
          <w:rFonts w:ascii="Times New Roman" w:hAnsi="Times New Roman" w:cs="Times New Roman"/>
          <w:sz w:val="20"/>
          <w:lang w:val="en"/>
        </w:rPr>
        <w:t>level</w:t>
      </w:r>
      <w:r w:rsidRPr="00BF38C1">
        <w:rPr>
          <w:rFonts w:ascii="Times New Roman" w:hAnsi="Times New Roman" w:cs="Times New Roman"/>
          <w:sz w:val="20"/>
        </w:rPr>
        <w:t xml:space="preserve"> warlock</w:t>
      </w:r>
    </w:p>
    <w:p w14:paraId="6F46FAD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arcane eye at will, without expending a spell slot.</w:t>
      </w:r>
    </w:p>
    <w:p w14:paraId="11128318"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Voice of the Chain Master</w:t>
      </w:r>
    </w:p>
    <w:p w14:paraId="0E3BF9FA"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w:t>
      </w:r>
      <w:r w:rsidRPr="00BF38C1">
        <w:rPr>
          <w:rFonts w:ascii="Times New Roman" w:hAnsi="Times New Roman" w:cs="Times New Roman"/>
          <w:sz w:val="20"/>
        </w:rPr>
        <w:t xml:space="preserve">3rd-level warlock, </w:t>
      </w:r>
      <w:r w:rsidRPr="00BF38C1">
        <w:rPr>
          <w:rFonts w:ascii="Times New Roman" w:hAnsi="Times New Roman" w:cs="Times New Roman"/>
          <w:sz w:val="20"/>
          <w:lang w:val="en"/>
        </w:rPr>
        <w:t>Pact of the Chain</w:t>
      </w:r>
      <w:r w:rsidRPr="00BF38C1">
        <w:rPr>
          <w:rFonts w:ascii="Times New Roman" w:hAnsi="Times New Roman" w:cs="Times New Roman"/>
          <w:sz w:val="20"/>
        </w:rPr>
        <w:t>ed</w:t>
      </w:r>
      <w:r w:rsidRPr="00BF38C1">
        <w:rPr>
          <w:rFonts w:ascii="Times New Roman" w:hAnsi="Times New Roman" w:cs="Times New Roman"/>
          <w:sz w:val="20"/>
          <w:lang w:val="en"/>
        </w:rPr>
        <w:t xml:space="preserve"> feature</w:t>
      </w:r>
    </w:p>
    <w:p w14:paraId="2DF19F8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When you cast the spell, you can choose one of the normal forms for your familiar or one of the following special forms: imp, pseudodragon, quasit, or sprite.</w:t>
      </w:r>
    </w:p>
    <w:p w14:paraId="298197E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Additionally, when you take the Attack action, you can forgo one of your own attacks to allow your familiar to make one attack with its reaction.</w:t>
      </w:r>
    </w:p>
    <w:p w14:paraId="6BACF937"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Whispers of the Grave</w:t>
      </w:r>
    </w:p>
    <w:p w14:paraId="65E1A8B1"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9th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1D1175EE"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speak with dead at will, without expending a spell slot.</w:t>
      </w:r>
    </w:p>
    <w:p w14:paraId="41E5E6F4" w14:textId="77777777" w:rsidR="00BF38C1" w:rsidRPr="00BF38C1" w:rsidRDefault="00BF38C1" w:rsidP="00BF38C1">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u w:val="single"/>
          <w:lang w:val="en"/>
        </w:rPr>
        <w:t>Witch Sight</w:t>
      </w:r>
    </w:p>
    <w:p w14:paraId="2BDA010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Prerequisite: 15th level</w:t>
      </w:r>
      <w:r w:rsidRPr="00BF38C1">
        <w:rPr>
          <w:rFonts w:ascii="Times New Roman" w:hAnsi="Times New Roman" w:cs="Times New Roman"/>
          <w:sz w:val="20"/>
        </w:rPr>
        <w:t xml:space="preserve"> </w:t>
      </w:r>
      <w:r w:rsidRPr="00BF38C1">
        <w:rPr>
          <w:rFonts w:ascii="Times New Roman" w:hAnsi="Times New Roman" w:cs="Times New Roman"/>
          <w:sz w:val="20"/>
          <w:lang w:val="en"/>
        </w:rPr>
        <w:t>warlock</w:t>
      </w:r>
    </w:p>
    <w:p w14:paraId="6566099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see the true form of any shapechanger or creature concealed by illusion or transmutation magic while the creature is within 30 feet of you and within line of sight.</w:t>
      </w:r>
    </w:p>
    <w:p w14:paraId="71436472" w14:textId="77777777" w:rsidR="00A13AC7" w:rsidRDefault="00A13AC7">
      <w:pPr>
        <w:spacing w:line="240" w:lineRule="auto"/>
        <w:rPr>
          <w:rFonts w:ascii="Times New Roman" w:hAnsi="Times New Roman" w:cs="Times New Roman"/>
          <w:b/>
          <w:bCs w:val="0"/>
          <w:sz w:val="28"/>
          <w:szCs w:val="28"/>
          <w:lang w:val="en"/>
        </w:rPr>
      </w:pPr>
      <w:r>
        <w:rPr>
          <w:rFonts w:ascii="Times New Roman" w:hAnsi="Times New Roman" w:cs="Times New Roman"/>
          <w:b/>
          <w:bCs w:val="0"/>
          <w:sz w:val="28"/>
          <w:szCs w:val="28"/>
          <w:lang w:val="en"/>
        </w:rPr>
        <w:br w:type="page"/>
      </w:r>
    </w:p>
    <w:p w14:paraId="168B9BFD" w14:textId="4DB343F8" w:rsidR="00BF38C1" w:rsidRPr="00A13AC7" w:rsidRDefault="00BF38C1" w:rsidP="00BF38C1">
      <w:pPr>
        <w:widowControl w:val="0"/>
        <w:autoSpaceDE w:val="0"/>
        <w:autoSpaceDN w:val="0"/>
        <w:adjustRightInd w:val="0"/>
        <w:spacing w:after="200" w:line="276" w:lineRule="auto"/>
        <w:rPr>
          <w:rFonts w:ascii="Times New Roman" w:hAnsi="Times New Roman" w:cs="Times New Roman"/>
          <w:sz w:val="28"/>
          <w:szCs w:val="28"/>
          <w:lang w:val="en"/>
        </w:rPr>
      </w:pPr>
      <w:r w:rsidRPr="00A13AC7">
        <w:rPr>
          <w:rFonts w:ascii="Times New Roman" w:hAnsi="Times New Roman" w:cs="Times New Roman"/>
          <w:b/>
          <w:bCs w:val="0"/>
          <w:sz w:val="28"/>
          <w:szCs w:val="28"/>
          <w:lang w:val="en"/>
        </w:rPr>
        <w:lastRenderedPageBreak/>
        <w:t>Otherworldly Patron Revealed</w:t>
      </w:r>
    </w:p>
    <w:p w14:paraId="04EBE51F"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3rd level, the more exact nature of your bargain with an otherworldly being reveals itself, your patron now grants you features at 3rd level and again at 6th, 10th, and 14th level. These features are based on the choice you made for your pact magic granted at level 1 of this class.</w:t>
      </w:r>
    </w:p>
    <w:p w14:paraId="68C1902E" w14:textId="77777777" w:rsidR="00BF38C1" w:rsidRPr="00A13AC7" w:rsidRDefault="00BF38C1" w:rsidP="00BF38C1">
      <w:pPr>
        <w:widowControl w:val="0"/>
        <w:autoSpaceDE w:val="0"/>
        <w:autoSpaceDN w:val="0"/>
        <w:adjustRightInd w:val="0"/>
        <w:spacing w:after="200" w:line="276" w:lineRule="auto"/>
        <w:rPr>
          <w:rFonts w:ascii="Times New Roman" w:hAnsi="Times New Roman" w:cs="Times New Roman"/>
          <w:sz w:val="28"/>
          <w:szCs w:val="28"/>
          <w:lang w:val="en"/>
        </w:rPr>
      </w:pPr>
      <w:r w:rsidRPr="00A13AC7">
        <w:rPr>
          <w:rFonts w:ascii="Times New Roman" w:hAnsi="Times New Roman" w:cs="Times New Roman"/>
          <w:b/>
          <w:bCs w:val="0"/>
          <w:sz w:val="28"/>
          <w:szCs w:val="28"/>
        </w:rPr>
        <w:t>Feat</w:t>
      </w:r>
    </w:p>
    <w:p w14:paraId="7924CDDD" w14:textId="3618EDB7" w:rsidR="00BF38C1" w:rsidRPr="00BF38C1" w:rsidRDefault="00BF38C1" w:rsidP="00A13AC7">
      <w:pPr>
        <w:widowControl w:val="0"/>
        <w:autoSpaceDE w:val="0"/>
        <w:autoSpaceDN w:val="0"/>
        <w:adjustRightInd w:val="0"/>
        <w:spacing w:after="200" w:line="276" w:lineRule="auto"/>
        <w:rPr>
          <w:rFonts w:ascii="Times New Roman" w:hAnsi="Times New Roman" w:cs="Times New Roman"/>
          <w:b/>
          <w:bCs w:val="0"/>
          <w:sz w:val="20"/>
        </w:rPr>
      </w:pPr>
      <w:r w:rsidRPr="00BF38C1">
        <w:rPr>
          <w:rFonts w:ascii="Times New Roman" w:hAnsi="Times New Roman" w:cs="Times New Roman"/>
          <w:sz w:val="20"/>
          <w:lang w:val="en"/>
        </w:rPr>
        <w:t>When you reach 4th level, and again at 8th, 12th, 16th, and 19th level, you</w:t>
      </w:r>
      <w:r w:rsidRPr="00BF38C1">
        <w:rPr>
          <w:rFonts w:ascii="Times New Roman" w:hAnsi="Times New Roman" w:cs="Times New Roman"/>
          <w:sz w:val="20"/>
        </w:rPr>
        <w:t xml:space="preserve"> gain a feat.</w:t>
      </w:r>
    </w:p>
    <w:p w14:paraId="13FA85B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A13AC7">
        <w:rPr>
          <w:rFonts w:ascii="Times New Roman" w:hAnsi="Times New Roman" w:cs="Times New Roman"/>
          <w:b/>
          <w:bCs w:val="0"/>
          <w:sz w:val="28"/>
          <w:szCs w:val="28"/>
        </w:rPr>
        <w:t>Eldritch Versatility</w:t>
      </w:r>
      <w:r w:rsidRPr="00BF38C1">
        <w:rPr>
          <w:rFonts w:ascii="Times New Roman" w:hAnsi="Times New Roman" w:cs="Times New Roman"/>
          <w:sz w:val="20"/>
        </w:rPr>
        <w:br/>
      </w:r>
      <w:r w:rsidRPr="00BF38C1">
        <w:rPr>
          <w:rFonts w:ascii="Times New Roman" w:hAnsi="Times New Roman" w:cs="Times New Roman"/>
          <w:sz w:val="20"/>
          <w:lang w:val="en"/>
        </w:rPr>
        <w:br/>
        <w:t xml:space="preserve">Whenever you reach a level in this class that grants the </w:t>
      </w:r>
      <w:r w:rsidRPr="00BF38C1">
        <w:rPr>
          <w:rFonts w:ascii="Times New Roman" w:hAnsi="Times New Roman" w:cs="Times New Roman"/>
          <w:sz w:val="20"/>
        </w:rPr>
        <w:t xml:space="preserve">feat </w:t>
      </w:r>
      <w:r w:rsidRPr="00BF38C1">
        <w:rPr>
          <w:rFonts w:ascii="Times New Roman" w:hAnsi="Times New Roman" w:cs="Times New Roman"/>
          <w:sz w:val="20"/>
          <w:lang w:val="en"/>
        </w:rPr>
        <w:t>feature, you can do one of the following, representing a change of focus in your occult studies:</w:t>
      </w:r>
    </w:p>
    <w:p w14:paraId="0CE926E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Replace one cantrip you learned from this class’s Pact Magic feature with another cantrip from the warlock spell list.</w:t>
      </w:r>
    </w:p>
    <w:p w14:paraId="67857EAC"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Replace the option you chose for the Pact Boon feature with one of that feature’s other options.</w:t>
      </w:r>
    </w:p>
    <w:p w14:paraId="07596CC5"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If you’re 12th level or higher, replace one spell from your Mystic Arcanum feature with another warlock spell of the same level.</w:t>
      </w:r>
    </w:p>
    <w:p w14:paraId="0CAE84B5" w14:textId="29A19759"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If this change makes you ineligible for any of your Eldritch Invocations, you must also replace them now, choosing invocations for which you qualify.</w:t>
      </w:r>
      <w:r w:rsidRPr="00BF38C1">
        <w:rPr>
          <w:rFonts w:ascii="Times New Roman" w:hAnsi="Times New Roman" w:cs="Times New Roman"/>
          <w:sz w:val="20"/>
          <w:lang w:val="en"/>
        </w:rPr>
        <w:br/>
      </w:r>
      <w:r w:rsidRPr="00BF38C1">
        <w:rPr>
          <w:rFonts w:ascii="Times New Roman" w:hAnsi="Times New Roman" w:cs="Times New Roman"/>
          <w:sz w:val="20"/>
          <w:lang w:val="en"/>
        </w:rPr>
        <w:br/>
      </w:r>
      <w:r w:rsidRPr="00A13AC7">
        <w:rPr>
          <w:rFonts w:ascii="Times New Roman" w:hAnsi="Times New Roman" w:cs="Times New Roman"/>
          <w:b/>
          <w:bCs w:val="0"/>
          <w:sz w:val="28"/>
          <w:szCs w:val="28"/>
        </w:rPr>
        <w:t>Eldritch Recovery</w:t>
      </w:r>
      <w:r w:rsidRPr="00BF38C1">
        <w:rPr>
          <w:rFonts w:ascii="Times New Roman" w:hAnsi="Times New Roman" w:cs="Times New Roman"/>
          <w:sz w:val="20"/>
        </w:rPr>
        <w:br/>
      </w:r>
      <w:r w:rsidRPr="00BF38C1">
        <w:rPr>
          <w:rFonts w:ascii="Times New Roman" w:hAnsi="Times New Roman" w:cs="Times New Roman"/>
          <w:sz w:val="20"/>
        </w:rPr>
        <w:br/>
      </w:r>
      <w:r w:rsidRPr="00BF38C1">
        <w:rPr>
          <w:rFonts w:ascii="Times New Roman" w:hAnsi="Times New Roman" w:cs="Times New Roman"/>
          <w:sz w:val="20"/>
          <w:lang w:val="en"/>
        </w:rPr>
        <w:t xml:space="preserve">Beginning at 5th level, you may spend 1 Minute to recover all of your </w:t>
      </w:r>
      <w:r w:rsidRPr="00BF38C1">
        <w:rPr>
          <w:rFonts w:ascii="Times New Roman" w:hAnsi="Times New Roman" w:cs="Times New Roman"/>
          <w:b/>
          <w:bCs w:val="0"/>
          <w:sz w:val="20"/>
          <w:lang w:val="en"/>
        </w:rPr>
        <w:t>Warlock class features</w:t>
      </w:r>
      <w:r w:rsidRPr="00BF38C1">
        <w:rPr>
          <w:rFonts w:ascii="Times New Roman" w:hAnsi="Times New Roman" w:cs="Times New Roman"/>
          <w:sz w:val="20"/>
          <w:lang w:val="en"/>
        </w:rPr>
        <w:t xml:space="preserve"> that recover on a short rest.</w:t>
      </w:r>
      <w:r w:rsidRPr="00BF38C1">
        <w:rPr>
          <w:rFonts w:ascii="Times New Roman" w:hAnsi="Times New Roman" w:cs="Times New Roman"/>
          <w:sz w:val="20"/>
          <w:lang w:val="en"/>
        </w:rPr>
        <w:br/>
      </w:r>
      <w:r w:rsidRPr="00BF38C1">
        <w:rPr>
          <w:rFonts w:ascii="Times New Roman" w:hAnsi="Times New Roman" w:cs="Times New Roman"/>
          <w:sz w:val="20"/>
          <w:lang w:val="en"/>
        </w:rPr>
        <w:br/>
        <w:t>During this time you may not perform any actions, bonus actions, reactions. You cannot climb or swim unless you have a climb speed or swim speed. If you perform an action this will break your recovery and you must start over to gain the benefits of this ability. Once you use this ability you cannot use it again until you finish a long rest.</w:t>
      </w:r>
      <w:r w:rsidRPr="00BF38C1">
        <w:rPr>
          <w:rFonts w:ascii="Times New Roman" w:hAnsi="Times New Roman" w:cs="Times New Roman"/>
          <w:sz w:val="20"/>
          <w:lang w:val="en"/>
        </w:rPr>
        <w:br/>
      </w:r>
      <w:r w:rsidRPr="00BF38C1">
        <w:rPr>
          <w:rFonts w:ascii="Times New Roman" w:hAnsi="Times New Roman" w:cs="Times New Roman"/>
          <w:sz w:val="20"/>
          <w:lang w:val="en"/>
        </w:rPr>
        <w:br/>
      </w:r>
      <w:r w:rsidRPr="00A13AC7">
        <w:rPr>
          <w:rFonts w:ascii="Times New Roman" w:hAnsi="Times New Roman" w:cs="Times New Roman"/>
          <w:b/>
          <w:bCs w:val="0"/>
          <w:i/>
          <w:iCs/>
          <w:sz w:val="28"/>
          <w:szCs w:val="28"/>
          <w:lang w:val="en"/>
        </w:rPr>
        <w:t>Extra Attack (</w:t>
      </w:r>
      <w:r w:rsidR="00A13AC7">
        <w:rPr>
          <w:rFonts w:ascii="Times New Roman" w:hAnsi="Times New Roman" w:cs="Times New Roman"/>
          <w:b/>
          <w:bCs w:val="0"/>
          <w:i/>
          <w:iCs/>
          <w:sz w:val="28"/>
          <w:szCs w:val="28"/>
          <w:lang w:val="en"/>
        </w:rPr>
        <w:t xml:space="preserve">Reminder if </w:t>
      </w:r>
      <w:r w:rsidRPr="00A13AC7">
        <w:rPr>
          <w:rFonts w:ascii="Times New Roman" w:hAnsi="Times New Roman" w:cs="Times New Roman"/>
          <w:b/>
          <w:bCs w:val="0"/>
          <w:i/>
          <w:iCs/>
          <w:sz w:val="28"/>
          <w:szCs w:val="28"/>
          <w:lang w:val="en"/>
        </w:rPr>
        <w:t>Martial</w:t>
      </w:r>
      <w:r w:rsidRPr="00BF38C1">
        <w:rPr>
          <w:rFonts w:ascii="Times New Roman" w:hAnsi="Times New Roman" w:cs="Times New Roman"/>
          <w:b/>
          <w:bCs w:val="0"/>
          <w:i/>
          <w:iCs/>
          <w:sz w:val="20"/>
          <w:lang w:val="en"/>
        </w:rPr>
        <w:t>)</w:t>
      </w:r>
      <w:r w:rsidRPr="00BF38C1">
        <w:rPr>
          <w:rFonts w:ascii="Times New Roman" w:hAnsi="Times New Roman" w:cs="Times New Roman"/>
          <w:b/>
          <w:bCs w:val="0"/>
          <w:sz w:val="20"/>
          <w:lang w:val="en"/>
        </w:rPr>
        <w:br/>
      </w:r>
      <w:r w:rsidRPr="00BF38C1">
        <w:rPr>
          <w:rFonts w:ascii="Times New Roman" w:hAnsi="Times New Roman" w:cs="Times New Roman"/>
          <w:b/>
          <w:bCs w:val="0"/>
          <w:sz w:val="20"/>
          <w:lang w:val="en"/>
        </w:rPr>
        <w:br/>
      </w:r>
      <w:r w:rsidRPr="00BF38C1">
        <w:rPr>
          <w:rFonts w:ascii="Times New Roman" w:hAnsi="Times New Roman" w:cs="Times New Roman"/>
          <w:sz w:val="20"/>
          <w:lang w:val="en"/>
        </w:rPr>
        <w:t xml:space="preserve">If your pact boon grants you the martial tag beginning at 5th level, you can attack twice, instead of once, whenever you take the Attack action on your turn. </w:t>
      </w:r>
      <w:r w:rsidRPr="00BF38C1">
        <w:rPr>
          <w:rFonts w:ascii="Times New Roman" w:hAnsi="Times New Roman" w:cs="Times New Roman"/>
          <w:sz w:val="20"/>
          <w:lang w:val="en"/>
        </w:rPr>
        <w:br/>
      </w:r>
    </w:p>
    <w:p w14:paraId="7DF6F267" w14:textId="77777777" w:rsidR="00BF38C1" w:rsidRPr="00A13AC7" w:rsidRDefault="00BF38C1" w:rsidP="00BF38C1">
      <w:pPr>
        <w:widowControl w:val="0"/>
        <w:autoSpaceDE w:val="0"/>
        <w:autoSpaceDN w:val="0"/>
        <w:adjustRightInd w:val="0"/>
        <w:spacing w:after="200" w:line="276" w:lineRule="auto"/>
        <w:rPr>
          <w:rFonts w:ascii="Times New Roman" w:hAnsi="Times New Roman" w:cs="Times New Roman"/>
          <w:sz w:val="28"/>
          <w:szCs w:val="28"/>
          <w:lang w:val="en"/>
        </w:rPr>
      </w:pPr>
      <w:r w:rsidRPr="00A13AC7">
        <w:rPr>
          <w:rFonts w:ascii="Times New Roman" w:hAnsi="Times New Roman" w:cs="Times New Roman"/>
          <w:b/>
          <w:bCs w:val="0"/>
          <w:sz w:val="28"/>
          <w:szCs w:val="28"/>
          <w:lang w:val="en"/>
        </w:rPr>
        <w:t>Mystic Arcanum (6th level)</w:t>
      </w:r>
    </w:p>
    <w:p w14:paraId="05BE67A3"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11th level, your patron bestows upon you a magical secret called an arcanum. Choose one 6th-level spell from the warlock spell list as this arcanum.</w:t>
      </w:r>
    </w:p>
    <w:p w14:paraId="749A8266"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your arcanum spell once without expending a spell slot. You must finish a long rest before you can do so again.</w:t>
      </w:r>
    </w:p>
    <w:p w14:paraId="66896702"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higher levels, you gain more warlock spells of your choice that can be cast in this way: one 7th-level spell at 13th level, one 8th-level spell at 15th level, and one 9th-level spell at 17th level. You regain all uses of your Mystic Arcanum when you finish a long rest.</w:t>
      </w:r>
    </w:p>
    <w:p w14:paraId="40419D8E" w14:textId="77777777" w:rsidR="00BF38C1" w:rsidRPr="00A13AC7" w:rsidRDefault="00BF38C1" w:rsidP="00BF38C1">
      <w:pPr>
        <w:widowControl w:val="0"/>
        <w:autoSpaceDE w:val="0"/>
        <w:autoSpaceDN w:val="0"/>
        <w:adjustRightInd w:val="0"/>
        <w:spacing w:after="200" w:line="276" w:lineRule="auto"/>
        <w:rPr>
          <w:rFonts w:ascii="Times New Roman" w:hAnsi="Times New Roman" w:cs="Times New Roman"/>
          <w:sz w:val="28"/>
          <w:szCs w:val="28"/>
          <w:lang w:val="en"/>
        </w:rPr>
      </w:pPr>
      <w:r w:rsidRPr="00A13AC7">
        <w:rPr>
          <w:rFonts w:ascii="Times New Roman" w:hAnsi="Times New Roman" w:cs="Times New Roman"/>
          <w:b/>
          <w:bCs w:val="0"/>
          <w:sz w:val="28"/>
          <w:szCs w:val="28"/>
          <w:lang w:val="en"/>
        </w:rPr>
        <w:t>Mystic Arcanum (7th level)</w:t>
      </w:r>
    </w:p>
    <w:p w14:paraId="304624A8"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13th level, your patron bestows upon you a magical secret called an arcanum. Choose one 7th-level spell from the warlock spell list as this arcanum.</w:t>
      </w:r>
    </w:p>
    <w:p w14:paraId="0DF9133B"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your arcanum spell once without expending a spell slot. You must finish a long rest before you can do so again.</w:t>
      </w:r>
    </w:p>
    <w:p w14:paraId="27637BE0"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higher levels, you gain more warlock spells of your choice that can be cast in this way: one 8th-level spell at 15th level, and one 9th-level spell at 17th level. You regain all uses of your Mystic Arcanum when you finish a long rest.</w:t>
      </w:r>
    </w:p>
    <w:p w14:paraId="2E94181E" w14:textId="77777777" w:rsidR="00BF38C1" w:rsidRPr="00A13AC7" w:rsidRDefault="00BF38C1" w:rsidP="00BF38C1">
      <w:pPr>
        <w:widowControl w:val="0"/>
        <w:autoSpaceDE w:val="0"/>
        <w:autoSpaceDN w:val="0"/>
        <w:adjustRightInd w:val="0"/>
        <w:spacing w:after="200" w:line="276" w:lineRule="auto"/>
        <w:rPr>
          <w:rFonts w:ascii="Times New Roman" w:hAnsi="Times New Roman" w:cs="Times New Roman"/>
          <w:sz w:val="28"/>
          <w:szCs w:val="28"/>
          <w:lang w:val="en"/>
        </w:rPr>
      </w:pPr>
      <w:r w:rsidRPr="00A13AC7">
        <w:rPr>
          <w:rFonts w:ascii="Times New Roman" w:hAnsi="Times New Roman" w:cs="Times New Roman"/>
          <w:b/>
          <w:bCs w:val="0"/>
          <w:sz w:val="28"/>
          <w:szCs w:val="28"/>
          <w:lang w:val="en"/>
        </w:rPr>
        <w:t>Mystic Arcanum (8th level)</w:t>
      </w:r>
    </w:p>
    <w:p w14:paraId="026E0547"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15th level, your patron bestows upon you a magical secret called an arcanum. Choose one 8th-level spell from the warlock spell list as this arcanum.</w:t>
      </w:r>
    </w:p>
    <w:p w14:paraId="51CD281E" w14:textId="7777777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your arcanum spell once without expending a spell slot. You must finish a long rest before you can do so again.</w:t>
      </w:r>
    </w:p>
    <w:p w14:paraId="4688F100" w14:textId="77777777" w:rsid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17th level, you gain a 9th-level warlock spell of your choice that can be cast in this way. You regain all uses of your Mystic Arcanum when you finish a long rest.</w:t>
      </w:r>
    </w:p>
    <w:p w14:paraId="01481128" w14:textId="77777777" w:rsidR="00A13AC7" w:rsidRDefault="00A13AC7" w:rsidP="00BF38C1">
      <w:pPr>
        <w:widowControl w:val="0"/>
        <w:autoSpaceDE w:val="0"/>
        <w:autoSpaceDN w:val="0"/>
        <w:adjustRightInd w:val="0"/>
        <w:spacing w:after="200" w:line="276" w:lineRule="auto"/>
        <w:rPr>
          <w:rFonts w:ascii="Times New Roman" w:hAnsi="Times New Roman" w:cs="Times New Roman"/>
          <w:sz w:val="20"/>
          <w:lang w:val="en"/>
        </w:rPr>
      </w:pPr>
    </w:p>
    <w:p w14:paraId="195284D6" w14:textId="77777777" w:rsidR="00A13AC7" w:rsidRDefault="00A13AC7" w:rsidP="00BF38C1">
      <w:pPr>
        <w:widowControl w:val="0"/>
        <w:autoSpaceDE w:val="0"/>
        <w:autoSpaceDN w:val="0"/>
        <w:adjustRightInd w:val="0"/>
        <w:spacing w:after="200" w:line="276" w:lineRule="auto"/>
        <w:rPr>
          <w:rFonts w:ascii="Times New Roman" w:hAnsi="Times New Roman" w:cs="Times New Roman"/>
          <w:sz w:val="20"/>
          <w:lang w:val="en"/>
        </w:rPr>
      </w:pPr>
    </w:p>
    <w:p w14:paraId="6CF91B4B" w14:textId="77777777" w:rsidR="00A13AC7" w:rsidRDefault="00A13AC7" w:rsidP="00BF38C1">
      <w:pPr>
        <w:widowControl w:val="0"/>
        <w:autoSpaceDE w:val="0"/>
        <w:autoSpaceDN w:val="0"/>
        <w:adjustRightInd w:val="0"/>
        <w:spacing w:after="200" w:line="276" w:lineRule="auto"/>
        <w:rPr>
          <w:rFonts w:ascii="Times New Roman" w:hAnsi="Times New Roman" w:cs="Times New Roman"/>
          <w:sz w:val="20"/>
          <w:lang w:val="en"/>
        </w:rPr>
      </w:pPr>
    </w:p>
    <w:p w14:paraId="25C234AB" w14:textId="77777777" w:rsidR="00A13AC7" w:rsidRDefault="00A13AC7" w:rsidP="00BF38C1">
      <w:pPr>
        <w:widowControl w:val="0"/>
        <w:autoSpaceDE w:val="0"/>
        <w:autoSpaceDN w:val="0"/>
        <w:adjustRightInd w:val="0"/>
        <w:spacing w:after="200" w:line="276" w:lineRule="auto"/>
        <w:rPr>
          <w:rFonts w:ascii="Times New Roman" w:hAnsi="Times New Roman" w:cs="Times New Roman"/>
          <w:sz w:val="20"/>
          <w:lang w:val="en"/>
        </w:rPr>
      </w:pPr>
    </w:p>
    <w:p w14:paraId="7AF5D21A" w14:textId="77777777" w:rsidR="00A13AC7" w:rsidRDefault="00A13AC7" w:rsidP="00BF38C1">
      <w:pPr>
        <w:widowControl w:val="0"/>
        <w:autoSpaceDE w:val="0"/>
        <w:autoSpaceDN w:val="0"/>
        <w:adjustRightInd w:val="0"/>
        <w:spacing w:after="200" w:line="276" w:lineRule="auto"/>
        <w:rPr>
          <w:rFonts w:ascii="Times New Roman" w:hAnsi="Times New Roman" w:cs="Times New Roman"/>
          <w:sz w:val="20"/>
          <w:lang w:val="en"/>
        </w:rPr>
      </w:pPr>
    </w:p>
    <w:p w14:paraId="2897965D" w14:textId="77777777" w:rsidR="00A13AC7" w:rsidRPr="00BF38C1" w:rsidRDefault="00A13AC7" w:rsidP="00BF38C1">
      <w:pPr>
        <w:widowControl w:val="0"/>
        <w:autoSpaceDE w:val="0"/>
        <w:autoSpaceDN w:val="0"/>
        <w:adjustRightInd w:val="0"/>
        <w:spacing w:after="200" w:line="276" w:lineRule="auto"/>
        <w:rPr>
          <w:rFonts w:ascii="Times New Roman" w:hAnsi="Times New Roman" w:cs="Times New Roman"/>
          <w:sz w:val="20"/>
          <w:lang w:val="en"/>
        </w:rPr>
      </w:pPr>
    </w:p>
    <w:p w14:paraId="0E925F46" w14:textId="09DC1B2B" w:rsidR="00BF38C1" w:rsidRPr="00A13AC7" w:rsidRDefault="00BF38C1" w:rsidP="00BF38C1">
      <w:pPr>
        <w:widowControl w:val="0"/>
        <w:autoSpaceDE w:val="0"/>
        <w:autoSpaceDN w:val="0"/>
        <w:adjustRightInd w:val="0"/>
        <w:spacing w:after="200" w:line="276" w:lineRule="auto"/>
        <w:rPr>
          <w:rFonts w:ascii="Times New Roman" w:hAnsi="Times New Roman" w:cs="Times New Roman"/>
          <w:sz w:val="28"/>
          <w:szCs w:val="28"/>
          <w:lang w:val="en"/>
        </w:rPr>
      </w:pPr>
      <w:r w:rsidRPr="00A13AC7">
        <w:rPr>
          <w:rFonts w:ascii="Times New Roman" w:hAnsi="Times New Roman" w:cs="Times New Roman"/>
          <w:b/>
          <w:bCs w:val="0"/>
          <w:sz w:val="28"/>
          <w:szCs w:val="28"/>
          <w:lang w:val="en"/>
        </w:rPr>
        <w:lastRenderedPageBreak/>
        <w:t>Mystic Arcanum (9th level)</w:t>
      </w:r>
    </w:p>
    <w:p w14:paraId="205DC4D7" w14:textId="3052F880"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At 17th level, your patron bestows upon you a magical secret called an arcanum. Choose one 9th-level spell from the warlock spell list as this arcanum.</w:t>
      </w:r>
    </w:p>
    <w:p w14:paraId="48553FBA" w14:textId="1DB5477F"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can cast your arcanum spell once without expending a spell slot. You must finish a long rest before you can do so again.</w:t>
      </w:r>
    </w:p>
    <w:p w14:paraId="097A9153" w14:textId="6E45FFB0"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t>You regain all uses of your Mystic Arcanum when you finish a long rest.</w:t>
      </w:r>
    </w:p>
    <w:p w14:paraId="3E25CCF5" w14:textId="4F7AEE2D" w:rsidR="00BF38C1" w:rsidRPr="00A13AC7" w:rsidRDefault="00BF38C1" w:rsidP="00BF38C1">
      <w:pPr>
        <w:widowControl w:val="0"/>
        <w:autoSpaceDE w:val="0"/>
        <w:autoSpaceDN w:val="0"/>
        <w:adjustRightInd w:val="0"/>
        <w:spacing w:after="200" w:line="276" w:lineRule="auto"/>
        <w:rPr>
          <w:rFonts w:ascii="Times New Roman" w:hAnsi="Times New Roman" w:cs="Times New Roman"/>
          <w:sz w:val="28"/>
          <w:szCs w:val="28"/>
          <w:lang w:val="en"/>
        </w:rPr>
      </w:pPr>
      <w:r w:rsidRPr="00A13AC7">
        <w:rPr>
          <w:rFonts w:ascii="Times New Roman" w:hAnsi="Times New Roman" w:cs="Times New Roman"/>
          <w:b/>
          <w:bCs w:val="0"/>
          <w:sz w:val="28"/>
          <w:szCs w:val="28"/>
        </w:rPr>
        <w:t>Pact</w:t>
      </w:r>
      <w:r w:rsidRPr="00A13AC7">
        <w:rPr>
          <w:rFonts w:ascii="Times New Roman" w:hAnsi="Times New Roman" w:cs="Times New Roman"/>
          <w:b/>
          <w:bCs w:val="0"/>
          <w:sz w:val="28"/>
          <w:szCs w:val="28"/>
          <w:lang w:val="en"/>
        </w:rPr>
        <w:t xml:space="preserve"> Maste</w:t>
      </w:r>
      <w:r w:rsidRPr="00A13AC7">
        <w:rPr>
          <w:rFonts w:ascii="Times New Roman" w:hAnsi="Times New Roman" w:cs="Times New Roman"/>
          <w:b/>
          <w:bCs w:val="0"/>
          <w:sz w:val="28"/>
          <w:szCs w:val="28"/>
        </w:rPr>
        <w:t>r</w:t>
      </w:r>
    </w:p>
    <w:p w14:paraId="7D995D28" w14:textId="77777777" w:rsidR="00A13AC7" w:rsidRDefault="00A13AC7"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noProof/>
          <w:sz w:val="20"/>
        </w:rPr>
        <mc:AlternateContent>
          <mc:Choice Requires="wpg">
            <w:drawing>
              <wp:anchor distT="0" distB="0" distL="114300" distR="114300" simplePos="0" relativeHeight="251660288" behindDoc="0" locked="0" layoutInCell="1" allowOverlap="1" wp14:anchorId="7E6F87C9" wp14:editId="0E216F63">
                <wp:simplePos x="0" y="0"/>
                <wp:positionH relativeFrom="margin">
                  <wp:posOffset>-87630</wp:posOffset>
                </wp:positionH>
                <wp:positionV relativeFrom="paragraph">
                  <wp:posOffset>1863090</wp:posOffset>
                </wp:positionV>
                <wp:extent cx="6400800" cy="4705350"/>
                <wp:effectExtent l="133350" t="114300" r="171450" b="190500"/>
                <wp:wrapTopAndBottom/>
                <wp:docPr id="1723587508" name="Group 1723587508"/>
                <wp:cNvGraphicFramePr/>
                <a:graphic xmlns:a="http://schemas.openxmlformats.org/drawingml/2006/main">
                  <a:graphicData uri="http://schemas.microsoft.com/office/word/2010/wordprocessingGroup">
                    <wpg:wgp>
                      <wpg:cNvGrpSpPr/>
                      <wpg:grpSpPr>
                        <a:xfrm>
                          <a:off x="0" y="0"/>
                          <a:ext cx="6400800" cy="4705350"/>
                          <a:chOff x="0" y="24186"/>
                          <a:chExt cx="6600190" cy="3887089"/>
                        </a:xfrm>
                      </wpg:grpSpPr>
                      <wps:wsp>
                        <wps:cNvPr id="449863750" name="Text Box 449863750"/>
                        <wps:cNvSpPr txBox="1"/>
                        <wps:spPr>
                          <a:xfrm>
                            <a:off x="0" y="44381"/>
                            <a:ext cx="6600190" cy="3860165"/>
                          </a:xfrm>
                          <a:custGeom>
                            <a:avLst/>
                            <a:gdLst>
                              <a:gd name="connsiteX0" fmla="*/ 0 w 6600190"/>
                              <a:gd name="connsiteY0" fmla="*/ 0 h 3860165"/>
                              <a:gd name="connsiteX1" fmla="*/ 726021 w 6600190"/>
                              <a:gd name="connsiteY1" fmla="*/ 0 h 3860165"/>
                              <a:gd name="connsiteX2" fmla="*/ 1320038 w 6600190"/>
                              <a:gd name="connsiteY2" fmla="*/ 0 h 3860165"/>
                              <a:gd name="connsiteX3" fmla="*/ 2112061 w 6600190"/>
                              <a:gd name="connsiteY3" fmla="*/ 0 h 3860165"/>
                              <a:gd name="connsiteX4" fmla="*/ 2904084 w 6600190"/>
                              <a:gd name="connsiteY4" fmla="*/ 0 h 3860165"/>
                              <a:gd name="connsiteX5" fmla="*/ 3432099 w 6600190"/>
                              <a:gd name="connsiteY5" fmla="*/ 0 h 3860165"/>
                              <a:gd name="connsiteX6" fmla="*/ 3960114 w 6600190"/>
                              <a:gd name="connsiteY6" fmla="*/ 0 h 3860165"/>
                              <a:gd name="connsiteX7" fmla="*/ 4752137 w 6600190"/>
                              <a:gd name="connsiteY7" fmla="*/ 0 h 3860165"/>
                              <a:gd name="connsiteX8" fmla="*/ 5544160 w 6600190"/>
                              <a:gd name="connsiteY8" fmla="*/ 0 h 3860165"/>
                              <a:gd name="connsiteX9" fmla="*/ 6600190 w 6600190"/>
                              <a:gd name="connsiteY9" fmla="*/ 0 h 3860165"/>
                              <a:gd name="connsiteX10" fmla="*/ 6600190 w 6600190"/>
                              <a:gd name="connsiteY10" fmla="*/ 681962 h 3860165"/>
                              <a:gd name="connsiteX11" fmla="*/ 6600190 w 6600190"/>
                              <a:gd name="connsiteY11" fmla="*/ 1402527 h 3860165"/>
                              <a:gd name="connsiteX12" fmla="*/ 6600190 w 6600190"/>
                              <a:gd name="connsiteY12" fmla="*/ 2045887 h 3860165"/>
                              <a:gd name="connsiteX13" fmla="*/ 6600190 w 6600190"/>
                              <a:gd name="connsiteY13" fmla="*/ 2727850 h 3860165"/>
                              <a:gd name="connsiteX14" fmla="*/ 6600190 w 6600190"/>
                              <a:gd name="connsiteY14" fmla="*/ 3860165 h 3860165"/>
                              <a:gd name="connsiteX15" fmla="*/ 5808167 w 6600190"/>
                              <a:gd name="connsiteY15" fmla="*/ 3860165 h 3860165"/>
                              <a:gd name="connsiteX16" fmla="*/ 5346154 w 6600190"/>
                              <a:gd name="connsiteY16" fmla="*/ 3860165 h 3860165"/>
                              <a:gd name="connsiteX17" fmla="*/ 4818139 w 6600190"/>
                              <a:gd name="connsiteY17" fmla="*/ 3860165 h 3860165"/>
                              <a:gd name="connsiteX18" fmla="*/ 4092118 w 6600190"/>
                              <a:gd name="connsiteY18" fmla="*/ 3860165 h 3860165"/>
                              <a:gd name="connsiteX19" fmla="*/ 3366097 w 6600190"/>
                              <a:gd name="connsiteY19" fmla="*/ 3860165 h 3860165"/>
                              <a:gd name="connsiteX20" fmla="*/ 2904084 w 6600190"/>
                              <a:gd name="connsiteY20" fmla="*/ 3860165 h 3860165"/>
                              <a:gd name="connsiteX21" fmla="*/ 2244065 w 6600190"/>
                              <a:gd name="connsiteY21" fmla="*/ 3860165 h 3860165"/>
                              <a:gd name="connsiteX22" fmla="*/ 1650048 w 6600190"/>
                              <a:gd name="connsiteY22" fmla="*/ 3860165 h 3860165"/>
                              <a:gd name="connsiteX23" fmla="*/ 858025 w 6600190"/>
                              <a:gd name="connsiteY23" fmla="*/ 3860165 h 3860165"/>
                              <a:gd name="connsiteX24" fmla="*/ 0 w 6600190"/>
                              <a:gd name="connsiteY24" fmla="*/ 3860165 h 3860165"/>
                              <a:gd name="connsiteX25" fmla="*/ 0 w 6600190"/>
                              <a:gd name="connsiteY25" fmla="*/ 3178203 h 3860165"/>
                              <a:gd name="connsiteX26" fmla="*/ 0 w 6600190"/>
                              <a:gd name="connsiteY26" fmla="*/ 2496240 h 3860165"/>
                              <a:gd name="connsiteX27" fmla="*/ 0 w 6600190"/>
                              <a:gd name="connsiteY27" fmla="*/ 1814278 h 3860165"/>
                              <a:gd name="connsiteX28" fmla="*/ 0 w 6600190"/>
                              <a:gd name="connsiteY28" fmla="*/ 1248120 h 3860165"/>
                              <a:gd name="connsiteX29" fmla="*/ 0 w 6600190"/>
                              <a:gd name="connsiteY29" fmla="*/ 566158 h 3860165"/>
                              <a:gd name="connsiteX30" fmla="*/ 0 w 6600190"/>
                              <a:gd name="connsiteY30" fmla="*/ 0 h 3860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6600190" h="3860165" fill="none" extrusionOk="0">
                                <a:moveTo>
                                  <a:pt x="0" y="0"/>
                                </a:moveTo>
                                <a:cubicBezTo>
                                  <a:pt x="291548" y="3627"/>
                                  <a:pt x="521231" y="13907"/>
                                  <a:pt x="726021" y="0"/>
                                </a:cubicBezTo>
                                <a:cubicBezTo>
                                  <a:pt x="930811" y="-13907"/>
                                  <a:pt x="1035931" y="-2940"/>
                                  <a:pt x="1320038" y="0"/>
                                </a:cubicBezTo>
                                <a:cubicBezTo>
                                  <a:pt x="1604145" y="2940"/>
                                  <a:pt x="1922700" y="-13959"/>
                                  <a:pt x="2112061" y="0"/>
                                </a:cubicBezTo>
                                <a:cubicBezTo>
                                  <a:pt x="2301422" y="13959"/>
                                  <a:pt x="2713320" y="2356"/>
                                  <a:pt x="2904084" y="0"/>
                                </a:cubicBezTo>
                                <a:cubicBezTo>
                                  <a:pt x="3094848" y="-2356"/>
                                  <a:pt x="3250722" y="16919"/>
                                  <a:pt x="3432099" y="0"/>
                                </a:cubicBezTo>
                                <a:cubicBezTo>
                                  <a:pt x="3613477" y="-16919"/>
                                  <a:pt x="3827596" y="18235"/>
                                  <a:pt x="3960114" y="0"/>
                                </a:cubicBezTo>
                                <a:cubicBezTo>
                                  <a:pt x="4092632" y="-18235"/>
                                  <a:pt x="4360503" y="19357"/>
                                  <a:pt x="4752137" y="0"/>
                                </a:cubicBezTo>
                                <a:cubicBezTo>
                                  <a:pt x="5143771" y="-19357"/>
                                  <a:pt x="5157633" y="13523"/>
                                  <a:pt x="5544160" y="0"/>
                                </a:cubicBezTo>
                                <a:cubicBezTo>
                                  <a:pt x="5930687" y="-13523"/>
                                  <a:pt x="6358012" y="50522"/>
                                  <a:pt x="6600190" y="0"/>
                                </a:cubicBezTo>
                                <a:cubicBezTo>
                                  <a:pt x="6606891" y="298604"/>
                                  <a:pt x="6625847" y="491980"/>
                                  <a:pt x="6600190" y="681962"/>
                                </a:cubicBezTo>
                                <a:cubicBezTo>
                                  <a:pt x="6574533" y="871944"/>
                                  <a:pt x="6593030" y="1190918"/>
                                  <a:pt x="6600190" y="1402527"/>
                                </a:cubicBezTo>
                                <a:cubicBezTo>
                                  <a:pt x="6607350" y="1614137"/>
                                  <a:pt x="6595456" y="1735142"/>
                                  <a:pt x="6600190" y="2045887"/>
                                </a:cubicBezTo>
                                <a:cubicBezTo>
                                  <a:pt x="6604924" y="2356632"/>
                                  <a:pt x="6599069" y="2397090"/>
                                  <a:pt x="6600190" y="2727850"/>
                                </a:cubicBezTo>
                                <a:cubicBezTo>
                                  <a:pt x="6601311" y="3058610"/>
                                  <a:pt x="6591327" y="3494707"/>
                                  <a:pt x="6600190" y="3860165"/>
                                </a:cubicBezTo>
                                <a:cubicBezTo>
                                  <a:pt x="6254729" y="3842435"/>
                                  <a:pt x="6044286" y="3838234"/>
                                  <a:pt x="5808167" y="3860165"/>
                                </a:cubicBezTo>
                                <a:cubicBezTo>
                                  <a:pt x="5572048" y="3882096"/>
                                  <a:pt x="5439237" y="3861079"/>
                                  <a:pt x="5346154" y="3860165"/>
                                </a:cubicBezTo>
                                <a:cubicBezTo>
                                  <a:pt x="5253071" y="3859251"/>
                                  <a:pt x="5038968" y="3883149"/>
                                  <a:pt x="4818139" y="3860165"/>
                                </a:cubicBezTo>
                                <a:cubicBezTo>
                                  <a:pt x="4597311" y="3837181"/>
                                  <a:pt x="4444302" y="3888388"/>
                                  <a:pt x="4092118" y="3860165"/>
                                </a:cubicBezTo>
                                <a:cubicBezTo>
                                  <a:pt x="3739934" y="3831942"/>
                                  <a:pt x="3698100" y="3895752"/>
                                  <a:pt x="3366097" y="3860165"/>
                                </a:cubicBezTo>
                                <a:cubicBezTo>
                                  <a:pt x="3034094" y="3824578"/>
                                  <a:pt x="3089730" y="3847447"/>
                                  <a:pt x="2904084" y="3860165"/>
                                </a:cubicBezTo>
                                <a:cubicBezTo>
                                  <a:pt x="2718438" y="3872883"/>
                                  <a:pt x="2517577" y="3839485"/>
                                  <a:pt x="2244065" y="3860165"/>
                                </a:cubicBezTo>
                                <a:cubicBezTo>
                                  <a:pt x="1970553" y="3880845"/>
                                  <a:pt x="1929640" y="3864381"/>
                                  <a:pt x="1650048" y="3860165"/>
                                </a:cubicBezTo>
                                <a:cubicBezTo>
                                  <a:pt x="1370456" y="3855949"/>
                                  <a:pt x="1151158" y="3835346"/>
                                  <a:pt x="858025" y="3860165"/>
                                </a:cubicBezTo>
                                <a:cubicBezTo>
                                  <a:pt x="564892" y="3884984"/>
                                  <a:pt x="279796" y="3819193"/>
                                  <a:pt x="0" y="3860165"/>
                                </a:cubicBezTo>
                                <a:cubicBezTo>
                                  <a:pt x="-7528" y="3616597"/>
                                  <a:pt x="23973" y="3320734"/>
                                  <a:pt x="0" y="3178203"/>
                                </a:cubicBezTo>
                                <a:cubicBezTo>
                                  <a:pt x="-23973" y="3035672"/>
                                  <a:pt x="-15298" y="2751883"/>
                                  <a:pt x="0" y="2496240"/>
                                </a:cubicBezTo>
                                <a:cubicBezTo>
                                  <a:pt x="15298" y="2240597"/>
                                  <a:pt x="-14492" y="2002659"/>
                                  <a:pt x="0" y="1814278"/>
                                </a:cubicBezTo>
                                <a:cubicBezTo>
                                  <a:pt x="14492" y="1625897"/>
                                  <a:pt x="17596" y="1420812"/>
                                  <a:pt x="0" y="1248120"/>
                                </a:cubicBezTo>
                                <a:cubicBezTo>
                                  <a:pt x="-17596" y="1075428"/>
                                  <a:pt x="-4415" y="788773"/>
                                  <a:pt x="0" y="566158"/>
                                </a:cubicBezTo>
                                <a:cubicBezTo>
                                  <a:pt x="4415" y="343543"/>
                                  <a:pt x="-14662" y="263433"/>
                                  <a:pt x="0" y="0"/>
                                </a:cubicBezTo>
                                <a:close/>
                              </a:path>
                              <a:path w="6600190" h="3860165" stroke="0" extrusionOk="0">
                                <a:moveTo>
                                  <a:pt x="0" y="0"/>
                                </a:moveTo>
                                <a:cubicBezTo>
                                  <a:pt x="231814" y="-22677"/>
                                  <a:pt x="287781" y="-13603"/>
                                  <a:pt x="528015" y="0"/>
                                </a:cubicBezTo>
                                <a:cubicBezTo>
                                  <a:pt x="768250" y="13603"/>
                                  <a:pt x="980581" y="27109"/>
                                  <a:pt x="1122032" y="0"/>
                                </a:cubicBezTo>
                                <a:cubicBezTo>
                                  <a:pt x="1263483" y="-27109"/>
                                  <a:pt x="1552226" y="-23255"/>
                                  <a:pt x="1716049" y="0"/>
                                </a:cubicBezTo>
                                <a:cubicBezTo>
                                  <a:pt x="1879872" y="23255"/>
                                  <a:pt x="2138055" y="17394"/>
                                  <a:pt x="2310067" y="0"/>
                                </a:cubicBezTo>
                                <a:cubicBezTo>
                                  <a:pt x="2482079" y="-17394"/>
                                  <a:pt x="2671817" y="23921"/>
                                  <a:pt x="2838082" y="0"/>
                                </a:cubicBezTo>
                                <a:cubicBezTo>
                                  <a:pt x="3004347" y="-23921"/>
                                  <a:pt x="3158028" y="24804"/>
                                  <a:pt x="3366097" y="0"/>
                                </a:cubicBezTo>
                                <a:cubicBezTo>
                                  <a:pt x="3574166" y="-24804"/>
                                  <a:pt x="3939800" y="16581"/>
                                  <a:pt x="4092118" y="0"/>
                                </a:cubicBezTo>
                                <a:cubicBezTo>
                                  <a:pt x="4244436" y="-16581"/>
                                  <a:pt x="4365826" y="-18795"/>
                                  <a:pt x="4620133" y="0"/>
                                </a:cubicBezTo>
                                <a:cubicBezTo>
                                  <a:pt x="4874441" y="18795"/>
                                  <a:pt x="4935138" y="-15816"/>
                                  <a:pt x="5214150" y="0"/>
                                </a:cubicBezTo>
                                <a:cubicBezTo>
                                  <a:pt x="5493162" y="15816"/>
                                  <a:pt x="5608817" y="-1905"/>
                                  <a:pt x="5808167" y="0"/>
                                </a:cubicBezTo>
                                <a:cubicBezTo>
                                  <a:pt x="6007517" y="1905"/>
                                  <a:pt x="6439084" y="-23161"/>
                                  <a:pt x="6600190" y="0"/>
                                </a:cubicBezTo>
                                <a:cubicBezTo>
                                  <a:pt x="6589495" y="152297"/>
                                  <a:pt x="6616946" y="475728"/>
                                  <a:pt x="6600190" y="643361"/>
                                </a:cubicBezTo>
                                <a:cubicBezTo>
                                  <a:pt x="6583434" y="810994"/>
                                  <a:pt x="6614082" y="1078169"/>
                                  <a:pt x="6600190" y="1248120"/>
                                </a:cubicBezTo>
                                <a:cubicBezTo>
                                  <a:pt x="6586298" y="1418071"/>
                                  <a:pt x="6591123" y="1753838"/>
                                  <a:pt x="6600190" y="1930083"/>
                                </a:cubicBezTo>
                                <a:cubicBezTo>
                                  <a:pt x="6609257" y="2106328"/>
                                  <a:pt x="6608477" y="2280017"/>
                                  <a:pt x="6600190" y="2534842"/>
                                </a:cubicBezTo>
                                <a:cubicBezTo>
                                  <a:pt x="6591903" y="2789667"/>
                                  <a:pt x="6592289" y="2842852"/>
                                  <a:pt x="6600190" y="3100999"/>
                                </a:cubicBezTo>
                                <a:cubicBezTo>
                                  <a:pt x="6608091" y="3359146"/>
                                  <a:pt x="6616723" y="3526467"/>
                                  <a:pt x="6600190" y="3860165"/>
                                </a:cubicBezTo>
                                <a:cubicBezTo>
                                  <a:pt x="6427018" y="3837789"/>
                                  <a:pt x="6199744" y="3848844"/>
                                  <a:pt x="6006173" y="3860165"/>
                                </a:cubicBezTo>
                                <a:cubicBezTo>
                                  <a:pt x="5812602" y="3871486"/>
                                  <a:pt x="5399175" y="3847170"/>
                                  <a:pt x="5214150" y="3860165"/>
                                </a:cubicBezTo>
                                <a:cubicBezTo>
                                  <a:pt x="5029125" y="3873160"/>
                                  <a:pt x="4695153" y="3880992"/>
                                  <a:pt x="4488129" y="3860165"/>
                                </a:cubicBezTo>
                                <a:cubicBezTo>
                                  <a:pt x="4281105" y="3839338"/>
                                  <a:pt x="4044690" y="3835549"/>
                                  <a:pt x="3894112" y="3860165"/>
                                </a:cubicBezTo>
                                <a:cubicBezTo>
                                  <a:pt x="3743534" y="3884781"/>
                                  <a:pt x="3622327" y="3841637"/>
                                  <a:pt x="3432099" y="3860165"/>
                                </a:cubicBezTo>
                                <a:cubicBezTo>
                                  <a:pt x="3241871" y="3878693"/>
                                  <a:pt x="3068079" y="3853731"/>
                                  <a:pt x="2904084" y="3860165"/>
                                </a:cubicBezTo>
                                <a:cubicBezTo>
                                  <a:pt x="2740089" y="3866599"/>
                                  <a:pt x="2453858" y="3887412"/>
                                  <a:pt x="2112061" y="3860165"/>
                                </a:cubicBezTo>
                                <a:cubicBezTo>
                                  <a:pt x="1770264" y="3832918"/>
                                  <a:pt x="1637435" y="3860844"/>
                                  <a:pt x="1452042" y="3860165"/>
                                </a:cubicBezTo>
                                <a:cubicBezTo>
                                  <a:pt x="1266649" y="3859486"/>
                                  <a:pt x="1030561" y="3861753"/>
                                  <a:pt x="858025" y="3860165"/>
                                </a:cubicBezTo>
                                <a:cubicBezTo>
                                  <a:pt x="685489" y="3858577"/>
                                  <a:pt x="409032" y="3844771"/>
                                  <a:pt x="0" y="3860165"/>
                                </a:cubicBezTo>
                                <a:cubicBezTo>
                                  <a:pt x="13784" y="3725081"/>
                                  <a:pt x="-1204" y="3496108"/>
                                  <a:pt x="0" y="3216804"/>
                                </a:cubicBezTo>
                                <a:cubicBezTo>
                                  <a:pt x="1204" y="2937500"/>
                                  <a:pt x="-26384" y="2745416"/>
                                  <a:pt x="0" y="2573443"/>
                                </a:cubicBezTo>
                                <a:cubicBezTo>
                                  <a:pt x="26384" y="2401470"/>
                                  <a:pt x="-27577" y="2155928"/>
                                  <a:pt x="0" y="1852879"/>
                                </a:cubicBezTo>
                                <a:cubicBezTo>
                                  <a:pt x="27577" y="1549830"/>
                                  <a:pt x="-26278" y="1373934"/>
                                  <a:pt x="0" y="1132315"/>
                                </a:cubicBezTo>
                                <a:cubicBezTo>
                                  <a:pt x="26278" y="890696"/>
                                  <a:pt x="56517" y="553485"/>
                                  <a:pt x="0" y="0"/>
                                </a:cubicBezTo>
                                <a:close/>
                              </a:path>
                            </a:pathLst>
                          </a:custGeom>
                          <a:solidFill>
                            <a:schemeClr val="bg1">
                              <a:lumMod val="95000"/>
                            </a:schemeClr>
                          </a:solidFill>
                          <a:ln w="76200" cap="sq">
                            <a:solidFill>
                              <a:schemeClr val="bg1">
                                <a:lumMod val="95000"/>
                              </a:schemeClr>
                            </a:solidFill>
                            <a:prstDash val="solid"/>
                            <a:bevel/>
                            <a:extLst>
                              <a:ext uri="{C807C97D-BFC1-408E-A445-0C87EB9F89A2}">
                                <ask:lineSketchStyleProps xmlns:ask="http://schemas.microsoft.com/office/drawing/2018/sketchyshapes" sd="791391473">
                                  <a:prstGeom prst="rect">
                                    <a:avLst/>
                                  </a:prstGeom>
                                  <ask:type>
                                    <ask:lineSketchFreehand/>
                                  </ask:type>
                                </ask:lineSketchStyleProps>
                              </a:ext>
                            </a:extLst>
                          </a:ln>
                          <a:effectLst>
                            <a:outerShdw blurRad="76200" dist="25400" dir="2700000" algn="ctr" rotWithShape="0">
                              <a:schemeClr val="bg2">
                                <a:lumMod val="25000"/>
                                <a:alpha val="60000"/>
                              </a:schemeClr>
                            </a:outerShdw>
                          </a:effectLst>
                          <a:scene3d>
                            <a:camera prst="orthographicFront"/>
                            <a:lightRig rig="threePt" dir="t"/>
                          </a:scene3d>
                          <a:sp3d prstMaterial="softEdge"/>
                        </wps:spPr>
                        <wps:style>
                          <a:lnRef idx="0">
                            <a:schemeClr val="accent1"/>
                          </a:lnRef>
                          <a:fillRef idx="1003">
                            <a:schemeClr val="lt2"/>
                          </a:fillRef>
                          <a:effectRef idx="0">
                            <a:schemeClr val="accent1"/>
                          </a:effectRef>
                          <a:fontRef idx="minor">
                            <a:schemeClr val="dk1"/>
                          </a:fontRef>
                        </wps:style>
                        <wps:txbx>
                          <w:txbxContent>
                            <w:p w14:paraId="5823193C" w14:textId="77777777" w:rsidR="00BF38C1" w:rsidRPr="00675115" w:rsidRDefault="00BF38C1" w:rsidP="00BF38C1">
                              <w:pPr>
                                <w:pStyle w:val="5E-STATBLOCKBODYPARA1"/>
                                <w:rPr>
                                  <w14:shadow w14:blurRad="50800" w14:dist="25400" w14:dir="5400000" w14:sx="100000" w14:sy="100000" w14:kx="0" w14:ky="0" w14:algn="ctr">
                                    <w14:srgbClr w14:val="000000">
                                      <w14:alpha w14:val="90000"/>
                                    </w14:srgbClr>
                                  </w14:shadow>
                                </w:rPr>
                              </w:pPr>
                            </w:p>
                          </w:txbxContent>
                        </wps:txbx>
                        <wps:bodyPr rot="0" spcFirstLastPara="0" vertOverflow="overflow" horzOverflow="overflow" vert="horz" wrap="square" lIns="54864" tIns="18288" rIns="54864" bIns="18288" numCol="1" spcCol="0" rtlCol="0" fromWordArt="0" anchor="t" anchorCtr="0" forceAA="0" compatLnSpc="1">
                          <a:prstTxWarp prst="textNoShape">
                            <a:avLst/>
                          </a:prstTxWarp>
                          <a:noAutofit/>
                        </wps:bodyPr>
                      </wps:wsp>
                      <wps:wsp>
                        <wps:cNvPr id="1675375056" name="Text Box 2"/>
                        <wps:cNvSpPr txBox="1">
                          <a:spLocks noChangeArrowheads="1"/>
                        </wps:cNvSpPr>
                        <wps:spPr bwMode="auto">
                          <a:xfrm>
                            <a:off x="30480" y="51109"/>
                            <a:ext cx="3200400" cy="3860166"/>
                          </a:xfrm>
                          <a:prstGeom prst="rect">
                            <a:avLst/>
                          </a:prstGeom>
                          <a:noFill/>
                          <a:ln w="9525">
                            <a:noFill/>
                            <a:miter lim="800000"/>
                            <a:headEnd/>
                            <a:tailEnd/>
                          </a:ln>
                          <a:effectLst/>
                        </wps:spPr>
                        <wps:txbx id="3">
                          <w:txbxContent>
                            <w:p w14:paraId="75B9C719" w14:textId="77777777" w:rsidR="00BF38C1" w:rsidRPr="00675115" w:rsidRDefault="00BF38C1" w:rsidP="00BF38C1">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Chained Shadow</w:t>
                              </w:r>
                            </w:p>
                            <w:p w14:paraId="7317F91F" w14:textId="77777777" w:rsidR="00BF38C1" w:rsidRPr="00675115" w:rsidRDefault="00BF38C1" w:rsidP="00BF38C1">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Tiny Spirit, Neutral</w:t>
                              </w:r>
                            </w:p>
                            <w:p w14:paraId="79BD21F4" w14:textId="77777777" w:rsidR="00BF38C1" w:rsidRDefault="00BF38C1" w:rsidP="00BF38C1">
                              <w:pPr>
                                <w:pStyle w:val="5E-STATBLOCKDATA"/>
                              </w:pPr>
                              <w:r>
                                <w:rPr>
                                  <w:rStyle w:val="5E-STATBLOCKLABEL"/>
                                </w:rPr>
                                <w:t>Armor Class</w:t>
                              </w:r>
                              <w:r>
                                <w:t xml:space="preserve"> 12</w:t>
                              </w:r>
                            </w:p>
                            <w:p w14:paraId="67CC8C0B" w14:textId="77777777" w:rsidR="00BF38C1" w:rsidRDefault="00BF38C1" w:rsidP="00BF38C1">
                              <w:pPr>
                                <w:pStyle w:val="5E-STATBLOCKDATA"/>
                              </w:pPr>
                              <w:r>
                                <w:rPr>
                                  <w:rStyle w:val="5E-STATBLOCKLABEL"/>
                                </w:rPr>
                                <w:t>Hit Points</w:t>
                              </w:r>
                              <w:r>
                                <w:t xml:space="preserve"> 1 (no formula)</w:t>
                              </w:r>
                            </w:p>
                            <w:p w14:paraId="2D256C52" w14:textId="77777777" w:rsidR="00BF38C1" w:rsidRDefault="00BF38C1" w:rsidP="00BF38C1">
                              <w:pPr>
                                <w:pStyle w:val="5E-STATBLOCKDATA"/>
                              </w:pPr>
                              <w:r>
                                <w:rPr>
                                  <w:rStyle w:val="5E-STATBLOCKLABEL"/>
                                </w:rPr>
                                <w:t>Speed</w:t>
                              </w:r>
                              <w:r>
                                <w:t xml:space="preserve"> 30 ft., flying speed 30 (darkness only)</w:t>
                              </w:r>
                            </w:p>
                            <w:p w14:paraId="0FB955F7" w14:textId="77777777" w:rsidR="00BF38C1" w:rsidRDefault="00BF38C1" w:rsidP="00BF38C1">
                              <w:pPr>
                                <w:pStyle w:val="5E-STATBLOCKABILITYSCORENAME"/>
                              </w:pPr>
                              <w:r>
                                <w:t>STR</w:t>
                              </w:r>
                              <w:r>
                                <w:tab/>
                                <w:t>DEX</w:t>
                              </w:r>
                              <w:r>
                                <w:tab/>
                                <w:t>CON</w:t>
                              </w:r>
                              <w:r>
                                <w:tab/>
                                <w:t>INT</w:t>
                              </w:r>
                              <w:r>
                                <w:tab/>
                                <w:t>WIS</w:t>
                              </w:r>
                              <w:r>
                                <w:tab/>
                                <w:t>CHA</w:t>
                              </w:r>
                            </w:p>
                            <w:p w14:paraId="5423A5D8" w14:textId="77777777" w:rsidR="00BF38C1" w:rsidRDefault="00BF38C1" w:rsidP="00BF38C1">
                              <w:pPr>
                                <w:pStyle w:val="5E-STATBLOCKABILITYSCORENUMBER"/>
                              </w:pPr>
                              <w:r>
                                <w:t>3(-4)</w:t>
                              </w:r>
                              <w:r>
                                <w:tab/>
                                <w:t>14(+2)</w:t>
                              </w:r>
                              <w:r>
                                <w:tab/>
                                <w:t>4 (-3)</w:t>
                              </w:r>
                              <w:r>
                                <w:tab/>
                                <w:t>10 (+0)</w:t>
                              </w:r>
                              <w:r>
                                <w:tab/>
                                <w:t>10 (+0)</w:t>
                              </w:r>
                              <w:r>
                                <w:tab/>
                                <w:t>12 (+1)</w:t>
                              </w:r>
                            </w:p>
                            <w:p w14:paraId="769E2363" w14:textId="77777777" w:rsidR="00BF38C1" w:rsidRDefault="00BF38C1" w:rsidP="00BF38C1">
                              <w:pPr>
                                <w:pStyle w:val="5E-STATBLOCKDATA"/>
                                <w:rPr>
                                  <w:rStyle w:val="5E-STATBLOCKLABEL"/>
                                </w:rPr>
                              </w:pPr>
                              <w:r>
                                <w:rPr>
                                  <w:rStyle w:val="5E-STATBLOCKLABEL"/>
                                </w:rPr>
                                <w:t>Saving Throws</w:t>
                              </w:r>
                              <w:r w:rsidRPr="00AC27AC">
                                <w:t xml:space="preserve"> </w:t>
                              </w:r>
                              <w:r>
                                <w:t>none</w:t>
                              </w:r>
                            </w:p>
                            <w:p w14:paraId="2BC07797" w14:textId="77777777" w:rsidR="00BF38C1" w:rsidRDefault="00BF38C1" w:rsidP="00BF38C1">
                              <w:pPr>
                                <w:pStyle w:val="5E-STATBLOCKDATA"/>
                              </w:pPr>
                              <w:r>
                                <w:rPr>
                                  <w:rStyle w:val="5E-STATBLOCKLABEL"/>
                                </w:rPr>
                                <w:t>Skills</w:t>
                              </w:r>
                              <w:r>
                                <w:t xml:space="preserve"> Stealth (+4), Acrobatics (+4)</w:t>
                              </w:r>
                            </w:p>
                            <w:p w14:paraId="11B8A19E" w14:textId="77777777" w:rsidR="00BF38C1" w:rsidRDefault="00BF38C1" w:rsidP="00BF38C1">
                              <w:pPr>
                                <w:pStyle w:val="5E-STATBLOCKDATA"/>
                              </w:pPr>
                              <w:r>
                                <w:rPr>
                                  <w:rStyle w:val="5E-STATBLOCKLABEL"/>
                                </w:rPr>
                                <w:t>Damage Resistances</w:t>
                              </w:r>
                              <w:r>
                                <w:t xml:space="preserve"> Acid, Cold, Fire, Lightning, Thunder, Bludgeoning, Piercing Slashing from nonmagical attacks</w:t>
                              </w:r>
                            </w:p>
                            <w:p w14:paraId="731CE1FE" w14:textId="77777777" w:rsidR="00BF38C1" w:rsidRDefault="00BF38C1" w:rsidP="00BF38C1">
                              <w:pPr>
                                <w:pStyle w:val="5E-STATBLOCKDATA"/>
                              </w:pPr>
                              <w:r>
                                <w:rPr>
                                  <w:rStyle w:val="5E-STATBLOCKLABEL"/>
                                </w:rPr>
                                <w:t>Damage Immunities</w:t>
                              </w:r>
                              <w:r>
                                <w:t xml:space="preserve"> Necrotic, Poison</w:t>
                              </w:r>
                            </w:p>
                            <w:p w14:paraId="3616C4EF" w14:textId="77777777" w:rsidR="00BF38C1" w:rsidRDefault="00BF38C1" w:rsidP="00BF38C1">
                              <w:pPr>
                                <w:pStyle w:val="5E-STATBLOCKDATA"/>
                              </w:pPr>
                              <w:r>
                                <w:rPr>
                                  <w:rStyle w:val="5E-STATBLOCKLABEL"/>
                                </w:rPr>
                                <w:t>Condition Immunities</w:t>
                              </w:r>
                              <w:r>
                                <w:t xml:space="preserve"> Exhaustion, Frightened, Grappled, Paralyzed, Petrified, Poisoned, Prone, Restrained</w:t>
                              </w:r>
                            </w:p>
                            <w:p w14:paraId="228DE1D0" w14:textId="77777777" w:rsidR="00BF38C1" w:rsidRDefault="00BF38C1" w:rsidP="00BF38C1">
                              <w:pPr>
                                <w:pStyle w:val="5E-STATBLOCKDATA"/>
                              </w:pPr>
                              <w:r>
                                <w:rPr>
                                  <w:rStyle w:val="5E-STATBLOCKLABEL"/>
                                </w:rPr>
                                <w:t>Senses</w:t>
                              </w:r>
                              <w:r>
                                <w:t xml:space="preserve"> darkvision Same as yours</w:t>
                              </w:r>
                            </w:p>
                            <w:p w14:paraId="381CAC00" w14:textId="77777777" w:rsidR="00BF38C1" w:rsidRDefault="00BF38C1" w:rsidP="00BF38C1">
                              <w:pPr>
                                <w:pStyle w:val="5E-STATBLOCKDATA"/>
                              </w:pPr>
                              <w:r>
                                <w:rPr>
                                  <w:rStyle w:val="5E-STATBLOCKLABEL"/>
                                </w:rPr>
                                <w:t>Languages</w:t>
                              </w:r>
                              <w:r>
                                <w:t xml:space="preserve"> Understands all languages you do but cannot speak.</w:t>
                              </w:r>
                            </w:p>
                            <w:p w14:paraId="3EFF41C2" w14:textId="77777777" w:rsidR="00BF38C1" w:rsidRDefault="00BF38C1" w:rsidP="00BF38C1">
                              <w:pPr>
                                <w:pStyle w:val="5E-STATBLOCKDATA"/>
                              </w:pPr>
                              <w:r>
                                <w:rPr>
                                  <w:rStyle w:val="5E-STATBLOCKLABEL"/>
                                </w:rPr>
                                <w:t>Challenge</w:t>
                              </w:r>
                              <w:r>
                                <w:t xml:space="preserve"> 1/2</w:t>
                              </w:r>
                            </w:p>
                            <w:p w14:paraId="618A8D6F" w14:textId="77777777" w:rsidR="00BF38C1" w:rsidRPr="00DA7CD2" w:rsidRDefault="00BF38C1" w:rsidP="00BF38C1">
                              <w:pPr>
                                <w:widowControl w:val="0"/>
                                <w:autoSpaceDE w:val="0"/>
                                <w:autoSpaceDN w:val="0"/>
                                <w:adjustRightInd w:val="0"/>
                                <w:spacing w:after="200" w:line="276" w:lineRule="auto"/>
                                <w:rPr>
                                  <w:rFonts w:ascii="Calibri" w:hAnsi="Calibri" w:cs="Calibri"/>
                                  <w:sz w:val="20"/>
                                  <w:lang w:val="en"/>
                                </w:rPr>
                              </w:pPr>
                              <w:r w:rsidRPr="00DA7CD2">
                                <w:rPr>
                                  <w:rFonts w:ascii="Calibri" w:hAnsi="Calibri" w:cs="Calibri"/>
                                  <w:b/>
                                  <w:bCs w:val="0"/>
                                  <w:sz w:val="20"/>
                                  <w:lang w:val="en"/>
                                </w:rPr>
                                <w:t>Amorphous</w:t>
                              </w:r>
                              <w:r w:rsidRPr="00DA7CD2">
                                <w:rPr>
                                  <w:rFonts w:ascii="Calibri" w:hAnsi="Calibri" w:cs="Calibri"/>
                                  <w:sz w:val="20"/>
                                  <w:lang w:val="en"/>
                                </w:rPr>
                                <w:t>: The shadow can move through a space as narrow as 1 inch wide without squeezing.</w:t>
                              </w:r>
                              <w:r>
                                <w:rPr>
                                  <w:rFonts w:ascii="Calibri" w:hAnsi="Calibri" w:cs="Calibri"/>
                                  <w:sz w:val="20"/>
                                  <w:lang w:val="en"/>
                                </w:rPr>
                                <w:br/>
                              </w:r>
                              <w:r w:rsidRPr="00DA7CD2">
                                <w:rPr>
                                  <w:rFonts w:ascii="Calibri" w:hAnsi="Calibri" w:cs="Calibri"/>
                                  <w:b/>
                                  <w:bCs w:val="0"/>
                                  <w:sz w:val="20"/>
                                  <w:lang w:val="en"/>
                                </w:rPr>
                                <w:t>Shadow Stealth</w:t>
                              </w:r>
                              <w:r w:rsidRPr="00DA7CD2">
                                <w:rPr>
                                  <w:rFonts w:ascii="Calibri" w:hAnsi="Calibri" w:cs="Calibri"/>
                                  <w:sz w:val="20"/>
                                  <w:lang w:val="en"/>
                                </w:rPr>
                                <w:t>: While in dim light or darkness, the shadow can take the Hide action as a bonus action.</w:t>
                              </w:r>
                              <w:r>
                                <w:rPr>
                                  <w:rFonts w:ascii="Calibri" w:hAnsi="Calibri" w:cs="Calibri"/>
                                  <w:sz w:val="20"/>
                                  <w:lang w:val="en"/>
                                </w:rPr>
                                <w:br/>
                              </w:r>
                              <w:r w:rsidRPr="00DA7CD2">
                                <w:rPr>
                                  <w:rFonts w:ascii="Calibri" w:hAnsi="Calibri" w:cs="Calibri"/>
                                  <w:b/>
                                  <w:bCs w:val="0"/>
                                  <w:sz w:val="20"/>
                                  <w:lang w:val="en"/>
                                </w:rPr>
                                <w:t>Sunlight Weakness</w:t>
                              </w:r>
                              <w:r w:rsidRPr="00DA7CD2">
                                <w:rPr>
                                  <w:rFonts w:ascii="Calibri" w:hAnsi="Calibri" w:cs="Calibri"/>
                                  <w:sz w:val="20"/>
                                  <w:lang w:val="en"/>
                                </w:rPr>
                                <w:t>: While in sunlight, the shadow has disadvantage on attack rolls, ability checks except for perception, and saving throws. If the creature is within 5 ft of you it has advantage on stealth checks instead of disadvantage if it can hide in your shadow.</w:t>
                              </w:r>
                              <w:r>
                                <w:rPr>
                                  <w:rFonts w:ascii="Calibri" w:hAnsi="Calibri" w:cs="Calibri"/>
                                  <w:sz w:val="20"/>
                                  <w:lang w:val="en"/>
                                </w:rPr>
                                <w:br/>
                              </w:r>
                              <w:r w:rsidRPr="00DA7CD2">
                                <w:rPr>
                                  <w:rFonts w:ascii="Calibri" w:hAnsi="Calibri" w:cs="Calibri"/>
                                  <w:b/>
                                  <w:bCs w:val="0"/>
                                  <w:sz w:val="20"/>
                                  <w:lang w:val="en"/>
                                </w:rPr>
                                <w:t>Creature of Shadow</w:t>
                              </w:r>
                              <w:r w:rsidRPr="00DA7CD2">
                                <w:rPr>
                                  <w:rFonts w:ascii="Calibri" w:hAnsi="Calibri" w:cs="Calibri"/>
                                  <w:sz w:val="20"/>
                                  <w:lang w:val="en"/>
                                </w:rPr>
                                <w:t>: The creature functions as a shadow for</w:t>
                              </w:r>
                              <w:r>
                                <w:rPr>
                                  <w:rFonts w:ascii="Calibri" w:hAnsi="Calibri" w:cs="Calibri"/>
                                  <w:sz w:val="20"/>
                                  <w:lang w:val="en"/>
                                </w:rPr>
                                <w:t xml:space="preserve"> the sake of</w:t>
                              </w:r>
                              <w:r w:rsidRPr="00DA7CD2">
                                <w:rPr>
                                  <w:rFonts w:ascii="Calibri" w:hAnsi="Calibri" w:cs="Calibri"/>
                                  <w:sz w:val="20"/>
                                  <w:lang w:val="en"/>
                                </w:rPr>
                                <w:t xml:space="preserve"> all abilities and spells and is destroyed by effects that do not allow the existence of shadows. The daylight spells </w:t>
                              </w:r>
                              <w:r>
                                <w:rPr>
                                  <w:rFonts w:ascii="Calibri" w:hAnsi="Calibri" w:cs="Calibri"/>
                                  <w:sz w:val="20"/>
                                  <w:lang w:val="en"/>
                                </w:rPr>
                                <w:t xml:space="preserve">destroys </w:t>
                              </w:r>
                              <w:r w:rsidRPr="00DA7CD2">
                                <w:rPr>
                                  <w:rFonts w:ascii="Calibri" w:hAnsi="Calibri" w:cs="Calibri"/>
                                  <w:sz w:val="20"/>
                                  <w:lang w:val="en"/>
                                </w:rPr>
                                <w:t>the spirit when it is initially cast.</w:t>
                              </w:r>
                            </w:p>
                            <w:p w14:paraId="1B60D2FD" w14:textId="77777777" w:rsidR="00BF38C1" w:rsidRDefault="00BF38C1" w:rsidP="00BF38C1">
                              <w:pPr>
                                <w:pStyle w:val="5E-STATBLOCKBODYPARA2"/>
                                <w:rPr>
                                  <w:rFonts w:ascii="Calibri" w:hAnsi="Calibri" w:cs="Calibri"/>
                                  <w:sz w:val="20"/>
                                  <w:szCs w:val="20"/>
                                  <w:lang w:val="en"/>
                                </w:rPr>
                              </w:pPr>
                            </w:p>
                            <w:p w14:paraId="6C8AEA75" w14:textId="77777777" w:rsidR="00BF38C1" w:rsidRPr="00BE1396" w:rsidRDefault="00BF38C1" w:rsidP="00BF38C1">
                              <w:pPr>
                                <w:pStyle w:val="5E-StatBlockHeading"/>
                                <w:spacing w:line="220" w:lineRule="exact"/>
                              </w:pPr>
                              <w:r>
                                <w:t>Stat Block Heading</w:t>
                              </w:r>
                            </w:p>
                            <w:p w14:paraId="28516D56" w14:textId="77777777" w:rsidR="00BF38C1" w:rsidRPr="00675115" w:rsidRDefault="00BF38C1" w:rsidP="00BF38C1">
                              <w:pPr>
                                <w:pStyle w:val="5E-STATBLOCKBODYPARA1"/>
                                <w:rPr>
                                  <w14:shadow w14:blurRad="76200" w14:dist="25400" w14:dir="5400000" w14:sx="0" w14:sy="0" w14:kx="0" w14:ky="0" w14:algn="ctr">
                                    <w14:srgbClr w14:val="000000">
                                      <w14:alpha w14:val="50000"/>
                                    </w14:srgbClr>
                                  </w14:shadow>
                                </w:rPr>
                              </w:pPr>
                              <w:r w:rsidRPr="00D36745">
                                <w:rPr>
                                  <w:rFonts w:ascii="Calibri" w:hAnsi="Calibri" w:cs="Calibri"/>
                                  <w:b/>
                                  <w:bCs/>
                                  <w:sz w:val="20"/>
                                  <w:szCs w:val="20"/>
                                  <w:lang w:val="en"/>
                                </w:rPr>
                                <w:t>Shadow Claw</w:t>
                              </w:r>
                              <w:r w:rsidRPr="00DA7CD2">
                                <w:rPr>
                                  <w:rFonts w:ascii="Calibri" w:hAnsi="Calibri" w:cs="Calibri"/>
                                  <w:sz w:val="20"/>
                                  <w:szCs w:val="20"/>
                                  <w:lang w:val="en"/>
                                </w:rPr>
                                <w:t>: Melee Weapon Attack: +4 to hit, reach 5 ft., one creature. Hit: 9 (2d6 + 2) necrotic damage.</w:t>
                              </w:r>
                            </w:p>
                            <w:p w14:paraId="56DC4632" w14:textId="77777777" w:rsidR="00BF38C1" w:rsidRPr="002F6F2E" w:rsidRDefault="00BF38C1" w:rsidP="00BF38C1">
                              <w:pPr>
                                <w:pStyle w:val="5E-StatBlockHeading"/>
                                <w:rPr>
                                  <w:i/>
                                  <w:iCs/>
                                  <w14:shadow w14:blurRad="76200" w14:dist="25400" w14:dir="5400000" w14:sx="0" w14:sy="0" w14:kx="0" w14:ky="0" w14:algn="ctr">
                                    <w14:srgbClr w14:val="000000">
                                      <w14:alpha w14:val="50000"/>
                                    </w14:srgbClr>
                                  </w14:shadow>
                                </w:rPr>
                              </w:pPr>
                              <w:r w:rsidRPr="002F6F2E">
                                <w:rPr>
                                  <w:i/>
                                  <w:iCs/>
                                  <w14:shadow w14:blurRad="76200" w14:dist="25400" w14:dir="5400000" w14:sx="0" w14:sy="0" w14:kx="0" w14:ky="0" w14:algn="ctr">
                                    <w14:srgbClr w14:val="000000">
                                      <w14:alpha w14:val="50000"/>
                                    </w14:srgbClr>
                                  </w14:shadow>
                                </w:rPr>
                                <w:t>Optional</w:t>
                              </w:r>
                            </w:p>
                            <w:p w14:paraId="5B7DD0B7" w14:textId="77777777" w:rsidR="00BF38C1" w:rsidRPr="00675115" w:rsidRDefault="00BF38C1" w:rsidP="00BF38C1">
                              <w:pPr>
                                <w:pStyle w:val="5E-STATBLOCKHANGING"/>
                                <w:rPr>
                                  <w14:shadow w14:blurRad="76200" w14:dist="25400" w14:dir="5400000" w14:sx="0" w14:sy="0" w14:kx="0" w14:ky="0" w14:algn="ctr">
                                    <w14:srgbClr w14:val="000000">
                                      <w14:alpha w14:val="50000"/>
                                    </w14:srgbClr>
                                  </w14:shadow>
                                </w:rPr>
                              </w:pPr>
                              <w:r>
                                <w:rPr>
                                  <w:rFonts w:ascii="Calibri" w:hAnsi="Calibri" w:cs="Calibri"/>
                                  <w:i/>
                                  <w:iCs/>
                                  <w:sz w:val="20"/>
                                  <w:szCs w:val="20"/>
                                  <w:lang w:val="en"/>
                                </w:rPr>
                                <w:t xml:space="preserve">    </w:t>
                              </w:r>
                              <w:r w:rsidRPr="00DA7CD2">
                                <w:rPr>
                                  <w:rFonts w:ascii="Calibri" w:hAnsi="Calibri" w:cs="Calibri"/>
                                  <w:i/>
                                  <w:iCs/>
                                  <w:sz w:val="20"/>
                                  <w:szCs w:val="20"/>
                                  <w:lang w:val="en"/>
                                </w:rPr>
                                <w:t xml:space="preserve">You may have the creature actually be your shadow: when you summon the creature your shadow detaches and becomes the creature, when in bright light you cast no shadow. Talk to your dm if you wish this to be the case as it may have </w:t>
                              </w:r>
                              <w:r w:rsidRPr="00DA7CD2">
                                <w:rPr>
                                  <w:rFonts w:ascii="Calibri" w:hAnsi="Calibri" w:cs="Calibri"/>
                                  <w:i/>
                                  <w:iCs/>
                                  <w:sz w:val="20"/>
                                  <w:lang w:val="en"/>
                                </w:rPr>
                                <w:t>mechanical</w:t>
                              </w:r>
                              <w:r w:rsidRPr="00DA7CD2">
                                <w:rPr>
                                  <w:rFonts w:ascii="Calibri" w:hAnsi="Calibri" w:cs="Calibri"/>
                                  <w:i/>
                                  <w:iCs/>
                                  <w:sz w:val="20"/>
                                  <w:szCs w:val="20"/>
                                  <w:lang w:val="en"/>
                                </w:rPr>
                                <w:t xml:space="preserve"> effects both positive and negative.</w:t>
                              </w:r>
                            </w:p>
                          </w:txbxContent>
                        </wps:txbx>
                        <wps:bodyPr rot="0" vert="horz" wrap="square" lIns="54864" tIns="0" rIns="54864" bIns="18288" anchor="t" anchorCtr="0">
                          <a:noAutofit/>
                        </wps:bodyPr>
                      </wps:wsp>
                      <wps:wsp>
                        <wps:cNvPr id="1093763071" name="Text Box 2"/>
                        <wps:cNvSpPr txBox="1">
                          <a:spLocks noChangeArrowheads="1"/>
                        </wps:cNvSpPr>
                        <wps:spPr bwMode="auto">
                          <a:xfrm>
                            <a:off x="3386575" y="24186"/>
                            <a:ext cx="3200400" cy="3874769"/>
                          </a:xfrm>
                          <a:prstGeom prst="rect">
                            <a:avLst/>
                          </a:prstGeom>
                          <a:noFill/>
                          <a:ln w="9525">
                            <a:noFill/>
                            <a:miter lim="800000"/>
                            <a:headEnd/>
                            <a:tailEnd/>
                          </a:ln>
                          <a:effectLst/>
                        </wps:spPr>
                        <wps:linkedTxbx id="3" seq="1"/>
                        <wps:bodyPr rot="0" vert="horz" wrap="square" lIns="54864" tIns="64008" rIns="54864" bIns="18288"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6F87C9" id="Group 1723587508" o:spid="_x0000_s1027" style="position:absolute;margin-left:-6.9pt;margin-top:146.7pt;width:7in;height:370.5pt;z-index:251660288;mso-position-horizontal-relative:margin;mso-width-relative:margin;mso-height-relative:margin" coordorigin=",241" coordsize="66001,3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">
                <v:shape id="Text Box 449863750" o:spid="_x0000_s1028" type="#_x0000_t202" style="position:absolute;top:443;width:66001;height:38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" fillcolor="#f2f2f2 [3052]" strokecolor="#f2f2f2 [3052]" strokeweight="6pt">
                  <v:stroke joinstyle="bevel" endcap="square"/>
                  <v:shadow on="t" color="#484329 [814]" opacity="39321f" offset=".49892mm,.49892mm"/>
                  <v:textbox inset="4.32pt,1.44pt,4.32pt,1.44pt">
                    <w:txbxContent>
                      <w:p w14:paraId="5823193C" w14:textId="77777777" w:rsidR="00BF38C1" w:rsidRPr="00675115" w:rsidRDefault="00BF38C1" w:rsidP="00BF38C1">
                        <w:pPr>
                          <w:pStyle w:val="5E-STATBLOCKBODYPARA1"/>
                          <w:rPr>
                            <w14:shadow w14:blurRad="50800" w14:dist="25400" w14:dir="5400000" w14:sx="100000" w14:sy="100000" w14:kx="0" w14:ky="0" w14:algn="ctr">
                              <w14:srgbClr w14:val="000000">
                                <w14:alpha w14:val="90000"/>
                              </w14:srgbClr>
                            </w14:shadow>
                          </w:rPr>
                        </w:pPr>
                      </w:p>
                    </w:txbxContent>
                  </v:textbox>
                </v:shape>
                <v:shape id="Text Box 2" o:spid="_x0000_s1029" type="#_x0000_t202" style="position:absolute;left:304;top:511;width:32004;height:38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" filled="f" stroked="f">
                  <v:textbox style="mso-next-textbox:#Text Box 2" inset="4.32pt,0,4.32pt,1.44pt">
                    <w:txbxContent>
                      <w:p w14:paraId="75B9C719" w14:textId="77777777" w:rsidR="00BF38C1" w:rsidRPr="00675115" w:rsidRDefault="00BF38C1" w:rsidP="00BF38C1">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Chained Shadow</w:t>
                        </w:r>
                      </w:p>
                      <w:p w14:paraId="7317F91F" w14:textId="77777777" w:rsidR="00BF38C1" w:rsidRPr="00675115" w:rsidRDefault="00BF38C1" w:rsidP="00BF38C1">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Tiny Spirit, Neutral</w:t>
                        </w:r>
                      </w:p>
                      <w:p w14:paraId="79BD21F4" w14:textId="77777777" w:rsidR="00BF38C1" w:rsidRDefault="00BF38C1" w:rsidP="00BF38C1">
                        <w:pPr>
                          <w:pStyle w:val="5E-STATBLOCKDATA"/>
                        </w:pPr>
                        <w:r>
                          <w:rPr>
                            <w:rStyle w:val="5E-STATBLOCKLABEL"/>
                          </w:rPr>
                          <w:t>Armor Class</w:t>
                        </w:r>
                        <w:r>
                          <w:t xml:space="preserve"> 12</w:t>
                        </w:r>
                      </w:p>
                      <w:p w14:paraId="67CC8C0B" w14:textId="77777777" w:rsidR="00BF38C1" w:rsidRDefault="00BF38C1" w:rsidP="00BF38C1">
                        <w:pPr>
                          <w:pStyle w:val="5E-STATBLOCKDATA"/>
                        </w:pPr>
                        <w:r>
                          <w:rPr>
                            <w:rStyle w:val="5E-STATBLOCKLABEL"/>
                          </w:rPr>
                          <w:t>Hit Points</w:t>
                        </w:r>
                        <w:r>
                          <w:t xml:space="preserve"> 1 (no formula)</w:t>
                        </w:r>
                      </w:p>
                      <w:p w14:paraId="2D256C52" w14:textId="77777777" w:rsidR="00BF38C1" w:rsidRDefault="00BF38C1" w:rsidP="00BF38C1">
                        <w:pPr>
                          <w:pStyle w:val="5E-STATBLOCKDATA"/>
                        </w:pPr>
                        <w:r>
                          <w:rPr>
                            <w:rStyle w:val="5E-STATBLOCKLABEL"/>
                          </w:rPr>
                          <w:t>Speed</w:t>
                        </w:r>
                        <w:r>
                          <w:t xml:space="preserve"> 30 ft., flying speed 30 (darkness only)</w:t>
                        </w:r>
                      </w:p>
                      <w:p w14:paraId="0FB955F7" w14:textId="77777777" w:rsidR="00BF38C1" w:rsidRDefault="00BF38C1" w:rsidP="00BF38C1">
                        <w:pPr>
                          <w:pStyle w:val="5E-STATBLOCKABILITYSCORENAME"/>
                        </w:pPr>
                        <w:r>
                          <w:t>STR</w:t>
                        </w:r>
                        <w:r>
                          <w:tab/>
                          <w:t>DEX</w:t>
                        </w:r>
                        <w:r>
                          <w:tab/>
                          <w:t>CON</w:t>
                        </w:r>
                        <w:r>
                          <w:tab/>
                          <w:t>INT</w:t>
                        </w:r>
                        <w:r>
                          <w:tab/>
                          <w:t>WIS</w:t>
                        </w:r>
                        <w:r>
                          <w:tab/>
                          <w:t>CHA</w:t>
                        </w:r>
                      </w:p>
                      <w:p w14:paraId="5423A5D8" w14:textId="77777777" w:rsidR="00BF38C1" w:rsidRDefault="00BF38C1" w:rsidP="00BF38C1">
                        <w:pPr>
                          <w:pStyle w:val="5E-STATBLOCKABILITYSCORENUMBER"/>
                        </w:pPr>
                        <w:r>
                          <w:t>3(-4)</w:t>
                        </w:r>
                        <w:r>
                          <w:tab/>
                          <w:t>14(+2)</w:t>
                        </w:r>
                        <w:r>
                          <w:tab/>
                          <w:t>4 (-3)</w:t>
                        </w:r>
                        <w:r>
                          <w:tab/>
                          <w:t>10 (+0)</w:t>
                        </w:r>
                        <w:r>
                          <w:tab/>
                          <w:t>10 (+0)</w:t>
                        </w:r>
                        <w:r>
                          <w:tab/>
                          <w:t>12 (+1)</w:t>
                        </w:r>
                      </w:p>
                      <w:p w14:paraId="769E2363" w14:textId="77777777" w:rsidR="00BF38C1" w:rsidRDefault="00BF38C1" w:rsidP="00BF38C1">
                        <w:pPr>
                          <w:pStyle w:val="5E-STATBLOCKDATA"/>
                          <w:rPr>
                            <w:rStyle w:val="5E-STATBLOCKLABEL"/>
                          </w:rPr>
                        </w:pPr>
                        <w:r>
                          <w:rPr>
                            <w:rStyle w:val="5E-STATBLOCKLABEL"/>
                          </w:rPr>
                          <w:t>Saving Throws</w:t>
                        </w:r>
                        <w:r w:rsidRPr="00AC27AC">
                          <w:t xml:space="preserve"> </w:t>
                        </w:r>
                        <w:r>
                          <w:t>none</w:t>
                        </w:r>
                      </w:p>
                      <w:p w14:paraId="2BC07797" w14:textId="77777777" w:rsidR="00BF38C1" w:rsidRDefault="00BF38C1" w:rsidP="00BF38C1">
                        <w:pPr>
                          <w:pStyle w:val="5E-STATBLOCKDATA"/>
                        </w:pPr>
                        <w:r>
                          <w:rPr>
                            <w:rStyle w:val="5E-STATBLOCKLABEL"/>
                          </w:rPr>
                          <w:t>Skills</w:t>
                        </w:r>
                        <w:r>
                          <w:t xml:space="preserve"> Stealth (+4), Acrobatics (+4)</w:t>
                        </w:r>
                      </w:p>
                      <w:p w14:paraId="11B8A19E" w14:textId="77777777" w:rsidR="00BF38C1" w:rsidRDefault="00BF38C1" w:rsidP="00BF38C1">
                        <w:pPr>
                          <w:pStyle w:val="5E-STATBLOCKDATA"/>
                        </w:pPr>
                        <w:r>
                          <w:rPr>
                            <w:rStyle w:val="5E-STATBLOCKLABEL"/>
                          </w:rPr>
                          <w:t>Damage Resistances</w:t>
                        </w:r>
                        <w:r>
                          <w:t xml:space="preserve"> Acid, Cold, Fire, Lightning, Thunder, Bludgeoning, Piercing Slashing from nonmagical attacks</w:t>
                        </w:r>
                      </w:p>
                      <w:p w14:paraId="731CE1FE" w14:textId="77777777" w:rsidR="00BF38C1" w:rsidRDefault="00BF38C1" w:rsidP="00BF38C1">
                        <w:pPr>
                          <w:pStyle w:val="5E-STATBLOCKDATA"/>
                        </w:pPr>
                        <w:r>
                          <w:rPr>
                            <w:rStyle w:val="5E-STATBLOCKLABEL"/>
                          </w:rPr>
                          <w:t>Damage Immunities</w:t>
                        </w:r>
                        <w:r>
                          <w:t xml:space="preserve"> Necrotic, Poison</w:t>
                        </w:r>
                      </w:p>
                      <w:p w14:paraId="3616C4EF" w14:textId="77777777" w:rsidR="00BF38C1" w:rsidRDefault="00BF38C1" w:rsidP="00BF38C1">
                        <w:pPr>
                          <w:pStyle w:val="5E-STATBLOCKDATA"/>
                        </w:pPr>
                        <w:r>
                          <w:rPr>
                            <w:rStyle w:val="5E-STATBLOCKLABEL"/>
                          </w:rPr>
                          <w:t>Condition Immunities</w:t>
                        </w:r>
                        <w:r>
                          <w:t xml:space="preserve"> Exhaustion, Frightened, Grappled, Paralyzed, Petrified, Poisoned, Prone, Restrained</w:t>
                        </w:r>
                      </w:p>
                      <w:p w14:paraId="228DE1D0" w14:textId="77777777" w:rsidR="00BF38C1" w:rsidRDefault="00BF38C1" w:rsidP="00BF38C1">
                        <w:pPr>
                          <w:pStyle w:val="5E-STATBLOCKDATA"/>
                        </w:pPr>
                        <w:r>
                          <w:rPr>
                            <w:rStyle w:val="5E-STATBLOCKLABEL"/>
                          </w:rPr>
                          <w:t>Senses</w:t>
                        </w:r>
                        <w:r>
                          <w:t xml:space="preserve"> darkvision Same as yours</w:t>
                        </w:r>
                      </w:p>
                      <w:p w14:paraId="381CAC00" w14:textId="77777777" w:rsidR="00BF38C1" w:rsidRDefault="00BF38C1" w:rsidP="00BF38C1">
                        <w:pPr>
                          <w:pStyle w:val="5E-STATBLOCKDATA"/>
                        </w:pPr>
                        <w:r>
                          <w:rPr>
                            <w:rStyle w:val="5E-STATBLOCKLABEL"/>
                          </w:rPr>
                          <w:t>Languages</w:t>
                        </w:r>
                        <w:r>
                          <w:t xml:space="preserve"> Understands all languages you do but cannot speak.</w:t>
                        </w:r>
                      </w:p>
                      <w:p w14:paraId="3EFF41C2" w14:textId="77777777" w:rsidR="00BF38C1" w:rsidRDefault="00BF38C1" w:rsidP="00BF38C1">
                        <w:pPr>
                          <w:pStyle w:val="5E-STATBLOCKDATA"/>
                        </w:pPr>
                        <w:r>
                          <w:rPr>
                            <w:rStyle w:val="5E-STATBLOCKLABEL"/>
                          </w:rPr>
                          <w:t>Challenge</w:t>
                        </w:r>
                        <w:r>
                          <w:t xml:space="preserve"> 1/2</w:t>
                        </w:r>
                      </w:p>
                      <w:p w14:paraId="618A8D6F" w14:textId="77777777" w:rsidR="00BF38C1" w:rsidRPr="00DA7CD2" w:rsidRDefault="00BF38C1" w:rsidP="00BF38C1">
                        <w:pPr>
                          <w:widowControl w:val="0"/>
                          <w:autoSpaceDE w:val="0"/>
                          <w:autoSpaceDN w:val="0"/>
                          <w:adjustRightInd w:val="0"/>
                          <w:spacing w:after="200" w:line="276" w:lineRule="auto"/>
                          <w:rPr>
                            <w:rFonts w:ascii="Calibri" w:hAnsi="Calibri" w:cs="Calibri"/>
                            <w:sz w:val="20"/>
                            <w:lang w:val="en"/>
                          </w:rPr>
                        </w:pPr>
                        <w:r w:rsidRPr="00DA7CD2">
                          <w:rPr>
                            <w:rFonts w:ascii="Calibri" w:hAnsi="Calibri" w:cs="Calibri"/>
                            <w:b/>
                            <w:bCs w:val="0"/>
                            <w:sz w:val="20"/>
                            <w:lang w:val="en"/>
                          </w:rPr>
                          <w:t>Amorphous</w:t>
                        </w:r>
                        <w:r w:rsidRPr="00DA7CD2">
                          <w:rPr>
                            <w:rFonts w:ascii="Calibri" w:hAnsi="Calibri" w:cs="Calibri"/>
                            <w:sz w:val="20"/>
                            <w:lang w:val="en"/>
                          </w:rPr>
                          <w:t>: The shadow can move through a space as narrow as 1 inch wide without squeezing.</w:t>
                        </w:r>
                        <w:r>
                          <w:rPr>
                            <w:rFonts w:ascii="Calibri" w:hAnsi="Calibri" w:cs="Calibri"/>
                            <w:sz w:val="20"/>
                            <w:lang w:val="en"/>
                          </w:rPr>
                          <w:br/>
                        </w:r>
                        <w:r w:rsidRPr="00DA7CD2">
                          <w:rPr>
                            <w:rFonts w:ascii="Calibri" w:hAnsi="Calibri" w:cs="Calibri"/>
                            <w:b/>
                            <w:bCs w:val="0"/>
                            <w:sz w:val="20"/>
                            <w:lang w:val="en"/>
                          </w:rPr>
                          <w:t>Shadow Stealth</w:t>
                        </w:r>
                        <w:r w:rsidRPr="00DA7CD2">
                          <w:rPr>
                            <w:rFonts w:ascii="Calibri" w:hAnsi="Calibri" w:cs="Calibri"/>
                            <w:sz w:val="20"/>
                            <w:lang w:val="en"/>
                          </w:rPr>
                          <w:t>: While in dim light or darkness, the shadow can take the Hide action as a bonus action.</w:t>
                        </w:r>
                        <w:r>
                          <w:rPr>
                            <w:rFonts w:ascii="Calibri" w:hAnsi="Calibri" w:cs="Calibri"/>
                            <w:sz w:val="20"/>
                            <w:lang w:val="en"/>
                          </w:rPr>
                          <w:br/>
                        </w:r>
                        <w:r w:rsidRPr="00DA7CD2">
                          <w:rPr>
                            <w:rFonts w:ascii="Calibri" w:hAnsi="Calibri" w:cs="Calibri"/>
                            <w:b/>
                            <w:bCs w:val="0"/>
                            <w:sz w:val="20"/>
                            <w:lang w:val="en"/>
                          </w:rPr>
                          <w:t>Sunlight Weakness</w:t>
                        </w:r>
                        <w:r w:rsidRPr="00DA7CD2">
                          <w:rPr>
                            <w:rFonts w:ascii="Calibri" w:hAnsi="Calibri" w:cs="Calibri"/>
                            <w:sz w:val="20"/>
                            <w:lang w:val="en"/>
                          </w:rPr>
                          <w:t>: While in sunlight, the shadow has disadvantage on attack rolls, ability checks except for perception, and saving throws. If the creature is within 5 ft of you it has advantage on stealth checks instead of disadvantage if it can hide in your shadow.</w:t>
                        </w:r>
                        <w:r>
                          <w:rPr>
                            <w:rFonts w:ascii="Calibri" w:hAnsi="Calibri" w:cs="Calibri"/>
                            <w:sz w:val="20"/>
                            <w:lang w:val="en"/>
                          </w:rPr>
                          <w:br/>
                        </w:r>
                        <w:r w:rsidRPr="00DA7CD2">
                          <w:rPr>
                            <w:rFonts w:ascii="Calibri" w:hAnsi="Calibri" w:cs="Calibri"/>
                            <w:b/>
                            <w:bCs w:val="0"/>
                            <w:sz w:val="20"/>
                            <w:lang w:val="en"/>
                          </w:rPr>
                          <w:t>Creature of Shadow</w:t>
                        </w:r>
                        <w:r w:rsidRPr="00DA7CD2">
                          <w:rPr>
                            <w:rFonts w:ascii="Calibri" w:hAnsi="Calibri" w:cs="Calibri"/>
                            <w:sz w:val="20"/>
                            <w:lang w:val="en"/>
                          </w:rPr>
                          <w:t>: The creature functions as a shadow for</w:t>
                        </w:r>
                        <w:r>
                          <w:rPr>
                            <w:rFonts w:ascii="Calibri" w:hAnsi="Calibri" w:cs="Calibri"/>
                            <w:sz w:val="20"/>
                            <w:lang w:val="en"/>
                          </w:rPr>
                          <w:t xml:space="preserve"> the sake of</w:t>
                        </w:r>
                        <w:r w:rsidRPr="00DA7CD2">
                          <w:rPr>
                            <w:rFonts w:ascii="Calibri" w:hAnsi="Calibri" w:cs="Calibri"/>
                            <w:sz w:val="20"/>
                            <w:lang w:val="en"/>
                          </w:rPr>
                          <w:t xml:space="preserve"> all abilities and spells and is destroyed by effects that do not allow the existence of shadows. The daylight spells </w:t>
                        </w:r>
                        <w:r>
                          <w:rPr>
                            <w:rFonts w:ascii="Calibri" w:hAnsi="Calibri" w:cs="Calibri"/>
                            <w:sz w:val="20"/>
                            <w:lang w:val="en"/>
                          </w:rPr>
                          <w:t xml:space="preserve">destroys </w:t>
                        </w:r>
                        <w:r w:rsidRPr="00DA7CD2">
                          <w:rPr>
                            <w:rFonts w:ascii="Calibri" w:hAnsi="Calibri" w:cs="Calibri"/>
                            <w:sz w:val="20"/>
                            <w:lang w:val="en"/>
                          </w:rPr>
                          <w:t>the spirit when it is initially cast.</w:t>
                        </w:r>
                      </w:p>
                      <w:p w14:paraId="1B60D2FD" w14:textId="77777777" w:rsidR="00BF38C1" w:rsidRDefault="00BF38C1" w:rsidP="00BF38C1">
                        <w:pPr>
                          <w:pStyle w:val="5E-STATBLOCKBODYPARA2"/>
                          <w:rPr>
                            <w:rFonts w:ascii="Calibri" w:hAnsi="Calibri" w:cs="Calibri"/>
                            <w:sz w:val="20"/>
                            <w:szCs w:val="20"/>
                            <w:lang w:val="en"/>
                          </w:rPr>
                        </w:pPr>
                      </w:p>
                      <w:p w14:paraId="6C8AEA75" w14:textId="77777777" w:rsidR="00BF38C1" w:rsidRPr="00BE1396" w:rsidRDefault="00BF38C1" w:rsidP="00BF38C1">
                        <w:pPr>
                          <w:pStyle w:val="5E-StatBlockHeading"/>
                          <w:spacing w:line="220" w:lineRule="exact"/>
                        </w:pPr>
                        <w:r>
                          <w:t>Stat Block Heading</w:t>
                        </w:r>
                      </w:p>
                      <w:p w14:paraId="28516D56" w14:textId="77777777" w:rsidR="00BF38C1" w:rsidRPr="00675115" w:rsidRDefault="00BF38C1" w:rsidP="00BF38C1">
                        <w:pPr>
                          <w:pStyle w:val="5E-STATBLOCKBODYPARA1"/>
                          <w:rPr>
                            <w14:shadow w14:blurRad="76200" w14:dist="25400" w14:dir="5400000" w14:sx="0" w14:sy="0" w14:kx="0" w14:ky="0" w14:algn="ctr">
                              <w14:srgbClr w14:val="000000">
                                <w14:alpha w14:val="50000"/>
                              </w14:srgbClr>
                            </w14:shadow>
                          </w:rPr>
                        </w:pPr>
                        <w:r w:rsidRPr="00D36745">
                          <w:rPr>
                            <w:rFonts w:ascii="Calibri" w:hAnsi="Calibri" w:cs="Calibri"/>
                            <w:b/>
                            <w:bCs/>
                            <w:sz w:val="20"/>
                            <w:szCs w:val="20"/>
                            <w:lang w:val="en"/>
                          </w:rPr>
                          <w:t>Shadow Claw</w:t>
                        </w:r>
                        <w:r w:rsidRPr="00DA7CD2">
                          <w:rPr>
                            <w:rFonts w:ascii="Calibri" w:hAnsi="Calibri" w:cs="Calibri"/>
                            <w:sz w:val="20"/>
                            <w:szCs w:val="20"/>
                            <w:lang w:val="en"/>
                          </w:rPr>
                          <w:t>: Melee Weapon Attack: +4 to hit, reach 5 ft., one creature. Hit: 9 (2d6 + 2) necrotic damage.</w:t>
                        </w:r>
                      </w:p>
                      <w:p w14:paraId="56DC4632" w14:textId="77777777" w:rsidR="00BF38C1" w:rsidRPr="002F6F2E" w:rsidRDefault="00BF38C1" w:rsidP="00BF38C1">
                        <w:pPr>
                          <w:pStyle w:val="5E-StatBlockHeading"/>
                          <w:rPr>
                            <w:i/>
                            <w:iCs/>
                            <w14:shadow w14:blurRad="76200" w14:dist="25400" w14:dir="5400000" w14:sx="0" w14:sy="0" w14:kx="0" w14:ky="0" w14:algn="ctr">
                              <w14:srgbClr w14:val="000000">
                                <w14:alpha w14:val="50000"/>
                              </w14:srgbClr>
                            </w14:shadow>
                          </w:rPr>
                        </w:pPr>
                        <w:r w:rsidRPr="002F6F2E">
                          <w:rPr>
                            <w:i/>
                            <w:iCs/>
                            <w14:shadow w14:blurRad="76200" w14:dist="25400" w14:dir="5400000" w14:sx="0" w14:sy="0" w14:kx="0" w14:ky="0" w14:algn="ctr">
                              <w14:srgbClr w14:val="000000">
                                <w14:alpha w14:val="50000"/>
                              </w14:srgbClr>
                            </w14:shadow>
                          </w:rPr>
                          <w:t>Optional</w:t>
                        </w:r>
                      </w:p>
                      <w:p w14:paraId="5B7DD0B7" w14:textId="77777777" w:rsidR="00BF38C1" w:rsidRPr="00675115" w:rsidRDefault="00BF38C1" w:rsidP="00BF38C1">
                        <w:pPr>
                          <w:pStyle w:val="5E-STATBLOCKHANGING"/>
                          <w:rPr>
                            <w14:shadow w14:blurRad="76200" w14:dist="25400" w14:dir="5400000" w14:sx="0" w14:sy="0" w14:kx="0" w14:ky="0" w14:algn="ctr">
                              <w14:srgbClr w14:val="000000">
                                <w14:alpha w14:val="50000"/>
                              </w14:srgbClr>
                            </w14:shadow>
                          </w:rPr>
                        </w:pPr>
                        <w:r>
                          <w:rPr>
                            <w:rFonts w:ascii="Calibri" w:hAnsi="Calibri" w:cs="Calibri"/>
                            <w:i/>
                            <w:iCs/>
                            <w:sz w:val="20"/>
                            <w:szCs w:val="20"/>
                            <w:lang w:val="en"/>
                          </w:rPr>
                          <w:t xml:space="preserve">    </w:t>
                        </w:r>
                        <w:r w:rsidRPr="00DA7CD2">
                          <w:rPr>
                            <w:rFonts w:ascii="Calibri" w:hAnsi="Calibri" w:cs="Calibri"/>
                            <w:i/>
                            <w:iCs/>
                            <w:sz w:val="20"/>
                            <w:szCs w:val="20"/>
                            <w:lang w:val="en"/>
                          </w:rPr>
                          <w:t xml:space="preserve">You may have the creature actually be your shadow: when you summon the creature your shadow detaches and becomes the creature, when in bright light you cast no shadow. Talk to your dm if you wish this to be the case as it may have </w:t>
                        </w:r>
                        <w:r w:rsidRPr="00DA7CD2">
                          <w:rPr>
                            <w:rFonts w:ascii="Calibri" w:hAnsi="Calibri" w:cs="Calibri"/>
                            <w:i/>
                            <w:iCs/>
                            <w:sz w:val="20"/>
                            <w:lang w:val="en"/>
                          </w:rPr>
                          <w:t>mechanical</w:t>
                        </w:r>
                        <w:r w:rsidRPr="00DA7CD2">
                          <w:rPr>
                            <w:rFonts w:ascii="Calibri" w:hAnsi="Calibri" w:cs="Calibri"/>
                            <w:i/>
                            <w:iCs/>
                            <w:sz w:val="20"/>
                            <w:szCs w:val="20"/>
                            <w:lang w:val="en"/>
                          </w:rPr>
                          <w:t xml:space="preserve"> effects both positive and negative.</w:t>
                        </w:r>
                      </w:p>
                    </w:txbxContent>
                  </v:textbox>
                </v:shape>
                <v:shape id="Text Box 2" o:spid="_x0000_s1030" type="#_x0000_t202" style="position:absolute;left:33865;top:241;width:32004;height:38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" filled="f" stroked="f">
                  <v:textbox inset="4.32pt,5.04pt,4.32pt,1.44pt">
                    <w:txbxContent/>
                  </v:textbox>
                </v:shape>
                <w10:wrap type="topAndBottom" anchorx="margin"/>
              </v:group>
            </w:pict>
          </mc:Fallback>
        </mc:AlternateContent>
      </w:r>
      <w:r w:rsidR="00BF38C1" w:rsidRPr="00BF38C1">
        <w:rPr>
          <w:rFonts w:ascii="Times New Roman" w:hAnsi="Times New Roman" w:cs="Times New Roman"/>
          <w:sz w:val="20"/>
          <w:lang w:val="en"/>
        </w:rPr>
        <w:t>At 20th level, your patron is well pleased with you and allows you to act partially on their behalf. You may initiate newcomers into a pact the same as you. Discuss what this may mean with your dungeon master when you gain this ability.</w:t>
      </w:r>
    </w:p>
    <w:p w14:paraId="79529198" w14:textId="77777777" w:rsidR="00A13AC7" w:rsidRDefault="00A13AC7" w:rsidP="00BF38C1">
      <w:pPr>
        <w:widowControl w:val="0"/>
        <w:autoSpaceDE w:val="0"/>
        <w:autoSpaceDN w:val="0"/>
        <w:adjustRightInd w:val="0"/>
        <w:spacing w:after="200" w:line="276" w:lineRule="auto"/>
        <w:rPr>
          <w:rFonts w:ascii="Times New Roman" w:hAnsi="Times New Roman" w:cs="Times New Roman"/>
          <w:sz w:val="20"/>
          <w:lang w:val="en"/>
        </w:rPr>
      </w:pPr>
    </w:p>
    <w:p w14:paraId="4B34A87F" w14:textId="6394DB81"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r w:rsidRPr="00BF38C1">
        <w:rPr>
          <w:rFonts w:ascii="Times New Roman" w:hAnsi="Times New Roman" w:cs="Times New Roman"/>
          <w:sz w:val="20"/>
          <w:lang w:val="en"/>
        </w:rPr>
        <w:br/>
      </w:r>
      <w:r w:rsidRPr="00BF38C1">
        <w:rPr>
          <w:rFonts w:ascii="Times New Roman" w:hAnsi="Times New Roman" w:cs="Times New Roman"/>
          <w:sz w:val="20"/>
          <w:lang w:val="en"/>
        </w:rPr>
        <w:br/>
      </w:r>
      <w:r w:rsidRPr="00A13AC7">
        <w:rPr>
          <w:rFonts w:ascii="Times New Roman" w:hAnsi="Times New Roman" w:cs="Times New Roman"/>
          <w:b/>
          <w:bCs w:val="0"/>
          <w:sz w:val="28"/>
          <w:szCs w:val="28"/>
          <w:lang w:val="en"/>
        </w:rPr>
        <w:t>Pacted Champion</w:t>
      </w:r>
      <w:r w:rsidRPr="00BF38C1">
        <w:rPr>
          <w:rFonts w:ascii="Times New Roman" w:hAnsi="Times New Roman" w:cs="Times New Roman"/>
          <w:b/>
          <w:bCs w:val="0"/>
          <w:sz w:val="20"/>
          <w:lang w:val="en"/>
        </w:rPr>
        <w:br/>
      </w:r>
      <w:r w:rsidRPr="00BF38C1">
        <w:rPr>
          <w:rFonts w:ascii="Times New Roman" w:hAnsi="Times New Roman" w:cs="Times New Roman"/>
          <w:b/>
          <w:bCs w:val="0"/>
          <w:sz w:val="20"/>
          <w:lang w:val="en"/>
        </w:rPr>
        <w:br/>
      </w:r>
      <w:r w:rsidRPr="00BF38C1">
        <w:rPr>
          <w:rFonts w:ascii="Times New Roman" w:hAnsi="Times New Roman" w:cs="Times New Roman"/>
          <w:sz w:val="20"/>
          <w:lang w:val="en"/>
        </w:rPr>
        <w:t>At 20th level, you may tempt other creatures with a taste of your patrons powers, Once per long rest you may perform a sermon, ritual, process or other offering or temptation of your patron to grant up to a number of other creatures equal to your charisma bonus the benefits of one of your invocations, those creatures must have the prerequisites required to use those invocations to gain the ability.</w:t>
      </w:r>
      <w:r w:rsidRPr="00BF38C1">
        <w:rPr>
          <w:rFonts w:ascii="Times New Roman" w:hAnsi="Times New Roman" w:cs="Times New Roman"/>
          <w:sz w:val="20"/>
          <w:lang w:val="en"/>
        </w:rPr>
        <w:br/>
      </w:r>
      <w:r w:rsidRPr="00BF38C1">
        <w:rPr>
          <w:rFonts w:ascii="Times New Roman" w:hAnsi="Times New Roman" w:cs="Times New Roman"/>
          <w:sz w:val="20"/>
          <w:lang w:val="en"/>
        </w:rPr>
        <w:br/>
        <w:t>This effect lasts until your next long rest.</w:t>
      </w:r>
      <w:r w:rsidRPr="00BF38C1">
        <w:rPr>
          <w:rFonts w:ascii="Times New Roman" w:hAnsi="Times New Roman" w:cs="Times New Roman"/>
          <w:sz w:val="20"/>
          <w:lang w:val="en"/>
        </w:rPr>
        <w:br/>
      </w:r>
    </w:p>
    <w:p w14:paraId="3E30F3A4" w14:textId="47514CF7" w:rsidR="00BF38C1" w:rsidRPr="00BF38C1" w:rsidRDefault="00BF38C1" w:rsidP="00BF38C1">
      <w:pPr>
        <w:widowControl w:val="0"/>
        <w:autoSpaceDE w:val="0"/>
        <w:autoSpaceDN w:val="0"/>
        <w:adjustRightInd w:val="0"/>
        <w:spacing w:after="200" w:line="276" w:lineRule="auto"/>
        <w:rPr>
          <w:rFonts w:ascii="Times New Roman" w:hAnsi="Times New Roman" w:cs="Times New Roman"/>
          <w:sz w:val="20"/>
          <w:lang w:val="en"/>
        </w:rPr>
      </w:pPr>
    </w:p>
    <w:p w14:paraId="50A5A011" w14:textId="77777777" w:rsidR="00BF38C1" w:rsidRPr="00BF38C1" w:rsidRDefault="00BF38C1">
      <w:pPr>
        <w:spacing w:line="240" w:lineRule="auto"/>
        <w:rPr>
          <w:rFonts w:ascii="Times New Roman" w:hAnsi="Times New Roman" w:cs="Times New Roman"/>
          <w:smallCaps/>
          <w:color w:val="953734" w:themeColor="accent1"/>
          <w:sz w:val="20"/>
        </w:rPr>
      </w:pPr>
      <w:r w:rsidRPr="00BF38C1">
        <w:rPr>
          <w:rFonts w:ascii="Times New Roman" w:hAnsi="Times New Roman" w:cs="Times New Roman"/>
          <w:sz w:val="20"/>
        </w:rPr>
        <w:br w:type="page"/>
      </w:r>
    </w:p>
    <w:p w14:paraId="79E1E552" w14:textId="4BBA99A8" w:rsidR="00142352" w:rsidRPr="00B147C5" w:rsidRDefault="00142352" w:rsidP="00142352">
      <w:pPr>
        <w:pStyle w:val="Heading2"/>
        <w:rPr>
          <w:rFonts w:ascii="Times New Roman" w:hAnsi="Times New Roman" w:cs="Times New Roman"/>
          <w:w w:val="100"/>
        </w:rPr>
      </w:pPr>
      <w:r w:rsidRPr="00B147C5">
        <w:rPr>
          <w:rFonts w:ascii="Times New Roman" w:hAnsi="Times New Roman" w:cs="Times New Roman"/>
        </w:rPr>
        <w:lastRenderedPageBreak/>
        <w:t>The 4th Dimensional Being</w:t>
      </w:r>
    </w:p>
    <w:p w14:paraId="6A2781BC" w14:textId="441EFED8" w:rsidR="00142352" w:rsidRPr="00BF38C1" w:rsidRDefault="00142352" w:rsidP="00142352">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42352" w:rsidRPr="00BF38C1" w14:paraId="1F7DAEB4" w14:textId="77777777" w:rsidTr="00EA1A5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8A8E862" w14:textId="509E1355" w:rsidR="00142352" w:rsidRPr="00BF38C1" w:rsidRDefault="004C6DA7" w:rsidP="00EA1A55">
            <w:pPr>
              <w:pStyle w:val="5E-TABLECELLCENTERED"/>
              <w:framePr w:wrap="auto"/>
              <w:rPr>
                <w:rStyle w:val="5ECHARBOLD"/>
                <w:rFonts w:ascii="Times New Roman" w:hAnsi="Times New Roman"/>
                <w:sz w:val="20"/>
              </w:rPr>
            </w:pPr>
            <w:r w:rsidRPr="00BF38C1">
              <w:rPr>
                <w:rStyle w:val="5ECHARBOLD"/>
                <w:rFonts w:ascii="Times New Roman" w:hAnsi="Times New Roman"/>
                <w:sz w:val="20"/>
              </w:rPr>
              <w:t xml:space="preserve">Warlock </w:t>
            </w:r>
            <w:r w:rsidR="00142352" w:rsidRPr="00BF38C1">
              <w:rPr>
                <w:rStyle w:val="5ECHARBOLD"/>
                <w:rFonts w:ascii="Times New Roman" w:hAnsi="Times New Roman"/>
                <w:sz w:val="20"/>
              </w:rPr>
              <w:t>Level</w:t>
            </w:r>
          </w:p>
        </w:tc>
        <w:tc>
          <w:tcPr>
            <w:tcW w:w="3960" w:type="dxa"/>
            <w:tcBorders>
              <w:top w:val="none" w:sz="0" w:space="0" w:color="auto"/>
              <w:left w:val="none" w:sz="0" w:space="0" w:color="auto"/>
              <w:bottom w:val="none" w:sz="0" w:space="0" w:color="auto"/>
              <w:right w:val="none" w:sz="0" w:space="0" w:color="auto"/>
            </w:tcBorders>
          </w:tcPr>
          <w:p w14:paraId="52E7BE55" w14:textId="77777777" w:rsidR="00142352" w:rsidRPr="00BF38C1" w:rsidRDefault="00142352" w:rsidP="00EA1A5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142352" w:rsidRPr="00BF38C1" w14:paraId="79443BDB" w14:textId="77777777" w:rsidTr="00EA1A5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3F17A" w14:textId="77777777" w:rsidR="00142352" w:rsidRPr="00BF38C1" w:rsidRDefault="00142352" w:rsidP="00EA1A55">
            <w:pPr>
              <w:pStyle w:val="5E-TABLECELLCENTERED"/>
              <w:framePr w:wrap="auto"/>
              <w:rPr>
                <w:rFonts w:ascii="Times New Roman" w:hAnsi="Times New Roman"/>
                <w:i/>
                <w:iCs/>
                <w:sz w:val="20"/>
              </w:rPr>
            </w:pPr>
            <w:r w:rsidRPr="00BF38C1">
              <w:rPr>
                <w:rFonts w:ascii="Times New Roman" w:hAnsi="Times New Roman"/>
                <w:i/>
                <w:iCs/>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73B71A" w14:textId="71D66B54" w:rsidR="00142352" w:rsidRPr="00BF38C1" w:rsidRDefault="004C6DA7" w:rsidP="00EA1A5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142352" w:rsidRPr="00BF38C1" w14:paraId="3D7BDB28" w14:textId="77777777" w:rsidTr="00EA1A5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9B9317A" w14:textId="1E029604" w:rsidR="00142352" w:rsidRPr="00BF38C1" w:rsidRDefault="002845F8" w:rsidP="00EA1A55">
            <w:pPr>
              <w:pStyle w:val="5E-TABLECELLCENTERED"/>
              <w:framePr w:wrap="auto"/>
              <w:rPr>
                <w:rFonts w:ascii="Times New Roman" w:hAnsi="Times New Roman"/>
                <w:i/>
                <w:iCs/>
                <w:sz w:val="20"/>
              </w:rPr>
            </w:pPr>
            <w:r w:rsidRPr="00BF38C1">
              <w:rPr>
                <w:rFonts w:ascii="Times New Roman" w:hAnsi="Times New Roman"/>
                <w:i/>
                <w:iCs/>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0ABE4F8" w14:textId="3462B2B0" w:rsidR="00142352" w:rsidRPr="00BF38C1" w:rsidRDefault="001779E5" w:rsidP="00EA1A5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Precognition,</w:t>
            </w:r>
            <w:r w:rsidRPr="00BF38C1">
              <w:rPr>
                <w:rStyle w:val="5ECHARITALIC"/>
                <w:rFonts w:ascii="Times New Roman" w:hAnsi="Times New Roman" w:cs="Times New Roman"/>
                <w:iCs/>
                <w:spacing w:val="0"/>
                <w:sz w:val="20"/>
                <w:lang w:val="en"/>
              </w:rPr>
              <w:t xml:space="preserve"> </w:t>
            </w:r>
            <w:r w:rsidR="00BF1F26" w:rsidRPr="00BF38C1">
              <w:rPr>
                <w:rFonts w:ascii="Times New Roman" w:hAnsi="Times New Roman" w:cs="Times New Roman"/>
                <w:iCs/>
                <w:sz w:val="20"/>
              </w:rPr>
              <w:t>Beyond Time and Space,</w:t>
            </w:r>
            <w:r w:rsidR="00BF1F26" w:rsidRPr="00BF38C1">
              <w:rPr>
                <w:rFonts w:ascii="Times New Roman" w:hAnsi="Times New Roman" w:cs="Times New Roman"/>
                <w:i/>
                <w:sz w:val="20"/>
              </w:rPr>
              <w:t xml:space="preserve"> </w:t>
            </w:r>
            <w:r w:rsidR="00A95904" w:rsidRPr="00BF38C1">
              <w:rPr>
                <w:rFonts w:ascii="Times New Roman" w:hAnsi="Times New Roman" w:cs="Times New Roman"/>
                <w:i/>
                <w:sz w:val="20"/>
              </w:rPr>
              <w:t>P</w:t>
            </w:r>
            <w:r w:rsidR="00A95904" w:rsidRPr="00BF38C1">
              <w:rPr>
                <w:rStyle w:val="5ECHARITALIC"/>
                <w:rFonts w:ascii="Times New Roman" w:hAnsi="Times New Roman" w:cs="Times New Roman"/>
                <w:i w:val="0"/>
                <w:sz w:val="20"/>
              </w:rPr>
              <w:t>atrons</w:t>
            </w:r>
            <w:r w:rsidR="00BF1F26" w:rsidRPr="00BF38C1">
              <w:rPr>
                <w:rStyle w:val="5ECHARITALIC"/>
                <w:rFonts w:ascii="Times New Roman" w:hAnsi="Times New Roman" w:cs="Times New Roman"/>
                <w:i w:val="0"/>
                <w:sz w:val="20"/>
              </w:rPr>
              <w:t xml:space="preserve"> Entreatment</w:t>
            </w:r>
          </w:p>
        </w:tc>
      </w:tr>
      <w:tr w:rsidR="00142352" w:rsidRPr="00BF38C1" w14:paraId="0619A3FE" w14:textId="77777777" w:rsidTr="00EA1A5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39357EF" w14:textId="77777777" w:rsidR="00142352" w:rsidRPr="00BF38C1" w:rsidRDefault="00142352" w:rsidP="00EA1A55">
            <w:pPr>
              <w:pStyle w:val="5E-TABLECELLCENTERED"/>
              <w:framePr w:wrap="auto"/>
              <w:rPr>
                <w:rFonts w:ascii="Times New Roman" w:hAnsi="Times New Roman"/>
                <w:i/>
                <w:iCs/>
                <w:sz w:val="20"/>
                <w:lang w:val="en"/>
              </w:rPr>
            </w:pPr>
            <w:r w:rsidRPr="00BF38C1">
              <w:rPr>
                <w:rFonts w:ascii="Times New Roman" w:hAnsi="Times New Roman"/>
                <w:i/>
                <w:iCs/>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56A153D3" w14:textId="7E21D9CD" w:rsidR="00142352" w:rsidRPr="00BF38C1" w:rsidRDefault="00EC1B34" w:rsidP="00EA1A5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Steal Time</w:t>
            </w:r>
          </w:p>
        </w:tc>
      </w:tr>
      <w:tr w:rsidR="00142352" w:rsidRPr="00BF38C1" w14:paraId="1C04953B" w14:textId="77777777" w:rsidTr="00EA1A5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0B4EEB0" w14:textId="0D23CB62" w:rsidR="00142352" w:rsidRPr="00BF38C1" w:rsidRDefault="002845F8" w:rsidP="00EA1A55">
            <w:pPr>
              <w:pStyle w:val="5E-TABLECELLCENTERED"/>
              <w:framePr w:wrap="auto"/>
              <w:rPr>
                <w:rFonts w:ascii="Times New Roman" w:hAnsi="Times New Roman"/>
                <w:i/>
                <w:iCs/>
                <w:sz w:val="20"/>
              </w:rPr>
            </w:pPr>
            <w:r w:rsidRPr="00BF38C1">
              <w:rPr>
                <w:rFonts w:ascii="Times New Roman" w:hAnsi="Times New Roman"/>
                <w:i/>
                <w:iCs/>
                <w:sz w:val="20"/>
                <w:lang w:val="en"/>
              </w:rPr>
              <w:t>10</w:t>
            </w:r>
            <w:r w:rsidR="00142352" w:rsidRPr="00BF38C1">
              <w:rPr>
                <w:rFonts w:ascii="Times New Roman" w:hAnsi="Times New Roman"/>
                <w:i/>
                <w:iCs/>
                <w:sz w:val="20"/>
                <w:lang w:val="en"/>
              </w:rPr>
              <w:t>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58359E3E" w14:textId="4B1F0068" w:rsidR="00142352" w:rsidRPr="00BF38C1" w:rsidRDefault="00EC1B34" w:rsidP="00EA1A5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F</w:t>
            </w:r>
            <w:r w:rsidRPr="00BF38C1">
              <w:rPr>
                <w:rStyle w:val="5ECHARITALIC"/>
                <w:rFonts w:ascii="Times New Roman" w:hAnsi="Times New Roman" w:cs="Times New Roman"/>
                <w:i w:val="0"/>
                <w:iCs/>
                <w:sz w:val="20"/>
                <w:lang w:val="en"/>
              </w:rPr>
              <w:t>racture Reality</w:t>
            </w:r>
          </w:p>
        </w:tc>
      </w:tr>
      <w:tr w:rsidR="00142352" w:rsidRPr="00BF38C1" w14:paraId="333D04F8" w14:textId="77777777" w:rsidTr="00EA1A5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DDB0B4" w14:textId="2459F7CC" w:rsidR="00142352" w:rsidRPr="00BF38C1" w:rsidRDefault="00142352" w:rsidP="00EA1A55">
            <w:pPr>
              <w:pStyle w:val="5E-TABLECELLCENTERED"/>
              <w:framePr w:wrap="auto"/>
              <w:rPr>
                <w:rFonts w:ascii="Times New Roman" w:hAnsi="Times New Roman"/>
                <w:i/>
                <w:iCs/>
                <w:sz w:val="20"/>
                <w:lang w:val="en"/>
              </w:rPr>
            </w:pPr>
            <w:r w:rsidRPr="00BF38C1">
              <w:rPr>
                <w:rFonts w:ascii="Times New Roman" w:hAnsi="Times New Roman"/>
                <w:i/>
                <w:iCs/>
                <w:sz w:val="20"/>
                <w:lang w:val="en"/>
              </w:rPr>
              <w:t>1</w:t>
            </w:r>
            <w:r w:rsidR="002845F8" w:rsidRPr="00BF38C1">
              <w:rPr>
                <w:rFonts w:ascii="Times New Roman" w:hAnsi="Times New Roman"/>
                <w:i/>
                <w:iCs/>
                <w:sz w:val="20"/>
                <w:lang w:val="en"/>
              </w:rPr>
              <w:t>4</w:t>
            </w:r>
            <w:r w:rsidRPr="00BF38C1">
              <w:rPr>
                <w:rFonts w:ascii="Times New Roman" w:hAnsi="Times New Roman"/>
                <w:i/>
                <w:iCs/>
                <w:sz w:val="20"/>
                <w:lang w:val="en"/>
              </w:rPr>
              <w:t>th</w:t>
            </w:r>
            <w:r w:rsidR="00CF393A" w:rsidRPr="00BF38C1">
              <w:rPr>
                <w:rFonts w:ascii="Times New Roman" w:hAnsi="Times New Roman"/>
                <w:i/>
                <w:iCs/>
                <w:sz w:val="20"/>
                <w:lang w:val="en"/>
              </w:rPr>
              <w:t xml:space="preserve"> </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D0D30A" w14:textId="2D831ED5" w:rsidR="00142352" w:rsidRPr="00BF38C1" w:rsidRDefault="00887AA2" w:rsidP="00EA1A5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Esoteric Regression of Convergent Outcomes</w:t>
            </w:r>
          </w:p>
        </w:tc>
      </w:tr>
    </w:tbl>
    <w:p w14:paraId="46F46BDF" w14:textId="16120882" w:rsidR="00142352" w:rsidRPr="00BF38C1" w:rsidRDefault="004C6DA7" w:rsidP="00142352">
      <w:pPr>
        <w:pStyle w:val="Heading4"/>
        <w:rPr>
          <w:rFonts w:ascii="Times New Roman" w:hAnsi="Times New Roman" w:cs="Times New Roman"/>
          <w:sz w:val="20"/>
          <w:szCs w:val="20"/>
        </w:rPr>
      </w:pPr>
      <w:r w:rsidRPr="00BF38C1">
        <w:rPr>
          <w:rFonts w:ascii="Times New Roman" w:hAnsi="Times New Roman" w:cs="Times New Roman"/>
          <w:sz w:val="20"/>
          <w:szCs w:val="20"/>
        </w:rPr>
        <w:t>Expanded</w:t>
      </w:r>
      <w:r w:rsidR="00142352" w:rsidRPr="00BF38C1">
        <w:rPr>
          <w:rFonts w:ascii="Times New Roman" w:hAnsi="Times New Roman" w:cs="Times New Roman"/>
          <w:sz w:val="20"/>
          <w:szCs w:val="20"/>
        </w:rPr>
        <w:t xml:space="preserve">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2848"/>
      </w:tblGrid>
      <w:tr w:rsidR="00142352" w:rsidRPr="00BF38C1" w14:paraId="31A4DAA0" w14:textId="77777777" w:rsidTr="00EA1A55">
        <w:trPr>
          <w:tblHeader/>
          <w:tblCellSpacing w:w="15" w:type="dxa"/>
        </w:trPr>
        <w:tc>
          <w:tcPr>
            <w:tcW w:w="0" w:type="auto"/>
            <w:vAlign w:val="center"/>
            <w:hideMark/>
          </w:tcPr>
          <w:p w14:paraId="29DB1252" w14:textId="20384080" w:rsidR="00142352" w:rsidRPr="00BF38C1" w:rsidRDefault="00684ECD" w:rsidP="00EA1A55">
            <w:pPr>
              <w:jc w:val="center"/>
              <w:rPr>
                <w:rFonts w:ascii="Times New Roman" w:hAnsi="Times New Roman" w:cs="Times New Roman"/>
                <w:b/>
                <w:sz w:val="20"/>
              </w:rPr>
            </w:pPr>
            <w:r w:rsidRPr="00BF38C1">
              <w:rPr>
                <w:rFonts w:ascii="Times New Roman" w:hAnsi="Times New Roman" w:cs="Times New Roman"/>
                <w:b/>
                <w:bCs w:val="0"/>
                <w:sz w:val="20"/>
              </w:rPr>
              <w:t>Spell</w:t>
            </w:r>
            <w:r w:rsidR="00142352" w:rsidRPr="00BF38C1">
              <w:rPr>
                <w:rFonts w:ascii="Times New Roman" w:hAnsi="Times New Roman" w:cs="Times New Roman"/>
                <w:b/>
                <w:bCs w:val="0"/>
                <w:sz w:val="20"/>
              </w:rPr>
              <w:t xml:space="preserve"> Level</w:t>
            </w:r>
          </w:p>
        </w:tc>
        <w:tc>
          <w:tcPr>
            <w:tcW w:w="0" w:type="auto"/>
            <w:vAlign w:val="center"/>
            <w:hideMark/>
          </w:tcPr>
          <w:p w14:paraId="545A9221" w14:textId="77777777" w:rsidR="00142352" w:rsidRPr="00BF38C1" w:rsidRDefault="00142352" w:rsidP="00EA1A55">
            <w:pPr>
              <w:jc w:val="center"/>
              <w:rPr>
                <w:rFonts w:ascii="Times New Roman" w:hAnsi="Times New Roman" w:cs="Times New Roman"/>
                <w:b/>
                <w:bCs w:val="0"/>
                <w:sz w:val="20"/>
              </w:rPr>
            </w:pPr>
            <w:r w:rsidRPr="00BF38C1">
              <w:rPr>
                <w:rFonts w:ascii="Times New Roman" w:hAnsi="Times New Roman" w:cs="Times New Roman"/>
                <w:b/>
                <w:bCs w:val="0"/>
                <w:sz w:val="20"/>
              </w:rPr>
              <w:t>Spells</w:t>
            </w:r>
          </w:p>
        </w:tc>
      </w:tr>
      <w:tr w:rsidR="00142352" w:rsidRPr="00BF38C1" w14:paraId="164315B8" w14:textId="77777777" w:rsidTr="00EA1A55">
        <w:trPr>
          <w:tblCellSpacing w:w="15" w:type="dxa"/>
        </w:trPr>
        <w:tc>
          <w:tcPr>
            <w:tcW w:w="0" w:type="auto"/>
            <w:vAlign w:val="center"/>
            <w:hideMark/>
          </w:tcPr>
          <w:p w14:paraId="1C63EF6A" w14:textId="77777777" w:rsidR="00142352" w:rsidRPr="00BF38C1" w:rsidRDefault="00142352" w:rsidP="00EA1A5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40E46D54" w14:textId="2F08CFD5" w:rsidR="00142352" w:rsidRPr="00BF38C1" w:rsidRDefault="00295CA0" w:rsidP="00EA1A55">
            <w:pPr>
              <w:rPr>
                <w:rFonts w:ascii="Times New Roman" w:hAnsi="Times New Roman" w:cs="Times New Roman"/>
                <w:sz w:val="20"/>
              </w:rPr>
            </w:pPr>
            <w:r w:rsidRPr="00BF38C1">
              <w:rPr>
                <w:rFonts w:ascii="Times New Roman" w:hAnsi="Times New Roman" w:cs="Times New Roman"/>
                <w:sz w:val="20"/>
              </w:rPr>
              <w:t>Alarm</w:t>
            </w:r>
            <w:r w:rsidR="00142352" w:rsidRPr="00BF38C1">
              <w:rPr>
                <w:rFonts w:ascii="Times New Roman" w:hAnsi="Times New Roman" w:cs="Times New Roman"/>
                <w:sz w:val="20"/>
              </w:rPr>
              <w:t xml:space="preserve">, </w:t>
            </w:r>
            <w:r w:rsidRPr="00BF38C1">
              <w:rPr>
                <w:rFonts w:ascii="Times New Roman" w:hAnsi="Times New Roman" w:cs="Times New Roman"/>
                <w:sz w:val="20"/>
              </w:rPr>
              <w:t>M</w:t>
            </w:r>
            <w:r w:rsidR="00142352" w:rsidRPr="00BF38C1">
              <w:rPr>
                <w:rFonts w:ascii="Times New Roman" w:hAnsi="Times New Roman" w:cs="Times New Roman"/>
                <w:sz w:val="20"/>
              </w:rPr>
              <w:t xml:space="preserve">agic </w:t>
            </w:r>
            <w:r w:rsidRPr="00BF38C1">
              <w:rPr>
                <w:rFonts w:ascii="Times New Roman" w:hAnsi="Times New Roman" w:cs="Times New Roman"/>
                <w:sz w:val="20"/>
              </w:rPr>
              <w:t>M</w:t>
            </w:r>
            <w:r w:rsidR="00142352" w:rsidRPr="00BF38C1">
              <w:rPr>
                <w:rFonts w:ascii="Times New Roman" w:hAnsi="Times New Roman" w:cs="Times New Roman"/>
                <w:sz w:val="20"/>
              </w:rPr>
              <w:t>issile</w:t>
            </w:r>
          </w:p>
        </w:tc>
      </w:tr>
      <w:tr w:rsidR="00142352" w:rsidRPr="00BF38C1" w14:paraId="3EFC33D6" w14:textId="77777777" w:rsidTr="00EA1A55">
        <w:trPr>
          <w:tblCellSpacing w:w="15" w:type="dxa"/>
        </w:trPr>
        <w:tc>
          <w:tcPr>
            <w:tcW w:w="0" w:type="auto"/>
            <w:vAlign w:val="center"/>
            <w:hideMark/>
          </w:tcPr>
          <w:p w14:paraId="26A50465" w14:textId="01D5263F" w:rsidR="00142352" w:rsidRPr="00BF38C1" w:rsidRDefault="00684ECD" w:rsidP="00EA1A55">
            <w:pPr>
              <w:rPr>
                <w:rFonts w:ascii="Times New Roman" w:hAnsi="Times New Roman" w:cs="Times New Roman"/>
                <w:sz w:val="20"/>
              </w:rPr>
            </w:pPr>
            <w:r w:rsidRPr="00BF38C1">
              <w:rPr>
                <w:rFonts w:ascii="Times New Roman" w:hAnsi="Times New Roman" w:cs="Times New Roman"/>
                <w:sz w:val="20"/>
              </w:rPr>
              <w:t>2nd</w:t>
            </w:r>
          </w:p>
        </w:tc>
        <w:tc>
          <w:tcPr>
            <w:tcW w:w="0" w:type="auto"/>
            <w:vAlign w:val="center"/>
            <w:hideMark/>
          </w:tcPr>
          <w:p w14:paraId="23A65449" w14:textId="7E931626" w:rsidR="00142352" w:rsidRPr="00BF38C1" w:rsidRDefault="000F1194" w:rsidP="00EA1A55">
            <w:pPr>
              <w:rPr>
                <w:rFonts w:ascii="Times New Roman" w:hAnsi="Times New Roman" w:cs="Times New Roman"/>
                <w:sz w:val="20"/>
              </w:rPr>
            </w:pPr>
            <w:r w:rsidRPr="00BF38C1">
              <w:rPr>
                <w:rFonts w:ascii="Times New Roman" w:hAnsi="Times New Roman" w:cs="Times New Roman"/>
                <w:sz w:val="20"/>
              </w:rPr>
              <w:t>Find Traps, Vortex Warp</w:t>
            </w:r>
          </w:p>
        </w:tc>
      </w:tr>
      <w:tr w:rsidR="00142352" w:rsidRPr="00BF38C1" w14:paraId="049FBBB2" w14:textId="77777777" w:rsidTr="00EA1A55">
        <w:trPr>
          <w:tblCellSpacing w:w="15" w:type="dxa"/>
        </w:trPr>
        <w:tc>
          <w:tcPr>
            <w:tcW w:w="0" w:type="auto"/>
            <w:vAlign w:val="center"/>
            <w:hideMark/>
          </w:tcPr>
          <w:p w14:paraId="6C5D5EDF" w14:textId="77C1C96B" w:rsidR="00142352" w:rsidRPr="00BF38C1" w:rsidRDefault="00684ECD" w:rsidP="00EA1A55">
            <w:pPr>
              <w:rPr>
                <w:rFonts w:ascii="Times New Roman" w:hAnsi="Times New Roman" w:cs="Times New Roman"/>
                <w:sz w:val="20"/>
              </w:rPr>
            </w:pPr>
            <w:r w:rsidRPr="00BF38C1">
              <w:rPr>
                <w:rFonts w:ascii="Times New Roman" w:hAnsi="Times New Roman" w:cs="Times New Roman"/>
                <w:sz w:val="20"/>
              </w:rPr>
              <w:t>3rd</w:t>
            </w:r>
          </w:p>
        </w:tc>
        <w:tc>
          <w:tcPr>
            <w:tcW w:w="0" w:type="auto"/>
            <w:vAlign w:val="center"/>
            <w:hideMark/>
          </w:tcPr>
          <w:p w14:paraId="550D91D0" w14:textId="2A62671E" w:rsidR="00142352" w:rsidRPr="00BF38C1" w:rsidRDefault="000F1194" w:rsidP="00EA1A55">
            <w:pPr>
              <w:rPr>
                <w:rFonts w:ascii="Times New Roman" w:hAnsi="Times New Roman" w:cs="Times New Roman"/>
                <w:sz w:val="20"/>
              </w:rPr>
            </w:pPr>
            <w:r w:rsidRPr="00BF38C1">
              <w:rPr>
                <w:rFonts w:ascii="Times New Roman" w:hAnsi="Times New Roman" w:cs="Times New Roman"/>
                <w:sz w:val="20"/>
              </w:rPr>
              <w:t>Haste, Slow</w:t>
            </w:r>
          </w:p>
        </w:tc>
      </w:tr>
      <w:tr w:rsidR="00142352" w:rsidRPr="00BF38C1" w14:paraId="288808D5" w14:textId="77777777" w:rsidTr="00EA1A55">
        <w:trPr>
          <w:tblCellSpacing w:w="15" w:type="dxa"/>
        </w:trPr>
        <w:tc>
          <w:tcPr>
            <w:tcW w:w="0" w:type="auto"/>
            <w:vAlign w:val="center"/>
            <w:hideMark/>
          </w:tcPr>
          <w:p w14:paraId="7EF05B0D" w14:textId="4BDE1958" w:rsidR="00142352" w:rsidRPr="00BF38C1" w:rsidRDefault="00684ECD" w:rsidP="00EA1A55">
            <w:pPr>
              <w:rPr>
                <w:rFonts w:ascii="Times New Roman" w:hAnsi="Times New Roman" w:cs="Times New Roman"/>
                <w:sz w:val="20"/>
              </w:rPr>
            </w:pPr>
            <w:r w:rsidRPr="00BF38C1">
              <w:rPr>
                <w:rFonts w:ascii="Times New Roman" w:hAnsi="Times New Roman" w:cs="Times New Roman"/>
                <w:sz w:val="20"/>
              </w:rPr>
              <w:t>4th</w:t>
            </w:r>
          </w:p>
        </w:tc>
        <w:tc>
          <w:tcPr>
            <w:tcW w:w="0" w:type="auto"/>
            <w:vAlign w:val="center"/>
            <w:hideMark/>
          </w:tcPr>
          <w:p w14:paraId="65E1F52F" w14:textId="1CA41461" w:rsidR="00142352" w:rsidRPr="00BF38C1" w:rsidRDefault="000F1194" w:rsidP="00EA1A55">
            <w:pPr>
              <w:rPr>
                <w:rFonts w:ascii="Times New Roman" w:hAnsi="Times New Roman" w:cs="Times New Roman"/>
                <w:sz w:val="20"/>
              </w:rPr>
            </w:pPr>
            <w:r w:rsidRPr="00BF38C1">
              <w:rPr>
                <w:rFonts w:ascii="Times New Roman" w:hAnsi="Times New Roman" w:cs="Times New Roman"/>
                <w:sz w:val="20"/>
              </w:rPr>
              <w:t>Private Sanctum, Vitriolic Sphere</w:t>
            </w:r>
          </w:p>
        </w:tc>
      </w:tr>
      <w:tr w:rsidR="00142352" w:rsidRPr="00BF38C1" w14:paraId="453B87A9" w14:textId="77777777" w:rsidTr="00EA1A55">
        <w:trPr>
          <w:tblCellSpacing w:w="15" w:type="dxa"/>
        </w:trPr>
        <w:tc>
          <w:tcPr>
            <w:tcW w:w="0" w:type="auto"/>
            <w:vAlign w:val="center"/>
            <w:hideMark/>
          </w:tcPr>
          <w:p w14:paraId="05C7976B" w14:textId="6E020E30" w:rsidR="00142352" w:rsidRPr="00BF38C1" w:rsidRDefault="00684ECD" w:rsidP="00EA1A55">
            <w:pPr>
              <w:rPr>
                <w:rFonts w:ascii="Times New Roman" w:hAnsi="Times New Roman" w:cs="Times New Roman"/>
                <w:sz w:val="20"/>
              </w:rPr>
            </w:pPr>
            <w:r w:rsidRPr="00BF38C1">
              <w:rPr>
                <w:rFonts w:ascii="Times New Roman" w:hAnsi="Times New Roman" w:cs="Times New Roman"/>
                <w:sz w:val="20"/>
              </w:rPr>
              <w:t>5th</w:t>
            </w:r>
          </w:p>
        </w:tc>
        <w:tc>
          <w:tcPr>
            <w:tcW w:w="0" w:type="auto"/>
            <w:vAlign w:val="center"/>
            <w:hideMark/>
          </w:tcPr>
          <w:p w14:paraId="550894A6" w14:textId="1AA66C1B" w:rsidR="00142352" w:rsidRPr="00BF38C1" w:rsidRDefault="000F1194" w:rsidP="00EA1A55">
            <w:pPr>
              <w:rPr>
                <w:rFonts w:ascii="Times New Roman" w:hAnsi="Times New Roman" w:cs="Times New Roman"/>
                <w:sz w:val="20"/>
              </w:rPr>
            </w:pPr>
            <w:r w:rsidRPr="00BF38C1">
              <w:rPr>
                <w:rFonts w:ascii="Times New Roman" w:hAnsi="Times New Roman" w:cs="Times New Roman"/>
                <w:sz w:val="20"/>
              </w:rPr>
              <w:t>Mislead</w:t>
            </w:r>
            <w:r w:rsidR="00A95904" w:rsidRPr="00BF38C1">
              <w:rPr>
                <w:rFonts w:ascii="Times New Roman" w:hAnsi="Times New Roman" w:cs="Times New Roman"/>
                <w:sz w:val="20"/>
              </w:rPr>
              <w:t>, Planar Binding</w:t>
            </w:r>
          </w:p>
        </w:tc>
      </w:tr>
    </w:tbl>
    <w:p w14:paraId="1AF9B907" w14:textId="77777777" w:rsidR="001779E5" w:rsidRPr="00B147C5" w:rsidRDefault="001779E5" w:rsidP="001779E5">
      <w:pPr>
        <w:pStyle w:val="Heading4"/>
        <w:rPr>
          <w:rFonts w:ascii="Times New Roman" w:hAnsi="Times New Roman" w:cs="Times New Roman"/>
          <w:w w:val="100"/>
          <w:sz w:val="28"/>
          <w:szCs w:val="28"/>
        </w:rPr>
      </w:pPr>
      <w:r w:rsidRPr="00B147C5">
        <w:rPr>
          <w:rFonts w:ascii="Segoe UI Historic" w:hAnsi="Segoe UI Historic" w:cs="Segoe UI Historic"/>
          <w:sz w:val="28"/>
          <w:szCs w:val="28"/>
        </w:rPr>
        <w:t>ᛈᚱᛖᚲᛟᚷᚾᛁᛏᛁᛟᚾ</w:t>
      </w:r>
    </w:p>
    <w:p w14:paraId="793BF5C4" w14:textId="04870489" w:rsidR="001779E5" w:rsidRPr="00BF38C1" w:rsidRDefault="001779E5" w:rsidP="001779E5">
      <w:pPr>
        <w:pStyle w:val="core-stylescore-body"/>
        <w:rPr>
          <w:sz w:val="20"/>
          <w:szCs w:val="20"/>
        </w:rPr>
      </w:pPr>
      <w:r w:rsidRPr="00BF38C1">
        <w:rPr>
          <w:sz w:val="20"/>
          <w:szCs w:val="20"/>
        </w:rPr>
        <w:t>Starting at 3rd level, you are immune to the surprise condition. Instead of rolling initiative you may choose to select a roll of 1,5,10,15,</w:t>
      </w:r>
      <w:r w:rsidR="00353275" w:rsidRPr="00BF38C1">
        <w:rPr>
          <w:sz w:val="20"/>
          <w:szCs w:val="20"/>
        </w:rPr>
        <w:t xml:space="preserve"> or </w:t>
      </w:r>
      <w:r w:rsidRPr="00BF38C1">
        <w:rPr>
          <w:sz w:val="20"/>
          <w:szCs w:val="20"/>
        </w:rPr>
        <w:t>20 and use that as your initiative roll.</w:t>
      </w:r>
      <w:r w:rsidR="00743EFC" w:rsidRPr="00BF38C1">
        <w:rPr>
          <w:sz w:val="20"/>
          <w:szCs w:val="20"/>
        </w:rPr>
        <w:t xml:space="preserve"> You may use this feature after you see the initiative rolls of creatures friendly to you but before you see the rolls of </w:t>
      </w:r>
      <w:r w:rsidR="00227EBF" w:rsidRPr="00BF38C1">
        <w:rPr>
          <w:sz w:val="20"/>
          <w:szCs w:val="20"/>
        </w:rPr>
        <w:t>creature’s</w:t>
      </w:r>
      <w:r w:rsidR="00743EFC" w:rsidRPr="00BF38C1">
        <w:rPr>
          <w:sz w:val="20"/>
          <w:szCs w:val="20"/>
        </w:rPr>
        <w:t xml:space="preserve"> hostile to you.</w:t>
      </w:r>
    </w:p>
    <w:p w14:paraId="323DA8C9" w14:textId="7E9A1F8A" w:rsidR="00500C6A" w:rsidRPr="00BF38C1" w:rsidRDefault="001779E5" w:rsidP="001779E5">
      <w:pPr>
        <w:pStyle w:val="core-stylescore-body"/>
        <w:rPr>
          <w:noProof/>
          <w:sz w:val="20"/>
          <w:szCs w:val="20"/>
        </w:rPr>
      </w:pPr>
      <w:r w:rsidRPr="00BF38C1">
        <w:rPr>
          <w:sz w:val="20"/>
          <w:szCs w:val="20"/>
        </w:rPr>
        <w:t>You may add your charisma modifier to your initiative rolls instead of dexterity.</w:t>
      </w:r>
      <w:r w:rsidR="005A3CB2" w:rsidRPr="00BF38C1">
        <w:rPr>
          <w:noProof/>
          <w:sz w:val="20"/>
          <w:szCs w:val="20"/>
        </w:rPr>
        <w:t xml:space="preserve"> </w:t>
      </w:r>
    </w:p>
    <w:p w14:paraId="1E02E4DB" w14:textId="788A62E9" w:rsidR="00A51E02" w:rsidRPr="00BF38C1" w:rsidRDefault="00500C6A" w:rsidP="00353275">
      <w:pPr>
        <w:pStyle w:val="core-stylescore-body"/>
        <w:rPr>
          <w:i/>
          <w:iCs/>
          <w:noProof/>
          <w:sz w:val="20"/>
          <w:szCs w:val="20"/>
        </w:rPr>
      </w:pPr>
      <w:r w:rsidRPr="00BF38C1">
        <w:rPr>
          <w:i/>
          <w:iCs/>
          <w:noProof/>
          <w:sz w:val="20"/>
          <w:szCs w:val="20"/>
        </w:rPr>
        <w:t>Note: If an ability of this subclass references a roll it checks only the die roll without bonuses</w:t>
      </w:r>
    </w:p>
    <w:p w14:paraId="0F161018" w14:textId="77777777" w:rsidR="00A51E02" w:rsidRPr="00BF38C1" w:rsidRDefault="00A51E02" w:rsidP="00353275">
      <w:pPr>
        <w:pStyle w:val="core-stylescore-body"/>
        <w:rPr>
          <w:noProof/>
          <w:sz w:val="20"/>
          <w:szCs w:val="20"/>
        </w:rPr>
      </w:pPr>
    </w:p>
    <w:p w14:paraId="6ECEEBCC" w14:textId="77777777" w:rsidR="00A51E02" w:rsidRDefault="00A51E02" w:rsidP="00353275">
      <w:pPr>
        <w:pStyle w:val="core-stylescore-body"/>
        <w:rPr>
          <w:noProof/>
          <w:sz w:val="20"/>
          <w:szCs w:val="20"/>
        </w:rPr>
      </w:pPr>
    </w:p>
    <w:p w14:paraId="49202A31" w14:textId="77777777" w:rsidR="00B147C5" w:rsidRDefault="00B147C5" w:rsidP="00353275">
      <w:pPr>
        <w:pStyle w:val="core-stylescore-body"/>
        <w:rPr>
          <w:noProof/>
          <w:sz w:val="20"/>
          <w:szCs w:val="20"/>
        </w:rPr>
      </w:pPr>
    </w:p>
    <w:p w14:paraId="725A1159" w14:textId="77777777" w:rsidR="00B147C5" w:rsidRDefault="00B147C5" w:rsidP="00353275">
      <w:pPr>
        <w:pStyle w:val="core-stylescore-body"/>
        <w:rPr>
          <w:noProof/>
          <w:sz w:val="20"/>
          <w:szCs w:val="20"/>
        </w:rPr>
      </w:pPr>
    </w:p>
    <w:p w14:paraId="50B587CB" w14:textId="77777777" w:rsidR="00B147C5" w:rsidRPr="00BF38C1" w:rsidRDefault="00B147C5" w:rsidP="00353275">
      <w:pPr>
        <w:pStyle w:val="core-stylescore-body"/>
        <w:rPr>
          <w:noProof/>
          <w:sz w:val="20"/>
          <w:szCs w:val="20"/>
        </w:rPr>
      </w:pPr>
    </w:p>
    <w:p w14:paraId="08A5B1CC" w14:textId="77777777" w:rsidR="00A51E02" w:rsidRPr="00BF38C1" w:rsidRDefault="00A51E02" w:rsidP="00353275">
      <w:pPr>
        <w:pStyle w:val="core-stylescore-body"/>
        <w:rPr>
          <w:sz w:val="20"/>
          <w:szCs w:val="20"/>
        </w:rPr>
      </w:pPr>
    </w:p>
    <w:p w14:paraId="78EABF05" w14:textId="12C5A501" w:rsidR="008E1D42" w:rsidRPr="00B147C5" w:rsidRDefault="0063220E" w:rsidP="008E1D42">
      <w:pPr>
        <w:pStyle w:val="Heading4"/>
        <w:rPr>
          <w:rFonts w:ascii="Times New Roman" w:hAnsi="Times New Roman" w:cs="Times New Roman"/>
          <w:w w:val="100"/>
          <w:sz w:val="28"/>
          <w:szCs w:val="28"/>
        </w:rPr>
      </w:pPr>
      <w:r w:rsidRPr="00B147C5">
        <w:rPr>
          <w:rFonts w:ascii="Segoe UI Historic" w:hAnsi="Segoe UI Historic" w:cs="Segoe UI Historic"/>
          <w:sz w:val="28"/>
          <w:szCs w:val="28"/>
        </w:rPr>
        <w:t>ᛒᛖᚤᛟᚾᛞ</w:t>
      </w:r>
      <w:r w:rsidRPr="00B147C5">
        <w:rPr>
          <w:rFonts w:ascii="Times New Roman" w:hAnsi="Times New Roman" w:cs="Times New Roman"/>
          <w:sz w:val="28"/>
          <w:szCs w:val="28"/>
        </w:rPr>
        <w:t xml:space="preserve"> </w:t>
      </w:r>
      <w:r w:rsidRPr="00B147C5">
        <w:rPr>
          <w:rFonts w:ascii="Segoe UI Historic" w:hAnsi="Segoe UI Historic" w:cs="Segoe UI Historic"/>
          <w:sz w:val="28"/>
          <w:szCs w:val="28"/>
        </w:rPr>
        <w:t>ᛏᛁᛗᛖ</w:t>
      </w:r>
      <w:r w:rsidRPr="00B147C5">
        <w:rPr>
          <w:rFonts w:ascii="Times New Roman" w:hAnsi="Times New Roman" w:cs="Times New Roman"/>
          <w:sz w:val="28"/>
          <w:szCs w:val="28"/>
        </w:rPr>
        <w:t xml:space="preserve"> </w:t>
      </w:r>
      <w:r w:rsidRPr="00B147C5">
        <w:rPr>
          <w:rFonts w:ascii="Segoe UI Historic" w:hAnsi="Segoe UI Historic" w:cs="Segoe UI Historic"/>
          <w:sz w:val="28"/>
          <w:szCs w:val="28"/>
        </w:rPr>
        <w:t>ᚨᚾᛞ</w:t>
      </w:r>
      <w:r w:rsidRPr="00B147C5">
        <w:rPr>
          <w:rFonts w:ascii="Times New Roman" w:hAnsi="Times New Roman" w:cs="Times New Roman"/>
          <w:sz w:val="28"/>
          <w:szCs w:val="28"/>
        </w:rPr>
        <w:t xml:space="preserve"> </w:t>
      </w:r>
      <w:r w:rsidRPr="00B147C5">
        <w:rPr>
          <w:rFonts w:ascii="Segoe UI Historic" w:hAnsi="Segoe UI Historic" w:cs="Segoe UI Historic"/>
          <w:sz w:val="28"/>
          <w:szCs w:val="28"/>
        </w:rPr>
        <w:t>ᛋᛈᚨᚲᛖ</w:t>
      </w:r>
    </w:p>
    <w:p w14:paraId="7434708C" w14:textId="44019740" w:rsidR="008E7BC7" w:rsidRPr="00BF38C1" w:rsidRDefault="008E1D42" w:rsidP="007E601A">
      <w:pPr>
        <w:pStyle w:val="basic-paragraph"/>
        <w:rPr>
          <w:sz w:val="20"/>
          <w:szCs w:val="20"/>
        </w:rPr>
      </w:pPr>
      <w:r w:rsidRPr="00BF38C1">
        <w:rPr>
          <w:sz w:val="20"/>
          <w:szCs w:val="20"/>
        </w:rPr>
        <w:t xml:space="preserve">Starting at </w:t>
      </w:r>
      <w:r w:rsidR="00BF1F26" w:rsidRPr="00BF38C1">
        <w:rPr>
          <w:sz w:val="20"/>
          <w:szCs w:val="20"/>
        </w:rPr>
        <w:t>3rd</w:t>
      </w:r>
      <w:r w:rsidRPr="00BF38C1">
        <w:rPr>
          <w:sz w:val="20"/>
          <w:szCs w:val="20"/>
        </w:rPr>
        <w:t xml:space="preserve"> level, </w:t>
      </w:r>
      <w:r w:rsidR="00BA2B84" w:rsidRPr="00BF38C1">
        <w:rPr>
          <w:sz w:val="20"/>
          <w:szCs w:val="20"/>
        </w:rPr>
        <w:t>the first time you deal damage to a creature each turn</w:t>
      </w:r>
      <w:r w:rsidR="00C40AB7" w:rsidRPr="00BF38C1">
        <w:rPr>
          <w:sz w:val="20"/>
          <w:szCs w:val="20"/>
        </w:rPr>
        <w:t xml:space="preserve"> you mark that creature with beyond time and space. If a spell or ability would damage multiple creatures you select one of those creatures to be affected by this ability. </w:t>
      </w:r>
    </w:p>
    <w:p w14:paraId="00C94AC4" w14:textId="5BEDA743" w:rsidR="00C40AB7" w:rsidRPr="00BF38C1" w:rsidRDefault="00C40AB7" w:rsidP="007E601A">
      <w:pPr>
        <w:pStyle w:val="basic-paragraph"/>
        <w:rPr>
          <w:sz w:val="20"/>
          <w:szCs w:val="20"/>
        </w:rPr>
      </w:pPr>
      <w:r w:rsidRPr="00BF38C1">
        <w:rPr>
          <w:sz w:val="20"/>
          <w:szCs w:val="20"/>
        </w:rPr>
        <w:t>When a creature affected with Beyond Time and Space starts its turn choose one of the following effects</w:t>
      </w:r>
      <w:r w:rsidR="001779E5" w:rsidRPr="00BF38C1">
        <w:rPr>
          <w:sz w:val="20"/>
          <w:szCs w:val="20"/>
        </w:rPr>
        <w:t>:</w:t>
      </w:r>
    </w:p>
    <w:p w14:paraId="50595F4A" w14:textId="22C4F46C" w:rsidR="00C40AB7" w:rsidRPr="00BF38C1" w:rsidRDefault="00C40AB7" w:rsidP="00C40AB7">
      <w:pPr>
        <w:pStyle w:val="basic-paragraph"/>
        <w:numPr>
          <w:ilvl w:val="0"/>
          <w:numId w:val="56"/>
        </w:numPr>
        <w:rPr>
          <w:sz w:val="20"/>
          <w:szCs w:val="20"/>
        </w:rPr>
      </w:pPr>
      <w:r w:rsidRPr="00BF38C1">
        <w:rPr>
          <w:sz w:val="20"/>
          <w:szCs w:val="20"/>
        </w:rPr>
        <w:t>The</w:t>
      </w:r>
      <w:r w:rsidR="00047EB8" w:rsidRPr="00BF38C1">
        <w:rPr>
          <w:sz w:val="20"/>
          <w:szCs w:val="20"/>
        </w:rPr>
        <w:t>y make a wisdom save vs your spell save Dc or the</w:t>
      </w:r>
      <w:r w:rsidRPr="00BF38C1">
        <w:rPr>
          <w:sz w:val="20"/>
          <w:szCs w:val="20"/>
        </w:rPr>
        <w:t xml:space="preserve"> creatures spell save </w:t>
      </w:r>
      <w:r w:rsidR="00047EB8" w:rsidRPr="00BF38C1">
        <w:rPr>
          <w:sz w:val="20"/>
          <w:szCs w:val="20"/>
        </w:rPr>
        <w:t>D</w:t>
      </w:r>
      <w:r w:rsidRPr="00BF38C1">
        <w:rPr>
          <w:sz w:val="20"/>
          <w:szCs w:val="20"/>
        </w:rPr>
        <w:t>c is reduced by 1d4 for the first save they force a creature to make during that turn.</w:t>
      </w:r>
    </w:p>
    <w:p w14:paraId="1AB91378" w14:textId="3C9B37BA" w:rsidR="00C40AB7" w:rsidRPr="00BF38C1" w:rsidRDefault="00047EB8" w:rsidP="00C40AB7">
      <w:pPr>
        <w:pStyle w:val="basic-paragraph"/>
        <w:numPr>
          <w:ilvl w:val="0"/>
          <w:numId w:val="56"/>
        </w:numPr>
        <w:rPr>
          <w:sz w:val="20"/>
          <w:szCs w:val="20"/>
        </w:rPr>
      </w:pPr>
      <w:r w:rsidRPr="00BF38C1">
        <w:rPr>
          <w:sz w:val="20"/>
          <w:szCs w:val="20"/>
        </w:rPr>
        <w:t>They make a charisma save vs your spell save Dc or t</w:t>
      </w:r>
      <w:r w:rsidR="00C40AB7" w:rsidRPr="00BF38C1">
        <w:rPr>
          <w:sz w:val="20"/>
          <w:szCs w:val="20"/>
        </w:rPr>
        <w:t>he creature has disadvantage on its first attack roll it makes during that turn.</w:t>
      </w:r>
    </w:p>
    <w:p w14:paraId="30B5DA4A" w14:textId="197F286E" w:rsidR="001779E5" w:rsidRPr="00BF38C1" w:rsidRDefault="001779E5" w:rsidP="00C40AB7">
      <w:pPr>
        <w:pStyle w:val="basic-paragraph"/>
        <w:numPr>
          <w:ilvl w:val="0"/>
          <w:numId w:val="56"/>
        </w:numPr>
        <w:rPr>
          <w:sz w:val="20"/>
          <w:szCs w:val="20"/>
        </w:rPr>
      </w:pPr>
      <w:r w:rsidRPr="00BF38C1">
        <w:rPr>
          <w:sz w:val="20"/>
          <w:szCs w:val="20"/>
        </w:rPr>
        <w:t>The creature takes force damage based on your warlock level in the chart below.</w:t>
      </w:r>
    </w:p>
    <w:tbl>
      <w:tblPr>
        <w:tblStyle w:val="TableGrid"/>
        <w:tblW w:w="0" w:type="auto"/>
        <w:tblInd w:w="720" w:type="dxa"/>
        <w:tblLook w:val="04A0" w:firstRow="1" w:lastRow="0" w:firstColumn="1" w:lastColumn="0" w:noHBand="0" w:noVBand="1"/>
      </w:tblPr>
      <w:tblGrid>
        <w:gridCol w:w="2014"/>
        <w:gridCol w:w="2008"/>
      </w:tblGrid>
      <w:tr w:rsidR="001779E5" w:rsidRPr="00BF38C1" w14:paraId="07F7BF55" w14:textId="77777777" w:rsidTr="001779E5">
        <w:tc>
          <w:tcPr>
            <w:tcW w:w="2371" w:type="dxa"/>
          </w:tcPr>
          <w:p w14:paraId="407BE34D" w14:textId="64586D2F" w:rsidR="001779E5" w:rsidRPr="00BF38C1" w:rsidRDefault="001779E5" w:rsidP="001779E5">
            <w:pPr>
              <w:pStyle w:val="basic-paragraph"/>
              <w:rPr>
                <w:sz w:val="20"/>
                <w:szCs w:val="20"/>
              </w:rPr>
            </w:pPr>
            <w:r w:rsidRPr="00BF38C1">
              <w:rPr>
                <w:sz w:val="20"/>
                <w:szCs w:val="20"/>
              </w:rPr>
              <w:t>Warlock level</w:t>
            </w:r>
          </w:p>
        </w:tc>
        <w:tc>
          <w:tcPr>
            <w:tcW w:w="2371" w:type="dxa"/>
          </w:tcPr>
          <w:p w14:paraId="6BCBE407" w14:textId="787A75A7" w:rsidR="001779E5" w:rsidRPr="00BF38C1" w:rsidRDefault="001779E5" w:rsidP="001779E5">
            <w:pPr>
              <w:pStyle w:val="basic-paragraph"/>
              <w:rPr>
                <w:sz w:val="20"/>
                <w:szCs w:val="20"/>
              </w:rPr>
            </w:pPr>
            <w:r w:rsidRPr="00BF38C1">
              <w:rPr>
                <w:sz w:val="20"/>
                <w:szCs w:val="20"/>
              </w:rPr>
              <w:t>Damage</w:t>
            </w:r>
          </w:p>
        </w:tc>
      </w:tr>
      <w:tr w:rsidR="001779E5" w:rsidRPr="00BF38C1" w14:paraId="065986CB" w14:textId="77777777" w:rsidTr="001779E5">
        <w:tc>
          <w:tcPr>
            <w:tcW w:w="2371" w:type="dxa"/>
          </w:tcPr>
          <w:p w14:paraId="4673CAD0" w14:textId="3BCB710D" w:rsidR="001779E5" w:rsidRPr="00BF38C1" w:rsidRDefault="001779E5" w:rsidP="001779E5">
            <w:pPr>
              <w:pStyle w:val="basic-paragraph"/>
              <w:rPr>
                <w:sz w:val="20"/>
                <w:szCs w:val="20"/>
              </w:rPr>
            </w:pPr>
            <w:r w:rsidRPr="00BF38C1">
              <w:rPr>
                <w:sz w:val="20"/>
                <w:szCs w:val="20"/>
              </w:rPr>
              <w:t>3-4</w:t>
            </w:r>
          </w:p>
        </w:tc>
        <w:tc>
          <w:tcPr>
            <w:tcW w:w="2371" w:type="dxa"/>
          </w:tcPr>
          <w:p w14:paraId="63386A79" w14:textId="06BCD778" w:rsidR="001779E5" w:rsidRPr="00BF38C1" w:rsidRDefault="001779E5" w:rsidP="001779E5">
            <w:pPr>
              <w:pStyle w:val="basic-paragraph"/>
              <w:rPr>
                <w:sz w:val="20"/>
                <w:szCs w:val="20"/>
              </w:rPr>
            </w:pPr>
            <w:r w:rsidRPr="00BF38C1">
              <w:rPr>
                <w:sz w:val="20"/>
                <w:szCs w:val="20"/>
              </w:rPr>
              <w:t>1</w:t>
            </w:r>
          </w:p>
        </w:tc>
      </w:tr>
      <w:tr w:rsidR="001779E5" w:rsidRPr="00BF38C1" w14:paraId="2B1DA8EB" w14:textId="77777777" w:rsidTr="001779E5">
        <w:tc>
          <w:tcPr>
            <w:tcW w:w="2371" w:type="dxa"/>
          </w:tcPr>
          <w:p w14:paraId="3394BD43" w14:textId="367E7AE1" w:rsidR="001779E5" w:rsidRPr="00BF38C1" w:rsidRDefault="001779E5" w:rsidP="001779E5">
            <w:pPr>
              <w:pStyle w:val="basic-paragraph"/>
              <w:rPr>
                <w:sz w:val="20"/>
                <w:szCs w:val="20"/>
              </w:rPr>
            </w:pPr>
            <w:r w:rsidRPr="00BF38C1">
              <w:rPr>
                <w:sz w:val="20"/>
                <w:szCs w:val="20"/>
              </w:rPr>
              <w:t>5-9</w:t>
            </w:r>
          </w:p>
        </w:tc>
        <w:tc>
          <w:tcPr>
            <w:tcW w:w="2371" w:type="dxa"/>
          </w:tcPr>
          <w:p w14:paraId="6C2D90EC" w14:textId="4EA7CDF0" w:rsidR="001779E5" w:rsidRPr="00BF38C1" w:rsidRDefault="001779E5" w:rsidP="001779E5">
            <w:pPr>
              <w:pStyle w:val="basic-paragraph"/>
              <w:rPr>
                <w:sz w:val="20"/>
                <w:szCs w:val="20"/>
              </w:rPr>
            </w:pPr>
            <w:r w:rsidRPr="00BF38C1">
              <w:rPr>
                <w:sz w:val="20"/>
                <w:szCs w:val="20"/>
              </w:rPr>
              <w:t>5</w:t>
            </w:r>
          </w:p>
        </w:tc>
      </w:tr>
      <w:tr w:rsidR="001779E5" w:rsidRPr="00BF38C1" w14:paraId="1D7C23B4" w14:textId="77777777" w:rsidTr="001779E5">
        <w:tc>
          <w:tcPr>
            <w:tcW w:w="2371" w:type="dxa"/>
          </w:tcPr>
          <w:p w14:paraId="2BE60A87" w14:textId="691F1337" w:rsidR="001779E5" w:rsidRPr="00BF38C1" w:rsidRDefault="001779E5" w:rsidP="001779E5">
            <w:pPr>
              <w:pStyle w:val="basic-paragraph"/>
              <w:rPr>
                <w:sz w:val="20"/>
                <w:szCs w:val="20"/>
              </w:rPr>
            </w:pPr>
            <w:r w:rsidRPr="00BF38C1">
              <w:rPr>
                <w:sz w:val="20"/>
                <w:szCs w:val="20"/>
              </w:rPr>
              <w:t>10-14</w:t>
            </w:r>
          </w:p>
        </w:tc>
        <w:tc>
          <w:tcPr>
            <w:tcW w:w="2371" w:type="dxa"/>
          </w:tcPr>
          <w:p w14:paraId="332E97A3" w14:textId="3F6F5921" w:rsidR="001779E5" w:rsidRPr="00BF38C1" w:rsidRDefault="001779E5" w:rsidP="001779E5">
            <w:pPr>
              <w:pStyle w:val="basic-paragraph"/>
              <w:rPr>
                <w:sz w:val="20"/>
                <w:szCs w:val="20"/>
              </w:rPr>
            </w:pPr>
            <w:r w:rsidRPr="00BF38C1">
              <w:rPr>
                <w:sz w:val="20"/>
                <w:szCs w:val="20"/>
              </w:rPr>
              <w:t>10</w:t>
            </w:r>
          </w:p>
        </w:tc>
      </w:tr>
      <w:tr w:rsidR="001779E5" w:rsidRPr="00BF38C1" w14:paraId="664DBA55" w14:textId="77777777" w:rsidTr="001779E5">
        <w:tc>
          <w:tcPr>
            <w:tcW w:w="2371" w:type="dxa"/>
          </w:tcPr>
          <w:p w14:paraId="3E7281EA" w14:textId="3E77153A" w:rsidR="001779E5" w:rsidRPr="00BF38C1" w:rsidRDefault="001779E5" w:rsidP="001779E5">
            <w:pPr>
              <w:pStyle w:val="basic-paragraph"/>
              <w:rPr>
                <w:sz w:val="20"/>
                <w:szCs w:val="20"/>
              </w:rPr>
            </w:pPr>
            <w:r w:rsidRPr="00BF38C1">
              <w:rPr>
                <w:sz w:val="20"/>
                <w:szCs w:val="20"/>
              </w:rPr>
              <w:t>15-19</w:t>
            </w:r>
          </w:p>
        </w:tc>
        <w:tc>
          <w:tcPr>
            <w:tcW w:w="2371" w:type="dxa"/>
          </w:tcPr>
          <w:p w14:paraId="49EEB976" w14:textId="43A510A8" w:rsidR="001779E5" w:rsidRPr="00BF38C1" w:rsidRDefault="001779E5" w:rsidP="001779E5">
            <w:pPr>
              <w:pStyle w:val="basic-paragraph"/>
              <w:rPr>
                <w:sz w:val="20"/>
                <w:szCs w:val="20"/>
              </w:rPr>
            </w:pPr>
            <w:r w:rsidRPr="00BF38C1">
              <w:rPr>
                <w:sz w:val="20"/>
                <w:szCs w:val="20"/>
              </w:rPr>
              <w:t>15</w:t>
            </w:r>
          </w:p>
        </w:tc>
      </w:tr>
      <w:tr w:rsidR="001779E5" w:rsidRPr="00BF38C1" w14:paraId="3D21AC1D" w14:textId="77777777" w:rsidTr="001779E5">
        <w:tc>
          <w:tcPr>
            <w:tcW w:w="2371" w:type="dxa"/>
          </w:tcPr>
          <w:p w14:paraId="547F8A99" w14:textId="04A84D92" w:rsidR="001779E5" w:rsidRPr="00BF38C1" w:rsidRDefault="001779E5" w:rsidP="001779E5">
            <w:pPr>
              <w:pStyle w:val="basic-paragraph"/>
              <w:rPr>
                <w:sz w:val="20"/>
                <w:szCs w:val="20"/>
              </w:rPr>
            </w:pPr>
            <w:r w:rsidRPr="00BF38C1">
              <w:rPr>
                <w:sz w:val="20"/>
                <w:szCs w:val="20"/>
              </w:rPr>
              <w:t>20</w:t>
            </w:r>
          </w:p>
        </w:tc>
        <w:tc>
          <w:tcPr>
            <w:tcW w:w="2371" w:type="dxa"/>
          </w:tcPr>
          <w:p w14:paraId="3BF4E5D3" w14:textId="72C2E859" w:rsidR="001779E5" w:rsidRPr="00BF38C1" w:rsidRDefault="001779E5" w:rsidP="001779E5">
            <w:pPr>
              <w:pStyle w:val="basic-paragraph"/>
              <w:rPr>
                <w:sz w:val="20"/>
                <w:szCs w:val="20"/>
              </w:rPr>
            </w:pPr>
            <w:r w:rsidRPr="00BF38C1">
              <w:rPr>
                <w:sz w:val="20"/>
                <w:szCs w:val="20"/>
              </w:rPr>
              <w:t>20</w:t>
            </w:r>
          </w:p>
        </w:tc>
      </w:tr>
    </w:tbl>
    <w:p w14:paraId="5B5F186E" w14:textId="63777912" w:rsidR="00BF1F26" w:rsidRPr="00B147C5" w:rsidRDefault="00BF1F26" w:rsidP="00BF1F26">
      <w:pPr>
        <w:pStyle w:val="Heading4"/>
        <w:rPr>
          <w:rFonts w:ascii="Times New Roman" w:hAnsi="Times New Roman" w:cs="Times New Roman"/>
          <w:w w:val="100"/>
          <w:sz w:val="28"/>
          <w:szCs w:val="28"/>
        </w:rPr>
      </w:pPr>
      <w:r w:rsidRPr="00B147C5">
        <w:rPr>
          <w:rFonts w:ascii="Times New Roman" w:hAnsi="Times New Roman" w:cs="Times New Roman"/>
          <w:sz w:val="28"/>
          <w:szCs w:val="28"/>
        </w:rPr>
        <w:t>Patrons Entreatment</w:t>
      </w:r>
    </w:p>
    <w:p w14:paraId="0CF8FD81" w14:textId="451C3342" w:rsidR="00A51E02" w:rsidRPr="00BF38C1" w:rsidRDefault="00BF1F26" w:rsidP="002845F8">
      <w:pPr>
        <w:pStyle w:val="core-stylescore-body"/>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p>
    <w:p w14:paraId="65E74F87" w14:textId="77777777" w:rsidR="00A51E02" w:rsidRPr="00BF38C1" w:rsidRDefault="00A51E02">
      <w:pPr>
        <w:spacing w:line="240" w:lineRule="auto"/>
        <w:rPr>
          <w:rFonts w:ascii="Times New Roman" w:eastAsia="Times New Roman" w:hAnsi="Times New Roman" w:cs="Times New Roman"/>
          <w:bCs w:val="0"/>
          <w:w w:val="100"/>
          <w:sz w:val="20"/>
        </w:rPr>
      </w:pPr>
      <w:r w:rsidRPr="00BF38C1">
        <w:rPr>
          <w:rFonts w:ascii="Times New Roman" w:hAnsi="Times New Roman" w:cs="Times New Roman"/>
          <w:sz w:val="20"/>
        </w:rPr>
        <w:br w:type="page"/>
      </w:r>
    </w:p>
    <w:p w14:paraId="075F8322" w14:textId="13E0A721" w:rsidR="008E1D42" w:rsidRPr="00B147C5" w:rsidRDefault="00500C6A" w:rsidP="008E1D42">
      <w:pPr>
        <w:pStyle w:val="Heading4"/>
        <w:rPr>
          <w:rFonts w:ascii="Times New Roman" w:hAnsi="Times New Roman" w:cs="Times New Roman"/>
          <w:sz w:val="28"/>
          <w:szCs w:val="28"/>
        </w:rPr>
      </w:pPr>
      <w:r w:rsidRPr="00B147C5">
        <w:rPr>
          <w:rFonts w:ascii="Segoe UI Historic" w:hAnsi="Segoe UI Historic" w:cs="Segoe UI Historic"/>
          <w:sz w:val="28"/>
          <w:szCs w:val="28"/>
        </w:rPr>
        <w:lastRenderedPageBreak/>
        <w:t>ᛋᛏᛖᚨᛚ</w:t>
      </w:r>
      <w:r w:rsidRPr="00B147C5">
        <w:rPr>
          <w:rFonts w:ascii="Times New Roman" w:hAnsi="Times New Roman" w:cs="Times New Roman"/>
          <w:sz w:val="28"/>
          <w:szCs w:val="28"/>
        </w:rPr>
        <w:t xml:space="preserve"> </w:t>
      </w:r>
      <w:r w:rsidRPr="00B147C5">
        <w:rPr>
          <w:rFonts w:ascii="Segoe UI Historic" w:hAnsi="Segoe UI Historic" w:cs="Segoe UI Historic"/>
          <w:sz w:val="28"/>
          <w:szCs w:val="28"/>
        </w:rPr>
        <w:t>ᛏᛁᛗᛖ</w:t>
      </w:r>
    </w:p>
    <w:p w14:paraId="73311D09" w14:textId="501045B4" w:rsidR="00C40AB7" w:rsidRPr="00BF38C1" w:rsidRDefault="008E1D42" w:rsidP="008E1D42">
      <w:pPr>
        <w:pStyle w:val="core-stylescore-body"/>
        <w:rPr>
          <w:sz w:val="20"/>
          <w:szCs w:val="20"/>
        </w:rPr>
      </w:pPr>
      <w:r w:rsidRPr="00BF38C1">
        <w:rPr>
          <w:sz w:val="20"/>
          <w:szCs w:val="20"/>
        </w:rPr>
        <w:t>Starting at 6th level,</w:t>
      </w:r>
      <w:r w:rsidR="001779E5" w:rsidRPr="00BF38C1">
        <w:rPr>
          <w:sz w:val="20"/>
          <w:szCs w:val="20"/>
        </w:rPr>
        <w:t xml:space="preserve"> whenever you or a friendly creature within 30ft of you </w:t>
      </w:r>
      <w:r w:rsidR="00EC1B34" w:rsidRPr="00BF38C1">
        <w:rPr>
          <w:sz w:val="20"/>
          <w:szCs w:val="20"/>
        </w:rPr>
        <w:t>rolls</w:t>
      </w:r>
      <w:r w:rsidR="00A51E02" w:rsidRPr="00BF38C1">
        <w:rPr>
          <w:sz w:val="20"/>
          <w:szCs w:val="20"/>
        </w:rPr>
        <w:t xml:space="preserve"> an </w:t>
      </w:r>
      <w:r w:rsidR="00A51E02" w:rsidRPr="00BF38C1">
        <w:rPr>
          <w:b/>
          <w:bCs/>
          <w:sz w:val="20"/>
          <w:szCs w:val="20"/>
        </w:rPr>
        <w:t>ability check</w:t>
      </w:r>
      <w:r w:rsidR="00A51E02" w:rsidRPr="00BF38C1">
        <w:rPr>
          <w:sz w:val="20"/>
          <w:szCs w:val="20"/>
        </w:rPr>
        <w:t xml:space="preserve"> or </w:t>
      </w:r>
      <w:r w:rsidR="00A51E02" w:rsidRPr="00BF38C1">
        <w:rPr>
          <w:b/>
          <w:bCs/>
          <w:sz w:val="20"/>
          <w:szCs w:val="20"/>
        </w:rPr>
        <w:t>saving throw</w:t>
      </w:r>
      <w:r w:rsidR="00353275" w:rsidRPr="00BF38C1">
        <w:rPr>
          <w:sz w:val="20"/>
          <w:szCs w:val="20"/>
        </w:rPr>
        <w:t xml:space="preserve"> you may </w:t>
      </w:r>
      <w:r w:rsidR="00A51E02" w:rsidRPr="00BF38C1">
        <w:rPr>
          <w:sz w:val="20"/>
          <w:szCs w:val="20"/>
        </w:rPr>
        <w:t xml:space="preserve">use your reaction to </w:t>
      </w:r>
      <w:r w:rsidR="00353275" w:rsidRPr="00BF38C1">
        <w:rPr>
          <w:sz w:val="20"/>
          <w:szCs w:val="20"/>
        </w:rPr>
        <w:t>adjust that roll</w:t>
      </w:r>
      <w:r w:rsidR="00EC1B34" w:rsidRPr="00BF38C1">
        <w:rPr>
          <w:sz w:val="20"/>
          <w:szCs w:val="20"/>
        </w:rPr>
        <w:t xml:space="preserve"> up to the nearest 5,10,15,20. If they roll exactly a 1,5,10,15 you </w:t>
      </w:r>
      <w:r w:rsidR="00972C8D" w:rsidRPr="00BF38C1">
        <w:rPr>
          <w:sz w:val="20"/>
          <w:szCs w:val="20"/>
        </w:rPr>
        <w:t>may replace it with a 20 instead.</w:t>
      </w:r>
    </w:p>
    <w:p w14:paraId="3C2DE7B8" w14:textId="75254667" w:rsidR="005A3CB2" w:rsidRPr="00BF38C1" w:rsidRDefault="005A3CB2" w:rsidP="008E1D42">
      <w:pPr>
        <w:pStyle w:val="core-stylescore-body"/>
        <w:rPr>
          <w:sz w:val="20"/>
          <w:szCs w:val="20"/>
        </w:rPr>
      </w:pPr>
      <w:r w:rsidRPr="00BF38C1">
        <w:rPr>
          <w:sz w:val="20"/>
          <w:szCs w:val="20"/>
        </w:rPr>
        <w:t xml:space="preserve">When a hostile creature you can see makes an </w:t>
      </w:r>
      <w:r w:rsidRPr="00BF38C1">
        <w:rPr>
          <w:b/>
          <w:bCs/>
          <w:sz w:val="20"/>
          <w:szCs w:val="20"/>
        </w:rPr>
        <w:t>attack roll, ability check, or saving throw</w:t>
      </w:r>
      <w:r w:rsidRPr="00BF38C1">
        <w:rPr>
          <w:sz w:val="20"/>
          <w:szCs w:val="20"/>
        </w:rPr>
        <w:t xml:space="preserve"> </w:t>
      </w:r>
      <w:r w:rsidR="00972C8D" w:rsidRPr="00BF38C1">
        <w:rPr>
          <w:sz w:val="20"/>
          <w:szCs w:val="20"/>
        </w:rPr>
        <w:t>you may use your reaction to reduce that roll to the nearest 1,5,10, or 15 possibly changing the outcome of the roll.</w:t>
      </w:r>
    </w:p>
    <w:p w14:paraId="10618C8C" w14:textId="049CB305" w:rsidR="005C6E0C" w:rsidRPr="00BF38C1" w:rsidRDefault="005A3CB2" w:rsidP="00A51E02">
      <w:pPr>
        <w:pStyle w:val="core-stylescore-body"/>
        <w:rPr>
          <w:sz w:val="20"/>
          <w:szCs w:val="20"/>
        </w:rPr>
      </w:pPr>
      <w:r w:rsidRPr="00BF38C1">
        <w:rPr>
          <w:sz w:val="20"/>
          <w:szCs w:val="20"/>
        </w:rPr>
        <w:t>You may use each of these abilities once per</w:t>
      </w:r>
      <w:r w:rsidR="00EC1B34" w:rsidRPr="00BF38C1">
        <w:rPr>
          <w:sz w:val="20"/>
          <w:szCs w:val="20"/>
        </w:rPr>
        <w:t xml:space="preserve"> short or</w:t>
      </w:r>
      <w:r w:rsidRPr="00BF38C1">
        <w:rPr>
          <w:sz w:val="20"/>
          <w:szCs w:val="20"/>
        </w:rPr>
        <w:t xml:space="preserve"> </w:t>
      </w:r>
      <w:r w:rsidR="00A51E02" w:rsidRPr="00BF38C1">
        <w:rPr>
          <w:sz w:val="20"/>
          <w:szCs w:val="20"/>
        </w:rPr>
        <w:t>long</w:t>
      </w:r>
      <w:r w:rsidRPr="00BF38C1">
        <w:rPr>
          <w:sz w:val="20"/>
          <w:szCs w:val="20"/>
        </w:rPr>
        <w:t xml:space="preserve"> rest</w:t>
      </w:r>
      <w:r w:rsidR="00A51E02" w:rsidRPr="00BF38C1">
        <w:rPr>
          <w:sz w:val="20"/>
          <w:szCs w:val="20"/>
        </w:rPr>
        <w:t>.</w:t>
      </w:r>
    </w:p>
    <w:p w14:paraId="34CAFBF7" w14:textId="56402B00" w:rsidR="00C40AB7" w:rsidRPr="00B147C5" w:rsidRDefault="008E1D42" w:rsidP="00C40AB7">
      <w:pPr>
        <w:pStyle w:val="Heading4"/>
        <w:rPr>
          <w:rFonts w:ascii="Times New Roman" w:hAnsi="Times New Roman" w:cs="Times New Roman"/>
          <w:sz w:val="28"/>
          <w:szCs w:val="28"/>
        </w:rPr>
      </w:pPr>
      <w:r w:rsidRPr="00BF38C1">
        <w:rPr>
          <w:rFonts w:ascii="Times New Roman" w:hAnsi="Times New Roman" w:cs="Times New Roman"/>
          <w:sz w:val="20"/>
          <w:szCs w:val="20"/>
        </w:rPr>
        <w:t xml:space="preserve"> </w:t>
      </w:r>
      <w:r w:rsidR="00500C6A" w:rsidRPr="00B147C5">
        <w:rPr>
          <w:rFonts w:ascii="Segoe UI Historic" w:hAnsi="Segoe UI Historic" w:cs="Segoe UI Historic"/>
          <w:sz w:val="28"/>
          <w:szCs w:val="28"/>
        </w:rPr>
        <w:t>ᚠᚱᚨᚲᛏᚢᚱᛖ</w:t>
      </w:r>
      <w:r w:rsidR="00500C6A" w:rsidRPr="00B147C5">
        <w:rPr>
          <w:rFonts w:ascii="Times New Roman" w:hAnsi="Times New Roman" w:cs="Times New Roman"/>
          <w:sz w:val="28"/>
          <w:szCs w:val="28"/>
        </w:rPr>
        <w:t xml:space="preserve"> </w:t>
      </w:r>
      <w:r w:rsidR="00500C6A" w:rsidRPr="00B147C5">
        <w:rPr>
          <w:rFonts w:ascii="Segoe UI Historic" w:hAnsi="Segoe UI Historic" w:cs="Segoe UI Historic"/>
          <w:sz w:val="28"/>
          <w:szCs w:val="28"/>
        </w:rPr>
        <w:t>ᚱᛖᚨᛚᛁᛏᚤ</w:t>
      </w:r>
      <w:r w:rsidR="00500C6A" w:rsidRPr="00B147C5">
        <w:rPr>
          <w:rFonts w:ascii="Times New Roman" w:hAnsi="Times New Roman" w:cs="Times New Roman"/>
          <w:sz w:val="28"/>
          <w:szCs w:val="28"/>
        </w:rPr>
        <w:t>.</w:t>
      </w:r>
    </w:p>
    <w:p w14:paraId="6A310347" w14:textId="16815476" w:rsidR="00C40AB7" w:rsidRPr="00BF38C1" w:rsidRDefault="00C40AB7" w:rsidP="00C40AB7">
      <w:pPr>
        <w:pStyle w:val="core-stylescore-body"/>
        <w:rPr>
          <w:sz w:val="20"/>
          <w:szCs w:val="20"/>
        </w:rPr>
      </w:pPr>
      <w:r w:rsidRPr="00BF38C1">
        <w:rPr>
          <w:sz w:val="20"/>
          <w:szCs w:val="20"/>
        </w:rPr>
        <w:t>Starting at 10th level,</w:t>
      </w:r>
      <w:r w:rsidR="007F6408" w:rsidRPr="00BF38C1">
        <w:rPr>
          <w:sz w:val="20"/>
          <w:szCs w:val="20"/>
        </w:rPr>
        <w:t xml:space="preserve"> you learn to steal parts of the future you need during your long rests, you gain the following abilities:</w:t>
      </w:r>
    </w:p>
    <w:p w14:paraId="604777BB" w14:textId="77777777" w:rsidR="007F6408" w:rsidRPr="00BF38C1" w:rsidRDefault="007F6408" w:rsidP="004C4E25">
      <w:pPr>
        <w:pStyle w:val="core-stylescore-body"/>
        <w:numPr>
          <w:ilvl w:val="0"/>
          <w:numId w:val="57"/>
        </w:numPr>
        <w:rPr>
          <w:sz w:val="20"/>
          <w:szCs w:val="20"/>
        </w:rPr>
      </w:pPr>
      <w:r w:rsidRPr="00BF38C1">
        <w:rPr>
          <w:sz w:val="20"/>
          <w:szCs w:val="20"/>
        </w:rPr>
        <w:t>When you make a death saving throw you may treat that roll as a 20.</w:t>
      </w:r>
    </w:p>
    <w:p w14:paraId="6C03AFDF" w14:textId="644DDFE5" w:rsidR="007F6408" w:rsidRPr="00BF38C1" w:rsidRDefault="007F6408" w:rsidP="004C4E25">
      <w:pPr>
        <w:pStyle w:val="core-stylescore-body"/>
        <w:numPr>
          <w:ilvl w:val="0"/>
          <w:numId w:val="57"/>
        </w:numPr>
        <w:rPr>
          <w:sz w:val="20"/>
          <w:szCs w:val="20"/>
        </w:rPr>
      </w:pPr>
      <w:r w:rsidRPr="00BF38C1">
        <w:rPr>
          <w:sz w:val="20"/>
          <w:szCs w:val="20"/>
        </w:rPr>
        <w:t>As a bonus action you may give yourself 15 temporary hit points</w:t>
      </w:r>
      <w:r w:rsidR="00684ECD" w:rsidRPr="00BF38C1">
        <w:rPr>
          <w:sz w:val="20"/>
          <w:szCs w:val="20"/>
        </w:rPr>
        <w:t xml:space="preserve"> for one minute</w:t>
      </w:r>
      <w:r w:rsidRPr="00BF38C1">
        <w:rPr>
          <w:sz w:val="20"/>
          <w:szCs w:val="20"/>
        </w:rPr>
        <w:t>.</w:t>
      </w:r>
    </w:p>
    <w:p w14:paraId="2F9EBDE3" w14:textId="613849F0" w:rsidR="007F6408" w:rsidRPr="00BF38C1" w:rsidRDefault="007F6408" w:rsidP="004C4E25">
      <w:pPr>
        <w:pStyle w:val="core-stylescore-body"/>
        <w:numPr>
          <w:ilvl w:val="0"/>
          <w:numId w:val="57"/>
        </w:numPr>
        <w:rPr>
          <w:sz w:val="20"/>
          <w:szCs w:val="20"/>
        </w:rPr>
      </w:pPr>
      <w:r w:rsidRPr="00BF38C1">
        <w:rPr>
          <w:sz w:val="20"/>
          <w:szCs w:val="20"/>
        </w:rPr>
        <w:t>When you take force damage you may reduce that damage by 10.</w:t>
      </w:r>
    </w:p>
    <w:p w14:paraId="14D1FD20" w14:textId="026BF97C" w:rsidR="007F6408" w:rsidRPr="00BF38C1" w:rsidRDefault="00B46AFC" w:rsidP="004C4E25">
      <w:pPr>
        <w:pStyle w:val="core-stylescore-body"/>
        <w:numPr>
          <w:ilvl w:val="0"/>
          <w:numId w:val="57"/>
        </w:numPr>
        <w:rPr>
          <w:sz w:val="20"/>
          <w:szCs w:val="20"/>
        </w:rPr>
      </w:pPr>
      <w:r w:rsidRPr="00BF38C1">
        <w:rPr>
          <w:sz w:val="20"/>
          <w:szCs w:val="20"/>
        </w:rPr>
        <w:t xml:space="preserve">When a friendly creature </w:t>
      </w:r>
      <w:r w:rsidR="00684ECD" w:rsidRPr="00BF38C1">
        <w:rPr>
          <w:sz w:val="20"/>
          <w:szCs w:val="20"/>
        </w:rPr>
        <w:t xml:space="preserve">you can see </w:t>
      </w:r>
      <w:r w:rsidRPr="00BF38C1">
        <w:rPr>
          <w:sz w:val="20"/>
          <w:szCs w:val="20"/>
        </w:rPr>
        <w:t>within 30ft of you (including yourself) regains hit points they gain an additional 5hp.</w:t>
      </w:r>
    </w:p>
    <w:p w14:paraId="7009BFD5" w14:textId="5F9B0CA6" w:rsidR="00B46AFC" w:rsidRPr="00BF38C1" w:rsidRDefault="00B46AFC" w:rsidP="004C4E25">
      <w:pPr>
        <w:pStyle w:val="core-stylescore-body"/>
        <w:numPr>
          <w:ilvl w:val="0"/>
          <w:numId w:val="57"/>
        </w:numPr>
        <w:rPr>
          <w:sz w:val="20"/>
          <w:szCs w:val="20"/>
        </w:rPr>
      </w:pPr>
      <w:r w:rsidRPr="00BF38C1">
        <w:rPr>
          <w:sz w:val="20"/>
          <w:szCs w:val="20"/>
        </w:rPr>
        <w:t xml:space="preserve">You may </w:t>
      </w:r>
      <w:r w:rsidR="005C6E0C" w:rsidRPr="00BF38C1">
        <w:rPr>
          <w:sz w:val="20"/>
          <w:szCs w:val="20"/>
        </w:rPr>
        <w:t>cast one of your 1st level warlock spells at its lowest level without expending a spell slot.</w:t>
      </w:r>
    </w:p>
    <w:p w14:paraId="5C2ABA7C" w14:textId="4BB5487A" w:rsidR="00684ECD" w:rsidRPr="00BF38C1" w:rsidRDefault="00684ECD" w:rsidP="00684ECD">
      <w:pPr>
        <w:pStyle w:val="core-stylescore-body"/>
        <w:rPr>
          <w:sz w:val="20"/>
          <w:szCs w:val="20"/>
        </w:rPr>
      </w:pPr>
      <w:r w:rsidRPr="00BF38C1">
        <w:rPr>
          <w:sz w:val="20"/>
          <w:szCs w:val="20"/>
        </w:rPr>
        <w:t>You may use each of these abilities once per long rest.</w:t>
      </w:r>
    </w:p>
    <w:p w14:paraId="4CE88223" w14:textId="77777777" w:rsidR="00DA6F62" w:rsidRPr="00BF38C1" w:rsidRDefault="00DA6F62" w:rsidP="00684ECD">
      <w:pPr>
        <w:pStyle w:val="core-stylescore-body"/>
        <w:rPr>
          <w:sz w:val="20"/>
          <w:szCs w:val="20"/>
        </w:rPr>
      </w:pPr>
    </w:p>
    <w:p w14:paraId="2B39C753" w14:textId="77777777" w:rsidR="00DA6F62" w:rsidRDefault="00DA6F62" w:rsidP="00684ECD">
      <w:pPr>
        <w:pStyle w:val="core-stylescore-body"/>
        <w:rPr>
          <w:sz w:val="20"/>
          <w:szCs w:val="20"/>
        </w:rPr>
      </w:pPr>
    </w:p>
    <w:p w14:paraId="08FDB382" w14:textId="77777777" w:rsidR="00B147C5" w:rsidRDefault="00B147C5" w:rsidP="00684ECD">
      <w:pPr>
        <w:pStyle w:val="core-stylescore-body"/>
        <w:rPr>
          <w:sz w:val="20"/>
          <w:szCs w:val="20"/>
        </w:rPr>
      </w:pPr>
    </w:p>
    <w:p w14:paraId="27C29805" w14:textId="77777777" w:rsidR="00B147C5" w:rsidRDefault="00B147C5" w:rsidP="00684ECD">
      <w:pPr>
        <w:pStyle w:val="core-stylescore-body"/>
        <w:rPr>
          <w:sz w:val="20"/>
          <w:szCs w:val="20"/>
        </w:rPr>
      </w:pPr>
    </w:p>
    <w:p w14:paraId="39FF778C" w14:textId="77777777" w:rsidR="00B147C5" w:rsidRDefault="00B147C5" w:rsidP="00684ECD">
      <w:pPr>
        <w:pStyle w:val="core-stylescore-body"/>
        <w:rPr>
          <w:sz w:val="20"/>
          <w:szCs w:val="20"/>
        </w:rPr>
      </w:pPr>
    </w:p>
    <w:p w14:paraId="65EF3F03" w14:textId="77777777" w:rsidR="00B147C5" w:rsidRDefault="00B147C5" w:rsidP="00684ECD">
      <w:pPr>
        <w:pStyle w:val="core-stylescore-body"/>
        <w:rPr>
          <w:sz w:val="20"/>
          <w:szCs w:val="20"/>
        </w:rPr>
      </w:pPr>
    </w:p>
    <w:p w14:paraId="175D2475" w14:textId="77777777" w:rsidR="00B147C5" w:rsidRDefault="00B147C5" w:rsidP="00684ECD">
      <w:pPr>
        <w:pStyle w:val="core-stylescore-body"/>
        <w:rPr>
          <w:sz w:val="20"/>
          <w:szCs w:val="20"/>
        </w:rPr>
      </w:pPr>
    </w:p>
    <w:p w14:paraId="6CBE7E29" w14:textId="77777777" w:rsidR="00B147C5" w:rsidRPr="00BF38C1" w:rsidRDefault="00B147C5" w:rsidP="00684ECD">
      <w:pPr>
        <w:pStyle w:val="core-stylescore-body"/>
        <w:rPr>
          <w:sz w:val="20"/>
          <w:szCs w:val="20"/>
        </w:rPr>
      </w:pPr>
    </w:p>
    <w:p w14:paraId="4444742C" w14:textId="77777777" w:rsidR="00DA6F62" w:rsidRPr="00BF38C1" w:rsidRDefault="00DA6F62" w:rsidP="00684ECD">
      <w:pPr>
        <w:pStyle w:val="core-stylescore-body"/>
        <w:rPr>
          <w:sz w:val="20"/>
          <w:szCs w:val="20"/>
        </w:rPr>
      </w:pPr>
    </w:p>
    <w:p w14:paraId="02461E43" w14:textId="77777777" w:rsidR="00DA6F62" w:rsidRPr="00BF38C1" w:rsidRDefault="00DA6F62" w:rsidP="00684ECD">
      <w:pPr>
        <w:pStyle w:val="core-stylescore-body"/>
        <w:rPr>
          <w:sz w:val="20"/>
          <w:szCs w:val="20"/>
        </w:rPr>
      </w:pPr>
    </w:p>
    <w:p w14:paraId="2592A4CC" w14:textId="172A7D90" w:rsidR="008E1D42" w:rsidRPr="00B147C5" w:rsidRDefault="00887AA2" w:rsidP="008E1D42">
      <w:pPr>
        <w:pStyle w:val="Heading4"/>
        <w:rPr>
          <w:rFonts w:ascii="Times New Roman" w:hAnsi="Times New Roman" w:cs="Times New Roman"/>
          <w:sz w:val="28"/>
          <w:szCs w:val="28"/>
        </w:rPr>
      </w:pPr>
      <w:r w:rsidRPr="00B147C5">
        <w:rPr>
          <w:rFonts w:ascii="Segoe UI Historic" w:hAnsi="Segoe UI Historic" w:cs="Segoe UI Historic"/>
          <w:sz w:val="28"/>
          <w:szCs w:val="28"/>
        </w:rPr>
        <w:t>ᛖᛋᛟᛏᛖᚱᛁᚲ</w:t>
      </w:r>
      <w:r w:rsidRPr="00B147C5">
        <w:rPr>
          <w:rFonts w:ascii="Times New Roman" w:hAnsi="Times New Roman" w:cs="Times New Roman"/>
          <w:sz w:val="28"/>
          <w:szCs w:val="28"/>
        </w:rPr>
        <w:t xml:space="preserve"> </w:t>
      </w:r>
      <w:r w:rsidRPr="00B147C5">
        <w:rPr>
          <w:rFonts w:ascii="Segoe UI Historic" w:hAnsi="Segoe UI Historic" w:cs="Segoe UI Historic"/>
          <w:sz w:val="28"/>
          <w:szCs w:val="28"/>
        </w:rPr>
        <w:t>ᚱᛖᚷᚱᛖᛋᛋᛁᛟᚾ</w:t>
      </w:r>
      <w:r w:rsidRPr="00B147C5">
        <w:rPr>
          <w:rFonts w:ascii="Times New Roman" w:hAnsi="Times New Roman" w:cs="Times New Roman"/>
          <w:sz w:val="28"/>
          <w:szCs w:val="28"/>
        </w:rPr>
        <w:t xml:space="preserve"> </w:t>
      </w:r>
      <w:r w:rsidRPr="00B147C5">
        <w:rPr>
          <w:rFonts w:ascii="Segoe UI Historic" w:hAnsi="Segoe UI Historic" w:cs="Segoe UI Historic"/>
          <w:sz w:val="28"/>
          <w:szCs w:val="28"/>
        </w:rPr>
        <w:t>ᛟᚠ</w:t>
      </w:r>
      <w:r w:rsidRPr="00B147C5">
        <w:rPr>
          <w:rFonts w:ascii="Times New Roman" w:hAnsi="Times New Roman" w:cs="Times New Roman"/>
          <w:sz w:val="28"/>
          <w:szCs w:val="28"/>
        </w:rPr>
        <w:t xml:space="preserve"> </w:t>
      </w:r>
      <w:r w:rsidRPr="00B147C5">
        <w:rPr>
          <w:rFonts w:ascii="Segoe UI Historic" w:hAnsi="Segoe UI Historic" w:cs="Segoe UI Historic"/>
          <w:sz w:val="28"/>
          <w:szCs w:val="28"/>
        </w:rPr>
        <w:t>ᚲᛟᚾᚡᛖᚱᚷᛖᚾᛏ</w:t>
      </w:r>
      <w:r w:rsidRPr="00B147C5">
        <w:rPr>
          <w:rFonts w:ascii="Times New Roman" w:hAnsi="Times New Roman" w:cs="Times New Roman"/>
          <w:sz w:val="28"/>
          <w:szCs w:val="28"/>
        </w:rPr>
        <w:t xml:space="preserve"> </w:t>
      </w:r>
      <w:r w:rsidRPr="00B147C5">
        <w:rPr>
          <w:rFonts w:ascii="Segoe UI Historic" w:hAnsi="Segoe UI Historic" w:cs="Segoe UI Historic"/>
          <w:sz w:val="28"/>
          <w:szCs w:val="28"/>
        </w:rPr>
        <w:t>ᛟᚢᛏᚲᛟᛗᛖᛋ</w:t>
      </w:r>
    </w:p>
    <w:p w14:paraId="1B0F67DC" w14:textId="16E2C837" w:rsidR="00DA6F62" w:rsidRPr="00BF38C1" w:rsidRDefault="008E1D42" w:rsidP="008E1D42">
      <w:pPr>
        <w:pStyle w:val="core-stylescore-body"/>
        <w:rPr>
          <w:sz w:val="20"/>
          <w:szCs w:val="20"/>
        </w:rPr>
      </w:pPr>
      <w:r w:rsidRPr="00BF38C1">
        <w:rPr>
          <w:sz w:val="20"/>
          <w:szCs w:val="20"/>
        </w:rPr>
        <w:t>Beginning at 1</w:t>
      </w:r>
      <w:r w:rsidR="00C40AB7" w:rsidRPr="00BF38C1">
        <w:rPr>
          <w:sz w:val="20"/>
          <w:szCs w:val="20"/>
        </w:rPr>
        <w:t>4</w:t>
      </w:r>
      <w:r w:rsidRPr="00BF38C1">
        <w:rPr>
          <w:sz w:val="20"/>
          <w:szCs w:val="20"/>
        </w:rPr>
        <w:t xml:space="preserve">th level, </w:t>
      </w:r>
      <w:r w:rsidR="00567886" w:rsidRPr="00BF38C1">
        <w:rPr>
          <w:sz w:val="20"/>
          <w:szCs w:val="20"/>
        </w:rPr>
        <w:t>w</w:t>
      </w:r>
      <w:r w:rsidR="00684ECD" w:rsidRPr="00BF38C1">
        <w:rPr>
          <w:sz w:val="20"/>
          <w:szCs w:val="20"/>
        </w:rPr>
        <w:t>henever you finish a long rest roll a</w:t>
      </w:r>
      <w:r w:rsidR="00DA6F62" w:rsidRPr="00BF38C1">
        <w:rPr>
          <w:sz w:val="20"/>
          <w:szCs w:val="20"/>
        </w:rPr>
        <w:t xml:space="preserve"> convergence dice which is a</w:t>
      </w:r>
      <w:r w:rsidR="00CF393A" w:rsidRPr="00BF38C1">
        <w:rPr>
          <w:sz w:val="20"/>
          <w:szCs w:val="20"/>
        </w:rPr>
        <w:t xml:space="preserve"> </w:t>
      </w:r>
      <w:r w:rsidR="00684ECD" w:rsidRPr="00BF38C1">
        <w:rPr>
          <w:sz w:val="20"/>
          <w:szCs w:val="20"/>
        </w:rPr>
        <w:t>d20</w:t>
      </w:r>
      <w:r w:rsidR="00DA6F62" w:rsidRPr="00BF38C1">
        <w:rPr>
          <w:sz w:val="20"/>
          <w:szCs w:val="20"/>
        </w:rPr>
        <w:t xml:space="preserve"> </w:t>
      </w:r>
      <w:r w:rsidR="00684ECD" w:rsidRPr="00BF38C1">
        <w:rPr>
          <w:sz w:val="20"/>
          <w:szCs w:val="20"/>
        </w:rPr>
        <w:t xml:space="preserve">and change </w:t>
      </w:r>
      <w:r w:rsidR="008F770A" w:rsidRPr="00BF38C1">
        <w:rPr>
          <w:sz w:val="20"/>
          <w:szCs w:val="20"/>
        </w:rPr>
        <w:t>it</w:t>
      </w:r>
      <w:r w:rsidR="00684ECD" w:rsidRPr="00BF38C1">
        <w:rPr>
          <w:sz w:val="20"/>
          <w:szCs w:val="20"/>
        </w:rPr>
        <w:t xml:space="preserve"> to the closest 1,5,10,15, or 20</w:t>
      </w:r>
      <w:r w:rsidR="00DA6F62" w:rsidRPr="00BF38C1">
        <w:rPr>
          <w:sz w:val="20"/>
          <w:szCs w:val="20"/>
        </w:rPr>
        <w:t xml:space="preserve"> </w:t>
      </w:r>
      <w:r w:rsidR="00DA6F62" w:rsidRPr="00BF38C1">
        <w:rPr>
          <w:i/>
          <w:iCs/>
          <w:sz w:val="20"/>
          <w:szCs w:val="20"/>
        </w:rPr>
        <w:t>(</w:t>
      </w:r>
      <w:r w:rsidR="00684ECD" w:rsidRPr="00BF38C1">
        <w:rPr>
          <w:i/>
          <w:iCs/>
          <w:sz w:val="20"/>
          <w:szCs w:val="20"/>
        </w:rPr>
        <w:t>if two</w:t>
      </w:r>
      <w:r w:rsidR="00DA6F62" w:rsidRPr="00BF38C1">
        <w:rPr>
          <w:i/>
          <w:iCs/>
          <w:sz w:val="20"/>
          <w:szCs w:val="20"/>
        </w:rPr>
        <w:t xml:space="preserve"> numbers</w:t>
      </w:r>
      <w:r w:rsidR="00684ECD" w:rsidRPr="00BF38C1">
        <w:rPr>
          <w:i/>
          <w:iCs/>
          <w:sz w:val="20"/>
          <w:szCs w:val="20"/>
        </w:rPr>
        <w:t xml:space="preserve"> are of equal distance you may choose)</w:t>
      </w:r>
      <w:r w:rsidR="00684ECD" w:rsidRPr="00BF38C1">
        <w:rPr>
          <w:sz w:val="20"/>
          <w:szCs w:val="20"/>
        </w:rPr>
        <w:t xml:space="preserve">. When a creature you can see or hear rolls a 1d20 you may replace its roll with </w:t>
      </w:r>
      <w:r w:rsidR="00DA6F62" w:rsidRPr="00BF38C1">
        <w:rPr>
          <w:sz w:val="20"/>
          <w:szCs w:val="20"/>
        </w:rPr>
        <w:t>convergence dice possibly changing the outcome</w:t>
      </w:r>
      <w:r w:rsidR="00684ECD" w:rsidRPr="00BF38C1">
        <w:rPr>
          <w:sz w:val="20"/>
          <w:szCs w:val="20"/>
        </w:rPr>
        <w:t>.</w:t>
      </w:r>
      <w:r w:rsidR="00DA6F62" w:rsidRPr="00BF38C1">
        <w:rPr>
          <w:sz w:val="20"/>
          <w:szCs w:val="20"/>
        </w:rPr>
        <w:t xml:space="preserve"> After you replace a number, you expend the use of the stored dice.</w:t>
      </w:r>
    </w:p>
    <w:p w14:paraId="05C8E102" w14:textId="55E645DD" w:rsidR="008E1D42" w:rsidRPr="00BF38C1" w:rsidRDefault="00CF393A" w:rsidP="008E1D42">
      <w:pPr>
        <w:pStyle w:val="core-stylescore-body"/>
        <w:rPr>
          <w:sz w:val="20"/>
          <w:szCs w:val="20"/>
        </w:rPr>
      </w:pPr>
      <w:r w:rsidRPr="00BF38C1">
        <w:rPr>
          <w:sz w:val="20"/>
          <w:szCs w:val="20"/>
        </w:rPr>
        <w:t xml:space="preserve">Whenever you finish a short rest and have no </w:t>
      </w:r>
      <w:r w:rsidR="00DA6F62" w:rsidRPr="00BF38C1">
        <w:rPr>
          <w:sz w:val="20"/>
          <w:szCs w:val="20"/>
        </w:rPr>
        <w:t>convergence</w:t>
      </w:r>
      <w:r w:rsidRPr="00BF38C1">
        <w:rPr>
          <w:sz w:val="20"/>
          <w:szCs w:val="20"/>
        </w:rPr>
        <w:t xml:space="preserve"> dice </w:t>
      </w:r>
      <w:r w:rsidR="00DA6F62" w:rsidRPr="00BF38C1">
        <w:rPr>
          <w:sz w:val="20"/>
          <w:szCs w:val="20"/>
        </w:rPr>
        <w:t xml:space="preserve">stored, </w:t>
      </w:r>
      <w:r w:rsidRPr="00BF38C1">
        <w:rPr>
          <w:sz w:val="20"/>
          <w:szCs w:val="20"/>
        </w:rPr>
        <w:t>roll a d20 and change it to the closest 1,5,10,15,20</w:t>
      </w:r>
      <w:r w:rsidR="00DA6F62" w:rsidRPr="00BF38C1">
        <w:rPr>
          <w:sz w:val="20"/>
          <w:szCs w:val="20"/>
        </w:rPr>
        <w:t xml:space="preserve"> </w:t>
      </w:r>
      <w:r w:rsidR="00DA6F62" w:rsidRPr="00BF38C1">
        <w:rPr>
          <w:i/>
          <w:iCs/>
          <w:sz w:val="20"/>
          <w:szCs w:val="20"/>
        </w:rPr>
        <w:t>(if two numbers are of equal distance you may choose)</w:t>
      </w:r>
      <w:r w:rsidRPr="00BF38C1">
        <w:rPr>
          <w:sz w:val="20"/>
          <w:szCs w:val="20"/>
        </w:rPr>
        <w:t xml:space="preserve">. </w:t>
      </w:r>
    </w:p>
    <w:p w14:paraId="2BB93C90" w14:textId="5A6F5FDB" w:rsidR="00BF0BA2" w:rsidRPr="00BF38C1" w:rsidRDefault="00BF0BA2" w:rsidP="008E1D42">
      <w:pPr>
        <w:pStyle w:val="core-stylescore-body"/>
        <w:rPr>
          <w:sz w:val="20"/>
          <w:szCs w:val="20"/>
        </w:rPr>
      </w:pPr>
      <w:r w:rsidRPr="00BF38C1">
        <w:rPr>
          <w:sz w:val="20"/>
          <w:szCs w:val="20"/>
        </w:rPr>
        <w:t>Additionally, y</w:t>
      </w:r>
      <w:r w:rsidR="00684ECD" w:rsidRPr="00BF38C1">
        <w:rPr>
          <w:sz w:val="20"/>
          <w:szCs w:val="20"/>
        </w:rPr>
        <w:t xml:space="preserve">ou may cast the resurrection spell </w:t>
      </w:r>
      <w:r w:rsidRPr="00BF38C1">
        <w:rPr>
          <w:sz w:val="20"/>
          <w:szCs w:val="20"/>
        </w:rPr>
        <w:t xml:space="preserve">using your 7th level mystic arcanum feature. This spell does not require material or verbal components. You pull the creature through time with your physical body. The creature returns to life as though it was in the same condition as when it completed </w:t>
      </w:r>
      <w:r w:rsidR="00E44C37" w:rsidRPr="00BF38C1">
        <w:rPr>
          <w:sz w:val="20"/>
          <w:szCs w:val="20"/>
        </w:rPr>
        <w:t>its</w:t>
      </w:r>
      <w:r w:rsidRPr="00BF38C1">
        <w:rPr>
          <w:sz w:val="20"/>
          <w:szCs w:val="20"/>
        </w:rPr>
        <w:t xml:space="preserve"> last long rest. Since you pulled the creature from the weave of time it has no knowledge of events that transpired since its last long rest but does recognize that something is amiss. </w:t>
      </w:r>
    </w:p>
    <w:p w14:paraId="1F226EFF" w14:textId="1500F50B" w:rsidR="00684ECD" w:rsidRPr="00BF38C1" w:rsidRDefault="00BF0BA2" w:rsidP="008E1D42">
      <w:pPr>
        <w:pStyle w:val="core-stylescore-body"/>
        <w:rPr>
          <w:sz w:val="20"/>
          <w:szCs w:val="20"/>
        </w:rPr>
      </w:pPr>
      <w:r w:rsidRPr="00BF38C1">
        <w:rPr>
          <w:sz w:val="20"/>
          <w:szCs w:val="20"/>
        </w:rPr>
        <w:t xml:space="preserve">Whenever that creature completes a long </w:t>
      </w:r>
      <w:r w:rsidR="00887AA2" w:rsidRPr="00BF38C1">
        <w:rPr>
          <w:sz w:val="20"/>
          <w:szCs w:val="20"/>
        </w:rPr>
        <w:t>rest,</w:t>
      </w:r>
      <w:r w:rsidRPr="00BF38C1">
        <w:rPr>
          <w:sz w:val="20"/>
          <w:szCs w:val="20"/>
        </w:rPr>
        <w:t xml:space="preserve"> it may attempt to recover its knowledge and make a DC 20 history check to recall the events that had </w:t>
      </w:r>
      <w:r w:rsidR="00887AA2" w:rsidRPr="00BF38C1">
        <w:rPr>
          <w:sz w:val="20"/>
          <w:szCs w:val="20"/>
        </w:rPr>
        <w:t>passed between its rest and its resurrection</w:t>
      </w:r>
      <w:r w:rsidRPr="00BF38C1">
        <w:rPr>
          <w:sz w:val="20"/>
          <w:szCs w:val="20"/>
        </w:rPr>
        <w:t>.</w:t>
      </w:r>
    </w:p>
    <w:p w14:paraId="778A000E" w14:textId="268D7A59" w:rsidR="00142352" w:rsidRPr="00BF38C1" w:rsidRDefault="00142352">
      <w:pPr>
        <w:spacing w:line="240" w:lineRule="auto"/>
        <w:rPr>
          <w:rFonts w:ascii="Times New Roman" w:eastAsia="Times New Roman" w:hAnsi="Times New Roman" w:cs="Times New Roman"/>
          <w:bCs w:val="0"/>
          <w:w w:val="100"/>
          <w:sz w:val="20"/>
          <w:lang w:val="en"/>
        </w:rPr>
      </w:pPr>
      <w:r w:rsidRPr="00BF38C1">
        <w:rPr>
          <w:rFonts w:ascii="Times New Roman" w:hAnsi="Times New Roman" w:cs="Times New Roman"/>
          <w:sz w:val="20"/>
          <w:lang w:val="en"/>
        </w:rPr>
        <w:br w:type="page"/>
      </w:r>
    </w:p>
    <w:p w14:paraId="2086DAD8" w14:textId="7BC30155" w:rsidR="00142352" w:rsidRPr="00B147C5" w:rsidRDefault="00142352" w:rsidP="00142352">
      <w:pPr>
        <w:pStyle w:val="Heading2"/>
        <w:rPr>
          <w:rFonts w:ascii="Times New Roman" w:hAnsi="Times New Roman" w:cs="Times New Roman"/>
          <w:w w:val="100"/>
        </w:rPr>
      </w:pPr>
      <w:r w:rsidRPr="00B147C5">
        <w:rPr>
          <w:rFonts w:ascii="Times New Roman" w:hAnsi="Times New Roman" w:cs="Times New Roman"/>
        </w:rPr>
        <w:lastRenderedPageBreak/>
        <w:t>The Archfey</w:t>
      </w:r>
    </w:p>
    <w:p w14:paraId="05799BB5" w14:textId="77777777" w:rsidR="00D40967" w:rsidRPr="00BF38C1" w:rsidRDefault="00D40967" w:rsidP="00D40967">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D40967" w:rsidRPr="00BF38C1" w14:paraId="678987D3" w14:textId="77777777" w:rsidTr="009827C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557253B" w14:textId="77777777" w:rsidR="00D40967" w:rsidRPr="00BF38C1" w:rsidRDefault="00D40967" w:rsidP="009827C5">
            <w:pPr>
              <w:pStyle w:val="5E-TABLECELLCENTERED"/>
              <w:framePr w:wrap="auto"/>
              <w:rPr>
                <w:rStyle w:val="5ECHARBOLD"/>
                <w:rFonts w:ascii="Times New Roman" w:hAnsi="Times New Roman"/>
                <w:sz w:val="20"/>
              </w:rPr>
            </w:pPr>
            <w:r w:rsidRPr="00BF38C1">
              <w:rPr>
                <w:rStyle w:val="5ECHARBOLD"/>
                <w:rFonts w:ascii="Times New Roman" w:hAnsi="Times New Roman"/>
                <w:sz w:val="20"/>
              </w:rPr>
              <w:t>Warlock Level</w:t>
            </w:r>
          </w:p>
        </w:tc>
        <w:tc>
          <w:tcPr>
            <w:tcW w:w="3960" w:type="dxa"/>
            <w:tcBorders>
              <w:top w:val="none" w:sz="0" w:space="0" w:color="auto"/>
              <w:left w:val="none" w:sz="0" w:space="0" w:color="auto"/>
              <w:bottom w:val="none" w:sz="0" w:space="0" w:color="auto"/>
              <w:right w:val="none" w:sz="0" w:space="0" w:color="auto"/>
            </w:tcBorders>
          </w:tcPr>
          <w:p w14:paraId="1B3BFDEF" w14:textId="77777777" w:rsidR="00D40967" w:rsidRPr="00BF38C1" w:rsidRDefault="00D40967" w:rsidP="009827C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D40967" w:rsidRPr="00BF38C1" w14:paraId="7B3E6DE1"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2C86DE" w14:textId="77777777" w:rsidR="00D40967" w:rsidRPr="00BF38C1" w:rsidRDefault="00D40967" w:rsidP="009827C5">
            <w:pPr>
              <w:pStyle w:val="5E-TABLECELLCENTERED"/>
              <w:framePr w:wrap="auto"/>
              <w:rPr>
                <w:rFonts w:ascii="Times New Roman" w:hAnsi="Times New Roman"/>
                <w:sz w:val="20"/>
              </w:rPr>
            </w:pPr>
            <w:r w:rsidRPr="00BF38C1">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3EA4A1" w14:textId="77777777" w:rsidR="00D40967" w:rsidRPr="00BF38C1" w:rsidRDefault="00D40967" w:rsidP="009827C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D40967" w:rsidRPr="00BF38C1" w14:paraId="48C2DB50"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50A5630" w14:textId="77777777" w:rsidR="00D40967" w:rsidRPr="00BF38C1" w:rsidRDefault="00D40967" w:rsidP="009827C5">
            <w:pPr>
              <w:pStyle w:val="5E-TABLECELLCENTERED"/>
              <w:framePr w:wrap="auto"/>
              <w:rPr>
                <w:rFonts w:ascii="Times New Roman" w:hAnsi="Times New Roman"/>
                <w:sz w:val="20"/>
              </w:rPr>
            </w:pPr>
            <w:r w:rsidRPr="00BF38C1">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899363F" w14:textId="58B23BE0" w:rsidR="00D40967" w:rsidRPr="00BF38C1" w:rsidRDefault="00D40967"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Fonts w:ascii="Times New Roman" w:hAnsi="Times New Roman" w:cs="Times New Roman"/>
                <w:iCs/>
                <w:sz w:val="20"/>
              </w:rPr>
              <w:t>P</w:t>
            </w:r>
            <w:r w:rsidRPr="00BF38C1">
              <w:rPr>
                <w:rStyle w:val="5ECHARITALIC"/>
                <w:rFonts w:ascii="Times New Roman" w:hAnsi="Times New Roman" w:cs="Times New Roman"/>
                <w:i w:val="0"/>
                <w:sz w:val="20"/>
              </w:rPr>
              <w:t>atrons Entreatment</w:t>
            </w:r>
            <w:r w:rsidR="00E14D72" w:rsidRPr="00BF38C1">
              <w:rPr>
                <w:rStyle w:val="5ECHARITALIC"/>
                <w:rFonts w:ascii="Times New Roman" w:hAnsi="Times New Roman" w:cs="Times New Roman"/>
                <w:i w:val="0"/>
                <w:sz w:val="20"/>
              </w:rPr>
              <w:t>, Misty Escape</w:t>
            </w:r>
          </w:p>
        </w:tc>
      </w:tr>
      <w:tr w:rsidR="00D40967" w:rsidRPr="00BF38C1" w14:paraId="42BF0316"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76647063" w14:textId="77777777" w:rsidR="00D40967" w:rsidRPr="00BF38C1" w:rsidRDefault="00D40967" w:rsidP="009827C5">
            <w:pPr>
              <w:pStyle w:val="5E-TABLECELLCENTERED"/>
              <w:framePr w:wrap="auto"/>
              <w:rPr>
                <w:rFonts w:ascii="Times New Roman" w:hAnsi="Times New Roman"/>
                <w:sz w:val="20"/>
                <w:lang w:val="en"/>
              </w:rPr>
            </w:pPr>
            <w:r w:rsidRPr="00BF38C1">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06388E7D" w14:textId="7C5F2CB1" w:rsidR="00D40967" w:rsidRPr="00BF38C1" w:rsidRDefault="00187887" w:rsidP="009827C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F</w:t>
            </w:r>
            <w:r w:rsidRPr="00BF38C1">
              <w:rPr>
                <w:rStyle w:val="5ECHARITALIC"/>
                <w:rFonts w:ascii="Times New Roman" w:hAnsi="Times New Roman" w:cs="Times New Roman"/>
                <w:i w:val="0"/>
                <w:iCs/>
                <w:sz w:val="20"/>
                <w:lang w:val="en"/>
              </w:rPr>
              <w:t>ey Presence</w:t>
            </w:r>
          </w:p>
        </w:tc>
      </w:tr>
      <w:tr w:rsidR="00D40967" w:rsidRPr="00BF38C1" w14:paraId="3BAB272B"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4E64D3E" w14:textId="77777777" w:rsidR="00D40967" w:rsidRPr="00BF38C1" w:rsidRDefault="00D40967" w:rsidP="009827C5">
            <w:pPr>
              <w:pStyle w:val="5E-TABLECELLCENTERED"/>
              <w:framePr w:wrap="auto"/>
              <w:rPr>
                <w:rFonts w:ascii="Times New Roman" w:hAnsi="Times New Roman"/>
                <w:sz w:val="20"/>
              </w:rPr>
            </w:pPr>
            <w:r w:rsidRPr="00BF38C1">
              <w:rPr>
                <w:rFonts w:ascii="Times New Roman" w:hAnsi="Times New Roman"/>
                <w:sz w:val="20"/>
                <w:lang w:val="en"/>
              </w:rPr>
              <w:t>10th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22E0CBC" w14:textId="6AEC855B" w:rsidR="00D40967" w:rsidRPr="00BF38C1" w:rsidRDefault="00187887" w:rsidP="009827C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Beguiling Defenses</w:t>
            </w:r>
          </w:p>
        </w:tc>
      </w:tr>
      <w:tr w:rsidR="00D40967" w:rsidRPr="00BF38C1" w14:paraId="4BE26701"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0A702B" w14:textId="77777777" w:rsidR="00D40967" w:rsidRPr="00BF38C1" w:rsidRDefault="00D40967" w:rsidP="009827C5">
            <w:pPr>
              <w:pStyle w:val="5E-TABLECELLCENTERED"/>
              <w:framePr w:wrap="auto"/>
              <w:rPr>
                <w:rFonts w:ascii="Times New Roman" w:hAnsi="Times New Roman"/>
                <w:sz w:val="20"/>
                <w:lang w:val="en"/>
              </w:rPr>
            </w:pPr>
            <w:r w:rsidRPr="00BF38C1">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E0068" w14:textId="699EE73F" w:rsidR="00D40967" w:rsidRPr="00BF38C1" w:rsidRDefault="00E14D72" w:rsidP="009827C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D</w:t>
            </w:r>
            <w:r w:rsidRPr="00BF38C1">
              <w:rPr>
                <w:rStyle w:val="5ECHARITALIC"/>
                <w:rFonts w:ascii="Times New Roman" w:hAnsi="Times New Roman" w:cs="Times New Roman"/>
                <w:i w:val="0"/>
                <w:iCs/>
                <w:sz w:val="20"/>
                <w:lang w:val="en"/>
              </w:rPr>
              <w:t>ark Delerium</w:t>
            </w:r>
          </w:p>
        </w:tc>
      </w:tr>
    </w:tbl>
    <w:p w14:paraId="4796674E" w14:textId="77777777" w:rsidR="00D40967" w:rsidRPr="00BF38C1" w:rsidRDefault="00D40967" w:rsidP="00D40967">
      <w:pPr>
        <w:pStyle w:val="Heading4"/>
        <w:rPr>
          <w:rFonts w:ascii="Times New Roman" w:hAnsi="Times New Roman" w:cs="Times New Roman"/>
          <w:sz w:val="20"/>
          <w:szCs w:val="20"/>
        </w:rPr>
      </w:pPr>
      <w:r w:rsidRPr="00BF38C1">
        <w:rPr>
          <w:rFonts w:ascii="Times New Roman" w:hAnsi="Times New Roman" w:cs="Times New Roman"/>
          <w:sz w:val="20"/>
          <w:szCs w:val="20"/>
        </w:rPr>
        <w:t>Expanded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3063"/>
      </w:tblGrid>
      <w:tr w:rsidR="00B017BB" w:rsidRPr="00BF38C1" w14:paraId="6039A925" w14:textId="77777777" w:rsidTr="009827C5">
        <w:trPr>
          <w:tblHeader/>
          <w:tblCellSpacing w:w="15" w:type="dxa"/>
        </w:trPr>
        <w:tc>
          <w:tcPr>
            <w:tcW w:w="0" w:type="auto"/>
            <w:vAlign w:val="center"/>
            <w:hideMark/>
          </w:tcPr>
          <w:p w14:paraId="70060249" w14:textId="77777777" w:rsidR="00D40967" w:rsidRPr="00BF38C1" w:rsidRDefault="00D40967" w:rsidP="009827C5">
            <w:pPr>
              <w:jc w:val="center"/>
              <w:rPr>
                <w:rFonts w:ascii="Times New Roman" w:hAnsi="Times New Roman" w:cs="Times New Roman"/>
                <w:b/>
                <w:sz w:val="20"/>
              </w:rPr>
            </w:pPr>
            <w:r w:rsidRPr="00BF38C1">
              <w:rPr>
                <w:rFonts w:ascii="Times New Roman" w:hAnsi="Times New Roman" w:cs="Times New Roman"/>
                <w:b/>
                <w:bCs w:val="0"/>
                <w:sz w:val="20"/>
              </w:rPr>
              <w:t>Spell Level</w:t>
            </w:r>
          </w:p>
        </w:tc>
        <w:tc>
          <w:tcPr>
            <w:tcW w:w="0" w:type="auto"/>
            <w:vAlign w:val="center"/>
            <w:hideMark/>
          </w:tcPr>
          <w:p w14:paraId="31929A64" w14:textId="77777777" w:rsidR="00D40967" w:rsidRPr="00BF38C1" w:rsidRDefault="00D40967" w:rsidP="009827C5">
            <w:pPr>
              <w:jc w:val="center"/>
              <w:rPr>
                <w:rFonts w:ascii="Times New Roman" w:hAnsi="Times New Roman" w:cs="Times New Roman"/>
                <w:b/>
                <w:bCs w:val="0"/>
                <w:sz w:val="20"/>
              </w:rPr>
            </w:pPr>
            <w:r w:rsidRPr="00BF38C1">
              <w:rPr>
                <w:rFonts w:ascii="Times New Roman" w:hAnsi="Times New Roman" w:cs="Times New Roman"/>
                <w:b/>
                <w:bCs w:val="0"/>
                <w:sz w:val="20"/>
              </w:rPr>
              <w:t>Spells</w:t>
            </w:r>
          </w:p>
        </w:tc>
      </w:tr>
      <w:tr w:rsidR="00B017BB" w:rsidRPr="00BF38C1" w14:paraId="05B70880" w14:textId="77777777" w:rsidTr="009827C5">
        <w:trPr>
          <w:tblCellSpacing w:w="15" w:type="dxa"/>
        </w:trPr>
        <w:tc>
          <w:tcPr>
            <w:tcW w:w="0" w:type="auto"/>
            <w:vAlign w:val="center"/>
            <w:hideMark/>
          </w:tcPr>
          <w:p w14:paraId="1F1AE0D6" w14:textId="77777777" w:rsidR="00D40967" w:rsidRPr="00BF38C1" w:rsidRDefault="00D40967" w:rsidP="009827C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653036E6" w14:textId="346E2242" w:rsidR="00D40967" w:rsidRPr="00BF38C1" w:rsidRDefault="00B017BB" w:rsidP="009827C5">
            <w:pPr>
              <w:rPr>
                <w:rFonts w:ascii="Times New Roman" w:hAnsi="Times New Roman" w:cs="Times New Roman"/>
                <w:sz w:val="20"/>
              </w:rPr>
            </w:pPr>
            <w:r w:rsidRPr="00BF38C1">
              <w:rPr>
                <w:rFonts w:ascii="Times New Roman" w:hAnsi="Times New Roman" w:cs="Times New Roman"/>
                <w:sz w:val="20"/>
              </w:rPr>
              <w:t>Faerie fire, Sleep</w:t>
            </w:r>
          </w:p>
        </w:tc>
      </w:tr>
      <w:tr w:rsidR="00B017BB" w:rsidRPr="00BF38C1" w14:paraId="3AE2C480" w14:textId="77777777" w:rsidTr="009827C5">
        <w:trPr>
          <w:tblCellSpacing w:w="15" w:type="dxa"/>
        </w:trPr>
        <w:tc>
          <w:tcPr>
            <w:tcW w:w="0" w:type="auto"/>
            <w:vAlign w:val="center"/>
            <w:hideMark/>
          </w:tcPr>
          <w:p w14:paraId="59CDBC0A" w14:textId="77777777" w:rsidR="00D40967" w:rsidRPr="00BF38C1" w:rsidRDefault="00D40967" w:rsidP="009827C5">
            <w:pPr>
              <w:rPr>
                <w:rFonts w:ascii="Times New Roman" w:hAnsi="Times New Roman" w:cs="Times New Roman"/>
                <w:sz w:val="20"/>
              </w:rPr>
            </w:pPr>
            <w:r w:rsidRPr="00BF38C1">
              <w:rPr>
                <w:rFonts w:ascii="Times New Roman" w:hAnsi="Times New Roman" w:cs="Times New Roman"/>
                <w:sz w:val="20"/>
              </w:rPr>
              <w:t>2nd</w:t>
            </w:r>
          </w:p>
        </w:tc>
        <w:tc>
          <w:tcPr>
            <w:tcW w:w="0" w:type="auto"/>
            <w:vAlign w:val="center"/>
            <w:hideMark/>
          </w:tcPr>
          <w:p w14:paraId="44B3A58C" w14:textId="0DCADBC1" w:rsidR="00D40967" w:rsidRPr="00BF38C1" w:rsidRDefault="00B017BB" w:rsidP="009827C5">
            <w:pPr>
              <w:rPr>
                <w:rFonts w:ascii="Times New Roman" w:hAnsi="Times New Roman" w:cs="Times New Roman"/>
                <w:sz w:val="20"/>
              </w:rPr>
            </w:pPr>
            <w:r w:rsidRPr="00BF38C1">
              <w:rPr>
                <w:rFonts w:ascii="Times New Roman" w:hAnsi="Times New Roman" w:cs="Times New Roman"/>
                <w:sz w:val="20"/>
              </w:rPr>
              <w:t>Calm Emotions, Phantasmal Force</w:t>
            </w:r>
          </w:p>
        </w:tc>
      </w:tr>
      <w:tr w:rsidR="00B017BB" w:rsidRPr="00BF38C1" w14:paraId="48D2ECDA" w14:textId="77777777" w:rsidTr="009827C5">
        <w:trPr>
          <w:tblCellSpacing w:w="15" w:type="dxa"/>
        </w:trPr>
        <w:tc>
          <w:tcPr>
            <w:tcW w:w="0" w:type="auto"/>
            <w:vAlign w:val="center"/>
            <w:hideMark/>
          </w:tcPr>
          <w:p w14:paraId="289937C5" w14:textId="77777777" w:rsidR="00D40967" w:rsidRPr="00BF38C1" w:rsidRDefault="00D40967" w:rsidP="009827C5">
            <w:pPr>
              <w:rPr>
                <w:rFonts w:ascii="Times New Roman" w:hAnsi="Times New Roman" w:cs="Times New Roman"/>
                <w:sz w:val="20"/>
              </w:rPr>
            </w:pPr>
            <w:r w:rsidRPr="00BF38C1">
              <w:rPr>
                <w:rFonts w:ascii="Times New Roman" w:hAnsi="Times New Roman" w:cs="Times New Roman"/>
                <w:sz w:val="20"/>
              </w:rPr>
              <w:t>3rd</w:t>
            </w:r>
          </w:p>
        </w:tc>
        <w:tc>
          <w:tcPr>
            <w:tcW w:w="0" w:type="auto"/>
            <w:vAlign w:val="center"/>
            <w:hideMark/>
          </w:tcPr>
          <w:p w14:paraId="18FD4F2B" w14:textId="19A77847" w:rsidR="00D40967" w:rsidRPr="00BF38C1" w:rsidRDefault="00B017BB" w:rsidP="009827C5">
            <w:pPr>
              <w:rPr>
                <w:rFonts w:ascii="Times New Roman" w:hAnsi="Times New Roman" w:cs="Times New Roman"/>
                <w:sz w:val="20"/>
              </w:rPr>
            </w:pPr>
            <w:r w:rsidRPr="00BF38C1">
              <w:rPr>
                <w:rFonts w:ascii="Times New Roman" w:hAnsi="Times New Roman" w:cs="Times New Roman"/>
                <w:sz w:val="20"/>
              </w:rPr>
              <w:t>Blink, Plant Growth</w:t>
            </w:r>
          </w:p>
        </w:tc>
      </w:tr>
      <w:tr w:rsidR="00B017BB" w:rsidRPr="00BF38C1" w14:paraId="554CC441" w14:textId="77777777" w:rsidTr="009827C5">
        <w:trPr>
          <w:tblCellSpacing w:w="15" w:type="dxa"/>
        </w:trPr>
        <w:tc>
          <w:tcPr>
            <w:tcW w:w="0" w:type="auto"/>
            <w:vAlign w:val="center"/>
            <w:hideMark/>
          </w:tcPr>
          <w:p w14:paraId="5ED544EE" w14:textId="77777777" w:rsidR="00D40967" w:rsidRPr="00BF38C1" w:rsidRDefault="00D40967" w:rsidP="009827C5">
            <w:pPr>
              <w:rPr>
                <w:rFonts w:ascii="Times New Roman" w:hAnsi="Times New Roman" w:cs="Times New Roman"/>
                <w:sz w:val="20"/>
              </w:rPr>
            </w:pPr>
            <w:r w:rsidRPr="00BF38C1">
              <w:rPr>
                <w:rFonts w:ascii="Times New Roman" w:hAnsi="Times New Roman" w:cs="Times New Roman"/>
                <w:sz w:val="20"/>
              </w:rPr>
              <w:t>4th</w:t>
            </w:r>
          </w:p>
        </w:tc>
        <w:tc>
          <w:tcPr>
            <w:tcW w:w="0" w:type="auto"/>
            <w:vAlign w:val="center"/>
            <w:hideMark/>
          </w:tcPr>
          <w:p w14:paraId="36C24138" w14:textId="2997A168" w:rsidR="00D40967" w:rsidRPr="00BF38C1" w:rsidRDefault="00B017BB" w:rsidP="009827C5">
            <w:pPr>
              <w:rPr>
                <w:rFonts w:ascii="Times New Roman" w:hAnsi="Times New Roman" w:cs="Times New Roman"/>
                <w:sz w:val="20"/>
              </w:rPr>
            </w:pPr>
            <w:r w:rsidRPr="00BF38C1">
              <w:rPr>
                <w:rFonts w:ascii="Times New Roman" w:hAnsi="Times New Roman" w:cs="Times New Roman"/>
                <w:sz w:val="20"/>
              </w:rPr>
              <w:t>Dominate Beast, Greater Invisibility</w:t>
            </w:r>
          </w:p>
        </w:tc>
      </w:tr>
      <w:tr w:rsidR="00B017BB" w:rsidRPr="00BF38C1" w14:paraId="766F5D8B" w14:textId="77777777" w:rsidTr="009827C5">
        <w:trPr>
          <w:tblCellSpacing w:w="15" w:type="dxa"/>
        </w:trPr>
        <w:tc>
          <w:tcPr>
            <w:tcW w:w="0" w:type="auto"/>
            <w:vAlign w:val="center"/>
            <w:hideMark/>
          </w:tcPr>
          <w:p w14:paraId="7D11D351" w14:textId="77777777" w:rsidR="00D40967" w:rsidRPr="00BF38C1" w:rsidRDefault="00D40967" w:rsidP="009827C5">
            <w:pPr>
              <w:rPr>
                <w:rFonts w:ascii="Times New Roman" w:hAnsi="Times New Roman" w:cs="Times New Roman"/>
                <w:sz w:val="20"/>
              </w:rPr>
            </w:pPr>
            <w:r w:rsidRPr="00BF38C1">
              <w:rPr>
                <w:rFonts w:ascii="Times New Roman" w:hAnsi="Times New Roman" w:cs="Times New Roman"/>
                <w:sz w:val="20"/>
              </w:rPr>
              <w:t>5th</w:t>
            </w:r>
          </w:p>
        </w:tc>
        <w:tc>
          <w:tcPr>
            <w:tcW w:w="0" w:type="auto"/>
            <w:vAlign w:val="center"/>
            <w:hideMark/>
          </w:tcPr>
          <w:p w14:paraId="2FE4C53C" w14:textId="1942258E" w:rsidR="00D40967" w:rsidRPr="00BF38C1" w:rsidRDefault="00B017BB" w:rsidP="009827C5">
            <w:pPr>
              <w:rPr>
                <w:rFonts w:ascii="Times New Roman" w:hAnsi="Times New Roman" w:cs="Times New Roman"/>
                <w:sz w:val="20"/>
              </w:rPr>
            </w:pPr>
            <w:r w:rsidRPr="00BF38C1">
              <w:rPr>
                <w:rFonts w:ascii="Times New Roman" w:hAnsi="Times New Roman" w:cs="Times New Roman"/>
                <w:sz w:val="20"/>
              </w:rPr>
              <w:t>Dominate Person, Seeming</w:t>
            </w:r>
          </w:p>
        </w:tc>
      </w:tr>
    </w:tbl>
    <w:p w14:paraId="56C0DB2B" w14:textId="77777777" w:rsidR="00083009" w:rsidRPr="00B147C5" w:rsidRDefault="00083009" w:rsidP="00083009">
      <w:pPr>
        <w:pStyle w:val="Heading4"/>
        <w:rPr>
          <w:rFonts w:ascii="Times New Roman" w:hAnsi="Times New Roman" w:cs="Times New Roman"/>
          <w:sz w:val="28"/>
          <w:szCs w:val="28"/>
        </w:rPr>
      </w:pPr>
      <w:r w:rsidRPr="00B147C5">
        <w:rPr>
          <w:rFonts w:ascii="Times New Roman" w:hAnsi="Times New Roman" w:cs="Times New Roman"/>
          <w:sz w:val="28"/>
          <w:szCs w:val="28"/>
        </w:rPr>
        <w:t>Misty Escape</w:t>
      </w:r>
    </w:p>
    <w:p w14:paraId="3FA4F369" w14:textId="35AC5419" w:rsidR="00083009" w:rsidRPr="00BF38C1" w:rsidRDefault="00083009" w:rsidP="00083009">
      <w:pPr>
        <w:pStyle w:val="core-stylescore-body"/>
        <w:rPr>
          <w:sz w:val="20"/>
          <w:szCs w:val="20"/>
        </w:rPr>
      </w:pPr>
      <w:r w:rsidRPr="00BF38C1">
        <w:rPr>
          <w:sz w:val="20"/>
          <w:szCs w:val="20"/>
        </w:rPr>
        <w:t xml:space="preserve">Starting at 3rd level, you </w:t>
      </w:r>
      <w:r w:rsidR="00227451" w:rsidRPr="00BF38C1">
        <w:rPr>
          <w:sz w:val="20"/>
          <w:szCs w:val="20"/>
        </w:rPr>
        <w:t>learn to</w:t>
      </w:r>
      <w:r w:rsidRPr="00BF38C1">
        <w:rPr>
          <w:sz w:val="20"/>
          <w:szCs w:val="20"/>
        </w:rPr>
        <w:t xml:space="preserve"> vanish in a puff of mist. </w:t>
      </w:r>
      <w:r w:rsidR="00472123" w:rsidRPr="00BF38C1">
        <w:rPr>
          <w:sz w:val="20"/>
          <w:szCs w:val="20"/>
        </w:rPr>
        <w:t>You may use your action or as a reaction to w</w:t>
      </w:r>
      <w:r w:rsidRPr="00BF38C1">
        <w:rPr>
          <w:sz w:val="20"/>
          <w:szCs w:val="20"/>
        </w:rPr>
        <w:t xml:space="preserve">hen you take damage, to turn invisible and teleport up to </w:t>
      </w:r>
      <w:r w:rsidR="00472123" w:rsidRPr="00BF38C1">
        <w:rPr>
          <w:sz w:val="20"/>
          <w:szCs w:val="20"/>
        </w:rPr>
        <w:t>3</w:t>
      </w:r>
      <w:r w:rsidRPr="00BF38C1">
        <w:rPr>
          <w:sz w:val="20"/>
          <w:szCs w:val="20"/>
        </w:rPr>
        <w:t>0 feet to an unoccupied space you can see. You remain invisible until the start of your next turn or until you attack or cast a spell.</w:t>
      </w:r>
      <w:r w:rsidR="00472123" w:rsidRPr="00BF38C1">
        <w:rPr>
          <w:sz w:val="20"/>
          <w:szCs w:val="20"/>
        </w:rPr>
        <w:t xml:space="preserve"> This ability does not provoke opportunity attacks.</w:t>
      </w:r>
      <w:r w:rsidR="00F163D7" w:rsidRPr="00BF38C1">
        <w:rPr>
          <w:sz w:val="20"/>
          <w:szCs w:val="20"/>
        </w:rPr>
        <w:br/>
      </w:r>
      <w:r w:rsidR="00F163D7" w:rsidRPr="00BF38C1">
        <w:rPr>
          <w:sz w:val="20"/>
          <w:szCs w:val="20"/>
        </w:rPr>
        <w:br/>
        <w:t>This feature increases in distance at higher levels in this class 60ft at level 5, 90ft at level 11, and 120ft at level 17.</w:t>
      </w:r>
    </w:p>
    <w:p w14:paraId="361AE779" w14:textId="77777777" w:rsidR="00083009" w:rsidRPr="00BF38C1" w:rsidRDefault="00083009" w:rsidP="00083009">
      <w:pPr>
        <w:pStyle w:val="core-stylescore-body"/>
        <w:rPr>
          <w:sz w:val="20"/>
          <w:szCs w:val="20"/>
        </w:rPr>
      </w:pPr>
      <w:r w:rsidRPr="00BF38C1">
        <w:rPr>
          <w:sz w:val="20"/>
          <w:szCs w:val="20"/>
        </w:rPr>
        <w:t>Once you use this feature, you can’t use it again until you finish a short or long rest.</w:t>
      </w:r>
    </w:p>
    <w:p w14:paraId="65672B42" w14:textId="77777777" w:rsidR="00083009" w:rsidRPr="00B147C5" w:rsidRDefault="00083009" w:rsidP="00083009">
      <w:pPr>
        <w:pStyle w:val="Heading4"/>
        <w:rPr>
          <w:rFonts w:ascii="Times New Roman" w:hAnsi="Times New Roman" w:cs="Times New Roman"/>
          <w:w w:val="100"/>
          <w:sz w:val="28"/>
          <w:szCs w:val="28"/>
        </w:rPr>
      </w:pPr>
      <w:r w:rsidRPr="00B147C5">
        <w:rPr>
          <w:rFonts w:ascii="Times New Roman" w:hAnsi="Times New Roman" w:cs="Times New Roman"/>
          <w:sz w:val="28"/>
          <w:szCs w:val="28"/>
        </w:rPr>
        <w:t>Patrons Entreatment</w:t>
      </w:r>
    </w:p>
    <w:p w14:paraId="41F36CED" w14:textId="77777777" w:rsidR="00083009" w:rsidRPr="00BF38C1" w:rsidRDefault="00083009" w:rsidP="00083009">
      <w:pPr>
        <w:pStyle w:val="core-stylescore-body"/>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p>
    <w:p w14:paraId="721D5A4D" w14:textId="77777777" w:rsidR="00083009" w:rsidRDefault="00083009" w:rsidP="00083009">
      <w:pPr>
        <w:pStyle w:val="core-stylescore-body"/>
        <w:rPr>
          <w:sz w:val="20"/>
          <w:szCs w:val="20"/>
        </w:rPr>
      </w:pPr>
    </w:p>
    <w:p w14:paraId="6E68FAAC" w14:textId="77777777" w:rsidR="00B147C5" w:rsidRDefault="00B147C5" w:rsidP="00083009">
      <w:pPr>
        <w:pStyle w:val="core-stylescore-body"/>
        <w:rPr>
          <w:sz w:val="20"/>
          <w:szCs w:val="20"/>
        </w:rPr>
      </w:pPr>
    </w:p>
    <w:p w14:paraId="6C389C61" w14:textId="77777777" w:rsidR="00B147C5" w:rsidRDefault="00B147C5" w:rsidP="00083009">
      <w:pPr>
        <w:pStyle w:val="core-stylescore-body"/>
        <w:rPr>
          <w:sz w:val="20"/>
          <w:szCs w:val="20"/>
        </w:rPr>
      </w:pPr>
    </w:p>
    <w:p w14:paraId="2DEE5198" w14:textId="77777777" w:rsidR="00B147C5" w:rsidRPr="00BF38C1" w:rsidRDefault="00B147C5" w:rsidP="00083009">
      <w:pPr>
        <w:pStyle w:val="core-stylescore-body"/>
        <w:rPr>
          <w:sz w:val="20"/>
          <w:szCs w:val="20"/>
        </w:rPr>
      </w:pPr>
    </w:p>
    <w:p w14:paraId="7B0349DC" w14:textId="77777777" w:rsidR="00083009" w:rsidRPr="00B147C5" w:rsidRDefault="00083009" w:rsidP="00083009">
      <w:pPr>
        <w:pStyle w:val="Heading4"/>
        <w:rPr>
          <w:rFonts w:ascii="Times New Roman" w:hAnsi="Times New Roman" w:cs="Times New Roman"/>
          <w:w w:val="100"/>
          <w:sz w:val="28"/>
          <w:szCs w:val="28"/>
        </w:rPr>
      </w:pPr>
      <w:r w:rsidRPr="00B147C5">
        <w:rPr>
          <w:rFonts w:ascii="Times New Roman" w:hAnsi="Times New Roman" w:cs="Times New Roman"/>
          <w:sz w:val="28"/>
          <w:szCs w:val="28"/>
        </w:rPr>
        <w:t>Fey Presence</w:t>
      </w:r>
    </w:p>
    <w:p w14:paraId="48358404" w14:textId="30A118FF" w:rsidR="00083009" w:rsidRPr="00BF38C1" w:rsidRDefault="00083009" w:rsidP="00083009">
      <w:pPr>
        <w:pStyle w:val="basic-paragraph"/>
        <w:rPr>
          <w:sz w:val="20"/>
          <w:szCs w:val="20"/>
        </w:rPr>
      </w:pPr>
      <w:r w:rsidRPr="00BF38C1">
        <w:rPr>
          <w:sz w:val="20"/>
          <w:szCs w:val="20"/>
        </w:rPr>
        <w:t xml:space="preserve">Starting at 6th level, your patron bestows upon you the ability to project the beguiling and fearsome presence of the fey. As an action, you may teleport up to </w:t>
      </w:r>
      <w:r w:rsidR="00292574" w:rsidRPr="00BF38C1">
        <w:rPr>
          <w:sz w:val="20"/>
          <w:szCs w:val="20"/>
        </w:rPr>
        <w:t>3</w:t>
      </w:r>
      <w:r w:rsidRPr="00BF38C1">
        <w:rPr>
          <w:sz w:val="20"/>
          <w:szCs w:val="20"/>
        </w:rPr>
        <w:t>0ft and then cause each creature in a 15ft radius centered on you to make a Wisdom saving throw against your warlock spell save DC. The creatures that fail their saving throws are all charmed or frightened by you (your choice) until the end of your next turn.</w:t>
      </w:r>
    </w:p>
    <w:p w14:paraId="0EB908A6" w14:textId="5A8AC34B" w:rsidR="00292574" w:rsidRPr="00BF38C1" w:rsidRDefault="00472123" w:rsidP="00083009">
      <w:pPr>
        <w:pStyle w:val="basic-paragraph"/>
        <w:rPr>
          <w:sz w:val="20"/>
          <w:szCs w:val="20"/>
        </w:rPr>
      </w:pPr>
      <w:r w:rsidRPr="00BF38C1">
        <w:rPr>
          <w:sz w:val="20"/>
          <w:szCs w:val="20"/>
        </w:rPr>
        <w:t>Creatures charmed or frighted in this way,</w:t>
      </w:r>
      <w:r w:rsidR="00083009" w:rsidRPr="00BF38C1">
        <w:rPr>
          <w:sz w:val="20"/>
          <w:szCs w:val="20"/>
        </w:rPr>
        <w:t xml:space="preserve"> that are not </w:t>
      </w:r>
      <w:r w:rsidR="00292574" w:rsidRPr="00BF38C1">
        <w:rPr>
          <w:sz w:val="20"/>
          <w:szCs w:val="20"/>
        </w:rPr>
        <w:t xml:space="preserve">hostile and actively </w:t>
      </w:r>
      <w:r w:rsidR="00083009" w:rsidRPr="00BF38C1">
        <w:rPr>
          <w:sz w:val="20"/>
          <w:szCs w:val="20"/>
        </w:rPr>
        <w:t>fighting you suffer the effects of the enthrall spell</w:t>
      </w:r>
      <w:r w:rsidR="00292574" w:rsidRPr="00BF38C1">
        <w:rPr>
          <w:sz w:val="20"/>
          <w:szCs w:val="20"/>
        </w:rPr>
        <w:t xml:space="preserve"> (as though they failed)</w:t>
      </w:r>
      <w:r w:rsidR="00083009" w:rsidRPr="00BF38C1">
        <w:rPr>
          <w:sz w:val="20"/>
          <w:szCs w:val="20"/>
        </w:rPr>
        <w:t xml:space="preserve"> for 1 minute</w:t>
      </w:r>
      <w:r w:rsidR="00292574" w:rsidRPr="00BF38C1">
        <w:rPr>
          <w:sz w:val="20"/>
          <w:szCs w:val="20"/>
        </w:rPr>
        <w:t>. They react in differing manners based on w</w:t>
      </w:r>
      <w:r w:rsidR="00B147C5">
        <w:rPr>
          <w:sz w:val="20"/>
          <w:szCs w:val="20"/>
        </w:rPr>
        <w:t>h</w:t>
      </w:r>
      <w:r w:rsidR="00292574" w:rsidRPr="00BF38C1">
        <w:rPr>
          <w:sz w:val="20"/>
          <w:szCs w:val="20"/>
        </w:rPr>
        <w:t>ether you charmed or frightened them.</w:t>
      </w:r>
    </w:p>
    <w:p w14:paraId="48167A79" w14:textId="77777777" w:rsidR="00083009" w:rsidRPr="00BF38C1" w:rsidRDefault="00083009" w:rsidP="00083009">
      <w:pPr>
        <w:pStyle w:val="core-stylescore-body"/>
        <w:rPr>
          <w:sz w:val="20"/>
          <w:szCs w:val="20"/>
        </w:rPr>
      </w:pPr>
      <w:r w:rsidRPr="00BF38C1">
        <w:rPr>
          <w:sz w:val="20"/>
          <w:szCs w:val="20"/>
        </w:rPr>
        <w:t>Once you use this feature, you can’t use it again until you finish a short or long rest.</w:t>
      </w:r>
    </w:p>
    <w:p w14:paraId="76BA373C" w14:textId="77777777" w:rsidR="008E1D42" w:rsidRPr="00B147C5" w:rsidRDefault="008E1D42" w:rsidP="008E1D42">
      <w:pPr>
        <w:pStyle w:val="Heading4"/>
        <w:rPr>
          <w:rFonts w:ascii="Times New Roman" w:hAnsi="Times New Roman" w:cs="Times New Roman"/>
          <w:sz w:val="28"/>
          <w:szCs w:val="28"/>
        </w:rPr>
      </w:pPr>
      <w:r w:rsidRPr="00B147C5">
        <w:rPr>
          <w:rFonts w:ascii="Times New Roman" w:hAnsi="Times New Roman" w:cs="Times New Roman"/>
          <w:sz w:val="28"/>
          <w:szCs w:val="28"/>
        </w:rPr>
        <w:t>Beguiling Defenses</w:t>
      </w:r>
    </w:p>
    <w:p w14:paraId="349D84B8" w14:textId="132F2DC5" w:rsidR="00FB19CF" w:rsidRPr="00BF38C1" w:rsidRDefault="008E1D42" w:rsidP="008E1D42">
      <w:pPr>
        <w:pStyle w:val="core-stylescore-body"/>
        <w:rPr>
          <w:sz w:val="20"/>
          <w:szCs w:val="20"/>
        </w:rPr>
      </w:pPr>
      <w:r w:rsidRPr="00BF38C1">
        <w:rPr>
          <w:sz w:val="20"/>
          <w:szCs w:val="20"/>
        </w:rPr>
        <w:t>Beginning at 10th level, your patron teaches you how to turn the mind-affecting magic of your enemies against them. You are immune to being charmed, and when another creature attempts to charm you, you can use your reaction to attempt to turn the charm back on that creature. The creature must succeed on a Wisdom saving throw against your warlock spell save DC or be charmed by you for 1 minute or until the creature takes any damage.</w:t>
      </w:r>
      <w:r w:rsidR="00472123" w:rsidRPr="00BF38C1">
        <w:rPr>
          <w:sz w:val="20"/>
          <w:szCs w:val="20"/>
        </w:rPr>
        <w:br/>
      </w:r>
      <w:r w:rsidR="00472123" w:rsidRPr="00BF38C1">
        <w:rPr>
          <w:sz w:val="20"/>
          <w:szCs w:val="20"/>
        </w:rPr>
        <w:br/>
      </w:r>
      <w:r w:rsidR="00FB19CF" w:rsidRPr="00BF38C1">
        <w:rPr>
          <w:sz w:val="20"/>
          <w:szCs w:val="20"/>
        </w:rPr>
        <w:t>Additionally, no matter what you say, magic that would determine if you are telling the truth indicates you are being truthful if you so choose</w:t>
      </w:r>
      <w:r w:rsidR="0038369B" w:rsidRPr="00BF38C1">
        <w:rPr>
          <w:sz w:val="20"/>
          <w:szCs w:val="20"/>
        </w:rPr>
        <w:t xml:space="preserve"> (</w:t>
      </w:r>
      <w:r w:rsidR="0038369B" w:rsidRPr="00BF38C1">
        <w:rPr>
          <w:i/>
          <w:iCs/>
          <w:sz w:val="20"/>
          <w:szCs w:val="20"/>
        </w:rPr>
        <w:t>or if something you say is truthful you may have it appear as though you are lying</w:t>
      </w:r>
      <w:r w:rsidR="0038369B" w:rsidRPr="00BF38C1">
        <w:rPr>
          <w:sz w:val="20"/>
          <w:szCs w:val="20"/>
        </w:rPr>
        <w:t>),</w:t>
      </w:r>
      <w:r w:rsidR="00FB19CF" w:rsidRPr="00BF38C1">
        <w:rPr>
          <w:sz w:val="20"/>
          <w:szCs w:val="20"/>
        </w:rPr>
        <w:t xml:space="preserve"> and you can't be compelled to tell the truth by magic such as the zone of truth spell.</w:t>
      </w:r>
    </w:p>
    <w:p w14:paraId="17C46941" w14:textId="77777777" w:rsidR="00FB19CF" w:rsidRPr="00BF38C1" w:rsidRDefault="00FB19CF">
      <w:pPr>
        <w:spacing w:line="240" w:lineRule="auto"/>
        <w:rPr>
          <w:rFonts w:ascii="Times New Roman" w:eastAsia="Times New Roman" w:hAnsi="Times New Roman" w:cs="Times New Roman"/>
          <w:bCs w:val="0"/>
          <w:w w:val="100"/>
          <w:sz w:val="20"/>
        </w:rPr>
      </w:pPr>
      <w:r w:rsidRPr="00BF38C1">
        <w:rPr>
          <w:rFonts w:ascii="Times New Roman" w:hAnsi="Times New Roman" w:cs="Times New Roman"/>
          <w:sz w:val="20"/>
        </w:rPr>
        <w:br w:type="page"/>
      </w:r>
    </w:p>
    <w:p w14:paraId="6F410155" w14:textId="77777777" w:rsidR="008E1D42" w:rsidRPr="00A61765" w:rsidRDefault="008E1D42" w:rsidP="008E1D42">
      <w:pPr>
        <w:pStyle w:val="Heading4"/>
        <w:rPr>
          <w:rFonts w:ascii="Times New Roman" w:hAnsi="Times New Roman" w:cs="Times New Roman"/>
          <w:sz w:val="28"/>
          <w:szCs w:val="28"/>
        </w:rPr>
      </w:pPr>
      <w:r w:rsidRPr="00A61765">
        <w:rPr>
          <w:rFonts w:ascii="Times New Roman" w:hAnsi="Times New Roman" w:cs="Times New Roman"/>
          <w:sz w:val="28"/>
          <w:szCs w:val="28"/>
        </w:rPr>
        <w:lastRenderedPageBreak/>
        <w:t>Dark Delirium</w:t>
      </w:r>
    </w:p>
    <w:p w14:paraId="1B158134" w14:textId="603AD21B" w:rsidR="008E1D42" w:rsidRPr="00BF38C1" w:rsidRDefault="008E1D42" w:rsidP="00F163D7">
      <w:pPr>
        <w:pStyle w:val="core-stylescore-body"/>
        <w:rPr>
          <w:sz w:val="20"/>
          <w:szCs w:val="20"/>
        </w:rPr>
      </w:pPr>
      <w:r w:rsidRPr="00BF38C1">
        <w:rPr>
          <w:sz w:val="20"/>
          <w:szCs w:val="20"/>
        </w:rPr>
        <w:t>Starting at 14th level, you can plunge a creature into an illusory realm</w:t>
      </w:r>
      <w:r w:rsidR="00F163D7" w:rsidRPr="00BF38C1">
        <w:rPr>
          <w:sz w:val="20"/>
          <w:szCs w:val="20"/>
        </w:rPr>
        <w:t xml:space="preserve"> and make it a reality. As an action, choose a creature that you can see within 60 feet of you. It must make a Wisdom saving throw against your warlock spell save DC. </w:t>
      </w:r>
      <w:r w:rsidR="00F163D7" w:rsidRPr="00BF38C1">
        <w:rPr>
          <w:sz w:val="20"/>
          <w:szCs w:val="20"/>
        </w:rPr>
        <w:br/>
      </w:r>
      <w:r w:rsidR="00F163D7" w:rsidRPr="00BF38C1">
        <w:rPr>
          <w:sz w:val="20"/>
          <w:szCs w:val="20"/>
        </w:rPr>
        <w:br/>
        <w:t xml:space="preserve">On a failed save, the creature becomes charmed or frightened by you (your choice) for one minute or until your concentration is broken (as if you are concentrating on a spell). The creature and you are pulled into an illusory realm separate from your current plane of existence of this size and make of your choice up to 500ft tall and 500ft wide cube. </w:t>
      </w:r>
      <w:r w:rsidR="009B4A54" w:rsidRPr="00BF38C1">
        <w:rPr>
          <w:sz w:val="20"/>
          <w:szCs w:val="20"/>
        </w:rPr>
        <w:t>The area is populated with whatever setting you choose. If an effect would reasonably cause damage (that you create) to the creature, it deals 4d8 psychic damage as the creature treats it as though it is real. This effect ends early if the creature takes any damage. A creature (</w:t>
      </w:r>
      <w:r w:rsidR="009B4A54" w:rsidRPr="00BF38C1">
        <w:rPr>
          <w:i/>
          <w:iCs/>
          <w:sz w:val="20"/>
          <w:szCs w:val="20"/>
        </w:rPr>
        <w:t>and you</w:t>
      </w:r>
      <w:r w:rsidR="00187887" w:rsidRPr="00BF38C1">
        <w:rPr>
          <w:i/>
          <w:iCs/>
          <w:sz w:val="20"/>
          <w:szCs w:val="20"/>
        </w:rPr>
        <w:t xml:space="preserve"> innately</w:t>
      </w:r>
      <w:r w:rsidR="009B4A54" w:rsidRPr="00BF38C1">
        <w:rPr>
          <w:i/>
          <w:iCs/>
          <w:sz w:val="20"/>
          <w:szCs w:val="20"/>
        </w:rPr>
        <w:t>)</w:t>
      </w:r>
      <w:r w:rsidR="009B4A54" w:rsidRPr="00BF38C1">
        <w:rPr>
          <w:sz w:val="20"/>
          <w:szCs w:val="20"/>
        </w:rPr>
        <w:t xml:space="preserve"> who can see though illusions find </w:t>
      </w:r>
      <w:r w:rsidR="00187887" w:rsidRPr="00BF38C1">
        <w:rPr>
          <w:sz w:val="20"/>
          <w:szCs w:val="20"/>
        </w:rPr>
        <w:t>themselves</w:t>
      </w:r>
      <w:r w:rsidR="009B4A54" w:rsidRPr="00BF38C1">
        <w:rPr>
          <w:sz w:val="20"/>
          <w:szCs w:val="20"/>
        </w:rPr>
        <w:t xml:space="preserve"> in a blank space</w:t>
      </w:r>
      <w:r w:rsidR="00187887" w:rsidRPr="00BF38C1">
        <w:rPr>
          <w:sz w:val="20"/>
          <w:szCs w:val="20"/>
        </w:rPr>
        <w:t xml:space="preserve"> (</w:t>
      </w:r>
      <w:r w:rsidR="00187887" w:rsidRPr="00BF38C1">
        <w:rPr>
          <w:i/>
          <w:iCs/>
          <w:sz w:val="20"/>
          <w:szCs w:val="20"/>
        </w:rPr>
        <w:t>with a feint understanding of the illusion you created</w:t>
      </w:r>
      <w:r w:rsidR="00187887" w:rsidRPr="00BF38C1">
        <w:rPr>
          <w:sz w:val="20"/>
          <w:szCs w:val="20"/>
        </w:rPr>
        <w:t>)</w:t>
      </w:r>
      <w:r w:rsidR="009B4A54" w:rsidRPr="00BF38C1">
        <w:rPr>
          <w:sz w:val="20"/>
          <w:szCs w:val="20"/>
        </w:rPr>
        <w:t xml:space="preserve"> in which both you and the creature can move in any direction (or orientation) as though they were standing on solid ground and cannot be harmed by the illusion. A creature can cast planeshift to escape this place as well. A creature can determine that harming itself can be used to escape this place by using its action to make an investigation check against your spell save dc.</w:t>
      </w:r>
      <w:r w:rsidR="00187887" w:rsidRPr="00BF38C1">
        <w:rPr>
          <w:sz w:val="20"/>
          <w:szCs w:val="20"/>
        </w:rPr>
        <w:t xml:space="preserve"> When the effect ends the creature and you appear in their last occupied spaces if able or the closest unoccupied space of their choice. </w:t>
      </w:r>
      <w:r w:rsidR="00187887" w:rsidRPr="00BF38C1">
        <w:rPr>
          <w:sz w:val="20"/>
          <w:szCs w:val="20"/>
        </w:rPr>
        <w:br/>
      </w:r>
      <w:r w:rsidR="00F163D7" w:rsidRPr="00BF38C1">
        <w:rPr>
          <w:sz w:val="20"/>
          <w:szCs w:val="20"/>
        </w:rPr>
        <w:br/>
      </w:r>
      <w:r w:rsidR="009B4A54" w:rsidRPr="00BF38C1">
        <w:rPr>
          <w:sz w:val="20"/>
          <w:szCs w:val="20"/>
        </w:rPr>
        <w:t>On a success the creature still thinks it is lost in a misty realm (unless it can see through illusions), the appearance of which you choose until your concentration is broken (as if you are concentrating on a spell). The creature can see and hear only itself, you, and the illusion. It can attempt to escape the illusion by making an investigation check against your spell save dc.</w:t>
      </w:r>
      <w:r w:rsidR="00187887" w:rsidRPr="00BF38C1">
        <w:rPr>
          <w:sz w:val="20"/>
          <w:szCs w:val="20"/>
        </w:rPr>
        <w:br/>
      </w:r>
      <w:r w:rsidR="00187887" w:rsidRPr="00BF38C1">
        <w:rPr>
          <w:sz w:val="20"/>
          <w:szCs w:val="20"/>
        </w:rPr>
        <w:br/>
        <w:t>You must finish a long rest or when you finish a short rest you may recharge this feature by expending a warlock pact spell slot before you can use this feature again.</w:t>
      </w:r>
    </w:p>
    <w:p w14:paraId="1789FA06" w14:textId="77777777" w:rsidR="008E1D42" w:rsidRPr="00BF38C1" w:rsidRDefault="008E1D42">
      <w:pPr>
        <w:spacing w:line="240" w:lineRule="auto"/>
        <w:rPr>
          <w:rFonts w:ascii="Times New Roman" w:eastAsia="Times New Roman" w:hAnsi="Times New Roman" w:cs="Times New Roman"/>
          <w:bCs w:val="0"/>
          <w:w w:val="100"/>
          <w:sz w:val="20"/>
        </w:rPr>
      </w:pPr>
      <w:r w:rsidRPr="00BF38C1">
        <w:rPr>
          <w:rFonts w:ascii="Times New Roman" w:hAnsi="Times New Roman" w:cs="Times New Roman"/>
          <w:sz w:val="20"/>
        </w:rPr>
        <w:br w:type="page"/>
      </w:r>
    </w:p>
    <w:p w14:paraId="0CBC757F" w14:textId="3E44563E" w:rsidR="00142352" w:rsidRPr="00A61765" w:rsidRDefault="00142352" w:rsidP="00142352">
      <w:pPr>
        <w:pStyle w:val="Heading2"/>
        <w:rPr>
          <w:rFonts w:ascii="Times New Roman" w:hAnsi="Times New Roman" w:cs="Times New Roman"/>
          <w:w w:val="100"/>
          <w:sz w:val="28"/>
          <w:szCs w:val="28"/>
        </w:rPr>
      </w:pPr>
      <w:r w:rsidRPr="00A61765">
        <w:rPr>
          <w:rFonts w:ascii="Times New Roman" w:hAnsi="Times New Roman" w:cs="Times New Roman"/>
          <w:sz w:val="28"/>
          <w:szCs w:val="28"/>
        </w:rPr>
        <w:lastRenderedPageBreak/>
        <w:t>The Celestial</w:t>
      </w:r>
    </w:p>
    <w:p w14:paraId="2FA980EE" w14:textId="77777777" w:rsidR="00B017BB" w:rsidRPr="00BF38C1" w:rsidRDefault="00B017BB" w:rsidP="00B017BB">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B017BB" w:rsidRPr="00BF38C1" w14:paraId="411216AE" w14:textId="77777777" w:rsidTr="009827C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4C3F23F" w14:textId="77777777" w:rsidR="00B017BB" w:rsidRPr="00BF38C1" w:rsidRDefault="00B017BB" w:rsidP="009827C5">
            <w:pPr>
              <w:pStyle w:val="5E-TABLECELLCENTERED"/>
              <w:framePr w:wrap="auto"/>
              <w:rPr>
                <w:rStyle w:val="5ECHARBOLD"/>
                <w:rFonts w:ascii="Times New Roman" w:hAnsi="Times New Roman"/>
                <w:sz w:val="20"/>
              </w:rPr>
            </w:pPr>
            <w:r w:rsidRPr="00BF38C1">
              <w:rPr>
                <w:rStyle w:val="5ECHARBOLD"/>
                <w:rFonts w:ascii="Times New Roman" w:hAnsi="Times New Roman"/>
                <w:sz w:val="20"/>
              </w:rPr>
              <w:t>Warlock Level</w:t>
            </w:r>
          </w:p>
        </w:tc>
        <w:tc>
          <w:tcPr>
            <w:tcW w:w="3960" w:type="dxa"/>
            <w:tcBorders>
              <w:top w:val="none" w:sz="0" w:space="0" w:color="auto"/>
              <w:left w:val="none" w:sz="0" w:space="0" w:color="auto"/>
              <w:bottom w:val="none" w:sz="0" w:space="0" w:color="auto"/>
              <w:right w:val="none" w:sz="0" w:space="0" w:color="auto"/>
            </w:tcBorders>
          </w:tcPr>
          <w:p w14:paraId="3C310ED0" w14:textId="77777777" w:rsidR="00B017BB" w:rsidRPr="00BF38C1" w:rsidRDefault="00B017BB" w:rsidP="009827C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B017BB" w:rsidRPr="00BF38C1" w14:paraId="5B0D7FFC"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FCF83C"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CC0CA3" w14:textId="77777777"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B017BB" w:rsidRPr="00BF38C1" w14:paraId="49DBBBFB"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FF3DE49"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9A35409" w14:textId="19D2E8F8" w:rsidR="00B017BB" w:rsidRPr="00BF38C1" w:rsidRDefault="00E14D72"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Fonts w:ascii="Times New Roman" w:hAnsi="Times New Roman" w:cs="Times New Roman"/>
                <w:iCs/>
                <w:sz w:val="20"/>
              </w:rPr>
              <w:t xml:space="preserve">Foreged in light, Healing Light, </w:t>
            </w:r>
            <w:r w:rsidR="00B017BB" w:rsidRPr="00BF38C1">
              <w:rPr>
                <w:rFonts w:ascii="Times New Roman" w:hAnsi="Times New Roman" w:cs="Times New Roman"/>
                <w:iCs/>
                <w:sz w:val="20"/>
              </w:rPr>
              <w:t>P</w:t>
            </w:r>
            <w:r w:rsidR="00B017BB" w:rsidRPr="00BF38C1">
              <w:rPr>
                <w:rStyle w:val="5ECHARITALIC"/>
                <w:rFonts w:ascii="Times New Roman" w:hAnsi="Times New Roman" w:cs="Times New Roman"/>
                <w:i w:val="0"/>
                <w:sz w:val="20"/>
              </w:rPr>
              <w:t>atrons Entreatment</w:t>
            </w:r>
          </w:p>
        </w:tc>
      </w:tr>
      <w:tr w:rsidR="00B017BB" w:rsidRPr="00BF38C1" w14:paraId="00FA0C55"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DC75671"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334BE0C1" w14:textId="20F483C1" w:rsidR="00B017BB" w:rsidRPr="00BF38C1" w:rsidRDefault="00E14D72"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R</w:t>
            </w:r>
            <w:r w:rsidRPr="00BF38C1">
              <w:rPr>
                <w:rStyle w:val="5ECHARITALIC"/>
                <w:rFonts w:ascii="Times New Roman" w:hAnsi="Times New Roman" w:cs="Times New Roman"/>
                <w:i w:val="0"/>
                <w:sz w:val="20"/>
                <w:lang w:val="en"/>
              </w:rPr>
              <w:t>adiant Soul</w:t>
            </w:r>
          </w:p>
        </w:tc>
      </w:tr>
      <w:tr w:rsidR="00B017BB" w:rsidRPr="00BF38C1" w14:paraId="18DF7F86"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3B7BF8C"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10th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B3C06DA" w14:textId="652BEC63" w:rsidR="00B017BB" w:rsidRPr="00BF38C1" w:rsidRDefault="00E14D72"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C</w:t>
            </w:r>
            <w:r w:rsidRPr="00BF38C1">
              <w:rPr>
                <w:rStyle w:val="5ECHARITALIC"/>
                <w:rFonts w:ascii="Times New Roman" w:hAnsi="Times New Roman" w:cs="Times New Roman"/>
                <w:i w:val="0"/>
                <w:sz w:val="20"/>
                <w:lang w:val="en"/>
              </w:rPr>
              <w:t>elestial Resilience</w:t>
            </w:r>
          </w:p>
        </w:tc>
      </w:tr>
      <w:tr w:rsidR="00B017BB" w:rsidRPr="00BF38C1" w14:paraId="77645F55"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2BFADA"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43641D" w14:textId="7CCBD5B6" w:rsidR="00B017BB" w:rsidRPr="00BF38C1" w:rsidRDefault="00E14D72"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S</w:t>
            </w:r>
            <w:r w:rsidRPr="00BF38C1">
              <w:rPr>
                <w:rStyle w:val="5ECHARITALIC"/>
                <w:rFonts w:ascii="Times New Roman" w:hAnsi="Times New Roman" w:cs="Times New Roman"/>
                <w:i w:val="0"/>
                <w:sz w:val="20"/>
                <w:lang w:val="en"/>
              </w:rPr>
              <w:t>earing Vengeance</w:t>
            </w:r>
          </w:p>
        </w:tc>
      </w:tr>
    </w:tbl>
    <w:p w14:paraId="60AA45ED" w14:textId="77777777" w:rsidR="00B017BB" w:rsidRPr="00BF38C1" w:rsidRDefault="00B017BB" w:rsidP="00B017BB">
      <w:pPr>
        <w:pStyle w:val="Heading4"/>
        <w:rPr>
          <w:rFonts w:ascii="Times New Roman" w:hAnsi="Times New Roman" w:cs="Times New Roman"/>
          <w:sz w:val="20"/>
          <w:szCs w:val="20"/>
        </w:rPr>
      </w:pPr>
      <w:r w:rsidRPr="00BF38C1">
        <w:rPr>
          <w:rFonts w:ascii="Times New Roman" w:hAnsi="Times New Roman" w:cs="Times New Roman"/>
          <w:sz w:val="20"/>
          <w:szCs w:val="20"/>
        </w:rPr>
        <w:t>Expanded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3018"/>
      </w:tblGrid>
      <w:tr w:rsidR="0038369B" w:rsidRPr="00BF38C1" w14:paraId="7866BDB7" w14:textId="77777777" w:rsidTr="009827C5">
        <w:trPr>
          <w:tblHeader/>
          <w:tblCellSpacing w:w="15" w:type="dxa"/>
        </w:trPr>
        <w:tc>
          <w:tcPr>
            <w:tcW w:w="0" w:type="auto"/>
            <w:vAlign w:val="center"/>
            <w:hideMark/>
          </w:tcPr>
          <w:p w14:paraId="7F496D49" w14:textId="77777777" w:rsidR="00B017BB" w:rsidRPr="00BF38C1" w:rsidRDefault="00B017BB" w:rsidP="009827C5">
            <w:pPr>
              <w:jc w:val="center"/>
              <w:rPr>
                <w:rFonts w:ascii="Times New Roman" w:hAnsi="Times New Roman" w:cs="Times New Roman"/>
                <w:b/>
                <w:sz w:val="20"/>
              </w:rPr>
            </w:pPr>
            <w:r w:rsidRPr="00BF38C1">
              <w:rPr>
                <w:rFonts w:ascii="Times New Roman" w:hAnsi="Times New Roman" w:cs="Times New Roman"/>
                <w:b/>
                <w:bCs w:val="0"/>
                <w:sz w:val="20"/>
              </w:rPr>
              <w:t>Spell Level</w:t>
            </w:r>
          </w:p>
        </w:tc>
        <w:tc>
          <w:tcPr>
            <w:tcW w:w="0" w:type="auto"/>
            <w:vAlign w:val="center"/>
            <w:hideMark/>
          </w:tcPr>
          <w:p w14:paraId="3EF281B4" w14:textId="77777777" w:rsidR="00B017BB" w:rsidRPr="00BF38C1" w:rsidRDefault="00B017BB" w:rsidP="009827C5">
            <w:pPr>
              <w:jc w:val="center"/>
              <w:rPr>
                <w:rFonts w:ascii="Times New Roman" w:hAnsi="Times New Roman" w:cs="Times New Roman"/>
                <w:b/>
                <w:bCs w:val="0"/>
                <w:sz w:val="20"/>
              </w:rPr>
            </w:pPr>
            <w:r w:rsidRPr="00BF38C1">
              <w:rPr>
                <w:rFonts w:ascii="Times New Roman" w:hAnsi="Times New Roman" w:cs="Times New Roman"/>
                <w:b/>
                <w:bCs w:val="0"/>
                <w:sz w:val="20"/>
              </w:rPr>
              <w:t>Spells</w:t>
            </w:r>
          </w:p>
        </w:tc>
      </w:tr>
      <w:tr w:rsidR="0038369B" w:rsidRPr="00BF38C1" w14:paraId="402BE8FE" w14:textId="77777777" w:rsidTr="009827C5">
        <w:trPr>
          <w:tblCellSpacing w:w="15" w:type="dxa"/>
        </w:trPr>
        <w:tc>
          <w:tcPr>
            <w:tcW w:w="0" w:type="auto"/>
            <w:vAlign w:val="center"/>
            <w:hideMark/>
          </w:tcPr>
          <w:p w14:paraId="188901D4" w14:textId="77777777" w:rsidR="00B017BB" w:rsidRPr="00BF38C1" w:rsidRDefault="00B017BB" w:rsidP="009827C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5B17EEAA" w14:textId="1673D90B" w:rsidR="00B017BB" w:rsidRPr="00BF38C1" w:rsidRDefault="0038369B" w:rsidP="009827C5">
            <w:pPr>
              <w:rPr>
                <w:rFonts w:ascii="Times New Roman" w:hAnsi="Times New Roman" w:cs="Times New Roman"/>
                <w:sz w:val="20"/>
              </w:rPr>
            </w:pPr>
            <w:r w:rsidRPr="00BF38C1">
              <w:rPr>
                <w:rFonts w:ascii="Times New Roman" w:hAnsi="Times New Roman" w:cs="Times New Roman"/>
                <w:sz w:val="20"/>
              </w:rPr>
              <w:t>Cure Wounds, Guiding Bolt</w:t>
            </w:r>
          </w:p>
        </w:tc>
      </w:tr>
      <w:tr w:rsidR="0038369B" w:rsidRPr="00BF38C1" w14:paraId="0789F88D" w14:textId="77777777" w:rsidTr="009827C5">
        <w:trPr>
          <w:tblCellSpacing w:w="15" w:type="dxa"/>
        </w:trPr>
        <w:tc>
          <w:tcPr>
            <w:tcW w:w="0" w:type="auto"/>
            <w:vAlign w:val="center"/>
            <w:hideMark/>
          </w:tcPr>
          <w:p w14:paraId="6F962E10"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2nd</w:t>
            </w:r>
          </w:p>
        </w:tc>
        <w:tc>
          <w:tcPr>
            <w:tcW w:w="0" w:type="auto"/>
            <w:vAlign w:val="center"/>
            <w:hideMark/>
          </w:tcPr>
          <w:p w14:paraId="6F721B30" w14:textId="4A7602DD" w:rsidR="00B017BB" w:rsidRPr="00BF38C1" w:rsidRDefault="0038369B" w:rsidP="009827C5">
            <w:pPr>
              <w:rPr>
                <w:rFonts w:ascii="Times New Roman" w:hAnsi="Times New Roman" w:cs="Times New Roman"/>
                <w:sz w:val="20"/>
              </w:rPr>
            </w:pPr>
            <w:r w:rsidRPr="00BF38C1">
              <w:rPr>
                <w:rFonts w:ascii="Times New Roman" w:hAnsi="Times New Roman" w:cs="Times New Roman"/>
                <w:sz w:val="20"/>
              </w:rPr>
              <w:t>Flaming Sphere, Lesser Restoration</w:t>
            </w:r>
          </w:p>
        </w:tc>
      </w:tr>
      <w:tr w:rsidR="0038369B" w:rsidRPr="00BF38C1" w14:paraId="0D9FF2CC" w14:textId="77777777" w:rsidTr="009827C5">
        <w:trPr>
          <w:tblCellSpacing w:w="15" w:type="dxa"/>
        </w:trPr>
        <w:tc>
          <w:tcPr>
            <w:tcW w:w="0" w:type="auto"/>
            <w:vAlign w:val="center"/>
            <w:hideMark/>
          </w:tcPr>
          <w:p w14:paraId="5310F34B"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3rd</w:t>
            </w:r>
          </w:p>
        </w:tc>
        <w:tc>
          <w:tcPr>
            <w:tcW w:w="0" w:type="auto"/>
            <w:vAlign w:val="center"/>
            <w:hideMark/>
          </w:tcPr>
          <w:p w14:paraId="4C525551" w14:textId="5BA4C076" w:rsidR="00B017BB" w:rsidRPr="00BF38C1" w:rsidRDefault="0038369B" w:rsidP="009827C5">
            <w:pPr>
              <w:rPr>
                <w:rFonts w:ascii="Times New Roman" w:hAnsi="Times New Roman" w:cs="Times New Roman"/>
                <w:sz w:val="20"/>
              </w:rPr>
            </w:pPr>
            <w:r w:rsidRPr="00BF38C1">
              <w:rPr>
                <w:rFonts w:ascii="Times New Roman" w:hAnsi="Times New Roman" w:cs="Times New Roman"/>
                <w:sz w:val="20"/>
              </w:rPr>
              <w:t>Daylight, Revivify</w:t>
            </w:r>
          </w:p>
        </w:tc>
      </w:tr>
      <w:tr w:rsidR="0038369B" w:rsidRPr="00BF38C1" w14:paraId="69AB8A7C" w14:textId="77777777" w:rsidTr="009827C5">
        <w:trPr>
          <w:tblCellSpacing w:w="15" w:type="dxa"/>
        </w:trPr>
        <w:tc>
          <w:tcPr>
            <w:tcW w:w="0" w:type="auto"/>
            <w:vAlign w:val="center"/>
            <w:hideMark/>
          </w:tcPr>
          <w:p w14:paraId="4C3244F0"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4th</w:t>
            </w:r>
          </w:p>
        </w:tc>
        <w:tc>
          <w:tcPr>
            <w:tcW w:w="0" w:type="auto"/>
            <w:vAlign w:val="center"/>
            <w:hideMark/>
          </w:tcPr>
          <w:p w14:paraId="3F8B9A4E" w14:textId="4F8E413A" w:rsidR="00B017BB" w:rsidRPr="00BF38C1" w:rsidRDefault="0038369B" w:rsidP="009827C5">
            <w:pPr>
              <w:rPr>
                <w:rFonts w:ascii="Times New Roman" w:hAnsi="Times New Roman" w:cs="Times New Roman"/>
                <w:sz w:val="20"/>
              </w:rPr>
            </w:pPr>
            <w:r w:rsidRPr="00BF38C1">
              <w:rPr>
                <w:rFonts w:ascii="Times New Roman" w:hAnsi="Times New Roman" w:cs="Times New Roman"/>
                <w:sz w:val="20"/>
              </w:rPr>
              <w:t>Guardian of Faith, Wall of Fire</w:t>
            </w:r>
          </w:p>
        </w:tc>
      </w:tr>
      <w:tr w:rsidR="0038369B" w:rsidRPr="00BF38C1" w14:paraId="4A90A735" w14:textId="77777777" w:rsidTr="009827C5">
        <w:trPr>
          <w:tblCellSpacing w:w="15" w:type="dxa"/>
        </w:trPr>
        <w:tc>
          <w:tcPr>
            <w:tcW w:w="0" w:type="auto"/>
            <w:vAlign w:val="center"/>
            <w:hideMark/>
          </w:tcPr>
          <w:p w14:paraId="74ECA351"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5th</w:t>
            </w:r>
          </w:p>
        </w:tc>
        <w:tc>
          <w:tcPr>
            <w:tcW w:w="0" w:type="auto"/>
            <w:vAlign w:val="center"/>
            <w:hideMark/>
          </w:tcPr>
          <w:p w14:paraId="35424653" w14:textId="0EE44754" w:rsidR="00B017BB" w:rsidRPr="00BF38C1" w:rsidRDefault="0038369B" w:rsidP="009827C5">
            <w:pPr>
              <w:rPr>
                <w:rFonts w:ascii="Times New Roman" w:hAnsi="Times New Roman" w:cs="Times New Roman"/>
                <w:sz w:val="20"/>
              </w:rPr>
            </w:pPr>
            <w:r w:rsidRPr="00BF38C1">
              <w:rPr>
                <w:rFonts w:ascii="Times New Roman" w:hAnsi="Times New Roman" w:cs="Times New Roman"/>
                <w:sz w:val="20"/>
              </w:rPr>
              <w:t>Flame Strike, Greater Restoration</w:t>
            </w:r>
          </w:p>
        </w:tc>
      </w:tr>
    </w:tbl>
    <w:p w14:paraId="514A09F5" w14:textId="17C84E12" w:rsidR="008E1D42" w:rsidRPr="00A61765" w:rsidRDefault="0038369B" w:rsidP="008E1D42">
      <w:pPr>
        <w:pStyle w:val="Heading4"/>
        <w:rPr>
          <w:rFonts w:ascii="Times New Roman" w:hAnsi="Times New Roman" w:cs="Times New Roman"/>
          <w:w w:val="100"/>
          <w:sz w:val="28"/>
          <w:szCs w:val="28"/>
        </w:rPr>
      </w:pPr>
      <w:r w:rsidRPr="00A61765">
        <w:rPr>
          <w:rFonts w:ascii="Times New Roman" w:hAnsi="Times New Roman" w:cs="Times New Roman"/>
          <w:sz w:val="28"/>
          <w:szCs w:val="28"/>
        </w:rPr>
        <w:t>Forged in light</w:t>
      </w:r>
    </w:p>
    <w:p w14:paraId="206CD2A0" w14:textId="53D465FF" w:rsidR="008E1D42" w:rsidRDefault="008E1D42" w:rsidP="008E1D42">
      <w:pPr>
        <w:pStyle w:val="NormalWeb"/>
        <w:rPr>
          <w:sz w:val="20"/>
          <w:szCs w:val="20"/>
        </w:rPr>
      </w:pPr>
      <w:r w:rsidRPr="00BF38C1">
        <w:rPr>
          <w:sz w:val="20"/>
          <w:szCs w:val="20"/>
        </w:rPr>
        <w:t xml:space="preserve">At </w:t>
      </w:r>
      <w:r w:rsidR="0038369B" w:rsidRPr="00BF38C1">
        <w:rPr>
          <w:sz w:val="20"/>
          <w:szCs w:val="20"/>
        </w:rPr>
        <w:t>3rd</w:t>
      </w:r>
      <w:r w:rsidRPr="00BF38C1">
        <w:rPr>
          <w:sz w:val="20"/>
          <w:szCs w:val="20"/>
        </w:rPr>
        <w:t xml:space="preserve"> level, you learn the light</w:t>
      </w:r>
      <w:r w:rsidR="0038369B" w:rsidRPr="00BF38C1">
        <w:rPr>
          <w:sz w:val="20"/>
          <w:szCs w:val="20"/>
        </w:rPr>
        <w:t xml:space="preserve"> one cleric cantrip of your choice</w:t>
      </w:r>
      <w:r w:rsidRPr="00BF38C1">
        <w:rPr>
          <w:sz w:val="20"/>
          <w:szCs w:val="20"/>
        </w:rPr>
        <w:t>. They count as warlock cantrips for you, but they don’t count against your number of cantrips known.</w:t>
      </w:r>
      <w:r w:rsidR="0038369B" w:rsidRPr="00BF38C1">
        <w:rPr>
          <w:sz w:val="20"/>
          <w:szCs w:val="20"/>
        </w:rPr>
        <w:br/>
      </w:r>
      <w:r w:rsidR="0038369B" w:rsidRPr="00BF38C1">
        <w:rPr>
          <w:sz w:val="20"/>
          <w:szCs w:val="20"/>
        </w:rPr>
        <w:br/>
        <w:t>If a warlock feature</w:t>
      </w:r>
      <w:r w:rsidR="002C13A2" w:rsidRPr="00BF38C1">
        <w:rPr>
          <w:sz w:val="20"/>
          <w:szCs w:val="20"/>
        </w:rPr>
        <w:t xml:space="preserve"> or spell</w:t>
      </w:r>
      <w:r w:rsidR="0038369B" w:rsidRPr="00BF38C1">
        <w:rPr>
          <w:sz w:val="20"/>
          <w:szCs w:val="20"/>
        </w:rPr>
        <w:t xml:space="preserve"> you take causes you to deal necrotic damage</w:t>
      </w:r>
      <w:r w:rsidR="002C13A2" w:rsidRPr="00BF38C1">
        <w:rPr>
          <w:sz w:val="20"/>
          <w:szCs w:val="20"/>
        </w:rPr>
        <w:t xml:space="preserve"> you may have that spell or feature deal radiant damage instead. You choose which it deals when you gain this feature for any current spells or features you </w:t>
      </w:r>
      <w:r w:rsidR="009660A9" w:rsidRPr="00BF38C1">
        <w:rPr>
          <w:sz w:val="20"/>
          <w:szCs w:val="20"/>
        </w:rPr>
        <w:t>already have</w:t>
      </w:r>
      <w:r w:rsidR="002C13A2" w:rsidRPr="00BF38C1">
        <w:rPr>
          <w:sz w:val="20"/>
          <w:szCs w:val="20"/>
        </w:rPr>
        <w:t>. Whenever you gain a feature or spell in this way you may choose which it deals when you gain the feature. You can change which type it deals whenever you gain a level in this class.</w:t>
      </w:r>
    </w:p>
    <w:p w14:paraId="758A5171" w14:textId="77777777" w:rsidR="00A61765" w:rsidRPr="00BF38C1" w:rsidRDefault="00A61765" w:rsidP="008E1D42">
      <w:pPr>
        <w:pStyle w:val="NormalWeb"/>
        <w:rPr>
          <w:sz w:val="20"/>
          <w:szCs w:val="20"/>
        </w:rPr>
      </w:pPr>
    </w:p>
    <w:p w14:paraId="09C92115" w14:textId="77777777" w:rsidR="002C13A2" w:rsidRPr="00BF38C1" w:rsidRDefault="002C13A2" w:rsidP="008E1D42">
      <w:pPr>
        <w:pStyle w:val="NormalWeb"/>
        <w:rPr>
          <w:sz w:val="20"/>
          <w:szCs w:val="20"/>
        </w:rPr>
      </w:pPr>
    </w:p>
    <w:p w14:paraId="7FABC730" w14:textId="77777777" w:rsidR="006458A7" w:rsidRPr="00BF38C1" w:rsidRDefault="006458A7" w:rsidP="008E1D42">
      <w:pPr>
        <w:pStyle w:val="NormalWeb"/>
        <w:rPr>
          <w:sz w:val="20"/>
          <w:szCs w:val="20"/>
        </w:rPr>
      </w:pPr>
    </w:p>
    <w:p w14:paraId="1425A8EF" w14:textId="77777777" w:rsidR="002C13A2" w:rsidRPr="00BF38C1" w:rsidRDefault="002C13A2" w:rsidP="008E1D42">
      <w:pPr>
        <w:pStyle w:val="NormalWeb"/>
        <w:rPr>
          <w:sz w:val="20"/>
          <w:szCs w:val="20"/>
        </w:rPr>
      </w:pPr>
    </w:p>
    <w:p w14:paraId="26D4ED0B" w14:textId="77777777" w:rsidR="002C13A2" w:rsidRPr="00BF38C1" w:rsidRDefault="002C13A2" w:rsidP="008E1D42">
      <w:pPr>
        <w:pStyle w:val="NormalWeb"/>
        <w:rPr>
          <w:sz w:val="20"/>
          <w:szCs w:val="20"/>
        </w:rPr>
      </w:pPr>
    </w:p>
    <w:p w14:paraId="14BAD1BC" w14:textId="77777777" w:rsidR="002C13A2" w:rsidRPr="00BF38C1" w:rsidRDefault="002C13A2" w:rsidP="008E1D42">
      <w:pPr>
        <w:pStyle w:val="NormalWeb"/>
        <w:rPr>
          <w:sz w:val="20"/>
          <w:szCs w:val="20"/>
        </w:rPr>
      </w:pPr>
    </w:p>
    <w:p w14:paraId="09D8F6B5" w14:textId="77777777" w:rsidR="008E1D42" w:rsidRPr="00A61765" w:rsidRDefault="008E1D42" w:rsidP="008E1D42">
      <w:pPr>
        <w:pStyle w:val="Heading4"/>
        <w:rPr>
          <w:rFonts w:ascii="Times New Roman" w:hAnsi="Times New Roman" w:cs="Times New Roman"/>
          <w:sz w:val="28"/>
          <w:szCs w:val="28"/>
        </w:rPr>
      </w:pPr>
      <w:r w:rsidRPr="00A61765">
        <w:rPr>
          <w:rFonts w:ascii="Times New Roman" w:hAnsi="Times New Roman" w:cs="Times New Roman"/>
          <w:sz w:val="28"/>
          <w:szCs w:val="28"/>
        </w:rPr>
        <w:t>Healing Light</w:t>
      </w:r>
    </w:p>
    <w:p w14:paraId="637D222B" w14:textId="5C14B4A3" w:rsidR="008E1D42" w:rsidRPr="00BF38C1" w:rsidRDefault="008E1D42" w:rsidP="008E1D42">
      <w:pPr>
        <w:pStyle w:val="core-stylescore-body"/>
        <w:rPr>
          <w:sz w:val="20"/>
          <w:szCs w:val="20"/>
        </w:rPr>
      </w:pPr>
      <w:r w:rsidRPr="00BF38C1">
        <w:rPr>
          <w:sz w:val="20"/>
          <w:szCs w:val="20"/>
        </w:rPr>
        <w:t xml:space="preserve">At </w:t>
      </w:r>
      <w:r w:rsidR="0038369B" w:rsidRPr="00BF38C1">
        <w:rPr>
          <w:sz w:val="20"/>
          <w:szCs w:val="20"/>
        </w:rPr>
        <w:t>3rd</w:t>
      </w:r>
      <w:r w:rsidRPr="00BF38C1">
        <w:rPr>
          <w:sz w:val="20"/>
          <w:szCs w:val="20"/>
        </w:rPr>
        <w:t xml:space="preserve"> level, you gain the ability to channel celestial energy to heal wounds. You have a pool of d6s that you spend to fuel this healing. The number of dice in the pool equals 1 + your warlock level.</w:t>
      </w:r>
    </w:p>
    <w:p w14:paraId="5294B019" w14:textId="20324CB0" w:rsidR="008E1D42" w:rsidRPr="00BF38C1" w:rsidRDefault="008E1D42" w:rsidP="008E1D42">
      <w:pPr>
        <w:pStyle w:val="core-stylescore-body"/>
        <w:rPr>
          <w:sz w:val="20"/>
          <w:szCs w:val="20"/>
        </w:rPr>
      </w:pPr>
      <w:r w:rsidRPr="00BF38C1">
        <w:rPr>
          <w:sz w:val="20"/>
          <w:szCs w:val="20"/>
        </w:rPr>
        <w:t>As a bonus action, you can heal one creature you can see within 60 feet of you, spending dice from the pool. The maximum number of dice you can spend at once equals your Charisma modifier (minimum of one die). Roll the dice you spend, add them together</w:t>
      </w:r>
      <w:r w:rsidR="0038369B" w:rsidRPr="00BF38C1">
        <w:rPr>
          <w:sz w:val="20"/>
          <w:szCs w:val="20"/>
        </w:rPr>
        <w:t xml:space="preserve"> with your charisma modifier</w:t>
      </w:r>
      <w:r w:rsidRPr="00BF38C1">
        <w:rPr>
          <w:sz w:val="20"/>
          <w:szCs w:val="20"/>
        </w:rPr>
        <w:t>, and restore a number of hit points equal to the total.</w:t>
      </w:r>
    </w:p>
    <w:p w14:paraId="2D349F2D" w14:textId="77777777" w:rsidR="008E1D42" w:rsidRPr="00BF38C1" w:rsidRDefault="008E1D42" w:rsidP="008E1D42">
      <w:pPr>
        <w:pStyle w:val="core-stylescore-body"/>
        <w:rPr>
          <w:sz w:val="20"/>
          <w:szCs w:val="20"/>
        </w:rPr>
      </w:pPr>
      <w:r w:rsidRPr="00BF38C1">
        <w:rPr>
          <w:sz w:val="20"/>
          <w:szCs w:val="20"/>
        </w:rPr>
        <w:t>Your pool regains all expended dice when you finish a long rest.</w:t>
      </w:r>
    </w:p>
    <w:p w14:paraId="2360F5CD" w14:textId="77777777" w:rsidR="00E14D72" w:rsidRPr="00A61765" w:rsidRDefault="00E14D72" w:rsidP="00E14D72">
      <w:pPr>
        <w:pStyle w:val="Heading4"/>
        <w:rPr>
          <w:rFonts w:ascii="Times New Roman" w:hAnsi="Times New Roman" w:cs="Times New Roman"/>
          <w:w w:val="100"/>
          <w:sz w:val="28"/>
          <w:szCs w:val="28"/>
        </w:rPr>
      </w:pPr>
      <w:r w:rsidRPr="00A61765">
        <w:rPr>
          <w:rFonts w:ascii="Times New Roman" w:hAnsi="Times New Roman" w:cs="Times New Roman"/>
          <w:sz w:val="28"/>
          <w:szCs w:val="28"/>
        </w:rPr>
        <w:t>Patrons Entreatment</w:t>
      </w:r>
    </w:p>
    <w:p w14:paraId="59C28B5E" w14:textId="4B2F5DDD" w:rsidR="00E14D72" w:rsidRPr="00BF38C1" w:rsidRDefault="00E14D72" w:rsidP="00E14D72">
      <w:pPr>
        <w:pStyle w:val="core-stylescore-body"/>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r w:rsidRPr="00BF38C1">
        <w:rPr>
          <w:sz w:val="20"/>
          <w:szCs w:val="20"/>
        </w:rPr>
        <w:br/>
      </w:r>
    </w:p>
    <w:p w14:paraId="56CB50FF" w14:textId="132F0B32" w:rsidR="008E1D42" w:rsidRPr="00A61765" w:rsidRDefault="008E1D42" w:rsidP="008E1D42">
      <w:pPr>
        <w:pStyle w:val="Heading4"/>
        <w:rPr>
          <w:rFonts w:ascii="Times New Roman" w:hAnsi="Times New Roman" w:cs="Times New Roman"/>
          <w:sz w:val="28"/>
          <w:szCs w:val="28"/>
        </w:rPr>
      </w:pPr>
      <w:r w:rsidRPr="00A61765">
        <w:rPr>
          <w:rFonts w:ascii="Times New Roman" w:hAnsi="Times New Roman" w:cs="Times New Roman"/>
          <w:sz w:val="28"/>
          <w:szCs w:val="28"/>
        </w:rPr>
        <w:t xml:space="preserve">Radiant </w:t>
      </w:r>
      <w:r w:rsidR="009660A9" w:rsidRPr="00A61765">
        <w:rPr>
          <w:rFonts w:ascii="Times New Roman" w:hAnsi="Times New Roman" w:cs="Times New Roman"/>
          <w:sz w:val="28"/>
          <w:szCs w:val="28"/>
        </w:rPr>
        <w:t>Soul</w:t>
      </w:r>
    </w:p>
    <w:p w14:paraId="635B070D" w14:textId="77777777" w:rsidR="00E14D72" w:rsidRPr="00BF38C1" w:rsidRDefault="008E1D42" w:rsidP="008E1D42">
      <w:pPr>
        <w:pStyle w:val="NormalWeb"/>
        <w:rPr>
          <w:sz w:val="20"/>
          <w:szCs w:val="20"/>
        </w:rPr>
      </w:pPr>
      <w:r w:rsidRPr="00BF38C1">
        <w:rPr>
          <w:sz w:val="20"/>
          <w:szCs w:val="20"/>
        </w:rPr>
        <w:t>Starting at 6th level, your link to the Celestial allows you to serve as a conduit for radiant energy. You have resistance to radiant damage</w:t>
      </w:r>
      <w:r w:rsidR="009660A9" w:rsidRPr="00BF38C1">
        <w:rPr>
          <w:sz w:val="20"/>
          <w:szCs w:val="20"/>
        </w:rPr>
        <w:t xml:space="preserve"> when you cast a spell that deals radiant or fire damage, you can add your Charisma modifier to one radiant or fire damage roll of that spell.</w:t>
      </w:r>
    </w:p>
    <w:p w14:paraId="50EF23B2" w14:textId="7430005C" w:rsidR="008E1D42" w:rsidRPr="00BF38C1" w:rsidRDefault="00E14D72" w:rsidP="008E1D42">
      <w:pPr>
        <w:pStyle w:val="NormalWeb"/>
        <w:rPr>
          <w:sz w:val="20"/>
          <w:szCs w:val="20"/>
        </w:rPr>
      </w:pPr>
      <w:r w:rsidRPr="00BF38C1">
        <w:rPr>
          <w:sz w:val="20"/>
          <w:szCs w:val="20"/>
        </w:rPr>
        <w:t>You may choose two cleric spells of a level you can cast. You may add those spells to your spell list, they count as warlock spell for you but do not count against your spells known.</w:t>
      </w:r>
    </w:p>
    <w:p w14:paraId="0139546F" w14:textId="77777777" w:rsidR="008E1D42" w:rsidRPr="00A61765" w:rsidRDefault="008E1D42" w:rsidP="008E1D42">
      <w:pPr>
        <w:pStyle w:val="Heading4"/>
        <w:rPr>
          <w:rFonts w:ascii="Times New Roman" w:hAnsi="Times New Roman" w:cs="Times New Roman"/>
          <w:sz w:val="28"/>
          <w:szCs w:val="28"/>
        </w:rPr>
      </w:pPr>
      <w:r w:rsidRPr="00A61765">
        <w:rPr>
          <w:rFonts w:ascii="Times New Roman" w:hAnsi="Times New Roman" w:cs="Times New Roman"/>
          <w:sz w:val="28"/>
          <w:szCs w:val="28"/>
        </w:rPr>
        <w:t>Celestial Resilience</w:t>
      </w:r>
    </w:p>
    <w:p w14:paraId="0F68E7F7" w14:textId="614EF117" w:rsidR="00A61765" w:rsidRDefault="008E1D42" w:rsidP="008E1D42">
      <w:pPr>
        <w:pStyle w:val="NormalWeb"/>
        <w:rPr>
          <w:i/>
          <w:iCs/>
          <w:sz w:val="20"/>
          <w:szCs w:val="20"/>
        </w:rPr>
      </w:pPr>
      <w:r w:rsidRPr="00BF38C1">
        <w:rPr>
          <w:sz w:val="20"/>
          <w:szCs w:val="20"/>
        </w:rPr>
        <w:t xml:space="preserve">Starting at 10th level, you gain </w:t>
      </w:r>
      <w:r w:rsidR="00042FF6" w:rsidRPr="00BF38C1">
        <w:rPr>
          <w:sz w:val="20"/>
          <w:szCs w:val="20"/>
        </w:rPr>
        <w:t>maximum</w:t>
      </w:r>
      <w:r w:rsidRPr="00BF38C1">
        <w:rPr>
          <w:sz w:val="20"/>
          <w:szCs w:val="20"/>
        </w:rPr>
        <w:t xml:space="preserve"> hit points whenever you finish a long rest. </w:t>
      </w:r>
      <w:r w:rsidR="00042FF6" w:rsidRPr="00BF38C1">
        <w:rPr>
          <w:sz w:val="20"/>
          <w:szCs w:val="20"/>
        </w:rPr>
        <w:t>The max hit</w:t>
      </w:r>
      <w:r w:rsidRPr="00BF38C1">
        <w:rPr>
          <w:sz w:val="20"/>
          <w:szCs w:val="20"/>
        </w:rPr>
        <w:t xml:space="preserve"> points equal your warlock level + your Charisma modifier. </w:t>
      </w:r>
      <w:r w:rsidR="00E14D72" w:rsidRPr="00BF38C1">
        <w:rPr>
          <w:sz w:val="20"/>
          <w:szCs w:val="20"/>
        </w:rPr>
        <w:br/>
      </w:r>
      <w:r w:rsidR="00E14D72" w:rsidRPr="00BF38C1">
        <w:rPr>
          <w:sz w:val="20"/>
          <w:szCs w:val="20"/>
        </w:rPr>
        <w:br/>
      </w:r>
      <w:r w:rsidRPr="00BF38C1">
        <w:rPr>
          <w:sz w:val="20"/>
          <w:szCs w:val="20"/>
        </w:rPr>
        <w:t xml:space="preserve">Additionally, choose up to </w:t>
      </w:r>
      <w:r w:rsidR="00042FF6" w:rsidRPr="00BF38C1">
        <w:rPr>
          <w:sz w:val="20"/>
          <w:szCs w:val="20"/>
        </w:rPr>
        <w:t>a number of other creatures equal to your proficiency bonus at</w:t>
      </w:r>
      <w:r w:rsidRPr="00BF38C1">
        <w:rPr>
          <w:sz w:val="20"/>
          <w:szCs w:val="20"/>
        </w:rPr>
        <w:t xml:space="preserve"> the end of the rest. Those creatures each gain </w:t>
      </w:r>
      <w:r w:rsidR="00042FF6" w:rsidRPr="00BF38C1">
        <w:rPr>
          <w:sz w:val="20"/>
          <w:szCs w:val="20"/>
        </w:rPr>
        <w:t>max</w:t>
      </w:r>
      <w:r w:rsidRPr="00BF38C1">
        <w:rPr>
          <w:sz w:val="20"/>
          <w:szCs w:val="20"/>
        </w:rPr>
        <w:t xml:space="preserve"> hit points equal </w:t>
      </w:r>
      <w:r w:rsidRPr="00BF38C1">
        <w:rPr>
          <w:b/>
          <w:bCs/>
          <w:sz w:val="20"/>
          <w:szCs w:val="20"/>
        </w:rPr>
        <w:t>to half</w:t>
      </w:r>
      <w:r w:rsidRPr="00BF38C1">
        <w:rPr>
          <w:sz w:val="20"/>
          <w:szCs w:val="20"/>
        </w:rPr>
        <w:t xml:space="preserve"> your warlock level + your Charisma modifier.</w:t>
      </w:r>
      <w:r w:rsidR="00042FF6" w:rsidRPr="00BF38C1">
        <w:rPr>
          <w:sz w:val="20"/>
          <w:szCs w:val="20"/>
        </w:rPr>
        <w:t xml:space="preserve"> The max hp gained from this feature disappears whenever you finish a long rest </w:t>
      </w:r>
      <w:r w:rsidR="00042FF6" w:rsidRPr="00BF38C1">
        <w:rPr>
          <w:i/>
          <w:iCs/>
          <w:sz w:val="20"/>
          <w:szCs w:val="20"/>
        </w:rPr>
        <w:t>(on all effected creatures).</w:t>
      </w:r>
    </w:p>
    <w:p w14:paraId="2C83E3E9" w14:textId="77777777" w:rsidR="00A61765" w:rsidRDefault="00A61765">
      <w:pPr>
        <w:spacing w:line="240" w:lineRule="auto"/>
        <w:rPr>
          <w:rFonts w:ascii="Times New Roman" w:eastAsia="Times New Roman" w:hAnsi="Times New Roman" w:cs="Times New Roman"/>
          <w:bCs w:val="0"/>
          <w:i/>
          <w:iCs/>
          <w:w w:val="100"/>
          <w:sz w:val="20"/>
        </w:rPr>
      </w:pPr>
      <w:r>
        <w:rPr>
          <w:i/>
          <w:iCs/>
          <w:sz w:val="20"/>
        </w:rPr>
        <w:br w:type="page"/>
      </w:r>
    </w:p>
    <w:p w14:paraId="4697A6B4" w14:textId="77777777" w:rsidR="008E1D42" w:rsidRPr="00A61765" w:rsidRDefault="008E1D42" w:rsidP="008E1D42">
      <w:pPr>
        <w:pStyle w:val="Heading4"/>
        <w:rPr>
          <w:rFonts w:ascii="Times New Roman" w:hAnsi="Times New Roman" w:cs="Times New Roman"/>
          <w:sz w:val="28"/>
          <w:szCs w:val="28"/>
        </w:rPr>
      </w:pPr>
      <w:r w:rsidRPr="00A61765">
        <w:rPr>
          <w:rFonts w:ascii="Times New Roman" w:hAnsi="Times New Roman" w:cs="Times New Roman"/>
          <w:sz w:val="28"/>
          <w:szCs w:val="28"/>
        </w:rPr>
        <w:lastRenderedPageBreak/>
        <w:t>Searing Vengeance</w:t>
      </w:r>
    </w:p>
    <w:p w14:paraId="435EF946" w14:textId="28514D3B" w:rsidR="00E14D72" w:rsidRPr="00BF38C1" w:rsidRDefault="00E14D72" w:rsidP="00E14D72">
      <w:pPr>
        <w:pStyle w:val="core-stylescore-body"/>
        <w:rPr>
          <w:sz w:val="20"/>
          <w:szCs w:val="20"/>
        </w:rPr>
      </w:pPr>
      <w:r w:rsidRPr="00BF38C1">
        <w:rPr>
          <w:sz w:val="20"/>
          <w:szCs w:val="20"/>
        </w:rPr>
        <w:t>Starting at 14th level, the radiant energy you channel allows you to resist death. When you have to make a death saving throw at the start of your turn, you can instead spring back to your feet with a burst of radiant energy. You regain hit points equal to half your hit point maximum, and then you stand up if you so choose. Each creature of your choice that is within 30 feet of you takes radiant damage equal to 2d8 + your Charisma modifier, and it is blinded until the end of the current turn.</w:t>
      </w:r>
    </w:p>
    <w:p w14:paraId="45701387" w14:textId="63F1B600" w:rsidR="00142352" w:rsidRPr="00BF38C1" w:rsidRDefault="00E14D72" w:rsidP="00E14D72">
      <w:pPr>
        <w:pStyle w:val="core-stylescore-body"/>
        <w:rPr>
          <w:sz w:val="20"/>
          <w:szCs w:val="20"/>
        </w:rPr>
      </w:pPr>
      <w:r w:rsidRPr="00BF38C1">
        <w:rPr>
          <w:sz w:val="20"/>
          <w:szCs w:val="20"/>
        </w:rPr>
        <w:t>Once you use this feature, you can’t use it again until you finish a long rest.</w:t>
      </w:r>
      <w:r w:rsidR="00142352" w:rsidRPr="00BF38C1">
        <w:rPr>
          <w:sz w:val="20"/>
          <w:szCs w:val="20"/>
          <w:lang w:val="en"/>
        </w:rPr>
        <w:br w:type="page"/>
      </w:r>
    </w:p>
    <w:p w14:paraId="1ACB67FB" w14:textId="29A1F7A2" w:rsidR="00142352" w:rsidRPr="00A61765" w:rsidRDefault="00142352" w:rsidP="00142352">
      <w:pPr>
        <w:pStyle w:val="Heading2"/>
        <w:rPr>
          <w:rFonts w:ascii="Times New Roman" w:hAnsi="Times New Roman" w:cs="Times New Roman"/>
          <w:w w:val="100"/>
        </w:rPr>
      </w:pPr>
      <w:r w:rsidRPr="00A61765">
        <w:rPr>
          <w:rFonts w:ascii="Times New Roman" w:hAnsi="Times New Roman" w:cs="Times New Roman"/>
        </w:rPr>
        <w:lastRenderedPageBreak/>
        <w:t>The Fathomless</w:t>
      </w:r>
    </w:p>
    <w:p w14:paraId="2A6B79EA" w14:textId="77777777" w:rsidR="00B017BB" w:rsidRPr="00BF38C1" w:rsidRDefault="00B017BB" w:rsidP="00B017BB">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B017BB" w:rsidRPr="00BF38C1" w14:paraId="3C854469" w14:textId="77777777" w:rsidTr="009827C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830E1CB" w14:textId="77777777" w:rsidR="00B017BB" w:rsidRPr="00BF38C1" w:rsidRDefault="00B017BB" w:rsidP="009827C5">
            <w:pPr>
              <w:pStyle w:val="5E-TABLECELLCENTERED"/>
              <w:framePr w:wrap="auto"/>
              <w:rPr>
                <w:rStyle w:val="5ECHARBOLD"/>
                <w:rFonts w:ascii="Times New Roman" w:hAnsi="Times New Roman"/>
                <w:sz w:val="20"/>
              </w:rPr>
            </w:pPr>
            <w:r w:rsidRPr="00BF38C1">
              <w:rPr>
                <w:rStyle w:val="5ECHARBOLD"/>
                <w:rFonts w:ascii="Times New Roman" w:hAnsi="Times New Roman"/>
                <w:sz w:val="20"/>
              </w:rPr>
              <w:t>Warlock Level</w:t>
            </w:r>
          </w:p>
        </w:tc>
        <w:tc>
          <w:tcPr>
            <w:tcW w:w="3960" w:type="dxa"/>
            <w:tcBorders>
              <w:top w:val="none" w:sz="0" w:space="0" w:color="auto"/>
              <w:left w:val="none" w:sz="0" w:space="0" w:color="auto"/>
              <w:bottom w:val="none" w:sz="0" w:space="0" w:color="auto"/>
              <w:right w:val="none" w:sz="0" w:space="0" w:color="auto"/>
            </w:tcBorders>
          </w:tcPr>
          <w:p w14:paraId="06531625" w14:textId="77777777" w:rsidR="00B017BB" w:rsidRPr="00BF38C1" w:rsidRDefault="00B017BB" w:rsidP="009827C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B017BB" w:rsidRPr="00BF38C1" w14:paraId="1FDF5878"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9E481C"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413D73" w14:textId="77777777"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B017BB" w:rsidRPr="00BF38C1" w14:paraId="5486FAA4"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651B874"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81E1136" w14:textId="26F60588" w:rsidR="00B017BB" w:rsidRPr="00BF38C1" w:rsidRDefault="004503F7"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Fonts w:ascii="Times New Roman" w:hAnsi="Times New Roman" w:cs="Times New Roman"/>
                <w:iCs/>
                <w:sz w:val="20"/>
              </w:rPr>
              <w:t xml:space="preserve">Tebtacle of the Deeps, Gift of the Sea, </w:t>
            </w:r>
            <w:r w:rsidR="00B017BB" w:rsidRPr="00BF38C1">
              <w:rPr>
                <w:rFonts w:ascii="Times New Roman" w:hAnsi="Times New Roman" w:cs="Times New Roman"/>
                <w:iCs/>
                <w:sz w:val="20"/>
              </w:rPr>
              <w:t>P</w:t>
            </w:r>
            <w:r w:rsidR="00B017BB" w:rsidRPr="00BF38C1">
              <w:rPr>
                <w:rStyle w:val="5ECHARITALIC"/>
                <w:rFonts w:ascii="Times New Roman" w:hAnsi="Times New Roman" w:cs="Times New Roman"/>
                <w:i w:val="0"/>
                <w:sz w:val="20"/>
              </w:rPr>
              <w:t>atrons Entreatment</w:t>
            </w:r>
          </w:p>
        </w:tc>
      </w:tr>
      <w:tr w:rsidR="00B017BB" w:rsidRPr="00BF38C1" w14:paraId="7A8D7AF6"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94A3DFE"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10392001" w14:textId="42B1FE66" w:rsidR="00B017BB" w:rsidRPr="00BF38C1" w:rsidRDefault="004503F7"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O</w:t>
            </w:r>
            <w:r w:rsidRPr="00BF38C1">
              <w:rPr>
                <w:rStyle w:val="5ECHARITALIC"/>
                <w:rFonts w:ascii="Times New Roman" w:hAnsi="Times New Roman" w:cs="Times New Roman"/>
                <w:i w:val="0"/>
                <w:sz w:val="20"/>
                <w:lang w:val="en"/>
              </w:rPr>
              <w:t>ceanic Soul, Gaurdian Soul</w:t>
            </w:r>
          </w:p>
        </w:tc>
      </w:tr>
      <w:tr w:rsidR="00B017BB" w:rsidRPr="00BF38C1" w14:paraId="73D127B5"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0B31CD7"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10th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266261F" w14:textId="2000B1F4" w:rsidR="00B017BB" w:rsidRPr="00BF38C1" w:rsidRDefault="0009186E"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C</w:t>
            </w:r>
            <w:r w:rsidRPr="00BF38C1">
              <w:rPr>
                <w:rStyle w:val="5ECHARITALIC"/>
                <w:rFonts w:ascii="Times New Roman" w:hAnsi="Times New Roman" w:cs="Times New Roman"/>
                <w:i w:val="0"/>
                <w:sz w:val="20"/>
                <w:lang w:val="en"/>
              </w:rPr>
              <w:t>all of the Deep, Tide-Bringer</w:t>
            </w:r>
          </w:p>
        </w:tc>
      </w:tr>
      <w:tr w:rsidR="00B017BB" w:rsidRPr="00BF38C1" w14:paraId="743097CC"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ED50A7"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3BE0EC" w14:textId="4F033FC3" w:rsidR="00B017BB" w:rsidRPr="00BF38C1" w:rsidRDefault="0009186E"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Fathomless Plunge</w:t>
            </w:r>
          </w:p>
        </w:tc>
      </w:tr>
    </w:tbl>
    <w:p w14:paraId="073C53B1" w14:textId="77777777" w:rsidR="00B017BB" w:rsidRPr="00BF38C1" w:rsidRDefault="00B017BB" w:rsidP="00B017BB">
      <w:pPr>
        <w:pStyle w:val="Heading4"/>
        <w:rPr>
          <w:rFonts w:ascii="Times New Roman" w:hAnsi="Times New Roman" w:cs="Times New Roman"/>
          <w:sz w:val="20"/>
          <w:szCs w:val="20"/>
        </w:rPr>
      </w:pPr>
      <w:r w:rsidRPr="00BF38C1">
        <w:rPr>
          <w:rFonts w:ascii="Times New Roman" w:hAnsi="Times New Roman" w:cs="Times New Roman"/>
          <w:sz w:val="20"/>
          <w:szCs w:val="20"/>
        </w:rPr>
        <w:t>Expanded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4047"/>
      </w:tblGrid>
      <w:tr w:rsidR="00A4479C" w:rsidRPr="00BF38C1" w14:paraId="0F0522B6" w14:textId="77777777" w:rsidTr="009827C5">
        <w:trPr>
          <w:tblHeader/>
          <w:tblCellSpacing w:w="15" w:type="dxa"/>
        </w:trPr>
        <w:tc>
          <w:tcPr>
            <w:tcW w:w="0" w:type="auto"/>
            <w:vAlign w:val="center"/>
            <w:hideMark/>
          </w:tcPr>
          <w:p w14:paraId="3063540A" w14:textId="77777777" w:rsidR="00B017BB" w:rsidRPr="00BF38C1" w:rsidRDefault="00B017BB" w:rsidP="009827C5">
            <w:pPr>
              <w:jc w:val="center"/>
              <w:rPr>
                <w:rFonts w:ascii="Times New Roman" w:hAnsi="Times New Roman" w:cs="Times New Roman"/>
                <w:b/>
                <w:sz w:val="20"/>
              </w:rPr>
            </w:pPr>
            <w:r w:rsidRPr="00BF38C1">
              <w:rPr>
                <w:rFonts w:ascii="Times New Roman" w:hAnsi="Times New Roman" w:cs="Times New Roman"/>
                <w:b/>
                <w:bCs w:val="0"/>
                <w:sz w:val="20"/>
              </w:rPr>
              <w:t>Spell Level</w:t>
            </w:r>
          </w:p>
        </w:tc>
        <w:tc>
          <w:tcPr>
            <w:tcW w:w="0" w:type="auto"/>
            <w:vAlign w:val="center"/>
            <w:hideMark/>
          </w:tcPr>
          <w:p w14:paraId="6D9BD9F3" w14:textId="77777777" w:rsidR="00B017BB" w:rsidRPr="00BF38C1" w:rsidRDefault="00B017BB" w:rsidP="009827C5">
            <w:pPr>
              <w:jc w:val="center"/>
              <w:rPr>
                <w:rFonts w:ascii="Times New Roman" w:hAnsi="Times New Roman" w:cs="Times New Roman"/>
                <w:b/>
                <w:bCs w:val="0"/>
                <w:sz w:val="20"/>
              </w:rPr>
            </w:pPr>
            <w:r w:rsidRPr="00BF38C1">
              <w:rPr>
                <w:rFonts w:ascii="Times New Roman" w:hAnsi="Times New Roman" w:cs="Times New Roman"/>
                <w:b/>
                <w:bCs w:val="0"/>
                <w:sz w:val="20"/>
              </w:rPr>
              <w:t>Spells</w:t>
            </w:r>
          </w:p>
        </w:tc>
      </w:tr>
      <w:tr w:rsidR="00A4479C" w:rsidRPr="00BF38C1" w14:paraId="4D0EAD08" w14:textId="77777777" w:rsidTr="009827C5">
        <w:trPr>
          <w:tblCellSpacing w:w="15" w:type="dxa"/>
        </w:trPr>
        <w:tc>
          <w:tcPr>
            <w:tcW w:w="0" w:type="auto"/>
            <w:vAlign w:val="center"/>
            <w:hideMark/>
          </w:tcPr>
          <w:p w14:paraId="53115517" w14:textId="77777777" w:rsidR="00B017BB" w:rsidRPr="00BF38C1" w:rsidRDefault="00B017BB" w:rsidP="009827C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5AFA3D4E" w14:textId="07CAD735" w:rsidR="00B017BB" w:rsidRPr="00BF38C1" w:rsidRDefault="007E596A" w:rsidP="009827C5">
            <w:pPr>
              <w:rPr>
                <w:rFonts w:ascii="Times New Roman" w:hAnsi="Times New Roman" w:cs="Times New Roman"/>
                <w:sz w:val="20"/>
              </w:rPr>
            </w:pPr>
            <w:r w:rsidRPr="00BF38C1">
              <w:rPr>
                <w:rFonts w:ascii="Times New Roman" w:hAnsi="Times New Roman" w:cs="Times New Roman"/>
                <w:sz w:val="20"/>
              </w:rPr>
              <w:t>Create and Destroy Water, Thunderwave</w:t>
            </w:r>
          </w:p>
        </w:tc>
      </w:tr>
      <w:tr w:rsidR="00A4479C" w:rsidRPr="00BF38C1" w14:paraId="0F1732DB" w14:textId="77777777" w:rsidTr="009827C5">
        <w:trPr>
          <w:tblCellSpacing w:w="15" w:type="dxa"/>
        </w:trPr>
        <w:tc>
          <w:tcPr>
            <w:tcW w:w="0" w:type="auto"/>
            <w:vAlign w:val="center"/>
            <w:hideMark/>
          </w:tcPr>
          <w:p w14:paraId="4710E1A0"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2nd</w:t>
            </w:r>
          </w:p>
        </w:tc>
        <w:tc>
          <w:tcPr>
            <w:tcW w:w="0" w:type="auto"/>
            <w:vAlign w:val="center"/>
            <w:hideMark/>
          </w:tcPr>
          <w:p w14:paraId="6DAC892B" w14:textId="01264962" w:rsidR="00B017BB" w:rsidRPr="00BF38C1" w:rsidRDefault="007E596A" w:rsidP="009827C5">
            <w:pPr>
              <w:rPr>
                <w:rFonts w:ascii="Times New Roman" w:hAnsi="Times New Roman" w:cs="Times New Roman"/>
                <w:sz w:val="20"/>
              </w:rPr>
            </w:pPr>
            <w:r w:rsidRPr="00BF38C1">
              <w:rPr>
                <w:rFonts w:ascii="Times New Roman" w:hAnsi="Times New Roman" w:cs="Times New Roman"/>
                <w:sz w:val="20"/>
              </w:rPr>
              <w:t>Gust of Wind, silence</w:t>
            </w:r>
          </w:p>
        </w:tc>
      </w:tr>
      <w:tr w:rsidR="00A4479C" w:rsidRPr="00BF38C1" w14:paraId="061F5EC3" w14:textId="77777777" w:rsidTr="009827C5">
        <w:trPr>
          <w:tblCellSpacing w:w="15" w:type="dxa"/>
        </w:trPr>
        <w:tc>
          <w:tcPr>
            <w:tcW w:w="0" w:type="auto"/>
            <w:vAlign w:val="center"/>
            <w:hideMark/>
          </w:tcPr>
          <w:p w14:paraId="0806B555"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3rd</w:t>
            </w:r>
          </w:p>
        </w:tc>
        <w:tc>
          <w:tcPr>
            <w:tcW w:w="0" w:type="auto"/>
            <w:vAlign w:val="center"/>
            <w:hideMark/>
          </w:tcPr>
          <w:p w14:paraId="04673315" w14:textId="06A866FE" w:rsidR="00B017BB" w:rsidRPr="00BF38C1" w:rsidRDefault="007E596A" w:rsidP="009827C5">
            <w:pPr>
              <w:rPr>
                <w:rFonts w:ascii="Times New Roman" w:hAnsi="Times New Roman" w:cs="Times New Roman"/>
                <w:sz w:val="20"/>
              </w:rPr>
            </w:pPr>
            <w:r w:rsidRPr="00BF38C1">
              <w:rPr>
                <w:rFonts w:ascii="Times New Roman" w:hAnsi="Times New Roman" w:cs="Times New Roman"/>
                <w:sz w:val="20"/>
              </w:rPr>
              <w:t>Lightning Bolt, sleet storm</w:t>
            </w:r>
          </w:p>
        </w:tc>
      </w:tr>
      <w:tr w:rsidR="00A4479C" w:rsidRPr="00BF38C1" w14:paraId="36C2908E" w14:textId="77777777" w:rsidTr="009827C5">
        <w:trPr>
          <w:tblCellSpacing w:w="15" w:type="dxa"/>
        </w:trPr>
        <w:tc>
          <w:tcPr>
            <w:tcW w:w="0" w:type="auto"/>
            <w:vAlign w:val="center"/>
            <w:hideMark/>
          </w:tcPr>
          <w:p w14:paraId="7C82FFCE"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4th</w:t>
            </w:r>
          </w:p>
        </w:tc>
        <w:tc>
          <w:tcPr>
            <w:tcW w:w="0" w:type="auto"/>
            <w:vAlign w:val="center"/>
            <w:hideMark/>
          </w:tcPr>
          <w:p w14:paraId="489C7F0A" w14:textId="38C6915F" w:rsidR="00B017BB" w:rsidRPr="00BF38C1" w:rsidRDefault="007E596A" w:rsidP="009827C5">
            <w:pPr>
              <w:rPr>
                <w:rFonts w:ascii="Times New Roman" w:hAnsi="Times New Roman" w:cs="Times New Roman"/>
                <w:sz w:val="20"/>
              </w:rPr>
            </w:pPr>
            <w:r w:rsidRPr="00BF38C1">
              <w:rPr>
                <w:rFonts w:ascii="Times New Roman" w:hAnsi="Times New Roman" w:cs="Times New Roman"/>
                <w:sz w:val="20"/>
              </w:rPr>
              <w:t xml:space="preserve">Control Water, </w:t>
            </w:r>
            <w:r w:rsidR="0090369F" w:rsidRPr="00BF38C1">
              <w:rPr>
                <w:rFonts w:ascii="Times New Roman" w:hAnsi="Times New Roman" w:cs="Times New Roman"/>
                <w:sz w:val="20"/>
              </w:rPr>
              <w:t>Black</w:t>
            </w:r>
            <w:r w:rsidR="003003BE" w:rsidRPr="00BF38C1">
              <w:rPr>
                <w:rFonts w:ascii="Times New Roman" w:hAnsi="Times New Roman" w:cs="Times New Roman"/>
                <w:sz w:val="20"/>
              </w:rPr>
              <w:t xml:space="preserve"> T</w:t>
            </w:r>
            <w:r w:rsidR="0090369F" w:rsidRPr="00BF38C1">
              <w:rPr>
                <w:rFonts w:ascii="Times New Roman" w:hAnsi="Times New Roman" w:cs="Times New Roman"/>
                <w:sz w:val="20"/>
              </w:rPr>
              <w:t>e</w:t>
            </w:r>
            <w:r w:rsidR="003003BE" w:rsidRPr="00BF38C1">
              <w:rPr>
                <w:rFonts w:ascii="Times New Roman" w:hAnsi="Times New Roman" w:cs="Times New Roman"/>
                <w:sz w:val="20"/>
              </w:rPr>
              <w:t>ntacles</w:t>
            </w:r>
          </w:p>
        </w:tc>
      </w:tr>
      <w:tr w:rsidR="00A4479C" w:rsidRPr="00BF38C1" w14:paraId="10D7284F" w14:textId="77777777" w:rsidTr="009827C5">
        <w:trPr>
          <w:tblCellSpacing w:w="15" w:type="dxa"/>
        </w:trPr>
        <w:tc>
          <w:tcPr>
            <w:tcW w:w="0" w:type="auto"/>
            <w:vAlign w:val="center"/>
            <w:hideMark/>
          </w:tcPr>
          <w:p w14:paraId="61305CF8"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5th</w:t>
            </w:r>
          </w:p>
        </w:tc>
        <w:tc>
          <w:tcPr>
            <w:tcW w:w="0" w:type="auto"/>
            <w:vAlign w:val="center"/>
            <w:hideMark/>
          </w:tcPr>
          <w:p w14:paraId="176B7794" w14:textId="7A48CE89" w:rsidR="00B017BB" w:rsidRPr="00BF38C1" w:rsidRDefault="007E596A" w:rsidP="009827C5">
            <w:pPr>
              <w:rPr>
                <w:rFonts w:ascii="Times New Roman" w:hAnsi="Times New Roman" w:cs="Times New Roman"/>
                <w:sz w:val="20"/>
              </w:rPr>
            </w:pPr>
            <w:r w:rsidRPr="00BF38C1">
              <w:rPr>
                <w:rFonts w:ascii="Times New Roman" w:hAnsi="Times New Roman" w:cs="Times New Roman"/>
                <w:sz w:val="20"/>
              </w:rPr>
              <w:t xml:space="preserve">Destructive Wave (takes the form of a wave of water, only deals necrotic damage), </w:t>
            </w:r>
            <w:r w:rsidR="00082258" w:rsidRPr="00BF38C1">
              <w:rPr>
                <w:rFonts w:ascii="Times New Roman" w:hAnsi="Times New Roman" w:cs="Times New Roman"/>
                <w:sz w:val="20"/>
              </w:rPr>
              <w:t>Passwall (the hole appears as a thin sheet of clear flowing water)</w:t>
            </w:r>
          </w:p>
        </w:tc>
      </w:tr>
    </w:tbl>
    <w:p w14:paraId="53DA42AB" w14:textId="77777777" w:rsidR="008E1D42" w:rsidRPr="00A61765" w:rsidRDefault="008E1D42" w:rsidP="008E1D42">
      <w:pPr>
        <w:pStyle w:val="Heading4"/>
        <w:rPr>
          <w:rFonts w:ascii="Times New Roman" w:hAnsi="Times New Roman" w:cs="Times New Roman"/>
          <w:w w:val="100"/>
          <w:sz w:val="28"/>
          <w:szCs w:val="28"/>
        </w:rPr>
      </w:pPr>
      <w:r w:rsidRPr="00A61765">
        <w:rPr>
          <w:rFonts w:ascii="Times New Roman" w:hAnsi="Times New Roman" w:cs="Times New Roman"/>
          <w:sz w:val="28"/>
          <w:szCs w:val="28"/>
        </w:rPr>
        <w:t>Tentacle of the Deeps</w:t>
      </w:r>
    </w:p>
    <w:p w14:paraId="666D0833" w14:textId="6433E67A" w:rsidR="008E1D42" w:rsidRPr="00BF38C1" w:rsidRDefault="008E1D42" w:rsidP="008E1D42">
      <w:pPr>
        <w:pStyle w:val="NormalWeb"/>
        <w:rPr>
          <w:sz w:val="20"/>
          <w:szCs w:val="20"/>
        </w:rPr>
      </w:pPr>
      <w:r w:rsidRPr="00BF38C1">
        <w:rPr>
          <w:sz w:val="20"/>
          <w:szCs w:val="20"/>
        </w:rPr>
        <w:t xml:space="preserve">Starting at </w:t>
      </w:r>
      <w:r w:rsidR="00EF2C7F" w:rsidRPr="00BF38C1">
        <w:rPr>
          <w:sz w:val="20"/>
          <w:szCs w:val="20"/>
        </w:rPr>
        <w:t>3rd</w:t>
      </w:r>
      <w:r w:rsidRPr="00BF38C1">
        <w:rPr>
          <w:sz w:val="20"/>
          <w:szCs w:val="20"/>
        </w:rPr>
        <w:t xml:space="preserve"> level, you can magically summon a spectral tentacle that strikes at your foes.</w:t>
      </w:r>
      <w:r w:rsidR="00EF2C7F" w:rsidRPr="00BF38C1">
        <w:rPr>
          <w:sz w:val="20"/>
          <w:szCs w:val="20"/>
        </w:rPr>
        <w:t xml:space="preserve"> The tentacle does not “occupy” a space and can be moved </w:t>
      </w:r>
      <w:r w:rsidR="00857559" w:rsidRPr="00BF38C1">
        <w:rPr>
          <w:sz w:val="20"/>
          <w:szCs w:val="20"/>
        </w:rPr>
        <w:t xml:space="preserve">through or stood inside of </w:t>
      </w:r>
      <w:r w:rsidR="00857559" w:rsidRPr="00BF38C1">
        <w:rPr>
          <w:i/>
          <w:iCs/>
          <w:sz w:val="20"/>
          <w:szCs w:val="20"/>
        </w:rPr>
        <w:t>(and does not take opportunity attacks)</w:t>
      </w:r>
      <w:r w:rsidR="00EF2C7F" w:rsidRPr="00BF38C1">
        <w:rPr>
          <w:i/>
          <w:iCs/>
          <w:sz w:val="20"/>
          <w:szCs w:val="20"/>
        </w:rPr>
        <w:t>.</w:t>
      </w:r>
      <w:r w:rsidRPr="00BF38C1">
        <w:rPr>
          <w:sz w:val="20"/>
          <w:szCs w:val="20"/>
        </w:rPr>
        <w:t xml:space="preserve"> As a bonus action, you create a 10-foot-long tentacle at a point you can see within 60 feet of you. The tentacle lasts for 1 minute.</w:t>
      </w:r>
    </w:p>
    <w:p w14:paraId="7FE07965" w14:textId="77777777" w:rsidR="008E1D42" w:rsidRPr="00BF38C1" w:rsidRDefault="008E1D42" w:rsidP="008E1D42">
      <w:pPr>
        <w:pStyle w:val="NormalWeb"/>
        <w:rPr>
          <w:sz w:val="20"/>
          <w:szCs w:val="20"/>
        </w:rPr>
      </w:pPr>
      <w:r w:rsidRPr="00BF38C1">
        <w:rPr>
          <w:sz w:val="20"/>
          <w:szCs w:val="20"/>
        </w:rPr>
        <w:t>When you create the tentacle, you can make a melee spell attack against one creature within 10 feet of it. On a hit, the target takes 1d8 cold damage, and its speed is reduced by 10 feet until the start of your next turn. When you reach 10th level in this class, the damage increases to 2d8.</w:t>
      </w:r>
    </w:p>
    <w:p w14:paraId="619E14F8" w14:textId="62C99DD4" w:rsidR="008E1D42" w:rsidRPr="00BF38C1" w:rsidRDefault="008E1D42" w:rsidP="008E1D42">
      <w:pPr>
        <w:pStyle w:val="NormalWeb"/>
        <w:rPr>
          <w:sz w:val="20"/>
          <w:szCs w:val="20"/>
        </w:rPr>
      </w:pPr>
      <w:r w:rsidRPr="00BF38C1">
        <w:rPr>
          <w:sz w:val="20"/>
          <w:szCs w:val="20"/>
        </w:rPr>
        <w:t xml:space="preserve">As a bonus action on your turn, you can move </w:t>
      </w:r>
      <w:r w:rsidR="00857559" w:rsidRPr="00BF38C1">
        <w:rPr>
          <w:sz w:val="20"/>
          <w:szCs w:val="20"/>
        </w:rPr>
        <w:t xml:space="preserve">one of </w:t>
      </w:r>
      <w:r w:rsidRPr="00BF38C1">
        <w:rPr>
          <w:sz w:val="20"/>
          <w:szCs w:val="20"/>
        </w:rPr>
        <w:t>the tentacle</w:t>
      </w:r>
      <w:r w:rsidR="00857559" w:rsidRPr="00BF38C1">
        <w:rPr>
          <w:sz w:val="20"/>
          <w:szCs w:val="20"/>
        </w:rPr>
        <w:t>s</w:t>
      </w:r>
      <w:r w:rsidRPr="00BF38C1">
        <w:rPr>
          <w:sz w:val="20"/>
          <w:szCs w:val="20"/>
        </w:rPr>
        <w:t xml:space="preserve"> up to 30 feet</w:t>
      </w:r>
      <w:r w:rsidR="00857559" w:rsidRPr="00BF38C1">
        <w:rPr>
          <w:sz w:val="20"/>
          <w:szCs w:val="20"/>
        </w:rPr>
        <w:t xml:space="preserve"> to a place you can see</w:t>
      </w:r>
      <w:r w:rsidRPr="00BF38C1">
        <w:rPr>
          <w:sz w:val="20"/>
          <w:szCs w:val="20"/>
        </w:rPr>
        <w:t xml:space="preserve"> and repeat the attack.</w:t>
      </w:r>
      <w:r w:rsidR="00EF2C7F" w:rsidRPr="00BF38C1">
        <w:rPr>
          <w:sz w:val="20"/>
          <w:szCs w:val="20"/>
        </w:rPr>
        <w:t xml:space="preserve"> You can summon a number of tentacles equal to your proficiency bonus, and you regain all expended uses when you finish a short or long rest.</w:t>
      </w:r>
      <w:r w:rsidRPr="00BF38C1">
        <w:rPr>
          <w:sz w:val="20"/>
          <w:szCs w:val="20"/>
        </w:rPr>
        <w:t xml:space="preserve"> </w:t>
      </w:r>
    </w:p>
    <w:p w14:paraId="089762E9" w14:textId="77777777" w:rsidR="008E1D42" w:rsidRPr="00A61765" w:rsidRDefault="008E1D42" w:rsidP="008E1D42">
      <w:pPr>
        <w:pStyle w:val="Heading4"/>
        <w:rPr>
          <w:rFonts w:ascii="Times New Roman" w:hAnsi="Times New Roman" w:cs="Times New Roman"/>
          <w:sz w:val="28"/>
          <w:szCs w:val="28"/>
        </w:rPr>
      </w:pPr>
      <w:r w:rsidRPr="00A61765">
        <w:rPr>
          <w:rFonts w:ascii="Times New Roman" w:hAnsi="Times New Roman" w:cs="Times New Roman"/>
          <w:sz w:val="28"/>
          <w:szCs w:val="28"/>
        </w:rPr>
        <w:t>Gift of the Sea</w:t>
      </w:r>
    </w:p>
    <w:p w14:paraId="2E0D632B" w14:textId="6D14D298" w:rsidR="008E1D42" w:rsidRPr="00BF38C1" w:rsidRDefault="008E1D42" w:rsidP="008E1D42">
      <w:pPr>
        <w:pStyle w:val="NormalWeb"/>
        <w:rPr>
          <w:sz w:val="20"/>
          <w:szCs w:val="20"/>
        </w:rPr>
      </w:pPr>
      <w:r w:rsidRPr="00BF38C1">
        <w:rPr>
          <w:sz w:val="20"/>
          <w:szCs w:val="20"/>
        </w:rPr>
        <w:t xml:space="preserve">Starting at </w:t>
      </w:r>
      <w:r w:rsidR="00EF2C7F" w:rsidRPr="00BF38C1">
        <w:rPr>
          <w:sz w:val="20"/>
          <w:szCs w:val="20"/>
        </w:rPr>
        <w:t>3rd</w:t>
      </w:r>
      <w:r w:rsidRPr="00BF38C1">
        <w:rPr>
          <w:sz w:val="20"/>
          <w:szCs w:val="20"/>
        </w:rPr>
        <w:t xml:space="preserve"> level, you gain a swimming speed of 40 feet, and you can breathe underwater.</w:t>
      </w:r>
      <w:r w:rsidR="00DA505C" w:rsidRPr="00BF38C1">
        <w:rPr>
          <w:sz w:val="20"/>
          <w:szCs w:val="20"/>
        </w:rPr>
        <w:t xml:space="preserve"> You can now speak and read </w:t>
      </w:r>
      <w:r w:rsidR="00970753" w:rsidRPr="00BF38C1">
        <w:rPr>
          <w:sz w:val="20"/>
          <w:szCs w:val="20"/>
        </w:rPr>
        <w:t>Aquan</w:t>
      </w:r>
      <w:r w:rsidR="00DA505C" w:rsidRPr="00BF38C1">
        <w:rPr>
          <w:sz w:val="20"/>
          <w:szCs w:val="20"/>
        </w:rPr>
        <w:t>.</w:t>
      </w:r>
    </w:p>
    <w:p w14:paraId="3DE9F98A" w14:textId="77777777" w:rsidR="00DA505C" w:rsidRPr="00A61765" w:rsidRDefault="00DA505C" w:rsidP="00DA505C">
      <w:pPr>
        <w:pStyle w:val="Heading4"/>
        <w:rPr>
          <w:rFonts w:ascii="Times New Roman" w:hAnsi="Times New Roman" w:cs="Times New Roman"/>
          <w:w w:val="100"/>
          <w:sz w:val="28"/>
          <w:szCs w:val="28"/>
        </w:rPr>
      </w:pPr>
      <w:r w:rsidRPr="00A61765">
        <w:rPr>
          <w:rFonts w:ascii="Times New Roman" w:hAnsi="Times New Roman" w:cs="Times New Roman"/>
          <w:sz w:val="28"/>
          <w:szCs w:val="28"/>
        </w:rPr>
        <w:t>Patrons Entreatment</w:t>
      </w:r>
    </w:p>
    <w:p w14:paraId="4AA88458" w14:textId="5416E73E" w:rsidR="00DA505C" w:rsidRPr="00BF38C1" w:rsidRDefault="00DA505C" w:rsidP="00DA505C">
      <w:pPr>
        <w:pStyle w:val="NormalWeb"/>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p>
    <w:p w14:paraId="52A22443" w14:textId="77777777" w:rsidR="008E1D42" w:rsidRPr="00A61765" w:rsidRDefault="008E1D42" w:rsidP="008E1D42">
      <w:pPr>
        <w:pStyle w:val="Heading4"/>
        <w:rPr>
          <w:rFonts w:ascii="Times New Roman" w:hAnsi="Times New Roman" w:cs="Times New Roman"/>
          <w:sz w:val="28"/>
          <w:szCs w:val="28"/>
        </w:rPr>
      </w:pPr>
      <w:r w:rsidRPr="00A61765">
        <w:rPr>
          <w:rFonts w:ascii="Times New Roman" w:hAnsi="Times New Roman" w:cs="Times New Roman"/>
          <w:sz w:val="28"/>
          <w:szCs w:val="28"/>
        </w:rPr>
        <w:t>Oceanic Soul</w:t>
      </w:r>
    </w:p>
    <w:p w14:paraId="4D7D2796" w14:textId="7C6AA01E" w:rsidR="008E1D42" w:rsidRPr="00BF38C1" w:rsidRDefault="008E1D42" w:rsidP="008E1D42">
      <w:pPr>
        <w:pStyle w:val="NormalWeb"/>
        <w:rPr>
          <w:sz w:val="20"/>
          <w:szCs w:val="20"/>
        </w:rPr>
      </w:pPr>
      <w:r w:rsidRPr="00BF38C1">
        <w:rPr>
          <w:sz w:val="20"/>
          <w:szCs w:val="20"/>
        </w:rPr>
        <w:t xml:space="preserve">Starting at 6th level, you are now even more at home in the depths. </w:t>
      </w:r>
      <w:r w:rsidR="00857559" w:rsidRPr="00BF38C1">
        <w:rPr>
          <w:sz w:val="20"/>
          <w:szCs w:val="20"/>
        </w:rPr>
        <w:t xml:space="preserve">You are immune to the negative effects of the deep parts of the sea or other body of water. </w:t>
      </w:r>
      <w:r w:rsidRPr="00BF38C1">
        <w:rPr>
          <w:sz w:val="20"/>
          <w:szCs w:val="20"/>
        </w:rPr>
        <w:t>You gain resistance to cold damage.</w:t>
      </w:r>
      <w:r w:rsidR="00857559" w:rsidRPr="00BF38C1">
        <w:rPr>
          <w:sz w:val="20"/>
          <w:szCs w:val="20"/>
        </w:rPr>
        <w:t xml:space="preserve"> </w:t>
      </w:r>
      <w:r w:rsidRPr="00BF38C1">
        <w:rPr>
          <w:sz w:val="20"/>
          <w:szCs w:val="20"/>
        </w:rPr>
        <w:t xml:space="preserve"> In addition, when you are fully submerged, any creature that is also fully submerged can understand your speech, and you can understand theirs.</w:t>
      </w:r>
    </w:p>
    <w:p w14:paraId="55647630" w14:textId="77777777" w:rsidR="008E1D42" w:rsidRPr="00A61765" w:rsidRDefault="008E1D42" w:rsidP="008E1D42">
      <w:pPr>
        <w:pStyle w:val="Heading4"/>
        <w:rPr>
          <w:rFonts w:ascii="Times New Roman" w:hAnsi="Times New Roman" w:cs="Times New Roman"/>
          <w:sz w:val="28"/>
          <w:szCs w:val="28"/>
        </w:rPr>
      </w:pPr>
      <w:r w:rsidRPr="00A61765">
        <w:rPr>
          <w:rFonts w:ascii="Times New Roman" w:hAnsi="Times New Roman" w:cs="Times New Roman"/>
          <w:sz w:val="28"/>
          <w:szCs w:val="28"/>
        </w:rPr>
        <w:t>Guardian Coil</w:t>
      </w:r>
    </w:p>
    <w:p w14:paraId="2F9AD0F4" w14:textId="1D78A654" w:rsidR="008E1D42" w:rsidRPr="00BF38C1" w:rsidRDefault="008E1D42" w:rsidP="008E1D42">
      <w:pPr>
        <w:pStyle w:val="NormalWeb"/>
        <w:rPr>
          <w:sz w:val="20"/>
          <w:szCs w:val="20"/>
        </w:rPr>
      </w:pPr>
      <w:r w:rsidRPr="00BF38C1">
        <w:rPr>
          <w:sz w:val="20"/>
          <w:szCs w:val="20"/>
        </w:rPr>
        <w:t>Starting at 6th level, your Tentacle of the Deeps can defend you and others, interposing itself between them and harm. When you or a creature you can see takes damage while within 10 feet of the tentacle, you can use your reaction to choose one of those creatures and reduce the damage to that creature by 1d8. When you reach 10th level in this class, the damage reduced by the tentacle increases to 2d8.</w:t>
      </w:r>
    </w:p>
    <w:p w14:paraId="614EE785" w14:textId="26FF5CD2" w:rsidR="008E1D42" w:rsidRPr="00A61765" w:rsidRDefault="00DA505C" w:rsidP="008E1D42">
      <w:pPr>
        <w:pStyle w:val="Heading4"/>
        <w:rPr>
          <w:rFonts w:ascii="Times New Roman" w:hAnsi="Times New Roman" w:cs="Times New Roman"/>
          <w:sz w:val="28"/>
          <w:szCs w:val="28"/>
        </w:rPr>
      </w:pPr>
      <w:r w:rsidRPr="00A61765">
        <w:rPr>
          <w:rFonts w:ascii="Times New Roman" w:hAnsi="Times New Roman" w:cs="Times New Roman"/>
          <w:sz w:val="28"/>
          <w:szCs w:val="28"/>
        </w:rPr>
        <w:t>Call of the Deep</w:t>
      </w:r>
    </w:p>
    <w:p w14:paraId="655DF4B3" w14:textId="25719D67" w:rsidR="008E1D42" w:rsidRPr="00BF38C1" w:rsidRDefault="008E1D42" w:rsidP="00857559">
      <w:pPr>
        <w:pStyle w:val="NormalWeb"/>
        <w:rPr>
          <w:sz w:val="20"/>
          <w:szCs w:val="20"/>
        </w:rPr>
      </w:pPr>
      <w:r w:rsidRPr="00BF38C1">
        <w:rPr>
          <w:sz w:val="20"/>
          <w:szCs w:val="20"/>
        </w:rPr>
        <w:t>Starting at 10th level</w:t>
      </w:r>
      <w:r w:rsidR="00DA505C" w:rsidRPr="00BF38C1">
        <w:rPr>
          <w:sz w:val="20"/>
          <w:szCs w:val="20"/>
        </w:rPr>
        <w:t>, you may cast planar ally without expending a spell slot. You may only beseech a creature pf the depths or your patron themselves for the type of creature that can arrive.</w:t>
      </w:r>
    </w:p>
    <w:p w14:paraId="0F95D391" w14:textId="60266EAD" w:rsidR="00DA505C" w:rsidRPr="00BF38C1" w:rsidRDefault="00DA505C" w:rsidP="00857559">
      <w:pPr>
        <w:pStyle w:val="NormalWeb"/>
        <w:rPr>
          <w:sz w:val="20"/>
          <w:szCs w:val="20"/>
        </w:rPr>
      </w:pPr>
      <w:r w:rsidRPr="00BF38C1">
        <w:rPr>
          <w:sz w:val="20"/>
          <w:szCs w:val="20"/>
        </w:rPr>
        <w:t xml:space="preserve">The creature that arrives is more willing to aid you than normal and generally asks a lower price for its services. When following the rule of thumb its </w:t>
      </w:r>
      <w:r w:rsidR="00970753" w:rsidRPr="00BF38C1">
        <w:rPr>
          <w:i/>
          <w:iCs/>
          <w:sz w:val="20"/>
          <w:szCs w:val="20"/>
        </w:rPr>
        <w:t>(generally)</w:t>
      </w:r>
      <w:r w:rsidR="00970753" w:rsidRPr="00BF38C1">
        <w:rPr>
          <w:sz w:val="20"/>
          <w:szCs w:val="20"/>
        </w:rPr>
        <w:t xml:space="preserve"> </w:t>
      </w:r>
      <w:r w:rsidRPr="00BF38C1">
        <w:rPr>
          <w:sz w:val="20"/>
          <w:szCs w:val="20"/>
        </w:rPr>
        <w:t>1/10th the normal cost.</w:t>
      </w:r>
    </w:p>
    <w:p w14:paraId="03A80D17" w14:textId="59A41F0A" w:rsidR="00DA505C" w:rsidRDefault="00DA505C" w:rsidP="00857559">
      <w:pPr>
        <w:pStyle w:val="NormalWeb"/>
        <w:rPr>
          <w:sz w:val="20"/>
          <w:szCs w:val="20"/>
        </w:rPr>
      </w:pPr>
      <w:r w:rsidRPr="00BF38C1">
        <w:rPr>
          <w:sz w:val="20"/>
          <w:szCs w:val="20"/>
        </w:rPr>
        <w:t>You cannot use this ability again until you finish a long rest.</w:t>
      </w:r>
    </w:p>
    <w:p w14:paraId="6C5A925E" w14:textId="77777777" w:rsidR="00A61765" w:rsidRDefault="00A61765" w:rsidP="00857559">
      <w:pPr>
        <w:pStyle w:val="NormalWeb"/>
        <w:rPr>
          <w:sz w:val="20"/>
          <w:szCs w:val="20"/>
        </w:rPr>
      </w:pPr>
    </w:p>
    <w:p w14:paraId="53816377" w14:textId="77777777" w:rsidR="00A61765" w:rsidRDefault="00A61765" w:rsidP="00857559">
      <w:pPr>
        <w:pStyle w:val="NormalWeb"/>
        <w:rPr>
          <w:sz w:val="20"/>
          <w:szCs w:val="20"/>
        </w:rPr>
      </w:pPr>
    </w:p>
    <w:p w14:paraId="7816241C" w14:textId="77777777" w:rsidR="00A61765" w:rsidRDefault="00A61765" w:rsidP="00857559">
      <w:pPr>
        <w:pStyle w:val="NormalWeb"/>
        <w:rPr>
          <w:sz w:val="20"/>
          <w:szCs w:val="20"/>
        </w:rPr>
      </w:pPr>
    </w:p>
    <w:p w14:paraId="7D57B033" w14:textId="77777777" w:rsidR="00A61765" w:rsidRDefault="00A61765" w:rsidP="00857559">
      <w:pPr>
        <w:pStyle w:val="NormalWeb"/>
        <w:rPr>
          <w:sz w:val="20"/>
          <w:szCs w:val="20"/>
        </w:rPr>
      </w:pPr>
    </w:p>
    <w:p w14:paraId="78BB3C66" w14:textId="77777777" w:rsidR="00A61765" w:rsidRPr="00BF38C1" w:rsidRDefault="00A61765" w:rsidP="00857559">
      <w:pPr>
        <w:pStyle w:val="NormalWeb"/>
        <w:rPr>
          <w:sz w:val="20"/>
          <w:szCs w:val="20"/>
        </w:rPr>
      </w:pPr>
    </w:p>
    <w:p w14:paraId="1134F547" w14:textId="3A0C1BBE" w:rsidR="00970753" w:rsidRPr="00A61765" w:rsidRDefault="00970753" w:rsidP="00970753">
      <w:pPr>
        <w:pStyle w:val="Heading4"/>
        <w:rPr>
          <w:rFonts w:ascii="Times New Roman" w:hAnsi="Times New Roman" w:cs="Times New Roman"/>
          <w:sz w:val="28"/>
          <w:szCs w:val="28"/>
        </w:rPr>
      </w:pPr>
      <w:r w:rsidRPr="00A61765">
        <w:rPr>
          <w:rFonts w:ascii="Times New Roman" w:hAnsi="Times New Roman" w:cs="Times New Roman"/>
          <w:sz w:val="28"/>
          <w:szCs w:val="28"/>
        </w:rPr>
        <w:lastRenderedPageBreak/>
        <w:t>Tid</w:t>
      </w:r>
      <w:r w:rsidR="00082258" w:rsidRPr="00A61765">
        <w:rPr>
          <w:rFonts w:ascii="Times New Roman" w:hAnsi="Times New Roman" w:cs="Times New Roman"/>
          <w:sz w:val="28"/>
          <w:szCs w:val="28"/>
        </w:rPr>
        <w:t>e-B</w:t>
      </w:r>
      <w:r w:rsidRPr="00A61765">
        <w:rPr>
          <w:rFonts w:ascii="Times New Roman" w:hAnsi="Times New Roman" w:cs="Times New Roman"/>
          <w:sz w:val="28"/>
          <w:szCs w:val="28"/>
        </w:rPr>
        <w:t>ringer</w:t>
      </w:r>
    </w:p>
    <w:p w14:paraId="51907505" w14:textId="5C936DA6" w:rsidR="00857559" w:rsidRPr="00BF38C1" w:rsidRDefault="00970753" w:rsidP="00970753">
      <w:pPr>
        <w:pStyle w:val="NormalWeb"/>
        <w:rPr>
          <w:sz w:val="20"/>
          <w:szCs w:val="20"/>
        </w:rPr>
      </w:pPr>
      <w:r w:rsidRPr="00BF38C1">
        <w:rPr>
          <w:sz w:val="20"/>
          <w:szCs w:val="20"/>
        </w:rPr>
        <w:t xml:space="preserve">Starting at 10th level, you may cast one of the spells found on the fathomless spell list at </w:t>
      </w:r>
      <w:r w:rsidR="004503F7" w:rsidRPr="00BF38C1">
        <w:rPr>
          <w:sz w:val="20"/>
          <w:szCs w:val="20"/>
        </w:rPr>
        <w:t xml:space="preserve">5th level. You may have the spell originate from one of your tentacles summoned from your “Tentacle of the Deeps” feature if you wish. You do not need to provide verbal, somatic, or </w:t>
      </w:r>
      <w:r w:rsidR="003003BE" w:rsidRPr="00BF38C1">
        <w:rPr>
          <w:sz w:val="20"/>
          <w:szCs w:val="20"/>
        </w:rPr>
        <w:t>material</w:t>
      </w:r>
      <w:r w:rsidR="004503F7" w:rsidRPr="00BF38C1">
        <w:rPr>
          <w:sz w:val="20"/>
          <w:szCs w:val="20"/>
        </w:rPr>
        <w:t xml:space="preserve"> components for that spell. </w:t>
      </w:r>
      <w:r w:rsidR="004503F7" w:rsidRPr="00BF38C1">
        <w:rPr>
          <w:i/>
          <w:iCs/>
          <w:sz w:val="20"/>
          <w:szCs w:val="20"/>
        </w:rPr>
        <w:t>(even if you don’t know the spell)</w:t>
      </w:r>
    </w:p>
    <w:p w14:paraId="740530C7" w14:textId="4BEB29A4" w:rsidR="004503F7" w:rsidRPr="00BF38C1" w:rsidRDefault="004503F7" w:rsidP="004503F7">
      <w:pPr>
        <w:pStyle w:val="NormalWeb"/>
        <w:rPr>
          <w:sz w:val="20"/>
          <w:szCs w:val="20"/>
        </w:rPr>
      </w:pPr>
      <w:r w:rsidRPr="00BF38C1">
        <w:rPr>
          <w:sz w:val="20"/>
          <w:szCs w:val="20"/>
        </w:rPr>
        <w:t>Once you use this feature, you can’t use it again until you finish a long rest.</w:t>
      </w:r>
    </w:p>
    <w:p w14:paraId="608171C2" w14:textId="77777777" w:rsidR="008E1D42" w:rsidRPr="00A61765" w:rsidRDefault="008E1D42" w:rsidP="008E1D42">
      <w:pPr>
        <w:pStyle w:val="Heading4"/>
        <w:rPr>
          <w:rFonts w:ascii="Times New Roman" w:hAnsi="Times New Roman" w:cs="Times New Roman"/>
          <w:sz w:val="28"/>
          <w:szCs w:val="28"/>
        </w:rPr>
      </w:pPr>
      <w:r w:rsidRPr="00A61765">
        <w:rPr>
          <w:rFonts w:ascii="Times New Roman" w:hAnsi="Times New Roman" w:cs="Times New Roman"/>
          <w:sz w:val="28"/>
          <w:szCs w:val="28"/>
        </w:rPr>
        <w:t>Fathomless Plunge</w:t>
      </w:r>
    </w:p>
    <w:p w14:paraId="5A72872E" w14:textId="77CA4758" w:rsidR="008E1D42" w:rsidRPr="00BF38C1" w:rsidRDefault="008E1D42" w:rsidP="008E1D42">
      <w:pPr>
        <w:pStyle w:val="NormalWeb"/>
        <w:rPr>
          <w:sz w:val="20"/>
          <w:szCs w:val="20"/>
        </w:rPr>
      </w:pPr>
      <w:r w:rsidRPr="00BF38C1">
        <w:rPr>
          <w:sz w:val="20"/>
          <w:szCs w:val="20"/>
        </w:rPr>
        <w:t>Starting at 14th level, you can magically open temporary conduits to watery destinations. As an action, you can teleport yourself and up to five other willing creatures that you can see within 30 feet of you. Amid a whirl of tentacles, you all vanish and then reappear up to 1 mile away in a body of water you’ve seen (pond size or larger) or within 30 feet of it, each of you appearing in an unoccupied space within 30 feet of the others.</w:t>
      </w:r>
    </w:p>
    <w:p w14:paraId="76B8C8F3" w14:textId="34D805CA" w:rsidR="008E1D42" w:rsidRPr="00BF38C1" w:rsidRDefault="008E1D42" w:rsidP="008E1D42">
      <w:pPr>
        <w:pStyle w:val="NormalWeb"/>
        <w:rPr>
          <w:sz w:val="20"/>
          <w:szCs w:val="20"/>
        </w:rPr>
      </w:pPr>
      <w:r w:rsidRPr="00BF38C1">
        <w:rPr>
          <w:sz w:val="20"/>
          <w:szCs w:val="20"/>
        </w:rPr>
        <w:t>Once you use this feature, you can’t use it again until you finish a short or long rest.</w:t>
      </w:r>
    </w:p>
    <w:p w14:paraId="5E62E62E" w14:textId="77777777" w:rsidR="008E1D42" w:rsidRPr="00BF38C1" w:rsidRDefault="008E1D42">
      <w:pPr>
        <w:spacing w:line="240" w:lineRule="auto"/>
        <w:rPr>
          <w:rFonts w:ascii="Times New Roman" w:eastAsia="Times New Roman" w:hAnsi="Times New Roman" w:cs="Times New Roman"/>
          <w:bCs w:val="0"/>
          <w:w w:val="100"/>
          <w:sz w:val="20"/>
        </w:rPr>
      </w:pPr>
      <w:r w:rsidRPr="00BF38C1">
        <w:rPr>
          <w:rFonts w:ascii="Times New Roman" w:hAnsi="Times New Roman" w:cs="Times New Roman"/>
          <w:sz w:val="20"/>
        </w:rPr>
        <w:br w:type="page"/>
      </w:r>
    </w:p>
    <w:p w14:paraId="1B1403EC" w14:textId="0F6E891A" w:rsidR="00142352" w:rsidRPr="006166D8" w:rsidRDefault="00142352" w:rsidP="00142352">
      <w:pPr>
        <w:pStyle w:val="Heading2"/>
        <w:rPr>
          <w:rFonts w:ascii="Times New Roman" w:hAnsi="Times New Roman" w:cs="Times New Roman"/>
          <w:w w:val="100"/>
        </w:rPr>
      </w:pPr>
      <w:r w:rsidRPr="006166D8">
        <w:rPr>
          <w:rFonts w:ascii="Times New Roman" w:hAnsi="Times New Roman" w:cs="Times New Roman"/>
        </w:rPr>
        <w:lastRenderedPageBreak/>
        <w:t>The Fiend</w:t>
      </w:r>
    </w:p>
    <w:p w14:paraId="29321360" w14:textId="77777777" w:rsidR="00B017BB" w:rsidRPr="00BF38C1" w:rsidRDefault="00B017BB" w:rsidP="00B017BB">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B017BB" w:rsidRPr="00BF38C1" w14:paraId="0E36C1BA" w14:textId="77777777" w:rsidTr="009827C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11E17F4" w14:textId="77777777" w:rsidR="00B017BB" w:rsidRPr="00BF38C1" w:rsidRDefault="00B017BB" w:rsidP="009827C5">
            <w:pPr>
              <w:pStyle w:val="5E-TABLECELLCENTERED"/>
              <w:framePr w:wrap="auto"/>
              <w:rPr>
                <w:rStyle w:val="5ECHARBOLD"/>
                <w:rFonts w:ascii="Times New Roman" w:hAnsi="Times New Roman"/>
                <w:sz w:val="20"/>
              </w:rPr>
            </w:pPr>
            <w:r w:rsidRPr="00BF38C1">
              <w:rPr>
                <w:rStyle w:val="5ECHARBOLD"/>
                <w:rFonts w:ascii="Times New Roman" w:hAnsi="Times New Roman"/>
                <w:sz w:val="20"/>
              </w:rPr>
              <w:t>Warlock Level</w:t>
            </w:r>
          </w:p>
        </w:tc>
        <w:tc>
          <w:tcPr>
            <w:tcW w:w="3960" w:type="dxa"/>
            <w:tcBorders>
              <w:top w:val="none" w:sz="0" w:space="0" w:color="auto"/>
              <w:left w:val="none" w:sz="0" w:space="0" w:color="auto"/>
              <w:bottom w:val="none" w:sz="0" w:space="0" w:color="auto"/>
              <w:right w:val="none" w:sz="0" w:space="0" w:color="auto"/>
            </w:tcBorders>
          </w:tcPr>
          <w:p w14:paraId="7A89A974" w14:textId="77777777" w:rsidR="00B017BB" w:rsidRPr="00BF38C1" w:rsidRDefault="00B017BB" w:rsidP="009827C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B017BB" w:rsidRPr="00BF38C1" w14:paraId="35841446"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2C1E1"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C4AF41" w14:textId="77777777"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B017BB" w:rsidRPr="00BF38C1" w14:paraId="404BF3D9"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70A9C18"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D131650" w14:textId="1D235ECC" w:rsidR="00B017BB" w:rsidRPr="00BF38C1" w:rsidRDefault="005952A0"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Fonts w:ascii="Times New Roman" w:hAnsi="Times New Roman" w:cs="Times New Roman"/>
                <w:iCs/>
                <w:sz w:val="20"/>
              </w:rPr>
              <w:t xml:space="preserve">Dark shroud, </w:t>
            </w:r>
            <w:r w:rsidR="00B017BB" w:rsidRPr="00BF38C1">
              <w:rPr>
                <w:rFonts w:ascii="Times New Roman" w:hAnsi="Times New Roman" w:cs="Times New Roman"/>
                <w:iCs/>
                <w:sz w:val="20"/>
              </w:rPr>
              <w:t>P</w:t>
            </w:r>
            <w:r w:rsidR="00B017BB" w:rsidRPr="00BF38C1">
              <w:rPr>
                <w:rStyle w:val="5ECHARITALIC"/>
                <w:rFonts w:ascii="Times New Roman" w:hAnsi="Times New Roman" w:cs="Times New Roman"/>
                <w:i w:val="0"/>
                <w:sz w:val="20"/>
              </w:rPr>
              <w:t>atrons Entreatment</w:t>
            </w:r>
          </w:p>
        </w:tc>
      </w:tr>
      <w:tr w:rsidR="00B017BB" w:rsidRPr="00BF38C1" w14:paraId="767F3FDA"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CD69E2E"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107F1618" w14:textId="2F770284" w:rsidR="00B017BB" w:rsidRPr="00BF38C1" w:rsidRDefault="005952A0"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D</w:t>
            </w:r>
            <w:r w:rsidRPr="00BF38C1">
              <w:rPr>
                <w:rStyle w:val="5ECHARITALIC"/>
                <w:rFonts w:ascii="Times New Roman" w:hAnsi="Times New Roman" w:cs="Times New Roman"/>
                <w:i w:val="0"/>
                <w:sz w:val="20"/>
                <w:lang w:val="en"/>
              </w:rPr>
              <w:t>ark Ones Luck, fiendish Resilience</w:t>
            </w:r>
          </w:p>
        </w:tc>
      </w:tr>
      <w:tr w:rsidR="00B017BB" w:rsidRPr="00BF38C1" w14:paraId="50B38298"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AC183B0"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10th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CE5A338" w14:textId="22FC1D29" w:rsidR="00B017BB" w:rsidRPr="00BF38C1" w:rsidRDefault="005952A0"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D</w:t>
            </w:r>
            <w:r w:rsidRPr="00BF38C1">
              <w:rPr>
                <w:rStyle w:val="5ECHARITALIC"/>
                <w:rFonts w:ascii="Times New Roman" w:hAnsi="Times New Roman" w:cs="Times New Roman"/>
                <w:i w:val="0"/>
                <w:sz w:val="20"/>
                <w:lang w:val="en"/>
              </w:rPr>
              <w:t xml:space="preserve">ark ones luck (improvement), Fiendish Resilience (improvement) </w:t>
            </w:r>
          </w:p>
        </w:tc>
      </w:tr>
      <w:tr w:rsidR="00B017BB" w:rsidRPr="00BF38C1" w14:paraId="355451D0"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1A5E69A"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8C4C35" w14:textId="69E1C665" w:rsidR="00B017BB" w:rsidRPr="00BF38C1" w:rsidRDefault="005952A0"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Hurl Through Hell</w:t>
            </w:r>
          </w:p>
        </w:tc>
      </w:tr>
    </w:tbl>
    <w:p w14:paraId="7ED37A1E" w14:textId="77777777" w:rsidR="00B017BB" w:rsidRPr="00BF38C1" w:rsidRDefault="00B017BB" w:rsidP="00B017BB">
      <w:pPr>
        <w:pStyle w:val="Heading4"/>
        <w:rPr>
          <w:rFonts w:ascii="Times New Roman" w:hAnsi="Times New Roman" w:cs="Times New Roman"/>
          <w:sz w:val="20"/>
          <w:szCs w:val="20"/>
        </w:rPr>
      </w:pPr>
      <w:r w:rsidRPr="00BF38C1">
        <w:rPr>
          <w:rFonts w:ascii="Times New Roman" w:hAnsi="Times New Roman" w:cs="Times New Roman"/>
          <w:sz w:val="20"/>
          <w:szCs w:val="20"/>
        </w:rPr>
        <w:t>Expanded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3221"/>
      </w:tblGrid>
      <w:tr w:rsidR="00B017BB" w:rsidRPr="00BF38C1" w14:paraId="744B145D" w14:textId="77777777" w:rsidTr="009827C5">
        <w:trPr>
          <w:tblHeader/>
          <w:tblCellSpacing w:w="15" w:type="dxa"/>
        </w:trPr>
        <w:tc>
          <w:tcPr>
            <w:tcW w:w="0" w:type="auto"/>
            <w:vAlign w:val="center"/>
            <w:hideMark/>
          </w:tcPr>
          <w:p w14:paraId="1200BDC6" w14:textId="77777777" w:rsidR="00B017BB" w:rsidRPr="00BF38C1" w:rsidRDefault="00B017BB" w:rsidP="009827C5">
            <w:pPr>
              <w:jc w:val="center"/>
              <w:rPr>
                <w:rFonts w:ascii="Times New Roman" w:hAnsi="Times New Roman" w:cs="Times New Roman"/>
                <w:b/>
                <w:sz w:val="20"/>
              </w:rPr>
            </w:pPr>
            <w:r w:rsidRPr="00BF38C1">
              <w:rPr>
                <w:rFonts w:ascii="Times New Roman" w:hAnsi="Times New Roman" w:cs="Times New Roman"/>
                <w:b/>
                <w:bCs w:val="0"/>
                <w:sz w:val="20"/>
              </w:rPr>
              <w:t>Spell Level</w:t>
            </w:r>
          </w:p>
        </w:tc>
        <w:tc>
          <w:tcPr>
            <w:tcW w:w="0" w:type="auto"/>
            <w:vAlign w:val="center"/>
            <w:hideMark/>
          </w:tcPr>
          <w:p w14:paraId="417D058F" w14:textId="77777777" w:rsidR="00B017BB" w:rsidRPr="00BF38C1" w:rsidRDefault="00B017BB" w:rsidP="009827C5">
            <w:pPr>
              <w:jc w:val="center"/>
              <w:rPr>
                <w:rFonts w:ascii="Times New Roman" w:hAnsi="Times New Roman" w:cs="Times New Roman"/>
                <w:b/>
                <w:bCs w:val="0"/>
                <w:sz w:val="20"/>
              </w:rPr>
            </w:pPr>
            <w:r w:rsidRPr="00BF38C1">
              <w:rPr>
                <w:rFonts w:ascii="Times New Roman" w:hAnsi="Times New Roman" w:cs="Times New Roman"/>
                <w:b/>
                <w:bCs w:val="0"/>
                <w:sz w:val="20"/>
              </w:rPr>
              <w:t>Spells</w:t>
            </w:r>
          </w:p>
        </w:tc>
      </w:tr>
      <w:tr w:rsidR="00B017BB" w:rsidRPr="00BF38C1" w14:paraId="6AECEB87" w14:textId="77777777" w:rsidTr="009827C5">
        <w:trPr>
          <w:tblCellSpacing w:w="15" w:type="dxa"/>
        </w:trPr>
        <w:tc>
          <w:tcPr>
            <w:tcW w:w="0" w:type="auto"/>
            <w:vAlign w:val="center"/>
            <w:hideMark/>
          </w:tcPr>
          <w:p w14:paraId="7F5936AE" w14:textId="77777777" w:rsidR="00B017BB" w:rsidRPr="00BF38C1" w:rsidRDefault="00B017BB" w:rsidP="009827C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1C93BE01" w14:textId="681566E7" w:rsidR="00B017BB" w:rsidRPr="00BF38C1" w:rsidRDefault="005952A0" w:rsidP="009827C5">
            <w:pPr>
              <w:rPr>
                <w:rFonts w:ascii="Times New Roman" w:hAnsi="Times New Roman" w:cs="Times New Roman"/>
                <w:sz w:val="20"/>
              </w:rPr>
            </w:pPr>
            <w:r w:rsidRPr="00BF38C1">
              <w:rPr>
                <w:rFonts w:ascii="Times New Roman" w:hAnsi="Times New Roman" w:cs="Times New Roman"/>
                <w:sz w:val="20"/>
              </w:rPr>
              <w:t>Buring Hands, Command</w:t>
            </w:r>
          </w:p>
        </w:tc>
      </w:tr>
      <w:tr w:rsidR="00B017BB" w:rsidRPr="00BF38C1" w14:paraId="1069322D" w14:textId="77777777" w:rsidTr="009827C5">
        <w:trPr>
          <w:tblCellSpacing w:w="15" w:type="dxa"/>
        </w:trPr>
        <w:tc>
          <w:tcPr>
            <w:tcW w:w="0" w:type="auto"/>
            <w:vAlign w:val="center"/>
            <w:hideMark/>
          </w:tcPr>
          <w:p w14:paraId="1E14789B"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2nd</w:t>
            </w:r>
          </w:p>
        </w:tc>
        <w:tc>
          <w:tcPr>
            <w:tcW w:w="0" w:type="auto"/>
            <w:vAlign w:val="center"/>
            <w:hideMark/>
          </w:tcPr>
          <w:p w14:paraId="12638EC7" w14:textId="1C97F758" w:rsidR="00B017BB" w:rsidRPr="00BF38C1" w:rsidRDefault="005952A0" w:rsidP="009827C5">
            <w:pPr>
              <w:rPr>
                <w:rFonts w:ascii="Times New Roman" w:hAnsi="Times New Roman" w:cs="Times New Roman"/>
                <w:sz w:val="20"/>
              </w:rPr>
            </w:pPr>
            <w:r w:rsidRPr="00BF38C1">
              <w:rPr>
                <w:rFonts w:ascii="Times New Roman" w:hAnsi="Times New Roman" w:cs="Times New Roman"/>
                <w:sz w:val="20"/>
              </w:rPr>
              <w:t>Blindness/Deafness, scorching Ray</w:t>
            </w:r>
          </w:p>
        </w:tc>
      </w:tr>
      <w:tr w:rsidR="00B017BB" w:rsidRPr="00BF38C1" w14:paraId="3F6D5B13" w14:textId="77777777" w:rsidTr="009827C5">
        <w:trPr>
          <w:tblCellSpacing w:w="15" w:type="dxa"/>
        </w:trPr>
        <w:tc>
          <w:tcPr>
            <w:tcW w:w="0" w:type="auto"/>
            <w:vAlign w:val="center"/>
            <w:hideMark/>
          </w:tcPr>
          <w:p w14:paraId="2EB69F92"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3rd</w:t>
            </w:r>
          </w:p>
        </w:tc>
        <w:tc>
          <w:tcPr>
            <w:tcW w:w="0" w:type="auto"/>
            <w:vAlign w:val="center"/>
            <w:hideMark/>
          </w:tcPr>
          <w:p w14:paraId="2F1478DC" w14:textId="73DF91C9" w:rsidR="00B017BB" w:rsidRPr="00BF38C1" w:rsidRDefault="005952A0" w:rsidP="009827C5">
            <w:pPr>
              <w:rPr>
                <w:rFonts w:ascii="Times New Roman" w:hAnsi="Times New Roman" w:cs="Times New Roman"/>
                <w:sz w:val="20"/>
              </w:rPr>
            </w:pPr>
            <w:r w:rsidRPr="00BF38C1">
              <w:rPr>
                <w:rFonts w:ascii="Times New Roman" w:hAnsi="Times New Roman" w:cs="Times New Roman"/>
                <w:sz w:val="20"/>
              </w:rPr>
              <w:t>Elemental Weapon(fire only), Fireball</w:t>
            </w:r>
          </w:p>
        </w:tc>
      </w:tr>
      <w:tr w:rsidR="00B017BB" w:rsidRPr="00BF38C1" w14:paraId="573C3CAA" w14:textId="77777777" w:rsidTr="009827C5">
        <w:trPr>
          <w:tblCellSpacing w:w="15" w:type="dxa"/>
        </w:trPr>
        <w:tc>
          <w:tcPr>
            <w:tcW w:w="0" w:type="auto"/>
            <w:vAlign w:val="center"/>
            <w:hideMark/>
          </w:tcPr>
          <w:p w14:paraId="614BC8DC"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4th</w:t>
            </w:r>
          </w:p>
        </w:tc>
        <w:tc>
          <w:tcPr>
            <w:tcW w:w="0" w:type="auto"/>
            <w:vAlign w:val="center"/>
            <w:hideMark/>
          </w:tcPr>
          <w:p w14:paraId="33657B69" w14:textId="3BF8349B" w:rsidR="00B017BB" w:rsidRPr="00BF38C1" w:rsidRDefault="005952A0" w:rsidP="009827C5">
            <w:pPr>
              <w:rPr>
                <w:rFonts w:ascii="Times New Roman" w:hAnsi="Times New Roman" w:cs="Times New Roman"/>
                <w:sz w:val="20"/>
              </w:rPr>
            </w:pPr>
            <w:r w:rsidRPr="00BF38C1">
              <w:rPr>
                <w:rFonts w:ascii="Times New Roman" w:hAnsi="Times New Roman" w:cs="Times New Roman"/>
                <w:sz w:val="20"/>
              </w:rPr>
              <w:t>Fire Shield, Wall of Fire</w:t>
            </w:r>
          </w:p>
        </w:tc>
      </w:tr>
      <w:tr w:rsidR="00B017BB" w:rsidRPr="00BF38C1" w14:paraId="5DDCAE03" w14:textId="77777777" w:rsidTr="009827C5">
        <w:trPr>
          <w:tblCellSpacing w:w="15" w:type="dxa"/>
        </w:trPr>
        <w:tc>
          <w:tcPr>
            <w:tcW w:w="0" w:type="auto"/>
            <w:vAlign w:val="center"/>
            <w:hideMark/>
          </w:tcPr>
          <w:p w14:paraId="3CF03793"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5th</w:t>
            </w:r>
          </w:p>
        </w:tc>
        <w:tc>
          <w:tcPr>
            <w:tcW w:w="0" w:type="auto"/>
            <w:vAlign w:val="center"/>
            <w:hideMark/>
          </w:tcPr>
          <w:p w14:paraId="6690D8DE" w14:textId="0D3CA0C2" w:rsidR="00B017BB" w:rsidRPr="00BF38C1" w:rsidRDefault="005952A0" w:rsidP="009827C5">
            <w:pPr>
              <w:rPr>
                <w:rFonts w:ascii="Times New Roman" w:hAnsi="Times New Roman" w:cs="Times New Roman"/>
                <w:sz w:val="20"/>
              </w:rPr>
            </w:pPr>
            <w:r w:rsidRPr="00BF38C1">
              <w:rPr>
                <w:rFonts w:ascii="Times New Roman" w:hAnsi="Times New Roman" w:cs="Times New Roman"/>
                <w:sz w:val="20"/>
              </w:rPr>
              <w:t>Flame Strike, Hallow</w:t>
            </w:r>
          </w:p>
        </w:tc>
      </w:tr>
    </w:tbl>
    <w:p w14:paraId="71EF74DC" w14:textId="4E3E8AB6" w:rsidR="008E1D42" w:rsidRPr="006166D8" w:rsidRDefault="008E1D42" w:rsidP="008E1D42">
      <w:pPr>
        <w:pStyle w:val="Heading4"/>
        <w:rPr>
          <w:rFonts w:ascii="Times New Roman" w:hAnsi="Times New Roman" w:cs="Times New Roman"/>
          <w:w w:val="100"/>
          <w:sz w:val="28"/>
          <w:szCs w:val="28"/>
        </w:rPr>
      </w:pPr>
      <w:r w:rsidRPr="006166D8">
        <w:rPr>
          <w:rFonts w:ascii="Times New Roman" w:hAnsi="Times New Roman" w:cs="Times New Roman"/>
          <w:sz w:val="28"/>
          <w:szCs w:val="28"/>
        </w:rPr>
        <w:t xml:space="preserve">Dark </w:t>
      </w:r>
      <w:r w:rsidR="00751AB5" w:rsidRPr="006166D8">
        <w:rPr>
          <w:rFonts w:ascii="Times New Roman" w:hAnsi="Times New Roman" w:cs="Times New Roman"/>
          <w:sz w:val="28"/>
          <w:szCs w:val="28"/>
        </w:rPr>
        <w:t>Shroud</w:t>
      </w:r>
    </w:p>
    <w:p w14:paraId="7173D5A3" w14:textId="41901B43" w:rsidR="000763B1" w:rsidRPr="00BF38C1" w:rsidRDefault="008E1D42" w:rsidP="000763B1">
      <w:pPr>
        <w:pStyle w:val="basic-paragraph"/>
        <w:rPr>
          <w:sz w:val="20"/>
          <w:szCs w:val="20"/>
        </w:rPr>
      </w:pPr>
      <w:r w:rsidRPr="00BF38C1">
        <w:rPr>
          <w:sz w:val="20"/>
          <w:szCs w:val="20"/>
        </w:rPr>
        <w:t xml:space="preserve">Starting at </w:t>
      </w:r>
      <w:r w:rsidR="000763B1" w:rsidRPr="00BF38C1">
        <w:rPr>
          <w:sz w:val="20"/>
          <w:szCs w:val="20"/>
        </w:rPr>
        <w:t>3rd</w:t>
      </w:r>
      <w:r w:rsidRPr="00BF38C1">
        <w:rPr>
          <w:sz w:val="20"/>
          <w:szCs w:val="20"/>
        </w:rPr>
        <w:t xml:space="preserve"> level, </w:t>
      </w:r>
      <w:r w:rsidR="000763B1" w:rsidRPr="00BF38C1">
        <w:rPr>
          <w:sz w:val="20"/>
          <w:szCs w:val="20"/>
        </w:rPr>
        <w:t>when you finish a long rest</w:t>
      </w:r>
      <w:r w:rsidR="007F61E4" w:rsidRPr="00BF38C1">
        <w:rPr>
          <w:sz w:val="20"/>
          <w:szCs w:val="20"/>
        </w:rPr>
        <w:t xml:space="preserve"> you generate an infernal shroud that wards you against harm. The shroud has a maximum hp equal to your warlock level + your charisma modifier.</w:t>
      </w:r>
      <w:r w:rsidRPr="00BF38C1">
        <w:rPr>
          <w:sz w:val="20"/>
          <w:szCs w:val="20"/>
        </w:rPr>
        <w:t xml:space="preserve"> </w:t>
      </w:r>
      <w:r w:rsidR="007F61E4" w:rsidRPr="00BF38C1">
        <w:rPr>
          <w:sz w:val="20"/>
          <w:szCs w:val="20"/>
        </w:rPr>
        <w:t>Whenever you take damage, the shroud takes the damage instead. If this damage reduces the shroud to 0 hit points, you take any remaining damage.</w:t>
      </w:r>
    </w:p>
    <w:p w14:paraId="0166B04D" w14:textId="167B734B" w:rsidR="007F61E4" w:rsidRPr="00BF38C1" w:rsidRDefault="007F61E4" w:rsidP="007F61E4">
      <w:pPr>
        <w:pStyle w:val="core-stylescore-body"/>
        <w:rPr>
          <w:sz w:val="20"/>
          <w:szCs w:val="20"/>
        </w:rPr>
      </w:pPr>
      <w:r w:rsidRPr="00BF38C1">
        <w:rPr>
          <w:sz w:val="20"/>
          <w:szCs w:val="20"/>
        </w:rPr>
        <w:t xml:space="preserve">While the shroud has 0 hit points, it can’t absorb damage, but its magic remains. Whenever you reduce a creature to 0 hp your shroud regains all of its missing hit points. </w:t>
      </w:r>
      <w:r w:rsidRPr="00BF38C1">
        <w:rPr>
          <w:sz w:val="20"/>
          <w:szCs w:val="20"/>
        </w:rPr>
        <w:br/>
        <w:t>At the start of each of your turns, if you damaged a creature that is reduced to 0 hp since the start of your last turn your shroud regains a number of hp equal to your charisma modifier</w:t>
      </w:r>
      <w:r w:rsidR="00751AB5" w:rsidRPr="00BF38C1">
        <w:rPr>
          <w:sz w:val="20"/>
          <w:szCs w:val="20"/>
        </w:rPr>
        <w:t xml:space="preserve"> (</w:t>
      </w:r>
      <w:r w:rsidR="00751AB5" w:rsidRPr="00BF38C1">
        <w:rPr>
          <w:i/>
          <w:iCs/>
          <w:sz w:val="20"/>
          <w:szCs w:val="20"/>
        </w:rPr>
        <w:t>only triggers once even if multiple creatures were reduced to 0 hp</w:t>
      </w:r>
      <w:r w:rsidR="00751AB5" w:rsidRPr="00BF38C1">
        <w:rPr>
          <w:sz w:val="20"/>
          <w:szCs w:val="20"/>
        </w:rPr>
        <w:t>)</w:t>
      </w:r>
      <w:r w:rsidRPr="00BF38C1">
        <w:rPr>
          <w:sz w:val="20"/>
          <w:szCs w:val="20"/>
        </w:rPr>
        <w:t>.</w:t>
      </w:r>
    </w:p>
    <w:p w14:paraId="5B8631B8" w14:textId="468C1935" w:rsidR="007F61E4" w:rsidRDefault="007F61E4" w:rsidP="007F61E4">
      <w:pPr>
        <w:pStyle w:val="core-stylescore-body"/>
        <w:rPr>
          <w:sz w:val="20"/>
          <w:szCs w:val="20"/>
        </w:rPr>
      </w:pPr>
      <w:r w:rsidRPr="00BF38C1">
        <w:rPr>
          <w:sz w:val="20"/>
          <w:szCs w:val="20"/>
        </w:rPr>
        <w:t>Once you create the shroud, you can’t create it again until you finish a long rest.</w:t>
      </w:r>
    </w:p>
    <w:p w14:paraId="72424F3D" w14:textId="77777777" w:rsidR="006166D8" w:rsidRDefault="006166D8" w:rsidP="007F61E4">
      <w:pPr>
        <w:pStyle w:val="core-stylescore-body"/>
        <w:rPr>
          <w:sz w:val="20"/>
          <w:szCs w:val="20"/>
        </w:rPr>
      </w:pPr>
    </w:p>
    <w:p w14:paraId="56BE5E15" w14:textId="77777777" w:rsidR="006166D8" w:rsidRPr="00BF38C1" w:rsidRDefault="006166D8" w:rsidP="007F61E4">
      <w:pPr>
        <w:pStyle w:val="core-stylescore-body"/>
        <w:rPr>
          <w:sz w:val="20"/>
          <w:szCs w:val="20"/>
        </w:rPr>
      </w:pPr>
    </w:p>
    <w:p w14:paraId="56E7C099" w14:textId="77777777" w:rsidR="007F61E4" w:rsidRPr="00BF38C1" w:rsidRDefault="007F61E4" w:rsidP="000763B1">
      <w:pPr>
        <w:pStyle w:val="basic-paragraph"/>
        <w:rPr>
          <w:sz w:val="20"/>
          <w:szCs w:val="20"/>
        </w:rPr>
      </w:pPr>
    </w:p>
    <w:p w14:paraId="09AA851A" w14:textId="77777777" w:rsidR="000763B1" w:rsidRPr="006166D8" w:rsidRDefault="000763B1" w:rsidP="000763B1">
      <w:pPr>
        <w:pStyle w:val="Heading4"/>
        <w:rPr>
          <w:rFonts w:ascii="Times New Roman" w:hAnsi="Times New Roman" w:cs="Times New Roman"/>
          <w:w w:val="100"/>
          <w:sz w:val="28"/>
          <w:szCs w:val="28"/>
        </w:rPr>
      </w:pPr>
      <w:r w:rsidRPr="006166D8">
        <w:rPr>
          <w:rFonts w:ascii="Times New Roman" w:hAnsi="Times New Roman" w:cs="Times New Roman"/>
          <w:sz w:val="28"/>
          <w:szCs w:val="28"/>
        </w:rPr>
        <w:t>Patrons Entreatment</w:t>
      </w:r>
    </w:p>
    <w:p w14:paraId="6DC0ED4A" w14:textId="77777777" w:rsidR="000763B1" w:rsidRPr="00BF38C1" w:rsidRDefault="000763B1" w:rsidP="000763B1">
      <w:pPr>
        <w:pStyle w:val="NormalWeb"/>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p>
    <w:p w14:paraId="14F3438E" w14:textId="77777777" w:rsidR="008E1D42" w:rsidRPr="006166D8" w:rsidRDefault="008E1D42" w:rsidP="008E1D42">
      <w:pPr>
        <w:pStyle w:val="Heading4"/>
        <w:rPr>
          <w:rFonts w:ascii="Times New Roman" w:hAnsi="Times New Roman" w:cs="Times New Roman"/>
          <w:sz w:val="28"/>
          <w:szCs w:val="28"/>
        </w:rPr>
      </w:pPr>
      <w:r w:rsidRPr="006166D8">
        <w:rPr>
          <w:rFonts w:ascii="Times New Roman" w:hAnsi="Times New Roman" w:cs="Times New Roman"/>
          <w:sz w:val="28"/>
          <w:szCs w:val="28"/>
        </w:rPr>
        <w:t>Dark One’s Own Luck</w:t>
      </w:r>
    </w:p>
    <w:p w14:paraId="53734A31" w14:textId="77777777" w:rsidR="008E1D42" w:rsidRPr="00BF38C1" w:rsidRDefault="008E1D42" w:rsidP="008E1D42">
      <w:pPr>
        <w:pStyle w:val="basic-paragraph"/>
        <w:rPr>
          <w:sz w:val="20"/>
          <w:szCs w:val="20"/>
        </w:rPr>
      </w:pPr>
      <w:r w:rsidRPr="00BF38C1">
        <w:rPr>
          <w:sz w:val="20"/>
          <w:szCs w:val="20"/>
        </w:rP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14:paraId="08F22F11" w14:textId="23C6FAB6" w:rsidR="008E1D42" w:rsidRPr="00BF38C1" w:rsidRDefault="008E1D42" w:rsidP="008E1D42">
      <w:pPr>
        <w:pStyle w:val="core-stylescore-body"/>
        <w:rPr>
          <w:sz w:val="20"/>
          <w:szCs w:val="20"/>
        </w:rPr>
      </w:pPr>
      <w:r w:rsidRPr="00BF38C1">
        <w:rPr>
          <w:sz w:val="20"/>
          <w:szCs w:val="20"/>
        </w:rPr>
        <w:t>Once you use this feature, you can’t use it again until you finish a short or long rest.</w:t>
      </w:r>
      <w:r w:rsidR="003F0EA8" w:rsidRPr="00BF38C1">
        <w:rPr>
          <w:sz w:val="20"/>
          <w:szCs w:val="20"/>
        </w:rPr>
        <w:t xml:space="preserve"> Starting at 10th level you may use this feature twice between rests.</w:t>
      </w:r>
    </w:p>
    <w:p w14:paraId="4E045CEB" w14:textId="77777777" w:rsidR="008E1D42" w:rsidRPr="006166D8" w:rsidRDefault="008E1D42" w:rsidP="008E1D42">
      <w:pPr>
        <w:pStyle w:val="Heading4"/>
        <w:rPr>
          <w:rFonts w:ascii="Times New Roman" w:hAnsi="Times New Roman" w:cs="Times New Roman"/>
          <w:sz w:val="28"/>
          <w:szCs w:val="28"/>
        </w:rPr>
      </w:pPr>
      <w:r w:rsidRPr="006166D8">
        <w:rPr>
          <w:rFonts w:ascii="Times New Roman" w:hAnsi="Times New Roman" w:cs="Times New Roman"/>
          <w:sz w:val="28"/>
          <w:szCs w:val="28"/>
        </w:rPr>
        <w:t>Fiendish Resilience</w:t>
      </w:r>
    </w:p>
    <w:p w14:paraId="186D70A0" w14:textId="3695B39E" w:rsidR="008E1D42" w:rsidRPr="00BF38C1" w:rsidRDefault="008E1D42" w:rsidP="008E1D42">
      <w:pPr>
        <w:pStyle w:val="core-stylescore-body"/>
        <w:rPr>
          <w:sz w:val="20"/>
          <w:szCs w:val="20"/>
        </w:rPr>
      </w:pPr>
      <w:r w:rsidRPr="00BF38C1">
        <w:rPr>
          <w:sz w:val="20"/>
          <w:szCs w:val="20"/>
        </w:rPr>
        <w:t xml:space="preserve">Starting at </w:t>
      </w:r>
      <w:r w:rsidR="003F0EA8" w:rsidRPr="00BF38C1">
        <w:rPr>
          <w:sz w:val="20"/>
          <w:szCs w:val="20"/>
        </w:rPr>
        <w:t>6</w:t>
      </w:r>
      <w:r w:rsidRPr="00BF38C1">
        <w:rPr>
          <w:sz w:val="20"/>
          <w:szCs w:val="20"/>
        </w:rPr>
        <w:t>th level, you can choose one damage type when you finish a short or long rest. You gain resistance to that damage type until you choose a different one with this feature. Damage from magical weapons or silver weapons ignores this resistance.</w:t>
      </w:r>
    </w:p>
    <w:p w14:paraId="7893C6DC" w14:textId="1088CAE7" w:rsidR="003F0EA8" w:rsidRPr="00BF38C1" w:rsidRDefault="003F0EA8" w:rsidP="008E1D42">
      <w:pPr>
        <w:pStyle w:val="core-stylescore-body"/>
        <w:rPr>
          <w:sz w:val="20"/>
          <w:szCs w:val="20"/>
        </w:rPr>
      </w:pPr>
      <w:r w:rsidRPr="00BF38C1">
        <w:rPr>
          <w:sz w:val="20"/>
          <w:szCs w:val="20"/>
        </w:rPr>
        <w:t>Starting at 10th level you may select an additional resistance of your choice and gain resistance to that damage.</w:t>
      </w:r>
    </w:p>
    <w:p w14:paraId="39866804" w14:textId="77777777" w:rsidR="008E1D42" w:rsidRPr="006166D8" w:rsidRDefault="008E1D42" w:rsidP="008E1D42">
      <w:pPr>
        <w:pStyle w:val="Heading4"/>
        <w:rPr>
          <w:rFonts w:ascii="Times New Roman" w:hAnsi="Times New Roman" w:cs="Times New Roman"/>
          <w:sz w:val="28"/>
          <w:szCs w:val="28"/>
        </w:rPr>
      </w:pPr>
      <w:r w:rsidRPr="006166D8">
        <w:rPr>
          <w:rFonts w:ascii="Times New Roman" w:hAnsi="Times New Roman" w:cs="Times New Roman"/>
          <w:sz w:val="28"/>
          <w:szCs w:val="28"/>
        </w:rPr>
        <w:t>Hurl Through Hell</w:t>
      </w:r>
    </w:p>
    <w:p w14:paraId="74513CA3" w14:textId="77777777" w:rsidR="008E1D42" w:rsidRPr="00BF38C1" w:rsidRDefault="008E1D42" w:rsidP="008E1D42">
      <w:pPr>
        <w:pStyle w:val="core-stylescore-body"/>
        <w:rPr>
          <w:sz w:val="20"/>
          <w:szCs w:val="20"/>
        </w:rPr>
      </w:pPr>
      <w:r w:rsidRPr="00BF38C1">
        <w:rPr>
          <w:sz w:val="20"/>
          <w:szCs w:val="20"/>
        </w:rPr>
        <w:t>Starting at 14th level, when you hit a creature with an attack, you can use this feature to instantly transport the target through the lower planes. The creature disappears and hurtles through a nightmare landscape.</w:t>
      </w:r>
    </w:p>
    <w:p w14:paraId="6B903B96" w14:textId="77777777" w:rsidR="008E1D42" w:rsidRPr="00BF38C1" w:rsidRDefault="008E1D42" w:rsidP="008E1D42">
      <w:pPr>
        <w:pStyle w:val="core-stylescore-body"/>
        <w:rPr>
          <w:sz w:val="20"/>
          <w:szCs w:val="20"/>
        </w:rPr>
      </w:pPr>
      <w:r w:rsidRPr="00BF38C1">
        <w:rPr>
          <w:sz w:val="20"/>
          <w:szCs w:val="20"/>
        </w:rPr>
        <w:t>At the end of your next turn, the target returns to the space it previously occupied, or the nearest unoccupied space. If the target is not a fiend, it takes 10d10 psychic damage as it reels from its horrific experience.</w:t>
      </w:r>
    </w:p>
    <w:p w14:paraId="174AEBCC" w14:textId="28215442" w:rsidR="006166D8" w:rsidRDefault="008E1D42" w:rsidP="008E1D42">
      <w:pPr>
        <w:pStyle w:val="core-stylescore-body"/>
        <w:rPr>
          <w:sz w:val="20"/>
          <w:szCs w:val="20"/>
        </w:rPr>
      </w:pPr>
      <w:r w:rsidRPr="00BF38C1">
        <w:rPr>
          <w:sz w:val="20"/>
          <w:szCs w:val="20"/>
        </w:rPr>
        <w:t>Once you use this feature, you can’t use it again until you finish a long rest.</w:t>
      </w:r>
    </w:p>
    <w:p w14:paraId="21AA287E" w14:textId="77777777" w:rsidR="006166D8" w:rsidRDefault="006166D8">
      <w:pPr>
        <w:spacing w:line="240" w:lineRule="auto"/>
        <w:rPr>
          <w:rFonts w:ascii="Times New Roman" w:eastAsia="Times New Roman" w:hAnsi="Times New Roman" w:cs="Times New Roman"/>
          <w:bCs w:val="0"/>
          <w:w w:val="100"/>
          <w:sz w:val="20"/>
        </w:rPr>
      </w:pPr>
      <w:r>
        <w:rPr>
          <w:sz w:val="20"/>
        </w:rPr>
        <w:br w:type="page"/>
      </w:r>
    </w:p>
    <w:p w14:paraId="447B056E" w14:textId="677AB1E0" w:rsidR="00142352" w:rsidRPr="006166D8" w:rsidRDefault="00142352" w:rsidP="00142352">
      <w:pPr>
        <w:pStyle w:val="Heading2"/>
        <w:rPr>
          <w:rFonts w:ascii="Times New Roman" w:hAnsi="Times New Roman" w:cs="Times New Roman"/>
          <w:w w:val="100"/>
        </w:rPr>
      </w:pPr>
      <w:r w:rsidRPr="006166D8">
        <w:rPr>
          <w:rFonts w:ascii="Times New Roman" w:hAnsi="Times New Roman" w:cs="Times New Roman"/>
        </w:rPr>
        <w:lastRenderedPageBreak/>
        <w:t>The Genie</w:t>
      </w:r>
    </w:p>
    <w:p w14:paraId="760CA278" w14:textId="77777777" w:rsidR="00B017BB" w:rsidRPr="00BF38C1" w:rsidRDefault="00B017BB" w:rsidP="00B017BB">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B017BB" w:rsidRPr="00BF38C1" w14:paraId="69627F7B" w14:textId="77777777" w:rsidTr="009827C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DC1DFAF" w14:textId="77777777" w:rsidR="00B017BB" w:rsidRPr="00BF38C1" w:rsidRDefault="00B017BB" w:rsidP="009827C5">
            <w:pPr>
              <w:pStyle w:val="5E-TABLECELLCENTERED"/>
              <w:framePr w:wrap="auto"/>
              <w:rPr>
                <w:rStyle w:val="5ECHARBOLD"/>
                <w:rFonts w:ascii="Times New Roman" w:hAnsi="Times New Roman"/>
                <w:sz w:val="20"/>
              </w:rPr>
            </w:pPr>
            <w:r w:rsidRPr="00BF38C1">
              <w:rPr>
                <w:rStyle w:val="5ECHARBOLD"/>
                <w:rFonts w:ascii="Times New Roman" w:hAnsi="Times New Roman"/>
                <w:sz w:val="20"/>
              </w:rPr>
              <w:t>Warlock Level</w:t>
            </w:r>
          </w:p>
        </w:tc>
        <w:tc>
          <w:tcPr>
            <w:tcW w:w="3960" w:type="dxa"/>
            <w:tcBorders>
              <w:top w:val="none" w:sz="0" w:space="0" w:color="auto"/>
              <w:left w:val="none" w:sz="0" w:space="0" w:color="auto"/>
              <w:bottom w:val="none" w:sz="0" w:space="0" w:color="auto"/>
              <w:right w:val="none" w:sz="0" w:space="0" w:color="auto"/>
            </w:tcBorders>
          </w:tcPr>
          <w:p w14:paraId="71AF33C8" w14:textId="77777777" w:rsidR="00B017BB" w:rsidRPr="00BF38C1" w:rsidRDefault="00B017BB" w:rsidP="009827C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B017BB" w:rsidRPr="00BF38C1" w14:paraId="5760DDAA"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18D65"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5A0AE5" w14:textId="77777777"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B017BB" w:rsidRPr="00BF38C1" w14:paraId="23760635"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A24B7DF"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DAEBC2E" w14:textId="2D18D548" w:rsidR="00B017BB" w:rsidRPr="00BF38C1" w:rsidRDefault="00930993"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Fonts w:ascii="Times New Roman" w:hAnsi="Times New Roman" w:cs="Times New Roman"/>
                <w:iCs/>
                <w:sz w:val="20"/>
              </w:rPr>
              <w:t>Genie’s Vessel</w:t>
            </w:r>
            <w:r w:rsidR="000C128B" w:rsidRPr="00BF38C1">
              <w:rPr>
                <w:rFonts w:ascii="Times New Roman" w:hAnsi="Times New Roman" w:cs="Times New Roman"/>
                <w:iCs/>
                <w:sz w:val="20"/>
              </w:rPr>
              <w:t>, Patrons Entreatment</w:t>
            </w:r>
          </w:p>
        </w:tc>
      </w:tr>
      <w:tr w:rsidR="00B017BB" w:rsidRPr="00BF38C1" w14:paraId="4EA66C98"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1D8DC66"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778BF0EB" w14:textId="431A595E" w:rsidR="00B017BB" w:rsidRPr="00BF38C1" w:rsidRDefault="00930993"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D</w:t>
            </w:r>
            <w:r w:rsidRPr="00BF38C1">
              <w:rPr>
                <w:rStyle w:val="5ECHARITALIC"/>
                <w:rFonts w:ascii="Times New Roman" w:hAnsi="Times New Roman" w:cs="Times New Roman"/>
                <w:i w:val="0"/>
                <w:sz w:val="20"/>
                <w:lang w:val="en"/>
              </w:rPr>
              <w:t>jinns Gift</w:t>
            </w:r>
          </w:p>
        </w:tc>
      </w:tr>
      <w:tr w:rsidR="00B017BB" w:rsidRPr="00BF38C1" w14:paraId="2C317D62"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1A0F27C"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10th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6837521" w14:textId="7D8A6168" w:rsidR="00B017BB" w:rsidRPr="00BF38C1" w:rsidRDefault="00930993"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S</w:t>
            </w:r>
            <w:r w:rsidRPr="00BF38C1">
              <w:rPr>
                <w:rStyle w:val="5ECHARITALIC"/>
                <w:rFonts w:ascii="Times New Roman" w:hAnsi="Times New Roman" w:cs="Times New Roman"/>
                <w:i w:val="0"/>
                <w:sz w:val="20"/>
                <w:lang w:val="en"/>
              </w:rPr>
              <w:t>anctuary Vessel</w:t>
            </w:r>
          </w:p>
        </w:tc>
      </w:tr>
      <w:tr w:rsidR="00B017BB" w:rsidRPr="00BF38C1" w14:paraId="4156C907"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3DEF7"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AD4C5A" w14:textId="420ACBE3" w:rsidR="00B017BB" w:rsidRPr="00BF38C1" w:rsidRDefault="00930993"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L</w:t>
            </w:r>
            <w:r w:rsidRPr="00BF38C1">
              <w:rPr>
                <w:rStyle w:val="5ECHARITALIC"/>
                <w:rFonts w:ascii="Times New Roman" w:hAnsi="Times New Roman" w:cs="Times New Roman"/>
                <w:i w:val="0"/>
                <w:sz w:val="20"/>
                <w:lang w:val="en"/>
              </w:rPr>
              <w:t>imited Wish</w:t>
            </w:r>
          </w:p>
        </w:tc>
      </w:tr>
    </w:tbl>
    <w:p w14:paraId="396AD697" w14:textId="77777777" w:rsidR="00B017BB" w:rsidRPr="00BF38C1" w:rsidRDefault="00B017BB" w:rsidP="00B017BB">
      <w:pPr>
        <w:pStyle w:val="Heading4"/>
        <w:rPr>
          <w:rFonts w:ascii="Times New Roman" w:hAnsi="Times New Roman" w:cs="Times New Roman"/>
          <w:sz w:val="20"/>
          <w:szCs w:val="20"/>
        </w:rPr>
      </w:pPr>
      <w:r w:rsidRPr="00BF38C1">
        <w:rPr>
          <w:rFonts w:ascii="Times New Roman" w:hAnsi="Times New Roman" w:cs="Times New Roman"/>
          <w:sz w:val="20"/>
          <w:szCs w:val="20"/>
        </w:rPr>
        <w:t>Expanded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3891"/>
      </w:tblGrid>
      <w:tr w:rsidR="005952A0" w:rsidRPr="00BF38C1" w14:paraId="0C923F4E" w14:textId="77777777" w:rsidTr="009827C5">
        <w:trPr>
          <w:tblHeader/>
          <w:tblCellSpacing w:w="15" w:type="dxa"/>
        </w:trPr>
        <w:tc>
          <w:tcPr>
            <w:tcW w:w="0" w:type="auto"/>
            <w:vAlign w:val="center"/>
            <w:hideMark/>
          </w:tcPr>
          <w:p w14:paraId="52B73420" w14:textId="77777777" w:rsidR="00B017BB" w:rsidRPr="00BF38C1" w:rsidRDefault="00B017BB" w:rsidP="009827C5">
            <w:pPr>
              <w:jc w:val="center"/>
              <w:rPr>
                <w:rFonts w:ascii="Times New Roman" w:hAnsi="Times New Roman" w:cs="Times New Roman"/>
                <w:b/>
                <w:sz w:val="20"/>
              </w:rPr>
            </w:pPr>
            <w:r w:rsidRPr="00BF38C1">
              <w:rPr>
                <w:rFonts w:ascii="Times New Roman" w:hAnsi="Times New Roman" w:cs="Times New Roman"/>
                <w:b/>
                <w:bCs w:val="0"/>
                <w:sz w:val="20"/>
              </w:rPr>
              <w:t>Spell Level</w:t>
            </w:r>
          </w:p>
        </w:tc>
        <w:tc>
          <w:tcPr>
            <w:tcW w:w="0" w:type="auto"/>
            <w:vAlign w:val="center"/>
            <w:hideMark/>
          </w:tcPr>
          <w:p w14:paraId="59577E39" w14:textId="2B14507D" w:rsidR="00B017BB" w:rsidRPr="00BF38C1" w:rsidRDefault="00B017BB" w:rsidP="009827C5">
            <w:pPr>
              <w:jc w:val="center"/>
              <w:rPr>
                <w:rFonts w:ascii="Times New Roman" w:hAnsi="Times New Roman" w:cs="Times New Roman"/>
                <w:b/>
                <w:bCs w:val="0"/>
                <w:sz w:val="20"/>
              </w:rPr>
            </w:pPr>
            <w:r w:rsidRPr="00BF38C1">
              <w:rPr>
                <w:rFonts w:ascii="Times New Roman" w:hAnsi="Times New Roman" w:cs="Times New Roman"/>
                <w:b/>
                <w:bCs w:val="0"/>
                <w:sz w:val="20"/>
              </w:rPr>
              <w:t>Spells</w:t>
            </w:r>
            <w:r w:rsidR="0066202E" w:rsidRPr="00BF38C1">
              <w:rPr>
                <w:rFonts w:ascii="Times New Roman" w:hAnsi="Times New Roman" w:cs="Times New Roman"/>
                <w:b/>
                <w:bCs w:val="0"/>
                <w:sz w:val="20"/>
              </w:rPr>
              <w:t xml:space="preserve"> </w:t>
            </w:r>
            <w:r w:rsidR="0066202E" w:rsidRPr="00BF38C1">
              <w:rPr>
                <w:rFonts w:ascii="Times New Roman" w:hAnsi="Times New Roman" w:cs="Times New Roman"/>
                <w:b/>
                <w:bCs w:val="0"/>
                <w:i/>
                <w:iCs/>
                <w:sz w:val="20"/>
              </w:rPr>
              <w:t>(each chosen when you gain the appropriate level in this class</w:t>
            </w:r>
            <w:r w:rsidR="0066202E" w:rsidRPr="00BF38C1">
              <w:rPr>
                <w:rFonts w:ascii="Times New Roman" w:hAnsi="Times New Roman" w:cs="Times New Roman"/>
                <w:b/>
                <w:bCs w:val="0"/>
                <w:sz w:val="20"/>
              </w:rPr>
              <w:t>)</w:t>
            </w:r>
          </w:p>
        </w:tc>
      </w:tr>
      <w:tr w:rsidR="005952A0" w:rsidRPr="00BF38C1" w14:paraId="793C387F" w14:textId="77777777" w:rsidTr="009827C5">
        <w:trPr>
          <w:tblCellSpacing w:w="15" w:type="dxa"/>
        </w:trPr>
        <w:tc>
          <w:tcPr>
            <w:tcW w:w="0" w:type="auto"/>
            <w:vAlign w:val="center"/>
            <w:hideMark/>
          </w:tcPr>
          <w:p w14:paraId="61934AB5" w14:textId="77777777" w:rsidR="00B017BB" w:rsidRPr="00BF38C1" w:rsidRDefault="00B017BB" w:rsidP="009827C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6AA5E482" w14:textId="0078969A" w:rsidR="00B017BB" w:rsidRPr="00BF38C1" w:rsidRDefault="005952A0" w:rsidP="009827C5">
            <w:pPr>
              <w:rPr>
                <w:rFonts w:ascii="Times New Roman" w:hAnsi="Times New Roman" w:cs="Times New Roman"/>
                <w:sz w:val="20"/>
              </w:rPr>
            </w:pPr>
            <w:r w:rsidRPr="00BF38C1">
              <w:rPr>
                <w:rFonts w:ascii="Times New Roman" w:hAnsi="Times New Roman" w:cs="Times New Roman"/>
                <w:sz w:val="20"/>
              </w:rPr>
              <w:t>One Spell of your choice</w:t>
            </w:r>
            <w:r w:rsidR="005E2252" w:rsidRPr="00BF38C1">
              <w:rPr>
                <w:rFonts w:ascii="Times New Roman" w:hAnsi="Times New Roman" w:cs="Times New Roman"/>
                <w:sz w:val="20"/>
              </w:rPr>
              <w:t>:</w:t>
            </w:r>
            <w:r w:rsidRPr="00BF38C1">
              <w:rPr>
                <w:rFonts w:ascii="Times New Roman" w:hAnsi="Times New Roman" w:cs="Times New Roman"/>
                <w:sz w:val="20"/>
              </w:rPr>
              <w:t xml:space="preserve"> From </w:t>
            </w:r>
            <w:r w:rsidR="00357A4B" w:rsidRPr="00BF38C1">
              <w:rPr>
                <w:rFonts w:ascii="Times New Roman" w:hAnsi="Times New Roman" w:cs="Times New Roman"/>
                <w:sz w:val="20"/>
              </w:rPr>
              <w:t xml:space="preserve">the </w:t>
            </w:r>
            <w:r w:rsidRPr="00BF38C1">
              <w:rPr>
                <w:rFonts w:ascii="Times New Roman" w:hAnsi="Times New Roman" w:cs="Times New Roman"/>
                <w:sz w:val="20"/>
              </w:rPr>
              <w:t>Sorcerer or Wizard spell list</w:t>
            </w:r>
            <w:r w:rsidR="005E2252" w:rsidRPr="00BF38C1">
              <w:rPr>
                <w:rFonts w:ascii="Times New Roman" w:hAnsi="Times New Roman" w:cs="Times New Roman"/>
                <w:sz w:val="20"/>
              </w:rPr>
              <w:t>.</w:t>
            </w:r>
          </w:p>
        </w:tc>
      </w:tr>
      <w:tr w:rsidR="00357A4B" w:rsidRPr="00BF38C1" w14:paraId="00DADAB5" w14:textId="77777777" w:rsidTr="00D81E47">
        <w:trPr>
          <w:tblCellSpacing w:w="15" w:type="dxa"/>
        </w:trPr>
        <w:tc>
          <w:tcPr>
            <w:tcW w:w="0" w:type="auto"/>
            <w:vAlign w:val="center"/>
            <w:hideMark/>
          </w:tcPr>
          <w:p w14:paraId="16506836" w14:textId="77777777" w:rsidR="00357A4B" w:rsidRPr="00BF38C1" w:rsidRDefault="00357A4B" w:rsidP="00357A4B">
            <w:pPr>
              <w:rPr>
                <w:rFonts w:ascii="Times New Roman" w:hAnsi="Times New Roman" w:cs="Times New Roman"/>
                <w:sz w:val="20"/>
              </w:rPr>
            </w:pPr>
            <w:r w:rsidRPr="00BF38C1">
              <w:rPr>
                <w:rFonts w:ascii="Times New Roman" w:hAnsi="Times New Roman" w:cs="Times New Roman"/>
                <w:sz w:val="20"/>
              </w:rPr>
              <w:t>2nd</w:t>
            </w:r>
          </w:p>
        </w:tc>
        <w:tc>
          <w:tcPr>
            <w:tcW w:w="0" w:type="auto"/>
            <w:hideMark/>
          </w:tcPr>
          <w:p w14:paraId="25BA8DB3" w14:textId="7588DDF3" w:rsidR="00357A4B" w:rsidRPr="00BF38C1" w:rsidRDefault="00357A4B" w:rsidP="00357A4B">
            <w:pPr>
              <w:rPr>
                <w:rFonts w:ascii="Times New Roman" w:hAnsi="Times New Roman" w:cs="Times New Roman"/>
                <w:sz w:val="20"/>
              </w:rPr>
            </w:pPr>
            <w:r w:rsidRPr="00BF38C1">
              <w:rPr>
                <w:rFonts w:ascii="Times New Roman" w:hAnsi="Times New Roman" w:cs="Times New Roman"/>
                <w:sz w:val="20"/>
              </w:rPr>
              <w:t>One Spell of your choice: From the Sorcerer or Wizard spell list.</w:t>
            </w:r>
          </w:p>
        </w:tc>
      </w:tr>
      <w:tr w:rsidR="00357A4B" w:rsidRPr="00BF38C1" w14:paraId="50988630" w14:textId="77777777" w:rsidTr="00A35E0E">
        <w:trPr>
          <w:tblCellSpacing w:w="15" w:type="dxa"/>
        </w:trPr>
        <w:tc>
          <w:tcPr>
            <w:tcW w:w="0" w:type="auto"/>
            <w:vAlign w:val="center"/>
            <w:hideMark/>
          </w:tcPr>
          <w:p w14:paraId="6704FA96" w14:textId="77777777" w:rsidR="00357A4B" w:rsidRPr="00BF38C1" w:rsidRDefault="00357A4B" w:rsidP="00357A4B">
            <w:pPr>
              <w:rPr>
                <w:rFonts w:ascii="Times New Roman" w:hAnsi="Times New Roman" w:cs="Times New Roman"/>
                <w:sz w:val="20"/>
              </w:rPr>
            </w:pPr>
            <w:r w:rsidRPr="00BF38C1">
              <w:rPr>
                <w:rFonts w:ascii="Times New Roman" w:hAnsi="Times New Roman" w:cs="Times New Roman"/>
                <w:sz w:val="20"/>
              </w:rPr>
              <w:t>3rd</w:t>
            </w:r>
          </w:p>
        </w:tc>
        <w:tc>
          <w:tcPr>
            <w:tcW w:w="0" w:type="auto"/>
            <w:hideMark/>
          </w:tcPr>
          <w:p w14:paraId="450E4C79" w14:textId="07D20E6B" w:rsidR="00357A4B" w:rsidRPr="00BF38C1" w:rsidRDefault="00357A4B" w:rsidP="00357A4B">
            <w:pPr>
              <w:rPr>
                <w:rFonts w:ascii="Times New Roman" w:hAnsi="Times New Roman" w:cs="Times New Roman"/>
                <w:b/>
                <w:bCs w:val="0"/>
                <w:sz w:val="20"/>
              </w:rPr>
            </w:pPr>
            <w:r w:rsidRPr="00BF38C1">
              <w:rPr>
                <w:rFonts w:ascii="Times New Roman" w:hAnsi="Times New Roman" w:cs="Times New Roman"/>
                <w:sz w:val="20"/>
              </w:rPr>
              <w:t>One Spell of your choice: From the Sorcerer or Wizard spell list.</w:t>
            </w:r>
          </w:p>
        </w:tc>
      </w:tr>
      <w:tr w:rsidR="00357A4B" w:rsidRPr="00BF38C1" w14:paraId="45D5F2EF" w14:textId="77777777" w:rsidTr="00A35E0E">
        <w:trPr>
          <w:tblCellSpacing w:w="15" w:type="dxa"/>
        </w:trPr>
        <w:tc>
          <w:tcPr>
            <w:tcW w:w="0" w:type="auto"/>
            <w:vAlign w:val="center"/>
            <w:hideMark/>
          </w:tcPr>
          <w:p w14:paraId="0660BD2D" w14:textId="77777777" w:rsidR="00357A4B" w:rsidRPr="00BF38C1" w:rsidRDefault="00357A4B" w:rsidP="00357A4B">
            <w:pPr>
              <w:rPr>
                <w:rFonts w:ascii="Times New Roman" w:hAnsi="Times New Roman" w:cs="Times New Roman"/>
                <w:sz w:val="20"/>
              </w:rPr>
            </w:pPr>
            <w:r w:rsidRPr="00BF38C1">
              <w:rPr>
                <w:rFonts w:ascii="Times New Roman" w:hAnsi="Times New Roman" w:cs="Times New Roman"/>
                <w:sz w:val="20"/>
              </w:rPr>
              <w:t>4th</w:t>
            </w:r>
          </w:p>
        </w:tc>
        <w:tc>
          <w:tcPr>
            <w:tcW w:w="0" w:type="auto"/>
            <w:hideMark/>
          </w:tcPr>
          <w:p w14:paraId="484623BD" w14:textId="628A53F1" w:rsidR="00357A4B" w:rsidRPr="00BF38C1" w:rsidRDefault="00357A4B" w:rsidP="00357A4B">
            <w:pPr>
              <w:rPr>
                <w:rFonts w:ascii="Times New Roman" w:hAnsi="Times New Roman" w:cs="Times New Roman"/>
                <w:b/>
                <w:bCs w:val="0"/>
                <w:sz w:val="20"/>
              </w:rPr>
            </w:pPr>
            <w:r w:rsidRPr="00BF38C1">
              <w:rPr>
                <w:rFonts w:ascii="Times New Roman" w:hAnsi="Times New Roman" w:cs="Times New Roman"/>
                <w:sz w:val="20"/>
              </w:rPr>
              <w:t>One Spell of your choice: From the Sorcerer or Wizard spell list.</w:t>
            </w:r>
          </w:p>
        </w:tc>
      </w:tr>
      <w:tr w:rsidR="00357A4B" w:rsidRPr="00BF38C1" w14:paraId="76FF36DE" w14:textId="77777777" w:rsidTr="00D81E47">
        <w:trPr>
          <w:tblCellSpacing w:w="15" w:type="dxa"/>
        </w:trPr>
        <w:tc>
          <w:tcPr>
            <w:tcW w:w="0" w:type="auto"/>
            <w:vAlign w:val="center"/>
            <w:hideMark/>
          </w:tcPr>
          <w:p w14:paraId="3BD59C88" w14:textId="77777777" w:rsidR="00357A4B" w:rsidRPr="00BF38C1" w:rsidRDefault="00357A4B" w:rsidP="00357A4B">
            <w:pPr>
              <w:rPr>
                <w:rFonts w:ascii="Times New Roman" w:hAnsi="Times New Roman" w:cs="Times New Roman"/>
                <w:sz w:val="20"/>
              </w:rPr>
            </w:pPr>
            <w:r w:rsidRPr="00BF38C1">
              <w:rPr>
                <w:rFonts w:ascii="Times New Roman" w:hAnsi="Times New Roman" w:cs="Times New Roman"/>
                <w:sz w:val="20"/>
              </w:rPr>
              <w:t>5th</w:t>
            </w:r>
          </w:p>
        </w:tc>
        <w:tc>
          <w:tcPr>
            <w:tcW w:w="0" w:type="auto"/>
            <w:hideMark/>
          </w:tcPr>
          <w:p w14:paraId="0CE2E1DB" w14:textId="2EE42C4C" w:rsidR="00357A4B" w:rsidRPr="00BF38C1" w:rsidRDefault="00357A4B" w:rsidP="00357A4B">
            <w:pPr>
              <w:rPr>
                <w:rFonts w:ascii="Times New Roman" w:hAnsi="Times New Roman" w:cs="Times New Roman"/>
                <w:sz w:val="20"/>
              </w:rPr>
            </w:pPr>
            <w:r w:rsidRPr="00BF38C1">
              <w:rPr>
                <w:rFonts w:ascii="Times New Roman" w:hAnsi="Times New Roman" w:cs="Times New Roman"/>
                <w:sz w:val="20"/>
              </w:rPr>
              <w:t>One Spell of your choice: From the Sorcerer or Wizard spell list.</w:t>
            </w:r>
          </w:p>
        </w:tc>
      </w:tr>
    </w:tbl>
    <w:p w14:paraId="5470759D" w14:textId="77777777" w:rsidR="006166D8" w:rsidRDefault="006166D8" w:rsidP="006166D8">
      <w:pPr>
        <w:pStyle w:val="NormalWeb"/>
        <w:rPr>
          <w:sz w:val="20"/>
          <w:szCs w:val="20"/>
        </w:rPr>
      </w:pPr>
    </w:p>
    <w:p w14:paraId="4AEB3976" w14:textId="77777777" w:rsidR="006166D8" w:rsidRDefault="006166D8" w:rsidP="006166D8">
      <w:pPr>
        <w:pStyle w:val="NormalWeb"/>
        <w:rPr>
          <w:sz w:val="20"/>
          <w:szCs w:val="20"/>
        </w:rPr>
      </w:pPr>
    </w:p>
    <w:p w14:paraId="7EE6A96D" w14:textId="77777777" w:rsidR="006166D8" w:rsidRDefault="006166D8" w:rsidP="006166D8">
      <w:pPr>
        <w:pStyle w:val="NormalWeb"/>
        <w:rPr>
          <w:sz w:val="20"/>
          <w:szCs w:val="20"/>
        </w:rPr>
      </w:pPr>
    </w:p>
    <w:p w14:paraId="512680B0" w14:textId="77777777" w:rsidR="006166D8" w:rsidRDefault="006166D8" w:rsidP="006166D8">
      <w:pPr>
        <w:pStyle w:val="NormalWeb"/>
        <w:rPr>
          <w:sz w:val="20"/>
          <w:szCs w:val="20"/>
        </w:rPr>
      </w:pPr>
    </w:p>
    <w:p w14:paraId="7146FA2F" w14:textId="77777777" w:rsidR="006166D8" w:rsidRDefault="006166D8" w:rsidP="006166D8">
      <w:pPr>
        <w:pStyle w:val="NormalWeb"/>
        <w:rPr>
          <w:sz w:val="20"/>
          <w:szCs w:val="20"/>
        </w:rPr>
      </w:pPr>
    </w:p>
    <w:p w14:paraId="44FAE4D2" w14:textId="77777777" w:rsidR="006166D8" w:rsidRDefault="006166D8" w:rsidP="006166D8">
      <w:pPr>
        <w:pStyle w:val="NormalWeb"/>
        <w:rPr>
          <w:sz w:val="20"/>
          <w:szCs w:val="20"/>
        </w:rPr>
      </w:pPr>
    </w:p>
    <w:p w14:paraId="0D77B3DD" w14:textId="77777777" w:rsidR="006166D8" w:rsidRDefault="006166D8" w:rsidP="006166D8">
      <w:pPr>
        <w:pStyle w:val="NormalWeb"/>
        <w:rPr>
          <w:sz w:val="20"/>
          <w:szCs w:val="20"/>
        </w:rPr>
      </w:pPr>
    </w:p>
    <w:p w14:paraId="45E66ECC" w14:textId="77777777" w:rsidR="006166D8" w:rsidRDefault="006166D8" w:rsidP="006166D8">
      <w:pPr>
        <w:pStyle w:val="NormalWeb"/>
        <w:rPr>
          <w:sz w:val="20"/>
          <w:szCs w:val="20"/>
        </w:rPr>
      </w:pPr>
    </w:p>
    <w:p w14:paraId="00180C26" w14:textId="77777777" w:rsidR="006166D8" w:rsidRDefault="006166D8" w:rsidP="006166D8">
      <w:pPr>
        <w:pStyle w:val="NormalWeb"/>
        <w:rPr>
          <w:sz w:val="20"/>
          <w:szCs w:val="20"/>
        </w:rPr>
      </w:pPr>
    </w:p>
    <w:p w14:paraId="758A016B" w14:textId="77777777" w:rsidR="006166D8" w:rsidRDefault="006166D8" w:rsidP="006166D8">
      <w:pPr>
        <w:pStyle w:val="NormalWeb"/>
        <w:rPr>
          <w:sz w:val="20"/>
          <w:szCs w:val="20"/>
        </w:rPr>
      </w:pPr>
    </w:p>
    <w:p w14:paraId="2E771F2C" w14:textId="77777777" w:rsidR="006166D8" w:rsidRPr="00BF38C1" w:rsidRDefault="006166D8" w:rsidP="006166D8">
      <w:pPr>
        <w:pStyle w:val="NormalWeb"/>
        <w:rPr>
          <w:sz w:val="20"/>
          <w:szCs w:val="20"/>
        </w:rPr>
      </w:pPr>
    </w:p>
    <w:p w14:paraId="26C31A06" w14:textId="77777777" w:rsidR="008E1D42" w:rsidRPr="006166D8" w:rsidRDefault="008E1D42" w:rsidP="008E1D42">
      <w:pPr>
        <w:pStyle w:val="Heading4"/>
        <w:rPr>
          <w:rFonts w:ascii="Times New Roman" w:hAnsi="Times New Roman" w:cs="Times New Roman"/>
          <w:sz w:val="28"/>
          <w:szCs w:val="28"/>
        </w:rPr>
      </w:pPr>
      <w:r w:rsidRPr="006166D8">
        <w:rPr>
          <w:rFonts w:ascii="Times New Roman" w:hAnsi="Times New Roman" w:cs="Times New Roman"/>
          <w:sz w:val="28"/>
          <w:szCs w:val="28"/>
        </w:rPr>
        <w:t>Genie’s Vessel</w:t>
      </w:r>
    </w:p>
    <w:p w14:paraId="173867EA" w14:textId="77777777" w:rsidR="006166D8" w:rsidRDefault="006166D8" w:rsidP="006166D8">
      <w:pPr>
        <w:pStyle w:val="NormalWeb"/>
        <w:rPr>
          <w:sz w:val="20"/>
          <w:szCs w:val="20"/>
        </w:rPr>
      </w:pPr>
      <w:r w:rsidRPr="00BF38C1">
        <w:rPr>
          <w:sz w:val="20"/>
          <w:szCs w:val="20"/>
        </w:rPr>
        <w:t>Starting at 3rd level, your patron gifts you a magical vessel that grants you a measure of the genie’s power. The vessel is a Tiny object, and you can use it as a spellcasting focus for your warlock spells. You decide what the object is, or you can determine what it is randomly by rolling on the Genie’s Vessel table.</w:t>
      </w:r>
    </w:p>
    <w:p w14:paraId="23C92914" w14:textId="72FF18A0" w:rsidR="008E1D42" w:rsidRPr="00BF38C1" w:rsidRDefault="008E1D42" w:rsidP="008E1D42">
      <w:pPr>
        <w:pStyle w:val="Heading5"/>
        <w:rPr>
          <w:rFonts w:ascii="Times New Roman" w:hAnsi="Times New Roman" w:cs="Times New Roman"/>
          <w:sz w:val="20"/>
        </w:rPr>
      </w:pPr>
      <w:r w:rsidRPr="00BF38C1">
        <w:rPr>
          <w:rFonts w:ascii="Times New Roman" w:hAnsi="Times New Roman" w:cs="Times New Roman"/>
          <w:sz w:val="20"/>
        </w:rPr>
        <w:t>Genie’s Vessel</w:t>
      </w:r>
      <w:r w:rsidR="005952A0" w:rsidRPr="00BF38C1">
        <w:rPr>
          <w:rFonts w:ascii="Times New Roman" w:hAnsi="Times New Roman" w:cs="Times New Roman"/>
          <w:sz w:val="20"/>
        </w:rPr>
        <w:t xml:space="preserve">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
        <w:gridCol w:w="2174"/>
      </w:tblGrid>
      <w:tr w:rsidR="008E1D42" w:rsidRPr="00BF38C1" w14:paraId="6B90A47D" w14:textId="77777777" w:rsidTr="005952A0">
        <w:trPr>
          <w:tblHeader/>
          <w:tblCellSpacing w:w="15" w:type="dxa"/>
        </w:trPr>
        <w:tc>
          <w:tcPr>
            <w:tcW w:w="0" w:type="auto"/>
            <w:vAlign w:val="center"/>
            <w:hideMark/>
          </w:tcPr>
          <w:p w14:paraId="77399DA8" w14:textId="77777777" w:rsidR="008E1D42" w:rsidRPr="00BF38C1" w:rsidRDefault="008E1D42">
            <w:pPr>
              <w:jc w:val="center"/>
              <w:rPr>
                <w:rFonts w:ascii="Times New Roman" w:hAnsi="Times New Roman" w:cs="Times New Roman"/>
                <w:b/>
                <w:sz w:val="20"/>
              </w:rPr>
            </w:pPr>
            <w:r w:rsidRPr="00BF38C1">
              <w:rPr>
                <w:rFonts w:ascii="Times New Roman" w:hAnsi="Times New Roman" w:cs="Times New Roman"/>
                <w:b/>
                <w:bCs w:val="0"/>
                <w:sz w:val="20"/>
              </w:rPr>
              <w:t>d6</w:t>
            </w:r>
          </w:p>
        </w:tc>
        <w:tc>
          <w:tcPr>
            <w:tcW w:w="0" w:type="auto"/>
            <w:vAlign w:val="center"/>
            <w:hideMark/>
          </w:tcPr>
          <w:p w14:paraId="78623B7A" w14:textId="77777777" w:rsidR="008E1D42" w:rsidRPr="00BF38C1" w:rsidRDefault="008E1D42">
            <w:pPr>
              <w:jc w:val="center"/>
              <w:rPr>
                <w:rFonts w:ascii="Times New Roman" w:hAnsi="Times New Roman" w:cs="Times New Roman"/>
                <w:b/>
                <w:bCs w:val="0"/>
                <w:sz w:val="20"/>
              </w:rPr>
            </w:pPr>
            <w:r w:rsidRPr="00BF38C1">
              <w:rPr>
                <w:rFonts w:ascii="Times New Roman" w:hAnsi="Times New Roman" w:cs="Times New Roman"/>
                <w:b/>
                <w:bCs w:val="0"/>
                <w:sz w:val="20"/>
              </w:rPr>
              <w:t>Vessel</w:t>
            </w:r>
          </w:p>
        </w:tc>
      </w:tr>
      <w:tr w:rsidR="008E1D42" w:rsidRPr="00BF38C1" w14:paraId="3365377A" w14:textId="77777777" w:rsidTr="005952A0">
        <w:trPr>
          <w:tblCellSpacing w:w="15" w:type="dxa"/>
        </w:trPr>
        <w:tc>
          <w:tcPr>
            <w:tcW w:w="0" w:type="auto"/>
            <w:vAlign w:val="center"/>
            <w:hideMark/>
          </w:tcPr>
          <w:p w14:paraId="27034247" w14:textId="77777777" w:rsidR="008E1D42" w:rsidRPr="00BF38C1" w:rsidRDefault="008E1D42">
            <w:pPr>
              <w:rPr>
                <w:rFonts w:ascii="Times New Roman" w:hAnsi="Times New Roman" w:cs="Times New Roman"/>
                <w:bCs w:val="0"/>
                <w:sz w:val="20"/>
              </w:rPr>
            </w:pPr>
            <w:r w:rsidRPr="00BF38C1">
              <w:rPr>
                <w:rFonts w:ascii="Times New Roman" w:hAnsi="Times New Roman" w:cs="Times New Roman"/>
                <w:sz w:val="20"/>
              </w:rPr>
              <w:t>1</w:t>
            </w:r>
          </w:p>
        </w:tc>
        <w:tc>
          <w:tcPr>
            <w:tcW w:w="0" w:type="auto"/>
            <w:vAlign w:val="center"/>
            <w:hideMark/>
          </w:tcPr>
          <w:p w14:paraId="431262CD"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Oil Lamp</w:t>
            </w:r>
          </w:p>
        </w:tc>
      </w:tr>
      <w:tr w:rsidR="008E1D42" w:rsidRPr="00BF38C1" w14:paraId="13204761" w14:textId="77777777" w:rsidTr="005952A0">
        <w:trPr>
          <w:tblCellSpacing w:w="15" w:type="dxa"/>
        </w:trPr>
        <w:tc>
          <w:tcPr>
            <w:tcW w:w="0" w:type="auto"/>
            <w:vAlign w:val="center"/>
            <w:hideMark/>
          </w:tcPr>
          <w:p w14:paraId="4D0E1777"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2</w:t>
            </w:r>
          </w:p>
        </w:tc>
        <w:tc>
          <w:tcPr>
            <w:tcW w:w="0" w:type="auto"/>
            <w:vAlign w:val="center"/>
            <w:hideMark/>
          </w:tcPr>
          <w:p w14:paraId="30A70965"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Urn</w:t>
            </w:r>
          </w:p>
        </w:tc>
      </w:tr>
      <w:tr w:rsidR="008E1D42" w:rsidRPr="00BF38C1" w14:paraId="4D593312" w14:textId="77777777" w:rsidTr="005952A0">
        <w:trPr>
          <w:tblCellSpacing w:w="15" w:type="dxa"/>
        </w:trPr>
        <w:tc>
          <w:tcPr>
            <w:tcW w:w="0" w:type="auto"/>
            <w:vAlign w:val="center"/>
            <w:hideMark/>
          </w:tcPr>
          <w:p w14:paraId="585F05FD"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3</w:t>
            </w:r>
          </w:p>
        </w:tc>
        <w:tc>
          <w:tcPr>
            <w:tcW w:w="0" w:type="auto"/>
            <w:vAlign w:val="center"/>
            <w:hideMark/>
          </w:tcPr>
          <w:p w14:paraId="5075AC20"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Ring with a compartment</w:t>
            </w:r>
          </w:p>
        </w:tc>
      </w:tr>
      <w:tr w:rsidR="008E1D42" w:rsidRPr="00BF38C1" w14:paraId="2B327A93" w14:textId="77777777" w:rsidTr="005952A0">
        <w:trPr>
          <w:tblCellSpacing w:w="15" w:type="dxa"/>
        </w:trPr>
        <w:tc>
          <w:tcPr>
            <w:tcW w:w="0" w:type="auto"/>
            <w:vAlign w:val="center"/>
            <w:hideMark/>
          </w:tcPr>
          <w:p w14:paraId="72092582"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4</w:t>
            </w:r>
          </w:p>
        </w:tc>
        <w:tc>
          <w:tcPr>
            <w:tcW w:w="0" w:type="auto"/>
            <w:vAlign w:val="center"/>
            <w:hideMark/>
          </w:tcPr>
          <w:p w14:paraId="63F0E29D"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Stoppered bottle</w:t>
            </w:r>
          </w:p>
        </w:tc>
      </w:tr>
      <w:tr w:rsidR="008E1D42" w:rsidRPr="00BF38C1" w14:paraId="5797612A" w14:textId="77777777" w:rsidTr="005952A0">
        <w:trPr>
          <w:tblCellSpacing w:w="15" w:type="dxa"/>
        </w:trPr>
        <w:tc>
          <w:tcPr>
            <w:tcW w:w="0" w:type="auto"/>
            <w:vAlign w:val="center"/>
            <w:hideMark/>
          </w:tcPr>
          <w:p w14:paraId="4A953590"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5</w:t>
            </w:r>
          </w:p>
        </w:tc>
        <w:tc>
          <w:tcPr>
            <w:tcW w:w="0" w:type="auto"/>
            <w:vAlign w:val="center"/>
            <w:hideMark/>
          </w:tcPr>
          <w:p w14:paraId="5934BF2F"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Hollow statuette</w:t>
            </w:r>
          </w:p>
        </w:tc>
      </w:tr>
      <w:tr w:rsidR="008E1D42" w:rsidRPr="00BF38C1" w14:paraId="51A40781" w14:textId="77777777" w:rsidTr="005952A0">
        <w:trPr>
          <w:tblCellSpacing w:w="15" w:type="dxa"/>
        </w:trPr>
        <w:tc>
          <w:tcPr>
            <w:tcW w:w="0" w:type="auto"/>
            <w:vAlign w:val="center"/>
            <w:hideMark/>
          </w:tcPr>
          <w:p w14:paraId="65776218"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6</w:t>
            </w:r>
          </w:p>
        </w:tc>
        <w:tc>
          <w:tcPr>
            <w:tcW w:w="0" w:type="auto"/>
            <w:vAlign w:val="center"/>
            <w:hideMark/>
          </w:tcPr>
          <w:p w14:paraId="2FFB2AC1" w14:textId="77777777" w:rsidR="008E1D42" w:rsidRPr="00BF38C1" w:rsidRDefault="008E1D42">
            <w:pPr>
              <w:rPr>
                <w:rFonts w:ascii="Times New Roman" w:hAnsi="Times New Roman" w:cs="Times New Roman"/>
                <w:sz w:val="20"/>
              </w:rPr>
            </w:pPr>
            <w:r w:rsidRPr="00BF38C1">
              <w:rPr>
                <w:rFonts w:ascii="Times New Roman" w:hAnsi="Times New Roman" w:cs="Times New Roman"/>
                <w:sz w:val="20"/>
              </w:rPr>
              <w:t>Ornate lantern</w:t>
            </w:r>
          </w:p>
        </w:tc>
      </w:tr>
    </w:tbl>
    <w:p w14:paraId="1CC0AE17" w14:textId="7C77B1CD" w:rsidR="008E1D42" w:rsidRPr="00BF38C1" w:rsidRDefault="008E1D42" w:rsidP="008E1D42">
      <w:pPr>
        <w:pStyle w:val="NormalWeb"/>
        <w:rPr>
          <w:sz w:val="20"/>
          <w:szCs w:val="20"/>
        </w:rPr>
      </w:pPr>
      <w:r w:rsidRPr="00BF38C1">
        <w:rPr>
          <w:sz w:val="20"/>
          <w:szCs w:val="20"/>
        </w:rPr>
        <w:t>While you are touching the vessel, you can use it in the following ways:</w:t>
      </w:r>
    </w:p>
    <w:p w14:paraId="26E3741C" w14:textId="77777777" w:rsidR="008E1D42" w:rsidRPr="00BF38C1" w:rsidRDefault="008E1D42" w:rsidP="008E1D42">
      <w:pPr>
        <w:pStyle w:val="NormalWeb"/>
        <w:rPr>
          <w:sz w:val="20"/>
          <w:szCs w:val="20"/>
        </w:rPr>
      </w:pPr>
      <w:r w:rsidRPr="00BF38C1">
        <w:rPr>
          <w:rStyle w:val="Strong"/>
          <w:sz w:val="20"/>
          <w:szCs w:val="20"/>
        </w:rPr>
        <w:t>Bottled Respite.</w:t>
      </w:r>
      <w:r w:rsidRPr="00BF38C1">
        <w:rPr>
          <w:sz w:val="20"/>
          <w:szCs w:val="20"/>
        </w:rPr>
        <w:t xml:space="preserve"> As an action, you can magically vanish and enter your vessel, which remains in the space you left. The interior of the vessel is an extradimensional space in the shape of a 20-foot-radius cylinder, 20 feet high, and resembles your vessel. The interior is appointed with cushions and low tables and is a comfortable temperature. While inside, you can hear the area around your vessel as if you were in its space. You can remain inside the vessel up to a number of hours equal to twice your proficiency bonus. You exit the vessel early if you use a bonus action to leave, if you die, or if the vessel is destroyed. When you exit the vessel, you appear in the unoccupied space closest to it. Any objects left in the vessel remain there until carried out, and if the vessel is destroyed, every object stored there harmlessly appears in the unoccupied spaces closest to the vessel’s former space. Once you enter the vessel, you can’t enter again until you finish a long rest.</w:t>
      </w:r>
    </w:p>
    <w:p w14:paraId="7EEA2225" w14:textId="7E7E3FB6" w:rsidR="008E1D42" w:rsidRPr="00BF38C1" w:rsidRDefault="008E1D42" w:rsidP="008E1D42">
      <w:pPr>
        <w:pStyle w:val="NormalWeb"/>
        <w:rPr>
          <w:sz w:val="20"/>
          <w:szCs w:val="20"/>
        </w:rPr>
      </w:pPr>
      <w:r w:rsidRPr="00BF38C1">
        <w:rPr>
          <w:rStyle w:val="Strong"/>
          <w:sz w:val="20"/>
          <w:szCs w:val="20"/>
        </w:rPr>
        <w:t>Genie’s Wrath.</w:t>
      </w:r>
      <w:r w:rsidRPr="00BF38C1">
        <w:rPr>
          <w:sz w:val="20"/>
          <w:szCs w:val="20"/>
        </w:rPr>
        <w:t xml:space="preserve"> Once during each of your turns when you hit with an attack roll, you can deal extra damage to the target equal to your proficiency bonus</w:t>
      </w:r>
      <w:r w:rsidR="0066202E" w:rsidRPr="00BF38C1">
        <w:rPr>
          <w:sz w:val="20"/>
          <w:szCs w:val="20"/>
        </w:rPr>
        <w:t xml:space="preserve"> as force damage</w:t>
      </w:r>
      <w:r w:rsidRPr="00BF38C1">
        <w:rPr>
          <w:sz w:val="20"/>
          <w:szCs w:val="20"/>
        </w:rPr>
        <w:t xml:space="preserve">. </w:t>
      </w:r>
    </w:p>
    <w:p w14:paraId="772CECAF" w14:textId="77777777" w:rsidR="008E1D42" w:rsidRPr="00BF38C1" w:rsidRDefault="008E1D42" w:rsidP="008E1D42">
      <w:pPr>
        <w:pStyle w:val="NormalWeb"/>
        <w:rPr>
          <w:sz w:val="20"/>
          <w:szCs w:val="20"/>
        </w:rPr>
      </w:pPr>
      <w:r w:rsidRPr="00BF38C1">
        <w:rPr>
          <w:sz w:val="20"/>
          <w:szCs w:val="20"/>
        </w:rPr>
        <w:t>The vessel’s AC equals your spell save DC. Its hit points equal your warlock level plus your proficiency bonus, and it is immune to poison and psychic damage.</w:t>
      </w:r>
    </w:p>
    <w:p w14:paraId="1180F089" w14:textId="77777777" w:rsidR="008E1D42" w:rsidRPr="00BF38C1" w:rsidRDefault="008E1D42" w:rsidP="008E1D42">
      <w:pPr>
        <w:pStyle w:val="NormalWeb"/>
        <w:rPr>
          <w:sz w:val="20"/>
          <w:szCs w:val="20"/>
        </w:rPr>
      </w:pPr>
      <w:r w:rsidRPr="00BF38C1">
        <w:rPr>
          <w:sz w:val="20"/>
          <w:szCs w:val="20"/>
        </w:rPr>
        <w:t>If the vessel is destroyed or you lose it, you can perform a 1-hour ceremony to receive a replacement from your patron. This ceremony can be performed during a short or long rest, and the previous vessel is destroyed if it still exists. The vessel vanishes in a flare of elemental power when you die.</w:t>
      </w:r>
    </w:p>
    <w:p w14:paraId="164B6F73" w14:textId="77777777" w:rsidR="000C128B" w:rsidRPr="006166D8" w:rsidRDefault="000C128B" w:rsidP="000C128B">
      <w:pPr>
        <w:pStyle w:val="Heading4"/>
        <w:rPr>
          <w:rFonts w:ascii="Times New Roman" w:hAnsi="Times New Roman" w:cs="Times New Roman"/>
          <w:w w:val="100"/>
          <w:sz w:val="28"/>
          <w:szCs w:val="28"/>
        </w:rPr>
      </w:pPr>
      <w:r w:rsidRPr="006166D8">
        <w:rPr>
          <w:rFonts w:ascii="Times New Roman" w:hAnsi="Times New Roman" w:cs="Times New Roman"/>
          <w:sz w:val="28"/>
          <w:szCs w:val="28"/>
        </w:rPr>
        <w:lastRenderedPageBreak/>
        <w:t>Patrons Entreatment</w:t>
      </w:r>
    </w:p>
    <w:p w14:paraId="66FF4D0A" w14:textId="77777777" w:rsidR="000C128B" w:rsidRPr="00BF38C1" w:rsidRDefault="000C128B" w:rsidP="000C128B">
      <w:pPr>
        <w:pStyle w:val="NormalWeb"/>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p>
    <w:p w14:paraId="1A986E18" w14:textId="03439192" w:rsidR="008E1D42" w:rsidRPr="006166D8" w:rsidRDefault="0066202E" w:rsidP="008E1D42">
      <w:pPr>
        <w:pStyle w:val="Heading4"/>
        <w:rPr>
          <w:rFonts w:ascii="Times New Roman" w:hAnsi="Times New Roman" w:cs="Times New Roman"/>
          <w:sz w:val="28"/>
          <w:szCs w:val="28"/>
        </w:rPr>
      </w:pPr>
      <w:r w:rsidRPr="006166D8">
        <w:rPr>
          <w:rFonts w:ascii="Times New Roman" w:hAnsi="Times New Roman" w:cs="Times New Roman"/>
          <w:sz w:val="28"/>
          <w:szCs w:val="28"/>
        </w:rPr>
        <w:t>Djinns</w:t>
      </w:r>
      <w:r w:rsidR="008E1D42" w:rsidRPr="006166D8">
        <w:rPr>
          <w:rFonts w:ascii="Times New Roman" w:hAnsi="Times New Roman" w:cs="Times New Roman"/>
          <w:sz w:val="28"/>
          <w:szCs w:val="28"/>
        </w:rPr>
        <w:t xml:space="preserve"> Gift</w:t>
      </w:r>
    </w:p>
    <w:p w14:paraId="5C22FC2F" w14:textId="6469F733" w:rsidR="008E1D42" w:rsidRPr="00BF38C1" w:rsidRDefault="004A63AA" w:rsidP="008E1D42">
      <w:pPr>
        <w:pStyle w:val="NormalWeb"/>
        <w:rPr>
          <w:sz w:val="20"/>
          <w:szCs w:val="20"/>
        </w:rPr>
      </w:pPr>
      <w:r w:rsidRPr="00BF38C1">
        <w:rPr>
          <w:sz w:val="20"/>
          <w:szCs w:val="20"/>
        </w:rPr>
        <w:t xml:space="preserve">Starting at </w:t>
      </w:r>
      <w:r w:rsidR="0066202E" w:rsidRPr="00BF38C1">
        <w:rPr>
          <w:sz w:val="20"/>
          <w:szCs w:val="20"/>
        </w:rPr>
        <w:t>6th</w:t>
      </w:r>
      <w:r w:rsidRPr="00BF38C1">
        <w:rPr>
          <w:sz w:val="20"/>
          <w:szCs w:val="20"/>
        </w:rPr>
        <w:t xml:space="preserve"> level, y</w:t>
      </w:r>
      <w:r w:rsidR="008E1D42" w:rsidRPr="00BF38C1">
        <w:rPr>
          <w:sz w:val="20"/>
          <w:szCs w:val="20"/>
        </w:rPr>
        <w:t>ou begin to take on characteristics of your patron’s kind. You now have resistance to a damage type determined by your patron’s kind</w:t>
      </w:r>
      <w:r w:rsidR="0066202E" w:rsidRPr="00BF38C1">
        <w:rPr>
          <w:sz w:val="20"/>
          <w:szCs w:val="20"/>
        </w:rPr>
        <w:t>. Choose one of the following damage types to gain resistance to it:</w:t>
      </w:r>
      <w:r w:rsidR="008E1D42" w:rsidRPr="00BF38C1">
        <w:rPr>
          <w:sz w:val="20"/>
          <w:szCs w:val="20"/>
        </w:rPr>
        <w:t xml:space="preserve"> </w:t>
      </w:r>
      <w:r w:rsidR="0066202E" w:rsidRPr="00BF38C1">
        <w:rPr>
          <w:sz w:val="20"/>
          <w:szCs w:val="20"/>
        </w:rPr>
        <w:t>force</w:t>
      </w:r>
      <w:r w:rsidR="008E1D42" w:rsidRPr="00BF38C1">
        <w:rPr>
          <w:sz w:val="20"/>
          <w:szCs w:val="20"/>
        </w:rPr>
        <w:t>, thunder, fire</w:t>
      </w:r>
      <w:r w:rsidR="0066202E" w:rsidRPr="00BF38C1">
        <w:rPr>
          <w:sz w:val="20"/>
          <w:szCs w:val="20"/>
        </w:rPr>
        <w:t>,</w:t>
      </w:r>
      <w:r w:rsidR="008E1D42" w:rsidRPr="00BF38C1">
        <w:rPr>
          <w:sz w:val="20"/>
          <w:szCs w:val="20"/>
        </w:rPr>
        <w:t xml:space="preserve"> or col</w:t>
      </w:r>
      <w:r w:rsidR="0066202E" w:rsidRPr="00BF38C1">
        <w:rPr>
          <w:sz w:val="20"/>
          <w:szCs w:val="20"/>
        </w:rPr>
        <w:t>d</w:t>
      </w:r>
      <w:r w:rsidR="008E1D42" w:rsidRPr="00BF38C1">
        <w:rPr>
          <w:sz w:val="20"/>
          <w:szCs w:val="20"/>
        </w:rPr>
        <w:t>.</w:t>
      </w:r>
    </w:p>
    <w:p w14:paraId="45317389" w14:textId="65E6050C" w:rsidR="008E1D42" w:rsidRPr="00BF38C1" w:rsidRDefault="008E1D42" w:rsidP="008E1D42">
      <w:pPr>
        <w:pStyle w:val="NormalWeb"/>
        <w:rPr>
          <w:sz w:val="20"/>
          <w:szCs w:val="20"/>
        </w:rPr>
      </w:pPr>
      <w:r w:rsidRPr="00BF38C1">
        <w:rPr>
          <w:sz w:val="20"/>
          <w:szCs w:val="20"/>
        </w:rPr>
        <w:t>In addition, as a bonus action, you can give yourself a flying speed of 30 feet that lasts for 10 minutes,</w:t>
      </w:r>
      <w:r w:rsidR="00015B49" w:rsidRPr="00BF38C1">
        <w:rPr>
          <w:sz w:val="20"/>
          <w:szCs w:val="20"/>
        </w:rPr>
        <w:t xml:space="preserve"> you can choose to hover if you wish</w:t>
      </w:r>
      <w:r w:rsidRPr="00BF38C1">
        <w:rPr>
          <w:sz w:val="20"/>
          <w:szCs w:val="20"/>
        </w:rPr>
        <w:t>. You can use this bonus action a number of times equal to your proficiency bonus, and you regain all expended uses when you finish a long rest.</w:t>
      </w:r>
    </w:p>
    <w:p w14:paraId="152A2E28" w14:textId="77777777" w:rsidR="008E1D42" w:rsidRPr="006166D8" w:rsidRDefault="008E1D42" w:rsidP="008E1D42">
      <w:pPr>
        <w:pStyle w:val="Heading4"/>
        <w:rPr>
          <w:rFonts w:ascii="Times New Roman" w:hAnsi="Times New Roman" w:cs="Times New Roman"/>
          <w:sz w:val="28"/>
          <w:szCs w:val="28"/>
        </w:rPr>
      </w:pPr>
      <w:r w:rsidRPr="006166D8">
        <w:rPr>
          <w:rFonts w:ascii="Times New Roman" w:hAnsi="Times New Roman" w:cs="Times New Roman"/>
          <w:sz w:val="28"/>
          <w:szCs w:val="28"/>
        </w:rPr>
        <w:t>Sanctuary Vessel</w:t>
      </w:r>
    </w:p>
    <w:p w14:paraId="4CA83744" w14:textId="375095B7" w:rsidR="008E1D42" w:rsidRPr="00BF38C1" w:rsidRDefault="004A63AA" w:rsidP="008E1D42">
      <w:pPr>
        <w:pStyle w:val="NormalWeb"/>
        <w:rPr>
          <w:sz w:val="20"/>
          <w:szCs w:val="20"/>
        </w:rPr>
      </w:pPr>
      <w:r w:rsidRPr="00BF38C1">
        <w:rPr>
          <w:sz w:val="20"/>
          <w:szCs w:val="20"/>
        </w:rPr>
        <w:t>Starting at 1</w:t>
      </w:r>
      <w:r w:rsidR="0066202E" w:rsidRPr="00BF38C1">
        <w:rPr>
          <w:sz w:val="20"/>
          <w:szCs w:val="20"/>
        </w:rPr>
        <w:t>0th</w:t>
      </w:r>
      <w:r w:rsidRPr="00BF38C1">
        <w:rPr>
          <w:sz w:val="20"/>
          <w:szCs w:val="20"/>
        </w:rPr>
        <w:t xml:space="preserve"> level, w</w:t>
      </w:r>
      <w:r w:rsidR="008E1D42" w:rsidRPr="00BF38C1">
        <w:rPr>
          <w:sz w:val="20"/>
          <w:szCs w:val="20"/>
        </w:rPr>
        <w:t>hen you enter your Genie’s Vessel via the Bottled Respite feature, you can now choose up to five willing creatures that you can see within 30 feet of you, and the chosen creatures are drawn into the vessel with you.</w:t>
      </w:r>
    </w:p>
    <w:p w14:paraId="6C5D15A6" w14:textId="24DB189A" w:rsidR="008E1D42" w:rsidRPr="00BF38C1" w:rsidRDefault="008E1D42" w:rsidP="008E1D42">
      <w:pPr>
        <w:pStyle w:val="NormalWeb"/>
        <w:rPr>
          <w:sz w:val="20"/>
          <w:szCs w:val="20"/>
        </w:rPr>
      </w:pPr>
      <w:r w:rsidRPr="00BF38C1">
        <w:rPr>
          <w:sz w:val="20"/>
          <w:szCs w:val="20"/>
        </w:rPr>
        <w:t xml:space="preserve">As a bonus action, you can eject any number of creatures from the vessel, and everyone is ejected if you leave or die or if the vessel is destroyed. </w:t>
      </w:r>
      <w:r w:rsidR="00015B49" w:rsidRPr="00BF38C1">
        <w:rPr>
          <w:sz w:val="20"/>
          <w:szCs w:val="20"/>
        </w:rPr>
        <w:br/>
      </w:r>
      <w:r w:rsidR="00015B49" w:rsidRPr="00BF38C1">
        <w:rPr>
          <w:sz w:val="20"/>
          <w:szCs w:val="20"/>
        </w:rPr>
        <w:br/>
      </w:r>
      <w:r w:rsidRPr="00BF38C1">
        <w:rPr>
          <w:sz w:val="20"/>
          <w:szCs w:val="20"/>
        </w:rPr>
        <w:t>In addition,</w:t>
      </w:r>
      <w:r w:rsidR="00015B49" w:rsidRPr="00BF38C1">
        <w:rPr>
          <w:sz w:val="20"/>
          <w:szCs w:val="20"/>
        </w:rPr>
        <w:t xml:space="preserve"> once per long rest</w:t>
      </w:r>
      <w:r w:rsidRPr="00BF38C1">
        <w:rPr>
          <w:sz w:val="20"/>
          <w:szCs w:val="20"/>
        </w:rPr>
        <w:t xml:space="preserve"> anyone (including you) who remains within the vessel for at least 10 minutes gains the benefit of finishing a short rest</w:t>
      </w:r>
      <w:r w:rsidR="00015B49" w:rsidRPr="00BF38C1">
        <w:rPr>
          <w:sz w:val="20"/>
          <w:szCs w:val="20"/>
        </w:rPr>
        <w:t>.</w:t>
      </w:r>
    </w:p>
    <w:p w14:paraId="4A147B5D" w14:textId="77777777" w:rsidR="008E1D42" w:rsidRPr="006166D8" w:rsidRDefault="008E1D42" w:rsidP="008E1D42">
      <w:pPr>
        <w:pStyle w:val="Heading4"/>
        <w:rPr>
          <w:rFonts w:ascii="Times New Roman" w:hAnsi="Times New Roman" w:cs="Times New Roman"/>
          <w:sz w:val="28"/>
          <w:szCs w:val="28"/>
        </w:rPr>
      </w:pPr>
      <w:r w:rsidRPr="006166D8">
        <w:rPr>
          <w:rFonts w:ascii="Times New Roman" w:hAnsi="Times New Roman" w:cs="Times New Roman"/>
          <w:sz w:val="28"/>
          <w:szCs w:val="28"/>
        </w:rPr>
        <w:t>Limited Wish</w:t>
      </w:r>
    </w:p>
    <w:p w14:paraId="7AFE2AC7" w14:textId="34C4188F" w:rsidR="008E1D42" w:rsidRPr="00BF38C1" w:rsidRDefault="004A63AA" w:rsidP="008E1D42">
      <w:pPr>
        <w:pStyle w:val="NormalWeb"/>
        <w:rPr>
          <w:sz w:val="20"/>
          <w:szCs w:val="20"/>
        </w:rPr>
      </w:pPr>
      <w:r w:rsidRPr="00BF38C1">
        <w:rPr>
          <w:sz w:val="20"/>
          <w:szCs w:val="20"/>
        </w:rPr>
        <w:t>Starting at 1</w:t>
      </w:r>
      <w:r w:rsidR="0066202E" w:rsidRPr="00BF38C1">
        <w:rPr>
          <w:sz w:val="20"/>
          <w:szCs w:val="20"/>
        </w:rPr>
        <w:t>4th</w:t>
      </w:r>
      <w:r w:rsidRPr="00BF38C1">
        <w:rPr>
          <w:sz w:val="20"/>
          <w:szCs w:val="20"/>
        </w:rPr>
        <w:t xml:space="preserve"> level, y</w:t>
      </w:r>
      <w:r w:rsidR="008E1D42" w:rsidRPr="00BF38C1">
        <w:rPr>
          <w:sz w:val="20"/>
          <w:szCs w:val="20"/>
        </w:rPr>
        <w:t>ou entreat your patron to grant you a small wish. As an action, you can speak your desire to your Genie’s Vessel, requesting the effect of one spell that is 6th level or lower and has a casting time of 1 action. The spell can be from any class’s spell list, and you don’t need to meet the requirements in that spell, including costly components; the spell simply takes effect as part of this action.</w:t>
      </w:r>
    </w:p>
    <w:p w14:paraId="03BC0C68" w14:textId="77777777" w:rsidR="008E1D42" w:rsidRPr="00BF38C1" w:rsidRDefault="008E1D42" w:rsidP="008E1D42">
      <w:pPr>
        <w:pStyle w:val="NormalWeb"/>
        <w:rPr>
          <w:sz w:val="20"/>
          <w:szCs w:val="20"/>
        </w:rPr>
      </w:pPr>
      <w:r w:rsidRPr="00BF38C1">
        <w:rPr>
          <w:sz w:val="20"/>
          <w:szCs w:val="20"/>
        </w:rPr>
        <w:t>Once you use this feature, you can’t use it again until you finish 1d4 long rests.</w:t>
      </w:r>
    </w:p>
    <w:p w14:paraId="55E6D0D6" w14:textId="12E68387" w:rsidR="00142352" w:rsidRPr="00BF38C1" w:rsidRDefault="00142352">
      <w:pPr>
        <w:spacing w:line="240" w:lineRule="auto"/>
        <w:rPr>
          <w:rFonts w:ascii="Times New Roman" w:eastAsia="Times New Roman" w:hAnsi="Times New Roman" w:cs="Times New Roman"/>
          <w:bCs w:val="0"/>
          <w:w w:val="100"/>
          <w:sz w:val="20"/>
          <w:lang w:val="en"/>
        </w:rPr>
      </w:pPr>
      <w:r w:rsidRPr="00BF38C1">
        <w:rPr>
          <w:rFonts w:ascii="Times New Roman" w:hAnsi="Times New Roman" w:cs="Times New Roman"/>
          <w:sz w:val="20"/>
          <w:lang w:val="en"/>
        </w:rPr>
        <w:br w:type="page"/>
      </w:r>
    </w:p>
    <w:p w14:paraId="012136D1" w14:textId="5437E8D0" w:rsidR="00142352" w:rsidRPr="006166D8" w:rsidRDefault="00142352" w:rsidP="00142352">
      <w:pPr>
        <w:pStyle w:val="Heading2"/>
        <w:rPr>
          <w:rFonts w:ascii="Times New Roman" w:hAnsi="Times New Roman" w:cs="Times New Roman"/>
          <w:w w:val="100"/>
        </w:rPr>
      </w:pPr>
      <w:r w:rsidRPr="006166D8">
        <w:rPr>
          <w:rFonts w:ascii="Times New Roman" w:hAnsi="Times New Roman" w:cs="Times New Roman"/>
        </w:rPr>
        <w:lastRenderedPageBreak/>
        <w:t>The Great old one</w:t>
      </w:r>
    </w:p>
    <w:p w14:paraId="37E8D836" w14:textId="77777777" w:rsidR="00B017BB" w:rsidRPr="00BF38C1" w:rsidRDefault="00B017BB" w:rsidP="00B017BB">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B017BB" w:rsidRPr="00BF38C1" w14:paraId="2A93E6F5" w14:textId="77777777" w:rsidTr="009827C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ABB694E" w14:textId="77777777" w:rsidR="00B017BB" w:rsidRPr="00BF38C1" w:rsidRDefault="00B017BB" w:rsidP="009827C5">
            <w:pPr>
              <w:pStyle w:val="5E-TABLECELLCENTERED"/>
              <w:framePr w:wrap="auto"/>
              <w:rPr>
                <w:rStyle w:val="5ECHARBOLD"/>
                <w:rFonts w:ascii="Times New Roman" w:hAnsi="Times New Roman"/>
                <w:sz w:val="20"/>
              </w:rPr>
            </w:pPr>
            <w:r w:rsidRPr="00BF38C1">
              <w:rPr>
                <w:rStyle w:val="5ECHARBOLD"/>
                <w:rFonts w:ascii="Times New Roman" w:hAnsi="Times New Roman"/>
                <w:sz w:val="20"/>
              </w:rPr>
              <w:t>Warlock Level</w:t>
            </w:r>
          </w:p>
        </w:tc>
        <w:tc>
          <w:tcPr>
            <w:tcW w:w="3960" w:type="dxa"/>
            <w:tcBorders>
              <w:top w:val="none" w:sz="0" w:space="0" w:color="auto"/>
              <w:left w:val="none" w:sz="0" w:space="0" w:color="auto"/>
              <w:bottom w:val="none" w:sz="0" w:space="0" w:color="auto"/>
              <w:right w:val="none" w:sz="0" w:space="0" w:color="auto"/>
            </w:tcBorders>
          </w:tcPr>
          <w:p w14:paraId="02C3BF70" w14:textId="77777777" w:rsidR="00B017BB" w:rsidRPr="00BF38C1" w:rsidRDefault="00B017BB" w:rsidP="009827C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B017BB" w:rsidRPr="00BF38C1" w14:paraId="737A74CD"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0127C"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A1E27C" w14:textId="7DF16B77" w:rsidR="00B017BB" w:rsidRPr="00BF38C1" w:rsidRDefault="002E153A" w:rsidP="009827C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B017BB" w:rsidRPr="00BF38C1" w14:paraId="55BE096F"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BDFE0CC"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6BFC38F" w14:textId="77777777"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Fonts w:ascii="Times New Roman" w:hAnsi="Times New Roman" w:cs="Times New Roman"/>
                <w:iCs/>
                <w:sz w:val="20"/>
              </w:rPr>
              <w:t>P</w:t>
            </w:r>
            <w:r w:rsidRPr="00BF38C1">
              <w:rPr>
                <w:rStyle w:val="5ECHARITALIC"/>
                <w:rFonts w:ascii="Times New Roman" w:hAnsi="Times New Roman" w:cs="Times New Roman"/>
                <w:i w:val="0"/>
                <w:sz w:val="20"/>
              </w:rPr>
              <w:t>atrons Entreatment</w:t>
            </w:r>
          </w:p>
        </w:tc>
      </w:tr>
      <w:tr w:rsidR="00B017BB" w:rsidRPr="00BF38C1" w14:paraId="377A5BC2"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767CC1E9"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2B27F8A3" w14:textId="256FBB01" w:rsidR="00B017BB" w:rsidRPr="00BF38C1" w:rsidRDefault="002E153A"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Entropic Ward</w:t>
            </w:r>
          </w:p>
        </w:tc>
      </w:tr>
      <w:tr w:rsidR="00B017BB" w:rsidRPr="00BF38C1" w14:paraId="75403E06"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C1EF372"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10th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A6E51AC" w14:textId="4F91D4D2" w:rsidR="00B017BB" w:rsidRPr="00BF38C1" w:rsidRDefault="002E153A"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Thought Shield</w:t>
            </w:r>
          </w:p>
        </w:tc>
      </w:tr>
      <w:tr w:rsidR="00B017BB" w:rsidRPr="00BF38C1" w14:paraId="584C43C8"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9866D6"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AE06EB" w14:textId="33AE1379" w:rsidR="00B017BB" w:rsidRPr="00BF38C1" w:rsidRDefault="002E153A"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Create Thrall</w:t>
            </w:r>
          </w:p>
        </w:tc>
      </w:tr>
    </w:tbl>
    <w:p w14:paraId="00D12468" w14:textId="77777777" w:rsidR="00B017BB" w:rsidRPr="00BF38C1" w:rsidRDefault="00B017BB" w:rsidP="00B017BB">
      <w:pPr>
        <w:pStyle w:val="Heading4"/>
        <w:rPr>
          <w:rFonts w:ascii="Times New Roman" w:hAnsi="Times New Roman" w:cs="Times New Roman"/>
          <w:sz w:val="20"/>
          <w:szCs w:val="20"/>
        </w:rPr>
      </w:pPr>
      <w:r w:rsidRPr="00BF38C1">
        <w:rPr>
          <w:rFonts w:ascii="Times New Roman" w:hAnsi="Times New Roman" w:cs="Times New Roman"/>
          <w:sz w:val="20"/>
          <w:szCs w:val="20"/>
        </w:rPr>
        <w:t>Expanded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3301"/>
      </w:tblGrid>
      <w:tr w:rsidR="00B017BB" w:rsidRPr="00BF38C1" w14:paraId="0A1600E9" w14:textId="77777777" w:rsidTr="009827C5">
        <w:trPr>
          <w:tblHeader/>
          <w:tblCellSpacing w:w="15" w:type="dxa"/>
        </w:trPr>
        <w:tc>
          <w:tcPr>
            <w:tcW w:w="0" w:type="auto"/>
            <w:vAlign w:val="center"/>
            <w:hideMark/>
          </w:tcPr>
          <w:p w14:paraId="726E479A" w14:textId="77777777" w:rsidR="00B017BB" w:rsidRPr="00BF38C1" w:rsidRDefault="00B017BB" w:rsidP="009827C5">
            <w:pPr>
              <w:jc w:val="center"/>
              <w:rPr>
                <w:rFonts w:ascii="Times New Roman" w:hAnsi="Times New Roman" w:cs="Times New Roman"/>
                <w:b/>
                <w:sz w:val="20"/>
              </w:rPr>
            </w:pPr>
            <w:r w:rsidRPr="00BF38C1">
              <w:rPr>
                <w:rFonts w:ascii="Times New Roman" w:hAnsi="Times New Roman" w:cs="Times New Roman"/>
                <w:b/>
                <w:bCs w:val="0"/>
                <w:sz w:val="20"/>
              </w:rPr>
              <w:t>Spell Level</w:t>
            </w:r>
          </w:p>
        </w:tc>
        <w:tc>
          <w:tcPr>
            <w:tcW w:w="0" w:type="auto"/>
            <w:vAlign w:val="center"/>
            <w:hideMark/>
          </w:tcPr>
          <w:p w14:paraId="0BBDC407" w14:textId="77777777" w:rsidR="00B017BB" w:rsidRPr="00BF38C1" w:rsidRDefault="00B017BB" w:rsidP="009827C5">
            <w:pPr>
              <w:jc w:val="center"/>
              <w:rPr>
                <w:rFonts w:ascii="Times New Roman" w:hAnsi="Times New Roman" w:cs="Times New Roman"/>
                <w:b/>
                <w:bCs w:val="0"/>
                <w:sz w:val="20"/>
              </w:rPr>
            </w:pPr>
            <w:r w:rsidRPr="00BF38C1">
              <w:rPr>
                <w:rFonts w:ascii="Times New Roman" w:hAnsi="Times New Roman" w:cs="Times New Roman"/>
                <w:b/>
                <w:bCs w:val="0"/>
                <w:sz w:val="20"/>
              </w:rPr>
              <w:t>Spells</w:t>
            </w:r>
          </w:p>
        </w:tc>
      </w:tr>
      <w:tr w:rsidR="00B017BB" w:rsidRPr="00BF38C1" w14:paraId="42A3CA93" w14:textId="77777777" w:rsidTr="009827C5">
        <w:trPr>
          <w:tblCellSpacing w:w="15" w:type="dxa"/>
        </w:trPr>
        <w:tc>
          <w:tcPr>
            <w:tcW w:w="0" w:type="auto"/>
            <w:vAlign w:val="center"/>
            <w:hideMark/>
          </w:tcPr>
          <w:p w14:paraId="092D9F3F" w14:textId="77777777" w:rsidR="00B017BB" w:rsidRPr="00BF38C1" w:rsidRDefault="00B017BB" w:rsidP="009827C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3642FAFF" w14:textId="1018CEB4" w:rsidR="00B017BB" w:rsidRPr="00BF38C1" w:rsidRDefault="002E153A" w:rsidP="009827C5">
            <w:pPr>
              <w:rPr>
                <w:rFonts w:ascii="Times New Roman" w:hAnsi="Times New Roman" w:cs="Times New Roman"/>
                <w:sz w:val="20"/>
              </w:rPr>
            </w:pPr>
            <w:r w:rsidRPr="00BF38C1">
              <w:rPr>
                <w:rFonts w:ascii="Times New Roman" w:hAnsi="Times New Roman" w:cs="Times New Roman"/>
                <w:sz w:val="20"/>
              </w:rPr>
              <w:t>Dissonant Whispers, Hideous Laughter</w:t>
            </w:r>
          </w:p>
        </w:tc>
      </w:tr>
      <w:tr w:rsidR="00B017BB" w:rsidRPr="00BF38C1" w14:paraId="72C6074C" w14:textId="77777777" w:rsidTr="009827C5">
        <w:trPr>
          <w:tblCellSpacing w:w="15" w:type="dxa"/>
        </w:trPr>
        <w:tc>
          <w:tcPr>
            <w:tcW w:w="0" w:type="auto"/>
            <w:vAlign w:val="center"/>
            <w:hideMark/>
          </w:tcPr>
          <w:p w14:paraId="209F3D40"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2nd</w:t>
            </w:r>
          </w:p>
        </w:tc>
        <w:tc>
          <w:tcPr>
            <w:tcW w:w="0" w:type="auto"/>
            <w:vAlign w:val="center"/>
            <w:hideMark/>
          </w:tcPr>
          <w:p w14:paraId="17FD7D8B" w14:textId="75690A09" w:rsidR="00B017BB" w:rsidRPr="00BF38C1" w:rsidRDefault="002E153A" w:rsidP="009827C5">
            <w:pPr>
              <w:rPr>
                <w:rFonts w:ascii="Times New Roman" w:hAnsi="Times New Roman" w:cs="Times New Roman"/>
                <w:sz w:val="20"/>
              </w:rPr>
            </w:pPr>
            <w:r w:rsidRPr="00BF38C1">
              <w:rPr>
                <w:rFonts w:ascii="Times New Roman" w:hAnsi="Times New Roman" w:cs="Times New Roman"/>
                <w:sz w:val="20"/>
              </w:rPr>
              <w:t>Detect Thoughts, Phantasmal Force</w:t>
            </w:r>
          </w:p>
        </w:tc>
      </w:tr>
      <w:tr w:rsidR="00B017BB" w:rsidRPr="00BF38C1" w14:paraId="585DD4E3" w14:textId="77777777" w:rsidTr="009827C5">
        <w:trPr>
          <w:tblCellSpacing w:w="15" w:type="dxa"/>
        </w:trPr>
        <w:tc>
          <w:tcPr>
            <w:tcW w:w="0" w:type="auto"/>
            <w:vAlign w:val="center"/>
            <w:hideMark/>
          </w:tcPr>
          <w:p w14:paraId="3212EB97"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3rd</w:t>
            </w:r>
          </w:p>
        </w:tc>
        <w:tc>
          <w:tcPr>
            <w:tcW w:w="0" w:type="auto"/>
            <w:vAlign w:val="center"/>
            <w:hideMark/>
          </w:tcPr>
          <w:p w14:paraId="1AE4D8CC" w14:textId="528CC02F" w:rsidR="00B017BB" w:rsidRPr="00BF38C1" w:rsidRDefault="002E153A" w:rsidP="009827C5">
            <w:pPr>
              <w:rPr>
                <w:rFonts w:ascii="Times New Roman" w:hAnsi="Times New Roman" w:cs="Times New Roman"/>
                <w:sz w:val="20"/>
              </w:rPr>
            </w:pPr>
            <w:r w:rsidRPr="00BF38C1">
              <w:rPr>
                <w:rFonts w:ascii="Times New Roman" w:hAnsi="Times New Roman" w:cs="Times New Roman"/>
                <w:sz w:val="20"/>
              </w:rPr>
              <w:t>Clairvoyance, Sending</w:t>
            </w:r>
          </w:p>
        </w:tc>
      </w:tr>
      <w:tr w:rsidR="00B017BB" w:rsidRPr="00BF38C1" w14:paraId="18768E98" w14:textId="77777777" w:rsidTr="009827C5">
        <w:trPr>
          <w:tblCellSpacing w:w="15" w:type="dxa"/>
        </w:trPr>
        <w:tc>
          <w:tcPr>
            <w:tcW w:w="0" w:type="auto"/>
            <w:vAlign w:val="center"/>
            <w:hideMark/>
          </w:tcPr>
          <w:p w14:paraId="22BCECF2"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4th</w:t>
            </w:r>
          </w:p>
        </w:tc>
        <w:tc>
          <w:tcPr>
            <w:tcW w:w="0" w:type="auto"/>
            <w:vAlign w:val="center"/>
            <w:hideMark/>
          </w:tcPr>
          <w:p w14:paraId="44DAC9A5" w14:textId="5A73523D" w:rsidR="00B017BB" w:rsidRPr="00BF38C1" w:rsidRDefault="002E153A" w:rsidP="009827C5">
            <w:pPr>
              <w:rPr>
                <w:rFonts w:ascii="Times New Roman" w:hAnsi="Times New Roman" w:cs="Times New Roman"/>
                <w:sz w:val="20"/>
              </w:rPr>
            </w:pPr>
            <w:r w:rsidRPr="00BF38C1">
              <w:rPr>
                <w:rFonts w:ascii="Times New Roman" w:hAnsi="Times New Roman" w:cs="Times New Roman"/>
                <w:sz w:val="20"/>
              </w:rPr>
              <w:t>Dominate Beast, Black Tentacles</w:t>
            </w:r>
          </w:p>
        </w:tc>
      </w:tr>
      <w:tr w:rsidR="00B017BB" w:rsidRPr="00BF38C1" w14:paraId="0427DBEF" w14:textId="77777777" w:rsidTr="009827C5">
        <w:trPr>
          <w:tblCellSpacing w:w="15" w:type="dxa"/>
        </w:trPr>
        <w:tc>
          <w:tcPr>
            <w:tcW w:w="0" w:type="auto"/>
            <w:vAlign w:val="center"/>
            <w:hideMark/>
          </w:tcPr>
          <w:p w14:paraId="174913EB"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5th</w:t>
            </w:r>
          </w:p>
        </w:tc>
        <w:tc>
          <w:tcPr>
            <w:tcW w:w="0" w:type="auto"/>
            <w:vAlign w:val="center"/>
            <w:hideMark/>
          </w:tcPr>
          <w:p w14:paraId="698DE8C6" w14:textId="1CFA13AB" w:rsidR="00B017BB" w:rsidRPr="00BF38C1" w:rsidRDefault="002E153A" w:rsidP="009827C5">
            <w:pPr>
              <w:rPr>
                <w:rFonts w:ascii="Times New Roman" w:hAnsi="Times New Roman" w:cs="Times New Roman"/>
                <w:sz w:val="20"/>
              </w:rPr>
            </w:pPr>
            <w:r w:rsidRPr="00BF38C1">
              <w:rPr>
                <w:rFonts w:ascii="Times New Roman" w:hAnsi="Times New Roman" w:cs="Times New Roman"/>
                <w:sz w:val="20"/>
              </w:rPr>
              <w:t>Dominate Person, Telekinesis</w:t>
            </w:r>
          </w:p>
        </w:tc>
      </w:tr>
    </w:tbl>
    <w:p w14:paraId="733FF38A" w14:textId="77777777" w:rsidR="008E1D42" w:rsidRPr="006166D8" w:rsidRDefault="008E1D42" w:rsidP="008E1D42">
      <w:pPr>
        <w:pStyle w:val="Heading4"/>
        <w:rPr>
          <w:rFonts w:ascii="Times New Roman" w:hAnsi="Times New Roman" w:cs="Times New Roman"/>
          <w:w w:val="100"/>
          <w:sz w:val="28"/>
          <w:szCs w:val="28"/>
        </w:rPr>
      </w:pPr>
      <w:r w:rsidRPr="006166D8">
        <w:rPr>
          <w:rFonts w:ascii="Times New Roman" w:hAnsi="Times New Roman" w:cs="Times New Roman"/>
          <w:sz w:val="28"/>
          <w:szCs w:val="28"/>
        </w:rPr>
        <w:t>Awakened Mind</w:t>
      </w:r>
    </w:p>
    <w:p w14:paraId="776EF27C" w14:textId="71FDE1BF" w:rsidR="008E1D42" w:rsidRPr="00BF38C1" w:rsidRDefault="008E1D42" w:rsidP="008E1D42">
      <w:pPr>
        <w:pStyle w:val="basic-paragraph"/>
        <w:rPr>
          <w:sz w:val="20"/>
          <w:szCs w:val="20"/>
        </w:rPr>
      </w:pPr>
      <w:r w:rsidRPr="00BF38C1">
        <w:rPr>
          <w:sz w:val="20"/>
          <w:szCs w:val="20"/>
        </w:rPr>
        <w:t xml:space="preserve">Starting at </w:t>
      </w:r>
      <w:r w:rsidR="006916B1" w:rsidRPr="00BF38C1">
        <w:rPr>
          <w:sz w:val="20"/>
          <w:szCs w:val="20"/>
        </w:rPr>
        <w:t>3rd</w:t>
      </w:r>
      <w:r w:rsidRPr="00BF38C1">
        <w:rPr>
          <w:sz w:val="20"/>
          <w:szCs w:val="20"/>
        </w:rPr>
        <w:t xml:space="preserve"> level, your alien knowledge gives you the ability to touch the minds of other creatures. You can telepathically speak to any creature you can see within </w:t>
      </w:r>
      <w:r w:rsidR="002E153A" w:rsidRPr="00BF38C1">
        <w:rPr>
          <w:sz w:val="20"/>
          <w:szCs w:val="20"/>
        </w:rPr>
        <w:t>[10</w:t>
      </w:r>
      <w:r w:rsidR="006934DB" w:rsidRPr="00BF38C1">
        <w:rPr>
          <w:sz w:val="20"/>
          <w:szCs w:val="20"/>
        </w:rPr>
        <w:t xml:space="preserve"> x your warlock level]</w:t>
      </w:r>
      <w:r w:rsidRPr="00BF38C1">
        <w:rPr>
          <w:sz w:val="20"/>
          <w:szCs w:val="20"/>
        </w:rPr>
        <w:t xml:space="preserve"> feet of you</w:t>
      </w:r>
      <w:r w:rsidR="006916B1" w:rsidRPr="00BF38C1">
        <w:rPr>
          <w:sz w:val="20"/>
          <w:szCs w:val="20"/>
        </w:rPr>
        <w:t xml:space="preserve"> (</w:t>
      </w:r>
      <w:r w:rsidR="006916B1" w:rsidRPr="00BF38C1">
        <w:rPr>
          <w:i/>
          <w:iCs/>
          <w:sz w:val="20"/>
          <w:szCs w:val="20"/>
        </w:rPr>
        <w:t>no action required</w:t>
      </w:r>
      <w:r w:rsidR="006916B1" w:rsidRPr="00BF38C1">
        <w:rPr>
          <w:sz w:val="20"/>
          <w:szCs w:val="20"/>
        </w:rPr>
        <w:t>)</w:t>
      </w:r>
      <w:r w:rsidRPr="00BF38C1">
        <w:rPr>
          <w:sz w:val="20"/>
          <w:szCs w:val="20"/>
        </w:rPr>
        <w:t>. You don’t need to share a language with the creature for it to understand your telepathic utterances, but the creature must be able to understand at least one language.</w:t>
      </w:r>
    </w:p>
    <w:p w14:paraId="1E875BB9" w14:textId="439ABE97" w:rsidR="006916B1" w:rsidRPr="00BF38C1" w:rsidRDefault="006916B1" w:rsidP="006916B1">
      <w:pPr>
        <w:pStyle w:val="NormalWeb"/>
        <w:rPr>
          <w:sz w:val="20"/>
          <w:szCs w:val="20"/>
        </w:rPr>
      </w:pPr>
      <w:r w:rsidRPr="00BF38C1">
        <w:rPr>
          <w:sz w:val="20"/>
          <w:szCs w:val="20"/>
        </w:rPr>
        <w:t>You also become proficient in your choice of two of the following skills: Arcana, History, Nature, or Religion.</w:t>
      </w:r>
    </w:p>
    <w:p w14:paraId="49D693CF" w14:textId="77777777" w:rsidR="006916B1" w:rsidRPr="00BF38C1" w:rsidRDefault="006916B1" w:rsidP="006916B1">
      <w:pPr>
        <w:pStyle w:val="NormalWeb"/>
        <w:rPr>
          <w:sz w:val="20"/>
          <w:szCs w:val="20"/>
        </w:rPr>
      </w:pPr>
      <w:r w:rsidRPr="00BF38C1">
        <w:rPr>
          <w:sz w:val="20"/>
          <w:szCs w:val="20"/>
        </w:rPr>
        <w:t>Your proficiency bonus is doubled for any ability check you make that uses either of those skills.</w:t>
      </w:r>
    </w:p>
    <w:p w14:paraId="037A4881" w14:textId="77777777" w:rsidR="002E153A" w:rsidRPr="006166D8" w:rsidRDefault="002E153A" w:rsidP="002E153A">
      <w:pPr>
        <w:pStyle w:val="Heading4"/>
        <w:rPr>
          <w:rFonts w:ascii="Times New Roman" w:hAnsi="Times New Roman" w:cs="Times New Roman"/>
          <w:w w:val="100"/>
          <w:sz w:val="28"/>
          <w:szCs w:val="28"/>
        </w:rPr>
      </w:pPr>
      <w:r w:rsidRPr="006166D8">
        <w:rPr>
          <w:rFonts w:ascii="Times New Roman" w:hAnsi="Times New Roman" w:cs="Times New Roman"/>
          <w:sz w:val="28"/>
          <w:szCs w:val="28"/>
        </w:rPr>
        <w:t>Patrons Entreatment</w:t>
      </w:r>
    </w:p>
    <w:p w14:paraId="053C29B6" w14:textId="77777777" w:rsidR="002E153A" w:rsidRDefault="002E153A" w:rsidP="002E153A">
      <w:pPr>
        <w:pStyle w:val="NormalWeb"/>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p>
    <w:p w14:paraId="482D296F" w14:textId="77777777" w:rsidR="006166D8" w:rsidRDefault="006166D8" w:rsidP="002E153A">
      <w:pPr>
        <w:pStyle w:val="NormalWeb"/>
        <w:rPr>
          <w:sz w:val="20"/>
          <w:szCs w:val="20"/>
        </w:rPr>
      </w:pPr>
    </w:p>
    <w:p w14:paraId="6F97D22B" w14:textId="77777777" w:rsidR="006166D8" w:rsidRDefault="006166D8" w:rsidP="002E153A">
      <w:pPr>
        <w:pStyle w:val="NormalWeb"/>
        <w:rPr>
          <w:sz w:val="20"/>
          <w:szCs w:val="20"/>
        </w:rPr>
      </w:pPr>
    </w:p>
    <w:p w14:paraId="339FBDAA" w14:textId="77777777" w:rsidR="006166D8" w:rsidRPr="00BF38C1" w:rsidRDefault="006166D8" w:rsidP="002E153A">
      <w:pPr>
        <w:pStyle w:val="NormalWeb"/>
        <w:rPr>
          <w:sz w:val="20"/>
          <w:szCs w:val="20"/>
        </w:rPr>
      </w:pPr>
    </w:p>
    <w:p w14:paraId="76597AE6" w14:textId="77777777" w:rsidR="008E1D42" w:rsidRPr="006166D8" w:rsidRDefault="008E1D42" w:rsidP="008E1D42">
      <w:pPr>
        <w:pStyle w:val="Heading4"/>
        <w:rPr>
          <w:rFonts w:ascii="Times New Roman" w:hAnsi="Times New Roman" w:cs="Times New Roman"/>
          <w:sz w:val="28"/>
          <w:szCs w:val="28"/>
        </w:rPr>
      </w:pPr>
      <w:r w:rsidRPr="006166D8">
        <w:rPr>
          <w:rFonts w:ascii="Times New Roman" w:hAnsi="Times New Roman" w:cs="Times New Roman"/>
          <w:sz w:val="28"/>
          <w:szCs w:val="28"/>
        </w:rPr>
        <w:t>Entropic Ward</w:t>
      </w:r>
    </w:p>
    <w:p w14:paraId="61CCD37F" w14:textId="24625B79" w:rsidR="008E1D42" w:rsidRPr="00BF38C1" w:rsidRDefault="008E1D42" w:rsidP="008E1D42">
      <w:pPr>
        <w:pStyle w:val="basic-paragraph"/>
        <w:rPr>
          <w:sz w:val="20"/>
          <w:szCs w:val="20"/>
        </w:rPr>
      </w:pPr>
      <w:r w:rsidRPr="00BF38C1">
        <w:rPr>
          <w:sz w:val="20"/>
          <w:szCs w:val="20"/>
        </w:rPr>
        <w:t xml:space="preserve">At 6th level, you learn to magically ward yourself </w:t>
      </w:r>
      <w:r w:rsidR="006934DB" w:rsidRPr="00BF38C1">
        <w:rPr>
          <w:sz w:val="20"/>
          <w:szCs w:val="20"/>
        </w:rPr>
        <w:t xml:space="preserve">and others </w:t>
      </w:r>
      <w:r w:rsidRPr="00BF38C1">
        <w:rPr>
          <w:sz w:val="20"/>
          <w:szCs w:val="20"/>
        </w:rPr>
        <w:t>against attack and to turn an enemy’s failed strike into good luck for yourself. When a creature makes an attack roll against you</w:t>
      </w:r>
      <w:r w:rsidR="006934DB" w:rsidRPr="00BF38C1">
        <w:rPr>
          <w:sz w:val="20"/>
          <w:szCs w:val="20"/>
        </w:rPr>
        <w:t xml:space="preserve"> or another creature within 30ft of you</w:t>
      </w:r>
      <w:r w:rsidRPr="00BF38C1">
        <w:rPr>
          <w:sz w:val="20"/>
          <w:szCs w:val="20"/>
        </w:rPr>
        <w:t xml:space="preserve">, you can use your reaction to </w:t>
      </w:r>
      <w:r w:rsidR="006934DB" w:rsidRPr="00BF38C1">
        <w:rPr>
          <w:sz w:val="20"/>
          <w:szCs w:val="20"/>
        </w:rPr>
        <w:t>force a creature to reroll that</w:t>
      </w:r>
      <w:r w:rsidRPr="00BF38C1">
        <w:rPr>
          <w:sz w:val="20"/>
          <w:szCs w:val="20"/>
        </w:rPr>
        <w:t xml:space="preserve"> roll</w:t>
      </w:r>
      <w:r w:rsidR="006934DB" w:rsidRPr="00BF38C1">
        <w:rPr>
          <w:sz w:val="20"/>
          <w:szCs w:val="20"/>
        </w:rPr>
        <w:t xml:space="preserve"> taking the lower of the two rolls</w:t>
      </w:r>
      <w:r w:rsidRPr="00BF38C1">
        <w:rPr>
          <w:sz w:val="20"/>
          <w:szCs w:val="20"/>
        </w:rPr>
        <w:t>.</w:t>
      </w:r>
      <w:r w:rsidR="006934DB" w:rsidRPr="00BF38C1">
        <w:rPr>
          <w:sz w:val="20"/>
          <w:szCs w:val="20"/>
        </w:rPr>
        <w:t xml:space="preserve"> During your next turn, </w:t>
      </w:r>
      <w:r w:rsidRPr="00BF38C1">
        <w:rPr>
          <w:sz w:val="20"/>
          <w:szCs w:val="20"/>
        </w:rPr>
        <w:t>attack</w:t>
      </w:r>
      <w:r w:rsidR="006934DB" w:rsidRPr="00BF38C1">
        <w:rPr>
          <w:sz w:val="20"/>
          <w:szCs w:val="20"/>
        </w:rPr>
        <w:t xml:space="preserve"> rolls</w:t>
      </w:r>
      <w:r w:rsidRPr="00BF38C1">
        <w:rPr>
          <w:sz w:val="20"/>
          <w:szCs w:val="20"/>
        </w:rPr>
        <w:t xml:space="preserve"> against the creature</w:t>
      </w:r>
      <w:r w:rsidR="006934DB" w:rsidRPr="00BF38C1">
        <w:rPr>
          <w:sz w:val="20"/>
          <w:szCs w:val="20"/>
        </w:rPr>
        <w:t xml:space="preserve"> you make have</w:t>
      </w:r>
      <w:r w:rsidRPr="00BF38C1">
        <w:rPr>
          <w:sz w:val="20"/>
          <w:szCs w:val="20"/>
        </w:rPr>
        <w:t xml:space="preserve"> advantage.</w:t>
      </w:r>
    </w:p>
    <w:p w14:paraId="09DA986A" w14:textId="77777777" w:rsidR="008E1D42" w:rsidRPr="00BF38C1" w:rsidRDefault="008E1D42" w:rsidP="008E1D42">
      <w:pPr>
        <w:pStyle w:val="core-stylescore-body"/>
        <w:rPr>
          <w:sz w:val="20"/>
          <w:szCs w:val="20"/>
        </w:rPr>
      </w:pPr>
      <w:r w:rsidRPr="00BF38C1">
        <w:rPr>
          <w:sz w:val="20"/>
          <w:szCs w:val="20"/>
        </w:rPr>
        <w:t>Once you use this feature, you can’t use it again until you finish a short or long rest.</w:t>
      </w:r>
    </w:p>
    <w:p w14:paraId="2215D5DA" w14:textId="77777777" w:rsidR="008E1D42" w:rsidRPr="006166D8" w:rsidRDefault="008E1D42" w:rsidP="008E1D42">
      <w:pPr>
        <w:pStyle w:val="Heading4"/>
        <w:rPr>
          <w:rFonts w:ascii="Times New Roman" w:hAnsi="Times New Roman" w:cs="Times New Roman"/>
          <w:sz w:val="28"/>
          <w:szCs w:val="28"/>
        </w:rPr>
      </w:pPr>
      <w:r w:rsidRPr="006166D8">
        <w:rPr>
          <w:rFonts w:ascii="Times New Roman" w:hAnsi="Times New Roman" w:cs="Times New Roman"/>
          <w:sz w:val="28"/>
          <w:szCs w:val="28"/>
        </w:rPr>
        <w:t>Thought Shield</w:t>
      </w:r>
    </w:p>
    <w:p w14:paraId="3AB9E0A4" w14:textId="77777777" w:rsidR="008E1D42" w:rsidRPr="00BF38C1" w:rsidRDefault="008E1D42" w:rsidP="008E1D42">
      <w:pPr>
        <w:pStyle w:val="core-stylescore-body"/>
        <w:rPr>
          <w:sz w:val="20"/>
          <w:szCs w:val="20"/>
        </w:rPr>
      </w:pPr>
      <w:r w:rsidRPr="00BF38C1">
        <w:rPr>
          <w:sz w:val="20"/>
          <w:szCs w:val="20"/>
        </w:rPr>
        <w:t>Starting at 10th level, your thoughts can’t be read by telepathy or other means unless you allow it. You also have resistance to psychic damage, and whenever a creature deals psychic damage to you, that creature takes the same amount of damage that you do.</w:t>
      </w:r>
    </w:p>
    <w:p w14:paraId="1F1D480E" w14:textId="72412F96" w:rsidR="006934DB" w:rsidRDefault="006934DB" w:rsidP="008E1D42">
      <w:pPr>
        <w:pStyle w:val="core-stylescore-body"/>
        <w:rPr>
          <w:sz w:val="20"/>
          <w:szCs w:val="20"/>
        </w:rPr>
      </w:pPr>
      <w:r w:rsidRPr="00BF38C1">
        <w:rPr>
          <w:sz w:val="20"/>
          <w:szCs w:val="20"/>
        </w:rPr>
        <w:t>In addition, you can project your thoughts into the very reality of the world. Whenever a creature you can see casts a spell that would deal damage to you, you may transform all damage that the spell would deal to you into psychic damage.</w:t>
      </w:r>
      <w:r w:rsidR="002E153A" w:rsidRPr="00BF38C1">
        <w:rPr>
          <w:sz w:val="20"/>
          <w:szCs w:val="20"/>
        </w:rPr>
        <w:t xml:space="preserve"> You may choose to do this before or after you see the damage rolled.</w:t>
      </w:r>
      <w:r w:rsidRPr="00BF38C1">
        <w:rPr>
          <w:sz w:val="20"/>
          <w:szCs w:val="20"/>
        </w:rPr>
        <w:t xml:space="preserve"> You cannot use this feature again until you finish a lang rest.</w:t>
      </w:r>
    </w:p>
    <w:p w14:paraId="228A1035" w14:textId="77777777" w:rsidR="006166D8" w:rsidRDefault="006166D8" w:rsidP="008E1D42">
      <w:pPr>
        <w:pStyle w:val="core-stylescore-body"/>
        <w:rPr>
          <w:sz w:val="20"/>
          <w:szCs w:val="20"/>
        </w:rPr>
      </w:pPr>
    </w:p>
    <w:p w14:paraId="0241CD0D" w14:textId="77777777" w:rsidR="006166D8" w:rsidRDefault="006166D8" w:rsidP="008E1D42">
      <w:pPr>
        <w:pStyle w:val="core-stylescore-body"/>
        <w:rPr>
          <w:sz w:val="20"/>
          <w:szCs w:val="20"/>
        </w:rPr>
      </w:pPr>
    </w:p>
    <w:p w14:paraId="6ADF6440" w14:textId="77777777" w:rsidR="006166D8" w:rsidRDefault="006166D8" w:rsidP="008E1D42">
      <w:pPr>
        <w:pStyle w:val="core-stylescore-body"/>
        <w:rPr>
          <w:sz w:val="20"/>
          <w:szCs w:val="20"/>
        </w:rPr>
      </w:pPr>
    </w:p>
    <w:p w14:paraId="3A47E8E4" w14:textId="77777777" w:rsidR="006166D8" w:rsidRPr="00BF38C1" w:rsidRDefault="006166D8" w:rsidP="008E1D42">
      <w:pPr>
        <w:pStyle w:val="core-stylescore-body"/>
        <w:rPr>
          <w:sz w:val="20"/>
          <w:szCs w:val="20"/>
        </w:rPr>
      </w:pPr>
    </w:p>
    <w:p w14:paraId="1EAF27D4" w14:textId="77777777" w:rsidR="00C91771" w:rsidRPr="00BF38C1" w:rsidRDefault="00C91771" w:rsidP="008E1D42">
      <w:pPr>
        <w:pStyle w:val="core-stylescore-body"/>
        <w:rPr>
          <w:sz w:val="20"/>
          <w:szCs w:val="20"/>
        </w:rPr>
      </w:pPr>
    </w:p>
    <w:p w14:paraId="17AF44AF" w14:textId="77777777" w:rsidR="00C91771" w:rsidRPr="00BF38C1" w:rsidRDefault="00C91771" w:rsidP="008E1D42">
      <w:pPr>
        <w:pStyle w:val="core-stylescore-body"/>
        <w:rPr>
          <w:sz w:val="20"/>
          <w:szCs w:val="20"/>
        </w:rPr>
      </w:pPr>
    </w:p>
    <w:p w14:paraId="7CC35844" w14:textId="77777777" w:rsidR="00C91771" w:rsidRPr="00BF38C1" w:rsidRDefault="00C91771" w:rsidP="008E1D42">
      <w:pPr>
        <w:pStyle w:val="core-stylescore-body"/>
        <w:rPr>
          <w:sz w:val="20"/>
          <w:szCs w:val="20"/>
        </w:rPr>
      </w:pPr>
    </w:p>
    <w:p w14:paraId="38172969" w14:textId="77777777" w:rsidR="00C91771" w:rsidRPr="00BF38C1" w:rsidRDefault="00C91771" w:rsidP="008E1D42">
      <w:pPr>
        <w:pStyle w:val="core-stylescore-body"/>
        <w:rPr>
          <w:sz w:val="20"/>
          <w:szCs w:val="20"/>
        </w:rPr>
      </w:pPr>
    </w:p>
    <w:p w14:paraId="6AFF000C" w14:textId="77777777" w:rsidR="00C91771" w:rsidRPr="00BF38C1" w:rsidRDefault="00C91771" w:rsidP="008E1D42">
      <w:pPr>
        <w:pStyle w:val="core-stylescore-body"/>
        <w:rPr>
          <w:sz w:val="20"/>
          <w:szCs w:val="20"/>
        </w:rPr>
      </w:pPr>
    </w:p>
    <w:p w14:paraId="64CE1B68" w14:textId="77777777" w:rsidR="00C91771" w:rsidRPr="00BF38C1" w:rsidRDefault="00C91771" w:rsidP="008E1D42">
      <w:pPr>
        <w:pStyle w:val="core-stylescore-body"/>
        <w:rPr>
          <w:sz w:val="20"/>
          <w:szCs w:val="20"/>
        </w:rPr>
      </w:pPr>
    </w:p>
    <w:p w14:paraId="22FFBC90" w14:textId="77777777" w:rsidR="00C91771" w:rsidRPr="00BF38C1" w:rsidRDefault="00C91771" w:rsidP="008E1D42">
      <w:pPr>
        <w:pStyle w:val="core-stylescore-body"/>
        <w:rPr>
          <w:sz w:val="20"/>
          <w:szCs w:val="20"/>
        </w:rPr>
      </w:pPr>
    </w:p>
    <w:p w14:paraId="1D65B407" w14:textId="77777777" w:rsidR="00C91771" w:rsidRPr="00BF38C1" w:rsidRDefault="00C91771" w:rsidP="008E1D42">
      <w:pPr>
        <w:pStyle w:val="core-stylescore-body"/>
        <w:rPr>
          <w:sz w:val="20"/>
          <w:szCs w:val="20"/>
        </w:rPr>
      </w:pPr>
    </w:p>
    <w:p w14:paraId="70BAC071" w14:textId="77777777" w:rsidR="00C91771" w:rsidRPr="00BF38C1" w:rsidRDefault="00C91771" w:rsidP="008E1D42">
      <w:pPr>
        <w:pStyle w:val="core-stylescore-body"/>
        <w:rPr>
          <w:sz w:val="20"/>
          <w:szCs w:val="20"/>
        </w:rPr>
      </w:pPr>
    </w:p>
    <w:p w14:paraId="07EBC242" w14:textId="77777777" w:rsidR="008E1D42" w:rsidRPr="006166D8" w:rsidRDefault="008E1D42" w:rsidP="008E1D42">
      <w:pPr>
        <w:pStyle w:val="Heading4"/>
        <w:rPr>
          <w:rFonts w:ascii="Times New Roman" w:hAnsi="Times New Roman" w:cs="Times New Roman"/>
          <w:sz w:val="28"/>
          <w:szCs w:val="28"/>
        </w:rPr>
      </w:pPr>
      <w:r w:rsidRPr="006166D8">
        <w:rPr>
          <w:rFonts w:ascii="Times New Roman" w:hAnsi="Times New Roman" w:cs="Times New Roman"/>
          <w:sz w:val="28"/>
          <w:szCs w:val="28"/>
        </w:rPr>
        <w:lastRenderedPageBreak/>
        <w:t>Create Thrall</w:t>
      </w:r>
    </w:p>
    <w:p w14:paraId="7A8806CF" w14:textId="757EA68A" w:rsidR="008E1D42" w:rsidRPr="00BF38C1" w:rsidRDefault="008E1D42" w:rsidP="008E1D42">
      <w:pPr>
        <w:pStyle w:val="core-stylescore-body"/>
        <w:rPr>
          <w:sz w:val="20"/>
          <w:szCs w:val="20"/>
        </w:rPr>
      </w:pPr>
      <w:r w:rsidRPr="00BF38C1">
        <w:rPr>
          <w:sz w:val="20"/>
          <w:szCs w:val="20"/>
        </w:rPr>
        <w:t xml:space="preserve">At 14th level, you gain the ability to infect a humanoid’s mind with the alien magic of your patron. You can use your action to touch an </w:t>
      </w:r>
      <w:r w:rsidRPr="00BF38C1">
        <w:rPr>
          <w:rFonts w:eastAsiaTheme="majorEastAsia"/>
          <w:sz w:val="20"/>
          <w:szCs w:val="20"/>
        </w:rPr>
        <w:t>incapacitated</w:t>
      </w:r>
      <w:r w:rsidRPr="00BF38C1">
        <w:rPr>
          <w:sz w:val="20"/>
          <w:szCs w:val="20"/>
        </w:rPr>
        <w:t xml:space="preserve"> humanoid. That creature is then </w:t>
      </w:r>
      <w:r w:rsidRPr="00BF38C1">
        <w:rPr>
          <w:rFonts w:eastAsiaTheme="majorEastAsia"/>
          <w:sz w:val="20"/>
          <w:szCs w:val="20"/>
        </w:rPr>
        <w:t>charmed</w:t>
      </w:r>
      <w:r w:rsidRPr="00BF38C1">
        <w:rPr>
          <w:sz w:val="20"/>
          <w:szCs w:val="20"/>
        </w:rPr>
        <w:t xml:space="preserve"> by you until a </w:t>
      </w:r>
      <w:r w:rsidRPr="00BF38C1">
        <w:rPr>
          <w:rFonts w:eastAsiaTheme="majorEastAsia"/>
          <w:sz w:val="20"/>
          <w:szCs w:val="20"/>
        </w:rPr>
        <w:t>remove curse</w:t>
      </w:r>
      <w:r w:rsidRPr="00BF38C1">
        <w:rPr>
          <w:sz w:val="20"/>
          <w:szCs w:val="20"/>
        </w:rPr>
        <w:t xml:space="preserve"> spell is cast on it, the </w:t>
      </w:r>
      <w:r w:rsidRPr="00BF38C1">
        <w:rPr>
          <w:rFonts w:eastAsiaTheme="majorEastAsia"/>
          <w:sz w:val="20"/>
          <w:szCs w:val="20"/>
        </w:rPr>
        <w:t>charmed</w:t>
      </w:r>
      <w:r w:rsidRPr="00BF38C1">
        <w:rPr>
          <w:sz w:val="20"/>
          <w:szCs w:val="20"/>
        </w:rPr>
        <w:t xml:space="preserve"> condition is removed from it, or you use this feature again.</w:t>
      </w:r>
    </w:p>
    <w:p w14:paraId="6E5E3245" w14:textId="77777777" w:rsidR="002E153A" w:rsidRPr="00BF38C1" w:rsidRDefault="002E153A" w:rsidP="002E153A">
      <w:pPr>
        <w:pStyle w:val="core-stylescore-body"/>
        <w:rPr>
          <w:sz w:val="20"/>
          <w:szCs w:val="20"/>
        </w:rPr>
      </w:pPr>
      <w:r w:rsidRPr="00BF38C1">
        <w:rPr>
          <w:sz w:val="20"/>
          <w:szCs w:val="20"/>
        </w:rPr>
        <w:t xml:space="preserve">You can communicate telepathically with the </w:t>
      </w:r>
      <w:r w:rsidRPr="00BF38C1">
        <w:rPr>
          <w:rFonts w:eastAsiaTheme="majorEastAsia"/>
          <w:sz w:val="20"/>
          <w:szCs w:val="20"/>
        </w:rPr>
        <w:t>charmed</w:t>
      </w:r>
      <w:r w:rsidRPr="00BF38C1">
        <w:rPr>
          <w:sz w:val="20"/>
          <w:szCs w:val="20"/>
        </w:rPr>
        <w:t xml:space="preserve"> creature as long as the two of you are on the same plane of existence.</w:t>
      </w:r>
    </w:p>
    <w:p w14:paraId="19C36E59" w14:textId="7E34BEB2" w:rsidR="00C91771" w:rsidRPr="00BF38C1" w:rsidRDefault="00C91771" w:rsidP="008E1D42">
      <w:pPr>
        <w:pStyle w:val="core-stylescore-body"/>
        <w:rPr>
          <w:sz w:val="20"/>
          <w:szCs w:val="20"/>
        </w:rPr>
      </w:pPr>
      <w:r w:rsidRPr="00BF38C1">
        <w:rPr>
          <w:sz w:val="20"/>
          <w:szCs w:val="20"/>
        </w:rPr>
        <w:t xml:space="preserve">You may cast Dominate Person as an action on that person as an action without expending a spell slot, </w:t>
      </w:r>
      <w:r w:rsidR="002E153A" w:rsidRPr="00BF38C1">
        <w:rPr>
          <w:sz w:val="20"/>
          <w:szCs w:val="20"/>
        </w:rPr>
        <w:t xml:space="preserve">and without </w:t>
      </w:r>
      <w:r w:rsidRPr="00BF38C1">
        <w:rPr>
          <w:sz w:val="20"/>
          <w:szCs w:val="20"/>
        </w:rPr>
        <w:t xml:space="preserve">using verbal or somatic components, and you do not need to see the person only communicate with them in their mind. The duration of the spell lasts 10 minutes. </w:t>
      </w:r>
      <w:r w:rsidR="002E153A" w:rsidRPr="00BF38C1">
        <w:rPr>
          <w:sz w:val="20"/>
          <w:szCs w:val="20"/>
        </w:rPr>
        <w:t>The Condition can still be removed by the remove curse spell.</w:t>
      </w:r>
      <w:r w:rsidRPr="00BF38C1">
        <w:rPr>
          <w:sz w:val="20"/>
          <w:szCs w:val="20"/>
        </w:rPr>
        <w:br/>
      </w:r>
      <w:r w:rsidRPr="00BF38C1">
        <w:rPr>
          <w:sz w:val="20"/>
          <w:szCs w:val="20"/>
        </w:rPr>
        <w:br/>
        <w:t>While the charmed creature is under the effects of Dominate Person and is within the range of your awakened mind, as an action, you can see through the creature’s eyes and hear what it hears until you choose to end the effect (no action required), gaining the benefits of any special senses that the creature has. During this time, you are deaf and blind with regard to your own senses.</w:t>
      </w:r>
    </w:p>
    <w:p w14:paraId="16BD0330" w14:textId="773C7212" w:rsidR="00C91771" w:rsidRPr="00BF38C1" w:rsidRDefault="00C91771" w:rsidP="008E1D42">
      <w:pPr>
        <w:pStyle w:val="core-stylescore-body"/>
        <w:rPr>
          <w:sz w:val="20"/>
          <w:szCs w:val="20"/>
        </w:rPr>
      </w:pPr>
      <w:r w:rsidRPr="00BF38C1">
        <w:rPr>
          <w:sz w:val="20"/>
          <w:szCs w:val="20"/>
        </w:rPr>
        <w:t>Once the Dominate Person spell ends</w:t>
      </w:r>
      <w:r w:rsidR="002E153A" w:rsidRPr="00BF38C1">
        <w:rPr>
          <w:sz w:val="20"/>
          <w:szCs w:val="20"/>
        </w:rPr>
        <w:t xml:space="preserve"> or if they succeed on the Dominate Person spells save,</w:t>
      </w:r>
      <w:r w:rsidRPr="00BF38C1">
        <w:rPr>
          <w:sz w:val="20"/>
          <w:szCs w:val="20"/>
        </w:rPr>
        <w:t xml:space="preserve"> they are no longer charmed by you but have no knowledge that you controlled</w:t>
      </w:r>
      <w:r w:rsidR="002E153A" w:rsidRPr="00BF38C1">
        <w:rPr>
          <w:sz w:val="20"/>
          <w:szCs w:val="20"/>
        </w:rPr>
        <w:t xml:space="preserve"> (</w:t>
      </w:r>
      <w:r w:rsidR="002E153A" w:rsidRPr="00BF38C1">
        <w:rPr>
          <w:i/>
          <w:iCs/>
          <w:sz w:val="20"/>
          <w:szCs w:val="20"/>
        </w:rPr>
        <w:t>or attempted to control</w:t>
      </w:r>
      <w:r w:rsidR="002E153A" w:rsidRPr="00BF38C1">
        <w:rPr>
          <w:sz w:val="20"/>
          <w:szCs w:val="20"/>
        </w:rPr>
        <w:t>)</w:t>
      </w:r>
      <w:r w:rsidRPr="00BF38C1">
        <w:rPr>
          <w:sz w:val="20"/>
          <w:szCs w:val="20"/>
        </w:rPr>
        <w:t xml:space="preserve"> them unless it discovers relevant evidence</w:t>
      </w:r>
      <w:r w:rsidR="002E153A" w:rsidRPr="00BF38C1">
        <w:rPr>
          <w:sz w:val="20"/>
          <w:szCs w:val="20"/>
        </w:rPr>
        <w:t xml:space="preserve"> </w:t>
      </w:r>
      <w:r w:rsidR="002E153A" w:rsidRPr="00BF38C1">
        <w:rPr>
          <w:i/>
          <w:iCs/>
          <w:sz w:val="20"/>
          <w:szCs w:val="20"/>
        </w:rPr>
        <w:t>(or something else that would force it to believe you did).</w:t>
      </w:r>
    </w:p>
    <w:p w14:paraId="30508718" w14:textId="1C5B6E46" w:rsidR="00142352" w:rsidRPr="00BF38C1" w:rsidRDefault="00142352">
      <w:pPr>
        <w:spacing w:line="240" w:lineRule="auto"/>
        <w:rPr>
          <w:rFonts w:ascii="Times New Roman" w:eastAsia="Times New Roman" w:hAnsi="Times New Roman" w:cs="Times New Roman"/>
          <w:bCs w:val="0"/>
          <w:w w:val="100"/>
          <w:sz w:val="20"/>
          <w:lang w:val="en"/>
        </w:rPr>
      </w:pPr>
      <w:r w:rsidRPr="00BF38C1">
        <w:rPr>
          <w:rFonts w:ascii="Times New Roman" w:hAnsi="Times New Roman" w:cs="Times New Roman"/>
          <w:sz w:val="20"/>
          <w:lang w:val="en"/>
        </w:rPr>
        <w:br w:type="page"/>
      </w:r>
    </w:p>
    <w:p w14:paraId="46A90D2B" w14:textId="4B0AA8BB" w:rsidR="00142352" w:rsidRPr="00693D75" w:rsidRDefault="00142352" w:rsidP="00142352">
      <w:pPr>
        <w:pStyle w:val="Heading2"/>
        <w:rPr>
          <w:rFonts w:ascii="Times New Roman" w:hAnsi="Times New Roman" w:cs="Times New Roman"/>
          <w:w w:val="100"/>
          <w:sz w:val="28"/>
          <w:szCs w:val="28"/>
        </w:rPr>
      </w:pPr>
      <w:r w:rsidRPr="00693D75">
        <w:rPr>
          <w:rFonts w:ascii="Times New Roman" w:hAnsi="Times New Roman" w:cs="Times New Roman"/>
          <w:sz w:val="28"/>
          <w:szCs w:val="28"/>
        </w:rPr>
        <w:lastRenderedPageBreak/>
        <w:t>The Great Undead</w:t>
      </w:r>
    </w:p>
    <w:p w14:paraId="082D17CD" w14:textId="77777777" w:rsidR="00B017BB" w:rsidRPr="00BF38C1" w:rsidRDefault="00B017BB" w:rsidP="00B017BB">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B017BB" w:rsidRPr="00BF38C1" w14:paraId="007C9046" w14:textId="77777777" w:rsidTr="009827C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44F6BAE3" w14:textId="77777777" w:rsidR="00B017BB" w:rsidRPr="00BF38C1" w:rsidRDefault="00B017BB" w:rsidP="009827C5">
            <w:pPr>
              <w:pStyle w:val="5E-TABLECELLCENTERED"/>
              <w:framePr w:wrap="auto"/>
              <w:rPr>
                <w:rStyle w:val="5ECHARBOLD"/>
                <w:rFonts w:ascii="Times New Roman" w:hAnsi="Times New Roman"/>
                <w:sz w:val="20"/>
              </w:rPr>
            </w:pPr>
            <w:r w:rsidRPr="00BF38C1">
              <w:rPr>
                <w:rStyle w:val="5ECHARBOLD"/>
                <w:rFonts w:ascii="Times New Roman" w:hAnsi="Times New Roman"/>
                <w:sz w:val="20"/>
              </w:rPr>
              <w:t>Warlock Level</w:t>
            </w:r>
          </w:p>
        </w:tc>
        <w:tc>
          <w:tcPr>
            <w:tcW w:w="3960" w:type="dxa"/>
            <w:tcBorders>
              <w:top w:val="none" w:sz="0" w:space="0" w:color="auto"/>
              <w:left w:val="none" w:sz="0" w:space="0" w:color="auto"/>
              <w:bottom w:val="none" w:sz="0" w:space="0" w:color="auto"/>
              <w:right w:val="none" w:sz="0" w:space="0" w:color="auto"/>
            </w:tcBorders>
          </w:tcPr>
          <w:p w14:paraId="486C5EC5" w14:textId="77777777" w:rsidR="00B017BB" w:rsidRPr="00BF38C1" w:rsidRDefault="00B017BB" w:rsidP="009827C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B017BB" w:rsidRPr="00BF38C1" w14:paraId="53C68F7F"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B785B3"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910DAE" w14:textId="77777777"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B017BB" w:rsidRPr="00BF38C1" w14:paraId="42C554D2"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37BD953"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14D04FE" w14:textId="39E7BE94"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Fonts w:ascii="Times New Roman" w:hAnsi="Times New Roman" w:cs="Times New Roman"/>
                <w:iCs/>
                <w:sz w:val="20"/>
              </w:rPr>
              <w:t>P</w:t>
            </w:r>
            <w:r w:rsidRPr="00BF38C1">
              <w:rPr>
                <w:rStyle w:val="5ECHARITALIC"/>
                <w:rFonts w:ascii="Times New Roman" w:hAnsi="Times New Roman" w:cs="Times New Roman"/>
                <w:i w:val="0"/>
                <w:sz w:val="20"/>
              </w:rPr>
              <w:t>atrons Entreatment</w:t>
            </w:r>
            <w:r w:rsidR="00FA1EA0" w:rsidRPr="00BF38C1">
              <w:rPr>
                <w:rStyle w:val="5ECHARITALIC"/>
                <w:rFonts w:ascii="Times New Roman" w:hAnsi="Times New Roman" w:cs="Times New Roman"/>
                <w:i w:val="0"/>
                <w:sz w:val="20"/>
              </w:rPr>
              <w:t>, Form of Dread</w:t>
            </w:r>
          </w:p>
        </w:tc>
      </w:tr>
      <w:tr w:rsidR="00B017BB" w:rsidRPr="00BF38C1" w14:paraId="2A7EE106"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753E03F"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57CE9033" w14:textId="396754AA" w:rsidR="00B017BB" w:rsidRPr="00BF38C1" w:rsidRDefault="00FA1EA0" w:rsidP="009827C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Grave Touched</w:t>
            </w:r>
          </w:p>
        </w:tc>
      </w:tr>
      <w:tr w:rsidR="00B017BB" w:rsidRPr="00BF38C1" w14:paraId="7094B5EC"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08B7D9E"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10th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25EF974" w14:textId="35C2ECBC" w:rsidR="00B017BB" w:rsidRPr="00BF38C1" w:rsidRDefault="00FA1EA0" w:rsidP="009827C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Necrotic Husk</w:t>
            </w:r>
          </w:p>
        </w:tc>
      </w:tr>
      <w:tr w:rsidR="00B017BB" w:rsidRPr="00BF38C1" w14:paraId="2FE675E3"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653"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91DBB" w14:textId="25A48C93" w:rsidR="00B017BB" w:rsidRPr="00BF38C1" w:rsidRDefault="00F615B0" w:rsidP="009827C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 xml:space="preserve">Grave touched (improvement) </w:t>
            </w:r>
            <w:r w:rsidR="00FA1EA0" w:rsidRPr="00BF38C1">
              <w:rPr>
                <w:rStyle w:val="5ECHARITALIC"/>
                <w:rFonts w:ascii="Times New Roman" w:hAnsi="Times New Roman" w:cs="Times New Roman"/>
                <w:i w:val="0"/>
                <w:iCs/>
                <w:spacing w:val="0"/>
                <w:sz w:val="20"/>
                <w:lang w:val="en"/>
              </w:rPr>
              <w:t>Spirit Projection</w:t>
            </w:r>
            <w:r w:rsidRPr="00BF38C1">
              <w:rPr>
                <w:rStyle w:val="5ECHARITALIC"/>
                <w:rFonts w:ascii="Times New Roman" w:hAnsi="Times New Roman" w:cs="Times New Roman"/>
                <w:i w:val="0"/>
                <w:iCs/>
                <w:spacing w:val="0"/>
                <w:sz w:val="20"/>
                <w:lang w:val="en"/>
              </w:rPr>
              <w:t>,</w:t>
            </w:r>
          </w:p>
        </w:tc>
      </w:tr>
    </w:tbl>
    <w:p w14:paraId="37454EF8" w14:textId="77777777" w:rsidR="00B017BB" w:rsidRPr="00BF38C1" w:rsidRDefault="00B017BB" w:rsidP="00B017BB">
      <w:pPr>
        <w:pStyle w:val="Heading4"/>
        <w:rPr>
          <w:rFonts w:ascii="Times New Roman" w:hAnsi="Times New Roman" w:cs="Times New Roman"/>
          <w:sz w:val="20"/>
          <w:szCs w:val="20"/>
        </w:rPr>
      </w:pPr>
      <w:r w:rsidRPr="00BF38C1">
        <w:rPr>
          <w:rFonts w:ascii="Times New Roman" w:hAnsi="Times New Roman" w:cs="Times New Roman"/>
          <w:sz w:val="20"/>
          <w:szCs w:val="20"/>
        </w:rPr>
        <w:t>Expanded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1"/>
        <w:gridCol w:w="3691"/>
      </w:tblGrid>
      <w:tr w:rsidR="00B017BB" w:rsidRPr="00BF38C1" w14:paraId="034ABC00" w14:textId="77777777" w:rsidTr="009827C5">
        <w:trPr>
          <w:tblHeader/>
          <w:tblCellSpacing w:w="15" w:type="dxa"/>
        </w:trPr>
        <w:tc>
          <w:tcPr>
            <w:tcW w:w="0" w:type="auto"/>
            <w:vAlign w:val="center"/>
            <w:hideMark/>
          </w:tcPr>
          <w:p w14:paraId="78F36133" w14:textId="77777777" w:rsidR="00B017BB" w:rsidRPr="00BF38C1" w:rsidRDefault="00B017BB" w:rsidP="009827C5">
            <w:pPr>
              <w:jc w:val="center"/>
              <w:rPr>
                <w:rFonts w:ascii="Times New Roman" w:hAnsi="Times New Roman" w:cs="Times New Roman"/>
                <w:b/>
                <w:sz w:val="20"/>
              </w:rPr>
            </w:pPr>
            <w:r w:rsidRPr="00BF38C1">
              <w:rPr>
                <w:rFonts w:ascii="Times New Roman" w:hAnsi="Times New Roman" w:cs="Times New Roman"/>
                <w:b/>
                <w:bCs w:val="0"/>
                <w:sz w:val="20"/>
              </w:rPr>
              <w:t>Spell Level</w:t>
            </w:r>
          </w:p>
        </w:tc>
        <w:tc>
          <w:tcPr>
            <w:tcW w:w="0" w:type="auto"/>
            <w:vAlign w:val="center"/>
            <w:hideMark/>
          </w:tcPr>
          <w:p w14:paraId="2BE4CAF4" w14:textId="77777777" w:rsidR="00B017BB" w:rsidRPr="00BF38C1" w:rsidRDefault="00B017BB" w:rsidP="009827C5">
            <w:pPr>
              <w:jc w:val="center"/>
              <w:rPr>
                <w:rFonts w:ascii="Times New Roman" w:hAnsi="Times New Roman" w:cs="Times New Roman"/>
                <w:b/>
                <w:bCs w:val="0"/>
                <w:sz w:val="20"/>
              </w:rPr>
            </w:pPr>
            <w:r w:rsidRPr="00BF38C1">
              <w:rPr>
                <w:rFonts w:ascii="Times New Roman" w:hAnsi="Times New Roman" w:cs="Times New Roman"/>
                <w:b/>
                <w:bCs w:val="0"/>
                <w:sz w:val="20"/>
              </w:rPr>
              <w:t>Spells</w:t>
            </w:r>
          </w:p>
        </w:tc>
      </w:tr>
      <w:tr w:rsidR="00B017BB" w:rsidRPr="00BF38C1" w14:paraId="4E2F7C65" w14:textId="77777777" w:rsidTr="009827C5">
        <w:trPr>
          <w:tblCellSpacing w:w="15" w:type="dxa"/>
        </w:trPr>
        <w:tc>
          <w:tcPr>
            <w:tcW w:w="0" w:type="auto"/>
            <w:vAlign w:val="center"/>
            <w:hideMark/>
          </w:tcPr>
          <w:p w14:paraId="651AF8CE" w14:textId="77777777" w:rsidR="00B017BB" w:rsidRPr="00BF38C1" w:rsidRDefault="00B017BB" w:rsidP="009827C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56C7E881" w14:textId="5A98D709" w:rsidR="00B017BB" w:rsidRPr="00BF38C1" w:rsidRDefault="00E562DC" w:rsidP="009827C5">
            <w:pPr>
              <w:rPr>
                <w:rFonts w:ascii="Times New Roman" w:hAnsi="Times New Roman" w:cs="Times New Roman"/>
                <w:sz w:val="20"/>
              </w:rPr>
            </w:pPr>
            <w:r w:rsidRPr="00BF38C1">
              <w:rPr>
                <w:rFonts w:ascii="Times New Roman" w:hAnsi="Times New Roman" w:cs="Times New Roman"/>
                <w:sz w:val="20"/>
              </w:rPr>
              <w:t>Command, Inflict Wounds</w:t>
            </w:r>
          </w:p>
        </w:tc>
      </w:tr>
      <w:tr w:rsidR="00B017BB" w:rsidRPr="00BF38C1" w14:paraId="32DAFC87" w14:textId="77777777" w:rsidTr="009827C5">
        <w:trPr>
          <w:tblCellSpacing w:w="15" w:type="dxa"/>
        </w:trPr>
        <w:tc>
          <w:tcPr>
            <w:tcW w:w="0" w:type="auto"/>
            <w:vAlign w:val="center"/>
            <w:hideMark/>
          </w:tcPr>
          <w:p w14:paraId="0EC41F3D"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2nd</w:t>
            </w:r>
          </w:p>
        </w:tc>
        <w:tc>
          <w:tcPr>
            <w:tcW w:w="0" w:type="auto"/>
            <w:vAlign w:val="center"/>
            <w:hideMark/>
          </w:tcPr>
          <w:p w14:paraId="14EF13E5" w14:textId="1A89EFF0" w:rsidR="00B017BB" w:rsidRPr="00BF38C1" w:rsidRDefault="00E562DC" w:rsidP="009827C5">
            <w:pPr>
              <w:rPr>
                <w:rFonts w:ascii="Times New Roman" w:hAnsi="Times New Roman" w:cs="Times New Roman"/>
                <w:sz w:val="20"/>
              </w:rPr>
            </w:pPr>
            <w:r w:rsidRPr="00BF38C1">
              <w:rPr>
                <w:rFonts w:ascii="Times New Roman" w:hAnsi="Times New Roman" w:cs="Times New Roman"/>
                <w:sz w:val="20"/>
              </w:rPr>
              <w:t>Blindness/Deafness, Protection form Poison</w:t>
            </w:r>
          </w:p>
        </w:tc>
      </w:tr>
      <w:tr w:rsidR="00B017BB" w:rsidRPr="00BF38C1" w14:paraId="0494EB91" w14:textId="77777777" w:rsidTr="009827C5">
        <w:trPr>
          <w:tblCellSpacing w:w="15" w:type="dxa"/>
        </w:trPr>
        <w:tc>
          <w:tcPr>
            <w:tcW w:w="0" w:type="auto"/>
            <w:vAlign w:val="center"/>
            <w:hideMark/>
          </w:tcPr>
          <w:p w14:paraId="161693B3"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3rd</w:t>
            </w:r>
          </w:p>
        </w:tc>
        <w:tc>
          <w:tcPr>
            <w:tcW w:w="0" w:type="auto"/>
            <w:vAlign w:val="center"/>
            <w:hideMark/>
          </w:tcPr>
          <w:p w14:paraId="7B2CE688" w14:textId="6F012BB6" w:rsidR="00B017BB" w:rsidRPr="00BF38C1" w:rsidRDefault="00E562DC" w:rsidP="009827C5">
            <w:pPr>
              <w:rPr>
                <w:rFonts w:ascii="Times New Roman" w:hAnsi="Times New Roman" w:cs="Times New Roman"/>
                <w:sz w:val="20"/>
              </w:rPr>
            </w:pPr>
            <w:r w:rsidRPr="00BF38C1">
              <w:rPr>
                <w:rFonts w:ascii="Times New Roman" w:hAnsi="Times New Roman" w:cs="Times New Roman"/>
                <w:sz w:val="20"/>
              </w:rPr>
              <w:t xml:space="preserve">Speak with Dead, </w:t>
            </w:r>
            <w:r w:rsidR="00CE3726" w:rsidRPr="00BF38C1">
              <w:rPr>
                <w:rFonts w:ascii="Times New Roman" w:hAnsi="Times New Roman" w:cs="Times New Roman"/>
                <w:sz w:val="20"/>
              </w:rPr>
              <w:t>Feign Death</w:t>
            </w:r>
          </w:p>
        </w:tc>
      </w:tr>
      <w:tr w:rsidR="00B017BB" w:rsidRPr="00BF38C1" w14:paraId="52094896" w14:textId="77777777" w:rsidTr="009827C5">
        <w:trPr>
          <w:tblCellSpacing w:w="15" w:type="dxa"/>
        </w:trPr>
        <w:tc>
          <w:tcPr>
            <w:tcW w:w="0" w:type="auto"/>
            <w:vAlign w:val="center"/>
            <w:hideMark/>
          </w:tcPr>
          <w:p w14:paraId="601DCC67"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4th</w:t>
            </w:r>
          </w:p>
        </w:tc>
        <w:tc>
          <w:tcPr>
            <w:tcW w:w="0" w:type="auto"/>
            <w:vAlign w:val="center"/>
            <w:hideMark/>
          </w:tcPr>
          <w:p w14:paraId="72376421" w14:textId="5F04766B" w:rsidR="00B017BB" w:rsidRPr="00BF38C1" w:rsidRDefault="00E562DC" w:rsidP="009827C5">
            <w:pPr>
              <w:rPr>
                <w:rFonts w:ascii="Times New Roman" w:hAnsi="Times New Roman" w:cs="Times New Roman"/>
                <w:sz w:val="20"/>
              </w:rPr>
            </w:pPr>
            <w:r w:rsidRPr="00BF38C1">
              <w:rPr>
                <w:rFonts w:ascii="Times New Roman" w:hAnsi="Times New Roman" w:cs="Times New Roman"/>
                <w:sz w:val="20"/>
              </w:rPr>
              <w:t>Death Ward, Greater Invisibility</w:t>
            </w:r>
          </w:p>
        </w:tc>
      </w:tr>
      <w:tr w:rsidR="00B017BB" w:rsidRPr="00BF38C1" w14:paraId="2D6552F0" w14:textId="77777777" w:rsidTr="009827C5">
        <w:trPr>
          <w:tblCellSpacing w:w="15" w:type="dxa"/>
        </w:trPr>
        <w:tc>
          <w:tcPr>
            <w:tcW w:w="0" w:type="auto"/>
            <w:vAlign w:val="center"/>
            <w:hideMark/>
          </w:tcPr>
          <w:p w14:paraId="49329369"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5th</w:t>
            </w:r>
          </w:p>
        </w:tc>
        <w:tc>
          <w:tcPr>
            <w:tcW w:w="0" w:type="auto"/>
            <w:vAlign w:val="center"/>
            <w:hideMark/>
          </w:tcPr>
          <w:p w14:paraId="344DF2B8" w14:textId="16EB2848" w:rsidR="00B017BB" w:rsidRPr="00BF38C1" w:rsidRDefault="00E562DC" w:rsidP="009827C5">
            <w:pPr>
              <w:rPr>
                <w:rFonts w:ascii="Times New Roman" w:hAnsi="Times New Roman" w:cs="Times New Roman"/>
                <w:sz w:val="20"/>
              </w:rPr>
            </w:pPr>
            <w:r w:rsidRPr="00BF38C1">
              <w:rPr>
                <w:rFonts w:ascii="Times New Roman" w:hAnsi="Times New Roman" w:cs="Times New Roman"/>
                <w:sz w:val="20"/>
              </w:rPr>
              <w:t>Antilife Shell, Cloudkill</w:t>
            </w:r>
          </w:p>
        </w:tc>
      </w:tr>
    </w:tbl>
    <w:p w14:paraId="3A303BDB" w14:textId="77777777" w:rsidR="001D7BA4" w:rsidRPr="00693D75" w:rsidRDefault="001D7BA4" w:rsidP="001D7BA4">
      <w:pPr>
        <w:pStyle w:val="Heading4"/>
        <w:rPr>
          <w:rFonts w:ascii="Times New Roman" w:hAnsi="Times New Roman" w:cs="Times New Roman"/>
          <w:w w:val="100"/>
          <w:sz w:val="28"/>
          <w:szCs w:val="28"/>
        </w:rPr>
      </w:pPr>
      <w:r w:rsidRPr="00693D75">
        <w:rPr>
          <w:rFonts w:ascii="Times New Roman" w:hAnsi="Times New Roman" w:cs="Times New Roman"/>
          <w:sz w:val="28"/>
          <w:szCs w:val="28"/>
        </w:rPr>
        <w:t>Patrons Entreatment</w:t>
      </w:r>
    </w:p>
    <w:p w14:paraId="67751573" w14:textId="77777777" w:rsidR="001D7BA4" w:rsidRPr="00BF38C1" w:rsidRDefault="001D7BA4" w:rsidP="001D7BA4">
      <w:pPr>
        <w:pStyle w:val="NormalWeb"/>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p>
    <w:p w14:paraId="4736482D" w14:textId="77777777" w:rsidR="001D7BA4" w:rsidRPr="00BF38C1" w:rsidRDefault="001D7BA4" w:rsidP="001D7BA4">
      <w:pPr>
        <w:pStyle w:val="NormalWeb"/>
        <w:rPr>
          <w:sz w:val="20"/>
          <w:szCs w:val="20"/>
        </w:rPr>
      </w:pPr>
    </w:p>
    <w:p w14:paraId="0ED65F9F" w14:textId="77777777" w:rsidR="001D7BA4" w:rsidRPr="00BF38C1" w:rsidRDefault="001D7BA4" w:rsidP="001D7BA4">
      <w:pPr>
        <w:pStyle w:val="NormalWeb"/>
        <w:rPr>
          <w:sz w:val="20"/>
          <w:szCs w:val="20"/>
        </w:rPr>
      </w:pPr>
    </w:p>
    <w:p w14:paraId="2F59F204" w14:textId="77777777" w:rsidR="001D7BA4" w:rsidRPr="00BF38C1" w:rsidRDefault="001D7BA4" w:rsidP="001D7BA4">
      <w:pPr>
        <w:pStyle w:val="NormalWeb"/>
        <w:rPr>
          <w:sz w:val="20"/>
          <w:szCs w:val="20"/>
        </w:rPr>
      </w:pPr>
    </w:p>
    <w:p w14:paraId="0C792FEB" w14:textId="77777777" w:rsidR="001D7BA4" w:rsidRPr="00BF38C1" w:rsidRDefault="001D7BA4" w:rsidP="001D7BA4">
      <w:pPr>
        <w:pStyle w:val="NormalWeb"/>
        <w:rPr>
          <w:sz w:val="20"/>
          <w:szCs w:val="20"/>
        </w:rPr>
      </w:pPr>
    </w:p>
    <w:p w14:paraId="6F0CFE44" w14:textId="77777777" w:rsidR="001D7BA4" w:rsidRPr="00BF38C1" w:rsidRDefault="001D7BA4" w:rsidP="001D7BA4">
      <w:pPr>
        <w:pStyle w:val="NormalWeb"/>
        <w:rPr>
          <w:sz w:val="20"/>
          <w:szCs w:val="20"/>
        </w:rPr>
      </w:pPr>
    </w:p>
    <w:p w14:paraId="2AE63D1A" w14:textId="77777777" w:rsidR="001D7BA4" w:rsidRPr="00BF38C1" w:rsidRDefault="001D7BA4" w:rsidP="001D7BA4">
      <w:pPr>
        <w:pStyle w:val="NormalWeb"/>
        <w:rPr>
          <w:sz w:val="20"/>
          <w:szCs w:val="20"/>
        </w:rPr>
      </w:pPr>
    </w:p>
    <w:p w14:paraId="15E951A3" w14:textId="77777777" w:rsidR="001D7BA4" w:rsidRPr="00BF38C1" w:rsidRDefault="001D7BA4" w:rsidP="001D7BA4">
      <w:pPr>
        <w:pStyle w:val="NormalWeb"/>
        <w:rPr>
          <w:sz w:val="20"/>
          <w:szCs w:val="20"/>
        </w:rPr>
      </w:pPr>
    </w:p>
    <w:p w14:paraId="62B43F2E" w14:textId="77777777" w:rsidR="001D7BA4" w:rsidRPr="00BF38C1" w:rsidRDefault="001D7BA4" w:rsidP="001D7BA4">
      <w:pPr>
        <w:pStyle w:val="NormalWeb"/>
        <w:rPr>
          <w:sz w:val="20"/>
          <w:szCs w:val="20"/>
        </w:rPr>
      </w:pPr>
    </w:p>
    <w:p w14:paraId="762AE61F" w14:textId="77777777" w:rsidR="001D7BA4" w:rsidRPr="00BF38C1" w:rsidRDefault="001D7BA4" w:rsidP="001D7BA4">
      <w:pPr>
        <w:pStyle w:val="NormalWeb"/>
        <w:rPr>
          <w:sz w:val="20"/>
          <w:szCs w:val="20"/>
        </w:rPr>
      </w:pPr>
    </w:p>
    <w:p w14:paraId="5AB9078C" w14:textId="71081FBD" w:rsidR="00357A4B" w:rsidRPr="00693D75" w:rsidRDefault="00357A4B" w:rsidP="00357A4B">
      <w:pPr>
        <w:pStyle w:val="Heading4"/>
        <w:rPr>
          <w:rFonts w:ascii="Times New Roman" w:hAnsi="Times New Roman" w:cs="Times New Roman"/>
          <w:w w:val="100"/>
          <w:sz w:val="28"/>
          <w:szCs w:val="28"/>
        </w:rPr>
      </w:pPr>
      <w:r w:rsidRPr="00693D75">
        <w:rPr>
          <w:rFonts w:ascii="Times New Roman" w:hAnsi="Times New Roman" w:cs="Times New Roman"/>
          <w:sz w:val="28"/>
          <w:szCs w:val="28"/>
        </w:rPr>
        <w:t>Form of Dread</w:t>
      </w:r>
    </w:p>
    <w:p w14:paraId="0963F2D3" w14:textId="03FC4237" w:rsidR="00357A4B" w:rsidRPr="00BF38C1" w:rsidRDefault="00357A4B" w:rsidP="00357A4B">
      <w:pPr>
        <w:pStyle w:val="NormalWeb"/>
        <w:rPr>
          <w:sz w:val="20"/>
          <w:szCs w:val="20"/>
        </w:rPr>
      </w:pPr>
      <w:r w:rsidRPr="00BF38C1">
        <w:rPr>
          <w:sz w:val="20"/>
          <w:szCs w:val="20"/>
        </w:rPr>
        <w:t>Starting at 3rd level, you manifest an aspect of your patron’s dreadful power. As a bonus action, you transform for 1 minute. You gain the following benefits while transformed:</w:t>
      </w:r>
    </w:p>
    <w:p w14:paraId="5A6744D2" w14:textId="602993C2" w:rsidR="00357A4B" w:rsidRPr="00BF38C1" w:rsidRDefault="00357A4B" w:rsidP="00357A4B">
      <w:pPr>
        <w:numPr>
          <w:ilvl w:val="0"/>
          <w:numId w:val="58"/>
        </w:numPr>
        <w:spacing w:before="100" w:beforeAutospacing="1" w:after="100" w:afterAutospacing="1" w:line="240" w:lineRule="auto"/>
        <w:rPr>
          <w:rFonts w:ascii="Times New Roman" w:hAnsi="Times New Roman" w:cs="Times New Roman"/>
          <w:sz w:val="20"/>
        </w:rPr>
      </w:pPr>
      <w:r w:rsidRPr="00BF38C1">
        <w:rPr>
          <w:rFonts w:ascii="Times New Roman" w:hAnsi="Times New Roman" w:cs="Times New Roman"/>
          <w:sz w:val="20"/>
        </w:rPr>
        <w:t>You gain temporary hit points equal to 1d10 + your warlock level. You heal an amount of hp equal to the 1d10 you rolled.</w:t>
      </w:r>
    </w:p>
    <w:p w14:paraId="74D21FE7" w14:textId="3FC24663" w:rsidR="0048051D" w:rsidRPr="00BF38C1" w:rsidRDefault="0048051D" w:rsidP="00357A4B">
      <w:pPr>
        <w:numPr>
          <w:ilvl w:val="0"/>
          <w:numId w:val="58"/>
        </w:numPr>
        <w:spacing w:before="100" w:beforeAutospacing="1" w:after="100" w:afterAutospacing="1" w:line="240" w:lineRule="auto"/>
        <w:rPr>
          <w:rFonts w:ascii="Times New Roman" w:hAnsi="Times New Roman" w:cs="Times New Roman"/>
          <w:sz w:val="20"/>
        </w:rPr>
      </w:pPr>
      <w:r w:rsidRPr="00BF38C1">
        <w:rPr>
          <w:rFonts w:ascii="Times New Roman" w:hAnsi="Times New Roman" w:cs="Times New Roman"/>
          <w:sz w:val="20"/>
        </w:rPr>
        <w:t>Once during each of your turns, when you hit a creature with an attack roll, you can force it to make a Wisdom saving throw, and if the saving throw fails, the target is frightened of you until the end of your next turn. Creatures</w:t>
      </w:r>
      <w:r w:rsidR="006458A7" w:rsidRPr="00BF38C1">
        <w:rPr>
          <w:rFonts w:ascii="Times New Roman" w:hAnsi="Times New Roman" w:cs="Times New Roman"/>
          <w:sz w:val="20"/>
        </w:rPr>
        <w:t xml:space="preserve"> affected by this affect</w:t>
      </w:r>
      <w:r w:rsidRPr="00BF38C1">
        <w:rPr>
          <w:rFonts w:ascii="Times New Roman" w:hAnsi="Times New Roman" w:cs="Times New Roman"/>
          <w:sz w:val="20"/>
        </w:rPr>
        <w:t xml:space="preserve"> can make a wisdom saving throw against you spell save dc to attempt to move closer to you</w:t>
      </w:r>
      <w:r w:rsidR="00E562DC" w:rsidRPr="00BF38C1">
        <w:rPr>
          <w:rFonts w:ascii="Times New Roman" w:hAnsi="Times New Roman" w:cs="Times New Roman"/>
          <w:sz w:val="20"/>
        </w:rPr>
        <w:t xml:space="preserve"> (</w:t>
      </w:r>
      <w:r w:rsidR="00E562DC" w:rsidRPr="00BF38C1">
        <w:rPr>
          <w:rFonts w:ascii="Times New Roman" w:hAnsi="Times New Roman" w:cs="Times New Roman"/>
          <w:i/>
          <w:iCs/>
          <w:sz w:val="20"/>
        </w:rPr>
        <w:t>despite being afraid of you</w:t>
      </w:r>
      <w:r w:rsidR="00E562DC" w:rsidRPr="00BF38C1">
        <w:rPr>
          <w:rFonts w:ascii="Times New Roman" w:hAnsi="Times New Roman" w:cs="Times New Roman"/>
          <w:sz w:val="20"/>
        </w:rPr>
        <w:t>)</w:t>
      </w:r>
      <w:r w:rsidRPr="00BF38C1">
        <w:rPr>
          <w:rFonts w:ascii="Times New Roman" w:hAnsi="Times New Roman" w:cs="Times New Roman"/>
          <w:sz w:val="20"/>
        </w:rPr>
        <w:t>.</w:t>
      </w:r>
    </w:p>
    <w:p w14:paraId="58A19193" w14:textId="27FECB83" w:rsidR="001D7BA4" w:rsidRPr="00BF38C1" w:rsidRDefault="00357A4B" w:rsidP="00357A4B">
      <w:pPr>
        <w:numPr>
          <w:ilvl w:val="0"/>
          <w:numId w:val="58"/>
        </w:numPr>
        <w:spacing w:before="100" w:beforeAutospacing="1" w:after="100" w:afterAutospacing="1" w:line="240" w:lineRule="auto"/>
        <w:rPr>
          <w:rFonts w:ascii="Times New Roman" w:hAnsi="Times New Roman" w:cs="Times New Roman"/>
          <w:sz w:val="20"/>
        </w:rPr>
      </w:pPr>
      <w:r w:rsidRPr="00BF38C1">
        <w:rPr>
          <w:rFonts w:ascii="Times New Roman" w:hAnsi="Times New Roman" w:cs="Times New Roman"/>
          <w:sz w:val="20"/>
        </w:rPr>
        <w:t>You are immune to the frightened condition.</w:t>
      </w:r>
    </w:p>
    <w:p w14:paraId="4F8785B3" w14:textId="77777777" w:rsidR="004307BD" w:rsidRPr="00BF38C1" w:rsidRDefault="00357A4B" w:rsidP="00357A4B">
      <w:pPr>
        <w:pStyle w:val="NormalWeb"/>
        <w:rPr>
          <w:sz w:val="20"/>
          <w:szCs w:val="20"/>
        </w:rPr>
      </w:pPr>
      <w:r w:rsidRPr="00BF38C1">
        <w:rPr>
          <w:sz w:val="20"/>
          <w:szCs w:val="20"/>
        </w:rPr>
        <w:t xml:space="preserve">You can transform twice and you regain all expended uses when you finish a short or long rest. </w:t>
      </w:r>
    </w:p>
    <w:p w14:paraId="254F4372" w14:textId="2E72E454" w:rsidR="0048051D" w:rsidRPr="00BF38C1" w:rsidRDefault="00357A4B" w:rsidP="00357A4B">
      <w:pPr>
        <w:pStyle w:val="NormalWeb"/>
        <w:rPr>
          <w:i/>
          <w:iCs/>
          <w:sz w:val="20"/>
          <w:szCs w:val="20"/>
        </w:rPr>
      </w:pPr>
      <w:r w:rsidRPr="00BF38C1">
        <w:rPr>
          <w:i/>
          <w:iCs/>
          <w:sz w:val="20"/>
          <w:szCs w:val="20"/>
        </w:rPr>
        <w:t>The appearance of your Form of Dread reflects some aspect of your patron. For example, your form could be a shroud of shadows forming the crown and robes of your lich patron, or your body might glow with glyphs from ancient funerary rites and be surrounded by desert winds, suggesting your mummy patron.</w:t>
      </w:r>
    </w:p>
    <w:p w14:paraId="08AE23D7" w14:textId="77777777" w:rsidR="0048051D" w:rsidRPr="00BF38C1" w:rsidRDefault="0048051D">
      <w:pPr>
        <w:spacing w:line="240" w:lineRule="auto"/>
        <w:rPr>
          <w:rFonts w:ascii="Times New Roman" w:eastAsia="Times New Roman" w:hAnsi="Times New Roman" w:cs="Times New Roman"/>
          <w:bCs w:val="0"/>
          <w:i/>
          <w:iCs/>
          <w:w w:val="100"/>
          <w:sz w:val="20"/>
        </w:rPr>
      </w:pPr>
      <w:r w:rsidRPr="00BF38C1">
        <w:rPr>
          <w:rFonts w:ascii="Times New Roman" w:hAnsi="Times New Roman" w:cs="Times New Roman"/>
          <w:i/>
          <w:iCs/>
          <w:sz w:val="20"/>
        </w:rPr>
        <w:br w:type="page"/>
      </w:r>
    </w:p>
    <w:p w14:paraId="6CDB43B4" w14:textId="77777777" w:rsidR="00357A4B" w:rsidRPr="00693D75" w:rsidRDefault="00357A4B" w:rsidP="00357A4B">
      <w:pPr>
        <w:pStyle w:val="Heading4"/>
        <w:rPr>
          <w:rFonts w:ascii="Times New Roman" w:hAnsi="Times New Roman" w:cs="Times New Roman"/>
          <w:sz w:val="28"/>
          <w:szCs w:val="28"/>
        </w:rPr>
      </w:pPr>
      <w:r w:rsidRPr="00693D75">
        <w:rPr>
          <w:rFonts w:ascii="Times New Roman" w:hAnsi="Times New Roman" w:cs="Times New Roman"/>
          <w:sz w:val="28"/>
          <w:szCs w:val="28"/>
        </w:rPr>
        <w:lastRenderedPageBreak/>
        <w:t>Grave Touched</w:t>
      </w:r>
    </w:p>
    <w:p w14:paraId="3B01A2A1" w14:textId="30E8141E" w:rsidR="00357A4B" w:rsidRPr="00BF38C1" w:rsidRDefault="00357A4B" w:rsidP="00357A4B">
      <w:pPr>
        <w:pStyle w:val="NormalWeb"/>
        <w:rPr>
          <w:sz w:val="20"/>
          <w:szCs w:val="20"/>
        </w:rPr>
      </w:pPr>
      <w:r w:rsidRPr="00BF38C1">
        <w:rPr>
          <w:sz w:val="20"/>
          <w:szCs w:val="20"/>
        </w:rPr>
        <w:t>Starting at 6th level, your patron’s powers have a profound effect on your body and magic. You don’t need to eat, drink, or breathe. You are unaffected by the negative effects of exhaustion</w:t>
      </w:r>
      <w:r w:rsidR="004307BD" w:rsidRPr="00BF38C1">
        <w:rPr>
          <w:sz w:val="20"/>
          <w:szCs w:val="20"/>
        </w:rPr>
        <w:t xml:space="preserve"> levels of 3rd level and lower.</w:t>
      </w:r>
      <w:r w:rsidRPr="00BF38C1">
        <w:rPr>
          <w:sz w:val="20"/>
          <w:szCs w:val="20"/>
        </w:rPr>
        <w:t xml:space="preserve"> </w:t>
      </w:r>
    </w:p>
    <w:p w14:paraId="18FF598F" w14:textId="77C6EF30" w:rsidR="004307BD" w:rsidRPr="00BF38C1" w:rsidRDefault="001D7BA4" w:rsidP="00357A4B">
      <w:pPr>
        <w:pStyle w:val="NormalWeb"/>
        <w:rPr>
          <w:sz w:val="20"/>
          <w:szCs w:val="20"/>
        </w:rPr>
      </w:pPr>
      <w:r w:rsidRPr="00BF38C1">
        <w:rPr>
          <w:sz w:val="20"/>
          <w:szCs w:val="20"/>
        </w:rPr>
        <w:t xml:space="preserve">Additionally, when you would be reduced to 0 hit points, you can use your reaction to drop to 1 hit point instead and cause your body to erupt with deathly energy. Each creature of your choice that is within 10 feet of you takes necrotic damage equal to 2d10 + your warlock level. You then gain 1 level of </w:t>
      </w:r>
      <w:r w:rsidRPr="00BF38C1">
        <w:rPr>
          <w:rFonts w:eastAsiaTheme="majorEastAsia"/>
          <w:sz w:val="20"/>
          <w:szCs w:val="20"/>
        </w:rPr>
        <w:t>exhaustion</w:t>
      </w:r>
      <w:r w:rsidRPr="00BF38C1">
        <w:rPr>
          <w:sz w:val="20"/>
          <w:szCs w:val="20"/>
        </w:rPr>
        <w:t>.</w:t>
      </w:r>
      <w:r w:rsidR="004307BD" w:rsidRPr="00BF38C1">
        <w:rPr>
          <w:sz w:val="20"/>
          <w:szCs w:val="20"/>
        </w:rPr>
        <w:t xml:space="preserve"> You don’t lose that level of exhaustion for 1d4+1 long rests.</w:t>
      </w:r>
    </w:p>
    <w:p w14:paraId="48C8BBFA" w14:textId="171B8E41" w:rsidR="00357A4B" w:rsidRPr="00BF38C1" w:rsidRDefault="001D7BA4" w:rsidP="00357A4B">
      <w:pPr>
        <w:pStyle w:val="NormalWeb"/>
        <w:rPr>
          <w:sz w:val="20"/>
          <w:szCs w:val="20"/>
        </w:rPr>
      </w:pPr>
      <w:r w:rsidRPr="00BF38C1">
        <w:rPr>
          <w:sz w:val="20"/>
          <w:szCs w:val="20"/>
        </w:rPr>
        <w:t>Once you use this reaction, you can’t do so again until you finish long rests.</w:t>
      </w:r>
    </w:p>
    <w:p w14:paraId="0FA1EFC1" w14:textId="2D337B94" w:rsidR="004307BD" w:rsidRPr="00BF38C1" w:rsidRDefault="004307BD" w:rsidP="00357A4B">
      <w:pPr>
        <w:pStyle w:val="NormalWeb"/>
        <w:rPr>
          <w:sz w:val="20"/>
          <w:szCs w:val="20"/>
        </w:rPr>
      </w:pPr>
      <w:r w:rsidRPr="00BF38C1">
        <w:rPr>
          <w:sz w:val="20"/>
          <w:szCs w:val="20"/>
        </w:rPr>
        <w:t>This effect improves at 14th level and no longer requires a reaction.</w:t>
      </w:r>
    </w:p>
    <w:p w14:paraId="57E03638" w14:textId="77777777" w:rsidR="00357A4B" w:rsidRPr="00693D75" w:rsidRDefault="00357A4B" w:rsidP="00357A4B">
      <w:pPr>
        <w:pStyle w:val="Heading4"/>
        <w:rPr>
          <w:rFonts w:ascii="Times New Roman" w:hAnsi="Times New Roman" w:cs="Times New Roman"/>
          <w:sz w:val="28"/>
          <w:szCs w:val="28"/>
        </w:rPr>
      </w:pPr>
      <w:r w:rsidRPr="00693D75">
        <w:rPr>
          <w:rFonts w:ascii="Times New Roman" w:hAnsi="Times New Roman" w:cs="Times New Roman"/>
          <w:sz w:val="28"/>
          <w:szCs w:val="28"/>
        </w:rPr>
        <w:t>Necrotic Husk</w:t>
      </w:r>
    </w:p>
    <w:p w14:paraId="69552F57" w14:textId="5012D451" w:rsidR="00357A4B" w:rsidRPr="00BF38C1" w:rsidRDefault="001D7BA4" w:rsidP="00357A4B">
      <w:pPr>
        <w:pStyle w:val="NormalWeb"/>
        <w:rPr>
          <w:sz w:val="20"/>
          <w:szCs w:val="20"/>
        </w:rPr>
      </w:pPr>
      <w:r w:rsidRPr="00BF38C1">
        <w:rPr>
          <w:sz w:val="20"/>
          <w:szCs w:val="20"/>
        </w:rPr>
        <w:t>Starting at 10th level, y</w:t>
      </w:r>
      <w:r w:rsidR="00357A4B" w:rsidRPr="00BF38C1">
        <w:rPr>
          <w:sz w:val="20"/>
          <w:szCs w:val="20"/>
        </w:rPr>
        <w:t>our connection to undeath and necrotic energy now saturates your body.</w:t>
      </w:r>
      <w:r w:rsidR="004307BD" w:rsidRPr="00BF38C1">
        <w:rPr>
          <w:sz w:val="20"/>
          <w:szCs w:val="20"/>
        </w:rPr>
        <w:t xml:space="preserve"> You are unaffected by the negative effects of exhaustion levels of 4th level and lower.</w:t>
      </w:r>
      <w:r w:rsidR="00357A4B" w:rsidRPr="00BF38C1">
        <w:rPr>
          <w:sz w:val="20"/>
          <w:szCs w:val="20"/>
        </w:rPr>
        <w:t xml:space="preserve"> You have resistance to necrotic damage. If you are transformed using your Form of Dread, you instead become immune to necrotic damage.</w:t>
      </w:r>
      <w:r w:rsidR="004307BD" w:rsidRPr="00BF38C1">
        <w:rPr>
          <w:sz w:val="20"/>
          <w:szCs w:val="20"/>
        </w:rPr>
        <w:t xml:space="preserve"> </w:t>
      </w:r>
    </w:p>
    <w:p w14:paraId="5AAF8098" w14:textId="1800CBA2" w:rsidR="004307BD" w:rsidRPr="00BF38C1" w:rsidRDefault="001D7BA4" w:rsidP="00357A4B">
      <w:pPr>
        <w:pStyle w:val="NormalWeb"/>
        <w:rPr>
          <w:sz w:val="20"/>
          <w:szCs w:val="20"/>
        </w:rPr>
      </w:pPr>
      <w:r w:rsidRPr="00BF38C1">
        <w:rPr>
          <w:sz w:val="20"/>
          <w:szCs w:val="20"/>
        </w:rPr>
        <w:t>Once during each turn when you deal damage with a spell or weapon attack to a creature you deal an extra 1d10 necrotic damage. If you would deal damage to multiple creatures with a spell or attack, choose one of those creatures to deal the extra damage to.</w:t>
      </w:r>
      <w:r w:rsidR="004307BD" w:rsidRPr="00BF38C1">
        <w:rPr>
          <w:sz w:val="20"/>
          <w:szCs w:val="20"/>
        </w:rPr>
        <w:t xml:space="preserve"> You may transform all damage you would deal with the spell or attack to necrotic damage if you choose to.</w:t>
      </w:r>
    </w:p>
    <w:p w14:paraId="2829FE93" w14:textId="55A446DD" w:rsidR="004307BD" w:rsidRPr="00BF38C1" w:rsidRDefault="004307BD" w:rsidP="00357A4B">
      <w:pPr>
        <w:pStyle w:val="NormalWeb"/>
        <w:rPr>
          <w:sz w:val="20"/>
          <w:szCs w:val="20"/>
        </w:rPr>
      </w:pPr>
    </w:p>
    <w:p w14:paraId="619A6B97" w14:textId="77777777" w:rsidR="004307BD" w:rsidRPr="00BF38C1" w:rsidRDefault="004307BD" w:rsidP="00357A4B">
      <w:pPr>
        <w:pStyle w:val="NormalWeb"/>
        <w:rPr>
          <w:sz w:val="20"/>
          <w:szCs w:val="20"/>
        </w:rPr>
      </w:pPr>
    </w:p>
    <w:p w14:paraId="3518BFAE" w14:textId="77777777" w:rsidR="004307BD" w:rsidRDefault="004307BD" w:rsidP="00357A4B">
      <w:pPr>
        <w:pStyle w:val="NormalWeb"/>
        <w:rPr>
          <w:sz w:val="20"/>
          <w:szCs w:val="20"/>
        </w:rPr>
      </w:pPr>
    </w:p>
    <w:p w14:paraId="2A9B811C" w14:textId="77777777" w:rsidR="00693D75" w:rsidRDefault="00693D75" w:rsidP="00357A4B">
      <w:pPr>
        <w:pStyle w:val="NormalWeb"/>
        <w:rPr>
          <w:sz w:val="20"/>
          <w:szCs w:val="20"/>
        </w:rPr>
      </w:pPr>
    </w:p>
    <w:p w14:paraId="75EC5155" w14:textId="77777777" w:rsidR="00693D75" w:rsidRDefault="00693D75" w:rsidP="00357A4B">
      <w:pPr>
        <w:pStyle w:val="NormalWeb"/>
        <w:rPr>
          <w:sz w:val="20"/>
          <w:szCs w:val="20"/>
        </w:rPr>
      </w:pPr>
    </w:p>
    <w:p w14:paraId="420142B0" w14:textId="77777777" w:rsidR="00693D75" w:rsidRDefault="00693D75" w:rsidP="00357A4B">
      <w:pPr>
        <w:pStyle w:val="NormalWeb"/>
        <w:rPr>
          <w:sz w:val="20"/>
          <w:szCs w:val="20"/>
        </w:rPr>
      </w:pPr>
    </w:p>
    <w:p w14:paraId="490A514D" w14:textId="77777777" w:rsidR="00693D75" w:rsidRPr="00BF38C1" w:rsidRDefault="00693D75" w:rsidP="00357A4B">
      <w:pPr>
        <w:pStyle w:val="NormalWeb"/>
        <w:rPr>
          <w:sz w:val="20"/>
          <w:szCs w:val="20"/>
        </w:rPr>
      </w:pPr>
    </w:p>
    <w:p w14:paraId="33E36AA4" w14:textId="77777777" w:rsidR="004307BD" w:rsidRPr="00BF38C1" w:rsidRDefault="004307BD" w:rsidP="00357A4B">
      <w:pPr>
        <w:pStyle w:val="NormalWeb"/>
        <w:rPr>
          <w:sz w:val="20"/>
          <w:szCs w:val="20"/>
        </w:rPr>
      </w:pPr>
    </w:p>
    <w:p w14:paraId="767B462D" w14:textId="77777777" w:rsidR="00357A4B" w:rsidRPr="00693D75" w:rsidRDefault="00357A4B" w:rsidP="00357A4B">
      <w:pPr>
        <w:pStyle w:val="Heading4"/>
        <w:rPr>
          <w:rFonts w:ascii="Times New Roman" w:hAnsi="Times New Roman" w:cs="Times New Roman"/>
          <w:sz w:val="28"/>
          <w:szCs w:val="28"/>
        </w:rPr>
      </w:pPr>
      <w:r w:rsidRPr="00693D75">
        <w:rPr>
          <w:rFonts w:ascii="Times New Roman" w:hAnsi="Times New Roman" w:cs="Times New Roman"/>
          <w:sz w:val="28"/>
          <w:szCs w:val="28"/>
        </w:rPr>
        <w:t>Spirit Projection</w:t>
      </w:r>
    </w:p>
    <w:p w14:paraId="0DA61E25" w14:textId="77777777" w:rsidR="004307BD" w:rsidRPr="00BF38C1" w:rsidRDefault="004307BD" w:rsidP="00357A4B">
      <w:pPr>
        <w:pStyle w:val="NormalWeb"/>
        <w:rPr>
          <w:sz w:val="20"/>
          <w:szCs w:val="20"/>
        </w:rPr>
      </w:pPr>
      <w:r w:rsidRPr="00BF38C1">
        <w:rPr>
          <w:sz w:val="20"/>
          <w:szCs w:val="20"/>
        </w:rPr>
        <w:t xml:space="preserve">Starting at 14th level, your body’s tether to the mortal coil weakens even further. You are unaffected by the negative effects of exhaustion levels of 5th level and lower. </w:t>
      </w:r>
    </w:p>
    <w:p w14:paraId="1F08FC4A" w14:textId="633C212E" w:rsidR="00357A4B" w:rsidRPr="00BF38C1" w:rsidRDefault="004307BD" w:rsidP="00357A4B">
      <w:pPr>
        <w:pStyle w:val="NormalWeb"/>
        <w:rPr>
          <w:sz w:val="20"/>
          <w:szCs w:val="20"/>
        </w:rPr>
      </w:pPr>
      <w:r w:rsidRPr="00BF38C1">
        <w:rPr>
          <w:sz w:val="20"/>
          <w:szCs w:val="20"/>
        </w:rPr>
        <w:t>Y</w:t>
      </w:r>
      <w:r w:rsidR="00357A4B" w:rsidRPr="00BF38C1">
        <w:rPr>
          <w:sz w:val="20"/>
          <w:szCs w:val="20"/>
        </w:rPr>
        <w:t xml:space="preserve">our spirit can become untethered from your physical form. As an action, you can project your spirit from your body. The body you leave behind is </w:t>
      </w:r>
      <w:r w:rsidR="00357A4B" w:rsidRPr="00BF38C1">
        <w:rPr>
          <w:rFonts w:eastAsiaTheme="majorEastAsia"/>
          <w:sz w:val="20"/>
          <w:szCs w:val="20"/>
        </w:rPr>
        <w:t>unconscious</w:t>
      </w:r>
      <w:r w:rsidR="00357A4B" w:rsidRPr="00BF38C1">
        <w:rPr>
          <w:sz w:val="20"/>
          <w:szCs w:val="20"/>
        </w:rPr>
        <w:t xml:space="preserve"> and in a state of suspended animation.</w:t>
      </w:r>
    </w:p>
    <w:p w14:paraId="36C37109" w14:textId="77777777" w:rsidR="00357A4B" w:rsidRPr="00BF38C1" w:rsidRDefault="00357A4B" w:rsidP="00357A4B">
      <w:pPr>
        <w:pStyle w:val="NormalWeb"/>
        <w:rPr>
          <w:sz w:val="20"/>
          <w:szCs w:val="20"/>
        </w:rPr>
      </w:pPr>
      <w:r w:rsidRPr="00BF38C1">
        <w:rPr>
          <w:sz w:val="20"/>
          <w:szCs w:val="20"/>
        </w:rPr>
        <w:t>Your spirit resembles your mortal form in almost every way, replicating your game statistics but not your possessions. Any damage or other effects that apply to your spirit or physical body affects the other. Your spirit can remain outside your body for up to 1 hour or until your concentration is broken (as if concentrating on a spell). When your projection ends, your spirit returns to your body or your body magically teleports to your spirit’s space (your choice).</w:t>
      </w:r>
    </w:p>
    <w:p w14:paraId="02D42B0F" w14:textId="77777777" w:rsidR="00357A4B" w:rsidRPr="00BF38C1" w:rsidRDefault="00357A4B" w:rsidP="00357A4B">
      <w:pPr>
        <w:pStyle w:val="NormalWeb"/>
        <w:rPr>
          <w:sz w:val="20"/>
          <w:szCs w:val="20"/>
        </w:rPr>
      </w:pPr>
      <w:r w:rsidRPr="00BF38C1">
        <w:rPr>
          <w:sz w:val="20"/>
          <w:szCs w:val="20"/>
        </w:rPr>
        <w:t>While projecting your spirit, you gain the following benefits:</w:t>
      </w:r>
    </w:p>
    <w:p w14:paraId="20848830" w14:textId="77777777" w:rsidR="00357A4B" w:rsidRPr="00BF38C1" w:rsidRDefault="00357A4B" w:rsidP="00357A4B">
      <w:pPr>
        <w:numPr>
          <w:ilvl w:val="0"/>
          <w:numId w:val="59"/>
        </w:numPr>
        <w:spacing w:before="100" w:beforeAutospacing="1" w:after="100" w:afterAutospacing="1" w:line="240" w:lineRule="auto"/>
        <w:rPr>
          <w:rFonts w:ascii="Times New Roman" w:hAnsi="Times New Roman" w:cs="Times New Roman"/>
          <w:sz w:val="20"/>
        </w:rPr>
      </w:pPr>
      <w:r w:rsidRPr="00BF38C1">
        <w:rPr>
          <w:rFonts w:ascii="Times New Roman" w:hAnsi="Times New Roman" w:cs="Times New Roman"/>
          <w:sz w:val="20"/>
        </w:rPr>
        <w:t>Your spirit and body gain resistance to bludgeoning, piercing, and slashing damage.</w:t>
      </w:r>
    </w:p>
    <w:p w14:paraId="17695396" w14:textId="77777777" w:rsidR="00357A4B" w:rsidRPr="00BF38C1" w:rsidRDefault="00357A4B" w:rsidP="00357A4B">
      <w:pPr>
        <w:numPr>
          <w:ilvl w:val="0"/>
          <w:numId w:val="59"/>
        </w:numPr>
        <w:spacing w:before="100" w:beforeAutospacing="1" w:after="100" w:afterAutospacing="1" w:line="240" w:lineRule="auto"/>
        <w:rPr>
          <w:rFonts w:ascii="Times New Roman" w:hAnsi="Times New Roman" w:cs="Times New Roman"/>
          <w:sz w:val="20"/>
        </w:rPr>
      </w:pPr>
      <w:r w:rsidRPr="00BF38C1">
        <w:rPr>
          <w:rFonts w:ascii="Times New Roman" w:hAnsi="Times New Roman" w:cs="Times New Roman"/>
          <w:sz w:val="20"/>
        </w:rPr>
        <w:t>When you cast a spell of the conjuration or necromancy school, the spell doesn’t require verbal or somatic components or material components that lack a gold cost.</w:t>
      </w:r>
    </w:p>
    <w:p w14:paraId="3EB86A2C" w14:textId="77777777" w:rsidR="00357A4B" w:rsidRPr="00BF38C1" w:rsidRDefault="00357A4B" w:rsidP="00357A4B">
      <w:pPr>
        <w:numPr>
          <w:ilvl w:val="0"/>
          <w:numId w:val="59"/>
        </w:numPr>
        <w:spacing w:before="100" w:beforeAutospacing="1" w:after="100" w:afterAutospacing="1" w:line="240" w:lineRule="auto"/>
        <w:rPr>
          <w:rFonts w:ascii="Times New Roman" w:hAnsi="Times New Roman" w:cs="Times New Roman"/>
          <w:sz w:val="20"/>
        </w:rPr>
      </w:pPr>
      <w:r w:rsidRPr="00BF38C1">
        <w:rPr>
          <w:rFonts w:ascii="Times New Roman" w:hAnsi="Times New Roman" w:cs="Times New Roman"/>
          <w:sz w:val="20"/>
        </w:rPr>
        <w:t>You have a flying speed equal to your walking speed and can hover. You can move through creatures and objects as if they were difficult terrain, but you take 1d10 force damage if you end your turn inside a creature or an object.</w:t>
      </w:r>
    </w:p>
    <w:p w14:paraId="43CDFB2B" w14:textId="77777777" w:rsidR="00357A4B" w:rsidRPr="00BF38C1" w:rsidRDefault="00357A4B" w:rsidP="00357A4B">
      <w:pPr>
        <w:numPr>
          <w:ilvl w:val="0"/>
          <w:numId w:val="59"/>
        </w:numPr>
        <w:spacing w:before="100" w:beforeAutospacing="1" w:after="100" w:afterAutospacing="1" w:line="240" w:lineRule="auto"/>
        <w:rPr>
          <w:rFonts w:ascii="Times New Roman" w:hAnsi="Times New Roman" w:cs="Times New Roman"/>
          <w:sz w:val="20"/>
        </w:rPr>
      </w:pPr>
      <w:r w:rsidRPr="00BF38C1">
        <w:rPr>
          <w:rFonts w:ascii="Times New Roman" w:hAnsi="Times New Roman" w:cs="Times New Roman"/>
          <w:sz w:val="20"/>
        </w:rPr>
        <w:t>While you are using your Form of Dread, once during each of your turns when you deal necrotic damage to a creature, you regain hit points equal to half the amount of necrotic damage dealt.</w:t>
      </w:r>
    </w:p>
    <w:p w14:paraId="50296AA6" w14:textId="77777777" w:rsidR="00357A4B" w:rsidRPr="00BF38C1" w:rsidRDefault="00357A4B" w:rsidP="00357A4B">
      <w:pPr>
        <w:pStyle w:val="NormalWeb"/>
        <w:rPr>
          <w:sz w:val="20"/>
          <w:szCs w:val="20"/>
        </w:rPr>
      </w:pPr>
      <w:r w:rsidRPr="00BF38C1">
        <w:rPr>
          <w:sz w:val="20"/>
          <w:szCs w:val="20"/>
        </w:rPr>
        <w:t>Once you use this feature, you can’t do so again until you finish a long rest.</w:t>
      </w:r>
    </w:p>
    <w:p w14:paraId="7AA24300" w14:textId="3DF15375" w:rsidR="00142352" w:rsidRPr="00BF38C1" w:rsidRDefault="00142352">
      <w:pPr>
        <w:spacing w:line="240" w:lineRule="auto"/>
        <w:rPr>
          <w:rFonts w:ascii="Times New Roman" w:eastAsia="Times New Roman" w:hAnsi="Times New Roman" w:cs="Times New Roman"/>
          <w:bCs w:val="0"/>
          <w:w w:val="100"/>
          <w:sz w:val="20"/>
          <w:lang w:val="en"/>
        </w:rPr>
      </w:pPr>
      <w:r w:rsidRPr="00BF38C1">
        <w:rPr>
          <w:rFonts w:ascii="Times New Roman" w:hAnsi="Times New Roman" w:cs="Times New Roman"/>
          <w:sz w:val="20"/>
          <w:lang w:val="en"/>
        </w:rPr>
        <w:br w:type="page"/>
      </w:r>
    </w:p>
    <w:p w14:paraId="7E68689A" w14:textId="157AD908" w:rsidR="00142352" w:rsidRPr="00693D75" w:rsidRDefault="00142352" w:rsidP="00142352">
      <w:pPr>
        <w:pStyle w:val="Heading2"/>
        <w:rPr>
          <w:rFonts w:ascii="Times New Roman" w:hAnsi="Times New Roman" w:cs="Times New Roman"/>
          <w:w w:val="100"/>
          <w:sz w:val="28"/>
          <w:szCs w:val="28"/>
        </w:rPr>
      </w:pPr>
      <w:r w:rsidRPr="00693D75">
        <w:rPr>
          <w:rFonts w:ascii="Times New Roman" w:hAnsi="Times New Roman" w:cs="Times New Roman"/>
          <w:sz w:val="28"/>
          <w:szCs w:val="28"/>
        </w:rPr>
        <w:lastRenderedPageBreak/>
        <w:t>The Hex</w:t>
      </w:r>
      <w:r w:rsidR="00972C8D" w:rsidRPr="00693D75">
        <w:rPr>
          <w:rFonts w:ascii="Times New Roman" w:hAnsi="Times New Roman" w:cs="Times New Roman"/>
          <w:sz w:val="28"/>
          <w:szCs w:val="28"/>
        </w:rPr>
        <w:t xml:space="preserve"> Keeper</w:t>
      </w:r>
    </w:p>
    <w:p w14:paraId="232B8FB7" w14:textId="77777777" w:rsidR="00B017BB" w:rsidRPr="00BF38C1" w:rsidRDefault="00B017BB" w:rsidP="00B017BB">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B017BB" w:rsidRPr="00BF38C1" w14:paraId="3FE66C1F" w14:textId="77777777" w:rsidTr="009827C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93520BE" w14:textId="77777777" w:rsidR="00B017BB" w:rsidRPr="00BF38C1" w:rsidRDefault="00B017BB" w:rsidP="009827C5">
            <w:pPr>
              <w:pStyle w:val="5E-TABLECELLCENTERED"/>
              <w:framePr w:wrap="auto"/>
              <w:rPr>
                <w:rStyle w:val="5ECHARBOLD"/>
                <w:rFonts w:ascii="Times New Roman" w:hAnsi="Times New Roman"/>
                <w:sz w:val="20"/>
              </w:rPr>
            </w:pPr>
            <w:r w:rsidRPr="00BF38C1">
              <w:rPr>
                <w:rStyle w:val="5ECHARBOLD"/>
                <w:rFonts w:ascii="Times New Roman" w:hAnsi="Times New Roman"/>
                <w:sz w:val="20"/>
              </w:rPr>
              <w:t>Warlock Level</w:t>
            </w:r>
          </w:p>
        </w:tc>
        <w:tc>
          <w:tcPr>
            <w:tcW w:w="3960" w:type="dxa"/>
            <w:tcBorders>
              <w:top w:val="none" w:sz="0" w:space="0" w:color="auto"/>
              <w:left w:val="none" w:sz="0" w:space="0" w:color="auto"/>
              <w:bottom w:val="none" w:sz="0" w:space="0" w:color="auto"/>
              <w:right w:val="none" w:sz="0" w:space="0" w:color="auto"/>
            </w:tcBorders>
          </w:tcPr>
          <w:p w14:paraId="6635FAE1" w14:textId="77777777" w:rsidR="00B017BB" w:rsidRPr="00BF38C1" w:rsidRDefault="00B017BB" w:rsidP="009827C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B017BB" w:rsidRPr="00BF38C1" w14:paraId="0E70849C"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A7B3"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404279C" w14:textId="77777777"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B017BB" w:rsidRPr="00BF38C1" w14:paraId="155C934F"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D9C0E98"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6E8A05B" w14:textId="1CA4BED0"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Fonts w:ascii="Times New Roman" w:hAnsi="Times New Roman" w:cs="Times New Roman"/>
                <w:iCs/>
                <w:sz w:val="20"/>
              </w:rPr>
              <w:t>P</w:t>
            </w:r>
            <w:r w:rsidRPr="00BF38C1">
              <w:rPr>
                <w:rStyle w:val="5ECHARITALIC"/>
                <w:rFonts w:ascii="Times New Roman" w:hAnsi="Times New Roman" w:cs="Times New Roman"/>
                <w:i w:val="0"/>
                <w:sz w:val="20"/>
              </w:rPr>
              <w:t>atrons Entreatment</w:t>
            </w:r>
            <w:r w:rsidR="002D667A" w:rsidRPr="00BF38C1">
              <w:rPr>
                <w:rStyle w:val="5ECHARITALIC"/>
                <w:rFonts w:ascii="Times New Roman" w:hAnsi="Times New Roman" w:cs="Times New Roman"/>
                <w:i w:val="0"/>
                <w:sz w:val="20"/>
              </w:rPr>
              <w:t>, Hex Keeper’s curse, Hexed</w:t>
            </w:r>
          </w:p>
        </w:tc>
      </w:tr>
      <w:tr w:rsidR="00B017BB" w:rsidRPr="00BF38C1" w14:paraId="0EF9E224"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B8C05C8"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65C69974" w14:textId="7256E4A9" w:rsidR="00B017BB" w:rsidRPr="00BF38C1" w:rsidRDefault="00AE75FF" w:rsidP="009827C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A</w:t>
            </w:r>
            <w:r w:rsidRPr="00BF38C1">
              <w:rPr>
                <w:rStyle w:val="5ECHARITALIC"/>
                <w:rFonts w:ascii="Times New Roman" w:hAnsi="Times New Roman" w:cs="Times New Roman"/>
                <w:i w:val="0"/>
                <w:iCs/>
                <w:sz w:val="20"/>
                <w:lang w:val="en"/>
              </w:rPr>
              <w:t>ccursed Specter</w:t>
            </w:r>
          </w:p>
        </w:tc>
      </w:tr>
      <w:tr w:rsidR="00B017BB" w:rsidRPr="00BF38C1" w14:paraId="427726F0"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365413E"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10th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E84A9E8" w14:textId="4B8F250F" w:rsidR="00B017BB" w:rsidRPr="00BF38C1" w:rsidRDefault="00AE75FF" w:rsidP="009827C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M</w:t>
            </w:r>
            <w:r w:rsidRPr="00BF38C1">
              <w:rPr>
                <w:rStyle w:val="5ECHARITALIC"/>
                <w:rFonts w:ascii="Times New Roman" w:hAnsi="Times New Roman" w:cs="Times New Roman"/>
                <w:i w:val="0"/>
                <w:iCs/>
                <w:sz w:val="20"/>
                <w:lang w:val="en"/>
              </w:rPr>
              <w:t>isfortunes Misfortune</w:t>
            </w:r>
          </w:p>
        </w:tc>
      </w:tr>
      <w:tr w:rsidR="00B017BB" w:rsidRPr="00BF38C1" w14:paraId="3A41AE05"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1D9030"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317AD2" w14:textId="0AFF52F1" w:rsidR="00B017BB" w:rsidRPr="00BF38C1" w:rsidRDefault="00AE75FF" w:rsidP="009827C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38C1">
              <w:rPr>
                <w:rStyle w:val="5ECHARITALIC"/>
                <w:rFonts w:ascii="Times New Roman" w:hAnsi="Times New Roman" w:cs="Times New Roman"/>
                <w:i w:val="0"/>
                <w:iCs/>
                <w:spacing w:val="0"/>
                <w:sz w:val="20"/>
                <w:lang w:val="en"/>
              </w:rPr>
              <w:t>Master of Hexes</w:t>
            </w:r>
          </w:p>
        </w:tc>
      </w:tr>
    </w:tbl>
    <w:p w14:paraId="04BDC698" w14:textId="77777777" w:rsidR="00B017BB" w:rsidRPr="00BF38C1" w:rsidRDefault="00B017BB" w:rsidP="00B017BB">
      <w:pPr>
        <w:pStyle w:val="Heading4"/>
        <w:rPr>
          <w:rFonts w:ascii="Times New Roman" w:hAnsi="Times New Roman" w:cs="Times New Roman"/>
          <w:sz w:val="20"/>
          <w:szCs w:val="20"/>
        </w:rPr>
      </w:pPr>
      <w:r w:rsidRPr="00BF38C1">
        <w:rPr>
          <w:rFonts w:ascii="Times New Roman" w:hAnsi="Times New Roman" w:cs="Times New Roman"/>
          <w:sz w:val="20"/>
          <w:szCs w:val="20"/>
        </w:rPr>
        <w:t>Expanded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2514"/>
      </w:tblGrid>
      <w:tr w:rsidR="00B017BB" w:rsidRPr="00BF38C1" w14:paraId="3083A159" w14:textId="77777777" w:rsidTr="009827C5">
        <w:trPr>
          <w:tblHeader/>
          <w:tblCellSpacing w:w="15" w:type="dxa"/>
        </w:trPr>
        <w:tc>
          <w:tcPr>
            <w:tcW w:w="0" w:type="auto"/>
            <w:vAlign w:val="center"/>
            <w:hideMark/>
          </w:tcPr>
          <w:p w14:paraId="7F786159" w14:textId="77777777" w:rsidR="00B017BB" w:rsidRPr="00BF38C1" w:rsidRDefault="00B017BB" w:rsidP="009827C5">
            <w:pPr>
              <w:jc w:val="center"/>
              <w:rPr>
                <w:rFonts w:ascii="Times New Roman" w:hAnsi="Times New Roman" w:cs="Times New Roman"/>
                <w:b/>
                <w:sz w:val="20"/>
              </w:rPr>
            </w:pPr>
            <w:r w:rsidRPr="00BF38C1">
              <w:rPr>
                <w:rFonts w:ascii="Times New Roman" w:hAnsi="Times New Roman" w:cs="Times New Roman"/>
                <w:b/>
                <w:bCs w:val="0"/>
                <w:sz w:val="20"/>
              </w:rPr>
              <w:t>Spell Level</w:t>
            </w:r>
          </w:p>
        </w:tc>
        <w:tc>
          <w:tcPr>
            <w:tcW w:w="0" w:type="auto"/>
            <w:vAlign w:val="center"/>
            <w:hideMark/>
          </w:tcPr>
          <w:p w14:paraId="483B9302" w14:textId="77777777" w:rsidR="00B017BB" w:rsidRPr="00BF38C1" w:rsidRDefault="00B017BB" w:rsidP="009827C5">
            <w:pPr>
              <w:jc w:val="center"/>
              <w:rPr>
                <w:rFonts w:ascii="Times New Roman" w:hAnsi="Times New Roman" w:cs="Times New Roman"/>
                <w:b/>
                <w:bCs w:val="0"/>
                <w:sz w:val="20"/>
              </w:rPr>
            </w:pPr>
            <w:r w:rsidRPr="00BF38C1">
              <w:rPr>
                <w:rFonts w:ascii="Times New Roman" w:hAnsi="Times New Roman" w:cs="Times New Roman"/>
                <w:b/>
                <w:bCs w:val="0"/>
                <w:sz w:val="20"/>
              </w:rPr>
              <w:t>Spells</w:t>
            </w:r>
          </w:p>
        </w:tc>
      </w:tr>
      <w:tr w:rsidR="00B017BB" w:rsidRPr="00BF38C1" w14:paraId="708DFCF6" w14:textId="77777777" w:rsidTr="009827C5">
        <w:trPr>
          <w:tblCellSpacing w:w="15" w:type="dxa"/>
        </w:trPr>
        <w:tc>
          <w:tcPr>
            <w:tcW w:w="0" w:type="auto"/>
            <w:vAlign w:val="center"/>
            <w:hideMark/>
          </w:tcPr>
          <w:p w14:paraId="44D1A335" w14:textId="77777777" w:rsidR="00B017BB" w:rsidRPr="00BF38C1" w:rsidRDefault="00B017BB" w:rsidP="009827C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396EF3DB" w14:textId="541BACBF" w:rsidR="00B017BB" w:rsidRPr="00BF38C1" w:rsidRDefault="0090369F" w:rsidP="009827C5">
            <w:pPr>
              <w:rPr>
                <w:rFonts w:ascii="Times New Roman" w:hAnsi="Times New Roman" w:cs="Times New Roman"/>
                <w:sz w:val="20"/>
              </w:rPr>
            </w:pPr>
            <w:r w:rsidRPr="00BF38C1">
              <w:rPr>
                <w:rFonts w:ascii="Times New Roman" w:hAnsi="Times New Roman" w:cs="Times New Roman"/>
                <w:sz w:val="20"/>
              </w:rPr>
              <w:t>Chaos Bolt, Shield</w:t>
            </w:r>
          </w:p>
        </w:tc>
      </w:tr>
      <w:tr w:rsidR="00B017BB" w:rsidRPr="00BF38C1" w14:paraId="516FB40D" w14:textId="77777777" w:rsidTr="009827C5">
        <w:trPr>
          <w:tblCellSpacing w:w="15" w:type="dxa"/>
        </w:trPr>
        <w:tc>
          <w:tcPr>
            <w:tcW w:w="0" w:type="auto"/>
            <w:vAlign w:val="center"/>
            <w:hideMark/>
          </w:tcPr>
          <w:p w14:paraId="122E527F"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2nd</w:t>
            </w:r>
          </w:p>
        </w:tc>
        <w:tc>
          <w:tcPr>
            <w:tcW w:w="0" w:type="auto"/>
            <w:vAlign w:val="center"/>
            <w:hideMark/>
          </w:tcPr>
          <w:p w14:paraId="161F7F9F" w14:textId="574A4E38" w:rsidR="00B017BB" w:rsidRPr="00BF38C1" w:rsidRDefault="0090369F" w:rsidP="009827C5">
            <w:pPr>
              <w:rPr>
                <w:rFonts w:ascii="Times New Roman" w:hAnsi="Times New Roman" w:cs="Times New Roman"/>
                <w:sz w:val="20"/>
              </w:rPr>
            </w:pPr>
            <w:r w:rsidRPr="00BF38C1">
              <w:rPr>
                <w:rFonts w:ascii="Times New Roman" w:hAnsi="Times New Roman" w:cs="Times New Roman"/>
                <w:sz w:val="20"/>
              </w:rPr>
              <w:t>Blur, Mischief</w:t>
            </w:r>
          </w:p>
        </w:tc>
      </w:tr>
      <w:tr w:rsidR="00B017BB" w:rsidRPr="00BF38C1" w14:paraId="06AF415C" w14:textId="77777777" w:rsidTr="009827C5">
        <w:trPr>
          <w:tblCellSpacing w:w="15" w:type="dxa"/>
        </w:trPr>
        <w:tc>
          <w:tcPr>
            <w:tcW w:w="0" w:type="auto"/>
            <w:vAlign w:val="center"/>
            <w:hideMark/>
          </w:tcPr>
          <w:p w14:paraId="455B46E4"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3rd</w:t>
            </w:r>
          </w:p>
        </w:tc>
        <w:tc>
          <w:tcPr>
            <w:tcW w:w="0" w:type="auto"/>
            <w:vAlign w:val="center"/>
            <w:hideMark/>
          </w:tcPr>
          <w:p w14:paraId="59BB6F72" w14:textId="159ADF1E" w:rsidR="00B017BB" w:rsidRPr="00BF38C1" w:rsidRDefault="0090369F" w:rsidP="009827C5">
            <w:pPr>
              <w:rPr>
                <w:rFonts w:ascii="Times New Roman" w:hAnsi="Times New Roman" w:cs="Times New Roman"/>
                <w:sz w:val="20"/>
              </w:rPr>
            </w:pPr>
            <w:r w:rsidRPr="00BF38C1">
              <w:rPr>
                <w:rFonts w:ascii="Times New Roman" w:hAnsi="Times New Roman" w:cs="Times New Roman"/>
                <w:sz w:val="20"/>
              </w:rPr>
              <w:t xml:space="preserve">Blink, </w:t>
            </w:r>
            <w:r w:rsidR="0048051D" w:rsidRPr="00BF38C1">
              <w:rPr>
                <w:rFonts w:ascii="Times New Roman" w:hAnsi="Times New Roman" w:cs="Times New Roman"/>
                <w:sz w:val="20"/>
              </w:rPr>
              <w:t>Bestow Curse</w:t>
            </w:r>
          </w:p>
        </w:tc>
      </w:tr>
      <w:tr w:rsidR="00B017BB" w:rsidRPr="00BF38C1" w14:paraId="635B8C6F" w14:textId="77777777" w:rsidTr="009827C5">
        <w:trPr>
          <w:tblCellSpacing w:w="15" w:type="dxa"/>
        </w:trPr>
        <w:tc>
          <w:tcPr>
            <w:tcW w:w="0" w:type="auto"/>
            <w:vAlign w:val="center"/>
            <w:hideMark/>
          </w:tcPr>
          <w:p w14:paraId="0C6B0AD7"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4th</w:t>
            </w:r>
          </w:p>
        </w:tc>
        <w:tc>
          <w:tcPr>
            <w:tcW w:w="0" w:type="auto"/>
            <w:vAlign w:val="center"/>
            <w:hideMark/>
          </w:tcPr>
          <w:p w14:paraId="018B983A" w14:textId="1AACB6DF" w:rsidR="00B017BB" w:rsidRPr="00BF38C1" w:rsidRDefault="002D667A" w:rsidP="009827C5">
            <w:pPr>
              <w:rPr>
                <w:rFonts w:ascii="Times New Roman" w:hAnsi="Times New Roman" w:cs="Times New Roman"/>
                <w:sz w:val="20"/>
              </w:rPr>
            </w:pPr>
            <w:r w:rsidRPr="00BF38C1">
              <w:rPr>
                <w:rFonts w:ascii="Times New Roman" w:hAnsi="Times New Roman" w:cs="Times New Roman"/>
                <w:sz w:val="20"/>
              </w:rPr>
              <w:t>Confusion, Phantasmal Killer</w:t>
            </w:r>
          </w:p>
        </w:tc>
      </w:tr>
      <w:tr w:rsidR="00B017BB" w:rsidRPr="00BF38C1" w14:paraId="2D491AF4" w14:textId="77777777" w:rsidTr="009827C5">
        <w:trPr>
          <w:tblCellSpacing w:w="15" w:type="dxa"/>
        </w:trPr>
        <w:tc>
          <w:tcPr>
            <w:tcW w:w="0" w:type="auto"/>
            <w:vAlign w:val="center"/>
            <w:hideMark/>
          </w:tcPr>
          <w:p w14:paraId="4A277456"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5th</w:t>
            </w:r>
          </w:p>
        </w:tc>
        <w:tc>
          <w:tcPr>
            <w:tcW w:w="0" w:type="auto"/>
            <w:vAlign w:val="center"/>
            <w:hideMark/>
          </w:tcPr>
          <w:p w14:paraId="66A6EFC4" w14:textId="5EE72556" w:rsidR="00B017BB" w:rsidRPr="00BF38C1" w:rsidRDefault="0090369F" w:rsidP="009827C5">
            <w:pPr>
              <w:rPr>
                <w:rFonts w:ascii="Times New Roman" w:hAnsi="Times New Roman" w:cs="Times New Roman"/>
                <w:sz w:val="20"/>
              </w:rPr>
            </w:pPr>
            <w:r w:rsidRPr="00BF38C1">
              <w:rPr>
                <w:rFonts w:ascii="Times New Roman" w:hAnsi="Times New Roman" w:cs="Times New Roman"/>
                <w:sz w:val="20"/>
              </w:rPr>
              <w:t>Greater Haste, Cone of Cold</w:t>
            </w:r>
          </w:p>
        </w:tc>
      </w:tr>
    </w:tbl>
    <w:p w14:paraId="63DB469C" w14:textId="49CF9480" w:rsidR="008E1D42" w:rsidRPr="00693D75" w:rsidRDefault="008E1D42" w:rsidP="008E1D42">
      <w:pPr>
        <w:pStyle w:val="Heading4"/>
        <w:rPr>
          <w:rFonts w:ascii="Times New Roman" w:hAnsi="Times New Roman" w:cs="Times New Roman"/>
          <w:w w:val="100"/>
          <w:sz w:val="28"/>
          <w:szCs w:val="28"/>
        </w:rPr>
      </w:pPr>
      <w:r w:rsidRPr="00693D75">
        <w:rPr>
          <w:rFonts w:ascii="Times New Roman" w:hAnsi="Times New Roman" w:cs="Times New Roman"/>
          <w:sz w:val="28"/>
          <w:szCs w:val="28"/>
        </w:rPr>
        <w:t>Hex</w:t>
      </w:r>
      <w:r w:rsidR="008632EC" w:rsidRPr="00693D75">
        <w:rPr>
          <w:rFonts w:ascii="Times New Roman" w:hAnsi="Times New Roman" w:cs="Times New Roman"/>
          <w:sz w:val="28"/>
          <w:szCs w:val="28"/>
        </w:rPr>
        <w:t xml:space="preserve"> Keeper</w:t>
      </w:r>
      <w:r w:rsidRPr="00693D75">
        <w:rPr>
          <w:rFonts w:ascii="Times New Roman" w:hAnsi="Times New Roman" w:cs="Times New Roman"/>
          <w:sz w:val="28"/>
          <w:szCs w:val="28"/>
        </w:rPr>
        <w:t>’s Curse</w:t>
      </w:r>
    </w:p>
    <w:p w14:paraId="6E30B7A5" w14:textId="0AAF10D5" w:rsidR="008E1D42" w:rsidRPr="00BF38C1" w:rsidRDefault="008E1D42" w:rsidP="008E1D42">
      <w:pPr>
        <w:pStyle w:val="core-stylescore-body--extra-space-after-"/>
        <w:rPr>
          <w:sz w:val="20"/>
          <w:szCs w:val="20"/>
        </w:rPr>
      </w:pPr>
      <w:r w:rsidRPr="00BF38C1">
        <w:rPr>
          <w:sz w:val="20"/>
          <w:szCs w:val="20"/>
        </w:rPr>
        <w:t xml:space="preserve">Starting at </w:t>
      </w:r>
      <w:r w:rsidR="008632EC" w:rsidRPr="00BF38C1">
        <w:rPr>
          <w:sz w:val="20"/>
          <w:szCs w:val="20"/>
        </w:rPr>
        <w:t>3rd</w:t>
      </w:r>
      <w:r w:rsidRPr="00BF38C1">
        <w:rPr>
          <w:sz w:val="20"/>
          <w:szCs w:val="20"/>
        </w:rPr>
        <w:t xml:space="preserve"> level, you gain the ability to place a baleful curse on someone. As a bonus action, choose one creature you can see within 30 feet of you. The target is cursed for 1 minute. The curse ends early if the target dies, you die, or you are incapacitated. Until the curse ends, you gain the following benefits:</w:t>
      </w:r>
    </w:p>
    <w:p w14:paraId="5E022123" w14:textId="77777777" w:rsidR="008E1D42" w:rsidRPr="00BF38C1" w:rsidRDefault="008E1D42" w:rsidP="008E1D42">
      <w:pPr>
        <w:pStyle w:val="core-stylescore-bulleted"/>
        <w:numPr>
          <w:ilvl w:val="0"/>
          <w:numId w:val="54"/>
        </w:numPr>
        <w:rPr>
          <w:sz w:val="20"/>
          <w:szCs w:val="20"/>
        </w:rPr>
      </w:pPr>
      <w:r w:rsidRPr="00BF38C1">
        <w:rPr>
          <w:sz w:val="20"/>
          <w:szCs w:val="20"/>
        </w:rPr>
        <w:t>You gain a bonus to damage rolls against the cursed target. The bonus equals your proficiency bonus.</w:t>
      </w:r>
    </w:p>
    <w:p w14:paraId="12BE20A5" w14:textId="6D1C6738" w:rsidR="008E1D42" w:rsidRPr="00BF38C1" w:rsidRDefault="008E1D42" w:rsidP="008E1D42">
      <w:pPr>
        <w:pStyle w:val="core-stylescore-bulleted"/>
        <w:numPr>
          <w:ilvl w:val="0"/>
          <w:numId w:val="54"/>
        </w:numPr>
        <w:rPr>
          <w:sz w:val="20"/>
          <w:szCs w:val="20"/>
        </w:rPr>
      </w:pPr>
      <w:r w:rsidRPr="00BF38C1">
        <w:rPr>
          <w:sz w:val="20"/>
          <w:szCs w:val="20"/>
        </w:rPr>
        <w:t>Any attack roll you make against the cursed target is a critical hit on a roll of 19 or 20 on the d20.</w:t>
      </w:r>
      <w:r w:rsidR="00CB6B3D" w:rsidRPr="00BF38C1">
        <w:rPr>
          <w:sz w:val="20"/>
          <w:szCs w:val="20"/>
        </w:rPr>
        <w:t xml:space="preserve"> This effect stacks with other effects that expand critical hit range,</w:t>
      </w:r>
    </w:p>
    <w:p w14:paraId="22F7271F" w14:textId="4BA1C9FC" w:rsidR="008E1D42" w:rsidRPr="00BF38C1" w:rsidRDefault="008E1D42" w:rsidP="008E1D42">
      <w:pPr>
        <w:pStyle w:val="core-stylescore-bulleted--extra-space-after-"/>
        <w:numPr>
          <w:ilvl w:val="0"/>
          <w:numId w:val="54"/>
        </w:numPr>
        <w:rPr>
          <w:sz w:val="20"/>
          <w:szCs w:val="20"/>
        </w:rPr>
      </w:pPr>
      <w:r w:rsidRPr="00BF38C1">
        <w:rPr>
          <w:sz w:val="20"/>
          <w:szCs w:val="20"/>
        </w:rPr>
        <w:t>If the cursed target dies,</w:t>
      </w:r>
      <w:r w:rsidR="008632EC" w:rsidRPr="00BF38C1">
        <w:rPr>
          <w:sz w:val="20"/>
          <w:szCs w:val="20"/>
        </w:rPr>
        <w:t xml:space="preserve"> </w:t>
      </w:r>
      <w:r w:rsidRPr="00BF38C1">
        <w:rPr>
          <w:sz w:val="20"/>
          <w:szCs w:val="20"/>
        </w:rPr>
        <w:t>you regain hit points equal to your warlock level + your Charisma modifier (minimum of 1 hit point).</w:t>
      </w:r>
    </w:p>
    <w:p w14:paraId="7EA4872E" w14:textId="0CF8892C" w:rsidR="008E1D42" w:rsidRPr="00BF38C1" w:rsidRDefault="008E1D42" w:rsidP="008E1D42">
      <w:pPr>
        <w:pStyle w:val="core-stylescore-body"/>
        <w:rPr>
          <w:sz w:val="20"/>
          <w:szCs w:val="20"/>
        </w:rPr>
      </w:pPr>
      <w:r w:rsidRPr="00BF38C1">
        <w:rPr>
          <w:sz w:val="20"/>
          <w:szCs w:val="20"/>
        </w:rPr>
        <w:t xml:space="preserve">You </w:t>
      </w:r>
      <w:r w:rsidR="008632EC" w:rsidRPr="00BF38C1">
        <w:rPr>
          <w:sz w:val="20"/>
          <w:szCs w:val="20"/>
        </w:rPr>
        <w:t>can use this feature twice and then must complete a short or long rest.</w:t>
      </w:r>
    </w:p>
    <w:p w14:paraId="02CB0E6B" w14:textId="2F54DA5E" w:rsidR="008632EC" w:rsidRDefault="008632EC" w:rsidP="008E1D42">
      <w:pPr>
        <w:pStyle w:val="core-stylescore-body"/>
        <w:rPr>
          <w:sz w:val="20"/>
          <w:szCs w:val="20"/>
        </w:rPr>
      </w:pPr>
      <w:r w:rsidRPr="00BF38C1">
        <w:rPr>
          <w:sz w:val="20"/>
          <w:szCs w:val="20"/>
        </w:rPr>
        <w:t>This ability range improves to 60 feet at 10th level.</w:t>
      </w:r>
    </w:p>
    <w:p w14:paraId="2BEB5BEB" w14:textId="77777777" w:rsidR="00693D75" w:rsidRPr="00BF38C1" w:rsidRDefault="00693D75" w:rsidP="008E1D42">
      <w:pPr>
        <w:pStyle w:val="core-stylescore-body"/>
        <w:rPr>
          <w:sz w:val="20"/>
          <w:szCs w:val="20"/>
        </w:rPr>
      </w:pPr>
    </w:p>
    <w:p w14:paraId="08E2F563" w14:textId="22AAC99D" w:rsidR="008E1D42" w:rsidRPr="00693D75" w:rsidRDefault="008E1D42" w:rsidP="008E1D42">
      <w:pPr>
        <w:pStyle w:val="Heading4"/>
        <w:rPr>
          <w:rFonts w:ascii="Times New Roman" w:hAnsi="Times New Roman" w:cs="Times New Roman"/>
          <w:sz w:val="28"/>
          <w:szCs w:val="28"/>
        </w:rPr>
      </w:pPr>
      <w:r w:rsidRPr="00693D75">
        <w:rPr>
          <w:rFonts w:ascii="Times New Roman" w:hAnsi="Times New Roman" w:cs="Times New Roman"/>
          <w:sz w:val="28"/>
          <w:szCs w:val="28"/>
        </w:rPr>
        <w:t>Hex</w:t>
      </w:r>
      <w:r w:rsidR="008632EC" w:rsidRPr="00693D75">
        <w:rPr>
          <w:rFonts w:ascii="Times New Roman" w:hAnsi="Times New Roman" w:cs="Times New Roman"/>
          <w:sz w:val="28"/>
          <w:szCs w:val="28"/>
        </w:rPr>
        <w:t>ed</w:t>
      </w:r>
    </w:p>
    <w:p w14:paraId="05EC8C3E" w14:textId="6EF03D16" w:rsidR="008E1D42" w:rsidRPr="00BF38C1" w:rsidRDefault="008E1D42" w:rsidP="008E1D42">
      <w:pPr>
        <w:pStyle w:val="core-stylescore-body"/>
        <w:rPr>
          <w:i/>
          <w:iCs/>
          <w:sz w:val="20"/>
          <w:szCs w:val="20"/>
        </w:rPr>
      </w:pPr>
      <w:r w:rsidRPr="00BF38C1">
        <w:rPr>
          <w:sz w:val="20"/>
          <w:szCs w:val="20"/>
        </w:rPr>
        <w:t xml:space="preserve">At </w:t>
      </w:r>
      <w:r w:rsidR="008632EC" w:rsidRPr="00BF38C1">
        <w:rPr>
          <w:sz w:val="20"/>
          <w:szCs w:val="20"/>
        </w:rPr>
        <w:t>3rd</w:t>
      </w:r>
      <w:r w:rsidRPr="00BF38C1">
        <w:rPr>
          <w:sz w:val="20"/>
          <w:szCs w:val="20"/>
        </w:rPr>
        <w:t xml:space="preserve"> level, </w:t>
      </w:r>
      <w:r w:rsidR="0003262A" w:rsidRPr="00BF38C1">
        <w:rPr>
          <w:sz w:val="20"/>
          <w:szCs w:val="20"/>
        </w:rPr>
        <w:t>your</w:t>
      </w:r>
      <w:r w:rsidR="008632EC" w:rsidRPr="00BF38C1">
        <w:rPr>
          <w:sz w:val="20"/>
          <w:szCs w:val="20"/>
        </w:rPr>
        <w:t xml:space="preserve"> curse</w:t>
      </w:r>
      <w:r w:rsidR="0003262A" w:rsidRPr="00BF38C1">
        <w:rPr>
          <w:sz w:val="20"/>
          <w:szCs w:val="20"/>
        </w:rPr>
        <w:t>, cursed item, or</w:t>
      </w:r>
      <w:r w:rsidR="008632EC" w:rsidRPr="00BF38C1">
        <w:rPr>
          <w:sz w:val="20"/>
          <w:szCs w:val="20"/>
        </w:rPr>
        <w:t xml:space="preserve"> cursed weapon you carry with you</w:t>
      </w:r>
      <w:r w:rsidR="0003262A" w:rsidRPr="00BF38C1">
        <w:rPr>
          <w:sz w:val="20"/>
          <w:szCs w:val="20"/>
        </w:rPr>
        <w:t xml:space="preserve"> (</w:t>
      </w:r>
      <w:r w:rsidR="0003262A" w:rsidRPr="00BF38C1">
        <w:rPr>
          <w:i/>
          <w:iCs/>
          <w:sz w:val="20"/>
          <w:szCs w:val="20"/>
        </w:rPr>
        <w:t>or in you</w:t>
      </w:r>
      <w:r w:rsidR="0003262A" w:rsidRPr="00BF38C1">
        <w:rPr>
          <w:sz w:val="20"/>
          <w:szCs w:val="20"/>
        </w:rPr>
        <w:t>)</w:t>
      </w:r>
      <w:r w:rsidR="008632EC" w:rsidRPr="00BF38C1">
        <w:rPr>
          <w:sz w:val="20"/>
          <w:szCs w:val="20"/>
        </w:rPr>
        <w:t xml:space="preserve"> exudes </w:t>
      </w:r>
      <w:r w:rsidR="0003262A" w:rsidRPr="00BF38C1">
        <w:rPr>
          <w:sz w:val="20"/>
          <w:szCs w:val="20"/>
        </w:rPr>
        <w:t>itself</w:t>
      </w:r>
      <w:r w:rsidR="008632EC" w:rsidRPr="00BF38C1">
        <w:rPr>
          <w:sz w:val="20"/>
          <w:szCs w:val="20"/>
        </w:rPr>
        <w:t xml:space="preserve"> in a small way</w:t>
      </w:r>
      <w:r w:rsidR="0003262A" w:rsidRPr="00BF38C1">
        <w:rPr>
          <w:sz w:val="20"/>
          <w:szCs w:val="20"/>
        </w:rPr>
        <w:t xml:space="preserve"> causing other creatures who wish to harm you minor bad luck</w:t>
      </w:r>
      <w:r w:rsidR="008632EC" w:rsidRPr="00BF38C1">
        <w:rPr>
          <w:sz w:val="20"/>
          <w:szCs w:val="20"/>
        </w:rPr>
        <w:t>. You gain +1 Ac as blades turn themselves away from you</w:t>
      </w:r>
      <w:r w:rsidR="0003262A" w:rsidRPr="00BF38C1">
        <w:rPr>
          <w:sz w:val="20"/>
          <w:szCs w:val="20"/>
        </w:rPr>
        <w:t>.</w:t>
      </w:r>
      <w:r w:rsidR="008632EC" w:rsidRPr="00BF38C1">
        <w:rPr>
          <w:sz w:val="20"/>
          <w:szCs w:val="20"/>
        </w:rPr>
        <w:t xml:space="preserve"> </w:t>
      </w:r>
      <w:r w:rsidR="0003262A" w:rsidRPr="00BF38C1">
        <w:rPr>
          <w:i/>
          <w:iCs/>
          <w:sz w:val="20"/>
          <w:szCs w:val="20"/>
        </w:rPr>
        <w:t>(it’s the same as though every creature has a -1 to hit against you)</w:t>
      </w:r>
    </w:p>
    <w:p w14:paraId="170312DB" w14:textId="63744AB6" w:rsidR="002D667A" w:rsidRPr="00BF38C1" w:rsidRDefault="002D667A" w:rsidP="008E1D42">
      <w:pPr>
        <w:pStyle w:val="core-stylescore-body"/>
        <w:rPr>
          <w:sz w:val="20"/>
          <w:szCs w:val="20"/>
        </w:rPr>
      </w:pPr>
      <w:r w:rsidRPr="00BF38C1">
        <w:rPr>
          <w:sz w:val="20"/>
          <w:szCs w:val="20"/>
        </w:rPr>
        <w:t>You learn the Hex spell and it does not count against the number of spells known. It counts as a warlock spell for you.</w:t>
      </w:r>
    </w:p>
    <w:p w14:paraId="7948CF60" w14:textId="77777777" w:rsidR="00752342" w:rsidRPr="00693D75" w:rsidRDefault="00752342" w:rsidP="00752342">
      <w:pPr>
        <w:pStyle w:val="Heading4"/>
        <w:rPr>
          <w:rFonts w:ascii="Times New Roman" w:hAnsi="Times New Roman" w:cs="Times New Roman"/>
          <w:w w:val="100"/>
          <w:sz w:val="28"/>
          <w:szCs w:val="28"/>
        </w:rPr>
      </w:pPr>
      <w:r w:rsidRPr="00693D75">
        <w:rPr>
          <w:rFonts w:ascii="Times New Roman" w:hAnsi="Times New Roman" w:cs="Times New Roman"/>
          <w:sz w:val="28"/>
          <w:szCs w:val="28"/>
        </w:rPr>
        <w:t>Patrons Entreatment</w:t>
      </w:r>
    </w:p>
    <w:p w14:paraId="794897DF" w14:textId="77777777" w:rsidR="00752342" w:rsidRPr="00BF38C1" w:rsidRDefault="00752342" w:rsidP="00752342">
      <w:pPr>
        <w:pStyle w:val="NormalWeb"/>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p>
    <w:p w14:paraId="74AB99F8" w14:textId="77777777" w:rsidR="008E1D42" w:rsidRPr="00693D75" w:rsidRDefault="008E1D42" w:rsidP="008E1D42">
      <w:pPr>
        <w:pStyle w:val="Heading4"/>
        <w:rPr>
          <w:rFonts w:ascii="Times New Roman" w:hAnsi="Times New Roman" w:cs="Times New Roman"/>
          <w:sz w:val="28"/>
          <w:szCs w:val="28"/>
        </w:rPr>
      </w:pPr>
      <w:r w:rsidRPr="00693D75">
        <w:rPr>
          <w:rFonts w:ascii="Times New Roman" w:hAnsi="Times New Roman" w:cs="Times New Roman"/>
          <w:sz w:val="28"/>
          <w:szCs w:val="28"/>
        </w:rPr>
        <w:t>Accursed Specter</w:t>
      </w:r>
    </w:p>
    <w:p w14:paraId="763EBCAC" w14:textId="3061E4A2" w:rsidR="008E1D42" w:rsidRPr="00BF38C1" w:rsidRDefault="008E1D42" w:rsidP="008E1D42">
      <w:pPr>
        <w:pStyle w:val="core-stylescore-body"/>
        <w:rPr>
          <w:sz w:val="20"/>
          <w:szCs w:val="20"/>
        </w:rPr>
      </w:pPr>
      <w:r w:rsidRPr="00BF38C1">
        <w:rPr>
          <w:sz w:val="20"/>
          <w:szCs w:val="20"/>
        </w:rPr>
        <w:t xml:space="preserve">Starting at 6th level, </w:t>
      </w:r>
      <w:r w:rsidR="0003262A" w:rsidRPr="00BF38C1">
        <w:rPr>
          <w:sz w:val="20"/>
          <w:szCs w:val="20"/>
        </w:rPr>
        <w:t xml:space="preserve">as an action </w:t>
      </w:r>
      <w:r w:rsidRPr="00BF38C1">
        <w:rPr>
          <w:sz w:val="20"/>
          <w:szCs w:val="20"/>
        </w:rPr>
        <w:t xml:space="preserve">you can curse the soul of a person, temporarily binding it to your service. </w:t>
      </w:r>
      <w:r w:rsidR="0003262A" w:rsidRPr="00BF38C1">
        <w:rPr>
          <w:sz w:val="20"/>
          <w:szCs w:val="20"/>
        </w:rPr>
        <w:t>Y</w:t>
      </w:r>
      <w:r w:rsidRPr="00BF38C1">
        <w:rPr>
          <w:sz w:val="20"/>
          <w:szCs w:val="20"/>
        </w:rPr>
        <w:t xml:space="preserve">ou can cause its spirit to rise from its corpse as a specter, the statistics for which are in the </w:t>
      </w:r>
      <w:r w:rsidRPr="00BF38C1">
        <w:rPr>
          <w:rStyle w:val="Emphasis"/>
          <w:sz w:val="20"/>
          <w:szCs w:val="20"/>
        </w:rPr>
        <w:t>Monster Manual</w:t>
      </w:r>
      <w:r w:rsidRPr="00BF38C1">
        <w:rPr>
          <w:sz w:val="20"/>
          <w:szCs w:val="20"/>
        </w:rPr>
        <w:t>. When the specter appears, it gains temporary hit points equal to half your warlock level.</w:t>
      </w:r>
      <w:r w:rsidR="0003262A" w:rsidRPr="00BF38C1">
        <w:rPr>
          <w:sz w:val="20"/>
          <w:szCs w:val="20"/>
        </w:rPr>
        <w:t xml:space="preserve"> It does not count against your familiar limit.</w:t>
      </w:r>
      <w:r w:rsidRPr="00BF38C1">
        <w:rPr>
          <w:sz w:val="20"/>
          <w:szCs w:val="20"/>
        </w:rPr>
        <w:t xml:space="preserve"> It obeys your verbal commands, and it gains a special bonus to its attack rolls equal to your Charisma modifier (minimum of +0).</w:t>
      </w:r>
      <w:r w:rsidR="00693D75">
        <w:rPr>
          <w:sz w:val="20"/>
          <w:szCs w:val="20"/>
        </w:rPr>
        <w:t xml:space="preserve"> It acts on your turn in combat.</w:t>
      </w:r>
    </w:p>
    <w:p w14:paraId="5FD8FCCE" w14:textId="1140C623" w:rsidR="008E1D42" w:rsidRPr="00BF38C1" w:rsidRDefault="008E1D42" w:rsidP="008E1D42">
      <w:pPr>
        <w:pStyle w:val="core-stylescore-body"/>
        <w:rPr>
          <w:sz w:val="20"/>
          <w:szCs w:val="20"/>
        </w:rPr>
      </w:pPr>
      <w:r w:rsidRPr="00BF38C1">
        <w:rPr>
          <w:sz w:val="20"/>
          <w:szCs w:val="20"/>
        </w:rPr>
        <w:t>The specter remains in your service until the end of your next long rest, at which point it vanishes to the afterlife</w:t>
      </w:r>
      <w:r w:rsidR="0003262A" w:rsidRPr="00BF38C1">
        <w:rPr>
          <w:sz w:val="20"/>
          <w:szCs w:val="20"/>
        </w:rPr>
        <w:t xml:space="preserve"> or into a spirit stone you carry on your person</w:t>
      </w:r>
      <w:r w:rsidRPr="00BF38C1">
        <w:rPr>
          <w:sz w:val="20"/>
          <w:szCs w:val="20"/>
        </w:rPr>
        <w:t>.</w:t>
      </w:r>
    </w:p>
    <w:p w14:paraId="33E49A15" w14:textId="0A92FE4C" w:rsidR="0003262A" w:rsidRPr="00BF38C1" w:rsidRDefault="0003262A" w:rsidP="008E1D42">
      <w:pPr>
        <w:pStyle w:val="core-stylescore-body"/>
        <w:rPr>
          <w:sz w:val="20"/>
          <w:szCs w:val="20"/>
        </w:rPr>
      </w:pPr>
      <w:r w:rsidRPr="00BF38C1">
        <w:rPr>
          <w:sz w:val="20"/>
          <w:szCs w:val="20"/>
        </w:rPr>
        <w:t>If you slay a creature effected by your Hex Keeper’s Curse</w:t>
      </w:r>
      <w:r w:rsidR="002D667A" w:rsidRPr="00BF38C1">
        <w:rPr>
          <w:sz w:val="20"/>
          <w:szCs w:val="20"/>
        </w:rPr>
        <w:t xml:space="preserve"> or Hex spell</w:t>
      </w:r>
      <w:r w:rsidRPr="00BF38C1">
        <w:rPr>
          <w:sz w:val="20"/>
          <w:szCs w:val="20"/>
        </w:rPr>
        <w:t>, this ability does not require an action to activate instead it happens when the creature dies.</w:t>
      </w:r>
    </w:p>
    <w:p w14:paraId="22676173" w14:textId="6C1EE111" w:rsidR="00693D75" w:rsidRDefault="008E1D42" w:rsidP="008E1D42">
      <w:pPr>
        <w:pStyle w:val="core-stylescore-body"/>
        <w:rPr>
          <w:sz w:val="20"/>
          <w:szCs w:val="20"/>
        </w:rPr>
      </w:pPr>
      <w:r w:rsidRPr="00BF38C1">
        <w:rPr>
          <w:sz w:val="20"/>
          <w:szCs w:val="20"/>
        </w:rPr>
        <w:t>Once you bind a specter with this feature, you can’t use the feature again until you finish a long rest.</w:t>
      </w:r>
    </w:p>
    <w:p w14:paraId="77AD3B97" w14:textId="77777777" w:rsidR="00693D75" w:rsidRDefault="00693D75">
      <w:pPr>
        <w:spacing w:line="240" w:lineRule="auto"/>
        <w:rPr>
          <w:rFonts w:ascii="Times New Roman" w:eastAsia="Times New Roman" w:hAnsi="Times New Roman" w:cs="Times New Roman"/>
          <w:bCs w:val="0"/>
          <w:w w:val="100"/>
          <w:sz w:val="20"/>
        </w:rPr>
      </w:pPr>
      <w:r>
        <w:rPr>
          <w:sz w:val="20"/>
        </w:rPr>
        <w:br w:type="page"/>
      </w:r>
    </w:p>
    <w:p w14:paraId="731240DB" w14:textId="44D44FF1" w:rsidR="008E1D42" w:rsidRPr="00693D75" w:rsidRDefault="002D667A" w:rsidP="008E1D42">
      <w:pPr>
        <w:pStyle w:val="Heading4"/>
        <w:rPr>
          <w:rFonts w:ascii="Times New Roman" w:hAnsi="Times New Roman" w:cs="Times New Roman"/>
          <w:sz w:val="28"/>
          <w:szCs w:val="28"/>
        </w:rPr>
      </w:pPr>
      <w:r w:rsidRPr="00693D75">
        <w:rPr>
          <w:rFonts w:ascii="Times New Roman" w:hAnsi="Times New Roman" w:cs="Times New Roman"/>
          <w:sz w:val="28"/>
          <w:szCs w:val="28"/>
        </w:rPr>
        <w:lastRenderedPageBreak/>
        <w:t>Misfortunes Misfortune</w:t>
      </w:r>
    </w:p>
    <w:p w14:paraId="1E4F07B9" w14:textId="58D40190" w:rsidR="008E1D42" w:rsidRPr="00BF38C1" w:rsidRDefault="008E1D42" w:rsidP="008E1D42">
      <w:pPr>
        <w:pStyle w:val="NormalWeb"/>
        <w:rPr>
          <w:sz w:val="20"/>
          <w:szCs w:val="20"/>
        </w:rPr>
      </w:pPr>
      <w:r w:rsidRPr="00BF38C1">
        <w:rPr>
          <w:sz w:val="20"/>
          <w:szCs w:val="20"/>
        </w:rPr>
        <w:t>At 10th level, your hex grows more powerful. If the target cursed by your Hex</w:t>
      </w:r>
      <w:r w:rsidR="0003262A" w:rsidRPr="00BF38C1">
        <w:rPr>
          <w:sz w:val="20"/>
          <w:szCs w:val="20"/>
        </w:rPr>
        <w:t xml:space="preserve"> Keeper</w:t>
      </w:r>
      <w:r w:rsidRPr="00BF38C1">
        <w:rPr>
          <w:sz w:val="20"/>
          <w:szCs w:val="20"/>
        </w:rPr>
        <w:t>’s Curse</w:t>
      </w:r>
      <w:r w:rsidR="002D667A" w:rsidRPr="00BF38C1">
        <w:rPr>
          <w:sz w:val="20"/>
          <w:szCs w:val="20"/>
        </w:rPr>
        <w:t xml:space="preserve"> or Hex spell</w:t>
      </w:r>
      <w:r w:rsidRPr="00BF38C1">
        <w:rPr>
          <w:sz w:val="20"/>
          <w:szCs w:val="20"/>
        </w:rPr>
        <w:t xml:space="preserve"> hits you with an attack roll, you can use your reaction to roll a d6. On a 4 or higher, the attack instead misses you, regardless of its roll.</w:t>
      </w:r>
    </w:p>
    <w:p w14:paraId="58E808EA" w14:textId="77777777" w:rsidR="008E1D42" w:rsidRPr="00693D75" w:rsidRDefault="008E1D42" w:rsidP="008E1D42">
      <w:pPr>
        <w:pStyle w:val="Heading4"/>
        <w:rPr>
          <w:rFonts w:ascii="Times New Roman" w:hAnsi="Times New Roman" w:cs="Times New Roman"/>
          <w:sz w:val="28"/>
          <w:szCs w:val="28"/>
        </w:rPr>
      </w:pPr>
      <w:r w:rsidRPr="00693D75">
        <w:rPr>
          <w:rFonts w:ascii="Times New Roman" w:hAnsi="Times New Roman" w:cs="Times New Roman"/>
          <w:sz w:val="28"/>
          <w:szCs w:val="28"/>
        </w:rPr>
        <w:t>Master of Hexes</w:t>
      </w:r>
    </w:p>
    <w:p w14:paraId="58AAE880" w14:textId="464C0B07" w:rsidR="008E1D42" w:rsidRPr="00BF38C1" w:rsidRDefault="008E1D42" w:rsidP="008E1D42">
      <w:pPr>
        <w:pStyle w:val="NormalWeb"/>
        <w:rPr>
          <w:sz w:val="20"/>
          <w:szCs w:val="20"/>
        </w:rPr>
      </w:pPr>
      <w:r w:rsidRPr="00BF38C1">
        <w:rPr>
          <w:sz w:val="20"/>
          <w:szCs w:val="20"/>
        </w:rPr>
        <w:t>Starting at 14th level, you can spread your Hex</w:t>
      </w:r>
      <w:r w:rsidR="0003262A" w:rsidRPr="00BF38C1">
        <w:rPr>
          <w:sz w:val="20"/>
          <w:szCs w:val="20"/>
        </w:rPr>
        <w:t xml:space="preserve"> Keeper</w:t>
      </w:r>
      <w:r w:rsidRPr="00BF38C1">
        <w:rPr>
          <w:sz w:val="20"/>
          <w:szCs w:val="20"/>
        </w:rPr>
        <w:t>’s Curse from a slain creature to another creature. When the creature cursed by your Hex</w:t>
      </w:r>
      <w:r w:rsidR="0003262A" w:rsidRPr="00BF38C1">
        <w:rPr>
          <w:sz w:val="20"/>
          <w:szCs w:val="20"/>
        </w:rPr>
        <w:t xml:space="preserve"> Keeper</w:t>
      </w:r>
      <w:r w:rsidRPr="00BF38C1">
        <w:rPr>
          <w:sz w:val="20"/>
          <w:szCs w:val="20"/>
        </w:rPr>
        <w:t xml:space="preserve">’s Curse dies, you can apply the curse to a different creature you can see within </w:t>
      </w:r>
      <w:r w:rsidR="008632EC" w:rsidRPr="00BF38C1">
        <w:rPr>
          <w:sz w:val="20"/>
          <w:szCs w:val="20"/>
        </w:rPr>
        <w:t>6</w:t>
      </w:r>
      <w:r w:rsidRPr="00BF38C1">
        <w:rPr>
          <w:sz w:val="20"/>
          <w:szCs w:val="20"/>
        </w:rPr>
        <w:t>0 feet of you, provided you aren’t incapacitated. When you apply the curse in this way, you don’t regain hit points from the death of the previously cursed creature.</w:t>
      </w:r>
    </w:p>
    <w:p w14:paraId="6E1B7E1A" w14:textId="2FC19A0A" w:rsidR="00142352" w:rsidRPr="00BF38C1" w:rsidRDefault="00142352">
      <w:pPr>
        <w:spacing w:line="240" w:lineRule="auto"/>
        <w:rPr>
          <w:rFonts w:ascii="Times New Roman" w:eastAsia="Times New Roman" w:hAnsi="Times New Roman" w:cs="Times New Roman"/>
          <w:bCs w:val="0"/>
          <w:w w:val="100"/>
          <w:sz w:val="20"/>
          <w:lang w:val="en"/>
        </w:rPr>
      </w:pPr>
      <w:r w:rsidRPr="00BF38C1">
        <w:rPr>
          <w:rFonts w:ascii="Times New Roman" w:hAnsi="Times New Roman" w:cs="Times New Roman"/>
          <w:sz w:val="20"/>
          <w:lang w:val="en"/>
        </w:rPr>
        <w:br w:type="page"/>
      </w:r>
    </w:p>
    <w:p w14:paraId="0429E378" w14:textId="78521926" w:rsidR="00142352" w:rsidRPr="00BF38C1" w:rsidRDefault="00142352" w:rsidP="00142352">
      <w:pPr>
        <w:pStyle w:val="Heading2"/>
        <w:rPr>
          <w:rFonts w:ascii="Times New Roman" w:hAnsi="Times New Roman" w:cs="Times New Roman"/>
          <w:w w:val="100"/>
          <w:sz w:val="20"/>
          <w:szCs w:val="20"/>
        </w:rPr>
      </w:pPr>
      <w:r w:rsidRPr="00693D75">
        <w:rPr>
          <w:rFonts w:ascii="Times New Roman" w:hAnsi="Times New Roman" w:cs="Times New Roman"/>
          <w:sz w:val="28"/>
          <w:szCs w:val="28"/>
        </w:rPr>
        <w:lastRenderedPageBreak/>
        <w:t>The Undying One</w:t>
      </w:r>
      <w:r w:rsidR="006E6831" w:rsidRPr="00BF38C1">
        <w:rPr>
          <w:rFonts w:ascii="Times New Roman" w:hAnsi="Times New Roman" w:cs="Times New Roman"/>
          <w:sz w:val="20"/>
          <w:szCs w:val="20"/>
        </w:rPr>
        <w:t xml:space="preserve"> </w:t>
      </w:r>
      <w:r w:rsidR="006E6831" w:rsidRPr="00BF38C1">
        <w:rPr>
          <w:rFonts w:ascii="Times New Roman" w:hAnsi="Times New Roman" w:cs="Times New Roman"/>
          <w:sz w:val="20"/>
          <w:szCs w:val="20"/>
        </w:rPr>
        <w:br/>
      </w:r>
    </w:p>
    <w:p w14:paraId="689BD9EE" w14:textId="77777777" w:rsidR="00B017BB" w:rsidRPr="00BF38C1" w:rsidRDefault="00B017BB" w:rsidP="00B017BB">
      <w:pPr>
        <w:widowControl w:val="0"/>
        <w:autoSpaceDE w:val="0"/>
        <w:autoSpaceDN w:val="0"/>
        <w:adjustRightInd w:val="0"/>
        <w:spacing w:after="200" w:line="276" w:lineRule="auto"/>
        <w:rPr>
          <w:rFonts w:ascii="Times New Roman" w:hAnsi="Times New Roman" w:cs="Times New Roman"/>
          <w:sz w:val="20"/>
          <w:u w:val="single"/>
          <w:lang w:val="en"/>
        </w:rPr>
      </w:pPr>
      <w:r w:rsidRPr="00BF38C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B017BB" w:rsidRPr="00BF38C1" w14:paraId="32B6FB1C" w14:textId="77777777" w:rsidTr="009827C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E0470C1" w14:textId="77777777" w:rsidR="00B017BB" w:rsidRPr="00BF38C1" w:rsidRDefault="00B017BB" w:rsidP="009827C5">
            <w:pPr>
              <w:pStyle w:val="5E-TABLECELLCENTERED"/>
              <w:framePr w:wrap="auto"/>
              <w:rPr>
                <w:rStyle w:val="5ECHARBOLD"/>
                <w:rFonts w:ascii="Times New Roman" w:hAnsi="Times New Roman"/>
                <w:sz w:val="20"/>
              </w:rPr>
            </w:pPr>
            <w:r w:rsidRPr="00BF38C1">
              <w:rPr>
                <w:rStyle w:val="5ECHARBOLD"/>
                <w:rFonts w:ascii="Times New Roman" w:hAnsi="Times New Roman"/>
                <w:sz w:val="20"/>
              </w:rPr>
              <w:t>Warlock Level</w:t>
            </w:r>
          </w:p>
        </w:tc>
        <w:tc>
          <w:tcPr>
            <w:tcW w:w="3960" w:type="dxa"/>
            <w:tcBorders>
              <w:top w:val="none" w:sz="0" w:space="0" w:color="auto"/>
              <w:left w:val="none" w:sz="0" w:space="0" w:color="auto"/>
              <w:bottom w:val="none" w:sz="0" w:space="0" w:color="auto"/>
              <w:right w:val="none" w:sz="0" w:space="0" w:color="auto"/>
            </w:tcBorders>
          </w:tcPr>
          <w:p w14:paraId="4B66682A" w14:textId="77777777" w:rsidR="00B017BB" w:rsidRPr="00BF38C1" w:rsidRDefault="00B017BB" w:rsidP="009827C5">
            <w:pPr>
              <w:pStyle w:val="5E-TABLECELL"/>
              <w:rPr>
                <w:rStyle w:val="5ECHARBOLD"/>
                <w:rFonts w:ascii="Times New Roman" w:hAnsi="Times New Roman" w:cs="Times New Roman"/>
                <w:sz w:val="20"/>
                <w:szCs w:val="20"/>
              </w:rPr>
            </w:pPr>
            <w:r w:rsidRPr="00BF38C1">
              <w:rPr>
                <w:rStyle w:val="5ECHARBOLD"/>
                <w:rFonts w:ascii="Times New Roman" w:hAnsi="Times New Roman" w:cs="Times New Roman"/>
                <w:sz w:val="20"/>
                <w:szCs w:val="20"/>
              </w:rPr>
              <w:t>Feature</w:t>
            </w:r>
          </w:p>
        </w:tc>
      </w:tr>
      <w:tr w:rsidR="00B017BB" w:rsidRPr="00BF38C1" w14:paraId="3D54FB02"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CC3192"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6840F" w14:textId="77777777"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38C1">
              <w:rPr>
                <w:rFonts w:ascii="Times New Roman" w:hAnsi="Times New Roman" w:cs="Times New Roman"/>
                <w:iCs/>
                <w:sz w:val="20"/>
              </w:rPr>
              <w:t>Expanded spell list</w:t>
            </w:r>
          </w:p>
        </w:tc>
      </w:tr>
      <w:tr w:rsidR="00B017BB" w:rsidRPr="00BF38C1" w14:paraId="4279DC92"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02E411D"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984B0A8" w14:textId="0BD2B93A" w:rsidR="00B017BB" w:rsidRPr="00BF38C1" w:rsidRDefault="00B017BB"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Fonts w:ascii="Times New Roman" w:hAnsi="Times New Roman" w:cs="Times New Roman"/>
                <w:iCs/>
                <w:sz w:val="20"/>
              </w:rPr>
              <w:t>P</w:t>
            </w:r>
            <w:r w:rsidRPr="00BF38C1">
              <w:rPr>
                <w:rStyle w:val="5ECHARITALIC"/>
                <w:rFonts w:ascii="Times New Roman" w:hAnsi="Times New Roman" w:cs="Times New Roman"/>
                <w:i w:val="0"/>
                <w:sz w:val="20"/>
              </w:rPr>
              <w:t>atrons Entreatment</w:t>
            </w:r>
            <w:r w:rsidR="00074D87" w:rsidRPr="00BF38C1">
              <w:rPr>
                <w:rStyle w:val="5ECHARITALIC"/>
                <w:rFonts w:ascii="Times New Roman" w:hAnsi="Times New Roman" w:cs="Times New Roman"/>
                <w:i w:val="0"/>
                <w:sz w:val="20"/>
              </w:rPr>
              <w:t>,</w:t>
            </w:r>
            <w:r w:rsidR="00074D87" w:rsidRPr="00BF38C1">
              <w:rPr>
                <w:rStyle w:val="5ECHARITALIC"/>
                <w:rFonts w:ascii="Times New Roman" w:hAnsi="Times New Roman" w:cs="Times New Roman"/>
                <w:i w:val="0"/>
                <w:iCs/>
                <w:sz w:val="20"/>
              </w:rPr>
              <w:t xml:space="preserve"> Unbreakable Body, Life is a Commodity</w:t>
            </w:r>
          </w:p>
        </w:tc>
      </w:tr>
      <w:tr w:rsidR="00B017BB" w:rsidRPr="00BF38C1" w14:paraId="7A9DD89A"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80FB674"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6DD7607F" w14:textId="15935AC2" w:rsidR="00B017BB" w:rsidRPr="00BF38C1" w:rsidRDefault="00074D87"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R</w:t>
            </w:r>
            <w:r w:rsidRPr="00BF38C1">
              <w:rPr>
                <w:rStyle w:val="5ECHARITALIC"/>
                <w:rFonts w:ascii="Times New Roman" w:hAnsi="Times New Roman" w:cs="Times New Roman"/>
                <w:i w:val="0"/>
                <w:sz w:val="20"/>
                <w:lang w:val="en"/>
              </w:rPr>
              <w:t>eject Mortality</w:t>
            </w:r>
          </w:p>
        </w:tc>
      </w:tr>
      <w:tr w:rsidR="00B017BB" w:rsidRPr="00BF38C1" w14:paraId="662B3C7A" w14:textId="77777777" w:rsidTr="009827C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48B7E83" w14:textId="77777777" w:rsidR="00B017BB" w:rsidRPr="00BF38C1" w:rsidRDefault="00B017BB" w:rsidP="009827C5">
            <w:pPr>
              <w:pStyle w:val="5E-TABLECELLCENTERED"/>
              <w:framePr w:wrap="auto"/>
              <w:rPr>
                <w:rFonts w:ascii="Times New Roman" w:hAnsi="Times New Roman"/>
                <w:sz w:val="20"/>
              </w:rPr>
            </w:pPr>
            <w:r w:rsidRPr="00BF38C1">
              <w:rPr>
                <w:rFonts w:ascii="Times New Roman" w:hAnsi="Times New Roman"/>
                <w:sz w:val="20"/>
                <w:lang w:val="en"/>
              </w:rPr>
              <w:t>10th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6813717" w14:textId="4FB4AE18" w:rsidR="00B017BB" w:rsidRPr="00BF38C1" w:rsidRDefault="00074D87"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I</w:t>
            </w:r>
            <w:r w:rsidRPr="00BF38C1">
              <w:rPr>
                <w:rStyle w:val="5ECHARITALIC"/>
                <w:rFonts w:ascii="Times New Roman" w:hAnsi="Times New Roman" w:cs="Times New Roman"/>
                <w:i w:val="0"/>
                <w:sz w:val="20"/>
                <w:lang w:val="en"/>
              </w:rPr>
              <w:t>nured to Death, Better Bargain</w:t>
            </w:r>
          </w:p>
        </w:tc>
      </w:tr>
      <w:tr w:rsidR="00B017BB" w:rsidRPr="00BF38C1" w14:paraId="5339E295" w14:textId="77777777" w:rsidTr="009827C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BC0D55" w14:textId="77777777" w:rsidR="00B017BB" w:rsidRPr="00BF38C1" w:rsidRDefault="00B017BB" w:rsidP="009827C5">
            <w:pPr>
              <w:pStyle w:val="5E-TABLECELLCENTERED"/>
              <w:framePr w:wrap="auto"/>
              <w:rPr>
                <w:rFonts w:ascii="Times New Roman" w:hAnsi="Times New Roman"/>
                <w:sz w:val="20"/>
                <w:lang w:val="en"/>
              </w:rPr>
            </w:pPr>
            <w:r w:rsidRPr="00BF38C1">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5836C5" w14:textId="46CB8510" w:rsidR="00B017BB" w:rsidRPr="00BF38C1" w:rsidRDefault="00074D87" w:rsidP="009827C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BF38C1">
              <w:rPr>
                <w:rStyle w:val="5ECHARITALIC"/>
                <w:rFonts w:ascii="Times New Roman" w:hAnsi="Times New Roman" w:cs="Times New Roman"/>
                <w:i w:val="0"/>
                <w:spacing w:val="0"/>
                <w:sz w:val="20"/>
                <w:lang w:val="en"/>
              </w:rPr>
              <w:t>I</w:t>
            </w:r>
            <w:r w:rsidRPr="00BF38C1">
              <w:rPr>
                <w:rStyle w:val="5ECHARITALIC"/>
                <w:rFonts w:ascii="Times New Roman" w:hAnsi="Times New Roman" w:cs="Times New Roman"/>
                <w:i w:val="0"/>
                <w:sz w:val="20"/>
                <w:lang w:val="en"/>
              </w:rPr>
              <w:t>ndestructible Life</w:t>
            </w:r>
          </w:p>
        </w:tc>
      </w:tr>
    </w:tbl>
    <w:p w14:paraId="6EB63EC0" w14:textId="77777777" w:rsidR="00B017BB" w:rsidRPr="00BF38C1" w:rsidRDefault="00B017BB" w:rsidP="00B017BB">
      <w:pPr>
        <w:pStyle w:val="Heading4"/>
        <w:rPr>
          <w:rFonts w:ascii="Times New Roman" w:hAnsi="Times New Roman" w:cs="Times New Roman"/>
          <w:sz w:val="20"/>
          <w:szCs w:val="20"/>
        </w:rPr>
      </w:pPr>
      <w:r w:rsidRPr="00BF38C1">
        <w:rPr>
          <w:rFonts w:ascii="Times New Roman" w:hAnsi="Times New Roman" w:cs="Times New Roman"/>
          <w:sz w:val="20"/>
          <w:szCs w:val="20"/>
        </w:rPr>
        <w:t>Expanded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3188"/>
      </w:tblGrid>
      <w:tr w:rsidR="00B017BB" w:rsidRPr="00BF38C1" w14:paraId="78862561" w14:textId="77777777" w:rsidTr="009827C5">
        <w:trPr>
          <w:tblHeader/>
          <w:tblCellSpacing w:w="15" w:type="dxa"/>
        </w:trPr>
        <w:tc>
          <w:tcPr>
            <w:tcW w:w="0" w:type="auto"/>
            <w:vAlign w:val="center"/>
            <w:hideMark/>
          </w:tcPr>
          <w:p w14:paraId="6092450F" w14:textId="77777777" w:rsidR="00B017BB" w:rsidRPr="00BF38C1" w:rsidRDefault="00B017BB" w:rsidP="009827C5">
            <w:pPr>
              <w:jc w:val="center"/>
              <w:rPr>
                <w:rFonts w:ascii="Times New Roman" w:hAnsi="Times New Roman" w:cs="Times New Roman"/>
                <w:b/>
                <w:sz w:val="20"/>
              </w:rPr>
            </w:pPr>
            <w:r w:rsidRPr="00BF38C1">
              <w:rPr>
                <w:rFonts w:ascii="Times New Roman" w:hAnsi="Times New Roman" w:cs="Times New Roman"/>
                <w:b/>
                <w:bCs w:val="0"/>
                <w:sz w:val="20"/>
              </w:rPr>
              <w:t>Spell Level</w:t>
            </w:r>
          </w:p>
        </w:tc>
        <w:tc>
          <w:tcPr>
            <w:tcW w:w="0" w:type="auto"/>
            <w:vAlign w:val="center"/>
            <w:hideMark/>
          </w:tcPr>
          <w:p w14:paraId="66702D49" w14:textId="77777777" w:rsidR="00B017BB" w:rsidRPr="00BF38C1" w:rsidRDefault="00B017BB" w:rsidP="009827C5">
            <w:pPr>
              <w:jc w:val="center"/>
              <w:rPr>
                <w:rFonts w:ascii="Times New Roman" w:hAnsi="Times New Roman" w:cs="Times New Roman"/>
                <w:b/>
                <w:bCs w:val="0"/>
                <w:sz w:val="20"/>
              </w:rPr>
            </w:pPr>
            <w:r w:rsidRPr="00BF38C1">
              <w:rPr>
                <w:rFonts w:ascii="Times New Roman" w:hAnsi="Times New Roman" w:cs="Times New Roman"/>
                <w:b/>
                <w:bCs w:val="0"/>
                <w:sz w:val="20"/>
              </w:rPr>
              <w:t>Spells</w:t>
            </w:r>
          </w:p>
        </w:tc>
      </w:tr>
      <w:tr w:rsidR="00B017BB" w:rsidRPr="00BF38C1" w14:paraId="4A4F21BE" w14:textId="77777777" w:rsidTr="009827C5">
        <w:trPr>
          <w:tblCellSpacing w:w="15" w:type="dxa"/>
        </w:trPr>
        <w:tc>
          <w:tcPr>
            <w:tcW w:w="0" w:type="auto"/>
            <w:vAlign w:val="center"/>
            <w:hideMark/>
          </w:tcPr>
          <w:p w14:paraId="4D54EE9A" w14:textId="77777777" w:rsidR="00B017BB" w:rsidRPr="00BF38C1" w:rsidRDefault="00B017BB" w:rsidP="009827C5">
            <w:pPr>
              <w:rPr>
                <w:rFonts w:ascii="Times New Roman" w:hAnsi="Times New Roman" w:cs="Times New Roman"/>
                <w:bCs w:val="0"/>
                <w:sz w:val="20"/>
              </w:rPr>
            </w:pPr>
            <w:r w:rsidRPr="00BF38C1">
              <w:rPr>
                <w:rFonts w:ascii="Times New Roman" w:hAnsi="Times New Roman" w:cs="Times New Roman"/>
                <w:sz w:val="20"/>
              </w:rPr>
              <w:t>1st</w:t>
            </w:r>
          </w:p>
        </w:tc>
        <w:tc>
          <w:tcPr>
            <w:tcW w:w="0" w:type="auto"/>
            <w:vAlign w:val="center"/>
            <w:hideMark/>
          </w:tcPr>
          <w:p w14:paraId="4E52673B" w14:textId="638A694F" w:rsidR="00B017BB" w:rsidRPr="00BF38C1" w:rsidRDefault="00CE3726" w:rsidP="009827C5">
            <w:pPr>
              <w:rPr>
                <w:rFonts w:ascii="Times New Roman" w:hAnsi="Times New Roman" w:cs="Times New Roman"/>
                <w:sz w:val="20"/>
              </w:rPr>
            </w:pPr>
            <w:r w:rsidRPr="00BF38C1">
              <w:rPr>
                <w:rFonts w:ascii="Times New Roman" w:hAnsi="Times New Roman" w:cs="Times New Roman"/>
                <w:sz w:val="20"/>
              </w:rPr>
              <w:t>Absorb Elements, Ceremony</w:t>
            </w:r>
          </w:p>
        </w:tc>
      </w:tr>
      <w:tr w:rsidR="00B017BB" w:rsidRPr="00BF38C1" w14:paraId="1E4457C6" w14:textId="77777777" w:rsidTr="009827C5">
        <w:trPr>
          <w:tblCellSpacing w:w="15" w:type="dxa"/>
        </w:trPr>
        <w:tc>
          <w:tcPr>
            <w:tcW w:w="0" w:type="auto"/>
            <w:vAlign w:val="center"/>
            <w:hideMark/>
          </w:tcPr>
          <w:p w14:paraId="58CE51A9"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2nd</w:t>
            </w:r>
          </w:p>
        </w:tc>
        <w:tc>
          <w:tcPr>
            <w:tcW w:w="0" w:type="auto"/>
            <w:vAlign w:val="center"/>
            <w:hideMark/>
          </w:tcPr>
          <w:p w14:paraId="7E1F9FDA" w14:textId="63682A67" w:rsidR="00B017BB" w:rsidRPr="00BF38C1" w:rsidRDefault="00CE3726" w:rsidP="009827C5">
            <w:pPr>
              <w:rPr>
                <w:rFonts w:ascii="Times New Roman" w:hAnsi="Times New Roman" w:cs="Times New Roman"/>
                <w:sz w:val="20"/>
              </w:rPr>
            </w:pPr>
            <w:r w:rsidRPr="00BF38C1">
              <w:rPr>
                <w:rFonts w:ascii="Times New Roman" w:hAnsi="Times New Roman" w:cs="Times New Roman"/>
                <w:sz w:val="20"/>
              </w:rPr>
              <w:t>Aid, Zone of Truth</w:t>
            </w:r>
          </w:p>
        </w:tc>
      </w:tr>
      <w:tr w:rsidR="00B017BB" w:rsidRPr="00BF38C1" w14:paraId="3414E040" w14:textId="77777777" w:rsidTr="009827C5">
        <w:trPr>
          <w:tblCellSpacing w:w="15" w:type="dxa"/>
        </w:trPr>
        <w:tc>
          <w:tcPr>
            <w:tcW w:w="0" w:type="auto"/>
            <w:vAlign w:val="center"/>
            <w:hideMark/>
          </w:tcPr>
          <w:p w14:paraId="3EE7F7DC"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3rd</w:t>
            </w:r>
          </w:p>
        </w:tc>
        <w:tc>
          <w:tcPr>
            <w:tcW w:w="0" w:type="auto"/>
            <w:vAlign w:val="center"/>
            <w:hideMark/>
          </w:tcPr>
          <w:p w14:paraId="641C7DD9" w14:textId="345DE0DA" w:rsidR="00B017BB" w:rsidRPr="00BF38C1" w:rsidRDefault="00CE3726" w:rsidP="009827C5">
            <w:pPr>
              <w:rPr>
                <w:rFonts w:ascii="Times New Roman" w:hAnsi="Times New Roman" w:cs="Times New Roman"/>
                <w:sz w:val="20"/>
              </w:rPr>
            </w:pPr>
            <w:r w:rsidRPr="00BF38C1">
              <w:rPr>
                <w:rFonts w:ascii="Times New Roman" w:hAnsi="Times New Roman" w:cs="Times New Roman"/>
                <w:sz w:val="20"/>
              </w:rPr>
              <w:t>Ash Runners Stride, Speak with Dead</w:t>
            </w:r>
          </w:p>
        </w:tc>
      </w:tr>
      <w:tr w:rsidR="00B017BB" w:rsidRPr="00BF38C1" w14:paraId="731E4477" w14:textId="77777777" w:rsidTr="009827C5">
        <w:trPr>
          <w:tblCellSpacing w:w="15" w:type="dxa"/>
        </w:trPr>
        <w:tc>
          <w:tcPr>
            <w:tcW w:w="0" w:type="auto"/>
            <w:vAlign w:val="center"/>
            <w:hideMark/>
          </w:tcPr>
          <w:p w14:paraId="1FEBB8BD"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4th</w:t>
            </w:r>
          </w:p>
        </w:tc>
        <w:tc>
          <w:tcPr>
            <w:tcW w:w="0" w:type="auto"/>
            <w:vAlign w:val="center"/>
            <w:hideMark/>
          </w:tcPr>
          <w:p w14:paraId="311AFB0F" w14:textId="063C5B66" w:rsidR="00B017BB" w:rsidRPr="00BF38C1" w:rsidRDefault="00CE3726" w:rsidP="009827C5">
            <w:pPr>
              <w:rPr>
                <w:rFonts w:ascii="Times New Roman" w:hAnsi="Times New Roman" w:cs="Times New Roman"/>
                <w:sz w:val="20"/>
              </w:rPr>
            </w:pPr>
            <w:r w:rsidRPr="00BF38C1">
              <w:rPr>
                <w:rFonts w:ascii="Times New Roman" w:hAnsi="Times New Roman" w:cs="Times New Roman"/>
                <w:sz w:val="20"/>
              </w:rPr>
              <w:t>Death Ward, Secret Chest</w:t>
            </w:r>
          </w:p>
        </w:tc>
      </w:tr>
      <w:tr w:rsidR="00B017BB" w:rsidRPr="00BF38C1" w14:paraId="230B5AA7" w14:textId="77777777" w:rsidTr="009827C5">
        <w:trPr>
          <w:tblCellSpacing w:w="15" w:type="dxa"/>
        </w:trPr>
        <w:tc>
          <w:tcPr>
            <w:tcW w:w="0" w:type="auto"/>
            <w:vAlign w:val="center"/>
            <w:hideMark/>
          </w:tcPr>
          <w:p w14:paraId="6B357726" w14:textId="77777777" w:rsidR="00B017BB" w:rsidRPr="00BF38C1" w:rsidRDefault="00B017BB" w:rsidP="009827C5">
            <w:pPr>
              <w:rPr>
                <w:rFonts w:ascii="Times New Roman" w:hAnsi="Times New Roman" w:cs="Times New Roman"/>
                <w:sz w:val="20"/>
              </w:rPr>
            </w:pPr>
            <w:r w:rsidRPr="00BF38C1">
              <w:rPr>
                <w:rFonts w:ascii="Times New Roman" w:hAnsi="Times New Roman" w:cs="Times New Roman"/>
                <w:sz w:val="20"/>
              </w:rPr>
              <w:t>5th</w:t>
            </w:r>
          </w:p>
        </w:tc>
        <w:tc>
          <w:tcPr>
            <w:tcW w:w="0" w:type="auto"/>
            <w:vAlign w:val="center"/>
            <w:hideMark/>
          </w:tcPr>
          <w:p w14:paraId="7D28D8A0" w14:textId="67626508" w:rsidR="00B017BB" w:rsidRPr="00BF38C1" w:rsidRDefault="004E5DB0" w:rsidP="009827C5">
            <w:pPr>
              <w:rPr>
                <w:rFonts w:ascii="Times New Roman" w:hAnsi="Times New Roman" w:cs="Times New Roman"/>
                <w:sz w:val="20"/>
              </w:rPr>
            </w:pPr>
            <w:r w:rsidRPr="00BF38C1">
              <w:rPr>
                <w:rFonts w:ascii="Times New Roman" w:hAnsi="Times New Roman" w:cs="Times New Roman"/>
                <w:sz w:val="20"/>
              </w:rPr>
              <w:t>Cloud Kill, Modify Memory</w:t>
            </w:r>
          </w:p>
        </w:tc>
      </w:tr>
    </w:tbl>
    <w:p w14:paraId="50D6299E" w14:textId="46CA4A30" w:rsidR="008E1D42" w:rsidRPr="00693D75" w:rsidRDefault="00752342" w:rsidP="008E1D42">
      <w:pPr>
        <w:pStyle w:val="Heading4"/>
        <w:rPr>
          <w:rFonts w:ascii="Times New Roman" w:hAnsi="Times New Roman" w:cs="Times New Roman"/>
          <w:w w:val="100"/>
          <w:sz w:val="28"/>
          <w:szCs w:val="28"/>
        </w:rPr>
      </w:pPr>
      <w:r w:rsidRPr="00693D75">
        <w:rPr>
          <w:rFonts w:ascii="Times New Roman" w:hAnsi="Times New Roman" w:cs="Times New Roman"/>
          <w:w w:val="100"/>
          <w:sz w:val="28"/>
          <w:szCs w:val="28"/>
        </w:rPr>
        <w:t>Unbreakable Body</w:t>
      </w:r>
    </w:p>
    <w:p w14:paraId="247F9368" w14:textId="0963A8D5" w:rsidR="00752342" w:rsidRPr="00BF38C1" w:rsidRDefault="008E1D42" w:rsidP="00E562DC">
      <w:pPr>
        <w:pStyle w:val="core-stylescore-body"/>
        <w:rPr>
          <w:sz w:val="20"/>
          <w:szCs w:val="20"/>
        </w:rPr>
      </w:pPr>
      <w:r w:rsidRPr="00BF38C1">
        <w:rPr>
          <w:sz w:val="20"/>
          <w:szCs w:val="20"/>
        </w:rPr>
        <w:t xml:space="preserve">Starting at </w:t>
      </w:r>
      <w:r w:rsidR="00FE28F8" w:rsidRPr="00BF38C1">
        <w:rPr>
          <w:sz w:val="20"/>
          <w:szCs w:val="20"/>
        </w:rPr>
        <w:t>3rd</w:t>
      </w:r>
      <w:r w:rsidRPr="00BF38C1">
        <w:rPr>
          <w:sz w:val="20"/>
          <w:szCs w:val="20"/>
        </w:rPr>
        <w:t xml:space="preserve"> level, </w:t>
      </w:r>
      <w:r w:rsidR="00752342" w:rsidRPr="00BF38C1">
        <w:rPr>
          <w:sz w:val="20"/>
          <w:szCs w:val="20"/>
        </w:rPr>
        <w:t>your patrons’ blessings give you supernatural resilience. You have a minimum Ac equal to 13 + your charisma modifier regardless of what armor you don. You can use a shield and still gain these benefits.</w:t>
      </w:r>
    </w:p>
    <w:p w14:paraId="0FBBE73B" w14:textId="5E992630" w:rsidR="008E1D42" w:rsidRPr="00BF38C1" w:rsidRDefault="00534581" w:rsidP="00E562DC">
      <w:pPr>
        <w:pStyle w:val="core-stylescore-body"/>
        <w:rPr>
          <w:i/>
          <w:iCs/>
          <w:sz w:val="20"/>
          <w:szCs w:val="20"/>
        </w:rPr>
      </w:pPr>
      <w:r w:rsidRPr="00BF38C1">
        <w:rPr>
          <w:sz w:val="20"/>
          <w:szCs w:val="20"/>
        </w:rPr>
        <w:t xml:space="preserve">Your maximum hit points cannot be reduced unless it’s by a spell or effect you cast or activated. </w:t>
      </w:r>
      <w:r w:rsidR="007267F4" w:rsidRPr="00BF38C1">
        <w:rPr>
          <w:sz w:val="20"/>
          <w:szCs w:val="20"/>
        </w:rPr>
        <w:t>Your ability scores cannot be lowered unless it’s by a spell or effect you cast or activated (this effect does not apply to spells like polymorph).</w:t>
      </w:r>
      <w:r w:rsidR="00892C68" w:rsidRPr="00BF38C1">
        <w:rPr>
          <w:sz w:val="20"/>
          <w:szCs w:val="20"/>
        </w:rPr>
        <w:t xml:space="preserve"> Effects that would stop you from healing instead cut your healing in half.</w:t>
      </w:r>
      <w:r w:rsidR="007267F4" w:rsidRPr="00BF38C1">
        <w:rPr>
          <w:sz w:val="20"/>
          <w:szCs w:val="20"/>
        </w:rPr>
        <w:t xml:space="preserve"> </w:t>
      </w:r>
      <w:r w:rsidR="00752342" w:rsidRPr="00BF38C1">
        <w:rPr>
          <w:sz w:val="20"/>
          <w:szCs w:val="20"/>
        </w:rPr>
        <w:t xml:space="preserve">You are immune to disease. Poison cannot kill you and poison damage cannot cause you to drop to 0 hp, if it would cause you to it instead leaves you at 1 hp. </w:t>
      </w:r>
      <w:r w:rsidR="00752342" w:rsidRPr="00BF38C1">
        <w:rPr>
          <w:i/>
          <w:iCs/>
          <w:sz w:val="20"/>
          <w:szCs w:val="20"/>
        </w:rPr>
        <w:t>(Poison damage does not cause you to take death save failures while you are unconscious.)</w:t>
      </w:r>
    </w:p>
    <w:p w14:paraId="70923430" w14:textId="77777777" w:rsidR="006E6831" w:rsidRPr="00BF38C1" w:rsidRDefault="006E6831" w:rsidP="00E562DC">
      <w:pPr>
        <w:pStyle w:val="core-stylescore-body"/>
        <w:rPr>
          <w:i/>
          <w:iCs/>
          <w:sz w:val="20"/>
          <w:szCs w:val="20"/>
        </w:rPr>
      </w:pPr>
    </w:p>
    <w:p w14:paraId="0F1B4FE6" w14:textId="77777777" w:rsidR="006E6831" w:rsidRDefault="006E6831" w:rsidP="00E562DC">
      <w:pPr>
        <w:pStyle w:val="core-stylescore-body"/>
        <w:rPr>
          <w:i/>
          <w:iCs/>
          <w:sz w:val="20"/>
          <w:szCs w:val="20"/>
        </w:rPr>
      </w:pPr>
    </w:p>
    <w:p w14:paraId="48C4C50B" w14:textId="77777777" w:rsidR="00693D75" w:rsidRPr="00BF38C1" w:rsidRDefault="00693D75" w:rsidP="00E562DC">
      <w:pPr>
        <w:pStyle w:val="core-stylescore-body"/>
        <w:rPr>
          <w:i/>
          <w:iCs/>
          <w:sz w:val="20"/>
          <w:szCs w:val="20"/>
        </w:rPr>
      </w:pPr>
    </w:p>
    <w:p w14:paraId="730602B0" w14:textId="77777777" w:rsidR="006E6831" w:rsidRPr="00BF38C1" w:rsidRDefault="006E6831" w:rsidP="00E562DC">
      <w:pPr>
        <w:pStyle w:val="core-stylescore-body"/>
        <w:rPr>
          <w:i/>
          <w:iCs/>
          <w:sz w:val="20"/>
          <w:szCs w:val="20"/>
        </w:rPr>
      </w:pPr>
    </w:p>
    <w:p w14:paraId="250DD34D" w14:textId="7A7EFCAA" w:rsidR="00FE28F8" w:rsidRPr="00693D75" w:rsidRDefault="00D428C8" w:rsidP="00FE28F8">
      <w:pPr>
        <w:pStyle w:val="Heading4"/>
        <w:rPr>
          <w:rFonts w:ascii="Times New Roman" w:hAnsi="Times New Roman" w:cs="Times New Roman"/>
          <w:w w:val="100"/>
          <w:sz w:val="28"/>
          <w:szCs w:val="28"/>
        </w:rPr>
      </w:pPr>
      <w:r w:rsidRPr="00693D75">
        <w:rPr>
          <w:rFonts w:ascii="Times New Roman" w:hAnsi="Times New Roman" w:cs="Times New Roman"/>
          <w:sz w:val="28"/>
          <w:szCs w:val="28"/>
        </w:rPr>
        <w:t>Life is a Commodity</w:t>
      </w:r>
    </w:p>
    <w:p w14:paraId="47FD8FF6" w14:textId="5AAC2815" w:rsidR="00021750" w:rsidRPr="00BF38C1" w:rsidRDefault="00FE28F8" w:rsidP="00D64AD3">
      <w:pPr>
        <w:pStyle w:val="core-stylescore-body"/>
        <w:rPr>
          <w:sz w:val="20"/>
          <w:szCs w:val="20"/>
        </w:rPr>
      </w:pPr>
      <w:r w:rsidRPr="00BF38C1">
        <w:rPr>
          <w:sz w:val="20"/>
          <w:szCs w:val="20"/>
        </w:rPr>
        <w:t>Starting at 3rd level,</w:t>
      </w:r>
      <w:r w:rsidR="004B57FA" w:rsidRPr="00BF38C1">
        <w:rPr>
          <w:sz w:val="20"/>
          <w:szCs w:val="20"/>
        </w:rPr>
        <w:t xml:space="preserve"> you have learned to</w:t>
      </w:r>
      <w:r w:rsidR="00021750" w:rsidRPr="00BF38C1">
        <w:rPr>
          <w:sz w:val="20"/>
          <w:szCs w:val="20"/>
        </w:rPr>
        <w:t xml:space="preserve"> steal a small amount of </w:t>
      </w:r>
      <w:r w:rsidR="004B57FA" w:rsidRPr="00BF38C1">
        <w:rPr>
          <w:sz w:val="20"/>
          <w:szCs w:val="20"/>
        </w:rPr>
        <w:t>dying creatures</w:t>
      </w:r>
      <w:r w:rsidR="00021750" w:rsidRPr="00BF38C1">
        <w:rPr>
          <w:sz w:val="20"/>
          <w:szCs w:val="20"/>
        </w:rPr>
        <w:t xml:space="preserve"> soul</w:t>
      </w:r>
      <w:r w:rsidR="004B57FA" w:rsidRPr="00BF38C1">
        <w:rPr>
          <w:sz w:val="20"/>
          <w:szCs w:val="20"/>
        </w:rPr>
        <w:t>s</w:t>
      </w:r>
      <w:r w:rsidR="00021750" w:rsidRPr="00BF38C1">
        <w:rPr>
          <w:sz w:val="20"/>
          <w:szCs w:val="20"/>
        </w:rPr>
        <w:t xml:space="preserve"> to sell to </w:t>
      </w:r>
      <w:r w:rsidR="00D64AD3" w:rsidRPr="00BF38C1">
        <w:rPr>
          <w:sz w:val="20"/>
          <w:szCs w:val="20"/>
        </w:rPr>
        <w:t>your patron</w:t>
      </w:r>
      <w:r w:rsidR="004B57FA" w:rsidRPr="00BF38C1">
        <w:rPr>
          <w:sz w:val="20"/>
          <w:szCs w:val="20"/>
        </w:rPr>
        <w:t xml:space="preserve"> in exchange for</w:t>
      </w:r>
      <w:r w:rsidR="00D64AD3" w:rsidRPr="00BF38C1">
        <w:rPr>
          <w:sz w:val="20"/>
          <w:szCs w:val="20"/>
        </w:rPr>
        <w:t xml:space="preserve"> a small boon</w:t>
      </w:r>
      <w:r w:rsidR="004B57FA" w:rsidRPr="00BF38C1">
        <w:rPr>
          <w:sz w:val="20"/>
          <w:szCs w:val="20"/>
        </w:rPr>
        <w:t>s</w:t>
      </w:r>
      <w:r w:rsidR="00D64AD3" w:rsidRPr="00BF38C1">
        <w:rPr>
          <w:sz w:val="20"/>
          <w:szCs w:val="20"/>
        </w:rPr>
        <w:t>.</w:t>
      </w:r>
      <w:r w:rsidR="00021750" w:rsidRPr="00BF38C1">
        <w:rPr>
          <w:sz w:val="20"/>
          <w:szCs w:val="20"/>
        </w:rPr>
        <w:t xml:space="preserve"> Whenever you kill a </w:t>
      </w:r>
      <w:r w:rsidR="00C63C02" w:rsidRPr="00BF38C1">
        <w:rPr>
          <w:sz w:val="20"/>
          <w:szCs w:val="20"/>
        </w:rPr>
        <w:t>creature</w:t>
      </w:r>
      <w:r w:rsidR="004B57FA" w:rsidRPr="00BF38C1">
        <w:rPr>
          <w:sz w:val="20"/>
          <w:szCs w:val="20"/>
        </w:rPr>
        <w:t xml:space="preserve"> </w:t>
      </w:r>
      <w:r w:rsidR="004B57FA" w:rsidRPr="00BF38C1">
        <w:rPr>
          <w:i/>
          <w:iCs/>
          <w:sz w:val="20"/>
          <w:szCs w:val="20"/>
        </w:rPr>
        <w:t>(or help kill)</w:t>
      </w:r>
      <w:r w:rsidR="00C63C02" w:rsidRPr="00BF38C1">
        <w:rPr>
          <w:i/>
          <w:iCs/>
          <w:sz w:val="20"/>
          <w:szCs w:val="20"/>
        </w:rPr>
        <w:t>,</w:t>
      </w:r>
      <w:r w:rsidR="00021750" w:rsidRPr="00BF38C1">
        <w:rPr>
          <w:sz w:val="20"/>
          <w:szCs w:val="20"/>
        </w:rPr>
        <w:t xml:space="preserve"> you gain a soul </w:t>
      </w:r>
      <w:r w:rsidR="004B57FA" w:rsidRPr="00BF38C1">
        <w:rPr>
          <w:sz w:val="20"/>
          <w:szCs w:val="20"/>
        </w:rPr>
        <w:t>shard</w:t>
      </w:r>
      <w:r w:rsidR="00021750" w:rsidRPr="00BF38C1">
        <w:rPr>
          <w:sz w:val="20"/>
          <w:szCs w:val="20"/>
        </w:rPr>
        <w:t xml:space="preserve"> that takes the form of a coin, sliver of metal, bit of cloth, or some other form of currency relevant to you patron. </w:t>
      </w:r>
      <w:r w:rsidR="00585080" w:rsidRPr="00BF38C1">
        <w:rPr>
          <w:sz w:val="20"/>
          <w:szCs w:val="20"/>
        </w:rPr>
        <w:t>You can have up to 5 times your proficiency bonus worth of soul shards at any one time.</w:t>
      </w:r>
    </w:p>
    <w:p w14:paraId="1404CE4D" w14:textId="77777777" w:rsidR="00021750" w:rsidRPr="00BF38C1" w:rsidRDefault="00021750" w:rsidP="00D64AD3">
      <w:pPr>
        <w:pStyle w:val="core-stylescore-body"/>
        <w:rPr>
          <w:sz w:val="20"/>
          <w:szCs w:val="20"/>
        </w:rPr>
      </w:pPr>
      <w:r w:rsidRPr="00BF38C1">
        <w:rPr>
          <w:sz w:val="20"/>
          <w:szCs w:val="20"/>
        </w:rPr>
        <w:t>As an action you can expend your soul coins to gain small favors</w:t>
      </w:r>
    </w:p>
    <w:p w14:paraId="68ECC45B" w14:textId="467E99CD" w:rsidR="00D64AD3" w:rsidRPr="00BF38C1" w:rsidRDefault="00021750" w:rsidP="00D64AD3">
      <w:pPr>
        <w:pStyle w:val="core-stylescore-body"/>
        <w:rPr>
          <w:sz w:val="20"/>
          <w:szCs w:val="20"/>
        </w:rPr>
      </w:pPr>
      <w:r w:rsidRPr="00BF38C1">
        <w:rPr>
          <w:sz w:val="20"/>
          <w:szCs w:val="20"/>
        </w:rPr>
        <w:t xml:space="preserve">Choose one of the following options or beseech your patron for other offers of similar value. </w:t>
      </w:r>
      <w:r w:rsidRPr="00BF38C1">
        <w:rPr>
          <w:i/>
          <w:iCs/>
          <w:sz w:val="20"/>
          <w:szCs w:val="20"/>
        </w:rPr>
        <w:t>Valuable souls may be exchanged for magical items or information or leads on your quest.</w:t>
      </w:r>
    </w:p>
    <w:p w14:paraId="5CE3E205" w14:textId="10BFD642" w:rsidR="00D64AD3" w:rsidRPr="00BF38C1" w:rsidRDefault="00021750" w:rsidP="00021750">
      <w:pPr>
        <w:pStyle w:val="core-stylescore-body"/>
        <w:numPr>
          <w:ilvl w:val="0"/>
          <w:numId w:val="61"/>
        </w:numPr>
        <w:rPr>
          <w:sz w:val="20"/>
          <w:szCs w:val="20"/>
        </w:rPr>
      </w:pPr>
      <w:r w:rsidRPr="00BF38C1">
        <w:rPr>
          <w:sz w:val="20"/>
          <w:szCs w:val="20"/>
        </w:rPr>
        <w:t>You earn a small amount of money in the form of Copper, Silver, Gold or some other requested form of currency. The amount is based on the CR of the creature.</w:t>
      </w:r>
    </w:p>
    <w:p w14:paraId="40C9D8C0" w14:textId="06DE821B" w:rsidR="00021750" w:rsidRPr="00BF38C1" w:rsidRDefault="00021750" w:rsidP="00021750">
      <w:pPr>
        <w:pStyle w:val="core-stylescore-body"/>
        <w:numPr>
          <w:ilvl w:val="0"/>
          <w:numId w:val="61"/>
        </w:numPr>
        <w:rPr>
          <w:sz w:val="20"/>
          <w:szCs w:val="20"/>
        </w:rPr>
      </w:pPr>
      <w:r w:rsidRPr="00BF38C1">
        <w:rPr>
          <w:sz w:val="20"/>
          <w:szCs w:val="20"/>
        </w:rPr>
        <w:t>You can request a bird or other animal to send a letter. Of small parcel to someone you know.</w:t>
      </w:r>
    </w:p>
    <w:p w14:paraId="4D52FE8E" w14:textId="1B80DBC7" w:rsidR="00021750" w:rsidRPr="00BF38C1" w:rsidRDefault="00021750" w:rsidP="00021750">
      <w:pPr>
        <w:pStyle w:val="core-stylescore-body"/>
        <w:numPr>
          <w:ilvl w:val="0"/>
          <w:numId w:val="61"/>
        </w:numPr>
        <w:rPr>
          <w:sz w:val="20"/>
          <w:szCs w:val="20"/>
        </w:rPr>
      </w:pPr>
      <w:r w:rsidRPr="00BF38C1">
        <w:rPr>
          <w:sz w:val="20"/>
          <w:szCs w:val="20"/>
        </w:rPr>
        <w:t xml:space="preserve">To help you find directions when </w:t>
      </w:r>
      <w:r w:rsidR="00C63C02" w:rsidRPr="00BF38C1">
        <w:rPr>
          <w:sz w:val="20"/>
          <w:szCs w:val="20"/>
        </w:rPr>
        <w:t>you’re</w:t>
      </w:r>
      <w:r w:rsidRPr="00BF38C1">
        <w:rPr>
          <w:sz w:val="20"/>
          <w:szCs w:val="20"/>
        </w:rPr>
        <w:t xml:space="preserve"> lost.</w:t>
      </w:r>
    </w:p>
    <w:p w14:paraId="6D3C4D1B" w14:textId="719B867E" w:rsidR="00021750" w:rsidRPr="00BF38C1" w:rsidRDefault="00021750" w:rsidP="00021750">
      <w:pPr>
        <w:pStyle w:val="core-stylescore-body"/>
        <w:numPr>
          <w:ilvl w:val="0"/>
          <w:numId w:val="61"/>
        </w:numPr>
        <w:rPr>
          <w:sz w:val="20"/>
          <w:szCs w:val="20"/>
        </w:rPr>
      </w:pPr>
      <w:r w:rsidRPr="00BF38C1">
        <w:rPr>
          <w:sz w:val="20"/>
          <w:szCs w:val="20"/>
        </w:rPr>
        <w:t>To know the value of an item in gold.</w:t>
      </w:r>
    </w:p>
    <w:p w14:paraId="0A411B84" w14:textId="032C494C" w:rsidR="00021750" w:rsidRPr="00BF38C1" w:rsidRDefault="00021750" w:rsidP="00021750">
      <w:pPr>
        <w:pStyle w:val="core-stylescore-body"/>
        <w:numPr>
          <w:ilvl w:val="0"/>
          <w:numId w:val="61"/>
        </w:numPr>
        <w:rPr>
          <w:sz w:val="20"/>
          <w:szCs w:val="20"/>
        </w:rPr>
      </w:pPr>
      <w:r w:rsidRPr="00BF38C1">
        <w:rPr>
          <w:sz w:val="20"/>
          <w:szCs w:val="20"/>
        </w:rPr>
        <w:t>To learn a small piece of information about a creature you can see that may not be readily visible.</w:t>
      </w:r>
    </w:p>
    <w:p w14:paraId="2C802E32" w14:textId="0C49B153" w:rsidR="00021750" w:rsidRPr="00BF38C1" w:rsidRDefault="00021750" w:rsidP="00021750">
      <w:pPr>
        <w:pStyle w:val="core-stylescore-body"/>
        <w:numPr>
          <w:ilvl w:val="0"/>
          <w:numId w:val="61"/>
        </w:numPr>
        <w:rPr>
          <w:sz w:val="20"/>
          <w:szCs w:val="20"/>
        </w:rPr>
      </w:pPr>
      <w:r w:rsidRPr="00BF38C1">
        <w:rPr>
          <w:sz w:val="20"/>
          <w:szCs w:val="20"/>
        </w:rPr>
        <w:t>To produce a minor effect such as one found within the Thaumaturgy, Prestidigitation, or Druid craft cantrips.</w:t>
      </w:r>
    </w:p>
    <w:p w14:paraId="65B72F2C" w14:textId="14AC0E19" w:rsidR="00D428C8" w:rsidRPr="00BF38C1" w:rsidRDefault="00D428C8" w:rsidP="00021750">
      <w:pPr>
        <w:pStyle w:val="core-stylescore-body"/>
        <w:numPr>
          <w:ilvl w:val="0"/>
          <w:numId w:val="61"/>
        </w:numPr>
        <w:rPr>
          <w:sz w:val="20"/>
          <w:szCs w:val="20"/>
        </w:rPr>
      </w:pPr>
      <w:r w:rsidRPr="00BF38C1">
        <w:rPr>
          <w:sz w:val="20"/>
          <w:szCs w:val="20"/>
        </w:rPr>
        <w:t>To locate the nearest tavern in the city.</w:t>
      </w:r>
    </w:p>
    <w:p w14:paraId="51EFD831" w14:textId="3A3E6C0F" w:rsidR="002300EB" w:rsidRPr="00BF38C1" w:rsidRDefault="00D428C8" w:rsidP="00143BEF">
      <w:pPr>
        <w:pStyle w:val="core-stylescore-body"/>
        <w:numPr>
          <w:ilvl w:val="0"/>
          <w:numId w:val="61"/>
        </w:numPr>
        <w:rPr>
          <w:sz w:val="20"/>
          <w:szCs w:val="20"/>
        </w:rPr>
      </w:pPr>
      <w:r w:rsidRPr="00BF38C1">
        <w:rPr>
          <w:sz w:val="20"/>
          <w:szCs w:val="20"/>
        </w:rPr>
        <w:t>To learn a small piece of information about a local village, town, or city that would be commonly known.</w:t>
      </w:r>
    </w:p>
    <w:p w14:paraId="49C498B1" w14:textId="77777777" w:rsidR="00752342" w:rsidRPr="00693D75" w:rsidRDefault="00752342" w:rsidP="00752342">
      <w:pPr>
        <w:pStyle w:val="Heading4"/>
        <w:rPr>
          <w:rFonts w:ascii="Times New Roman" w:hAnsi="Times New Roman" w:cs="Times New Roman"/>
          <w:w w:val="100"/>
          <w:sz w:val="28"/>
          <w:szCs w:val="28"/>
        </w:rPr>
      </w:pPr>
      <w:r w:rsidRPr="00693D75">
        <w:rPr>
          <w:rFonts w:ascii="Times New Roman" w:hAnsi="Times New Roman" w:cs="Times New Roman"/>
          <w:sz w:val="28"/>
          <w:szCs w:val="28"/>
        </w:rPr>
        <w:t>Patrons Entreatment</w:t>
      </w:r>
    </w:p>
    <w:p w14:paraId="1622ABD9" w14:textId="77777777" w:rsidR="00752342" w:rsidRDefault="00752342" w:rsidP="00752342">
      <w:pPr>
        <w:pStyle w:val="NormalWeb"/>
        <w:rPr>
          <w:sz w:val="20"/>
          <w:szCs w:val="20"/>
        </w:rPr>
      </w:pPr>
      <w:r w:rsidRPr="00BF38C1">
        <w:rPr>
          <w:sz w:val="20"/>
          <w:szCs w:val="20"/>
        </w:rPr>
        <w:t>Starting at 3rd level, your patron comes to you in a dream, in a fire, arriving in the night, or some other way relevant to their character. They will then pose to you a requirement or request to maintain the powers of your pact.</w:t>
      </w:r>
    </w:p>
    <w:p w14:paraId="27E5BE45" w14:textId="77777777" w:rsidR="00693D75" w:rsidRDefault="00693D75" w:rsidP="00752342">
      <w:pPr>
        <w:pStyle w:val="NormalWeb"/>
        <w:rPr>
          <w:sz w:val="20"/>
          <w:szCs w:val="20"/>
        </w:rPr>
      </w:pPr>
    </w:p>
    <w:p w14:paraId="127EC0D5" w14:textId="77777777" w:rsidR="00693D75" w:rsidRDefault="00693D75" w:rsidP="00752342">
      <w:pPr>
        <w:pStyle w:val="NormalWeb"/>
        <w:rPr>
          <w:sz w:val="20"/>
          <w:szCs w:val="20"/>
        </w:rPr>
      </w:pPr>
    </w:p>
    <w:p w14:paraId="749FD7C5" w14:textId="77777777" w:rsidR="00693D75" w:rsidRDefault="00693D75" w:rsidP="00752342">
      <w:pPr>
        <w:pStyle w:val="NormalWeb"/>
        <w:rPr>
          <w:sz w:val="20"/>
          <w:szCs w:val="20"/>
        </w:rPr>
      </w:pPr>
    </w:p>
    <w:p w14:paraId="42A17940" w14:textId="77777777" w:rsidR="00693D75" w:rsidRDefault="00693D75" w:rsidP="00752342">
      <w:pPr>
        <w:pStyle w:val="NormalWeb"/>
        <w:rPr>
          <w:sz w:val="20"/>
          <w:szCs w:val="20"/>
        </w:rPr>
      </w:pPr>
    </w:p>
    <w:p w14:paraId="167BE220" w14:textId="77777777" w:rsidR="00693D75" w:rsidRDefault="00693D75" w:rsidP="00752342">
      <w:pPr>
        <w:pStyle w:val="NormalWeb"/>
        <w:rPr>
          <w:sz w:val="20"/>
          <w:szCs w:val="20"/>
        </w:rPr>
      </w:pPr>
    </w:p>
    <w:p w14:paraId="4319BAFD" w14:textId="77777777" w:rsidR="00693D75" w:rsidRPr="00BF38C1" w:rsidRDefault="00693D75" w:rsidP="00752342">
      <w:pPr>
        <w:pStyle w:val="NormalWeb"/>
        <w:rPr>
          <w:sz w:val="20"/>
          <w:szCs w:val="20"/>
        </w:rPr>
      </w:pPr>
    </w:p>
    <w:p w14:paraId="1DEF63CF" w14:textId="355645DC" w:rsidR="008E1D42" w:rsidRPr="00693D75" w:rsidRDefault="00DB4E7C" w:rsidP="008E1D42">
      <w:pPr>
        <w:pStyle w:val="Heading4"/>
        <w:rPr>
          <w:rFonts w:ascii="Times New Roman" w:hAnsi="Times New Roman" w:cs="Times New Roman"/>
          <w:sz w:val="28"/>
          <w:szCs w:val="28"/>
        </w:rPr>
      </w:pPr>
      <w:r w:rsidRPr="00693D75">
        <w:rPr>
          <w:rFonts w:ascii="Times New Roman" w:hAnsi="Times New Roman" w:cs="Times New Roman"/>
          <w:sz w:val="28"/>
          <w:szCs w:val="28"/>
        </w:rPr>
        <w:lastRenderedPageBreak/>
        <w:t>Reject Mortality</w:t>
      </w:r>
    </w:p>
    <w:p w14:paraId="03D4B6DF" w14:textId="2832E03C" w:rsidR="008E1D42" w:rsidRPr="00BF38C1" w:rsidRDefault="00D428C8" w:rsidP="008E1D42">
      <w:pPr>
        <w:pStyle w:val="core-stylescore-body"/>
        <w:rPr>
          <w:sz w:val="20"/>
          <w:szCs w:val="20"/>
        </w:rPr>
      </w:pPr>
      <w:r w:rsidRPr="00BF38C1">
        <w:rPr>
          <w:sz w:val="20"/>
          <w:szCs w:val="20"/>
        </w:rPr>
        <w:t>Starting at 6th</w:t>
      </w:r>
      <w:r w:rsidR="008E1D42" w:rsidRPr="00BF38C1">
        <w:rPr>
          <w:sz w:val="20"/>
          <w:szCs w:val="20"/>
        </w:rPr>
        <w:t xml:space="preserve"> level, you can hold your breath indefinitely, and you don’t require food, water, or sleep, although you still require rest to reduce exhaustion and still benefit from finishing short and long rests.</w:t>
      </w:r>
    </w:p>
    <w:p w14:paraId="0E2BF6C7" w14:textId="6ADBE376" w:rsidR="00D428C8" w:rsidRPr="00BF38C1" w:rsidRDefault="00D428C8" w:rsidP="008E1D42">
      <w:pPr>
        <w:pStyle w:val="core-stylescore-body"/>
        <w:rPr>
          <w:sz w:val="20"/>
          <w:szCs w:val="20"/>
        </w:rPr>
      </w:pPr>
      <w:r w:rsidRPr="00BF38C1">
        <w:rPr>
          <w:sz w:val="20"/>
          <w:szCs w:val="20"/>
        </w:rPr>
        <w:t>When you make a death saving throw you only fail on a roll of a 1.</w:t>
      </w:r>
    </w:p>
    <w:p w14:paraId="1278451B" w14:textId="77777777" w:rsidR="008E1D42" w:rsidRPr="00BF38C1" w:rsidRDefault="008E1D42" w:rsidP="008E1D42">
      <w:pPr>
        <w:pStyle w:val="core-stylescore-body"/>
        <w:rPr>
          <w:sz w:val="20"/>
          <w:szCs w:val="20"/>
        </w:rPr>
      </w:pPr>
      <w:r w:rsidRPr="00BF38C1">
        <w:rPr>
          <w:sz w:val="20"/>
          <w:szCs w:val="20"/>
        </w:rPr>
        <w:t>In addition, you age at a slower rate. For every 10 years that pass, your body ages only 1 year, and you are immune to being magically aged.</w:t>
      </w:r>
    </w:p>
    <w:p w14:paraId="1AD0704B" w14:textId="7CE8667D" w:rsidR="00D428C8" w:rsidRPr="00BF38C1" w:rsidRDefault="00D428C8" w:rsidP="008E1D42">
      <w:pPr>
        <w:pStyle w:val="core-stylescore-body"/>
        <w:rPr>
          <w:sz w:val="20"/>
          <w:szCs w:val="20"/>
        </w:rPr>
      </w:pPr>
      <w:r w:rsidRPr="00BF38C1">
        <w:rPr>
          <w:sz w:val="20"/>
          <w:szCs w:val="20"/>
        </w:rPr>
        <w:t>When you reach 14th level in this class you can choose to cease ageing all together. You may choose to have your body age to a certain age of your choice and then cease. Once you select the age you cannot change it until you gain another level in the class.</w:t>
      </w:r>
    </w:p>
    <w:p w14:paraId="4E05E001" w14:textId="72C998E2" w:rsidR="006E6831" w:rsidRPr="00693D75" w:rsidRDefault="00DB4E7C" w:rsidP="006E6831">
      <w:pPr>
        <w:pStyle w:val="Heading4"/>
        <w:rPr>
          <w:rFonts w:ascii="Times New Roman" w:hAnsi="Times New Roman" w:cs="Times New Roman"/>
          <w:sz w:val="28"/>
          <w:szCs w:val="28"/>
        </w:rPr>
      </w:pPr>
      <w:r w:rsidRPr="00693D75">
        <w:rPr>
          <w:rFonts w:ascii="Times New Roman" w:hAnsi="Times New Roman" w:cs="Times New Roman"/>
          <w:sz w:val="28"/>
          <w:szCs w:val="28"/>
        </w:rPr>
        <w:t>Inured to Death</w:t>
      </w:r>
    </w:p>
    <w:p w14:paraId="526F721C" w14:textId="3877FD6A" w:rsidR="006E6831" w:rsidRPr="00BF38C1" w:rsidRDefault="006E6831" w:rsidP="006E6831">
      <w:pPr>
        <w:pStyle w:val="core-stylescore-body"/>
        <w:rPr>
          <w:sz w:val="20"/>
          <w:szCs w:val="20"/>
        </w:rPr>
      </w:pPr>
      <w:r w:rsidRPr="00BF38C1">
        <w:rPr>
          <w:sz w:val="20"/>
          <w:szCs w:val="20"/>
        </w:rPr>
        <w:t xml:space="preserve">Starting at 10th level, </w:t>
      </w:r>
      <w:r w:rsidR="00DB4E7C" w:rsidRPr="00BF38C1">
        <w:rPr>
          <w:sz w:val="20"/>
          <w:szCs w:val="20"/>
        </w:rPr>
        <w:t>whenever you finish a short of long rest you gain the benefits of the Death Ward spell.</w:t>
      </w:r>
      <w:r w:rsidR="002300EB" w:rsidRPr="00BF38C1">
        <w:rPr>
          <w:sz w:val="20"/>
          <w:szCs w:val="20"/>
        </w:rPr>
        <w:t xml:space="preserve"> </w:t>
      </w:r>
      <w:r w:rsidR="00074D87" w:rsidRPr="00BF38C1">
        <w:rPr>
          <w:sz w:val="20"/>
          <w:szCs w:val="20"/>
        </w:rPr>
        <w:t xml:space="preserve"> </w:t>
      </w:r>
      <w:r w:rsidR="00074D87" w:rsidRPr="00BF38C1">
        <w:rPr>
          <w:i/>
          <w:iCs/>
          <w:sz w:val="20"/>
          <w:szCs w:val="20"/>
        </w:rPr>
        <w:t>(8 hours)</w:t>
      </w:r>
    </w:p>
    <w:p w14:paraId="4982B5D8" w14:textId="038C6E25" w:rsidR="00DB4E7C" w:rsidRPr="00693D75" w:rsidRDefault="00585080" w:rsidP="00DB4E7C">
      <w:pPr>
        <w:pStyle w:val="Heading4"/>
        <w:rPr>
          <w:rFonts w:ascii="Times New Roman" w:hAnsi="Times New Roman" w:cs="Times New Roman"/>
          <w:sz w:val="28"/>
          <w:szCs w:val="28"/>
        </w:rPr>
      </w:pPr>
      <w:r w:rsidRPr="00693D75">
        <w:rPr>
          <w:rFonts w:ascii="Times New Roman" w:hAnsi="Times New Roman" w:cs="Times New Roman"/>
          <w:sz w:val="28"/>
          <w:szCs w:val="28"/>
        </w:rPr>
        <w:t>Better Bargain</w:t>
      </w:r>
    </w:p>
    <w:p w14:paraId="3C969589" w14:textId="3C382F19" w:rsidR="00585080" w:rsidRPr="00BF38C1" w:rsidRDefault="00DB4E7C" w:rsidP="00DB4E7C">
      <w:pPr>
        <w:pStyle w:val="core-stylescore-body"/>
        <w:rPr>
          <w:sz w:val="20"/>
          <w:szCs w:val="20"/>
        </w:rPr>
      </w:pPr>
      <w:r w:rsidRPr="00BF38C1">
        <w:rPr>
          <w:sz w:val="20"/>
          <w:szCs w:val="20"/>
        </w:rPr>
        <w:t xml:space="preserve">Starting at 10th level, </w:t>
      </w:r>
      <w:r w:rsidR="00585080" w:rsidRPr="00BF38C1">
        <w:rPr>
          <w:sz w:val="20"/>
          <w:szCs w:val="20"/>
        </w:rPr>
        <w:t>you may spend your soul shards you gather to garner even more powerful effects. However</w:t>
      </w:r>
      <w:r w:rsidR="00074D87" w:rsidRPr="00BF38C1">
        <w:rPr>
          <w:sz w:val="20"/>
          <w:szCs w:val="20"/>
        </w:rPr>
        <w:t>,</w:t>
      </w:r>
      <w:r w:rsidR="00585080" w:rsidRPr="00BF38C1">
        <w:rPr>
          <w:sz w:val="20"/>
          <w:szCs w:val="20"/>
        </w:rPr>
        <w:t xml:space="preserve"> you can only do so once per long rest.</w:t>
      </w:r>
      <w:r w:rsidR="00074D87" w:rsidRPr="00BF38C1">
        <w:rPr>
          <w:sz w:val="20"/>
          <w:szCs w:val="20"/>
        </w:rPr>
        <w:t xml:space="preserve"> </w:t>
      </w:r>
      <w:r w:rsidR="00585080" w:rsidRPr="00BF38C1">
        <w:rPr>
          <w:sz w:val="20"/>
          <w:szCs w:val="20"/>
        </w:rPr>
        <w:t>Choose one of the following effects:</w:t>
      </w:r>
    </w:p>
    <w:p w14:paraId="4E3087B3" w14:textId="308C8397" w:rsidR="00585080" w:rsidRPr="00BF38C1" w:rsidRDefault="00074D87" w:rsidP="00585080">
      <w:pPr>
        <w:pStyle w:val="core-stylescore-body"/>
        <w:numPr>
          <w:ilvl w:val="0"/>
          <w:numId w:val="62"/>
        </w:numPr>
        <w:rPr>
          <w:sz w:val="20"/>
          <w:szCs w:val="20"/>
        </w:rPr>
      </w:pPr>
      <w:r w:rsidRPr="00BF38C1">
        <w:rPr>
          <w:sz w:val="20"/>
          <w:szCs w:val="20"/>
        </w:rPr>
        <w:t>Gain one Healing Potion of a Rarity based on the souls expended (</w:t>
      </w:r>
      <w:r w:rsidR="00F54C2D" w:rsidRPr="00BF38C1">
        <w:rPr>
          <w:i/>
          <w:iCs/>
          <w:sz w:val="20"/>
          <w:szCs w:val="20"/>
        </w:rPr>
        <w:t xml:space="preserve">or </w:t>
      </w:r>
      <w:r w:rsidRPr="00BF38C1">
        <w:rPr>
          <w:i/>
          <w:iCs/>
          <w:sz w:val="20"/>
          <w:szCs w:val="20"/>
        </w:rPr>
        <w:t>your level</w:t>
      </w:r>
      <w:r w:rsidRPr="00BF38C1">
        <w:rPr>
          <w:sz w:val="20"/>
          <w:szCs w:val="20"/>
        </w:rPr>
        <w:t>).</w:t>
      </w:r>
    </w:p>
    <w:p w14:paraId="72629C57" w14:textId="7DC2E574" w:rsidR="00074D87" w:rsidRPr="00BF38C1" w:rsidRDefault="00074D87" w:rsidP="00585080">
      <w:pPr>
        <w:pStyle w:val="core-stylescore-body"/>
        <w:numPr>
          <w:ilvl w:val="0"/>
          <w:numId w:val="62"/>
        </w:numPr>
        <w:rPr>
          <w:sz w:val="20"/>
          <w:szCs w:val="20"/>
        </w:rPr>
      </w:pPr>
      <w:r w:rsidRPr="00BF38C1">
        <w:rPr>
          <w:sz w:val="20"/>
          <w:szCs w:val="20"/>
        </w:rPr>
        <w:t>Cast a Spell from your warlock spell list at 5th level.</w:t>
      </w:r>
    </w:p>
    <w:p w14:paraId="6EEBCD78" w14:textId="4A17F6A4" w:rsidR="00074D87" w:rsidRPr="00BF38C1" w:rsidRDefault="00074D87" w:rsidP="00585080">
      <w:pPr>
        <w:pStyle w:val="core-stylescore-body"/>
        <w:numPr>
          <w:ilvl w:val="0"/>
          <w:numId w:val="62"/>
        </w:numPr>
        <w:rPr>
          <w:sz w:val="20"/>
          <w:szCs w:val="20"/>
        </w:rPr>
      </w:pPr>
      <w:r w:rsidRPr="00BF38C1">
        <w:rPr>
          <w:sz w:val="20"/>
          <w:szCs w:val="20"/>
        </w:rPr>
        <w:t>Gain +10 Movement speed until your next long rest.</w:t>
      </w:r>
    </w:p>
    <w:p w14:paraId="701D5957" w14:textId="206A960B" w:rsidR="00074D87" w:rsidRPr="00BF38C1" w:rsidRDefault="00074D87" w:rsidP="00585080">
      <w:pPr>
        <w:pStyle w:val="core-stylescore-body"/>
        <w:numPr>
          <w:ilvl w:val="0"/>
          <w:numId w:val="62"/>
        </w:numPr>
        <w:rPr>
          <w:sz w:val="20"/>
          <w:szCs w:val="20"/>
        </w:rPr>
      </w:pPr>
      <w:r w:rsidRPr="00BF38C1">
        <w:rPr>
          <w:sz w:val="20"/>
          <w:szCs w:val="20"/>
        </w:rPr>
        <w:t>Gain resistance to a damage type of your choice until your next long rest.</w:t>
      </w:r>
    </w:p>
    <w:p w14:paraId="0C0EE38B" w14:textId="07A48936" w:rsidR="00585080" w:rsidRPr="00BF38C1" w:rsidRDefault="00585080" w:rsidP="00585080">
      <w:pPr>
        <w:pStyle w:val="core-stylescore-body"/>
        <w:numPr>
          <w:ilvl w:val="0"/>
          <w:numId w:val="62"/>
        </w:numPr>
        <w:rPr>
          <w:sz w:val="20"/>
          <w:szCs w:val="20"/>
        </w:rPr>
      </w:pPr>
      <w:r w:rsidRPr="00BF38C1">
        <w:rPr>
          <w:sz w:val="20"/>
          <w:szCs w:val="20"/>
        </w:rPr>
        <w:t>Cast one of the following spells by expending 5 soul shards without needing material components:</w:t>
      </w:r>
    </w:p>
    <w:p w14:paraId="01E0C2A0" w14:textId="4E559D51" w:rsidR="00585080" w:rsidRPr="00BF38C1" w:rsidRDefault="00585080" w:rsidP="00585080">
      <w:pPr>
        <w:pStyle w:val="core-stylescore-body"/>
        <w:numPr>
          <w:ilvl w:val="1"/>
          <w:numId w:val="62"/>
        </w:numPr>
        <w:rPr>
          <w:sz w:val="20"/>
          <w:szCs w:val="20"/>
        </w:rPr>
      </w:pPr>
      <w:r w:rsidRPr="00BF38C1">
        <w:rPr>
          <w:sz w:val="20"/>
          <w:szCs w:val="20"/>
        </w:rPr>
        <w:t>Commune</w:t>
      </w:r>
    </w:p>
    <w:p w14:paraId="050A8BA6" w14:textId="773D2CD4" w:rsidR="00585080" w:rsidRPr="00BF38C1" w:rsidRDefault="00585080" w:rsidP="00585080">
      <w:pPr>
        <w:pStyle w:val="core-stylescore-body"/>
        <w:numPr>
          <w:ilvl w:val="1"/>
          <w:numId w:val="62"/>
        </w:numPr>
        <w:rPr>
          <w:sz w:val="20"/>
          <w:szCs w:val="20"/>
        </w:rPr>
      </w:pPr>
      <w:r w:rsidRPr="00BF38C1">
        <w:rPr>
          <w:sz w:val="20"/>
          <w:szCs w:val="20"/>
        </w:rPr>
        <w:t>Contact Other Plane</w:t>
      </w:r>
    </w:p>
    <w:p w14:paraId="3A096AE3" w14:textId="0B83A625" w:rsidR="00585080" w:rsidRPr="00BF38C1" w:rsidRDefault="00585080" w:rsidP="00585080">
      <w:pPr>
        <w:pStyle w:val="core-stylescore-body"/>
        <w:numPr>
          <w:ilvl w:val="1"/>
          <w:numId w:val="62"/>
        </w:numPr>
        <w:rPr>
          <w:sz w:val="20"/>
          <w:szCs w:val="20"/>
        </w:rPr>
      </w:pPr>
      <w:r w:rsidRPr="00BF38C1">
        <w:rPr>
          <w:sz w:val="20"/>
          <w:szCs w:val="20"/>
        </w:rPr>
        <w:t>Divination</w:t>
      </w:r>
    </w:p>
    <w:p w14:paraId="3C742A99" w14:textId="6E853739" w:rsidR="00585080" w:rsidRPr="00BF38C1" w:rsidRDefault="00585080" w:rsidP="00585080">
      <w:pPr>
        <w:pStyle w:val="core-stylescore-body"/>
        <w:numPr>
          <w:ilvl w:val="1"/>
          <w:numId w:val="62"/>
        </w:numPr>
        <w:rPr>
          <w:sz w:val="20"/>
          <w:szCs w:val="20"/>
        </w:rPr>
      </w:pPr>
      <w:r w:rsidRPr="00BF38C1">
        <w:rPr>
          <w:sz w:val="20"/>
          <w:szCs w:val="20"/>
        </w:rPr>
        <w:t>Legend Lore</w:t>
      </w:r>
    </w:p>
    <w:p w14:paraId="2AFFEA36" w14:textId="77777777" w:rsidR="008E1D42" w:rsidRPr="00693D75" w:rsidRDefault="008E1D42" w:rsidP="008E1D42">
      <w:pPr>
        <w:pStyle w:val="Heading4"/>
        <w:rPr>
          <w:rFonts w:ascii="Times New Roman" w:hAnsi="Times New Roman" w:cs="Times New Roman"/>
          <w:sz w:val="28"/>
          <w:szCs w:val="28"/>
        </w:rPr>
      </w:pPr>
      <w:r w:rsidRPr="00693D75">
        <w:rPr>
          <w:rFonts w:ascii="Times New Roman" w:hAnsi="Times New Roman" w:cs="Times New Roman"/>
          <w:sz w:val="28"/>
          <w:szCs w:val="28"/>
        </w:rPr>
        <w:t>Indestructible Life</w:t>
      </w:r>
    </w:p>
    <w:p w14:paraId="36C8E572" w14:textId="5349EC74" w:rsidR="00A53272" w:rsidRDefault="008E1D42" w:rsidP="008E1D42">
      <w:pPr>
        <w:pStyle w:val="core-stylescore-body"/>
        <w:rPr>
          <w:sz w:val="20"/>
          <w:szCs w:val="20"/>
        </w:rPr>
      </w:pPr>
      <w:r w:rsidRPr="00BF38C1">
        <w:rPr>
          <w:sz w:val="20"/>
          <w:szCs w:val="20"/>
        </w:rPr>
        <w:t>When you reach 1</w:t>
      </w:r>
      <w:r w:rsidR="006E6831" w:rsidRPr="00BF38C1">
        <w:rPr>
          <w:sz w:val="20"/>
          <w:szCs w:val="20"/>
        </w:rPr>
        <w:t>4</w:t>
      </w:r>
      <w:r w:rsidRPr="00BF38C1">
        <w:rPr>
          <w:sz w:val="20"/>
          <w:szCs w:val="20"/>
        </w:rPr>
        <w:t>th level, you partake of some of the true secrets of the Undying. On your turn,</w:t>
      </w:r>
      <w:r w:rsidR="00D428C8" w:rsidRPr="00BF38C1">
        <w:rPr>
          <w:sz w:val="20"/>
          <w:szCs w:val="20"/>
        </w:rPr>
        <w:t xml:space="preserve"> while you have less than half your maximum hp,</w:t>
      </w:r>
      <w:r w:rsidRPr="00BF38C1">
        <w:rPr>
          <w:sz w:val="20"/>
          <w:szCs w:val="20"/>
        </w:rPr>
        <w:t xml:space="preserve"> you can use a bonus action to regain hit points equal to 1d8 + your </w:t>
      </w:r>
      <w:r w:rsidR="00D428C8" w:rsidRPr="00BF38C1">
        <w:rPr>
          <w:sz w:val="20"/>
          <w:szCs w:val="20"/>
        </w:rPr>
        <w:t>charisma modifier</w:t>
      </w:r>
      <w:r w:rsidRPr="00BF38C1">
        <w:rPr>
          <w:sz w:val="20"/>
          <w:szCs w:val="20"/>
        </w:rPr>
        <w:t>. Additionally, if you put a severed body part of yours back in place when you use this feature, the part reattaches.</w:t>
      </w:r>
    </w:p>
    <w:p w14:paraId="5600F8CE" w14:textId="77777777" w:rsidR="00A53272" w:rsidRDefault="00A53272">
      <w:pPr>
        <w:spacing w:line="240" w:lineRule="auto"/>
        <w:rPr>
          <w:rFonts w:ascii="Times New Roman" w:eastAsia="Times New Roman" w:hAnsi="Times New Roman" w:cs="Times New Roman"/>
          <w:bCs w:val="0"/>
          <w:w w:val="100"/>
          <w:sz w:val="20"/>
        </w:rPr>
      </w:pPr>
      <w:r>
        <w:rPr>
          <w:sz w:val="20"/>
        </w:rPr>
        <w:br w:type="page"/>
      </w:r>
    </w:p>
    <w:p w14:paraId="14960B48" w14:textId="77777777" w:rsidR="005D02FA" w:rsidRPr="005D02FA" w:rsidRDefault="005D02FA" w:rsidP="005D02FA">
      <w:pPr>
        <w:pStyle w:val="core-stylescore-body"/>
        <w:rPr>
          <w:sz w:val="20"/>
          <w:szCs w:val="20"/>
        </w:rPr>
      </w:pPr>
      <w:r w:rsidRPr="005D02FA">
        <w:rPr>
          <w:b/>
          <w:bCs/>
          <w:sz w:val="20"/>
          <w:szCs w:val="20"/>
        </w:rPr>
        <w:lastRenderedPageBreak/>
        <w:t>Spell List</w:t>
      </w:r>
      <w:r w:rsidRPr="005D02FA">
        <w:rPr>
          <w:b/>
          <w:bCs/>
          <w:sz w:val="20"/>
          <w:szCs w:val="20"/>
        </w:rPr>
        <w:br/>
      </w:r>
      <w:r w:rsidRPr="005D02FA">
        <w:rPr>
          <w:b/>
          <w:bCs/>
          <w:sz w:val="20"/>
          <w:szCs w:val="20"/>
        </w:rPr>
        <w:t>Cantrips (0 Level)</w:t>
      </w:r>
    </w:p>
    <w:p w14:paraId="5B3B7C2E" w14:textId="77777777" w:rsidR="005D02FA" w:rsidRPr="005D02FA" w:rsidRDefault="005D02FA" w:rsidP="005D02FA">
      <w:pPr>
        <w:pStyle w:val="core-stylescore-body"/>
        <w:rPr>
          <w:sz w:val="20"/>
          <w:szCs w:val="20"/>
        </w:rPr>
      </w:pPr>
      <w:r w:rsidRPr="005D02FA">
        <w:rPr>
          <w:sz w:val="20"/>
          <w:szCs w:val="20"/>
        </w:rPr>
        <w:t>Blade Ward (abjuration)</w:t>
      </w:r>
    </w:p>
    <w:p w14:paraId="306C7020" w14:textId="256AE6FF" w:rsidR="005D02FA" w:rsidRDefault="005D02FA" w:rsidP="005D02FA">
      <w:pPr>
        <w:pStyle w:val="core-stylescore-body"/>
        <w:rPr>
          <w:sz w:val="20"/>
          <w:szCs w:val="20"/>
        </w:rPr>
      </w:pPr>
      <w:r>
        <w:rPr>
          <w:sz w:val="20"/>
          <w:szCs w:val="20"/>
        </w:rPr>
        <w:t>Black0flame blade (necromancy)</w:t>
      </w:r>
    </w:p>
    <w:p w14:paraId="724B181E" w14:textId="34F4DA6E" w:rsidR="005D02FA" w:rsidRDefault="005D02FA" w:rsidP="005D02FA">
      <w:pPr>
        <w:pStyle w:val="core-stylescore-body"/>
        <w:rPr>
          <w:sz w:val="20"/>
          <w:szCs w:val="20"/>
        </w:rPr>
      </w:pPr>
      <w:r>
        <w:rPr>
          <w:sz w:val="20"/>
          <w:szCs w:val="20"/>
        </w:rPr>
        <w:t>Booming Blade (evocation)</w:t>
      </w:r>
    </w:p>
    <w:p w14:paraId="1417E54D" w14:textId="7B2E2957" w:rsidR="005D02FA" w:rsidRPr="005D02FA" w:rsidRDefault="005D02FA" w:rsidP="005D02FA">
      <w:pPr>
        <w:pStyle w:val="core-stylescore-body"/>
        <w:rPr>
          <w:sz w:val="20"/>
          <w:szCs w:val="20"/>
        </w:rPr>
      </w:pPr>
      <w:r>
        <w:rPr>
          <w:sz w:val="20"/>
          <w:szCs w:val="20"/>
        </w:rPr>
        <w:t xml:space="preserve">Bone </w:t>
      </w:r>
      <w:r w:rsidRPr="005D02FA">
        <w:rPr>
          <w:sz w:val="20"/>
          <w:szCs w:val="20"/>
        </w:rPr>
        <w:t>Chill (necromancy)</w:t>
      </w:r>
    </w:p>
    <w:p w14:paraId="3760A335" w14:textId="2B098932" w:rsidR="0040331E" w:rsidRDefault="0040331E" w:rsidP="005D02FA">
      <w:pPr>
        <w:pStyle w:val="core-stylescore-body"/>
        <w:rPr>
          <w:sz w:val="20"/>
          <w:szCs w:val="20"/>
        </w:rPr>
      </w:pPr>
      <w:r>
        <w:rPr>
          <w:sz w:val="20"/>
          <w:szCs w:val="20"/>
        </w:rPr>
        <w:t>Create bonfire (conjuration)</w:t>
      </w:r>
    </w:p>
    <w:p w14:paraId="73C486B9" w14:textId="74A6A04D" w:rsidR="005D02FA" w:rsidRPr="005D02FA" w:rsidRDefault="005D02FA" w:rsidP="005D02FA">
      <w:pPr>
        <w:pStyle w:val="core-stylescore-body"/>
        <w:rPr>
          <w:sz w:val="20"/>
          <w:szCs w:val="20"/>
        </w:rPr>
      </w:pPr>
      <w:r w:rsidRPr="005D02FA">
        <w:rPr>
          <w:sz w:val="20"/>
          <w:szCs w:val="20"/>
        </w:rPr>
        <w:t>Eldritch Blast (evocation)</w:t>
      </w:r>
    </w:p>
    <w:p w14:paraId="5571598C" w14:textId="36B5B9D3" w:rsidR="005D02FA" w:rsidRPr="005D02FA" w:rsidRDefault="005D02FA" w:rsidP="005D02FA">
      <w:pPr>
        <w:pStyle w:val="core-stylescore-body"/>
        <w:rPr>
          <w:sz w:val="20"/>
          <w:szCs w:val="20"/>
        </w:rPr>
      </w:pPr>
      <w:r w:rsidRPr="005D02FA">
        <w:rPr>
          <w:sz w:val="20"/>
          <w:szCs w:val="20"/>
        </w:rPr>
        <w:t xml:space="preserve">Friends </w:t>
      </w:r>
      <w:r w:rsidR="0040331E">
        <w:rPr>
          <w:sz w:val="20"/>
          <w:szCs w:val="20"/>
        </w:rPr>
        <w:t xml:space="preserve">to enemies </w:t>
      </w:r>
      <w:r w:rsidRPr="005D02FA">
        <w:rPr>
          <w:sz w:val="20"/>
          <w:szCs w:val="20"/>
        </w:rPr>
        <w:t>(enchantment)</w:t>
      </w:r>
    </w:p>
    <w:p w14:paraId="7E4B6D43" w14:textId="78D8ADC7" w:rsidR="0040331E" w:rsidRDefault="0040331E" w:rsidP="005D02FA">
      <w:pPr>
        <w:pStyle w:val="core-stylescore-body"/>
        <w:rPr>
          <w:sz w:val="20"/>
          <w:szCs w:val="20"/>
        </w:rPr>
      </w:pPr>
      <w:r>
        <w:rPr>
          <w:sz w:val="20"/>
          <w:szCs w:val="20"/>
        </w:rPr>
        <w:t>Frostbite (evocation)</w:t>
      </w:r>
    </w:p>
    <w:p w14:paraId="424B51F4" w14:textId="4442E4F8" w:rsidR="0040331E" w:rsidRDefault="0040331E" w:rsidP="005D02FA">
      <w:pPr>
        <w:pStyle w:val="core-stylescore-body"/>
        <w:rPr>
          <w:sz w:val="20"/>
          <w:szCs w:val="20"/>
        </w:rPr>
      </w:pPr>
      <w:r>
        <w:rPr>
          <w:sz w:val="20"/>
          <w:szCs w:val="20"/>
        </w:rPr>
        <w:t>Lightning lure (evocation)</w:t>
      </w:r>
    </w:p>
    <w:p w14:paraId="788530E3" w14:textId="2B8FAF78" w:rsidR="005D02FA" w:rsidRPr="005D02FA" w:rsidRDefault="005D02FA" w:rsidP="005D02FA">
      <w:pPr>
        <w:pStyle w:val="core-stylescore-body"/>
        <w:rPr>
          <w:sz w:val="20"/>
          <w:szCs w:val="20"/>
        </w:rPr>
      </w:pPr>
      <w:r w:rsidRPr="005D02FA">
        <w:rPr>
          <w:sz w:val="20"/>
          <w:szCs w:val="20"/>
        </w:rPr>
        <w:t>Mage Hand (conjuration)</w:t>
      </w:r>
    </w:p>
    <w:p w14:paraId="7D62179E" w14:textId="337FF0AF" w:rsidR="0040331E" w:rsidRDefault="0040331E" w:rsidP="005D02FA">
      <w:pPr>
        <w:pStyle w:val="core-stylescore-body"/>
        <w:rPr>
          <w:sz w:val="20"/>
          <w:szCs w:val="20"/>
        </w:rPr>
      </w:pPr>
      <w:r>
        <w:rPr>
          <w:sz w:val="20"/>
          <w:szCs w:val="20"/>
        </w:rPr>
        <w:t>Magic Stone (transmutation)</w:t>
      </w:r>
    </w:p>
    <w:p w14:paraId="28B17D49" w14:textId="5556C8CC" w:rsidR="005D02FA" w:rsidRDefault="005D02FA" w:rsidP="005D02FA">
      <w:pPr>
        <w:pStyle w:val="core-stylescore-body"/>
        <w:rPr>
          <w:sz w:val="20"/>
          <w:szCs w:val="20"/>
        </w:rPr>
      </w:pPr>
      <w:r w:rsidRPr="005D02FA">
        <w:rPr>
          <w:sz w:val="20"/>
          <w:szCs w:val="20"/>
        </w:rPr>
        <w:t>Minor Illusion (illusion)</w:t>
      </w:r>
    </w:p>
    <w:p w14:paraId="6D046181" w14:textId="6655EED5" w:rsidR="0040331E" w:rsidRPr="005D02FA" w:rsidRDefault="0040331E" w:rsidP="005D02FA">
      <w:pPr>
        <w:pStyle w:val="core-stylescore-body"/>
        <w:rPr>
          <w:sz w:val="20"/>
          <w:szCs w:val="20"/>
        </w:rPr>
      </w:pPr>
      <w:r>
        <w:rPr>
          <w:sz w:val="20"/>
          <w:szCs w:val="20"/>
        </w:rPr>
        <w:t>Mind sliver (enchantment)</w:t>
      </w:r>
    </w:p>
    <w:p w14:paraId="2E791B82" w14:textId="784F3A3C" w:rsidR="005D02FA" w:rsidRDefault="005D02FA" w:rsidP="005D02FA">
      <w:pPr>
        <w:pStyle w:val="core-stylescore-body"/>
        <w:rPr>
          <w:sz w:val="20"/>
          <w:szCs w:val="20"/>
        </w:rPr>
      </w:pPr>
      <w:r>
        <w:rPr>
          <w:sz w:val="20"/>
          <w:szCs w:val="20"/>
        </w:rPr>
        <w:t>Mind-blanks</w:t>
      </w:r>
      <w:r w:rsidR="0040331E">
        <w:rPr>
          <w:sz w:val="20"/>
          <w:szCs w:val="20"/>
        </w:rPr>
        <w:t xml:space="preserve"> (enchantment)</w:t>
      </w:r>
    </w:p>
    <w:p w14:paraId="1E7600A9" w14:textId="79678214" w:rsidR="0040331E" w:rsidRDefault="0040331E" w:rsidP="005D02FA">
      <w:pPr>
        <w:pStyle w:val="core-stylescore-body"/>
        <w:rPr>
          <w:sz w:val="20"/>
          <w:szCs w:val="20"/>
        </w:rPr>
      </w:pPr>
      <w:r>
        <w:rPr>
          <w:sz w:val="20"/>
          <w:szCs w:val="20"/>
        </w:rPr>
        <w:t>Necro-blade (necromany)</w:t>
      </w:r>
    </w:p>
    <w:p w14:paraId="3C202712" w14:textId="540D54AB" w:rsidR="005D02FA" w:rsidRPr="005D02FA" w:rsidRDefault="005D02FA" w:rsidP="005D02FA">
      <w:pPr>
        <w:pStyle w:val="core-stylescore-body"/>
        <w:rPr>
          <w:sz w:val="20"/>
          <w:szCs w:val="20"/>
        </w:rPr>
      </w:pPr>
      <w:r w:rsidRPr="005D02FA">
        <w:rPr>
          <w:sz w:val="20"/>
          <w:szCs w:val="20"/>
        </w:rPr>
        <w:t>Poison Spray (conjuration)</w:t>
      </w:r>
    </w:p>
    <w:p w14:paraId="7EAB8933" w14:textId="71CF529D" w:rsidR="005D02FA" w:rsidRDefault="005D02FA" w:rsidP="005D02FA">
      <w:pPr>
        <w:pStyle w:val="core-stylescore-body"/>
        <w:rPr>
          <w:sz w:val="20"/>
          <w:szCs w:val="20"/>
        </w:rPr>
      </w:pPr>
      <w:r w:rsidRPr="005D02FA">
        <w:rPr>
          <w:sz w:val="20"/>
          <w:szCs w:val="20"/>
        </w:rPr>
        <w:t>Prestidigitation (transmutation)</w:t>
      </w:r>
    </w:p>
    <w:p w14:paraId="366E2615" w14:textId="47A8382D" w:rsidR="0040331E" w:rsidRDefault="0040331E" w:rsidP="005D02FA">
      <w:pPr>
        <w:pStyle w:val="core-stylescore-body"/>
        <w:rPr>
          <w:sz w:val="20"/>
          <w:szCs w:val="20"/>
        </w:rPr>
      </w:pPr>
      <w:r>
        <w:rPr>
          <w:sz w:val="20"/>
          <w:szCs w:val="20"/>
        </w:rPr>
        <w:t>Sword burst (conjuration)</w:t>
      </w:r>
    </w:p>
    <w:p w14:paraId="798BC760" w14:textId="4E4133D4" w:rsidR="005D02FA" w:rsidRDefault="005D02FA" w:rsidP="005D02FA">
      <w:pPr>
        <w:pStyle w:val="core-stylescore-body"/>
        <w:rPr>
          <w:sz w:val="20"/>
          <w:szCs w:val="20"/>
        </w:rPr>
      </w:pPr>
      <w:r>
        <w:rPr>
          <w:sz w:val="20"/>
          <w:szCs w:val="20"/>
        </w:rPr>
        <w:t>Taunting blade (enchantment)</w:t>
      </w:r>
    </w:p>
    <w:p w14:paraId="498FF60A" w14:textId="39A13C1C" w:rsidR="005D02FA" w:rsidRDefault="005D02FA" w:rsidP="005D02FA">
      <w:pPr>
        <w:pStyle w:val="core-stylescore-body"/>
        <w:rPr>
          <w:sz w:val="20"/>
          <w:szCs w:val="20"/>
        </w:rPr>
      </w:pPr>
      <w:r w:rsidRPr="005D02FA">
        <w:rPr>
          <w:sz w:val="20"/>
          <w:szCs w:val="20"/>
        </w:rPr>
        <w:t>True Strike (divination)</w:t>
      </w:r>
    </w:p>
    <w:p w14:paraId="1667B087" w14:textId="747613A5" w:rsidR="0040331E" w:rsidRDefault="0040331E" w:rsidP="005D02FA">
      <w:pPr>
        <w:pStyle w:val="core-stylescore-body"/>
        <w:rPr>
          <w:sz w:val="20"/>
          <w:szCs w:val="20"/>
        </w:rPr>
      </w:pPr>
      <w:r>
        <w:rPr>
          <w:sz w:val="20"/>
          <w:szCs w:val="20"/>
        </w:rPr>
        <w:t>Toll the dead (necromancy)</w:t>
      </w:r>
    </w:p>
    <w:p w14:paraId="10915EBE" w14:textId="7A5F1E14" w:rsidR="005D02FA" w:rsidRDefault="005D02FA" w:rsidP="005D02FA">
      <w:pPr>
        <w:pStyle w:val="core-stylescore-body"/>
        <w:rPr>
          <w:sz w:val="20"/>
          <w:szCs w:val="20"/>
        </w:rPr>
      </w:pPr>
      <w:r>
        <w:rPr>
          <w:sz w:val="20"/>
          <w:szCs w:val="20"/>
        </w:rPr>
        <w:t>Toxic Shot (conjuration)</w:t>
      </w:r>
    </w:p>
    <w:p w14:paraId="52D53223" w14:textId="18A517DE" w:rsidR="005D02FA" w:rsidRDefault="005D02FA" w:rsidP="005D02FA">
      <w:pPr>
        <w:pStyle w:val="core-stylescore-body"/>
        <w:rPr>
          <w:sz w:val="20"/>
          <w:szCs w:val="20"/>
        </w:rPr>
      </w:pPr>
      <w:r>
        <w:rPr>
          <w:sz w:val="20"/>
          <w:szCs w:val="20"/>
        </w:rPr>
        <w:t>Ventriloquism (illusion)</w:t>
      </w:r>
    </w:p>
    <w:p w14:paraId="21BB062C" w14:textId="77777777" w:rsidR="005D02FA" w:rsidRDefault="005D02FA">
      <w:pPr>
        <w:spacing w:line="240" w:lineRule="auto"/>
        <w:rPr>
          <w:rFonts w:ascii="Times New Roman" w:eastAsia="Times New Roman" w:hAnsi="Times New Roman" w:cs="Times New Roman"/>
          <w:bCs w:val="0"/>
          <w:w w:val="100"/>
          <w:sz w:val="20"/>
        </w:rPr>
      </w:pPr>
      <w:r>
        <w:rPr>
          <w:sz w:val="20"/>
        </w:rPr>
        <w:br w:type="page"/>
      </w:r>
    </w:p>
    <w:p w14:paraId="32DEBB25" w14:textId="77777777" w:rsidR="005D02FA" w:rsidRPr="005D02FA" w:rsidRDefault="005D02FA" w:rsidP="005D02FA">
      <w:pPr>
        <w:pStyle w:val="core-stylescore-body"/>
        <w:rPr>
          <w:b/>
          <w:bCs/>
          <w:sz w:val="20"/>
          <w:szCs w:val="20"/>
        </w:rPr>
      </w:pPr>
      <w:r w:rsidRPr="005D02FA">
        <w:rPr>
          <w:b/>
          <w:bCs/>
          <w:sz w:val="20"/>
          <w:szCs w:val="20"/>
        </w:rPr>
        <w:lastRenderedPageBreak/>
        <w:t>1st Level</w:t>
      </w:r>
    </w:p>
    <w:p w14:paraId="25BE484B" w14:textId="154CB331" w:rsidR="005D02FA" w:rsidRPr="005D02FA" w:rsidRDefault="005D02FA" w:rsidP="005D02FA">
      <w:pPr>
        <w:pStyle w:val="core-stylescore-body"/>
        <w:rPr>
          <w:sz w:val="20"/>
          <w:szCs w:val="20"/>
        </w:rPr>
      </w:pPr>
      <w:r w:rsidRPr="005D02FA">
        <w:rPr>
          <w:sz w:val="20"/>
          <w:szCs w:val="20"/>
        </w:rPr>
        <w:t xml:space="preserve">Armor of </w:t>
      </w:r>
      <w:r w:rsidR="00CA37AB">
        <w:rPr>
          <w:sz w:val="20"/>
          <w:szCs w:val="20"/>
        </w:rPr>
        <w:t>frozen agony</w:t>
      </w:r>
      <w:r w:rsidRPr="005D02FA">
        <w:rPr>
          <w:sz w:val="20"/>
          <w:szCs w:val="20"/>
        </w:rPr>
        <w:t xml:space="preserve"> (abjuration)</w:t>
      </w:r>
    </w:p>
    <w:p w14:paraId="0FE83486" w14:textId="5DD0C29F" w:rsidR="005D02FA" w:rsidRPr="005D02FA" w:rsidRDefault="005D02FA" w:rsidP="005D02FA">
      <w:pPr>
        <w:pStyle w:val="core-stylescore-body"/>
        <w:rPr>
          <w:sz w:val="20"/>
          <w:szCs w:val="20"/>
        </w:rPr>
      </w:pPr>
      <w:r w:rsidRPr="005D02FA">
        <w:rPr>
          <w:sz w:val="20"/>
          <w:szCs w:val="20"/>
        </w:rPr>
        <w:t xml:space="preserve">Arms of </w:t>
      </w:r>
      <w:r w:rsidR="00CA37AB">
        <w:rPr>
          <w:sz w:val="20"/>
          <w:szCs w:val="20"/>
        </w:rPr>
        <w:t>the dark hunger</w:t>
      </w:r>
      <w:r w:rsidRPr="005D02FA">
        <w:rPr>
          <w:sz w:val="20"/>
          <w:szCs w:val="20"/>
        </w:rPr>
        <w:t xml:space="preserve"> (conjuration)</w:t>
      </w:r>
    </w:p>
    <w:p w14:paraId="07FD492C" w14:textId="7EF0711E" w:rsidR="00CA37AB" w:rsidRDefault="00CA37AB" w:rsidP="005D02FA">
      <w:pPr>
        <w:pStyle w:val="core-stylescore-body"/>
        <w:rPr>
          <w:sz w:val="20"/>
          <w:szCs w:val="20"/>
        </w:rPr>
      </w:pPr>
      <w:r>
        <w:rPr>
          <w:sz w:val="20"/>
          <w:szCs w:val="20"/>
        </w:rPr>
        <w:t>Cause fear (necromancy)</w:t>
      </w:r>
    </w:p>
    <w:p w14:paraId="5A33B2E6" w14:textId="6568FEA1" w:rsidR="005D02FA" w:rsidRPr="005D02FA" w:rsidRDefault="005D02FA" w:rsidP="005D02FA">
      <w:pPr>
        <w:pStyle w:val="core-stylescore-body"/>
        <w:rPr>
          <w:sz w:val="20"/>
          <w:szCs w:val="20"/>
        </w:rPr>
      </w:pPr>
      <w:r w:rsidRPr="005D02FA">
        <w:rPr>
          <w:sz w:val="20"/>
          <w:szCs w:val="20"/>
        </w:rPr>
        <w:t>Charm Person (enchantment)</w:t>
      </w:r>
    </w:p>
    <w:p w14:paraId="0C630091" w14:textId="77777777" w:rsidR="005D02FA" w:rsidRPr="005D02FA" w:rsidRDefault="005D02FA" w:rsidP="005D02FA">
      <w:pPr>
        <w:pStyle w:val="core-stylescore-body"/>
        <w:rPr>
          <w:sz w:val="20"/>
          <w:szCs w:val="20"/>
        </w:rPr>
      </w:pPr>
      <w:r w:rsidRPr="005D02FA">
        <w:rPr>
          <w:sz w:val="20"/>
          <w:szCs w:val="20"/>
        </w:rPr>
        <w:t>Comprehend Languages* (divination)</w:t>
      </w:r>
    </w:p>
    <w:p w14:paraId="4D197A70" w14:textId="77777777" w:rsidR="005D02FA" w:rsidRPr="005D02FA" w:rsidRDefault="005D02FA" w:rsidP="005D02FA">
      <w:pPr>
        <w:pStyle w:val="core-stylescore-body"/>
        <w:rPr>
          <w:sz w:val="20"/>
          <w:szCs w:val="20"/>
        </w:rPr>
      </w:pPr>
      <w:r w:rsidRPr="005D02FA">
        <w:rPr>
          <w:sz w:val="20"/>
          <w:szCs w:val="20"/>
        </w:rPr>
        <w:t>Expeditious Retreat (transmutation)</w:t>
      </w:r>
    </w:p>
    <w:p w14:paraId="657B0AA1" w14:textId="77777777" w:rsidR="005D02FA" w:rsidRPr="005D02FA" w:rsidRDefault="005D02FA" w:rsidP="005D02FA">
      <w:pPr>
        <w:pStyle w:val="core-stylescore-body"/>
        <w:rPr>
          <w:sz w:val="20"/>
          <w:szCs w:val="20"/>
        </w:rPr>
      </w:pPr>
      <w:r w:rsidRPr="005D02FA">
        <w:rPr>
          <w:sz w:val="20"/>
          <w:szCs w:val="20"/>
        </w:rPr>
        <w:t>Hellish Rebuke (evocation)</w:t>
      </w:r>
    </w:p>
    <w:p w14:paraId="3C53AA90" w14:textId="77777777" w:rsidR="005D02FA" w:rsidRPr="005D02FA" w:rsidRDefault="005D02FA" w:rsidP="005D02FA">
      <w:pPr>
        <w:pStyle w:val="core-stylescore-body"/>
        <w:rPr>
          <w:sz w:val="20"/>
          <w:szCs w:val="20"/>
        </w:rPr>
      </w:pPr>
      <w:r w:rsidRPr="005D02FA">
        <w:rPr>
          <w:sz w:val="20"/>
          <w:szCs w:val="20"/>
        </w:rPr>
        <w:t>Hex (enchantment)</w:t>
      </w:r>
    </w:p>
    <w:p w14:paraId="70C33B9D" w14:textId="77777777" w:rsidR="005D02FA" w:rsidRDefault="005D02FA" w:rsidP="005D02FA">
      <w:pPr>
        <w:pStyle w:val="core-stylescore-body"/>
        <w:rPr>
          <w:sz w:val="20"/>
          <w:szCs w:val="20"/>
        </w:rPr>
      </w:pPr>
      <w:r w:rsidRPr="005D02FA">
        <w:rPr>
          <w:sz w:val="20"/>
          <w:szCs w:val="20"/>
        </w:rPr>
        <w:t>Illusory Script* (illusion)</w:t>
      </w:r>
    </w:p>
    <w:p w14:paraId="54F8D614" w14:textId="3DD7BBB1" w:rsidR="00CA37AB" w:rsidRPr="005D02FA" w:rsidRDefault="00CA37AB" w:rsidP="005D02FA">
      <w:pPr>
        <w:pStyle w:val="core-stylescore-body"/>
        <w:rPr>
          <w:sz w:val="20"/>
          <w:szCs w:val="20"/>
        </w:rPr>
      </w:pPr>
      <w:r>
        <w:rPr>
          <w:sz w:val="20"/>
          <w:szCs w:val="20"/>
        </w:rPr>
        <w:t>Magic Missile (evocation)</w:t>
      </w:r>
    </w:p>
    <w:p w14:paraId="0CD2E60E" w14:textId="77777777" w:rsidR="005D02FA" w:rsidRPr="005D02FA" w:rsidRDefault="005D02FA" w:rsidP="005D02FA">
      <w:pPr>
        <w:pStyle w:val="core-stylescore-body"/>
        <w:rPr>
          <w:sz w:val="20"/>
          <w:szCs w:val="20"/>
        </w:rPr>
      </w:pPr>
      <w:r w:rsidRPr="005D02FA">
        <w:rPr>
          <w:sz w:val="20"/>
          <w:szCs w:val="20"/>
        </w:rPr>
        <w:t>Protection from Evil and Good (abjuration)</w:t>
      </w:r>
    </w:p>
    <w:p w14:paraId="11D06FD8" w14:textId="77777777" w:rsidR="005D02FA" w:rsidRPr="005D02FA" w:rsidRDefault="005D02FA" w:rsidP="005D02FA">
      <w:pPr>
        <w:pStyle w:val="core-stylescore-body"/>
        <w:rPr>
          <w:sz w:val="20"/>
          <w:szCs w:val="20"/>
        </w:rPr>
      </w:pPr>
      <w:r w:rsidRPr="005D02FA">
        <w:rPr>
          <w:sz w:val="20"/>
          <w:szCs w:val="20"/>
        </w:rPr>
        <w:t>Unseen Servant* (conjuration)</w:t>
      </w:r>
    </w:p>
    <w:p w14:paraId="045F7342" w14:textId="1620589F" w:rsidR="005D02FA" w:rsidRDefault="005D02FA" w:rsidP="005D02FA">
      <w:pPr>
        <w:pStyle w:val="core-stylescore-body"/>
        <w:rPr>
          <w:sz w:val="20"/>
          <w:szCs w:val="20"/>
        </w:rPr>
      </w:pPr>
      <w:r w:rsidRPr="005D02FA">
        <w:rPr>
          <w:sz w:val="20"/>
          <w:szCs w:val="20"/>
        </w:rPr>
        <w:t>Witch B</w:t>
      </w:r>
      <w:r w:rsidR="00CA37AB">
        <w:rPr>
          <w:sz w:val="20"/>
          <w:szCs w:val="20"/>
        </w:rPr>
        <w:t>ind</w:t>
      </w:r>
      <w:r w:rsidRPr="005D02FA">
        <w:rPr>
          <w:sz w:val="20"/>
          <w:szCs w:val="20"/>
        </w:rPr>
        <w:t xml:space="preserve"> (evocation)</w:t>
      </w:r>
    </w:p>
    <w:p w14:paraId="56B994A8" w14:textId="77777777" w:rsidR="005D02FA" w:rsidRDefault="005D02FA">
      <w:pPr>
        <w:spacing w:line="240" w:lineRule="auto"/>
        <w:rPr>
          <w:rFonts w:ascii="Times New Roman" w:eastAsia="Times New Roman" w:hAnsi="Times New Roman" w:cs="Times New Roman"/>
          <w:bCs w:val="0"/>
          <w:w w:val="100"/>
          <w:sz w:val="20"/>
        </w:rPr>
      </w:pPr>
      <w:r>
        <w:rPr>
          <w:sz w:val="20"/>
        </w:rPr>
        <w:br w:type="page"/>
      </w:r>
    </w:p>
    <w:p w14:paraId="5CD570E2" w14:textId="77777777" w:rsidR="005D02FA" w:rsidRPr="005D02FA" w:rsidRDefault="005D02FA" w:rsidP="005D02FA">
      <w:pPr>
        <w:pStyle w:val="core-stylescore-body"/>
        <w:rPr>
          <w:b/>
          <w:bCs/>
          <w:sz w:val="20"/>
          <w:szCs w:val="20"/>
        </w:rPr>
      </w:pPr>
      <w:r w:rsidRPr="005D02FA">
        <w:rPr>
          <w:b/>
          <w:bCs/>
          <w:sz w:val="20"/>
          <w:szCs w:val="20"/>
        </w:rPr>
        <w:lastRenderedPageBreak/>
        <w:t>2nd Level</w:t>
      </w:r>
    </w:p>
    <w:p w14:paraId="4A2A4946" w14:textId="03587A01" w:rsidR="008E1D42" w:rsidRDefault="005D02FA" w:rsidP="005D02FA">
      <w:pPr>
        <w:pStyle w:val="core-stylescore-body"/>
        <w:rPr>
          <w:sz w:val="20"/>
          <w:szCs w:val="20"/>
        </w:rPr>
      </w:pPr>
      <w:r w:rsidRPr="005D02FA">
        <w:rPr>
          <w:sz w:val="20"/>
          <w:szCs w:val="20"/>
        </w:rPr>
        <w:t>Cloud of Daggers (conjuration)</w:t>
      </w:r>
    </w:p>
    <w:p w14:paraId="006C74BB" w14:textId="77777777" w:rsidR="005D02FA" w:rsidRPr="005D02FA" w:rsidRDefault="005D02FA" w:rsidP="005D02FA">
      <w:pPr>
        <w:pStyle w:val="core-stylescore-body"/>
        <w:rPr>
          <w:sz w:val="20"/>
          <w:szCs w:val="20"/>
        </w:rPr>
      </w:pPr>
      <w:r w:rsidRPr="005D02FA">
        <w:rPr>
          <w:sz w:val="20"/>
          <w:szCs w:val="20"/>
        </w:rPr>
        <w:t>Crown of Madness (enchantment)</w:t>
      </w:r>
    </w:p>
    <w:p w14:paraId="5BC6E5CD" w14:textId="77777777" w:rsidR="005D02FA" w:rsidRPr="005D02FA" w:rsidRDefault="005D02FA" w:rsidP="005D02FA">
      <w:pPr>
        <w:pStyle w:val="core-stylescore-body"/>
        <w:rPr>
          <w:sz w:val="20"/>
          <w:szCs w:val="20"/>
        </w:rPr>
      </w:pPr>
      <w:r w:rsidRPr="005D02FA">
        <w:rPr>
          <w:sz w:val="20"/>
          <w:szCs w:val="20"/>
        </w:rPr>
        <w:t>Darkness (evocation)</w:t>
      </w:r>
    </w:p>
    <w:p w14:paraId="6071B87B" w14:textId="789B7ECF" w:rsidR="00825D9B" w:rsidRDefault="00825D9B" w:rsidP="005D02FA">
      <w:pPr>
        <w:pStyle w:val="core-stylescore-body"/>
        <w:rPr>
          <w:sz w:val="20"/>
          <w:szCs w:val="20"/>
        </w:rPr>
      </w:pPr>
      <w:r>
        <w:rPr>
          <w:sz w:val="20"/>
          <w:szCs w:val="20"/>
        </w:rPr>
        <w:t>Easrthbind (transmutation)</w:t>
      </w:r>
    </w:p>
    <w:p w14:paraId="786AC854" w14:textId="55F9850A" w:rsidR="005D02FA" w:rsidRPr="005D02FA" w:rsidRDefault="005D02FA" w:rsidP="005D02FA">
      <w:pPr>
        <w:pStyle w:val="core-stylescore-body"/>
        <w:rPr>
          <w:sz w:val="20"/>
          <w:szCs w:val="20"/>
        </w:rPr>
      </w:pPr>
      <w:r w:rsidRPr="005D02FA">
        <w:rPr>
          <w:sz w:val="20"/>
          <w:szCs w:val="20"/>
        </w:rPr>
        <w:t>Enthrall (enchantment)</w:t>
      </w:r>
    </w:p>
    <w:p w14:paraId="33944889" w14:textId="77777777" w:rsidR="005D02FA" w:rsidRPr="005D02FA" w:rsidRDefault="005D02FA" w:rsidP="005D02FA">
      <w:pPr>
        <w:pStyle w:val="core-stylescore-body"/>
        <w:rPr>
          <w:sz w:val="20"/>
          <w:szCs w:val="20"/>
        </w:rPr>
      </w:pPr>
      <w:r w:rsidRPr="005D02FA">
        <w:rPr>
          <w:sz w:val="20"/>
          <w:szCs w:val="20"/>
        </w:rPr>
        <w:t>Hold Person (enchantment)</w:t>
      </w:r>
    </w:p>
    <w:p w14:paraId="5AAF79B9" w14:textId="77777777" w:rsidR="005D02FA" w:rsidRDefault="005D02FA" w:rsidP="005D02FA">
      <w:pPr>
        <w:pStyle w:val="core-stylescore-body"/>
        <w:rPr>
          <w:sz w:val="20"/>
          <w:szCs w:val="20"/>
        </w:rPr>
      </w:pPr>
      <w:r w:rsidRPr="005D02FA">
        <w:rPr>
          <w:sz w:val="20"/>
          <w:szCs w:val="20"/>
        </w:rPr>
        <w:t>Invisibility (illusion)</w:t>
      </w:r>
    </w:p>
    <w:p w14:paraId="7FC3A4E4" w14:textId="10721F78" w:rsidR="00825D9B" w:rsidRPr="005D02FA" w:rsidRDefault="00825D9B" w:rsidP="005D02FA">
      <w:pPr>
        <w:pStyle w:val="core-stylescore-body"/>
        <w:rPr>
          <w:sz w:val="20"/>
          <w:szCs w:val="20"/>
        </w:rPr>
      </w:pPr>
      <w:r>
        <w:rPr>
          <w:sz w:val="20"/>
          <w:szCs w:val="20"/>
        </w:rPr>
        <w:t>Mind spike (divination)</w:t>
      </w:r>
    </w:p>
    <w:p w14:paraId="18DD92C3" w14:textId="77777777" w:rsidR="005D02FA" w:rsidRPr="005D02FA" w:rsidRDefault="005D02FA" w:rsidP="005D02FA">
      <w:pPr>
        <w:pStyle w:val="core-stylescore-body"/>
        <w:rPr>
          <w:sz w:val="20"/>
          <w:szCs w:val="20"/>
        </w:rPr>
      </w:pPr>
      <w:r w:rsidRPr="005D02FA">
        <w:rPr>
          <w:sz w:val="20"/>
          <w:szCs w:val="20"/>
        </w:rPr>
        <w:t>Mirror Image (illusion)</w:t>
      </w:r>
    </w:p>
    <w:p w14:paraId="0754138B" w14:textId="77777777" w:rsidR="005D02FA" w:rsidRPr="005D02FA" w:rsidRDefault="005D02FA" w:rsidP="005D02FA">
      <w:pPr>
        <w:pStyle w:val="core-stylescore-body"/>
        <w:rPr>
          <w:sz w:val="20"/>
          <w:szCs w:val="20"/>
        </w:rPr>
      </w:pPr>
      <w:r w:rsidRPr="005D02FA">
        <w:rPr>
          <w:sz w:val="20"/>
          <w:szCs w:val="20"/>
        </w:rPr>
        <w:t>Misty Step (conjuration)</w:t>
      </w:r>
    </w:p>
    <w:p w14:paraId="3F7E60A9" w14:textId="77777777" w:rsidR="005D02FA" w:rsidRPr="005D02FA" w:rsidRDefault="005D02FA" w:rsidP="005D02FA">
      <w:pPr>
        <w:pStyle w:val="core-stylescore-body"/>
        <w:rPr>
          <w:sz w:val="20"/>
          <w:szCs w:val="20"/>
        </w:rPr>
      </w:pPr>
      <w:r w:rsidRPr="005D02FA">
        <w:rPr>
          <w:sz w:val="20"/>
          <w:szCs w:val="20"/>
        </w:rPr>
        <w:t>Ray of Enfeeblement (necromancy)</w:t>
      </w:r>
    </w:p>
    <w:p w14:paraId="6E4F10D4" w14:textId="77777777" w:rsidR="005D02FA" w:rsidRPr="005D02FA" w:rsidRDefault="005D02FA" w:rsidP="005D02FA">
      <w:pPr>
        <w:pStyle w:val="core-stylescore-body"/>
        <w:rPr>
          <w:sz w:val="20"/>
          <w:szCs w:val="20"/>
        </w:rPr>
      </w:pPr>
      <w:r w:rsidRPr="005D02FA">
        <w:rPr>
          <w:sz w:val="20"/>
          <w:szCs w:val="20"/>
        </w:rPr>
        <w:t>Shatter (evocation)</w:t>
      </w:r>
    </w:p>
    <w:p w14:paraId="6A458242" w14:textId="77777777" w:rsidR="005D02FA" w:rsidRPr="005D02FA" w:rsidRDefault="005D02FA" w:rsidP="005D02FA">
      <w:pPr>
        <w:pStyle w:val="core-stylescore-body"/>
        <w:rPr>
          <w:sz w:val="20"/>
          <w:szCs w:val="20"/>
        </w:rPr>
      </w:pPr>
      <w:r w:rsidRPr="005D02FA">
        <w:rPr>
          <w:sz w:val="20"/>
          <w:szCs w:val="20"/>
        </w:rPr>
        <w:t>Spider Climb (transmutation)</w:t>
      </w:r>
    </w:p>
    <w:p w14:paraId="07A317E3" w14:textId="44D01863" w:rsidR="005D02FA" w:rsidRDefault="005D02FA" w:rsidP="005D02FA">
      <w:pPr>
        <w:pStyle w:val="core-stylescore-body"/>
        <w:rPr>
          <w:sz w:val="20"/>
          <w:szCs w:val="20"/>
        </w:rPr>
      </w:pPr>
      <w:r w:rsidRPr="005D02FA">
        <w:rPr>
          <w:sz w:val="20"/>
          <w:szCs w:val="20"/>
        </w:rPr>
        <w:t>Suggestion (enchantment)</w:t>
      </w:r>
    </w:p>
    <w:p w14:paraId="7E445751" w14:textId="77777777" w:rsidR="005D02FA" w:rsidRDefault="005D02FA">
      <w:pPr>
        <w:spacing w:line="240" w:lineRule="auto"/>
        <w:rPr>
          <w:rFonts w:ascii="Times New Roman" w:eastAsia="Times New Roman" w:hAnsi="Times New Roman" w:cs="Times New Roman"/>
          <w:bCs w:val="0"/>
          <w:w w:val="100"/>
          <w:sz w:val="20"/>
        </w:rPr>
      </w:pPr>
      <w:r>
        <w:rPr>
          <w:sz w:val="20"/>
        </w:rPr>
        <w:br w:type="page"/>
      </w:r>
    </w:p>
    <w:p w14:paraId="16D82740" w14:textId="77777777" w:rsidR="005D02FA" w:rsidRPr="005D02FA" w:rsidRDefault="005D02FA" w:rsidP="005D02FA">
      <w:pPr>
        <w:pStyle w:val="core-stylescore-body"/>
        <w:rPr>
          <w:b/>
          <w:bCs/>
          <w:sz w:val="20"/>
          <w:szCs w:val="20"/>
        </w:rPr>
      </w:pPr>
      <w:r w:rsidRPr="005D02FA">
        <w:rPr>
          <w:b/>
          <w:bCs/>
          <w:sz w:val="20"/>
          <w:szCs w:val="20"/>
        </w:rPr>
        <w:lastRenderedPageBreak/>
        <w:t>3rd Level</w:t>
      </w:r>
    </w:p>
    <w:p w14:paraId="7D66762C" w14:textId="77777777" w:rsidR="005D02FA" w:rsidRPr="005D02FA" w:rsidRDefault="005D02FA" w:rsidP="005D02FA">
      <w:pPr>
        <w:pStyle w:val="core-stylescore-body"/>
        <w:rPr>
          <w:sz w:val="20"/>
          <w:szCs w:val="20"/>
        </w:rPr>
      </w:pPr>
      <w:r w:rsidRPr="005D02FA">
        <w:rPr>
          <w:sz w:val="20"/>
          <w:szCs w:val="20"/>
        </w:rPr>
        <w:t>Counterspell (abjuration)</w:t>
      </w:r>
    </w:p>
    <w:p w14:paraId="5ED07177" w14:textId="77777777" w:rsidR="005D02FA" w:rsidRPr="005D02FA" w:rsidRDefault="005D02FA" w:rsidP="005D02FA">
      <w:pPr>
        <w:pStyle w:val="core-stylescore-body"/>
        <w:rPr>
          <w:sz w:val="20"/>
          <w:szCs w:val="20"/>
        </w:rPr>
      </w:pPr>
      <w:r w:rsidRPr="005D02FA">
        <w:rPr>
          <w:sz w:val="20"/>
          <w:szCs w:val="20"/>
        </w:rPr>
        <w:t>Dispel Magic (abjuration)</w:t>
      </w:r>
    </w:p>
    <w:p w14:paraId="51F3C872" w14:textId="72CBB386" w:rsidR="00825D9B" w:rsidRDefault="00825D9B" w:rsidP="005D02FA">
      <w:pPr>
        <w:pStyle w:val="core-stylescore-body"/>
        <w:rPr>
          <w:sz w:val="20"/>
          <w:szCs w:val="20"/>
        </w:rPr>
      </w:pPr>
      <w:r>
        <w:rPr>
          <w:sz w:val="20"/>
          <w:szCs w:val="20"/>
        </w:rPr>
        <w:t>Enemies abound (enchantment)</w:t>
      </w:r>
    </w:p>
    <w:p w14:paraId="7D9DC941" w14:textId="052E07F4" w:rsidR="005D02FA" w:rsidRPr="005D02FA" w:rsidRDefault="005D02FA" w:rsidP="005D02FA">
      <w:pPr>
        <w:pStyle w:val="core-stylescore-body"/>
        <w:rPr>
          <w:sz w:val="20"/>
          <w:szCs w:val="20"/>
        </w:rPr>
      </w:pPr>
      <w:r w:rsidRPr="005D02FA">
        <w:rPr>
          <w:sz w:val="20"/>
          <w:szCs w:val="20"/>
        </w:rPr>
        <w:t>Fear (illusion)</w:t>
      </w:r>
    </w:p>
    <w:p w14:paraId="293EB974" w14:textId="77777777" w:rsidR="005D02FA" w:rsidRPr="005D02FA" w:rsidRDefault="005D02FA" w:rsidP="005D02FA">
      <w:pPr>
        <w:pStyle w:val="core-stylescore-body"/>
        <w:rPr>
          <w:sz w:val="20"/>
          <w:szCs w:val="20"/>
        </w:rPr>
      </w:pPr>
      <w:r w:rsidRPr="005D02FA">
        <w:rPr>
          <w:sz w:val="20"/>
          <w:szCs w:val="20"/>
        </w:rPr>
        <w:t>Fly (transmutation)</w:t>
      </w:r>
    </w:p>
    <w:p w14:paraId="665D4DE9" w14:textId="77777777" w:rsidR="005D02FA" w:rsidRPr="005D02FA" w:rsidRDefault="005D02FA" w:rsidP="005D02FA">
      <w:pPr>
        <w:pStyle w:val="core-stylescore-body"/>
        <w:rPr>
          <w:sz w:val="20"/>
          <w:szCs w:val="20"/>
        </w:rPr>
      </w:pPr>
      <w:r w:rsidRPr="005D02FA">
        <w:rPr>
          <w:sz w:val="20"/>
          <w:szCs w:val="20"/>
        </w:rPr>
        <w:t>Gaseous Form (transmutation)</w:t>
      </w:r>
    </w:p>
    <w:p w14:paraId="2482DB62" w14:textId="77777777" w:rsidR="005D02FA" w:rsidRPr="005D02FA" w:rsidRDefault="005D02FA" w:rsidP="005D02FA">
      <w:pPr>
        <w:pStyle w:val="core-stylescore-body"/>
        <w:rPr>
          <w:sz w:val="20"/>
          <w:szCs w:val="20"/>
        </w:rPr>
      </w:pPr>
      <w:r w:rsidRPr="005D02FA">
        <w:rPr>
          <w:sz w:val="20"/>
          <w:szCs w:val="20"/>
        </w:rPr>
        <w:t>Hunger of Hadar (conjuration)</w:t>
      </w:r>
    </w:p>
    <w:p w14:paraId="4B26FC1E" w14:textId="77777777" w:rsidR="005D02FA" w:rsidRDefault="005D02FA" w:rsidP="005D02FA">
      <w:pPr>
        <w:pStyle w:val="core-stylescore-body"/>
        <w:rPr>
          <w:sz w:val="20"/>
          <w:szCs w:val="20"/>
        </w:rPr>
      </w:pPr>
      <w:r w:rsidRPr="005D02FA">
        <w:rPr>
          <w:sz w:val="20"/>
          <w:szCs w:val="20"/>
        </w:rPr>
        <w:t>Hypnotic Pattern (illusion)</w:t>
      </w:r>
    </w:p>
    <w:p w14:paraId="6CF77040" w14:textId="123AFECF" w:rsidR="00825D9B" w:rsidRPr="005D02FA" w:rsidRDefault="00825D9B" w:rsidP="005D02FA">
      <w:pPr>
        <w:pStyle w:val="core-stylescore-body"/>
        <w:rPr>
          <w:sz w:val="20"/>
          <w:szCs w:val="20"/>
        </w:rPr>
      </w:pPr>
      <w:r>
        <w:rPr>
          <w:sz w:val="20"/>
          <w:szCs w:val="20"/>
        </w:rPr>
        <w:t>Intellect fortress (abjuration)</w:t>
      </w:r>
    </w:p>
    <w:p w14:paraId="31A2E99C" w14:textId="77777777" w:rsidR="005D02FA" w:rsidRPr="005D02FA" w:rsidRDefault="005D02FA" w:rsidP="005D02FA">
      <w:pPr>
        <w:pStyle w:val="core-stylescore-body"/>
        <w:rPr>
          <w:sz w:val="20"/>
          <w:szCs w:val="20"/>
        </w:rPr>
      </w:pPr>
      <w:r w:rsidRPr="005D02FA">
        <w:rPr>
          <w:sz w:val="20"/>
          <w:szCs w:val="20"/>
        </w:rPr>
        <w:t>Magic Circle (abjuration)</w:t>
      </w:r>
    </w:p>
    <w:p w14:paraId="51E8CFED" w14:textId="77777777" w:rsidR="005D02FA" w:rsidRPr="005D02FA" w:rsidRDefault="005D02FA" w:rsidP="005D02FA">
      <w:pPr>
        <w:pStyle w:val="core-stylescore-body"/>
        <w:rPr>
          <w:sz w:val="20"/>
          <w:szCs w:val="20"/>
        </w:rPr>
      </w:pPr>
      <w:r w:rsidRPr="005D02FA">
        <w:rPr>
          <w:sz w:val="20"/>
          <w:szCs w:val="20"/>
        </w:rPr>
        <w:t>Major Image (illusion)</w:t>
      </w:r>
    </w:p>
    <w:p w14:paraId="6B7D9129" w14:textId="77777777" w:rsidR="005D02FA" w:rsidRDefault="005D02FA" w:rsidP="005D02FA">
      <w:pPr>
        <w:pStyle w:val="core-stylescore-body"/>
        <w:rPr>
          <w:sz w:val="20"/>
          <w:szCs w:val="20"/>
        </w:rPr>
      </w:pPr>
      <w:r w:rsidRPr="005D02FA">
        <w:rPr>
          <w:sz w:val="20"/>
          <w:szCs w:val="20"/>
        </w:rPr>
        <w:t>Remove Curse (abjuration)</w:t>
      </w:r>
    </w:p>
    <w:p w14:paraId="5A4F2091" w14:textId="47699A99" w:rsidR="00825D9B" w:rsidRDefault="00825D9B" w:rsidP="005D02FA">
      <w:pPr>
        <w:pStyle w:val="core-stylescore-body"/>
        <w:rPr>
          <w:sz w:val="20"/>
          <w:szCs w:val="20"/>
        </w:rPr>
      </w:pPr>
      <w:r>
        <w:rPr>
          <w:sz w:val="20"/>
          <w:szCs w:val="20"/>
        </w:rPr>
        <w:t xml:space="preserve">Spirit </w:t>
      </w:r>
      <w:r w:rsidR="00266F97">
        <w:rPr>
          <w:sz w:val="20"/>
          <w:szCs w:val="20"/>
        </w:rPr>
        <w:t>s</w:t>
      </w:r>
      <w:r>
        <w:rPr>
          <w:sz w:val="20"/>
          <w:szCs w:val="20"/>
        </w:rPr>
        <w:t>h</w:t>
      </w:r>
      <w:r w:rsidR="00266F97">
        <w:rPr>
          <w:sz w:val="20"/>
          <w:szCs w:val="20"/>
        </w:rPr>
        <w:t>r</w:t>
      </w:r>
      <w:r>
        <w:rPr>
          <w:sz w:val="20"/>
          <w:szCs w:val="20"/>
        </w:rPr>
        <w:t>oud (necromancy)</w:t>
      </w:r>
    </w:p>
    <w:p w14:paraId="368E0622" w14:textId="14546A02" w:rsidR="00825D9B" w:rsidRDefault="00825D9B" w:rsidP="005D02FA">
      <w:pPr>
        <w:pStyle w:val="core-stylescore-body"/>
        <w:rPr>
          <w:sz w:val="20"/>
          <w:szCs w:val="20"/>
        </w:rPr>
      </w:pPr>
      <w:r>
        <w:rPr>
          <w:sz w:val="20"/>
          <w:szCs w:val="20"/>
        </w:rPr>
        <w:t>Summon lesser demons (conjuration)</w:t>
      </w:r>
    </w:p>
    <w:p w14:paraId="72C33BBE" w14:textId="32565F2D" w:rsidR="00825D9B" w:rsidRDefault="00825D9B" w:rsidP="005D02FA">
      <w:pPr>
        <w:pStyle w:val="core-stylescore-body"/>
        <w:rPr>
          <w:sz w:val="20"/>
          <w:szCs w:val="20"/>
        </w:rPr>
      </w:pPr>
      <w:r>
        <w:rPr>
          <w:sz w:val="20"/>
          <w:szCs w:val="20"/>
        </w:rPr>
        <w:t>Summon shadowspawn (conjuration)</w:t>
      </w:r>
    </w:p>
    <w:p w14:paraId="09156155" w14:textId="6DBB51D5" w:rsidR="00825D9B" w:rsidRPr="005D02FA" w:rsidRDefault="00825D9B" w:rsidP="005D02FA">
      <w:pPr>
        <w:pStyle w:val="core-stylescore-body"/>
        <w:rPr>
          <w:sz w:val="20"/>
          <w:szCs w:val="20"/>
        </w:rPr>
      </w:pPr>
      <w:r>
        <w:rPr>
          <w:sz w:val="20"/>
          <w:szCs w:val="20"/>
        </w:rPr>
        <w:t>Summon undead (conjuration and necromancy)</w:t>
      </w:r>
    </w:p>
    <w:p w14:paraId="7B228F97" w14:textId="33DFF8BE" w:rsidR="00825D9B" w:rsidRDefault="00825D9B" w:rsidP="005D02FA">
      <w:pPr>
        <w:pStyle w:val="core-stylescore-body"/>
        <w:rPr>
          <w:sz w:val="20"/>
          <w:szCs w:val="20"/>
        </w:rPr>
      </w:pPr>
      <w:r>
        <w:rPr>
          <w:sz w:val="20"/>
          <w:szCs w:val="20"/>
        </w:rPr>
        <w:t>Thunder step (conjuration)</w:t>
      </w:r>
    </w:p>
    <w:p w14:paraId="4B36B879" w14:textId="15ABCEA0" w:rsidR="005D02FA" w:rsidRDefault="005D02FA" w:rsidP="005D02FA">
      <w:pPr>
        <w:pStyle w:val="core-stylescore-body"/>
        <w:rPr>
          <w:sz w:val="20"/>
          <w:szCs w:val="20"/>
        </w:rPr>
      </w:pPr>
      <w:r w:rsidRPr="005D02FA">
        <w:rPr>
          <w:sz w:val="20"/>
          <w:szCs w:val="20"/>
        </w:rPr>
        <w:t>Tongues (divination)</w:t>
      </w:r>
    </w:p>
    <w:p w14:paraId="0D4FC710" w14:textId="1FD705C2" w:rsidR="005D02FA" w:rsidRDefault="005D02FA" w:rsidP="005D02FA">
      <w:pPr>
        <w:pStyle w:val="core-stylescore-body"/>
        <w:rPr>
          <w:sz w:val="20"/>
          <w:szCs w:val="20"/>
        </w:rPr>
      </w:pPr>
      <w:r w:rsidRPr="005D02FA">
        <w:rPr>
          <w:sz w:val="20"/>
          <w:szCs w:val="20"/>
        </w:rPr>
        <w:t>Vampiric Touch (necromancy)</w:t>
      </w:r>
    </w:p>
    <w:p w14:paraId="1704AE7C" w14:textId="77777777" w:rsidR="005D02FA" w:rsidRDefault="005D02FA">
      <w:pPr>
        <w:spacing w:line="240" w:lineRule="auto"/>
        <w:rPr>
          <w:rFonts w:ascii="Times New Roman" w:eastAsia="Times New Roman" w:hAnsi="Times New Roman" w:cs="Times New Roman"/>
          <w:bCs w:val="0"/>
          <w:w w:val="100"/>
          <w:sz w:val="20"/>
        </w:rPr>
      </w:pPr>
      <w:r>
        <w:rPr>
          <w:sz w:val="20"/>
        </w:rPr>
        <w:br w:type="page"/>
      </w:r>
    </w:p>
    <w:p w14:paraId="489460C4" w14:textId="77777777" w:rsidR="005D02FA" w:rsidRPr="005D02FA" w:rsidRDefault="005D02FA" w:rsidP="005D02FA">
      <w:pPr>
        <w:pStyle w:val="core-stylescore-body"/>
        <w:rPr>
          <w:b/>
          <w:bCs/>
          <w:sz w:val="20"/>
          <w:szCs w:val="20"/>
        </w:rPr>
      </w:pPr>
      <w:r w:rsidRPr="005D02FA">
        <w:rPr>
          <w:b/>
          <w:bCs/>
          <w:sz w:val="20"/>
          <w:szCs w:val="20"/>
        </w:rPr>
        <w:lastRenderedPageBreak/>
        <w:t>4th Level</w:t>
      </w:r>
    </w:p>
    <w:p w14:paraId="7F5122A1" w14:textId="77777777" w:rsidR="005D02FA" w:rsidRPr="005D02FA" w:rsidRDefault="005D02FA" w:rsidP="005D02FA">
      <w:pPr>
        <w:pStyle w:val="core-stylescore-body"/>
        <w:rPr>
          <w:sz w:val="20"/>
          <w:szCs w:val="20"/>
        </w:rPr>
      </w:pPr>
      <w:r w:rsidRPr="005D02FA">
        <w:rPr>
          <w:sz w:val="20"/>
          <w:szCs w:val="20"/>
        </w:rPr>
        <w:t>Banishment (abjuration)</w:t>
      </w:r>
    </w:p>
    <w:p w14:paraId="66AA7C1D" w14:textId="77777777" w:rsidR="005D02FA" w:rsidRPr="005D02FA" w:rsidRDefault="005D02FA" w:rsidP="005D02FA">
      <w:pPr>
        <w:pStyle w:val="core-stylescore-body"/>
        <w:rPr>
          <w:sz w:val="20"/>
          <w:szCs w:val="20"/>
        </w:rPr>
      </w:pPr>
      <w:r w:rsidRPr="005D02FA">
        <w:rPr>
          <w:sz w:val="20"/>
          <w:szCs w:val="20"/>
        </w:rPr>
        <w:t>Blight (necromancy)</w:t>
      </w:r>
    </w:p>
    <w:p w14:paraId="3BAA32D0" w14:textId="7C48375F" w:rsidR="00825D9B" w:rsidRDefault="00825D9B" w:rsidP="005D02FA">
      <w:pPr>
        <w:pStyle w:val="core-stylescore-body"/>
        <w:rPr>
          <w:sz w:val="20"/>
          <w:szCs w:val="20"/>
        </w:rPr>
      </w:pPr>
      <w:r>
        <w:rPr>
          <w:sz w:val="20"/>
          <w:szCs w:val="20"/>
        </w:rPr>
        <w:t>Charm Monster (enchantment)</w:t>
      </w:r>
    </w:p>
    <w:p w14:paraId="356847AB" w14:textId="05738461" w:rsidR="005D02FA" w:rsidRPr="005D02FA" w:rsidRDefault="005D02FA" w:rsidP="005D02FA">
      <w:pPr>
        <w:pStyle w:val="core-stylescore-body"/>
        <w:rPr>
          <w:sz w:val="20"/>
          <w:szCs w:val="20"/>
        </w:rPr>
      </w:pPr>
      <w:r w:rsidRPr="005D02FA">
        <w:rPr>
          <w:sz w:val="20"/>
          <w:szCs w:val="20"/>
        </w:rPr>
        <w:t>Dimension Door (conjuration)</w:t>
      </w:r>
    </w:p>
    <w:p w14:paraId="089CD7E6" w14:textId="77777777" w:rsidR="00825D9B" w:rsidRDefault="00825D9B" w:rsidP="00825D9B">
      <w:pPr>
        <w:pStyle w:val="core-stylescore-body"/>
        <w:rPr>
          <w:sz w:val="20"/>
          <w:szCs w:val="20"/>
        </w:rPr>
      </w:pPr>
      <w:r>
        <w:rPr>
          <w:sz w:val="20"/>
          <w:szCs w:val="20"/>
        </w:rPr>
        <w:t>Elemental bane (transmutation)</w:t>
      </w:r>
    </w:p>
    <w:p w14:paraId="4D13C5BF" w14:textId="7C922A82" w:rsidR="005D02FA" w:rsidRPr="005D02FA" w:rsidRDefault="005D02FA" w:rsidP="005D02FA">
      <w:pPr>
        <w:pStyle w:val="core-stylescore-body"/>
        <w:rPr>
          <w:sz w:val="20"/>
          <w:szCs w:val="20"/>
        </w:rPr>
      </w:pPr>
      <w:r w:rsidRPr="005D02FA">
        <w:rPr>
          <w:sz w:val="20"/>
          <w:szCs w:val="20"/>
        </w:rPr>
        <w:t>Hallucinatory Terrain (illusion)</w:t>
      </w:r>
    </w:p>
    <w:p w14:paraId="313F4F5F" w14:textId="592096F0" w:rsidR="00425D9F" w:rsidRDefault="003D2CE1" w:rsidP="00425D9F">
      <w:pPr>
        <w:pStyle w:val="NormalWeb"/>
        <w:rPr>
          <w:sz w:val="20"/>
          <w:szCs w:val="20"/>
          <w:lang w:val="en"/>
        </w:rPr>
      </w:pPr>
      <w:r>
        <w:rPr>
          <w:sz w:val="20"/>
          <w:szCs w:val="20"/>
          <w:lang w:val="en"/>
        </w:rPr>
        <w:t>Shadow of moil (necromancy)</w:t>
      </w:r>
    </w:p>
    <w:p w14:paraId="52EBF7EC" w14:textId="47B31E2B" w:rsidR="003D2CE1" w:rsidRDefault="003D2CE1" w:rsidP="00425D9F">
      <w:pPr>
        <w:pStyle w:val="NormalWeb"/>
        <w:rPr>
          <w:sz w:val="20"/>
          <w:szCs w:val="20"/>
          <w:lang w:val="en"/>
        </w:rPr>
      </w:pPr>
      <w:r>
        <w:rPr>
          <w:sz w:val="20"/>
          <w:szCs w:val="20"/>
          <w:lang w:val="en"/>
        </w:rPr>
        <w:t>Spirit of Death (necromancy)</w:t>
      </w:r>
    </w:p>
    <w:p w14:paraId="3000BBBF" w14:textId="4192F160" w:rsidR="003D2CE1" w:rsidRDefault="003D2CE1" w:rsidP="00425D9F">
      <w:pPr>
        <w:pStyle w:val="NormalWeb"/>
        <w:rPr>
          <w:sz w:val="20"/>
          <w:szCs w:val="20"/>
          <w:lang w:val="en"/>
        </w:rPr>
      </w:pPr>
      <w:r>
        <w:rPr>
          <w:sz w:val="20"/>
          <w:szCs w:val="20"/>
          <w:lang w:val="en"/>
        </w:rPr>
        <w:t>Sickening radiance (evocation)</w:t>
      </w:r>
    </w:p>
    <w:p w14:paraId="05250183" w14:textId="7E506C7E" w:rsidR="003D2CE1" w:rsidRDefault="003D2CE1" w:rsidP="00425D9F">
      <w:pPr>
        <w:pStyle w:val="NormalWeb"/>
        <w:rPr>
          <w:sz w:val="20"/>
          <w:szCs w:val="20"/>
          <w:lang w:val="en"/>
        </w:rPr>
      </w:pPr>
      <w:r>
        <w:rPr>
          <w:sz w:val="20"/>
          <w:szCs w:val="20"/>
          <w:lang w:val="en"/>
        </w:rPr>
        <w:t xml:space="preserve">Summon </w:t>
      </w:r>
      <w:r w:rsidR="00F56A23">
        <w:rPr>
          <w:sz w:val="20"/>
          <w:szCs w:val="20"/>
          <w:lang w:val="en"/>
        </w:rPr>
        <w:t>aberration</w:t>
      </w:r>
      <w:r>
        <w:rPr>
          <w:sz w:val="20"/>
          <w:szCs w:val="20"/>
          <w:lang w:val="en"/>
        </w:rPr>
        <w:t xml:space="preserve"> (conjuration)</w:t>
      </w:r>
    </w:p>
    <w:p w14:paraId="503CEE51" w14:textId="7FC9FEDD" w:rsidR="003D2CE1" w:rsidRPr="00BF38C1" w:rsidRDefault="003D2CE1" w:rsidP="00425D9F">
      <w:pPr>
        <w:pStyle w:val="NormalWeb"/>
        <w:rPr>
          <w:sz w:val="20"/>
          <w:szCs w:val="20"/>
          <w:lang w:val="en"/>
        </w:rPr>
      </w:pPr>
      <w:r>
        <w:rPr>
          <w:sz w:val="20"/>
          <w:szCs w:val="20"/>
          <w:lang w:val="en"/>
        </w:rPr>
        <w:t>Summon greater demon (conjuration)</w:t>
      </w:r>
    </w:p>
    <w:sectPr w:rsidR="003D2CE1" w:rsidRPr="00BF38C1" w:rsidSect="005D3994">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3537C" w14:textId="77777777" w:rsidR="00434B49" w:rsidRDefault="00434B49" w:rsidP="008F4093">
      <w:r>
        <w:separator/>
      </w:r>
    </w:p>
  </w:endnote>
  <w:endnote w:type="continuationSeparator" w:id="0">
    <w:p w14:paraId="11716E48" w14:textId="77777777" w:rsidR="00434B49" w:rsidRDefault="00434B49"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1780072700" name="Picture 178007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380A3" w14:textId="77777777" w:rsidR="00434B49" w:rsidRDefault="00434B49" w:rsidP="008F4093">
      <w:r>
        <w:separator/>
      </w:r>
    </w:p>
  </w:footnote>
  <w:footnote w:type="continuationSeparator" w:id="0">
    <w:p w14:paraId="1E5733E6" w14:textId="77777777" w:rsidR="00434B49" w:rsidRDefault="00434B49"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EAB3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E253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5ECB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58DA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041E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404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10B7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A6C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E8B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44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A4953"/>
    <w:multiLevelType w:val="hybridMultilevel"/>
    <w:tmpl w:val="5860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55928"/>
    <w:multiLevelType w:val="multilevel"/>
    <w:tmpl w:val="365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55877"/>
    <w:multiLevelType w:val="hybridMultilevel"/>
    <w:tmpl w:val="26608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C4463"/>
    <w:multiLevelType w:val="multilevel"/>
    <w:tmpl w:val="B09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006F6"/>
    <w:multiLevelType w:val="hybridMultilevel"/>
    <w:tmpl w:val="9A1A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ED0AE4"/>
    <w:multiLevelType w:val="hybridMultilevel"/>
    <w:tmpl w:val="FF0058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14484749"/>
    <w:multiLevelType w:val="multilevel"/>
    <w:tmpl w:val="F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D1FEE"/>
    <w:multiLevelType w:val="multilevel"/>
    <w:tmpl w:val="6DB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23FE7"/>
    <w:multiLevelType w:val="multilevel"/>
    <w:tmpl w:val="915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D5939"/>
    <w:multiLevelType w:val="hybridMultilevel"/>
    <w:tmpl w:val="FC0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C1297F"/>
    <w:multiLevelType w:val="hybridMultilevel"/>
    <w:tmpl w:val="38162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1B0057"/>
    <w:multiLevelType w:val="multilevel"/>
    <w:tmpl w:val="88E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D522CB"/>
    <w:multiLevelType w:val="hybridMultilevel"/>
    <w:tmpl w:val="AB4C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B40C5C"/>
    <w:multiLevelType w:val="multilevel"/>
    <w:tmpl w:val="8BF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CC221E"/>
    <w:multiLevelType w:val="multilevel"/>
    <w:tmpl w:val="439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A45028"/>
    <w:multiLevelType w:val="multilevel"/>
    <w:tmpl w:val="93C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E7E5D"/>
    <w:multiLevelType w:val="multilevel"/>
    <w:tmpl w:val="290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46565C"/>
    <w:multiLevelType w:val="multilevel"/>
    <w:tmpl w:val="9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F22A74"/>
    <w:multiLevelType w:val="multilevel"/>
    <w:tmpl w:val="AD5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7B6E05"/>
    <w:multiLevelType w:val="hybridMultilevel"/>
    <w:tmpl w:val="E1B8E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F87B96"/>
    <w:multiLevelType w:val="hybridMultilevel"/>
    <w:tmpl w:val="DB8E6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5B61C4"/>
    <w:multiLevelType w:val="hybridMultilevel"/>
    <w:tmpl w:val="AB8C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37311B5"/>
    <w:multiLevelType w:val="multilevel"/>
    <w:tmpl w:val="EB4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B37E4"/>
    <w:multiLevelType w:val="multilevel"/>
    <w:tmpl w:val="D2E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CC249E"/>
    <w:multiLevelType w:val="hybridMultilevel"/>
    <w:tmpl w:val="DA64D794"/>
    <w:lvl w:ilvl="0" w:tplc="F056A8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744EB0"/>
    <w:multiLevelType w:val="hybridMultilevel"/>
    <w:tmpl w:val="22F8F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433510"/>
    <w:multiLevelType w:val="hybridMultilevel"/>
    <w:tmpl w:val="B43A8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2113F8"/>
    <w:multiLevelType w:val="multilevel"/>
    <w:tmpl w:val="AA1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455341"/>
    <w:multiLevelType w:val="multilevel"/>
    <w:tmpl w:val="5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E45912"/>
    <w:multiLevelType w:val="hybridMultilevel"/>
    <w:tmpl w:val="A1689A1E"/>
    <w:lvl w:ilvl="0" w:tplc="A2041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C4514F"/>
    <w:multiLevelType w:val="multilevel"/>
    <w:tmpl w:val="361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AD784D"/>
    <w:multiLevelType w:val="multilevel"/>
    <w:tmpl w:val="DC1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15151"/>
    <w:multiLevelType w:val="hybridMultilevel"/>
    <w:tmpl w:val="8C589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183BA2"/>
    <w:multiLevelType w:val="multilevel"/>
    <w:tmpl w:val="00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A61A95"/>
    <w:multiLevelType w:val="multilevel"/>
    <w:tmpl w:val="01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913EEB"/>
    <w:multiLevelType w:val="multilevel"/>
    <w:tmpl w:val="1C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3E5698"/>
    <w:multiLevelType w:val="hybridMultilevel"/>
    <w:tmpl w:val="7BC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E750D0"/>
    <w:multiLevelType w:val="hybridMultilevel"/>
    <w:tmpl w:val="94FE77DA"/>
    <w:lvl w:ilvl="0" w:tplc="5DC6F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1E08C3"/>
    <w:multiLevelType w:val="hybridMultilevel"/>
    <w:tmpl w:val="B7802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587910"/>
    <w:multiLevelType w:val="hybridMultilevel"/>
    <w:tmpl w:val="72467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0A688B"/>
    <w:multiLevelType w:val="hybridMultilevel"/>
    <w:tmpl w:val="93721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A33ECE"/>
    <w:multiLevelType w:val="hybridMultilevel"/>
    <w:tmpl w:val="B82AC758"/>
    <w:lvl w:ilvl="0" w:tplc="1772DFE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5" w15:restartNumberingAfterBreak="0">
    <w:nsid w:val="64FD0978"/>
    <w:multiLevelType w:val="hybridMultilevel"/>
    <w:tmpl w:val="CFC0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A23B17"/>
    <w:multiLevelType w:val="multilevel"/>
    <w:tmpl w:val="461A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E331B5"/>
    <w:multiLevelType w:val="multilevel"/>
    <w:tmpl w:val="2E54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2A45D0"/>
    <w:multiLevelType w:val="hybridMultilevel"/>
    <w:tmpl w:val="5B16E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C7498C"/>
    <w:multiLevelType w:val="multilevel"/>
    <w:tmpl w:val="75861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382944"/>
    <w:multiLevelType w:val="multilevel"/>
    <w:tmpl w:val="AC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C45A6C"/>
    <w:multiLevelType w:val="multilevel"/>
    <w:tmpl w:val="444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DA2FBF"/>
    <w:multiLevelType w:val="multilevel"/>
    <w:tmpl w:val="EB1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0F508B"/>
    <w:multiLevelType w:val="multilevel"/>
    <w:tmpl w:val="3DC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6D7B63"/>
    <w:multiLevelType w:val="multilevel"/>
    <w:tmpl w:val="C28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B83C7A"/>
    <w:multiLevelType w:val="hybridMultilevel"/>
    <w:tmpl w:val="A77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1965">
    <w:abstractNumId w:val="36"/>
  </w:num>
  <w:num w:numId="2" w16cid:durableId="1916746349">
    <w:abstractNumId w:val="50"/>
  </w:num>
  <w:num w:numId="3" w16cid:durableId="1144153724">
    <w:abstractNumId w:val="21"/>
  </w:num>
  <w:num w:numId="4" w16cid:durableId="1231844954">
    <w:abstractNumId w:val="47"/>
  </w:num>
  <w:num w:numId="5" w16cid:durableId="341786399">
    <w:abstractNumId w:val="61"/>
  </w:num>
  <w:num w:numId="6" w16cid:durableId="1181773670">
    <w:abstractNumId w:val="28"/>
  </w:num>
  <w:num w:numId="7" w16cid:durableId="1834759543">
    <w:abstractNumId w:val="64"/>
  </w:num>
  <w:num w:numId="8" w16cid:durableId="577979853">
    <w:abstractNumId w:val="24"/>
  </w:num>
  <w:num w:numId="9" w16cid:durableId="1069962798">
    <w:abstractNumId w:val="35"/>
  </w:num>
  <w:num w:numId="10" w16cid:durableId="259879160">
    <w:abstractNumId w:val="44"/>
  </w:num>
  <w:num w:numId="11" w16cid:durableId="1004167183">
    <w:abstractNumId w:val="16"/>
  </w:num>
  <w:num w:numId="12" w16cid:durableId="811748749">
    <w:abstractNumId w:val="43"/>
  </w:num>
  <w:num w:numId="13" w16cid:durableId="1211697054">
    <w:abstractNumId w:val="25"/>
  </w:num>
  <w:num w:numId="14" w16cid:durableId="1997373200">
    <w:abstractNumId w:val="34"/>
  </w:num>
  <w:num w:numId="15" w16cid:durableId="517894527">
    <w:abstractNumId w:val="18"/>
  </w:num>
  <w:num w:numId="16" w16cid:durableId="176818409">
    <w:abstractNumId w:val="27"/>
  </w:num>
  <w:num w:numId="17" w16cid:durableId="1941912181">
    <w:abstractNumId w:val="60"/>
  </w:num>
  <w:num w:numId="18" w16cid:durableId="1328285551">
    <w:abstractNumId w:val="11"/>
  </w:num>
  <w:num w:numId="19" w16cid:durableId="1012488812">
    <w:abstractNumId w:val="26"/>
  </w:num>
  <w:num w:numId="20" w16cid:durableId="206333107">
    <w:abstractNumId w:val="63"/>
  </w:num>
  <w:num w:numId="21" w16cid:durableId="1334071549">
    <w:abstractNumId w:val="46"/>
  </w:num>
  <w:num w:numId="22" w16cid:durableId="336275601">
    <w:abstractNumId w:val="48"/>
  </w:num>
  <w:num w:numId="23" w16cid:durableId="1348218432">
    <w:abstractNumId w:val="39"/>
  </w:num>
  <w:num w:numId="24" w16cid:durableId="1702172108">
    <w:abstractNumId w:val="15"/>
  </w:num>
  <w:num w:numId="25" w16cid:durableId="1019429003">
    <w:abstractNumId w:val="40"/>
  </w:num>
  <w:num w:numId="26" w16cid:durableId="1887836444">
    <w:abstractNumId w:val="62"/>
  </w:num>
  <w:num w:numId="27" w16cid:durableId="985473710">
    <w:abstractNumId w:val="5"/>
  </w:num>
  <w:num w:numId="28" w16cid:durableId="945775294">
    <w:abstractNumId w:val="4"/>
  </w:num>
  <w:num w:numId="29" w16cid:durableId="1302151630">
    <w:abstractNumId w:val="54"/>
  </w:num>
  <w:num w:numId="30" w16cid:durableId="933169610">
    <w:abstractNumId w:val="9"/>
  </w:num>
  <w:num w:numId="31" w16cid:durableId="1928728656">
    <w:abstractNumId w:val="7"/>
  </w:num>
  <w:num w:numId="32" w16cid:durableId="1374115983">
    <w:abstractNumId w:val="6"/>
  </w:num>
  <w:num w:numId="33" w16cid:durableId="609437810">
    <w:abstractNumId w:val="8"/>
  </w:num>
  <w:num w:numId="34" w16cid:durableId="1575580761">
    <w:abstractNumId w:val="3"/>
  </w:num>
  <w:num w:numId="35" w16cid:durableId="1848981951">
    <w:abstractNumId w:val="2"/>
  </w:num>
  <w:num w:numId="36" w16cid:durableId="423695827">
    <w:abstractNumId w:val="1"/>
  </w:num>
  <w:num w:numId="37" w16cid:durableId="1473450754">
    <w:abstractNumId w:val="0"/>
  </w:num>
  <w:num w:numId="38" w16cid:durableId="909655862">
    <w:abstractNumId w:val="19"/>
  </w:num>
  <w:num w:numId="39" w16cid:durableId="1225603409">
    <w:abstractNumId w:val="32"/>
  </w:num>
  <w:num w:numId="40" w16cid:durableId="413817192">
    <w:abstractNumId w:val="41"/>
  </w:num>
  <w:num w:numId="41" w16cid:durableId="708846045">
    <w:abstractNumId w:val="33"/>
  </w:num>
  <w:num w:numId="42" w16cid:durableId="1920937858">
    <w:abstractNumId w:val="22"/>
  </w:num>
  <w:num w:numId="43" w16cid:durableId="1654336048">
    <w:abstractNumId w:val="38"/>
  </w:num>
  <w:num w:numId="44" w16cid:durableId="1330326601">
    <w:abstractNumId w:val="30"/>
  </w:num>
  <w:num w:numId="45" w16cid:durableId="1739202441">
    <w:abstractNumId w:val="58"/>
  </w:num>
  <w:num w:numId="46" w16cid:durableId="1700473572">
    <w:abstractNumId w:val="37"/>
  </w:num>
  <w:num w:numId="47" w16cid:durableId="900403330">
    <w:abstractNumId w:val="12"/>
  </w:num>
  <w:num w:numId="48" w16cid:durableId="879122500">
    <w:abstractNumId w:val="65"/>
  </w:num>
  <w:num w:numId="49" w16cid:durableId="137498111">
    <w:abstractNumId w:val="13"/>
  </w:num>
  <w:num w:numId="50" w16cid:durableId="1863592807">
    <w:abstractNumId w:val="29"/>
  </w:num>
  <w:num w:numId="51" w16cid:durableId="283773031">
    <w:abstractNumId w:val="59"/>
  </w:num>
  <w:num w:numId="52" w16cid:durableId="64183610">
    <w:abstractNumId w:val="51"/>
  </w:num>
  <w:num w:numId="53" w16cid:durableId="1057977591">
    <w:abstractNumId w:val="10"/>
  </w:num>
  <w:num w:numId="54" w16cid:durableId="1271889610">
    <w:abstractNumId w:val="17"/>
  </w:num>
  <w:num w:numId="55" w16cid:durableId="1069766552">
    <w:abstractNumId w:val="31"/>
  </w:num>
  <w:num w:numId="56" w16cid:durableId="1952474115">
    <w:abstractNumId w:val="20"/>
  </w:num>
  <w:num w:numId="57" w16cid:durableId="1597907021">
    <w:abstractNumId w:val="52"/>
  </w:num>
  <w:num w:numId="58" w16cid:durableId="793407451">
    <w:abstractNumId w:val="57"/>
  </w:num>
  <w:num w:numId="59" w16cid:durableId="21370538">
    <w:abstractNumId w:val="56"/>
  </w:num>
  <w:num w:numId="60" w16cid:durableId="1869297502">
    <w:abstractNumId w:val="42"/>
  </w:num>
  <w:num w:numId="61" w16cid:durableId="1161458824">
    <w:abstractNumId w:val="55"/>
  </w:num>
  <w:num w:numId="62" w16cid:durableId="1687095147">
    <w:abstractNumId w:val="45"/>
  </w:num>
  <w:num w:numId="63" w16cid:durableId="825786030">
    <w:abstractNumId w:val="23"/>
  </w:num>
  <w:num w:numId="64" w16cid:durableId="1621717595">
    <w:abstractNumId w:val="49"/>
  </w:num>
  <w:num w:numId="65" w16cid:durableId="412095385">
    <w:abstractNumId w:val="14"/>
  </w:num>
  <w:num w:numId="66" w16cid:durableId="776868533">
    <w:abstractNumId w:val="5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B49"/>
    <w:rsid w:val="00015BBF"/>
    <w:rsid w:val="0001667B"/>
    <w:rsid w:val="00020133"/>
    <w:rsid w:val="00020DC1"/>
    <w:rsid w:val="00021750"/>
    <w:rsid w:val="000232A5"/>
    <w:rsid w:val="000233F6"/>
    <w:rsid w:val="00024096"/>
    <w:rsid w:val="000241CC"/>
    <w:rsid w:val="00024521"/>
    <w:rsid w:val="00025641"/>
    <w:rsid w:val="00025C15"/>
    <w:rsid w:val="000263AA"/>
    <w:rsid w:val="00026884"/>
    <w:rsid w:val="00026BBB"/>
    <w:rsid w:val="00027786"/>
    <w:rsid w:val="000316E1"/>
    <w:rsid w:val="000320B3"/>
    <w:rsid w:val="0003262A"/>
    <w:rsid w:val="00032EA9"/>
    <w:rsid w:val="00032EF6"/>
    <w:rsid w:val="0003364B"/>
    <w:rsid w:val="00033852"/>
    <w:rsid w:val="00034097"/>
    <w:rsid w:val="000344DF"/>
    <w:rsid w:val="00034BA3"/>
    <w:rsid w:val="00035735"/>
    <w:rsid w:val="0003573A"/>
    <w:rsid w:val="00036293"/>
    <w:rsid w:val="000367FC"/>
    <w:rsid w:val="00037DEF"/>
    <w:rsid w:val="0004218F"/>
    <w:rsid w:val="00042FF6"/>
    <w:rsid w:val="00045071"/>
    <w:rsid w:val="00045138"/>
    <w:rsid w:val="00045D1E"/>
    <w:rsid w:val="000461CD"/>
    <w:rsid w:val="00046850"/>
    <w:rsid w:val="00047EB8"/>
    <w:rsid w:val="00050BA2"/>
    <w:rsid w:val="0005136F"/>
    <w:rsid w:val="000517DB"/>
    <w:rsid w:val="000518B0"/>
    <w:rsid w:val="0005190C"/>
    <w:rsid w:val="00051CA9"/>
    <w:rsid w:val="00052EF6"/>
    <w:rsid w:val="00052F70"/>
    <w:rsid w:val="0005421B"/>
    <w:rsid w:val="00054D55"/>
    <w:rsid w:val="00054EFF"/>
    <w:rsid w:val="00055EB2"/>
    <w:rsid w:val="000573D0"/>
    <w:rsid w:val="00060B14"/>
    <w:rsid w:val="000627C4"/>
    <w:rsid w:val="00063C15"/>
    <w:rsid w:val="00065676"/>
    <w:rsid w:val="00067801"/>
    <w:rsid w:val="00067AB3"/>
    <w:rsid w:val="00070E10"/>
    <w:rsid w:val="00071952"/>
    <w:rsid w:val="00073DB0"/>
    <w:rsid w:val="00074361"/>
    <w:rsid w:val="000743A7"/>
    <w:rsid w:val="00074D87"/>
    <w:rsid w:val="0007529B"/>
    <w:rsid w:val="000763B1"/>
    <w:rsid w:val="0007771F"/>
    <w:rsid w:val="000778BD"/>
    <w:rsid w:val="00077C9C"/>
    <w:rsid w:val="00082258"/>
    <w:rsid w:val="00082630"/>
    <w:rsid w:val="00083009"/>
    <w:rsid w:val="00083870"/>
    <w:rsid w:val="00086023"/>
    <w:rsid w:val="0008690A"/>
    <w:rsid w:val="000875DA"/>
    <w:rsid w:val="000906DB"/>
    <w:rsid w:val="00091014"/>
    <w:rsid w:val="0009186E"/>
    <w:rsid w:val="00091B50"/>
    <w:rsid w:val="00092E5A"/>
    <w:rsid w:val="00093272"/>
    <w:rsid w:val="00094BB8"/>
    <w:rsid w:val="00096A1B"/>
    <w:rsid w:val="000A3D49"/>
    <w:rsid w:val="000A455B"/>
    <w:rsid w:val="000A4F41"/>
    <w:rsid w:val="000A61A8"/>
    <w:rsid w:val="000B19E6"/>
    <w:rsid w:val="000B39AC"/>
    <w:rsid w:val="000B3EFD"/>
    <w:rsid w:val="000B3F80"/>
    <w:rsid w:val="000B511A"/>
    <w:rsid w:val="000B7B20"/>
    <w:rsid w:val="000C0473"/>
    <w:rsid w:val="000C0632"/>
    <w:rsid w:val="000C0AEB"/>
    <w:rsid w:val="000C0E4C"/>
    <w:rsid w:val="000C0E5A"/>
    <w:rsid w:val="000C128B"/>
    <w:rsid w:val="000C178C"/>
    <w:rsid w:val="000C27C4"/>
    <w:rsid w:val="000C2F3F"/>
    <w:rsid w:val="000C4215"/>
    <w:rsid w:val="000C56B4"/>
    <w:rsid w:val="000C5A61"/>
    <w:rsid w:val="000C5D4B"/>
    <w:rsid w:val="000C6B80"/>
    <w:rsid w:val="000D0E23"/>
    <w:rsid w:val="000D18FE"/>
    <w:rsid w:val="000D443C"/>
    <w:rsid w:val="000D5D27"/>
    <w:rsid w:val="000E20F5"/>
    <w:rsid w:val="000E2BDB"/>
    <w:rsid w:val="000E45DF"/>
    <w:rsid w:val="000E60B1"/>
    <w:rsid w:val="000E6CDF"/>
    <w:rsid w:val="000E70EE"/>
    <w:rsid w:val="000E73BE"/>
    <w:rsid w:val="000E79AC"/>
    <w:rsid w:val="000F1194"/>
    <w:rsid w:val="000F263A"/>
    <w:rsid w:val="000F2795"/>
    <w:rsid w:val="000F2DDA"/>
    <w:rsid w:val="000F2F0E"/>
    <w:rsid w:val="000F399E"/>
    <w:rsid w:val="000F43A7"/>
    <w:rsid w:val="000F5C1E"/>
    <w:rsid w:val="000F6C34"/>
    <w:rsid w:val="000F6D38"/>
    <w:rsid w:val="000F7134"/>
    <w:rsid w:val="00104A10"/>
    <w:rsid w:val="001069E6"/>
    <w:rsid w:val="00107AA6"/>
    <w:rsid w:val="0011027B"/>
    <w:rsid w:val="001122CE"/>
    <w:rsid w:val="001133AB"/>
    <w:rsid w:val="00114375"/>
    <w:rsid w:val="00114C46"/>
    <w:rsid w:val="00115199"/>
    <w:rsid w:val="00116B12"/>
    <w:rsid w:val="00116E1F"/>
    <w:rsid w:val="001205B8"/>
    <w:rsid w:val="0012113E"/>
    <w:rsid w:val="00122F97"/>
    <w:rsid w:val="001240CD"/>
    <w:rsid w:val="00124B15"/>
    <w:rsid w:val="0012613D"/>
    <w:rsid w:val="0012664D"/>
    <w:rsid w:val="00127139"/>
    <w:rsid w:val="001271F2"/>
    <w:rsid w:val="001273A9"/>
    <w:rsid w:val="001308A6"/>
    <w:rsid w:val="00132CA9"/>
    <w:rsid w:val="00133635"/>
    <w:rsid w:val="00135AFF"/>
    <w:rsid w:val="0013628A"/>
    <w:rsid w:val="0013673A"/>
    <w:rsid w:val="00141EC8"/>
    <w:rsid w:val="00142352"/>
    <w:rsid w:val="00143051"/>
    <w:rsid w:val="00143BEF"/>
    <w:rsid w:val="00143CFF"/>
    <w:rsid w:val="00145330"/>
    <w:rsid w:val="001457FD"/>
    <w:rsid w:val="00150621"/>
    <w:rsid w:val="001513B6"/>
    <w:rsid w:val="00151F92"/>
    <w:rsid w:val="001530AA"/>
    <w:rsid w:val="001533FD"/>
    <w:rsid w:val="00154B53"/>
    <w:rsid w:val="0015625B"/>
    <w:rsid w:val="00163643"/>
    <w:rsid w:val="00165AEF"/>
    <w:rsid w:val="00166C20"/>
    <w:rsid w:val="00174B0F"/>
    <w:rsid w:val="0017579C"/>
    <w:rsid w:val="00175F14"/>
    <w:rsid w:val="001779E5"/>
    <w:rsid w:val="0018021C"/>
    <w:rsid w:val="00180C4A"/>
    <w:rsid w:val="00185482"/>
    <w:rsid w:val="001854F8"/>
    <w:rsid w:val="00185EE7"/>
    <w:rsid w:val="00186235"/>
    <w:rsid w:val="00187887"/>
    <w:rsid w:val="00192625"/>
    <w:rsid w:val="00193343"/>
    <w:rsid w:val="001940FD"/>
    <w:rsid w:val="001945FA"/>
    <w:rsid w:val="001971DB"/>
    <w:rsid w:val="001A03E6"/>
    <w:rsid w:val="001A09F5"/>
    <w:rsid w:val="001A202C"/>
    <w:rsid w:val="001A2B4C"/>
    <w:rsid w:val="001A2BCA"/>
    <w:rsid w:val="001A68A1"/>
    <w:rsid w:val="001A6F4E"/>
    <w:rsid w:val="001B19A8"/>
    <w:rsid w:val="001B1FD9"/>
    <w:rsid w:val="001B2C24"/>
    <w:rsid w:val="001B3871"/>
    <w:rsid w:val="001B4267"/>
    <w:rsid w:val="001B428A"/>
    <w:rsid w:val="001B4466"/>
    <w:rsid w:val="001B6A3E"/>
    <w:rsid w:val="001C1313"/>
    <w:rsid w:val="001C142B"/>
    <w:rsid w:val="001C1A79"/>
    <w:rsid w:val="001C3563"/>
    <w:rsid w:val="001C4744"/>
    <w:rsid w:val="001C61C7"/>
    <w:rsid w:val="001C62A5"/>
    <w:rsid w:val="001C653F"/>
    <w:rsid w:val="001C6974"/>
    <w:rsid w:val="001C6FDE"/>
    <w:rsid w:val="001C7690"/>
    <w:rsid w:val="001C7CA2"/>
    <w:rsid w:val="001C7F5F"/>
    <w:rsid w:val="001D0EED"/>
    <w:rsid w:val="001D539E"/>
    <w:rsid w:val="001D714B"/>
    <w:rsid w:val="001D7BA4"/>
    <w:rsid w:val="001E0312"/>
    <w:rsid w:val="001E3EEA"/>
    <w:rsid w:val="001E437E"/>
    <w:rsid w:val="001E517D"/>
    <w:rsid w:val="001E5899"/>
    <w:rsid w:val="001E6698"/>
    <w:rsid w:val="001E7E78"/>
    <w:rsid w:val="001F0682"/>
    <w:rsid w:val="001F0DA0"/>
    <w:rsid w:val="001F1A8A"/>
    <w:rsid w:val="001F2715"/>
    <w:rsid w:val="001F2A19"/>
    <w:rsid w:val="001F376F"/>
    <w:rsid w:val="001F4AC3"/>
    <w:rsid w:val="001F4E9B"/>
    <w:rsid w:val="001F5BE4"/>
    <w:rsid w:val="001F61D7"/>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73FC"/>
    <w:rsid w:val="00227451"/>
    <w:rsid w:val="00227EBF"/>
    <w:rsid w:val="002300EB"/>
    <w:rsid w:val="00230C10"/>
    <w:rsid w:val="002317B5"/>
    <w:rsid w:val="00232A46"/>
    <w:rsid w:val="0023413D"/>
    <w:rsid w:val="00236391"/>
    <w:rsid w:val="00242108"/>
    <w:rsid w:val="00242149"/>
    <w:rsid w:val="002426FE"/>
    <w:rsid w:val="00246BEF"/>
    <w:rsid w:val="002478D3"/>
    <w:rsid w:val="0025004D"/>
    <w:rsid w:val="00251834"/>
    <w:rsid w:val="00252167"/>
    <w:rsid w:val="002521B6"/>
    <w:rsid w:val="0025279E"/>
    <w:rsid w:val="0025372C"/>
    <w:rsid w:val="00257CA9"/>
    <w:rsid w:val="00261AD4"/>
    <w:rsid w:val="0026241E"/>
    <w:rsid w:val="00265A6E"/>
    <w:rsid w:val="00266F97"/>
    <w:rsid w:val="002673BE"/>
    <w:rsid w:val="00267FC7"/>
    <w:rsid w:val="00271D2C"/>
    <w:rsid w:val="00273F21"/>
    <w:rsid w:val="00274087"/>
    <w:rsid w:val="002746C3"/>
    <w:rsid w:val="00274A16"/>
    <w:rsid w:val="00274E01"/>
    <w:rsid w:val="00274FA1"/>
    <w:rsid w:val="002751AF"/>
    <w:rsid w:val="002753D5"/>
    <w:rsid w:val="0027694F"/>
    <w:rsid w:val="00280B81"/>
    <w:rsid w:val="0028206F"/>
    <w:rsid w:val="002837C4"/>
    <w:rsid w:val="00283CD2"/>
    <w:rsid w:val="00283ED4"/>
    <w:rsid w:val="002845F8"/>
    <w:rsid w:val="00284DAF"/>
    <w:rsid w:val="002870B1"/>
    <w:rsid w:val="0028785B"/>
    <w:rsid w:val="00290D9D"/>
    <w:rsid w:val="00292574"/>
    <w:rsid w:val="002956F6"/>
    <w:rsid w:val="00295CA0"/>
    <w:rsid w:val="0029601A"/>
    <w:rsid w:val="00296442"/>
    <w:rsid w:val="002964C8"/>
    <w:rsid w:val="00296F28"/>
    <w:rsid w:val="00297F69"/>
    <w:rsid w:val="002A0E0B"/>
    <w:rsid w:val="002A3D0F"/>
    <w:rsid w:val="002A417B"/>
    <w:rsid w:val="002A5FD5"/>
    <w:rsid w:val="002A7A91"/>
    <w:rsid w:val="002B071D"/>
    <w:rsid w:val="002B089E"/>
    <w:rsid w:val="002B1248"/>
    <w:rsid w:val="002B1E76"/>
    <w:rsid w:val="002B2589"/>
    <w:rsid w:val="002B2A24"/>
    <w:rsid w:val="002B3261"/>
    <w:rsid w:val="002B3359"/>
    <w:rsid w:val="002B3D6D"/>
    <w:rsid w:val="002B4706"/>
    <w:rsid w:val="002B5E90"/>
    <w:rsid w:val="002B75AA"/>
    <w:rsid w:val="002C13A2"/>
    <w:rsid w:val="002C1527"/>
    <w:rsid w:val="002C167F"/>
    <w:rsid w:val="002C1EF2"/>
    <w:rsid w:val="002C27AD"/>
    <w:rsid w:val="002C3596"/>
    <w:rsid w:val="002C4838"/>
    <w:rsid w:val="002C5922"/>
    <w:rsid w:val="002C7D4C"/>
    <w:rsid w:val="002C7E11"/>
    <w:rsid w:val="002D06F7"/>
    <w:rsid w:val="002D09CB"/>
    <w:rsid w:val="002D24D7"/>
    <w:rsid w:val="002D2704"/>
    <w:rsid w:val="002D2B8D"/>
    <w:rsid w:val="002D4699"/>
    <w:rsid w:val="002D6571"/>
    <w:rsid w:val="002D667A"/>
    <w:rsid w:val="002D6B57"/>
    <w:rsid w:val="002E0897"/>
    <w:rsid w:val="002E153A"/>
    <w:rsid w:val="002E1B34"/>
    <w:rsid w:val="002E3231"/>
    <w:rsid w:val="002E4C28"/>
    <w:rsid w:val="002E58D2"/>
    <w:rsid w:val="002E61CA"/>
    <w:rsid w:val="002E6322"/>
    <w:rsid w:val="002E6902"/>
    <w:rsid w:val="002E6959"/>
    <w:rsid w:val="002F29EF"/>
    <w:rsid w:val="002F413C"/>
    <w:rsid w:val="002F46FF"/>
    <w:rsid w:val="002F4CF1"/>
    <w:rsid w:val="002F53CE"/>
    <w:rsid w:val="002F6134"/>
    <w:rsid w:val="002F686B"/>
    <w:rsid w:val="002F7755"/>
    <w:rsid w:val="003003BE"/>
    <w:rsid w:val="00301E4A"/>
    <w:rsid w:val="00303000"/>
    <w:rsid w:val="003051B3"/>
    <w:rsid w:val="00306F38"/>
    <w:rsid w:val="00307705"/>
    <w:rsid w:val="00311393"/>
    <w:rsid w:val="0031222E"/>
    <w:rsid w:val="003156AF"/>
    <w:rsid w:val="00316094"/>
    <w:rsid w:val="0031702C"/>
    <w:rsid w:val="00317417"/>
    <w:rsid w:val="00320221"/>
    <w:rsid w:val="003208D9"/>
    <w:rsid w:val="00321A33"/>
    <w:rsid w:val="00322133"/>
    <w:rsid w:val="00322B07"/>
    <w:rsid w:val="0032332E"/>
    <w:rsid w:val="00324DC1"/>
    <w:rsid w:val="00330303"/>
    <w:rsid w:val="00330470"/>
    <w:rsid w:val="00331CC6"/>
    <w:rsid w:val="00332898"/>
    <w:rsid w:val="00332F8E"/>
    <w:rsid w:val="0033312C"/>
    <w:rsid w:val="0033477C"/>
    <w:rsid w:val="0033549A"/>
    <w:rsid w:val="0033600B"/>
    <w:rsid w:val="0033697F"/>
    <w:rsid w:val="00336E27"/>
    <w:rsid w:val="00337648"/>
    <w:rsid w:val="00341259"/>
    <w:rsid w:val="00341B4B"/>
    <w:rsid w:val="00341EC9"/>
    <w:rsid w:val="003451B1"/>
    <w:rsid w:val="00346DF9"/>
    <w:rsid w:val="00347C04"/>
    <w:rsid w:val="003503DF"/>
    <w:rsid w:val="0035237C"/>
    <w:rsid w:val="003524C5"/>
    <w:rsid w:val="00353047"/>
    <w:rsid w:val="00353275"/>
    <w:rsid w:val="00354519"/>
    <w:rsid w:val="00355968"/>
    <w:rsid w:val="00355B33"/>
    <w:rsid w:val="00356A1C"/>
    <w:rsid w:val="00357A4B"/>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80269"/>
    <w:rsid w:val="0038031F"/>
    <w:rsid w:val="00381349"/>
    <w:rsid w:val="00381963"/>
    <w:rsid w:val="00383130"/>
    <w:rsid w:val="0038369B"/>
    <w:rsid w:val="00383DA2"/>
    <w:rsid w:val="00384320"/>
    <w:rsid w:val="0038742D"/>
    <w:rsid w:val="0038771A"/>
    <w:rsid w:val="00391D69"/>
    <w:rsid w:val="00393066"/>
    <w:rsid w:val="003939A5"/>
    <w:rsid w:val="00393B9A"/>
    <w:rsid w:val="00393EF5"/>
    <w:rsid w:val="003940E7"/>
    <w:rsid w:val="003946C9"/>
    <w:rsid w:val="003948A2"/>
    <w:rsid w:val="0039494E"/>
    <w:rsid w:val="00394CF3"/>
    <w:rsid w:val="003954D7"/>
    <w:rsid w:val="003956DF"/>
    <w:rsid w:val="00395DC2"/>
    <w:rsid w:val="003A0854"/>
    <w:rsid w:val="003A156E"/>
    <w:rsid w:val="003A1B11"/>
    <w:rsid w:val="003A2EF8"/>
    <w:rsid w:val="003A3B2C"/>
    <w:rsid w:val="003A3CCF"/>
    <w:rsid w:val="003A58C2"/>
    <w:rsid w:val="003A65AB"/>
    <w:rsid w:val="003A75A0"/>
    <w:rsid w:val="003A7F56"/>
    <w:rsid w:val="003B03AE"/>
    <w:rsid w:val="003B24A1"/>
    <w:rsid w:val="003B282A"/>
    <w:rsid w:val="003B2C4E"/>
    <w:rsid w:val="003B2DAA"/>
    <w:rsid w:val="003C1B37"/>
    <w:rsid w:val="003C4016"/>
    <w:rsid w:val="003C57DA"/>
    <w:rsid w:val="003C6292"/>
    <w:rsid w:val="003D0259"/>
    <w:rsid w:val="003D0F53"/>
    <w:rsid w:val="003D25A1"/>
    <w:rsid w:val="003D2CE1"/>
    <w:rsid w:val="003D319A"/>
    <w:rsid w:val="003D3A23"/>
    <w:rsid w:val="003D3ADD"/>
    <w:rsid w:val="003D3C94"/>
    <w:rsid w:val="003D4361"/>
    <w:rsid w:val="003D4EF1"/>
    <w:rsid w:val="003D505F"/>
    <w:rsid w:val="003D737B"/>
    <w:rsid w:val="003E0D8F"/>
    <w:rsid w:val="003E3B93"/>
    <w:rsid w:val="003E431A"/>
    <w:rsid w:val="003E491E"/>
    <w:rsid w:val="003E4B5B"/>
    <w:rsid w:val="003E5E4A"/>
    <w:rsid w:val="003E6C74"/>
    <w:rsid w:val="003E6E54"/>
    <w:rsid w:val="003E7816"/>
    <w:rsid w:val="003F0EA8"/>
    <w:rsid w:val="003F1315"/>
    <w:rsid w:val="003F3369"/>
    <w:rsid w:val="003F368C"/>
    <w:rsid w:val="00400DB1"/>
    <w:rsid w:val="00401FE3"/>
    <w:rsid w:val="00402834"/>
    <w:rsid w:val="00402C7B"/>
    <w:rsid w:val="0040331E"/>
    <w:rsid w:val="00404594"/>
    <w:rsid w:val="00404824"/>
    <w:rsid w:val="004048C4"/>
    <w:rsid w:val="004114F4"/>
    <w:rsid w:val="0041390C"/>
    <w:rsid w:val="00413CA1"/>
    <w:rsid w:val="004141FD"/>
    <w:rsid w:val="0041452D"/>
    <w:rsid w:val="00416204"/>
    <w:rsid w:val="00416598"/>
    <w:rsid w:val="0041672A"/>
    <w:rsid w:val="00417DF9"/>
    <w:rsid w:val="00422699"/>
    <w:rsid w:val="0042269A"/>
    <w:rsid w:val="00422DB6"/>
    <w:rsid w:val="004233F2"/>
    <w:rsid w:val="004238F5"/>
    <w:rsid w:val="00423B55"/>
    <w:rsid w:val="00424EBA"/>
    <w:rsid w:val="00425D9F"/>
    <w:rsid w:val="00430009"/>
    <w:rsid w:val="004307BD"/>
    <w:rsid w:val="00433A8F"/>
    <w:rsid w:val="00434B49"/>
    <w:rsid w:val="004364FA"/>
    <w:rsid w:val="00437B42"/>
    <w:rsid w:val="004404A6"/>
    <w:rsid w:val="004437DB"/>
    <w:rsid w:val="00444255"/>
    <w:rsid w:val="00444587"/>
    <w:rsid w:val="004466DB"/>
    <w:rsid w:val="004468DD"/>
    <w:rsid w:val="00446CA8"/>
    <w:rsid w:val="004503F7"/>
    <w:rsid w:val="00450F61"/>
    <w:rsid w:val="004512D0"/>
    <w:rsid w:val="00451623"/>
    <w:rsid w:val="004543A3"/>
    <w:rsid w:val="004552BD"/>
    <w:rsid w:val="00456112"/>
    <w:rsid w:val="00457C6A"/>
    <w:rsid w:val="00457E1E"/>
    <w:rsid w:val="00460F62"/>
    <w:rsid w:val="0046101C"/>
    <w:rsid w:val="00461FC7"/>
    <w:rsid w:val="0046268A"/>
    <w:rsid w:val="00462A0E"/>
    <w:rsid w:val="00463102"/>
    <w:rsid w:val="00464C85"/>
    <w:rsid w:val="004662DC"/>
    <w:rsid w:val="00470A96"/>
    <w:rsid w:val="004714DC"/>
    <w:rsid w:val="00472123"/>
    <w:rsid w:val="00474BCA"/>
    <w:rsid w:val="00474FC8"/>
    <w:rsid w:val="0047620B"/>
    <w:rsid w:val="00476678"/>
    <w:rsid w:val="004766FC"/>
    <w:rsid w:val="0048051D"/>
    <w:rsid w:val="0048060F"/>
    <w:rsid w:val="004808E6"/>
    <w:rsid w:val="00481051"/>
    <w:rsid w:val="00481A24"/>
    <w:rsid w:val="0048385B"/>
    <w:rsid w:val="00484711"/>
    <w:rsid w:val="00486F69"/>
    <w:rsid w:val="004935EC"/>
    <w:rsid w:val="004938B3"/>
    <w:rsid w:val="00494681"/>
    <w:rsid w:val="004A03DD"/>
    <w:rsid w:val="004A0CB6"/>
    <w:rsid w:val="004A43A8"/>
    <w:rsid w:val="004A4F0E"/>
    <w:rsid w:val="004A63AA"/>
    <w:rsid w:val="004B57FA"/>
    <w:rsid w:val="004B5D76"/>
    <w:rsid w:val="004B725E"/>
    <w:rsid w:val="004C0186"/>
    <w:rsid w:val="004C0DD1"/>
    <w:rsid w:val="004C172B"/>
    <w:rsid w:val="004C3235"/>
    <w:rsid w:val="004C3C82"/>
    <w:rsid w:val="004C43FA"/>
    <w:rsid w:val="004C5DDD"/>
    <w:rsid w:val="004C6992"/>
    <w:rsid w:val="004C6DA7"/>
    <w:rsid w:val="004C7E80"/>
    <w:rsid w:val="004D0A57"/>
    <w:rsid w:val="004D1A6B"/>
    <w:rsid w:val="004D4ADE"/>
    <w:rsid w:val="004D5305"/>
    <w:rsid w:val="004D550F"/>
    <w:rsid w:val="004E1403"/>
    <w:rsid w:val="004E1F6C"/>
    <w:rsid w:val="004E2B38"/>
    <w:rsid w:val="004E4D97"/>
    <w:rsid w:val="004E53B2"/>
    <w:rsid w:val="004E5DB0"/>
    <w:rsid w:val="004E753A"/>
    <w:rsid w:val="004E789A"/>
    <w:rsid w:val="004F1089"/>
    <w:rsid w:val="004F1A0E"/>
    <w:rsid w:val="004F1E3E"/>
    <w:rsid w:val="004F255C"/>
    <w:rsid w:val="004F334D"/>
    <w:rsid w:val="004F5A46"/>
    <w:rsid w:val="004F5B6A"/>
    <w:rsid w:val="004F628F"/>
    <w:rsid w:val="004F6616"/>
    <w:rsid w:val="0050004C"/>
    <w:rsid w:val="005006D1"/>
    <w:rsid w:val="00500C6A"/>
    <w:rsid w:val="00503B5D"/>
    <w:rsid w:val="00506B23"/>
    <w:rsid w:val="00507529"/>
    <w:rsid w:val="00507746"/>
    <w:rsid w:val="0050790F"/>
    <w:rsid w:val="00510CE1"/>
    <w:rsid w:val="00510D75"/>
    <w:rsid w:val="00511ACB"/>
    <w:rsid w:val="00520DA1"/>
    <w:rsid w:val="00521F9F"/>
    <w:rsid w:val="00522285"/>
    <w:rsid w:val="005229FE"/>
    <w:rsid w:val="00523C36"/>
    <w:rsid w:val="00526A4C"/>
    <w:rsid w:val="00526BE2"/>
    <w:rsid w:val="00527B9D"/>
    <w:rsid w:val="00527DC8"/>
    <w:rsid w:val="00533BF2"/>
    <w:rsid w:val="005340E5"/>
    <w:rsid w:val="00534581"/>
    <w:rsid w:val="005348F9"/>
    <w:rsid w:val="00534B08"/>
    <w:rsid w:val="005356E3"/>
    <w:rsid w:val="005358F5"/>
    <w:rsid w:val="00535DA3"/>
    <w:rsid w:val="00537D86"/>
    <w:rsid w:val="005407F5"/>
    <w:rsid w:val="0054093A"/>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A51"/>
    <w:rsid w:val="00553EC9"/>
    <w:rsid w:val="00554BB0"/>
    <w:rsid w:val="00554EFD"/>
    <w:rsid w:val="00555FE4"/>
    <w:rsid w:val="00557503"/>
    <w:rsid w:val="005606F9"/>
    <w:rsid w:val="00562110"/>
    <w:rsid w:val="00565692"/>
    <w:rsid w:val="00565AD9"/>
    <w:rsid w:val="005660C6"/>
    <w:rsid w:val="0056614A"/>
    <w:rsid w:val="00567886"/>
    <w:rsid w:val="005761C4"/>
    <w:rsid w:val="00576DF9"/>
    <w:rsid w:val="00581A53"/>
    <w:rsid w:val="0058236F"/>
    <w:rsid w:val="00582F15"/>
    <w:rsid w:val="00582F22"/>
    <w:rsid w:val="00585080"/>
    <w:rsid w:val="00585F20"/>
    <w:rsid w:val="005861CA"/>
    <w:rsid w:val="00590509"/>
    <w:rsid w:val="00590D1E"/>
    <w:rsid w:val="005952A0"/>
    <w:rsid w:val="00597B0B"/>
    <w:rsid w:val="005A049D"/>
    <w:rsid w:val="005A137C"/>
    <w:rsid w:val="005A13F7"/>
    <w:rsid w:val="005A1FAB"/>
    <w:rsid w:val="005A3CB2"/>
    <w:rsid w:val="005A42E9"/>
    <w:rsid w:val="005A51DF"/>
    <w:rsid w:val="005A7A29"/>
    <w:rsid w:val="005A7F38"/>
    <w:rsid w:val="005B045E"/>
    <w:rsid w:val="005B2836"/>
    <w:rsid w:val="005B3451"/>
    <w:rsid w:val="005B42CF"/>
    <w:rsid w:val="005B4416"/>
    <w:rsid w:val="005B4443"/>
    <w:rsid w:val="005B48AC"/>
    <w:rsid w:val="005B5187"/>
    <w:rsid w:val="005B581F"/>
    <w:rsid w:val="005C032D"/>
    <w:rsid w:val="005C0EF2"/>
    <w:rsid w:val="005C24FC"/>
    <w:rsid w:val="005C3FEB"/>
    <w:rsid w:val="005C442D"/>
    <w:rsid w:val="005C470C"/>
    <w:rsid w:val="005C5878"/>
    <w:rsid w:val="005C6E0C"/>
    <w:rsid w:val="005D02FA"/>
    <w:rsid w:val="005D0D5A"/>
    <w:rsid w:val="005D0E39"/>
    <w:rsid w:val="005D30A6"/>
    <w:rsid w:val="005D3994"/>
    <w:rsid w:val="005D3CD0"/>
    <w:rsid w:val="005D4043"/>
    <w:rsid w:val="005D4F62"/>
    <w:rsid w:val="005D52EE"/>
    <w:rsid w:val="005D54BF"/>
    <w:rsid w:val="005D5D98"/>
    <w:rsid w:val="005D6DE5"/>
    <w:rsid w:val="005E2252"/>
    <w:rsid w:val="005E23BF"/>
    <w:rsid w:val="005E2F74"/>
    <w:rsid w:val="005E3329"/>
    <w:rsid w:val="005E351E"/>
    <w:rsid w:val="005E3E83"/>
    <w:rsid w:val="005E511F"/>
    <w:rsid w:val="005E5C98"/>
    <w:rsid w:val="005E6177"/>
    <w:rsid w:val="005F02D6"/>
    <w:rsid w:val="005F0FAD"/>
    <w:rsid w:val="005F34AB"/>
    <w:rsid w:val="005F49F6"/>
    <w:rsid w:val="005F5888"/>
    <w:rsid w:val="005F7257"/>
    <w:rsid w:val="005F73AA"/>
    <w:rsid w:val="006002D0"/>
    <w:rsid w:val="006015EE"/>
    <w:rsid w:val="00603B67"/>
    <w:rsid w:val="00604034"/>
    <w:rsid w:val="00606A82"/>
    <w:rsid w:val="00606D89"/>
    <w:rsid w:val="006071F6"/>
    <w:rsid w:val="0061078F"/>
    <w:rsid w:val="006138FF"/>
    <w:rsid w:val="00613ECE"/>
    <w:rsid w:val="006152DD"/>
    <w:rsid w:val="00615626"/>
    <w:rsid w:val="006166D8"/>
    <w:rsid w:val="00617496"/>
    <w:rsid w:val="0061759E"/>
    <w:rsid w:val="00620BFE"/>
    <w:rsid w:val="0062207F"/>
    <w:rsid w:val="0062209A"/>
    <w:rsid w:val="0062234F"/>
    <w:rsid w:val="00622EEB"/>
    <w:rsid w:val="00623A54"/>
    <w:rsid w:val="00626722"/>
    <w:rsid w:val="006267B1"/>
    <w:rsid w:val="006278A0"/>
    <w:rsid w:val="00627B66"/>
    <w:rsid w:val="006308F2"/>
    <w:rsid w:val="00630C90"/>
    <w:rsid w:val="00631211"/>
    <w:rsid w:val="0063177C"/>
    <w:rsid w:val="006318E3"/>
    <w:rsid w:val="0063220E"/>
    <w:rsid w:val="0063385A"/>
    <w:rsid w:val="0063415B"/>
    <w:rsid w:val="00634A09"/>
    <w:rsid w:val="00634EF2"/>
    <w:rsid w:val="00635A26"/>
    <w:rsid w:val="00636BF8"/>
    <w:rsid w:val="00636D7D"/>
    <w:rsid w:val="006418CB"/>
    <w:rsid w:val="00642CC6"/>
    <w:rsid w:val="00643108"/>
    <w:rsid w:val="0064332F"/>
    <w:rsid w:val="00645665"/>
    <w:rsid w:val="006458A7"/>
    <w:rsid w:val="00647962"/>
    <w:rsid w:val="00647D11"/>
    <w:rsid w:val="00647F7E"/>
    <w:rsid w:val="00650C2F"/>
    <w:rsid w:val="00651A71"/>
    <w:rsid w:val="00651E3D"/>
    <w:rsid w:val="00655078"/>
    <w:rsid w:val="00660AF2"/>
    <w:rsid w:val="0066202E"/>
    <w:rsid w:val="0066287B"/>
    <w:rsid w:val="0066660F"/>
    <w:rsid w:val="00667FF2"/>
    <w:rsid w:val="00670C20"/>
    <w:rsid w:val="0067103C"/>
    <w:rsid w:val="00671728"/>
    <w:rsid w:val="00672990"/>
    <w:rsid w:val="0067418F"/>
    <w:rsid w:val="00674275"/>
    <w:rsid w:val="00675115"/>
    <w:rsid w:val="006804BC"/>
    <w:rsid w:val="00680522"/>
    <w:rsid w:val="00681AB8"/>
    <w:rsid w:val="00682552"/>
    <w:rsid w:val="00683CB3"/>
    <w:rsid w:val="00684564"/>
    <w:rsid w:val="0068493D"/>
    <w:rsid w:val="00684ECD"/>
    <w:rsid w:val="0068583A"/>
    <w:rsid w:val="00686183"/>
    <w:rsid w:val="00687D9B"/>
    <w:rsid w:val="00691598"/>
    <w:rsid w:val="006916B1"/>
    <w:rsid w:val="006934DB"/>
    <w:rsid w:val="00693C60"/>
    <w:rsid w:val="00693D75"/>
    <w:rsid w:val="00694BE6"/>
    <w:rsid w:val="00695D2D"/>
    <w:rsid w:val="006968C7"/>
    <w:rsid w:val="006A0F84"/>
    <w:rsid w:val="006A1502"/>
    <w:rsid w:val="006A4411"/>
    <w:rsid w:val="006A478F"/>
    <w:rsid w:val="006A59F1"/>
    <w:rsid w:val="006A5C24"/>
    <w:rsid w:val="006B30C0"/>
    <w:rsid w:val="006B5FA6"/>
    <w:rsid w:val="006B601B"/>
    <w:rsid w:val="006B63DC"/>
    <w:rsid w:val="006B6429"/>
    <w:rsid w:val="006C0EC8"/>
    <w:rsid w:val="006C27F6"/>
    <w:rsid w:val="006C31F0"/>
    <w:rsid w:val="006C4DE1"/>
    <w:rsid w:val="006C5E7D"/>
    <w:rsid w:val="006C6636"/>
    <w:rsid w:val="006D1BC3"/>
    <w:rsid w:val="006D2B9B"/>
    <w:rsid w:val="006D489E"/>
    <w:rsid w:val="006D524D"/>
    <w:rsid w:val="006D590A"/>
    <w:rsid w:val="006D5EE3"/>
    <w:rsid w:val="006D6187"/>
    <w:rsid w:val="006D696B"/>
    <w:rsid w:val="006D7C5C"/>
    <w:rsid w:val="006E20FC"/>
    <w:rsid w:val="006E257C"/>
    <w:rsid w:val="006E57D8"/>
    <w:rsid w:val="006E65C9"/>
    <w:rsid w:val="006E6831"/>
    <w:rsid w:val="006E7667"/>
    <w:rsid w:val="006E76F5"/>
    <w:rsid w:val="006F0292"/>
    <w:rsid w:val="006F17F9"/>
    <w:rsid w:val="006F1DBA"/>
    <w:rsid w:val="006F3DA9"/>
    <w:rsid w:val="006F50B3"/>
    <w:rsid w:val="006F5AA3"/>
    <w:rsid w:val="006F64CB"/>
    <w:rsid w:val="006F6EB0"/>
    <w:rsid w:val="00700878"/>
    <w:rsid w:val="00701641"/>
    <w:rsid w:val="0070222E"/>
    <w:rsid w:val="007030BE"/>
    <w:rsid w:val="007030C4"/>
    <w:rsid w:val="007030F7"/>
    <w:rsid w:val="007042D3"/>
    <w:rsid w:val="00705404"/>
    <w:rsid w:val="00705443"/>
    <w:rsid w:val="00705A86"/>
    <w:rsid w:val="007061CC"/>
    <w:rsid w:val="00706FA4"/>
    <w:rsid w:val="00706FB2"/>
    <w:rsid w:val="00712455"/>
    <w:rsid w:val="00713B17"/>
    <w:rsid w:val="00714597"/>
    <w:rsid w:val="007146FB"/>
    <w:rsid w:val="00716006"/>
    <w:rsid w:val="00716D59"/>
    <w:rsid w:val="0072072B"/>
    <w:rsid w:val="00720F8F"/>
    <w:rsid w:val="00721328"/>
    <w:rsid w:val="007229AE"/>
    <w:rsid w:val="00724908"/>
    <w:rsid w:val="007267F4"/>
    <w:rsid w:val="0072697A"/>
    <w:rsid w:val="007332B0"/>
    <w:rsid w:val="00734BAE"/>
    <w:rsid w:val="00735619"/>
    <w:rsid w:val="00736BDF"/>
    <w:rsid w:val="00737DE9"/>
    <w:rsid w:val="00743EFC"/>
    <w:rsid w:val="00743FA4"/>
    <w:rsid w:val="00744C67"/>
    <w:rsid w:val="00745496"/>
    <w:rsid w:val="00746C39"/>
    <w:rsid w:val="0074763E"/>
    <w:rsid w:val="0075066A"/>
    <w:rsid w:val="00750C98"/>
    <w:rsid w:val="00751AB5"/>
    <w:rsid w:val="00752342"/>
    <w:rsid w:val="007547BB"/>
    <w:rsid w:val="00754E2F"/>
    <w:rsid w:val="00755B9B"/>
    <w:rsid w:val="007566F6"/>
    <w:rsid w:val="00757822"/>
    <w:rsid w:val="0076136A"/>
    <w:rsid w:val="00764567"/>
    <w:rsid w:val="00764904"/>
    <w:rsid w:val="0076577B"/>
    <w:rsid w:val="00765C7D"/>
    <w:rsid w:val="00765EFE"/>
    <w:rsid w:val="0077154A"/>
    <w:rsid w:val="00771666"/>
    <w:rsid w:val="00771A55"/>
    <w:rsid w:val="00771F4B"/>
    <w:rsid w:val="00772DEB"/>
    <w:rsid w:val="00772EFF"/>
    <w:rsid w:val="00774A5A"/>
    <w:rsid w:val="00776774"/>
    <w:rsid w:val="007770D0"/>
    <w:rsid w:val="0078140F"/>
    <w:rsid w:val="0078440F"/>
    <w:rsid w:val="00785DB1"/>
    <w:rsid w:val="007913DF"/>
    <w:rsid w:val="00791DCB"/>
    <w:rsid w:val="00791E1A"/>
    <w:rsid w:val="00791FD3"/>
    <w:rsid w:val="00794F1B"/>
    <w:rsid w:val="00796249"/>
    <w:rsid w:val="00796F07"/>
    <w:rsid w:val="007970C3"/>
    <w:rsid w:val="00797A9A"/>
    <w:rsid w:val="007A0515"/>
    <w:rsid w:val="007A05FD"/>
    <w:rsid w:val="007A2C07"/>
    <w:rsid w:val="007A331B"/>
    <w:rsid w:val="007A358F"/>
    <w:rsid w:val="007A4932"/>
    <w:rsid w:val="007A59CA"/>
    <w:rsid w:val="007A5FC3"/>
    <w:rsid w:val="007A78B3"/>
    <w:rsid w:val="007B0D59"/>
    <w:rsid w:val="007B30B1"/>
    <w:rsid w:val="007B34F5"/>
    <w:rsid w:val="007B5BA7"/>
    <w:rsid w:val="007B63A2"/>
    <w:rsid w:val="007B74C8"/>
    <w:rsid w:val="007C06BB"/>
    <w:rsid w:val="007C1ABC"/>
    <w:rsid w:val="007C1DEB"/>
    <w:rsid w:val="007C20DC"/>
    <w:rsid w:val="007C27BF"/>
    <w:rsid w:val="007C286F"/>
    <w:rsid w:val="007C4594"/>
    <w:rsid w:val="007C5422"/>
    <w:rsid w:val="007C55FF"/>
    <w:rsid w:val="007C5C4E"/>
    <w:rsid w:val="007C6932"/>
    <w:rsid w:val="007D0E3D"/>
    <w:rsid w:val="007D23CC"/>
    <w:rsid w:val="007D3FA6"/>
    <w:rsid w:val="007D46A1"/>
    <w:rsid w:val="007D739E"/>
    <w:rsid w:val="007D75E0"/>
    <w:rsid w:val="007D793B"/>
    <w:rsid w:val="007E0200"/>
    <w:rsid w:val="007E1229"/>
    <w:rsid w:val="007E1480"/>
    <w:rsid w:val="007E18C5"/>
    <w:rsid w:val="007E1F37"/>
    <w:rsid w:val="007E3BF7"/>
    <w:rsid w:val="007E5443"/>
    <w:rsid w:val="007E596A"/>
    <w:rsid w:val="007E601A"/>
    <w:rsid w:val="007E6615"/>
    <w:rsid w:val="007F00A0"/>
    <w:rsid w:val="007F2410"/>
    <w:rsid w:val="007F3A11"/>
    <w:rsid w:val="007F42F6"/>
    <w:rsid w:val="007F5109"/>
    <w:rsid w:val="007F5573"/>
    <w:rsid w:val="007F61E4"/>
    <w:rsid w:val="007F6408"/>
    <w:rsid w:val="007F7205"/>
    <w:rsid w:val="007F75AC"/>
    <w:rsid w:val="007F7EE2"/>
    <w:rsid w:val="0080156E"/>
    <w:rsid w:val="00801E90"/>
    <w:rsid w:val="008038A2"/>
    <w:rsid w:val="008044E6"/>
    <w:rsid w:val="00804589"/>
    <w:rsid w:val="00805F91"/>
    <w:rsid w:val="008061B2"/>
    <w:rsid w:val="0080664F"/>
    <w:rsid w:val="00806BC5"/>
    <w:rsid w:val="008168E2"/>
    <w:rsid w:val="00816CB7"/>
    <w:rsid w:val="0082037D"/>
    <w:rsid w:val="0082041F"/>
    <w:rsid w:val="00820A7C"/>
    <w:rsid w:val="00820D01"/>
    <w:rsid w:val="00823961"/>
    <w:rsid w:val="00823F32"/>
    <w:rsid w:val="00825D9B"/>
    <w:rsid w:val="00826DD3"/>
    <w:rsid w:val="008315FF"/>
    <w:rsid w:val="00831B67"/>
    <w:rsid w:val="00831D57"/>
    <w:rsid w:val="00831E40"/>
    <w:rsid w:val="0083358C"/>
    <w:rsid w:val="008337F5"/>
    <w:rsid w:val="008374FA"/>
    <w:rsid w:val="008375EA"/>
    <w:rsid w:val="0084070A"/>
    <w:rsid w:val="00843D99"/>
    <w:rsid w:val="00845AA0"/>
    <w:rsid w:val="008462D9"/>
    <w:rsid w:val="00846B38"/>
    <w:rsid w:val="00847B6C"/>
    <w:rsid w:val="00850200"/>
    <w:rsid w:val="00852C16"/>
    <w:rsid w:val="008548F3"/>
    <w:rsid w:val="00855A08"/>
    <w:rsid w:val="00857559"/>
    <w:rsid w:val="00861487"/>
    <w:rsid w:val="008614F9"/>
    <w:rsid w:val="008632EC"/>
    <w:rsid w:val="0086461A"/>
    <w:rsid w:val="008667C1"/>
    <w:rsid w:val="00866DBD"/>
    <w:rsid w:val="008675CA"/>
    <w:rsid w:val="00867AE9"/>
    <w:rsid w:val="00870492"/>
    <w:rsid w:val="00873B35"/>
    <w:rsid w:val="00873BB4"/>
    <w:rsid w:val="00880137"/>
    <w:rsid w:val="00881969"/>
    <w:rsid w:val="008833B3"/>
    <w:rsid w:val="00887AA2"/>
    <w:rsid w:val="00890EED"/>
    <w:rsid w:val="00892C68"/>
    <w:rsid w:val="008957D1"/>
    <w:rsid w:val="00896487"/>
    <w:rsid w:val="00897373"/>
    <w:rsid w:val="008A0373"/>
    <w:rsid w:val="008A0536"/>
    <w:rsid w:val="008A1058"/>
    <w:rsid w:val="008A410A"/>
    <w:rsid w:val="008A44D7"/>
    <w:rsid w:val="008A46F3"/>
    <w:rsid w:val="008B0E0D"/>
    <w:rsid w:val="008B290F"/>
    <w:rsid w:val="008B2D25"/>
    <w:rsid w:val="008B3A32"/>
    <w:rsid w:val="008B42DD"/>
    <w:rsid w:val="008B7339"/>
    <w:rsid w:val="008C0815"/>
    <w:rsid w:val="008C3D72"/>
    <w:rsid w:val="008C4228"/>
    <w:rsid w:val="008C4CB1"/>
    <w:rsid w:val="008C73E8"/>
    <w:rsid w:val="008D39FC"/>
    <w:rsid w:val="008D5498"/>
    <w:rsid w:val="008D6F5A"/>
    <w:rsid w:val="008E1D03"/>
    <w:rsid w:val="008E1D42"/>
    <w:rsid w:val="008E203E"/>
    <w:rsid w:val="008E2B93"/>
    <w:rsid w:val="008E3E31"/>
    <w:rsid w:val="008E43FB"/>
    <w:rsid w:val="008E6182"/>
    <w:rsid w:val="008E779A"/>
    <w:rsid w:val="008E7BC7"/>
    <w:rsid w:val="008E7DA0"/>
    <w:rsid w:val="008F2BC9"/>
    <w:rsid w:val="008F3F6A"/>
    <w:rsid w:val="008F4093"/>
    <w:rsid w:val="008F6D41"/>
    <w:rsid w:val="008F6DA5"/>
    <w:rsid w:val="008F770A"/>
    <w:rsid w:val="0090016D"/>
    <w:rsid w:val="00901356"/>
    <w:rsid w:val="00901BBB"/>
    <w:rsid w:val="0090255C"/>
    <w:rsid w:val="00902D4E"/>
    <w:rsid w:val="0090369F"/>
    <w:rsid w:val="0090471B"/>
    <w:rsid w:val="00904B50"/>
    <w:rsid w:val="00906091"/>
    <w:rsid w:val="00906A51"/>
    <w:rsid w:val="00906EAE"/>
    <w:rsid w:val="0091210B"/>
    <w:rsid w:val="009124B6"/>
    <w:rsid w:val="009140E6"/>
    <w:rsid w:val="00914955"/>
    <w:rsid w:val="009163C5"/>
    <w:rsid w:val="009166E0"/>
    <w:rsid w:val="00916E6D"/>
    <w:rsid w:val="009170A9"/>
    <w:rsid w:val="0092022E"/>
    <w:rsid w:val="0092076C"/>
    <w:rsid w:val="00920955"/>
    <w:rsid w:val="00920E81"/>
    <w:rsid w:val="00923DD0"/>
    <w:rsid w:val="009240EC"/>
    <w:rsid w:val="00925A64"/>
    <w:rsid w:val="00925E66"/>
    <w:rsid w:val="00926684"/>
    <w:rsid w:val="0092766F"/>
    <w:rsid w:val="009277DB"/>
    <w:rsid w:val="00930321"/>
    <w:rsid w:val="00930993"/>
    <w:rsid w:val="00932CF9"/>
    <w:rsid w:val="009341FB"/>
    <w:rsid w:val="009372EC"/>
    <w:rsid w:val="009374C9"/>
    <w:rsid w:val="00940190"/>
    <w:rsid w:val="00940518"/>
    <w:rsid w:val="00941237"/>
    <w:rsid w:val="00941262"/>
    <w:rsid w:val="0094233A"/>
    <w:rsid w:val="00942B6B"/>
    <w:rsid w:val="0094419F"/>
    <w:rsid w:val="0094553C"/>
    <w:rsid w:val="00946FF3"/>
    <w:rsid w:val="00950154"/>
    <w:rsid w:val="0095055A"/>
    <w:rsid w:val="00955070"/>
    <w:rsid w:val="00955804"/>
    <w:rsid w:val="009614ED"/>
    <w:rsid w:val="00962059"/>
    <w:rsid w:val="00965949"/>
    <w:rsid w:val="00965CE9"/>
    <w:rsid w:val="009660A9"/>
    <w:rsid w:val="00970753"/>
    <w:rsid w:val="009719C1"/>
    <w:rsid w:val="009723F7"/>
    <w:rsid w:val="00972C8D"/>
    <w:rsid w:val="00974BAE"/>
    <w:rsid w:val="009751A2"/>
    <w:rsid w:val="009762F1"/>
    <w:rsid w:val="009768A1"/>
    <w:rsid w:val="009769F7"/>
    <w:rsid w:val="009810D1"/>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744"/>
    <w:rsid w:val="00997757"/>
    <w:rsid w:val="009A048D"/>
    <w:rsid w:val="009A0E3B"/>
    <w:rsid w:val="009A0EB8"/>
    <w:rsid w:val="009A1226"/>
    <w:rsid w:val="009A150A"/>
    <w:rsid w:val="009A1E75"/>
    <w:rsid w:val="009A3486"/>
    <w:rsid w:val="009A36BB"/>
    <w:rsid w:val="009A4775"/>
    <w:rsid w:val="009A6C67"/>
    <w:rsid w:val="009A75AA"/>
    <w:rsid w:val="009B0F39"/>
    <w:rsid w:val="009B1485"/>
    <w:rsid w:val="009B195B"/>
    <w:rsid w:val="009B358A"/>
    <w:rsid w:val="009B471F"/>
    <w:rsid w:val="009B483C"/>
    <w:rsid w:val="009B4A54"/>
    <w:rsid w:val="009B56B5"/>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41FC"/>
    <w:rsid w:val="009D67D5"/>
    <w:rsid w:val="009D6B6C"/>
    <w:rsid w:val="009D6B85"/>
    <w:rsid w:val="009E0FC6"/>
    <w:rsid w:val="009E1DCD"/>
    <w:rsid w:val="009E2175"/>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6C67"/>
    <w:rsid w:val="009F772C"/>
    <w:rsid w:val="00A0152A"/>
    <w:rsid w:val="00A01545"/>
    <w:rsid w:val="00A03080"/>
    <w:rsid w:val="00A04D8D"/>
    <w:rsid w:val="00A07D84"/>
    <w:rsid w:val="00A11853"/>
    <w:rsid w:val="00A13AC7"/>
    <w:rsid w:val="00A13C97"/>
    <w:rsid w:val="00A159E2"/>
    <w:rsid w:val="00A17299"/>
    <w:rsid w:val="00A17ABA"/>
    <w:rsid w:val="00A20E03"/>
    <w:rsid w:val="00A22074"/>
    <w:rsid w:val="00A223BD"/>
    <w:rsid w:val="00A24D66"/>
    <w:rsid w:val="00A25D73"/>
    <w:rsid w:val="00A26963"/>
    <w:rsid w:val="00A26EDD"/>
    <w:rsid w:val="00A27DB8"/>
    <w:rsid w:val="00A35C15"/>
    <w:rsid w:val="00A35CA9"/>
    <w:rsid w:val="00A44607"/>
    <w:rsid w:val="00A4479C"/>
    <w:rsid w:val="00A4580E"/>
    <w:rsid w:val="00A45B17"/>
    <w:rsid w:val="00A47BA4"/>
    <w:rsid w:val="00A47FC8"/>
    <w:rsid w:val="00A51532"/>
    <w:rsid w:val="00A51BDE"/>
    <w:rsid w:val="00A51E02"/>
    <w:rsid w:val="00A52498"/>
    <w:rsid w:val="00A53272"/>
    <w:rsid w:val="00A5496B"/>
    <w:rsid w:val="00A56122"/>
    <w:rsid w:val="00A56806"/>
    <w:rsid w:val="00A569D0"/>
    <w:rsid w:val="00A60C86"/>
    <w:rsid w:val="00A60F6F"/>
    <w:rsid w:val="00A61765"/>
    <w:rsid w:val="00A6341E"/>
    <w:rsid w:val="00A67B47"/>
    <w:rsid w:val="00A67C31"/>
    <w:rsid w:val="00A71A36"/>
    <w:rsid w:val="00A7247E"/>
    <w:rsid w:val="00A73668"/>
    <w:rsid w:val="00A7505E"/>
    <w:rsid w:val="00A7641D"/>
    <w:rsid w:val="00A76FAE"/>
    <w:rsid w:val="00A779FE"/>
    <w:rsid w:val="00A807D9"/>
    <w:rsid w:val="00A81C6A"/>
    <w:rsid w:val="00A81E11"/>
    <w:rsid w:val="00A81EC9"/>
    <w:rsid w:val="00A820A4"/>
    <w:rsid w:val="00A82596"/>
    <w:rsid w:val="00A842D0"/>
    <w:rsid w:val="00A85F60"/>
    <w:rsid w:val="00A86110"/>
    <w:rsid w:val="00A90433"/>
    <w:rsid w:val="00A90639"/>
    <w:rsid w:val="00A90A4C"/>
    <w:rsid w:val="00A925A0"/>
    <w:rsid w:val="00A9303D"/>
    <w:rsid w:val="00A93101"/>
    <w:rsid w:val="00A93408"/>
    <w:rsid w:val="00A93E51"/>
    <w:rsid w:val="00A95904"/>
    <w:rsid w:val="00A95E38"/>
    <w:rsid w:val="00AA1A9A"/>
    <w:rsid w:val="00AA2883"/>
    <w:rsid w:val="00AA4FF9"/>
    <w:rsid w:val="00AA5635"/>
    <w:rsid w:val="00AA5C1A"/>
    <w:rsid w:val="00AA6720"/>
    <w:rsid w:val="00AB2FDE"/>
    <w:rsid w:val="00AB43AF"/>
    <w:rsid w:val="00AB44B3"/>
    <w:rsid w:val="00AB7794"/>
    <w:rsid w:val="00AB7EF8"/>
    <w:rsid w:val="00AC150A"/>
    <w:rsid w:val="00AC1C4B"/>
    <w:rsid w:val="00AC27AC"/>
    <w:rsid w:val="00AC42D5"/>
    <w:rsid w:val="00AC4557"/>
    <w:rsid w:val="00AC6385"/>
    <w:rsid w:val="00AC7527"/>
    <w:rsid w:val="00AC7AF7"/>
    <w:rsid w:val="00AC7CCC"/>
    <w:rsid w:val="00AD08AE"/>
    <w:rsid w:val="00AD12A3"/>
    <w:rsid w:val="00AD259A"/>
    <w:rsid w:val="00AD46E7"/>
    <w:rsid w:val="00AD63D0"/>
    <w:rsid w:val="00AE0048"/>
    <w:rsid w:val="00AE2405"/>
    <w:rsid w:val="00AE2C9F"/>
    <w:rsid w:val="00AE75FF"/>
    <w:rsid w:val="00AE7DA9"/>
    <w:rsid w:val="00AF3DF1"/>
    <w:rsid w:val="00AF4ABC"/>
    <w:rsid w:val="00AF4FF7"/>
    <w:rsid w:val="00AF5509"/>
    <w:rsid w:val="00AF7992"/>
    <w:rsid w:val="00B00DF9"/>
    <w:rsid w:val="00B017BB"/>
    <w:rsid w:val="00B01D5D"/>
    <w:rsid w:val="00B02262"/>
    <w:rsid w:val="00B037FF"/>
    <w:rsid w:val="00B03D92"/>
    <w:rsid w:val="00B04238"/>
    <w:rsid w:val="00B04368"/>
    <w:rsid w:val="00B043E1"/>
    <w:rsid w:val="00B0585A"/>
    <w:rsid w:val="00B07042"/>
    <w:rsid w:val="00B0786D"/>
    <w:rsid w:val="00B07FB5"/>
    <w:rsid w:val="00B10A13"/>
    <w:rsid w:val="00B12AED"/>
    <w:rsid w:val="00B13767"/>
    <w:rsid w:val="00B147C5"/>
    <w:rsid w:val="00B16776"/>
    <w:rsid w:val="00B16B8E"/>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C67"/>
    <w:rsid w:val="00B37DC7"/>
    <w:rsid w:val="00B37DCE"/>
    <w:rsid w:val="00B40B4A"/>
    <w:rsid w:val="00B414F1"/>
    <w:rsid w:val="00B425AF"/>
    <w:rsid w:val="00B43451"/>
    <w:rsid w:val="00B46AFC"/>
    <w:rsid w:val="00B5007B"/>
    <w:rsid w:val="00B538FF"/>
    <w:rsid w:val="00B546A6"/>
    <w:rsid w:val="00B54953"/>
    <w:rsid w:val="00B56D9E"/>
    <w:rsid w:val="00B57767"/>
    <w:rsid w:val="00B57871"/>
    <w:rsid w:val="00B600BB"/>
    <w:rsid w:val="00B61BE6"/>
    <w:rsid w:val="00B62571"/>
    <w:rsid w:val="00B62CBA"/>
    <w:rsid w:val="00B6371B"/>
    <w:rsid w:val="00B64F33"/>
    <w:rsid w:val="00B66CC8"/>
    <w:rsid w:val="00B67E75"/>
    <w:rsid w:val="00B70313"/>
    <w:rsid w:val="00B73050"/>
    <w:rsid w:val="00B734C6"/>
    <w:rsid w:val="00B73FDE"/>
    <w:rsid w:val="00B7449B"/>
    <w:rsid w:val="00B758A2"/>
    <w:rsid w:val="00B8034F"/>
    <w:rsid w:val="00B81867"/>
    <w:rsid w:val="00B8222F"/>
    <w:rsid w:val="00B822E3"/>
    <w:rsid w:val="00B83454"/>
    <w:rsid w:val="00B83F10"/>
    <w:rsid w:val="00B83FC1"/>
    <w:rsid w:val="00B8523E"/>
    <w:rsid w:val="00B902AF"/>
    <w:rsid w:val="00B9287F"/>
    <w:rsid w:val="00B94816"/>
    <w:rsid w:val="00B948B2"/>
    <w:rsid w:val="00B95C78"/>
    <w:rsid w:val="00B97459"/>
    <w:rsid w:val="00BA012A"/>
    <w:rsid w:val="00BA1316"/>
    <w:rsid w:val="00BA15E1"/>
    <w:rsid w:val="00BA20AD"/>
    <w:rsid w:val="00BA2B84"/>
    <w:rsid w:val="00BA31AE"/>
    <w:rsid w:val="00BA322B"/>
    <w:rsid w:val="00BA4026"/>
    <w:rsid w:val="00BA4DE9"/>
    <w:rsid w:val="00BA4EA5"/>
    <w:rsid w:val="00BA5822"/>
    <w:rsid w:val="00BA7165"/>
    <w:rsid w:val="00BB3413"/>
    <w:rsid w:val="00BB425A"/>
    <w:rsid w:val="00BB6CEC"/>
    <w:rsid w:val="00BC19FE"/>
    <w:rsid w:val="00BC24AD"/>
    <w:rsid w:val="00BC2A19"/>
    <w:rsid w:val="00BC316A"/>
    <w:rsid w:val="00BC60EB"/>
    <w:rsid w:val="00BC65FB"/>
    <w:rsid w:val="00BC7294"/>
    <w:rsid w:val="00BC774A"/>
    <w:rsid w:val="00BD155C"/>
    <w:rsid w:val="00BD1870"/>
    <w:rsid w:val="00BD2277"/>
    <w:rsid w:val="00BD2B39"/>
    <w:rsid w:val="00BD5EBE"/>
    <w:rsid w:val="00BD686D"/>
    <w:rsid w:val="00BD6EDF"/>
    <w:rsid w:val="00BD7C44"/>
    <w:rsid w:val="00BE1396"/>
    <w:rsid w:val="00BE2538"/>
    <w:rsid w:val="00BE3A1F"/>
    <w:rsid w:val="00BE4241"/>
    <w:rsid w:val="00BE45C0"/>
    <w:rsid w:val="00BE6011"/>
    <w:rsid w:val="00BE6993"/>
    <w:rsid w:val="00BE7C83"/>
    <w:rsid w:val="00BF0BA2"/>
    <w:rsid w:val="00BF17A1"/>
    <w:rsid w:val="00BF1F26"/>
    <w:rsid w:val="00BF380E"/>
    <w:rsid w:val="00BF38C1"/>
    <w:rsid w:val="00BF4763"/>
    <w:rsid w:val="00BF607B"/>
    <w:rsid w:val="00BF6C4D"/>
    <w:rsid w:val="00BF72BB"/>
    <w:rsid w:val="00C0078A"/>
    <w:rsid w:val="00C018C3"/>
    <w:rsid w:val="00C0355B"/>
    <w:rsid w:val="00C03CFB"/>
    <w:rsid w:val="00C0411D"/>
    <w:rsid w:val="00C0477F"/>
    <w:rsid w:val="00C047B5"/>
    <w:rsid w:val="00C0573E"/>
    <w:rsid w:val="00C0628E"/>
    <w:rsid w:val="00C07390"/>
    <w:rsid w:val="00C07E3F"/>
    <w:rsid w:val="00C106E1"/>
    <w:rsid w:val="00C10CC1"/>
    <w:rsid w:val="00C118A2"/>
    <w:rsid w:val="00C11CA5"/>
    <w:rsid w:val="00C12E32"/>
    <w:rsid w:val="00C1349D"/>
    <w:rsid w:val="00C13A82"/>
    <w:rsid w:val="00C15B24"/>
    <w:rsid w:val="00C20274"/>
    <w:rsid w:val="00C2125F"/>
    <w:rsid w:val="00C21304"/>
    <w:rsid w:val="00C215C6"/>
    <w:rsid w:val="00C2268C"/>
    <w:rsid w:val="00C22CD0"/>
    <w:rsid w:val="00C22E8A"/>
    <w:rsid w:val="00C24AA8"/>
    <w:rsid w:val="00C253DD"/>
    <w:rsid w:val="00C254A1"/>
    <w:rsid w:val="00C27197"/>
    <w:rsid w:val="00C3044D"/>
    <w:rsid w:val="00C36B01"/>
    <w:rsid w:val="00C37801"/>
    <w:rsid w:val="00C37A73"/>
    <w:rsid w:val="00C40AB7"/>
    <w:rsid w:val="00C42625"/>
    <w:rsid w:val="00C4325F"/>
    <w:rsid w:val="00C4371D"/>
    <w:rsid w:val="00C45265"/>
    <w:rsid w:val="00C45267"/>
    <w:rsid w:val="00C45A81"/>
    <w:rsid w:val="00C4618D"/>
    <w:rsid w:val="00C4755D"/>
    <w:rsid w:val="00C5084E"/>
    <w:rsid w:val="00C5307B"/>
    <w:rsid w:val="00C5433F"/>
    <w:rsid w:val="00C54551"/>
    <w:rsid w:val="00C54913"/>
    <w:rsid w:val="00C55652"/>
    <w:rsid w:val="00C6067D"/>
    <w:rsid w:val="00C60802"/>
    <w:rsid w:val="00C63C02"/>
    <w:rsid w:val="00C640D3"/>
    <w:rsid w:val="00C64F0E"/>
    <w:rsid w:val="00C66AD2"/>
    <w:rsid w:val="00C6726D"/>
    <w:rsid w:val="00C67EA3"/>
    <w:rsid w:val="00C70039"/>
    <w:rsid w:val="00C707A0"/>
    <w:rsid w:val="00C70E65"/>
    <w:rsid w:val="00C7133C"/>
    <w:rsid w:val="00C727A2"/>
    <w:rsid w:val="00C73283"/>
    <w:rsid w:val="00C741C0"/>
    <w:rsid w:val="00C7485C"/>
    <w:rsid w:val="00C7513A"/>
    <w:rsid w:val="00C75501"/>
    <w:rsid w:val="00C760E2"/>
    <w:rsid w:val="00C76843"/>
    <w:rsid w:val="00C82C6E"/>
    <w:rsid w:val="00C82CAF"/>
    <w:rsid w:val="00C8616C"/>
    <w:rsid w:val="00C903DB"/>
    <w:rsid w:val="00C91771"/>
    <w:rsid w:val="00C91D70"/>
    <w:rsid w:val="00C91FA1"/>
    <w:rsid w:val="00C92B3A"/>
    <w:rsid w:val="00C92D20"/>
    <w:rsid w:val="00C95C3B"/>
    <w:rsid w:val="00C96BD3"/>
    <w:rsid w:val="00C97581"/>
    <w:rsid w:val="00CA0A73"/>
    <w:rsid w:val="00CA0AEA"/>
    <w:rsid w:val="00CA0C2F"/>
    <w:rsid w:val="00CA1E3C"/>
    <w:rsid w:val="00CA269E"/>
    <w:rsid w:val="00CA2839"/>
    <w:rsid w:val="00CA37AB"/>
    <w:rsid w:val="00CA60BF"/>
    <w:rsid w:val="00CA6997"/>
    <w:rsid w:val="00CA700D"/>
    <w:rsid w:val="00CA7277"/>
    <w:rsid w:val="00CA7EA9"/>
    <w:rsid w:val="00CB2C91"/>
    <w:rsid w:val="00CB2FE7"/>
    <w:rsid w:val="00CB597F"/>
    <w:rsid w:val="00CB68E9"/>
    <w:rsid w:val="00CB6A20"/>
    <w:rsid w:val="00CB6B3D"/>
    <w:rsid w:val="00CB78A1"/>
    <w:rsid w:val="00CC26BC"/>
    <w:rsid w:val="00CC40B8"/>
    <w:rsid w:val="00CC4BE9"/>
    <w:rsid w:val="00CC5D96"/>
    <w:rsid w:val="00CC6D15"/>
    <w:rsid w:val="00CD02C0"/>
    <w:rsid w:val="00CD1A7A"/>
    <w:rsid w:val="00CD3360"/>
    <w:rsid w:val="00CD38C7"/>
    <w:rsid w:val="00CD39EE"/>
    <w:rsid w:val="00CD3FF7"/>
    <w:rsid w:val="00CD6D3E"/>
    <w:rsid w:val="00CD6FFE"/>
    <w:rsid w:val="00CE10C4"/>
    <w:rsid w:val="00CE2741"/>
    <w:rsid w:val="00CE2820"/>
    <w:rsid w:val="00CE326E"/>
    <w:rsid w:val="00CE3726"/>
    <w:rsid w:val="00CF0C7B"/>
    <w:rsid w:val="00CF228E"/>
    <w:rsid w:val="00CF28E0"/>
    <w:rsid w:val="00CF393A"/>
    <w:rsid w:val="00CF4CE0"/>
    <w:rsid w:val="00CF570C"/>
    <w:rsid w:val="00D018A9"/>
    <w:rsid w:val="00D019D5"/>
    <w:rsid w:val="00D02D16"/>
    <w:rsid w:val="00D0360C"/>
    <w:rsid w:val="00D03A20"/>
    <w:rsid w:val="00D04687"/>
    <w:rsid w:val="00D079D0"/>
    <w:rsid w:val="00D101A2"/>
    <w:rsid w:val="00D1443A"/>
    <w:rsid w:val="00D15E5B"/>
    <w:rsid w:val="00D174EF"/>
    <w:rsid w:val="00D202E3"/>
    <w:rsid w:val="00D20A2D"/>
    <w:rsid w:val="00D20D50"/>
    <w:rsid w:val="00D24502"/>
    <w:rsid w:val="00D24F95"/>
    <w:rsid w:val="00D26345"/>
    <w:rsid w:val="00D272E3"/>
    <w:rsid w:val="00D27B0B"/>
    <w:rsid w:val="00D27E13"/>
    <w:rsid w:val="00D27E3E"/>
    <w:rsid w:val="00D32CBF"/>
    <w:rsid w:val="00D37A67"/>
    <w:rsid w:val="00D37A70"/>
    <w:rsid w:val="00D40967"/>
    <w:rsid w:val="00D428C8"/>
    <w:rsid w:val="00D42B83"/>
    <w:rsid w:val="00D43BB8"/>
    <w:rsid w:val="00D45567"/>
    <w:rsid w:val="00D46132"/>
    <w:rsid w:val="00D46E2F"/>
    <w:rsid w:val="00D52437"/>
    <w:rsid w:val="00D527C3"/>
    <w:rsid w:val="00D529E1"/>
    <w:rsid w:val="00D52AFF"/>
    <w:rsid w:val="00D52CCD"/>
    <w:rsid w:val="00D52D3A"/>
    <w:rsid w:val="00D52D74"/>
    <w:rsid w:val="00D54A4B"/>
    <w:rsid w:val="00D5579C"/>
    <w:rsid w:val="00D55BEA"/>
    <w:rsid w:val="00D55F7F"/>
    <w:rsid w:val="00D56711"/>
    <w:rsid w:val="00D60DD9"/>
    <w:rsid w:val="00D61806"/>
    <w:rsid w:val="00D61EE0"/>
    <w:rsid w:val="00D6382E"/>
    <w:rsid w:val="00D641EA"/>
    <w:rsid w:val="00D64AD3"/>
    <w:rsid w:val="00D64EEC"/>
    <w:rsid w:val="00D653E7"/>
    <w:rsid w:val="00D65A51"/>
    <w:rsid w:val="00D65FAF"/>
    <w:rsid w:val="00D6659F"/>
    <w:rsid w:val="00D66D66"/>
    <w:rsid w:val="00D6748E"/>
    <w:rsid w:val="00D70C31"/>
    <w:rsid w:val="00D71051"/>
    <w:rsid w:val="00D71DFD"/>
    <w:rsid w:val="00D7213D"/>
    <w:rsid w:val="00D72FA7"/>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32BC"/>
    <w:rsid w:val="00D94066"/>
    <w:rsid w:val="00D945E4"/>
    <w:rsid w:val="00D960C8"/>
    <w:rsid w:val="00D96340"/>
    <w:rsid w:val="00D9658D"/>
    <w:rsid w:val="00D96ACA"/>
    <w:rsid w:val="00DA1215"/>
    <w:rsid w:val="00DA2107"/>
    <w:rsid w:val="00DA34E6"/>
    <w:rsid w:val="00DA4C10"/>
    <w:rsid w:val="00DA505C"/>
    <w:rsid w:val="00DA5131"/>
    <w:rsid w:val="00DA6CEF"/>
    <w:rsid w:val="00DA6F62"/>
    <w:rsid w:val="00DA76E3"/>
    <w:rsid w:val="00DA7990"/>
    <w:rsid w:val="00DA7A7E"/>
    <w:rsid w:val="00DB09C7"/>
    <w:rsid w:val="00DB16FB"/>
    <w:rsid w:val="00DB1F9E"/>
    <w:rsid w:val="00DB23C4"/>
    <w:rsid w:val="00DB474E"/>
    <w:rsid w:val="00DB4E7C"/>
    <w:rsid w:val="00DB795A"/>
    <w:rsid w:val="00DC027C"/>
    <w:rsid w:val="00DC2A56"/>
    <w:rsid w:val="00DC5B7C"/>
    <w:rsid w:val="00DC65A5"/>
    <w:rsid w:val="00DC7390"/>
    <w:rsid w:val="00DD0B1D"/>
    <w:rsid w:val="00DD0BB6"/>
    <w:rsid w:val="00DD1952"/>
    <w:rsid w:val="00DD1C65"/>
    <w:rsid w:val="00DD2796"/>
    <w:rsid w:val="00DD3638"/>
    <w:rsid w:val="00DD6661"/>
    <w:rsid w:val="00DE33A5"/>
    <w:rsid w:val="00DE3800"/>
    <w:rsid w:val="00DE4797"/>
    <w:rsid w:val="00DE5D3A"/>
    <w:rsid w:val="00DF0198"/>
    <w:rsid w:val="00DF19FF"/>
    <w:rsid w:val="00DF1BB4"/>
    <w:rsid w:val="00DF1E4B"/>
    <w:rsid w:val="00DF214C"/>
    <w:rsid w:val="00DF2B51"/>
    <w:rsid w:val="00DF39C8"/>
    <w:rsid w:val="00DF4570"/>
    <w:rsid w:val="00DF4766"/>
    <w:rsid w:val="00E01767"/>
    <w:rsid w:val="00E01FDE"/>
    <w:rsid w:val="00E02810"/>
    <w:rsid w:val="00E03086"/>
    <w:rsid w:val="00E0647C"/>
    <w:rsid w:val="00E0682A"/>
    <w:rsid w:val="00E118CA"/>
    <w:rsid w:val="00E12084"/>
    <w:rsid w:val="00E12174"/>
    <w:rsid w:val="00E14D72"/>
    <w:rsid w:val="00E16481"/>
    <w:rsid w:val="00E16C17"/>
    <w:rsid w:val="00E215B3"/>
    <w:rsid w:val="00E224A5"/>
    <w:rsid w:val="00E23B4A"/>
    <w:rsid w:val="00E25BF6"/>
    <w:rsid w:val="00E268F8"/>
    <w:rsid w:val="00E278FD"/>
    <w:rsid w:val="00E33A22"/>
    <w:rsid w:val="00E35509"/>
    <w:rsid w:val="00E362E5"/>
    <w:rsid w:val="00E365CF"/>
    <w:rsid w:val="00E36B78"/>
    <w:rsid w:val="00E377F5"/>
    <w:rsid w:val="00E40507"/>
    <w:rsid w:val="00E41797"/>
    <w:rsid w:val="00E4255C"/>
    <w:rsid w:val="00E441CC"/>
    <w:rsid w:val="00E44C37"/>
    <w:rsid w:val="00E45681"/>
    <w:rsid w:val="00E45730"/>
    <w:rsid w:val="00E47D0F"/>
    <w:rsid w:val="00E51B91"/>
    <w:rsid w:val="00E52BA7"/>
    <w:rsid w:val="00E54436"/>
    <w:rsid w:val="00E546F5"/>
    <w:rsid w:val="00E5564C"/>
    <w:rsid w:val="00E55674"/>
    <w:rsid w:val="00E55752"/>
    <w:rsid w:val="00E562DC"/>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80ED4"/>
    <w:rsid w:val="00E820C6"/>
    <w:rsid w:val="00E824F1"/>
    <w:rsid w:val="00E840BA"/>
    <w:rsid w:val="00E840C0"/>
    <w:rsid w:val="00E8444D"/>
    <w:rsid w:val="00E84EF9"/>
    <w:rsid w:val="00E86760"/>
    <w:rsid w:val="00E90B33"/>
    <w:rsid w:val="00E927D4"/>
    <w:rsid w:val="00E96D28"/>
    <w:rsid w:val="00E96E90"/>
    <w:rsid w:val="00E96FB9"/>
    <w:rsid w:val="00E978FA"/>
    <w:rsid w:val="00EA1D9E"/>
    <w:rsid w:val="00EA2A8E"/>
    <w:rsid w:val="00EA2AC7"/>
    <w:rsid w:val="00EA2FA4"/>
    <w:rsid w:val="00EA3064"/>
    <w:rsid w:val="00EA389A"/>
    <w:rsid w:val="00EA3C5B"/>
    <w:rsid w:val="00EA3D47"/>
    <w:rsid w:val="00EA65FA"/>
    <w:rsid w:val="00EB0BB7"/>
    <w:rsid w:val="00EB0C33"/>
    <w:rsid w:val="00EB0C3B"/>
    <w:rsid w:val="00EB0D31"/>
    <w:rsid w:val="00EB22EC"/>
    <w:rsid w:val="00EB2468"/>
    <w:rsid w:val="00EB3FE1"/>
    <w:rsid w:val="00EB4C1E"/>
    <w:rsid w:val="00EB4C5F"/>
    <w:rsid w:val="00EB69E3"/>
    <w:rsid w:val="00EB6DFE"/>
    <w:rsid w:val="00EB7346"/>
    <w:rsid w:val="00EB775D"/>
    <w:rsid w:val="00EC0198"/>
    <w:rsid w:val="00EC1B34"/>
    <w:rsid w:val="00EC2FDA"/>
    <w:rsid w:val="00EC49E8"/>
    <w:rsid w:val="00EC515E"/>
    <w:rsid w:val="00EC5B46"/>
    <w:rsid w:val="00EC5C20"/>
    <w:rsid w:val="00EC6430"/>
    <w:rsid w:val="00EC6962"/>
    <w:rsid w:val="00EC6B72"/>
    <w:rsid w:val="00EC7938"/>
    <w:rsid w:val="00EC7F52"/>
    <w:rsid w:val="00ED2DC3"/>
    <w:rsid w:val="00ED2F29"/>
    <w:rsid w:val="00ED31A4"/>
    <w:rsid w:val="00ED4643"/>
    <w:rsid w:val="00ED47FF"/>
    <w:rsid w:val="00ED615F"/>
    <w:rsid w:val="00ED6D93"/>
    <w:rsid w:val="00ED746D"/>
    <w:rsid w:val="00ED7BC7"/>
    <w:rsid w:val="00ED7CEB"/>
    <w:rsid w:val="00EE1ED0"/>
    <w:rsid w:val="00EE1F70"/>
    <w:rsid w:val="00EE44F7"/>
    <w:rsid w:val="00EE6C31"/>
    <w:rsid w:val="00EE77CF"/>
    <w:rsid w:val="00EF1178"/>
    <w:rsid w:val="00EF220A"/>
    <w:rsid w:val="00EF2C7F"/>
    <w:rsid w:val="00EF2FC1"/>
    <w:rsid w:val="00EF4CAF"/>
    <w:rsid w:val="00EF5F73"/>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141A5"/>
    <w:rsid w:val="00F163D7"/>
    <w:rsid w:val="00F20D38"/>
    <w:rsid w:val="00F2273D"/>
    <w:rsid w:val="00F22E25"/>
    <w:rsid w:val="00F2329B"/>
    <w:rsid w:val="00F23584"/>
    <w:rsid w:val="00F25442"/>
    <w:rsid w:val="00F254EA"/>
    <w:rsid w:val="00F26546"/>
    <w:rsid w:val="00F300EA"/>
    <w:rsid w:val="00F333D3"/>
    <w:rsid w:val="00F33A73"/>
    <w:rsid w:val="00F340F5"/>
    <w:rsid w:val="00F3561F"/>
    <w:rsid w:val="00F35C6A"/>
    <w:rsid w:val="00F3602D"/>
    <w:rsid w:val="00F37111"/>
    <w:rsid w:val="00F37445"/>
    <w:rsid w:val="00F37C97"/>
    <w:rsid w:val="00F419DD"/>
    <w:rsid w:val="00F42459"/>
    <w:rsid w:val="00F443CA"/>
    <w:rsid w:val="00F462BD"/>
    <w:rsid w:val="00F4719E"/>
    <w:rsid w:val="00F50A4E"/>
    <w:rsid w:val="00F5118F"/>
    <w:rsid w:val="00F5182C"/>
    <w:rsid w:val="00F5490D"/>
    <w:rsid w:val="00F54C2D"/>
    <w:rsid w:val="00F56A23"/>
    <w:rsid w:val="00F57766"/>
    <w:rsid w:val="00F57851"/>
    <w:rsid w:val="00F60CB0"/>
    <w:rsid w:val="00F615B0"/>
    <w:rsid w:val="00F61A09"/>
    <w:rsid w:val="00F62A24"/>
    <w:rsid w:val="00F6302C"/>
    <w:rsid w:val="00F63F4F"/>
    <w:rsid w:val="00F65E25"/>
    <w:rsid w:val="00F67CB8"/>
    <w:rsid w:val="00F70CAD"/>
    <w:rsid w:val="00F72812"/>
    <w:rsid w:val="00F72D9F"/>
    <w:rsid w:val="00F73C62"/>
    <w:rsid w:val="00F74626"/>
    <w:rsid w:val="00F75231"/>
    <w:rsid w:val="00F76732"/>
    <w:rsid w:val="00F77CF8"/>
    <w:rsid w:val="00F800CD"/>
    <w:rsid w:val="00F80BB5"/>
    <w:rsid w:val="00F8414A"/>
    <w:rsid w:val="00F86F5E"/>
    <w:rsid w:val="00F87C3E"/>
    <w:rsid w:val="00F92640"/>
    <w:rsid w:val="00F935AB"/>
    <w:rsid w:val="00F9487E"/>
    <w:rsid w:val="00F972F9"/>
    <w:rsid w:val="00FA1EA0"/>
    <w:rsid w:val="00FA32B5"/>
    <w:rsid w:val="00FA7958"/>
    <w:rsid w:val="00FB19CF"/>
    <w:rsid w:val="00FB1B19"/>
    <w:rsid w:val="00FB2206"/>
    <w:rsid w:val="00FB3CE6"/>
    <w:rsid w:val="00FB44C5"/>
    <w:rsid w:val="00FB475F"/>
    <w:rsid w:val="00FB4C78"/>
    <w:rsid w:val="00FB719D"/>
    <w:rsid w:val="00FC1033"/>
    <w:rsid w:val="00FC2022"/>
    <w:rsid w:val="00FC26D5"/>
    <w:rsid w:val="00FC4ED2"/>
    <w:rsid w:val="00FD0C92"/>
    <w:rsid w:val="00FD1F64"/>
    <w:rsid w:val="00FD2089"/>
    <w:rsid w:val="00FD4B66"/>
    <w:rsid w:val="00FD6F99"/>
    <w:rsid w:val="00FD7428"/>
    <w:rsid w:val="00FD7D36"/>
    <w:rsid w:val="00FE0332"/>
    <w:rsid w:val="00FE040A"/>
    <w:rsid w:val="00FE1DEC"/>
    <w:rsid w:val="00FE28F8"/>
    <w:rsid w:val="00FE29AD"/>
    <w:rsid w:val="00FE2EFC"/>
    <w:rsid w:val="00FE57D8"/>
    <w:rsid w:val="00FE6283"/>
    <w:rsid w:val="00FE6375"/>
    <w:rsid w:val="00FE6432"/>
    <w:rsid w:val="00FE6B36"/>
    <w:rsid w:val="00FE6BDC"/>
    <w:rsid w:val="00FE70F7"/>
    <w:rsid w:val="00FE7391"/>
    <w:rsid w:val="00FF2B6D"/>
    <w:rsid w:val="00FF2C5F"/>
    <w:rsid w:val="00FF4CA4"/>
    <w:rsid w:val="00FF4DD6"/>
    <w:rsid w:val="00FF5547"/>
    <w:rsid w:val="00FF5A27"/>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2F97"/>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40"/>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39"/>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42"/>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122F97"/>
  </w:style>
  <w:style w:type="character" w:styleId="FollowedHyperlink">
    <w:name w:val="FollowedHyperlink"/>
    <w:basedOn w:val="DefaultParagraphFont"/>
    <w:uiPriority w:val="99"/>
    <w:semiHidden/>
    <w:unhideWhenUsed/>
    <w:rsid w:val="00122F97"/>
    <w:rPr>
      <w:color w:val="800080"/>
      <w:u w:val="single"/>
    </w:rPr>
  </w:style>
  <w:style w:type="paragraph" w:customStyle="1" w:styleId="core-stylescore-body--extra-space-after-">
    <w:name w:val="core-styles_core-body--extra-space-after-"/>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122F97"/>
  </w:style>
  <w:style w:type="paragraph" w:customStyle="1" w:styleId="table-stylestable-body--for-table-cell-style-">
    <w:name w:val="table-styles_table-body--for-table-cell-style-"/>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122F97"/>
  </w:style>
  <w:style w:type="paragraph" w:customStyle="1" w:styleId="basic-paragraph">
    <w:name w:val="basic-paragraph"/>
    <w:basedOn w:val="Normal"/>
    <w:rsid w:val="008E1D42"/>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extra-space-after-">
    <w:name w:val="core-styles_core-bulleted--extra-space-after-"/>
    <w:basedOn w:val="Normal"/>
    <w:rsid w:val="008E1D42"/>
    <w:pPr>
      <w:spacing w:before="100" w:beforeAutospacing="1" w:after="100" w:afterAutospacing="1" w:line="240" w:lineRule="auto"/>
    </w:pPr>
    <w:rPr>
      <w:rFonts w:ascii="Times New Roman" w:eastAsia="Times New Roman" w:hAnsi="Times New Roman" w:cs="Times New Roman"/>
      <w:bCs w:val="0"/>
      <w:w w:val="1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150291519">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355008540">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97202477">
      <w:bodyDiv w:val="1"/>
      <w:marLeft w:val="0"/>
      <w:marRight w:val="0"/>
      <w:marTop w:val="0"/>
      <w:marBottom w:val="0"/>
      <w:divBdr>
        <w:top w:val="none" w:sz="0" w:space="0" w:color="auto"/>
        <w:left w:val="none" w:sz="0" w:space="0" w:color="auto"/>
        <w:bottom w:val="none" w:sz="0" w:space="0" w:color="auto"/>
        <w:right w:val="none" w:sz="0" w:space="0" w:color="auto"/>
      </w:divBdr>
    </w:div>
    <w:div w:id="709308031">
      <w:bodyDiv w:val="1"/>
      <w:marLeft w:val="0"/>
      <w:marRight w:val="0"/>
      <w:marTop w:val="0"/>
      <w:marBottom w:val="0"/>
      <w:divBdr>
        <w:top w:val="none" w:sz="0" w:space="0" w:color="auto"/>
        <w:left w:val="none" w:sz="0" w:space="0" w:color="auto"/>
        <w:bottom w:val="none" w:sz="0" w:space="0" w:color="auto"/>
        <w:right w:val="none" w:sz="0" w:space="0" w:color="auto"/>
      </w:divBdr>
      <w:divsChild>
        <w:div w:id="1470513034">
          <w:marLeft w:val="0"/>
          <w:marRight w:val="0"/>
          <w:marTop w:val="0"/>
          <w:marBottom w:val="0"/>
          <w:divBdr>
            <w:top w:val="none" w:sz="0" w:space="0" w:color="auto"/>
            <w:left w:val="none" w:sz="0" w:space="0" w:color="auto"/>
            <w:bottom w:val="none" w:sz="0" w:space="0" w:color="auto"/>
            <w:right w:val="none" w:sz="0" w:space="0" w:color="auto"/>
          </w:divBdr>
        </w:div>
        <w:div w:id="1954945841">
          <w:marLeft w:val="0"/>
          <w:marRight w:val="0"/>
          <w:marTop w:val="0"/>
          <w:marBottom w:val="0"/>
          <w:divBdr>
            <w:top w:val="none" w:sz="0" w:space="0" w:color="auto"/>
            <w:left w:val="none" w:sz="0" w:space="0" w:color="auto"/>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38941001">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832183914">
      <w:bodyDiv w:val="1"/>
      <w:marLeft w:val="0"/>
      <w:marRight w:val="0"/>
      <w:marTop w:val="0"/>
      <w:marBottom w:val="0"/>
      <w:divBdr>
        <w:top w:val="none" w:sz="0" w:space="0" w:color="auto"/>
        <w:left w:val="none" w:sz="0" w:space="0" w:color="auto"/>
        <w:bottom w:val="none" w:sz="0" w:space="0" w:color="auto"/>
        <w:right w:val="none" w:sz="0" w:space="0" w:color="auto"/>
      </w:divBdr>
    </w:div>
    <w:div w:id="844247455">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3812">
      <w:bodyDiv w:val="1"/>
      <w:marLeft w:val="0"/>
      <w:marRight w:val="0"/>
      <w:marTop w:val="0"/>
      <w:marBottom w:val="0"/>
      <w:divBdr>
        <w:top w:val="none" w:sz="0" w:space="0" w:color="auto"/>
        <w:left w:val="none" w:sz="0" w:space="0" w:color="auto"/>
        <w:bottom w:val="none" w:sz="0" w:space="0" w:color="auto"/>
        <w:right w:val="none" w:sz="0" w:space="0" w:color="auto"/>
      </w:divBdr>
    </w:div>
    <w:div w:id="1394155098">
      <w:bodyDiv w:val="1"/>
      <w:marLeft w:val="0"/>
      <w:marRight w:val="0"/>
      <w:marTop w:val="0"/>
      <w:marBottom w:val="0"/>
      <w:divBdr>
        <w:top w:val="none" w:sz="0" w:space="0" w:color="auto"/>
        <w:left w:val="none" w:sz="0" w:space="0" w:color="auto"/>
        <w:bottom w:val="none" w:sz="0" w:space="0" w:color="auto"/>
        <w:right w:val="none" w:sz="0" w:space="0" w:color="auto"/>
      </w:divBdr>
    </w:div>
    <w:div w:id="1495760312">
      <w:bodyDiv w:val="1"/>
      <w:marLeft w:val="0"/>
      <w:marRight w:val="0"/>
      <w:marTop w:val="0"/>
      <w:marBottom w:val="0"/>
      <w:divBdr>
        <w:top w:val="none" w:sz="0" w:space="0" w:color="auto"/>
        <w:left w:val="none" w:sz="0" w:space="0" w:color="auto"/>
        <w:bottom w:val="none" w:sz="0" w:space="0" w:color="auto"/>
        <w:right w:val="none" w:sz="0" w:space="0" w:color="auto"/>
      </w:divBdr>
    </w:div>
    <w:div w:id="1567834310">
      <w:bodyDiv w:val="1"/>
      <w:marLeft w:val="0"/>
      <w:marRight w:val="0"/>
      <w:marTop w:val="0"/>
      <w:marBottom w:val="0"/>
      <w:divBdr>
        <w:top w:val="none" w:sz="0" w:space="0" w:color="auto"/>
        <w:left w:val="none" w:sz="0" w:space="0" w:color="auto"/>
        <w:bottom w:val="none" w:sz="0" w:space="0" w:color="auto"/>
        <w:right w:val="none" w:sz="0" w:space="0" w:color="auto"/>
      </w:divBdr>
    </w:div>
    <w:div w:id="1590965612">
      <w:bodyDiv w:val="1"/>
      <w:marLeft w:val="0"/>
      <w:marRight w:val="0"/>
      <w:marTop w:val="0"/>
      <w:marBottom w:val="0"/>
      <w:divBdr>
        <w:top w:val="none" w:sz="0" w:space="0" w:color="auto"/>
        <w:left w:val="none" w:sz="0" w:space="0" w:color="auto"/>
        <w:bottom w:val="none" w:sz="0" w:space="0" w:color="auto"/>
        <w:right w:val="none" w:sz="0" w:space="0" w:color="auto"/>
      </w:divBdr>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 w:id="1792016689">
      <w:bodyDiv w:val="1"/>
      <w:marLeft w:val="0"/>
      <w:marRight w:val="0"/>
      <w:marTop w:val="0"/>
      <w:marBottom w:val="0"/>
      <w:divBdr>
        <w:top w:val="none" w:sz="0" w:space="0" w:color="auto"/>
        <w:left w:val="none" w:sz="0" w:space="0" w:color="auto"/>
        <w:bottom w:val="none" w:sz="0" w:space="0" w:color="auto"/>
        <w:right w:val="none" w:sz="0" w:space="0" w:color="auto"/>
      </w:divBdr>
    </w:div>
    <w:div w:id="1986348835">
      <w:bodyDiv w:val="1"/>
      <w:marLeft w:val="0"/>
      <w:marRight w:val="0"/>
      <w:marTop w:val="0"/>
      <w:marBottom w:val="0"/>
      <w:divBdr>
        <w:top w:val="none" w:sz="0" w:space="0" w:color="auto"/>
        <w:left w:val="none" w:sz="0" w:space="0" w:color="auto"/>
        <w:bottom w:val="none" w:sz="0" w:space="0" w:color="auto"/>
        <w:right w:val="none" w:sz="0" w:space="0" w:color="auto"/>
      </w:divBdr>
    </w:div>
    <w:div w:id="2004047028">
      <w:bodyDiv w:val="1"/>
      <w:marLeft w:val="0"/>
      <w:marRight w:val="0"/>
      <w:marTop w:val="0"/>
      <w:marBottom w:val="0"/>
      <w:divBdr>
        <w:top w:val="none" w:sz="0" w:space="0" w:color="auto"/>
        <w:left w:val="none" w:sz="0" w:space="0" w:color="auto"/>
        <w:bottom w:val="none" w:sz="0" w:space="0" w:color="auto"/>
        <w:right w:val="none" w:sz="0" w:space="0" w:color="auto"/>
      </w:divBdr>
    </w:div>
    <w:div w:id="2026470127">
      <w:bodyDiv w:val="1"/>
      <w:marLeft w:val="0"/>
      <w:marRight w:val="0"/>
      <w:marTop w:val="0"/>
      <w:marBottom w:val="0"/>
      <w:divBdr>
        <w:top w:val="none" w:sz="0" w:space="0" w:color="auto"/>
        <w:left w:val="none" w:sz="0" w:space="0" w:color="auto"/>
        <w:bottom w:val="none" w:sz="0" w:space="0" w:color="auto"/>
        <w:right w:val="none" w:sz="0" w:space="0" w:color="auto"/>
      </w:divBdr>
    </w:div>
    <w:div w:id="2078434799">
      <w:bodyDiv w:val="1"/>
      <w:marLeft w:val="0"/>
      <w:marRight w:val="0"/>
      <w:marTop w:val="0"/>
      <w:marBottom w:val="0"/>
      <w:divBdr>
        <w:top w:val="none" w:sz="0" w:space="0" w:color="auto"/>
        <w:left w:val="none" w:sz="0" w:space="0" w:color="auto"/>
        <w:bottom w:val="none" w:sz="0" w:space="0" w:color="auto"/>
        <w:right w:val="none" w:sz="0" w:space="0" w:color="auto"/>
      </w:divBdr>
    </w:div>
    <w:div w:id="21415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1026</TotalTime>
  <Pages>36</Pages>
  <Words>11271</Words>
  <Characters>64251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62</cp:revision>
  <cp:lastPrinted>2024-06-03T06:04:00Z</cp:lastPrinted>
  <dcterms:created xsi:type="dcterms:W3CDTF">2024-02-05T22:19:00Z</dcterms:created>
  <dcterms:modified xsi:type="dcterms:W3CDTF">2024-06-30T21:20:00Z</dcterms:modified>
</cp:coreProperties>
</file>