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EFEA">
    <v:background id="_x0000_s2049" o:bwmode="white" fillcolor="#f2efea">
      <v:fill r:id="rId4" o:title="background tiled smaller" color2="#767676" type="tile"/>
    </v:background>
  </w:background>
  <w:body>
    <w:p w14:paraId="59381C15" w14:textId="1A85E827" w:rsidR="00AA2A4F" w:rsidRPr="00AA2A4F" w:rsidRDefault="00AA2A4F" w:rsidP="00AA2A4F">
      <w:pPr>
        <w:spacing w:line="240" w:lineRule="auto"/>
        <w:rPr>
          <w:rFonts w:ascii="Times New Roman" w:hAnsi="Times New Roman" w:cs="Times New Roman"/>
          <w:b/>
          <w:bCs w:val="0"/>
          <w:sz w:val="32"/>
          <w:szCs w:val="32"/>
          <w:lang w:val="en"/>
        </w:rPr>
      </w:pPr>
      <w:r w:rsidRPr="00AA2A4F">
        <w:rPr>
          <w:rFonts w:ascii="Times New Roman" w:hAnsi="Times New Roman" w:cs="Times New Roman"/>
          <w:b/>
          <w:bCs w:val="0"/>
          <w:noProof/>
          <w:sz w:val="32"/>
          <w:szCs w:val="32"/>
        </w:rPr>
        <mc:AlternateContent>
          <mc:Choice Requires="wps">
            <w:drawing>
              <wp:anchor distT="0" distB="0" distL="114300" distR="114300" simplePos="0" relativeHeight="251659264" behindDoc="0" locked="0" layoutInCell="1" allowOverlap="1" wp14:anchorId="1C861EA5" wp14:editId="78D00FAC">
                <wp:simplePos x="0" y="0"/>
                <wp:positionH relativeFrom="margin">
                  <wp:posOffset>483870</wp:posOffset>
                </wp:positionH>
                <wp:positionV relativeFrom="margin">
                  <wp:posOffset>-266700</wp:posOffset>
                </wp:positionV>
                <wp:extent cx="5848350" cy="4655820"/>
                <wp:effectExtent l="114300" t="114300" r="152400" b="163830"/>
                <wp:wrapTopAndBottom/>
                <wp:docPr id="2000802868" name="Text Box 2000802868"/>
                <wp:cNvGraphicFramePr/>
                <a:graphic xmlns:a="http://schemas.openxmlformats.org/drawingml/2006/main">
                  <a:graphicData uri="http://schemas.microsoft.com/office/word/2010/wordprocessingShape">
                    <wps:wsp>
                      <wps:cNvSpPr txBox="1"/>
                      <wps:spPr>
                        <a:xfrm>
                          <a:off x="0" y="0"/>
                          <a:ext cx="5848350" cy="4655820"/>
                        </a:xfrm>
                        <a:custGeom>
                          <a:avLst/>
                          <a:gdLst>
                            <a:gd name="connsiteX0" fmla="*/ 0 w 5848350"/>
                            <a:gd name="connsiteY0" fmla="*/ 0 h 4655820"/>
                            <a:gd name="connsiteX1" fmla="*/ 474366 w 5848350"/>
                            <a:gd name="connsiteY1" fmla="*/ 0 h 4655820"/>
                            <a:gd name="connsiteX2" fmla="*/ 1065699 w 5848350"/>
                            <a:gd name="connsiteY2" fmla="*/ 0 h 4655820"/>
                            <a:gd name="connsiteX3" fmla="*/ 1715516 w 5848350"/>
                            <a:gd name="connsiteY3" fmla="*/ 0 h 4655820"/>
                            <a:gd name="connsiteX4" fmla="*/ 2365333 w 5848350"/>
                            <a:gd name="connsiteY4" fmla="*/ 0 h 4655820"/>
                            <a:gd name="connsiteX5" fmla="*/ 3132116 w 5848350"/>
                            <a:gd name="connsiteY5" fmla="*/ 0 h 4655820"/>
                            <a:gd name="connsiteX6" fmla="*/ 3606483 w 5848350"/>
                            <a:gd name="connsiteY6" fmla="*/ 0 h 4655820"/>
                            <a:gd name="connsiteX7" fmla="*/ 4373266 w 5848350"/>
                            <a:gd name="connsiteY7" fmla="*/ 0 h 4655820"/>
                            <a:gd name="connsiteX8" fmla="*/ 5023083 w 5848350"/>
                            <a:gd name="connsiteY8" fmla="*/ 0 h 4655820"/>
                            <a:gd name="connsiteX9" fmla="*/ 5848350 w 5848350"/>
                            <a:gd name="connsiteY9" fmla="*/ 0 h 4655820"/>
                            <a:gd name="connsiteX10" fmla="*/ 5848350 w 5848350"/>
                            <a:gd name="connsiteY10" fmla="*/ 525443 h 4655820"/>
                            <a:gd name="connsiteX11" fmla="*/ 5848350 w 5848350"/>
                            <a:gd name="connsiteY11" fmla="*/ 1237118 h 4655820"/>
                            <a:gd name="connsiteX12" fmla="*/ 5848350 w 5848350"/>
                            <a:gd name="connsiteY12" fmla="*/ 1762560 h 4655820"/>
                            <a:gd name="connsiteX13" fmla="*/ 5848350 w 5848350"/>
                            <a:gd name="connsiteY13" fmla="*/ 2288003 h 4655820"/>
                            <a:gd name="connsiteX14" fmla="*/ 5848350 w 5848350"/>
                            <a:gd name="connsiteY14" fmla="*/ 3046237 h 4655820"/>
                            <a:gd name="connsiteX15" fmla="*/ 5848350 w 5848350"/>
                            <a:gd name="connsiteY15" fmla="*/ 3804470 h 4655820"/>
                            <a:gd name="connsiteX16" fmla="*/ 5848350 w 5848350"/>
                            <a:gd name="connsiteY16" fmla="*/ 4655820 h 4655820"/>
                            <a:gd name="connsiteX17" fmla="*/ 5198533 w 5848350"/>
                            <a:gd name="connsiteY17" fmla="*/ 4655820 h 4655820"/>
                            <a:gd name="connsiteX18" fmla="*/ 4548717 w 5848350"/>
                            <a:gd name="connsiteY18" fmla="*/ 4655820 h 4655820"/>
                            <a:gd name="connsiteX19" fmla="*/ 3840417 w 5848350"/>
                            <a:gd name="connsiteY19" fmla="*/ 4655820 h 4655820"/>
                            <a:gd name="connsiteX20" fmla="*/ 3366050 w 5848350"/>
                            <a:gd name="connsiteY20" fmla="*/ 4655820 h 4655820"/>
                            <a:gd name="connsiteX21" fmla="*/ 2774717 w 5848350"/>
                            <a:gd name="connsiteY21" fmla="*/ 4655820 h 4655820"/>
                            <a:gd name="connsiteX22" fmla="*/ 2241868 w 5848350"/>
                            <a:gd name="connsiteY22" fmla="*/ 4655820 h 4655820"/>
                            <a:gd name="connsiteX23" fmla="*/ 1650534 w 5848350"/>
                            <a:gd name="connsiteY23" fmla="*/ 4655820 h 4655820"/>
                            <a:gd name="connsiteX24" fmla="*/ 1117685 w 5848350"/>
                            <a:gd name="connsiteY24" fmla="*/ 4655820 h 4655820"/>
                            <a:gd name="connsiteX25" fmla="*/ 0 w 5848350"/>
                            <a:gd name="connsiteY25" fmla="*/ 4655820 h 4655820"/>
                            <a:gd name="connsiteX26" fmla="*/ 0 w 5848350"/>
                            <a:gd name="connsiteY26" fmla="*/ 3990703 h 4655820"/>
                            <a:gd name="connsiteX27" fmla="*/ 0 w 5848350"/>
                            <a:gd name="connsiteY27" fmla="*/ 3418702 h 4655820"/>
                            <a:gd name="connsiteX28" fmla="*/ 0 w 5848350"/>
                            <a:gd name="connsiteY28" fmla="*/ 2660469 h 4655820"/>
                            <a:gd name="connsiteX29" fmla="*/ 0 w 5848350"/>
                            <a:gd name="connsiteY29" fmla="*/ 1995351 h 4655820"/>
                            <a:gd name="connsiteX30" fmla="*/ 0 w 5848350"/>
                            <a:gd name="connsiteY30" fmla="*/ 1283676 h 4655820"/>
                            <a:gd name="connsiteX31" fmla="*/ 0 w 5848350"/>
                            <a:gd name="connsiteY31" fmla="*/ 0 h 4655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5848350" h="4655820" fill="none" extrusionOk="0">
                              <a:moveTo>
                                <a:pt x="0" y="0"/>
                              </a:moveTo>
                              <a:cubicBezTo>
                                <a:pt x="186340" y="-13454"/>
                                <a:pt x="364674" y="12857"/>
                                <a:pt x="474366" y="0"/>
                              </a:cubicBezTo>
                              <a:cubicBezTo>
                                <a:pt x="584058" y="-12857"/>
                                <a:pt x="796508" y="-29466"/>
                                <a:pt x="1065699" y="0"/>
                              </a:cubicBezTo>
                              <a:cubicBezTo>
                                <a:pt x="1334890" y="29466"/>
                                <a:pt x="1412233" y="-8507"/>
                                <a:pt x="1715516" y="0"/>
                              </a:cubicBezTo>
                              <a:cubicBezTo>
                                <a:pt x="2018799" y="8507"/>
                                <a:pt x="2222177" y="12823"/>
                                <a:pt x="2365333" y="0"/>
                              </a:cubicBezTo>
                              <a:cubicBezTo>
                                <a:pt x="2508489" y="-12823"/>
                                <a:pt x="2771258" y="33888"/>
                                <a:pt x="3132116" y="0"/>
                              </a:cubicBezTo>
                              <a:cubicBezTo>
                                <a:pt x="3492974" y="-33888"/>
                                <a:pt x="3457846" y="-23289"/>
                                <a:pt x="3606483" y="0"/>
                              </a:cubicBezTo>
                              <a:cubicBezTo>
                                <a:pt x="3755120" y="23289"/>
                                <a:pt x="4102913" y="-36645"/>
                                <a:pt x="4373266" y="0"/>
                              </a:cubicBezTo>
                              <a:cubicBezTo>
                                <a:pt x="4643619" y="36645"/>
                                <a:pt x="4730288" y="15610"/>
                                <a:pt x="5023083" y="0"/>
                              </a:cubicBezTo>
                              <a:cubicBezTo>
                                <a:pt x="5315878" y="-15610"/>
                                <a:pt x="5574602" y="2308"/>
                                <a:pt x="5848350" y="0"/>
                              </a:cubicBezTo>
                              <a:cubicBezTo>
                                <a:pt x="5837252" y="253148"/>
                                <a:pt x="5850789" y="360946"/>
                                <a:pt x="5848350" y="525443"/>
                              </a:cubicBezTo>
                              <a:cubicBezTo>
                                <a:pt x="5845911" y="689940"/>
                                <a:pt x="5856038" y="1035525"/>
                                <a:pt x="5848350" y="1237118"/>
                              </a:cubicBezTo>
                              <a:cubicBezTo>
                                <a:pt x="5840662" y="1438712"/>
                                <a:pt x="5874027" y="1602885"/>
                                <a:pt x="5848350" y="1762560"/>
                              </a:cubicBezTo>
                              <a:cubicBezTo>
                                <a:pt x="5822673" y="1922235"/>
                                <a:pt x="5856895" y="2113243"/>
                                <a:pt x="5848350" y="2288003"/>
                              </a:cubicBezTo>
                              <a:cubicBezTo>
                                <a:pt x="5839805" y="2462763"/>
                                <a:pt x="5830697" y="2743135"/>
                                <a:pt x="5848350" y="3046237"/>
                              </a:cubicBezTo>
                              <a:cubicBezTo>
                                <a:pt x="5866003" y="3349339"/>
                                <a:pt x="5841124" y="3606190"/>
                                <a:pt x="5848350" y="3804470"/>
                              </a:cubicBezTo>
                              <a:cubicBezTo>
                                <a:pt x="5855576" y="4002750"/>
                                <a:pt x="5843404" y="4368291"/>
                                <a:pt x="5848350" y="4655820"/>
                              </a:cubicBezTo>
                              <a:cubicBezTo>
                                <a:pt x="5584365" y="4627590"/>
                                <a:pt x="5438382" y="4626716"/>
                                <a:pt x="5198533" y="4655820"/>
                              </a:cubicBezTo>
                              <a:cubicBezTo>
                                <a:pt x="4958684" y="4684924"/>
                                <a:pt x="4843894" y="4682592"/>
                                <a:pt x="4548717" y="4655820"/>
                              </a:cubicBezTo>
                              <a:cubicBezTo>
                                <a:pt x="4253540" y="4629048"/>
                                <a:pt x="4098265" y="4686084"/>
                                <a:pt x="3840417" y="4655820"/>
                              </a:cubicBezTo>
                              <a:cubicBezTo>
                                <a:pt x="3582569" y="4625556"/>
                                <a:pt x="3559738" y="4655231"/>
                                <a:pt x="3366050" y="4655820"/>
                              </a:cubicBezTo>
                              <a:cubicBezTo>
                                <a:pt x="3172362" y="4656409"/>
                                <a:pt x="3030707" y="4648757"/>
                                <a:pt x="2774717" y="4655820"/>
                              </a:cubicBezTo>
                              <a:cubicBezTo>
                                <a:pt x="2518727" y="4662883"/>
                                <a:pt x="2476000" y="4664226"/>
                                <a:pt x="2241868" y="4655820"/>
                              </a:cubicBezTo>
                              <a:cubicBezTo>
                                <a:pt x="2007736" y="4647414"/>
                                <a:pt x="1788780" y="4666950"/>
                                <a:pt x="1650534" y="4655820"/>
                              </a:cubicBezTo>
                              <a:cubicBezTo>
                                <a:pt x="1512288" y="4644690"/>
                                <a:pt x="1235275" y="4653411"/>
                                <a:pt x="1117685" y="4655820"/>
                              </a:cubicBezTo>
                              <a:cubicBezTo>
                                <a:pt x="1000095" y="4658229"/>
                                <a:pt x="478507" y="4615814"/>
                                <a:pt x="0" y="4655820"/>
                              </a:cubicBezTo>
                              <a:cubicBezTo>
                                <a:pt x="-8051" y="4448835"/>
                                <a:pt x="23038" y="4165930"/>
                                <a:pt x="0" y="3990703"/>
                              </a:cubicBezTo>
                              <a:cubicBezTo>
                                <a:pt x="-23038" y="3815476"/>
                                <a:pt x="-5886" y="3657458"/>
                                <a:pt x="0" y="3418702"/>
                              </a:cubicBezTo>
                              <a:cubicBezTo>
                                <a:pt x="5886" y="3179946"/>
                                <a:pt x="30385" y="2851608"/>
                                <a:pt x="0" y="2660469"/>
                              </a:cubicBezTo>
                              <a:cubicBezTo>
                                <a:pt x="-30385" y="2469330"/>
                                <a:pt x="-12252" y="2254853"/>
                                <a:pt x="0" y="1995351"/>
                              </a:cubicBezTo>
                              <a:cubicBezTo>
                                <a:pt x="12252" y="1735849"/>
                                <a:pt x="25685" y="1533938"/>
                                <a:pt x="0" y="1283676"/>
                              </a:cubicBezTo>
                              <a:cubicBezTo>
                                <a:pt x="-25685" y="1033414"/>
                                <a:pt x="34768" y="306477"/>
                                <a:pt x="0" y="0"/>
                              </a:cubicBezTo>
                              <a:close/>
                            </a:path>
                            <a:path w="5848350" h="4655820" stroke="0" extrusionOk="0">
                              <a:moveTo>
                                <a:pt x="0" y="0"/>
                              </a:moveTo>
                              <a:cubicBezTo>
                                <a:pt x="196423" y="-13"/>
                                <a:pt x="409878" y="7810"/>
                                <a:pt x="649817" y="0"/>
                              </a:cubicBezTo>
                              <a:cubicBezTo>
                                <a:pt x="889756" y="-7810"/>
                                <a:pt x="1225183" y="-10558"/>
                                <a:pt x="1416600" y="0"/>
                              </a:cubicBezTo>
                              <a:cubicBezTo>
                                <a:pt x="1608017" y="10558"/>
                                <a:pt x="1695246" y="24895"/>
                                <a:pt x="1949450" y="0"/>
                              </a:cubicBezTo>
                              <a:cubicBezTo>
                                <a:pt x="2203654" y="-24895"/>
                                <a:pt x="2456503" y="9317"/>
                                <a:pt x="2716234" y="0"/>
                              </a:cubicBezTo>
                              <a:cubicBezTo>
                                <a:pt x="2975965" y="-9317"/>
                                <a:pt x="3115646" y="20565"/>
                                <a:pt x="3483017" y="0"/>
                              </a:cubicBezTo>
                              <a:cubicBezTo>
                                <a:pt x="3850388" y="-20565"/>
                                <a:pt x="3858860" y="8080"/>
                                <a:pt x="4015867" y="0"/>
                              </a:cubicBezTo>
                              <a:cubicBezTo>
                                <a:pt x="4172874" y="-8080"/>
                                <a:pt x="4479734" y="-25839"/>
                                <a:pt x="4607200" y="0"/>
                              </a:cubicBezTo>
                              <a:cubicBezTo>
                                <a:pt x="4734666" y="25839"/>
                                <a:pt x="5279233" y="32775"/>
                                <a:pt x="5848350" y="0"/>
                              </a:cubicBezTo>
                              <a:cubicBezTo>
                                <a:pt x="5823643" y="363528"/>
                                <a:pt x="5837928" y="451139"/>
                                <a:pt x="5848350" y="758234"/>
                              </a:cubicBezTo>
                              <a:cubicBezTo>
                                <a:pt x="5858772" y="1065329"/>
                                <a:pt x="5859732" y="1103480"/>
                                <a:pt x="5848350" y="1330234"/>
                              </a:cubicBezTo>
                              <a:cubicBezTo>
                                <a:pt x="5836968" y="1556988"/>
                                <a:pt x="5867744" y="1699341"/>
                                <a:pt x="5848350" y="2041910"/>
                              </a:cubicBezTo>
                              <a:cubicBezTo>
                                <a:pt x="5828956" y="2384479"/>
                                <a:pt x="5867662" y="2432184"/>
                                <a:pt x="5848350" y="2707027"/>
                              </a:cubicBezTo>
                              <a:cubicBezTo>
                                <a:pt x="5829038" y="2981870"/>
                                <a:pt x="5831103" y="3210210"/>
                                <a:pt x="5848350" y="3372144"/>
                              </a:cubicBezTo>
                              <a:cubicBezTo>
                                <a:pt x="5865597" y="3534078"/>
                                <a:pt x="5818814" y="3842846"/>
                                <a:pt x="5848350" y="4083819"/>
                              </a:cubicBezTo>
                              <a:cubicBezTo>
                                <a:pt x="5877886" y="4324792"/>
                                <a:pt x="5849297" y="4409689"/>
                                <a:pt x="5848350" y="4655820"/>
                              </a:cubicBezTo>
                              <a:cubicBezTo>
                                <a:pt x="5648356" y="4655422"/>
                                <a:pt x="5496413" y="4648984"/>
                                <a:pt x="5373984" y="4655820"/>
                              </a:cubicBezTo>
                              <a:cubicBezTo>
                                <a:pt x="5251555" y="4662656"/>
                                <a:pt x="5118062" y="4632705"/>
                                <a:pt x="4899618" y="4655820"/>
                              </a:cubicBezTo>
                              <a:cubicBezTo>
                                <a:pt x="4681174" y="4678935"/>
                                <a:pt x="4559751" y="4651814"/>
                                <a:pt x="4425252" y="4655820"/>
                              </a:cubicBezTo>
                              <a:cubicBezTo>
                                <a:pt x="4290753" y="4659826"/>
                                <a:pt x="4036754" y="4646614"/>
                                <a:pt x="3775435" y="4655820"/>
                              </a:cubicBezTo>
                              <a:cubicBezTo>
                                <a:pt x="3514116" y="4665026"/>
                                <a:pt x="3197573" y="4645683"/>
                                <a:pt x="3008651" y="4655820"/>
                              </a:cubicBezTo>
                              <a:cubicBezTo>
                                <a:pt x="2819729" y="4665957"/>
                                <a:pt x="2468164" y="4634479"/>
                                <a:pt x="2241868" y="4655820"/>
                              </a:cubicBezTo>
                              <a:cubicBezTo>
                                <a:pt x="2015572" y="4677161"/>
                                <a:pt x="1872102" y="4673817"/>
                                <a:pt x="1767501" y="4655820"/>
                              </a:cubicBezTo>
                              <a:cubicBezTo>
                                <a:pt x="1662900" y="4637823"/>
                                <a:pt x="1323910" y="4655059"/>
                                <a:pt x="1117685" y="4655820"/>
                              </a:cubicBezTo>
                              <a:cubicBezTo>
                                <a:pt x="911460" y="4656581"/>
                                <a:pt x="843662" y="4629245"/>
                                <a:pt x="584835" y="4655820"/>
                              </a:cubicBezTo>
                              <a:cubicBezTo>
                                <a:pt x="326008" y="4682396"/>
                                <a:pt x="272006" y="4627277"/>
                                <a:pt x="0" y="4655820"/>
                              </a:cubicBezTo>
                              <a:cubicBezTo>
                                <a:pt x="-28009" y="4362860"/>
                                <a:pt x="-31299" y="4105925"/>
                                <a:pt x="0" y="3944145"/>
                              </a:cubicBezTo>
                              <a:cubicBezTo>
                                <a:pt x="31299" y="3782366"/>
                                <a:pt x="25321" y="3531302"/>
                                <a:pt x="0" y="3372144"/>
                              </a:cubicBezTo>
                              <a:cubicBezTo>
                                <a:pt x="-25321" y="3212986"/>
                                <a:pt x="-3256" y="3024878"/>
                                <a:pt x="0" y="2846701"/>
                              </a:cubicBezTo>
                              <a:cubicBezTo>
                                <a:pt x="3256" y="2668524"/>
                                <a:pt x="-23792" y="2522386"/>
                                <a:pt x="0" y="2228142"/>
                              </a:cubicBezTo>
                              <a:cubicBezTo>
                                <a:pt x="23792" y="1933898"/>
                                <a:pt x="14967" y="1833202"/>
                                <a:pt x="0" y="1516467"/>
                              </a:cubicBezTo>
                              <a:cubicBezTo>
                                <a:pt x="-14967" y="1199732"/>
                                <a:pt x="-14673" y="1008487"/>
                                <a:pt x="0" y="804792"/>
                              </a:cubicBezTo>
                              <a:cubicBezTo>
                                <a:pt x="14673" y="601097"/>
                                <a:pt x="26954" y="306352"/>
                                <a:pt x="0" y="0"/>
                              </a:cubicBezTo>
                              <a:close/>
                            </a:path>
                          </a:pathLst>
                        </a:custGeom>
                        <a:solidFill>
                          <a:schemeClr val="bg1">
                            <a:lumMod val="95000"/>
                          </a:schemeClr>
                        </a:solidFill>
                        <a:ln w="76200">
                          <a:solidFill>
                            <a:schemeClr val="bg1">
                              <a:lumMod val="95000"/>
                            </a:schemeClr>
                          </a:solidFill>
                          <a:extLst>
                            <a:ext uri="{C807C97D-BFC1-408E-A445-0C87EB9F89A2}">
                              <ask:lineSketchStyleProps xmlns:ask="http://schemas.microsoft.com/office/drawing/2018/sketchyshapes" sd="212176662">
                                <a:prstGeom prst="rect">
                                  <a:avLst/>
                                </a:prstGeom>
                                <ask:type>
                                  <ask:lineSketchFreehand/>
                                </ask:type>
                              </ask:lineSketchStyleProps>
                            </a:ext>
                          </a:extLst>
                        </a:ln>
                        <a:effectLst>
                          <a:outerShdw blurRad="76200" dist="38100" dir="2700000" algn="ctr" rotWithShape="0">
                            <a:srgbClr val="5F4939">
                              <a:alpha val="73000"/>
                            </a:srgbClr>
                          </a:outerShdw>
                        </a:effectLst>
                      </wps:spPr>
                      <wps:txbx>
                        <w:txbxContent>
                          <w:p w14:paraId="2D8BA92A" w14:textId="77777777" w:rsidR="00AA2A4F" w:rsidRPr="00AA2A4F" w:rsidRDefault="00AA2A4F" w:rsidP="00AA2A4F">
                            <w:pPr>
                              <w:pStyle w:val="5E-TABLETITLE"/>
                              <w:rPr>
                                <w:rFonts w:asciiTheme="minorHAnsi" w:hAnsiTheme="minorHAnsi" w:cstheme="minorHAnsi"/>
                              </w:rPr>
                            </w:pPr>
                            <w:r w:rsidRPr="00AA2A4F">
                              <w:rPr>
                                <w:rFonts w:asciiTheme="minorHAnsi" w:hAnsiTheme="minorHAnsi" w:cstheme="minorHAnsi"/>
                              </w:rPr>
                              <w:t>Ranger Class</w:t>
                            </w:r>
                          </w:p>
                          <w:tbl>
                            <w:tblPr>
                              <w:tblStyle w:val="5ETABLE"/>
                              <w:tblW w:w="8839" w:type="dxa"/>
                              <w:tblInd w:w="-5" w:type="dxa"/>
                              <w:tblLayout w:type="fixed"/>
                              <w:tblLook w:val="04A0" w:firstRow="1" w:lastRow="0" w:firstColumn="1" w:lastColumn="0" w:noHBand="0" w:noVBand="1"/>
                            </w:tblPr>
                            <w:tblGrid>
                              <w:gridCol w:w="602"/>
                              <w:gridCol w:w="1204"/>
                              <w:gridCol w:w="3514"/>
                              <w:gridCol w:w="1009"/>
                              <w:gridCol w:w="502"/>
                              <w:gridCol w:w="502"/>
                              <w:gridCol w:w="502"/>
                              <w:gridCol w:w="502"/>
                              <w:gridCol w:w="502"/>
                            </w:tblGrid>
                            <w:tr w:rsidR="00AA2A4F" w:rsidRPr="00AA2A4F" w14:paraId="66DD96D5" w14:textId="77777777" w:rsidTr="00DF5395">
                              <w:trPr>
                                <w:cnfStyle w:val="100000000000" w:firstRow="1" w:lastRow="0" w:firstColumn="0" w:lastColumn="0" w:oddVBand="0" w:evenVBand="0" w:oddHBand="0" w:evenHBand="0" w:firstRowFirstColumn="0" w:firstRowLastColumn="0" w:lastRowFirstColumn="0" w:lastRowLastColumn="0"/>
                                <w:trHeight w:val="450"/>
                              </w:trPr>
                              <w:tc>
                                <w:tcPr>
                                  <w:tcW w:w="602" w:type="dxa"/>
                                </w:tcPr>
                                <w:p w14:paraId="61E57364" w14:textId="77777777" w:rsidR="00AA2A4F" w:rsidRPr="00AA2A4F" w:rsidRDefault="00AA2A4F" w:rsidP="008A0536">
                                  <w:pPr>
                                    <w:pStyle w:val="5E-TABLECELL"/>
                                    <w:rPr>
                                      <w:rStyle w:val="5ECHARBOLD"/>
                                      <w:rFonts w:asciiTheme="minorHAnsi" w:hAnsiTheme="minorHAnsi" w:cstheme="minorHAnsi"/>
                                    </w:rPr>
                                  </w:pPr>
                                  <w:r w:rsidRPr="00AA2A4F">
                                    <w:rPr>
                                      <w:rStyle w:val="5ECHARBOLD"/>
                                      <w:rFonts w:asciiTheme="minorHAnsi" w:hAnsiTheme="minorHAnsi" w:cstheme="minorHAnsi"/>
                                    </w:rPr>
                                    <w:t>Level</w:t>
                                  </w:r>
                                </w:p>
                              </w:tc>
                              <w:tc>
                                <w:tcPr>
                                  <w:tcW w:w="1204" w:type="dxa"/>
                                </w:tcPr>
                                <w:p w14:paraId="3A88B9F1" w14:textId="77777777" w:rsidR="00AA2A4F" w:rsidRPr="00AA2A4F" w:rsidRDefault="00AA2A4F" w:rsidP="008A0536">
                                  <w:pPr>
                                    <w:pStyle w:val="5E-TABLECELL"/>
                                    <w:rPr>
                                      <w:rStyle w:val="5ECHARBOLD"/>
                                      <w:rFonts w:asciiTheme="minorHAnsi" w:hAnsiTheme="minorHAnsi" w:cstheme="minorHAnsi"/>
                                    </w:rPr>
                                  </w:pPr>
                                  <w:r w:rsidRPr="00AA2A4F">
                                    <w:rPr>
                                      <w:rStyle w:val="5ECHARBOLD"/>
                                      <w:rFonts w:asciiTheme="minorHAnsi" w:hAnsiTheme="minorHAnsi" w:cstheme="minorHAnsi"/>
                                    </w:rPr>
                                    <w:t>Proficiency Bonus</w:t>
                                  </w:r>
                                </w:p>
                              </w:tc>
                              <w:tc>
                                <w:tcPr>
                                  <w:tcW w:w="3514" w:type="dxa"/>
                                </w:tcPr>
                                <w:p w14:paraId="2A521AA2" w14:textId="77777777" w:rsidR="00AA2A4F" w:rsidRPr="00AA2A4F" w:rsidRDefault="00AA2A4F" w:rsidP="008A0536">
                                  <w:pPr>
                                    <w:pStyle w:val="5E-TABLECELL"/>
                                    <w:rPr>
                                      <w:rStyle w:val="5ECHARBOLD"/>
                                      <w:rFonts w:asciiTheme="minorHAnsi" w:hAnsiTheme="minorHAnsi" w:cstheme="minorHAnsi"/>
                                    </w:rPr>
                                  </w:pPr>
                                  <w:r w:rsidRPr="00AA2A4F">
                                    <w:rPr>
                                      <w:rStyle w:val="5ECHARBOLD"/>
                                      <w:rFonts w:asciiTheme="minorHAnsi" w:hAnsiTheme="minorHAnsi" w:cstheme="minorHAnsi"/>
                                    </w:rPr>
                                    <w:t>Features</w:t>
                                  </w:r>
                                </w:p>
                              </w:tc>
                              <w:tc>
                                <w:tcPr>
                                  <w:tcW w:w="1009" w:type="dxa"/>
                                </w:tcPr>
                                <w:p w14:paraId="2AD488A7" w14:textId="77777777" w:rsidR="00AA2A4F" w:rsidRPr="00AA2A4F" w:rsidRDefault="00AA2A4F" w:rsidP="008A0536">
                                  <w:pPr>
                                    <w:pStyle w:val="5E-TABLECELL"/>
                                    <w:rPr>
                                      <w:rStyle w:val="5ECHARBOLD"/>
                                      <w:rFonts w:asciiTheme="minorHAnsi" w:hAnsiTheme="minorHAnsi" w:cstheme="minorHAnsi"/>
                                    </w:rPr>
                                  </w:pPr>
                                  <w:r w:rsidRPr="00AA2A4F">
                                    <w:rPr>
                                      <w:rStyle w:val="5ECHARBOLD"/>
                                      <w:rFonts w:asciiTheme="minorHAnsi" w:hAnsiTheme="minorHAnsi" w:cstheme="minorHAnsi"/>
                                    </w:rPr>
                                    <w:t>Spells prepared</w:t>
                                  </w:r>
                                </w:p>
                              </w:tc>
                              <w:tc>
                                <w:tcPr>
                                  <w:tcW w:w="502" w:type="dxa"/>
                                </w:tcPr>
                                <w:p w14:paraId="368B334E" w14:textId="77777777" w:rsidR="00AA2A4F" w:rsidRPr="00AA2A4F" w:rsidRDefault="00AA2A4F" w:rsidP="008A0536">
                                  <w:pPr>
                                    <w:pStyle w:val="5E-TABLECELL"/>
                                    <w:rPr>
                                      <w:rStyle w:val="5ECHARBOLD"/>
                                      <w:rFonts w:asciiTheme="minorHAnsi" w:hAnsiTheme="minorHAnsi" w:cstheme="minorHAnsi"/>
                                    </w:rPr>
                                  </w:pPr>
                                  <w:r w:rsidRPr="00AA2A4F">
                                    <w:rPr>
                                      <w:rStyle w:val="5ECHARBOLD"/>
                                      <w:rFonts w:asciiTheme="minorHAnsi" w:hAnsiTheme="minorHAnsi" w:cstheme="minorHAnsi"/>
                                    </w:rPr>
                                    <w:t>1st</w:t>
                                  </w:r>
                                </w:p>
                              </w:tc>
                              <w:tc>
                                <w:tcPr>
                                  <w:tcW w:w="502" w:type="dxa"/>
                                </w:tcPr>
                                <w:p w14:paraId="153BF980" w14:textId="77777777" w:rsidR="00AA2A4F" w:rsidRPr="00AA2A4F" w:rsidRDefault="00AA2A4F" w:rsidP="008A0536">
                                  <w:pPr>
                                    <w:pStyle w:val="5E-TABLECELL"/>
                                    <w:rPr>
                                      <w:rStyle w:val="5ECHARBOLD"/>
                                      <w:rFonts w:asciiTheme="minorHAnsi" w:hAnsiTheme="minorHAnsi" w:cstheme="minorHAnsi"/>
                                    </w:rPr>
                                  </w:pPr>
                                  <w:r w:rsidRPr="00AA2A4F">
                                    <w:rPr>
                                      <w:rStyle w:val="5ECHARBOLD"/>
                                      <w:rFonts w:asciiTheme="minorHAnsi" w:hAnsiTheme="minorHAnsi" w:cstheme="minorHAnsi"/>
                                    </w:rPr>
                                    <w:t>2nd</w:t>
                                  </w:r>
                                </w:p>
                              </w:tc>
                              <w:tc>
                                <w:tcPr>
                                  <w:tcW w:w="502" w:type="dxa"/>
                                </w:tcPr>
                                <w:p w14:paraId="38DF65E3" w14:textId="77777777" w:rsidR="00AA2A4F" w:rsidRPr="00AA2A4F" w:rsidRDefault="00AA2A4F" w:rsidP="008A0536">
                                  <w:pPr>
                                    <w:pStyle w:val="5E-TABLECELL"/>
                                    <w:rPr>
                                      <w:rStyle w:val="5ECHARBOLD"/>
                                      <w:rFonts w:asciiTheme="minorHAnsi" w:hAnsiTheme="minorHAnsi" w:cstheme="minorHAnsi"/>
                                    </w:rPr>
                                  </w:pPr>
                                  <w:r w:rsidRPr="00AA2A4F">
                                    <w:rPr>
                                      <w:rStyle w:val="5ECHARBOLD"/>
                                      <w:rFonts w:asciiTheme="minorHAnsi" w:hAnsiTheme="minorHAnsi" w:cstheme="minorHAnsi"/>
                                    </w:rPr>
                                    <w:t>3rd</w:t>
                                  </w:r>
                                </w:p>
                              </w:tc>
                              <w:tc>
                                <w:tcPr>
                                  <w:tcW w:w="502" w:type="dxa"/>
                                </w:tcPr>
                                <w:p w14:paraId="6D548CC1" w14:textId="77777777" w:rsidR="00AA2A4F" w:rsidRPr="00AA2A4F" w:rsidRDefault="00AA2A4F" w:rsidP="008A0536">
                                  <w:pPr>
                                    <w:pStyle w:val="5E-TABLECELL"/>
                                    <w:rPr>
                                      <w:rStyle w:val="5ECHARBOLD"/>
                                      <w:rFonts w:asciiTheme="minorHAnsi" w:hAnsiTheme="minorHAnsi" w:cstheme="minorHAnsi"/>
                                    </w:rPr>
                                  </w:pPr>
                                  <w:r w:rsidRPr="00AA2A4F">
                                    <w:rPr>
                                      <w:rStyle w:val="5ECHARBOLD"/>
                                      <w:rFonts w:asciiTheme="minorHAnsi" w:hAnsiTheme="minorHAnsi" w:cstheme="minorHAnsi"/>
                                    </w:rPr>
                                    <w:t>4th</w:t>
                                  </w:r>
                                </w:p>
                              </w:tc>
                              <w:tc>
                                <w:tcPr>
                                  <w:tcW w:w="502" w:type="dxa"/>
                                </w:tcPr>
                                <w:p w14:paraId="5FA8B967" w14:textId="77777777" w:rsidR="00AA2A4F" w:rsidRPr="00AA2A4F" w:rsidRDefault="00AA2A4F" w:rsidP="008A0536">
                                  <w:pPr>
                                    <w:pStyle w:val="5E-TABLECELL"/>
                                    <w:rPr>
                                      <w:rStyle w:val="5ECHARBOLD"/>
                                      <w:rFonts w:asciiTheme="minorHAnsi" w:hAnsiTheme="minorHAnsi" w:cstheme="minorHAnsi"/>
                                    </w:rPr>
                                  </w:pPr>
                                  <w:r w:rsidRPr="00AA2A4F">
                                    <w:rPr>
                                      <w:rStyle w:val="5ECHARBOLD"/>
                                      <w:rFonts w:asciiTheme="minorHAnsi" w:hAnsiTheme="minorHAnsi" w:cstheme="minorHAnsi"/>
                                    </w:rPr>
                                    <w:t>5th</w:t>
                                  </w:r>
                                </w:p>
                              </w:tc>
                            </w:tr>
                            <w:tr w:rsidR="00AA2A4F" w:rsidRPr="00AA2A4F" w14:paraId="2B4EDAED" w14:textId="77777777" w:rsidTr="00DF5395">
                              <w:trPr>
                                <w:cnfStyle w:val="000000100000" w:firstRow="0" w:lastRow="0" w:firstColumn="0" w:lastColumn="0" w:oddVBand="0" w:evenVBand="0" w:oddHBand="1" w:evenHBand="0" w:firstRowFirstColumn="0" w:firstRowLastColumn="0" w:lastRowFirstColumn="0" w:lastRowLastColumn="0"/>
                                <w:trHeight w:val="184"/>
                              </w:trPr>
                              <w:tc>
                                <w:tcPr>
                                  <w:tcW w:w="602" w:type="dxa"/>
                                </w:tcPr>
                                <w:p w14:paraId="5DF0513A"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1st</w:t>
                                  </w:r>
                                </w:p>
                              </w:tc>
                              <w:tc>
                                <w:tcPr>
                                  <w:tcW w:w="1204" w:type="dxa"/>
                                </w:tcPr>
                                <w:p w14:paraId="676914D4"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+2</w:t>
                                  </w:r>
                                </w:p>
                              </w:tc>
                              <w:tc>
                                <w:tcPr>
                                  <w:tcW w:w="3514" w:type="dxa"/>
                                </w:tcPr>
                                <w:p w14:paraId="45510566"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Tracking and Hunting Style, Natural Explorer</w:t>
                                  </w:r>
                                </w:p>
                              </w:tc>
                              <w:tc>
                                <w:tcPr>
                                  <w:tcW w:w="1009" w:type="dxa"/>
                                </w:tcPr>
                                <w:p w14:paraId="5048E19C"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1704096C"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10EA2F5B"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0327759A"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1BD7499F"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2D3026D7"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2015F994" w14:textId="77777777" w:rsidTr="00DF5395">
                              <w:trPr>
                                <w:cnfStyle w:val="000000010000" w:firstRow="0" w:lastRow="0" w:firstColumn="0" w:lastColumn="0" w:oddVBand="0" w:evenVBand="0" w:oddHBand="0" w:evenHBand="1" w:firstRowFirstColumn="0" w:firstRowLastColumn="0" w:lastRowFirstColumn="0" w:lastRowLastColumn="0"/>
                                <w:trHeight w:val="225"/>
                              </w:trPr>
                              <w:tc>
                                <w:tcPr>
                                  <w:tcW w:w="602" w:type="dxa"/>
                                </w:tcPr>
                                <w:p w14:paraId="0B318141"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2nd</w:t>
                                  </w:r>
                                </w:p>
                              </w:tc>
                              <w:tc>
                                <w:tcPr>
                                  <w:tcW w:w="1204" w:type="dxa"/>
                                </w:tcPr>
                                <w:p w14:paraId="05385536"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+2</w:t>
                                  </w:r>
                                </w:p>
                              </w:tc>
                              <w:tc>
                                <w:tcPr>
                                  <w:tcW w:w="3514" w:type="dxa"/>
                                </w:tcPr>
                                <w:p w14:paraId="5D29ADBD"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Fighting Style, Spellcasting</w:t>
                                  </w:r>
                                </w:p>
                              </w:tc>
                              <w:tc>
                                <w:tcPr>
                                  <w:tcW w:w="1009" w:type="dxa"/>
                                </w:tcPr>
                                <w:p w14:paraId="22FB238C"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2</w:t>
                                  </w:r>
                                </w:p>
                              </w:tc>
                              <w:tc>
                                <w:tcPr>
                                  <w:tcW w:w="502" w:type="dxa"/>
                                </w:tcPr>
                                <w:p w14:paraId="178F7D51"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2</w:t>
                                  </w:r>
                                </w:p>
                              </w:tc>
                              <w:tc>
                                <w:tcPr>
                                  <w:tcW w:w="502" w:type="dxa"/>
                                </w:tcPr>
                                <w:p w14:paraId="76C73C87"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5469F869"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006BA73F"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3CFBB9DC"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51EF2D79" w14:textId="77777777" w:rsidTr="00DF5395">
                              <w:trPr>
                                <w:cnfStyle w:val="000000100000" w:firstRow="0" w:lastRow="0" w:firstColumn="0" w:lastColumn="0" w:oddVBand="0" w:evenVBand="0" w:oddHBand="1" w:evenHBand="0" w:firstRowFirstColumn="0" w:firstRowLastColumn="0" w:lastRowFirstColumn="0" w:lastRowLastColumn="0"/>
                                <w:trHeight w:val="240"/>
                              </w:trPr>
                              <w:tc>
                                <w:tcPr>
                                  <w:tcW w:w="602" w:type="dxa"/>
                                </w:tcPr>
                                <w:p w14:paraId="06145ABE"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3rd</w:t>
                                  </w:r>
                                </w:p>
                              </w:tc>
                              <w:tc>
                                <w:tcPr>
                                  <w:tcW w:w="1204" w:type="dxa"/>
                                </w:tcPr>
                                <w:p w14:paraId="55E9D26F"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+2</w:t>
                                  </w:r>
                                </w:p>
                              </w:tc>
                              <w:tc>
                                <w:tcPr>
                                  <w:tcW w:w="3514" w:type="dxa"/>
                                </w:tcPr>
                                <w:p w14:paraId="063ADAFF"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Ranger Archetype, Primeval Awareness</w:t>
                                  </w:r>
                                </w:p>
                              </w:tc>
                              <w:tc>
                                <w:tcPr>
                                  <w:tcW w:w="1009" w:type="dxa"/>
                                </w:tcPr>
                                <w:p w14:paraId="1AF026FB"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0A142375"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41A102CA"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58F4DD91"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44E4E9E1"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1CED2D4A"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7C6A6C94" w14:textId="77777777" w:rsidTr="00DF5395">
                              <w:trPr>
                                <w:cnfStyle w:val="000000010000" w:firstRow="0" w:lastRow="0" w:firstColumn="0" w:lastColumn="0" w:oddVBand="0" w:evenVBand="0" w:oddHBand="0" w:evenHBand="1" w:firstRowFirstColumn="0" w:firstRowLastColumn="0" w:lastRowFirstColumn="0" w:lastRowLastColumn="0"/>
                                <w:trHeight w:val="225"/>
                              </w:trPr>
                              <w:tc>
                                <w:tcPr>
                                  <w:tcW w:w="602" w:type="dxa"/>
                                </w:tcPr>
                                <w:p w14:paraId="5FB060A2"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4th</w:t>
                                  </w:r>
                                </w:p>
                              </w:tc>
                              <w:tc>
                                <w:tcPr>
                                  <w:tcW w:w="1204" w:type="dxa"/>
                                </w:tcPr>
                                <w:p w14:paraId="0C78135A"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+2</w:t>
                                  </w:r>
                                </w:p>
                              </w:tc>
                              <w:tc>
                                <w:tcPr>
                                  <w:tcW w:w="3514" w:type="dxa"/>
                                </w:tcPr>
                                <w:p w14:paraId="758B17C4"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Martial Feat</w:t>
                                  </w:r>
                                </w:p>
                              </w:tc>
                              <w:tc>
                                <w:tcPr>
                                  <w:tcW w:w="1009" w:type="dxa"/>
                                </w:tcPr>
                                <w:p w14:paraId="741BC39E"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682C89B2"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0FAB50E7"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3A4B5C39"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781DDA49"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2C4C0BB8"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7BFD0294" w14:textId="77777777" w:rsidTr="00DF5395">
                              <w:trPr>
                                <w:cnfStyle w:val="000000100000" w:firstRow="0" w:lastRow="0" w:firstColumn="0" w:lastColumn="0" w:oddVBand="0" w:evenVBand="0" w:oddHBand="1" w:evenHBand="0" w:firstRowFirstColumn="0" w:firstRowLastColumn="0" w:lastRowFirstColumn="0" w:lastRowLastColumn="0"/>
                                <w:trHeight w:val="225"/>
                              </w:trPr>
                              <w:tc>
                                <w:tcPr>
                                  <w:tcW w:w="602" w:type="dxa"/>
                                </w:tcPr>
                                <w:p w14:paraId="19D468B2"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5th</w:t>
                                  </w:r>
                                </w:p>
                              </w:tc>
                              <w:tc>
                                <w:tcPr>
                                  <w:tcW w:w="1204" w:type="dxa"/>
                                </w:tcPr>
                                <w:p w14:paraId="04C1431E"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3514" w:type="dxa"/>
                                </w:tcPr>
                                <w:p w14:paraId="05389032"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Extra Attack, Tireless, Roving</w:t>
                                  </w:r>
                                </w:p>
                              </w:tc>
                              <w:tc>
                                <w:tcPr>
                                  <w:tcW w:w="1009" w:type="dxa"/>
                                </w:tcPr>
                                <w:p w14:paraId="66008DC7"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3E4BED4D"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01DB6CEE"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2</w:t>
                                  </w:r>
                                </w:p>
                              </w:tc>
                              <w:tc>
                                <w:tcPr>
                                  <w:tcW w:w="502" w:type="dxa"/>
                                </w:tcPr>
                                <w:p w14:paraId="59EEA4A6"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332F6B5F"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3D36D7AE"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70C22241" w14:textId="77777777" w:rsidTr="00DF5395">
                              <w:trPr>
                                <w:cnfStyle w:val="000000010000" w:firstRow="0" w:lastRow="0" w:firstColumn="0" w:lastColumn="0" w:oddVBand="0" w:evenVBand="0" w:oddHBand="0" w:evenHBand="1" w:firstRowFirstColumn="0" w:firstRowLastColumn="0" w:lastRowFirstColumn="0" w:lastRowLastColumn="0"/>
                                <w:trHeight w:val="225"/>
                              </w:trPr>
                              <w:tc>
                                <w:tcPr>
                                  <w:tcW w:w="602" w:type="dxa"/>
                                </w:tcPr>
                                <w:p w14:paraId="3458D5D6"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6th</w:t>
                                  </w:r>
                                </w:p>
                              </w:tc>
                              <w:tc>
                                <w:tcPr>
                                  <w:tcW w:w="1204" w:type="dxa"/>
                                </w:tcPr>
                                <w:p w14:paraId="4F104623"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3514" w:type="dxa"/>
                                </w:tcPr>
                                <w:p w14:paraId="3E5F8CEC"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Canny, Rangers Guile</w:t>
                                  </w:r>
                                </w:p>
                              </w:tc>
                              <w:tc>
                                <w:tcPr>
                                  <w:tcW w:w="1009" w:type="dxa"/>
                                </w:tcPr>
                                <w:p w14:paraId="72AE1C43"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1C7F3113"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568A6DC2"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2</w:t>
                                  </w:r>
                                </w:p>
                              </w:tc>
                              <w:tc>
                                <w:tcPr>
                                  <w:tcW w:w="502" w:type="dxa"/>
                                </w:tcPr>
                                <w:p w14:paraId="17A18CBC"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2BA0D94C"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54BCF9A5"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3A3ABE8D" w14:textId="77777777" w:rsidTr="00DF5395">
                              <w:trPr>
                                <w:cnfStyle w:val="000000100000" w:firstRow="0" w:lastRow="0" w:firstColumn="0" w:lastColumn="0" w:oddVBand="0" w:evenVBand="0" w:oddHBand="1" w:evenHBand="0" w:firstRowFirstColumn="0" w:firstRowLastColumn="0" w:lastRowFirstColumn="0" w:lastRowLastColumn="0"/>
                                <w:trHeight w:val="225"/>
                              </w:trPr>
                              <w:tc>
                                <w:tcPr>
                                  <w:tcW w:w="602" w:type="dxa"/>
                                </w:tcPr>
                                <w:p w14:paraId="62A9065B"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7th</w:t>
                                  </w:r>
                                </w:p>
                              </w:tc>
                              <w:tc>
                                <w:tcPr>
                                  <w:tcW w:w="1204" w:type="dxa"/>
                                </w:tcPr>
                                <w:p w14:paraId="0965BCE2"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3514" w:type="dxa"/>
                                </w:tcPr>
                                <w:p w14:paraId="1F0BEC31"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Ranger Archetype feature</w:t>
                                  </w:r>
                                </w:p>
                              </w:tc>
                              <w:tc>
                                <w:tcPr>
                                  <w:tcW w:w="1009" w:type="dxa"/>
                                </w:tcPr>
                                <w:p w14:paraId="2770CF39"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5</w:t>
                                  </w:r>
                                </w:p>
                              </w:tc>
                              <w:tc>
                                <w:tcPr>
                                  <w:tcW w:w="502" w:type="dxa"/>
                                </w:tcPr>
                                <w:p w14:paraId="2DCA72C2"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4AA14708"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282ECD7B"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268DBDC7"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26B649D2"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7CD77D47" w14:textId="77777777" w:rsidTr="00DF5395">
                              <w:trPr>
                                <w:cnfStyle w:val="000000010000" w:firstRow="0" w:lastRow="0" w:firstColumn="0" w:lastColumn="0" w:oddVBand="0" w:evenVBand="0" w:oddHBand="0" w:evenHBand="1" w:firstRowFirstColumn="0" w:firstRowLastColumn="0" w:lastRowFirstColumn="0" w:lastRowLastColumn="0"/>
                                <w:trHeight w:val="225"/>
                              </w:trPr>
                              <w:tc>
                                <w:tcPr>
                                  <w:tcW w:w="602" w:type="dxa"/>
                                </w:tcPr>
                                <w:p w14:paraId="7AAD0913"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8th</w:t>
                                  </w:r>
                                </w:p>
                              </w:tc>
                              <w:tc>
                                <w:tcPr>
                                  <w:tcW w:w="1204" w:type="dxa"/>
                                </w:tcPr>
                                <w:p w14:paraId="5B4226A5"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3514" w:type="dxa"/>
                                </w:tcPr>
                                <w:p w14:paraId="13D174D1"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Feat, land’s stride</w:t>
                                  </w:r>
                                </w:p>
                              </w:tc>
                              <w:tc>
                                <w:tcPr>
                                  <w:tcW w:w="1009" w:type="dxa"/>
                                </w:tcPr>
                                <w:p w14:paraId="657B267A"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5</w:t>
                                  </w:r>
                                </w:p>
                              </w:tc>
                              <w:tc>
                                <w:tcPr>
                                  <w:tcW w:w="502" w:type="dxa"/>
                                </w:tcPr>
                                <w:p w14:paraId="40800B22"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0B37F803"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7D324AB3"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0D68BD66"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0636BC03"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08F435FD" w14:textId="77777777" w:rsidTr="00DF5395">
                              <w:trPr>
                                <w:cnfStyle w:val="000000100000" w:firstRow="0" w:lastRow="0" w:firstColumn="0" w:lastColumn="0" w:oddVBand="0" w:evenVBand="0" w:oddHBand="1" w:evenHBand="0" w:firstRowFirstColumn="0" w:firstRowLastColumn="0" w:lastRowFirstColumn="0" w:lastRowLastColumn="0"/>
                                <w:trHeight w:val="225"/>
                              </w:trPr>
                              <w:tc>
                                <w:tcPr>
                                  <w:tcW w:w="602" w:type="dxa"/>
                                </w:tcPr>
                                <w:p w14:paraId="71EE03D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9th</w:t>
                                  </w:r>
                                </w:p>
                              </w:tc>
                              <w:tc>
                                <w:tcPr>
                                  <w:tcW w:w="1204" w:type="dxa"/>
                                </w:tcPr>
                                <w:p w14:paraId="5316B429"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3514" w:type="dxa"/>
                                </w:tcPr>
                                <w:p w14:paraId="290A6D60"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c>
                                <w:tcPr>
                                  <w:tcW w:w="1009" w:type="dxa"/>
                                </w:tcPr>
                                <w:p w14:paraId="1012C59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6</w:t>
                                  </w:r>
                                </w:p>
                              </w:tc>
                              <w:tc>
                                <w:tcPr>
                                  <w:tcW w:w="502" w:type="dxa"/>
                                </w:tcPr>
                                <w:p w14:paraId="3B339AF5"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45CC8611"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52400494"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2</w:t>
                                  </w:r>
                                </w:p>
                              </w:tc>
                              <w:tc>
                                <w:tcPr>
                                  <w:tcW w:w="502" w:type="dxa"/>
                                </w:tcPr>
                                <w:p w14:paraId="7CFC89C3"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7F3E0289"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320DE076" w14:textId="77777777" w:rsidTr="00DF5395">
                              <w:trPr>
                                <w:cnfStyle w:val="000000010000" w:firstRow="0" w:lastRow="0" w:firstColumn="0" w:lastColumn="0" w:oddVBand="0" w:evenVBand="0" w:oddHBand="0" w:evenHBand="1" w:firstRowFirstColumn="0" w:firstRowLastColumn="0" w:lastRowFirstColumn="0" w:lastRowLastColumn="0"/>
                                <w:trHeight w:val="225"/>
                              </w:trPr>
                              <w:tc>
                                <w:tcPr>
                                  <w:tcW w:w="602" w:type="dxa"/>
                                </w:tcPr>
                                <w:p w14:paraId="1BC7D3E6"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10th</w:t>
                                  </w:r>
                                </w:p>
                              </w:tc>
                              <w:tc>
                                <w:tcPr>
                                  <w:tcW w:w="1204" w:type="dxa"/>
                                </w:tcPr>
                                <w:p w14:paraId="5C18DFBE"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3514" w:type="dxa"/>
                                </w:tcPr>
                                <w:p w14:paraId="414C56E9"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Nature’s Veil, Natural Explorer Choice</w:t>
                                  </w:r>
                                </w:p>
                              </w:tc>
                              <w:tc>
                                <w:tcPr>
                                  <w:tcW w:w="1009" w:type="dxa"/>
                                </w:tcPr>
                                <w:p w14:paraId="28AF0F26"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6</w:t>
                                  </w:r>
                                </w:p>
                              </w:tc>
                              <w:tc>
                                <w:tcPr>
                                  <w:tcW w:w="502" w:type="dxa"/>
                                </w:tcPr>
                                <w:p w14:paraId="5EE4EAD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0F12F3C2"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651E1A4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2</w:t>
                                  </w:r>
                                </w:p>
                              </w:tc>
                              <w:tc>
                                <w:tcPr>
                                  <w:tcW w:w="502" w:type="dxa"/>
                                </w:tcPr>
                                <w:p w14:paraId="4EE3674B"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04FE7CFE"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2E81B2D9" w14:textId="77777777" w:rsidTr="00DF5395">
                              <w:trPr>
                                <w:cnfStyle w:val="000000100000" w:firstRow="0" w:lastRow="0" w:firstColumn="0" w:lastColumn="0" w:oddVBand="0" w:evenVBand="0" w:oddHBand="1" w:evenHBand="0" w:firstRowFirstColumn="0" w:firstRowLastColumn="0" w:lastRowFirstColumn="0" w:lastRowLastColumn="0"/>
                                <w:trHeight w:val="225"/>
                              </w:trPr>
                              <w:tc>
                                <w:tcPr>
                                  <w:tcW w:w="602" w:type="dxa"/>
                                </w:tcPr>
                                <w:p w14:paraId="5968CD95"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11th</w:t>
                                  </w:r>
                                </w:p>
                              </w:tc>
                              <w:tc>
                                <w:tcPr>
                                  <w:tcW w:w="1204" w:type="dxa"/>
                                </w:tcPr>
                                <w:p w14:paraId="24A3A83E"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3514" w:type="dxa"/>
                                </w:tcPr>
                                <w:p w14:paraId="357A2791"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Ranger Archetype feature</w:t>
                                  </w:r>
                                </w:p>
                              </w:tc>
                              <w:tc>
                                <w:tcPr>
                                  <w:tcW w:w="1009" w:type="dxa"/>
                                </w:tcPr>
                                <w:p w14:paraId="2A4CC5B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7</w:t>
                                  </w:r>
                                </w:p>
                              </w:tc>
                              <w:tc>
                                <w:tcPr>
                                  <w:tcW w:w="502" w:type="dxa"/>
                                </w:tcPr>
                                <w:p w14:paraId="5E4A91E4"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6DCBB470"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3AD61A02"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42B0992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0BF0C351"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054DB5DD" w14:textId="77777777" w:rsidTr="00DF5395">
                              <w:trPr>
                                <w:cnfStyle w:val="000000010000" w:firstRow="0" w:lastRow="0" w:firstColumn="0" w:lastColumn="0" w:oddVBand="0" w:evenVBand="0" w:oddHBand="0" w:evenHBand="1" w:firstRowFirstColumn="0" w:firstRowLastColumn="0" w:lastRowFirstColumn="0" w:lastRowLastColumn="0"/>
                                <w:trHeight w:val="225"/>
                              </w:trPr>
                              <w:tc>
                                <w:tcPr>
                                  <w:tcW w:w="602" w:type="dxa"/>
                                </w:tcPr>
                                <w:p w14:paraId="40B7000E"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12th</w:t>
                                  </w:r>
                                </w:p>
                              </w:tc>
                              <w:tc>
                                <w:tcPr>
                                  <w:tcW w:w="1204" w:type="dxa"/>
                                </w:tcPr>
                                <w:p w14:paraId="4789EF0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3514" w:type="dxa"/>
                                </w:tcPr>
                                <w:p w14:paraId="11A3C67F"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Martial Feat</w:t>
                                  </w:r>
                                </w:p>
                              </w:tc>
                              <w:tc>
                                <w:tcPr>
                                  <w:tcW w:w="1009" w:type="dxa"/>
                                </w:tcPr>
                                <w:p w14:paraId="5302BFA4"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7</w:t>
                                  </w:r>
                                </w:p>
                              </w:tc>
                              <w:tc>
                                <w:tcPr>
                                  <w:tcW w:w="502" w:type="dxa"/>
                                </w:tcPr>
                                <w:p w14:paraId="2B7ED7B0"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3C253E00"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7BC84F4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4E96495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76891DEB"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5DEC1841" w14:textId="77777777" w:rsidTr="00DF5395">
                              <w:trPr>
                                <w:cnfStyle w:val="000000100000" w:firstRow="0" w:lastRow="0" w:firstColumn="0" w:lastColumn="0" w:oddVBand="0" w:evenVBand="0" w:oddHBand="1" w:evenHBand="0" w:firstRowFirstColumn="0" w:firstRowLastColumn="0" w:lastRowFirstColumn="0" w:lastRowLastColumn="0"/>
                                <w:trHeight w:val="225"/>
                              </w:trPr>
                              <w:tc>
                                <w:tcPr>
                                  <w:tcW w:w="602" w:type="dxa"/>
                                </w:tcPr>
                                <w:p w14:paraId="11468B92"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13th</w:t>
                                  </w:r>
                                </w:p>
                              </w:tc>
                              <w:tc>
                                <w:tcPr>
                                  <w:tcW w:w="1204" w:type="dxa"/>
                                </w:tcPr>
                                <w:p w14:paraId="5A6520ED"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+5</w:t>
                                  </w:r>
                                </w:p>
                              </w:tc>
                              <w:tc>
                                <w:tcPr>
                                  <w:tcW w:w="3514" w:type="dxa"/>
                                </w:tcPr>
                                <w:p w14:paraId="74AD0979"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c>
                                <w:tcPr>
                                  <w:tcW w:w="1009" w:type="dxa"/>
                                </w:tcPr>
                                <w:p w14:paraId="2D515DF2"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8</w:t>
                                  </w:r>
                                </w:p>
                              </w:tc>
                              <w:tc>
                                <w:tcPr>
                                  <w:tcW w:w="502" w:type="dxa"/>
                                </w:tcPr>
                                <w:p w14:paraId="258DD17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4CA9F083"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2E7CBE76"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02A38BC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w:t>
                                  </w:r>
                                </w:p>
                              </w:tc>
                              <w:tc>
                                <w:tcPr>
                                  <w:tcW w:w="502" w:type="dxa"/>
                                </w:tcPr>
                                <w:p w14:paraId="57366C78"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19C1A7E0" w14:textId="77777777" w:rsidTr="00DF5395">
                              <w:trPr>
                                <w:cnfStyle w:val="000000010000" w:firstRow="0" w:lastRow="0" w:firstColumn="0" w:lastColumn="0" w:oddVBand="0" w:evenVBand="0" w:oddHBand="0" w:evenHBand="1" w:firstRowFirstColumn="0" w:firstRowLastColumn="0" w:lastRowFirstColumn="0" w:lastRowLastColumn="0"/>
                                <w:trHeight w:val="240"/>
                              </w:trPr>
                              <w:tc>
                                <w:tcPr>
                                  <w:tcW w:w="602" w:type="dxa"/>
                                </w:tcPr>
                                <w:p w14:paraId="456B4C3B"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14th</w:t>
                                  </w:r>
                                </w:p>
                              </w:tc>
                              <w:tc>
                                <w:tcPr>
                                  <w:tcW w:w="1204" w:type="dxa"/>
                                </w:tcPr>
                                <w:p w14:paraId="40584C60"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+5</w:t>
                                  </w:r>
                                </w:p>
                              </w:tc>
                              <w:tc>
                                <w:tcPr>
                                  <w:tcW w:w="3514" w:type="dxa"/>
                                </w:tcPr>
                                <w:p w14:paraId="1676C9A8"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Hunting and tracking style Choice, Vanish</w:t>
                                  </w:r>
                                </w:p>
                              </w:tc>
                              <w:tc>
                                <w:tcPr>
                                  <w:tcW w:w="1009" w:type="dxa"/>
                                </w:tcPr>
                                <w:p w14:paraId="6622F025"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8</w:t>
                                  </w:r>
                                </w:p>
                              </w:tc>
                              <w:tc>
                                <w:tcPr>
                                  <w:tcW w:w="502" w:type="dxa"/>
                                </w:tcPr>
                                <w:p w14:paraId="6563AB88"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3BB8766B"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2EA3C3EF"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5BA0723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w:t>
                                  </w:r>
                                </w:p>
                              </w:tc>
                              <w:tc>
                                <w:tcPr>
                                  <w:tcW w:w="502" w:type="dxa"/>
                                </w:tcPr>
                                <w:p w14:paraId="354B0312"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43C53CFE" w14:textId="77777777" w:rsidTr="00DF5395">
                              <w:trPr>
                                <w:cnfStyle w:val="000000100000" w:firstRow="0" w:lastRow="0" w:firstColumn="0" w:lastColumn="0" w:oddVBand="0" w:evenVBand="0" w:oddHBand="1" w:evenHBand="0" w:firstRowFirstColumn="0" w:firstRowLastColumn="0" w:lastRowFirstColumn="0" w:lastRowLastColumn="0"/>
                                <w:trHeight w:val="225"/>
                              </w:trPr>
                              <w:tc>
                                <w:tcPr>
                                  <w:tcW w:w="602" w:type="dxa"/>
                                </w:tcPr>
                                <w:p w14:paraId="35520A2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15th</w:t>
                                  </w:r>
                                </w:p>
                              </w:tc>
                              <w:tc>
                                <w:tcPr>
                                  <w:tcW w:w="1204" w:type="dxa"/>
                                </w:tcPr>
                                <w:p w14:paraId="275C427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+5</w:t>
                                  </w:r>
                                </w:p>
                              </w:tc>
                              <w:tc>
                                <w:tcPr>
                                  <w:tcW w:w="3514" w:type="dxa"/>
                                </w:tcPr>
                                <w:p w14:paraId="196F00A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Ranger Archetype feature</w:t>
                                  </w:r>
                                </w:p>
                              </w:tc>
                              <w:tc>
                                <w:tcPr>
                                  <w:tcW w:w="1009" w:type="dxa"/>
                                </w:tcPr>
                                <w:p w14:paraId="5279320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9</w:t>
                                  </w:r>
                                </w:p>
                              </w:tc>
                              <w:tc>
                                <w:tcPr>
                                  <w:tcW w:w="502" w:type="dxa"/>
                                </w:tcPr>
                                <w:p w14:paraId="0E812032"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0ABCD5FD"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096A0AC1"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442B384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2</w:t>
                                  </w:r>
                                </w:p>
                              </w:tc>
                              <w:tc>
                                <w:tcPr>
                                  <w:tcW w:w="502" w:type="dxa"/>
                                </w:tcPr>
                                <w:p w14:paraId="491B9F90"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61A633D3" w14:textId="77777777" w:rsidTr="00DF5395">
                              <w:trPr>
                                <w:cnfStyle w:val="000000010000" w:firstRow="0" w:lastRow="0" w:firstColumn="0" w:lastColumn="0" w:oddVBand="0" w:evenVBand="0" w:oddHBand="0" w:evenHBand="1" w:firstRowFirstColumn="0" w:firstRowLastColumn="0" w:lastRowFirstColumn="0" w:lastRowLastColumn="0"/>
                                <w:trHeight w:val="225"/>
                              </w:trPr>
                              <w:tc>
                                <w:tcPr>
                                  <w:tcW w:w="602" w:type="dxa"/>
                                </w:tcPr>
                                <w:p w14:paraId="00C1A269"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16th</w:t>
                                  </w:r>
                                </w:p>
                              </w:tc>
                              <w:tc>
                                <w:tcPr>
                                  <w:tcW w:w="1204" w:type="dxa"/>
                                </w:tcPr>
                                <w:p w14:paraId="1F804A39"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+5</w:t>
                                  </w:r>
                                </w:p>
                              </w:tc>
                              <w:tc>
                                <w:tcPr>
                                  <w:tcW w:w="3514" w:type="dxa"/>
                                </w:tcPr>
                                <w:p w14:paraId="17AC296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Feat</w:t>
                                  </w:r>
                                </w:p>
                              </w:tc>
                              <w:tc>
                                <w:tcPr>
                                  <w:tcW w:w="1009" w:type="dxa"/>
                                </w:tcPr>
                                <w:p w14:paraId="42BD185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9</w:t>
                                  </w:r>
                                </w:p>
                              </w:tc>
                              <w:tc>
                                <w:tcPr>
                                  <w:tcW w:w="502" w:type="dxa"/>
                                </w:tcPr>
                                <w:p w14:paraId="6B5BA179"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354E9BA4"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23B59FA6"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09BA5835"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2</w:t>
                                  </w:r>
                                </w:p>
                              </w:tc>
                              <w:tc>
                                <w:tcPr>
                                  <w:tcW w:w="502" w:type="dxa"/>
                                </w:tcPr>
                                <w:p w14:paraId="4CD6A5DF"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4A3955FA" w14:textId="77777777" w:rsidTr="00DF5395">
                              <w:trPr>
                                <w:cnfStyle w:val="000000100000" w:firstRow="0" w:lastRow="0" w:firstColumn="0" w:lastColumn="0" w:oddVBand="0" w:evenVBand="0" w:oddHBand="1" w:evenHBand="0" w:firstRowFirstColumn="0" w:firstRowLastColumn="0" w:lastRowFirstColumn="0" w:lastRowLastColumn="0"/>
                                <w:trHeight w:val="450"/>
                              </w:trPr>
                              <w:tc>
                                <w:tcPr>
                                  <w:tcW w:w="602" w:type="dxa"/>
                                </w:tcPr>
                                <w:p w14:paraId="401F215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17th</w:t>
                                  </w:r>
                                </w:p>
                              </w:tc>
                              <w:tc>
                                <w:tcPr>
                                  <w:tcW w:w="1204" w:type="dxa"/>
                                </w:tcPr>
                                <w:p w14:paraId="054F9BFE"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+6</w:t>
                                  </w:r>
                                </w:p>
                              </w:tc>
                              <w:tc>
                                <w:tcPr>
                                  <w:tcW w:w="3514" w:type="dxa"/>
                                </w:tcPr>
                                <w:p w14:paraId="5A202362" w14:textId="77777777" w:rsidR="00AA2A4F" w:rsidRPr="00AA2A4F" w:rsidRDefault="00AA2A4F" w:rsidP="002C60FF">
                                  <w:pPr>
                                    <w:pStyle w:val="5E-TABLECELL"/>
                                    <w:rPr>
                                      <w:rFonts w:asciiTheme="minorHAnsi" w:hAnsiTheme="minorHAnsi" w:cstheme="minorHAnsi"/>
                                      <w:vertAlign w:val="superscript"/>
                                    </w:rPr>
                                  </w:pPr>
                                  <w:r w:rsidRPr="00AA2A4F">
                                    <w:rPr>
                                      <w:rFonts w:asciiTheme="minorHAnsi" w:hAnsiTheme="minorHAnsi" w:cstheme="minorHAnsi"/>
                                    </w:rPr>
                                    <w:t>Hunters mark and ensnaring strike improvements</w:t>
                                  </w:r>
                                </w:p>
                              </w:tc>
                              <w:tc>
                                <w:tcPr>
                                  <w:tcW w:w="1009" w:type="dxa"/>
                                </w:tcPr>
                                <w:p w14:paraId="1DFA44B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10</w:t>
                                  </w:r>
                                </w:p>
                              </w:tc>
                              <w:tc>
                                <w:tcPr>
                                  <w:tcW w:w="502" w:type="dxa"/>
                                </w:tcPr>
                                <w:p w14:paraId="252AD95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77E1265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1389A15E"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22005610"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2</w:t>
                                  </w:r>
                                </w:p>
                              </w:tc>
                              <w:tc>
                                <w:tcPr>
                                  <w:tcW w:w="502" w:type="dxa"/>
                                </w:tcPr>
                                <w:p w14:paraId="01F25F29"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w:t>
                                  </w:r>
                                </w:p>
                              </w:tc>
                            </w:tr>
                            <w:tr w:rsidR="00AA2A4F" w:rsidRPr="00AA2A4F" w14:paraId="4C04EA3E" w14:textId="77777777" w:rsidTr="00DF5395">
                              <w:trPr>
                                <w:cnfStyle w:val="000000010000" w:firstRow="0" w:lastRow="0" w:firstColumn="0" w:lastColumn="0" w:oddVBand="0" w:evenVBand="0" w:oddHBand="0" w:evenHBand="1" w:firstRowFirstColumn="0" w:firstRowLastColumn="0" w:lastRowFirstColumn="0" w:lastRowLastColumn="0"/>
                                <w:trHeight w:val="225"/>
                              </w:trPr>
                              <w:tc>
                                <w:tcPr>
                                  <w:tcW w:w="602" w:type="dxa"/>
                                </w:tcPr>
                                <w:p w14:paraId="14A42680"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18th</w:t>
                                  </w:r>
                                </w:p>
                              </w:tc>
                              <w:tc>
                                <w:tcPr>
                                  <w:tcW w:w="1204" w:type="dxa"/>
                                </w:tcPr>
                                <w:p w14:paraId="7865BC56"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+6</w:t>
                                  </w:r>
                                </w:p>
                              </w:tc>
                              <w:tc>
                                <w:tcPr>
                                  <w:tcW w:w="3514" w:type="dxa"/>
                                </w:tcPr>
                                <w:p w14:paraId="71F7262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Feral Senses</w:t>
                                  </w:r>
                                </w:p>
                              </w:tc>
                              <w:tc>
                                <w:tcPr>
                                  <w:tcW w:w="1009" w:type="dxa"/>
                                </w:tcPr>
                                <w:p w14:paraId="317F8A33"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10</w:t>
                                  </w:r>
                                </w:p>
                              </w:tc>
                              <w:tc>
                                <w:tcPr>
                                  <w:tcW w:w="502" w:type="dxa"/>
                                </w:tcPr>
                                <w:p w14:paraId="04E58CE4"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755AA971"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3223511B"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0FEB58C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52BA315F"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w:t>
                                  </w:r>
                                </w:p>
                              </w:tc>
                            </w:tr>
                            <w:tr w:rsidR="00AA2A4F" w:rsidRPr="00AA2A4F" w14:paraId="6366A23D" w14:textId="77777777" w:rsidTr="00DF5395">
                              <w:trPr>
                                <w:cnfStyle w:val="000000100000" w:firstRow="0" w:lastRow="0" w:firstColumn="0" w:lastColumn="0" w:oddVBand="0" w:evenVBand="0" w:oddHBand="1" w:evenHBand="0" w:firstRowFirstColumn="0" w:firstRowLastColumn="0" w:lastRowFirstColumn="0" w:lastRowLastColumn="0"/>
                                <w:trHeight w:val="225"/>
                              </w:trPr>
                              <w:tc>
                                <w:tcPr>
                                  <w:tcW w:w="602" w:type="dxa"/>
                                </w:tcPr>
                                <w:p w14:paraId="739B397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19th</w:t>
                                  </w:r>
                                </w:p>
                              </w:tc>
                              <w:tc>
                                <w:tcPr>
                                  <w:tcW w:w="1204" w:type="dxa"/>
                                </w:tcPr>
                                <w:p w14:paraId="24F88E7B"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+6</w:t>
                                  </w:r>
                                </w:p>
                              </w:tc>
                              <w:tc>
                                <w:tcPr>
                                  <w:tcW w:w="3514" w:type="dxa"/>
                                </w:tcPr>
                                <w:p w14:paraId="6E7ECF16"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Martial Feat</w:t>
                                  </w:r>
                                </w:p>
                              </w:tc>
                              <w:tc>
                                <w:tcPr>
                                  <w:tcW w:w="1009" w:type="dxa"/>
                                </w:tcPr>
                                <w:p w14:paraId="11DB66FF"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11</w:t>
                                  </w:r>
                                </w:p>
                              </w:tc>
                              <w:tc>
                                <w:tcPr>
                                  <w:tcW w:w="502" w:type="dxa"/>
                                </w:tcPr>
                                <w:p w14:paraId="290AFC9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2589BA73"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2FC29616"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57048855"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63EF0383"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2</w:t>
                                  </w:r>
                                </w:p>
                              </w:tc>
                            </w:tr>
                            <w:tr w:rsidR="00AA2A4F" w:rsidRPr="00AA2A4F" w14:paraId="7222A60F" w14:textId="77777777" w:rsidTr="00DF5395">
                              <w:trPr>
                                <w:cnfStyle w:val="000000010000" w:firstRow="0" w:lastRow="0" w:firstColumn="0" w:lastColumn="0" w:oddVBand="0" w:evenVBand="0" w:oddHBand="0" w:evenHBand="1" w:firstRowFirstColumn="0" w:firstRowLastColumn="0" w:lastRowFirstColumn="0" w:lastRowLastColumn="0"/>
                                <w:trHeight w:val="225"/>
                              </w:trPr>
                              <w:tc>
                                <w:tcPr>
                                  <w:tcW w:w="602" w:type="dxa"/>
                                </w:tcPr>
                                <w:p w14:paraId="736ADC58"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20th</w:t>
                                  </w:r>
                                </w:p>
                              </w:tc>
                              <w:tc>
                                <w:tcPr>
                                  <w:tcW w:w="1204" w:type="dxa"/>
                                </w:tcPr>
                                <w:p w14:paraId="6594022B"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+6</w:t>
                                  </w:r>
                                </w:p>
                              </w:tc>
                              <w:tc>
                                <w:tcPr>
                                  <w:tcW w:w="3514" w:type="dxa"/>
                                </w:tcPr>
                                <w:p w14:paraId="7A24228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[Ranger, Hunter, Stalker, Slayer]</w:t>
                                  </w:r>
                                </w:p>
                              </w:tc>
                              <w:tc>
                                <w:tcPr>
                                  <w:tcW w:w="1009" w:type="dxa"/>
                                </w:tcPr>
                                <w:p w14:paraId="574D9F5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11</w:t>
                                  </w:r>
                                </w:p>
                              </w:tc>
                              <w:tc>
                                <w:tcPr>
                                  <w:tcW w:w="502" w:type="dxa"/>
                                </w:tcPr>
                                <w:p w14:paraId="57E77240"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6516D551"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38027CF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5281B35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54CA5B6F"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2</w:t>
                                  </w:r>
                                </w:p>
                              </w:tc>
                            </w:tr>
                          </w:tbl>
                          <w:p w14:paraId="36498D81" w14:textId="77777777" w:rsidR="00AA2A4F" w:rsidRDefault="00AA2A4F" w:rsidP="00AA2A4F"/>
                        </w:txbxContent>
                      </wps:txbx>
                      <wps:bodyPr rot="0" spcFirstLastPara="0" vertOverflow="overflow" horzOverflow="overflow" vert="horz" wrap="square" lIns="91440" tIns="18288"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61EA5" id="_x0000_t202" coordsize="21600,21600" o:spt="202" path="m,l,21600r21600,l21600,xe">
                <v:stroke joinstyle="miter"/>
                <v:path gradientshapeok="t" o:connecttype="rect"/>
              </v:shapetype>
              <v:shape id="Text Box 2000802868" o:spid="_x0000_s1026" type="#_x0000_t202" style="position:absolute;margin-left:38.1pt;margin-top:-21pt;width:460.5pt;height:36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" fillcolor="#f2f2f2 [3052]" strokecolor="#f2f2f2 [3052]" strokeweight="6pt">
                <v:shadow on="t" color="#5f4939" opacity="47841f" offset=".74836mm,.74836mm"/>
                <v:textbox inset=",1.44pt">
                  <w:txbxContent>
                    <w:p w14:paraId="2D8BA92A" w14:textId="77777777" w:rsidR="00AA2A4F" w:rsidRPr="00AA2A4F" w:rsidRDefault="00AA2A4F" w:rsidP="00AA2A4F">
                      <w:pPr>
                        <w:pStyle w:val="5E-TABLETITLE"/>
                        <w:rPr>
                          <w:rFonts w:asciiTheme="minorHAnsi" w:hAnsiTheme="minorHAnsi" w:cstheme="minorHAnsi"/>
                        </w:rPr>
                      </w:pPr>
                      <w:r w:rsidRPr="00AA2A4F">
                        <w:rPr>
                          <w:rFonts w:asciiTheme="minorHAnsi" w:hAnsiTheme="minorHAnsi" w:cstheme="minorHAnsi"/>
                        </w:rPr>
                        <w:t>Ranger Class</w:t>
                      </w:r>
                    </w:p>
                    <w:tbl>
                      <w:tblPr>
                        <w:tblStyle w:val="5ETABLE"/>
                        <w:tblW w:w="8839" w:type="dxa"/>
                        <w:tblInd w:w="-5" w:type="dxa"/>
                        <w:tblLayout w:type="fixed"/>
                        <w:tblLook w:val="04A0" w:firstRow="1" w:lastRow="0" w:firstColumn="1" w:lastColumn="0" w:noHBand="0" w:noVBand="1"/>
                      </w:tblPr>
                      <w:tblGrid>
                        <w:gridCol w:w="602"/>
                        <w:gridCol w:w="1204"/>
                        <w:gridCol w:w="3514"/>
                        <w:gridCol w:w="1009"/>
                        <w:gridCol w:w="502"/>
                        <w:gridCol w:w="502"/>
                        <w:gridCol w:w="502"/>
                        <w:gridCol w:w="502"/>
                        <w:gridCol w:w="502"/>
                      </w:tblGrid>
                      <w:tr w:rsidR="00AA2A4F" w:rsidRPr="00AA2A4F" w14:paraId="66DD96D5" w14:textId="77777777" w:rsidTr="00DF5395">
                        <w:trPr>
                          <w:cnfStyle w:val="100000000000" w:firstRow="1" w:lastRow="0" w:firstColumn="0" w:lastColumn="0" w:oddVBand="0" w:evenVBand="0" w:oddHBand="0" w:evenHBand="0" w:firstRowFirstColumn="0" w:firstRowLastColumn="0" w:lastRowFirstColumn="0" w:lastRowLastColumn="0"/>
                          <w:trHeight w:val="450"/>
                        </w:trPr>
                        <w:tc>
                          <w:tcPr>
                            <w:tcW w:w="602" w:type="dxa"/>
                          </w:tcPr>
                          <w:p w14:paraId="61E57364" w14:textId="77777777" w:rsidR="00AA2A4F" w:rsidRPr="00AA2A4F" w:rsidRDefault="00AA2A4F" w:rsidP="008A0536">
                            <w:pPr>
                              <w:pStyle w:val="5E-TABLECELL"/>
                              <w:rPr>
                                <w:rStyle w:val="5ECHARBOLD"/>
                                <w:rFonts w:asciiTheme="minorHAnsi" w:hAnsiTheme="minorHAnsi" w:cstheme="minorHAnsi"/>
                              </w:rPr>
                            </w:pPr>
                            <w:r w:rsidRPr="00AA2A4F">
                              <w:rPr>
                                <w:rStyle w:val="5ECHARBOLD"/>
                                <w:rFonts w:asciiTheme="minorHAnsi" w:hAnsiTheme="minorHAnsi" w:cstheme="minorHAnsi"/>
                              </w:rPr>
                              <w:t>Level</w:t>
                            </w:r>
                          </w:p>
                        </w:tc>
                        <w:tc>
                          <w:tcPr>
                            <w:tcW w:w="1204" w:type="dxa"/>
                          </w:tcPr>
                          <w:p w14:paraId="3A88B9F1" w14:textId="77777777" w:rsidR="00AA2A4F" w:rsidRPr="00AA2A4F" w:rsidRDefault="00AA2A4F" w:rsidP="008A0536">
                            <w:pPr>
                              <w:pStyle w:val="5E-TABLECELL"/>
                              <w:rPr>
                                <w:rStyle w:val="5ECHARBOLD"/>
                                <w:rFonts w:asciiTheme="minorHAnsi" w:hAnsiTheme="minorHAnsi" w:cstheme="minorHAnsi"/>
                              </w:rPr>
                            </w:pPr>
                            <w:r w:rsidRPr="00AA2A4F">
                              <w:rPr>
                                <w:rStyle w:val="5ECHARBOLD"/>
                                <w:rFonts w:asciiTheme="minorHAnsi" w:hAnsiTheme="minorHAnsi" w:cstheme="minorHAnsi"/>
                              </w:rPr>
                              <w:t>Proficiency Bonus</w:t>
                            </w:r>
                          </w:p>
                        </w:tc>
                        <w:tc>
                          <w:tcPr>
                            <w:tcW w:w="3514" w:type="dxa"/>
                          </w:tcPr>
                          <w:p w14:paraId="2A521AA2" w14:textId="77777777" w:rsidR="00AA2A4F" w:rsidRPr="00AA2A4F" w:rsidRDefault="00AA2A4F" w:rsidP="008A0536">
                            <w:pPr>
                              <w:pStyle w:val="5E-TABLECELL"/>
                              <w:rPr>
                                <w:rStyle w:val="5ECHARBOLD"/>
                                <w:rFonts w:asciiTheme="minorHAnsi" w:hAnsiTheme="minorHAnsi" w:cstheme="minorHAnsi"/>
                              </w:rPr>
                            </w:pPr>
                            <w:r w:rsidRPr="00AA2A4F">
                              <w:rPr>
                                <w:rStyle w:val="5ECHARBOLD"/>
                                <w:rFonts w:asciiTheme="minorHAnsi" w:hAnsiTheme="minorHAnsi" w:cstheme="minorHAnsi"/>
                              </w:rPr>
                              <w:t>Features</w:t>
                            </w:r>
                          </w:p>
                        </w:tc>
                        <w:tc>
                          <w:tcPr>
                            <w:tcW w:w="1009" w:type="dxa"/>
                          </w:tcPr>
                          <w:p w14:paraId="2AD488A7" w14:textId="77777777" w:rsidR="00AA2A4F" w:rsidRPr="00AA2A4F" w:rsidRDefault="00AA2A4F" w:rsidP="008A0536">
                            <w:pPr>
                              <w:pStyle w:val="5E-TABLECELL"/>
                              <w:rPr>
                                <w:rStyle w:val="5ECHARBOLD"/>
                                <w:rFonts w:asciiTheme="minorHAnsi" w:hAnsiTheme="minorHAnsi" w:cstheme="minorHAnsi"/>
                              </w:rPr>
                            </w:pPr>
                            <w:r w:rsidRPr="00AA2A4F">
                              <w:rPr>
                                <w:rStyle w:val="5ECHARBOLD"/>
                                <w:rFonts w:asciiTheme="minorHAnsi" w:hAnsiTheme="minorHAnsi" w:cstheme="minorHAnsi"/>
                              </w:rPr>
                              <w:t>Spells prepared</w:t>
                            </w:r>
                          </w:p>
                        </w:tc>
                        <w:tc>
                          <w:tcPr>
                            <w:tcW w:w="502" w:type="dxa"/>
                          </w:tcPr>
                          <w:p w14:paraId="368B334E" w14:textId="77777777" w:rsidR="00AA2A4F" w:rsidRPr="00AA2A4F" w:rsidRDefault="00AA2A4F" w:rsidP="008A0536">
                            <w:pPr>
                              <w:pStyle w:val="5E-TABLECELL"/>
                              <w:rPr>
                                <w:rStyle w:val="5ECHARBOLD"/>
                                <w:rFonts w:asciiTheme="minorHAnsi" w:hAnsiTheme="minorHAnsi" w:cstheme="minorHAnsi"/>
                              </w:rPr>
                            </w:pPr>
                            <w:r w:rsidRPr="00AA2A4F">
                              <w:rPr>
                                <w:rStyle w:val="5ECHARBOLD"/>
                                <w:rFonts w:asciiTheme="minorHAnsi" w:hAnsiTheme="minorHAnsi" w:cstheme="minorHAnsi"/>
                              </w:rPr>
                              <w:t>1st</w:t>
                            </w:r>
                          </w:p>
                        </w:tc>
                        <w:tc>
                          <w:tcPr>
                            <w:tcW w:w="502" w:type="dxa"/>
                          </w:tcPr>
                          <w:p w14:paraId="153BF980" w14:textId="77777777" w:rsidR="00AA2A4F" w:rsidRPr="00AA2A4F" w:rsidRDefault="00AA2A4F" w:rsidP="008A0536">
                            <w:pPr>
                              <w:pStyle w:val="5E-TABLECELL"/>
                              <w:rPr>
                                <w:rStyle w:val="5ECHARBOLD"/>
                                <w:rFonts w:asciiTheme="minorHAnsi" w:hAnsiTheme="minorHAnsi" w:cstheme="minorHAnsi"/>
                              </w:rPr>
                            </w:pPr>
                            <w:r w:rsidRPr="00AA2A4F">
                              <w:rPr>
                                <w:rStyle w:val="5ECHARBOLD"/>
                                <w:rFonts w:asciiTheme="minorHAnsi" w:hAnsiTheme="minorHAnsi" w:cstheme="minorHAnsi"/>
                              </w:rPr>
                              <w:t>2nd</w:t>
                            </w:r>
                          </w:p>
                        </w:tc>
                        <w:tc>
                          <w:tcPr>
                            <w:tcW w:w="502" w:type="dxa"/>
                          </w:tcPr>
                          <w:p w14:paraId="38DF65E3" w14:textId="77777777" w:rsidR="00AA2A4F" w:rsidRPr="00AA2A4F" w:rsidRDefault="00AA2A4F" w:rsidP="008A0536">
                            <w:pPr>
                              <w:pStyle w:val="5E-TABLECELL"/>
                              <w:rPr>
                                <w:rStyle w:val="5ECHARBOLD"/>
                                <w:rFonts w:asciiTheme="minorHAnsi" w:hAnsiTheme="minorHAnsi" w:cstheme="minorHAnsi"/>
                              </w:rPr>
                            </w:pPr>
                            <w:r w:rsidRPr="00AA2A4F">
                              <w:rPr>
                                <w:rStyle w:val="5ECHARBOLD"/>
                                <w:rFonts w:asciiTheme="minorHAnsi" w:hAnsiTheme="minorHAnsi" w:cstheme="minorHAnsi"/>
                              </w:rPr>
                              <w:t>3rd</w:t>
                            </w:r>
                          </w:p>
                        </w:tc>
                        <w:tc>
                          <w:tcPr>
                            <w:tcW w:w="502" w:type="dxa"/>
                          </w:tcPr>
                          <w:p w14:paraId="6D548CC1" w14:textId="77777777" w:rsidR="00AA2A4F" w:rsidRPr="00AA2A4F" w:rsidRDefault="00AA2A4F" w:rsidP="008A0536">
                            <w:pPr>
                              <w:pStyle w:val="5E-TABLECELL"/>
                              <w:rPr>
                                <w:rStyle w:val="5ECHARBOLD"/>
                                <w:rFonts w:asciiTheme="minorHAnsi" w:hAnsiTheme="minorHAnsi" w:cstheme="minorHAnsi"/>
                              </w:rPr>
                            </w:pPr>
                            <w:r w:rsidRPr="00AA2A4F">
                              <w:rPr>
                                <w:rStyle w:val="5ECHARBOLD"/>
                                <w:rFonts w:asciiTheme="minorHAnsi" w:hAnsiTheme="minorHAnsi" w:cstheme="minorHAnsi"/>
                              </w:rPr>
                              <w:t>4th</w:t>
                            </w:r>
                          </w:p>
                        </w:tc>
                        <w:tc>
                          <w:tcPr>
                            <w:tcW w:w="502" w:type="dxa"/>
                          </w:tcPr>
                          <w:p w14:paraId="5FA8B967" w14:textId="77777777" w:rsidR="00AA2A4F" w:rsidRPr="00AA2A4F" w:rsidRDefault="00AA2A4F" w:rsidP="008A0536">
                            <w:pPr>
                              <w:pStyle w:val="5E-TABLECELL"/>
                              <w:rPr>
                                <w:rStyle w:val="5ECHARBOLD"/>
                                <w:rFonts w:asciiTheme="minorHAnsi" w:hAnsiTheme="minorHAnsi" w:cstheme="minorHAnsi"/>
                              </w:rPr>
                            </w:pPr>
                            <w:r w:rsidRPr="00AA2A4F">
                              <w:rPr>
                                <w:rStyle w:val="5ECHARBOLD"/>
                                <w:rFonts w:asciiTheme="minorHAnsi" w:hAnsiTheme="minorHAnsi" w:cstheme="minorHAnsi"/>
                              </w:rPr>
                              <w:t>5th</w:t>
                            </w:r>
                          </w:p>
                        </w:tc>
                      </w:tr>
                      <w:tr w:rsidR="00AA2A4F" w:rsidRPr="00AA2A4F" w14:paraId="2B4EDAED" w14:textId="77777777" w:rsidTr="00DF5395">
                        <w:trPr>
                          <w:cnfStyle w:val="000000100000" w:firstRow="0" w:lastRow="0" w:firstColumn="0" w:lastColumn="0" w:oddVBand="0" w:evenVBand="0" w:oddHBand="1" w:evenHBand="0" w:firstRowFirstColumn="0" w:firstRowLastColumn="0" w:lastRowFirstColumn="0" w:lastRowLastColumn="0"/>
                          <w:trHeight w:val="184"/>
                        </w:trPr>
                        <w:tc>
                          <w:tcPr>
                            <w:tcW w:w="602" w:type="dxa"/>
                          </w:tcPr>
                          <w:p w14:paraId="5DF0513A"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1st</w:t>
                            </w:r>
                          </w:p>
                        </w:tc>
                        <w:tc>
                          <w:tcPr>
                            <w:tcW w:w="1204" w:type="dxa"/>
                          </w:tcPr>
                          <w:p w14:paraId="676914D4"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+2</w:t>
                            </w:r>
                          </w:p>
                        </w:tc>
                        <w:tc>
                          <w:tcPr>
                            <w:tcW w:w="3514" w:type="dxa"/>
                          </w:tcPr>
                          <w:p w14:paraId="45510566"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Tracking and Hunting Style, Natural Explorer</w:t>
                            </w:r>
                          </w:p>
                        </w:tc>
                        <w:tc>
                          <w:tcPr>
                            <w:tcW w:w="1009" w:type="dxa"/>
                          </w:tcPr>
                          <w:p w14:paraId="5048E19C"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1704096C"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10EA2F5B"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0327759A"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1BD7499F"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2D3026D7"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2015F994" w14:textId="77777777" w:rsidTr="00DF5395">
                        <w:trPr>
                          <w:cnfStyle w:val="000000010000" w:firstRow="0" w:lastRow="0" w:firstColumn="0" w:lastColumn="0" w:oddVBand="0" w:evenVBand="0" w:oddHBand="0" w:evenHBand="1" w:firstRowFirstColumn="0" w:firstRowLastColumn="0" w:lastRowFirstColumn="0" w:lastRowLastColumn="0"/>
                          <w:trHeight w:val="225"/>
                        </w:trPr>
                        <w:tc>
                          <w:tcPr>
                            <w:tcW w:w="602" w:type="dxa"/>
                          </w:tcPr>
                          <w:p w14:paraId="0B318141"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2nd</w:t>
                            </w:r>
                          </w:p>
                        </w:tc>
                        <w:tc>
                          <w:tcPr>
                            <w:tcW w:w="1204" w:type="dxa"/>
                          </w:tcPr>
                          <w:p w14:paraId="05385536"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+2</w:t>
                            </w:r>
                          </w:p>
                        </w:tc>
                        <w:tc>
                          <w:tcPr>
                            <w:tcW w:w="3514" w:type="dxa"/>
                          </w:tcPr>
                          <w:p w14:paraId="5D29ADBD"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Fighting Style, Spellcasting</w:t>
                            </w:r>
                          </w:p>
                        </w:tc>
                        <w:tc>
                          <w:tcPr>
                            <w:tcW w:w="1009" w:type="dxa"/>
                          </w:tcPr>
                          <w:p w14:paraId="22FB238C"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2</w:t>
                            </w:r>
                          </w:p>
                        </w:tc>
                        <w:tc>
                          <w:tcPr>
                            <w:tcW w:w="502" w:type="dxa"/>
                          </w:tcPr>
                          <w:p w14:paraId="178F7D51"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2</w:t>
                            </w:r>
                          </w:p>
                        </w:tc>
                        <w:tc>
                          <w:tcPr>
                            <w:tcW w:w="502" w:type="dxa"/>
                          </w:tcPr>
                          <w:p w14:paraId="76C73C87"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5469F869"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006BA73F"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3CFBB9DC"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51EF2D79" w14:textId="77777777" w:rsidTr="00DF5395">
                        <w:trPr>
                          <w:cnfStyle w:val="000000100000" w:firstRow="0" w:lastRow="0" w:firstColumn="0" w:lastColumn="0" w:oddVBand="0" w:evenVBand="0" w:oddHBand="1" w:evenHBand="0" w:firstRowFirstColumn="0" w:firstRowLastColumn="0" w:lastRowFirstColumn="0" w:lastRowLastColumn="0"/>
                          <w:trHeight w:val="240"/>
                        </w:trPr>
                        <w:tc>
                          <w:tcPr>
                            <w:tcW w:w="602" w:type="dxa"/>
                          </w:tcPr>
                          <w:p w14:paraId="06145ABE"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3rd</w:t>
                            </w:r>
                          </w:p>
                        </w:tc>
                        <w:tc>
                          <w:tcPr>
                            <w:tcW w:w="1204" w:type="dxa"/>
                          </w:tcPr>
                          <w:p w14:paraId="55E9D26F"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+2</w:t>
                            </w:r>
                          </w:p>
                        </w:tc>
                        <w:tc>
                          <w:tcPr>
                            <w:tcW w:w="3514" w:type="dxa"/>
                          </w:tcPr>
                          <w:p w14:paraId="063ADAFF"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Ranger Archetype, Primeval Awareness</w:t>
                            </w:r>
                          </w:p>
                        </w:tc>
                        <w:tc>
                          <w:tcPr>
                            <w:tcW w:w="1009" w:type="dxa"/>
                          </w:tcPr>
                          <w:p w14:paraId="1AF026FB"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0A142375"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41A102CA"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58F4DD91"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44E4E9E1"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1CED2D4A"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7C6A6C94" w14:textId="77777777" w:rsidTr="00DF5395">
                        <w:trPr>
                          <w:cnfStyle w:val="000000010000" w:firstRow="0" w:lastRow="0" w:firstColumn="0" w:lastColumn="0" w:oddVBand="0" w:evenVBand="0" w:oddHBand="0" w:evenHBand="1" w:firstRowFirstColumn="0" w:firstRowLastColumn="0" w:lastRowFirstColumn="0" w:lastRowLastColumn="0"/>
                          <w:trHeight w:val="225"/>
                        </w:trPr>
                        <w:tc>
                          <w:tcPr>
                            <w:tcW w:w="602" w:type="dxa"/>
                          </w:tcPr>
                          <w:p w14:paraId="5FB060A2"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4th</w:t>
                            </w:r>
                          </w:p>
                        </w:tc>
                        <w:tc>
                          <w:tcPr>
                            <w:tcW w:w="1204" w:type="dxa"/>
                          </w:tcPr>
                          <w:p w14:paraId="0C78135A"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+2</w:t>
                            </w:r>
                          </w:p>
                        </w:tc>
                        <w:tc>
                          <w:tcPr>
                            <w:tcW w:w="3514" w:type="dxa"/>
                          </w:tcPr>
                          <w:p w14:paraId="758B17C4"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Martial Feat</w:t>
                            </w:r>
                          </w:p>
                        </w:tc>
                        <w:tc>
                          <w:tcPr>
                            <w:tcW w:w="1009" w:type="dxa"/>
                          </w:tcPr>
                          <w:p w14:paraId="741BC39E"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682C89B2"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0FAB50E7"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3A4B5C39"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781DDA49"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2C4C0BB8"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7BFD0294" w14:textId="77777777" w:rsidTr="00DF5395">
                        <w:trPr>
                          <w:cnfStyle w:val="000000100000" w:firstRow="0" w:lastRow="0" w:firstColumn="0" w:lastColumn="0" w:oddVBand="0" w:evenVBand="0" w:oddHBand="1" w:evenHBand="0" w:firstRowFirstColumn="0" w:firstRowLastColumn="0" w:lastRowFirstColumn="0" w:lastRowLastColumn="0"/>
                          <w:trHeight w:val="225"/>
                        </w:trPr>
                        <w:tc>
                          <w:tcPr>
                            <w:tcW w:w="602" w:type="dxa"/>
                          </w:tcPr>
                          <w:p w14:paraId="19D468B2"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5th</w:t>
                            </w:r>
                          </w:p>
                        </w:tc>
                        <w:tc>
                          <w:tcPr>
                            <w:tcW w:w="1204" w:type="dxa"/>
                          </w:tcPr>
                          <w:p w14:paraId="04C1431E"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3514" w:type="dxa"/>
                          </w:tcPr>
                          <w:p w14:paraId="05389032"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Extra Attack, Tireless, Roving</w:t>
                            </w:r>
                          </w:p>
                        </w:tc>
                        <w:tc>
                          <w:tcPr>
                            <w:tcW w:w="1009" w:type="dxa"/>
                          </w:tcPr>
                          <w:p w14:paraId="66008DC7"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3E4BED4D"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01DB6CEE"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2</w:t>
                            </w:r>
                          </w:p>
                        </w:tc>
                        <w:tc>
                          <w:tcPr>
                            <w:tcW w:w="502" w:type="dxa"/>
                          </w:tcPr>
                          <w:p w14:paraId="59EEA4A6"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332F6B5F"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3D36D7AE"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70C22241" w14:textId="77777777" w:rsidTr="00DF5395">
                        <w:trPr>
                          <w:cnfStyle w:val="000000010000" w:firstRow="0" w:lastRow="0" w:firstColumn="0" w:lastColumn="0" w:oddVBand="0" w:evenVBand="0" w:oddHBand="0" w:evenHBand="1" w:firstRowFirstColumn="0" w:firstRowLastColumn="0" w:lastRowFirstColumn="0" w:lastRowLastColumn="0"/>
                          <w:trHeight w:val="225"/>
                        </w:trPr>
                        <w:tc>
                          <w:tcPr>
                            <w:tcW w:w="602" w:type="dxa"/>
                          </w:tcPr>
                          <w:p w14:paraId="3458D5D6"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6th</w:t>
                            </w:r>
                          </w:p>
                        </w:tc>
                        <w:tc>
                          <w:tcPr>
                            <w:tcW w:w="1204" w:type="dxa"/>
                          </w:tcPr>
                          <w:p w14:paraId="4F104623"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3514" w:type="dxa"/>
                          </w:tcPr>
                          <w:p w14:paraId="3E5F8CEC"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Canny, Rangers Guile</w:t>
                            </w:r>
                          </w:p>
                        </w:tc>
                        <w:tc>
                          <w:tcPr>
                            <w:tcW w:w="1009" w:type="dxa"/>
                          </w:tcPr>
                          <w:p w14:paraId="72AE1C43"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1C7F3113"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568A6DC2"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2</w:t>
                            </w:r>
                          </w:p>
                        </w:tc>
                        <w:tc>
                          <w:tcPr>
                            <w:tcW w:w="502" w:type="dxa"/>
                          </w:tcPr>
                          <w:p w14:paraId="17A18CBC"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2BA0D94C"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54BCF9A5"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3A3ABE8D" w14:textId="77777777" w:rsidTr="00DF5395">
                        <w:trPr>
                          <w:cnfStyle w:val="000000100000" w:firstRow="0" w:lastRow="0" w:firstColumn="0" w:lastColumn="0" w:oddVBand="0" w:evenVBand="0" w:oddHBand="1" w:evenHBand="0" w:firstRowFirstColumn="0" w:firstRowLastColumn="0" w:lastRowFirstColumn="0" w:lastRowLastColumn="0"/>
                          <w:trHeight w:val="225"/>
                        </w:trPr>
                        <w:tc>
                          <w:tcPr>
                            <w:tcW w:w="602" w:type="dxa"/>
                          </w:tcPr>
                          <w:p w14:paraId="62A9065B"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7th</w:t>
                            </w:r>
                          </w:p>
                        </w:tc>
                        <w:tc>
                          <w:tcPr>
                            <w:tcW w:w="1204" w:type="dxa"/>
                          </w:tcPr>
                          <w:p w14:paraId="0965BCE2"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3514" w:type="dxa"/>
                          </w:tcPr>
                          <w:p w14:paraId="1F0BEC31"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Ranger Archetype feature</w:t>
                            </w:r>
                          </w:p>
                        </w:tc>
                        <w:tc>
                          <w:tcPr>
                            <w:tcW w:w="1009" w:type="dxa"/>
                          </w:tcPr>
                          <w:p w14:paraId="2770CF39"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5</w:t>
                            </w:r>
                          </w:p>
                        </w:tc>
                        <w:tc>
                          <w:tcPr>
                            <w:tcW w:w="502" w:type="dxa"/>
                          </w:tcPr>
                          <w:p w14:paraId="2DCA72C2"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4AA14708"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282ECD7B"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268DBDC7"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26B649D2"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7CD77D47" w14:textId="77777777" w:rsidTr="00DF5395">
                        <w:trPr>
                          <w:cnfStyle w:val="000000010000" w:firstRow="0" w:lastRow="0" w:firstColumn="0" w:lastColumn="0" w:oddVBand="0" w:evenVBand="0" w:oddHBand="0" w:evenHBand="1" w:firstRowFirstColumn="0" w:firstRowLastColumn="0" w:lastRowFirstColumn="0" w:lastRowLastColumn="0"/>
                          <w:trHeight w:val="225"/>
                        </w:trPr>
                        <w:tc>
                          <w:tcPr>
                            <w:tcW w:w="602" w:type="dxa"/>
                          </w:tcPr>
                          <w:p w14:paraId="7AAD0913"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8th</w:t>
                            </w:r>
                          </w:p>
                        </w:tc>
                        <w:tc>
                          <w:tcPr>
                            <w:tcW w:w="1204" w:type="dxa"/>
                          </w:tcPr>
                          <w:p w14:paraId="5B4226A5"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3514" w:type="dxa"/>
                          </w:tcPr>
                          <w:p w14:paraId="13D174D1"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Feat, land’s stride</w:t>
                            </w:r>
                          </w:p>
                        </w:tc>
                        <w:tc>
                          <w:tcPr>
                            <w:tcW w:w="1009" w:type="dxa"/>
                          </w:tcPr>
                          <w:p w14:paraId="657B267A"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5</w:t>
                            </w:r>
                          </w:p>
                        </w:tc>
                        <w:tc>
                          <w:tcPr>
                            <w:tcW w:w="502" w:type="dxa"/>
                          </w:tcPr>
                          <w:p w14:paraId="40800B22"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0B37F803"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7D324AB3"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0D68BD66"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0636BC03" w14:textId="77777777" w:rsidR="00AA2A4F" w:rsidRPr="00AA2A4F" w:rsidRDefault="00AA2A4F" w:rsidP="008A0536">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08F435FD" w14:textId="77777777" w:rsidTr="00DF5395">
                        <w:trPr>
                          <w:cnfStyle w:val="000000100000" w:firstRow="0" w:lastRow="0" w:firstColumn="0" w:lastColumn="0" w:oddVBand="0" w:evenVBand="0" w:oddHBand="1" w:evenHBand="0" w:firstRowFirstColumn="0" w:firstRowLastColumn="0" w:lastRowFirstColumn="0" w:lastRowLastColumn="0"/>
                          <w:trHeight w:val="225"/>
                        </w:trPr>
                        <w:tc>
                          <w:tcPr>
                            <w:tcW w:w="602" w:type="dxa"/>
                          </w:tcPr>
                          <w:p w14:paraId="71EE03D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9th</w:t>
                            </w:r>
                          </w:p>
                        </w:tc>
                        <w:tc>
                          <w:tcPr>
                            <w:tcW w:w="1204" w:type="dxa"/>
                          </w:tcPr>
                          <w:p w14:paraId="5316B429"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3514" w:type="dxa"/>
                          </w:tcPr>
                          <w:p w14:paraId="290A6D60"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c>
                          <w:tcPr>
                            <w:tcW w:w="1009" w:type="dxa"/>
                          </w:tcPr>
                          <w:p w14:paraId="1012C59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6</w:t>
                            </w:r>
                          </w:p>
                        </w:tc>
                        <w:tc>
                          <w:tcPr>
                            <w:tcW w:w="502" w:type="dxa"/>
                          </w:tcPr>
                          <w:p w14:paraId="3B339AF5"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45CC8611"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52400494"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2</w:t>
                            </w:r>
                          </w:p>
                        </w:tc>
                        <w:tc>
                          <w:tcPr>
                            <w:tcW w:w="502" w:type="dxa"/>
                          </w:tcPr>
                          <w:p w14:paraId="7CFC89C3"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7F3E0289"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320DE076" w14:textId="77777777" w:rsidTr="00DF5395">
                        <w:trPr>
                          <w:cnfStyle w:val="000000010000" w:firstRow="0" w:lastRow="0" w:firstColumn="0" w:lastColumn="0" w:oddVBand="0" w:evenVBand="0" w:oddHBand="0" w:evenHBand="1" w:firstRowFirstColumn="0" w:firstRowLastColumn="0" w:lastRowFirstColumn="0" w:lastRowLastColumn="0"/>
                          <w:trHeight w:val="225"/>
                        </w:trPr>
                        <w:tc>
                          <w:tcPr>
                            <w:tcW w:w="602" w:type="dxa"/>
                          </w:tcPr>
                          <w:p w14:paraId="1BC7D3E6"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10th</w:t>
                            </w:r>
                          </w:p>
                        </w:tc>
                        <w:tc>
                          <w:tcPr>
                            <w:tcW w:w="1204" w:type="dxa"/>
                          </w:tcPr>
                          <w:p w14:paraId="5C18DFBE"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3514" w:type="dxa"/>
                          </w:tcPr>
                          <w:p w14:paraId="414C56E9"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Nature’s Veil, Natural Explorer Choice</w:t>
                            </w:r>
                          </w:p>
                        </w:tc>
                        <w:tc>
                          <w:tcPr>
                            <w:tcW w:w="1009" w:type="dxa"/>
                          </w:tcPr>
                          <w:p w14:paraId="28AF0F26"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6</w:t>
                            </w:r>
                          </w:p>
                        </w:tc>
                        <w:tc>
                          <w:tcPr>
                            <w:tcW w:w="502" w:type="dxa"/>
                          </w:tcPr>
                          <w:p w14:paraId="5EE4EAD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0F12F3C2"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651E1A4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2</w:t>
                            </w:r>
                          </w:p>
                        </w:tc>
                        <w:tc>
                          <w:tcPr>
                            <w:tcW w:w="502" w:type="dxa"/>
                          </w:tcPr>
                          <w:p w14:paraId="4EE3674B"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04FE7CFE"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2E81B2D9" w14:textId="77777777" w:rsidTr="00DF5395">
                        <w:trPr>
                          <w:cnfStyle w:val="000000100000" w:firstRow="0" w:lastRow="0" w:firstColumn="0" w:lastColumn="0" w:oddVBand="0" w:evenVBand="0" w:oddHBand="1" w:evenHBand="0" w:firstRowFirstColumn="0" w:firstRowLastColumn="0" w:lastRowFirstColumn="0" w:lastRowLastColumn="0"/>
                          <w:trHeight w:val="225"/>
                        </w:trPr>
                        <w:tc>
                          <w:tcPr>
                            <w:tcW w:w="602" w:type="dxa"/>
                          </w:tcPr>
                          <w:p w14:paraId="5968CD95"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11th</w:t>
                            </w:r>
                          </w:p>
                        </w:tc>
                        <w:tc>
                          <w:tcPr>
                            <w:tcW w:w="1204" w:type="dxa"/>
                          </w:tcPr>
                          <w:p w14:paraId="24A3A83E"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3514" w:type="dxa"/>
                          </w:tcPr>
                          <w:p w14:paraId="357A2791"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Ranger Archetype feature</w:t>
                            </w:r>
                          </w:p>
                        </w:tc>
                        <w:tc>
                          <w:tcPr>
                            <w:tcW w:w="1009" w:type="dxa"/>
                          </w:tcPr>
                          <w:p w14:paraId="2A4CC5B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7</w:t>
                            </w:r>
                          </w:p>
                        </w:tc>
                        <w:tc>
                          <w:tcPr>
                            <w:tcW w:w="502" w:type="dxa"/>
                          </w:tcPr>
                          <w:p w14:paraId="5E4A91E4"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6DCBB470"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3AD61A02"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42B0992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0BF0C351"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054DB5DD" w14:textId="77777777" w:rsidTr="00DF5395">
                        <w:trPr>
                          <w:cnfStyle w:val="000000010000" w:firstRow="0" w:lastRow="0" w:firstColumn="0" w:lastColumn="0" w:oddVBand="0" w:evenVBand="0" w:oddHBand="0" w:evenHBand="1" w:firstRowFirstColumn="0" w:firstRowLastColumn="0" w:lastRowFirstColumn="0" w:lastRowLastColumn="0"/>
                          <w:trHeight w:val="225"/>
                        </w:trPr>
                        <w:tc>
                          <w:tcPr>
                            <w:tcW w:w="602" w:type="dxa"/>
                          </w:tcPr>
                          <w:p w14:paraId="40B7000E"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12th</w:t>
                            </w:r>
                          </w:p>
                        </w:tc>
                        <w:tc>
                          <w:tcPr>
                            <w:tcW w:w="1204" w:type="dxa"/>
                          </w:tcPr>
                          <w:p w14:paraId="4789EF0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3514" w:type="dxa"/>
                          </w:tcPr>
                          <w:p w14:paraId="11A3C67F"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Martial Feat</w:t>
                            </w:r>
                          </w:p>
                        </w:tc>
                        <w:tc>
                          <w:tcPr>
                            <w:tcW w:w="1009" w:type="dxa"/>
                          </w:tcPr>
                          <w:p w14:paraId="5302BFA4"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7</w:t>
                            </w:r>
                          </w:p>
                        </w:tc>
                        <w:tc>
                          <w:tcPr>
                            <w:tcW w:w="502" w:type="dxa"/>
                          </w:tcPr>
                          <w:p w14:paraId="2B7ED7B0"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3C253E00"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7BC84F4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4E96495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c>
                          <w:tcPr>
                            <w:tcW w:w="502" w:type="dxa"/>
                          </w:tcPr>
                          <w:p w14:paraId="76891DEB"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5DEC1841" w14:textId="77777777" w:rsidTr="00DF5395">
                        <w:trPr>
                          <w:cnfStyle w:val="000000100000" w:firstRow="0" w:lastRow="0" w:firstColumn="0" w:lastColumn="0" w:oddVBand="0" w:evenVBand="0" w:oddHBand="1" w:evenHBand="0" w:firstRowFirstColumn="0" w:firstRowLastColumn="0" w:lastRowFirstColumn="0" w:lastRowLastColumn="0"/>
                          <w:trHeight w:val="225"/>
                        </w:trPr>
                        <w:tc>
                          <w:tcPr>
                            <w:tcW w:w="602" w:type="dxa"/>
                          </w:tcPr>
                          <w:p w14:paraId="11468B92"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13th</w:t>
                            </w:r>
                          </w:p>
                        </w:tc>
                        <w:tc>
                          <w:tcPr>
                            <w:tcW w:w="1204" w:type="dxa"/>
                          </w:tcPr>
                          <w:p w14:paraId="5A6520ED"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+5</w:t>
                            </w:r>
                          </w:p>
                        </w:tc>
                        <w:tc>
                          <w:tcPr>
                            <w:tcW w:w="3514" w:type="dxa"/>
                          </w:tcPr>
                          <w:p w14:paraId="74AD0979"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c>
                          <w:tcPr>
                            <w:tcW w:w="1009" w:type="dxa"/>
                          </w:tcPr>
                          <w:p w14:paraId="2D515DF2"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8</w:t>
                            </w:r>
                          </w:p>
                        </w:tc>
                        <w:tc>
                          <w:tcPr>
                            <w:tcW w:w="502" w:type="dxa"/>
                          </w:tcPr>
                          <w:p w14:paraId="258DD17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4CA9F083"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2E7CBE76"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02A38BC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w:t>
                            </w:r>
                          </w:p>
                        </w:tc>
                        <w:tc>
                          <w:tcPr>
                            <w:tcW w:w="502" w:type="dxa"/>
                          </w:tcPr>
                          <w:p w14:paraId="57366C78"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19C1A7E0" w14:textId="77777777" w:rsidTr="00DF5395">
                        <w:trPr>
                          <w:cnfStyle w:val="000000010000" w:firstRow="0" w:lastRow="0" w:firstColumn="0" w:lastColumn="0" w:oddVBand="0" w:evenVBand="0" w:oddHBand="0" w:evenHBand="1" w:firstRowFirstColumn="0" w:firstRowLastColumn="0" w:lastRowFirstColumn="0" w:lastRowLastColumn="0"/>
                          <w:trHeight w:val="240"/>
                        </w:trPr>
                        <w:tc>
                          <w:tcPr>
                            <w:tcW w:w="602" w:type="dxa"/>
                          </w:tcPr>
                          <w:p w14:paraId="456B4C3B"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14th</w:t>
                            </w:r>
                          </w:p>
                        </w:tc>
                        <w:tc>
                          <w:tcPr>
                            <w:tcW w:w="1204" w:type="dxa"/>
                          </w:tcPr>
                          <w:p w14:paraId="40584C60"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+5</w:t>
                            </w:r>
                          </w:p>
                        </w:tc>
                        <w:tc>
                          <w:tcPr>
                            <w:tcW w:w="3514" w:type="dxa"/>
                          </w:tcPr>
                          <w:p w14:paraId="1676C9A8"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Hunting and tracking style Choice, Vanish</w:t>
                            </w:r>
                          </w:p>
                        </w:tc>
                        <w:tc>
                          <w:tcPr>
                            <w:tcW w:w="1009" w:type="dxa"/>
                          </w:tcPr>
                          <w:p w14:paraId="6622F025"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8</w:t>
                            </w:r>
                          </w:p>
                        </w:tc>
                        <w:tc>
                          <w:tcPr>
                            <w:tcW w:w="502" w:type="dxa"/>
                          </w:tcPr>
                          <w:p w14:paraId="6563AB88"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3BB8766B"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2EA3C3EF"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5BA0723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w:t>
                            </w:r>
                          </w:p>
                        </w:tc>
                        <w:tc>
                          <w:tcPr>
                            <w:tcW w:w="502" w:type="dxa"/>
                          </w:tcPr>
                          <w:p w14:paraId="354B0312"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43C53CFE" w14:textId="77777777" w:rsidTr="00DF5395">
                        <w:trPr>
                          <w:cnfStyle w:val="000000100000" w:firstRow="0" w:lastRow="0" w:firstColumn="0" w:lastColumn="0" w:oddVBand="0" w:evenVBand="0" w:oddHBand="1" w:evenHBand="0" w:firstRowFirstColumn="0" w:firstRowLastColumn="0" w:lastRowFirstColumn="0" w:lastRowLastColumn="0"/>
                          <w:trHeight w:val="225"/>
                        </w:trPr>
                        <w:tc>
                          <w:tcPr>
                            <w:tcW w:w="602" w:type="dxa"/>
                          </w:tcPr>
                          <w:p w14:paraId="35520A2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15th</w:t>
                            </w:r>
                          </w:p>
                        </w:tc>
                        <w:tc>
                          <w:tcPr>
                            <w:tcW w:w="1204" w:type="dxa"/>
                          </w:tcPr>
                          <w:p w14:paraId="275C427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+5</w:t>
                            </w:r>
                          </w:p>
                        </w:tc>
                        <w:tc>
                          <w:tcPr>
                            <w:tcW w:w="3514" w:type="dxa"/>
                          </w:tcPr>
                          <w:p w14:paraId="196F00A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Ranger Archetype feature</w:t>
                            </w:r>
                          </w:p>
                        </w:tc>
                        <w:tc>
                          <w:tcPr>
                            <w:tcW w:w="1009" w:type="dxa"/>
                          </w:tcPr>
                          <w:p w14:paraId="5279320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9</w:t>
                            </w:r>
                          </w:p>
                        </w:tc>
                        <w:tc>
                          <w:tcPr>
                            <w:tcW w:w="502" w:type="dxa"/>
                          </w:tcPr>
                          <w:p w14:paraId="0E812032"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0ABCD5FD"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096A0AC1"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442B384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2</w:t>
                            </w:r>
                          </w:p>
                        </w:tc>
                        <w:tc>
                          <w:tcPr>
                            <w:tcW w:w="502" w:type="dxa"/>
                          </w:tcPr>
                          <w:p w14:paraId="491B9F90"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61A633D3" w14:textId="77777777" w:rsidTr="00DF5395">
                        <w:trPr>
                          <w:cnfStyle w:val="000000010000" w:firstRow="0" w:lastRow="0" w:firstColumn="0" w:lastColumn="0" w:oddVBand="0" w:evenVBand="0" w:oddHBand="0" w:evenHBand="1" w:firstRowFirstColumn="0" w:firstRowLastColumn="0" w:lastRowFirstColumn="0" w:lastRowLastColumn="0"/>
                          <w:trHeight w:val="225"/>
                        </w:trPr>
                        <w:tc>
                          <w:tcPr>
                            <w:tcW w:w="602" w:type="dxa"/>
                          </w:tcPr>
                          <w:p w14:paraId="00C1A269"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16th</w:t>
                            </w:r>
                          </w:p>
                        </w:tc>
                        <w:tc>
                          <w:tcPr>
                            <w:tcW w:w="1204" w:type="dxa"/>
                          </w:tcPr>
                          <w:p w14:paraId="1F804A39"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+5</w:t>
                            </w:r>
                          </w:p>
                        </w:tc>
                        <w:tc>
                          <w:tcPr>
                            <w:tcW w:w="3514" w:type="dxa"/>
                          </w:tcPr>
                          <w:p w14:paraId="17AC296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Feat</w:t>
                            </w:r>
                          </w:p>
                        </w:tc>
                        <w:tc>
                          <w:tcPr>
                            <w:tcW w:w="1009" w:type="dxa"/>
                          </w:tcPr>
                          <w:p w14:paraId="42BD185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9</w:t>
                            </w:r>
                          </w:p>
                        </w:tc>
                        <w:tc>
                          <w:tcPr>
                            <w:tcW w:w="502" w:type="dxa"/>
                          </w:tcPr>
                          <w:p w14:paraId="6B5BA179"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354E9BA4"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23B59FA6"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09BA5835"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2</w:t>
                            </w:r>
                          </w:p>
                        </w:tc>
                        <w:tc>
                          <w:tcPr>
                            <w:tcW w:w="502" w:type="dxa"/>
                          </w:tcPr>
                          <w:p w14:paraId="4CD6A5DF"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w:t>
                            </w:r>
                          </w:p>
                        </w:tc>
                      </w:tr>
                      <w:tr w:rsidR="00AA2A4F" w:rsidRPr="00AA2A4F" w14:paraId="4A3955FA" w14:textId="77777777" w:rsidTr="00DF5395">
                        <w:trPr>
                          <w:cnfStyle w:val="000000100000" w:firstRow="0" w:lastRow="0" w:firstColumn="0" w:lastColumn="0" w:oddVBand="0" w:evenVBand="0" w:oddHBand="1" w:evenHBand="0" w:firstRowFirstColumn="0" w:firstRowLastColumn="0" w:lastRowFirstColumn="0" w:lastRowLastColumn="0"/>
                          <w:trHeight w:val="450"/>
                        </w:trPr>
                        <w:tc>
                          <w:tcPr>
                            <w:tcW w:w="602" w:type="dxa"/>
                          </w:tcPr>
                          <w:p w14:paraId="401F215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17th</w:t>
                            </w:r>
                          </w:p>
                        </w:tc>
                        <w:tc>
                          <w:tcPr>
                            <w:tcW w:w="1204" w:type="dxa"/>
                          </w:tcPr>
                          <w:p w14:paraId="054F9BFE"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+6</w:t>
                            </w:r>
                          </w:p>
                        </w:tc>
                        <w:tc>
                          <w:tcPr>
                            <w:tcW w:w="3514" w:type="dxa"/>
                          </w:tcPr>
                          <w:p w14:paraId="5A202362" w14:textId="77777777" w:rsidR="00AA2A4F" w:rsidRPr="00AA2A4F" w:rsidRDefault="00AA2A4F" w:rsidP="002C60FF">
                            <w:pPr>
                              <w:pStyle w:val="5E-TABLECELL"/>
                              <w:rPr>
                                <w:rFonts w:asciiTheme="minorHAnsi" w:hAnsiTheme="minorHAnsi" w:cstheme="minorHAnsi"/>
                                <w:vertAlign w:val="superscript"/>
                              </w:rPr>
                            </w:pPr>
                            <w:r w:rsidRPr="00AA2A4F">
                              <w:rPr>
                                <w:rFonts w:asciiTheme="minorHAnsi" w:hAnsiTheme="minorHAnsi" w:cstheme="minorHAnsi"/>
                              </w:rPr>
                              <w:t>Hunters mark and ensnaring strike improvements</w:t>
                            </w:r>
                          </w:p>
                        </w:tc>
                        <w:tc>
                          <w:tcPr>
                            <w:tcW w:w="1009" w:type="dxa"/>
                          </w:tcPr>
                          <w:p w14:paraId="1DFA44B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10</w:t>
                            </w:r>
                          </w:p>
                        </w:tc>
                        <w:tc>
                          <w:tcPr>
                            <w:tcW w:w="502" w:type="dxa"/>
                          </w:tcPr>
                          <w:p w14:paraId="252AD95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77E1265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1389A15E"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22005610"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2</w:t>
                            </w:r>
                          </w:p>
                        </w:tc>
                        <w:tc>
                          <w:tcPr>
                            <w:tcW w:w="502" w:type="dxa"/>
                          </w:tcPr>
                          <w:p w14:paraId="01F25F29"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w:t>
                            </w:r>
                          </w:p>
                        </w:tc>
                      </w:tr>
                      <w:tr w:rsidR="00AA2A4F" w:rsidRPr="00AA2A4F" w14:paraId="4C04EA3E" w14:textId="77777777" w:rsidTr="00DF5395">
                        <w:trPr>
                          <w:cnfStyle w:val="000000010000" w:firstRow="0" w:lastRow="0" w:firstColumn="0" w:lastColumn="0" w:oddVBand="0" w:evenVBand="0" w:oddHBand="0" w:evenHBand="1" w:firstRowFirstColumn="0" w:firstRowLastColumn="0" w:lastRowFirstColumn="0" w:lastRowLastColumn="0"/>
                          <w:trHeight w:val="225"/>
                        </w:trPr>
                        <w:tc>
                          <w:tcPr>
                            <w:tcW w:w="602" w:type="dxa"/>
                          </w:tcPr>
                          <w:p w14:paraId="14A42680"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18th</w:t>
                            </w:r>
                          </w:p>
                        </w:tc>
                        <w:tc>
                          <w:tcPr>
                            <w:tcW w:w="1204" w:type="dxa"/>
                          </w:tcPr>
                          <w:p w14:paraId="7865BC56"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+6</w:t>
                            </w:r>
                          </w:p>
                        </w:tc>
                        <w:tc>
                          <w:tcPr>
                            <w:tcW w:w="3514" w:type="dxa"/>
                          </w:tcPr>
                          <w:p w14:paraId="71F7262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Feral Senses</w:t>
                            </w:r>
                          </w:p>
                        </w:tc>
                        <w:tc>
                          <w:tcPr>
                            <w:tcW w:w="1009" w:type="dxa"/>
                          </w:tcPr>
                          <w:p w14:paraId="317F8A33"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10</w:t>
                            </w:r>
                          </w:p>
                        </w:tc>
                        <w:tc>
                          <w:tcPr>
                            <w:tcW w:w="502" w:type="dxa"/>
                          </w:tcPr>
                          <w:p w14:paraId="04E58CE4"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755AA971"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3223511B"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0FEB58C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52BA315F"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w:t>
                            </w:r>
                          </w:p>
                        </w:tc>
                      </w:tr>
                      <w:tr w:rsidR="00AA2A4F" w:rsidRPr="00AA2A4F" w14:paraId="6366A23D" w14:textId="77777777" w:rsidTr="00DF5395">
                        <w:trPr>
                          <w:cnfStyle w:val="000000100000" w:firstRow="0" w:lastRow="0" w:firstColumn="0" w:lastColumn="0" w:oddVBand="0" w:evenVBand="0" w:oddHBand="1" w:evenHBand="0" w:firstRowFirstColumn="0" w:firstRowLastColumn="0" w:lastRowFirstColumn="0" w:lastRowLastColumn="0"/>
                          <w:trHeight w:val="225"/>
                        </w:trPr>
                        <w:tc>
                          <w:tcPr>
                            <w:tcW w:w="602" w:type="dxa"/>
                          </w:tcPr>
                          <w:p w14:paraId="739B397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19th</w:t>
                            </w:r>
                          </w:p>
                        </w:tc>
                        <w:tc>
                          <w:tcPr>
                            <w:tcW w:w="1204" w:type="dxa"/>
                          </w:tcPr>
                          <w:p w14:paraId="24F88E7B"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+6</w:t>
                            </w:r>
                          </w:p>
                        </w:tc>
                        <w:tc>
                          <w:tcPr>
                            <w:tcW w:w="3514" w:type="dxa"/>
                          </w:tcPr>
                          <w:p w14:paraId="6E7ECF16"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Martial Feat</w:t>
                            </w:r>
                          </w:p>
                        </w:tc>
                        <w:tc>
                          <w:tcPr>
                            <w:tcW w:w="1009" w:type="dxa"/>
                          </w:tcPr>
                          <w:p w14:paraId="11DB66FF"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11</w:t>
                            </w:r>
                          </w:p>
                        </w:tc>
                        <w:tc>
                          <w:tcPr>
                            <w:tcW w:w="502" w:type="dxa"/>
                          </w:tcPr>
                          <w:p w14:paraId="290AFC9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2589BA73"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2FC29616"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57048855"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63EF0383"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2</w:t>
                            </w:r>
                          </w:p>
                        </w:tc>
                      </w:tr>
                      <w:tr w:rsidR="00AA2A4F" w:rsidRPr="00AA2A4F" w14:paraId="7222A60F" w14:textId="77777777" w:rsidTr="00DF5395">
                        <w:trPr>
                          <w:cnfStyle w:val="000000010000" w:firstRow="0" w:lastRow="0" w:firstColumn="0" w:lastColumn="0" w:oddVBand="0" w:evenVBand="0" w:oddHBand="0" w:evenHBand="1" w:firstRowFirstColumn="0" w:firstRowLastColumn="0" w:lastRowFirstColumn="0" w:lastRowLastColumn="0"/>
                          <w:trHeight w:val="225"/>
                        </w:trPr>
                        <w:tc>
                          <w:tcPr>
                            <w:tcW w:w="602" w:type="dxa"/>
                          </w:tcPr>
                          <w:p w14:paraId="736ADC58"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20th</w:t>
                            </w:r>
                          </w:p>
                        </w:tc>
                        <w:tc>
                          <w:tcPr>
                            <w:tcW w:w="1204" w:type="dxa"/>
                          </w:tcPr>
                          <w:p w14:paraId="6594022B"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+6</w:t>
                            </w:r>
                          </w:p>
                        </w:tc>
                        <w:tc>
                          <w:tcPr>
                            <w:tcW w:w="3514" w:type="dxa"/>
                          </w:tcPr>
                          <w:p w14:paraId="7A242287"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[Ranger, Hunter, Stalker, Slayer]</w:t>
                            </w:r>
                          </w:p>
                        </w:tc>
                        <w:tc>
                          <w:tcPr>
                            <w:tcW w:w="1009" w:type="dxa"/>
                          </w:tcPr>
                          <w:p w14:paraId="574D9F5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11</w:t>
                            </w:r>
                          </w:p>
                        </w:tc>
                        <w:tc>
                          <w:tcPr>
                            <w:tcW w:w="502" w:type="dxa"/>
                          </w:tcPr>
                          <w:p w14:paraId="57E77240"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4</w:t>
                            </w:r>
                          </w:p>
                        </w:tc>
                        <w:tc>
                          <w:tcPr>
                            <w:tcW w:w="502" w:type="dxa"/>
                          </w:tcPr>
                          <w:p w14:paraId="6516D551"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38027CFC"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5281B35A"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3</w:t>
                            </w:r>
                          </w:p>
                        </w:tc>
                        <w:tc>
                          <w:tcPr>
                            <w:tcW w:w="502" w:type="dxa"/>
                          </w:tcPr>
                          <w:p w14:paraId="54CA5B6F" w14:textId="77777777" w:rsidR="00AA2A4F" w:rsidRPr="00AA2A4F" w:rsidRDefault="00AA2A4F" w:rsidP="002C60FF">
                            <w:pPr>
                              <w:pStyle w:val="5E-TABLECELL"/>
                              <w:rPr>
                                <w:rFonts w:asciiTheme="minorHAnsi" w:hAnsiTheme="minorHAnsi" w:cstheme="minorHAnsi"/>
                              </w:rPr>
                            </w:pPr>
                            <w:r w:rsidRPr="00AA2A4F">
                              <w:rPr>
                                <w:rFonts w:asciiTheme="minorHAnsi" w:hAnsiTheme="minorHAnsi" w:cstheme="minorHAnsi"/>
                              </w:rPr>
                              <w:t>2</w:t>
                            </w:r>
                          </w:p>
                        </w:tc>
                      </w:tr>
                    </w:tbl>
                    <w:p w14:paraId="36498D81" w14:textId="77777777" w:rsidR="00AA2A4F" w:rsidRDefault="00AA2A4F" w:rsidP="00AA2A4F"/>
                  </w:txbxContent>
                </v:textbox>
                <w10:wrap type="topAndBottom" anchorx="margin" anchory="margin"/>
              </v:shape>
            </w:pict>
          </mc:Fallback>
        </mc:AlternateContent>
      </w:r>
      <w:r w:rsidRPr="00AA2A4F">
        <w:rPr>
          <w:rFonts w:ascii="Times New Roman" w:hAnsi="Times New Roman" w:cs="Times New Roman"/>
          <w:b/>
          <w:bCs w:val="0"/>
          <w:sz w:val="32"/>
          <w:szCs w:val="32"/>
          <w:lang w:val="en"/>
        </w:rPr>
        <w:t>Class Features</w:t>
      </w:r>
      <w:r>
        <w:rPr>
          <w:rFonts w:ascii="Times New Roman" w:hAnsi="Times New Roman" w:cs="Times New Roman"/>
          <w:b/>
          <w:bCs w:val="0"/>
          <w:sz w:val="32"/>
          <w:szCs w:val="32"/>
          <w:lang w:val="en"/>
        </w:rPr>
        <w:t>:</w:t>
      </w:r>
    </w:p>
    <w:p w14:paraId="589A4159" w14:textId="77777777" w:rsidR="00AA2A4F" w:rsidRPr="00AA2A4F" w:rsidRDefault="00AA2A4F" w:rsidP="00AA2A4F">
      <w:pPr>
        <w:spacing w:line="240" w:lineRule="auto"/>
        <w:rPr>
          <w:rFonts w:ascii="Times New Roman" w:hAnsi="Times New Roman" w:cs="Times New Roman"/>
          <w:sz w:val="20"/>
          <w:lang w:val="en"/>
        </w:rPr>
      </w:pPr>
      <w:r w:rsidRPr="00AA2A4F">
        <w:rPr>
          <w:rFonts w:ascii="Times New Roman" w:hAnsi="Times New Roman" w:cs="Times New Roman"/>
          <w:sz w:val="20"/>
          <w:lang w:val="en"/>
        </w:rPr>
        <w:br/>
        <w:t>As a Ranger, you gain the following class features.</w:t>
      </w:r>
    </w:p>
    <w:p w14:paraId="30C9C681"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p>
    <w:p w14:paraId="47D10E2B"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b/>
          <w:bCs w:val="0"/>
          <w:sz w:val="20"/>
          <w:lang w:val="en"/>
        </w:rPr>
      </w:pPr>
      <w:r w:rsidRPr="00AA2A4F">
        <w:rPr>
          <w:rFonts w:ascii="Times New Roman" w:hAnsi="Times New Roman" w:cs="Times New Roman"/>
          <w:b/>
          <w:bCs w:val="0"/>
          <w:sz w:val="20"/>
          <w:lang w:val="en"/>
        </w:rPr>
        <w:t>Hit Points</w:t>
      </w:r>
    </w:p>
    <w:p w14:paraId="3A195027" w14:textId="77777777" w:rsidR="00AA2A4F" w:rsidRPr="00AA2A4F" w:rsidRDefault="00AA2A4F" w:rsidP="00AA2A4F">
      <w:pPr>
        <w:pStyle w:val="ListParagraph"/>
        <w:widowControl w:val="0"/>
        <w:numPr>
          <w:ilvl w:val="0"/>
          <w:numId w:val="84"/>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u w:val="single"/>
          <w:lang w:val="en"/>
        </w:rPr>
        <w:t>Hit Points at 1st Level:</w:t>
      </w:r>
      <w:r w:rsidRPr="00AA2A4F">
        <w:rPr>
          <w:rFonts w:ascii="Times New Roman" w:hAnsi="Times New Roman" w:cs="Times New Roman"/>
          <w:sz w:val="20"/>
          <w:lang w:val="en"/>
        </w:rPr>
        <w:t xml:space="preserve"> 10 + your Constitution modifier</w:t>
      </w:r>
    </w:p>
    <w:p w14:paraId="7824BB69" w14:textId="77777777" w:rsidR="00AA2A4F" w:rsidRPr="00AA2A4F" w:rsidRDefault="00AA2A4F" w:rsidP="00AA2A4F">
      <w:pPr>
        <w:pStyle w:val="ListParagraph"/>
        <w:widowControl w:val="0"/>
        <w:numPr>
          <w:ilvl w:val="0"/>
          <w:numId w:val="84"/>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u w:val="single"/>
          <w:lang w:val="en"/>
        </w:rPr>
        <w:t>Hit Points at Higher Levels:</w:t>
      </w:r>
      <w:r w:rsidRPr="00AA2A4F">
        <w:rPr>
          <w:rFonts w:ascii="Times New Roman" w:hAnsi="Times New Roman" w:cs="Times New Roman"/>
          <w:sz w:val="20"/>
          <w:lang w:val="en"/>
        </w:rPr>
        <w:t xml:space="preserve"> Roll 1d10 (</w:t>
      </w:r>
      <w:r w:rsidRPr="00AA2A4F">
        <w:rPr>
          <w:rFonts w:ascii="Times New Roman" w:hAnsi="Times New Roman" w:cs="Times New Roman"/>
          <w:b/>
          <w:bCs w:val="0"/>
          <w:sz w:val="20"/>
          <w:lang w:val="en"/>
        </w:rPr>
        <w:t>minimum roll of 5</w:t>
      </w:r>
      <w:r w:rsidRPr="00AA2A4F">
        <w:rPr>
          <w:rFonts w:ascii="Times New Roman" w:hAnsi="Times New Roman" w:cs="Times New Roman"/>
          <w:sz w:val="20"/>
          <w:lang w:val="en"/>
        </w:rPr>
        <w:t>) + your Constitution modifier per fighter level after 1st.</w:t>
      </w:r>
    </w:p>
    <w:p w14:paraId="3436A3C8"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p>
    <w:p w14:paraId="43E6C38A" w14:textId="25038AAA"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b/>
          <w:bCs w:val="0"/>
          <w:sz w:val="20"/>
          <w:lang w:val="en"/>
        </w:rPr>
        <w:t>Proficiencies</w:t>
      </w:r>
      <w:r>
        <w:rPr>
          <w:rFonts w:ascii="Times New Roman" w:hAnsi="Times New Roman" w:cs="Times New Roman"/>
          <w:sz w:val="20"/>
          <w:lang w:val="en"/>
        </w:rPr>
        <w:br/>
      </w:r>
      <w:r w:rsidRPr="00AA2A4F">
        <w:rPr>
          <w:rFonts w:ascii="Times New Roman" w:hAnsi="Times New Roman" w:cs="Times New Roman"/>
          <w:sz w:val="20"/>
          <w:lang w:val="en"/>
        </w:rPr>
        <w:br/>
      </w:r>
      <w:r w:rsidRPr="00AA2A4F">
        <w:rPr>
          <w:rFonts w:ascii="Times New Roman" w:hAnsi="Times New Roman" w:cs="Times New Roman"/>
          <w:sz w:val="20"/>
          <w:u w:val="single"/>
          <w:lang w:val="en"/>
        </w:rPr>
        <w:t>Class type</w:t>
      </w:r>
      <w:r w:rsidRPr="00AA2A4F">
        <w:rPr>
          <w:rFonts w:ascii="Times New Roman" w:hAnsi="Times New Roman" w:cs="Times New Roman"/>
          <w:sz w:val="20"/>
          <w:lang w:val="en"/>
        </w:rPr>
        <w:t>:  Martial and Expert, these tags allow this character to gain certain feats at this classes Feat levels.</w:t>
      </w:r>
    </w:p>
    <w:p w14:paraId="06E84BA5" w14:textId="4A30CA15" w:rsidR="00AA2A4F" w:rsidRPr="00AA2A4F" w:rsidRDefault="00AA2A4F" w:rsidP="00AA2A4F">
      <w:pPr>
        <w:pStyle w:val="ListParagraph"/>
        <w:widowControl w:val="0"/>
        <w:numPr>
          <w:ilvl w:val="0"/>
          <w:numId w:val="85"/>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 xml:space="preserve">Armor: </w:t>
      </w:r>
      <w:r>
        <w:rPr>
          <w:rFonts w:ascii="Times New Roman" w:hAnsi="Times New Roman" w:cs="Times New Roman"/>
          <w:sz w:val="20"/>
          <w:lang w:val="en"/>
        </w:rPr>
        <w:t>l</w:t>
      </w:r>
      <w:r w:rsidRPr="00AA2A4F">
        <w:rPr>
          <w:rFonts w:ascii="Times New Roman" w:hAnsi="Times New Roman" w:cs="Times New Roman"/>
          <w:sz w:val="20"/>
          <w:lang w:val="en"/>
        </w:rPr>
        <w:t>ight armor, medium armor, shields</w:t>
      </w:r>
    </w:p>
    <w:p w14:paraId="18AAA97F" w14:textId="4C19402E" w:rsidR="00AA2A4F" w:rsidRPr="00AA2A4F" w:rsidRDefault="00AA2A4F" w:rsidP="00AA2A4F">
      <w:pPr>
        <w:pStyle w:val="ListParagraph"/>
        <w:widowControl w:val="0"/>
        <w:numPr>
          <w:ilvl w:val="0"/>
          <w:numId w:val="85"/>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 xml:space="preserve">Weapons: </w:t>
      </w:r>
      <w:r>
        <w:rPr>
          <w:rFonts w:ascii="Times New Roman" w:hAnsi="Times New Roman" w:cs="Times New Roman"/>
          <w:sz w:val="20"/>
          <w:lang w:val="en"/>
        </w:rPr>
        <w:t>s</w:t>
      </w:r>
      <w:r w:rsidRPr="00AA2A4F">
        <w:rPr>
          <w:rFonts w:ascii="Times New Roman" w:hAnsi="Times New Roman" w:cs="Times New Roman"/>
          <w:sz w:val="20"/>
          <w:lang w:val="en"/>
        </w:rPr>
        <w:t>imple weapons, martial weapons</w:t>
      </w:r>
    </w:p>
    <w:p w14:paraId="66353B96" w14:textId="77777777" w:rsidR="00AA2A4F" w:rsidRPr="00AA2A4F" w:rsidRDefault="00AA2A4F" w:rsidP="00AA2A4F">
      <w:pPr>
        <w:pStyle w:val="ListParagraph"/>
        <w:widowControl w:val="0"/>
        <w:numPr>
          <w:ilvl w:val="0"/>
          <w:numId w:val="85"/>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Tools: None</w:t>
      </w:r>
    </w:p>
    <w:p w14:paraId="233BCA27"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b/>
          <w:bCs w:val="0"/>
          <w:sz w:val="20"/>
          <w:lang w:val="en"/>
        </w:rPr>
        <w:t>Saving Throws</w:t>
      </w:r>
      <w:r w:rsidRPr="00AA2A4F">
        <w:rPr>
          <w:rFonts w:ascii="Times New Roman" w:hAnsi="Times New Roman" w:cs="Times New Roman"/>
          <w:sz w:val="20"/>
          <w:lang w:val="en"/>
        </w:rPr>
        <w:t>: Strength, Dexterity</w:t>
      </w:r>
    </w:p>
    <w:p w14:paraId="41DCC493" w14:textId="77777777" w:rsid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p>
    <w:p w14:paraId="42185049"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p>
    <w:p w14:paraId="47C6F9C8" w14:textId="3A4C834D" w:rsidR="00AA2A4F" w:rsidRPr="00AA2A4F" w:rsidRDefault="00AA2A4F" w:rsidP="00AA2A4F">
      <w:pPr>
        <w:widowControl w:val="0"/>
        <w:autoSpaceDE w:val="0"/>
        <w:autoSpaceDN w:val="0"/>
        <w:adjustRightInd w:val="0"/>
        <w:spacing w:after="200" w:line="276" w:lineRule="auto"/>
        <w:rPr>
          <w:rFonts w:ascii="Times New Roman" w:hAnsi="Times New Roman" w:cs="Times New Roman"/>
          <w:b/>
          <w:bCs w:val="0"/>
          <w:sz w:val="20"/>
          <w:lang w:val="en"/>
        </w:rPr>
      </w:pPr>
      <w:r w:rsidRPr="00AA2A4F">
        <w:rPr>
          <w:rFonts w:ascii="Times New Roman" w:hAnsi="Times New Roman" w:cs="Times New Roman"/>
          <w:b/>
          <w:bCs w:val="0"/>
          <w:sz w:val="20"/>
          <w:lang w:val="en"/>
        </w:rPr>
        <w:t xml:space="preserve">Skills: </w:t>
      </w:r>
    </w:p>
    <w:p w14:paraId="37694FAA" w14:textId="2A69738B"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u w:val="single"/>
          <w:lang w:val="en"/>
        </w:rPr>
        <w:t>Choose two from</w:t>
      </w:r>
      <w:r>
        <w:rPr>
          <w:rFonts w:ascii="Times New Roman" w:hAnsi="Times New Roman" w:cs="Times New Roman"/>
          <w:sz w:val="20"/>
          <w:u w:val="single"/>
          <w:lang w:val="en"/>
        </w:rPr>
        <w:t>:</w:t>
      </w:r>
      <w:r w:rsidRPr="00AA2A4F">
        <w:rPr>
          <w:rFonts w:ascii="Times New Roman" w:hAnsi="Times New Roman" w:cs="Times New Roman"/>
          <w:sz w:val="20"/>
          <w:lang w:val="en"/>
        </w:rPr>
        <w:t xml:space="preserve"> Animal Handling, Athletics, Insight, Investigation, Nature, Perception, Stealth, and Survival</w:t>
      </w:r>
    </w:p>
    <w:p w14:paraId="5E21F6B6"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p>
    <w:p w14:paraId="580288AB"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b/>
          <w:bCs w:val="0"/>
          <w:sz w:val="20"/>
          <w:lang w:val="en"/>
        </w:rPr>
      </w:pPr>
      <w:r w:rsidRPr="00AA2A4F">
        <w:rPr>
          <w:rFonts w:ascii="Times New Roman" w:hAnsi="Times New Roman" w:cs="Times New Roman"/>
          <w:b/>
          <w:bCs w:val="0"/>
          <w:sz w:val="20"/>
          <w:lang w:val="en"/>
        </w:rPr>
        <w:t>Equipment</w:t>
      </w:r>
    </w:p>
    <w:p w14:paraId="7441FF2E"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You start with the following equipment, in addition to the equipment granted by your background:</w:t>
      </w:r>
    </w:p>
    <w:p w14:paraId="22E7799B" w14:textId="67D54E26" w:rsidR="00AA2A4F" w:rsidRPr="00AA2A4F" w:rsidRDefault="00AA2A4F" w:rsidP="00AA2A4F">
      <w:pPr>
        <w:pStyle w:val="ListParagraph"/>
        <w:widowControl w:val="0"/>
        <w:numPr>
          <w:ilvl w:val="0"/>
          <w:numId w:val="86"/>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(a) a set of light armor or (b) a set of medium armor or (c) a set of Heavy armor (</w:t>
      </w:r>
      <w:r w:rsidRPr="00AA2A4F">
        <w:rPr>
          <w:rFonts w:ascii="Times New Roman" w:hAnsi="Times New Roman" w:cs="Times New Roman"/>
          <w:i/>
          <w:iCs/>
          <w:sz w:val="20"/>
          <w:lang w:val="en"/>
        </w:rPr>
        <w:t>if you have the proficiency</w:t>
      </w:r>
      <w:r w:rsidRPr="00AA2A4F">
        <w:rPr>
          <w:rFonts w:ascii="Times New Roman" w:hAnsi="Times New Roman" w:cs="Times New Roman"/>
          <w:sz w:val="20"/>
          <w:lang w:val="en"/>
        </w:rPr>
        <w:t>)</w:t>
      </w:r>
    </w:p>
    <w:p w14:paraId="2530E662" w14:textId="77777777" w:rsidR="00AA2A4F" w:rsidRPr="00AA2A4F" w:rsidRDefault="00AA2A4F" w:rsidP="00AA2A4F">
      <w:pPr>
        <w:pStyle w:val="ListParagraph"/>
        <w:widowControl w:val="0"/>
        <w:numPr>
          <w:ilvl w:val="0"/>
          <w:numId w:val="86"/>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(a) two shortswords or (b) two simple melee weapons</w:t>
      </w:r>
    </w:p>
    <w:p w14:paraId="6003047B" w14:textId="77777777" w:rsidR="00AA2A4F" w:rsidRPr="00AA2A4F" w:rsidRDefault="00AA2A4F" w:rsidP="00AA2A4F">
      <w:pPr>
        <w:pStyle w:val="ListParagraph"/>
        <w:widowControl w:val="0"/>
        <w:numPr>
          <w:ilvl w:val="0"/>
          <w:numId w:val="86"/>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(a) a dungeoneer’s pack or (b) an explorer’s pack</w:t>
      </w:r>
    </w:p>
    <w:p w14:paraId="6ECFDC71" w14:textId="0620EAF4" w:rsidR="00AA2A4F" w:rsidRPr="00AA2A4F" w:rsidRDefault="00AA2A4F" w:rsidP="00AA2A4F">
      <w:pPr>
        <w:pStyle w:val="ListParagraph"/>
        <w:widowControl w:val="0"/>
        <w:numPr>
          <w:ilvl w:val="0"/>
          <w:numId w:val="86"/>
        </w:numPr>
        <w:autoSpaceDE w:val="0"/>
        <w:autoSpaceDN w:val="0"/>
        <w:adjustRightInd w:val="0"/>
        <w:spacing w:after="200" w:line="276" w:lineRule="auto"/>
        <w:rPr>
          <w:rFonts w:ascii="Times New Roman" w:hAnsi="Times New Roman" w:cs="Times New Roman"/>
          <w:sz w:val="20"/>
          <w:lang w:val="en"/>
        </w:rPr>
      </w:pPr>
      <w:bookmarkStart w:id="0" w:name="_Hlk170232126"/>
      <w:r w:rsidRPr="00AA2A4F">
        <w:rPr>
          <w:rFonts w:ascii="Times New Roman" w:hAnsi="Times New Roman" w:cs="Times New Roman"/>
          <w:sz w:val="20"/>
          <w:lang w:val="en"/>
        </w:rPr>
        <w:t>a ranged weapon of your choice</w:t>
      </w:r>
    </w:p>
    <w:p w14:paraId="3748BB42" w14:textId="67B1C899" w:rsidR="00AA2A4F" w:rsidRPr="00AA2A4F" w:rsidRDefault="00AA2A4F" w:rsidP="00AA2A4F">
      <w:pPr>
        <w:pStyle w:val="ListParagraph"/>
        <w:widowControl w:val="0"/>
        <w:numPr>
          <w:ilvl w:val="0"/>
          <w:numId w:val="86"/>
        </w:numPr>
        <w:autoSpaceDE w:val="0"/>
        <w:autoSpaceDN w:val="0"/>
        <w:adjustRightInd w:val="0"/>
        <w:spacing w:after="200" w:line="276" w:lineRule="auto"/>
        <w:rPr>
          <w:rFonts w:ascii="Times New Roman" w:hAnsi="Times New Roman" w:cs="Times New Roman"/>
          <w:b/>
          <w:bCs w:val="0"/>
          <w:sz w:val="20"/>
          <w:lang w:val="en"/>
        </w:rPr>
      </w:pPr>
      <w:r w:rsidRPr="00AA2A4F">
        <w:rPr>
          <w:rFonts w:ascii="Times New Roman" w:hAnsi="Times New Roman" w:cs="Times New Roman"/>
          <w:sz w:val="20"/>
          <w:lang w:val="en"/>
        </w:rPr>
        <w:t>20 ammunitions for your ranged weapon.</w:t>
      </w:r>
      <w:bookmarkEnd w:id="0"/>
      <w:r w:rsidRPr="00AA2A4F">
        <w:rPr>
          <w:rFonts w:ascii="Times New Roman" w:hAnsi="Times New Roman" w:cs="Times New Roman"/>
          <w:sz w:val="20"/>
          <w:lang w:val="en"/>
        </w:rPr>
        <w:br/>
      </w:r>
      <w:r w:rsidRPr="00AA2A4F">
        <w:rPr>
          <w:rFonts w:ascii="Times New Roman" w:hAnsi="Times New Roman" w:cs="Times New Roman"/>
          <w:sz w:val="20"/>
          <w:lang w:val="en"/>
        </w:rPr>
        <w:br/>
      </w:r>
    </w:p>
    <w:p w14:paraId="7C44B581" w14:textId="77777777" w:rsidR="00AA2A4F" w:rsidRPr="00AA2A4F" w:rsidRDefault="00AA2A4F" w:rsidP="00AA2A4F">
      <w:pPr>
        <w:spacing w:line="240" w:lineRule="auto"/>
        <w:rPr>
          <w:rFonts w:ascii="Times New Roman" w:hAnsi="Times New Roman" w:cs="Times New Roman"/>
          <w:b/>
          <w:bCs w:val="0"/>
          <w:sz w:val="20"/>
          <w:lang w:val="en"/>
        </w:rPr>
      </w:pPr>
      <w:r w:rsidRPr="00AA2A4F">
        <w:rPr>
          <w:rFonts w:ascii="Times New Roman" w:hAnsi="Times New Roman" w:cs="Times New Roman"/>
          <w:b/>
          <w:bCs w:val="0"/>
          <w:sz w:val="20"/>
          <w:lang w:val="en"/>
        </w:rPr>
        <w:br w:type="page"/>
      </w:r>
    </w:p>
    <w:p w14:paraId="7CC02B71" w14:textId="77777777" w:rsidR="00310B7C" w:rsidRPr="00310B7C" w:rsidRDefault="00AA2A4F" w:rsidP="00AA2A4F">
      <w:pPr>
        <w:widowControl w:val="0"/>
        <w:autoSpaceDE w:val="0"/>
        <w:autoSpaceDN w:val="0"/>
        <w:adjustRightInd w:val="0"/>
        <w:spacing w:after="200" w:line="276" w:lineRule="auto"/>
        <w:rPr>
          <w:rFonts w:ascii="Times New Roman" w:hAnsi="Times New Roman" w:cs="Times New Roman"/>
          <w:b/>
          <w:bCs w:val="0"/>
          <w:sz w:val="28"/>
          <w:szCs w:val="28"/>
          <w:lang w:val="en"/>
        </w:rPr>
      </w:pPr>
      <w:r w:rsidRPr="00310B7C">
        <w:rPr>
          <w:rFonts w:ascii="Times New Roman" w:hAnsi="Times New Roman" w:cs="Times New Roman"/>
          <w:b/>
          <w:bCs w:val="0"/>
          <w:sz w:val="28"/>
          <w:szCs w:val="28"/>
          <w:lang w:val="en"/>
        </w:rPr>
        <w:lastRenderedPageBreak/>
        <w:t>Tracking and Hunting Style</w:t>
      </w:r>
    </w:p>
    <w:p w14:paraId="54616298" w14:textId="77777777" w:rsidR="000D51EA" w:rsidRDefault="00AA2A4F" w:rsidP="000D51EA">
      <w:pPr>
        <w:widowControl w:val="0"/>
        <w:autoSpaceDE w:val="0"/>
        <w:autoSpaceDN w:val="0"/>
        <w:adjustRightInd w:val="0"/>
        <w:spacing w:after="200" w:line="276" w:lineRule="auto"/>
        <w:rPr>
          <w:rFonts w:ascii="Times New Roman" w:hAnsi="Times New Roman" w:cs="Times New Roman"/>
          <w:sz w:val="20"/>
          <w:lang w:val="en"/>
        </w:rPr>
      </w:pPr>
      <w:r w:rsidRPr="000D51EA">
        <w:rPr>
          <w:rFonts w:ascii="Times New Roman" w:hAnsi="Times New Roman" w:cs="Times New Roman"/>
          <w:b/>
          <w:bCs w:val="0"/>
          <w:sz w:val="20"/>
          <w:lang w:val="en"/>
        </w:rPr>
        <w:br/>
      </w:r>
      <w:r w:rsidRPr="000D51EA">
        <w:rPr>
          <w:rFonts w:ascii="Times New Roman" w:hAnsi="Times New Roman" w:cs="Times New Roman"/>
          <w:sz w:val="20"/>
          <w:lang w:val="en"/>
        </w:rPr>
        <w:t>Starting at level 1 choose one of the following options to choose how you traverse, hunt, and handle the environments:</w:t>
      </w:r>
      <w:r w:rsidR="00310B7C" w:rsidRPr="000D51EA">
        <w:rPr>
          <w:rFonts w:ascii="Times New Roman" w:hAnsi="Times New Roman" w:cs="Times New Roman"/>
          <w:sz w:val="20"/>
          <w:lang w:val="en"/>
        </w:rPr>
        <w:br/>
      </w:r>
      <w:r w:rsidR="000D51EA" w:rsidRPr="000D51EA">
        <w:rPr>
          <w:rFonts w:ascii="Times New Roman" w:hAnsi="Times New Roman" w:cs="Times New Roman"/>
          <w:sz w:val="20"/>
          <w:lang w:val="en"/>
        </w:rPr>
        <w:br/>
        <w:t>You gain an additional tracking and hunting style once you reach level 14.</w:t>
      </w:r>
    </w:p>
    <w:p w14:paraId="479073EC" w14:textId="192B248F" w:rsidR="000D51EA" w:rsidRPr="000D51EA" w:rsidRDefault="000D51EA" w:rsidP="000D51EA">
      <w:pPr>
        <w:widowControl w:val="0"/>
        <w:autoSpaceDE w:val="0"/>
        <w:autoSpaceDN w:val="0"/>
        <w:adjustRightInd w:val="0"/>
        <w:spacing w:after="200" w:line="276" w:lineRule="auto"/>
        <w:rPr>
          <w:rFonts w:ascii="Times New Roman" w:hAnsi="Times New Roman" w:cs="Times New Roman"/>
          <w:sz w:val="20"/>
          <w:lang w:val="en"/>
        </w:rPr>
      </w:pPr>
      <w:r w:rsidRPr="000D51EA">
        <w:rPr>
          <w:rFonts w:ascii="Times New Roman" w:hAnsi="Times New Roman" w:cs="Times New Roman"/>
          <w:sz w:val="20"/>
          <w:u w:val="single"/>
          <w:lang w:val="en"/>
        </w:rPr>
        <w:br/>
      </w:r>
      <w:r w:rsidR="00AA2A4F" w:rsidRPr="000D51EA">
        <w:rPr>
          <w:rFonts w:ascii="Times New Roman" w:hAnsi="Times New Roman" w:cs="Times New Roman"/>
          <w:sz w:val="20"/>
          <w:u w:val="single"/>
          <w:lang w:val="en"/>
        </w:rPr>
        <w:t>Bounty Hunter</w:t>
      </w:r>
      <w:r w:rsidR="00AA2A4F" w:rsidRPr="000D51EA">
        <w:rPr>
          <w:rFonts w:ascii="Times New Roman" w:hAnsi="Times New Roman" w:cs="Times New Roman"/>
          <w:sz w:val="20"/>
          <w:lang w:val="en"/>
        </w:rPr>
        <w:t>: Gain proficiency in investigation, you have advantage on all wisdom survival checks that you use to track humanoids and all intelligence history checks to recall information on humanoids. Creatures that are hit by your ensnaring strike have disadvantage on the save.</w:t>
      </w:r>
      <w:r w:rsidR="00AA2A4F" w:rsidRPr="000D51EA">
        <w:rPr>
          <w:rFonts w:ascii="Times New Roman" w:hAnsi="Times New Roman" w:cs="Times New Roman"/>
          <w:sz w:val="20"/>
          <w:lang w:val="en"/>
        </w:rPr>
        <w:br/>
      </w:r>
      <w:r w:rsidR="00AA2A4F" w:rsidRPr="000D51EA">
        <w:rPr>
          <w:rFonts w:ascii="Times New Roman" w:hAnsi="Times New Roman" w:cs="Times New Roman"/>
          <w:sz w:val="20"/>
          <w:lang w:val="en"/>
        </w:rPr>
        <w:br/>
      </w:r>
      <w:r w:rsidR="00AA2A4F" w:rsidRPr="000D51EA">
        <w:rPr>
          <w:rFonts w:ascii="Times New Roman" w:hAnsi="Times New Roman" w:cs="Times New Roman"/>
          <w:sz w:val="20"/>
          <w:u w:val="single"/>
          <w:lang w:val="en"/>
        </w:rPr>
        <w:t>Keeper of the Veil</w:t>
      </w:r>
      <w:r w:rsidR="00AA2A4F" w:rsidRPr="000D51EA">
        <w:rPr>
          <w:rFonts w:ascii="Times New Roman" w:hAnsi="Times New Roman" w:cs="Times New Roman"/>
          <w:sz w:val="20"/>
          <w:lang w:val="en"/>
        </w:rPr>
        <w:t>: Gain proficiency in arcana, you have advantage on all wisdom survival checks that you use to track fey creatures and all intelligence history checks to recall information on fey creatures. You gain the true strike cantrip</w:t>
      </w:r>
      <w:r w:rsidR="00ED2E6A" w:rsidRPr="000D51EA">
        <w:rPr>
          <w:rFonts w:ascii="Times New Roman" w:hAnsi="Times New Roman" w:cs="Times New Roman"/>
          <w:sz w:val="20"/>
          <w:lang w:val="en"/>
        </w:rPr>
        <w:t xml:space="preserve">, </w:t>
      </w:r>
      <w:r w:rsidR="00AA2A4F" w:rsidRPr="000D51EA">
        <w:rPr>
          <w:rFonts w:ascii="Times New Roman" w:hAnsi="Times New Roman" w:cs="Times New Roman"/>
          <w:sz w:val="20"/>
          <w:lang w:val="en"/>
        </w:rPr>
        <w:t>wisdom is your spellcasting modifier for this spell.</w:t>
      </w:r>
      <w:r w:rsidR="00AA2A4F" w:rsidRPr="000D51EA">
        <w:rPr>
          <w:rFonts w:ascii="Times New Roman" w:hAnsi="Times New Roman" w:cs="Times New Roman"/>
          <w:sz w:val="20"/>
          <w:lang w:val="en"/>
        </w:rPr>
        <w:br/>
      </w:r>
      <w:r w:rsidR="00AA2A4F" w:rsidRPr="000D51EA">
        <w:rPr>
          <w:rFonts w:ascii="Times New Roman" w:hAnsi="Times New Roman" w:cs="Times New Roman"/>
          <w:sz w:val="20"/>
          <w:lang w:val="en"/>
        </w:rPr>
        <w:br/>
      </w:r>
      <w:r w:rsidR="00AA2A4F" w:rsidRPr="000D51EA">
        <w:rPr>
          <w:rFonts w:ascii="Times New Roman" w:hAnsi="Times New Roman" w:cs="Times New Roman"/>
          <w:sz w:val="20"/>
          <w:u w:val="single"/>
          <w:lang w:val="en"/>
        </w:rPr>
        <w:t>Knight Ranger</w:t>
      </w:r>
      <w:r w:rsidR="00AA2A4F" w:rsidRPr="000D51EA">
        <w:rPr>
          <w:rFonts w:ascii="Times New Roman" w:hAnsi="Times New Roman" w:cs="Times New Roman"/>
          <w:sz w:val="20"/>
          <w:lang w:val="en"/>
        </w:rPr>
        <w:t>: You gain proficiency in history; you have advantage on all wisdom survival checks you use to track dragons and monstrosities and all intelligence history checks to recall information on dragons and monstrosities. You gain proficiency in heavy armor.</w:t>
      </w:r>
      <w:r w:rsidR="00AA2A4F" w:rsidRPr="000D51EA">
        <w:rPr>
          <w:rFonts w:ascii="Times New Roman" w:hAnsi="Times New Roman" w:cs="Times New Roman"/>
          <w:sz w:val="20"/>
          <w:lang w:val="en"/>
        </w:rPr>
        <w:br/>
      </w:r>
      <w:r w:rsidR="00AA2A4F" w:rsidRPr="000D51EA">
        <w:rPr>
          <w:rFonts w:ascii="Times New Roman" w:hAnsi="Times New Roman" w:cs="Times New Roman"/>
          <w:sz w:val="20"/>
          <w:lang w:val="en"/>
        </w:rPr>
        <w:br/>
      </w:r>
      <w:r w:rsidR="00AA2A4F" w:rsidRPr="000D51EA">
        <w:rPr>
          <w:rFonts w:ascii="Times New Roman" w:hAnsi="Times New Roman" w:cs="Times New Roman"/>
          <w:sz w:val="20"/>
          <w:u w:val="single"/>
          <w:lang w:val="en"/>
        </w:rPr>
        <w:t>Ranger General</w:t>
      </w:r>
      <w:r w:rsidR="00AA2A4F" w:rsidRPr="000D51EA">
        <w:rPr>
          <w:rFonts w:ascii="Times New Roman" w:hAnsi="Times New Roman" w:cs="Times New Roman"/>
          <w:sz w:val="20"/>
          <w:lang w:val="en"/>
        </w:rPr>
        <w:t>: You gain proficiency in nature and herbalism kit; you have advantage on all wisdom survival checks you use to track plants and plant creatures and all intelligence history checks to recall information on plants and plant creatures. You gain the druidcraft cantrip</w:t>
      </w:r>
      <w:r w:rsidR="00ED2E6A" w:rsidRPr="000D51EA">
        <w:rPr>
          <w:rFonts w:ascii="Times New Roman" w:hAnsi="Times New Roman" w:cs="Times New Roman"/>
          <w:sz w:val="20"/>
          <w:lang w:val="en"/>
        </w:rPr>
        <w:t xml:space="preserve">, </w:t>
      </w:r>
      <w:r w:rsidR="00AA2A4F" w:rsidRPr="000D51EA">
        <w:rPr>
          <w:rFonts w:ascii="Times New Roman" w:hAnsi="Times New Roman" w:cs="Times New Roman"/>
          <w:sz w:val="20"/>
          <w:lang w:val="en"/>
        </w:rPr>
        <w:t>wisdom is your spellcasting modifier for this spell.</w:t>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310B7C" w:rsidRPr="000D51EA">
        <w:rPr>
          <w:rFonts w:ascii="Times New Roman" w:hAnsi="Times New Roman" w:cs="Times New Roman"/>
          <w:sz w:val="20"/>
          <w:lang w:val="en"/>
        </w:rPr>
        <w:br/>
      </w:r>
      <w:r w:rsidR="00AA2A4F" w:rsidRPr="000D51EA">
        <w:rPr>
          <w:rFonts w:ascii="Times New Roman" w:hAnsi="Times New Roman" w:cs="Times New Roman"/>
          <w:sz w:val="20"/>
          <w:lang w:val="en"/>
        </w:rPr>
        <w:br/>
      </w:r>
      <w:r w:rsidR="00AA2A4F" w:rsidRPr="000D51EA">
        <w:rPr>
          <w:rFonts w:ascii="Times New Roman" w:hAnsi="Times New Roman" w:cs="Times New Roman"/>
          <w:sz w:val="20"/>
          <w:lang w:val="en"/>
        </w:rPr>
        <w:br/>
      </w:r>
      <w:r w:rsidR="00310B7C" w:rsidRPr="000D51EA">
        <w:rPr>
          <w:rFonts w:ascii="Times New Roman" w:hAnsi="Times New Roman" w:cs="Times New Roman"/>
          <w:sz w:val="20"/>
          <w:u w:val="single"/>
          <w:lang w:val="en"/>
        </w:rPr>
        <w:br/>
      </w:r>
      <w:r w:rsidR="00310B7C" w:rsidRPr="000D51EA">
        <w:rPr>
          <w:rFonts w:ascii="Times New Roman" w:hAnsi="Times New Roman" w:cs="Times New Roman"/>
          <w:sz w:val="20"/>
          <w:u w:val="single"/>
          <w:lang w:val="en"/>
        </w:rPr>
        <w:br/>
      </w:r>
      <w:r w:rsidR="00310B7C" w:rsidRPr="000D51EA">
        <w:rPr>
          <w:rFonts w:ascii="Times New Roman" w:hAnsi="Times New Roman" w:cs="Times New Roman"/>
          <w:sz w:val="20"/>
          <w:u w:val="single"/>
          <w:lang w:val="en"/>
        </w:rPr>
        <w:br/>
      </w:r>
      <w:r w:rsidR="00310B7C" w:rsidRPr="000D51EA">
        <w:rPr>
          <w:rFonts w:ascii="Times New Roman" w:hAnsi="Times New Roman" w:cs="Times New Roman"/>
          <w:sz w:val="20"/>
          <w:u w:val="single"/>
          <w:lang w:val="en"/>
        </w:rPr>
        <w:br/>
      </w:r>
      <w:r w:rsidR="00310B7C" w:rsidRPr="000D51EA">
        <w:rPr>
          <w:rFonts w:ascii="Times New Roman" w:hAnsi="Times New Roman" w:cs="Times New Roman"/>
          <w:sz w:val="20"/>
          <w:u w:val="single"/>
          <w:lang w:val="en"/>
        </w:rPr>
        <w:br/>
      </w:r>
      <w:r w:rsidR="00310B7C" w:rsidRPr="000D51EA">
        <w:rPr>
          <w:rFonts w:ascii="Times New Roman" w:hAnsi="Times New Roman" w:cs="Times New Roman"/>
          <w:sz w:val="20"/>
          <w:u w:val="single"/>
          <w:lang w:val="en"/>
        </w:rPr>
        <w:br/>
      </w:r>
      <w:r w:rsidR="00310B7C" w:rsidRPr="000D51EA">
        <w:rPr>
          <w:rFonts w:ascii="Times New Roman" w:hAnsi="Times New Roman" w:cs="Times New Roman"/>
          <w:sz w:val="20"/>
          <w:u w:val="single"/>
          <w:lang w:val="en"/>
        </w:rPr>
        <w:br/>
      </w:r>
      <w:r w:rsidR="00AA2A4F" w:rsidRPr="000D51EA">
        <w:rPr>
          <w:rFonts w:ascii="Times New Roman" w:hAnsi="Times New Roman" w:cs="Times New Roman"/>
          <w:sz w:val="20"/>
          <w:u w:val="single"/>
          <w:lang w:val="en"/>
        </w:rPr>
        <w:t>Sanctified Stalker</w:t>
      </w:r>
      <w:r w:rsidR="00AA2A4F" w:rsidRPr="000D51EA">
        <w:rPr>
          <w:rFonts w:ascii="Times New Roman" w:hAnsi="Times New Roman" w:cs="Times New Roman"/>
          <w:sz w:val="20"/>
          <w:lang w:val="en"/>
        </w:rPr>
        <w:t>: You gain proficiency in religion; you have advantage on all wisdom survival checks you use to track celestials and fiends and all intelligence history checks to recall information on celestials and fiends. You may cast the protection from evil and good spell once per long rest as a bonus action without expending a spell slot targeting yourself</w:t>
      </w:r>
      <w:r w:rsidR="00ED2E6A" w:rsidRPr="000D51EA">
        <w:rPr>
          <w:rFonts w:ascii="Times New Roman" w:hAnsi="Times New Roman" w:cs="Times New Roman"/>
          <w:sz w:val="20"/>
          <w:lang w:val="en"/>
        </w:rPr>
        <w:t xml:space="preserve">, </w:t>
      </w:r>
      <w:r w:rsidR="00AA2A4F" w:rsidRPr="000D51EA">
        <w:rPr>
          <w:rFonts w:ascii="Times New Roman" w:hAnsi="Times New Roman" w:cs="Times New Roman"/>
          <w:sz w:val="20"/>
          <w:lang w:val="en"/>
        </w:rPr>
        <w:t>wisdom is your spellcasting modifier for this spell.</w:t>
      </w:r>
      <w:r w:rsidR="00ED2E6A" w:rsidRPr="000D51EA">
        <w:rPr>
          <w:rFonts w:ascii="Times New Roman" w:hAnsi="Times New Roman" w:cs="Times New Roman"/>
          <w:sz w:val="20"/>
          <w:lang w:val="en"/>
        </w:rPr>
        <w:t xml:space="preserve"> This spell is always prepared for you and does not count against the number of spells prepared.</w:t>
      </w:r>
      <w:r w:rsidR="00AA2A4F" w:rsidRPr="000D51EA">
        <w:rPr>
          <w:rFonts w:ascii="Times New Roman" w:hAnsi="Times New Roman" w:cs="Times New Roman"/>
          <w:sz w:val="20"/>
          <w:lang w:val="en"/>
        </w:rPr>
        <w:br/>
      </w:r>
      <w:r w:rsidR="00AA2A4F" w:rsidRPr="000D51EA">
        <w:rPr>
          <w:rFonts w:ascii="Times New Roman" w:hAnsi="Times New Roman" w:cs="Times New Roman"/>
          <w:sz w:val="20"/>
          <w:lang w:val="en"/>
        </w:rPr>
        <w:br/>
      </w:r>
      <w:r w:rsidR="00AA2A4F" w:rsidRPr="000D51EA">
        <w:rPr>
          <w:rFonts w:ascii="Times New Roman" w:hAnsi="Times New Roman" w:cs="Times New Roman"/>
          <w:sz w:val="20"/>
          <w:u w:val="single"/>
          <w:lang w:val="en"/>
        </w:rPr>
        <w:t>Big Game Hunter</w:t>
      </w:r>
      <w:r w:rsidR="00AA2A4F" w:rsidRPr="000D51EA">
        <w:rPr>
          <w:rFonts w:ascii="Times New Roman" w:hAnsi="Times New Roman" w:cs="Times New Roman"/>
          <w:sz w:val="20"/>
          <w:lang w:val="en"/>
        </w:rPr>
        <w:t xml:space="preserve">: You gain proficiency in </w:t>
      </w:r>
      <w:r w:rsidR="00ED2E6A" w:rsidRPr="000D51EA">
        <w:rPr>
          <w:rFonts w:ascii="Times New Roman" w:hAnsi="Times New Roman" w:cs="Times New Roman"/>
          <w:sz w:val="20"/>
          <w:lang w:val="en"/>
        </w:rPr>
        <w:t>athletics;</w:t>
      </w:r>
      <w:r w:rsidR="00AA2A4F" w:rsidRPr="000D51EA">
        <w:rPr>
          <w:rFonts w:ascii="Times New Roman" w:hAnsi="Times New Roman" w:cs="Times New Roman"/>
          <w:sz w:val="20"/>
          <w:lang w:val="en"/>
        </w:rPr>
        <w:t xml:space="preserve"> you have advantage on all wisdom survival checks you use to track beasts and all intelligence history checks to recall information on beasts. </w:t>
      </w:r>
      <w:r w:rsidR="00ED2E6A" w:rsidRPr="000D51EA">
        <w:rPr>
          <w:rFonts w:ascii="Times New Roman" w:hAnsi="Times New Roman" w:cs="Times New Roman"/>
          <w:sz w:val="20"/>
          <w:lang w:val="en"/>
        </w:rPr>
        <w:t xml:space="preserve">While concentrating on a </w:t>
      </w:r>
      <w:r w:rsidR="00ED2E6A" w:rsidRPr="009A4A5E">
        <w:rPr>
          <w:rFonts w:ascii="Times New Roman" w:hAnsi="Times New Roman" w:cs="Times New Roman"/>
          <w:sz w:val="20"/>
          <w:u w:val="single"/>
          <w:lang w:val="en"/>
        </w:rPr>
        <w:t>ranger spell</w:t>
      </w:r>
      <w:r w:rsidR="00ED2E6A" w:rsidRPr="000D51EA">
        <w:rPr>
          <w:rFonts w:ascii="Times New Roman" w:hAnsi="Times New Roman" w:cs="Times New Roman"/>
          <w:sz w:val="20"/>
          <w:lang w:val="en"/>
        </w:rPr>
        <w:t xml:space="preserve">, if you would be forced to make a </w:t>
      </w:r>
      <w:r w:rsidR="00C313F1" w:rsidRPr="000D51EA">
        <w:rPr>
          <w:rFonts w:ascii="Times New Roman" w:hAnsi="Times New Roman" w:cs="Times New Roman"/>
          <w:sz w:val="20"/>
          <w:lang w:val="en"/>
        </w:rPr>
        <w:t>concentration</w:t>
      </w:r>
      <w:r w:rsidR="00ED2E6A" w:rsidRPr="000D51EA">
        <w:rPr>
          <w:rFonts w:ascii="Times New Roman" w:hAnsi="Times New Roman" w:cs="Times New Roman"/>
          <w:sz w:val="20"/>
          <w:lang w:val="en"/>
        </w:rPr>
        <w:t xml:space="preserve"> check to maintain that spell of Dc 10</w:t>
      </w:r>
      <w:r w:rsidR="00C313F1" w:rsidRPr="000D51EA">
        <w:rPr>
          <w:rFonts w:ascii="Times New Roman" w:hAnsi="Times New Roman" w:cs="Times New Roman"/>
          <w:sz w:val="20"/>
          <w:lang w:val="en"/>
        </w:rPr>
        <w:t xml:space="preserve"> </w:t>
      </w:r>
      <w:r w:rsidR="00C313F1" w:rsidRPr="000D51EA">
        <w:rPr>
          <w:rFonts w:ascii="Times New Roman" w:hAnsi="Times New Roman" w:cs="Times New Roman"/>
          <w:i/>
          <w:iCs/>
          <w:sz w:val="20"/>
          <w:lang w:val="en"/>
        </w:rPr>
        <w:t>(or lower)</w:t>
      </w:r>
      <w:r w:rsidR="00C313F1" w:rsidRPr="000D51EA">
        <w:rPr>
          <w:rFonts w:ascii="Times New Roman" w:hAnsi="Times New Roman" w:cs="Times New Roman"/>
          <w:sz w:val="20"/>
          <w:lang w:val="en"/>
        </w:rPr>
        <w:t xml:space="preserve"> you automatically succeed on that check.</w:t>
      </w:r>
      <w:r w:rsidR="00AA2A4F" w:rsidRPr="000D51EA">
        <w:rPr>
          <w:rFonts w:ascii="Times New Roman" w:hAnsi="Times New Roman" w:cs="Times New Roman"/>
          <w:sz w:val="20"/>
          <w:lang w:val="en"/>
        </w:rPr>
        <w:br/>
      </w:r>
      <w:r w:rsidR="00AA2A4F" w:rsidRPr="000D51EA">
        <w:rPr>
          <w:rFonts w:ascii="Times New Roman" w:hAnsi="Times New Roman" w:cs="Times New Roman"/>
          <w:sz w:val="20"/>
          <w:lang w:val="en"/>
        </w:rPr>
        <w:br/>
      </w:r>
      <w:r w:rsidR="00AA2A4F" w:rsidRPr="000D51EA">
        <w:rPr>
          <w:rFonts w:ascii="Times New Roman" w:hAnsi="Times New Roman" w:cs="Times New Roman"/>
          <w:sz w:val="20"/>
          <w:u w:val="single"/>
          <w:lang w:val="en"/>
        </w:rPr>
        <w:t>Ranger of the Dire Hour</w:t>
      </w:r>
      <w:r w:rsidR="00AA2A4F" w:rsidRPr="000D51EA">
        <w:rPr>
          <w:rFonts w:ascii="Times New Roman" w:hAnsi="Times New Roman" w:cs="Times New Roman"/>
          <w:sz w:val="20"/>
          <w:lang w:val="en"/>
        </w:rPr>
        <w:t>: You gain proficiency in Religion and Perception, you have advantage on all survival checks you use to track aberrations and undead and all intelligence history checks to recall information on aberrations and undead.</w:t>
      </w:r>
    </w:p>
    <w:p w14:paraId="470254FD" w14:textId="77777777" w:rsidR="000D51EA" w:rsidRDefault="000D51EA">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72F41098" w14:textId="230E2409"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9A4A5E">
        <w:rPr>
          <w:rFonts w:ascii="Times New Roman" w:hAnsi="Times New Roman" w:cs="Times New Roman"/>
          <w:b/>
          <w:bCs w:val="0"/>
          <w:sz w:val="28"/>
          <w:szCs w:val="28"/>
          <w:lang w:val="en"/>
        </w:rPr>
        <w:lastRenderedPageBreak/>
        <w:t>Natural Explorer</w:t>
      </w:r>
      <w:r w:rsidRPr="00AA2A4F">
        <w:rPr>
          <w:rFonts w:ascii="Times New Roman" w:hAnsi="Times New Roman" w:cs="Times New Roman"/>
          <w:sz w:val="20"/>
          <w:lang w:val="en"/>
        </w:rPr>
        <w:br/>
      </w:r>
      <w:r w:rsidRPr="00AA2A4F">
        <w:rPr>
          <w:rFonts w:ascii="Times New Roman" w:hAnsi="Times New Roman" w:cs="Times New Roman"/>
          <w:sz w:val="20"/>
          <w:lang w:val="en"/>
        </w:rPr>
        <w:br/>
        <w:t xml:space="preserve">You are particularly familiar with one type of natural environment and are adept at traveling and surviving in such regions. Choose one type of favored terrain: arctic, coast, desert, forest, grassland, mountain, swamp, or the </w:t>
      </w:r>
      <w:r w:rsidR="009A4A5E">
        <w:rPr>
          <w:rFonts w:ascii="Times New Roman" w:hAnsi="Times New Roman" w:cs="Times New Roman"/>
          <w:sz w:val="20"/>
          <w:lang w:val="en"/>
        </w:rPr>
        <w:t>u</w:t>
      </w:r>
      <w:r w:rsidRPr="00AA2A4F">
        <w:rPr>
          <w:rFonts w:ascii="Times New Roman" w:hAnsi="Times New Roman" w:cs="Times New Roman"/>
          <w:sz w:val="20"/>
          <w:lang w:val="en"/>
        </w:rPr>
        <w:t>nderdark. When you make an Intelligence or Wisdom check related to your favored terrain, your proficiency bonus is doubled if you are using a skill that you’re proficient in.</w:t>
      </w:r>
    </w:p>
    <w:p w14:paraId="182D8571"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While traveling for an hour or more in your favored terrain, you gain the following benefits:</w:t>
      </w:r>
    </w:p>
    <w:p w14:paraId="2564FB05" w14:textId="77777777" w:rsidR="00AA2A4F" w:rsidRPr="00AA2A4F" w:rsidRDefault="00AA2A4F" w:rsidP="00AA2A4F">
      <w:pPr>
        <w:pStyle w:val="ListParagraph"/>
        <w:widowControl w:val="0"/>
        <w:numPr>
          <w:ilvl w:val="0"/>
          <w:numId w:val="87"/>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Difficult terrain doesn’t slow your group’s travel.</w:t>
      </w:r>
    </w:p>
    <w:p w14:paraId="2DFEC6C9" w14:textId="77777777" w:rsidR="00AA2A4F" w:rsidRPr="00AA2A4F" w:rsidRDefault="00AA2A4F" w:rsidP="00AA2A4F">
      <w:pPr>
        <w:pStyle w:val="ListParagraph"/>
        <w:widowControl w:val="0"/>
        <w:numPr>
          <w:ilvl w:val="0"/>
          <w:numId w:val="87"/>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Your group can’t become lost except by magical means.</w:t>
      </w:r>
    </w:p>
    <w:p w14:paraId="221CC9F0" w14:textId="77777777" w:rsidR="00AA2A4F" w:rsidRPr="00AA2A4F" w:rsidRDefault="00AA2A4F" w:rsidP="00AA2A4F">
      <w:pPr>
        <w:pStyle w:val="ListParagraph"/>
        <w:widowControl w:val="0"/>
        <w:numPr>
          <w:ilvl w:val="0"/>
          <w:numId w:val="87"/>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Even when you are engaged in another activity while traveling (such as foraging, navigating, or tracking), you remain alert to danger. (you have advantage on perception checks)</w:t>
      </w:r>
    </w:p>
    <w:p w14:paraId="457BC983" w14:textId="77777777" w:rsidR="00AA2A4F" w:rsidRPr="00AA2A4F" w:rsidRDefault="00AA2A4F" w:rsidP="00AA2A4F">
      <w:pPr>
        <w:pStyle w:val="ListParagraph"/>
        <w:widowControl w:val="0"/>
        <w:numPr>
          <w:ilvl w:val="0"/>
          <w:numId w:val="87"/>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If you are traveling alone, you can move stealthily at a normal pace.</w:t>
      </w:r>
    </w:p>
    <w:p w14:paraId="38EE91D0" w14:textId="77777777" w:rsidR="00AA2A4F" w:rsidRPr="00AA2A4F" w:rsidRDefault="00AA2A4F" w:rsidP="00AA2A4F">
      <w:pPr>
        <w:pStyle w:val="ListParagraph"/>
        <w:widowControl w:val="0"/>
        <w:numPr>
          <w:ilvl w:val="0"/>
          <w:numId w:val="87"/>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When you forage, you find twice as much food as you normally would.</w:t>
      </w:r>
    </w:p>
    <w:p w14:paraId="335CAFA1" w14:textId="77777777" w:rsidR="00AA2A4F" w:rsidRPr="00AA2A4F" w:rsidRDefault="00AA2A4F" w:rsidP="00AA2A4F">
      <w:pPr>
        <w:pStyle w:val="ListParagraph"/>
        <w:widowControl w:val="0"/>
        <w:numPr>
          <w:ilvl w:val="0"/>
          <w:numId w:val="87"/>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While tracking other creatures, you also learn their exact number, their sizes, and how long ago they passed through the area.</w:t>
      </w:r>
    </w:p>
    <w:p w14:paraId="05CA8FE1"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 xml:space="preserve">Gain a resistance based on your chosen terrain: </w:t>
      </w:r>
    </w:p>
    <w:p w14:paraId="46FE5CCA" w14:textId="77777777" w:rsidR="00AA2A4F" w:rsidRPr="00AA2A4F" w:rsidRDefault="00AA2A4F" w:rsidP="00AA2A4F">
      <w:pPr>
        <w:pStyle w:val="ListParagraph"/>
        <w:widowControl w:val="0"/>
        <w:numPr>
          <w:ilvl w:val="0"/>
          <w:numId w:val="88"/>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u w:val="single"/>
          <w:lang w:val="en"/>
        </w:rPr>
        <w:t>Arctic, Mountain</w:t>
      </w:r>
      <w:r w:rsidRPr="00AA2A4F">
        <w:rPr>
          <w:rFonts w:ascii="Times New Roman" w:hAnsi="Times New Roman" w:cs="Times New Roman"/>
          <w:sz w:val="20"/>
          <w:lang w:val="en"/>
        </w:rPr>
        <w:t>- Gain resistance to Cold damage</w:t>
      </w:r>
    </w:p>
    <w:p w14:paraId="273A981D" w14:textId="77777777" w:rsidR="00AA2A4F" w:rsidRPr="00AA2A4F" w:rsidRDefault="00AA2A4F" w:rsidP="00AA2A4F">
      <w:pPr>
        <w:pStyle w:val="ListParagraph"/>
        <w:widowControl w:val="0"/>
        <w:numPr>
          <w:ilvl w:val="0"/>
          <w:numId w:val="88"/>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u w:val="single"/>
          <w:lang w:val="en"/>
        </w:rPr>
        <w:t>Desert, Grassland</w:t>
      </w:r>
      <w:r w:rsidRPr="00AA2A4F">
        <w:rPr>
          <w:rFonts w:ascii="Times New Roman" w:hAnsi="Times New Roman" w:cs="Times New Roman"/>
          <w:sz w:val="20"/>
          <w:lang w:val="en"/>
        </w:rPr>
        <w:t>- Gain resistance to Fire damage</w:t>
      </w:r>
    </w:p>
    <w:p w14:paraId="0DEA4523" w14:textId="77777777" w:rsidR="00AA2A4F" w:rsidRPr="00AA2A4F" w:rsidRDefault="00AA2A4F" w:rsidP="00AA2A4F">
      <w:pPr>
        <w:pStyle w:val="ListParagraph"/>
        <w:widowControl w:val="0"/>
        <w:numPr>
          <w:ilvl w:val="0"/>
          <w:numId w:val="88"/>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u w:val="single"/>
          <w:lang w:val="en"/>
        </w:rPr>
        <w:t>Forest</w:t>
      </w:r>
      <w:r w:rsidRPr="00AA2A4F">
        <w:rPr>
          <w:rFonts w:ascii="Times New Roman" w:hAnsi="Times New Roman" w:cs="Times New Roman"/>
          <w:sz w:val="20"/>
          <w:lang w:val="en"/>
        </w:rPr>
        <w:t>- Gain resistance to acid damage</w:t>
      </w:r>
    </w:p>
    <w:p w14:paraId="6F6B16D2" w14:textId="77777777" w:rsidR="00AA2A4F" w:rsidRPr="00AA2A4F" w:rsidRDefault="00AA2A4F" w:rsidP="00AA2A4F">
      <w:pPr>
        <w:pStyle w:val="ListParagraph"/>
        <w:widowControl w:val="0"/>
        <w:numPr>
          <w:ilvl w:val="0"/>
          <w:numId w:val="88"/>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u w:val="single"/>
          <w:lang w:val="en"/>
        </w:rPr>
        <w:t>Swamp</w:t>
      </w:r>
      <w:r w:rsidRPr="00AA2A4F">
        <w:rPr>
          <w:rFonts w:ascii="Times New Roman" w:hAnsi="Times New Roman" w:cs="Times New Roman"/>
          <w:sz w:val="20"/>
          <w:lang w:val="en"/>
        </w:rPr>
        <w:t>- Gain resistance to Poison damage</w:t>
      </w:r>
    </w:p>
    <w:p w14:paraId="7A575E96" w14:textId="77777777" w:rsidR="00AA2A4F" w:rsidRPr="00AA2A4F" w:rsidRDefault="00AA2A4F" w:rsidP="00AA2A4F">
      <w:pPr>
        <w:pStyle w:val="ListParagraph"/>
        <w:widowControl w:val="0"/>
        <w:numPr>
          <w:ilvl w:val="0"/>
          <w:numId w:val="88"/>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u w:val="single"/>
          <w:lang w:val="en"/>
        </w:rPr>
        <w:t>Coast</w:t>
      </w:r>
      <w:r w:rsidRPr="00AA2A4F">
        <w:rPr>
          <w:rFonts w:ascii="Times New Roman" w:hAnsi="Times New Roman" w:cs="Times New Roman"/>
          <w:sz w:val="20"/>
          <w:lang w:val="en"/>
        </w:rPr>
        <w:t>- Gain resistance to Lightning damage</w:t>
      </w:r>
    </w:p>
    <w:p w14:paraId="04D49AB4" w14:textId="77777777" w:rsidR="00AA2A4F" w:rsidRPr="00AA2A4F" w:rsidRDefault="00AA2A4F" w:rsidP="00AA2A4F">
      <w:pPr>
        <w:pStyle w:val="ListParagraph"/>
        <w:widowControl w:val="0"/>
        <w:numPr>
          <w:ilvl w:val="0"/>
          <w:numId w:val="88"/>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u w:val="single"/>
          <w:lang w:val="en"/>
        </w:rPr>
        <w:t>Underdark</w:t>
      </w:r>
      <w:r w:rsidRPr="00AA2A4F">
        <w:rPr>
          <w:rFonts w:ascii="Times New Roman" w:hAnsi="Times New Roman" w:cs="Times New Roman"/>
          <w:sz w:val="20"/>
          <w:lang w:val="en"/>
        </w:rPr>
        <w:t>- Gain resistance to psychic damage</w:t>
      </w:r>
    </w:p>
    <w:p w14:paraId="588627E0" w14:textId="77777777" w:rsidR="009A4A5E"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You choose additional favored terrain type at 10th level. If you choose a land type that has the same resistance you gain resistance to thunder damage.</w:t>
      </w:r>
    </w:p>
    <w:p w14:paraId="6B3FA8C1" w14:textId="70892610" w:rsidR="00AA2A4F" w:rsidRDefault="00AA2A4F" w:rsidP="00AA2A4F">
      <w:pPr>
        <w:widowControl w:val="0"/>
        <w:autoSpaceDE w:val="0"/>
        <w:autoSpaceDN w:val="0"/>
        <w:adjustRightInd w:val="0"/>
        <w:spacing w:after="200" w:line="276" w:lineRule="auto"/>
        <w:rPr>
          <w:rFonts w:ascii="Times New Roman" w:hAnsi="Times New Roman" w:cs="Times New Roman"/>
          <w:b/>
          <w:bCs w:val="0"/>
          <w:sz w:val="20"/>
          <w:lang w:val="en"/>
        </w:rPr>
      </w:pPr>
      <w:r w:rsidRPr="00AA2A4F">
        <w:rPr>
          <w:rFonts w:ascii="Times New Roman" w:hAnsi="Times New Roman" w:cs="Times New Roman"/>
          <w:sz w:val="20"/>
          <w:lang w:val="en"/>
        </w:rPr>
        <w:br/>
      </w:r>
      <w:r w:rsidRPr="00AA2A4F">
        <w:rPr>
          <w:rFonts w:ascii="Times New Roman" w:hAnsi="Times New Roman" w:cs="Times New Roman"/>
          <w:sz w:val="20"/>
          <w:lang w:val="en"/>
        </w:rPr>
        <w:br/>
      </w:r>
      <w:r w:rsidRPr="009A4A5E">
        <w:rPr>
          <w:rFonts w:ascii="Times New Roman" w:hAnsi="Times New Roman" w:cs="Times New Roman"/>
          <w:b/>
          <w:bCs w:val="0"/>
          <w:sz w:val="28"/>
          <w:szCs w:val="28"/>
          <w:lang w:val="en"/>
        </w:rPr>
        <w:t>Fighting Style</w:t>
      </w:r>
      <w:r w:rsidRPr="00AA2A4F">
        <w:rPr>
          <w:rFonts w:ascii="Times New Roman" w:hAnsi="Times New Roman" w:cs="Times New Roman"/>
          <w:b/>
          <w:bCs w:val="0"/>
          <w:sz w:val="20"/>
          <w:lang w:val="en"/>
        </w:rPr>
        <w:br/>
      </w:r>
      <w:r w:rsidRPr="00AA2A4F">
        <w:rPr>
          <w:rFonts w:ascii="Times New Roman" w:hAnsi="Times New Roman" w:cs="Times New Roman"/>
          <w:b/>
          <w:bCs w:val="0"/>
          <w:sz w:val="20"/>
          <w:lang w:val="en"/>
        </w:rPr>
        <w:br/>
      </w:r>
      <w:r w:rsidRPr="00AA2A4F">
        <w:rPr>
          <w:rFonts w:ascii="Times New Roman" w:hAnsi="Times New Roman" w:cs="Times New Roman"/>
          <w:sz w:val="20"/>
          <w:lang w:val="en"/>
        </w:rPr>
        <w:t>Starting at 2nd level you gain the fighting style feat.</w:t>
      </w:r>
      <w:r w:rsidRPr="00AA2A4F">
        <w:rPr>
          <w:rFonts w:ascii="Times New Roman" w:hAnsi="Times New Roman" w:cs="Times New Roman"/>
          <w:sz w:val="20"/>
          <w:lang w:val="en"/>
        </w:rPr>
        <w:br/>
      </w:r>
      <w:r w:rsidRPr="00AA2A4F">
        <w:rPr>
          <w:rFonts w:ascii="Times New Roman" w:hAnsi="Times New Roman" w:cs="Times New Roman"/>
          <w:sz w:val="20"/>
          <w:lang w:val="en"/>
        </w:rPr>
        <w:br/>
      </w:r>
    </w:p>
    <w:p w14:paraId="05DD5FAC" w14:textId="77777777" w:rsidR="009A4A5E" w:rsidRPr="00AA2A4F" w:rsidRDefault="009A4A5E" w:rsidP="00AA2A4F">
      <w:pPr>
        <w:widowControl w:val="0"/>
        <w:autoSpaceDE w:val="0"/>
        <w:autoSpaceDN w:val="0"/>
        <w:adjustRightInd w:val="0"/>
        <w:spacing w:after="200" w:line="276" w:lineRule="auto"/>
        <w:rPr>
          <w:rFonts w:ascii="Times New Roman" w:hAnsi="Times New Roman" w:cs="Times New Roman"/>
          <w:b/>
          <w:bCs w:val="0"/>
          <w:sz w:val="20"/>
          <w:lang w:val="en"/>
        </w:rPr>
      </w:pPr>
    </w:p>
    <w:p w14:paraId="0439EB41" w14:textId="77777777" w:rsidR="00AA2A4F" w:rsidRPr="009A4A5E" w:rsidRDefault="00AA2A4F" w:rsidP="00AA2A4F">
      <w:pPr>
        <w:widowControl w:val="0"/>
        <w:autoSpaceDE w:val="0"/>
        <w:autoSpaceDN w:val="0"/>
        <w:adjustRightInd w:val="0"/>
        <w:spacing w:after="200" w:line="276" w:lineRule="auto"/>
        <w:rPr>
          <w:rFonts w:ascii="Times New Roman" w:hAnsi="Times New Roman" w:cs="Times New Roman"/>
          <w:sz w:val="28"/>
          <w:szCs w:val="28"/>
          <w:lang w:val="en"/>
        </w:rPr>
      </w:pPr>
      <w:r w:rsidRPr="009A4A5E">
        <w:rPr>
          <w:rFonts w:ascii="Times New Roman" w:hAnsi="Times New Roman" w:cs="Times New Roman"/>
          <w:b/>
          <w:bCs w:val="0"/>
          <w:sz w:val="28"/>
          <w:szCs w:val="28"/>
          <w:lang w:val="en"/>
        </w:rPr>
        <w:t>Spellcasting</w:t>
      </w:r>
    </w:p>
    <w:p w14:paraId="3D02C8E5"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By the time you reach 2nd level, you have learned to use the magical essence of nature to cast spells, much as a druid does. See Spells Rules for the general rules of spellcasting and the Spells Listing for the ranger spell list.</w:t>
      </w:r>
    </w:p>
    <w:p w14:paraId="2EE1E072"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b/>
          <w:bCs w:val="0"/>
          <w:sz w:val="20"/>
          <w:lang w:val="en"/>
        </w:rPr>
      </w:pPr>
      <w:r w:rsidRPr="00AA2A4F">
        <w:rPr>
          <w:rFonts w:ascii="Times New Roman" w:hAnsi="Times New Roman" w:cs="Times New Roman"/>
          <w:b/>
          <w:bCs w:val="0"/>
          <w:sz w:val="20"/>
          <w:lang w:val="en"/>
        </w:rPr>
        <w:t>Spell Slots</w:t>
      </w:r>
    </w:p>
    <w:p w14:paraId="2A6C346E"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The Ranger table shows how many spell slots you have to cast your ranger spells of 1st level and higher. To cast one of these spells, you must expend a slot of the spell’s level or higher. You regain all expended spell slots when you finish a long rest.</w:t>
      </w:r>
    </w:p>
    <w:p w14:paraId="14243096"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For example, if you know the 1st-level spell animal friendship and have a 1st-level and a 2nd-level spell slot available, you can cast animal friendship using either slot.</w:t>
      </w:r>
    </w:p>
    <w:p w14:paraId="0A106748" w14:textId="27B492EA" w:rsidR="00AA2A4F" w:rsidRPr="00AA2A4F" w:rsidRDefault="00AA2A4F" w:rsidP="009A4A5E">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b/>
          <w:bCs w:val="0"/>
          <w:sz w:val="20"/>
          <w:lang w:val="en"/>
        </w:rPr>
        <w:t xml:space="preserve">Preparing and Casting Spells </w:t>
      </w:r>
    </w:p>
    <w:p w14:paraId="3256FBAA" w14:textId="089BF058"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You prepare the list of ranger spells that are available for you to cast, choosing from the ranger spell list. When you do so, choose a number of ranger spells equal to prepared spells column in the ranger table. The spells must be of a level for which you have spell slots.</w:t>
      </w:r>
    </w:p>
    <w:p w14:paraId="4E017FAD"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For example, if you are a 5th-level ranger, you have four 1st-level and two 2nd-level spell slots. You can prepare up to 4 spells out of your spell list of which spells can include six spells of 1st or 2nd level, in any combination. If you prepare the 1st-level spell cure wounds, you can cast it using a 1st-level or 2nd-level slot. Casting the spell doesn’t remove it from your list of prepared spells.</w:t>
      </w:r>
    </w:p>
    <w:p w14:paraId="2A8BDE4D" w14:textId="77777777" w:rsid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You can also change your list of prepared spells when you finish a long rest. Preparing a new list of ranger spells requires time spent in preparation and planning: at least 1 minute per spell level for each spell on your list.</w:t>
      </w:r>
    </w:p>
    <w:p w14:paraId="2B540189" w14:textId="77777777" w:rsidR="009A4A5E" w:rsidRPr="00AA2A4F" w:rsidRDefault="009A4A5E" w:rsidP="009A4A5E">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b/>
          <w:bCs w:val="0"/>
          <w:sz w:val="20"/>
          <w:lang w:val="en"/>
        </w:rPr>
        <w:t>Innate Spells</w:t>
      </w:r>
    </w:p>
    <w:p w14:paraId="2EE838FF" w14:textId="0DE304A5" w:rsidR="00824F67" w:rsidRDefault="009A4A5E" w:rsidP="009A4A5E">
      <w:pPr>
        <w:widowControl w:val="0"/>
        <w:autoSpaceDE w:val="0"/>
        <w:autoSpaceDN w:val="0"/>
        <w:adjustRightInd w:val="0"/>
        <w:spacing w:after="200" w:line="276" w:lineRule="auto"/>
        <w:rPr>
          <w:rFonts w:ascii="Times New Roman" w:hAnsi="Times New Roman" w:cs="Times New Roman"/>
          <w:sz w:val="20"/>
          <w:lang w:val="en"/>
        </w:rPr>
      </w:pPr>
      <w:r w:rsidRPr="009A4A5E">
        <w:rPr>
          <w:rFonts w:ascii="Times New Roman" w:hAnsi="Times New Roman" w:cs="Times New Roman"/>
          <w:sz w:val="20"/>
          <w:lang w:val="en"/>
        </w:rPr>
        <w:t xml:space="preserve">You know the </w:t>
      </w:r>
      <w:r w:rsidRPr="009A4A5E">
        <w:rPr>
          <w:rFonts w:ascii="Times New Roman" w:hAnsi="Times New Roman" w:cs="Times New Roman"/>
          <w:b/>
          <w:bCs w:val="0"/>
          <w:sz w:val="20"/>
          <w:lang w:val="en"/>
        </w:rPr>
        <w:t xml:space="preserve">Hunter’s Mark </w:t>
      </w:r>
      <w:r w:rsidRPr="009A4A5E">
        <w:rPr>
          <w:rFonts w:ascii="Times New Roman" w:hAnsi="Times New Roman" w:cs="Times New Roman"/>
          <w:sz w:val="20"/>
          <w:lang w:val="en"/>
        </w:rPr>
        <w:t xml:space="preserve">spell and </w:t>
      </w:r>
      <w:r w:rsidRPr="009A4A5E">
        <w:rPr>
          <w:rFonts w:ascii="Times New Roman" w:hAnsi="Times New Roman" w:cs="Times New Roman"/>
          <w:b/>
          <w:bCs w:val="0"/>
          <w:sz w:val="20"/>
          <w:lang w:val="en"/>
        </w:rPr>
        <w:t xml:space="preserve">Ensnaring Strike </w:t>
      </w:r>
      <w:r w:rsidRPr="009A4A5E">
        <w:rPr>
          <w:rFonts w:ascii="Times New Roman" w:hAnsi="Times New Roman" w:cs="Times New Roman"/>
          <w:sz w:val="20"/>
          <w:lang w:val="en"/>
        </w:rPr>
        <w:t>spell; these spells are always prepared for you.</w:t>
      </w:r>
      <w:r>
        <w:rPr>
          <w:rFonts w:ascii="Times New Roman" w:hAnsi="Times New Roman" w:cs="Times New Roman"/>
          <w:sz w:val="20"/>
          <w:u w:val="single"/>
          <w:lang w:val="en"/>
        </w:rPr>
        <w:t xml:space="preserve"> </w:t>
      </w:r>
      <w:r w:rsidRPr="009A4A5E">
        <w:rPr>
          <w:rFonts w:ascii="Times New Roman" w:hAnsi="Times New Roman" w:cs="Times New Roman"/>
          <w:sz w:val="20"/>
          <w:lang w:val="en"/>
        </w:rPr>
        <w:t>These spells do not count against the number of spells prepared.</w:t>
      </w:r>
    </w:p>
    <w:p w14:paraId="5935D700" w14:textId="77777777" w:rsidR="00824F67" w:rsidRDefault="00824F67">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52DBEA44"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b/>
          <w:bCs w:val="0"/>
          <w:sz w:val="20"/>
          <w:lang w:val="en"/>
        </w:rPr>
        <w:lastRenderedPageBreak/>
        <w:t>Spellcasting Ability</w:t>
      </w:r>
    </w:p>
    <w:p w14:paraId="59B718AE"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14:paraId="603AAD37"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Spell save DC = 8 + your proficiency bonus + your Wisdom modifier</w:t>
      </w:r>
    </w:p>
    <w:p w14:paraId="4614074C"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Spell attack modifier = your proficiency bonus + your Wisdom modifier</w:t>
      </w:r>
      <w:r w:rsidRPr="00AA2A4F">
        <w:rPr>
          <w:rFonts w:ascii="Times New Roman" w:hAnsi="Times New Roman" w:cs="Times New Roman"/>
          <w:sz w:val="20"/>
          <w:lang w:val="en"/>
        </w:rPr>
        <w:br/>
      </w:r>
      <w:r w:rsidRPr="00AA2A4F">
        <w:rPr>
          <w:rFonts w:ascii="Times New Roman" w:hAnsi="Times New Roman" w:cs="Times New Roman"/>
          <w:b/>
          <w:bCs w:val="0"/>
          <w:sz w:val="20"/>
          <w:lang w:val="en"/>
        </w:rPr>
        <w:br/>
      </w:r>
      <w:r w:rsidRPr="00824F67">
        <w:rPr>
          <w:rFonts w:ascii="Times New Roman" w:hAnsi="Times New Roman" w:cs="Times New Roman"/>
          <w:b/>
          <w:bCs w:val="0"/>
          <w:sz w:val="28"/>
          <w:szCs w:val="28"/>
          <w:lang w:val="en"/>
        </w:rPr>
        <w:t>Ranger Archetype</w:t>
      </w:r>
    </w:p>
    <w:p w14:paraId="0968D32B" w14:textId="4C1A6165"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At 3rd level, you choose an archetype that you strive to emulate that is detailed at the end of the class description or one from another source. Your choice grants you features at 3rd level and again at 7th, 11th, and 15th level. (</w:t>
      </w:r>
      <w:r w:rsidRPr="00AA2A4F">
        <w:rPr>
          <w:rFonts w:ascii="Times New Roman" w:hAnsi="Times New Roman" w:cs="Times New Roman"/>
          <w:i/>
          <w:iCs/>
          <w:sz w:val="20"/>
          <w:u w:val="single"/>
          <w:lang w:val="en"/>
        </w:rPr>
        <w:t>See Subclass Guide</w:t>
      </w:r>
      <w:r w:rsidRPr="00AA2A4F">
        <w:rPr>
          <w:rFonts w:ascii="Times New Roman" w:hAnsi="Times New Roman" w:cs="Times New Roman"/>
          <w:sz w:val="20"/>
          <w:lang w:val="en"/>
        </w:rPr>
        <w:t>)</w:t>
      </w:r>
      <w:r w:rsidRPr="00AA2A4F">
        <w:rPr>
          <w:rFonts w:ascii="Times New Roman" w:hAnsi="Times New Roman" w:cs="Times New Roman"/>
          <w:sz w:val="20"/>
          <w:lang w:val="en"/>
        </w:rPr>
        <w:br/>
      </w:r>
      <w:r w:rsidRPr="00AA2A4F">
        <w:rPr>
          <w:rFonts w:ascii="Times New Roman" w:hAnsi="Times New Roman" w:cs="Times New Roman"/>
          <w:sz w:val="20"/>
          <w:lang w:val="en"/>
        </w:rPr>
        <w:br/>
      </w:r>
      <w:r w:rsidRPr="00824F67">
        <w:rPr>
          <w:rFonts w:ascii="Times New Roman" w:hAnsi="Times New Roman" w:cs="Times New Roman"/>
          <w:b/>
          <w:bCs w:val="0"/>
          <w:sz w:val="28"/>
          <w:szCs w:val="28"/>
          <w:lang w:val="en"/>
        </w:rPr>
        <w:t>Primeval Awareness</w:t>
      </w:r>
    </w:p>
    <w:p w14:paraId="1579C2F5" w14:textId="30A1E0AC"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Beginning at 3rd level, you can use your action and expend one ranger spell slot</w:t>
      </w:r>
      <w:r w:rsidR="00824F67">
        <w:rPr>
          <w:rFonts w:ascii="Times New Roman" w:hAnsi="Times New Roman" w:cs="Times New Roman"/>
          <w:sz w:val="20"/>
          <w:lang w:val="en"/>
        </w:rPr>
        <w:t>s</w:t>
      </w:r>
      <w:r w:rsidRPr="00AA2A4F">
        <w:rPr>
          <w:rFonts w:ascii="Times New Roman" w:hAnsi="Times New Roman" w:cs="Times New Roman"/>
          <w:sz w:val="20"/>
          <w:lang w:val="en"/>
        </w:rPr>
        <w:t xml:space="preserve">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r w:rsidRPr="00AA2A4F">
        <w:rPr>
          <w:rFonts w:ascii="Times New Roman" w:hAnsi="Times New Roman" w:cs="Times New Roman"/>
          <w:sz w:val="20"/>
          <w:lang w:val="en"/>
        </w:rPr>
        <w:br/>
      </w:r>
      <w:r w:rsidRPr="00AA2A4F">
        <w:rPr>
          <w:rFonts w:ascii="Times New Roman" w:hAnsi="Times New Roman" w:cs="Times New Roman"/>
          <w:sz w:val="20"/>
          <w:lang w:val="en"/>
        </w:rPr>
        <w:br/>
      </w:r>
      <w:r w:rsidRPr="00824F67">
        <w:rPr>
          <w:rFonts w:ascii="Times New Roman" w:hAnsi="Times New Roman" w:cs="Times New Roman"/>
          <w:b/>
          <w:bCs w:val="0"/>
          <w:sz w:val="28"/>
          <w:szCs w:val="28"/>
          <w:lang w:val="en"/>
        </w:rPr>
        <w:t>Feat</w:t>
      </w:r>
      <w:r w:rsidRPr="00AA2A4F">
        <w:rPr>
          <w:rFonts w:ascii="Times New Roman" w:hAnsi="Times New Roman" w:cs="Times New Roman"/>
          <w:b/>
          <w:bCs w:val="0"/>
          <w:sz w:val="20"/>
          <w:lang w:val="en"/>
        </w:rPr>
        <w:br/>
      </w:r>
      <w:r w:rsidRPr="00AA2A4F">
        <w:rPr>
          <w:rFonts w:ascii="Times New Roman" w:hAnsi="Times New Roman" w:cs="Times New Roman"/>
          <w:b/>
          <w:bCs w:val="0"/>
          <w:sz w:val="20"/>
          <w:lang w:val="en"/>
        </w:rPr>
        <w:br/>
      </w:r>
      <w:r w:rsidRPr="00AA2A4F">
        <w:rPr>
          <w:rFonts w:ascii="Times New Roman" w:hAnsi="Times New Roman" w:cs="Times New Roman"/>
          <w:sz w:val="20"/>
          <w:lang w:val="en"/>
        </w:rPr>
        <w:t>When you reach 4th level, and again at 8th, 12th, 16th, and 19th level, you gain a feat.</w:t>
      </w:r>
      <w:r w:rsidRPr="00AA2A4F">
        <w:rPr>
          <w:rFonts w:ascii="Times New Roman" w:hAnsi="Times New Roman" w:cs="Times New Roman"/>
          <w:sz w:val="20"/>
          <w:lang w:val="en"/>
        </w:rPr>
        <w:br/>
      </w:r>
      <w:r w:rsidRPr="00AA2A4F">
        <w:rPr>
          <w:rFonts w:ascii="Times New Roman" w:hAnsi="Times New Roman" w:cs="Times New Roman"/>
          <w:sz w:val="20"/>
          <w:lang w:val="en"/>
        </w:rPr>
        <w:br/>
        <w:t>This class also gains an additional ability score increase of your choice by 1 at 4th and 12th and 19th level. As normal, you can’t increase an ability score above 20 using this feature.</w:t>
      </w:r>
      <w:r w:rsidR="00B13E1C">
        <w:rPr>
          <w:rFonts w:ascii="Times New Roman" w:hAnsi="Times New Roman" w:cs="Times New Roman"/>
          <w:sz w:val="20"/>
          <w:lang w:val="en"/>
        </w:rPr>
        <w:t xml:space="preserve"> </w:t>
      </w:r>
      <w:r w:rsidR="00B13E1C" w:rsidRPr="00A32486">
        <w:rPr>
          <w:rFonts w:ascii="Times New Roman" w:hAnsi="Times New Roman" w:cs="Times New Roman"/>
          <w:i/>
          <w:iCs/>
          <w:sz w:val="20"/>
          <w:lang w:val="en"/>
        </w:rPr>
        <w:t>(these are noted as “martial feats”)</w:t>
      </w:r>
      <w:r w:rsidRPr="00AA2A4F">
        <w:rPr>
          <w:rFonts w:ascii="Times New Roman" w:hAnsi="Times New Roman" w:cs="Times New Roman"/>
          <w:sz w:val="20"/>
          <w:lang w:val="en"/>
        </w:rPr>
        <w:br/>
      </w:r>
      <w:r w:rsidRPr="00AA2A4F">
        <w:rPr>
          <w:rFonts w:ascii="Times New Roman" w:hAnsi="Times New Roman" w:cs="Times New Roman"/>
          <w:sz w:val="20"/>
          <w:lang w:val="en"/>
        </w:rPr>
        <w:br/>
      </w:r>
      <w:r w:rsidRPr="00AA2A4F">
        <w:rPr>
          <w:rFonts w:ascii="Times New Roman" w:hAnsi="Times New Roman" w:cs="Times New Roman"/>
          <w:b/>
          <w:bCs w:val="0"/>
          <w:sz w:val="20"/>
          <w:lang w:val="en"/>
        </w:rPr>
        <w:t>Martial Versatility</w:t>
      </w:r>
    </w:p>
    <w:p w14:paraId="659AAC94" w14:textId="77777777" w:rsidR="00824F67"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starting at 4th level whenever you reach a level in this class that grants the feat feature, you can replace a fighting style you know with another fighting style available to rangers. This replacement represents a shift of focus in your martial practice.</w:t>
      </w:r>
    </w:p>
    <w:p w14:paraId="7B38FC87" w14:textId="5C8E9944" w:rsidR="00AA2A4F" w:rsidRPr="00824F67" w:rsidRDefault="00AA2A4F" w:rsidP="00AA2A4F">
      <w:pPr>
        <w:widowControl w:val="0"/>
        <w:autoSpaceDE w:val="0"/>
        <w:autoSpaceDN w:val="0"/>
        <w:adjustRightInd w:val="0"/>
        <w:spacing w:after="200" w:line="276" w:lineRule="auto"/>
        <w:rPr>
          <w:rFonts w:ascii="Times New Roman" w:hAnsi="Times New Roman" w:cs="Times New Roman"/>
          <w:sz w:val="28"/>
          <w:szCs w:val="28"/>
          <w:lang w:val="en"/>
        </w:rPr>
      </w:pPr>
      <w:r w:rsidRPr="00AA2A4F">
        <w:rPr>
          <w:rFonts w:ascii="Times New Roman" w:hAnsi="Times New Roman" w:cs="Times New Roman"/>
          <w:sz w:val="20"/>
          <w:lang w:val="en"/>
        </w:rPr>
        <w:br/>
      </w:r>
      <w:r w:rsidRPr="00AA2A4F">
        <w:rPr>
          <w:rFonts w:ascii="Times New Roman" w:hAnsi="Times New Roman" w:cs="Times New Roman"/>
          <w:sz w:val="20"/>
          <w:lang w:val="en"/>
        </w:rPr>
        <w:br/>
      </w:r>
      <w:r w:rsidRPr="00824F67">
        <w:rPr>
          <w:rFonts w:ascii="Times New Roman" w:hAnsi="Times New Roman" w:cs="Times New Roman"/>
          <w:b/>
          <w:bCs w:val="0"/>
          <w:sz w:val="28"/>
          <w:szCs w:val="28"/>
          <w:lang w:val="en"/>
        </w:rPr>
        <w:t>Extra Attack</w:t>
      </w:r>
    </w:p>
    <w:p w14:paraId="543CCAD7" w14:textId="6A3CD703" w:rsidR="00AA2A4F" w:rsidRPr="00824F67" w:rsidRDefault="00AA2A4F" w:rsidP="00AA2A4F">
      <w:pPr>
        <w:widowControl w:val="0"/>
        <w:autoSpaceDE w:val="0"/>
        <w:autoSpaceDN w:val="0"/>
        <w:adjustRightInd w:val="0"/>
        <w:spacing w:after="200" w:line="276" w:lineRule="auto"/>
        <w:rPr>
          <w:rFonts w:ascii="Times New Roman" w:hAnsi="Times New Roman" w:cs="Times New Roman"/>
          <w:b/>
          <w:bCs w:val="0"/>
          <w:sz w:val="20"/>
          <w:lang w:val="en"/>
        </w:rPr>
      </w:pPr>
      <w:r w:rsidRPr="00AA2A4F">
        <w:rPr>
          <w:rFonts w:ascii="Times New Roman" w:hAnsi="Times New Roman" w:cs="Times New Roman"/>
          <w:sz w:val="20"/>
          <w:lang w:val="en"/>
        </w:rPr>
        <w:t>Beginning at 5th level, you can attack twice, instead of once, whenever you take the Attack action on your turn.</w:t>
      </w:r>
      <w:r w:rsidRPr="00AA2A4F">
        <w:rPr>
          <w:rFonts w:ascii="Times New Roman" w:hAnsi="Times New Roman" w:cs="Times New Roman"/>
          <w:sz w:val="20"/>
          <w:lang w:val="en"/>
        </w:rPr>
        <w:br/>
      </w:r>
      <w:r w:rsidRPr="00AA2A4F">
        <w:rPr>
          <w:rFonts w:ascii="Times New Roman" w:hAnsi="Times New Roman" w:cs="Times New Roman"/>
          <w:sz w:val="20"/>
          <w:lang w:val="en"/>
        </w:rPr>
        <w:br/>
      </w:r>
      <w:r w:rsidRPr="00824F67">
        <w:rPr>
          <w:rFonts w:ascii="Times New Roman" w:hAnsi="Times New Roman" w:cs="Times New Roman"/>
          <w:b/>
          <w:bCs w:val="0"/>
          <w:sz w:val="28"/>
          <w:szCs w:val="28"/>
          <w:lang w:val="en"/>
        </w:rPr>
        <w:t>Tireless</w:t>
      </w:r>
      <w:r w:rsidR="00824F67">
        <w:rPr>
          <w:rFonts w:ascii="Times New Roman" w:hAnsi="Times New Roman" w:cs="Times New Roman"/>
          <w:b/>
          <w:bCs w:val="0"/>
          <w:sz w:val="20"/>
          <w:lang w:val="en"/>
        </w:rPr>
        <w:br/>
      </w:r>
      <w:r w:rsidRPr="00AA2A4F">
        <w:rPr>
          <w:rFonts w:ascii="Times New Roman" w:hAnsi="Times New Roman" w:cs="Times New Roman"/>
          <w:b/>
          <w:bCs w:val="0"/>
          <w:sz w:val="20"/>
          <w:lang w:val="en"/>
        </w:rPr>
        <w:br/>
      </w:r>
      <w:r w:rsidRPr="00AA2A4F">
        <w:rPr>
          <w:rFonts w:ascii="Times New Roman" w:hAnsi="Times New Roman" w:cs="Times New Roman"/>
          <w:sz w:val="20"/>
          <w:lang w:val="en"/>
        </w:rPr>
        <w:t>At 5th level, as an action, you can give yourself a number of temporary hit points equal to 1d10 + your Wisdom modifier (minimum of 1 temporary hit point). You can use this action a number of times equal to your proficiency bonus, and you regain all expended uses when you finish a long rest.</w:t>
      </w:r>
    </w:p>
    <w:p w14:paraId="3B3E876D" w14:textId="3B118740"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In addition, whenever you finish a short rest, your exhaustion level, if any, is decreased by 1.</w:t>
      </w:r>
      <w:r w:rsidR="00824F67">
        <w:rPr>
          <w:rFonts w:ascii="Times New Roman" w:hAnsi="Times New Roman" w:cs="Times New Roman"/>
          <w:sz w:val="20"/>
          <w:lang w:val="en"/>
        </w:rPr>
        <w:br/>
      </w:r>
      <w:r w:rsidRPr="00AA2A4F">
        <w:rPr>
          <w:rFonts w:ascii="Times New Roman" w:hAnsi="Times New Roman" w:cs="Times New Roman"/>
          <w:sz w:val="20"/>
          <w:lang w:val="en"/>
        </w:rPr>
        <w:br/>
      </w:r>
      <w:r w:rsidRPr="00824F67">
        <w:rPr>
          <w:rFonts w:ascii="Times New Roman" w:hAnsi="Times New Roman" w:cs="Times New Roman"/>
          <w:b/>
          <w:bCs w:val="0"/>
          <w:sz w:val="28"/>
          <w:szCs w:val="28"/>
          <w:lang w:val="en"/>
        </w:rPr>
        <w:t>Roving</w:t>
      </w:r>
      <w:r w:rsidRPr="00AA2A4F">
        <w:rPr>
          <w:rFonts w:ascii="Times New Roman" w:hAnsi="Times New Roman" w:cs="Times New Roman"/>
          <w:b/>
          <w:bCs w:val="0"/>
          <w:sz w:val="20"/>
          <w:lang w:val="en"/>
        </w:rPr>
        <w:t xml:space="preserve"> </w:t>
      </w:r>
    </w:p>
    <w:p w14:paraId="68DE3AF6" w14:textId="77777777" w:rsidR="00AA2A4F" w:rsidRPr="00824F67" w:rsidRDefault="00AA2A4F" w:rsidP="00AA2A4F">
      <w:pPr>
        <w:widowControl w:val="0"/>
        <w:autoSpaceDE w:val="0"/>
        <w:autoSpaceDN w:val="0"/>
        <w:adjustRightInd w:val="0"/>
        <w:spacing w:after="200" w:line="276" w:lineRule="auto"/>
        <w:rPr>
          <w:rFonts w:ascii="Times New Roman" w:hAnsi="Times New Roman" w:cs="Times New Roman"/>
          <w:sz w:val="28"/>
          <w:szCs w:val="28"/>
          <w:lang w:val="en"/>
        </w:rPr>
      </w:pPr>
      <w:r w:rsidRPr="00AA2A4F">
        <w:rPr>
          <w:rFonts w:ascii="Times New Roman" w:hAnsi="Times New Roman" w:cs="Times New Roman"/>
          <w:sz w:val="20"/>
          <w:lang w:val="en"/>
        </w:rPr>
        <w:t>starting at 5th level your walking speed increases by 5, and you gain a climbing speed and a swimming speed equal to your walking speed.</w:t>
      </w:r>
      <w:r w:rsidRPr="00AA2A4F">
        <w:rPr>
          <w:rFonts w:ascii="Times New Roman" w:hAnsi="Times New Roman" w:cs="Times New Roman"/>
          <w:sz w:val="20"/>
          <w:lang w:val="en"/>
        </w:rPr>
        <w:br/>
      </w:r>
      <w:r w:rsidRPr="00AA2A4F">
        <w:rPr>
          <w:rFonts w:ascii="Times New Roman" w:hAnsi="Times New Roman" w:cs="Times New Roman"/>
          <w:sz w:val="20"/>
          <w:lang w:val="en"/>
        </w:rPr>
        <w:br/>
      </w:r>
      <w:r w:rsidRPr="00824F67">
        <w:rPr>
          <w:rFonts w:ascii="Times New Roman" w:hAnsi="Times New Roman" w:cs="Times New Roman"/>
          <w:b/>
          <w:bCs w:val="0"/>
          <w:sz w:val="28"/>
          <w:szCs w:val="28"/>
          <w:lang w:val="en"/>
        </w:rPr>
        <w:t xml:space="preserve">Canny </w:t>
      </w:r>
    </w:p>
    <w:p w14:paraId="3088CB75"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Starting at 6th level choose one of your skill proficiencies. Your proficiency bonus is doubled for any ability check you make that uses the chosen skill.</w:t>
      </w:r>
      <w:r w:rsidRPr="00AA2A4F">
        <w:rPr>
          <w:rFonts w:ascii="Times New Roman" w:hAnsi="Times New Roman" w:cs="Times New Roman"/>
          <w:sz w:val="20"/>
          <w:lang w:val="en"/>
        </w:rPr>
        <w:br/>
      </w:r>
      <w:r w:rsidRPr="00AA2A4F">
        <w:rPr>
          <w:rFonts w:ascii="Times New Roman" w:hAnsi="Times New Roman" w:cs="Times New Roman"/>
          <w:sz w:val="20"/>
          <w:lang w:val="en"/>
        </w:rPr>
        <w:br/>
        <w:t>You may choose another skill to double at 13th level.</w:t>
      </w:r>
      <w:r w:rsidRPr="00AA2A4F">
        <w:rPr>
          <w:rFonts w:ascii="Times New Roman" w:hAnsi="Times New Roman" w:cs="Times New Roman"/>
          <w:sz w:val="20"/>
          <w:lang w:val="en"/>
        </w:rPr>
        <w:br/>
      </w:r>
      <w:r w:rsidRPr="00AA2A4F">
        <w:rPr>
          <w:rFonts w:ascii="Times New Roman" w:hAnsi="Times New Roman" w:cs="Times New Roman"/>
          <w:sz w:val="20"/>
          <w:lang w:val="en"/>
        </w:rPr>
        <w:br/>
      </w:r>
      <w:r w:rsidRPr="00824F67">
        <w:rPr>
          <w:rFonts w:ascii="Times New Roman" w:hAnsi="Times New Roman" w:cs="Times New Roman"/>
          <w:b/>
          <w:bCs w:val="0"/>
          <w:sz w:val="28"/>
          <w:szCs w:val="28"/>
          <w:lang w:val="en"/>
        </w:rPr>
        <w:t>Rangers Guile</w:t>
      </w:r>
      <w:r w:rsidRPr="00AA2A4F">
        <w:rPr>
          <w:rFonts w:ascii="Times New Roman" w:hAnsi="Times New Roman" w:cs="Times New Roman"/>
          <w:b/>
          <w:bCs w:val="0"/>
          <w:sz w:val="20"/>
          <w:lang w:val="en"/>
        </w:rPr>
        <w:br/>
      </w:r>
      <w:r w:rsidRPr="00AA2A4F">
        <w:rPr>
          <w:rFonts w:ascii="Times New Roman" w:hAnsi="Times New Roman" w:cs="Times New Roman"/>
          <w:b/>
          <w:bCs w:val="0"/>
          <w:sz w:val="20"/>
          <w:lang w:val="en"/>
        </w:rPr>
        <w:br/>
      </w:r>
      <w:r w:rsidRPr="00AA2A4F">
        <w:rPr>
          <w:rFonts w:ascii="Times New Roman" w:hAnsi="Times New Roman" w:cs="Times New Roman"/>
          <w:sz w:val="20"/>
          <w:lang w:val="en"/>
        </w:rPr>
        <w:t>Starting at 6th level you gain a few spells that you can cast as rituals. Choose two of the following spells to add to your list of castable spells. These do not count against your prepared spells and can only be cast as a ritual even if you do or do not have the spell slot level to cast them.</w:t>
      </w:r>
    </w:p>
    <w:p w14:paraId="0AF2040D" w14:textId="77777777" w:rsidR="00AA2A4F" w:rsidRPr="00AA2A4F" w:rsidRDefault="00AA2A4F" w:rsidP="00AA2A4F">
      <w:pPr>
        <w:pStyle w:val="ListParagraph"/>
        <w:widowControl w:val="0"/>
        <w:numPr>
          <w:ilvl w:val="0"/>
          <w:numId w:val="89"/>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Alarm</w:t>
      </w:r>
    </w:p>
    <w:p w14:paraId="01921136" w14:textId="77777777" w:rsidR="00AA2A4F" w:rsidRPr="00AA2A4F" w:rsidRDefault="00AA2A4F" w:rsidP="00AA2A4F">
      <w:pPr>
        <w:pStyle w:val="ListParagraph"/>
        <w:widowControl w:val="0"/>
        <w:numPr>
          <w:ilvl w:val="0"/>
          <w:numId w:val="89"/>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Animal Messenger</w:t>
      </w:r>
    </w:p>
    <w:p w14:paraId="5BAAF7B8" w14:textId="77777777" w:rsidR="00AA2A4F" w:rsidRPr="00AA2A4F" w:rsidRDefault="00AA2A4F" w:rsidP="00AA2A4F">
      <w:pPr>
        <w:pStyle w:val="ListParagraph"/>
        <w:widowControl w:val="0"/>
        <w:numPr>
          <w:ilvl w:val="0"/>
          <w:numId w:val="89"/>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Beast Sense</w:t>
      </w:r>
    </w:p>
    <w:p w14:paraId="48EE230A" w14:textId="77777777" w:rsidR="00AA2A4F" w:rsidRPr="00AA2A4F" w:rsidRDefault="00AA2A4F" w:rsidP="00AA2A4F">
      <w:pPr>
        <w:pStyle w:val="ListParagraph"/>
        <w:widowControl w:val="0"/>
        <w:numPr>
          <w:ilvl w:val="0"/>
          <w:numId w:val="89"/>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Feign Death</w:t>
      </w:r>
    </w:p>
    <w:p w14:paraId="72C309BA" w14:textId="77777777" w:rsidR="00AA2A4F" w:rsidRPr="00AA2A4F" w:rsidRDefault="00AA2A4F" w:rsidP="00AA2A4F">
      <w:pPr>
        <w:pStyle w:val="ListParagraph"/>
        <w:widowControl w:val="0"/>
        <w:numPr>
          <w:ilvl w:val="0"/>
          <w:numId w:val="89"/>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Find Familiar</w:t>
      </w:r>
    </w:p>
    <w:p w14:paraId="3F590F45" w14:textId="77777777" w:rsidR="00AA2A4F" w:rsidRPr="00AA2A4F" w:rsidRDefault="00AA2A4F" w:rsidP="00AA2A4F">
      <w:pPr>
        <w:pStyle w:val="ListParagraph"/>
        <w:widowControl w:val="0"/>
        <w:numPr>
          <w:ilvl w:val="0"/>
          <w:numId w:val="89"/>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Speak with animals</w:t>
      </w:r>
    </w:p>
    <w:p w14:paraId="56AB96B8" w14:textId="77777777" w:rsidR="00AA2A4F" w:rsidRPr="00AA2A4F" w:rsidRDefault="00AA2A4F" w:rsidP="00AA2A4F">
      <w:pPr>
        <w:pStyle w:val="ListParagraph"/>
        <w:widowControl w:val="0"/>
        <w:numPr>
          <w:ilvl w:val="0"/>
          <w:numId w:val="89"/>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 xml:space="preserve">Tiny Hut </w:t>
      </w:r>
    </w:p>
    <w:p w14:paraId="0FC1E3B8" w14:textId="77777777" w:rsidR="00AA2A4F" w:rsidRPr="00AA2A4F" w:rsidRDefault="00AA2A4F" w:rsidP="00AA2A4F">
      <w:pPr>
        <w:pStyle w:val="ListParagraph"/>
        <w:widowControl w:val="0"/>
        <w:numPr>
          <w:ilvl w:val="0"/>
          <w:numId w:val="89"/>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Water Breathing</w:t>
      </w:r>
    </w:p>
    <w:p w14:paraId="1C49B947" w14:textId="77777777" w:rsidR="00AA2A4F" w:rsidRPr="00AA2A4F" w:rsidRDefault="00AA2A4F" w:rsidP="00AA2A4F">
      <w:pPr>
        <w:pStyle w:val="ListParagraph"/>
        <w:widowControl w:val="0"/>
        <w:numPr>
          <w:ilvl w:val="0"/>
          <w:numId w:val="89"/>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Water Walking</w:t>
      </w:r>
    </w:p>
    <w:p w14:paraId="31A1A58A" w14:textId="77777777" w:rsidR="00824F67" w:rsidRDefault="00824F67">
      <w:pPr>
        <w:spacing w:line="240" w:lineRule="auto"/>
        <w:rPr>
          <w:rFonts w:ascii="Times New Roman" w:hAnsi="Times New Roman" w:cs="Times New Roman"/>
          <w:b/>
          <w:bCs w:val="0"/>
          <w:sz w:val="20"/>
          <w:lang w:val="en"/>
        </w:rPr>
      </w:pPr>
      <w:r>
        <w:rPr>
          <w:rFonts w:ascii="Times New Roman" w:hAnsi="Times New Roman" w:cs="Times New Roman"/>
          <w:b/>
          <w:bCs w:val="0"/>
          <w:sz w:val="20"/>
          <w:lang w:val="en"/>
        </w:rPr>
        <w:br w:type="page"/>
      </w:r>
    </w:p>
    <w:p w14:paraId="53558B72" w14:textId="05769793" w:rsidR="00AA2A4F" w:rsidRPr="00824F67" w:rsidRDefault="00AA2A4F" w:rsidP="00AA2A4F">
      <w:pPr>
        <w:widowControl w:val="0"/>
        <w:autoSpaceDE w:val="0"/>
        <w:autoSpaceDN w:val="0"/>
        <w:adjustRightInd w:val="0"/>
        <w:spacing w:after="200" w:line="276" w:lineRule="auto"/>
        <w:rPr>
          <w:rFonts w:ascii="Times New Roman" w:hAnsi="Times New Roman" w:cs="Times New Roman"/>
          <w:sz w:val="28"/>
          <w:szCs w:val="28"/>
          <w:lang w:val="en"/>
        </w:rPr>
      </w:pPr>
      <w:r w:rsidRPr="00824F67">
        <w:rPr>
          <w:rFonts w:ascii="Times New Roman" w:hAnsi="Times New Roman" w:cs="Times New Roman"/>
          <w:b/>
          <w:bCs w:val="0"/>
          <w:sz w:val="28"/>
          <w:szCs w:val="28"/>
          <w:lang w:val="en"/>
        </w:rPr>
        <w:lastRenderedPageBreak/>
        <w:t>Land’s Stride</w:t>
      </w:r>
    </w:p>
    <w:p w14:paraId="13D3662A"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Starting at 8th level, moving through nonmagical difficult terrain costs you no extra movement. You can also pass through nonmagical plants without being slowed by them and without taking damage from them if they have thorns, spines, or a similar hazard.</w:t>
      </w:r>
    </w:p>
    <w:p w14:paraId="30031341" w14:textId="567D0682"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In addition, you have advantage on saving throws against plants that are magically created or manipulated to impede movement, such those created by the entangle spell.</w:t>
      </w:r>
      <w:r w:rsidR="00824F67">
        <w:rPr>
          <w:rFonts w:ascii="Times New Roman" w:hAnsi="Times New Roman" w:cs="Times New Roman"/>
          <w:sz w:val="20"/>
          <w:lang w:val="en"/>
        </w:rPr>
        <w:br/>
      </w:r>
      <w:r w:rsidRPr="00AA2A4F">
        <w:rPr>
          <w:rFonts w:ascii="Times New Roman" w:hAnsi="Times New Roman" w:cs="Times New Roman"/>
          <w:sz w:val="20"/>
          <w:lang w:val="en"/>
        </w:rPr>
        <w:br/>
      </w:r>
      <w:r w:rsidRPr="00824F67">
        <w:rPr>
          <w:rFonts w:ascii="Times New Roman" w:hAnsi="Times New Roman" w:cs="Times New Roman"/>
          <w:b/>
          <w:bCs w:val="0"/>
          <w:sz w:val="28"/>
          <w:szCs w:val="28"/>
          <w:lang w:val="en"/>
        </w:rPr>
        <w:t>Nature’s Veil</w:t>
      </w:r>
    </w:p>
    <w:p w14:paraId="01066EB9"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starting at 10th level you draw on the powers of nature to hide yourself from view briefly. As a bonus action, you can magically become invisible, along with any equipment you are wearing or carrying, until the start of your next turn.</w:t>
      </w:r>
    </w:p>
    <w:p w14:paraId="6ED254F8"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You can use this feature a number of times equal to your proficiency bonus, and you regain all expended uses when you finish a long rest.</w:t>
      </w:r>
      <w:r w:rsidRPr="00AA2A4F">
        <w:rPr>
          <w:rFonts w:ascii="Times New Roman" w:hAnsi="Times New Roman" w:cs="Times New Roman"/>
          <w:sz w:val="20"/>
          <w:lang w:val="en"/>
        </w:rPr>
        <w:br/>
      </w:r>
      <w:r w:rsidRPr="00AA2A4F">
        <w:rPr>
          <w:rFonts w:ascii="Times New Roman" w:hAnsi="Times New Roman" w:cs="Times New Roman"/>
          <w:sz w:val="20"/>
          <w:lang w:val="en"/>
        </w:rPr>
        <w:br/>
      </w:r>
      <w:r w:rsidRPr="00824F67">
        <w:rPr>
          <w:rFonts w:ascii="Times New Roman" w:hAnsi="Times New Roman" w:cs="Times New Roman"/>
          <w:b/>
          <w:bCs w:val="0"/>
          <w:sz w:val="28"/>
          <w:szCs w:val="28"/>
          <w:lang w:val="en"/>
        </w:rPr>
        <w:t>Vanish</w:t>
      </w:r>
    </w:p>
    <w:p w14:paraId="16129CEB"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Starting at 14th level, you can use the Hide action as a bonus action on your turn. Also, you can’t be tracked by nonmagical means, unless you choose to leave a trail.</w:t>
      </w:r>
      <w:r w:rsidRPr="00AA2A4F">
        <w:rPr>
          <w:rFonts w:ascii="Times New Roman" w:hAnsi="Times New Roman" w:cs="Times New Roman"/>
          <w:sz w:val="20"/>
          <w:lang w:val="en"/>
        </w:rPr>
        <w:br/>
      </w:r>
      <w:r w:rsidRPr="00AA2A4F">
        <w:rPr>
          <w:rFonts w:ascii="Times New Roman" w:hAnsi="Times New Roman" w:cs="Times New Roman"/>
          <w:sz w:val="20"/>
          <w:lang w:val="en"/>
        </w:rPr>
        <w:br/>
      </w:r>
      <w:r w:rsidRPr="00824F67">
        <w:rPr>
          <w:rFonts w:ascii="Times New Roman" w:hAnsi="Times New Roman" w:cs="Times New Roman"/>
          <w:b/>
          <w:bCs w:val="0"/>
          <w:sz w:val="28"/>
          <w:szCs w:val="28"/>
          <w:lang w:val="en"/>
        </w:rPr>
        <w:t>Hunter’s Mark and Ensnaring strike Improvement</w:t>
      </w:r>
      <w:r w:rsidRPr="00824F67">
        <w:rPr>
          <w:rFonts w:ascii="Times New Roman" w:hAnsi="Times New Roman" w:cs="Times New Roman"/>
          <w:sz w:val="20"/>
          <w:lang w:val="en"/>
        </w:rPr>
        <w:br/>
      </w:r>
      <w:r w:rsidRPr="00AA2A4F">
        <w:rPr>
          <w:rFonts w:ascii="Times New Roman" w:hAnsi="Times New Roman" w:cs="Times New Roman"/>
          <w:sz w:val="20"/>
          <w:lang w:val="en"/>
        </w:rPr>
        <w:br/>
        <w:t xml:space="preserve">Starting at 17th level your hunters mark and ensnaring strike spells improve. </w:t>
      </w:r>
    </w:p>
    <w:p w14:paraId="631A94E6" w14:textId="77777777" w:rsidR="00AA2A4F" w:rsidRPr="00AA2A4F" w:rsidRDefault="00AA2A4F" w:rsidP="00AA2A4F">
      <w:pPr>
        <w:pStyle w:val="ListParagraph"/>
        <w:widowControl w:val="0"/>
        <w:numPr>
          <w:ilvl w:val="0"/>
          <w:numId w:val="91"/>
        </w:numPr>
        <w:autoSpaceDE w:val="0"/>
        <w:autoSpaceDN w:val="0"/>
        <w:adjustRightInd w:val="0"/>
        <w:spacing w:after="200" w:line="276" w:lineRule="auto"/>
        <w:rPr>
          <w:rFonts w:ascii="Times New Roman" w:hAnsi="Times New Roman" w:cs="Times New Roman"/>
          <w:b/>
          <w:bCs w:val="0"/>
          <w:sz w:val="20"/>
          <w:lang w:val="en"/>
        </w:rPr>
      </w:pPr>
      <w:r w:rsidRPr="00AA2A4F">
        <w:rPr>
          <w:rFonts w:ascii="Times New Roman" w:hAnsi="Times New Roman" w:cs="Times New Roman"/>
          <w:sz w:val="20"/>
          <w:lang w:val="en"/>
        </w:rPr>
        <w:t>Your Hunters Mark spell becomes a d8 for its damage. You no longer need to concentrate on Hunter’s Mark.</w:t>
      </w:r>
      <w:r w:rsidRPr="00AA2A4F">
        <w:rPr>
          <w:rFonts w:ascii="Times New Roman" w:hAnsi="Times New Roman" w:cs="Times New Roman"/>
          <w:sz w:val="20"/>
          <w:lang w:val="en"/>
        </w:rPr>
        <w:br/>
      </w:r>
    </w:p>
    <w:p w14:paraId="0DCF17DF" w14:textId="77777777" w:rsidR="00AA2A4F" w:rsidRPr="00AA2A4F" w:rsidRDefault="00AA2A4F" w:rsidP="00AA2A4F">
      <w:pPr>
        <w:pStyle w:val="ListParagraph"/>
        <w:widowControl w:val="0"/>
        <w:numPr>
          <w:ilvl w:val="0"/>
          <w:numId w:val="91"/>
        </w:numPr>
        <w:autoSpaceDE w:val="0"/>
        <w:autoSpaceDN w:val="0"/>
        <w:adjustRightInd w:val="0"/>
        <w:spacing w:after="200" w:line="276" w:lineRule="auto"/>
        <w:rPr>
          <w:rFonts w:ascii="Times New Roman" w:hAnsi="Times New Roman" w:cs="Times New Roman"/>
          <w:b/>
          <w:bCs w:val="0"/>
          <w:sz w:val="20"/>
          <w:lang w:val="en"/>
        </w:rPr>
      </w:pPr>
      <w:r w:rsidRPr="00AA2A4F">
        <w:rPr>
          <w:rFonts w:ascii="Times New Roman" w:hAnsi="Times New Roman" w:cs="Times New Roman"/>
          <w:sz w:val="20"/>
          <w:lang w:val="en"/>
        </w:rPr>
        <w:t>Your Ensnaring Strike spell may now change which save you wish to have the creature make when you cast the spell out of strength, dexterity, intelligence, wisdom, charisma. If it targets intelligence, wisdom, or charisma the spell takes the form of ethereal vines and becomes an illusion spell. The creature may snap out of the vines as an action by focusing its mind and another creature can snap the creature out of the vines. It remains the same if you choose dexterity instead of strength.</w:t>
      </w:r>
    </w:p>
    <w:p w14:paraId="07AA53A7" w14:textId="77777777" w:rsidR="00824F67" w:rsidRDefault="00824F67" w:rsidP="00AA2A4F">
      <w:pPr>
        <w:widowControl w:val="0"/>
        <w:autoSpaceDE w:val="0"/>
        <w:autoSpaceDN w:val="0"/>
        <w:adjustRightInd w:val="0"/>
        <w:spacing w:after="200" w:line="276" w:lineRule="auto"/>
        <w:rPr>
          <w:rFonts w:ascii="Times New Roman" w:hAnsi="Times New Roman" w:cs="Times New Roman"/>
          <w:b/>
          <w:bCs w:val="0"/>
          <w:sz w:val="20"/>
          <w:lang w:val="en"/>
        </w:rPr>
      </w:pPr>
    </w:p>
    <w:p w14:paraId="5CD37118" w14:textId="2012AE02" w:rsidR="00AA2A4F" w:rsidRPr="00824F67" w:rsidRDefault="00AA2A4F" w:rsidP="00AA2A4F">
      <w:pPr>
        <w:widowControl w:val="0"/>
        <w:autoSpaceDE w:val="0"/>
        <w:autoSpaceDN w:val="0"/>
        <w:adjustRightInd w:val="0"/>
        <w:spacing w:after="200" w:line="276" w:lineRule="auto"/>
        <w:rPr>
          <w:rFonts w:ascii="Times New Roman" w:hAnsi="Times New Roman" w:cs="Times New Roman"/>
          <w:b/>
          <w:bCs w:val="0"/>
          <w:sz w:val="28"/>
          <w:szCs w:val="28"/>
          <w:lang w:val="en"/>
        </w:rPr>
      </w:pPr>
      <w:r w:rsidRPr="00824F67">
        <w:rPr>
          <w:rFonts w:ascii="Times New Roman" w:hAnsi="Times New Roman" w:cs="Times New Roman"/>
          <w:b/>
          <w:bCs w:val="0"/>
          <w:sz w:val="28"/>
          <w:szCs w:val="28"/>
          <w:lang w:val="en"/>
        </w:rPr>
        <w:t>Feral Senses</w:t>
      </w:r>
    </w:p>
    <w:p w14:paraId="36A69091" w14:textId="77777777"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At 18th level, you gain preternatural senses that help you fight creatures you can’t see. When you attack a creature you can’t see, your inability to see it doesn’t impose disadvantage on your attack rolls against it.</w:t>
      </w:r>
    </w:p>
    <w:p w14:paraId="69DC2C54" w14:textId="70942848" w:rsidR="00AA2A4F" w:rsidRPr="00AA2A4F" w:rsidRDefault="00AA2A4F" w:rsidP="00AA2A4F">
      <w:pPr>
        <w:widowControl w:val="0"/>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You are also aware of the location of any invisible creature within 60 feet of you, provided that the creature isn’t hidden from you and you aren’t blinded or deafened.</w:t>
      </w:r>
      <w:r w:rsidRPr="00AA2A4F">
        <w:rPr>
          <w:rFonts w:ascii="Times New Roman" w:hAnsi="Times New Roman" w:cs="Times New Roman"/>
          <w:sz w:val="20"/>
          <w:lang w:val="en"/>
        </w:rPr>
        <w:br/>
      </w:r>
      <w:r w:rsidR="00824F67">
        <w:rPr>
          <w:rFonts w:ascii="Times New Roman" w:hAnsi="Times New Roman" w:cs="Times New Roman"/>
          <w:b/>
          <w:bCs w:val="0"/>
          <w:sz w:val="20"/>
          <w:lang w:val="en"/>
        </w:rPr>
        <w:br/>
      </w:r>
      <w:r w:rsidRPr="00824F67">
        <w:rPr>
          <w:rFonts w:ascii="Times New Roman" w:hAnsi="Times New Roman" w:cs="Times New Roman"/>
          <w:b/>
          <w:bCs w:val="0"/>
          <w:sz w:val="28"/>
          <w:szCs w:val="28"/>
          <w:lang w:val="en"/>
        </w:rPr>
        <w:t>Ranger, Hunter, Stalker, Slayer</w:t>
      </w:r>
      <w:r w:rsidRPr="00AA2A4F">
        <w:rPr>
          <w:rFonts w:ascii="Times New Roman" w:hAnsi="Times New Roman" w:cs="Times New Roman"/>
          <w:b/>
          <w:bCs w:val="0"/>
          <w:sz w:val="20"/>
          <w:lang w:val="en"/>
        </w:rPr>
        <w:br/>
      </w:r>
      <w:r w:rsidRPr="00AA2A4F">
        <w:rPr>
          <w:rFonts w:ascii="Times New Roman" w:hAnsi="Times New Roman" w:cs="Times New Roman"/>
          <w:b/>
          <w:bCs w:val="0"/>
          <w:sz w:val="20"/>
          <w:lang w:val="en"/>
        </w:rPr>
        <w:br/>
      </w:r>
      <w:r w:rsidRPr="00AA2A4F">
        <w:rPr>
          <w:rFonts w:ascii="Times New Roman" w:hAnsi="Times New Roman" w:cs="Times New Roman"/>
          <w:sz w:val="20"/>
          <w:lang w:val="en"/>
        </w:rPr>
        <w:t xml:space="preserve">Starting at 20th level you gain </w:t>
      </w:r>
      <w:r w:rsidR="003020C2">
        <w:rPr>
          <w:rFonts w:ascii="Times New Roman" w:hAnsi="Times New Roman" w:cs="Times New Roman"/>
          <w:sz w:val="20"/>
          <w:lang w:val="en"/>
        </w:rPr>
        <w:t>three</w:t>
      </w:r>
      <w:r w:rsidRPr="00AA2A4F">
        <w:rPr>
          <w:rFonts w:ascii="Times New Roman" w:hAnsi="Times New Roman" w:cs="Times New Roman"/>
          <w:sz w:val="20"/>
          <w:lang w:val="en"/>
        </w:rPr>
        <w:t xml:space="preserve"> of the following features of your choice:</w:t>
      </w:r>
    </w:p>
    <w:p w14:paraId="3E9D8F6C" w14:textId="77777777" w:rsidR="00AA2A4F" w:rsidRPr="00AA2A4F" w:rsidRDefault="00AA2A4F" w:rsidP="00AA2A4F">
      <w:pPr>
        <w:pStyle w:val="ListParagraph"/>
        <w:widowControl w:val="0"/>
        <w:numPr>
          <w:ilvl w:val="0"/>
          <w:numId w:val="90"/>
        </w:numPr>
        <w:autoSpaceDE w:val="0"/>
        <w:autoSpaceDN w:val="0"/>
        <w:adjustRightInd w:val="0"/>
        <w:spacing w:after="200" w:line="276" w:lineRule="auto"/>
        <w:rPr>
          <w:rFonts w:ascii="Times New Roman" w:hAnsi="Times New Roman" w:cs="Times New Roman"/>
          <w:lang w:val="en"/>
        </w:rPr>
      </w:pPr>
      <w:r w:rsidRPr="00AA2A4F">
        <w:rPr>
          <w:rFonts w:ascii="Times New Roman" w:hAnsi="Times New Roman" w:cs="Times New Roman"/>
          <w:sz w:val="20"/>
          <w:lang w:val="en"/>
        </w:rPr>
        <w:t>Gain a Feat.</w:t>
      </w:r>
    </w:p>
    <w:p w14:paraId="3D93F435" w14:textId="77777777" w:rsidR="00AA2A4F" w:rsidRPr="00AA2A4F" w:rsidRDefault="00AA2A4F" w:rsidP="00AA2A4F">
      <w:pPr>
        <w:pStyle w:val="ListParagraph"/>
        <w:widowControl w:val="0"/>
        <w:autoSpaceDE w:val="0"/>
        <w:autoSpaceDN w:val="0"/>
        <w:adjustRightInd w:val="0"/>
        <w:spacing w:after="200" w:line="276" w:lineRule="auto"/>
        <w:rPr>
          <w:rFonts w:ascii="Times New Roman" w:hAnsi="Times New Roman" w:cs="Times New Roman"/>
          <w:lang w:val="en"/>
        </w:rPr>
      </w:pPr>
    </w:p>
    <w:p w14:paraId="700C6427" w14:textId="77777777" w:rsidR="00AA2A4F" w:rsidRPr="00AA2A4F" w:rsidRDefault="00AA2A4F" w:rsidP="00AA2A4F">
      <w:pPr>
        <w:pStyle w:val="ListParagraph"/>
        <w:widowControl w:val="0"/>
        <w:numPr>
          <w:ilvl w:val="0"/>
          <w:numId w:val="90"/>
        </w:numPr>
        <w:autoSpaceDE w:val="0"/>
        <w:autoSpaceDN w:val="0"/>
        <w:adjustRightInd w:val="0"/>
        <w:spacing w:after="200" w:line="276" w:lineRule="auto"/>
        <w:rPr>
          <w:rFonts w:ascii="Times New Roman" w:hAnsi="Times New Roman" w:cs="Times New Roman"/>
          <w:lang w:val="en"/>
        </w:rPr>
      </w:pPr>
      <w:r w:rsidRPr="00AA2A4F">
        <w:rPr>
          <w:rFonts w:ascii="Times New Roman" w:hAnsi="Times New Roman" w:cs="Times New Roman"/>
          <w:sz w:val="20"/>
          <w:lang w:val="en"/>
        </w:rPr>
        <w:t>15ft Tremor sense.</w:t>
      </w:r>
    </w:p>
    <w:p w14:paraId="266B1046" w14:textId="77777777" w:rsidR="00AA2A4F" w:rsidRPr="00AA2A4F" w:rsidRDefault="00AA2A4F" w:rsidP="00AA2A4F">
      <w:pPr>
        <w:pStyle w:val="ListParagraph"/>
        <w:widowControl w:val="0"/>
        <w:autoSpaceDE w:val="0"/>
        <w:autoSpaceDN w:val="0"/>
        <w:adjustRightInd w:val="0"/>
        <w:spacing w:after="200" w:line="276" w:lineRule="auto"/>
        <w:rPr>
          <w:rFonts w:ascii="Times New Roman" w:hAnsi="Times New Roman" w:cs="Times New Roman"/>
          <w:lang w:val="en"/>
        </w:rPr>
      </w:pPr>
    </w:p>
    <w:p w14:paraId="745C1AAE" w14:textId="77777777" w:rsidR="00AA2A4F" w:rsidRPr="00AA2A4F" w:rsidRDefault="00AA2A4F" w:rsidP="00AA2A4F">
      <w:pPr>
        <w:pStyle w:val="ListParagraph"/>
        <w:widowControl w:val="0"/>
        <w:numPr>
          <w:ilvl w:val="0"/>
          <w:numId w:val="90"/>
        </w:numPr>
        <w:autoSpaceDE w:val="0"/>
        <w:autoSpaceDN w:val="0"/>
        <w:adjustRightInd w:val="0"/>
        <w:spacing w:after="200" w:line="276" w:lineRule="auto"/>
        <w:rPr>
          <w:rFonts w:ascii="Times New Roman" w:hAnsi="Times New Roman" w:cs="Times New Roman"/>
          <w:lang w:val="en"/>
        </w:rPr>
      </w:pPr>
      <w:r w:rsidRPr="00AA2A4F">
        <w:rPr>
          <w:rFonts w:ascii="Times New Roman" w:hAnsi="Times New Roman" w:cs="Times New Roman"/>
          <w:sz w:val="20"/>
          <w:lang w:val="en"/>
        </w:rPr>
        <w:t>You can concentrate on two ranger spells at once.</w:t>
      </w:r>
    </w:p>
    <w:p w14:paraId="0C786978" w14:textId="77777777" w:rsidR="00AA2A4F" w:rsidRPr="00AA2A4F" w:rsidRDefault="00AA2A4F" w:rsidP="00AA2A4F">
      <w:pPr>
        <w:pStyle w:val="ListParagraph"/>
        <w:widowControl w:val="0"/>
        <w:autoSpaceDE w:val="0"/>
        <w:autoSpaceDN w:val="0"/>
        <w:adjustRightInd w:val="0"/>
        <w:spacing w:after="200" w:line="276" w:lineRule="auto"/>
        <w:rPr>
          <w:rFonts w:ascii="Times New Roman" w:hAnsi="Times New Roman" w:cs="Times New Roman"/>
          <w:lang w:val="en"/>
        </w:rPr>
      </w:pPr>
    </w:p>
    <w:p w14:paraId="0272D592" w14:textId="1E871C50" w:rsidR="00AA2A4F" w:rsidRPr="00AA2A4F" w:rsidRDefault="00AA2A4F" w:rsidP="00AA2A4F">
      <w:pPr>
        <w:pStyle w:val="ListParagraph"/>
        <w:widowControl w:val="0"/>
        <w:numPr>
          <w:ilvl w:val="0"/>
          <w:numId w:val="90"/>
        </w:numPr>
        <w:autoSpaceDE w:val="0"/>
        <w:autoSpaceDN w:val="0"/>
        <w:adjustRightInd w:val="0"/>
        <w:spacing w:after="200" w:line="276" w:lineRule="auto"/>
        <w:rPr>
          <w:rFonts w:ascii="Times New Roman" w:hAnsi="Times New Roman" w:cs="Times New Roman"/>
          <w:lang w:val="en"/>
        </w:rPr>
      </w:pPr>
      <w:r w:rsidRPr="00AA2A4F">
        <w:rPr>
          <w:rFonts w:ascii="Times New Roman" w:hAnsi="Times New Roman" w:cs="Times New Roman"/>
          <w:sz w:val="20"/>
          <w:lang w:val="en"/>
        </w:rPr>
        <w:t xml:space="preserve">Once per turn when you miss and attack you may add your wisdom modifier to the attack </w:t>
      </w:r>
      <w:r w:rsidR="004E52CE">
        <w:rPr>
          <w:rFonts w:ascii="Times New Roman" w:hAnsi="Times New Roman" w:cs="Times New Roman"/>
          <w:sz w:val="20"/>
          <w:lang w:val="en"/>
        </w:rPr>
        <w:t xml:space="preserve">roll </w:t>
      </w:r>
      <w:r w:rsidRPr="00AA2A4F">
        <w:rPr>
          <w:rFonts w:ascii="Times New Roman" w:hAnsi="Times New Roman" w:cs="Times New Roman"/>
          <w:sz w:val="20"/>
          <w:lang w:val="en"/>
        </w:rPr>
        <w:t>possibly turning a miss into a hit.</w:t>
      </w:r>
    </w:p>
    <w:p w14:paraId="0A7805A1" w14:textId="77777777" w:rsidR="00AA2A4F" w:rsidRPr="00AA2A4F" w:rsidRDefault="00AA2A4F" w:rsidP="00AA2A4F">
      <w:pPr>
        <w:pStyle w:val="ListParagraph"/>
        <w:widowControl w:val="0"/>
        <w:autoSpaceDE w:val="0"/>
        <w:autoSpaceDN w:val="0"/>
        <w:adjustRightInd w:val="0"/>
        <w:spacing w:after="200" w:line="276" w:lineRule="auto"/>
        <w:rPr>
          <w:rFonts w:ascii="Times New Roman" w:hAnsi="Times New Roman" w:cs="Times New Roman"/>
          <w:lang w:val="en"/>
        </w:rPr>
      </w:pPr>
    </w:p>
    <w:p w14:paraId="397C9ED3" w14:textId="77777777" w:rsidR="00AA2A4F" w:rsidRPr="00AA2A4F" w:rsidRDefault="00AA2A4F" w:rsidP="00AA2A4F">
      <w:pPr>
        <w:pStyle w:val="ListParagraph"/>
        <w:widowControl w:val="0"/>
        <w:numPr>
          <w:ilvl w:val="0"/>
          <w:numId w:val="90"/>
        </w:numPr>
        <w:autoSpaceDE w:val="0"/>
        <w:autoSpaceDN w:val="0"/>
        <w:adjustRightInd w:val="0"/>
        <w:spacing w:after="200" w:line="276" w:lineRule="auto"/>
        <w:rPr>
          <w:rFonts w:ascii="Times New Roman" w:hAnsi="Times New Roman" w:cs="Times New Roman"/>
          <w:lang w:val="en"/>
        </w:rPr>
      </w:pPr>
      <w:r w:rsidRPr="00AA2A4F">
        <w:rPr>
          <w:rFonts w:ascii="Times New Roman" w:hAnsi="Times New Roman" w:cs="Times New Roman"/>
          <w:sz w:val="20"/>
          <w:lang w:val="en"/>
        </w:rPr>
        <w:t>You can take dash action without needing to use an action to do so once per minute.</w:t>
      </w:r>
    </w:p>
    <w:p w14:paraId="7CE5CAFF" w14:textId="77777777" w:rsidR="00AA2A4F" w:rsidRPr="00AA2A4F" w:rsidRDefault="00AA2A4F" w:rsidP="00AA2A4F">
      <w:pPr>
        <w:pStyle w:val="ListParagraph"/>
        <w:widowControl w:val="0"/>
        <w:autoSpaceDE w:val="0"/>
        <w:autoSpaceDN w:val="0"/>
        <w:adjustRightInd w:val="0"/>
        <w:spacing w:after="200" w:line="276" w:lineRule="auto"/>
        <w:rPr>
          <w:rFonts w:ascii="Times New Roman" w:hAnsi="Times New Roman" w:cs="Times New Roman"/>
          <w:lang w:val="en"/>
        </w:rPr>
      </w:pPr>
    </w:p>
    <w:p w14:paraId="16A99F10" w14:textId="77777777" w:rsidR="00AA2A4F" w:rsidRPr="00AA2A4F" w:rsidRDefault="00AA2A4F" w:rsidP="00AA2A4F">
      <w:pPr>
        <w:pStyle w:val="ListParagraph"/>
        <w:widowControl w:val="0"/>
        <w:numPr>
          <w:ilvl w:val="0"/>
          <w:numId w:val="90"/>
        </w:numPr>
        <w:autoSpaceDE w:val="0"/>
        <w:autoSpaceDN w:val="0"/>
        <w:adjustRightInd w:val="0"/>
        <w:spacing w:after="200" w:line="276" w:lineRule="auto"/>
        <w:rPr>
          <w:rFonts w:ascii="Times New Roman" w:hAnsi="Times New Roman" w:cs="Times New Roman"/>
          <w:lang w:val="en"/>
        </w:rPr>
      </w:pPr>
      <w:r w:rsidRPr="00AA2A4F">
        <w:rPr>
          <w:rFonts w:ascii="Times New Roman" w:hAnsi="Times New Roman" w:cs="Times New Roman"/>
          <w:sz w:val="20"/>
          <w:lang w:val="en"/>
        </w:rPr>
        <w:t>Your dexterity or strength increases by 2, this increase can increase your stat above 20.</w:t>
      </w:r>
    </w:p>
    <w:p w14:paraId="0447D732" w14:textId="77777777" w:rsidR="00AA2A4F" w:rsidRPr="00AA2A4F" w:rsidRDefault="00AA2A4F" w:rsidP="00AA2A4F">
      <w:pPr>
        <w:pStyle w:val="ListParagraph"/>
        <w:widowControl w:val="0"/>
        <w:autoSpaceDE w:val="0"/>
        <w:autoSpaceDN w:val="0"/>
        <w:adjustRightInd w:val="0"/>
        <w:spacing w:after="200" w:line="276" w:lineRule="auto"/>
        <w:rPr>
          <w:rFonts w:ascii="Times New Roman" w:hAnsi="Times New Roman" w:cs="Times New Roman"/>
          <w:lang w:val="en"/>
        </w:rPr>
      </w:pPr>
    </w:p>
    <w:p w14:paraId="53175D59" w14:textId="1655BA31" w:rsidR="00AA2A4F" w:rsidRPr="00AA2A4F" w:rsidRDefault="00AA2A4F" w:rsidP="00AA2A4F">
      <w:pPr>
        <w:pStyle w:val="ListParagraph"/>
        <w:widowControl w:val="0"/>
        <w:numPr>
          <w:ilvl w:val="0"/>
          <w:numId w:val="90"/>
        </w:numPr>
        <w:autoSpaceDE w:val="0"/>
        <w:autoSpaceDN w:val="0"/>
        <w:adjustRightInd w:val="0"/>
        <w:spacing w:after="200" w:line="276" w:lineRule="auto"/>
        <w:rPr>
          <w:rFonts w:ascii="Times New Roman" w:hAnsi="Times New Roman" w:cs="Times New Roman"/>
          <w:lang w:val="en"/>
        </w:rPr>
      </w:pPr>
      <w:r w:rsidRPr="00AA2A4F">
        <w:rPr>
          <w:rFonts w:ascii="Times New Roman" w:hAnsi="Times New Roman" w:cs="Times New Roman"/>
          <w:sz w:val="20"/>
          <w:lang w:val="en"/>
        </w:rPr>
        <w:t>While you are an unseen attacker you critically strike on a 19-20.</w:t>
      </w:r>
      <w:r w:rsidR="00341ABD">
        <w:rPr>
          <w:rFonts w:ascii="Times New Roman" w:hAnsi="Times New Roman" w:cs="Times New Roman"/>
          <w:sz w:val="20"/>
          <w:lang w:val="en"/>
        </w:rPr>
        <w:t xml:space="preserve"> This ability stacks with other crit range abilities.</w:t>
      </w:r>
    </w:p>
    <w:p w14:paraId="42650469" w14:textId="77777777" w:rsidR="00AA2A4F" w:rsidRPr="00AA2A4F" w:rsidRDefault="00AA2A4F" w:rsidP="00AA2A4F">
      <w:pPr>
        <w:pStyle w:val="ListParagraph"/>
        <w:widowControl w:val="0"/>
        <w:autoSpaceDE w:val="0"/>
        <w:autoSpaceDN w:val="0"/>
        <w:adjustRightInd w:val="0"/>
        <w:spacing w:after="200" w:line="276" w:lineRule="auto"/>
        <w:rPr>
          <w:rFonts w:ascii="Times New Roman" w:hAnsi="Times New Roman" w:cs="Times New Roman"/>
          <w:lang w:val="en"/>
        </w:rPr>
      </w:pPr>
    </w:p>
    <w:p w14:paraId="38670B42" w14:textId="77777777" w:rsidR="00AA2A4F" w:rsidRPr="00AA2A4F" w:rsidRDefault="00AA2A4F" w:rsidP="00AA2A4F">
      <w:pPr>
        <w:pStyle w:val="ListParagraph"/>
        <w:widowControl w:val="0"/>
        <w:numPr>
          <w:ilvl w:val="0"/>
          <w:numId w:val="90"/>
        </w:numPr>
        <w:autoSpaceDE w:val="0"/>
        <w:autoSpaceDN w:val="0"/>
        <w:adjustRightInd w:val="0"/>
        <w:spacing w:after="200" w:line="276" w:lineRule="auto"/>
        <w:rPr>
          <w:rFonts w:ascii="Times New Roman" w:hAnsi="Times New Roman" w:cs="Times New Roman"/>
          <w:lang w:val="en"/>
        </w:rPr>
      </w:pPr>
      <w:r w:rsidRPr="00AA2A4F">
        <w:rPr>
          <w:rFonts w:ascii="Times New Roman" w:hAnsi="Times New Roman" w:cs="Times New Roman"/>
          <w:sz w:val="20"/>
          <w:lang w:val="en"/>
        </w:rPr>
        <w:t>You do not provoke opportunity attacks.</w:t>
      </w:r>
      <w:r w:rsidRPr="00AA2A4F">
        <w:rPr>
          <w:rFonts w:ascii="Times New Roman" w:hAnsi="Times New Roman" w:cs="Times New Roman"/>
          <w:sz w:val="20"/>
          <w:lang w:val="en"/>
        </w:rPr>
        <w:br/>
      </w:r>
    </w:p>
    <w:p w14:paraId="6427B805" w14:textId="77777777" w:rsidR="00AA2A4F" w:rsidRPr="00AA2A4F" w:rsidRDefault="00AA2A4F" w:rsidP="00AA2A4F">
      <w:pPr>
        <w:pStyle w:val="ListParagraph"/>
        <w:widowControl w:val="0"/>
        <w:numPr>
          <w:ilvl w:val="0"/>
          <w:numId w:val="90"/>
        </w:numPr>
        <w:autoSpaceDE w:val="0"/>
        <w:autoSpaceDN w:val="0"/>
        <w:adjustRightInd w:val="0"/>
        <w:spacing w:after="200" w:line="276" w:lineRule="auto"/>
        <w:rPr>
          <w:rFonts w:ascii="Times New Roman" w:hAnsi="Times New Roman" w:cs="Times New Roman"/>
          <w:lang w:val="en"/>
        </w:rPr>
      </w:pPr>
      <w:r w:rsidRPr="00AA2A4F">
        <w:rPr>
          <w:rFonts w:ascii="Times New Roman" w:hAnsi="Times New Roman" w:cs="Times New Roman"/>
          <w:sz w:val="20"/>
          <w:lang w:val="en"/>
        </w:rPr>
        <w:t>You have advantage on all attack rolls vs creatures that you could track at advantage.</w:t>
      </w:r>
      <w:r w:rsidRPr="00AA2A4F">
        <w:rPr>
          <w:rFonts w:ascii="Times New Roman" w:hAnsi="Times New Roman" w:cs="Times New Roman"/>
          <w:sz w:val="20"/>
          <w:lang w:val="en"/>
        </w:rPr>
        <w:br/>
      </w:r>
    </w:p>
    <w:p w14:paraId="62CB77DF" w14:textId="77777777" w:rsidR="00AA2A4F" w:rsidRPr="00AA2A4F" w:rsidRDefault="00AA2A4F" w:rsidP="00AA2A4F">
      <w:pPr>
        <w:pStyle w:val="ListParagraph"/>
        <w:widowControl w:val="0"/>
        <w:numPr>
          <w:ilvl w:val="0"/>
          <w:numId w:val="90"/>
        </w:numPr>
        <w:autoSpaceDE w:val="0"/>
        <w:autoSpaceDN w:val="0"/>
        <w:adjustRightInd w:val="0"/>
        <w:spacing w:after="200" w:line="276" w:lineRule="auto"/>
        <w:rPr>
          <w:rFonts w:ascii="Times New Roman" w:hAnsi="Times New Roman" w:cs="Times New Roman"/>
          <w:lang w:val="en"/>
        </w:rPr>
      </w:pPr>
      <w:r w:rsidRPr="00AA2A4F">
        <w:rPr>
          <w:rFonts w:ascii="Times New Roman" w:hAnsi="Times New Roman" w:cs="Times New Roman"/>
          <w:sz w:val="20"/>
          <w:lang w:val="en"/>
        </w:rPr>
        <w:t>As a bonus action you can determine all of a creature’s resistances and immunities of a creature you can see that is not immune to divination.</w:t>
      </w:r>
      <w:r w:rsidRPr="00AA2A4F">
        <w:rPr>
          <w:rFonts w:ascii="Times New Roman" w:hAnsi="Times New Roman" w:cs="Times New Roman"/>
          <w:sz w:val="20"/>
          <w:lang w:val="en"/>
        </w:rPr>
        <w:br/>
      </w:r>
    </w:p>
    <w:p w14:paraId="32C2A0F8" w14:textId="71D4994D" w:rsidR="00AA2A4F" w:rsidRPr="00AA2A4F" w:rsidRDefault="00AA2A4F" w:rsidP="00AA2A4F">
      <w:pPr>
        <w:pStyle w:val="ListParagraph"/>
        <w:widowControl w:val="0"/>
        <w:numPr>
          <w:ilvl w:val="0"/>
          <w:numId w:val="90"/>
        </w:numPr>
        <w:autoSpaceDE w:val="0"/>
        <w:autoSpaceDN w:val="0"/>
        <w:adjustRightInd w:val="0"/>
        <w:spacing w:after="200" w:line="276" w:lineRule="auto"/>
        <w:rPr>
          <w:rFonts w:ascii="Times New Roman" w:hAnsi="Times New Roman" w:cs="Times New Roman"/>
          <w:lang w:val="en"/>
        </w:rPr>
      </w:pPr>
      <w:r w:rsidRPr="00AA2A4F">
        <w:rPr>
          <w:rFonts w:ascii="Times New Roman" w:hAnsi="Times New Roman" w:cs="Times New Roman"/>
          <w:sz w:val="20"/>
          <w:lang w:val="en"/>
        </w:rPr>
        <w:t xml:space="preserve">You can escape all restraints magical or mundane using 10 ft of movement. </w:t>
      </w:r>
      <w:r w:rsidRPr="00AA2A4F">
        <w:rPr>
          <w:rFonts w:ascii="Times New Roman" w:hAnsi="Times New Roman" w:cs="Times New Roman"/>
          <w:sz w:val="20"/>
          <w:lang w:val="en"/>
        </w:rPr>
        <w:br/>
      </w:r>
    </w:p>
    <w:p w14:paraId="6FA626B4" w14:textId="77777777" w:rsidR="00AA2A4F" w:rsidRPr="00AA2A4F" w:rsidRDefault="00AA2A4F" w:rsidP="00AA2A4F">
      <w:pPr>
        <w:pStyle w:val="ListParagraph"/>
        <w:widowControl w:val="0"/>
        <w:numPr>
          <w:ilvl w:val="0"/>
          <w:numId w:val="90"/>
        </w:numPr>
        <w:autoSpaceDE w:val="0"/>
        <w:autoSpaceDN w:val="0"/>
        <w:adjustRightInd w:val="0"/>
        <w:spacing w:after="200" w:line="276" w:lineRule="auto"/>
        <w:rPr>
          <w:rFonts w:ascii="Times New Roman" w:hAnsi="Times New Roman" w:cs="Times New Roman"/>
          <w:lang w:val="en"/>
        </w:rPr>
      </w:pPr>
      <w:r w:rsidRPr="00AA2A4F">
        <w:rPr>
          <w:rFonts w:ascii="Times New Roman" w:hAnsi="Times New Roman" w:cs="Times New Roman"/>
          <w:sz w:val="20"/>
          <w:lang w:val="en"/>
        </w:rPr>
        <w:t>Double your proficiency bonus you add to a save of your choice that you are proficient in.</w:t>
      </w:r>
      <w:r w:rsidRPr="00AA2A4F">
        <w:rPr>
          <w:rFonts w:ascii="Times New Roman" w:hAnsi="Times New Roman" w:cs="Times New Roman"/>
          <w:sz w:val="20"/>
          <w:lang w:val="en"/>
        </w:rPr>
        <w:br/>
      </w:r>
    </w:p>
    <w:p w14:paraId="5427B4B6" w14:textId="3C0D8E5F" w:rsidR="00AA2A4F" w:rsidRPr="00AA2A4F" w:rsidRDefault="00AA2A4F" w:rsidP="00AA2A4F">
      <w:pPr>
        <w:pStyle w:val="ListParagraph"/>
        <w:widowControl w:val="0"/>
        <w:numPr>
          <w:ilvl w:val="0"/>
          <w:numId w:val="90"/>
        </w:numPr>
        <w:autoSpaceDE w:val="0"/>
        <w:autoSpaceDN w:val="0"/>
        <w:adjustRightInd w:val="0"/>
        <w:spacing w:after="200" w:line="276" w:lineRule="auto"/>
        <w:rPr>
          <w:rFonts w:ascii="Times New Roman" w:hAnsi="Times New Roman" w:cs="Times New Roman"/>
          <w:sz w:val="20"/>
          <w:lang w:val="en"/>
        </w:rPr>
      </w:pPr>
      <w:r w:rsidRPr="00AA2A4F">
        <w:rPr>
          <w:rFonts w:ascii="Times New Roman" w:hAnsi="Times New Roman" w:cs="Times New Roman"/>
          <w:sz w:val="20"/>
          <w:lang w:val="en"/>
        </w:rPr>
        <w:t xml:space="preserve">Once per turn when you hit a creature with a </w:t>
      </w:r>
      <w:r w:rsidR="007D269E">
        <w:rPr>
          <w:rFonts w:ascii="Times New Roman" w:hAnsi="Times New Roman" w:cs="Times New Roman"/>
          <w:sz w:val="20"/>
          <w:lang w:val="en"/>
        </w:rPr>
        <w:t>weapon</w:t>
      </w:r>
      <w:r w:rsidRPr="00AA2A4F">
        <w:rPr>
          <w:rFonts w:ascii="Times New Roman" w:hAnsi="Times New Roman" w:cs="Times New Roman"/>
          <w:sz w:val="20"/>
          <w:lang w:val="en"/>
        </w:rPr>
        <w:t xml:space="preserve"> attack you may add your wisdom modifier to that attacks damage.</w:t>
      </w:r>
    </w:p>
    <w:p w14:paraId="0C293825" w14:textId="4938B4A5" w:rsidR="00A3541E" w:rsidRPr="00DF5395" w:rsidRDefault="00A3541E" w:rsidP="00A3541E">
      <w:pPr>
        <w:pStyle w:val="Heading2"/>
        <w:rPr>
          <w:rFonts w:ascii="Times New Roman" w:hAnsi="Times New Roman" w:cs="Times New Roman"/>
          <w:w w:val="100"/>
        </w:rPr>
      </w:pPr>
      <w:r w:rsidRPr="00DF5395">
        <w:rPr>
          <w:rFonts w:ascii="Times New Roman" w:hAnsi="Times New Roman" w:cs="Times New Roman"/>
        </w:rPr>
        <w:lastRenderedPageBreak/>
        <w:t>Gloom Stalker</w:t>
      </w:r>
    </w:p>
    <w:p w14:paraId="245B9665" w14:textId="02B71BDA" w:rsidR="00A3541E" w:rsidRPr="00DF5395" w:rsidRDefault="00A3541E" w:rsidP="00A3541E">
      <w:pPr>
        <w:widowControl w:val="0"/>
        <w:autoSpaceDE w:val="0"/>
        <w:autoSpaceDN w:val="0"/>
        <w:adjustRightInd w:val="0"/>
        <w:spacing w:after="200" w:line="276" w:lineRule="auto"/>
        <w:rPr>
          <w:rFonts w:ascii="Times New Roman" w:hAnsi="Times New Roman" w:cs="Times New Roman"/>
          <w:sz w:val="20"/>
          <w:u w:val="single"/>
          <w:lang w:val="en"/>
        </w:rPr>
      </w:pPr>
      <w:r w:rsidRPr="00DF5395">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A3541E" w:rsidRPr="00DF5395" w14:paraId="6A7994C5" w14:textId="77777777" w:rsidTr="00E73BAC">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68A567F2" w14:textId="4DF2EBD1" w:rsidR="00A3541E" w:rsidRPr="00DF5395" w:rsidRDefault="006D1D41" w:rsidP="00E73BAC">
            <w:pPr>
              <w:pStyle w:val="5E-TABLECELLCENTERED"/>
              <w:framePr w:wrap="auto"/>
              <w:rPr>
                <w:rStyle w:val="5ECHARBOLD"/>
                <w:rFonts w:ascii="Times New Roman" w:hAnsi="Times New Roman"/>
                <w:sz w:val="20"/>
              </w:rPr>
            </w:pPr>
            <w:r w:rsidRPr="00DF5395">
              <w:rPr>
                <w:rStyle w:val="5ECHARBOLD"/>
                <w:rFonts w:ascii="Times New Roman" w:hAnsi="Times New Roman"/>
                <w:sz w:val="20"/>
              </w:rPr>
              <w:t xml:space="preserve">Ranger </w:t>
            </w:r>
            <w:r w:rsidR="00A3541E" w:rsidRPr="00DF5395">
              <w:rPr>
                <w:rStyle w:val="5ECHARBOLD"/>
                <w:rFonts w:ascii="Times New Roman" w:hAnsi="Times New Roman"/>
                <w:sz w:val="20"/>
              </w:rPr>
              <w:t>Level</w:t>
            </w:r>
          </w:p>
        </w:tc>
        <w:tc>
          <w:tcPr>
            <w:tcW w:w="3960" w:type="dxa"/>
            <w:tcBorders>
              <w:top w:val="none" w:sz="0" w:space="0" w:color="auto"/>
              <w:left w:val="none" w:sz="0" w:space="0" w:color="auto"/>
              <w:bottom w:val="none" w:sz="0" w:space="0" w:color="auto"/>
              <w:right w:val="none" w:sz="0" w:space="0" w:color="auto"/>
            </w:tcBorders>
          </w:tcPr>
          <w:p w14:paraId="2C91A527" w14:textId="77777777" w:rsidR="00A3541E" w:rsidRPr="00DF5395" w:rsidRDefault="00A3541E" w:rsidP="00E73BAC">
            <w:pPr>
              <w:pStyle w:val="5E-TABLECELL"/>
              <w:rPr>
                <w:rStyle w:val="5ECHARBOLD"/>
                <w:rFonts w:ascii="Times New Roman" w:hAnsi="Times New Roman" w:cs="Times New Roman"/>
                <w:sz w:val="20"/>
                <w:szCs w:val="20"/>
              </w:rPr>
            </w:pPr>
            <w:r w:rsidRPr="00DF5395">
              <w:rPr>
                <w:rStyle w:val="5ECHARBOLD"/>
                <w:rFonts w:ascii="Times New Roman" w:hAnsi="Times New Roman" w:cs="Times New Roman"/>
                <w:sz w:val="20"/>
                <w:szCs w:val="20"/>
              </w:rPr>
              <w:t>Feature</w:t>
            </w:r>
          </w:p>
        </w:tc>
      </w:tr>
      <w:tr w:rsidR="00A3541E" w:rsidRPr="00DF5395" w14:paraId="71E9741C" w14:textId="77777777" w:rsidTr="00E73BAC">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4D2DF8" w14:textId="5D2946D2" w:rsidR="00A3541E" w:rsidRPr="00DF5395" w:rsidRDefault="00272D2A" w:rsidP="00E73BAC">
            <w:pPr>
              <w:pStyle w:val="5E-TABLECELLCENTERED"/>
              <w:framePr w:wrap="auto"/>
              <w:rPr>
                <w:rFonts w:ascii="Times New Roman" w:hAnsi="Times New Roman"/>
                <w:sz w:val="20"/>
              </w:rPr>
            </w:pPr>
            <w:r w:rsidRPr="00DF5395">
              <w:rPr>
                <w:rFonts w:ascii="Times New Roman" w:hAnsi="Times New Roman"/>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E96C39" w14:textId="3EEE9731" w:rsidR="00A3541E" w:rsidRPr="00DF5395" w:rsidRDefault="0079354C" w:rsidP="00E73BAC">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DF5395">
              <w:rPr>
                <w:rFonts w:ascii="Times New Roman" w:hAnsi="Times New Roman" w:cs="Times New Roman"/>
                <w:iCs/>
                <w:sz w:val="20"/>
              </w:rPr>
              <w:t>Umbral Ambusher, Overwhelming Momentum</w:t>
            </w:r>
          </w:p>
        </w:tc>
      </w:tr>
      <w:tr w:rsidR="00A3541E" w:rsidRPr="00DF5395" w14:paraId="54CBD5F7" w14:textId="77777777" w:rsidTr="00E73BAC">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24185939" w14:textId="6D7C3774" w:rsidR="00A3541E" w:rsidRPr="00DF5395" w:rsidRDefault="00272D2A" w:rsidP="00E73BAC">
            <w:pPr>
              <w:pStyle w:val="5E-TABLECELLCENTERED"/>
              <w:framePr w:wrap="auto"/>
              <w:rPr>
                <w:rFonts w:ascii="Times New Roman" w:hAnsi="Times New Roman"/>
                <w:sz w:val="20"/>
              </w:rPr>
            </w:pPr>
            <w:r w:rsidRPr="00DF5395">
              <w:rPr>
                <w:rFonts w:ascii="Times New Roman" w:hAnsi="Times New Roman"/>
                <w:sz w:val="20"/>
                <w:lang w:val="en"/>
              </w:rPr>
              <w:t>7th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523ADB5" w14:textId="34D2DB33" w:rsidR="00A3541E" w:rsidRPr="00DF5395" w:rsidRDefault="0079354C" w:rsidP="00E73BAC">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DF5395">
              <w:rPr>
                <w:rStyle w:val="5ECHARITALIC"/>
                <w:rFonts w:ascii="Times New Roman" w:hAnsi="Times New Roman" w:cs="Times New Roman"/>
                <w:i w:val="0"/>
                <w:iCs/>
                <w:spacing w:val="0"/>
                <w:sz w:val="20"/>
                <w:lang w:val="en"/>
              </w:rPr>
              <w:t>I</w:t>
            </w:r>
            <w:r w:rsidRPr="00DF5395">
              <w:rPr>
                <w:rStyle w:val="5ECHARITALIC"/>
                <w:rFonts w:ascii="Times New Roman" w:hAnsi="Times New Roman" w:cs="Times New Roman"/>
                <w:i w:val="0"/>
                <w:iCs/>
                <w:sz w:val="20"/>
                <w:lang w:val="en"/>
              </w:rPr>
              <w:t>ron Mind</w:t>
            </w:r>
            <w:r w:rsidR="00272D2A" w:rsidRPr="00DF5395">
              <w:rPr>
                <w:rStyle w:val="5ECHARITALIC"/>
                <w:rFonts w:ascii="Times New Roman" w:hAnsi="Times New Roman" w:cs="Times New Roman"/>
                <w:i w:val="0"/>
                <w:iCs/>
                <w:sz w:val="20"/>
                <w:lang w:val="en"/>
              </w:rPr>
              <w:t>, Momentum points increase:3</w:t>
            </w:r>
          </w:p>
        </w:tc>
      </w:tr>
      <w:tr w:rsidR="00A3541E" w:rsidRPr="00DF5395" w14:paraId="026131B3" w14:textId="77777777" w:rsidTr="00E73BAC">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2ADC3D13" w14:textId="4B2D5D99" w:rsidR="00A3541E" w:rsidRPr="00DF5395" w:rsidRDefault="00272D2A" w:rsidP="00E73BAC">
            <w:pPr>
              <w:pStyle w:val="5E-TABLECELLCENTERED"/>
              <w:framePr w:wrap="auto"/>
              <w:rPr>
                <w:rFonts w:ascii="Times New Roman" w:hAnsi="Times New Roman"/>
                <w:sz w:val="20"/>
                <w:lang w:val="en"/>
              </w:rPr>
            </w:pPr>
            <w:r w:rsidRPr="00DF5395">
              <w:rPr>
                <w:rFonts w:ascii="Times New Roman" w:hAnsi="Times New Roman"/>
                <w:sz w:val="20"/>
                <w:lang w:val="en"/>
              </w:rPr>
              <w:t>11th</w:t>
            </w:r>
          </w:p>
        </w:tc>
        <w:tc>
          <w:tcPr>
            <w:tcW w:w="3960" w:type="dxa"/>
            <w:tcBorders>
              <w:top w:val="single" w:sz="4" w:space="0" w:color="auto"/>
              <w:left w:val="single" w:sz="4" w:space="0" w:color="auto"/>
              <w:bottom w:val="single" w:sz="4" w:space="0" w:color="auto"/>
              <w:right w:val="single" w:sz="4" w:space="0" w:color="auto"/>
            </w:tcBorders>
          </w:tcPr>
          <w:p w14:paraId="5E1FBB4C" w14:textId="7E5F3CFA" w:rsidR="00A3541E" w:rsidRPr="00DF5395" w:rsidRDefault="0079354C" w:rsidP="00E73BAC">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DF5395">
              <w:rPr>
                <w:rStyle w:val="5ECHARITALIC"/>
                <w:rFonts w:ascii="Times New Roman" w:hAnsi="Times New Roman" w:cs="Times New Roman"/>
                <w:i w:val="0"/>
                <w:iCs/>
                <w:spacing w:val="0"/>
                <w:sz w:val="20"/>
                <w:lang w:val="en"/>
              </w:rPr>
              <w:t>S</w:t>
            </w:r>
            <w:r w:rsidRPr="00DF5395">
              <w:rPr>
                <w:rStyle w:val="5ECHARITALIC"/>
                <w:rFonts w:ascii="Times New Roman" w:hAnsi="Times New Roman" w:cs="Times New Roman"/>
                <w:i w:val="0"/>
                <w:iCs/>
                <w:sz w:val="20"/>
                <w:lang w:val="en"/>
              </w:rPr>
              <w:t>talkers Flurry</w:t>
            </w:r>
            <w:r w:rsidR="0005591E" w:rsidRPr="00DF5395">
              <w:rPr>
                <w:rStyle w:val="5ECHARITALIC"/>
                <w:rFonts w:ascii="Times New Roman" w:hAnsi="Times New Roman" w:cs="Times New Roman"/>
                <w:i w:val="0"/>
                <w:iCs/>
                <w:sz w:val="20"/>
                <w:lang w:val="en"/>
              </w:rPr>
              <w:t>-</w:t>
            </w:r>
            <w:r w:rsidR="00272D2A" w:rsidRPr="00DF5395">
              <w:rPr>
                <w:rStyle w:val="5ECHARITALIC"/>
                <w:rFonts w:ascii="Times New Roman" w:hAnsi="Times New Roman" w:cs="Times New Roman"/>
                <w:i w:val="0"/>
                <w:iCs/>
                <w:sz w:val="20"/>
                <w:lang w:val="en"/>
              </w:rPr>
              <w:t xml:space="preserve"> Adrenalin</w:t>
            </w:r>
            <w:r w:rsidR="00B0090F" w:rsidRPr="00DF5395">
              <w:rPr>
                <w:rStyle w:val="5ECHARITALIC"/>
                <w:rFonts w:ascii="Times New Roman" w:hAnsi="Times New Roman" w:cs="Times New Roman"/>
                <w:i w:val="0"/>
                <w:iCs/>
                <w:sz w:val="20"/>
                <w:lang w:val="en"/>
              </w:rPr>
              <w:t>e</w:t>
            </w:r>
            <w:r w:rsidR="00272D2A" w:rsidRPr="00DF5395">
              <w:rPr>
                <w:rStyle w:val="5ECHARITALIC"/>
                <w:rFonts w:ascii="Times New Roman" w:hAnsi="Times New Roman" w:cs="Times New Roman"/>
                <w:i w:val="0"/>
                <w:iCs/>
                <w:sz w:val="20"/>
                <w:lang w:val="en"/>
              </w:rPr>
              <w:t xml:space="preserve"> Rush</w:t>
            </w:r>
          </w:p>
        </w:tc>
      </w:tr>
      <w:tr w:rsidR="00A3541E" w:rsidRPr="00DF5395" w14:paraId="3A73F70B" w14:textId="77777777" w:rsidTr="00E73BAC">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65BC4065" w14:textId="3A8AB018" w:rsidR="00A3541E" w:rsidRPr="00DF5395" w:rsidRDefault="00272D2A" w:rsidP="00E73BAC">
            <w:pPr>
              <w:pStyle w:val="5E-TABLECELLCENTERED"/>
              <w:framePr w:wrap="auto"/>
              <w:rPr>
                <w:rFonts w:ascii="Times New Roman" w:hAnsi="Times New Roman"/>
                <w:sz w:val="20"/>
              </w:rPr>
            </w:pPr>
            <w:r w:rsidRPr="00DF5395">
              <w:rPr>
                <w:rFonts w:ascii="Times New Roman" w:hAnsi="Times New Roman"/>
                <w:sz w:val="20"/>
                <w:lang w:val="en"/>
              </w:rPr>
              <w:t>15th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1FF4E85" w14:textId="36321D66" w:rsidR="00A3541E" w:rsidRPr="00DF5395" w:rsidRDefault="00C701DB" w:rsidP="00E73BAC">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DF5395">
              <w:rPr>
                <w:rStyle w:val="5ECHARITALIC"/>
                <w:rFonts w:ascii="Times New Roman" w:hAnsi="Times New Roman" w:cs="Times New Roman"/>
                <w:i w:val="0"/>
                <w:iCs/>
                <w:spacing w:val="0"/>
                <w:sz w:val="20"/>
                <w:lang w:val="en"/>
              </w:rPr>
              <w:t>S</w:t>
            </w:r>
            <w:r w:rsidRPr="00DF5395">
              <w:rPr>
                <w:rStyle w:val="5ECHARITALIC"/>
                <w:rFonts w:ascii="Times New Roman" w:hAnsi="Times New Roman" w:cs="Times New Roman"/>
                <w:i w:val="0"/>
                <w:iCs/>
                <w:sz w:val="20"/>
                <w:lang w:val="en"/>
              </w:rPr>
              <w:t>hadowy Aggression-</w:t>
            </w:r>
            <w:r w:rsidRPr="00DF5395">
              <w:rPr>
                <w:rStyle w:val="5ECHARITALIC"/>
                <w:rFonts w:ascii="Times New Roman" w:hAnsi="Times New Roman" w:cs="Times New Roman"/>
                <w:iCs/>
                <w:sz w:val="20"/>
                <w:lang w:val="en"/>
              </w:rPr>
              <w:t xml:space="preserve"> </w:t>
            </w:r>
            <w:r w:rsidR="00272D2A" w:rsidRPr="00DF5395">
              <w:rPr>
                <w:rStyle w:val="5ECHARITALIC"/>
                <w:rFonts w:ascii="Times New Roman" w:hAnsi="Times New Roman" w:cs="Times New Roman"/>
                <w:i w:val="0"/>
                <w:iCs/>
                <w:spacing w:val="0"/>
                <w:sz w:val="20"/>
                <w:lang w:val="en"/>
              </w:rPr>
              <w:t>S</w:t>
            </w:r>
            <w:r w:rsidR="00272D2A" w:rsidRPr="00DF5395">
              <w:rPr>
                <w:rStyle w:val="5ECHARITALIC"/>
                <w:rFonts w:ascii="Times New Roman" w:hAnsi="Times New Roman" w:cs="Times New Roman"/>
                <w:i w:val="0"/>
                <w:iCs/>
                <w:sz w:val="20"/>
                <w:lang w:val="en"/>
              </w:rPr>
              <w:t>hadowy Dodge, Momentum points increase:4</w:t>
            </w:r>
          </w:p>
        </w:tc>
      </w:tr>
    </w:tbl>
    <w:p w14:paraId="1CD21942" w14:textId="77777777" w:rsidR="007B1F87" w:rsidRPr="00DF5395" w:rsidRDefault="007B1F87">
      <w:pPr>
        <w:spacing w:line="240" w:lineRule="auto"/>
        <w:rPr>
          <w:rFonts w:ascii="Times New Roman" w:hAnsi="Times New Roman" w:cs="Times New Roman"/>
          <w:sz w:val="20"/>
        </w:rPr>
      </w:pPr>
    </w:p>
    <w:p w14:paraId="6412918D" w14:textId="3FFBB674" w:rsidR="00B06820" w:rsidRPr="00DF5395" w:rsidRDefault="00714CFE" w:rsidP="00B06820">
      <w:pPr>
        <w:pStyle w:val="Heading4"/>
        <w:rPr>
          <w:rFonts w:ascii="Times New Roman" w:hAnsi="Times New Roman" w:cs="Times New Roman"/>
          <w:w w:val="100"/>
          <w:sz w:val="20"/>
          <w:szCs w:val="20"/>
        </w:rPr>
      </w:pPr>
      <w:r w:rsidRPr="00DF5395">
        <w:rPr>
          <w:rFonts w:ascii="Times New Roman" w:hAnsi="Times New Roman" w:cs="Times New Roman"/>
          <w:sz w:val="20"/>
          <w:szCs w:val="20"/>
        </w:rPr>
        <w:t>Umbral</w:t>
      </w:r>
      <w:r w:rsidR="00B06820" w:rsidRPr="00DF5395">
        <w:rPr>
          <w:rFonts w:ascii="Times New Roman" w:hAnsi="Times New Roman" w:cs="Times New Roman"/>
          <w:sz w:val="20"/>
          <w:szCs w:val="20"/>
        </w:rPr>
        <w:t xml:space="preserve"> Ambusher</w:t>
      </w:r>
    </w:p>
    <w:p w14:paraId="3766C06A" w14:textId="5390A536" w:rsidR="00B06820" w:rsidRPr="00DF5395" w:rsidRDefault="00B06820" w:rsidP="00B06820">
      <w:pPr>
        <w:pStyle w:val="NormalWeb"/>
        <w:rPr>
          <w:sz w:val="20"/>
          <w:szCs w:val="20"/>
        </w:rPr>
      </w:pPr>
      <w:r w:rsidRPr="00DF5395">
        <w:rPr>
          <w:sz w:val="20"/>
          <w:szCs w:val="20"/>
        </w:rPr>
        <w:t>Starting at 3rd level, you master the art of the ambush. You can give yourself a bonus to your initiative rolls equal to your Wisdom modifier.</w:t>
      </w:r>
    </w:p>
    <w:p w14:paraId="5DA54CFD" w14:textId="189EF1FB" w:rsidR="008E11C6" w:rsidRPr="00DF5395" w:rsidRDefault="006D1D41" w:rsidP="00B06820">
      <w:pPr>
        <w:pStyle w:val="NormalWeb"/>
        <w:rPr>
          <w:sz w:val="20"/>
          <w:szCs w:val="20"/>
        </w:rPr>
      </w:pPr>
      <w:r w:rsidRPr="00DF5395">
        <w:rPr>
          <w:sz w:val="20"/>
          <w:szCs w:val="20"/>
        </w:rPr>
        <w:t>You gain darkvision out to a range of 60 feet. If you already have darkvision from your race, its range increases by 30 feet.</w:t>
      </w:r>
    </w:p>
    <w:p w14:paraId="690011CB" w14:textId="5B089ADA" w:rsidR="00B06820" w:rsidRPr="00DF5395" w:rsidRDefault="00B06820" w:rsidP="00B06820">
      <w:pPr>
        <w:pStyle w:val="Heading4"/>
        <w:rPr>
          <w:rFonts w:ascii="Times New Roman" w:hAnsi="Times New Roman" w:cs="Times New Roman"/>
          <w:w w:val="100"/>
          <w:sz w:val="20"/>
          <w:szCs w:val="20"/>
        </w:rPr>
      </w:pPr>
      <w:r w:rsidRPr="00DF5395">
        <w:rPr>
          <w:rFonts w:ascii="Times New Roman" w:hAnsi="Times New Roman" w:cs="Times New Roman"/>
          <w:sz w:val="20"/>
          <w:szCs w:val="20"/>
        </w:rPr>
        <w:t>Overwhelming Momentum</w:t>
      </w:r>
    </w:p>
    <w:p w14:paraId="5043A7BA" w14:textId="67127770" w:rsidR="006D1D41" w:rsidRPr="00DF5395" w:rsidRDefault="00B06820" w:rsidP="00714CFE">
      <w:pPr>
        <w:pStyle w:val="NormalWeb"/>
        <w:rPr>
          <w:sz w:val="20"/>
          <w:szCs w:val="20"/>
        </w:rPr>
      </w:pPr>
      <w:r w:rsidRPr="00DF5395">
        <w:rPr>
          <w:sz w:val="20"/>
          <w:szCs w:val="20"/>
        </w:rPr>
        <w:t>Starting at 3rd level,</w:t>
      </w:r>
      <w:r w:rsidR="00714CFE" w:rsidRPr="00DF5395">
        <w:rPr>
          <w:sz w:val="20"/>
          <w:szCs w:val="20"/>
        </w:rPr>
        <w:t xml:space="preserve"> you gain a pool of momentum points that can be used to fuel various abilities. You have a number of points as shown in the chart below based on your ranger level. These points a refueled by taking the attack action a rolling initiative. </w:t>
      </w:r>
      <w:r w:rsidRPr="00DF5395">
        <w:rPr>
          <w:sz w:val="20"/>
          <w:szCs w:val="20"/>
        </w:rPr>
        <w:t xml:space="preserve"> </w:t>
      </w:r>
      <w:r w:rsidR="0067125E" w:rsidRPr="00DF5395">
        <w:rPr>
          <w:sz w:val="20"/>
          <w:szCs w:val="20"/>
        </w:rPr>
        <w:t xml:space="preserve">You have </w:t>
      </w:r>
      <w:r w:rsidR="0079354C" w:rsidRPr="00DF5395">
        <w:rPr>
          <w:sz w:val="20"/>
          <w:szCs w:val="20"/>
        </w:rPr>
        <w:t>2</w:t>
      </w:r>
      <w:r w:rsidR="0067125E" w:rsidRPr="00DF5395">
        <w:rPr>
          <w:sz w:val="20"/>
          <w:szCs w:val="20"/>
        </w:rPr>
        <w:t xml:space="preserve"> momentum points at 3rd level, which increases to </w:t>
      </w:r>
      <w:r w:rsidR="0079354C" w:rsidRPr="00DF5395">
        <w:rPr>
          <w:sz w:val="20"/>
          <w:szCs w:val="20"/>
        </w:rPr>
        <w:t>3</w:t>
      </w:r>
      <w:r w:rsidR="0067125E" w:rsidRPr="00DF5395">
        <w:rPr>
          <w:sz w:val="20"/>
          <w:szCs w:val="20"/>
        </w:rPr>
        <w:t xml:space="preserve"> at 7th level and </w:t>
      </w:r>
      <w:r w:rsidR="0079354C" w:rsidRPr="00DF5395">
        <w:rPr>
          <w:sz w:val="20"/>
          <w:szCs w:val="20"/>
        </w:rPr>
        <w:t>4</w:t>
      </w:r>
      <w:r w:rsidR="0067125E" w:rsidRPr="00DF5395">
        <w:rPr>
          <w:sz w:val="20"/>
          <w:szCs w:val="20"/>
        </w:rPr>
        <w:t xml:space="preserve"> at 15th level. You cannot have more momentum points at any time than your momentum point maximum.</w:t>
      </w:r>
    </w:p>
    <w:p w14:paraId="355011AD" w14:textId="5C2BD26F" w:rsidR="00714CFE" w:rsidRPr="00DF5395" w:rsidRDefault="00714CFE" w:rsidP="00714CFE">
      <w:pPr>
        <w:pStyle w:val="NormalWeb"/>
        <w:rPr>
          <w:sz w:val="20"/>
          <w:szCs w:val="20"/>
        </w:rPr>
      </w:pPr>
      <w:r w:rsidRPr="00DF5395">
        <w:rPr>
          <w:sz w:val="20"/>
          <w:szCs w:val="20"/>
        </w:rPr>
        <w:t>Whenever you</w:t>
      </w:r>
      <w:r w:rsidR="002E60AE" w:rsidRPr="00DF5395">
        <w:rPr>
          <w:sz w:val="20"/>
          <w:szCs w:val="20"/>
        </w:rPr>
        <w:t xml:space="preserve"> finish a short or long rest, </w:t>
      </w:r>
      <w:r w:rsidRPr="00DF5395">
        <w:rPr>
          <w:sz w:val="20"/>
          <w:szCs w:val="20"/>
        </w:rPr>
        <w:t>you regain all expended uses of momentum.</w:t>
      </w:r>
    </w:p>
    <w:p w14:paraId="02D7A76A" w14:textId="5E5C7463" w:rsidR="00714CFE" w:rsidRPr="00DF5395" w:rsidRDefault="0079354C" w:rsidP="00714CFE">
      <w:pPr>
        <w:pStyle w:val="NormalWeb"/>
        <w:rPr>
          <w:sz w:val="20"/>
          <w:szCs w:val="20"/>
        </w:rPr>
      </w:pPr>
      <w:r w:rsidRPr="00DF5395">
        <w:rPr>
          <w:b/>
          <w:bCs/>
          <w:sz w:val="20"/>
          <w:szCs w:val="20"/>
        </w:rPr>
        <w:t>After</w:t>
      </w:r>
      <w:r w:rsidR="00714CFE" w:rsidRPr="00DF5395">
        <w:rPr>
          <w:sz w:val="20"/>
          <w:szCs w:val="20"/>
        </w:rPr>
        <w:t xml:space="preserve"> you</w:t>
      </w:r>
      <w:r w:rsidRPr="00DF5395">
        <w:rPr>
          <w:sz w:val="20"/>
          <w:szCs w:val="20"/>
        </w:rPr>
        <w:t xml:space="preserve"> roll initiative or</w:t>
      </w:r>
      <w:r w:rsidR="00714CFE" w:rsidRPr="00DF5395">
        <w:rPr>
          <w:sz w:val="20"/>
          <w:szCs w:val="20"/>
        </w:rPr>
        <w:t xml:space="preserve"> take the attack action</w:t>
      </w:r>
      <w:r w:rsidR="00881C3E" w:rsidRPr="00DF5395">
        <w:rPr>
          <w:sz w:val="20"/>
          <w:szCs w:val="20"/>
        </w:rPr>
        <w:t xml:space="preserve"> and make at least one weapon attack against a hostile creature,</w:t>
      </w:r>
      <w:r w:rsidR="00714CFE" w:rsidRPr="00DF5395">
        <w:rPr>
          <w:sz w:val="20"/>
          <w:szCs w:val="20"/>
        </w:rPr>
        <w:t xml:space="preserve"> you regain </w:t>
      </w:r>
      <w:r w:rsidRPr="00DF5395">
        <w:rPr>
          <w:sz w:val="20"/>
          <w:szCs w:val="20"/>
        </w:rPr>
        <w:t>1</w:t>
      </w:r>
      <w:r w:rsidR="00714CFE" w:rsidRPr="00DF5395">
        <w:rPr>
          <w:sz w:val="20"/>
          <w:szCs w:val="20"/>
        </w:rPr>
        <w:t xml:space="preserve"> point of momentum.</w:t>
      </w:r>
    </w:p>
    <w:tbl>
      <w:tblPr>
        <w:tblStyle w:val="TableGrid"/>
        <w:tblW w:w="0" w:type="auto"/>
        <w:tblLook w:val="04A0" w:firstRow="1" w:lastRow="0" w:firstColumn="1" w:lastColumn="0" w:noHBand="0" w:noVBand="1"/>
      </w:tblPr>
      <w:tblGrid>
        <w:gridCol w:w="1476"/>
        <w:gridCol w:w="1857"/>
      </w:tblGrid>
      <w:tr w:rsidR="00CB4F95" w:rsidRPr="00DF5395" w14:paraId="07066B2B" w14:textId="77777777" w:rsidTr="00CB4F95">
        <w:tc>
          <w:tcPr>
            <w:tcW w:w="1476" w:type="dxa"/>
          </w:tcPr>
          <w:p w14:paraId="7179B54B" w14:textId="6AC7F26B" w:rsidR="00CB4F95" w:rsidRPr="00DF5395" w:rsidRDefault="00CB4F95" w:rsidP="00714CFE">
            <w:pPr>
              <w:pStyle w:val="NormalWeb"/>
              <w:rPr>
                <w:sz w:val="20"/>
                <w:szCs w:val="20"/>
              </w:rPr>
            </w:pPr>
            <w:r w:rsidRPr="00DF5395">
              <w:rPr>
                <w:sz w:val="20"/>
                <w:szCs w:val="20"/>
              </w:rPr>
              <w:t>Level</w:t>
            </w:r>
          </w:p>
        </w:tc>
        <w:tc>
          <w:tcPr>
            <w:tcW w:w="1857" w:type="dxa"/>
          </w:tcPr>
          <w:p w14:paraId="652CFF0C" w14:textId="18BAA78A" w:rsidR="00CB4F95" w:rsidRPr="00DF5395" w:rsidRDefault="00CB4F95" w:rsidP="00714CFE">
            <w:pPr>
              <w:pStyle w:val="NormalWeb"/>
              <w:rPr>
                <w:sz w:val="20"/>
                <w:szCs w:val="20"/>
              </w:rPr>
            </w:pPr>
            <w:r w:rsidRPr="00DF5395">
              <w:rPr>
                <w:sz w:val="20"/>
                <w:szCs w:val="20"/>
              </w:rPr>
              <w:t>Points/maximum</w:t>
            </w:r>
          </w:p>
        </w:tc>
      </w:tr>
      <w:tr w:rsidR="00CB4F95" w:rsidRPr="00DF5395" w14:paraId="12C0959F" w14:textId="77777777" w:rsidTr="00CB4F95">
        <w:tc>
          <w:tcPr>
            <w:tcW w:w="1476" w:type="dxa"/>
          </w:tcPr>
          <w:p w14:paraId="1C49F75D" w14:textId="4CB46721" w:rsidR="00CB4F95" w:rsidRPr="00DF5395" w:rsidRDefault="00CB4F95" w:rsidP="00714CFE">
            <w:pPr>
              <w:pStyle w:val="NormalWeb"/>
              <w:rPr>
                <w:sz w:val="20"/>
                <w:szCs w:val="20"/>
              </w:rPr>
            </w:pPr>
            <w:r w:rsidRPr="00DF5395">
              <w:rPr>
                <w:sz w:val="20"/>
                <w:szCs w:val="20"/>
              </w:rPr>
              <w:t>3rd</w:t>
            </w:r>
          </w:p>
        </w:tc>
        <w:tc>
          <w:tcPr>
            <w:tcW w:w="1857" w:type="dxa"/>
          </w:tcPr>
          <w:p w14:paraId="5CA35ABD" w14:textId="48E5356C" w:rsidR="00CB4F95" w:rsidRPr="00DF5395" w:rsidRDefault="00CB4F95" w:rsidP="00714CFE">
            <w:pPr>
              <w:pStyle w:val="NormalWeb"/>
              <w:rPr>
                <w:sz w:val="20"/>
                <w:szCs w:val="20"/>
              </w:rPr>
            </w:pPr>
            <w:r w:rsidRPr="00DF5395">
              <w:rPr>
                <w:sz w:val="20"/>
                <w:szCs w:val="20"/>
              </w:rPr>
              <w:t>2</w:t>
            </w:r>
          </w:p>
        </w:tc>
      </w:tr>
      <w:tr w:rsidR="00CB4F95" w:rsidRPr="00DF5395" w14:paraId="76CE6D80" w14:textId="77777777" w:rsidTr="00CB4F95">
        <w:tc>
          <w:tcPr>
            <w:tcW w:w="1476" w:type="dxa"/>
          </w:tcPr>
          <w:p w14:paraId="0138B163" w14:textId="110820CA" w:rsidR="00CB4F95" w:rsidRPr="00DF5395" w:rsidRDefault="00CB4F95" w:rsidP="00714CFE">
            <w:pPr>
              <w:pStyle w:val="NormalWeb"/>
              <w:rPr>
                <w:sz w:val="20"/>
                <w:szCs w:val="20"/>
              </w:rPr>
            </w:pPr>
            <w:r w:rsidRPr="00DF5395">
              <w:rPr>
                <w:sz w:val="20"/>
                <w:szCs w:val="20"/>
              </w:rPr>
              <w:t>7th</w:t>
            </w:r>
          </w:p>
        </w:tc>
        <w:tc>
          <w:tcPr>
            <w:tcW w:w="1857" w:type="dxa"/>
          </w:tcPr>
          <w:p w14:paraId="76F9C50E" w14:textId="676C82DD" w:rsidR="00CB4F95" w:rsidRPr="00DF5395" w:rsidRDefault="00CB4F95" w:rsidP="00714CFE">
            <w:pPr>
              <w:pStyle w:val="NormalWeb"/>
              <w:rPr>
                <w:sz w:val="20"/>
                <w:szCs w:val="20"/>
              </w:rPr>
            </w:pPr>
            <w:r w:rsidRPr="00DF5395">
              <w:rPr>
                <w:sz w:val="20"/>
                <w:szCs w:val="20"/>
              </w:rPr>
              <w:t>3</w:t>
            </w:r>
          </w:p>
        </w:tc>
      </w:tr>
      <w:tr w:rsidR="00CB4F95" w:rsidRPr="00DF5395" w14:paraId="0BAA080F" w14:textId="77777777" w:rsidTr="00CB4F95">
        <w:tc>
          <w:tcPr>
            <w:tcW w:w="1476" w:type="dxa"/>
          </w:tcPr>
          <w:p w14:paraId="684BB0D9" w14:textId="03AD777F" w:rsidR="00CB4F95" w:rsidRPr="00DF5395" w:rsidRDefault="00CB4F95" w:rsidP="00714CFE">
            <w:pPr>
              <w:pStyle w:val="NormalWeb"/>
              <w:rPr>
                <w:sz w:val="20"/>
                <w:szCs w:val="20"/>
              </w:rPr>
            </w:pPr>
            <w:r w:rsidRPr="00DF5395">
              <w:rPr>
                <w:sz w:val="20"/>
                <w:szCs w:val="20"/>
              </w:rPr>
              <w:t>15th</w:t>
            </w:r>
          </w:p>
        </w:tc>
        <w:tc>
          <w:tcPr>
            <w:tcW w:w="1857" w:type="dxa"/>
          </w:tcPr>
          <w:p w14:paraId="3ACC5DA8" w14:textId="30CDEF92" w:rsidR="00CB4F95" w:rsidRPr="00DF5395" w:rsidRDefault="00CB4F95" w:rsidP="00714CFE">
            <w:pPr>
              <w:pStyle w:val="NormalWeb"/>
              <w:rPr>
                <w:sz w:val="20"/>
                <w:szCs w:val="20"/>
              </w:rPr>
            </w:pPr>
            <w:r w:rsidRPr="00DF5395">
              <w:rPr>
                <w:sz w:val="20"/>
                <w:szCs w:val="20"/>
              </w:rPr>
              <w:t>4</w:t>
            </w:r>
          </w:p>
        </w:tc>
      </w:tr>
    </w:tbl>
    <w:p w14:paraId="2B183EDE" w14:textId="77777777" w:rsidR="00DF5395" w:rsidRDefault="00DF5395" w:rsidP="002E60AE">
      <w:pPr>
        <w:pStyle w:val="NormalWeb"/>
        <w:rPr>
          <w:b/>
          <w:bCs/>
          <w:sz w:val="20"/>
          <w:szCs w:val="20"/>
        </w:rPr>
      </w:pPr>
    </w:p>
    <w:p w14:paraId="50FDC2C3" w14:textId="77777777" w:rsidR="00DF5395" w:rsidRDefault="00DF5395" w:rsidP="002E60AE">
      <w:pPr>
        <w:pStyle w:val="NormalWeb"/>
        <w:rPr>
          <w:b/>
          <w:bCs/>
          <w:sz w:val="20"/>
          <w:szCs w:val="20"/>
        </w:rPr>
      </w:pPr>
    </w:p>
    <w:p w14:paraId="67C90767" w14:textId="77777777" w:rsidR="00DF5395" w:rsidRDefault="00DF5395" w:rsidP="002E60AE">
      <w:pPr>
        <w:pStyle w:val="NormalWeb"/>
        <w:rPr>
          <w:b/>
          <w:bCs/>
          <w:sz w:val="20"/>
          <w:szCs w:val="20"/>
        </w:rPr>
      </w:pPr>
    </w:p>
    <w:p w14:paraId="4BF4A2F1" w14:textId="77777777" w:rsidR="00DF5395" w:rsidRDefault="00DF5395" w:rsidP="002E60AE">
      <w:pPr>
        <w:pStyle w:val="NormalWeb"/>
        <w:rPr>
          <w:b/>
          <w:bCs/>
          <w:sz w:val="20"/>
          <w:szCs w:val="20"/>
        </w:rPr>
      </w:pPr>
    </w:p>
    <w:p w14:paraId="1C85D3BA" w14:textId="262DF3F4" w:rsidR="002E60AE" w:rsidRPr="00DF5395" w:rsidRDefault="002E60AE" w:rsidP="002E60AE">
      <w:pPr>
        <w:pStyle w:val="NormalWeb"/>
        <w:rPr>
          <w:b/>
          <w:bCs/>
          <w:sz w:val="20"/>
          <w:szCs w:val="20"/>
        </w:rPr>
      </w:pPr>
      <w:r w:rsidRPr="00DF5395">
        <w:rPr>
          <w:b/>
          <w:bCs/>
          <w:sz w:val="20"/>
          <w:szCs w:val="20"/>
        </w:rPr>
        <w:t>Momentum abilities:</w:t>
      </w:r>
    </w:p>
    <w:p w14:paraId="42733726" w14:textId="65A49885" w:rsidR="00714CFE" w:rsidRPr="00DF5395" w:rsidRDefault="00714CFE" w:rsidP="00714CFE">
      <w:pPr>
        <w:pStyle w:val="NormalWeb"/>
        <w:numPr>
          <w:ilvl w:val="0"/>
          <w:numId w:val="57"/>
        </w:numPr>
        <w:rPr>
          <w:sz w:val="20"/>
          <w:szCs w:val="20"/>
        </w:rPr>
      </w:pPr>
      <w:r w:rsidRPr="00DF5395">
        <w:rPr>
          <w:sz w:val="20"/>
          <w:szCs w:val="20"/>
          <w:u w:val="single"/>
        </w:rPr>
        <w:t>Feral Attack</w:t>
      </w:r>
      <w:r w:rsidRPr="00DF5395">
        <w:rPr>
          <w:sz w:val="20"/>
          <w:szCs w:val="20"/>
        </w:rPr>
        <w:t xml:space="preserve">: You may expend </w:t>
      </w:r>
      <w:r w:rsidR="0079354C" w:rsidRPr="00DF5395">
        <w:rPr>
          <w:sz w:val="20"/>
          <w:szCs w:val="20"/>
        </w:rPr>
        <w:t>2</w:t>
      </w:r>
      <w:r w:rsidRPr="00DF5395">
        <w:rPr>
          <w:sz w:val="20"/>
          <w:szCs w:val="20"/>
        </w:rPr>
        <w:t xml:space="preserve"> points as part of taking the attack action</w:t>
      </w:r>
      <w:r w:rsidR="00915941" w:rsidRPr="00DF5395">
        <w:rPr>
          <w:sz w:val="20"/>
          <w:szCs w:val="20"/>
        </w:rPr>
        <w:t xml:space="preserve"> during your turn</w:t>
      </w:r>
      <w:r w:rsidRPr="00DF5395">
        <w:rPr>
          <w:sz w:val="20"/>
          <w:szCs w:val="20"/>
        </w:rPr>
        <w:t>. You make an additional weapon attack as part of that action. You can activate this only once per attack action.</w:t>
      </w:r>
      <w:r w:rsidR="002E60AE" w:rsidRPr="00DF5395">
        <w:rPr>
          <w:sz w:val="20"/>
          <w:szCs w:val="20"/>
        </w:rPr>
        <w:t xml:space="preserve"> </w:t>
      </w:r>
    </w:p>
    <w:p w14:paraId="6CDA216C" w14:textId="25EF81D0" w:rsidR="0067125E" w:rsidRPr="00DF5395" w:rsidRDefault="0067125E" w:rsidP="00714CFE">
      <w:pPr>
        <w:pStyle w:val="NormalWeb"/>
        <w:numPr>
          <w:ilvl w:val="0"/>
          <w:numId w:val="57"/>
        </w:numPr>
        <w:rPr>
          <w:sz w:val="20"/>
          <w:szCs w:val="20"/>
        </w:rPr>
      </w:pPr>
      <w:r w:rsidRPr="00DF5395">
        <w:rPr>
          <w:sz w:val="20"/>
          <w:szCs w:val="20"/>
          <w:u w:val="single"/>
        </w:rPr>
        <w:t>Stalkers Rush</w:t>
      </w:r>
      <w:r w:rsidRPr="00DF5395">
        <w:rPr>
          <w:sz w:val="20"/>
          <w:szCs w:val="20"/>
        </w:rPr>
        <w:t xml:space="preserve">: you may expend </w:t>
      </w:r>
      <w:r w:rsidR="0079354C" w:rsidRPr="00DF5395">
        <w:rPr>
          <w:sz w:val="20"/>
          <w:szCs w:val="20"/>
        </w:rPr>
        <w:t>1</w:t>
      </w:r>
      <w:r w:rsidRPr="00DF5395">
        <w:rPr>
          <w:sz w:val="20"/>
          <w:szCs w:val="20"/>
        </w:rPr>
        <w:t xml:space="preserve"> point during your turn to increase your walking speed by 10ft until the end of turn. You can activate this only once per turn.</w:t>
      </w:r>
    </w:p>
    <w:p w14:paraId="04384938" w14:textId="3E6BFA87" w:rsidR="0067125E" w:rsidRPr="00DF5395" w:rsidRDefault="0067125E" w:rsidP="00714CFE">
      <w:pPr>
        <w:pStyle w:val="NormalWeb"/>
        <w:numPr>
          <w:ilvl w:val="0"/>
          <w:numId w:val="57"/>
        </w:numPr>
        <w:rPr>
          <w:sz w:val="20"/>
          <w:szCs w:val="20"/>
        </w:rPr>
      </w:pPr>
      <w:r w:rsidRPr="00DF5395">
        <w:rPr>
          <w:sz w:val="20"/>
          <w:szCs w:val="20"/>
          <w:u w:val="single"/>
        </w:rPr>
        <w:t>Umbral Launch</w:t>
      </w:r>
      <w:r w:rsidRPr="00DF5395">
        <w:rPr>
          <w:sz w:val="20"/>
          <w:szCs w:val="20"/>
        </w:rPr>
        <w:t xml:space="preserve">: you may expend </w:t>
      </w:r>
      <w:r w:rsidR="0079354C" w:rsidRPr="00DF5395">
        <w:rPr>
          <w:sz w:val="20"/>
          <w:szCs w:val="20"/>
        </w:rPr>
        <w:t>1</w:t>
      </w:r>
      <w:r w:rsidRPr="00DF5395">
        <w:rPr>
          <w:sz w:val="20"/>
          <w:szCs w:val="20"/>
        </w:rPr>
        <w:t xml:space="preserve"> point during your turn to double your jumping distance</w:t>
      </w:r>
      <w:r w:rsidR="00DD2840" w:rsidRPr="00DF5395">
        <w:rPr>
          <w:sz w:val="20"/>
          <w:szCs w:val="20"/>
        </w:rPr>
        <w:t xml:space="preserve"> until the end of your turn</w:t>
      </w:r>
      <w:r w:rsidRPr="00DF5395">
        <w:rPr>
          <w:sz w:val="20"/>
          <w:szCs w:val="20"/>
        </w:rPr>
        <w:t>. You can activate this only once per turn.</w:t>
      </w:r>
    </w:p>
    <w:p w14:paraId="62E1FC2A" w14:textId="1D34CA70" w:rsidR="0067125E" w:rsidRPr="00DF5395" w:rsidRDefault="001A3F76" w:rsidP="00714CFE">
      <w:pPr>
        <w:pStyle w:val="NormalWeb"/>
        <w:numPr>
          <w:ilvl w:val="0"/>
          <w:numId w:val="57"/>
        </w:numPr>
        <w:rPr>
          <w:sz w:val="20"/>
          <w:szCs w:val="20"/>
        </w:rPr>
      </w:pPr>
      <w:r w:rsidRPr="00DF5395">
        <w:rPr>
          <w:sz w:val="20"/>
          <w:szCs w:val="20"/>
          <w:u w:val="single"/>
        </w:rPr>
        <w:t>Stalkers Eye</w:t>
      </w:r>
      <w:r w:rsidR="0067125E" w:rsidRPr="00DF5395">
        <w:rPr>
          <w:sz w:val="20"/>
          <w:szCs w:val="20"/>
        </w:rPr>
        <w:t xml:space="preserve">: </w:t>
      </w:r>
      <w:r w:rsidR="00852EE4" w:rsidRPr="00DF5395">
        <w:rPr>
          <w:sz w:val="20"/>
          <w:szCs w:val="20"/>
        </w:rPr>
        <w:t>After you make</w:t>
      </w:r>
      <w:r w:rsidR="0067125E" w:rsidRPr="00DF5395">
        <w:rPr>
          <w:sz w:val="20"/>
          <w:szCs w:val="20"/>
        </w:rPr>
        <w:t xml:space="preserve"> a </w:t>
      </w:r>
      <w:r w:rsidR="00881C3E" w:rsidRPr="00DF5395">
        <w:rPr>
          <w:sz w:val="20"/>
          <w:szCs w:val="20"/>
        </w:rPr>
        <w:t>perception</w:t>
      </w:r>
      <w:r w:rsidR="0067125E" w:rsidRPr="00DF5395">
        <w:rPr>
          <w:sz w:val="20"/>
          <w:szCs w:val="20"/>
        </w:rPr>
        <w:t xml:space="preserve"> roll you may expend </w:t>
      </w:r>
      <w:r w:rsidR="0079354C" w:rsidRPr="00DF5395">
        <w:rPr>
          <w:sz w:val="20"/>
          <w:szCs w:val="20"/>
        </w:rPr>
        <w:t>1</w:t>
      </w:r>
      <w:r w:rsidR="0067125E" w:rsidRPr="00DF5395">
        <w:rPr>
          <w:sz w:val="20"/>
          <w:szCs w:val="20"/>
        </w:rPr>
        <w:t xml:space="preserve"> point to reroll that roll, you must use the new roll. You can activate this only once per turn.</w:t>
      </w:r>
    </w:p>
    <w:p w14:paraId="37F4C008" w14:textId="77777777" w:rsidR="008E11C6" w:rsidRPr="00DF5395" w:rsidRDefault="008E11C6" w:rsidP="008E11C6">
      <w:pPr>
        <w:pStyle w:val="Heading4"/>
        <w:rPr>
          <w:rFonts w:ascii="Times New Roman" w:hAnsi="Times New Roman" w:cs="Times New Roman"/>
          <w:w w:val="100"/>
          <w:sz w:val="20"/>
          <w:szCs w:val="20"/>
        </w:rPr>
      </w:pPr>
      <w:r w:rsidRPr="00DF5395">
        <w:rPr>
          <w:rFonts w:ascii="Times New Roman" w:hAnsi="Times New Roman" w:cs="Times New Roman"/>
          <w:sz w:val="20"/>
          <w:szCs w:val="20"/>
        </w:rPr>
        <w:t>Iron Mind</w:t>
      </w:r>
    </w:p>
    <w:p w14:paraId="4377B418" w14:textId="44D309E7" w:rsidR="008E11C6" w:rsidRPr="00DF5395" w:rsidRDefault="0089235B" w:rsidP="008E11C6">
      <w:pPr>
        <w:pStyle w:val="NormalWeb"/>
        <w:rPr>
          <w:sz w:val="20"/>
          <w:szCs w:val="20"/>
        </w:rPr>
      </w:pPr>
      <w:r w:rsidRPr="00DF5395">
        <w:rPr>
          <w:sz w:val="20"/>
          <w:szCs w:val="20"/>
        </w:rPr>
        <w:t>Starting at</w:t>
      </w:r>
      <w:r w:rsidR="008E11C6" w:rsidRPr="00DF5395">
        <w:rPr>
          <w:sz w:val="20"/>
          <w:szCs w:val="20"/>
        </w:rPr>
        <w:t xml:space="preserve"> 7th level, you have honed your ability to resist the mind-altering powers of your prey. You gain proficiency in Wisdom saving throws. If you already have this proficiency, you instead gain proficiency in Intelligence or Charisma saving throws (your choice).</w:t>
      </w:r>
    </w:p>
    <w:p w14:paraId="5EABB2A1" w14:textId="77777777" w:rsidR="0067125E" w:rsidRPr="00DF5395" w:rsidRDefault="0067125E" w:rsidP="0067125E">
      <w:pPr>
        <w:pStyle w:val="Heading4"/>
        <w:rPr>
          <w:rFonts w:ascii="Times New Roman" w:hAnsi="Times New Roman" w:cs="Times New Roman"/>
          <w:w w:val="100"/>
          <w:sz w:val="20"/>
          <w:szCs w:val="20"/>
        </w:rPr>
      </w:pPr>
      <w:r w:rsidRPr="00DF5395">
        <w:rPr>
          <w:rFonts w:ascii="Times New Roman" w:hAnsi="Times New Roman" w:cs="Times New Roman"/>
          <w:sz w:val="20"/>
          <w:szCs w:val="20"/>
        </w:rPr>
        <w:t>Stalker’s Flurry</w:t>
      </w:r>
    </w:p>
    <w:p w14:paraId="7BF0ACF1" w14:textId="77777777" w:rsidR="0067125E" w:rsidRPr="00DF5395" w:rsidRDefault="0067125E" w:rsidP="0067125E">
      <w:pPr>
        <w:pStyle w:val="NormalWeb"/>
        <w:rPr>
          <w:sz w:val="20"/>
          <w:szCs w:val="20"/>
        </w:rPr>
      </w:pPr>
      <w:r w:rsidRPr="00DF5395">
        <w:rPr>
          <w:sz w:val="20"/>
          <w:szCs w:val="20"/>
        </w:rPr>
        <w:t>At 11th level, you learn to attack with such unexpected speed that you can turn a miss into another strike. Once on each of your turns when you miss with a weapon attack, you can make another weapon attack as part of the same action.</w:t>
      </w:r>
    </w:p>
    <w:p w14:paraId="24D85D9D" w14:textId="47539C21" w:rsidR="00942651" w:rsidRPr="00DF5395" w:rsidRDefault="00B65C06" w:rsidP="00942651">
      <w:pPr>
        <w:pStyle w:val="NormalWeb"/>
        <w:numPr>
          <w:ilvl w:val="0"/>
          <w:numId w:val="61"/>
        </w:numPr>
        <w:rPr>
          <w:sz w:val="20"/>
          <w:szCs w:val="20"/>
        </w:rPr>
      </w:pPr>
      <w:r w:rsidRPr="00DF5395">
        <w:rPr>
          <w:sz w:val="20"/>
          <w:szCs w:val="20"/>
          <w:u w:val="single"/>
        </w:rPr>
        <w:t xml:space="preserve">Adrenaline </w:t>
      </w:r>
      <w:r w:rsidR="00942651" w:rsidRPr="00DF5395">
        <w:rPr>
          <w:sz w:val="20"/>
          <w:szCs w:val="20"/>
          <w:u w:val="single"/>
        </w:rPr>
        <w:t>Rush</w:t>
      </w:r>
      <w:r w:rsidR="00942651" w:rsidRPr="00DF5395">
        <w:rPr>
          <w:sz w:val="20"/>
          <w:szCs w:val="20"/>
        </w:rPr>
        <w:t>: when you roll initiative you may expend 1 use of momentum to ignore the surprise condition.</w:t>
      </w:r>
      <w:r w:rsidR="00C701DB" w:rsidRPr="00DF5395">
        <w:rPr>
          <w:sz w:val="20"/>
          <w:szCs w:val="20"/>
        </w:rPr>
        <w:t xml:space="preserve"> (you may use this feature even if you are not surprised)</w:t>
      </w:r>
    </w:p>
    <w:p w14:paraId="3B51C13A" w14:textId="77777777" w:rsidR="0005591E" w:rsidRDefault="0005591E" w:rsidP="0005591E">
      <w:pPr>
        <w:pStyle w:val="NormalWeb"/>
        <w:rPr>
          <w:sz w:val="20"/>
          <w:szCs w:val="20"/>
        </w:rPr>
      </w:pPr>
    </w:p>
    <w:p w14:paraId="606476A8" w14:textId="77777777" w:rsidR="00DF5395" w:rsidRDefault="00DF5395" w:rsidP="0005591E">
      <w:pPr>
        <w:pStyle w:val="NormalWeb"/>
        <w:rPr>
          <w:sz w:val="20"/>
          <w:szCs w:val="20"/>
        </w:rPr>
      </w:pPr>
    </w:p>
    <w:p w14:paraId="057E928A" w14:textId="77777777" w:rsidR="00DF5395" w:rsidRDefault="00DF5395" w:rsidP="0005591E">
      <w:pPr>
        <w:pStyle w:val="NormalWeb"/>
        <w:rPr>
          <w:sz w:val="20"/>
          <w:szCs w:val="20"/>
        </w:rPr>
      </w:pPr>
    </w:p>
    <w:p w14:paraId="188AABBB" w14:textId="77777777" w:rsidR="00DF5395" w:rsidRDefault="00DF5395" w:rsidP="0005591E">
      <w:pPr>
        <w:pStyle w:val="NormalWeb"/>
        <w:rPr>
          <w:sz w:val="20"/>
          <w:szCs w:val="20"/>
        </w:rPr>
      </w:pPr>
    </w:p>
    <w:p w14:paraId="3DED4C48" w14:textId="77777777" w:rsidR="00DF5395" w:rsidRPr="00DF5395" w:rsidRDefault="00DF5395" w:rsidP="0005591E">
      <w:pPr>
        <w:pStyle w:val="NormalWeb"/>
        <w:rPr>
          <w:sz w:val="20"/>
          <w:szCs w:val="20"/>
        </w:rPr>
      </w:pPr>
    </w:p>
    <w:p w14:paraId="11D06B75" w14:textId="77777777" w:rsidR="0005591E" w:rsidRPr="00DF5395" w:rsidRDefault="0005591E" w:rsidP="0005591E">
      <w:pPr>
        <w:pStyle w:val="NormalWeb"/>
        <w:rPr>
          <w:sz w:val="20"/>
          <w:szCs w:val="20"/>
        </w:rPr>
      </w:pPr>
    </w:p>
    <w:p w14:paraId="7369D501" w14:textId="77777777" w:rsidR="00341ABD" w:rsidRPr="00DF5395" w:rsidRDefault="00341ABD" w:rsidP="0005591E">
      <w:pPr>
        <w:pStyle w:val="NormalWeb"/>
        <w:rPr>
          <w:sz w:val="20"/>
          <w:szCs w:val="20"/>
        </w:rPr>
      </w:pPr>
    </w:p>
    <w:p w14:paraId="250584AA" w14:textId="77777777" w:rsidR="0005591E" w:rsidRPr="00DF5395" w:rsidRDefault="0005591E" w:rsidP="0005591E">
      <w:pPr>
        <w:pStyle w:val="NormalWeb"/>
        <w:rPr>
          <w:sz w:val="20"/>
          <w:szCs w:val="20"/>
        </w:rPr>
      </w:pPr>
    </w:p>
    <w:p w14:paraId="5B278D50" w14:textId="61AA5724" w:rsidR="0067125E" w:rsidRPr="00DF5395" w:rsidRDefault="0067125E" w:rsidP="0067125E">
      <w:pPr>
        <w:pStyle w:val="Heading4"/>
        <w:rPr>
          <w:rFonts w:ascii="Times New Roman" w:hAnsi="Times New Roman" w:cs="Times New Roman"/>
          <w:sz w:val="20"/>
          <w:szCs w:val="20"/>
        </w:rPr>
      </w:pPr>
      <w:r w:rsidRPr="00DF5395">
        <w:rPr>
          <w:rFonts w:ascii="Times New Roman" w:hAnsi="Times New Roman" w:cs="Times New Roman"/>
          <w:sz w:val="20"/>
          <w:szCs w:val="20"/>
        </w:rPr>
        <w:lastRenderedPageBreak/>
        <w:t>S</w:t>
      </w:r>
      <w:r w:rsidR="00852EE4" w:rsidRPr="00DF5395">
        <w:rPr>
          <w:rFonts w:ascii="Times New Roman" w:hAnsi="Times New Roman" w:cs="Times New Roman"/>
          <w:sz w:val="20"/>
          <w:szCs w:val="20"/>
        </w:rPr>
        <w:t>hadowy Aggression</w:t>
      </w:r>
    </w:p>
    <w:p w14:paraId="52EB8903" w14:textId="73C0D437" w:rsidR="00852EE4" w:rsidRPr="00DF5395" w:rsidRDefault="0067125E" w:rsidP="00852EE4">
      <w:pPr>
        <w:pStyle w:val="NormalWeb"/>
        <w:rPr>
          <w:sz w:val="20"/>
          <w:szCs w:val="20"/>
        </w:rPr>
      </w:pPr>
      <w:r w:rsidRPr="00DF5395">
        <w:rPr>
          <w:sz w:val="20"/>
          <w:szCs w:val="20"/>
        </w:rPr>
        <w:t>Starting at 15th level</w:t>
      </w:r>
      <w:r w:rsidR="00E43A0F" w:rsidRPr="00DF5395">
        <w:rPr>
          <w:sz w:val="20"/>
          <w:szCs w:val="20"/>
        </w:rPr>
        <w:t xml:space="preserve">, </w:t>
      </w:r>
    </w:p>
    <w:p w14:paraId="016FFCCF" w14:textId="2F4C79A2" w:rsidR="00DA3AFB" w:rsidRPr="00DF5395" w:rsidRDefault="00915941" w:rsidP="00DA3AFB">
      <w:pPr>
        <w:pStyle w:val="NormalWeb"/>
        <w:numPr>
          <w:ilvl w:val="0"/>
          <w:numId w:val="64"/>
        </w:numPr>
        <w:rPr>
          <w:sz w:val="20"/>
          <w:szCs w:val="20"/>
        </w:rPr>
      </w:pPr>
      <w:r w:rsidRPr="00DF5395">
        <w:rPr>
          <w:sz w:val="20"/>
          <w:szCs w:val="20"/>
        </w:rPr>
        <w:t xml:space="preserve">You may use your </w:t>
      </w:r>
      <w:r w:rsidR="00C51558" w:rsidRPr="00DF5395">
        <w:rPr>
          <w:sz w:val="20"/>
          <w:szCs w:val="20"/>
          <w:u w:val="single"/>
        </w:rPr>
        <w:t>F</w:t>
      </w:r>
      <w:r w:rsidRPr="00DF5395">
        <w:rPr>
          <w:sz w:val="20"/>
          <w:szCs w:val="20"/>
          <w:u w:val="single"/>
        </w:rPr>
        <w:t xml:space="preserve">eral </w:t>
      </w:r>
      <w:r w:rsidR="00C51558" w:rsidRPr="00DF5395">
        <w:rPr>
          <w:sz w:val="20"/>
          <w:szCs w:val="20"/>
          <w:u w:val="single"/>
        </w:rPr>
        <w:t>A</w:t>
      </w:r>
      <w:r w:rsidRPr="00DF5395">
        <w:rPr>
          <w:sz w:val="20"/>
          <w:szCs w:val="20"/>
          <w:u w:val="single"/>
        </w:rPr>
        <w:t>ttack</w:t>
      </w:r>
      <w:r w:rsidRPr="00DF5395">
        <w:rPr>
          <w:sz w:val="20"/>
          <w:szCs w:val="20"/>
        </w:rPr>
        <w:t xml:space="preserve"> feature on opportunity attacks as though they were the attack action.</w:t>
      </w:r>
    </w:p>
    <w:p w14:paraId="7136B29A" w14:textId="3B3F42C9" w:rsidR="00DA3AFB" w:rsidRPr="00DF5395" w:rsidRDefault="00852EE4" w:rsidP="00DA3AFB">
      <w:pPr>
        <w:pStyle w:val="NormalWeb"/>
        <w:numPr>
          <w:ilvl w:val="0"/>
          <w:numId w:val="64"/>
        </w:numPr>
        <w:rPr>
          <w:sz w:val="20"/>
          <w:szCs w:val="20"/>
        </w:rPr>
      </w:pPr>
      <w:r w:rsidRPr="00DF5395">
        <w:rPr>
          <w:sz w:val="20"/>
          <w:szCs w:val="20"/>
        </w:rPr>
        <w:t xml:space="preserve">Whenever you use your </w:t>
      </w:r>
      <w:r w:rsidR="00C51558" w:rsidRPr="00DF5395">
        <w:rPr>
          <w:sz w:val="20"/>
          <w:szCs w:val="20"/>
        </w:rPr>
        <w:t>S</w:t>
      </w:r>
      <w:r w:rsidRPr="00DF5395">
        <w:rPr>
          <w:sz w:val="20"/>
          <w:szCs w:val="20"/>
          <w:u w:val="single"/>
        </w:rPr>
        <w:t xml:space="preserve">talkers </w:t>
      </w:r>
      <w:r w:rsidR="00C51558" w:rsidRPr="00DF5395">
        <w:rPr>
          <w:sz w:val="20"/>
          <w:szCs w:val="20"/>
          <w:u w:val="single"/>
        </w:rPr>
        <w:t>R</w:t>
      </w:r>
      <w:r w:rsidRPr="00DF5395">
        <w:rPr>
          <w:sz w:val="20"/>
          <w:szCs w:val="20"/>
          <w:u w:val="single"/>
        </w:rPr>
        <w:t>ush</w:t>
      </w:r>
      <w:r w:rsidRPr="00DF5395">
        <w:rPr>
          <w:sz w:val="20"/>
          <w:szCs w:val="20"/>
        </w:rPr>
        <w:t xml:space="preserve"> </w:t>
      </w:r>
      <w:r w:rsidR="00915941" w:rsidRPr="00DF5395">
        <w:rPr>
          <w:sz w:val="20"/>
          <w:szCs w:val="20"/>
        </w:rPr>
        <w:t xml:space="preserve">feature </w:t>
      </w:r>
      <w:r w:rsidRPr="00DF5395">
        <w:rPr>
          <w:sz w:val="20"/>
          <w:szCs w:val="20"/>
        </w:rPr>
        <w:t>it increases you</w:t>
      </w:r>
      <w:r w:rsidR="00915941" w:rsidRPr="00DF5395">
        <w:rPr>
          <w:sz w:val="20"/>
          <w:szCs w:val="20"/>
        </w:rPr>
        <w:t>r</w:t>
      </w:r>
      <w:r w:rsidRPr="00DF5395">
        <w:rPr>
          <w:sz w:val="20"/>
          <w:szCs w:val="20"/>
        </w:rPr>
        <w:t xml:space="preserve"> movement speed by </w:t>
      </w:r>
      <w:r w:rsidR="00915941" w:rsidRPr="00DF5395">
        <w:rPr>
          <w:sz w:val="20"/>
          <w:szCs w:val="20"/>
        </w:rPr>
        <w:t>15</w:t>
      </w:r>
      <w:r w:rsidRPr="00DF5395">
        <w:rPr>
          <w:sz w:val="20"/>
          <w:szCs w:val="20"/>
        </w:rPr>
        <w:t>ft instead.</w:t>
      </w:r>
    </w:p>
    <w:p w14:paraId="28B46020" w14:textId="0D0573D1" w:rsidR="00DA3AFB" w:rsidRPr="00DF5395" w:rsidRDefault="00852EE4" w:rsidP="00DA3AFB">
      <w:pPr>
        <w:pStyle w:val="NormalWeb"/>
        <w:numPr>
          <w:ilvl w:val="0"/>
          <w:numId w:val="64"/>
        </w:numPr>
        <w:rPr>
          <w:sz w:val="20"/>
          <w:szCs w:val="20"/>
        </w:rPr>
      </w:pPr>
      <w:r w:rsidRPr="00DF5395">
        <w:rPr>
          <w:sz w:val="20"/>
          <w:szCs w:val="20"/>
        </w:rPr>
        <w:t xml:space="preserve">Whenever you use your </w:t>
      </w:r>
      <w:r w:rsidR="00C51558" w:rsidRPr="00DF5395">
        <w:rPr>
          <w:sz w:val="20"/>
          <w:szCs w:val="20"/>
          <w:u w:val="single"/>
        </w:rPr>
        <w:t>U</w:t>
      </w:r>
      <w:r w:rsidRPr="00DF5395">
        <w:rPr>
          <w:sz w:val="20"/>
          <w:szCs w:val="20"/>
          <w:u w:val="single"/>
        </w:rPr>
        <w:t xml:space="preserve">mbral </w:t>
      </w:r>
      <w:r w:rsidR="00C51558" w:rsidRPr="00DF5395">
        <w:rPr>
          <w:sz w:val="20"/>
          <w:szCs w:val="20"/>
          <w:u w:val="single"/>
        </w:rPr>
        <w:t>L</w:t>
      </w:r>
      <w:r w:rsidRPr="00DF5395">
        <w:rPr>
          <w:sz w:val="20"/>
          <w:szCs w:val="20"/>
          <w:u w:val="single"/>
        </w:rPr>
        <w:t>aunch</w:t>
      </w:r>
      <w:r w:rsidRPr="00DF5395">
        <w:rPr>
          <w:sz w:val="20"/>
          <w:szCs w:val="20"/>
        </w:rPr>
        <w:t xml:space="preserve"> </w:t>
      </w:r>
      <w:r w:rsidR="00915941" w:rsidRPr="00DF5395">
        <w:rPr>
          <w:sz w:val="20"/>
          <w:szCs w:val="20"/>
        </w:rPr>
        <w:t xml:space="preserve">feature </w:t>
      </w:r>
      <w:r w:rsidRPr="00DF5395">
        <w:rPr>
          <w:sz w:val="20"/>
          <w:szCs w:val="20"/>
        </w:rPr>
        <w:t>triple your jumping distance</w:t>
      </w:r>
      <w:r w:rsidR="00DA3AFB" w:rsidRPr="00DF5395">
        <w:rPr>
          <w:sz w:val="20"/>
          <w:szCs w:val="20"/>
        </w:rPr>
        <w:t>.</w:t>
      </w:r>
    </w:p>
    <w:p w14:paraId="435B9FB1" w14:textId="49E4B9C2" w:rsidR="00DA3AFB" w:rsidRPr="00DF5395" w:rsidRDefault="00852EE4" w:rsidP="00DA3AFB">
      <w:pPr>
        <w:pStyle w:val="NormalWeb"/>
        <w:numPr>
          <w:ilvl w:val="0"/>
          <w:numId w:val="64"/>
        </w:numPr>
        <w:rPr>
          <w:sz w:val="20"/>
          <w:szCs w:val="20"/>
        </w:rPr>
      </w:pPr>
      <w:r w:rsidRPr="00DF5395">
        <w:rPr>
          <w:sz w:val="20"/>
          <w:szCs w:val="20"/>
        </w:rPr>
        <w:t xml:space="preserve">You may use your </w:t>
      </w:r>
      <w:r w:rsidR="00C51558" w:rsidRPr="00DF5395">
        <w:rPr>
          <w:sz w:val="20"/>
          <w:szCs w:val="20"/>
          <w:u w:val="single"/>
        </w:rPr>
        <w:t>S</w:t>
      </w:r>
      <w:r w:rsidRPr="00DF5395">
        <w:rPr>
          <w:sz w:val="20"/>
          <w:szCs w:val="20"/>
          <w:u w:val="single"/>
        </w:rPr>
        <w:t xml:space="preserve">talkers </w:t>
      </w:r>
      <w:r w:rsidR="00C51558" w:rsidRPr="00DF5395">
        <w:rPr>
          <w:sz w:val="20"/>
          <w:szCs w:val="20"/>
          <w:u w:val="single"/>
        </w:rPr>
        <w:t>E</w:t>
      </w:r>
      <w:r w:rsidRPr="00DF5395">
        <w:rPr>
          <w:sz w:val="20"/>
          <w:szCs w:val="20"/>
          <w:u w:val="single"/>
        </w:rPr>
        <w:t>ye</w:t>
      </w:r>
      <w:r w:rsidRPr="00DF5395">
        <w:rPr>
          <w:sz w:val="20"/>
          <w:szCs w:val="20"/>
        </w:rPr>
        <w:t xml:space="preserve"> feature on</w:t>
      </w:r>
      <w:r w:rsidR="00915941" w:rsidRPr="00DF5395">
        <w:rPr>
          <w:sz w:val="20"/>
          <w:szCs w:val="20"/>
        </w:rPr>
        <w:t xml:space="preserve"> Investigation checks as well as perception checks.</w:t>
      </w:r>
    </w:p>
    <w:p w14:paraId="7C6CDBCD" w14:textId="22442F4B" w:rsidR="00C701DB" w:rsidRPr="00DF5395" w:rsidRDefault="00C701DB" w:rsidP="00DA3AFB">
      <w:pPr>
        <w:pStyle w:val="NormalWeb"/>
        <w:numPr>
          <w:ilvl w:val="0"/>
          <w:numId w:val="64"/>
        </w:numPr>
        <w:rPr>
          <w:sz w:val="20"/>
          <w:szCs w:val="20"/>
        </w:rPr>
      </w:pPr>
      <w:r w:rsidRPr="00DF5395">
        <w:rPr>
          <w:sz w:val="20"/>
          <w:szCs w:val="20"/>
        </w:rPr>
        <w:t xml:space="preserve">Whenever you use your </w:t>
      </w:r>
      <w:r w:rsidR="00C51558" w:rsidRPr="00DF5395">
        <w:rPr>
          <w:sz w:val="20"/>
          <w:szCs w:val="20"/>
          <w:u w:val="single"/>
        </w:rPr>
        <w:t>A</w:t>
      </w:r>
      <w:r w:rsidRPr="00DF5395">
        <w:rPr>
          <w:sz w:val="20"/>
          <w:szCs w:val="20"/>
          <w:u w:val="single"/>
        </w:rPr>
        <w:t xml:space="preserve">drenaline </w:t>
      </w:r>
      <w:r w:rsidR="00C51558" w:rsidRPr="00DF5395">
        <w:rPr>
          <w:sz w:val="20"/>
          <w:szCs w:val="20"/>
          <w:u w:val="single"/>
        </w:rPr>
        <w:t>R</w:t>
      </w:r>
      <w:r w:rsidRPr="00DF5395">
        <w:rPr>
          <w:sz w:val="20"/>
          <w:szCs w:val="20"/>
          <w:u w:val="single"/>
        </w:rPr>
        <w:t>ush</w:t>
      </w:r>
      <w:r w:rsidRPr="00DF5395">
        <w:rPr>
          <w:sz w:val="20"/>
          <w:szCs w:val="20"/>
        </w:rPr>
        <w:t xml:space="preserve"> feature you gain advantage on the first attack you make against each unique hostile creature you attack</w:t>
      </w:r>
      <w:r w:rsidR="00DD355C" w:rsidRPr="00DF5395">
        <w:rPr>
          <w:sz w:val="20"/>
          <w:szCs w:val="20"/>
        </w:rPr>
        <w:t xml:space="preserve"> during your first turn in combat</w:t>
      </w:r>
      <w:r w:rsidRPr="00DF5395">
        <w:rPr>
          <w:sz w:val="20"/>
          <w:szCs w:val="20"/>
        </w:rPr>
        <w:t>.</w:t>
      </w:r>
    </w:p>
    <w:p w14:paraId="67187D77" w14:textId="77777777" w:rsidR="00915941" w:rsidRPr="00DF5395" w:rsidRDefault="00915941" w:rsidP="00915941">
      <w:pPr>
        <w:pStyle w:val="NormalWeb"/>
        <w:ind w:left="720"/>
        <w:rPr>
          <w:sz w:val="20"/>
          <w:szCs w:val="20"/>
        </w:rPr>
      </w:pPr>
    </w:p>
    <w:p w14:paraId="25BD559F" w14:textId="682C2ED3" w:rsidR="00915941" w:rsidRPr="00DF5395" w:rsidRDefault="00915941" w:rsidP="00915941">
      <w:pPr>
        <w:pStyle w:val="NormalWeb"/>
        <w:numPr>
          <w:ilvl w:val="0"/>
          <w:numId w:val="62"/>
        </w:numPr>
        <w:rPr>
          <w:sz w:val="20"/>
          <w:szCs w:val="20"/>
        </w:rPr>
      </w:pPr>
      <w:r w:rsidRPr="00DF5395">
        <w:rPr>
          <w:sz w:val="20"/>
          <w:szCs w:val="20"/>
          <w:u w:val="single"/>
        </w:rPr>
        <w:t>Shadowy dodge</w:t>
      </w:r>
      <w:r w:rsidRPr="00DF5395">
        <w:rPr>
          <w:sz w:val="20"/>
          <w:szCs w:val="20"/>
        </w:rPr>
        <w:t xml:space="preserve">: When an attacker that you can see hits you with an attack, you can use your reaction </w:t>
      </w:r>
      <w:r w:rsidR="00C701DB" w:rsidRPr="00DF5395">
        <w:rPr>
          <w:sz w:val="20"/>
          <w:szCs w:val="20"/>
        </w:rPr>
        <w:t xml:space="preserve">and 1 momentum </w:t>
      </w:r>
      <w:r w:rsidRPr="00DF5395">
        <w:rPr>
          <w:sz w:val="20"/>
          <w:szCs w:val="20"/>
        </w:rPr>
        <w:t>to halve the attack’s damage</w:t>
      </w:r>
      <w:r w:rsidRPr="00DF5395">
        <w:rPr>
          <w:rStyle w:val="no-break"/>
          <w:sz w:val="20"/>
          <w:szCs w:val="20"/>
        </w:rPr>
        <w:t xml:space="preserve"> against you.</w:t>
      </w:r>
    </w:p>
    <w:p w14:paraId="4A2BC310" w14:textId="76E4EA08" w:rsidR="005A0F73" w:rsidRPr="00DF5395" w:rsidRDefault="005A0F73" w:rsidP="002E60AE">
      <w:pPr>
        <w:pStyle w:val="NormalWeb"/>
        <w:rPr>
          <w:sz w:val="20"/>
          <w:szCs w:val="20"/>
        </w:rPr>
      </w:pPr>
      <w:r w:rsidRPr="00DF5395">
        <w:rPr>
          <w:sz w:val="20"/>
          <w:szCs w:val="20"/>
        </w:rPr>
        <w:br w:type="page"/>
      </w:r>
    </w:p>
    <w:p w14:paraId="595BF64E" w14:textId="0A87CB35" w:rsidR="005A0F73" w:rsidRPr="00DF5395" w:rsidRDefault="005A0F73" w:rsidP="005A0F73">
      <w:pPr>
        <w:pStyle w:val="Heading2"/>
        <w:rPr>
          <w:rFonts w:ascii="Times New Roman" w:hAnsi="Times New Roman" w:cs="Times New Roman"/>
          <w:w w:val="100"/>
        </w:rPr>
      </w:pPr>
      <w:r w:rsidRPr="00DF5395">
        <w:rPr>
          <w:rFonts w:ascii="Times New Roman" w:hAnsi="Times New Roman" w:cs="Times New Roman"/>
        </w:rPr>
        <w:lastRenderedPageBreak/>
        <w:t>Green Rider</w:t>
      </w:r>
    </w:p>
    <w:p w14:paraId="55ED3B6B" w14:textId="763550D4" w:rsidR="004D0CCE" w:rsidRPr="00DF5395" w:rsidRDefault="005A0F73" w:rsidP="004D0CCE">
      <w:pPr>
        <w:widowControl w:val="0"/>
        <w:autoSpaceDE w:val="0"/>
        <w:autoSpaceDN w:val="0"/>
        <w:adjustRightInd w:val="0"/>
        <w:spacing w:after="200" w:line="276" w:lineRule="auto"/>
        <w:rPr>
          <w:rFonts w:ascii="Times New Roman" w:hAnsi="Times New Roman" w:cs="Times New Roman"/>
          <w:sz w:val="20"/>
        </w:rPr>
      </w:pPr>
      <w:r w:rsidRPr="00DF5395">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4D0CCE" w:rsidRPr="00DF5395" w14:paraId="3BB37DD6" w14:textId="77777777" w:rsidTr="00E73BAC">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090D4F9E" w14:textId="77777777" w:rsidR="004D0CCE" w:rsidRPr="00DF5395" w:rsidRDefault="004D0CCE" w:rsidP="00E73BAC">
            <w:pPr>
              <w:pStyle w:val="5E-TABLECELLCENTERED"/>
              <w:framePr w:wrap="auto"/>
              <w:rPr>
                <w:rStyle w:val="5ECHARBOLD"/>
                <w:rFonts w:ascii="Times New Roman" w:hAnsi="Times New Roman"/>
                <w:sz w:val="20"/>
              </w:rPr>
            </w:pPr>
            <w:r w:rsidRPr="00DF5395">
              <w:rPr>
                <w:rStyle w:val="5ECHARBOLD"/>
                <w:rFonts w:ascii="Times New Roman" w:hAnsi="Times New Roman"/>
                <w:sz w:val="20"/>
              </w:rPr>
              <w:t>Ranger Level</w:t>
            </w:r>
          </w:p>
        </w:tc>
        <w:tc>
          <w:tcPr>
            <w:tcW w:w="3960" w:type="dxa"/>
            <w:tcBorders>
              <w:top w:val="none" w:sz="0" w:space="0" w:color="auto"/>
              <w:left w:val="none" w:sz="0" w:space="0" w:color="auto"/>
              <w:bottom w:val="none" w:sz="0" w:space="0" w:color="auto"/>
              <w:right w:val="none" w:sz="0" w:space="0" w:color="auto"/>
            </w:tcBorders>
          </w:tcPr>
          <w:p w14:paraId="5EB40869" w14:textId="77777777" w:rsidR="004D0CCE" w:rsidRPr="00DF5395" w:rsidRDefault="004D0CCE" w:rsidP="00E73BAC">
            <w:pPr>
              <w:pStyle w:val="5E-TABLECELL"/>
              <w:rPr>
                <w:rStyle w:val="5ECHARBOLD"/>
                <w:rFonts w:ascii="Times New Roman" w:hAnsi="Times New Roman" w:cs="Times New Roman"/>
                <w:sz w:val="20"/>
                <w:szCs w:val="20"/>
              </w:rPr>
            </w:pPr>
            <w:r w:rsidRPr="00DF5395">
              <w:rPr>
                <w:rStyle w:val="5ECHARBOLD"/>
                <w:rFonts w:ascii="Times New Roman" w:hAnsi="Times New Roman" w:cs="Times New Roman"/>
                <w:sz w:val="20"/>
                <w:szCs w:val="20"/>
              </w:rPr>
              <w:t>Feature</w:t>
            </w:r>
          </w:p>
        </w:tc>
      </w:tr>
      <w:tr w:rsidR="004D0CCE" w:rsidRPr="00DF5395" w14:paraId="5B36F131" w14:textId="77777777" w:rsidTr="00E73BAC">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FEF3E7A"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3CAFF4" w14:textId="2301D2AB" w:rsidR="004D0CCE" w:rsidRPr="00DF5395" w:rsidRDefault="001F1304" w:rsidP="00E73BAC">
            <w:pPr>
              <w:widowControl w:val="0"/>
              <w:autoSpaceDE w:val="0"/>
              <w:autoSpaceDN w:val="0"/>
              <w:adjustRightInd w:val="0"/>
              <w:spacing w:after="200" w:line="276" w:lineRule="auto"/>
              <w:rPr>
                <w:rStyle w:val="5ECHARITALIC"/>
                <w:rFonts w:ascii="Times New Roman" w:hAnsi="Times New Roman" w:cs="Times New Roman"/>
                <w:spacing w:val="0"/>
                <w:sz w:val="20"/>
                <w:lang w:val="en"/>
              </w:rPr>
            </w:pPr>
            <w:r w:rsidRPr="00DF5395">
              <w:rPr>
                <w:rFonts w:ascii="Times New Roman" w:hAnsi="Times New Roman" w:cs="Times New Roman"/>
                <w:sz w:val="20"/>
              </w:rPr>
              <w:t>Green rider Spells, Wardens Strike, Wardens Steed</w:t>
            </w:r>
          </w:p>
        </w:tc>
      </w:tr>
      <w:tr w:rsidR="004D0CCE" w:rsidRPr="00DF5395" w14:paraId="27C5E5C0" w14:textId="77777777" w:rsidTr="00E73BAC">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5CFBE90"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lang w:val="en"/>
              </w:rPr>
              <w:t>7th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DCE8B60" w14:textId="11CDD3C6" w:rsidR="004D0CCE" w:rsidRPr="00DF5395" w:rsidRDefault="001F1304" w:rsidP="00E73BAC">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F5395">
              <w:rPr>
                <w:rStyle w:val="5ECHARITALIC"/>
                <w:rFonts w:ascii="Times New Roman" w:hAnsi="Times New Roman" w:cs="Times New Roman"/>
                <w:i w:val="0"/>
                <w:spacing w:val="0"/>
                <w:sz w:val="20"/>
                <w:lang w:val="en"/>
              </w:rPr>
              <w:t>G</w:t>
            </w:r>
            <w:r w:rsidRPr="00DF5395">
              <w:rPr>
                <w:rStyle w:val="5ECHARITALIC"/>
                <w:rFonts w:ascii="Times New Roman" w:hAnsi="Times New Roman" w:cs="Times New Roman"/>
                <w:i w:val="0"/>
                <w:sz w:val="20"/>
                <w:lang w:val="en"/>
              </w:rPr>
              <w:t>reen Riders Veil</w:t>
            </w:r>
          </w:p>
        </w:tc>
      </w:tr>
      <w:tr w:rsidR="004D0CCE" w:rsidRPr="00DF5395" w14:paraId="1DC1A014" w14:textId="77777777" w:rsidTr="00E73BAC">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6E0BC499" w14:textId="77777777" w:rsidR="004D0CCE" w:rsidRPr="00DF5395" w:rsidRDefault="004D0CCE" w:rsidP="00E73BAC">
            <w:pPr>
              <w:pStyle w:val="5E-TABLECELLCENTERED"/>
              <w:framePr w:wrap="auto"/>
              <w:rPr>
                <w:rFonts w:ascii="Times New Roman" w:hAnsi="Times New Roman"/>
                <w:sz w:val="20"/>
                <w:lang w:val="en"/>
              </w:rPr>
            </w:pPr>
            <w:r w:rsidRPr="00DF5395">
              <w:rPr>
                <w:rFonts w:ascii="Times New Roman" w:hAnsi="Times New Roman"/>
                <w:sz w:val="20"/>
                <w:lang w:val="en"/>
              </w:rPr>
              <w:t>11th</w:t>
            </w:r>
          </w:p>
        </w:tc>
        <w:tc>
          <w:tcPr>
            <w:tcW w:w="3960" w:type="dxa"/>
            <w:tcBorders>
              <w:top w:val="single" w:sz="4" w:space="0" w:color="auto"/>
              <w:left w:val="single" w:sz="4" w:space="0" w:color="auto"/>
              <w:bottom w:val="single" w:sz="4" w:space="0" w:color="auto"/>
              <w:right w:val="single" w:sz="4" w:space="0" w:color="auto"/>
            </w:tcBorders>
          </w:tcPr>
          <w:p w14:paraId="54821738" w14:textId="188CBD30" w:rsidR="004D0CCE" w:rsidRPr="00DF5395" w:rsidRDefault="001F1304" w:rsidP="00E73BAC">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F5395">
              <w:rPr>
                <w:rStyle w:val="5ECHARITALIC"/>
                <w:rFonts w:ascii="Times New Roman" w:hAnsi="Times New Roman" w:cs="Times New Roman"/>
                <w:i w:val="0"/>
                <w:spacing w:val="0"/>
                <w:sz w:val="20"/>
                <w:lang w:val="en"/>
              </w:rPr>
              <w:t>M</w:t>
            </w:r>
            <w:r w:rsidRPr="00DF5395">
              <w:rPr>
                <w:rStyle w:val="5ECHARITALIC"/>
                <w:rFonts w:ascii="Times New Roman" w:hAnsi="Times New Roman" w:cs="Times New Roman"/>
                <w:i w:val="0"/>
                <w:sz w:val="20"/>
                <w:lang w:val="en"/>
              </w:rPr>
              <w:t>aster Cavalier, Riders Strike</w:t>
            </w:r>
          </w:p>
        </w:tc>
      </w:tr>
      <w:tr w:rsidR="004D0CCE" w:rsidRPr="00DF5395" w14:paraId="4FCBC42C" w14:textId="77777777" w:rsidTr="00E73BAC">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826E5DA"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lang w:val="en"/>
              </w:rPr>
              <w:t>15th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74C93B7" w14:textId="2B844B3B" w:rsidR="004D0CCE" w:rsidRPr="00DF5395" w:rsidRDefault="001F1304" w:rsidP="00E73BAC">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F5395">
              <w:rPr>
                <w:rStyle w:val="5ECHARITALIC"/>
                <w:rFonts w:ascii="Times New Roman" w:hAnsi="Times New Roman" w:cs="Times New Roman"/>
                <w:i w:val="0"/>
                <w:spacing w:val="0"/>
                <w:sz w:val="20"/>
                <w:lang w:val="en"/>
              </w:rPr>
              <w:t>E</w:t>
            </w:r>
            <w:r w:rsidRPr="00DF5395">
              <w:rPr>
                <w:rStyle w:val="5ECHARITALIC"/>
                <w:rFonts w:ascii="Times New Roman" w:hAnsi="Times New Roman" w:cs="Times New Roman"/>
                <w:i w:val="0"/>
                <w:sz w:val="20"/>
                <w:lang w:val="en"/>
              </w:rPr>
              <w:t>vasion</w:t>
            </w:r>
          </w:p>
        </w:tc>
      </w:tr>
    </w:tbl>
    <w:p w14:paraId="2A0975C6" w14:textId="587ADB65" w:rsidR="0089235B" w:rsidRPr="00DF5395" w:rsidRDefault="0089235B" w:rsidP="0089235B">
      <w:pPr>
        <w:pStyle w:val="Heading4"/>
        <w:rPr>
          <w:rFonts w:ascii="Times New Roman" w:hAnsi="Times New Roman" w:cs="Times New Roman"/>
          <w:sz w:val="20"/>
          <w:szCs w:val="20"/>
        </w:rPr>
      </w:pPr>
      <w:r w:rsidRPr="00DF5395">
        <w:rPr>
          <w:rFonts w:ascii="Times New Roman" w:hAnsi="Times New Roman" w:cs="Times New Roman"/>
          <w:sz w:val="20"/>
          <w:szCs w:val="20"/>
        </w:rPr>
        <w:t>Green rider Spells</w:t>
      </w:r>
    </w:p>
    <w:p w14:paraId="305F4979" w14:textId="59EAAB24" w:rsidR="0089235B" w:rsidRPr="00DF5395" w:rsidRDefault="0089235B" w:rsidP="0089235B">
      <w:pPr>
        <w:pStyle w:val="5E-COREBODYPARA1"/>
        <w:rPr>
          <w:rFonts w:ascii="Times New Roman" w:hAnsi="Times New Roman" w:cs="Times New Roman"/>
          <w:sz w:val="20"/>
        </w:rPr>
      </w:pPr>
      <w:r w:rsidRPr="00DF5395">
        <w:rPr>
          <w:rFonts w:ascii="Times New Roman" w:hAnsi="Times New Roman" w:cs="Times New Roman"/>
          <w:sz w:val="20"/>
        </w:rPr>
        <w:t xml:space="preserve">Starting at 3rd level, you learn an additional spell when you reach certain levels in this class, as shown in </w:t>
      </w:r>
      <w:r w:rsidR="00CD62A0" w:rsidRPr="00DF5395">
        <w:rPr>
          <w:rFonts w:ascii="Times New Roman" w:hAnsi="Times New Roman" w:cs="Times New Roman"/>
          <w:sz w:val="20"/>
        </w:rPr>
        <w:t xml:space="preserve">the </w:t>
      </w:r>
      <w:r w:rsidRPr="00DF5395">
        <w:rPr>
          <w:rFonts w:ascii="Times New Roman" w:hAnsi="Times New Roman" w:cs="Times New Roman"/>
          <w:sz w:val="20"/>
        </w:rPr>
        <w:t>table</w:t>
      </w:r>
      <w:r w:rsidR="00CD62A0" w:rsidRPr="00DF5395">
        <w:rPr>
          <w:rFonts w:ascii="Times New Roman" w:hAnsi="Times New Roman" w:cs="Times New Roman"/>
          <w:sz w:val="20"/>
        </w:rPr>
        <w:t xml:space="preserve"> below</w:t>
      </w:r>
      <w:r w:rsidRPr="00DF5395">
        <w:rPr>
          <w:rFonts w:ascii="Times New Roman" w:hAnsi="Times New Roman" w:cs="Times New Roman"/>
          <w:sz w:val="20"/>
        </w:rPr>
        <w:t>.</w:t>
      </w:r>
      <w:r w:rsidR="00CE4335" w:rsidRPr="00DF5395">
        <w:rPr>
          <w:rFonts w:ascii="Times New Roman" w:hAnsi="Times New Roman" w:cs="Times New Roman"/>
          <w:sz w:val="20"/>
        </w:rPr>
        <w:t xml:space="preserve"> Each spell counts as a ranger spell for you</w:t>
      </w:r>
      <w:r w:rsidR="00CD62A0" w:rsidRPr="00DF5395">
        <w:rPr>
          <w:rFonts w:ascii="Times New Roman" w:hAnsi="Times New Roman" w:cs="Times New Roman"/>
          <w:sz w:val="20"/>
        </w:rPr>
        <w:t xml:space="preserve"> and can be attuned to during a long rest.</w:t>
      </w:r>
    </w:p>
    <w:tbl>
      <w:tblPr>
        <w:tblW w:w="48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5"/>
        <w:gridCol w:w="3920"/>
      </w:tblGrid>
      <w:tr w:rsidR="00B214C8" w:rsidRPr="00DF5395" w14:paraId="5A1E06A3" w14:textId="77777777" w:rsidTr="00B214C8">
        <w:trPr>
          <w:trHeight w:val="223"/>
          <w:tblHeader/>
          <w:tblCellSpacing w:w="15" w:type="dxa"/>
        </w:trPr>
        <w:tc>
          <w:tcPr>
            <w:tcW w:w="0" w:type="auto"/>
            <w:vAlign w:val="center"/>
            <w:hideMark/>
          </w:tcPr>
          <w:p w14:paraId="6F489448" w14:textId="77777777" w:rsidR="007B1F87" w:rsidRPr="00DF5395" w:rsidRDefault="007B1F87" w:rsidP="00E73BAC">
            <w:pPr>
              <w:jc w:val="center"/>
              <w:rPr>
                <w:rFonts w:ascii="Times New Roman" w:hAnsi="Times New Roman" w:cs="Times New Roman"/>
                <w:b/>
                <w:sz w:val="20"/>
              </w:rPr>
            </w:pPr>
            <w:r w:rsidRPr="00DF5395">
              <w:rPr>
                <w:rFonts w:ascii="Times New Roman" w:hAnsi="Times New Roman" w:cs="Times New Roman"/>
                <w:b/>
                <w:bCs w:val="0"/>
                <w:sz w:val="20"/>
              </w:rPr>
              <w:t>Ranger Level</w:t>
            </w:r>
          </w:p>
        </w:tc>
        <w:tc>
          <w:tcPr>
            <w:tcW w:w="3875" w:type="dxa"/>
            <w:vAlign w:val="center"/>
            <w:hideMark/>
          </w:tcPr>
          <w:p w14:paraId="4E6D81EB" w14:textId="77777777" w:rsidR="007B1F87" w:rsidRPr="00DF5395" w:rsidRDefault="007B1F87" w:rsidP="00E73BAC">
            <w:pPr>
              <w:jc w:val="center"/>
              <w:rPr>
                <w:rFonts w:ascii="Times New Roman" w:hAnsi="Times New Roman" w:cs="Times New Roman"/>
                <w:b/>
                <w:bCs w:val="0"/>
                <w:sz w:val="20"/>
              </w:rPr>
            </w:pPr>
            <w:r w:rsidRPr="00DF5395">
              <w:rPr>
                <w:rFonts w:ascii="Times New Roman" w:hAnsi="Times New Roman" w:cs="Times New Roman"/>
                <w:b/>
                <w:bCs w:val="0"/>
                <w:sz w:val="20"/>
              </w:rPr>
              <w:t>Spells</w:t>
            </w:r>
          </w:p>
        </w:tc>
      </w:tr>
      <w:tr w:rsidR="00B214C8" w:rsidRPr="00DF5395" w14:paraId="0C8D34C3" w14:textId="77777777" w:rsidTr="00B214C8">
        <w:trPr>
          <w:trHeight w:val="219"/>
          <w:tblCellSpacing w:w="15" w:type="dxa"/>
        </w:trPr>
        <w:tc>
          <w:tcPr>
            <w:tcW w:w="0" w:type="auto"/>
            <w:vAlign w:val="center"/>
            <w:hideMark/>
          </w:tcPr>
          <w:p w14:paraId="4CF17521" w14:textId="66BB9DF5" w:rsidR="007B1F87" w:rsidRPr="00DF5395" w:rsidRDefault="0089235B" w:rsidP="00E73BAC">
            <w:pPr>
              <w:rPr>
                <w:rFonts w:ascii="Times New Roman" w:hAnsi="Times New Roman" w:cs="Times New Roman"/>
                <w:bCs w:val="0"/>
                <w:sz w:val="20"/>
              </w:rPr>
            </w:pPr>
            <w:r w:rsidRPr="00DF5395">
              <w:rPr>
                <w:rFonts w:ascii="Times New Roman" w:hAnsi="Times New Roman" w:cs="Times New Roman"/>
                <w:sz w:val="20"/>
              </w:rPr>
              <w:t>3rd</w:t>
            </w:r>
          </w:p>
        </w:tc>
        <w:tc>
          <w:tcPr>
            <w:tcW w:w="3875" w:type="dxa"/>
            <w:vAlign w:val="center"/>
            <w:hideMark/>
          </w:tcPr>
          <w:p w14:paraId="66274BA0" w14:textId="6C7902D8" w:rsidR="007B1F87" w:rsidRPr="00DF5395" w:rsidRDefault="00F844FB" w:rsidP="00E73BAC">
            <w:pPr>
              <w:rPr>
                <w:rFonts w:ascii="Times New Roman" w:hAnsi="Times New Roman" w:cs="Times New Roman"/>
                <w:sz w:val="20"/>
              </w:rPr>
            </w:pPr>
            <w:r w:rsidRPr="00DF5395">
              <w:rPr>
                <w:rFonts w:ascii="Times New Roman" w:hAnsi="Times New Roman" w:cs="Times New Roman"/>
                <w:sz w:val="20"/>
              </w:rPr>
              <w:t>Heroism</w:t>
            </w:r>
          </w:p>
        </w:tc>
      </w:tr>
      <w:tr w:rsidR="00B214C8" w:rsidRPr="00DF5395" w14:paraId="50C5DDDF" w14:textId="77777777" w:rsidTr="00B214C8">
        <w:trPr>
          <w:trHeight w:val="234"/>
          <w:tblCellSpacing w:w="15" w:type="dxa"/>
        </w:trPr>
        <w:tc>
          <w:tcPr>
            <w:tcW w:w="0" w:type="auto"/>
            <w:vAlign w:val="center"/>
            <w:hideMark/>
          </w:tcPr>
          <w:p w14:paraId="202DC514" w14:textId="77777777" w:rsidR="007B1F87" w:rsidRPr="00DF5395" w:rsidRDefault="007B1F87" w:rsidP="00E73BAC">
            <w:pPr>
              <w:rPr>
                <w:rFonts w:ascii="Times New Roman" w:hAnsi="Times New Roman" w:cs="Times New Roman"/>
                <w:sz w:val="20"/>
              </w:rPr>
            </w:pPr>
            <w:r w:rsidRPr="00DF5395">
              <w:rPr>
                <w:rFonts w:ascii="Times New Roman" w:hAnsi="Times New Roman" w:cs="Times New Roman"/>
                <w:sz w:val="20"/>
              </w:rPr>
              <w:t>5th</w:t>
            </w:r>
          </w:p>
        </w:tc>
        <w:tc>
          <w:tcPr>
            <w:tcW w:w="3875" w:type="dxa"/>
            <w:vAlign w:val="center"/>
            <w:hideMark/>
          </w:tcPr>
          <w:p w14:paraId="16EE5880" w14:textId="4576DA1E" w:rsidR="007B1F87" w:rsidRPr="00DF5395" w:rsidRDefault="00557C49" w:rsidP="00E73BAC">
            <w:pPr>
              <w:rPr>
                <w:rFonts w:ascii="Times New Roman" w:hAnsi="Times New Roman" w:cs="Times New Roman"/>
                <w:sz w:val="20"/>
              </w:rPr>
            </w:pPr>
            <w:r w:rsidRPr="00DF5395">
              <w:rPr>
                <w:rFonts w:ascii="Times New Roman" w:hAnsi="Times New Roman" w:cs="Times New Roman"/>
                <w:sz w:val="20"/>
              </w:rPr>
              <w:t>Enlarge/Reduce, Find Steed</w:t>
            </w:r>
          </w:p>
        </w:tc>
      </w:tr>
      <w:tr w:rsidR="00B214C8" w:rsidRPr="00DF5395" w14:paraId="08E41808" w14:textId="77777777" w:rsidTr="00B214C8">
        <w:trPr>
          <w:trHeight w:val="219"/>
          <w:tblCellSpacing w:w="15" w:type="dxa"/>
        </w:trPr>
        <w:tc>
          <w:tcPr>
            <w:tcW w:w="0" w:type="auto"/>
            <w:vAlign w:val="center"/>
            <w:hideMark/>
          </w:tcPr>
          <w:p w14:paraId="51DD96C4" w14:textId="77777777" w:rsidR="007B1F87" w:rsidRPr="00DF5395" w:rsidRDefault="007B1F87" w:rsidP="00E73BAC">
            <w:pPr>
              <w:rPr>
                <w:rFonts w:ascii="Times New Roman" w:hAnsi="Times New Roman" w:cs="Times New Roman"/>
                <w:sz w:val="20"/>
              </w:rPr>
            </w:pPr>
            <w:r w:rsidRPr="00DF5395">
              <w:rPr>
                <w:rFonts w:ascii="Times New Roman" w:hAnsi="Times New Roman" w:cs="Times New Roman"/>
                <w:sz w:val="20"/>
              </w:rPr>
              <w:t>9th</w:t>
            </w:r>
          </w:p>
        </w:tc>
        <w:tc>
          <w:tcPr>
            <w:tcW w:w="3875" w:type="dxa"/>
            <w:vAlign w:val="center"/>
            <w:hideMark/>
          </w:tcPr>
          <w:p w14:paraId="3CEDC67A" w14:textId="6B07A6E3" w:rsidR="007B1F87" w:rsidRPr="00DF5395" w:rsidRDefault="00557C49" w:rsidP="00E73BAC">
            <w:pPr>
              <w:rPr>
                <w:rFonts w:ascii="Times New Roman" w:hAnsi="Times New Roman" w:cs="Times New Roman"/>
                <w:sz w:val="20"/>
              </w:rPr>
            </w:pPr>
            <w:r w:rsidRPr="00DF5395">
              <w:rPr>
                <w:rFonts w:ascii="Times New Roman" w:hAnsi="Times New Roman" w:cs="Times New Roman"/>
                <w:sz w:val="20"/>
              </w:rPr>
              <w:t>Fly</w:t>
            </w:r>
          </w:p>
        </w:tc>
      </w:tr>
      <w:tr w:rsidR="00B214C8" w:rsidRPr="00DF5395" w14:paraId="475979B1" w14:textId="77777777" w:rsidTr="00B214C8">
        <w:trPr>
          <w:trHeight w:val="219"/>
          <w:tblCellSpacing w:w="15" w:type="dxa"/>
        </w:trPr>
        <w:tc>
          <w:tcPr>
            <w:tcW w:w="0" w:type="auto"/>
            <w:vAlign w:val="center"/>
            <w:hideMark/>
          </w:tcPr>
          <w:p w14:paraId="317A98FD" w14:textId="77777777" w:rsidR="007B1F87" w:rsidRPr="00DF5395" w:rsidRDefault="007B1F87" w:rsidP="00E73BAC">
            <w:pPr>
              <w:rPr>
                <w:rFonts w:ascii="Times New Roman" w:hAnsi="Times New Roman" w:cs="Times New Roman"/>
                <w:sz w:val="20"/>
              </w:rPr>
            </w:pPr>
            <w:r w:rsidRPr="00DF5395">
              <w:rPr>
                <w:rFonts w:ascii="Times New Roman" w:hAnsi="Times New Roman" w:cs="Times New Roman"/>
                <w:sz w:val="20"/>
              </w:rPr>
              <w:t>13th</w:t>
            </w:r>
          </w:p>
        </w:tc>
        <w:tc>
          <w:tcPr>
            <w:tcW w:w="3875" w:type="dxa"/>
            <w:vAlign w:val="center"/>
            <w:hideMark/>
          </w:tcPr>
          <w:p w14:paraId="474BF096" w14:textId="08B20580" w:rsidR="007B1F87" w:rsidRPr="00DF5395" w:rsidRDefault="00557C49" w:rsidP="00E73BAC">
            <w:pPr>
              <w:rPr>
                <w:rFonts w:ascii="Times New Roman" w:hAnsi="Times New Roman" w:cs="Times New Roman"/>
                <w:sz w:val="20"/>
              </w:rPr>
            </w:pPr>
            <w:r w:rsidRPr="00DF5395">
              <w:rPr>
                <w:rFonts w:ascii="Times New Roman" w:hAnsi="Times New Roman" w:cs="Times New Roman"/>
                <w:sz w:val="20"/>
              </w:rPr>
              <w:t>Freedom of Movement, Find Greater Steed</w:t>
            </w:r>
          </w:p>
        </w:tc>
      </w:tr>
      <w:tr w:rsidR="00B214C8" w:rsidRPr="00DF5395" w14:paraId="6409BC77" w14:textId="77777777" w:rsidTr="00B214C8">
        <w:trPr>
          <w:trHeight w:val="123"/>
          <w:tblCellSpacing w:w="15" w:type="dxa"/>
        </w:trPr>
        <w:tc>
          <w:tcPr>
            <w:tcW w:w="0" w:type="auto"/>
            <w:vAlign w:val="center"/>
            <w:hideMark/>
          </w:tcPr>
          <w:p w14:paraId="4E9E54EA" w14:textId="77777777" w:rsidR="007B1F87" w:rsidRPr="00DF5395" w:rsidRDefault="007B1F87" w:rsidP="00E73BAC">
            <w:pPr>
              <w:rPr>
                <w:rFonts w:ascii="Times New Roman" w:hAnsi="Times New Roman" w:cs="Times New Roman"/>
                <w:sz w:val="20"/>
              </w:rPr>
            </w:pPr>
            <w:r w:rsidRPr="00DF5395">
              <w:rPr>
                <w:rFonts w:ascii="Times New Roman" w:hAnsi="Times New Roman" w:cs="Times New Roman"/>
                <w:sz w:val="20"/>
              </w:rPr>
              <w:t>17th</w:t>
            </w:r>
          </w:p>
        </w:tc>
        <w:tc>
          <w:tcPr>
            <w:tcW w:w="3875" w:type="dxa"/>
            <w:vAlign w:val="center"/>
            <w:hideMark/>
          </w:tcPr>
          <w:p w14:paraId="2B2C7824" w14:textId="2706B35A" w:rsidR="007B1F87" w:rsidRPr="00DF5395" w:rsidRDefault="00B214C8" w:rsidP="00E73BAC">
            <w:pPr>
              <w:rPr>
                <w:rFonts w:ascii="Times New Roman" w:hAnsi="Times New Roman" w:cs="Times New Roman"/>
                <w:sz w:val="20"/>
              </w:rPr>
            </w:pPr>
            <w:r w:rsidRPr="00DF5395">
              <w:rPr>
                <w:rFonts w:ascii="Times New Roman" w:hAnsi="Times New Roman" w:cs="Times New Roman"/>
                <w:sz w:val="20"/>
              </w:rPr>
              <w:t xml:space="preserve">Mislead </w:t>
            </w:r>
          </w:p>
        </w:tc>
      </w:tr>
    </w:tbl>
    <w:p w14:paraId="621E8731" w14:textId="75FD3B7E" w:rsidR="00A03619" w:rsidRPr="00DF5395" w:rsidRDefault="00894E30" w:rsidP="00A03619">
      <w:pPr>
        <w:pStyle w:val="Heading4"/>
        <w:rPr>
          <w:rFonts w:ascii="Times New Roman" w:hAnsi="Times New Roman" w:cs="Times New Roman"/>
          <w:w w:val="100"/>
          <w:sz w:val="28"/>
          <w:szCs w:val="28"/>
        </w:rPr>
      </w:pPr>
      <w:r w:rsidRPr="00DF5395">
        <w:rPr>
          <w:rFonts w:ascii="Times New Roman" w:hAnsi="Times New Roman" w:cs="Times New Roman"/>
          <w:sz w:val="28"/>
          <w:szCs w:val="28"/>
        </w:rPr>
        <w:t>Additional Tools</w:t>
      </w:r>
    </w:p>
    <w:p w14:paraId="56698F7C" w14:textId="647A6EE8" w:rsidR="00B214C8" w:rsidRPr="00DF5395" w:rsidRDefault="00A03619" w:rsidP="00A03619">
      <w:pPr>
        <w:pStyle w:val="NormalWeb"/>
        <w:rPr>
          <w:sz w:val="20"/>
          <w:szCs w:val="20"/>
        </w:rPr>
      </w:pPr>
      <w:r w:rsidRPr="00DF5395">
        <w:rPr>
          <w:sz w:val="20"/>
          <w:szCs w:val="20"/>
        </w:rPr>
        <w:t xml:space="preserve">Starting at 3rd level, </w:t>
      </w:r>
      <w:r w:rsidR="00894E30" w:rsidRPr="00DF5395">
        <w:rPr>
          <w:sz w:val="20"/>
          <w:szCs w:val="20"/>
        </w:rPr>
        <w:t xml:space="preserve">you gain </w:t>
      </w:r>
      <w:r w:rsidR="009A5C38" w:rsidRPr="00DF5395">
        <w:rPr>
          <w:sz w:val="20"/>
          <w:szCs w:val="20"/>
        </w:rPr>
        <w:t>proficiency</w:t>
      </w:r>
      <w:r w:rsidR="00894E30" w:rsidRPr="00DF5395">
        <w:rPr>
          <w:sz w:val="20"/>
          <w:szCs w:val="20"/>
        </w:rPr>
        <w:t xml:space="preserve"> with</w:t>
      </w:r>
      <w:r w:rsidR="009A5C38" w:rsidRPr="00DF5395">
        <w:rPr>
          <w:sz w:val="20"/>
          <w:szCs w:val="20"/>
        </w:rPr>
        <w:t xml:space="preserve"> land vehicles and water vehicles. Double your proficiency bonus with those tools.</w:t>
      </w:r>
    </w:p>
    <w:p w14:paraId="3DF48945" w14:textId="228A5ECA" w:rsidR="00AC0D94" w:rsidRPr="00DF5395" w:rsidRDefault="00AC0D94" w:rsidP="00AC0D94">
      <w:pPr>
        <w:pStyle w:val="Heading4"/>
        <w:rPr>
          <w:rFonts w:ascii="Times New Roman" w:hAnsi="Times New Roman" w:cs="Times New Roman"/>
          <w:w w:val="100"/>
          <w:sz w:val="28"/>
          <w:szCs w:val="28"/>
        </w:rPr>
      </w:pPr>
      <w:r w:rsidRPr="00DF5395">
        <w:rPr>
          <w:rFonts w:ascii="Times New Roman" w:hAnsi="Times New Roman" w:cs="Times New Roman"/>
          <w:sz w:val="28"/>
          <w:szCs w:val="28"/>
        </w:rPr>
        <w:t>Wardens Strike</w:t>
      </w:r>
    </w:p>
    <w:p w14:paraId="6942E665" w14:textId="76E5C0A8" w:rsidR="00AC0D94" w:rsidRPr="00DF5395" w:rsidRDefault="00AC0D94" w:rsidP="00AC0D94">
      <w:pPr>
        <w:pStyle w:val="NormalWeb"/>
        <w:rPr>
          <w:sz w:val="20"/>
          <w:szCs w:val="20"/>
        </w:rPr>
      </w:pPr>
      <w:r w:rsidRPr="00DF5395">
        <w:rPr>
          <w:sz w:val="20"/>
          <w:szCs w:val="20"/>
        </w:rPr>
        <w:t>Starting at 3rd level, once per turn whenever you</w:t>
      </w:r>
      <w:r w:rsidR="006C309E" w:rsidRPr="00DF5395">
        <w:rPr>
          <w:sz w:val="20"/>
          <w:szCs w:val="20"/>
        </w:rPr>
        <w:t xml:space="preserve"> or your mount</w:t>
      </w:r>
      <w:r w:rsidRPr="00DF5395">
        <w:rPr>
          <w:sz w:val="20"/>
          <w:szCs w:val="20"/>
        </w:rPr>
        <w:t xml:space="preserve"> make a</w:t>
      </w:r>
      <w:r w:rsidR="000C6E7A" w:rsidRPr="00DF5395">
        <w:rPr>
          <w:sz w:val="20"/>
          <w:szCs w:val="20"/>
        </w:rPr>
        <w:t xml:space="preserve"> melee</w:t>
      </w:r>
      <w:r w:rsidRPr="00DF5395">
        <w:rPr>
          <w:sz w:val="20"/>
          <w:szCs w:val="20"/>
        </w:rPr>
        <w:t xml:space="preserve"> weapon attack against creature effected by your hunter’s mark spell you gain advantage on that attack. </w:t>
      </w:r>
    </w:p>
    <w:p w14:paraId="6A5E0BB1" w14:textId="3E3AA42A" w:rsidR="00AC0D94" w:rsidRPr="00DF5395" w:rsidRDefault="00AC0D94" w:rsidP="00AC0D94">
      <w:pPr>
        <w:pStyle w:val="NormalWeb"/>
        <w:rPr>
          <w:i/>
          <w:iCs/>
          <w:sz w:val="20"/>
          <w:szCs w:val="20"/>
        </w:rPr>
      </w:pPr>
      <w:r w:rsidRPr="00DF5395">
        <w:rPr>
          <w:sz w:val="20"/>
          <w:szCs w:val="20"/>
        </w:rPr>
        <w:t xml:space="preserve">Or </w:t>
      </w:r>
      <w:r w:rsidRPr="00DF5395">
        <w:rPr>
          <w:i/>
          <w:iCs/>
          <w:sz w:val="20"/>
          <w:szCs w:val="20"/>
        </w:rPr>
        <w:t>(these options share a total number of uses)</w:t>
      </w:r>
    </w:p>
    <w:p w14:paraId="4DCC9ECA" w14:textId="774BBE18" w:rsidR="00AC0D94" w:rsidRPr="00DF5395" w:rsidRDefault="00AC0D94" w:rsidP="00A03619">
      <w:pPr>
        <w:pStyle w:val="NormalWeb"/>
        <w:rPr>
          <w:sz w:val="20"/>
          <w:szCs w:val="20"/>
        </w:rPr>
      </w:pPr>
      <w:r w:rsidRPr="00DF5395">
        <w:rPr>
          <w:sz w:val="20"/>
          <w:szCs w:val="20"/>
        </w:rPr>
        <w:t>Once per turn when you</w:t>
      </w:r>
      <w:r w:rsidR="006C309E" w:rsidRPr="00DF5395">
        <w:rPr>
          <w:sz w:val="20"/>
          <w:szCs w:val="20"/>
        </w:rPr>
        <w:t xml:space="preserve"> or your mount</w:t>
      </w:r>
      <w:r w:rsidRPr="00DF5395">
        <w:rPr>
          <w:sz w:val="20"/>
          <w:szCs w:val="20"/>
        </w:rPr>
        <w:t xml:space="preserve"> hit a creature</w:t>
      </w:r>
      <w:r w:rsidR="006C309E" w:rsidRPr="00DF5395">
        <w:rPr>
          <w:sz w:val="20"/>
          <w:szCs w:val="20"/>
        </w:rPr>
        <w:t xml:space="preserve"> with a</w:t>
      </w:r>
      <w:r w:rsidR="000C6E7A" w:rsidRPr="00DF5395">
        <w:rPr>
          <w:sz w:val="20"/>
          <w:szCs w:val="20"/>
        </w:rPr>
        <w:t xml:space="preserve"> melee </w:t>
      </w:r>
      <w:r w:rsidR="006C309E" w:rsidRPr="00DF5395">
        <w:rPr>
          <w:sz w:val="20"/>
          <w:szCs w:val="20"/>
        </w:rPr>
        <w:t>weapon attack</w:t>
      </w:r>
      <w:r w:rsidRPr="00DF5395">
        <w:rPr>
          <w:sz w:val="20"/>
          <w:szCs w:val="20"/>
        </w:rPr>
        <w:t xml:space="preserve"> that is restrained by your ensnaring strike spell you deal an additional 1d</w:t>
      </w:r>
      <w:r w:rsidR="00557C49" w:rsidRPr="00DF5395">
        <w:rPr>
          <w:sz w:val="20"/>
          <w:szCs w:val="20"/>
        </w:rPr>
        <w:t>8</w:t>
      </w:r>
      <w:r w:rsidRPr="00DF5395">
        <w:rPr>
          <w:sz w:val="20"/>
          <w:szCs w:val="20"/>
        </w:rPr>
        <w:t xml:space="preserve"> damage to that creature.</w:t>
      </w:r>
    </w:p>
    <w:p w14:paraId="05CEAD22" w14:textId="26DF3F0B" w:rsidR="00AC0D94" w:rsidRPr="00DF5395" w:rsidRDefault="00AC0D94" w:rsidP="00A03619">
      <w:pPr>
        <w:pStyle w:val="NormalWeb"/>
        <w:rPr>
          <w:sz w:val="20"/>
          <w:szCs w:val="20"/>
        </w:rPr>
      </w:pPr>
      <w:r w:rsidRPr="00DF5395">
        <w:rPr>
          <w:sz w:val="20"/>
          <w:szCs w:val="20"/>
        </w:rPr>
        <w:t>You may use this feature a number of times equal to your wisdom modifier and you regain all expended uses of it when you finish a long rest.</w:t>
      </w:r>
    </w:p>
    <w:p w14:paraId="6C48DBE0" w14:textId="140090B2" w:rsidR="0089235B" w:rsidRPr="00DF5395" w:rsidRDefault="0089235B" w:rsidP="0089235B">
      <w:pPr>
        <w:pStyle w:val="Heading4"/>
        <w:rPr>
          <w:rFonts w:ascii="Times New Roman" w:hAnsi="Times New Roman" w:cs="Times New Roman"/>
          <w:w w:val="100"/>
          <w:sz w:val="28"/>
          <w:szCs w:val="28"/>
        </w:rPr>
      </w:pPr>
      <w:r w:rsidRPr="00DF5395">
        <w:rPr>
          <w:rFonts w:ascii="Times New Roman" w:hAnsi="Times New Roman" w:cs="Times New Roman"/>
          <w:sz w:val="28"/>
          <w:szCs w:val="28"/>
        </w:rPr>
        <w:t>Wardens Steed</w:t>
      </w:r>
    </w:p>
    <w:p w14:paraId="07547A51" w14:textId="718EC63F" w:rsidR="001C44C4" w:rsidRPr="00DF5395" w:rsidRDefault="0089235B" w:rsidP="0089235B">
      <w:pPr>
        <w:pStyle w:val="NormalWeb"/>
        <w:rPr>
          <w:sz w:val="20"/>
          <w:szCs w:val="20"/>
        </w:rPr>
      </w:pPr>
      <w:r w:rsidRPr="00DF5395">
        <w:rPr>
          <w:sz w:val="20"/>
          <w:szCs w:val="20"/>
        </w:rPr>
        <w:t xml:space="preserve">Starting at 3rd level, whenever you finish a long </w:t>
      </w:r>
      <w:r w:rsidR="00A03619" w:rsidRPr="00DF5395">
        <w:rPr>
          <w:sz w:val="20"/>
          <w:szCs w:val="20"/>
        </w:rPr>
        <w:t>rest,</w:t>
      </w:r>
      <w:r w:rsidRPr="00DF5395">
        <w:rPr>
          <w:sz w:val="20"/>
          <w:szCs w:val="20"/>
        </w:rPr>
        <w:t xml:space="preserve"> you may perform a ritual to cast the “Find Steed” spell without expending a spell slot.</w:t>
      </w:r>
      <w:r w:rsidR="001C44C4" w:rsidRPr="00DF5395">
        <w:rPr>
          <w:sz w:val="20"/>
          <w:szCs w:val="20"/>
        </w:rPr>
        <w:t xml:space="preserve"> </w:t>
      </w:r>
      <w:r w:rsidR="00A03619" w:rsidRPr="00DF5395">
        <w:rPr>
          <w:i/>
          <w:iCs/>
          <w:sz w:val="20"/>
          <w:szCs w:val="20"/>
        </w:rPr>
        <w:t>Your dm may allow you to bond with more creatures than listed in the initial spell of “Find Steed” or “Find Greater Steed” such as if you want to ride a beast or elemental.</w:t>
      </w:r>
    </w:p>
    <w:p w14:paraId="42280F45" w14:textId="54F51D45" w:rsidR="0089235B" w:rsidRPr="00DF5395" w:rsidRDefault="001C44C4" w:rsidP="0089235B">
      <w:pPr>
        <w:pStyle w:val="NormalWeb"/>
        <w:rPr>
          <w:sz w:val="20"/>
          <w:szCs w:val="20"/>
        </w:rPr>
      </w:pPr>
      <w:r w:rsidRPr="00DF5395">
        <w:rPr>
          <w:sz w:val="20"/>
          <w:szCs w:val="20"/>
        </w:rPr>
        <w:t>Steeds summoned by</w:t>
      </w:r>
      <w:r w:rsidR="00C8457B" w:rsidRPr="00DF5395">
        <w:rPr>
          <w:sz w:val="20"/>
          <w:szCs w:val="20"/>
        </w:rPr>
        <w:t xml:space="preserve"> the rangers</w:t>
      </w:r>
      <w:r w:rsidRPr="00DF5395">
        <w:rPr>
          <w:sz w:val="20"/>
          <w:szCs w:val="20"/>
        </w:rPr>
        <w:t xml:space="preserve"> “Find Steed” or “Find Greater Steed”</w:t>
      </w:r>
      <w:r w:rsidR="00AB3EEF" w:rsidRPr="00DF5395">
        <w:rPr>
          <w:sz w:val="20"/>
          <w:szCs w:val="20"/>
        </w:rPr>
        <w:t xml:space="preserve"> do not count against the familiar limit and</w:t>
      </w:r>
      <w:r w:rsidRPr="00DF5395">
        <w:rPr>
          <w:sz w:val="20"/>
          <w:szCs w:val="20"/>
        </w:rPr>
        <w:t xml:space="preserve"> gain the following additional properties while you are not incapacitated.</w:t>
      </w:r>
    </w:p>
    <w:p w14:paraId="0F084075" w14:textId="5999A97D" w:rsidR="001C44C4" w:rsidRPr="00DF5395" w:rsidRDefault="002F2DB9" w:rsidP="001C44C4">
      <w:pPr>
        <w:pStyle w:val="NormalWeb"/>
        <w:numPr>
          <w:ilvl w:val="0"/>
          <w:numId w:val="61"/>
        </w:numPr>
        <w:rPr>
          <w:sz w:val="20"/>
          <w:szCs w:val="20"/>
        </w:rPr>
      </w:pPr>
      <w:r w:rsidRPr="00DF5395">
        <w:rPr>
          <w:sz w:val="20"/>
          <w:szCs w:val="20"/>
        </w:rPr>
        <w:t>While you are mounted on them, t</w:t>
      </w:r>
      <w:r w:rsidR="001C44C4" w:rsidRPr="00DF5395">
        <w:rPr>
          <w:sz w:val="20"/>
          <w:szCs w:val="20"/>
        </w:rPr>
        <w:t xml:space="preserve">hey are protected by a natures veil preventing them from coming to direct harm. Reduce all damage the creature would take to </w:t>
      </w:r>
      <w:r w:rsidRPr="00DF5395">
        <w:rPr>
          <w:sz w:val="20"/>
          <w:szCs w:val="20"/>
        </w:rPr>
        <w:t>0</w:t>
      </w:r>
      <w:r w:rsidR="001C44C4" w:rsidRPr="00DF5395">
        <w:rPr>
          <w:sz w:val="20"/>
          <w:szCs w:val="20"/>
        </w:rPr>
        <w:t>.</w:t>
      </w:r>
    </w:p>
    <w:p w14:paraId="61F15EBB" w14:textId="52E14AE6" w:rsidR="00AC0D94" w:rsidRPr="00DF5395" w:rsidRDefault="00AC0D94" w:rsidP="001C44C4">
      <w:pPr>
        <w:pStyle w:val="NormalWeb"/>
        <w:numPr>
          <w:ilvl w:val="0"/>
          <w:numId w:val="61"/>
        </w:numPr>
        <w:rPr>
          <w:sz w:val="20"/>
          <w:szCs w:val="20"/>
        </w:rPr>
      </w:pPr>
      <w:r w:rsidRPr="00DF5395">
        <w:rPr>
          <w:sz w:val="20"/>
          <w:szCs w:val="20"/>
        </w:rPr>
        <w:t>Your steed cannot take any action other than the dash or disengage action.</w:t>
      </w:r>
    </w:p>
    <w:p w14:paraId="2400F8E8" w14:textId="13770015" w:rsidR="001C44C4" w:rsidRPr="00DF5395" w:rsidRDefault="001C44C4" w:rsidP="001C44C4">
      <w:pPr>
        <w:pStyle w:val="NormalWeb"/>
        <w:numPr>
          <w:ilvl w:val="0"/>
          <w:numId w:val="61"/>
        </w:numPr>
        <w:rPr>
          <w:sz w:val="20"/>
          <w:szCs w:val="20"/>
        </w:rPr>
      </w:pPr>
      <w:r w:rsidRPr="00DF5395">
        <w:rPr>
          <w:sz w:val="20"/>
          <w:szCs w:val="20"/>
        </w:rPr>
        <w:t>They share your turn in combat instead of normal. You may choose which order you and your steed act and can interchange parts of your turns.</w:t>
      </w:r>
    </w:p>
    <w:p w14:paraId="6CEAE451" w14:textId="0BA5F1C6" w:rsidR="001C44C4" w:rsidRPr="00DF5395" w:rsidRDefault="00AC0D94" w:rsidP="001C44C4">
      <w:pPr>
        <w:pStyle w:val="NormalWeb"/>
        <w:numPr>
          <w:ilvl w:val="0"/>
          <w:numId w:val="61"/>
        </w:numPr>
        <w:rPr>
          <w:sz w:val="20"/>
          <w:szCs w:val="20"/>
        </w:rPr>
      </w:pPr>
      <w:r w:rsidRPr="00DF5395">
        <w:rPr>
          <w:sz w:val="20"/>
          <w:szCs w:val="20"/>
        </w:rPr>
        <w:t>Y</w:t>
      </w:r>
      <w:r w:rsidR="001C44C4" w:rsidRPr="00DF5395">
        <w:rPr>
          <w:sz w:val="20"/>
          <w:szCs w:val="20"/>
        </w:rPr>
        <w:t xml:space="preserve">ou can </w:t>
      </w:r>
      <w:r w:rsidR="00A03619" w:rsidRPr="00DF5395">
        <w:rPr>
          <w:sz w:val="20"/>
          <w:szCs w:val="20"/>
        </w:rPr>
        <w:t>replace any weapon attack</w:t>
      </w:r>
      <w:r w:rsidR="001C44C4" w:rsidRPr="00DF5395">
        <w:rPr>
          <w:sz w:val="20"/>
          <w:szCs w:val="20"/>
        </w:rPr>
        <w:t xml:space="preserve"> to command the creature to make a weapon attack using its natural weapons. This attack is a melee attack that</w:t>
      </w:r>
      <w:r w:rsidR="00A03619" w:rsidRPr="00DF5395">
        <w:rPr>
          <w:sz w:val="20"/>
          <w:szCs w:val="20"/>
        </w:rPr>
        <w:t xml:space="preserve"> deals 2d6 and</w:t>
      </w:r>
      <w:r w:rsidR="001C44C4" w:rsidRPr="00DF5395">
        <w:rPr>
          <w:sz w:val="20"/>
          <w:szCs w:val="20"/>
        </w:rPr>
        <w:t xml:space="preserve"> uses your wisdom modifier for attack and damage rolls</w:t>
      </w:r>
      <w:r w:rsidR="00A03619" w:rsidRPr="00DF5395">
        <w:rPr>
          <w:sz w:val="20"/>
          <w:szCs w:val="20"/>
        </w:rPr>
        <w:t>.</w:t>
      </w:r>
      <w:r w:rsidR="00FF229D" w:rsidRPr="00DF5395">
        <w:rPr>
          <w:sz w:val="20"/>
          <w:szCs w:val="20"/>
        </w:rPr>
        <w:t xml:space="preserve"> </w:t>
      </w:r>
    </w:p>
    <w:p w14:paraId="7DA6FC0B" w14:textId="447D820F" w:rsidR="00B214C8" w:rsidRPr="00DF5395" w:rsidRDefault="00B214C8" w:rsidP="001C44C4">
      <w:pPr>
        <w:pStyle w:val="NormalWeb"/>
        <w:numPr>
          <w:ilvl w:val="0"/>
          <w:numId w:val="61"/>
        </w:numPr>
        <w:rPr>
          <w:sz w:val="20"/>
          <w:szCs w:val="20"/>
        </w:rPr>
      </w:pPr>
      <w:r w:rsidRPr="00DF5395">
        <w:rPr>
          <w:sz w:val="20"/>
          <w:szCs w:val="20"/>
        </w:rPr>
        <w:t>At 17th level whenever you cast the mislead spell it also creates an illusionary duplicate of your mount</w:t>
      </w:r>
      <w:r w:rsidR="00AB6E44" w:rsidRPr="00DF5395">
        <w:rPr>
          <w:sz w:val="20"/>
          <w:szCs w:val="20"/>
        </w:rPr>
        <w:t>, you mount also becomes invisible</w:t>
      </w:r>
      <w:r w:rsidRPr="00DF5395">
        <w:rPr>
          <w:sz w:val="20"/>
          <w:szCs w:val="20"/>
        </w:rPr>
        <w:t>.</w:t>
      </w:r>
    </w:p>
    <w:p w14:paraId="20CEC1E8" w14:textId="767EF7A6" w:rsidR="00FF229D" w:rsidRPr="00DF5395" w:rsidRDefault="00A92E8F" w:rsidP="00FF229D">
      <w:pPr>
        <w:pStyle w:val="Heading4"/>
        <w:rPr>
          <w:rFonts w:ascii="Times New Roman" w:hAnsi="Times New Roman" w:cs="Times New Roman"/>
          <w:w w:val="100"/>
          <w:sz w:val="28"/>
          <w:szCs w:val="28"/>
        </w:rPr>
      </w:pPr>
      <w:r w:rsidRPr="00DF5395">
        <w:rPr>
          <w:rFonts w:ascii="Times New Roman" w:hAnsi="Times New Roman" w:cs="Times New Roman"/>
          <w:sz w:val="28"/>
          <w:szCs w:val="28"/>
        </w:rPr>
        <w:t xml:space="preserve">Green </w:t>
      </w:r>
      <w:r w:rsidR="00FF229D" w:rsidRPr="00DF5395">
        <w:rPr>
          <w:rFonts w:ascii="Times New Roman" w:hAnsi="Times New Roman" w:cs="Times New Roman"/>
          <w:sz w:val="28"/>
          <w:szCs w:val="28"/>
        </w:rPr>
        <w:t>R</w:t>
      </w:r>
      <w:r w:rsidRPr="00DF5395">
        <w:rPr>
          <w:rFonts w:ascii="Times New Roman" w:hAnsi="Times New Roman" w:cs="Times New Roman"/>
          <w:sz w:val="28"/>
          <w:szCs w:val="28"/>
        </w:rPr>
        <w:t xml:space="preserve">iders </w:t>
      </w:r>
      <w:r w:rsidR="002F2DB9" w:rsidRPr="00DF5395">
        <w:rPr>
          <w:rFonts w:ascii="Times New Roman" w:hAnsi="Times New Roman" w:cs="Times New Roman"/>
          <w:sz w:val="28"/>
          <w:szCs w:val="28"/>
        </w:rPr>
        <w:t>Veil</w:t>
      </w:r>
    </w:p>
    <w:p w14:paraId="36F1B31B" w14:textId="5775D748" w:rsidR="00FF229D" w:rsidRPr="00DF5395" w:rsidRDefault="00FF229D" w:rsidP="00FF229D">
      <w:pPr>
        <w:pStyle w:val="NormalWeb"/>
        <w:rPr>
          <w:sz w:val="20"/>
          <w:szCs w:val="20"/>
        </w:rPr>
      </w:pPr>
      <w:r w:rsidRPr="00DF5395">
        <w:rPr>
          <w:sz w:val="20"/>
          <w:szCs w:val="20"/>
        </w:rPr>
        <w:t xml:space="preserve">Starting at 7th level, </w:t>
      </w:r>
      <w:r w:rsidR="00A92E8F" w:rsidRPr="00DF5395">
        <w:rPr>
          <w:sz w:val="20"/>
          <w:szCs w:val="20"/>
        </w:rPr>
        <w:t>whenever you or your mount are subjected to a</w:t>
      </w:r>
      <w:r w:rsidR="00DC31B8" w:rsidRPr="00DF5395">
        <w:rPr>
          <w:sz w:val="20"/>
          <w:szCs w:val="20"/>
        </w:rPr>
        <w:t xml:space="preserve"> spell or</w:t>
      </w:r>
      <w:r w:rsidR="00A92E8F" w:rsidRPr="00DF5395">
        <w:rPr>
          <w:sz w:val="20"/>
          <w:szCs w:val="20"/>
        </w:rPr>
        <w:t xml:space="preserve"> effect that would paralyze, stun, frighten, or reduce your or your mounts movement speed you ignore that part of the effect. You can only do this once per short </w:t>
      </w:r>
      <w:r w:rsidR="00DC31B8" w:rsidRPr="00DF5395">
        <w:rPr>
          <w:sz w:val="20"/>
          <w:szCs w:val="20"/>
        </w:rPr>
        <w:t xml:space="preserve">or long </w:t>
      </w:r>
      <w:r w:rsidR="00A92E8F" w:rsidRPr="00DF5395">
        <w:rPr>
          <w:sz w:val="20"/>
          <w:szCs w:val="20"/>
        </w:rPr>
        <w:t xml:space="preserve">rest. </w:t>
      </w:r>
      <w:r w:rsidR="00DC31B8" w:rsidRPr="00DF5395">
        <w:rPr>
          <w:sz w:val="20"/>
          <w:szCs w:val="20"/>
        </w:rPr>
        <w:t>You may use this feature twice between rests at 15th level.</w:t>
      </w:r>
    </w:p>
    <w:p w14:paraId="7E90FBF2" w14:textId="6B72BA99" w:rsidR="00443842" w:rsidRPr="00DF5395" w:rsidRDefault="00443842" w:rsidP="00FF229D">
      <w:pPr>
        <w:pStyle w:val="NormalWeb"/>
        <w:rPr>
          <w:sz w:val="20"/>
          <w:szCs w:val="20"/>
        </w:rPr>
      </w:pPr>
      <w:r w:rsidRPr="00DF5395">
        <w:rPr>
          <w:sz w:val="20"/>
          <w:szCs w:val="20"/>
        </w:rPr>
        <w:t>Your Mount may use your saving throws in place of its own</w:t>
      </w:r>
      <w:r w:rsidR="00F844FB" w:rsidRPr="00DF5395">
        <w:rPr>
          <w:sz w:val="20"/>
          <w:szCs w:val="20"/>
        </w:rPr>
        <w:t xml:space="preserve"> when </w:t>
      </w:r>
      <w:r w:rsidR="00817336" w:rsidRPr="00DF5395">
        <w:rPr>
          <w:sz w:val="20"/>
          <w:szCs w:val="20"/>
        </w:rPr>
        <w:t>it’s</w:t>
      </w:r>
      <w:r w:rsidR="00F844FB" w:rsidRPr="00DF5395">
        <w:rPr>
          <w:sz w:val="20"/>
          <w:szCs w:val="20"/>
        </w:rPr>
        <w:t xml:space="preserve"> forced to make a save while you are mounted on it</w:t>
      </w:r>
      <w:r w:rsidRPr="00DF5395">
        <w:rPr>
          <w:sz w:val="20"/>
          <w:szCs w:val="20"/>
        </w:rPr>
        <w:t>.</w:t>
      </w:r>
    </w:p>
    <w:p w14:paraId="18BB3FBC" w14:textId="31CFA69B" w:rsidR="00DC31B8" w:rsidRPr="00DF5395" w:rsidRDefault="00DC31B8" w:rsidP="00DC31B8">
      <w:pPr>
        <w:pStyle w:val="Heading4"/>
        <w:rPr>
          <w:rFonts w:ascii="Times New Roman" w:hAnsi="Times New Roman" w:cs="Times New Roman"/>
          <w:w w:val="100"/>
          <w:sz w:val="28"/>
          <w:szCs w:val="28"/>
        </w:rPr>
      </w:pPr>
      <w:r w:rsidRPr="00DF5395">
        <w:rPr>
          <w:rFonts w:ascii="Times New Roman" w:hAnsi="Times New Roman" w:cs="Times New Roman"/>
          <w:sz w:val="28"/>
          <w:szCs w:val="28"/>
        </w:rPr>
        <w:t>Master Cavalier</w:t>
      </w:r>
    </w:p>
    <w:p w14:paraId="0A6FB77A" w14:textId="2F59A2A8" w:rsidR="00DC31B8" w:rsidRPr="00DF5395" w:rsidRDefault="00DC31B8" w:rsidP="00DC31B8">
      <w:pPr>
        <w:pStyle w:val="NormalWeb"/>
        <w:rPr>
          <w:sz w:val="20"/>
          <w:szCs w:val="20"/>
        </w:rPr>
      </w:pPr>
      <w:r w:rsidRPr="00DF5395">
        <w:rPr>
          <w:sz w:val="20"/>
          <w:szCs w:val="20"/>
        </w:rPr>
        <w:t xml:space="preserve">Starting at 11th level, you cannot be knocked off your mount unless you chose to be by any spell or effect if you not incapacitated. If a spell or effect would teleport you or your mount you may follow your mount as part of that effect if you are mounted on it. </w:t>
      </w:r>
    </w:p>
    <w:p w14:paraId="6547FEF8" w14:textId="51845DA5" w:rsidR="00DC31B8" w:rsidRPr="00DF5395" w:rsidRDefault="00DC31B8" w:rsidP="00DC31B8">
      <w:pPr>
        <w:pStyle w:val="NormalWeb"/>
        <w:rPr>
          <w:sz w:val="20"/>
          <w:szCs w:val="20"/>
        </w:rPr>
      </w:pPr>
      <w:r w:rsidRPr="00DF5395">
        <w:rPr>
          <w:sz w:val="20"/>
          <w:szCs w:val="20"/>
        </w:rPr>
        <w:t>You may cast “find steed” and “find greater steed” as an action instead of its usual casting time.</w:t>
      </w:r>
    </w:p>
    <w:p w14:paraId="4F22D9CE" w14:textId="1BAA1BC9" w:rsidR="00FF229D" w:rsidRPr="00DF5395" w:rsidRDefault="00FF229D" w:rsidP="00FF229D">
      <w:pPr>
        <w:pStyle w:val="Heading4"/>
        <w:rPr>
          <w:rFonts w:ascii="Times New Roman" w:hAnsi="Times New Roman" w:cs="Times New Roman"/>
          <w:w w:val="100"/>
          <w:sz w:val="28"/>
          <w:szCs w:val="28"/>
        </w:rPr>
      </w:pPr>
      <w:r w:rsidRPr="00DF5395">
        <w:rPr>
          <w:rFonts w:ascii="Times New Roman" w:hAnsi="Times New Roman" w:cs="Times New Roman"/>
          <w:sz w:val="28"/>
          <w:szCs w:val="28"/>
        </w:rPr>
        <w:lastRenderedPageBreak/>
        <w:t>R</w:t>
      </w:r>
      <w:r w:rsidR="00AB6E44" w:rsidRPr="00DF5395">
        <w:rPr>
          <w:rFonts w:ascii="Times New Roman" w:hAnsi="Times New Roman" w:cs="Times New Roman"/>
          <w:sz w:val="28"/>
          <w:szCs w:val="28"/>
        </w:rPr>
        <w:t>a</w:t>
      </w:r>
      <w:r w:rsidRPr="00DF5395">
        <w:rPr>
          <w:rFonts w:ascii="Times New Roman" w:hAnsi="Times New Roman" w:cs="Times New Roman"/>
          <w:sz w:val="28"/>
          <w:szCs w:val="28"/>
        </w:rPr>
        <w:t>iders Strike</w:t>
      </w:r>
    </w:p>
    <w:p w14:paraId="01B86DFD" w14:textId="6B89AC76" w:rsidR="007B0333" w:rsidRPr="00DF5395" w:rsidRDefault="00FF229D" w:rsidP="00FF229D">
      <w:pPr>
        <w:pStyle w:val="NormalWeb"/>
        <w:rPr>
          <w:sz w:val="20"/>
          <w:szCs w:val="20"/>
        </w:rPr>
      </w:pPr>
      <w:r w:rsidRPr="00DF5395">
        <w:rPr>
          <w:sz w:val="20"/>
          <w:szCs w:val="20"/>
        </w:rPr>
        <w:t>Starting at 1</w:t>
      </w:r>
      <w:r w:rsidR="00CD1671" w:rsidRPr="00DF5395">
        <w:rPr>
          <w:sz w:val="20"/>
          <w:szCs w:val="20"/>
        </w:rPr>
        <w:t>1</w:t>
      </w:r>
      <w:r w:rsidRPr="00DF5395">
        <w:rPr>
          <w:sz w:val="20"/>
          <w:szCs w:val="20"/>
        </w:rPr>
        <w:t>th level, once per turn, whenever you or your steed makes a</w:t>
      </w:r>
      <w:r w:rsidR="006D0EF7" w:rsidRPr="00DF5395">
        <w:rPr>
          <w:sz w:val="20"/>
          <w:szCs w:val="20"/>
        </w:rPr>
        <w:t xml:space="preserve"> melee</w:t>
      </w:r>
      <w:r w:rsidRPr="00DF5395">
        <w:rPr>
          <w:sz w:val="20"/>
          <w:szCs w:val="20"/>
        </w:rPr>
        <w:t xml:space="preserve"> attack roll with advantage you may forgo that advantage to make two attacks instead. </w:t>
      </w:r>
    </w:p>
    <w:p w14:paraId="39C3E235" w14:textId="3475735B" w:rsidR="007B0333" w:rsidRPr="00DF5395" w:rsidRDefault="007B0333" w:rsidP="007B0333">
      <w:pPr>
        <w:pStyle w:val="Heading4"/>
        <w:rPr>
          <w:rFonts w:ascii="Times New Roman" w:hAnsi="Times New Roman" w:cs="Times New Roman"/>
          <w:w w:val="100"/>
          <w:sz w:val="28"/>
          <w:szCs w:val="28"/>
        </w:rPr>
      </w:pPr>
      <w:r w:rsidRPr="00DF5395">
        <w:rPr>
          <w:rFonts w:ascii="Times New Roman" w:hAnsi="Times New Roman" w:cs="Times New Roman"/>
          <w:sz w:val="28"/>
          <w:szCs w:val="28"/>
        </w:rPr>
        <w:t>Evasion</w:t>
      </w:r>
    </w:p>
    <w:p w14:paraId="636BCDD2" w14:textId="5B3BA12A" w:rsidR="007B0333" w:rsidRPr="00DF5395" w:rsidRDefault="007B0333" w:rsidP="007B0333">
      <w:pPr>
        <w:pStyle w:val="NormalWeb"/>
        <w:rPr>
          <w:sz w:val="20"/>
          <w:szCs w:val="20"/>
        </w:rPr>
      </w:pPr>
      <w:r w:rsidRPr="00DF5395">
        <w:rPr>
          <w:sz w:val="20"/>
          <w:szCs w:val="20"/>
        </w:rPr>
        <w:t xml:space="preserve">Starting at 15th level, whenever you </w:t>
      </w:r>
      <w:r w:rsidR="00443842" w:rsidRPr="00DF5395">
        <w:rPr>
          <w:sz w:val="20"/>
          <w:szCs w:val="20"/>
        </w:rPr>
        <w:t>and/</w:t>
      </w:r>
      <w:r w:rsidRPr="00DF5395">
        <w:rPr>
          <w:sz w:val="20"/>
          <w:szCs w:val="20"/>
        </w:rPr>
        <w:t xml:space="preserve">or your mount are subjected to an effect, such as a red dragon’s fiery breath or a lightning bolt spell, that allows </w:t>
      </w:r>
      <w:r w:rsidR="00443842" w:rsidRPr="00DF5395">
        <w:rPr>
          <w:sz w:val="20"/>
          <w:szCs w:val="20"/>
        </w:rPr>
        <w:t xml:space="preserve">one or both of </w:t>
      </w:r>
      <w:r w:rsidRPr="00DF5395">
        <w:rPr>
          <w:sz w:val="20"/>
          <w:szCs w:val="20"/>
        </w:rPr>
        <w:t xml:space="preserve">you to make a Dexterity saving throw to take only half damage, </w:t>
      </w:r>
      <w:r w:rsidR="00443842" w:rsidRPr="00DF5395">
        <w:rPr>
          <w:rStyle w:val="no-break"/>
          <w:sz w:val="20"/>
          <w:szCs w:val="20"/>
        </w:rPr>
        <w:t>you and/or your mount</w:t>
      </w:r>
      <w:r w:rsidRPr="00DF5395">
        <w:rPr>
          <w:sz w:val="20"/>
          <w:szCs w:val="20"/>
        </w:rPr>
        <w:t xml:space="preserve"> instead take no damage if </w:t>
      </w:r>
      <w:r w:rsidR="00443842" w:rsidRPr="00DF5395">
        <w:rPr>
          <w:rStyle w:val="no-break"/>
          <w:sz w:val="20"/>
          <w:szCs w:val="20"/>
        </w:rPr>
        <w:t>you and/or your mount</w:t>
      </w:r>
      <w:r w:rsidRPr="00DF5395">
        <w:rPr>
          <w:sz w:val="20"/>
          <w:szCs w:val="20"/>
        </w:rPr>
        <w:t xml:space="preserve"> succeed on the saving throw, and only half damage</w:t>
      </w:r>
      <w:r w:rsidRPr="00DF5395">
        <w:rPr>
          <w:rStyle w:val="no-break"/>
          <w:sz w:val="20"/>
          <w:szCs w:val="20"/>
        </w:rPr>
        <w:t xml:space="preserve"> if </w:t>
      </w:r>
      <w:r w:rsidR="00443842" w:rsidRPr="00DF5395">
        <w:rPr>
          <w:rStyle w:val="no-break"/>
          <w:sz w:val="20"/>
          <w:szCs w:val="20"/>
        </w:rPr>
        <w:t>you and/or your mount</w:t>
      </w:r>
      <w:r w:rsidRPr="00DF5395">
        <w:rPr>
          <w:rStyle w:val="no-break"/>
          <w:sz w:val="20"/>
          <w:szCs w:val="20"/>
        </w:rPr>
        <w:t xml:space="preserve"> fail.</w:t>
      </w:r>
    </w:p>
    <w:p w14:paraId="2C5F3D4E" w14:textId="77777777" w:rsidR="00CD1671" w:rsidRPr="00DF5395" w:rsidRDefault="00CD1671" w:rsidP="00FF229D">
      <w:pPr>
        <w:pStyle w:val="NormalWeb"/>
        <w:rPr>
          <w:sz w:val="20"/>
          <w:szCs w:val="20"/>
        </w:rPr>
      </w:pPr>
    </w:p>
    <w:p w14:paraId="7FDBCD84" w14:textId="4234B95F" w:rsidR="00FF229D" w:rsidRPr="00DF5395" w:rsidRDefault="00FF229D" w:rsidP="00FF229D">
      <w:pPr>
        <w:pStyle w:val="NormalWeb"/>
        <w:rPr>
          <w:sz w:val="20"/>
          <w:szCs w:val="20"/>
        </w:rPr>
      </w:pPr>
    </w:p>
    <w:p w14:paraId="02A09C24" w14:textId="2E9D62EF" w:rsidR="00A03619" w:rsidRPr="00DF5395" w:rsidRDefault="00A03619" w:rsidP="00FF229D">
      <w:pPr>
        <w:pStyle w:val="NormalWeb"/>
        <w:rPr>
          <w:sz w:val="20"/>
          <w:szCs w:val="20"/>
        </w:rPr>
      </w:pPr>
    </w:p>
    <w:p w14:paraId="09901D4B" w14:textId="77777777" w:rsidR="0089235B" w:rsidRPr="00DF5395" w:rsidRDefault="0089235B">
      <w:pPr>
        <w:spacing w:line="240" w:lineRule="auto"/>
        <w:rPr>
          <w:rFonts w:ascii="Times New Roman" w:eastAsia="Times New Roman" w:hAnsi="Times New Roman" w:cs="Times New Roman"/>
          <w:bCs w:val="0"/>
          <w:w w:val="100"/>
          <w:sz w:val="20"/>
        </w:rPr>
      </w:pPr>
      <w:r w:rsidRPr="00DF5395">
        <w:rPr>
          <w:rFonts w:ascii="Times New Roman" w:hAnsi="Times New Roman" w:cs="Times New Roman"/>
          <w:sz w:val="20"/>
        </w:rPr>
        <w:br w:type="page"/>
      </w:r>
    </w:p>
    <w:p w14:paraId="5D2305BA" w14:textId="77777777" w:rsidR="00A3541E" w:rsidRPr="00DF5395" w:rsidRDefault="00A3541E" w:rsidP="00A3541E">
      <w:pPr>
        <w:pStyle w:val="Heading2"/>
        <w:rPr>
          <w:rFonts w:ascii="Times New Roman" w:hAnsi="Times New Roman" w:cs="Times New Roman"/>
          <w:w w:val="100"/>
          <w:sz w:val="28"/>
          <w:szCs w:val="28"/>
        </w:rPr>
      </w:pPr>
      <w:r w:rsidRPr="00DF5395">
        <w:rPr>
          <w:rFonts w:ascii="Times New Roman" w:hAnsi="Times New Roman" w:cs="Times New Roman"/>
          <w:sz w:val="28"/>
          <w:szCs w:val="28"/>
        </w:rPr>
        <w:lastRenderedPageBreak/>
        <w:t>Head-hunter</w:t>
      </w:r>
    </w:p>
    <w:p w14:paraId="40EA07C1" w14:textId="006B17EB" w:rsidR="004D0CCE" w:rsidRPr="00DF5395" w:rsidRDefault="00A3541E" w:rsidP="004D0CCE">
      <w:pPr>
        <w:widowControl w:val="0"/>
        <w:autoSpaceDE w:val="0"/>
        <w:autoSpaceDN w:val="0"/>
        <w:adjustRightInd w:val="0"/>
        <w:spacing w:after="200" w:line="276" w:lineRule="auto"/>
        <w:rPr>
          <w:rFonts w:ascii="Times New Roman" w:hAnsi="Times New Roman" w:cs="Times New Roman"/>
          <w:sz w:val="20"/>
        </w:rPr>
      </w:pPr>
      <w:r w:rsidRPr="00DF5395">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4D0CCE" w:rsidRPr="00DF5395" w14:paraId="7E617041" w14:textId="77777777" w:rsidTr="00E73BAC">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6D384A48" w14:textId="77777777" w:rsidR="004D0CCE" w:rsidRPr="00DF5395" w:rsidRDefault="004D0CCE" w:rsidP="00E73BAC">
            <w:pPr>
              <w:pStyle w:val="5E-TABLECELLCENTERED"/>
              <w:framePr w:wrap="auto"/>
              <w:rPr>
                <w:rStyle w:val="5ECHARBOLD"/>
                <w:rFonts w:ascii="Times New Roman" w:hAnsi="Times New Roman"/>
                <w:sz w:val="20"/>
              </w:rPr>
            </w:pPr>
            <w:r w:rsidRPr="00DF5395">
              <w:rPr>
                <w:rStyle w:val="5ECHARBOLD"/>
                <w:rFonts w:ascii="Times New Roman" w:hAnsi="Times New Roman"/>
                <w:sz w:val="20"/>
              </w:rPr>
              <w:t>Ranger Level</w:t>
            </w:r>
          </w:p>
        </w:tc>
        <w:tc>
          <w:tcPr>
            <w:tcW w:w="3960" w:type="dxa"/>
            <w:tcBorders>
              <w:top w:val="none" w:sz="0" w:space="0" w:color="auto"/>
              <w:left w:val="none" w:sz="0" w:space="0" w:color="auto"/>
              <w:bottom w:val="none" w:sz="0" w:space="0" w:color="auto"/>
              <w:right w:val="none" w:sz="0" w:space="0" w:color="auto"/>
            </w:tcBorders>
          </w:tcPr>
          <w:p w14:paraId="23869DD3" w14:textId="77777777" w:rsidR="004D0CCE" w:rsidRPr="00DF5395" w:rsidRDefault="004D0CCE" w:rsidP="00E73BAC">
            <w:pPr>
              <w:pStyle w:val="5E-TABLECELL"/>
              <w:rPr>
                <w:rStyle w:val="5ECHARBOLD"/>
                <w:rFonts w:ascii="Times New Roman" w:hAnsi="Times New Roman" w:cs="Times New Roman"/>
                <w:sz w:val="20"/>
                <w:szCs w:val="20"/>
              </w:rPr>
            </w:pPr>
            <w:r w:rsidRPr="00DF5395">
              <w:rPr>
                <w:rStyle w:val="5ECHARBOLD"/>
                <w:rFonts w:ascii="Times New Roman" w:hAnsi="Times New Roman" w:cs="Times New Roman"/>
                <w:sz w:val="20"/>
                <w:szCs w:val="20"/>
              </w:rPr>
              <w:t>Feature</w:t>
            </w:r>
          </w:p>
        </w:tc>
      </w:tr>
      <w:tr w:rsidR="004D0CCE" w:rsidRPr="00DF5395" w14:paraId="27892480" w14:textId="77777777" w:rsidTr="00E73BAC">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1C6E30"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BC1BF4" w14:textId="3A015B96" w:rsidR="004D0CCE" w:rsidRPr="00DF5395" w:rsidRDefault="0071733E" w:rsidP="00E73BAC">
            <w:pPr>
              <w:widowControl w:val="0"/>
              <w:autoSpaceDE w:val="0"/>
              <w:autoSpaceDN w:val="0"/>
              <w:adjustRightInd w:val="0"/>
              <w:spacing w:after="200" w:line="276" w:lineRule="auto"/>
              <w:rPr>
                <w:rStyle w:val="5ECHARITALIC"/>
                <w:rFonts w:ascii="Times New Roman" w:hAnsi="Times New Roman" w:cs="Times New Roman"/>
                <w:spacing w:val="0"/>
                <w:sz w:val="20"/>
                <w:lang w:val="en"/>
              </w:rPr>
            </w:pPr>
            <w:r w:rsidRPr="00DF5395">
              <w:rPr>
                <w:rFonts w:ascii="Times New Roman" w:hAnsi="Times New Roman" w:cs="Times New Roman"/>
                <w:sz w:val="20"/>
              </w:rPr>
              <w:t>Head-Hunter Spells, Head-Hunters Prep, Captive watch, Ensnare Prey</w:t>
            </w:r>
          </w:p>
        </w:tc>
      </w:tr>
      <w:tr w:rsidR="004D0CCE" w:rsidRPr="00DF5395" w14:paraId="59ACBA3A" w14:textId="77777777" w:rsidTr="00E73BAC">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34A1991"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lang w:val="en"/>
              </w:rPr>
              <w:t>7th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CC3AC10" w14:textId="5C92B4D0" w:rsidR="004D0CCE" w:rsidRPr="00DF5395" w:rsidRDefault="0071733E" w:rsidP="00E73BAC">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F5395">
              <w:rPr>
                <w:rStyle w:val="5ECHARITALIC"/>
                <w:rFonts w:ascii="Times New Roman" w:hAnsi="Times New Roman" w:cs="Times New Roman"/>
                <w:i w:val="0"/>
                <w:spacing w:val="0"/>
                <w:sz w:val="20"/>
                <w:lang w:val="en"/>
              </w:rPr>
              <w:t>T</w:t>
            </w:r>
            <w:r w:rsidRPr="00DF5395">
              <w:rPr>
                <w:rStyle w:val="5ECHARITALIC"/>
                <w:rFonts w:ascii="Times New Roman" w:hAnsi="Times New Roman" w:cs="Times New Roman"/>
                <w:i w:val="0"/>
                <w:sz w:val="20"/>
                <w:lang w:val="en"/>
              </w:rPr>
              <w:t>racker Sense, Toxic Therapy</w:t>
            </w:r>
          </w:p>
        </w:tc>
      </w:tr>
      <w:tr w:rsidR="004D0CCE" w:rsidRPr="00DF5395" w14:paraId="49226A02" w14:textId="77777777" w:rsidTr="00E73BAC">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27129CC" w14:textId="77777777" w:rsidR="004D0CCE" w:rsidRPr="00DF5395" w:rsidRDefault="004D0CCE" w:rsidP="00E73BAC">
            <w:pPr>
              <w:pStyle w:val="5E-TABLECELLCENTERED"/>
              <w:framePr w:wrap="auto"/>
              <w:rPr>
                <w:rFonts w:ascii="Times New Roman" w:hAnsi="Times New Roman"/>
                <w:sz w:val="20"/>
                <w:lang w:val="en"/>
              </w:rPr>
            </w:pPr>
            <w:r w:rsidRPr="00DF5395">
              <w:rPr>
                <w:rFonts w:ascii="Times New Roman" w:hAnsi="Times New Roman"/>
                <w:sz w:val="20"/>
                <w:lang w:val="en"/>
              </w:rPr>
              <w:t>11th</w:t>
            </w:r>
          </w:p>
        </w:tc>
        <w:tc>
          <w:tcPr>
            <w:tcW w:w="3960" w:type="dxa"/>
            <w:tcBorders>
              <w:top w:val="single" w:sz="4" w:space="0" w:color="auto"/>
              <w:left w:val="single" w:sz="4" w:space="0" w:color="auto"/>
              <w:bottom w:val="single" w:sz="4" w:space="0" w:color="auto"/>
              <w:right w:val="single" w:sz="4" w:space="0" w:color="auto"/>
            </w:tcBorders>
          </w:tcPr>
          <w:p w14:paraId="5A5D5212" w14:textId="16F9B9D6" w:rsidR="004D0CCE" w:rsidRPr="00DF5395" w:rsidRDefault="0071733E" w:rsidP="00E73BAC">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F5395">
              <w:rPr>
                <w:rStyle w:val="5ECHARITALIC"/>
                <w:rFonts w:ascii="Times New Roman" w:hAnsi="Times New Roman" w:cs="Times New Roman"/>
                <w:i w:val="0"/>
                <w:spacing w:val="0"/>
                <w:sz w:val="20"/>
                <w:lang w:val="en"/>
              </w:rPr>
              <w:t>H</w:t>
            </w:r>
            <w:r w:rsidRPr="00DF5395">
              <w:rPr>
                <w:rStyle w:val="5ECHARITALIC"/>
                <w:rFonts w:ascii="Times New Roman" w:hAnsi="Times New Roman" w:cs="Times New Roman"/>
                <w:i w:val="0"/>
                <w:sz w:val="20"/>
                <w:lang w:val="en"/>
              </w:rPr>
              <w:t>eadhunting</w:t>
            </w:r>
          </w:p>
        </w:tc>
      </w:tr>
      <w:tr w:rsidR="004D0CCE" w:rsidRPr="00DF5395" w14:paraId="3561C89F" w14:textId="77777777" w:rsidTr="00E73BAC">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4849B707"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lang w:val="en"/>
              </w:rPr>
              <w:t>15th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4EFF5B63" w14:textId="145DDEC0" w:rsidR="004D0CCE" w:rsidRPr="00DF5395" w:rsidRDefault="0071733E" w:rsidP="00E73BAC">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F5395">
              <w:rPr>
                <w:rStyle w:val="5ECHARITALIC"/>
                <w:rFonts w:ascii="Times New Roman" w:hAnsi="Times New Roman" w:cs="Times New Roman"/>
                <w:i w:val="0"/>
                <w:spacing w:val="0"/>
                <w:sz w:val="20"/>
                <w:lang w:val="en"/>
              </w:rPr>
              <w:t>Traversal, Improved Toxic Therapy</w:t>
            </w:r>
          </w:p>
        </w:tc>
      </w:tr>
    </w:tbl>
    <w:p w14:paraId="19D18596" w14:textId="2518E828" w:rsidR="00BB0D73" w:rsidRPr="00DF5395" w:rsidRDefault="00BB0D73" w:rsidP="00DD44FB">
      <w:pPr>
        <w:pStyle w:val="Heading4"/>
        <w:rPr>
          <w:rFonts w:ascii="Times New Roman" w:hAnsi="Times New Roman" w:cs="Times New Roman"/>
          <w:sz w:val="20"/>
          <w:szCs w:val="20"/>
        </w:rPr>
      </w:pPr>
      <w:r w:rsidRPr="00DF5395">
        <w:rPr>
          <w:rFonts w:ascii="Times New Roman" w:hAnsi="Times New Roman" w:cs="Times New Roman"/>
          <w:sz w:val="20"/>
          <w:szCs w:val="20"/>
        </w:rPr>
        <w:t>Head-Hunter Spells</w:t>
      </w:r>
    </w:p>
    <w:p w14:paraId="311CE1CB" w14:textId="77777777" w:rsidR="00CD62A0" w:rsidRPr="00DF5395" w:rsidRDefault="00CD62A0" w:rsidP="00CD62A0">
      <w:pPr>
        <w:pStyle w:val="5E-COREBODYPARA1"/>
        <w:rPr>
          <w:rFonts w:ascii="Times New Roman" w:hAnsi="Times New Roman" w:cs="Times New Roman"/>
          <w:sz w:val="20"/>
        </w:rPr>
      </w:pPr>
      <w:r w:rsidRPr="00DF5395">
        <w:rPr>
          <w:rFonts w:ascii="Times New Roman" w:hAnsi="Times New Roman" w:cs="Times New Roman"/>
          <w:sz w:val="20"/>
        </w:rPr>
        <w:t>Starting at 3rd level, you learn an additional spell when you reach certain levels in this class, as shown in the table below. Each spell counts as a ranger spell for you and can be attuned to during a long rest.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8"/>
        <w:gridCol w:w="1409"/>
      </w:tblGrid>
      <w:tr w:rsidR="007B1F87" w:rsidRPr="00DF5395" w14:paraId="78EC584B" w14:textId="77777777" w:rsidTr="00E73BAC">
        <w:trPr>
          <w:tblHeader/>
          <w:tblCellSpacing w:w="15" w:type="dxa"/>
        </w:trPr>
        <w:tc>
          <w:tcPr>
            <w:tcW w:w="0" w:type="auto"/>
            <w:vAlign w:val="center"/>
            <w:hideMark/>
          </w:tcPr>
          <w:p w14:paraId="0676C6FC" w14:textId="77777777" w:rsidR="007B1F87" w:rsidRPr="00DF5395" w:rsidRDefault="007B1F87" w:rsidP="00E73BAC">
            <w:pPr>
              <w:jc w:val="center"/>
              <w:rPr>
                <w:rFonts w:ascii="Times New Roman" w:hAnsi="Times New Roman" w:cs="Times New Roman"/>
                <w:b/>
                <w:sz w:val="20"/>
              </w:rPr>
            </w:pPr>
            <w:r w:rsidRPr="00DF5395">
              <w:rPr>
                <w:rFonts w:ascii="Times New Roman" w:hAnsi="Times New Roman" w:cs="Times New Roman"/>
                <w:b/>
                <w:bCs w:val="0"/>
                <w:sz w:val="20"/>
              </w:rPr>
              <w:t>Ranger Level</w:t>
            </w:r>
          </w:p>
        </w:tc>
        <w:tc>
          <w:tcPr>
            <w:tcW w:w="0" w:type="auto"/>
            <w:vAlign w:val="center"/>
            <w:hideMark/>
          </w:tcPr>
          <w:p w14:paraId="15BC6E9E" w14:textId="77777777" w:rsidR="007B1F87" w:rsidRPr="00DF5395" w:rsidRDefault="007B1F87" w:rsidP="00E73BAC">
            <w:pPr>
              <w:jc w:val="center"/>
              <w:rPr>
                <w:rFonts w:ascii="Times New Roman" w:hAnsi="Times New Roman" w:cs="Times New Roman"/>
                <w:b/>
                <w:bCs w:val="0"/>
                <w:sz w:val="20"/>
              </w:rPr>
            </w:pPr>
            <w:r w:rsidRPr="00DF5395">
              <w:rPr>
                <w:rFonts w:ascii="Times New Roman" w:hAnsi="Times New Roman" w:cs="Times New Roman"/>
                <w:b/>
                <w:bCs w:val="0"/>
                <w:sz w:val="20"/>
              </w:rPr>
              <w:t>Spells</w:t>
            </w:r>
          </w:p>
        </w:tc>
      </w:tr>
      <w:tr w:rsidR="007B1F87" w:rsidRPr="00DF5395" w14:paraId="2FF6C1B3" w14:textId="77777777" w:rsidTr="00E73BAC">
        <w:trPr>
          <w:tblCellSpacing w:w="15" w:type="dxa"/>
        </w:trPr>
        <w:tc>
          <w:tcPr>
            <w:tcW w:w="0" w:type="auto"/>
            <w:vAlign w:val="center"/>
            <w:hideMark/>
          </w:tcPr>
          <w:p w14:paraId="1E043E98" w14:textId="0D1565CF" w:rsidR="007B1F87" w:rsidRPr="00DF5395" w:rsidRDefault="00BB0D73" w:rsidP="00E73BAC">
            <w:pPr>
              <w:rPr>
                <w:rFonts w:ascii="Times New Roman" w:hAnsi="Times New Roman" w:cs="Times New Roman"/>
                <w:bCs w:val="0"/>
                <w:sz w:val="20"/>
              </w:rPr>
            </w:pPr>
            <w:r w:rsidRPr="00DF5395">
              <w:rPr>
                <w:rFonts w:ascii="Times New Roman" w:hAnsi="Times New Roman" w:cs="Times New Roman"/>
                <w:sz w:val="20"/>
              </w:rPr>
              <w:t>3rd</w:t>
            </w:r>
          </w:p>
        </w:tc>
        <w:tc>
          <w:tcPr>
            <w:tcW w:w="0" w:type="auto"/>
            <w:vAlign w:val="center"/>
            <w:hideMark/>
          </w:tcPr>
          <w:p w14:paraId="23E1FEC0" w14:textId="6DEB40AB" w:rsidR="007B1F87" w:rsidRPr="00DF5395" w:rsidRDefault="00B462AF" w:rsidP="00E73BAC">
            <w:pPr>
              <w:rPr>
                <w:rFonts w:ascii="Times New Roman" w:hAnsi="Times New Roman" w:cs="Times New Roman"/>
                <w:sz w:val="20"/>
              </w:rPr>
            </w:pPr>
            <w:r w:rsidRPr="00DF5395">
              <w:rPr>
                <w:rFonts w:ascii="Times New Roman" w:hAnsi="Times New Roman" w:cs="Times New Roman"/>
                <w:sz w:val="20"/>
              </w:rPr>
              <w:t>D</w:t>
            </w:r>
            <w:r w:rsidR="007B1F87" w:rsidRPr="00DF5395">
              <w:rPr>
                <w:rFonts w:ascii="Times New Roman" w:hAnsi="Times New Roman" w:cs="Times New Roman"/>
                <w:sz w:val="20"/>
              </w:rPr>
              <w:t>etect magic</w:t>
            </w:r>
            <w:r w:rsidRPr="00DF5395">
              <w:rPr>
                <w:rFonts w:ascii="Times New Roman" w:hAnsi="Times New Roman" w:cs="Times New Roman"/>
                <w:sz w:val="20"/>
              </w:rPr>
              <w:t xml:space="preserve"> </w:t>
            </w:r>
          </w:p>
        </w:tc>
      </w:tr>
      <w:tr w:rsidR="007B1F87" w:rsidRPr="00DF5395" w14:paraId="4D089E6C" w14:textId="77777777" w:rsidTr="00E73BAC">
        <w:trPr>
          <w:tblCellSpacing w:w="15" w:type="dxa"/>
        </w:trPr>
        <w:tc>
          <w:tcPr>
            <w:tcW w:w="0" w:type="auto"/>
            <w:vAlign w:val="center"/>
            <w:hideMark/>
          </w:tcPr>
          <w:p w14:paraId="2871C17A" w14:textId="77777777" w:rsidR="007B1F87" w:rsidRPr="00DF5395" w:rsidRDefault="007B1F87" w:rsidP="00E73BAC">
            <w:pPr>
              <w:rPr>
                <w:rFonts w:ascii="Times New Roman" w:hAnsi="Times New Roman" w:cs="Times New Roman"/>
                <w:sz w:val="20"/>
              </w:rPr>
            </w:pPr>
            <w:r w:rsidRPr="00DF5395">
              <w:rPr>
                <w:rFonts w:ascii="Times New Roman" w:hAnsi="Times New Roman" w:cs="Times New Roman"/>
                <w:sz w:val="20"/>
              </w:rPr>
              <w:t>5th</w:t>
            </w:r>
          </w:p>
        </w:tc>
        <w:tc>
          <w:tcPr>
            <w:tcW w:w="0" w:type="auto"/>
            <w:vAlign w:val="center"/>
            <w:hideMark/>
          </w:tcPr>
          <w:p w14:paraId="2F1829CE" w14:textId="7DF8A65E" w:rsidR="007B1F87" w:rsidRPr="00DF5395" w:rsidRDefault="00F50673" w:rsidP="00E73BAC">
            <w:pPr>
              <w:rPr>
                <w:rFonts w:ascii="Times New Roman" w:hAnsi="Times New Roman" w:cs="Times New Roman"/>
                <w:sz w:val="20"/>
              </w:rPr>
            </w:pPr>
            <w:r w:rsidRPr="00DF5395">
              <w:rPr>
                <w:rFonts w:ascii="Times New Roman" w:hAnsi="Times New Roman" w:cs="Times New Roman"/>
                <w:sz w:val="20"/>
              </w:rPr>
              <w:t>Hold Person</w:t>
            </w:r>
          </w:p>
        </w:tc>
      </w:tr>
      <w:tr w:rsidR="007B1F87" w:rsidRPr="00DF5395" w14:paraId="45199A02" w14:textId="77777777" w:rsidTr="00E73BAC">
        <w:trPr>
          <w:tblCellSpacing w:w="15" w:type="dxa"/>
        </w:trPr>
        <w:tc>
          <w:tcPr>
            <w:tcW w:w="0" w:type="auto"/>
            <w:vAlign w:val="center"/>
            <w:hideMark/>
          </w:tcPr>
          <w:p w14:paraId="5EB2863A" w14:textId="77777777" w:rsidR="007B1F87" w:rsidRPr="00DF5395" w:rsidRDefault="007B1F87" w:rsidP="00E73BAC">
            <w:pPr>
              <w:rPr>
                <w:rFonts w:ascii="Times New Roman" w:hAnsi="Times New Roman" w:cs="Times New Roman"/>
                <w:sz w:val="20"/>
              </w:rPr>
            </w:pPr>
            <w:r w:rsidRPr="00DF5395">
              <w:rPr>
                <w:rFonts w:ascii="Times New Roman" w:hAnsi="Times New Roman" w:cs="Times New Roman"/>
                <w:sz w:val="20"/>
              </w:rPr>
              <w:t>9th</w:t>
            </w:r>
          </w:p>
        </w:tc>
        <w:tc>
          <w:tcPr>
            <w:tcW w:w="0" w:type="auto"/>
            <w:vAlign w:val="center"/>
            <w:hideMark/>
          </w:tcPr>
          <w:p w14:paraId="01D4359E" w14:textId="540E5515" w:rsidR="007B1F87" w:rsidRPr="00DF5395" w:rsidRDefault="00F50673" w:rsidP="00E73BAC">
            <w:pPr>
              <w:rPr>
                <w:rFonts w:ascii="Times New Roman" w:hAnsi="Times New Roman" w:cs="Times New Roman"/>
                <w:sz w:val="20"/>
              </w:rPr>
            </w:pPr>
            <w:r w:rsidRPr="00DF5395">
              <w:rPr>
                <w:rFonts w:ascii="Times New Roman" w:hAnsi="Times New Roman" w:cs="Times New Roman"/>
                <w:sz w:val="20"/>
              </w:rPr>
              <w:t>Meld into Stone</w:t>
            </w:r>
          </w:p>
        </w:tc>
      </w:tr>
      <w:tr w:rsidR="007B1F87" w:rsidRPr="00DF5395" w14:paraId="4AE9F7FC" w14:textId="77777777" w:rsidTr="00E73BAC">
        <w:trPr>
          <w:tblCellSpacing w:w="15" w:type="dxa"/>
        </w:trPr>
        <w:tc>
          <w:tcPr>
            <w:tcW w:w="0" w:type="auto"/>
            <w:vAlign w:val="center"/>
            <w:hideMark/>
          </w:tcPr>
          <w:p w14:paraId="02360DA2" w14:textId="77777777" w:rsidR="007B1F87" w:rsidRPr="00DF5395" w:rsidRDefault="007B1F87" w:rsidP="00E73BAC">
            <w:pPr>
              <w:rPr>
                <w:rFonts w:ascii="Times New Roman" w:hAnsi="Times New Roman" w:cs="Times New Roman"/>
                <w:sz w:val="20"/>
              </w:rPr>
            </w:pPr>
            <w:r w:rsidRPr="00DF5395">
              <w:rPr>
                <w:rFonts w:ascii="Times New Roman" w:hAnsi="Times New Roman" w:cs="Times New Roman"/>
                <w:sz w:val="20"/>
              </w:rPr>
              <w:t>13th</w:t>
            </w:r>
          </w:p>
        </w:tc>
        <w:tc>
          <w:tcPr>
            <w:tcW w:w="0" w:type="auto"/>
            <w:vAlign w:val="center"/>
            <w:hideMark/>
          </w:tcPr>
          <w:p w14:paraId="6EB5AE3B" w14:textId="73F28037" w:rsidR="007B1F87" w:rsidRPr="00DF5395" w:rsidRDefault="00AE441C" w:rsidP="00E73BAC">
            <w:pPr>
              <w:rPr>
                <w:rFonts w:ascii="Times New Roman" w:hAnsi="Times New Roman" w:cs="Times New Roman"/>
                <w:sz w:val="20"/>
              </w:rPr>
            </w:pPr>
            <w:r w:rsidRPr="00DF5395">
              <w:rPr>
                <w:rFonts w:ascii="Times New Roman" w:hAnsi="Times New Roman" w:cs="Times New Roman"/>
                <w:sz w:val="20"/>
              </w:rPr>
              <w:t>Faithful Hound</w:t>
            </w:r>
          </w:p>
        </w:tc>
      </w:tr>
      <w:tr w:rsidR="007B1F87" w:rsidRPr="00DF5395" w14:paraId="7C50B381" w14:textId="77777777" w:rsidTr="00E73BAC">
        <w:trPr>
          <w:tblCellSpacing w:w="15" w:type="dxa"/>
        </w:trPr>
        <w:tc>
          <w:tcPr>
            <w:tcW w:w="0" w:type="auto"/>
            <w:vAlign w:val="center"/>
            <w:hideMark/>
          </w:tcPr>
          <w:p w14:paraId="0CDB5458" w14:textId="77777777" w:rsidR="007B1F87" w:rsidRPr="00DF5395" w:rsidRDefault="007B1F87" w:rsidP="00E73BAC">
            <w:pPr>
              <w:rPr>
                <w:rFonts w:ascii="Times New Roman" w:hAnsi="Times New Roman" w:cs="Times New Roman"/>
                <w:sz w:val="20"/>
              </w:rPr>
            </w:pPr>
            <w:r w:rsidRPr="00DF5395">
              <w:rPr>
                <w:rFonts w:ascii="Times New Roman" w:hAnsi="Times New Roman" w:cs="Times New Roman"/>
                <w:sz w:val="20"/>
              </w:rPr>
              <w:t>17th</w:t>
            </w:r>
          </w:p>
        </w:tc>
        <w:tc>
          <w:tcPr>
            <w:tcW w:w="0" w:type="auto"/>
            <w:vAlign w:val="center"/>
            <w:hideMark/>
          </w:tcPr>
          <w:p w14:paraId="553F669F" w14:textId="79700478" w:rsidR="007B1F87" w:rsidRPr="00DF5395" w:rsidRDefault="00AE441C" w:rsidP="00E73BAC">
            <w:pPr>
              <w:rPr>
                <w:rFonts w:ascii="Times New Roman" w:hAnsi="Times New Roman" w:cs="Times New Roman"/>
                <w:sz w:val="20"/>
              </w:rPr>
            </w:pPr>
            <w:r w:rsidRPr="00DF5395">
              <w:rPr>
                <w:rFonts w:ascii="Times New Roman" w:hAnsi="Times New Roman" w:cs="Times New Roman"/>
                <w:sz w:val="20"/>
              </w:rPr>
              <w:t>Hold Monster</w:t>
            </w:r>
          </w:p>
        </w:tc>
      </w:tr>
    </w:tbl>
    <w:p w14:paraId="420D06B9" w14:textId="6B0D2A80" w:rsidR="00BB0D73" w:rsidRPr="00DF5395" w:rsidRDefault="00BB0D73" w:rsidP="00BB0D73">
      <w:pPr>
        <w:pStyle w:val="Heading4"/>
        <w:rPr>
          <w:rFonts w:ascii="Times New Roman" w:hAnsi="Times New Roman" w:cs="Times New Roman"/>
          <w:w w:val="100"/>
          <w:sz w:val="28"/>
          <w:szCs w:val="28"/>
        </w:rPr>
      </w:pPr>
      <w:r w:rsidRPr="00DF5395">
        <w:rPr>
          <w:rFonts w:ascii="Times New Roman" w:hAnsi="Times New Roman" w:cs="Times New Roman"/>
          <w:sz w:val="28"/>
          <w:szCs w:val="28"/>
        </w:rPr>
        <w:t>Head-hunters prep</w:t>
      </w:r>
    </w:p>
    <w:p w14:paraId="6915B623" w14:textId="77777777" w:rsidR="00BB0D73" w:rsidRPr="00DF5395" w:rsidRDefault="00BB0D73" w:rsidP="00BB0D73">
      <w:pPr>
        <w:pStyle w:val="NormalWeb"/>
        <w:rPr>
          <w:sz w:val="20"/>
          <w:szCs w:val="20"/>
        </w:rPr>
      </w:pPr>
      <w:r w:rsidRPr="00DF5395">
        <w:rPr>
          <w:sz w:val="20"/>
          <w:szCs w:val="20"/>
        </w:rPr>
        <w:t>Starting at 3rd level, you gain proficiency with poisoners kit and improvised weapons.</w:t>
      </w:r>
    </w:p>
    <w:p w14:paraId="6EF531CF" w14:textId="2429D43B" w:rsidR="00764E22" w:rsidRPr="00DF5395" w:rsidRDefault="00764E22" w:rsidP="00764E22">
      <w:pPr>
        <w:pStyle w:val="Heading4"/>
        <w:rPr>
          <w:rFonts w:ascii="Times New Roman" w:hAnsi="Times New Roman" w:cs="Times New Roman"/>
          <w:w w:val="100"/>
          <w:sz w:val="28"/>
          <w:szCs w:val="28"/>
        </w:rPr>
      </w:pPr>
      <w:r w:rsidRPr="00DF5395">
        <w:rPr>
          <w:rFonts w:ascii="Times New Roman" w:hAnsi="Times New Roman" w:cs="Times New Roman"/>
          <w:sz w:val="28"/>
          <w:szCs w:val="28"/>
        </w:rPr>
        <w:t>Captive Watch</w:t>
      </w:r>
    </w:p>
    <w:p w14:paraId="3AC40AB2" w14:textId="1BA235A9" w:rsidR="00FF5EEE" w:rsidRDefault="00764E22" w:rsidP="00764E22">
      <w:pPr>
        <w:pStyle w:val="NormalWeb"/>
        <w:rPr>
          <w:sz w:val="20"/>
          <w:szCs w:val="20"/>
        </w:rPr>
      </w:pPr>
      <w:r w:rsidRPr="00DF5395">
        <w:rPr>
          <w:sz w:val="20"/>
          <w:szCs w:val="20"/>
        </w:rPr>
        <w:t xml:space="preserve">Starting at 3rd level, you have advantage on all checks you make when determining the security of a </w:t>
      </w:r>
      <w:r w:rsidR="00435531" w:rsidRPr="00DF5395">
        <w:rPr>
          <w:sz w:val="20"/>
          <w:szCs w:val="20"/>
        </w:rPr>
        <w:t>creature</w:t>
      </w:r>
      <w:r w:rsidRPr="00DF5395">
        <w:rPr>
          <w:sz w:val="20"/>
          <w:szCs w:val="20"/>
        </w:rPr>
        <w:t xml:space="preserve"> that you have personally restrained. You are more likely to notice something amiss, illusions placed, or if a prisoner or captive that you have re</w:t>
      </w:r>
      <w:r w:rsidR="001F3F04" w:rsidRPr="00DF5395">
        <w:rPr>
          <w:sz w:val="20"/>
          <w:szCs w:val="20"/>
        </w:rPr>
        <w:t>s</w:t>
      </w:r>
      <w:r w:rsidRPr="00DF5395">
        <w:rPr>
          <w:sz w:val="20"/>
          <w:szCs w:val="20"/>
        </w:rPr>
        <w:t>trained yourself would make an escape attempt.</w:t>
      </w:r>
    </w:p>
    <w:p w14:paraId="1EF11E8F" w14:textId="77777777" w:rsidR="00DF5395" w:rsidRDefault="00DF5395" w:rsidP="00764E22">
      <w:pPr>
        <w:pStyle w:val="NormalWeb"/>
        <w:rPr>
          <w:sz w:val="20"/>
          <w:szCs w:val="20"/>
        </w:rPr>
      </w:pPr>
    </w:p>
    <w:p w14:paraId="3CA27B70" w14:textId="77777777" w:rsidR="00DF5395" w:rsidRDefault="00DF5395" w:rsidP="00764E22">
      <w:pPr>
        <w:pStyle w:val="NormalWeb"/>
        <w:rPr>
          <w:sz w:val="20"/>
          <w:szCs w:val="20"/>
        </w:rPr>
      </w:pPr>
    </w:p>
    <w:p w14:paraId="2D1C5EB4" w14:textId="77777777" w:rsidR="00DF5395" w:rsidRDefault="00DF5395" w:rsidP="00764E22">
      <w:pPr>
        <w:pStyle w:val="NormalWeb"/>
        <w:rPr>
          <w:sz w:val="20"/>
          <w:szCs w:val="20"/>
        </w:rPr>
      </w:pPr>
    </w:p>
    <w:p w14:paraId="5EE1B13E" w14:textId="77777777" w:rsidR="00DF5395" w:rsidRDefault="00DF5395" w:rsidP="00764E22">
      <w:pPr>
        <w:pStyle w:val="NormalWeb"/>
        <w:rPr>
          <w:sz w:val="20"/>
          <w:szCs w:val="20"/>
        </w:rPr>
      </w:pPr>
    </w:p>
    <w:p w14:paraId="6E77D3BE" w14:textId="77777777" w:rsidR="00DF5395" w:rsidRDefault="00DF5395" w:rsidP="00764E22">
      <w:pPr>
        <w:pStyle w:val="NormalWeb"/>
        <w:rPr>
          <w:sz w:val="20"/>
          <w:szCs w:val="20"/>
        </w:rPr>
      </w:pPr>
    </w:p>
    <w:p w14:paraId="3C7A568C" w14:textId="77777777" w:rsidR="00DF5395" w:rsidRPr="00DF5395" w:rsidRDefault="00DF5395" w:rsidP="00764E22">
      <w:pPr>
        <w:pStyle w:val="NormalWeb"/>
        <w:rPr>
          <w:sz w:val="20"/>
          <w:szCs w:val="20"/>
        </w:rPr>
      </w:pPr>
    </w:p>
    <w:p w14:paraId="4A05E0B0" w14:textId="31B43EAD" w:rsidR="00764E22" w:rsidRPr="00DF5395" w:rsidRDefault="0068022D" w:rsidP="00764E22">
      <w:pPr>
        <w:pStyle w:val="Heading4"/>
        <w:rPr>
          <w:rFonts w:ascii="Times New Roman" w:hAnsi="Times New Roman" w:cs="Times New Roman"/>
          <w:w w:val="100"/>
          <w:sz w:val="28"/>
          <w:szCs w:val="28"/>
        </w:rPr>
      </w:pPr>
      <w:r w:rsidRPr="00DF5395">
        <w:rPr>
          <w:rFonts w:ascii="Times New Roman" w:hAnsi="Times New Roman" w:cs="Times New Roman"/>
          <w:sz w:val="28"/>
          <w:szCs w:val="28"/>
        </w:rPr>
        <w:t>Ensnare Prey</w:t>
      </w:r>
    </w:p>
    <w:p w14:paraId="78F8A93A" w14:textId="368325BE" w:rsidR="00FF5EEE" w:rsidRPr="00DF5395" w:rsidRDefault="00764E22" w:rsidP="0068022D">
      <w:pPr>
        <w:pStyle w:val="NormalWeb"/>
        <w:rPr>
          <w:sz w:val="20"/>
          <w:szCs w:val="20"/>
        </w:rPr>
      </w:pPr>
      <w:r w:rsidRPr="00DF5395">
        <w:rPr>
          <w:sz w:val="20"/>
          <w:szCs w:val="20"/>
        </w:rPr>
        <w:t xml:space="preserve">Starting at 3rd level, </w:t>
      </w:r>
      <w:r w:rsidR="00B462AF" w:rsidRPr="00DF5395">
        <w:rPr>
          <w:sz w:val="20"/>
          <w:szCs w:val="20"/>
        </w:rPr>
        <w:t>w</w:t>
      </w:r>
      <w:r w:rsidR="00FF5EEE" w:rsidRPr="00DF5395">
        <w:rPr>
          <w:sz w:val="20"/>
          <w:szCs w:val="20"/>
        </w:rPr>
        <w:t xml:space="preserve">henever you cast the ensnaring strike spell as a bonus action you may make a </w:t>
      </w:r>
      <w:r w:rsidR="00594B72" w:rsidRPr="00DF5395">
        <w:rPr>
          <w:sz w:val="20"/>
          <w:szCs w:val="20"/>
        </w:rPr>
        <w:t xml:space="preserve">single </w:t>
      </w:r>
      <w:r w:rsidR="00FF5EEE" w:rsidRPr="00DF5395">
        <w:rPr>
          <w:sz w:val="20"/>
          <w:szCs w:val="20"/>
        </w:rPr>
        <w:t>weapon attack as part of casting that spell</w:t>
      </w:r>
      <w:r w:rsidR="00594B72" w:rsidRPr="00DF5395">
        <w:rPr>
          <w:sz w:val="20"/>
          <w:szCs w:val="20"/>
        </w:rPr>
        <w:t xml:space="preserve"> using a weapon you are </w:t>
      </w:r>
      <w:r w:rsidR="007122B0" w:rsidRPr="00DF5395">
        <w:rPr>
          <w:sz w:val="20"/>
          <w:szCs w:val="20"/>
        </w:rPr>
        <w:t>wielding</w:t>
      </w:r>
      <w:r w:rsidR="00FF5EEE" w:rsidRPr="00DF5395">
        <w:rPr>
          <w:sz w:val="20"/>
          <w:szCs w:val="20"/>
        </w:rPr>
        <w:t>.</w:t>
      </w:r>
    </w:p>
    <w:p w14:paraId="5EEAC893" w14:textId="2F81B03F" w:rsidR="00FF5EEE" w:rsidRPr="00DF5395" w:rsidRDefault="00FF5EEE" w:rsidP="0068022D">
      <w:pPr>
        <w:pStyle w:val="NormalWeb"/>
        <w:rPr>
          <w:sz w:val="20"/>
          <w:szCs w:val="20"/>
        </w:rPr>
      </w:pPr>
      <w:r w:rsidRPr="00DF5395">
        <w:rPr>
          <w:sz w:val="20"/>
          <w:szCs w:val="20"/>
        </w:rPr>
        <w:t xml:space="preserve">You may choose to remove the concentration from </w:t>
      </w:r>
      <w:r w:rsidR="00435531" w:rsidRPr="00DF5395">
        <w:rPr>
          <w:sz w:val="20"/>
          <w:szCs w:val="20"/>
        </w:rPr>
        <w:t>the ensnaring strike</w:t>
      </w:r>
      <w:r w:rsidRPr="00DF5395">
        <w:rPr>
          <w:sz w:val="20"/>
          <w:szCs w:val="20"/>
        </w:rPr>
        <w:t xml:space="preserve"> spell when you cast it. If you do its duration is reduced to “until the end of your next turn”.</w:t>
      </w:r>
    </w:p>
    <w:p w14:paraId="3ABE392B" w14:textId="6F0A876C" w:rsidR="005B0821" w:rsidRPr="00DF5395" w:rsidRDefault="007122B0" w:rsidP="00304F37">
      <w:pPr>
        <w:pStyle w:val="NormalWeb"/>
        <w:rPr>
          <w:bCs/>
          <w:sz w:val="20"/>
          <w:szCs w:val="20"/>
        </w:rPr>
      </w:pPr>
      <w:r w:rsidRPr="00DF5395">
        <w:rPr>
          <w:sz w:val="20"/>
          <w:szCs w:val="20"/>
        </w:rPr>
        <w:t>You may cast ensnaring strike a number of times equal to half your proficiency bonus rounded up</w:t>
      </w:r>
      <w:r w:rsidR="00304F37" w:rsidRPr="00DF5395">
        <w:rPr>
          <w:sz w:val="20"/>
          <w:szCs w:val="20"/>
        </w:rPr>
        <w:t xml:space="preserve"> without expending a spell slot. You regain all uses of this ability when you finish a long rest.</w:t>
      </w:r>
    </w:p>
    <w:p w14:paraId="7115DBD4" w14:textId="5909DE98" w:rsidR="00817336" w:rsidRPr="00DF5395" w:rsidRDefault="00817336" w:rsidP="00817336">
      <w:pPr>
        <w:pStyle w:val="Heading4"/>
        <w:rPr>
          <w:rFonts w:ascii="Times New Roman" w:hAnsi="Times New Roman" w:cs="Times New Roman"/>
          <w:w w:val="100"/>
          <w:sz w:val="28"/>
          <w:szCs w:val="28"/>
        </w:rPr>
      </w:pPr>
      <w:r w:rsidRPr="00DF5395">
        <w:rPr>
          <w:rFonts w:ascii="Times New Roman" w:hAnsi="Times New Roman" w:cs="Times New Roman"/>
          <w:sz w:val="28"/>
          <w:szCs w:val="28"/>
        </w:rPr>
        <w:t>Trackers sense</w:t>
      </w:r>
    </w:p>
    <w:p w14:paraId="0EF1D233" w14:textId="7C826DF5" w:rsidR="006858DA" w:rsidRPr="00DF5395" w:rsidRDefault="00817336" w:rsidP="00817336">
      <w:pPr>
        <w:pStyle w:val="NormalWeb"/>
        <w:rPr>
          <w:sz w:val="20"/>
          <w:szCs w:val="20"/>
        </w:rPr>
      </w:pPr>
      <w:r w:rsidRPr="00DF5395">
        <w:rPr>
          <w:sz w:val="20"/>
          <w:szCs w:val="20"/>
        </w:rPr>
        <w:t xml:space="preserve">Starting at 7th level, </w:t>
      </w:r>
      <w:r w:rsidR="005B0821" w:rsidRPr="00DF5395">
        <w:rPr>
          <w:sz w:val="20"/>
          <w:szCs w:val="20"/>
        </w:rPr>
        <w:t>you ignore the effects of pass without a trace</w:t>
      </w:r>
      <w:r w:rsidR="00B86493" w:rsidRPr="00DF5395">
        <w:rPr>
          <w:sz w:val="20"/>
          <w:szCs w:val="20"/>
        </w:rPr>
        <w:t>, vanish,</w:t>
      </w:r>
      <w:r w:rsidR="005B0821" w:rsidRPr="00DF5395">
        <w:rPr>
          <w:sz w:val="20"/>
          <w:szCs w:val="20"/>
        </w:rPr>
        <w:t xml:space="preserve"> </w:t>
      </w:r>
      <w:r w:rsidR="006858DA" w:rsidRPr="00DF5395">
        <w:rPr>
          <w:sz w:val="20"/>
          <w:szCs w:val="20"/>
        </w:rPr>
        <w:t xml:space="preserve">or other similar abilities </w:t>
      </w:r>
      <w:r w:rsidR="005B0821" w:rsidRPr="00DF5395">
        <w:rPr>
          <w:sz w:val="20"/>
          <w:szCs w:val="20"/>
        </w:rPr>
        <w:t xml:space="preserve">when attempting to track a creature with mundane means. </w:t>
      </w:r>
    </w:p>
    <w:p w14:paraId="710FDE6E" w14:textId="1DDEFF38" w:rsidR="00817336" w:rsidRPr="00DF5395" w:rsidRDefault="005B0821" w:rsidP="00817336">
      <w:pPr>
        <w:pStyle w:val="NormalWeb"/>
        <w:rPr>
          <w:sz w:val="20"/>
          <w:szCs w:val="20"/>
        </w:rPr>
      </w:pPr>
      <w:r w:rsidRPr="00DF5395">
        <w:rPr>
          <w:sz w:val="20"/>
          <w:szCs w:val="20"/>
        </w:rPr>
        <w:t>You have a bonus to all Investigation (intelligence) rolls you make that is equal to your wisdom modifier</w:t>
      </w:r>
      <w:r w:rsidR="006858DA" w:rsidRPr="00DF5395">
        <w:rPr>
          <w:sz w:val="20"/>
          <w:szCs w:val="20"/>
        </w:rPr>
        <w:t>.</w:t>
      </w:r>
    </w:p>
    <w:p w14:paraId="15F054C0" w14:textId="3649FC5F" w:rsidR="00873AA8" w:rsidRPr="00DF5395" w:rsidRDefault="001F3F04" w:rsidP="00873AA8">
      <w:pPr>
        <w:pStyle w:val="Heading4"/>
        <w:rPr>
          <w:rFonts w:ascii="Times New Roman" w:hAnsi="Times New Roman" w:cs="Times New Roman"/>
          <w:w w:val="100"/>
          <w:sz w:val="28"/>
          <w:szCs w:val="28"/>
        </w:rPr>
      </w:pPr>
      <w:r w:rsidRPr="00DF5395">
        <w:rPr>
          <w:rFonts w:ascii="Times New Roman" w:hAnsi="Times New Roman" w:cs="Times New Roman"/>
          <w:sz w:val="28"/>
          <w:szCs w:val="28"/>
        </w:rPr>
        <w:t>Toxin therapy</w:t>
      </w:r>
    </w:p>
    <w:p w14:paraId="1021DC16" w14:textId="35DDC023" w:rsidR="00304F37" w:rsidRPr="00DF5395" w:rsidRDefault="00873AA8" w:rsidP="00DF5395">
      <w:pPr>
        <w:pStyle w:val="NormalWeb"/>
        <w:rPr>
          <w:bCs/>
          <w:sz w:val="20"/>
          <w:szCs w:val="20"/>
        </w:rPr>
      </w:pPr>
      <w:r w:rsidRPr="00DF5395">
        <w:rPr>
          <w:sz w:val="20"/>
          <w:szCs w:val="20"/>
        </w:rPr>
        <w:t xml:space="preserve">Starting at 7th level, </w:t>
      </w:r>
      <w:r w:rsidR="00B168BF" w:rsidRPr="00DF5395">
        <w:rPr>
          <w:sz w:val="20"/>
          <w:szCs w:val="20"/>
        </w:rPr>
        <w:t xml:space="preserve">when you gain this </w:t>
      </w:r>
      <w:r w:rsidR="00890C37" w:rsidRPr="00DF5395">
        <w:rPr>
          <w:sz w:val="20"/>
          <w:szCs w:val="20"/>
        </w:rPr>
        <w:t>feature,</w:t>
      </w:r>
      <w:r w:rsidR="00B168BF" w:rsidRPr="00DF5395">
        <w:rPr>
          <w:sz w:val="20"/>
          <w:szCs w:val="20"/>
        </w:rPr>
        <w:t xml:space="preserve"> </w:t>
      </w:r>
      <w:r w:rsidR="001F3F04" w:rsidRPr="00DF5395">
        <w:rPr>
          <w:sz w:val="20"/>
          <w:szCs w:val="20"/>
        </w:rPr>
        <w:t xml:space="preserve">you gain resistance to </w:t>
      </w:r>
      <w:r w:rsidR="00B168BF" w:rsidRPr="00DF5395">
        <w:rPr>
          <w:sz w:val="20"/>
          <w:szCs w:val="20"/>
        </w:rPr>
        <w:t xml:space="preserve">a damage type that </w:t>
      </w:r>
      <w:r w:rsidR="00B168BF" w:rsidRPr="00DF5395">
        <w:rPr>
          <w:b/>
          <w:bCs/>
          <w:sz w:val="20"/>
          <w:szCs w:val="20"/>
        </w:rPr>
        <w:t>is not</w:t>
      </w:r>
      <w:r w:rsidR="00B168BF" w:rsidRPr="00DF5395">
        <w:rPr>
          <w:sz w:val="20"/>
          <w:szCs w:val="20"/>
        </w:rPr>
        <w:t xml:space="preserve"> piercing, bludgeoning, slashing, or force damage.</w:t>
      </w:r>
      <w:r w:rsidR="00323822" w:rsidRPr="00DF5395">
        <w:rPr>
          <w:sz w:val="20"/>
          <w:szCs w:val="20"/>
        </w:rPr>
        <w:br/>
      </w:r>
      <w:r w:rsidR="00323822" w:rsidRPr="00DF5395">
        <w:rPr>
          <w:sz w:val="20"/>
          <w:szCs w:val="20"/>
        </w:rPr>
        <w:br/>
        <w:t xml:space="preserve">Whenever you finish a long rest you may grant a number of other willing creatures equal to your proficiency bonus, resistance to a damage type that you are resistant to. </w:t>
      </w:r>
    </w:p>
    <w:p w14:paraId="65EE477A" w14:textId="7CFD4517" w:rsidR="0037236E" w:rsidRPr="00DF5395" w:rsidRDefault="0037236E" w:rsidP="0037236E">
      <w:pPr>
        <w:pStyle w:val="Heading4"/>
        <w:rPr>
          <w:rFonts w:ascii="Times New Roman" w:hAnsi="Times New Roman" w:cs="Times New Roman"/>
          <w:w w:val="100"/>
          <w:sz w:val="28"/>
          <w:szCs w:val="28"/>
        </w:rPr>
      </w:pPr>
      <w:r w:rsidRPr="00DF5395">
        <w:rPr>
          <w:rFonts w:ascii="Times New Roman" w:hAnsi="Times New Roman" w:cs="Times New Roman"/>
          <w:sz w:val="28"/>
          <w:szCs w:val="28"/>
        </w:rPr>
        <w:t>Headhunting</w:t>
      </w:r>
    </w:p>
    <w:p w14:paraId="70EC1653" w14:textId="65690127" w:rsidR="00BC7FB6" w:rsidRPr="00DF5395" w:rsidRDefault="0037236E" w:rsidP="0037236E">
      <w:pPr>
        <w:pStyle w:val="NormalWeb"/>
        <w:rPr>
          <w:sz w:val="20"/>
          <w:szCs w:val="20"/>
        </w:rPr>
      </w:pPr>
      <w:r w:rsidRPr="00DF5395">
        <w:rPr>
          <w:sz w:val="20"/>
          <w:szCs w:val="20"/>
        </w:rPr>
        <w:t xml:space="preserve">Starting at 11th level, </w:t>
      </w:r>
      <w:r w:rsidR="006858DA" w:rsidRPr="00DF5395">
        <w:rPr>
          <w:sz w:val="20"/>
          <w:szCs w:val="20"/>
        </w:rPr>
        <w:t xml:space="preserve">while in combat, </w:t>
      </w:r>
      <w:r w:rsidR="00C466FA" w:rsidRPr="00DF5395">
        <w:rPr>
          <w:sz w:val="20"/>
          <w:szCs w:val="20"/>
        </w:rPr>
        <w:t>when you critically strike with a weapon attack</w:t>
      </w:r>
      <w:r w:rsidR="00594B72" w:rsidRPr="00DF5395">
        <w:rPr>
          <w:sz w:val="20"/>
          <w:szCs w:val="20"/>
        </w:rPr>
        <w:t>,</w:t>
      </w:r>
      <w:r w:rsidR="00C466FA" w:rsidRPr="00DF5395">
        <w:rPr>
          <w:sz w:val="20"/>
          <w:szCs w:val="20"/>
        </w:rPr>
        <w:t xml:space="preserve"> reduce a creature to 0 hit points,</w:t>
      </w:r>
      <w:r w:rsidR="00594B72" w:rsidRPr="00DF5395">
        <w:rPr>
          <w:sz w:val="20"/>
          <w:szCs w:val="20"/>
        </w:rPr>
        <w:t xml:space="preserve"> or a </w:t>
      </w:r>
      <w:r w:rsidR="00BC7FB6" w:rsidRPr="00DF5395">
        <w:rPr>
          <w:sz w:val="20"/>
          <w:szCs w:val="20"/>
        </w:rPr>
        <w:t xml:space="preserve">hostile </w:t>
      </w:r>
      <w:r w:rsidR="00594B72" w:rsidRPr="00DF5395">
        <w:rPr>
          <w:sz w:val="20"/>
          <w:szCs w:val="20"/>
        </w:rPr>
        <w:t xml:space="preserve">creature fails a save verses </w:t>
      </w:r>
      <w:r w:rsidR="00B656C3" w:rsidRPr="00DF5395">
        <w:rPr>
          <w:sz w:val="20"/>
          <w:szCs w:val="20"/>
        </w:rPr>
        <w:t xml:space="preserve">one of your </w:t>
      </w:r>
      <w:r w:rsidR="00594B72" w:rsidRPr="00DF5395">
        <w:rPr>
          <w:sz w:val="20"/>
          <w:szCs w:val="20"/>
        </w:rPr>
        <w:t>spell</w:t>
      </w:r>
      <w:r w:rsidR="00B656C3" w:rsidRPr="00DF5395">
        <w:rPr>
          <w:sz w:val="20"/>
          <w:szCs w:val="20"/>
        </w:rPr>
        <w:t>s</w:t>
      </w:r>
      <w:r w:rsidR="00C466FA" w:rsidRPr="00DF5395">
        <w:rPr>
          <w:sz w:val="20"/>
          <w:szCs w:val="20"/>
        </w:rPr>
        <w:t xml:space="preserve"> you gain </w:t>
      </w:r>
      <w:r w:rsidR="00594B72" w:rsidRPr="00DF5395">
        <w:rPr>
          <w:sz w:val="20"/>
          <w:szCs w:val="20"/>
        </w:rPr>
        <w:t>a headhunting</w:t>
      </w:r>
      <w:r w:rsidR="00490905" w:rsidRPr="00DF5395">
        <w:rPr>
          <w:sz w:val="20"/>
          <w:szCs w:val="20"/>
        </w:rPr>
        <w:t xml:space="preserve"> </w:t>
      </w:r>
      <w:r w:rsidR="00C466FA" w:rsidRPr="00DF5395">
        <w:rPr>
          <w:sz w:val="20"/>
          <w:szCs w:val="20"/>
        </w:rPr>
        <w:t>action.</w:t>
      </w:r>
    </w:p>
    <w:p w14:paraId="5AAAC35A" w14:textId="779AA9BB" w:rsidR="00BC7FB6" w:rsidRPr="00DF5395" w:rsidRDefault="00BC7FB6" w:rsidP="0037236E">
      <w:pPr>
        <w:pStyle w:val="NormalWeb"/>
        <w:rPr>
          <w:sz w:val="20"/>
          <w:szCs w:val="20"/>
        </w:rPr>
      </w:pPr>
      <w:r w:rsidRPr="00DF5395">
        <w:rPr>
          <w:sz w:val="20"/>
          <w:szCs w:val="20"/>
        </w:rPr>
        <w:t>You can have up to 1 headhunting action stored at a time. You cannot use the headhunting action more than once each turn, and it can only be used on your turn.</w:t>
      </w:r>
      <w:r w:rsidR="00BD14AA" w:rsidRPr="00DF5395">
        <w:rPr>
          <w:sz w:val="20"/>
          <w:szCs w:val="20"/>
        </w:rPr>
        <w:t xml:space="preserve"> If combat ends all unused headhunting actions are lost.</w:t>
      </w:r>
    </w:p>
    <w:p w14:paraId="0138FDF3" w14:textId="0744E6C0" w:rsidR="0037236E" w:rsidRDefault="00BC7FB6" w:rsidP="0037236E">
      <w:pPr>
        <w:pStyle w:val="NormalWeb"/>
        <w:rPr>
          <w:sz w:val="20"/>
          <w:szCs w:val="20"/>
        </w:rPr>
      </w:pPr>
      <w:r w:rsidRPr="00DF5395">
        <w:rPr>
          <w:sz w:val="20"/>
          <w:szCs w:val="20"/>
        </w:rPr>
        <w:t>H</w:t>
      </w:r>
      <w:r w:rsidR="00594B72" w:rsidRPr="00DF5395">
        <w:rPr>
          <w:sz w:val="20"/>
          <w:szCs w:val="20"/>
        </w:rPr>
        <w:t>eadhunting</w:t>
      </w:r>
      <w:r w:rsidR="00C466FA" w:rsidRPr="00DF5395">
        <w:rPr>
          <w:sz w:val="20"/>
          <w:szCs w:val="20"/>
        </w:rPr>
        <w:t xml:space="preserve"> action</w:t>
      </w:r>
      <w:r w:rsidRPr="00DF5395">
        <w:rPr>
          <w:sz w:val="20"/>
          <w:szCs w:val="20"/>
        </w:rPr>
        <w:t>s</w:t>
      </w:r>
      <w:r w:rsidR="00C466FA" w:rsidRPr="00DF5395">
        <w:rPr>
          <w:sz w:val="20"/>
          <w:szCs w:val="20"/>
        </w:rPr>
        <w:t xml:space="preserve"> can only be used to dash</w:t>
      </w:r>
      <w:r w:rsidR="001F33CF" w:rsidRPr="00DF5395">
        <w:rPr>
          <w:sz w:val="20"/>
          <w:szCs w:val="20"/>
        </w:rPr>
        <w:t>,</w:t>
      </w:r>
      <w:r w:rsidR="00E0644A" w:rsidRPr="00DF5395">
        <w:rPr>
          <w:sz w:val="20"/>
          <w:szCs w:val="20"/>
        </w:rPr>
        <w:t xml:space="preserve"> </w:t>
      </w:r>
      <w:r w:rsidR="001F33CF" w:rsidRPr="00DF5395">
        <w:rPr>
          <w:sz w:val="20"/>
          <w:szCs w:val="20"/>
        </w:rPr>
        <w:t>use an item, make a skill check,</w:t>
      </w:r>
      <w:r w:rsidR="00BE5067" w:rsidRPr="00DF5395">
        <w:rPr>
          <w:sz w:val="20"/>
          <w:szCs w:val="20"/>
        </w:rPr>
        <w:t xml:space="preserve"> </w:t>
      </w:r>
      <w:r w:rsidR="00C466FA" w:rsidRPr="00DF5395">
        <w:rPr>
          <w:sz w:val="20"/>
          <w:szCs w:val="20"/>
        </w:rPr>
        <w:t>or make a single weapon attack.</w:t>
      </w:r>
    </w:p>
    <w:p w14:paraId="63EA541D" w14:textId="77777777" w:rsidR="00DF5395" w:rsidRDefault="00DF5395" w:rsidP="0037236E">
      <w:pPr>
        <w:pStyle w:val="NormalWeb"/>
        <w:rPr>
          <w:sz w:val="20"/>
          <w:szCs w:val="20"/>
        </w:rPr>
      </w:pPr>
    </w:p>
    <w:p w14:paraId="1FF98DB1" w14:textId="77777777" w:rsidR="00DF5395" w:rsidRDefault="00DF5395" w:rsidP="0037236E">
      <w:pPr>
        <w:pStyle w:val="NormalWeb"/>
        <w:rPr>
          <w:sz w:val="20"/>
          <w:szCs w:val="20"/>
        </w:rPr>
      </w:pPr>
    </w:p>
    <w:p w14:paraId="580E1543" w14:textId="77777777" w:rsidR="00DF5395" w:rsidRPr="00DF5395" w:rsidRDefault="00DF5395" w:rsidP="0037236E">
      <w:pPr>
        <w:pStyle w:val="NormalWeb"/>
        <w:rPr>
          <w:sz w:val="20"/>
          <w:szCs w:val="20"/>
        </w:rPr>
      </w:pPr>
    </w:p>
    <w:p w14:paraId="3C733637" w14:textId="6F3650CA" w:rsidR="006858DA" w:rsidRPr="00DF5395" w:rsidRDefault="006858DA" w:rsidP="006858DA">
      <w:pPr>
        <w:pStyle w:val="Heading4"/>
        <w:rPr>
          <w:rFonts w:ascii="Times New Roman" w:hAnsi="Times New Roman" w:cs="Times New Roman"/>
          <w:w w:val="100"/>
          <w:sz w:val="28"/>
          <w:szCs w:val="28"/>
        </w:rPr>
      </w:pPr>
      <w:r w:rsidRPr="00DF5395">
        <w:rPr>
          <w:rFonts w:ascii="Times New Roman" w:hAnsi="Times New Roman" w:cs="Times New Roman"/>
          <w:sz w:val="28"/>
          <w:szCs w:val="28"/>
        </w:rPr>
        <w:lastRenderedPageBreak/>
        <w:t>Traversal</w:t>
      </w:r>
    </w:p>
    <w:p w14:paraId="453CBF87" w14:textId="51A55820" w:rsidR="00A828A8" w:rsidRPr="00DF5395" w:rsidRDefault="006858DA" w:rsidP="006858DA">
      <w:pPr>
        <w:pStyle w:val="NormalWeb"/>
        <w:rPr>
          <w:i/>
          <w:iCs/>
          <w:sz w:val="20"/>
          <w:szCs w:val="20"/>
        </w:rPr>
      </w:pPr>
      <w:r w:rsidRPr="00DF5395">
        <w:rPr>
          <w:sz w:val="20"/>
          <w:szCs w:val="20"/>
        </w:rPr>
        <w:t xml:space="preserve">Starting at 15th level, </w:t>
      </w:r>
      <w:r w:rsidR="00AE441C" w:rsidRPr="00DF5395">
        <w:rPr>
          <w:sz w:val="20"/>
          <w:szCs w:val="20"/>
        </w:rPr>
        <w:t xml:space="preserve">when you dash, disengage, or hide your walking speed increases by 15ft. </w:t>
      </w:r>
      <w:r w:rsidR="00AE441C" w:rsidRPr="00DF5395">
        <w:rPr>
          <w:i/>
          <w:iCs/>
          <w:sz w:val="20"/>
          <w:szCs w:val="20"/>
        </w:rPr>
        <w:t>(this distance is added “before” calculating the amount of movement you have from dashing. For example, if you have 35ft of movement and you dash you would have 100ft of movement)</w:t>
      </w:r>
      <w:r w:rsidR="00A828A8" w:rsidRPr="00DF5395">
        <w:rPr>
          <w:i/>
          <w:iCs/>
          <w:sz w:val="20"/>
          <w:szCs w:val="20"/>
        </w:rPr>
        <w:t>.</w:t>
      </w:r>
    </w:p>
    <w:p w14:paraId="0312A3EE" w14:textId="1A2AAD63" w:rsidR="00720207" w:rsidRPr="00DF5395" w:rsidRDefault="00720207" w:rsidP="00720207">
      <w:pPr>
        <w:pStyle w:val="Heading4"/>
        <w:rPr>
          <w:rFonts w:ascii="Times New Roman" w:hAnsi="Times New Roman" w:cs="Times New Roman"/>
          <w:w w:val="100"/>
          <w:sz w:val="28"/>
          <w:szCs w:val="28"/>
        </w:rPr>
      </w:pPr>
      <w:r w:rsidRPr="00DF5395">
        <w:rPr>
          <w:rFonts w:ascii="Times New Roman" w:hAnsi="Times New Roman" w:cs="Times New Roman"/>
          <w:sz w:val="28"/>
          <w:szCs w:val="28"/>
        </w:rPr>
        <w:t>Improved Toxic Therapy</w:t>
      </w:r>
    </w:p>
    <w:p w14:paraId="7BE23319" w14:textId="3B781AE2" w:rsidR="00720207" w:rsidRPr="00DF5395" w:rsidRDefault="00720207" w:rsidP="00720207">
      <w:pPr>
        <w:pStyle w:val="NormalWeb"/>
        <w:rPr>
          <w:sz w:val="20"/>
          <w:szCs w:val="20"/>
        </w:rPr>
      </w:pPr>
      <w:r w:rsidRPr="00DF5395">
        <w:rPr>
          <w:sz w:val="20"/>
          <w:szCs w:val="20"/>
        </w:rPr>
        <w:t xml:space="preserve">Starting at 15th level, </w:t>
      </w:r>
      <w:r w:rsidR="00CF6C6A" w:rsidRPr="00DF5395">
        <w:rPr>
          <w:sz w:val="20"/>
          <w:szCs w:val="20"/>
        </w:rPr>
        <w:t>you gain an additional resistance of your choice when you gain the benefits of your “toxic therapy” class feature.</w:t>
      </w:r>
      <w:r w:rsidR="003C2CF3" w:rsidRPr="00DF5395">
        <w:rPr>
          <w:sz w:val="20"/>
          <w:szCs w:val="20"/>
        </w:rPr>
        <w:t xml:space="preserve"> (you still cannot choose piercing, bludgeoning, slashing</w:t>
      </w:r>
      <w:r w:rsidR="00C779E6" w:rsidRPr="00DF5395">
        <w:rPr>
          <w:sz w:val="20"/>
          <w:szCs w:val="20"/>
        </w:rPr>
        <w:t>, or force</w:t>
      </w:r>
      <w:r w:rsidR="003C2CF3" w:rsidRPr="00DF5395">
        <w:rPr>
          <w:sz w:val="20"/>
          <w:szCs w:val="20"/>
        </w:rPr>
        <w:t xml:space="preserve"> damage)</w:t>
      </w:r>
    </w:p>
    <w:p w14:paraId="34B1E2C9" w14:textId="3A8FB6D9" w:rsidR="007B1F87" w:rsidRPr="00DF5395" w:rsidRDefault="007B1F87" w:rsidP="00BB0D73">
      <w:pPr>
        <w:pStyle w:val="NormalWeb"/>
        <w:rPr>
          <w:sz w:val="20"/>
          <w:szCs w:val="20"/>
        </w:rPr>
      </w:pPr>
      <w:r w:rsidRPr="00DF5395">
        <w:rPr>
          <w:sz w:val="20"/>
          <w:szCs w:val="20"/>
        </w:rPr>
        <w:br w:type="page"/>
      </w:r>
    </w:p>
    <w:p w14:paraId="0E4C0EA4" w14:textId="471611B3" w:rsidR="00A3541E" w:rsidRPr="00DF5395" w:rsidRDefault="00A3541E" w:rsidP="00A3541E">
      <w:pPr>
        <w:pStyle w:val="Heading2"/>
        <w:rPr>
          <w:rFonts w:ascii="Times New Roman" w:hAnsi="Times New Roman" w:cs="Times New Roman"/>
          <w:w w:val="100"/>
        </w:rPr>
      </w:pPr>
      <w:r w:rsidRPr="00DF5395">
        <w:rPr>
          <w:rFonts w:ascii="Times New Roman" w:hAnsi="Times New Roman" w:cs="Times New Roman"/>
        </w:rPr>
        <w:lastRenderedPageBreak/>
        <w:t>Horizon Walker</w:t>
      </w:r>
    </w:p>
    <w:p w14:paraId="59FDF02F" w14:textId="443789B4" w:rsidR="004D0CCE" w:rsidRPr="00DF5395" w:rsidRDefault="00A3541E" w:rsidP="004D0CCE">
      <w:pPr>
        <w:widowControl w:val="0"/>
        <w:autoSpaceDE w:val="0"/>
        <w:autoSpaceDN w:val="0"/>
        <w:adjustRightInd w:val="0"/>
        <w:spacing w:after="200" w:line="276" w:lineRule="auto"/>
        <w:rPr>
          <w:rFonts w:ascii="Times New Roman" w:hAnsi="Times New Roman" w:cs="Times New Roman"/>
          <w:sz w:val="20"/>
          <w:lang w:val="en"/>
        </w:rPr>
      </w:pPr>
      <w:r w:rsidRPr="00DF5395">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4D0CCE" w:rsidRPr="00DF5395" w14:paraId="120A5EAD" w14:textId="77777777" w:rsidTr="00E73BAC">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7DF42C36" w14:textId="77777777" w:rsidR="004D0CCE" w:rsidRPr="00DF5395" w:rsidRDefault="004D0CCE" w:rsidP="00E73BAC">
            <w:pPr>
              <w:pStyle w:val="5E-TABLECELLCENTERED"/>
              <w:framePr w:wrap="auto"/>
              <w:rPr>
                <w:rStyle w:val="5ECHARBOLD"/>
                <w:rFonts w:ascii="Times New Roman" w:hAnsi="Times New Roman"/>
                <w:sz w:val="20"/>
              </w:rPr>
            </w:pPr>
            <w:r w:rsidRPr="00DF5395">
              <w:rPr>
                <w:rStyle w:val="5ECHARBOLD"/>
                <w:rFonts w:ascii="Times New Roman" w:hAnsi="Times New Roman"/>
                <w:sz w:val="20"/>
              </w:rPr>
              <w:t>Ranger Level</w:t>
            </w:r>
          </w:p>
        </w:tc>
        <w:tc>
          <w:tcPr>
            <w:tcW w:w="3960" w:type="dxa"/>
            <w:tcBorders>
              <w:top w:val="none" w:sz="0" w:space="0" w:color="auto"/>
              <w:left w:val="none" w:sz="0" w:space="0" w:color="auto"/>
              <w:bottom w:val="none" w:sz="0" w:space="0" w:color="auto"/>
              <w:right w:val="none" w:sz="0" w:space="0" w:color="auto"/>
            </w:tcBorders>
          </w:tcPr>
          <w:p w14:paraId="1B511E76" w14:textId="77777777" w:rsidR="004D0CCE" w:rsidRPr="00DF5395" w:rsidRDefault="004D0CCE" w:rsidP="00E73BAC">
            <w:pPr>
              <w:pStyle w:val="5E-TABLECELL"/>
              <w:rPr>
                <w:rStyle w:val="5ECHARBOLD"/>
                <w:rFonts w:ascii="Times New Roman" w:hAnsi="Times New Roman" w:cs="Times New Roman"/>
                <w:sz w:val="20"/>
                <w:szCs w:val="20"/>
              </w:rPr>
            </w:pPr>
            <w:r w:rsidRPr="00DF5395">
              <w:rPr>
                <w:rStyle w:val="5ECHARBOLD"/>
                <w:rFonts w:ascii="Times New Roman" w:hAnsi="Times New Roman" w:cs="Times New Roman"/>
                <w:sz w:val="20"/>
                <w:szCs w:val="20"/>
              </w:rPr>
              <w:t>Feature</w:t>
            </w:r>
          </w:p>
        </w:tc>
      </w:tr>
      <w:tr w:rsidR="004D0CCE" w:rsidRPr="00DF5395" w14:paraId="5042C1BE" w14:textId="77777777" w:rsidTr="00E73BAC">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DEC31A"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EF9563" w14:textId="52DFA1B3" w:rsidR="004D0CCE" w:rsidRPr="00DF5395" w:rsidRDefault="00FB1910" w:rsidP="00E73BAC">
            <w:pPr>
              <w:widowControl w:val="0"/>
              <w:autoSpaceDE w:val="0"/>
              <w:autoSpaceDN w:val="0"/>
              <w:adjustRightInd w:val="0"/>
              <w:spacing w:after="200" w:line="276" w:lineRule="auto"/>
              <w:rPr>
                <w:rStyle w:val="5ECHARITALIC"/>
                <w:rFonts w:ascii="Times New Roman" w:hAnsi="Times New Roman" w:cs="Times New Roman"/>
                <w:spacing w:val="0"/>
                <w:sz w:val="20"/>
                <w:lang w:val="en"/>
              </w:rPr>
            </w:pPr>
            <w:r w:rsidRPr="00DF5395">
              <w:rPr>
                <w:rFonts w:ascii="Times New Roman" w:hAnsi="Times New Roman" w:cs="Times New Roman"/>
                <w:sz w:val="20"/>
              </w:rPr>
              <w:t>Horizon Walker Spells, Detect portal, Planar Warrior</w:t>
            </w:r>
          </w:p>
        </w:tc>
      </w:tr>
      <w:tr w:rsidR="004D0CCE" w:rsidRPr="00DF5395" w14:paraId="457B46DE" w14:textId="77777777" w:rsidTr="00E73BAC">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2C0F7A81"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lang w:val="en"/>
              </w:rPr>
              <w:t>7th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8DB7097" w14:textId="5B7A5F0D" w:rsidR="004D0CCE" w:rsidRPr="00DF5395" w:rsidRDefault="00FB1910" w:rsidP="00E73BAC">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F5395">
              <w:rPr>
                <w:rStyle w:val="5ECHARITALIC"/>
                <w:rFonts w:ascii="Times New Roman" w:hAnsi="Times New Roman" w:cs="Times New Roman"/>
                <w:i w:val="0"/>
                <w:spacing w:val="0"/>
                <w:sz w:val="20"/>
                <w:lang w:val="en"/>
              </w:rPr>
              <w:t>E</w:t>
            </w:r>
            <w:r w:rsidRPr="00DF5395">
              <w:rPr>
                <w:rStyle w:val="5ECHARITALIC"/>
                <w:rFonts w:ascii="Times New Roman" w:hAnsi="Times New Roman" w:cs="Times New Roman"/>
                <w:i w:val="0"/>
                <w:sz w:val="20"/>
                <w:lang w:val="en"/>
              </w:rPr>
              <w:t>thereal Step</w:t>
            </w:r>
          </w:p>
        </w:tc>
      </w:tr>
      <w:tr w:rsidR="004D0CCE" w:rsidRPr="00DF5395" w14:paraId="4BBBED51" w14:textId="77777777" w:rsidTr="00E73BAC">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255A8FB6" w14:textId="77777777" w:rsidR="004D0CCE" w:rsidRPr="00DF5395" w:rsidRDefault="004D0CCE" w:rsidP="00E73BAC">
            <w:pPr>
              <w:pStyle w:val="5E-TABLECELLCENTERED"/>
              <w:framePr w:wrap="auto"/>
              <w:rPr>
                <w:rFonts w:ascii="Times New Roman" w:hAnsi="Times New Roman"/>
                <w:sz w:val="20"/>
                <w:lang w:val="en"/>
              </w:rPr>
            </w:pPr>
            <w:r w:rsidRPr="00DF5395">
              <w:rPr>
                <w:rFonts w:ascii="Times New Roman" w:hAnsi="Times New Roman"/>
                <w:sz w:val="20"/>
                <w:lang w:val="en"/>
              </w:rPr>
              <w:t>11th</w:t>
            </w:r>
          </w:p>
        </w:tc>
        <w:tc>
          <w:tcPr>
            <w:tcW w:w="3960" w:type="dxa"/>
            <w:tcBorders>
              <w:top w:val="single" w:sz="4" w:space="0" w:color="auto"/>
              <w:left w:val="single" w:sz="4" w:space="0" w:color="auto"/>
              <w:bottom w:val="single" w:sz="4" w:space="0" w:color="auto"/>
              <w:right w:val="single" w:sz="4" w:space="0" w:color="auto"/>
            </w:tcBorders>
          </w:tcPr>
          <w:p w14:paraId="1E480386" w14:textId="2A283382" w:rsidR="004D0CCE" w:rsidRPr="00DF5395" w:rsidRDefault="00FB1910" w:rsidP="00E73BAC">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F5395">
              <w:rPr>
                <w:rStyle w:val="5ECHARITALIC"/>
                <w:rFonts w:ascii="Times New Roman" w:hAnsi="Times New Roman" w:cs="Times New Roman"/>
                <w:i w:val="0"/>
                <w:spacing w:val="0"/>
                <w:sz w:val="20"/>
                <w:lang w:val="en"/>
              </w:rPr>
              <w:t>D</w:t>
            </w:r>
            <w:r w:rsidRPr="00DF5395">
              <w:rPr>
                <w:rStyle w:val="5ECHARITALIC"/>
                <w:rFonts w:ascii="Times New Roman" w:hAnsi="Times New Roman" w:cs="Times New Roman"/>
                <w:i w:val="0"/>
                <w:sz w:val="20"/>
                <w:lang w:val="en"/>
              </w:rPr>
              <w:t>istant Strike</w:t>
            </w:r>
          </w:p>
        </w:tc>
      </w:tr>
      <w:tr w:rsidR="004D0CCE" w:rsidRPr="00DF5395" w14:paraId="547F0DB4" w14:textId="77777777" w:rsidTr="00E73BAC">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38C1AC4"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lang w:val="en"/>
              </w:rPr>
              <w:t>15th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0EB789E" w14:textId="361413A2" w:rsidR="004D0CCE" w:rsidRPr="00DF5395" w:rsidRDefault="00FB1910" w:rsidP="00E73BAC">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F5395">
              <w:rPr>
                <w:rStyle w:val="5ECHARITALIC"/>
                <w:rFonts w:ascii="Times New Roman" w:hAnsi="Times New Roman" w:cs="Times New Roman"/>
                <w:i w:val="0"/>
                <w:spacing w:val="0"/>
                <w:sz w:val="20"/>
                <w:lang w:val="en"/>
              </w:rPr>
              <w:t>Spectral Defense, Teleportation</w:t>
            </w:r>
          </w:p>
        </w:tc>
      </w:tr>
    </w:tbl>
    <w:p w14:paraId="77D5312F" w14:textId="392BA24B" w:rsidR="00A3541E" w:rsidRPr="00DF5395" w:rsidRDefault="00A3541E" w:rsidP="004D0CCE">
      <w:pPr>
        <w:widowControl w:val="0"/>
        <w:autoSpaceDE w:val="0"/>
        <w:autoSpaceDN w:val="0"/>
        <w:adjustRightInd w:val="0"/>
        <w:spacing w:after="200" w:line="276" w:lineRule="auto"/>
        <w:rPr>
          <w:rFonts w:ascii="Times New Roman" w:hAnsi="Times New Roman" w:cs="Times New Roman"/>
          <w:sz w:val="20"/>
          <w:lang w:val="en"/>
        </w:rPr>
      </w:pPr>
    </w:p>
    <w:p w14:paraId="5D0D6301" w14:textId="7D6C6354" w:rsidR="00710F90" w:rsidRPr="00DF5395" w:rsidRDefault="00710F90" w:rsidP="00FB3C1A">
      <w:pPr>
        <w:pStyle w:val="Heading4"/>
        <w:rPr>
          <w:rFonts w:ascii="Times New Roman" w:hAnsi="Times New Roman" w:cs="Times New Roman"/>
          <w:sz w:val="20"/>
          <w:szCs w:val="20"/>
        </w:rPr>
      </w:pPr>
      <w:r w:rsidRPr="00DF5395">
        <w:rPr>
          <w:rFonts w:ascii="Times New Roman" w:hAnsi="Times New Roman" w:cs="Times New Roman"/>
          <w:sz w:val="20"/>
          <w:szCs w:val="20"/>
        </w:rPr>
        <w:t>Horizon Walker Spells</w:t>
      </w:r>
    </w:p>
    <w:p w14:paraId="27981E05" w14:textId="77777777" w:rsidR="00CD62A0" w:rsidRPr="00DF5395" w:rsidRDefault="00CD62A0" w:rsidP="00CD62A0">
      <w:pPr>
        <w:pStyle w:val="5E-COREBODYPARA1"/>
        <w:rPr>
          <w:rFonts w:ascii="Times New Roman" w:hAnsi="Times New Roman" w:cs="Times New Roman"/>
          <w:sz w:val="20"/>
        </w:rPr>
      </w:pPr>
      <w:r w:rsidRPr="00DF5395">
        <w:rPr>
          <w:rFonts w:ascii="Times New Roman" w:hAnsi="Times New Roman" w:cs="Times New Roman"/>
          <w:sz w:val="20"/>
        </w:rPr>
        <w:t>Starting at 3rd level, you learn an additional spell when you reach certain levels in this class, as shown in the table below. Each spell counts as a ranger spell for you and can be attuned to during a long rest.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8"/>
        <w:gridCol w:w="2542"/>
      </w:tblGrid>
      <w:tr w:rsidR="007B1F87" w:rsidRPr="00DF5395" w14:paraId="5AAA6581" w14:textId="77777777" w:rsidTr="00E73BAC">
        <w:trPr>
          <w:tblHeader/>
          <w:tblCellSpacing w:w="15" w:type="dxa"/>
        </w:trPr>
        <w:tc>
          <w:tcPr>
            <w:tcW w:w="0" w:type="auto"/>
            <w:vAlign w:val="center"/>
            <w:hideMark/>
          </w:tcPr>
          <w:p w14:paraId="7FE9DEBE" w14:textId="77777777" w:rsidR="007B1F87" w:rsidRPr="00DF5395" w:rsidRDefault="007B1F87" w:rsidP="00E73BAC">
            <w:pPr>
              <w:jc w:val="center"/>
              <w:rPr>
                <w:rFonts w:ascii="Times New Roman" w:hAnsi="Times New Roman" w:cs="Times New Roman"/>
                <w:b/>
                <w:sz w:val="20"/>
              </w:rPr>
            </w:pPr>
            <w:r w:rsidRPr="00DF5395">
              <w:rPr>
                <w:rFonts w:ascii="Times New Roman" w:hAnsi="Times New Roman" w:cs="Times New Roman"/>
                <w:b/>
                <w:bCs w:val="0"/>
                <w:sz w:val="20"/>
              </w:rPr>
              <w:t>Ranger Level</w:t>
            </w:r>
          </w:p>
        </w:tc>
        <w:tc>
          <w:tcPr>
            <w:tcW w:w="0" w:type="auto"/>
            <w:vAlign w:val="center"/>
            <w:hideMark/>
          </w:tcPr>
          <w:p w14:paraId="4A131F73" w14:textId="77777777" w:rsidR="007B1F87" w:rsidRPr="00DF5395" w:rsidRDefault="007B1F87" w:rsidP="00E73BAC">
            <w:pPr>
              <w:jc w:val="center"/>
              <w:rPr>
                <w:rFonts w:ascii="Times New Roman" w:hAnsi="Times New Roman" w:cs="Times New Roman"/>
                <w:b/>
                <w:bCs w:val="0"/>
                <w:sz w:val="20"/>
              </w:rPr>
            </w:pPr>
            <w:r w:rsidRPr="00DF5395">
              <w:rPr>
                <w:rFonts w:ascii="Times New Roman" w:hAnsi="Times New Roman" w:cs="Times New Roman"/>
                <w:b/>
                <w:bCs w:val="0"/>
                <w:sz w:val="20"/>
              </w:rPr>
              <w:t>Spells</w:t>
            </w:r>
          </w:p>
        </w:tc>
      </w:tr>
      <w:tr w:rsidR="00A30DF6" w:rsidRPr="00DF5395" w14:paraId="5A3C4990" w14:textId="77777777" w:rsidTr="00E73BAC">
        <w:trPr>
          <w:tblCellSpacing w:w="15" w:type="dxa"/>
        </w:trPr>
        <w:tc>
          <w:tcPr>
            <w:tcW w:w="0" w:type="auto"/>
            <w:vAlign w:val="center"/>
            <w:hideMark/>
          </w:tcPr>
          <w:p w14:paraId="5604E0D3" w14:textId="7E2768F3" w:rsidR="00A30DF6" w:rsidRPr="00DF5395" w:rsidRDefault="00A30DF6" w:rsidP="00A30DF6">
            <w:pPr>
              <w:rPr>
                <w:rFonts w:ascii="Times New Roman" w:hAnsi="Times New Roman" w:cs="Times New Roman"/>
                <w:bCs w:val="0"/>
                <w:sz w:val="20"/>
              </w:rPr>
            </w:pPr>
            <w:r w:rsidRPr="00DF5395">
              <w:rPr>
                <w:rFonts w:ascii="Times New Roman" w:hAnsi="Times New Roman" w:cs="Times New Roman"/>
                <w:sz w:val="20"/>
              </w:rPr>
              <w:t>3rd</w:t>
            </w:r>
          </w:p>
        </w:tc>
        <w:tc>
          <w:tcPr>
            <w:tcW w:w="0" w:type="auto"/>
            <w:vAlign w:val="center"/>
            <w:hideMark/>
          </w:tcPr>
          <w:p w14:paraId="1431EC20" w14:textId="2B622CA1"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Protection from evil and good</w:t>
            </w:r>
          </w:p>
        </w:tc>
      </w:tr>
      <w:tr w:rsidR="00A30DF6" w:rsidRPr="00DF5395" w14:paraId="127D2A3F" w14:textId="77777777" w:rsidTr="00E73BAC">
        <w:trPr>
          <w:tblCellSpacing w:w="15" w:type="dxa"/>
        </w:trPr>
        <w:tc>
          <w:tcPr>
            <w:tcW w:w="0" w:type="auto"/>
            <w:vAlign w:val="center"/>
            <w:hideMark/>
          </w:tcPr>
          <w:p w14:paraId="55DEED28" w14:textId="0BA78B8B"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5th</w:t>
            </w:r>
          </w:p>
        </w:tc>
        <w:tc>
          <w:tcPr>
            <w:tcW w:w="0" w:type="auto"/>
            <w:vAlign w:val="center"/>
            <w:hideMark/>
          </w:tcPr>
          <w:p w14:paraId="643CFB2F" w14:textId="5BD8AED0"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Misty step</w:t>
            </w:r>
            <w:r w:rsidR="003C6878">
              <w:rPr>
                <w:rFonts w:ascii="Times New Roman" w:hAnsi="Times New Roman" w:cs="Times New Roman"/>
                <w:sz w:val="20"/>
              </w:rPr>
              <w:t>, Warp sense</w:t>
            </w:r>
          </w:p>
        </w:tc>
      </w:tr>
      <w:tr w:rsidR="00A30DF6" w:rsidRPr="00DF5395" w14:paraId="22E0CB99" w14:textId="77777777" w:rsidTr="00E73BAC">
        <w:trPr>
          <w:tblCellSpacing w:w="15" w:type="dxa"/>
        </w:trPr>
        <w:tc>
          <w:tcPr>
            <w:tcW w:w="0" w:type="auto"/>
            <w:vAlign w:val="center"/>
            <w:hideMark/>
          </w:tcPr>
          <w:p w14:paraId="66CA6323" w14:textId="7BAF85FB"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9th</w:t>
            </w:r>
          </w:p>
        </w:tc>
        <w:tc>
          <w:tcPr>
            <w:tcW w:w="0" w:type="auto"/>
            <w:vAlign w:val="center"/>
            <w:hideMark/>
          </w:tcPr>
          <w:p w14:paraId="7D4A3504" w14:textId="73146418"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Haste</w:t>
            </w:r>
          </w:p>
        </w:tc>
      </w:tr>
      <w:tr w:rsidR="00A30DF6" w:rsidRPr="00DF5395" w14:paraId="0D7E9BE9" w14:textId="77777777" w:rsidTr="00E73BAC">
        <w:trPr>
          <w:tblCellSpacing w:w="15" w:type="dxa"/>
        </w:trPr>
        <w:tc>
          <w:tcPr>
            <w:tcW w:w="0" w:type="auto"/>
            <w:vAlign w:val="center"/>
            <w:hideMark/>
          </w:tcPr>
          <w:p w14:paraId="24EF6AD9" w14:textId="6D9EF432"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13th</w:t>
            </w:r>
          </w:p>
        </w:tc>
        <w:tc>
          <w:tcPr>
            <w:tcW w:w="0" w:type="auto"/>
            <w:vAlign w:val="center"/>
            <w:hideMark/>
          </w:tcPr>
          <w:p w14:paraId="0FE2DE80" w14:textId="600FD962"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Banishment</w:t>
            </w:r>
          </w:p>
        </w:tc>
      </w:tr>
      <w:tr w:rsidR="00A30DF6" w:rsidRPr="00DF5395" w14:paraId="2C3A896C" w14:textId="77777777" w:rsidTr="00E73BAC">
        <w:trPr>
          <w:tblCellSpacing w:w="15" w:type="dxa"/>
        </w:trPr>
        <w:tc>
          <w:tcPr>
            <w:tcW w:w="0" w:type="auto"/>
            <w:vAlign w:val="center"/>
            <w:hideMark/>
          </w:tcPr>
          <w:p w14:paraId="4D2FF117" w14:textId="6F4A1A7C"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17th</w:t>
            </w:r>
          </w:p>
        </w:tc>
        <w:tc>
          <w:tcPr>
            <w:tcW w:w="0" w:type="auto"/>
            <w:vAlign w:val="center"/>
            <w:hideMark/>
          </w:tcPr>
          <w:p w14:paraId="4340E914" w14:textId="4EDEFFA6"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Teleportation circle </w:t>
            </w:r>
          </w:p>
        </w:tc>
      </w:tr>
    </w:tbl>
    <w:p w14:paraId="50E159D8" w14:textId="0DEB20CC" w:rsidR="004353EC" w:rsidRPr="00DF5395" w:rsidRDefault="004353EC" w:rsidP="004353EC">
      <w:pPr>
        <w:pStyle w:val="Heading4"/>
        <w:rPr>
          <w:rFonts w:ascii="Times New Roman" w:hAnsi="Times New Roman" w:cs="Times New Roman"/>
          <w:w w:val="100"/>
          <w:sz w:val="28"/>
          <w:szCs w:val="28"/>
        </w:rPr>
      </w:pPr>
      <w:r w:rsidRPr="00DF5395">
        <w:rPr>
          <w:rFonts w:ascii="Times New Roman" w:hAnsi="Times New Roman" w:cs="Times New Roman"/>
          <w:sz w:val="28"/>
          <w:szCs w:val="28"/>
        </w:rPr>
        <w:t>Detect Portal</w:t>
      </w:r>
    </w:p>
    <w:p w14:paraId="02B74060" w14:textId="66EBBF00" w:rsidR="004353EC" w:rsidRPr="00DF5395" w:rsidRDefault="004353EC" w:rsidP="004353EC">
      <w:pPr>
        <w:pStyle w:val="core-stylescore-body"/>
        <w:rPr>
          <w:sz w:val="20"/>
          <w:szCs w:val="20"/>
        </w:rPr>
      </w:pPr>
      <w:r w:rsidRPr="00DF5395">
        <w:rPr>
          <w:sz w:val="20"/>
          <w:szCs w:val="20"/>
        </w:rPr>
        <w:t>Starting at 3rd level, you gain the ability to magically sense the presence of a planar portal. As an action, you detect the distance and direction to the closest planar portal within 1 mile of you. If there are no portals or if all portals in range are hidden from divination magic your senses return</w:t>
      </w:r>
      <w:r w:rsidR="00573D3E" w:rsidRPr="00DF5395">
        <w:rPr>
          <w:sz w:val="20"/>
          <w:szCs w:val="20"/>
        </w:rPr>
        <w:t>s</w:t>
      </w:r>
      <w:r w:rsidRPr="00DF5395">
        <w:rPr>
          <w:sz w:val="20"/>
          <w:szCs w:val="20"/>
        </w:rPr>
        <w:t xml:space="preserve"> </w:t>
      </w:r>
      <w:r w:rsidR="00573D3E" w:rsidRPr="00DF5395">
        <w:rPr>
          <w:sz w:val="20"/>
          <w:szCs w:val="20"/>
        </w:rPr>
        <w:t>“</w:t>
      </w:r>
      <w:r w:rsidRPr="00DF5395">
        <w:rPr>
          <w:sz w:val="20"/>
          <w:szCs w:val="20"/>
        </w:rPr>
        <w:t>no indication of a local portal</w:t>
      </w:r>
      <w:r w:rsidR="00573D3E" w:rsidRPr="00DF5395">
        <w:rPr>
          <w:sz w:val="20"/>
          <w:szCs w:val="20"/>
        </w:rPr>
        <w:t>”</w:t>
      </w:r>
      <w:r w:rsidRPr="00DF5395">
        <w:rPr>
          <w:sz w:val="20"/>
          <w:szCs w:val="20"/>
        </w:rPr>
        <w:t>.</w:t>
      </w:r>
    </w:p>
    <w:p w14:paraId="4B2D4B43" w14:textId="35076AE3" w:rsidR="004353EC" w:rsidRPr="00DF5395" w:rsidRDefault="004353EC" w:rsidP="004353EC">
      <w:pPr>
        <w:pStyle w:val="core-stylescore-body"/>
        <w:rPr>
          <w:sz w:val="20"/>
          <w:szCs w:val="20"/>
        </w:rPr>
      </w:pPr>
      <w:r w:rsidRPr="00DF5395">
        <w:rPr>
          <w:sz w:val="20"/>
          <w:szCs w:val="20"/>
        </w:rPr>
        <w:t>Once you use this feature, you can’t use it again until you finish a short or long rest.</w:t>
      </w:r>
    </w:p>
    <w:p w14:paraId="23AD1F83" w14:textId="0C313BE2" w:rsidR="004353EC" w:rsidRPr="00DF5395" w:rsidRDefault="004353EC" w:rsidP="004353EC">
      <w:pPr>
        <w:pStyle w:val="core-stylescore-body"/>
        <w:rPr>
          <w:sz w:val="20"/>
          <w:szCs w:val="20"/>
        </w:rPr>
      </w:pPr>
      <w:r w:rsidRPr="00DF5395">
        <w:rPr>
          <w:sz w:val="20"/>
          <w:szCs w:val="20"/>
        </w:rPr>
        <w:t>See the “Planar Travel” section in chapter 2 of the </w:t>
      </w:r>
      <w:r w:rsidRPr="00DF5395">
        <w:rPr>
          <w:rStyle w:val="serif-character-styleitalic-serif"/>
          <w:rFonts w:eastAsiaTheme="majorEastAsia"/>
          <w:sz w:val="20"/>
          <w:szCs w:val="20"/>
        </w:rPr>
        <w:t>Dungeon Master’s Guide</w:t>
      </w:r>
      <w:r w:rsidRPr="00DF5395">
        <w:rPr>
          <w:sz w:val="20"/>
          <w:szCs w:val="20"/>
        </w:rPr>
        <w:t> for examples of planar portals.</w:t>
      </w:r>
    </w:p>
    <w:p w14:paraId="477E8B7E" w14:textId="77777777" w:rsidR="004353EC" w:rsidRPr="00DF5395" w:rsidRDefault="004353EC" w:rsidP="004353EC">
      <w:pPr>
        <w:pStyle w:val="Heading4"/>
        <w:rPr>
          <w:rFonts w:ascii="Times New Roman" w:hAnsi="Times New Roman" w:cs="Times New Roman"/>
          <w:w w:val="100"/>
          <w:sz w:val="28"/>
          <w:szCs w:val="28"/>
        </w:rPr>
      </w:pPr>
      <w:r w:rsidRPr="00DF5395">
        <w:rPr>
          <w:rFonts w:ascii="Times New Roman" w:hAnsi="Times New Roman" w:cs="Times New Roman"/>
          <w:sz w:val="28"/>
          <w:szCs w:val="28"/>
        </w:rPr>
        <w:t>Planar Warrior</w:t>
      </w:r>
    </w:p>
    <w:p w14:paraId="5CBA372A" w14:textId="77777777" w:rsidR="004353EC" w:rsidRPr="00DF5395" w:rsidRDefault="004353EC" w:rsidP="004353EC">
      <w:pPr>
        <w:pStyle w:val="core-stylescore-body"/>
        <w:rPr>
          <w:sz w:val="20"/>
          <w:szCs w:val="20"/>
        </w:rPr>
      </w:pPr>
      <w:r w:rsidRPr="00DF5395">
        <w:rPr>
          <w:sz w:val="20"/>
          <w:szCs w:val="20"/>
        </w:rPr>
        <w:t>At 3rd level, you learn to draw on the energy of the multiverse to augment your attacks.</w:t>
      </w:r>
    </w:p>
    <w:p w14:paraId="6EE330A7" w14:textId="77777777" w:rsidR="004353EC" w:rsidRPr="00DF5395" w:rsidRDefault="004353EC" w:rsidP="004353EC">
      <w:pPr>
        <w:pStyle w:val="core-stylescore-body"/>
        <w:rPr>
          <w:sz w:val="20"/>
          <w:szCs w:val="20"/>
        </w:rPr>
      </w:pPr>
      <w:r w:rsidRPr="00DF5395">
        <w:rPr>
          <w:sz w:val="20"/>
          <w:szCs w:val="20"/>
        </w:rPr>
        <w:t>As a bonus action, choose one creature you can see within 30 feet of you. The next time you hit that creature on this turn with a weapon attack, all damage dealt by the attack becomes force damage, and the creature takes an extra 1d8 force damage from the attack. When you reach 11th level in this class, the extra damage increases to 2d8.</w:t>
      </w:r>
    </w:p>
    <w:p w14:paraId="7B65BB5B" w14:textId="77777777" w:rsidR="00FB1910" w:rsidRPr="00DF5395" w:rsidRDefault="00FB1910" w:rsidP="00FB1910">
      <w:pPr>
        <w:pStyle w:val="Heading4"/>
        <w:rPr>
          <w:rFonts w:ascii="Times New Roman" w:hAnsi="Times New Roman" w:cs="Times New Roman"/>
          <w:w w:val="100"/>
          <w:sz w:val="28"/>
          <w:szCs w:val="28"/>
        </w:rPr>
      </w:pPr>
      <w:r w:rsidRPr="00DF5395">
        <w:rPr>
          <w:rFonts w:ascii="Times New Roman" w:hAnsi="Times New Roman" w:cs="Times New Roman"/>
          <w:sz w:val="28"/>
          <w:szCs w:val="28"/>
        </w:rPr>
        <w:t>Ethereal Step</w:t>
      </w:r>
    </w:p>
    <w:p w14:paraId="08D19689" w14:textId="4CBC3AD8" w:rsidR="00FB1910" w:rsidRPr="00DF5395" w:rsidRDefault="00FB1910" w:rsidP="00FB1910">
      <w:pPr>
        <w:pStyle w:val="NormalWeb"/>
        <w:rPr>
          <w:sz w:val="20"/>
          <w:szCs w:val="20"/>
        </w:rPr>
      </w:pPr>
      <w:r w:rsidRPr="00DF5395">
        <w:rPr>
          <w:sz w:val="20"/>
          <w:szCs w:val="20"/>
        </w:rPr>
        <w:t>At 7th level, you learn to step through the Ethereal Plane. As a bonus action, you can cast the etherealness spell with this feature, without expending a spell slot, but the spell ends at the end of the current turn.</w:t>
      </w:r>
    </w:p>
    <w:p w14:paraId="6B88BEA3" w14:textId="77777777" w:rsidR="00FB1910" w:rsidRPr="00DF5395" w:rsidRDefault="00FB1910" w:rsidP="00FB1910">
      <w:pPr>
        <w:pStyle w:val="NormalWeb"/>
        <w:rPr>
          <w:sz w:val="20"/>
          <w:szCs w:val="20"/>
        </w:rPr>
      </w:pPr>
      <w:r w:rsidRPr="00DF5395">
        <w:rPr>
          <w:sz w:val="20"/>
          <w:szCs w:val="20"/>
        </w:rPr>
        <w:t>Once you use this feature, you can’t use it again until you finish a short or long rest.</w:t>
      </w:r>
    </w:p>
    <w:p w14:paraId="1C759694" w14:textId="77777777" w:rsidR="004353EC" w:rsidRPr="00DF5395" w:rsidRDefault="004353EC" w:rsidP="004353EC">
      <w:pPr>
        <w:pStyle w:val="Heading4"/>
        <w:rPr>
          <w:rFonts w:ascii="Times New Roman" w:hAnsi="Times New Roman" w:cs="Times New Roman"/>
          <w:w w:val="100"/>
          <w:sz w:val="28"/>
          <w:szCs w:val="28"/>
        </w:rPr>
      </w:pPr>
      <w:r w:rsidRPr="00DF5395">
        <w:rPr>
          <w:rFonts w:ascii="Times New Roman" w:hAnsi="Times New Roman" w:cs="Times New Roman"/>
          <w:sz w:val="28"/>
          <w:szCs w:val="28"/>
        </w:rPr>
        <w:t>Distant Strike</w:t>
      </w:r>
    </w:p>
    <w:p w14:paraId="661E7FC2" w14:textId="096C3C4A" w:rsidR="004353EC" w:rsidRPr="00DF5395" w:rsidRDefault="004353EC" w:rsidP="004353EC">
      <w:pPr>
        <w:pStyle w:val="core-stylescore-body"/>
        <w:rPr>
          <w:sz w:val="20"/>
          <w:szCs w:val="20"/>
        </w:rPr>
      </w:pPr>
      <w:r w:rsidRPr="00DF5395">
        <w:rPr>
          <w:sz w:val="20"/>
          <w:szCs w:val="20"/>
        </w:rPr>
        <w:t>At 11th level, you gain the ability to pass between the planes in the blink of an eye. When you take the attack action, you can teleport up to 10 feet before each attack to an unoccupied space you can see.</w:t>
      </w:r>
    </w:p>
    <w:p w14:paraId="3B182712" w14:textId="77777777" w:rsidR="004353EC" w:rsidRPr="00DF5395" w:rsidRDefault="004353EC" w:rsidP="004353EC">
      <w:pPr>
        <w:pStyle w:val="core-stylescore-body"/>
        <w:rPr>
          <w:sz w:val="20"/>
          <w:szCs w:val="20"/>
        </w:rPr>
      </w:pPr>
      <w:r w:rsidRPr="00DF5395">
        <w:rPr>
          <w:sz w:val="20"/>
          <w:szCs w:val="20"/>
        </w:rPr>
        <w:t>If you attack at least two different creatures with the action, you can make one additional attack with it against a third creature.</w:t>
      </w:r>
    </w:p>
    <w:p w14:paraId="6C4A222B" w14:textId="77777777" w:rsidR="004353EC" w:rsidRPr="00DF5395" w:rsidRDefault="004353EC" w:rsidP="004353EC">
      <w:pPr>
        <w:pStyle w:val="Heading4"/>
        <w:rPr>
          <w:rFonts w:ascii="Times New Roman" w:hAnsi="Times New Roman" w:cs="Times New Roman"/>
          <w:w w:val="100"/>
          <w:sz w:val="28"/>
          <w:szCs w:val="28"/>
        </w:rPr>
      </w:pPr>
      <w:r w:rsidRPr="00DF5395">
        <w:rPr>
          <w:rFonts w:ascii="Times New Roman" w:hAnsi="Times New Roman" w:cs="Times New Roman"/>
          <w:sz w:val="28"/>
          <w:szCs w:val="28"/>
        </w:rPr>
        <w:t>Spectral Defense</w:t>
      </w:r>
    </w:p>
    <w:p w14:paraId="730DAFA6" w14:textId="48EDA76A" w:rsidR="004353EC" w:rsidRPr="00DF5395" w:rsidRDefault="004353EC" w:rsidP="004353EC">
      <w:pPr>
        <w:pStyle w:val="NormalWeb"/>
        <w:rPr>
          <w:sz w:val="20"/>
          <w:szCs w:val="20"/>
        </w:rPr>
      </w:pPr>
      <w:r w:rsidRPr="00DF5395">
        <w:rPr>
          <w:sz w:val="20"/>
          <w:szCs w:val="20"/>
        </w:rPr>
        <w:t>At 15th level, your ability to move between planes enables you to slip through the planar boundaries to lessen the harm done to you during battle. When you take damage from a</w:t>
      </w:r>
      <w:r w:rsidR="00081597" w:rsidRPr="00DF5395">
        <w:rPr>
          <w:sz w:val="20"/>
          <w:szCs w:val="20"/>
        </w:rPr>
        <w:t xml:space="preserve"> hostile creature</w:t>
      </w:r>
      <w:r w:rsidRPr="00DF5395">
        <w:rPr>
          <w:sz w:val="20"/>
          <w:szCs w:val="20"/>
        </w:rPr>
        <w:t xml:space="preserve">, you can use your reaction to give yourself resistance to all damage </w:t>
      </w:r>
      <w:r w:rsidR="00081597" w:rsidRPr="00DF5395">
        <w:rPr>
          <w:sz w:val="20"/>
          <w:szCs w:val="20"/>
        </w:rPr>
        <w:t xml:space="preserve">delt by that creature </w:t>
      </w:r>
      <w:r w:rsidR="00DD355C" w:rsidRPr="00DF5395">
        <w:rPr>
          <w:sz w:val="20"/>
          <w:szCs w:val="20"/>
        </w:rPr>
        <w:t>until the end of</w:t>
      </w:r>
      <w:r w:rsidRPr="00DF5395">
        <w:rPr>
          <w:sz w:val="20"/>
          <w:szCs w:val="20"/>
        </w:rPr>
        <w:t xml:space="preserve"> this turn.</w:t>
      </w:r>
    </w:p>
    <w:p w14:paraId="067BE9F2" w14:textId="61AAE976" w:rsidR="004353EC" w:rsidRPr="00DF5395" w:rsidRDefault="004353EC" w:rsidP="004353EC">
      <w:pPr>
        <w:pStyle w:val="Heading4"/>
        <w:rPr>
          <w:rFonts w:ascii="Times New Roman" w:hAnsi="Times New Roman" w:cs="Times New Roman"/>
          <w:w w:val="100"/>
          <w:sz w:val="28"/>
          <w:szCs w:val="28"/>
        </w:rPr>
      </w:pPr>
      <w:r w:rsidRPr="00DF5395">
        <w:rPr>
          <w:rFonts w:ascii="Times New Roman" w:hAnsi="Times New Roman" w:cs="Times New Roman"/>
          <w:sz w:val="28"/>
          <w:szCs w:val="28"/>
        </w:rPr>
        <w:t>Teleportation</w:t>
      </w:r>
    </w:p>
    <w:p w14:paraId="56A7E70F" w14:textId="77777777" w:rsidR="004353EC" w:rsidRPr="00DF5395" w:rsidRDefault="004353EC" w:rsidP="004353EC">
      <w:pPr>
        <w:pStyle w:val="NormalWeb"/>
        <w:rPr>
          <w:sz w:val="20"/>
          <w:szCs w:val="20"/>
        </w:rPr>
      </w:pPr>
      <w:r w:rsidRPr="00DF5395">
        <w:rPr>
          <w:sz w:val="20"/>
          <w:szCs w:val="20"/>
        </w:rPr>
        <w:t>At 15th level, once per long rest you may cast the “teleport” spell without expending a spell slot. You cannot do so again until you finish a long rest.</w:t>
      </w:r>
    </w:p>
    <w:p w14:paraId="48CCD68E" w14:textId="4BDBF8D6" w:rsidR="00A3541E" w:rsidRPr="00DF5395" w:rsidRDefault="004353EC" w:rsidP="004353EC">
      <w:pPr>
        <w:pStyle w:val="NormalWeb"/>
        <w:rPr>
          <w:bCs/>
          <w:sz w:val="20"/>
          <w:szCs w:val="20"/>
          <w:lang w:val="en"/>
        </w:rPr>
      </w:pPr>
      <w:r w:rsidRPr="00DF5395">
        <w:rPr>
          <w:sz w:val="20"/>
          <w:szCs w:val="20"/>
        </w:rPr>
        <w:t>This ability improves</w:t>
      </w:r>
      <w:r w:rsidR="00435531" w:rsidRPr="00DF5395">
        <w:rPr>
          <w:sz w:val="20"/>
          <w:szCs w:val="20"/>
        </w:rPr>
        <w:t xml:space="preserve"> at 17th level</w:t>
      </w:r>
      <w:r w:rsidRPr="00DF5395">
        <w:rPr>
          <w:sz w:val="20"/>
          <w:szCs w:val="20"/>
        </w:rPr>
        <w:t xml:space="preserve"> allowing you to cast the “</w:t>
      </w:r>
      <w:r w:rsidR="005751C1" w:rsidRPr="00DF5395">
        <w:rPr>
          <w:sz w:val="20"/>
          <w:szCs w:val="20"/>
        </w:rPr>
        <w:t>G</w:t>
      </w:r>
      <w:r w:rsidRPr="00DF5395">
        <w:rPr>
          <w:sz w:val="20"/>
          <w:szCs w:val="20"/>
        </w:rPr>
        <w:t>ate”</w:t>
      </w:r>
      <w:r w:rsidR="005751C1" w:rsidRPr="00DF5395">
        <w:rPr>
          <w:sz w:val="20"/>
          <w:szCs w:val="20"/>
        </w:rPr>
        <w:t xml:space="preserve"> spell once without expending a spell slot. You cannot do so again until you finish a long rest.</w:t>
      </w:r>
      <w:r w:rsidR="00A3541E" w:rsidRPr="00DF5395">
        <w:rPr>
          <w:sz w:val="20"/>
          <w:szCs w:val="20"/>
          <w:lang w:val="en"/>
        </w:rPr>
        <w:br w:type="page"/>
      </w:r>
    </w:p>
    <w:p w14:paraId="01B6D4D1" w14:textId="77777777" w:rsidR="00A3541E" w:rsidRPr="00DF5395" w:rsidRDefault="00A3541E" w:rsidP="00A3541E">
      <w:pPr>
        <w:pStyle w:val="Heading2"/>
        <w:rPr>
          <w:rFonts w:ascii="Times New Roman" w:hAnsi="Times New Roman" w:cs="Times New Roman"/>
          <w:w w:val="100"/>
        </w:rPr>
      </w:pPr>
      <w:r w:rsidRPr="00DF5395">
        <w:rPr>
          <w:rFonts w:ascii="Times New Roman" w:hAnsi="Times New Roman" w:cs="Times New Roman"/>
        </w:rPr>
        <w:lastRenderedPageBreak/>
        <w:t>Monster Slayer</w:t>
      </w:r>
    </w:p>
    <w:p w14:paraId="01A0CF28" w14:textId="6A6D3A37" w:rsidR="004D0CCE" w:rsidRPr="00DF5395" w:rsidRDefault="00A3541E" w:rsidP="004D0CCE">
      <w:pPr>
        <w:widowControl w:val="0"/>
        <w:autoSpaceDE w:val="0"/>
        <w:autoSpaceDN w:val="0"/>
        <w:adjustRightInd w:val="0"/>
        <w:spacing w:after="200" w:line="276" w:lineRule="auto"/>
        <w:rPr>
          <w:rFonts w:ascii="Times New Roman" w:eastAsia="Times New Roman" w:hAnsi="Times New Roman" w:cs="Times New Roman"/>
          <w:bCs w:val="0"/>
          <w:w w:val="100"/>
          <w:sz w:val="20"/>
          <w:lang w:val="en"/>
        </w:rPr>
      </w:pPr>
      <w:r w:rsidRPr="00DF5395">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4D0CCE" w:rsidRPr="00DF5395" w14:paraId="7BE489BB" w14:textId="77777777" w:rsidTr="00E73BAC">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1137D2A7" w14:textId="77777777" w:rsidR="004D0CCE" w:rsidRPr="00DF5395" w:rsidRDefault="004D0CCE" w:rsidP="00E73BAC">
            <w:pPr>
              <w:pStyle w:val="5E-TABLECELLCENTERED"/>
              <w:framePr w:wrap="auto"/>
              <w:rPr>
                <w:rStyle w:val="5ECHARBOLD"/>
                <w:rFonts w:ascii="Times New Roman" w:hAnsi="Times New Roman"/>
                <w:sz w:val="20"/>
              </w:rPr>
            </w:pPr>
            <w:r w:rsidRPr="00DF5395">
              <w:rPr>
                <w:rStyle w:val="5ECHARBOLD"/>
                <w:rFonts w:ascii="Times New Roman" w:hAnsi="Times New Roman"/>
                <w:sz w:val="20"/>
              </w:rPr>
              <w:t>Ranger Level</w:t>
            </w:r>
          </w:p>
        </w:tc>
        <w:tc>
          <w:tcPr>
            <w:tcW w:w="3960" w:type="dxa"/>
            <w:tcBorders>
              <w:top w:val="none" w:sz="0" w:space="0" w:color="auto"/>
              <w:left w:val="none" w:sz="0" w:space="0" w:color="auto"/>
              <w:bottom w:val="none" w:sz="0" w:space="0" w:color="auto"/>
              <w:right w:val="none" w:sz="0" w:space="0" w:color="auto"/>
            </w:tcBorders>
          </w:tcPr>
          <w:p w14:paraId="25990F16" w14:textId="77777777" w:rsidR="004D0CCE" w:rsidRPr="00DF5395" w:rsidRDefault="004D0CCE" w:rsidP="00E73BAC">
            <w:pPr>
              <w:pStyle w:val="5E-TABLECELL"/>
              <w:rPr>
                <w:rStyle w:val="5ECHARBOLD"/>
                <w:rFonts w:ascii="Times New Roman" w:hAnsi="Times New Roman" w:cs="Times New Roman"/>
                <w:sz w:val="20"/>
                <w:szCs w:val="20"/>
              </w:rPr>
            </w:pPr>
            <w:r w:rsidRPr="00DF5395">
              <w:rPr>
                <w:rStyle w:val="5ECHARBOLD"/>
                <w:rFonts w:ascii="Times New Roman" w:hAnsi="Times New Roman" w:cs="Times New Roman"/>
                <w:sz w:val="20"/>
                <w:szCs w:val="20"/>
              </w:rPr>
              <w:t>Feature</w:t>
            </w:r>
          </w:p>
        </w:tc>
      </w:tr>
      <w:tr w:rsidR="004D0CCE" w:rsidRPr="00DF5395" w14:paraId="740CCEB5" w14:textId="77777777" w:rsidTr="00E73BAC">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84BF1D"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4A47442" w14:textId="17949FAC" w:rsidR="004D0CCE" w:rsidRPr="00DF5395" w:rsidRDefault="00951D8E" w:rsidP="00E73BAC">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DF5395">
              <w:rPr>
                <w:rFonts w:ascii="Times New Roman" w:hAnsi="Times New Roman" w:cs="Times New Roman"/>
                <w:sz w:val="20"/>
              </w:rPr>
              <w:t>Monster Slayer Spells, Hunter’s Sense, Slayers Prey</w:t>
            </w:r>
          </w:p>
        </w:tc>
      </w:tr>
      <w:tr w:rsidR="004D0CCE" w:rsidRPr="00DF5395" w14:paraId="4D1AE8D9" w14:textId="77777777" w:rsidTr="00E73BAC">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2A62E194"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lang w:val="en"/>
              </w:rPr>
              <w:t>7th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2E74ACEE" w14:textId="7D0D834A" w:rsidR="004D0CCE" w:rsidRPr="00DF5395" w:rsidRDefault="00951D8E" w:rsidP="00E73BAC">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DF5395">
              <w:rPr>
                <w:rStyle w:val="5ECHARITALIC"/>
                <w:rFonts w:ascii="Times New Roman" w:hAnsi="Times New Roman" w:cs="Times New Roman"/>
                <w:i w:val="0"/>
                <w:iCs/>
                <w:spacing w:val="0"/>
                <w:sz w:val="20"/>
                <w:lang w:val="en"/>
              </w:rPr>
              <w:t>S</w:t>
            </w:r>
            <w:r w:rsidRPr="00DF5395">
              <w:rPr>
                <w:rStyle w:val="5ECHARITALIC"/>
                <w:rFonts w:ascii="Times New Roman" w:hAnsi="Times New Roman" w:cs="Times New Roman"/>
                <w:i w:val="0"/>
                <w:iCs/>
                <w:sz w:val="20"/>
                <w:lang w:val="en"/>
              </w:rPr>
              <w:t>upernatural Defense</w:t>
            </w:r>
          </w:p>
        </w:tc>
      </w:tr>
      <w:tr w:rsidR="004D0CCE" w:rsidRPr="00DF5395" w14:paraId="431955A3" w14:textId="77777777" w:rsidTr="00E73BAC">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1C63A420" w14:textId="77777777" w:rsidR="004D0CCE" w:rsidRPr="00DF5395" w:rsidRDefault="004D0CCE" w:rsidP="00E73BAC">
            <w:pPr>
              <w:pStyle w:val="5E-TABLECELLCENTERED"/>
              <w:framePr w:wrap="auto"/>
              <w:rPr>
                <w:rFonts w:ascii="Times New Roman" w:hAnsi="Times New Roman"/>
                <w:sz w:val="20"/>
                <w:lang w:val="en"/>
              </w:rPr>
            </w:pPr>
            <w:r w:rsidRPr="00DF5395">
              <w:rPr>
                <w:rFonts w:ascii="Times New Roman" w:hAnsi="Times New Roman"/>
                <w:sz w:val="20"/>
                <w:lang w:val="en"/>
              </w:rPr>
              <w:t>11th</w:t>
            </w:r>
          </w:p>
        </w:tc>
        <w:tc>
          <w:tcPr>
            <w:tcW w:w="3960" w:type="dxa"/>
            <w:tcBorders>
              <w:top w:val="single" w:sz="4" w:space="0" w:color="auto"/>
              <w:left w:val="single" w:sz="4" w:space="0" w:color="auto"/>
              <w:bottom w:val="single" w:sz="4" w:space="0" w:color="auto"/>
              <w:right w:val="single" w:sz="4" w:space="0" w:color="auto"/>
            </w:tcBorders>
          </w:tcPr>
          <w:p w14:paraId="359C2A8E" w14:textId="784A769E" w:rsidR="004D0CCE" w:rsidRPr="00DF5395" w:rsidRDefault="00951D8E" w:rsidP="00E73BAC">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DF5395">
              <w:rPr>
                <w:rStyle w:val="5ECHARITALIC"/>
                <w:rFonts w:ascii="Times New Roman" w:hAnsi="Times New Roman" w:cs="Times New Roman"/>
                <w:i w:val="0"/>
                <w:iCs/>
                <w:spacing w:val="0"/>
                <w:sz w:val="20"/>
                <w:lang w:val="en"/>
              </w:rPr>
              <w:t>S</w:t>
            </w:r>
            <w:r w:rsidRPr="00DF5395">
              <w:rPr>
                <w:rStyle w:val="5ECHARITALIC"/>
                <w:rFonts w:ascii="Times New Roman" w:hAnsi="Times New Roman" w:cs="Times New Roman"/>
                <w:i w:val="0"/>
                <w:iCs/>
                <w:sz w:val="20"/>
                <w:lang w:val="en"/>
              </w:rPr>
              <w:t>layers Counter</w:t>
            </w:r>
          </w:p>
        </w:tc>
      </w:tr>
      <w:tr w:rsidR="004D0CCE" w:rsidRPr="00DF5395" w14:paraId="2B56AF6C" w14:textId="77777777" w:rsidTr="00E73BAC">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DF73611"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lang w:val="en"/>
              </w:rPr>
              <w:t>15th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4FE1FA93" w14:textId="58BEAE49" w:rsidR="004D0CCE" w:rsidRPr="00DF5395" w:rsidRDefault="00951D8E" w:rsidP="00E73BAC">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DF5395">
              <w:rPr>
                <w:rStyle w:val="5ECHARITALIC"/>
                <w:rFonts w:ascii="Times New Roman" w:hAnsi="Times New Roman" w:cs="Times New Roman"/>
                <w:i w:val="0"/>
                <w:iCs/>
                <w:spacing w:val="0"/>
                <w:sz w:val="20"/>
                <w:lang w:val="en"/>
              </w:rPr>
              <w:t>S</w:t>
            </w:r>
            <w:r w:rsidRPr="00DF5395">
              <w:rPr>
                <w:rStyle w:val="5ECHARITALIC"/>
                <w:rFonts w:ascii="Times New Roman" w:hAnsi="Times New Roman" w:cs="Times New Roman"/>
                <w:i w:val="0"/>
                <w:iCs/>
                <w:sz w:val="20"/>
                <w:lang w:val="en"/>
              </w:rPr>
              <w:t>layers Tenacity</w:t>
            </w:r>
          </w:p>
        </w:tc>
      </w:tr>
    </w:tbl>
    <w:p w14:paraId="6304234F" w14:textId="0D30792A" w:rsidR="002266A2" w:rsidRPr="00DF5395" w:rsidRDefault="002266A2" w:rsidP="00AA75B8">
      <w:pPr>
        <w:pStyle w:val="Heading4"/>
        <w:rPr>
          <w:rFonts w:ascii="Times New Roman" w:hAnsi="Times New Roman" w:cs="Times New Roman"/>
          <w:sz w:val="20"/>
          <w:szCs w:val="20"/>
        </w:rPr>
      </w:pPr>
      <w:r w:rsidRPr="00DF5395">
        <w:rPr>
          <w:rFonts w:ascii="Times New Roman" w:hAnsi="Times New Roman" w:cs="Times New Roman"/>
          <w:sz w:val="20"/>
          <w:szCs w:val="20"/>
        </w:rPr>
        <w:t>Monster slayer Spells</w:t>
      </w:r>
    </w:p>
    <w:p w14:paraId="35E7354E" w14:textId="77777777" w:rsidR="00CD62A0" w:rsidRPr="00DF5395" w:rsidRDefault="00CD62A0" w:rsidP="00CD62A0">
      <w:pPr>
        <w:pStyle w:val="5E-COREBODYPARA1"/>
        <w:rPr>
          <w:rFonts w:ascii="Times New Roman" w:hAnsi="Times New Roman" w:cs="Times New Roman"/>
          <w:sz w:val="20"/>
        </w:rPr>
      </w:pPr>
      <w:r w:rsidRPr="00DF5395">
        <w:rPr>
          <w:rFonts w:ascii="Times New Roman" w:hAnsi="Times New Roman" w:cs="Times New Roman"/>
          <w:sz w:val="20"/>
        </w:rPr>
        <w:t>Starting at 3rd level, you learn an additional spell when you reach certain levels in this class, as shown in the table below. Each spell counts as a ranger spell for you and can be attuned to during a long rest.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8"/>
        <w:gridCol w:w="2966"/>
      </w:tblGrid>
      <w:tr w:rsidR="007B1F87" w:rsidRPr="00DF5395" w14:paraId="06912877" w14:textId="77777777" w:rsidTr="00E73BAC">
        <w:trPr>
          <w:tblHeader/>
          <w:tblCellSpacing w:w="15" w:type="dxa"/>
        </w:trPr>
        <w:tc>
          <w:tcPr>
            <w:tcW w:w="0" w:type="auto"/>
            <w:vAlign w:val="center"/>
            <w:hideMark/>
          </w:tcPr>
          <w:p w14:paraId="6788F490" w14:textId="77777777" w:rsidR="007B1F87" w:rsidRPr="00DF5395" w:rsidRDefault="007B1F87" w:rsidP="00E73BAC">
            <w:pPr>
              <w:jc w:val="center"/>
              <w:rPr>
                <w:rFonts w:ascii="Times New Roman" w:hAnsi="Times New Roman" w:cs="Times New Roman"/>
                <w:b/>
                <w:sz w:val="20"/>
              </w:rPr>
            </w:pPr>
            <w:r w:rsidRPr="00DF5395">
              <w:rPr>
                <w:rFonts w:ascii="Times New Roman" w:hAnsi="Times New Roman" w:cs="Times New Roman"/>
                <w:b/>
                <w:bCs w:val="0"/>
                <w:sz w:val="20"/>
              </w:rPr>
              <w:t>Ranger Level</w:t>
            </w:r>
          </w:p>
        </w:tc>
        <w:tc>
          <w:tcPr>
            <w:tcW w:w="0" w:type="auto"/>
            <w:vAlign w:val="center"/>
            <w:hideMark/>
          </w:tcPr>
          <w:p w14:paraId="0C1B18C0" w14:textId="77777777" w:rsidR="007B1F87" w:rsidRPr="00DF5395" w:rsidRDefault="007B1F87" w:rsidP="00E73BAC">
            <w:pPr>
              <w:jc w:val="center"/>
              <w:rPr>
                <w:rFonts w:ascii="Times New Roman" w:hAnsi="Times New Roman" w:cs="Times New Roman"/>
                <w:b/>
                <w:bCs w:val="0"/>
                <w:sz w:val="20"/>
              </w:rPr>
            </w:pPr>
            <w:r w:rsidRPr="00DF5395">
              <w:rPr>
                <w:rFonts w:ascii="Times New Roman" w:hAnsi="Times New Roman" w:cs="Times New Roman"/>
                <w:b/>
                <w:bCs w:val="0"/>
                <w:sz w:val="20"/>
              </w:rPr>
              <w:t>Spells</w:t>
            </w:r>
          </w:p>
        </w:tc>
      </w:tr>
      <w:tr w:rsidR="00A30DF6" w:rsidRPr="00DF5395" w14:paraId="2E65DA03" w14:textId="77777777" w:rsidTr="00E73BAC">
        <w:trPr>
          <w:tblCellSpacing w:w="15" w:type="dxa"/>
        </w:trPr>
        <w:tc>
          <w:tcPr>
            <w:tcW w:w="0" w:type="auto"/>
            <w:vAlign w:val="center"/>
            <w:hideMark/>
          </w:tcPr>
          <w:p w14:paraId="09C9FEE0" w14:textId="05104B8E" w:rsidR="00A30DF6" w:rsidRPr="00DF5395" w:rsidRDefault="00A30DF6" w:rsidP="00A30DF6">
            <w:pPr>
              <w:rPr>
                <w:rFonts w:ascii="Times New Roman" w:hAnsi="Times New Roman" w:cs="Times New Roman"/>
                <w:bCs w:val="0"/>
                <w:sz w:val="20"/>
              </w:rPr>
            </w:pPr>
            <w:r w:rsidRPr="00DF5395">
              <w:rPr>
                <w:rFonts w:ascii="Times New Roman" w:hAnsi="Times New Roman" w:cs="Times New Roman"/>
                <w:sz w:val="20"/>
              </w:rPr>
              <w:t>3rd</w:t>
            </w:r>
          </w:p>
        </w:tc>
        <w:tc>
          <w:tcPr>
            <w:tcW w:w="0" w:type="auto"/>
            <w:vAlign w:val="center"/>
            <w:hideMark/>
          </w:tcPr>
          <w:p w14:paraId="2543A035" w14:textId="77777777"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detect magic, magic missile</w:t>
            </w:r>
          </w:p>
        </w:tc>
      </w:tr>
      <w:tr w:rsidR="00A30DF6" w:rsidRPr="00DF5395" w14:paraId="52A624D6" w14:textId="77777777" w:rsidTr="00E73BAC">
        <w:trPr>
          <w:tblCellSpacing w:w="15" w:type="dxa"/>
        </w:trPr>
        <w:tc>
          <w:tcPr>
            <w:tcW w:w="0" w:type="auto"/>
            <w:vAlign w:val="center"/>
            <w:hideMark/>
          </w:tcPr>
          <w:p w14:paraId="146966E1" w14:textId="75D3A080"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5th</w:t>
            </w:r>
          </w:p>
        </w:tc>
        <w:tc>
          <w:tcPr>
            <w:tcW w:w="0" w:type="auto"/>
            <w:vAlign w:val="center"/>
            <w:hideMark/>
          </w:tcPr>
          <w:p w14:paraId="2A9C8BA6" w14:textId="77777777"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magic weapon, magic aura</w:t>
            </w:r>
          </w:p>
        </w:tc>
      </w:tr>
      <w:tr w:rsidR="00A30DF6" w:rsidRPr="00DF5395" w14:paraId="27C75A60" w14:textId="77777777" w:rsidTr="00E73BAC">
        <w:trPr>
          <w:tblCellSpacing w:w="15" w:type="dxa"/>
        </w:trPr>
        <w:tc>
          <w:tcPr>
            <w:tcW w:w="0" w:type="auto"/>
            <w:vAlign w:val="center"/>
            <w:hideMark/>
          </w:tcPr>
          <w:p w14:paraId="4AE01529" w14:textId="5D9619E5"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9th</w:t>
            </w:r>
          </w:p>
        </w:tc>
        <w:tc>
          <w:tcPr>
            <w:tcW w:w="0" w:type="auto"/>
            <w:vAlign w:val="center"/>
            <w:hideMark/>
          </w:tcPr>
          <w:p w14:paraId="1198A38F" w14:textId="77777777"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dispel magic, magic circle</w:t>
            </w:r>
          </w:p>
        </w:tc>
      </w:tr>
      <w:tr w:rsidR="00A30DF6" w:rsidRPr="00DF5395" w14:paraId="2DBE4301" w14:textId="77777777" w:rsidTr="00E73BAC">
        <w:trPr>
          <w:tblCellSpacing w:w="15" w:type="dxa"/>
        </w:trPr>
        <w:tc>
          <w:tcPr>
            <w:tcW w:w="0" w:type="auto"/>
            <w:vAlign w:val="center"/>
            <w:hideMark/>
          </w:tcPr>
          <w:p w14:paraId="25E2DBE9" w14:textId="6EC45A5C"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13th</w:t>
            </w:r>
          </w:p>
        </w:tc>
        <w:tc>
          <w:tcPr>
            <w:tcW w:w="0" w:type="auto"/>
            <w:vAlign w:val="center"/>
            <w:hideMark/>
          </w:tcPr>
          <w:p w14:paraId="0B1B349E" w14:textId="77777777"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arcane eye, secret chest</w:t>
            </w:r>
          </w:p>
        </w:tc>
      </w:tr>
      <w:tr w:rsidR="00A30DF6" w:rsidRPr="00DF5395" w14:paraId="52DFBEE8" w14:textId="77777777" w:rsidTr="00E73BAC">
        <w:trPr>
          <w:tblCellSpacing w:w="15" w:type="dxa"/>
        </w:trPr>
        <w:tc>
          <w:tcPr>
            <w:tcW w:w="0" w:type="auto"/>
            <w:vAlign w:val="center"/>
            <w:hideMark/>
          </w:tcPr>
          <w:p w14:paraId="771D3A47" w14:textId="7F757BC5"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17th</w:t>
            </w:r>
          </w:p>
        </w:tc>
        <w:tc>
          <w:tcPr>
            <w:tcW w:w="0" w:type="auto"/>
            <w:vAlign w:val="center"/>
            <w:hideMark/>
          </w:tcPr>
          <w:p w14:paraId="3751A97C" w14:textId="77777777"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planar binding, teleportation circle </w:t>
            </w:r>
          </w:p>
        </w:tc>
      </w:tr>
    </w:tbl>
    <w:p w14:paraId="10804386" w14:textId="77777777" w:rsidR="00C1012F" w:rsidRPr="00DF5395" w:rsidRDefault="00C1012F">
      <w:pPr>
        <w:spacing w:line="240" w:lineRule="auto"/>
        <w:rPr>
          <w:rFonts w:ascii="Times New Roman" w:hAnsi="Times New Roman" w:cs="Times New Roman"/>
          <w:sz w:val="20"/>
          <w:lang w:val="en"/>
        </w:rPr>
      </w:pPr>
    </w:p>
    <w:p w14:paraId="2FF0BD8E" w14:textId="77777777" w:rsidR="00C1012F" w:rsidRPr="00DF5395" w:rsidRDefault="00C1012F" w:rsidP="00C1012F">
      <w:pPr>
        <w:pStyle w:val="Heading4"/>
        <w:rPr>
          <w:rFonts w:ascii="Times New Roman" w:hAnsi="Times New Roman" w:cs="Times New Roman"/>
          <w:w w:val="100"/>
          <w:sz w:val="28"/>
          <w:szCs w:val="28"/>
        </w:rPr>
      </w:pPr>
      <w:r w:rsidRPr="00DF5395">
        <w:rPr>
          <w:rFonts w:ascii="Times New Roman" w:hAnsi="Times New Roman" w:cs="Times New Roman"/>
          <w:sz w:val="28"/>
          <w:szCs w:val="28"/>
        </w:rPr>
        <w:t>Hunter’s Sense</w:t>
      </w:r>
    </w:p>
    <w:p w14:paraId="41A4B1D9" w14:textId="77777777" w:rsidR="00C1012F" w:rsidRPr="00DF5395" w:rsidRDefault="00C1012F" w:rsidP="00C1012F">
      <w:pPr>
        <w:pStyle w:val="core-stylescore-body"/>
        <w:rPr>
          <w:sz w:val="20"/>
          <w:szCs w:val="20"/>
        </w:rPr>
      </w:pPr>
      <w:r w:rsidRPr="00DF5395">
        <w:rPr>
          <w:sz w:val="20"/>
          <w:szCs w:val="20"/>
        </w:rPr>
        <w:t>At 3rd level, you gain the ability to peer at a creature and magically discern how best to hurt it. As an action, choose one creature you can see within 60 feet of you. You immediately learn whether the creature has any damage immunities, resistances, or vulnerabilities and what they are. If the creature is hidden from divination magic, you sense that it has no damage immunities, resistances, or vulnerabilities.</w:t>
      </w:r>
    </w:p>
    <w:p w14:paraId="6647B3B0" w14:textId="77777777" w:rsidR="00C1012F" w:rsidRPr="00DF5395" w:rsidRDefault="00C1012F" w:rsidP="00C1012F">
      <w:pPr>
        <w:pStyle w:val="core-stylescore-body"/>
        <w:rPr>
          <w:sz w:val="20"/>
          <w:szCs w:val="20"/>
        </w:rPr>
      </w:pPr>
      <w:r w:rsidRPr="00DF5395">
        <w:rPr>
          <w:sz w:val="20"/>
          <w:szCs w:val="20"/>
        </w:rPr>
        <w:t>You can use this feature a number of times equal to your Wisdom modifier (minimum of once). You regain all expended uses of it when you finish a long rest.</w:t>
      </w:r>
    </w:p>
    <w:p w14:paraId="62B27E44" w14:textId="77777777" w:rsidR="002266A2" w:rsidRDefault="002266A2" w:rsidP="00C1012F">
      <w:pPr>
        <w:pStyle w:val="core-stylescore-body"/>
        <w:rPr>
          <w:sz w:val="20"/>
          <w:szCs w:val="20"/>
        </w:rPr>
      </w:pPr>
    </w:p>
    <w:p w14:paraId="0C6D15AF" w14:textId="77777777" w:rsidR="00DF5395" w:rsidRPr="00DF5395" w:rsidRDefault="00DF5395" w:rsidP="00C1012F">
      <w:pPr>
        <w:pStyle w:val="core-stylescore-body"/>
        <w:rPr>
          <w:sz w:val="20"/>
          <w:szCs w:val="20"/>
        </w:rPr>
      </w:pPr>
    </w:p>
    <w:p w14:paraId="2E4B08D0" w14:textId="77777777" w:rsidR="002266A2" w:rsidRPr="00DF5395" w:rsidRDefault="002266A2" w:rsidP="00C1012F">
      <w:pPr>
        <w:pStyle w:val="core-stylescore-body"/>
        <w:rPr>
          <w:sz w:val="20"/>
          <w:szCs w:val="20"/>
        </w:rPr>
      </w:pPr>
    </w:p>
    <w:p w14:paraId="38B4D993" w14:textId="77777777" w:rsidR="002266A2" w:rsidRPr="00DF5395" w:rsidRDefault="002266A2" w:rsidP="00C1012F">
      <w:pPr>
        <w:pStyle w:val="core-stylescore-body"/>
        <w:rPr>
          <w:sz w:val="20"/>
          <w:szCs w:val="20"/>
        </w:rPr>
      </w:pPr>
    </w:p>
    <w:p w14:paraId="12D1976D" w14:textId="77777777" w:rsidR="002266A2" w:rsidRPr="00DF5395" w:rsidRDefault="002266A2" w:rsidP="00C1012F">
      <w:pPr>
        <w:pStyle w:val="core-stylescore-body"/>
        <w:rPr>
          <w:sz w:val="20"/>
          <w:szCs w:val="20"/>
        </w:rPr>
      </w:pPr>
    </w:p>
    <w:p w14:paraId="67C54951" w14:textId="77777777" w:rsidR="00C1012F" w:rsidRPr="00DF5395" w:rsidRDefault="00C1012F" w:rsidP="00C1012F">
      <w:pPr>
        <w:pStyle w:val="Heading4"/>
        <w:rPr>
          <w:rFonts w:ascii="Times New Roman" w:hAnsi="Times New Roman" w:cs="Times New Roman"/>
          <w:sz w:val="28"/>
          <w:szCs w:val="28"/>
        </w:rPr>
      </w:pPr>
      <w:r w:rsidRPr="00DF5395">
        <w:rPr>
          <w:rFonts w:ascii="Times New Roman" w:hAnsi="Times New Roman" w:cs="Times New Roman"/>
          <w:sz w:val="28"/>
          <w:szCs w:val="28"/>
        </w:rPr>
        <w:t>Slayer’s Prey</w:t>
      </w:r>
    </w:p>
    <w:p w14:paraId="169A9539" w14:textId="64B0DF67" w:rsidR="00C1012F" w:rsidRPr="00DF5395" w:rsidRDefault="00C1012F" w:rsidP="00C1012F">
      <w:pPr>
        <w:pStyle w:val="core-stylescore-body"/>
        <w:rPr>
          <w:sz w:val="20"/>
          <w:szCs w:val="20"/>
        </w:rPr>
      </w:pPr>
      <w:r w:rsidRPr="00DF5395">
        <w:rPr>
          <w:sz w:val="20"/>
          <w:szCs w:val="20"/>
        </w:rPr>
        <w:t xml:space="preserve">Starting at 3rd level, you can focus your ire on one foe, increasing the harm you inflict on it. </w:t>
      </w:r>
      <w:r w:rsidR="002A0AB0" w:rsidRPr="00DF5395">
        <w:rPr>
          <w:sz w:val="20"/>
          <w:szCs w:val="20"/>
        </w:rPr>
        <w:t>During your turn</w:t>
      </w:r>
      <w:r w:rsidRPr="00DF5395">
        <w:rPr>
          <w:sz w:val="20"/>
          <w:szCs w:val="20"/>
        </w:rPr>
        <w:t>, you designate one</w:t>
      </w:r>
      <w:r w:rsidR="002266A2" w:rsidRPr="00DF5395">
        <w:rPr>
          <w:sz w:val="20"/>
          <w:szCs w:val="20"/>
        </w:rPr>
        <w:t xml:space="preserve"> hostile</w:t>
      </w:r>
      <w:r w:rsidRPr="00DF5395">
        <w:rPr>
          <w:sz w:val="20"/>
          <w:szCs w:val="20"/>
        </w:rPr>
        <w:t xml:space="preserve"> creature you can see within 60 feet of you as the target of this feature. The first time each turn that you hit that target with a weapon attack, it takes an extra 1d6 damage from the weapon.</w:t>
      </w:r>
    </w:p>
    <w:p w14:paraId="435B7BA8" w14:textId="4AC5A129" w:rsidR="00C1012F" w:rsidRPr="00DF5395" w:rsidRDefault="002A0AB0" w:rsidP="00C1012F">
      <w:pPr>
        <w:pStyle w:val="core-stylescore-body"/>
        <w:rPr>
          <w:sz w:val="20"/>
          <w:szCs w:val="20"/>
        </w:rPr>
      </w:pPr>
      <w:r w:rsidRPr="00DF5395">
        <w:rPr>
          <w:sz w:val="20"/>
          <w:szCs w:val="20"/>
        </w:rPr>
        <w:t>You can use this feature once during each of your turns. The</w:t>
      </w:r>
      <w:r w:rsidR="00C1012F" w:rsidRPr="00DF5395">
        <w:rPr>
          <w:sz w:val="20"/>
          <w:szCs w:val="20"/>
        </w:rPr>
        <w:t xml:space="preserve"> benefit</w:t>
      </w:r>
      <w:r w:rsidRPr="00DF5395">
        <w:rPr>
          <w:sz w:val="20"/>
          <w:szCs w:val="20"/>
        </w:rPr>
        <w:t>s</w:t>
      </w:r>
      <w:r w:rsidR="00C1012F" w:rsidRPr="00DF5395">
        <w:rPr>
          <w:sz w:val="20"/>
          <w:szCs w:val="20"/>
        </w:rPr>
        <w:t xml:space="preserve"> lasts until you finish a short or long rest. It ends early if you designate a different creature.</w:t>
      </w:r>
    </w:p>
    <w:p w14:paraId="27A3AE9B" w14:textId="77777777" w:rsidR="00C1012F" w:rsidRPr="00DF5395" w:rsidRDefault="00C1012F" w:rsidP="00C1012F">
      <w:pPr>
        <w:pStyle w:val="Heading4"/>
        <w:rPr>
          <w:rFonts w:ascii="Times New Roman" w:hAnsi="Times New Roman" w:cs="Times New Roman"/>
          <w:sz w:val="28"/>
          <w:szCs w:val="28"/>
        </w:rPr>
      </w:pPr>
      <w:r w:rsidRPr="00DF5395">
        <w:rPr>
          <w:rFonts w:ascii="Times New Roman" w:hAnsi="Times New Roman" w:cs="Times New Roman"/>
          <w:sz w:val="28"/>
          <w:szCs w:val="28"/>
        </w:rPr>
        <w:t>Supernatural Defense</w:t>
      </w:r>
    </w:p>
    <w:p w14:paraId="4D6E2A3A" w14:textId="7261FEDD" w:rsidR="00C1012F" w:rsidRPr="00DF5395" w:rsidRDefault="00C1012F" w:rsidP="00C1012F">
      <w:pPr>
        <w:pStyle w:val="NormalWeb"/>
        <w:rPr>
          <w:sz w:val="20"/>
          <w:szCs w:val="20"/>
        </w:rPr>
      </w:pPr>
      <w:r w:rsidRPr="00DF5395">
        <w:rPr>
          <w:sz w:val="20"/>
          <w:szCs w:val="20"/>
        </w:rPr>
        <w:t xml:space="preserve">At 7th level, you gain extra resilience against assaults on your mind and body. Whenever </w:t>
      </w:r>
      <w:r w:rsidR="00167E97" w:rsidRPr="00DF5395">
        <w:rPr>
          <w:sz w:val="20"/>
          <w:szCs w:val="20"/>
        </w:rPr>
        <w:t>a hostile creature you can see</w:t>
      </w:r>
      <w:r w:rsidRPr="00DF5395">
        <w:rPr>
          <w:sz w:val="20"/>
          <w:szCs w:val="20"/>
        </w:rPr>
        <w:t xml:space="preserve"> forces you to make a saving throw and whenever you make an ability check to escape </w:t>
      </w:r>
      <w:r w:rsidR="00167E97" w:rsidRPr="00DF5395">
        <w:rPr>
          <w:sz w:val="20"/>
          <w:szCs w:val="20"/>
        </w:rPr>
        <w:t>a</w:t>
      </w:r>
      <w:r w:rsidRPr="00DF5395">
        <w:rPr>
          <w:sz w:val="20"/>
          <w:szCs w:val="20"/>
        </w:rPr>
        <w:t xml:space="preserve"> grapple, add 1d6 to your roll.</w:t>
      </w:r>
    </w:p>
    <w:p w14:paraId="174DBE88" w14:textId="77777777" w:rsidR="00C1012F" w:rsidRPr="00DF5395" w:rsidRDefault="00C1012F" w:rsidP="00C1012F">
      <w:pPr>
        <w:pStyle w:val="Heading4"/>
        <w:rPr>
          <w:rFonts w:ascii="Times New Roman" w:hAnsi="Times New Roman" w:cs="Times New Roman"/>
          <w:sz w:val="28"/>
          <w:szCs w:val="28"/>
        </w:rPr>
      </w:pPr>
      <w:bookmarkStart w:id="1" w:name="_Hlk164354976"/>
      <w:r w:rsidRPr="00DF5395">
        <w:rPr>
          <w:rFonts w:ascii="Times New Roman" w:hAnsi="Times New Roman" w:cs="Times New Roman"/>
          <w:sz w:val="28"/>
          <w:szCs w:val="28"/>
        </w:rPr>
        <w:t>Slayer’s Counter</w:t>
      </w:r>
      <w:bookmarkEnd w:id="1"/>
    </w:p>
    <w:p w14:paraId="1C932C1E" w14:textId="094A7E81" w:rsidR="00C1012F" w:rsidRPr="00DF5395" w:rsidRDefault="00C1012F" w:rsidP="00C1012F">
      <w:pPr>
        <w:pStyle w:val="NormalWeb"/>
        <w:rPr>
          <w:sz w:val="20"/>
          <w:szCs w:val="20"/>
        </w:rPr>
      </w:pPr>
      <w:r w:rsidRPr="00DF5395">
        <w:rPr>
          <w:sz w:val="20"/>
          <w:szCs w:val="20"/>
        </w:rPr>
        <w:t>At 1</w:t>
      </w:r>
      <w:r w:rsidR="00167E97" w:rsidRPr="00DF5395">
        <w:rPr>
          <w:sz w:val="20"/>
          <w:szCs w:val="20"/>
        </w:rPr>
        <w:t>1</w:t>
      </w:r>
      <w:r w:rsidRPr="00DF5395">
        <w:rPr>
          <w:sz w:val="20"/>
          <w:szCs w:val="20"/>
        </w:rPr>
        <w:t>th level, you gain the ability to counterattack when your prey tries to sabotage you. If the target of your Slayer’s Prey forces you to make a saving throw</w:t>
      </w:r>
      <w:r w:rsidR="002266A2" w:rsidRPr="00DF5395">
        <w:rPr>
          <w:sz w:val="20"/>
          <w:szCs w:val="20"/>
        </w:rPr>
        <w:t xml:space="preserve"> or attempts to grapple you with a contested grapple check</w:t>
      </w:r>
      <w:r w:rsidRPr="00DF5395">
        <w:rPr>
          <w:sz w:val="20"/>
          <w:szCs w:val="20"/>
        </w:rPr>
        <w:t>,</w:t>
      </w:r>
      <w:r w:rsidR="00F2354D" w:rsidRPr="00DF5395">
        <w:rPr>
          <w:sz w:val="20"/>
          <w:szCs w:val="20"/>
        </w:rPr>
        <w:t xml:space="preserve"> or makes an attack roll against you,</w:t>
      </w:r>
      <w:r w:rsidRPr="00DF5395">
        <w:rPr>
          <w:sz w:val="20"/>
          <w:szCs w:val="20"/>
        </w:rPr>
        <w:t xml:space="preserve"> you </w:t>
      </w:r>
      <w:r w:rsidR="00F2354D" w:rsidRPr="00DF5395">
        <w:rPr>
          <w:sz w:val="20"/>
          <w:szCs w:val="20"/>
        </w:rPr>
        <w:t>may</w:t>
      </w:r>
      <w:r w:rsidRPr="00DF5395">
        <w:rPr>
          <w:sz w:val="20"/>
          <w:szCs w:val="20"/>
        </w:rPr>
        <w:t xml:space="preserve"> use your reaction to make one weapon attack against the quarry. You make this attack immediately before making the saving throw</w:t>
      </w:r>
      <w:r w:rsidR="002266A2" w:rsidRPr="00DF5395">
        <w:rPr>
          <w:sz w:val="20"/>
          <w:szCs w:val="20"/>
        </w:rPr>
        <w:t xml:space="preserve"> or contested grapple check</w:t>
      </w:r>
      <w:r w:rsidR="00F2354D" w:rsidRPr="00DF5395">
        <w:rPr>
          <w:sz w:val="20"/>
          <w:szCs w:val="20"/>
        </w:rPr>
        <w:t xml:space="preserve"> or determining whether an attack roll would hit or miss</w:t>
      </w:r>
      <w:r w:rsidRPr="00DF5395">
        <w:rPr>
          <w:sz w:val="20"/>
          <w:szCs w:val="20"/>
        </w:rPr>
        <w:t>. If your attack hits, your save automatically succeeds</w:t>
      </w:r>
      <w:r w:rsidR="002266A2" w:rsidRPr="00DF5395">
        <w:rPr>
          <w:sz w:val="20"/>
          <w:szCs w:val="20"/>
        </w:rPr>
        <w:t xml:space="preserve"> or you win the contested check</w:t>
      </w:r>
      <w:r w:rsidRPr="00DF5395">
        <w:rPr>
          <w:sz w:val="20"/>
          <w:szCs w:val="20"/>
        </w:rPr>
        <w:t>,</w:t>
      </w:r>
      <w:r w:rsidR="00F2354D" w:rsidRPr="00DF5395">
        <w:rPr>
          <w:sz w:val="20"/>
          <w:szCs w:val="20"/>
        </w:rPr>
        <w:t xml:space="preserve"> or you gain +5 to </w:t>
      </w:r>
      <w:proofErr w:type="gramStart"/>
      <w:r w:rsidR="00F2354D" w:rsidRPr="00DF5395">
        <w:rPr>
          <w:sz w:val="20"/>
          <w:szCs w:val="20"/>
        </w:rPr>
        <w:t>you</w:t>
      </w:r>
      <w:proofErr w:type="gramEnd"/>
      <w:r w:rsidR="00F2354D" w:rsidRPr="00DF5395">
        <w:rPr>
          <w:sz w:val="20"/>
          <w:szCs w:val="20"/>
        </w:rPr>
        <w:t xml:space="preserve"> ac against that attack</w:t>
      </w:r>
      <w:r w:rsidRPr="00DF5395">
        <w:rPr>
          <w:sz w:val="20"/>
          <w:szCs w:val="20"/>
        </w:rPr>
        <w:t xml:space="preserve"> in addition to the attack’s normal effects.</w:t>
      </w:r>
    </w:p>
    <w:p w14:paraId="6B86D9CC" w14:textId="379F3608" w:rsidR="007F2C0D" w:rsidRPr="00DF5395" w:rsidRDefault="00951D8E" w:rsidP="007F2C0D">
      <w:pPr>
        <w:pStyle w:val="Heading4"/>
        <w:rPr>
          <w:rFonts w:ascii="Times New Roman" w:hAnsi="Times New Roman" w:cs="Times New Roman"/>
          <w:sz w:val="28"/>
          <w:szCs w:val="28"/>
        </w:rPr>
      </w:pPr>
      <w:r w:rsidRPr="00DF5395">
        <w:rPr>
          <w:rFonts w:ascii="Times New Roman" w:hAnsi="Times New Roman" w:cs="Times New Roman"/>
          <w:sz w:val="28"/>
          <w:szCs w:val="28"/>
        </w:rPr>
        <w:t>Slayers Tenacity</w:t>
      </w:r>
    </w:p>
    <w:p w14:paraId="20D6CD18" w14:textId="0318D7C5" w:rsidR="007F2C0D" w:rsidRPr="00DF5395" w:rsidRDefault="007F2C0D" w:rsidP="00951D8E">
      <w:pPr>
        <w:pStyle w:val="core-stylescore-body"/>
        <w:rPr>
          <w:sz w:val="20"/>
          <w:szCs w:val="20"/>
        </w:rPr>
      </w:pPr>
      <w:r w:rsidRPr="00DF5395">
        <w:rPr>
          <w:sz w:val="20"/>
          <w:szCs w:val="20"/>
        </w:rPr>
        <w:t xml:space="preserve">At 15th level, </w:t>
      </w:r>
      <w:r w:rsidR="002266A2" w:rsidRPr="00DF5395">
        <w:rPr>
          <w:sz w:val="20"/>
          <w:szCs w:val="20"/>
        </w:rPr>
        <w:t>when you are subjected to a spell cast by your slayers prey, that forces you to make a saving throw to take only half damage, you instead take no damage if you succeed on the saving throw, and only half damage</w:t>
      </w:r>
      <w:r w:rsidR="002266A2" w:rsidRPr="00DF5395">
        <w:rPr>
          <w:rStyle w:val="no-break"/>
          <w:sz w:val="20"/>
          <w:szCs w:val="20"/>
        </w:rPr>
        <w:t xml:space="preserve"> if you fail.</w:t>
      </w:r>
    </w:p>
    <w:p w14:paraId="517259F7" w14:textId="0E05D31A" w:rsidR="00A3541E" w:rsidRPr="00DF5395" w:rsidRDefault="00A3541E">
      <w:pPr>
        <w:spacing w:line="240" w:lineRule="auto"/>
        <w:rPr>
          <w:rFonts w:ascii="Times New Roman" w:hAnsi="Times New Roman" w:cs="Times New Roman"/>
          <w:sz w:val="20"/>
          <w:lang w:val="en"/>
        </w:rPr>
      </w:pPr>
      <w:r w:rsidRPr="00DF5395">
        <w:rPr>
          <w:rFonts w:ascii="Times New Roman" w:hAnsi="Times New Roman" w:cs="Times New Roman"/>
          <w:sz w:val="20"/>
          <w:lang w:val="en"/>
        </w:rPr>
        <w:br w:type="page"/>
      </w:r>
    </w:p>
    <w:p w14:paraId="7A1C5282" w14:textId="64C4BF60" w:rsidR="005A0F73" w:rsidRPr="00DF5395" w:rsidRDefault="005A0F73" w:rsidP="005A0F73">
      <w:pPr>
        <w:pStyle w:val="Heading2"/>
        <w:rPr>
          <w:rFonts w:ascii="Times New Roman" w:hAnsi="Times New Roman" w:cs="Times New Roman"/>
          <w:w w:val="100"/>
        </w:rPr>
      </w:pPr>
      <w:r w:rsidRPr="00DF5395">
        <w:rPr>
          <w:rFonts w:ascii="Times New Roman" w:hAnsi="Times New Roman" w:cs="Times New Roman"/>
        </w:rPr>
        <w:lastRenderedPageBreak/>
        <w:t>Reclaimer</w:t>
      </w:r>
    </w:p>
    <w:p w14:paraId="638B86E0" w14:textId="054A009B" w:rsidR="004D0CCE" w:rsidRPr="00DF5395" w:rsidRDefault="005A0F73" w:rsidP="004D0CCE">
      <w:pPr>
        <w:widowControl w:val="0"/>
        <w:autoSpaceDE w:val="0"/>
        <w:autoSpaceDN w:val="0"/>
        <w:adjustRightInd w:val="0"/>
        <w:spacing w:after="200" w:line="276" w:lineRule="auto"/>
        <w:rPr>
          <w:rFonts w:ascii="Times New Roman" w:hAnsi="Times New Roman" w:cs="Times New Roman"/>
          <w:sz w:val="20"/>
        </w:rPr>
      </w:pPr>
      <w:r w:rsidRPr="00DF5395">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4D0CCE" w:rsidRPr="00DF5395" w14:paraId="5B9DD000" w14:textId="77777777" w:rsidTr="00E73BAC">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7AC22B1E" w14:textId="77777777" w:rsidR="004D0CCE" w:rsidRPr="00DF5395" w:rsidRDefault="004D0CCE" w:rsidP="00E73BAC">
            <w:pPr>
              <w:pStyle w:val="5E-TABLECELLCENTERED"/>
              <w:framePr w:wrap="auto"/>
              <w:rPr>
                <w:rStyle w:val="5ECHARBOLD"/>
                <w:rFonts w:ascii="Times New Roman" w:hAnsi="Times New Roman"/>
                <w:sz w:val="20"/>
              </w:rPr>
            </w:pPr>
            <w:r w:rsidRPr="00DF5395">
              <w:rPr>
                <w:rStyle w:val="5ECHARBOLD"/>
                <w:rFonts w:ascii="Times New Roman" w:hAnsi="Times New Roman"/>
                <w:sz w:val="20"/>
              </w:rPr>
              <w:t>Ranger Level</w:t>
            </w:r>
          </w:p>
        </w:tc>
        <w:tc>
          <w:tcPr>
            <w:tcW w:w="3960" w:type="dxa"/>
            <w:tcBorders>
              <w:top w:val="none" w:sz="0" w:space="0" w:color="auto"/>
              <w:left w:val="none" w:sz="0" w:space="0" w:color="auto"/>
              <w:bottom w:val="none" w:sz="0" w:space="0" w:color="auto"/>
              <w:right w:val="none" w:sz="0" w:space="0" w:color="auto"/>
            </w:tcBorders>
          </w:tcPr>
          <w:p w14:paraId="05FD25BF" w14:textId="77777777" w:rsidR="004D0CCE" w:rsidRPr="00DF5395" w:rsidRDefault="004D0CCE" w:rsidP="00E73BAC">
            <w:pPr>
              <w:pStyle w:val="5E-TABLECELL"/>
              <w:rPr>
                <w:rStyle w:val="5ECHARBOLD"/>
                <w:rFonts w:ascii="Times New Roman" w:hAnsi="Times New Roman" w:cs="Times New Roman"/>
                <w:sz w:val="20"/>
                <w:szCs w:val="20"/>
              </w:rPr>
            </w:pPr>
            <w:r w:rsidRPr="00DF5395">
              <w:rPr>
                <w:rStyle w:val="5ECHARBOLD"/>
                <w:rFonts w:ascii="Times New Roman" w:hAnsi="Times New Roman" w:cs="Times New Roman"/>
                <w:sz w:val="20"/>
                <w:szCs w:val="20"/>
              </w:rPr>
              <w:t>Feature</w:t>
            </w:r>
          </w:p>
        </w:tc>
      </w:tr>
      <w:tr w:rsidR="004D0CCE" w:rsidRPr="00DF5395" w14:paraId="42B877C4" w14:textId="77777777" w:rsidTr="00E73BAC">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417201"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BF80AD" w14:textId="77777777" w:rsidR="004D0CCE" w:rsidRPr="00DF5395" w:rsidRDefault="004D0CCE" w:rsidP="00E73BAC">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DF5395">
              <w:rPr>
                <w:rFonts w:ascii="Times New Roman" w:hAnsi="Times New Roman" w:cs="Times New Roman"/>
                <w:iCs/>
                <w:sz w:val="20"/>
              </w:rPr>
              <w:t>Umbral Ambusher, Overwhelming Momentum</w:t>
            </w:r>
          </w:p>
        </w:tc>
      </w:tr>
      <w:tr w:rsidR="004D0CCE" w:rsidRPr="00DF5395" w14:paraId="6ADE25A1" w14:textId="77777777" w:rsidTr="00E73BAC">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9D76B0D"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lang w:val="en"/>
              </w:rPr>
              <w:t>7th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832AB31" w14:textId="77777777" w:rsidR="004D0CCE" w:rsidRPr="00DF5395" w:rsidRDefault="004D0CCE" w:rsidP="00E73BAC">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DF5395">
              <w:rPr>
                <w:rStyle w:val="5ECHARITALIC"/>
                <w:rFonts w:ascii="Times New Roman" w:hAnsi="Times New Roman" w:cs="Times New Roman"/>
                <w:i w:val="0"/>
                <w:iCs/>
                <w:spacing w:val="0"/>
                <w:sz w:val="20"/>
                <w:lang w:val="en"/>
              </w:rPr>
              <w:t>I</w:t>
            </w:r>
            <w:r w:rsidRPr="00DF5395">
              <w:rPr>
                <w:rStyle w:val="5ECHARITALIC"/>
                <w:rFonts w:ascii="Times New Roman" w:hAnsi="Times New Roman" w:cs="Times New Roman"/>
                <w:i w:val="0"/>
                <w:iCs/>
                <w:sz w:val="20"/>
                <w:lang w:val="en"/>
              </w:rPr>
              <w:t>ron Mind, Momentum points increase:3</w:t>
            </w:r>
          </w:p>
        </w:tc>
      </w:tr>
      <w:tr w:rsidR="004D0CCE" w:rsidRPr="00DF5395" w14:paraId="5D951A6A" w14:textId="77777777" w:rsidTr="00E73BAC">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67567F7B" w14:textId="77777777" w:rsidR="004D0CCE" w:rsidRPr="00DF5395" w:rsidRDefault="004D0CCE" w:rsidP="00E73BAC">
            <w:pPr>
              <w:pStyle w:val="5E-TABLECELLCENTERED"/>
              <w:framePr w:wrap="auto"/>
              <w:rPr>
                <w:rFonts w:ascii="Times New Roman" w:hAnsi="Times New Roman"/>
                <w:sz w:val="20"/>
                <w:lang w:val="en"/>
              </w:rPr>
            </w:pPr>
            <w:r w:rsidRPr="00DF5395">
              <w:rPr>
                <w:rFonts w:ascii="Times New Roman" w:hAnsi="Times New Roman"/>
                <w:sz w:val="20"/>
                <w:lang w:val="en"/>
              </w:rPr>
              <w:t>11th</w:t>
            </w:r>
          </w:p>
        </w:tc>
        <w:tc>
          <w:tcPr>
            <w:tcW w:w="3960" w:type="dxa"/>
            <w:tcBorders>
              <w:top w:val="single" w:sz="4" w:space="0" w:color="auto"/>
              <w:left w:val="single" w:sz="4" w:space="0" w:color="auto"/>
              <w:bottom w:val="single" w:sz="4" w:space="0" w:color="auto"/>
              <w:right w:val="single" w:sz="4" w:space="0" w:color="auto"/>
            </w:tcBorders>
          </w:tcPr>
          <w:p w14:paraId="7C658465" w14:textId="77777777" w:rsidR="004D0CCE" w:rsidRPr="00DF5395" w:rsidRDefault="004D0CCE" w:rsidP="00E73BAC">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DF5395">
              <w:rPr>
                <w:rStyle w:val="5ECHARITALIC"/>
                <w:rFonts w:ascii="Times New Roman" w:hAnsi="Times New Roman" w:cs="Times New Roman"/>
                <w:i w:val="0"/>
                <w:iCs/>
                <w:spacing w:val="0"/>
                <w:sz w:val="20"/>
                <w:lang w:val="en"/>
              </w:rPr>
              <w:t>S</w:t>
            </w:r>
            <w:r w:rsidRPr="00DF5395">
              <w:rPr>
                <w:rStyle w:val="5ECHARITALIC"/>
                <w:rFonts w:ascii="Times New Roman" w:hAnsi="Times New Roman" w:cs="Times New Roman"/>
                <w:i w:val="0"/>
                <w:iCs/>
                <w:sz w:val="20"/>
                <w:lang w:val="en"/>
              </w:rPr>
              <w:t>talkers Flurry, Adrenalin Rush</w:t>
            </w:r>
          </w:p>
        </w:tc>
      </w:tr>
      <w:tr w:rsidR="004D0CCE" w:rsidRPr="00DF5395" w14:paraId="36482363" w14:textId="77777777" w:rsidTr="00E73BAC">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C233AEF"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lang w:val="en"/>
              </w:rPr>
              <w:t>15th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E98C847" w14:textId="77777777" w:rsidR="004D0CCE" w:rsidRPr="00DF5395" w:rsidRDefault="004D0CCE" w:rsidP="00E73BAC">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DF5395">
              <w:rPr>
                <w:rStyle w:val="5ECHARITALIC"/>
                <w:rFonts w:ascii="Times New Roman" w:hAnsi="Times New Roman" w:cs="Times New Roman"/>
                <w:i w:val="0"/>
                <w:iCs/>
                <w:spacing w:val="0"/>
                <w:sz w:val="20"/>
                <w:lang w:val="en"/>
              </w:rPr>
              <w:t>S</w:t>
            </w:r>
            <w:r w:rsidRPr="00DF5395">
              <w:rPr>
                <w:rStyle w:val="5ECHARITALIC"/>
                <w:rFonts w:ascii="Times New Roman" w:hAnsi="Times New Roman" w:cs="Times New Roman"/>
                <w:i w:val="0"/>
                <w:iCs/>
                <w:sz w:val="20"/>
                <w:lang w:val="en"/>
              </w:rPr>
              <w:t>hadowy Dodge, Momentum points increase:4</w:t>
            </w:r>
          </w:p>
        </w:tc>
      </w:tr>
    </w:tbl>
    <w:p w14:paraId="33F32798" w14:textId="4E4F36C9" w:rsidR="00951D8E" w:rsidRPr="00DF5395" w:rsidRDefault="00951D8E" w:rsidP="00951D8E">
      <w:pPr>
        <w:pStyle w:val="Heading4"/>
        <w:rPr>
          <w:rFonts w:ascii="Times New Roman" w:hAnsi="Times New Roman" w:cs="Times New Roman"/>
          <w:sz w:val="20"/>
          <w:szCs w:val="20"/>
        </w:rPr>
      </w:pPr>
      <w:r w:rsidRPr="00DF5395">
        <w:rPr>
          <w:rFonts w:ascii="Times New Roman" w:hAnsi="Times New Roman" w:cs="Times New Roman"/>
          <w:sz w:val="20"/>
          <w:szCs w:val="20"/>
        </w:rPr>
        <w:t>Reclaimer spells</w:t>
      </w:r>
    </w:p>
    <w:p w14:paraId="2645F8FB" w14:textId="77777777" w:rsidR="00CD62A0" w:rsidRPr="00DF5395" w:rsidRDefault="00CD62A0" w:rsidP="00CD62A0">
      <w:pPr>
        <w:pStyle w:val="5E-COREBODYPARA1"/>
        <w:rPr>
          <w:rFonts w:ascii="Times New Roman" w:hAnsi="Times New Roman" w:cs="Times New Roman"/>
          <w:sz w:val="20"/>
        </w:rPr>
      </w:pPr>
      <w:r w:rsidRPr="00DF5395">
        <w:rPr>
          <w:rFonts w:ascii="Times New Roman" w:hAnsi="Times New Roman" w:cs="Times New Roman"/>
          <w:sz w:val="20"/>
        </w:rPr>
        <w:t>Starting at 3rd level, you learn an additional spell when you reach certain levels in this class, as shown in the table below. Each spell counts as a ranger spell for you and can be attuned to during a long rest.</w:t>
      </w:r>
    </w:p>
    <w:p w14:paraId="0BC3622E" w14:textId="01F4C569" w:rsidR="00B0114D" w:rsidRPr="00DF5395" w:rsidRDefault="00B0114D" w:rsidP="00FD015F">
      <w:pPr>
        <w:pStyle w:val="5E-COREBODYPARA1"/>
        <w:rPr>
          <w:rFonts w:ascii="Times New Roman" w:hAnsi="Times New Roman" w:cs="Times New Roman"/>
          <w:sz w:val="20"/>
        </w:rPr>
      </w:pPr>
      <w:r w:rsidRPr="00DF5395">
        <w:rPr>
          <w:rFonts w:ascii="Times New Roman" w:hAnsi="Times New Roman" w:cs="Times New Roman"/>
          <w:sz w:val="20"/>
        </w:rPr>
        <w:br/>
        <w:t>When you gain a level in this class you may swap one spell from the table out for another of the same class and level.</w:t>
      </w:r>
      <w:r w:rsidR="00FD015F" w:rsidRPr="00DF5395">
        <w:rPr>
          <w:rFonts w:ascii="Times New Roman" w:hAnsi="Times New Roman" w:cs="Times New Roman"/>
          <w:sz w:val="20"/>
        </w:rPr>
        <w:br/>
      </w:r>
    </w:p>
    <w:tbl>
      <w:tblPr>
        <w:tblW w:w="48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4"/>
        <w:gridCol w:w="3881"/>
      </w:tblGrid>
      <w:tr w:rsidR="00B0114D" w:rsidRPr="00DF5395" w14:paraId="138158F7" w14:textId="77777777" w:rsidTr="00DF5395">
        <w:trPr>
          <w:tblHeader/>
          <w:tblCellSpacing w:w="15" w:type="dxa"/>
        </w:trPr>
        <w:tc>
          <w:tcPr>
            <w:tcW w:w="0" w:type="auto"/>
            <w:vAlign w:val="center"/>
            <w:hideMark/>
          </w:tcPr>
          <w:p w14:paraId="619A26F2" w14:textId="77777777" w:rsidR="00B0114D" w:rsidRPr="00DF5395" w:rsidRDefault="00B0114D" w:rsidP="00BD1096">
            <w:pPr>
              <w:jc w:val="center"/>
              <w:rPr>
                <w:rFonts w:ascii="Times New Roman" w:hAnsi="Times New Roman" w:cs="Times New Roman"/>
                <w:b/>
                <w:sz w:val="20"/>
              </w:rPr>
            </w:pPr>
            <w:r w:rsidRPr="00DF5395">
              <w:rPr>
                <w:rFonts w:ascii="Times New Roman" w:hAnsi="Times New Roman" w:cs="Times New Roman"/>
                <w:b/>
                <w:bCs w:val="0"/>
                <w:sz w:val="20"/>
              </w:rPr>
              <w:t>Ranger Level</w:t>
            </w:r>
          </w:p>
        </w:tc>
        <w:tc>
          <w:tcPr>
            <w:tcW w:w="3836" w:type="dxa"/>
            <w:vAlign w:val="center"/>
            <w:hideMark/>
          </w:tcPr>
          <w:p w14:paraId="71D50081" w14:textId="77777777" w:rsidR="00B0114D" w:rsidRPr="00DF5395" w:rsidRDefault="00B0114D" w:rsidP="00BD1096">
            <w:pPr>
              <w:jc w:val="center"/>
              <w:rPr>
                <w:rFonts w:ascii="Times New Roman" w:hAnsi="Times New Roman" w:cs="Times New Roman"/>
                <w:b/>
                <w:bCs w:val="0"/>
                <w:sz w:val="20"/>
              </w:rPr>
            </w:pPr>
            <w:r w:rsidRPr="00DF5395">
              <w:rPr>
                <w:rFonts w:ascii="Times New Roman" w:hAnsi="Times New Roman" w:cs="Times New Roman"/>
                <w:b/>
                <w:bCs w:val="0"/>
                <w:sz w:val="20"/>
              </w:rPr>
              <w:t>Spells</w:t>
            </w:r>
          </w:p>
        </w:tc>
      </w:tr>
      <w:tr w:rsidR="00B0114D" w:rsidRPr="00DF5395" w14:paraId="44F2E15E" w14:textId="77777777" w:rsidTr="00DF5395">
        <w:trPr>
          <w:tblCellSpacing w:w="15" w:type="dxa"/>
        </w:trPr>
        <w:tc>
          <w:tcPr>
            <w:tcW w:w="0" w:type="auto"/>
            <w:vAlign w:val="center"/>
            <w:hideMark/>
          </w:tcPr>
          <w:p w14:paraId="643EB832" w14:textId="77777777" w:rsidR="00B0114D" w:rsidRPr="00DF5395" w:rsidRDefault="00B0114D" w:rsidP="00BD1096">
            <w:pPr>
              <w:rPr>
                <w:rFonts w:ascii="Times New Roman" w:hAnsi="Times New Roman" w:cs="Times New Roman"/>
                <w:bCs w:val="0"/>
                <w:sz w:val="20"/>
              </w:rPr>
            </w:pPr>
            <w:r w:rsidRPr="00DF5395">
              <w:rPr>
                <w:rFonts w:ascii="Times New Roman" w:hAnsi="Times New Roman" w:cs="Times New Roman"/>
                <w:sz w:val="20"/>
              </w:rPr>
              <w:t>3rd</w:t>
            </w:r>
          </w:p>
        </w:tc>
        <w:tc>
          <w:tcPr>
            <w:tcW w:w="3836" w:type="dxa"/>
            <w:vAlign w:val="center"/>
            <w:hideMark/>
          </w:tcPr>
          <w:p w14:paraId="3D0E151A" w14:textId="77777777" w:rsidR="009E6C7C" w:rsidRPr="00DF5395" w:rsidRDefault="00B0114D" w:rsidP="00BD1096">
            <w:pPr>
              <w:rPr>
                <w:rFonts w:ascii="Times New Roman" w:hAnsi="Times New Roman" w:cs="Times New Roman"/>
                <w:sz w:val="20"/>
              </w:rPr>
            </w:pPr>
            <w:r w:rsidRPr="00DF5395">
              <w:rPr>
                <w:rFonts w:ascii="Times New Roman" w:hAnsi="Times New Roman" w:cs="Times New Roman"/>
                <w:sz w:val="20"/>
              </w:rPr>
              <w:t>Resistance cantrip</w:t>
            </w:r>
          </w:p>
          <w:p w14:paraId="552D4668" w14:textId="62A50989" w:rsidR="00B0114D" w:rsidRPr="00DF5395" w:rsidRDefault="009E6C7C" w:rsidP="00BD1096">
            <w:pPr>
              <w:rPr>
                <w:rFonts w:ascii="Times New Roman" w:hAnsi="Times New Roman" w:cs="Times New Roman"/>
                <w:sz w:val="20"/>
              </w:rPr>
            </w:pPr>
            <w:r w:rsidRPr="00DF5395">
              <w:rPr>
                <w:rFonts w:ascii="Times New Roman" w:hAnsi="Times New Roman" w:cs="Times New Roman"/>
                <w:sz w:val="20"/>
              </w:rPr>
              <w:t>one 1st</w:t>
            </w:r>
            <w:r w:rsidR="00B0114D" w:rsidRPr="00DF5395">
              <w:rPr>
                <w:rFonts w:ascii="Times New Roman" w:hAnsi="Times New Roman" w:cs="Times New Roman"/>
                <w:sz w:val="20"/>
              </w:rPr>
              <w:t xml:space="preserve"> level spell from the Cleric Spell List,</w:t>
            </w:r>
            <w:r w:rsidRPr="00DF5395">
              <w:rPr>
                <w:rFonts w:ascii="Times New Roman" w:hAnsi="Times New Roman" w:cs="Times New Roman"/>
                <w:sz w:val="20"/>
              </w:rPr>
              <w:t xml:space="preserve"> one</w:t>
            </w:r>
            <w:r w:rsidR="00B0114D" w:rsidRPr="00DF5395">
              <w:rPr>
                <w:rFonts w:ascii="Times New Roman" w:hAnsi="Times New Roman" w:cs="Times New Roman"/>
                <w:sz w:val="20"/>
              </w:rPr>
              <w:t xml:space="preserve"> </w:t>
            </w:r>
            <w:r w:rsidRPr="00DF5395">
              <w:rPr>
                <w:rFonts w:ascii="Times New Roman" w:hAnsi="Times New Roman" w:cs="Times New Roman"/>
                <w:sz w:val="20"/>
              </w:rPr>
              <w:t>1st</w:t>
            </w:r>
            <w:r w:rsidR="00B0114D" w:rsidRPr="00DF5395">
              <w:rPr>
                <w:rFonts w:ascii="Times New Roman" w:hAnsi="Times New Roman" w:cs="Times New Roman"/>
                <w:sz w:val="20"/>
              </w:rPr>
              <w:t xml:space="preserve"> level from the Warlock Spell List</w:t>
            </w:r>
          </w:p>
        </w:tc>
      </w:tr>
      <w:tr w:rsidR="00B0114D" w:rsidRPr="00DF5395" w14:paraId="2F0471D8" w14:textId="77777777" w:rsidTr="00DF5395">
        <w:trPr>
          <w:tblCellSpacing w:w="15" w:type="dxa"/>
        </w:trPr>
        <w:tc>
          <w:tcPr>
            <w:tcW w:w="0" w:type="auto"/>
            <w:vAlign w:val="center"/>
            <w:hideMark/>
          </w:tcPr>
          <w:p w14:paraId="34BCA7F8" w14:textId="77777777" w:rsidR="00B0114D" w:rsidRPr="00DF5395" w:rsidRDefault="00B0114D" w:rsidP="00BD1096">
            <w:pPr>
              <w:rPr>
                <w:rFonts w:ascii="Times New Roman" w:hAnsi="Times New Roman" w:cs="Times New Roman"/>
                <w:sz w:val="20"/>
              </w:rPr>
            </w:pPr>
            <w:r w:rsidRPr="00DF5395">
              <w:rPr>
                <w:rFonts w:ascii="Times New Roman" w:hAnsi="Times New Roman" w:cs="Times New Roman"/>
                <w:sz w:val="20"/>
              </w:rPr>
              <w:t>5th</w:t>
            </w:r>
          </w:p>
        </w:tc>
        <w:tc>
          <w:tcPr>
            <w:tcW w:w="3836" w:type="dxa"/>
            <w:vAlign w:val="center"/>
            <w:hideMark/>
          </w:tcPr>
          <w:p w14:paraId="4484A03F" w14:textId="4B904A54" w:rsidR="00B0114D" w:rsidRPr="00DF5395" w:rsidRDefault="009E6C7C" w:rsidP="00BD1096">
            <w:pPr>
              <w:rPr>
                <w:rFonts w:ascii="Times New Roman" w:hAnsi="Times New Roman" w:cs="Times New Roman"/>
                <w:sz w:val="20"/>
              </w:rPr>
            </w:pPr>
            <w:r w:rsidRPr="00DF5395">
              <w:rPr>
                <w:rFonts w:ascii="Times New Roman" w:hAnsi="Times New Roman" w:cs="Times New Roman"/>
                <w:sz w:val="20"/>
              </w:rPr>
              <w:t>one</w:t>
            </w:r>
            <w:r w:rsidR="00B0114D" w:rsidRPr="00DF5395">
              <w:rPr>
                <w:rFonts w:ascii="Times New Roman" w:hAnsi="Times New Roman" w:cs="Times New Roman"/>
                <w:sz w:val="20"/>
              </w:rPr>
              <w:t xml:space="preserve"> </w:t>
            </w:r>
            <w:r w:rsidRPr="00DF5395">
              <w:rPr>
                <w:rFonts w:ascii="Times New Roman" w:hAnsi="Times New Roman" w:cs="Times New Roman"/>
                <w:sz w:val="20"/>
              </w:rPr>
              <w:t>2nd</w:t>
            </w:r>
            <w:r w:rsidR="00B0114D" w:rsidRPr="00DF5395">
              <w:rPr>
                <w:rFonts w:ascii="Times New Roman" w:hAnsi="Times New Roman" w:cs="Times New Roman"/>
                <w:sz w:val="20"/>
              </w:rPr>
              <w:t xml:space="preserve"> level spell from the Cleric Spell List, </w:t>
            </w:r>
            <w:r w:rsidRPr="00DF5395">
              <w:rPr>
                <w:rFonts w:ascii="Times New Roman" w:hAnsi="Times New Roman" w:cs="Times New Roman"/>
                <w:sz w:val="20"/>
              </w:rPr>
              <w:t>one</w:t>
            </w:r>
            <w:r w:rsidR="00B0114D" w:rsidRPr="00DF5395">
              <w:rPr>
                <w:rFonts w:ascii="Times New Roman" w:hAnsi="Times New Roman" w:cs="Times New Roman"/>
                <w:sz w:val="20"/>
              </w:rPr>
              <w:t xml:space="preserve"> </w:t>
            </w:r>
            <w:r w:rsidRPr="00DF5395">
              <w:rPr>
                <w:rFonts w:ascii="Times New Roman" w:hAnsi="Times New Roman" w:cs="Times New Roman"/>
                <w:sz w:val="20"/>
              </w:rPr>
              <w:t>2nd</w:t>
            </w:r>
            <w:r w:rsidR="00B0114D" w:rsidRPr="00DF5395">
              <w:rPr>
                <w:rFonts w:ascii="Times New Roman" w:hAnsi="Times New Roman" w:cs="Times New Roman"/>
                <w:sz w:val="20"/>
              </w:rPr>
              <w:t xml:space="preserve"> level from the Warlock Spell List</w:t>
            </w:r>
          </w:p>
        </w:tc>
      </w:tr>
      <w:tr w:rsidR="009E6C7C" w:rsidRPr="00DF5395" w14:paraId="1D446480" w14:textId="77777777" w:rsidTr="00DF5395">
        <w:trPr>
          <w:tblCellSpacing w:w="15" w:type="dxa"/>
        </w:trPr>
        <w:tc>
          <w:tcPr>
            <w:tcW w:w="0" w:type="auto"/>
            <w:vAlign w:val="center"/>
            <w:hideMark/>
          </w:tcPr>
          <w:p w14:paraId="589046F4" w14:textId="77777777" w:rsidR="009E6C7C" w:rsidRPr="00DF5395" w:rsidRDefault="009E6C7C" w:rsidP="009E6C7C">
            <w:pPr>
              <w:rPr>
                <w:rFonts w:ascii="Times New Roman" w:hAnsi="Times New Roman" w:cs="Times New Roman"/>
                <w:sz w:val="20"/>
              </w:rPr>
            </w:pPr>
            <w:r w:rsidRPr="00DF5395">
              <w:rPr>
                <w:rFonts w:ascii="Times New Roman" w:hAnsi="Times New Roman" w:cs="Times New Roman"/>
                <w:sz w:val="20"/>
              </w:rPr>
              <w:t>9th</w:t>
            </w:r>
          </w:p>
        </w:tc>
        <w:tc>
          <w:tcPr>
            <w:tcW w:w="3836" w:type="dxa"/>
            <w:vAlign w:val="center"/>
            <w:hideMark/>
          </w:tcPr>
          <w:p w14:paraId="31FEF687" w14:textId="7A5EE15E" w:rsidR="009E6C7C" w:rsidRPr="00DF5395" w:rsidRDefault="009E6C7C" w:rsidP="009E6C7C">
            <w:pPr>
              <w:rPr>
                <w:rFonts w:ascii="Times New Roman" w:hAnsi="Times New Roman" w:cs="Times New Roman"/>
                <w:sz w:val="20"/>
              </w:rPr>
            </w:pPr>
            <w:r w:rsidRPr="00DF5395">
              <w:rPr>
                <w:rFonts w:ascii="Times New Roman" w:hAnsi="Times New Roman" w:cs="Times New Roman"/>
                <w:sz w:val="20"/>
              </w:rPr>
              <w:t>one 3rd level spell from the Cleric Spell List, one 3rd level from the Warlock Spell List</w:t>
            </w:r>
          </w:p>
        </w:tc>
      </w:tr>
      <w:tr w:rsidR="009E6C7C" w:rsidRPr="00DF5395" w14:paraId="314DE316" w14:textId="77777777" w:rsidTr="00DF5395">
        <w:trPr>
          <w:tblCellSpacing w:w="15" w:type="dxa"/>
        </w:trPr>
        <w:tc>
          <w:tcPr>
            <w:tcW w:w="0" w:type="auto"/>
            <w:vAlign w:val="center"/>
            <w:hideMark/>
          </w:tcPr>
          <w:p w14:paraId="63D0329A" w14:textId="77777777" w:rsidR="009E6C7C" w:rsidRPr="00DF5395" w:rsidRDefault="009E6C7C" w:rsidP="009E6C7C">
            <w:pPr>
              <w:rPr>
                <w:rFonts w:ascii="Times New Roman" w:hAnsi="Times New Roman" w:cs="Times New Roman"/>
                <w:sz w:val="20"/>
              </w:rPr>
            </w:pPr>
            <w:r w:rsidRPr="00DF5395">
              <w:rPr>
                <w:rFonts w:ascii="Times New Roman" w:hAnsi="Times New Roman" w:cs="Times New Roman"/>
                <w:sz w:val="20"/>
              </w:rPr>
              <w:t>13th</w:t>
            </w:r>
          </w:p>
        </w:tc>
        <w:tc>
          <w:tcPr>
            <w:tcW w:w="3836" w:type="dxa"/>
            <w:vAlign w:val="center"/>
            <w:hideMark/>
          </w:tcPr>
          <w:p w14:paraId="45322F50" w14:textId="57B986C9" w:rsidR="009E6C7C" w:rsidRPr="00DF5395" w:rsidRDefault="009E6C7C" w:rsidP="009E6C7C">
            <w:pPr>
              <w:rPr>
                <w:rFonts w:ascii="Times New Roman" w:hAnsi="Times New Roman" w:cs="Times New Roman"/>
                <w:sz w:val="20"/>
              </w:rPr>
            </w:pPr>
            <w:r w:rsidRPr="00DF5395">
              <w:rPr>
                <w:rFonts w:ascii="Times New Roman" w:hAnsi="Times New Roman" w:cs="Times New Roman"/>
                <w:sz w:val="20"/>
              </w:rPr>
              <w:t>one 4th level spell from the Cleric Spell List, one 4th level from the Warlock Spell List</w:t>
            </w:r>
          </w:p>
        </w:tc>
      </w:tr>
      <w:tr w:rsidR="009E6C7C" w:rsidRPr="00DF5395" w14:paraId="1CB3C2AA" w14:textId="77777777" w:rsidTr="00DF5395">
        <w:trPr>
          <w:tblCellSpacing w:w="15" w:type="dxa"/>
        </w:trPr>
        <w:tc>
          <w:tcPr>
            <w:tcW w:w="0" w:type="auto"/>
            <w:vAlign w:val="center"/>
            <w:hideMark/>
          </w:tcPr>
          <w:p w14:paraId="140D805D" w14:textId="77777777" w:rsidR="009E6C7C" w:rsidRPr="00DF5395" w:rsidRDefault="009E6C7C" w:rsidP="009E6C7C">
            <w:pPr>
              <w:rPr>
                <w:rFonts w:ascii="Times New Roman" w:hAnsi="Times New Roman" w:cs="Times New Roman"/>
                <w:sz w:val="20"/>
              </w:rPr>
            </w:pPr>
            <w:r w:rsidRPr="00DF5395">
              <w:rPr>
                <w:rFonts w:ascii="Times New Roman" w:hAnsi="Times New Roman" w:cs="Times New Roman"/>
                <w:sz w:val="20"/>
              </w:rPr>
              <w:t>17th</w:t>
            </w:r>
          </w:p>
        </w:tc>
        <w:tc>
          <w:tcPr>
            <w:tcW w:w="3836" w:type="dxa"/>
            <w:vAlign w:val="center"/>
            <w:hideMark/>
          </w:tcPr>
          <w:p w14:paraId="65021A31" w14:textId="3A6BF5FA" w:rsidR="009E6C7C" w:rsidRPr="00DF5395" w:rsidRDefault="009E6C7C" w:rsidP="009E6C7C">
            <w:pPr>
              <w:rPr>
                <w:rFonts w:ascii="Times New Roman" w:hAnsi="Times New Roman" w:cs="Times New Roman"/>
                <w:sz w:val="20"/>
              </w:rPr>
            </w:pPr>
            <w:r w:rsidRPr="00DF5395">
              <w:rPr>
                <w:rFonts w:ascii="Times New Roman" w:hAnsi="Times New Roman" w:cs="Times New Roman"/>
                <w:sz w:val="20"/>
              </w:rPr>
              <w:t>one 5th level spell from the Cleric Spell List, one 5th level from the Warlock Spell List</w:t>
            </w:r>
          </w:p>
        </w:tc>
      </w:tr>
    </w:tbl>
    <w:p w14:paraId="36F5BDC7" w14:textId="0077A0D9" w:rsidR="00D0473C" w:rsidRPr="00DF5395" w:rsidRDefault="00D0473C" w:rsidP="00D0473C">
      <w:pPr>
        <w:pStyle w:val="Heading4"/>
        <w:rPr>
          <w:rFonts w:ascii="Times New Roman" w:hAnsi="Times New Roman" w:cs="Times New Roman"/>
          <w:sz w:val="28"/>
          <w:szCs w:val="28"/>
        </w:rPr>
      </w:pPr>
      <w:r w:rsidRPr="00DF5395">
        <w:rPr>
          <w:rFonts w:ascii="Times New Roman" w:hAnsi="Times New Roman" w:cs="Times New Roman"/>
          <w:sz w:val="28"/>
          <w:szCs w:val="28"/>
        </w:rPr>
        <w:t>Reclaimer</w:t>
      </w:r>
      <w:r w:rsidR="00E60168" w:rsidRPr="00DF5395">
        <w:rPr>
          <w:rFonts w:ascii="Times New Roman" w:hAnsi="Times New Roman" w:cs="Times New Roman"/>
          <w:sz w:val="28"/>
          <w:szCs w:val="28"/>
        </w:rPr>
        <w:t>’</w:t>
      </w:r>
      <w:r w:rsidRPr="00DF5395">
        <w:rPr>
          <w:rFonts w:ascii="Times New Roman" w:hAnsi="Times New Roman" w:cs="Times New Roman"/>
          <w:sz w:val="28"/>
          <w:szCs w:val="28"/>
        </w:rPr>
        <w:t>s armaments</w:t>
      </w:r>
    </w:p>
    <w:p w14:paraId="2100CE44" w14:textId="7536531B" w:rsidR="00D0473C" w:rsidRPr="00DF5395" w:rsidRDefault="00D0473C" w:rsidP="00D0473C">
      <w:pPr>
        <w:pStyle w:val="NormalWeb"/>
        <w:rPr>
          <w:sz w:val="20"/>
          <w:szCs w:val="20"/>
        </w:rPr>
      </w:pPr>
      <w:r w:rsidRPr="00DF5395">
        <w:rPr>
          <w:sz w:val="20"/>
          <w:szCs w:val="20"/>
        </w:rPr>
        <w:t>Starting at 3rd level, choose one type of ranged weapon and one type of melee weapon. You may use your wisdom modifier for attack and damage rolls with weapons of those types.</w:t>
      </w:r>
      <w:r w:rsidR="0025578D" w:rsidRPr="00DF5395">
        <w:rPr>
          <w:sz w:val="20"/>
          <w:szCs w:val="20"/>
        </w:rPr>
        <w:t xml:space="preserve"> They count as magical weapons while you wield them.</w:t>
      </w:r>
    </w:p>
    <w:p w14:paraId="56857BBE" w14:textId="74B27C3D" w:rsidR="004F12F3" w:rsidRPr="00DF5395" w:rsidRDefault="0025578D" w:rsidP="00D0473C">
      <w:pPr>
        <w:pStyle w:val="NormalWeb"/>
        <w:rPr>
          <w:sz w:val="20"/>
          <w:szCs w:val="20"/>
        </w:rPr>
      </w:pPr>
      <w:r w:rsidRPr="00DF5395">
        <w:rPr>
          <w:sz w:val="20"/>
          <w:szCs w:val="20"/>
        </w:rPr>
        <w:t>Those weapons count as spell focuses for your ranger spells.</w:t>
      </w:r>
    </w:p>
    <w:p w14:paraId="24B476F7" w14:textId="52C81900" w:rsidR="00084D5A" w:rsidRPr="00DF5395" w:rsidRDefault="00084D5A" w:rsidP="00D0473C">
      <w:pPr>
        <w:pStyle w:val="NormalWeb"/>
        <w:rPr>
          <w:sz w:val="20"/>
          <w:szCs w:val="20"/>
        </w:rPr>
      </w:pPr>
      <w:r w:rsidRPr="00DF5395">
        <w:rPr>
          <w:sz w:val="20"/>
          <w:szCs w:val="20"/>
        </w:rPr>
        <w:t>Weapons of the chosen type deal an extra 1d4 damage.</w:t>
      </w:r>
    </w:p>
    <w:p w14:paraId="5D12D4C6" w14:textId="77777777" w:rsidR="004F12F3" w:rsidRPr="00DF5395" w:rsidRDefault="004F12F3" w:rsidP="00D0473C">
      <w:pPr>
        <w:pStyle w:val="NormalWeb"/>
        <w:rPr>
          <w:sz w:val="20"/>
          <w:szCs w:val="20"/>
        </w:rPr>
      </w:pPr>
    </w:p>
    <w:p w14:paraId="44AEDDF8" w14:textId="697B1D37" w:rsidR="004F12F3" w:rsidRPr="00DF5395" w:rsidRDefault="004F12F3" w:rsidP="004F12F3">
      <w:pPr>
        <w:pStyle w:val="Heading4"/>
        <w:rPr>
          <w:rFonts w:ascii="Times New Roman" w:hAnsi="Times New Roman" w:cs="Times New Roman"/>
          <w:sz w:val="28"/>
          <w:szCs w:val="28"/>
        </w:rPr>
      </w:pPr>
      <w:r w:rsidRPr="00DF5395">
        <w:rPr>
          <w:rFonts w:ascii="Times New Roman" w:hAnsi="Times New Roman" w:cs="Times New Roman"/>
          <w:sz w:val="28"/>
          <w:szCs w:val="28"/>
        </w:rPr>
        <w:t>God</w:t>
      </w:r>
      <w:r w:rsidR="0025578D" w:rsidRPr="00DF5395">
        <w:rPr>
          <w:rFonts w:ascii="Times New Roman" w:hAnsi="Times New Roman" w:cs="Times New Roman"/>
          <w:sz w:val="28"/>
          <w:szCs w:val="28"/>
        </w:rPr>
        <w:t>-</w:t>
      </w:r>
      <w:r w:rsidRPr="00DF5395">
        <w:rPr>
          <w:rFonts w:ascii="Times New Roman" w:hAnsi="Times New Roman" w:cs="Times New Roman"/>
          <w:sz w:val="28"/>
          <w:szCs w:val="28"/>
        </w:rPr>
        <w:t>Hunter</w:t>
      </w:r>
    </w:p>
    <w:p w14:paraId="1CC1B1BE" w14:textId="7FCEA3A7" w:rsidR="004F12F3" w:rsidRPr="00DF5395" w:rsidRDefault="0025578D" w:rsidP="004F12F3">
      <w:pPr>
        <w:pStyle w:val="NormalWeb"/>
        <w:rPr>
          <w:sz w:val="20"/>
          <w:szCs w:val="20"/>
        </w:rPr>
      </w:pPr>
      <w:r w:rsidRPr="00DF5395">
        <w:rPr>
          <w:sz w:val="20"/>
          <w:szCs w:val="20"/>
        </w:rPr>
        <w:t>Y</w:t>
      </w:r>
      <w:r w:rsidR="004F12F3" w:rsidRPr="00DF5395">
        <w:rPr>
          <w:sz w:val="20"/>
          <w:szCs w:val="20"/>
        </w:rPr>
        <w:t>ou gain proficiency in religion. If you were already proficient then double your proficiency bonus on checks using that skill.</w:t>
      </w:r>
    </w:p>
    <w:p w14:paraId="4DCC8124" w14:textId="77777777" w:rsidR="004F12F3" w:rsidRPr="00DF5395" w:rsidRDefault="004F12F3" w:rsidP="004F12F3">
      <w:pPr>
        <w:pStyle w:val="NormalWeb"/>
        <w:rPr>
          <w:sz w:val="20"/>
          <w:szCs w:val="20"/>
        </w:rPr>
      </w:pPr>
      <w:r w:rsidRPr="00DF5395">
        <w:rPr>
          <w:sz w:val="20"/>
          <w:szCs w:val="20"/>
        </w:rPr>
        <w:t>You can read and write celestial and demonic.</w:t>
      </w:r>
    </w:p>
    <w:p w14:paraId="35692991" w14:textId="3D8CD06B" w:rsidR="0025578D" w:rsidRPr="00DF5395" w:rsidRDefault="00E619B9" w:rsidP="0025578D">
      <w:pPr>
        <w:pStyle w:val="Heading4"/>
        <w:rPr>
          <w:rFonts w:ascii="Times New Roman" w:hAnsi="Times New Roman" w:cs="Times New Roman"/>
          <w:sz w:val="28"/>
          <w:szCs w:val="28"/>
        </w:rPr>
      </w:pPr>
      <w:r w:rsidRPr="00DF5395">
        <w:rPr>
          <w:rFonts w:ascii="Times New Roman" w:hAnsi="Times New Roman" w:cs="Times New Roman"/>
          <w:sz w:val="28"/>
          <w:szCs w:val="28"/>
        </w:rPr>
        <w:t>Enigmatic Soul</w:t>
      </w:r>
    </w:p>
    <w:p w14:paraId="3FFAAB98" w14:textId="0DC6E430" w:rsidR="0025578D" w:rsidRPr="00DF5395" w:rsidRDefault="0025578D" w:rsidP="0025578D">
      <w:pPr>
        <w:pStyle w:val="NormalWeb"/>
        <w:rPr>
          <w:sz w:val="20"/>
          <w:szCs w:val="20"/>
        </w:rPr>
      </w:pPr>
      <w:r w:rsidRPr="00DF5395">
        <w:rPr>
          <w:sz w:val="20"/>
          <w:szCs w:val="20"/>
        </w:rPr>
        <w:t xml:space="preserve">Starting at 3rd level, </w:t>
      </w:r>
      <w:r w:rsidR="00B462AF" w:rsidRPr="00DF5395">
        <w:rPr>
          <w:sz w:val="20"/>
          <w:szCs w:val="20"/>
        </w:rPr>
        <w:t xml:space="preserve">whenever you cast a ranger spell </w:t>
      </w:r>
      <w:r w:rsidR="00E619B9" w:rsidRPr="00DF5395">
        <w:rPr>
          <w:sz w:val="20"/>
          <w:szCs w:val="20"/>
        </w:rPr>
        <w:t xml:space="preserve">you choose as part of your reclaimer spells </w:t>
      </w:r>
      <w:r w:rsidR="00120566" w:rsidRPr="00DF5395">
        <w:rPr>
          <w:sz w:val="20"/>
          <w:szCs w:val="20"/>
        </w:rPr>
        <w:t xml:space="preserve">or regular ranger spells </w:t>
      </w:r>
      <w:r w:rsidR="00E619B9" w:rsidRPr="00DF5395">
        <w:rPr>
          <w:sz w:val="20"/>
          <w:szCs w:val="20"/>
        </w:rPr>
        <w:t>gain the following effect:</w:t>
      </w:r>
    </w:p>
    <w:p w14:paraId="79F1CC9F" w14:textId="42A286A9" w:rsidR="00B462AF" w:rsidRPr="00DF5395" w:rsidRDefault="006F7A7A" w:rsidP="00B462AF">
      <w:pPr>
        <w:pStyle w:val="NormalWeb"/>
        <w:numPr>
          <w:ilvl w:val="0"/>
          <w:numId w:val="67"/>
        </w:numPr>
        <w:rPr>
          <w:sz w:val="20"/>
          <w:szCs w:val="20"/>
        </w:rPr>
      </w:pPr>
      <w:r w:rsidRPr="00DF5395">
        <w:rPr>
          <w:sz w:val="20"/>
          <w:szCs w:val="20"/>
          <w:u w:val="single"/>
        </w:rPr>
        <w:t>Radiant spirit</w:t>
      </w:r>
      <w:r w:rsidRPr="00DF5395">
        <w:rPr>
          <w:sz w:val="20"/>
          <w:szCs w:val="20"/>
        </w:rPr>
        <w:t xml:space="preserve">: </w:t>
      </w:r>
      <w:r w:rsidR="00E619B9" w:rsidRPr="00DF5395">
        <w:rPr>
          <w:sz w:val="20"/>
          <w:szCs w:val="20"/>
        </w:rPr>
        <w:t>If you cast a spell gained from the clerics spell list</w:t>
      </w:r>
      <w:r w:rsidR="00120566" w:rsidRPr="00DF5395">
        <w:rPr>
          <w:sz w:val="20"/>
          <w:szCs w:val="20"/>
        </w:rPr>
        <w:t>;</w:t>
      </w:r>
      <w:r w:rsidR="00E619B9" w:rsidRPr="00DF5395">
        <w:rPr>
          <w:sz w:val="20"/>
          <w:szCs w:val="20"/>
        </w:rPr>
        <w:t xml:space="preserve"> you may heal a </w:t>
      </w:r>
      <w:r w:rsidR="004A7D74" w:rsidRPr="00DF5395">
        <w:rPr>
          <w:sz w:val="20"/>
          <w:szCs w:val="20"/>
        </w:rPr>
        <w:t xml:space="preserve">friendly </w:t>
      </w:r>
      <w:r w:rsidR="00E619B9" w:rsidRPr="00DF5395">
        <w:rPr>
          <w:sz w:val="20"/>
          <w:szCs w:val="20"/>
        </w:rPr>
        <w:t xml:space="preserve">creature within 30ft of you that you can see or that can hear you </w:t>
      </w:r>
      <w:r w:rsidR="00084D5A" w:rsidRPr="00DF5395">
        <w:rPr>
          <w:sz w:val="20"/>
          <w:szCs w:val="20"/>
        </w:rPr>
        <w:t>equal to 1d8.</w:t>
      </w:r>
    </w:p>
    <w:p w14:paraId="07206A2B" w14:textId="226B7303" w:rsidR="00E619B9" w:rsidRPr="00DF5395" w:rsidRDefault="006F7A7A" w:rsidP="00B462AF">
      <w:pPr>
        <w:pStyle w:val="NormalWeb"/>
        <w:numPr>
          <w:ilvl w:val="0"/>
          <w:numId w:val="67"/>
        </w:numPr>
        <w:rPr>
          <w:sz w:val="20"/>
          <w:szCs w:val="20"/>
        </w:rPr>
      </w:pPr>
      <w:r w:rsidRPr="00DF5395">
        <w:rPr>
          <w:sz w:val="20"/>
          <w:szCs w:val="20"/>
          <w:u w:val="single"/>
        </w:rPr>
        <w:t>Eldritch Force</w:t>
      </w:r>
      <w:r w:rsidRPr="00DF5395">
        <w:rPr>
          <w:sz w:val="20"/>
          <w:szCs w:val="20"/>
        </w:rPr>
        <w:t xml:space="preserve">: </w:t>
      </w:r>
      <w:r w:rsidR="00E619B9" w:rsidRPr="00DF5395">
        <w:rPr>
          <w:sz w:val="20"/>
          <w:szCs w:val="20"/>
        </w:rPr>
        <w:t>If you cast a spell gained from the warlock spell list</w:t>
      </w:r>
      <w:r w:rsidR="00120566" w:rsidRPr="00DF5395">
        <w:rPr>
          <w:sz w:val="20"/>
          <w:szCs w:val="20"/>
        </w:rPr>
        <w:t>;</w:t>
      </w:r>
      <w:r w:rsidR="00E619B9" w:rsidRPr="00DF5395">
        <w:rPr>
          <w:sz w:val="20"/>
          <w:szCs w:val="20"/>
        </w:rPr>
        <w:t xml:space="preserve"> </w:t>
      </w:r>
      <w:r w:rsidR="00E60168" w:rsidRPr="00DF5395">
        <w:rPr>
          <w:sz w:val="20"/>
          <w:szCs w:val="20"/>
        </w:rPr>
        <w:t>The next creature delt damage by one of your reclaimer’s armaments within 1-minute</w:t>
      </w:r>
      <w:r w:rsidR="003F5A71" w:rsidRPr="00DF5395">
        <w:rPr>
          <w:sz w:val="20"/>
          <w:szCs w:val="20"/>
        </w:rPr>
        <w:t xml:space="preserve"> causes any creature of size large or smaller </w:t>
      </w:r>
      <w:r w:rsidR="00E60168" w:rsidRPr="00DF5395">
        <w:rPr>
          <w:sz w:val="20"/>
          <w:szCs w:val="20"/>
        </w:rPr>
        <w:t xml:space="preserve">gains the </w:t>
      </w:r>
      <w:r w:rsidR="003F5A71" w:rsidRPr="00DF5395">
        <w:rPr>
          <w:sz w:val="20"/>
          <w:szCs w:val="20"/>
        </w:rPr>
        <w:t>reeling</w:t>
      </w:r>
      <w:r w:rsidR="00E60168" w:rsidRPr="00DF5395">
        <w:rPr>
          <w:sz w:val="20"/>
          <w:szCs w:val="20"/>
        </w:rPr>
        <w:t xml:space="preserve"> condition until the end of your next turn</w:t>
      </w:r>
      <w:r w:rsidR="003F5A71" w:rsidRPr="00DF5395">
        <w:rPr>
          <w:sz w:val="20"/>
          <w:szCs w:val="20"/>
        </w:rPr>
        <w:t>.</w:t>
      </w:r>
    </w:p>
    <w:p w14:paraId="2A066BF0" w14:textId="4AB9A8BE" w:rsidR="00120566" w:rsidRPr="00DF5395" w:rsidRDefault="006F7A7A" w:rsidP="00B462AF">
      <w:pPr>
        <w:pStyle w:val="NormalWeb"/>
        <w:numPr>
          <w:ilvl w:val="0"/>
          <w:numId w:val="67"/>
        </w:numPr>
        <w:rPr>
          <w:sz w:val="20"/>
          <w:szCs w:val="20"/>
        </w:rPr>
      </w:pPr>
      <w:r w:rsidRPr="00DF5395">
        <w:rPr>
          <w:sz w:val="20"/>
          <w:szCs w:val="20"/>
          <w:u w:val="single"/>
        </w:rPr>
        <w:t>Soul Scorch</w:t>
      </w:r>
      <w:r w:rsidRPr="00DF5395">
        <w:rPr>
          <w:sz w:val="20"/>
          <w:szCs w:val="20"/>
        </w:rPr>
        <w:t xml:space="preserve">: </w:t>
      </w:r>
      <w:r w:rsidR="00120566" w:rsidRPr="00DF5395">
        <w:rPr>
          <w:sz w:val="20"/>
          <w:szCs w:val="20"/>
        </w:rPr>
        <w:t xml:space="preserve">If you cast a ranger spell not gained from this subclass; </w:t>
      </w:r>
      <w:r w:rsidR="00E60168" w:rsidRPr="00DF5395">
        <w:rPr>
          <w:sz w:val="20"/>
          <w:szCs w:val="20"/>
        </w:rPr>
        <w:t xml:space="preserve">Then next creature delt damage by one of your reclaimer’s armaments within 1-minute cannot regain </w:t>
      </w:r>
      <w:r w:rsidR="00A87423" w:rsidRPr="00DF5395">
        <w:rPr>
          <w:sz w:val="20"/>
          <w:szCs w:val="20"/>
        </w:rPr>
        <w:t>HP</w:t>
      </w:r>
      <w:r w:rsidR="00E60168" w:rsidRPr="00DF5395">
        <w:rPr>
          <w:sz w:val="20"/>
          <w:szCs w:val="20"/>
        </w:rPr>
        <w:t xml:space="preserve"> until the start of your next turn.</w:t>
      </w:r>
    </w:p>
    <w:p w14:paraId="7174F355" w14:textId="77777777" w:rsidR="003F5A71" w:rsidRPr="006732D0" w:rsidRDefault="003F5A71" w:rsidP="003F5A71">
      <w:pPr>
        <w:pStyle w:val="Default"/>
        <w:rPr>
          <w:rFonts w:ascii="Times New Roman" w:hAnsi="Times New Roman" w:cs="Times New Roman"/>
          <w:sz w:val="20"/>
          <w:szCs w:val="20"/>
          <w:u w:val="single"/>
        </w:rPr>
      </w:pPr>
      <w:r w:rsidRPr="006732D0">
        <w:rPr>
          <w:rFonts w:ascii="Times New Roman" w:hAnsi="Times New Roman" w:cs="Times New Roman"/>
          <w:sz w:val="20"/>
          <w:szCs w:val="20"/>
          <w:u w:val="single"/>
        </w:rPr>
        <w:t xml:space="preserve">Reminder text </w:t>
      </w:r>
    </w:p>
    <w:p w14:paraId="68AA90EA" w14:textId="19DDEA5F" w:rsidR="003F5A71" w:rsidRPr="006732D0" w:rsidRDefault="003F5A71" w:rsidP="003F5A71">
      <w:pPr>
        <w:pStyle w:val="Default"/>
        <w:rPr>
          <w:rFonts w:ascii="Times New Roman" w:hAnsi="Times New Roman" w:cs="Times New Roman"/>
          <w:sz w:val="20"/>
          <w:szCs w:val="20"/>
        </w:rPr>
      </w:pPr>
      <w:r w:rsidRPr="006732D0">
        <w:rPr>
          <w:rFonts w:ascii="Times New Roman" w:hAnsi="Times New Roman" w:cs="Times New Roman"/>
          <w:b/>
          <w:bCs/>
          <w:sz w:val="20"/>
          <w:szCs w:val="20"/>
        </w:rPr>
        <w:t>Reeling</w:t>
      </w:r>
      <w:r w:rsidRPr="006732D0">
        <w:rPr>
          <w:rFonts w:ascii="Times New Roman" w:hAnsi="Times New Roman" w:cs="Times New Roman"/>
          <w:sz w:val="20"/>
          <w:szCs w:val="20"/>
        </w:rPr>
        <w:t xml:space="preserve">: The next attack roll against the creature gains an additional chance to hit and cannot critically miss (rolls of a 1 do not automatically miss). The additional chance to hit comes in the form of the largest damage dice that caused the creature to become reeling. </w:t>
      </w:r>
    </w:p>
    <w:p w14:paraId="72865F09" w14:textId="77777777" w:rsidR="003F5A71" w:rsidRPr="006732D0" w:rsidRDefault="003F5A71" w:rsidP="003F5A71">
      <w:pPr>
        <w:pStyle w:val="Default"/>
        <w:rPr>
          <w:rFonts w:ascii="Times New Roman" w:hAnsi="Times New Roman" w:cs="Times New Roman"/>
          <w:sz w:val="20"/>
          <w:szCs w:val="20"/>
        </w:rPr>
      </w:pPr>
      <w:r w:rsidRPr="006732D0">
        <w:rPr>
          <w:rFonts w:ascii="Times New Roman" w:hAnsi="Times New Roman" w:cs="Times New Roman"/>
          <w:sz w:val="20"/>
          <w:szCs w:val="20"/>
        </w:rPr>
        <w:t xml:space="preserve">This effect ends on the creature after: </w:t>
      </w:r>
    </w:p>
    <w:p w14:paraId="27F8CA0B" w14:textId="77777777" w:rsidR="003F5A71" w:rsidRPr="006732D0" w:rsidRDefault="003F5A71" w:rsidP="003F5A71">
      <w:pPr>
        <w:pStyle w:val="Default"/>
        <w:numPr>
          <w:ilvl w:val="0"/>
          <w:numId w:val="68"/>
        </w:numPr>
        <w:rPr>
          <w:rFonts w:ascii="Times New Roman" w:hAnsi="Times New Roman" w:cs="Times New Roman"/>
          <w:sz w:val="20"/>
          <w:szCs w:val="20"/>
        </w:rPr>
      </w:pPr>
      <w:r w:rsidRPr="006732D0">
        <w:rPr>
          <w:rFonts w:ascii="Times New Roman" w:hAnsi="Times New Roman" w:cs="Times New Roman"/>
          <w:sz w:val="20"/>
          <w:szCs w:val="20"/>
        </w:rPr>
        <w:t xml:space="preserve">The help action is used on it to steady it. </w:t>
      </w:r>
    </w:p>
    <w:p w14:paraId="0E6BBF85" w14:textId="77777777" w:rsidR="003F5A71" w:rsidRPr="006732D0" w:rsidRDefault="003F5A71" w:rsidP="003F5A71">
      <w:pPr>
        <w:pStyle w:val="Default"/>
        <w:numPr>
          <w:ilvl w:val="0"/>
          <w:numId w:val="68"/>
        </w:numPr>
        <w:rPr>
          <w:rFonts w:ascii="Times New Roman" w:hAnsi="Times New Roman" w:cs="Times New Roman"/>
          <w:sz w:val="20"/>
          <w:szCs w:val="20"/>
        </w:rPr>
      </w:pPr>
      <w:r w:rsidRPr="006732D0">
        <w:rPr>
          <w:rFonts w:ascii="Times New Roman" w:hAnsi="Times New Roman" w:cs="Times New Roman"/>
          <w:sz w:val="20"/>
          <w:szCs w:val="20"/>
        </w:rPr>
        <w:t xml:space="preserve">It uses its action to end the condition. </w:t>
      </w:r>
    </w:p>
    <w:p w14:paraId="569F1BA5" w14:textId="77777777" w:rsidR="003F5A71" w:rsidRPr="006732D0" w:rsidRDefault="003F5A71" w:rsidP="003F5A71">
      <w:pPr>
        <w:pStyle w:val="Default"/>
        <w:numPr>
          <w:ilvl w:val="0"/>
          <w:numId w:val="68"/>
        </w:numPr>
        <w:rPr>
          <w:rFonts w:ascii="Times New Roman" w:hAnsi="Times New Roman" w:cs="Times New Roman"/>
          <w:sz w:val="20"/>
          <w:szCs w:val="20"/>
        </w:rPr>
      </w:pPr>
      <w:r w:rsidRPr="006732D0">
        <w:rPr>
          <w:rFonts w:ascii="Times New Roman" w:hAnsi="Times New Roman" w:cs="Times New Roman"/>
          <w:sz w:val="20"/>
          <w:szCs w:val="20"/>
        </w:rPr>
        <w:t xml:space="preserve">An attack roll is made against it. </w:t>
      </w:r>
    </w:p>
    <w:p w14:paraId="30F469FA" w14:textId="77777777" w:rsidR="003F5A71" w:rsidRPr="006732D0" w:rsidRDefault="003F5A71" w:rsidP="003F5A71">
      <w:pPr>
        <w:pStyle w:val="Default"/>
        <w:rPr>
          <w:rFonts w:ascii="Times New Roman" w:hAnsi="Times New Roman" w:cs="Times New Roman"/>
          <w:sz w:val="20"/>
          <w:szCs w:val="20"/>
        </w:rPr>
      </w:pPr>
    </w:p>
    <w:p w14:paraId="03D4381A" w14:textId="28437969" w:rsidR="003F5A71" w:rsidRPr="006732D0" w:rsidRDefault="003F5A71" w:rsidP="003F5A71">
      <w:pPr>
        <w:pStyle w:val="NormalWeb"/>
        <w:rPr>
          <w:sz w:val="20"/>
          <w:szCs w:val="20"/>
        </w:rPr>
      </w:pPr>
      <w:r w:rsidRPr="006732D0">
        <w:rPr>
          <w:sz w:val="20"/>
          <w:szCs w:val="20"/>
        </w:rPr>
        <w:t xml:space="preserve">(For example: A creature is hit with a greataxe and suffers the reeling condition. A great axe’s largest damage dice that was used as part of the damage is a 1d12. The Next attack roll against that creature then rolls a 1d20 and a 1d12, and adds them together with all other relevant modifiers to see if the attack hits) </w:t>
      </w:r>
    </w:p>
    <w:p w14:paraId="39491A3D" w14:textId="77777777" w:rsidR="003666D4" w:rsidRDefault="003666D4" w:rsidP="003F5A71">
      <w:pPr>
        <w:pStyle w:val="NormalWeb"/>
        <w:rPr>
          <w:i/>
          <w:iCs/>
          <w:sz w:val="20"/>
          <w:szCs w:val="20"/>
        </w:rPr>
      </w:pPr>
    </w:p>
    <w:p w14:paraId="356EA2E8" w14:textId="77777777" w:rsidR="006732D0" w:rsidRDefault="006732D0" w:rsidP="003F5A71">
      <w:pPr>
        <w:pStyle w:val="NormalWeb"/>
        <w:rPr>
          <w:i/>
          <w:iCs/>
          <w:sz w:val="20"/>
          <w:szCs w:val="20"/>
        </w:rPr>
      </w:pPr>
    </w:p>
    <w:p w14:paraId="08DDC65B" w14:textId="77777777" w:rsidR="006732D0" w:rsidRDefault="006732D0" w:rsidP="003F5A71">
      <w:pPr>
        <w:pStyle w:val="NormalWeb"/>
        <w:rPr>
          <w:i/>
          <w:iCs/>
          <w:sz w:val="20"/>
          <w:szCs w:val="20"/>
        </w:rPr>
      </w:pPr>
    </w:p>
    <w:p w14:paraId="468E9B69" w14:textId="77777777" w:rsidR="006732D0" w:rsidRDefault="006732D0" w:rsidP="003F5A71">
      <w:pPr>
        <w:pStyle w:val="NormalWeb"/>
        <w:rPr>
          <w:i/>
          <w:iCs/>
          <w:sz w:val="20"/>
          <w:szCs w:val="20"/>
        </w:rPr>
      </w:pPr>
    </w:p>
    <w:p w14:paraId="03BDC462" w14:textId="77777777" w:rsidR="006732D0" w:rsidRPr="00DF5395" w:rsidRDefault="006732D0" w:rsidP="003F5A71">
      <w:pPr>
        <w:pStyle w:val="NormalWeb"/>
        <w:rPr>
          <w:i/>
          <w:iCs/>
          <w:sz w:val="20"/>
          <w:szCs w:val="20"/>
        </w:rPr>
      </w:pPr>
    </w:p>
    <w:p w14:paraId="1DF4F1FB" w14:textId="2E133225" w:rsidR="00E60168" w:rsidRPr="006732D0" w:rsidRDefault="003666D4" w:rsidP="00E60168">
      <w:pPr>
        <w:pStyle w:val="Heading4"/>
        <w:rPr>
          <w:rFonts w:ascii="Times New Roman" w:hAnsi="Times New Roman" w:cs="Times New Roman"/>
          <w:sz w:val="28"/>
          <w:szCs w:val="28"/>
        </w:rPr>
      </w:pPr>
      <w:r w:rsidRPr="006732D0">
        <w:rPr>
          <w:rFonts w:ascii="Times New Roman" w:hAnsi="Times New Roman" w:cs="Times New Roman"/>
          <w:sz w:val="28"/>
          <w:szCs w:val="28"/>
        </w:rPr>
        <w:lastRenderedPageBreak/>
        <w:t>Hidden Spirit</w:t>
      </w:r>
    </w:p>
    <w:p w14:paraId="533350CA" w14:textId="5B728057" w:rsidR="00BC5750" w:rsidRPr="00DF5395" w:rsidRDefault="00E60168" w:rsidP="00E60168">
      <w:pPr>
        <w:pStyle w:val="NormalWeb"/>
        <w:rPr>
          <w:sz w:val="20"/>
          <w:szCs w:val="20"/>
        </w:rPr>
      </w:pPr>
      <w:r w:rsidRPr="00DF5395">
        <w:rPr>
          <w:sz w:val="20"/>
          <w:szCs w:val="20"/>
        </w:rPr>
        <w:t>Starting at 7th</w:t>
      </w:r>
      <w:r w:rsidR="003666D4" w:rsidRPr="00DF5395">
        <w:rPr>
          <w:sz w:val="20"/>
          <w:szCs w:val="20"/>
        </w:rPr>
        <w:t>, you are immune effects (both positive and negative) of divination magic you do not choose to allow.</w:t>
      </w:r>
      <w:r w:rsidR="00602789" w:rsidRPr="00DF5395">
        <w:rPr>
          <w:sz w:val="20"/>
          <w:szCs w:val="20"/>
        </w:rPr>
        <w:t xml:space="preserve"> It cannot be used to track or locate you</w:t>
      </w:r>
      <w:r w:rsidR="002C388E" w:rsidRPr="00DF5395">
        <w:rPr>
          <w:sz w:val="20"/>
          <w:szCs w:val="20"/>
        </w:rPr>
        <w:t>.</w:t>
      </w:r>
      <w:r w:rsidR="00623D4A" w:rsidRPr="00DF5395">
        <w:rPr>
          <w:sz w:val="20"/>
          <w:szCs w:val="20"/>
        </w:rPr>
        <w:t xml:space="preserve"> (</w:t>
      </w:r>
      <w:r w:rsidR="003666D4" w:rsidRPr="00DF5395">
        <w:rPr>
          <w:sz w:val="20"/>
          <w:szCs w:val="20"/>
        </w:rPr>
        <w:t xml:space="preserve">If you allow a spell </w:t>
      </w:r>
      <w:r w:rsidR="00BC5750" w:rsidRPr="00DF5395">
        <w:rPr>
          <w:sz w:val="20"/>
          <w:szCs w:val="20"/>
        </w:rPr>
        <w:t xml:space="preserve">or </w:t>
      </w:r>
      <w:r w:rsidR="002C388E" w:rsidRPr="00DF5395">
        <w:rPr>
          <w:sz w:val="20"/>
          <w:szCs w:val="20"/>
        </w:rPr>
        <w:t>ability,</w:t>
      </w:r>
      <w:r w:rsidR="00BC5750" w:rsidRPr="00DF5395">
        <w:rPr>
          <w:sz w:val="20"/>
          <w:szCs w:val="20"/>
        </w:rPr>
        <w:t xml:space="preserve"> you must allow the whole spell or ability.</w:t>
      </w:r>
      <w:r w:rsidR="00623D4A" w:rsidRPr="00DF5395">
        <w:rPr>
          <w:sz w:val="20"/>
          <w:szCs w:val="20"/>
        </w:rPr>
        <w:t>)</w:t>
      </w:r>
    </w:p>
    <w:p w14:paraId="25735482" w14:textId="77777777" w:rsidR="00BC5750" w:rsidRPr="00DF5395" w:rsidRDefault="00BC5750" w:rsidP="00E60168">
      <w:pPr>
        <w:pStyle w:val="NormalWeb"/>
        <w:rPr>
          <w:sz w:val="20"/>
          <w:szCs w:val="20"/>
        </w:rPr>
      </w:pPr>
      <w:r w:rsidRPr="00DF5395">
        <w:rPr>
          <w:sz w:val="20"/>
          <w:szCs w:val="20"/>
        </w:rPr>
        <w:t>You gain resistance to radiant and necrotic damage.</w:t>
      </w:r>
    </w:p>
    <w:p w14:paraId="66CDEB61" w14:textId="4AE3EF60" w:rsidR="00BC5750" w:rsidRPr="006732D0" w:rsidRDefault="00623D4A" w:rsidP="00BC5750">
      <w:pPr>
        <w:pStyle w:val="Heading4"/>
        <w:rPr>
          <w:rFonts w:ascii="Times New Roman" w:hAnsi="Times New Roman" w:cs="Times New Roman"/>
          <w:sz w:val="28"/>
          <w:szCs w:val="28"/>
        </w:rPr>
      </w:pPr>
      <w:r w:rsidRPr="006732D0">
        <w:rPr>
          <w:rFonts w:ascii="Times New Roman" w:hAnsi="Times New Roman" w:cs="Times New Roman"/>
          <w:sz w:val="28"/>
          <w:szCs w:val="28"/>
        </w:rPr>
        <w:t>Nexus of Hidden Fate</w:t>
      </w:r>
    </w:p>
    <w:p w14:paraId="3571E196" w14:textId="35926F40" w:rsidR="00602789" w:rsidRPr="00DF5395" w:rsidRDefault="00623D4A" w:rsidP="00BC5750">
      <w:pPr>
        <w:pStyle w:val="NormalWeb"/>
        <w:rPr>
          <w:sz w:val="20"/>
          <w:szCs w:val="20"/>
        </w:rPr>
      </w:pPr>
      <w:r w:rsidRPr="00DF5395">
        <w:rPr>
          <w:sz w:val="20"/>
          <w:szCs w:val="20"/>
        </w:rPr>
        <w:t xml:space="preserve">Starting at 11th level, whenever you cast a spell </w:t>
      </w:r>
      <w:r w:rsidR="00A87423" w:rsidRPr="00DF5395">
        <w:rPr>
          <w:sz w:val="20"/>
          <w:szCs w:val="20"/>
        </w:rPr>
        <w:t xml:space="preserve">of first level or higher </w:t>
      </w:r>
      <w:r w:rsidRPr="00DF5395">
        <w:rPr>
          <w:b/>
          <w:bCs/>
          <w:sz w:val="20"/>
          <w:szCs w:val="20"/>
        </w:rPr>
        <w:t>as an action</w:t>
      </w:r>
      <w:r w:rsidRPr="00DF5395">
        <w:rPr>
          <w:sz w:val="20"/>
          <w:szCs w:val="20"/>
        </w:rPr>
        <w:t xml:space="preserve"> you may make a single weapon attack as part of that spell.</w:t>
      </w:r>
      <w:r w:rsidR="00E347B2" w:rsidRPr="00DF5395">
        <w:rPr>
          <w:sz w:val="20"/>
          <w:szCs w:val="20"/>
        </w:rPr>
        <w:t xml:space="preserve"> </w:t>
      </w:r>
      <w:r w:rsidR="006F7A7A" w:rsidRPr="00DF5395">
        <w:rPr>
          <w:sz w:val="20"/>
          <w:szCs w:val="20"/>
        </w:rPr>
        <w:t xml:space="preserve">The attack happens </w:t>
      </w:r>
      <w:r w:rsidR="00E347B2" w:rsidRPr="00DF5395">
        <w:rPr>
          <w:sz w:val="20"/>
          <w:szCs w:val="20"/>
        </w:rPr>
        <w:t>before or after</w:t>
      </w:r>
      <w:r w:rsidR="006F7A7A" w:rsidRPr="00DF5395">
        <w:rPr>
          <w:sz w:val="20"/>
          <w:szCs w:val="20"/>
        </w:rPr>
        <w:t xml:space="preserve"> you complete the spell as you choose,</w:t>
      </w:r>
      <w:r w:rsidR="00E347B2" w:rsidRPr="00DF5395">
        <w:rPr>
          <w:sz w:val="20"/>
          <w:szCs w:val="20"/>
        </w:rPr>
        <w:t xml:space="preserve"> </w:t>
      </w:r>
      <w:r w:rsidR="006F7A7A" w:rsidRPr="00DF5395">
        <w:rPr>
          <w:sz w:val="20"/>
          <w:szCs w:val="20"/>
        </w:rPr>
        <w:t xml:space="preserve">regardless </w:t>
      </w:r>
      <w:r w:rsidR="00E347B2" w:rsidRPr="00DF5395">
        <w:rPr>
          <w:sz w:val="20"/>
          <w:szCs w:val="20"/>
        </w:rPr>
        <w:t>this triggers your enigmatic soul before you attack</w:t>
      </w:r>
      <w:r w:rsidR="006F7A7A" w:rsidRPr="00DF5395">
        <w:rPr>
          <w:sz w:val="20"/>
          <w:szCs w:val="20"/>
        </w:rPr>
        <w:t>.</w:t>
      </w:r>
    </w:p>
    <w:p w14:paraId="0359BF27" w14:textId="3E0772C3" w:rsidR="00343D8A" w:rsidRPr="00DF5395" w:rsidRDefault="00E347B2" w:rsidP="00BC5750">
      <w:pPr>
        <w:pStyle w:val="NormalWeb"/>
        <w:rPr>
          <w:sz w:val="20"/>
          <w:szCs w:val="20"/>
        </w:rPr>
      </w:pPr>
      <w:r w:rsidRPr="00DF5395">
        <w:rPr>
          <w:sz w:val="20"/>
          <w:szCs w:val="20"/>
        </w:rPr>
        <w:t xml:space="preserve">You have twice as many first and second level spell slots. </w:t>
      </w:r>
      <w:r w:rsidR="00856A49" w:rsidRPr="00DF5395">
        <w:rPr>
          <w:sz w:val="20"/>
          <w:szCs w:val="20"/>
        </w:rPr>
        <w:br/>
      </w:r>
      <w:r w:rsidRPr="00DF5395">
        <w:rPr>
          <w:i/>
          <w:iCs/>
          <w:sz w:val="20"/>
          <w:szCs w:val="20"/>
        </w:rPr>
        <w:t>(total of 8</w:t>
      </w:r>
      <w:r w:rsidR="00856A49" w:rsidRPr="00DF5395">
        <w:rPr>
          <w:i/>
          <w:iCs/>
          <w:sz w:val="20"/>
          <w:szCs w:val="20"/>
        </w:rPr>
        <w:t>-</w:t>
      </w:r>
      <w:r w:rsidRPr="00DF5395">
        <w:rPr>
          <w:i/>
          <w:iCs/>
          <w:sz w:val="20"/>
          <w:szCs w:val="20"/>
        </w:rPr>
        <w:t>1st</w:t>
      </w:r>
      <w:r w:rsidR="00856A49" w:rsidRPr="00DF5395">
        <w:rPr>
          <w:i/>
          <w:iCs/>
          <w:sz w:val="20"/>
          <w:szCs w:val="20"/>
        </w:rPr>
        <w:t xml:space="preserve"> level</w:t>
      </w:r>
      <w:r w:rsidRPr="00DF5395">
        <w:rPr>
          <w:i/>
          <w:iCs/>
          <w:sz w:val="20"/>
          <w:szCs w:val="20"/>
        </w:rPr>
        <w:t xml:space="preserve"> and 6</w:t>
      </w:r>
      <w:r w:rsidR="00856A49" w:rsidRPr="00DF5395">
        <w:rPr>
          <w:i/>
          <w:iCs/>
          <w:sz w:val="20"/>
          <w:szCs w:val="20"/>
        </w:rPr>
        <w:t>-</w:t>
      </w:r>
      <w:r w:rsidRPr="00DF5395">
        <w:rPr>
          <w:i/>
          <w:iCs/>
          <w:sz w:val="20"/>
          <w:szCs w:val="20"/>
        </w:rPr>
        <w:t>2nd level spells)</w:t>
      </w:r>
    </w:p>
    <w:p w14:paraId="27189CC4" w14:textId="3D3FEBE3" w:rsidR="00BC5750" w:rsidRPr="006732D0" w:rsidRDefault="00E2066E" w:rsidP="00BC5750">
      <w:pPr>
        <w:pStyle w:val="Heading4"/>
        <w:rPr>
          <w:rFonts w:ascii="Times New Roman" w:hAnsi="Times New Roman" w:cs="Times New Roman"/>
          <w:sz w:val="28"/>
          <w:szCs w:val="28"/>
        </w:rPr>
      </w:pPr>
      <w:r w:rsidRPr="006732D0">
        <w:rPr>
          <w:rFonts w:ascii="Times New Roman" w:hAnsi="Times New Roman" w:cs="Times New Roman"/>
          <w:sz w:val="28"/>
          <w:szCs w:val="28"/>
        </w:rPr>
        <w:t>Reclaimant Soul</w:t>
      </w:r>
    </w:p>
    <w:p w14:paraId="7642DD19" w14:textId="6888A573" w:rsidR="00BC5750" w:rsidRPr="00DF5395" w:rsidRDefault="00BC5750" w:rsidP="00BC5750">
      <w:pPr>
        <w:pStyle w:val="NormalWeb"/>
        <w:rPr>
          <w:sz w:val="20"/>
          <w:szCs w:val="20"/>
        </w:rPr>
      </w:pPr>
      <w:r w:rsidRPr="00DF5395">
        <w:rPr>
          <w:sz w:val="20"/>
          <w:szCs w:val="20"/>
        </w:rPr>
        <w:t>Starting at 15th level</w:t>
      </w:r>
      <w:r w:rsidR="00E2066E" w:rsidRPr="00DF5395">
        <w:rPr>
          <w:sz w:val="20"/>
          <w:szCs w:val="20"/>
        </w:rPr>
        <w:t>, you are always under the effects of the bless spell.</w:t>
      </w:r>
    </w:p>
    <w:p w14:paraId="002515F6" w14:textId="4152F89E" w:rsidR="00BC5750" w:rsidRPr="00DF5395" w:rsidRDefault="00BC5750" w:rsidP="00BC5750">
      <w:pPr>
        <w:pStyle w:val="NormalWeb"/>
        <w:rPr>
          <w:sz w:val="20"/>
          <w:szCs w:val="20"/>
        </w:rPr>
      </w:pPr>
    </w:p>
    <w:p w14:paraId="0E96A272" w14:textId="7773C395" w:rsidR="00E60168" w:rsidRPr="00DF5395" w:rsidRDefault="003666D4" w:rsidP="00E60168">
      <w:pPr>
        <w:pStyle w:val="NormalWeb"/>
        <w:rPr>
          <w:sz w:val="20"/>
          <w:szCs w:val="20"/>
        </w:rPr>
      </w:pPr>
      <w:r w:rsidRPr="00DF5395">
        <w:rPr>
          <w:sz w:val="20"/>
          <w:szCs w:val="20"/>
        </w:rPr>
        <w:t xml:space="preserve"> </w:t>
      </w:r>
    </w:p>
    <w:p w14:paraId="6DE7ADC2" w14:textId="77777777" w:rsidR="004F12F3" w:rsidRPr="00DF5395" w:rsidRDefault="004F12F3" w:rsidP="004F12F3">
      <w:pPr>
        <w:pStyle w:val="NormalWeb"/>
        <w:rPr>
          <w:sz w:val="20"/>
          <w:szCs w:val="20"/>
          <w:lang w:val="en"/>
        </w:rPr>
      </w:pPr>
    </w:p>
    <w:p w14:paraId="425E1E63" w14:textId="77777777" w:rsidR="005A0F73" w:rsidRPr="00DF5395" w:rsidRDefault="005A0F73">
      <w:pPr>
        <w:spacing w:line="240" w:lineRule="auto"/>
        <w:rPr>
          <w:rFonts w:ascii="Times New Roman" w:eastAsia="Times New Roman" w:hAnsi="Times New Roman" w:cs="Times New Roman"/>
          <w:bCs w:val="0"/>
          <w:w w:val="100"/>
          <w:sz w:val="20"/>
          <w:lang w:val="en"/>
        </w:rPr>
      </w:pPr>
      <w:r w:rsidRPr="00DF5395">
        <w:rPr>
          <w:rFonts w:ascii="Times New Roman" w:hAnsi="Times New Roman" w:cs="Times New Roman"/>
          <w:sz w:val="20"/>
          <w:lang w:val="en"/>
        </w:rPr>
        <w:br w:type="page"/>
      </w:r>
    </w:p>
    <w:p w14:paraId="29623A8D" w14:textId="3DE4ADDC" w:rsidR="00F97DB4" w:rsidRPr="006732D0" w:rsidRDefault="00F97DB4" w:rsidP="00F97DB4">
      <w:pPr>
        <w:pStyle w:val="Heading2"/>
        <w:rPr>
          <w:rFonts w:ascii="Times New Roman" w:hAnsi="Times New Roman" w:cs="Times New Roman"/>
          <w:w w:val="100"/>
          <w:sz w:val="28"/>
          <w:szCs w:val="28"/>
        </w:rPr>
      </w:pPr>
      <w:r w:rsidRPr="006732D0">
        <w:rPr>
          <w:rFonts w:ascii="Times New Roman" w:hAnsi="Times New Roman" w:cs="Times New Roman"/>
          <w:sz w:val="28"/>
          <w:szCs w:val="28"/>
        </w:rPr>
        <w:lastRenderedPageBreak/>
        <w:t>Swarm Keeper</w:t>
      </w:r>
    </w:p>
    <w:p w14:paraId="5CA4BAF9" w14:textId="2662FA9D" w:rsidR="004D0CCE" w:rsidRPr="00DF5395" w:rsidRDefault="00F97DB4" w:rsidP="004D0CCE">
      <w:pPr>
        <w:widowControl w:val="0"/>
        <w:autoSpaceDE w:val="0"/>
        <w:autoSpaceDN w:val="0"/>
        <w:adjustRightInd w:val="0"/>
        <w:spacing w:after="200" w:line="276" w:lineRule="auto"/>
        <w:rPr>
          <w:rFonts w:ascii="Times New Roman" w:hAnsi="Times New Roman" w:cs="Times New Roman"/>
          <w:sz w:val="20"/>
        </w:rPr>
      </w:pPr>
      <w:r w:rsidRPr="00DF5395">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4D0CCE" w:rsidRPr="00DF5395" w14:paraId="70A4C3F6" w14:textId="77777777" w:rsidTr="00E73BAC">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36A5D2A0" w14:textId="77777777" w:rsidR="004D0CCE" w:rsidRPr="00DF5395" w:rsidRDefault="004D0CCE" w:rsidP="00E73BAC">
            <w:pPr>
              <w:pStyle w:val="5E-TABLECELLCENTERED"/>
              <w:framePr w:wrap="auto"/>
              <w:rPr>
                <w:rStyle w:val="5ECHARBOLD"/>
                <w:rFonts w:ascii="Times New Roman" w:hAnsi="Times New Roman"/>
                <w:sz w:val="20"/>
              </w:rPr>
            </w:pPr>
            <w:r w:rsidRPr="00DF5395">
              <w:rPr>
                <w:rStyle w:val="5ECHARBOLD"/>
                <w:rFonts w:ascii="Times New Roman" w:hAnsi="Times New Roman"/>
                <w:sz w:val="20"/>
              </w:rPr>
              <w:t>Ranger Level</w:t>
            </w:r>
          </w:p>
        </w:tc>
        <w:tc>
          <w:tcPr>
            <w:tcW w:w="3960" w:type="dxa"/>
            <w:tcBorders>
              <w:top w:val="none" w:sz="0" w:space="0" w:color="auto"/>
              <w:left w:val="none" w:sz="0" w:space="0" w:color="auto"/>
              <w:bottom w:val="none" w:sz="0" w:space="0" w:color="auto"/>
              <w:right w:val="none" w:sz="0" w:space="0" w:color="auto"/>
            </w:tcBorders>
          </w:tcPr>
          <w:p w14:paraId="128E1ABF" w14:textId="77777777" w:rsidR="004D0CCE" w:rsidRPr="00DF5395" w:rsidRDefault="004D0CCE" w:rsidP="00E73BAC">
            <w:pPr>
              <w:pStyle w:val="5E-TABLECELL"/>
              <w:rPr>
                <w:rStyle w:val="5ECHARBOLD"/>
                <w:rFonts w:ascii="Times New Roman" w:hAnsi="Times New Roman" w:cs="Times New Roman"/>
                <w:sz w:val="20"/>
                <w:szCs w:val="20"/>
              </w:rPr>
            </w:pPr>
            <w:r w:rsidRPr="00DF5395">
              <w:rPr>
                <w:rStyle w:val="5ECHARBOLD"/>
                <w:rFonts w:ascii="Times New Roman" w:hAnsi="Times New Roman" w:cs="Times New Roman"/>
                <w:sz w:val="20"/>
                <w:szCs w:val="20"/>
              </w:rPr>
              <w:t>Feature</w:t>
            </w:r>
          </w:p>
        </w:tc>
      </w:tr>
      <w:tr w:rsidR="004D0CCE" w:rsidRPr="00DF5395" w14:paraId="39CAB94D" w14:textId="77777777" w:rsidTr="00E73BAC">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FEA581"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2050DA" w14:textId="43A8CBC5" w:rsidR="004D0CCE" w:rsidRPr="00DF5395" w:rsidRDefault="00EF333A" w:rsidP="00E73BAC">
            <w:pPr>
              <w:widowControl w:val="0"/>
              <w:autoSpaceDE w:val="0"/>
              <w:autoSpaceDN w:val="0"/>
              <w:adjustRightInd w:val="0"/>
              <w:spacing w:after="200" w:line="276" w:lineRule="auto"/>
              <w:rPr>
                <w:rStyle w:val="5ECHARITALIC"/>
                <w:rFonts w:ascii="Times New Roman" w:hAnsi="Times New Roman" w:cs="Times New Roman"/>
                <w:spacing w:val="0"/>
                <w:sz w:val="20"/>
                <w:lang w:val="en"/>
              </w:rPr>
            </w:pPr>
            <w:r w:rsidRPr="00DF5395">
              <w:rPr>
                <w:rFonts w:ascii="Times New Roman" w:hAnsi="Times New Roman" w:cs="Times New Roman"/>
                <w:sz w:val="20"/>
              </w:rPr>
              <w:t>Swarm Keeper Spells, Gather the Swarm</w:t>
            </w:r>
          </w:p>
        </w:tc>
      </w:tr>
      <w:tr w:rsidR="004D0CCE" w:rsidRPr="00DF5395" w14:paraId="288A38CF" w14:textId="77777777" w:rsidTr="00E73BAC">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1338D6C"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lang w:val="en"/>
              </w:rPr>
              <w:t>7th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21C548E5" w14:textId="269435B7" w:rsidR="004D0CCE" w:rsidRPr="00DF5395" w:rsidRDefault="00EF333A" w:rsidP="00E73BAC">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F5395">
              <w:rPr>
                <w:rStyle w:val="5ECHARITALIC"/>
                <w:rFonts w:ascii="Times New Roman" w:hAnsi="Times New Roman" w:cs="Times New Roman"/>
                <w:i w:val="0"/>
                <w:spacing w:val="0"/>
                <w:sz w:val="20"/>
                <w:lang w:val="en"/>
              </w:rPr>
              <w:t>W</w:t>
            </w:r>
            <w:r w:rsidRPr="00DF5395">
              <w:rPr>
                <w:rStyle w:val="5ECHARITALIC"/>
                <w:rFonts w:ascii="Times New Roman" w:hAnsi="Times New Roman" w:cs="Times New Roman"/>
                <w:i w:val="0"/>
                <w:sz w:val="20"/>
                <w:lang w:val="en"/>
              </w:rPr>
              <w:t>rithing Tide</w:t>
            </w:r>
          </w:p>
        </w:tc>
      </w:tr>
      <w:tr w:rsidR="004D0CCE" w:rsidRPr="00DF5395" w14:paraId="7F0173C9" w14:textId="77777777" w:rsidTr="00E73BAC">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9B218D7" w14:textId="77777777" w:rsidR="004D0CCE" w:rsidRPr="00DF5395" w:rsidRDefault="004D0CCE" w:rsidP="00E73BAC">
            <w:pPr>
              <w:pStyle w:val="5E-TABLECELLCENTERED"/>
              <w:framePr w:wrap="auto"/>
              <w:rPr>
                <w:rFonts w:ascii="Times New Roman" w:hAnsi="Times New Roman"/>
                <w:sz w:val="20"/>
                <w:lang w:val="en"/>
              </w:rPr>
            </w:pPr>
            <w:r w:rsidRPr="00DF5395">
              <w:rPr>
                <w:rFonts w:ascii="Times New Roman" w:hAnsi="Times New Roman"/>
                <w:sz w:val="20"/>
                <w:lang w:val="en"/>
              </w:rPr>
              <w:t>11th</w:t>
            </w:r>
          </w:p>
        </w:tc>
        <w:tc>
          <w:tcPr>
            <w:tcW w:w="3960" w:type="dxa"/>
            <w:tcBorders>
              <w:top w:val="single" w:sz="4" w:space="0" w:color="auto"/>
              <w:left w:val="single" w:sz="4" w:space="0" w:color="auto"/>
              <w:bottom w:val="single" w:sz="4" w:space="0" w:color="auto"/>
              <w:right w:val="single" w:sz="4" w:space="0" w:color="auto"/>
            </w:tcBorders>
          </w:tcPr>
          <w:p w14:paraId="206FE06D" w14:textId="515C71D1" w:rsidR="004D0CCE" w:rsidRPr="00DF5395" w:rsidRDefault="00EF333A" w:rsidP="00E73BAC">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F5395">
              <w:rPr>
                <w:rStyle w:val="5ECHARITALIC"/>
                <w:rFonts w:ascii="Times New Roman" w:hAnsi="Times New Roman" w:cs="Times New Roman"/>
                <w:i w:val="0"/>
                <w:spacing w:val="0"/>
                <w:sz w:val="20"/>
                <w:lang w:val="en"/>
              </w:rPr>
              <w:t>M</w:t>
            </w:r>
            <w:r w:rsidRPr="00DF5395">
              <w:rPr>
                <w:rStyle w:val="5ECHARITALIC"/>
                <w:rFonts w:ascii="Times New Roman" w:hAnsi="Times New Roman" w:cs="Times New Roman"/>
                <w:i w:val="0"/>
                <w:sz w:val="20"/>
                <w:lang w:val="en"/>
              </w:rPr>
              <w:t>ighty Swarm</w:t>
            </w:r>
          </w:p>
        </w:tc>
      </w:tr>
      <w:tr w:rsidR="004D0CCE" w:rsidRPr="00DF5395" w14:paraId="4197CDEA" w14:textId="77777777" w:rsidTr="00E73BAC">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5C3DD14"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lang w:val="en"/>
              </w:rPr>
              <w:t>15th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6053A3B" w14:textId="52E08CA1" w:rsidR="004D0CCE" w:rsidRPr="00DF5395" w:rsidRDefault="00EF333A" w:rsidP="00E73BAC">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F5395">
              <w:rPr>
                <w:rStyle w:val="5ECHARITALIC"/>
                <w:rFonts w:ascii="Times New Roman" w:hAnsi="Times New Roman" w:cs="Times New Roman"/>
                <w:i w:val="0"/>
                <w:spacing w:val="0"/>
                <w:sz w:val="20"/>
                <w:lang w:val="en"/>
              </w:rPr>
              <w:t>S</w:t>
            </w:r>
            <w:r w:rsidRPr="00DF5395">
              <w:rPr>
                <w:rStyle w:val="5ECHARITALIC"/>
                <w:rFonts w:ascii="Times New Roman" w:hAnsi="Times New Roman" w:cs="Times New Roman"/>
                <w:i w:val="0"/>
                <w:sz w:val="20"/>
                <w:lang w:val="en"/>
              </w:rPr>
              <w:t>warming Dispersal</w:t>
            </w:r>
          </w:p>
        </w:tc>
      </w:tr>
    </w:tbl>
    <w:p w14:paraId="64D8CB02" w14:textId="653A5FDB" w:rsidR="00A30DF6" w:rsidRPr="00DF5395" w:rsidRDefault="00A30DF6" w:rsidP="00BD1096">
      <w:pPr>
        <w:pStyle w:val="Heading4"/>
        <w:rPr>
          <w:rFonts w:ascii="Times New Roman" w:hAnsi="Times New Roman" w:cs="Times New Roman"/>
          <w:sz w:val="20"/>
          <w:szCs w:val="20"/>
        </w:rPr>
      </w:pPr>
      <w:r w:rsidRPr="00DF5395">
        <w:rPr>
          <w:rFonts w:ascii="Times New Roman" w:hAnsi="Times New Roman" w:cs="Times New Roman"/>
          <w:sz w:val="20"/>
          <w:szCs w:val="20"/>
        </w:rPr>
        <w:t>Swarm Keeper Spells</w:t>
      </w:r>
    </w:p>
    <w:p w14:paraId="656D72A0" w14:textId="77777777" w:rsidR="00CD62A0" w:rsidRPr="00DF5395" w:rsidRDefault="00CD62A0" w:rsidP="00CD62A0">
      <w:pPr>
        <w:pStyle w:val="5E-COREBODYPARA1"/>
        <w:rPr>
          <w:rFonts w:ascii="Times New Roman" w:hAnsi="Times New Roman" w:cs="Times New Roman"/>
          <w:sz w:val="20"/>
        </w:rPr>
      </w:pPr>
      <w:r w:rsidRPr="00DF5395">
        <w:rPr>
          <w:rFonts w:ascii="Times New Roman" w:hAnsi="Times New Roman" w:cs="Times New Roman"/>
          <w:sz w:val="20"/>
        </w:rPr>
        <w:t>Starting at 3rd level, you learn an additional spell when you reach certain levels in this class, as shown in the table below. Each spell counts as a ranger spell for you and can be attuned to during a long rest.</w:t>
      </w:r>
    </w:p>
    <w:p w14:paraId="5B606A0E" w14:textId="7F64D063" w:rsidR="00A30DF6" w:rsidRPr="00DF5395" w:rsidRDefault="00A30DF6" w:rsidP="00A30DF6">
      <w:pPr>
        <w:pStyle w:val="NormalWeb"/>
        <w:rPr>
          <w:sz w:val="20"/>
          <w:szCs w:val="20"/>
        </w:rPr>
      </w:pPr>
      <w:r w:rsidRPr="00DF5395">
        <w:rPr>
          <w:sz w:val="20"/>
          <w:szCs w:val="20"/>
        </w:rPr>
        <w:t xml:space="preserve">You learn the </w:t>
      </w:r>
      <w:r w:rsidRPr="00DF5395">
        <w:rPr>
          <w:rFonts w:eastAsiaTheme="majorEastAsia"/>
          <w:sz w:val="20"/>
          <w:szCs w:val="20"/>
        </w:rPr>
        <w:t>mage hand</w:t>
      </w:r>
      <w:r w:rsidRPr="00DF5395">
        <w:rPr>
          <w:sz w:val="20"/>
          <w:szCs w:val="20"/>
        </w:rPr>
        <w:t xml:space="preserve"> cantrip if you don’t already know it. When you cast it, the hand takes the form of your swarming nature spirits.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8"/>
        <w:gridCol w:w="1998"/>
      </w:tblGrid>
      <w:tr w:rsidR="007B1F87" w:rsidRPr="00DF5395" w14:paraId="7307788F" w14:textId="77777777" w:rsidTr="00E73BAC">
        <w:trPr>
          <w:tblHeader/>
          <w:tblCellSpacing w:w="15" w:type="dxa"/>
        </w:trPr>
        <w:tc>
          <w:tcPr>
            <w:tcW w:w="0" w:type="auto"/>
            <w:vAlign w:val="center"/>
            <w:hideMark/>
          </w:tcPr>
          <w:p w14:paraId="210DA20B" w14:textId="77777777" w:rsidR="007B1F87" w:rsidRPr="00DF5395" w:rsidRDefault="007B1F87" w:rsidP="00E73BAC">
            <w:pPr>
              <w:jc w:val="center"/>
              <w:rPr>
                <w:rFonts w:ascii="Times New Roman" w:hAnsi="Times New Roman" w:cs="Times New Roman"/>
                <w:b/>
                <w:sz w:val="20"/>
              </w:rPr>
            </w:pPr>
            <w:r w:rsidRPr="00DF5395">
              <w:rPr>
                <w:rFonts w:ascii="Times New Roman" w:hAnsi="Times New Roman" w:cs="Times New Roman"/>
                <w:b/>
                <w:bCs w:val="0"/>
                <w:sz w:val="20"/>
              </w:rPr>
              <w:t>Ranger Level</w:t>
            </w:r>
          </w:p>
        </w:tc>
        <w:tc>
          <w:tcPr>
            <w:tcW w:w="0" w:type="auto"/>
            <w:vAlign w:val="center"/>
            <w:hideMark/>
          </w:tcPr>
          <w:p w14:paraId="230E34AC" w14:textId="77777777" w:rsidR="007B1F87" w:rsidRPr="00DF5395" w:rsidRDefault="007B1F87" w:rsidP="00E73BAC">
            <w:pPr>
              <w:jc w:val="center"/>
              <w:rPr>
                <w:rFonts w:ascii="Times New Roman" w:hAnsi="Times New Roman" w:cs="Times New Roman"/>
                <w:b/>
                <w:bCs w:val="0"/>
                <w:sz w:val="20"/>
              </w:rPr>
            </w:pPr>
            <w:r w:rsidRPr="00DF5395">
              <w:rPr>
                <w:rFonts w:ascii="Times New Roman" w:hAnsi="Times New Roman" w:cs="Times New Roman"/>
                <w:b/>
                <w:bCs w:val="0"/>
                <w:sz w:val="20"/>
              </w:rPr>
              <w:t>Spells</w:t>
            </w:r>
          </w:p>
        </w:tc>
      </w:tr>
      <w:tr w:rsidR="00A30DF6" w:rsidRPr="00DF5395" w14:paraId="63525942" w14:textId="77777777" w:rsidTr="00E73BAC">
        <w:trPr>
          <w:tblCellSpacing w:w="15" w:type="dxa"/>
        </w:trPr>
        <w:tc>
          <w:tcPr>
            <w:tcW w:w="0" w:type="auto"/>
            <w:vAlign w:val="center"/>
            <w:hideMark/>
          </w:tcPr>
          <w:p w14:paraId="00A8EA22" w14:textId="14E4A0BE" w:rsidR="00A30DF6" w:rsidRPr="00DF5395" w:rsidRDefault="00A30DF6" w:rsidP="00A30DF6">
            <w:pPr>
              <w:rPr>
                <w:rFonts w:ascii="Times New Roman" w:hAnsi="Times New Roman" w:cs="Times New Roman"/>
                <w:bCs w:val="0"/>
                <w:sz w:val="20"/>
              </w:rPr>
            </w:pPr>
            <w:r w:rsidRPr="00DF5395">
              <w:rPr>
                <w:rFonts w:ascii="Times New Roman" w:hAnsi="Times New Roman" w:cs="Times New Roman"/>
                <w:sz w:val="20"/>
              </w:rPr>
              <w:t>3rd</w:t>
            </w:r>
          </w:p>
        </w:tc>
        <w:tc>
          <w:tcPr>
            <w:tcW w:w="0" w:type="auto"/>
            <w:vAlign w:val="center"/>
            <w:hideMark/>
          </w:tcPr>
          <w:p w14:paraId="6B2AC848" w14:textId="3887672E"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Faerie Fire, Mage hand</w:t>
            </w:r>
          </w:p>
        </w:tc>
      </w:tr>
      <w:tr w:rsidR="00A30DF6" w:rsidRPr="00DF5395" w14:paraId="477416A2" w14:textId="77777777" w:rsidTr="00E73BAC">
        <w:trPr>
          <w:tblCellSpacing w:w="15" w:type="dxa"/>
        </w:trPr>
        <w:tc>
          <w:tcPr>
            <w:tcW w:w="0" w:type="auto"/>
            <w:vAlign w:val="center"/>
            <w:hideMark/>
          </w:tcPr>
          <w:p w14:paraId="69371BF4" w14:textId="28021361"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5th</w:t>
            </w:r>
          </w:p>
        </w:tc>
        <w:tc>
          <w:tcPr>
            <w:tcW w:w="0" w:type="auto"/>
            <w:vAlign w:val="center"/>
            <w:hideMark/>
          </w:tcPr>
          <w:p w14:paraId="02385DD3" w14:textId="324DB66F"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Web</w:t>
            </w:r>
          </w:p>
        </w:tc>
      </w:tr>
      <w:tr w:rsidR="00A30DF6" w:rsidRPr="00DF5395" w14:paraId="16663761" w14:textId="77777777" w:rsidTr="00E73BAC">
        <w:trPr>
          <w:tblCellSpacing w:w="15" w:type="dxa"/>
        </w:trPr>
        <w:tc>
          <w:tcPr>
            <w:tcW w:w="0" w:type="auto"/>
            <w:vAlign w:val="center"/>
            <w:hideMark/>
          </w:tcPr>
          <w:p w14:paraId="4B951A6C" w14:textId="218B07E4"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9th</w:t>
            </w:r>
          </w:p>
        </w:tc>
        <w:tc>
          <w:tcPr>
            <w:tcW w:w="0" w:type="auto"/>
            <w:vAlign w:val="center"/>
            <w:hideMark/>
          </w:tcPr>
          <w:p w14:paraId="32237C59" w14:textId="08FF3981"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Gaseous form</w:t>
            </w:r>
          </w:p>
        </w:tc>
      </w:tr>
      <w:tr w:rsidR="00A30DF6" w:rsidRPr="00DF5395" w14:paraId="7A5EBB7B" w14:textId="77777777" w:rsidTr="00E73BAC">
        <w:trPr>
          <w:tblCellSpacing w:w="15" w:type="dxa"/>
        </w:trPr>
        <w:tc>
          <w:tcPr>
            <w:tcW w:w="0" w:type="auto"/>
            <w:vAlign w:val="center"/>
            <w:hideMark/>
          </w:tcPr>
          <w:p w14:paraId="6A673DEE" w14:textId="25A58D25"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13th</w:t>
            </w:r>
          </w:p>
        </w:tc>
        <w:tc>
          <w:tcPr>
            <w:tcW w:w="0" w:type="auto"/>
            <w:vAlign w:val="center"/>
            <w:hideMark/>
          </w:tcPr>
          <w:p w14:paraId="15BFCE6C" w14:textId="12123775"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arcane eye</w:t>
            </w:r>
          </w:p>
        </w:tc>
      </w:tr>
      <w:tr w:rsidR="00A30DF6" w:rsidRPr="00DF5395" w14:paraId="7A617E86" w14:textId="77777777" w:rsidTr="00E73BAC">
        <w:trPr>
          <w:tblCellSpacing w:w="15" w:type="dxa"/>
        </w:trPr>
        <w:tc>
          <w:tcPr>
            <w:tcW w:w="0" w:type="auto"/>
            <w:vAlign w:val="center"/>
            <w:hideMark/>
          </w:tcPr>
          <w:p w14:paraId="1F4B4B02" w14:textId="2404A26C"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17th</w:t>
            </w:r>
          </w:p>
        </w:tc>
        <w:tc>
          <w:tcPr>
            <w:tcW w:w="0" w:type="auto"/>
            <w:vAlign w:val="center"/>
            <w:hideMark/>
          </w:tcPr>
          <w:p w14:paraId="26893FCE" w14:textId="392B3DEE" w:rsidR="00A30DF6" w:rsidRPr="00DF5395" w:rsidRDefault="00A30DF6" w:rsidP="00A30DF6">
            <w:pPr>
              <w:rPr>
                <w:rFonts w:ascii="Times New Roman" w:hAnsi="Times New Roman" w:cs="Times New Roman"/>
                <w:sz w:val="20"/>
              </w:rPr>
            </w:pPr>
            <w:r w:rsidRPr="00DF5395">
              <w:rPr>
                <w:rFonts w:ascii="Times New Roman" w:hAnsi="Times New Roman" w:cs="Times New Roman"/>
                <w:sz w:val="20"/>
              </w:rPr>
              <w:t>Insect Plague </w:t>
            </w:r>
          </w:p>
        </w:tc>
      </w:tr>
    </w:tbl>
    <w:p w14:paraId="1318594C" w14:textId="282675D4" w:rsidR="00A30DF6" w:rsidRPr="00DF5395" w:rsidRDefault="00A30DF6" w:rsidP="00A30DF6">
      <w:pPr>
        <w:pStyle w:val="5E-COREBODYPARA2"/>
        <w:rPr>
          <w:rFonts w:ascii="Times New Roman" w:hAnsi="Times New Roman" w:cs="Times New Roman"/>
          <w:sz w:val="20"/>
        </w:rPr>
      </w:pPr>
      <w:r w:rsidRPr="00DF5395">
        <w:rPr>
          <w:rFonts w:ascii="Times New Roman" w:hAnsi="Times New Roman" w:cs="Times New Roman"/>
          <w:sz w:val="20"/>
        </w:rPr>
        <w:br/>
      </w:r>
    </w:p>
    <w:p w14:paraId="4BF76DEF" w14:textId="77777777" w:rsidR="00A30DF6" w:rsidRPr="00DF5395" w:rsidRDefault="00A30DF6" w:rsidP="00A30DF6">
      <w:pPr>
        <w:pStyle w:val="5E-COREBODYPARA2"/>
        <w:rPr>
          <w:rFonts w:ascii="Times New Roman" w:hAnsi="Times New Roman" w:cs="Times New Roman"/>
          <w:sz w:val="20"/>
        </w:rPr>
      </w:pPr>
    </w:p>
    <w:p w14:paraId="589CC4A1" w14:textId="77777777" w:rsidR="00A30DF6" w:rsidRPr="00DF5395" w:rsidRDefault="00A30DF6" w:rsidP="00A30DF6">
      <w:pPr>
        <w:pStyle w:val="5E-COREBODYPARA2"/>
        <w:rPr>
          <w:rFonts w:ascii="Times New Roman" w:hAnsi="Times New Roman" w:cs="Times New Roman"/>
          <w:sz w:val="20"/>
        </w:rPr>
      </w:pPr>
    </w:p>
    <w:p w14:paraId="7F5FEA57" w14:textId="77777777" w:rsidR="00A30DF6" w:rsidRPr="00DF5395" w:rsidRDefault="00A30DF6" w:rsidP="00A30DF6">
      <w:pPr>
        <w:pStyle w:val="5E-COREBODYPARA2"/>
        <w:rPr>
          <w:rFonts w:ascii="Times New Roman" w:hAnsi="Times New Roman" w:cs="Times New Roman"/>
          <w:sz w:val="20"/>
        </w:rPr>
      </w:pPr>
    </w:p>
    <w:p w14:paraId="39865042" w14:textId="77777777" w:rsidR="00A30DF6" w:rsidRPr="00DF5395" w:rsidRDefault="00A30DF6" w:rsidP="00A30DF6">
      <w:pPr>
        <w:pStyle w:val="5E-COREBODYPARA2"/>
        <w:rPr>
          <w:rFonts w:ascii="Times New Roman" w:hAnsi="Times New Roman" w:cs="Times New Roman"/>
          <w:sz w:val="20"/>
        </w:rPr>
      </w:pPr>
    </w:p>
    <w:p w14:paraId="52CE6174" w14:textId="77777777" w:rsidR="00A30DF6" w:rsidRPr="00DF5395" w:rsidRDefault="00A30DF6" w:rsidP="00A30DF6">
      <w:pPr>
        <w:pStyle w:val="5E-COREBODYPARA2"/>
        <w:rPr>
          <w:rFonts w:ascii="Times New Roman" w:hAnsi="Times New Roman" w:cs="Times New Roman"/>
          <w:sz w:val="20"/>
        </w:rPr>
      </w:pPr>
    </w:p>
    <w:p w14:paraId="36121EC4" w14:textId="77777777" w:rsidR="00A30DF6" w:rsidRPr="00DF5395" w:rsidRDefault="00A30DF6" w:rsidP="00A30DF6">
      <w:pPr>
        <w:pStyle w:val="5E-COREBODYPARA2"/>
        <w:rPr>
          <w:rFonts w:ascii="Times New Roman" w:hAnsi="Times New Roman" w:cs="Times New Roman"/>
          <w:sz w:val="20"/>
        </w:rPr>
      </w:pPr>
    </w:p>
    <w:p w14:paraId="726ECF5B" w14:textId="77777777" w:rsidR="00A30DF6" w:rsidRPr="00DF5395" w:rsidRDefault="00A30DF6" w:rsidP="00A30DF6">
      <w:pPr>
        <w:pStyle w:val="5E-COREBODYPARA2"/>
        <w:rPr>
          <w:rFonts w:ascii="Times New Roman" w:hAnsi="Times New Roman" w:cs="Times New Roman"/>
          <w:sz w:val="20"/>
        </w:rPr>
      </w:pPr>
    </w:p>
    <w:p w14:paraId="01D20E31" w14:textId="77777777" w:rsidR="00A30DF6" w:rsidRPr="00DF5395" w:rsidRDefault="00A30DF6" w:rsidP="00A30DF6">
      <w:pPr>
        <w:pStyle w:val="5E-COREBODYPARA2"/>
        <w:rPr>
          <w:rFonts w:ascii="Times New Roman" w:hAnsi="Times New Roman" w:cs="Times New Roman"/>
          <w:sz w:val="20"/>
        </w:rPr>
      </w:pPr>
    </w:p>
    <w:p w14:paraId="60EAFF74" w14:textId="77777777" w:rsidR="00A30DF6" w:rsidRPr="00DF5395" w:rsidRDefault="00A30DF6" w:rsidP="00A30DF6">
      <w:pPr>
        <w:pStyle w:val="5E-COREBODYPARA2"/>
        <w:rPr>
          <w:rFonts w:ascii="Times New Roman" w:hAnsi="Times New Roman" w:cs="Times New Roman"/>
          <w:sz w:val="20"/>
        </w:rPr>
      </w:pPr>
    </w:p>
    <w:p w14:paraId="4E49E017" w14:textId="77777777" w:rsidR="00A30DF6" w:rsidRPr="00DF5395" w:rsidRDefault="00A30DF6" w:rsidP="00A30DF6">
      <w:pPr>
        <w:pStyle w:val="5E-COREBODYPARA2"/>
        <w:rPr>
          <w:rFonts w:ascii="Times New Roman" w:hAnsi="Times New Roman" w:cs="Times New Roman"/>
          <w:sz w:val="20"/>
        </w:rPr>
      </w:pPr>
    </w:p>
    <w:p w14:paraId="7E94813A" w14:textId="77777777" w:rsidR="00A30DF6" w:rsidRPr="00DF5395" w:rsidRDefault="00A30DF6" w:rsidP="00A30DF6">
      <w:pPr>
        <w:pStyle w:val="5E-COREBODYPARA2"/>
        <w:rPr>
          <w:rFonts w:ascii="Times New Roman" w:hAnsi="Times New Roman" w:cs="Times New Roman"/>
          <w:sz w:val="20"/>
        </w:rPr>
      </w:pPr>
    </w:p>
    <w:p w14:paraId="701D7034" w14:textId="77777777" w:rsidR="00A30DF6" w:rsidRPr="00DF5395" w:rsidRDefault="00A30DF6" w:rsidP="00A30DF6">
      <w:pPr>
        <w:pStyle w:val="5E-COREBODYPARA2"/>
        <w:rPr>
          <w:rFonts w:ascii="Times New Roman" w:hAnsi="Times New Roman" w:cs="Times New Roman"/>
          <w:sz w:val="20"/>
        </w:rPr>
      </w:pPr>
    </w:p>
    <w:p w14:paraId="59CC820E" w14:textId="77777777" w:rsidR="00A30DF6" w:rsidRPr="00DF5395" w:rsidRDefault="00A30DF6" w:rsidP="00A30DF6">
      <w:pPr>
        <w:pStyle w:val="5E-COREBODYPARA2"/>
        <w:rPr>
          <w:rFonts w:ascii="Times New Roman" w:hAnsi="Times New Roman" w:cs="Times New Roman"/>
          <w:sz w:val="20"/>
        </w:rPr>
      </w:pPr>
    </w:p>
    <w:p w14:paraId="2427657C" w14:textId="77777777" w:rsidR="00A30DF6" w:rsidRPr="00DF5395" w:rsidRDefault="00A30DF6" w:rsidP="00A30DF6">
      <w:pPr>
        <w:pStyle w:val="5E-COREBODYPARA2"/>
        <w:rPr>
          <w:rFonts w:ascii="Times New Roman" w:hAnsi="Times New Roman" w:cs="Times New Roman"/>
          <w:sz w:val="20"/>
        </w:rPr>
      </w:pPr>
    </w:p>
    <w:p w14:paraId="722E077D" w14:textId="77777777" w:rsidR="00A30DF6" w:rsidRPr="00DF5395" w:rsidRDefault="00A30DF6" w:rsidP="00A30DF6">
      <w:pPr>
        <w:pStyle w:val="5E-COREBODYPARA2"/>
        <w:rPr>
          <w:rFonts w:ascii="Times New Roman" w:hAnsi="Times New Roman" w:cs="Times New Roman"/>
          <w:sz w:val="20"/>
        </w:rPr>
      </w:pPr>
    </w:p>
    <w:p w14:paraId="053A6CAE" w14:textId="77777777" w:rsidR="00A30DF6" w:rsidRPr="00DF5395" w:rsidRDefault="00A30DF6" w:rsidP="00A30DF6">
      <w:pPr>
        <w:pStyle w:val="5E-COREBODYPARA2"/>
        <w:rPr>
          <w:rFonts w:ascii="Times New Roman" w:hAnsi="Times New Roman" w:cs="Times New Roman"/>
          <w:sz w:val="20"/>
        </w:rPr>
      </w:pPr>
    </w:p>
    <w:p w14:paraId="0B4FDF33" w14:textId="77777777" w:rsidR="00A30DF6" w:rsidRPr="00DF5395" w:rsidRDefault="00A30DF6" w:rsidP="00A30DF6">
      <w:pPr>
        <w:pStyle w:val="5E-COREBODYPARA2"/>
        <w:rPr>
          <w:rFonts w:ascii="Times New Roman" w:hAnsi="Times New Roman" w:cs="Times New Roman"/>
          <w:sz w:val="20"/>
        </w:rPr>
      </w:pPr>
    </w:p>
    <w:p w14:paraId="2EFCDC81" w14:textId="77777777" w:rsidR="00A30DF6" w:rsidRPr="00DF5395" w:rsidRDefault="00A30DF6" w:rsidP="00A30DF6">
      <w:pPr>
        <w:pStyle w:val="5E-COREBODYPARA2"/>
        <w:rPr>
          <w:rFonts w:ascii="Times New Roman" w:hAnsi="Times New Roman" w:cs="Times New Roman"/>
          <w:sz w:val="20"/>
        </w:rPr>
      </w:pPr>
    </w:p>
    <w:p w14:paraId="7298C8F5" w14:textId="77777777" w:rsidR="00A30DF6" w:rsidRPr="00DF5395" w:rsidRDefault="00A30DF6" w:rsidP="00A30DF6">
      <w:pPr>
        <w:pStyle w:val="5E-COREBODYPARA2"/>
        <w:rPr>
          <w:rFonts w:ascii="Times New Roman" w:hAnsi="Times New Roman" w:cs="Times New Roman"/>
          <w:sz w:val="20"/>
        </w:rPr>
      </w:pPr>
    </w:p>
    <w:p w14:paraId="5A2D8E89" w14:textId="77777777" w:rsidR="00A30DF6" w:rsidRPr="00DF5395" w:rsidRDefault="00A30DF6" w:rsidP="00A30DF6">
      <w:pPr>
        <w:pStyle w:val="5E-COREBODYPARA2"/>
        <w:rPr>
          <w:rFonts w:ascii="Times New Roman" w:hAnsi="Times New Roman" w:cs="Times New Roman"/>
          <w:sz w:val="20"/>
        </w:rPr>
      </w:pPr>
    </w:p>
    <w:p w14:paraId="4DC33C25" w14:textId="77777777" w:rsidR="00A30DF6" w:rsidRPr="00DF5395" w:rsidRDefault="00A30DF6" w:rsidP="00A30DF6">
      <w:pPr>
        <w:pStyle w:val="5E-COREBODYPARA2"/>
        <w:rPr>
          <w:rFonts w:ascii="Times New Roman" w:hAnsi="Times New Roman" w:cs="Times New Roman"/>
          <w:sz w:val="20"/>
        </w:rPr>
      </w:pPr>
    </w:p>
    <w:p w14:paraId="12259BD5" w14:textId="765BBF52" w:rsidR="00A30DF6" w:rsidRPr="006732D0" w:rsidRDefault="00A30DF6" w:rsidP="00A30DF6">
      <w:pPr>
        <w:pStyle w:val="Heading4"/>
        <w:rPr>
          <w:rFonts w:ascii="Times New Roman" w:hAnsi="Times New Roman" w:cs="Times New Roman"/>
          <w:w w:val="100"/>
          <w:sz w:val="28"/>
          <w:szCs w:val="28"/>
        </w:rPr>
      </w:pPr>
      <w:r w:rsidRPr="006732D0">
        <w:rPr>
          <w:rFonts w:ascii="Times New Roman" w:hAnsi="Times New Roman" w:cs="Times New Roman"/>
          <w:sz w:val="28"/>
          <w:szCs w:val="28"/>
        </w:rPr>
        <w:t>Gathered Swarm</w:t>
      </w:r>
    </w:p>
    <w:p w14:paraId="44509F43" w14:textId="1E3DF5A4" w:rsidR="00A30DF6" w:rsidRPr="00DF5395" w:rsidRDefault="00A30DF6" w:rsidP="00A30DF6">
      <w:pPr>
        <w:pStyle w:val="NormalWeb"/>
        <w:rPr>
          <w:i/>
          <w:iCs/>
          <w:sz w:val="20"/>
          <w:szCs w:val="20"/>
        </w:rPr>
      </w:pPr>
      <w:r w:rsidRPr="00DF5395">
        <w:rPr>
          <w:rStyle w:val="Emphasis"/>
          <w:i w:val="0"/>
          <w:iCs w:val="0"/>
          <w:sz w:val="20"/>
          <w:szCs w:val="20"/>
        </w:rPr>
        <w:t>Starting at 3rd level, a</w:t>
      </w:r>
      <w:r w:rsidRPr="00DF5395">
        <w:rPr>
          <w:i/>
          <w:iCs/>
          <w:sz w:val="20"/>
          <w:szCs w:val="20"/>
        </w:rPr>
        <w:t xml:space="preserve"> </w:t>
      </w:r>
      <w:r w:rsidRPr="00DF5395">
        <w:rPr>
          <w:sz w:val="20"/>
          <w:szCs w:val="20"/>
        </w:rPr>
        <w:t>swarm of intangible nature spirits has bonded itself to you and can assist you in battle. While you’re alive, the swarm remains in your space, crawling on you or flying and skittering around you within your space. You determine its appearance, or you generate its appearance by rolling on the Swarm Appearance table.</w:t>
      </w:r>
    </w:p>
    <w:p w14:paraId="63FAA454" w14:textId="77777777" w:rsidR="00A30DF6" w:rsidRPr="00DF5395" w:rsidRDefault="00A30DF6" w:rsidP="00A30DF6">
      <w:pPr>
        <w:pStyle w:val="Heading5"/>
        <w:rPr>
          <w:rFonts w:ascii="Times New Roman" w:hAnsi="Times New Roman" w:cs="Times New Roman"/>
          <w:sz w:val="20"/>
        </w:rPr>
      </w:pPr>
      <w:r w:rsidRPr="00DF5395">
        <w:rPr>
          <w:rFonts w:ascii="Times New Roman" w:hAnsi="Times New Roman" w:cs="Times New Roman"/>
          <w:sz w:val="20"/>
        </w:rPr>
        <w:t>Swarm Appearance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899"/>
      </w:tblGrid>
      <w:tr w:rsidR="00A30DF6" w:rsidRPr="00DF5395" w14:paraId="124487CC" w14:textId="77777777" w:rsidTr="00A30DF6">
        <w:trPr>
          <w:tblHeader/>
          <w:tblCellSpacing w:w="15" w:type="dxa"/>
        </w:trPr>
        <w:tc>
          <w:tcPr>
            <w:tcW w:w="0" w:type="auto"/>
            <w:vAlign w:val="center"/>
            <w:hideMark/>
          </w:tcPr>
          <w:p w14:paraId="217F264D" w14:textId="77777777" w:rsidR="00A30DF6" w:rsidRPr="00DF5395" w:rsidRDefault="00A30DF6">
            <w:pPr>
              <w:jc w:val="center"/>
              <w:rPr>
                <w:rFonts w:ascii="Times New Roman" w:hAnsi="Times New Roman" w:cs="Times New Roman"/>
                <w:b/>
                <w:sz w:val="20"/>
              </w:rPr>
            </w:pPr>
            <w:r w:rsidRPr="00DF5395">
              <w:rPr>
                <w:rFonts w:ascii="Times New Roman" w:hAnsi="Times New Roman" w:cs="Times New Roman"/>
                <w:b/>
                <w:bCs w:val="0"/>
                <w:sz w:val="20"/>
              </w:rPr>
              <w:t>d4</w:t>
            </w:r>
          </w:p>
        </w:tc>
        <w:tc>
          <w:tcPr>
            <w:tcW w:w="0" w:type="auto"/>
            <w:vAlign w:val="center"/>
            <w:hideMark/>
          </w:tcPr>
          <w:p w14:paraId="25ED0E26" w14:textId="77777777" w:rsidR="00A30DF6" w:rsidRPr="00DF5395" w:rsidRDefault="00A30DF6">
            <w:pPr>
              <w:jc w:val="center"/>
              <w:rPr>
                <w:rFonts w:ascii="Times New Roman" w:hAnsi="Times New Roman" w:cs="Times New Roman"/>
                <w:b/>
                <w:bCs w:val="0"/>
                <w:sz w:val="20"/>
              </w:rPr>
            </w:pPr>
            <w:r w:rsidRPr="00DF5395">
              <w:rPr>
                <w:rFonts w:ascii="Times New Roman" w:hAnsi="Times New Roman" w:cs="Times New Roman"/>
                <w:b/>
                <w:bCs w:val="0"/>
                <w:sz w:val="20"/>
              </w:rPr>
              <w:t>Appearance</w:t>
            </w:r>
          </w:p>
        </w:tc>
      </w:tr>
      <w:tr w:rsidR="00A30DF6" w:rsidRPr="00DF5395" w14:paraId="54F435DE" w14:textId="77777777" w:rsidTr="00A30DF6">
        <w:trPr>
          <w:tblCellSpacing w:w="15" w:type="dxa"/>
        </w:trPr>
        <w:tc>
          <w:tcPr>
            <w:tcW w:w="0" w:type="auto"/>
            <w:vAlign w:val="center"/>
            <w:hideMark/>
          </w:tcPr>
          <w:p w14:paraId="6A1A553A" w14:textId="77777777" w:rsidR="00A30DF6" w:rsidRPr="00DF5395" w:rsidRDefault="00A30DF6">
            <w:pPr>
              <w:rPr>
                <w:rFonts w:ascii="Times New Roman" w:hAnsi="Times New Roman" w:cs="Times New Roman"/>
                <w:bCs w:val="0"/>
                <w:sz w:val="20"/>
              </w:rPr>
            </w:pPr>
            <w:r w:rsidRPr="00DF5395">
              <w:rPr>
                <w:rFonts w:ascii="Times New Roman" w:hAnsi="Times New Roman" w:cs="Times New Roman"/>
                <w:sz w:val="20"/>
              </w:rPr>
              <w:t>1</w:t>
            </w:r>
          </w:p>
        </w:tc>
        <w:tc>
          <w:tcPr>
            <w:tcW w:w="0" w:type="auto"/>
            <w:vAlign w:val="center"/>
            <w:hideMark/>
          </w:tcPr>
          <w:p w14:paraId="0F449426" w14:textId="77777777" w:rsidR="00A30DF6" w:rsidRPr="00DF5395" w:rsidRDefault="00A30DF6">
            <w:pPr>
              <w:rPr>
                <w:rFonts w:ascii="Times New Roman" w:hAnsi="Times New Roman" w:cs="Times New Roman"/>
                <w:sz w:val="20"/>
              </w:rPr>
            </w:pPr>
            <w:r w:rsidRPr="00DF5395">
              <w:rPr>
                <w:rFonts w:ascii="Times New Roman" w:hAnsi="Times New Roman" w:cs="Times New Roman"/>
                <w:sz w:val="20"/>
              </w:rPr>
              <w:t>Swarming insects</w:t>
            </w:r>
          </w:p>
        </w:tc>
      </w:tr>
      <w:tr w:rsidR="00A30DF6" w:rsidRPr="00DF5395" w14:paraId="4F9EEC12" w14:textId="77777777" w:rsidTr="00A30DF6">
        <w:trPr>
          <w:tblCellSpacing w:w="15" w:type="dxa"/>
        </w:trPr>
        <w:tc>
          <w:tcPr>
            <w:tcW w:w="0" w:type="auto"/>
            <w:vAlign w:val="center"/>
            <w:hideMark/>
          </w:tcPr>
          <w:p w14:paraId="37C36B1A" w14:textId="77777777" w:rsidR="00A30DF6" w:rsidRPr="00DF5395" w:rsidRDefault="00A30DF6">
            <w:pP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5EF09C09" w14:textId="77777777" w:rsidR="00A30DF6" w:rsidRPr="00DF5395" w:rsidRDefault="00A30DF6">
            <w:pPr>
              <w:rPr>
                <w:rFonts w:ascii="Times New Roman" w:hAnsi="Times New Roman" w:cs="Times New Roman"/>
                <w:sz w:val="20"/>
              </w:rPr>
            </w:pPr>
            <w:r w:rsidRPr="00DF5395">
              <w:rPr>
                <w:rFonts w:ascii="Times New Roman" w:hAnsi="Times New Roman" w:cs="Times New Roman"/>
                <w:sz w:val="20"/>
              </w:rPr>
              <w:t>Miniature twig blights</w:t>
            </w:r>
          </w:p>
        </w:tc>
      </w:tr>
      <w:tr w:rsidR="00A30DF6" w:rsidRPr="00DF5395" w14:paraId="713BAA39" w14:textId="77777777" w:rsidTr="00A30DF6">
        <w:trPr>
          <w:tblCellSpacing w:w="15" w:type="dxa"/>
        </w:trPr>
        <w:tc>
          <w:tcPr>
            <w:tcW w:w="0" w:type="auto"/>
            <w:vAlign w:val="center"/>
            <w:hideMark/>
          </w:tcPr>
          <w:p w14:paraId="1ED35079" w14:textId="77777777" w:rsidR="00A30DF6" w:rsidRPr="00DF5395" w:rsidRDefault="00A30DF6">
            <w:pPr>
              <w:rPr>
                <w:rFonts w:ascii="Times New Roman" w:hAnsi="Times New Roman" w:cs="Times New Roman"/>
                <w:sz w:val="20"/>
              </w:rPr>
            </w:pPr>
            <w:r w:rsidRPr="00DF5395">
              <w:rPr>
                <w:rFonts w:ascii="Times New Roman" w:hAnsi="Times New Roman" w:cs="Times New Roman"/>
                <w:sz w:val="20"/>
              </w:rPr>
              <w:t>3</w:t>
            </w:r>
          </w:p>
        </w:tc>
        <w:tc>
          <w:tcPr>
            <w:tcW w:w="0" w:type="auto"/>
            <w:vAlign w:val="center"/>
            <w:hideMark/>
          </w:tcPr>
          <w:p w14:paraId="2BC2F4F2" w14:textId="77777777" w:rsidR="00A30DF6" w:rsidRPr="00DF5395" w:rsidRDefault="00A30DF6">
            <w:pPr>
              <w:rPr>
                <w:rFonts w:ascii="Times New Roman" w:hAnsi="Times New Roman" w:cs="Times New Roman"/>
                <w:sz w:val="20"/>
              </w:rPr>
            </w:pPr>
            <w:r w:rsidRPr="00DF5395">
              <w:rPr>
                <w:rFonts w:ascii="Times New Roman" w:hAnsi="Times New Roman" w:cs="Times New Roman"/>
                <w:sz w:val="20"/>
              </w:rPr>
              <w:t>Fluttering birds</w:t>
            </w:r>
          </w:p>
        </w:tc>
      </w:tr>
      <w:tr w:rsidR="00A30DF6" w:rsidRPr="00DF5395" w14:paraId="6E2F6CB3" w14:textId="77777777" w:rsidTr="00A30DF6">
        <w:trPr>
          <w:tblCellSpacing w:w="15" w:type="dxa"/>
        </w:trPr>
        <w:tc>
          <w:tcPr>
            <w:tcW w:w="0" w:type="auto"/>
            <w:vAlign w:val="center"/>
            <w:hideMark/>
          </w:tcPr>
          <w:p w14:paraId="18FE4365" w14:textId="77777777" w:rsidR="00A30DF6" w:rsidRPr="00DF5395" w:rsidRDefault="00A30DF6">
            <w:pPr>
              <w:rPr>
                <w:rFonts w:ascii="Times New Roman" w:hAnsi="Times New Roman" w:cs="Times New Roman"/>
                <w:sz w:val="20"/>
              </w:rPr>
            </w:pPr>
            <w:r w:rsidRPr="00DF5395">
              <w:rPr>
                <w:rFonts w:ascii="Times New Roman" w:hAnsi="Times New Roman" w:cs="Times New Roman"/>
                <w:sz w:val="20"/>
              </w:rPr>
              <w:t>4</w:t>
            </w:r>
          </w:p>
        </w:tc>
        <w:tc>
          <w:tcPr>
            <w:tcW w:w="0" w:type="auto"/>
            <w:vAlign w:val="center"/>
            <w:hideMark/>
          </w:tcPr>
          <w:p w14:paraId="6D6C48BD" w14:textId="77777777" w:rsidR="00A30DF6" w:rsidRPr="00DF5395" w:rsidRDefault="00A30DF6">
            <w:pPr>
              <w:rPr>
                <w:rFonts w:ascii="Times New Roman" w:hAnsi="Times New Roman" w:cs="Times New Roman"/>
                <w:sz w:val="20"/>
              </w:rPr>
            </w:pPr>
            <w:r w:rsidRPr="00DF5395">
              <w:rPr>
                <w:rFonts w:ascii="Times New Roman" w:hAnsi="Times New Roman" w:cs="Times New Roman"/>
                <w:sz w:val="20"/>
              </w:rPr>
              <w:t>Playful pixies</w:t>
            </w:r>
          </w:p>
        </w:tc>
      </w:tr>
    </w:tbl>
    <w:p w14:paraId="2C69FA8D" w14:textId="77777777" w:rsidR="00A30DF6" w:rsidRPr="00DF5395" w:rsidRDefault="00A30DF6" w:rsidP="00A30DF6">
      <w:pPr>
        <w:pStyle w:val="NormalWeb"/>
        <w:rPr>
          <w:sz w:val="20"/>
          <w:szCs w:val="20"/>
        </w:rPr>
      </w:pPr>
      <w:r w:rsidRPr="00DF5395">
        <w:rPr>
          <w:sz w:val="20"/>
          <w:szCs w:val="20"/>
        </w:rPr>
        <w:t>Once on each of your turns, you can cause the swarm to assist you in one of the following ways, immediately after you hit a creature with an attack:</w:t>
      </w:r>
    </w:p>
    <w:p w14:paraId="78BDBFDF" w14:textId="77777777" w:rsidR="00A30DF6" w:rsidRPr="00DF5395" w:rsidRDefault="00A30DF6" w:rsidP="00A30DF6">
      <w:pPr>
        <w:numPr>
          <w:ilvl w:val="0"/>
          <w:numId w:val="65"/>
        </w:numPr>
        <w:spacing w:before="100" w:beforeAutospacing="1" w:after="100" w:afterAutospacing="1" w:line="240" w:lineRule="auto"/>
        <w:rPr>
          <w:rFonts w:ascii="Times New Roman" w:hAnsi="Times New Roman" w:cs="Times New Roman"/>
          <w:sz w:val="20"/>
        </w:rPr>
      </w:pPr>
      <w:r w:rsidRPr="00DF5395">
        <w:rPr>
          <w:rFonts w:ascii="Times New Roman" w:hAnsi="Times New Roman" w:cs="Times New Roman"/>
          <w:sz w:val="20"/>
        </w:rPr>
        <w:t>The attack’s target takes 1d6 piercing damage from the swarm.</w:t>
      </w:r>
    </w:p>
    <w:p w14:paraId="2276C73F" w14:textId="77777777" w:rsidR="00A30DF6" w:rsidRPr="00DF5395" w:rsidRDefault="00A30DF6" w:rsidP="00A30DF6">
      <w:pPr>
        <w:numPr>
          <w:ilvl w:val="0"/>
          <w:numId w:val="65"/>
        </w:numPr>
        <w:spacing w:before="100" w:beforeAutospacing="1" w:after="100" w:afterAutospacing="1" w:line="240" w:lineRule="auto"/>
        <w:rPr>
          <w:rFonts w:ascii="Times New Roman" w:hAnsi="Times New Roman" w:cs="Times New Roman"/>
          <w:sz w:val="20"/>
        </w:rPr>
      </w:pPr>
      <w:r w:rsidRPr="00DF5395">
        <w:rPr>
          <w:rFonts w:ascii="Times New Roman" w:hAnsi="Times New Roman" w:cs="Times New Roman"/>
          <w:sz w:val="20"/>
        </w:rPr>
        <w:t>The attack’s target must succeed on a Strength saving throw against your spell save DC or be moved by the swarm up to 15 feet horizontally in a direction of your choice.</w:t>
      </w:r>
    </w:p>
    <w:p w14:paraId="41C691D4" w14:textId="40A0F98F" w:rsidR="00A30DF6" w:rsidRPr="00DF5395" w:rsidRDefault="00A30DF6" w:rsidP="00A30DF6">
      <w:pPr>
        <w:numPr>
          <w:ilvl w:val="0"/>
          <w:numId w:val="65"/>
        </w:numPr>
        <w:spacing w:before="100" w:beforeAutospacing="1" w:after="100" w:afterAutospacing="1" w:line="240" w:lineRule="auto"/>
        <w:rPr>
          <w:rFonts w:ascii="Times New Roman" w:hAnsi="Times New Roman" w:cs="Times New Roman"/>
          <w:sz w:val="20"/>
        </w:rPr>
      </w:pPr>
      <w:r w:rsidRPr="00DF5395">
        <w:rPr>
          <w:rFonts w:ascii="Times New Roman" w:hAnsi="Times New Roman" w:cs="Times New Roman"/>
          <w:sz w:val="20"/>
        </w:rPr>
        <w:t>You are moved by the swarm 10 feet horizontally in a direction of your choice.</w:t>
      </w:r>
    </w:p>
    <w:p w14:paraId="491F858B" w14:textId="77777777" w:rsidR="00A30DF6" w:rsidRPr="006732D0" w:rsidRDefault="00A30DF6" w:rsidP="00A30DF6">
      <w:pPr>
        <w:pStyle w:val="Heading4"/>
        <w:rPr>
          <w:rFonts w:ascii="Times New Roman" w:hAnsi="Times New Roman" w:cs="Times New Roman"/>
          <w:sz w:val="28"/>
          <w:szCs w:val="28"/>
        </w:rPr>
      </w:pPr>
      <w:r w:rsidRPr="006732D0">
        <w:rPr>
          <w:rFonts w:ascii="Times New Roman" w:hAnsi="Times New Roman" w:cs="Times New Roman"/>
          <w:sz w:val="28"/>
          <w:szCs w:val="28"/>
        </w:rPr>
        <w:t>Writhing Tide</w:t>
      </w:r>
    </w:p>
    <w:p w14:paraId="5E70EB0D" w14:textId="5103C33F" w:rsidR="00A30DF6" w:rsidRPr="00DF5395" w:rsidRDefault="00A30DF6" w:rsidP="00A30DF6">
      <w:pPr>
        <w:pStyle w:val="NormalWeb"/>
        <w:rPr>
          <w:sz w:val="20"/>
          <w:szCs w:val="20"/>
        </w:rPr>
      </w:pPr>
      <w:r w:rsidRPr="00DF5395">
        <w:rPr>
          <w:sz w:val="20"/>
          <w:szCs w:val="20"/>
        </w:rPr>
        <w:t xml:space="preserve">Starting at 7th level, you can condense part of your swarm into a focused mass that lifts you up. As a bonus action, you gain a flying speed of 10 feet and can hover. This effect lasts for 1 minute or until you are </w:t>
      </w:r>
      <w:r w:rsidRPr="00DF5395">
        <w:rPr>
          <w:rFonts w:eastAsiaTheme="majorEastAsia"/>
          <w:sz w:val="20"/>
          <w:szCs w:val="20"/>
        </w:rPr>
        <w:t>incapacitated</w:t>
      </w:r>
      <w:r w:rsidRPr="00DF5395">
        <w:rPr>
          <w:sz w:val="20"/>
          <w:szCs w:val="20"/>
        </w:rPr>
        <w:t>.</w:t>
      </w:r>
    </w:p>
    <w:p w14:paraId="23D4CF77" w14:textId="461366CF" w:rsidR="00A30DF6" w:rsidRPr="00DF5395" w:rsidRDefault="00A30DF6" w:rsidP="00A30DF6">
      <w:pPr>
        <w:pStyle w:val="NormalWeb"/>
        <w:rPr>
          <w:sz w:val="20"/>
          <w:szCs w:val="20"/>
        </w:rPr>
      </w:pPr>
      <w:r w:rsidRPr="00DF5395">
        <w:rPr>
          <w:sz w:val="20"/>
          <w:szCs w:val="20"/>
        </w:rPr>
        <w:t>While attended by the swarm in this way you gain temporary hit points at the start of every turn equal to your wisdom modifier. You double your jumping distance</w:t>
      </w:r>
      <w:r w:rsidR="00EF333A" w:rsidRPr="00DF5395">
        <w:rPr>
          <w:sz w:val="20"/>
          <w:szCs w:val="20"/>
        </w:rPr>
        <w:t>.</w:t>
      </w:r>
    </w:p>
    <w:p w14:paraId="2CF64D95" w14:textId="77777777" w:rsidR="00A30DF6" w:rsidRPr="00DF5395" w:rsidRDefault="00A30DF6" w:rsidP="00A30DF6">
      <w:pPr>
        <w:pStyle w:val="NormalWeb"/>
        <w:rPr>
          <w:sz w:val="20"/>
          <w:szCs w:val="20"/>
        </w:rPr>
      </w:pPr>
      <w:r w:rsidRPr="00DF5395">
        <w:rPr>
          <w:sz w:val="20"/>
          <w:szCs w:val="20"/>
        </w:rPr>
        <w:t>You can use this feature a number of times equal to your proficiency bonus, and you regain all expended uses when you finish a long rest.</w:t>
      </w:r>
    </w:p>
    <w:p w14:paraId="000B0A46" w14:textId="77777777" w:rsidR="00A30DF6" w:rsidRPr="006732D0" w:rsidRDefault="00A30DF6" w:rsidP="00A30DF6">
      <w:pPr>
        <w:pStyle w:val="Heading4"/>
        <w:rPr>
          <w:rFonts w:ascii="Times New Roman" w:hAnsi="Times New Roman" w:cs="Times New Roman"/>
          <w:sz w:val="28"/>
          <w:szCs w:val="28"/>
        </w:rPr>
      </w:pPr>
      <w:r w:rsidRPr="006732D0">
        <w:rPr>
          <w:rFonts w:ascii="Times New Roman" w:hAnsi="Times New Roman" w:cs="Times New Roman"/>
          <w:sz w:val="28"/>
          <w:szCs w:val="28"/>
        </w:rPr>
        <w:t>Mighty Swarm</w:t>
      </w:r>
    </w:p>
    <w:p w14:paraId="0A0AD179" w14:textId="77CE5EDE" w:rsidR="00A30DF6" w:rsidRPr="00DF5395" w:rsidRDefault="00A30DF6" w:rsidP="00A30DF6">
      <w:pPr>
        <w:pStyle w:val="NormalWeb"/>
        <w:rPr>
          <w:sz w:val="20"/>
          <w:szCs w:val="20"/>
        </w:rPr>
      </w:pPr>
      <w:r w:rsidRPr="00DF5395">
        <w:rPr>
          <w:sz w:val="20"/>
          <w:szCs w:val="20"/>
        </w:rPr>
        <w:t xml:space="preserve">Starting at 11th level, your Gathered Swarm </w:t>
      </w:r>
      <w:r w:rsidR="00286E12" w:rsidRPr="00DF5395">
        <w:rPr>
          <w:sz w:val="20"/>
          <w:szCs w:val="20"/>
        </w:rPr>
        <w:t xml:space="preserve">feature </w:t>
      </w:r>
      <w:r w:rsidRPr="00DF5395">
        <w:rPr>
          <w:sz w:val="20"/>
          <w:szCs w:val="20"/>
        </w:rPr>
        <w:t>grows mightier in the following ways:</w:t>
      </w:r>
    </w:p>
    <w:p w14:paraId="5C12CE6B" w14:textId="4D8D5EE4" w:rsidR="00A30DF6" w:rsidRPr="00DF5395" w:rsidRDefault="00A30DF6" w:rsidP="00A30DF6">
      <w:pPr>
        <w:numPr>
          <w:ilvl w:val="0"/>
          <w:numId w:val="66"/>
        </w:numPr>
        <w:spacing w:before="100" w:beforeAutospacing="1" w:after="100" w:afterAutospacing="1" w:line="240" w:lineRule="auto"/>
        <w:rPr>
          <w:rFonts w:ascii="Times New Roman" w:hAnsi="Times New Roman" w:cs="Times New Roman"/>
          <w:sz w:val="20"/>
        </w:rPr>
      </w:pPr>
      <w:r w:rsidRPr="00DF5395">
        <w:rPr>
          <w:rFonts w:ascii="Times New Roman" w:hAnsi="Times New Roman" w:cs="Times New Roman"/>
          <w:sz w:val="20"/>
        </w:rPr>
        <w:t>The damage of Gathered Swarm increases to 2d6.</w:t>
      </w:r>
    </w:p>
    <w:p w14:paraId="5885D94E" w14:textId="2C03B7D0" w:rsidR="00A30DF6" w:rsidRPr="00DF5395" w:rsidRDefault="00A30DF6" w:rsidP="00A30DF6">
      <w:pPr>
        <w:numPr>
          <w:ilvl w:val="0"/>
          <w:numId w:val="66"/>
        </w:numPr>
        <w:spacing w:before="100" w:beforeAutospacing="1" w:after="100" w:afterAutospacing="1" w:line="240" w:lineRule="auto"/>
        <w:rPr>
          <w:rFonts w:ascii="Times New Roman" w:hAnsi="Times New Roman" w:cs="Times New Roman"/>
          <w:sz w:val="20"/>
        </w:rPr>
      </w:pPr>
      <w:r w:rsidRPr="00DF5395">
        <w:rPr>
          <w:rFonts w:ascii="Times New Roman" w:hAnsi="Times New Roman" w:cs="Times New Roman"/>
          <w:sz w:val="20"/>
        </w:rPr>
        <w:t>If a creature fails its saving throw against being moved by Gathered Swarm, you can also cause the swarm to knock the creature prone.</w:t>
      </w:r>
    </w:p>
    <w:p w14:paraId="21EE5789" w14:textId="1AC55244" w:rsidR="00A30DF6" w:rsidRPr="00DF5395" w:rsidRDefault="00A30DF6" w:rsidP="00A30DF6">
      <w:pPr>
        <w:numPr>
          <w:ilvl w:val="0"/>
          <w:numId w:val="66"/>
        </w:numPr>
        <w:spacing w:before="100" w:beforeAutospacing="1" w:after="100" w:afterAutospacing="1" w:line="240" w:lineRule="auto"/>
        <w:rPr>
          <w:rFonts w:ascii="Times New Roman" w:hAnsi="Times New Roman" w:cs="Times New Roman"/>
          <w:sz w:val="20"/>
        </w:rPr>
      </w:pPr>
      <w:r w:rsidRPr="00DF5395">
        <w:rPr>
          <w:rFonts w:ascii="Times New Roman" w:hAnsi="Times New Roman" w:cs="Times New Roman"/>
          <w:sz w:val="20"/>
        </w:rPr>
        <w:t>When you are moved by Gathered Swarm, it gives you half cover until the start of your next turn.</w:t>
      </w:r>
      <w:r w:rsidR="00286E12" w:rsidRPr="00DF5395">
        <w:rPr>
          <w:rFonts w:ascii="Times New Roman" w:hAnsi="Times New Roman" w:cs="Times New Roman"/>
          <w:sz w:val="20"/>
        </w:rPr>
        <w:t xml:space="preserve"> (+2 </w:t>
      </w:r>
      <w:r w:rsidR="001B3DB1" w:rsidRPr="00DF5395">
        <w:rPr>
          <w:rFonts w:ascii="Times New Roman" w:hAnsi="Times New Roman" w:cs="Times New Roman"/>
          <w:sz w:val="20"/>
        </w:rPr>
        <w:t>to A</w:t>
      </w:r>
      <w:r w:rsidR="00286E12" w:rsidRPr="00DF5395">
        <w:rPr>
          <w:rFonts w:ascii="Times New Roman" w:hAnsi="Times New Roman" w:cs="Times New Roman"/>
          <w:sz w:val="20"/>
        </w:rPr>
        <w:t>c and dex saves)</w:t>
      </w:r>
    </w:p>
    <w:p w14:paraId="4FA0E036" w14:textId="77777777" w:rsidR="00A30DF6" w:rsidRPr="006732D0" w:rsidRDefault="00A30DF6" w:rsidP="00A30DF6">
      <w:pPr>
        <w:pStyle w:val="Heading4"/>
        <w:rPr>
          <w:rFonts w:ascii="Times New Roman" w:hAnsi="Times New Roman" w:cs="Times New Roman"/>
          <w:sz w:val="28"/>
          <w:szCs w:val="28"/>
        </w:rPr>
      </w:pPr>
      <w:r w:rsidRPr="006732D0">
        <w:rPr>
          <w:rFonts w:ascii="Times New Roman" w:hAnsi="Times New Roman" w:cs="Times New Roman"/>
          <w:sz w:val="28"/>
          <w:szCs w:val="28"/>
        </w:rPr>
        <w:lastRenderedPageBreak/>
        <w:t>Swarming Dispersal</w:t>
      </w:r>
    </w:p>
    <w:p w14:paraId="77DF4ACB" w14:textId="04B8B3B5" w:rsidR="00A30DF6" w:rsidRPr="00DF5395" w:rsidRDefault="00286E12" w:rsidP="00A30DF6">
      <w:pPr>
        <w:pStyle w:val="NormalWeb"/>
        <w:rPr>
          <w:sz w:val="20"/>
          <w:szCs w:val="20"/>
        </w:rPr>
      </w:pPr>
      <w:r w:rsidRPr="00DF5395">
        <w:rPr>
          <w:sz w:val="20"/>
          <w:szCs w:val="20"/>
        </w:rPr>
        <w:t>Starting at 15th level, y</w:t>
      </w:r>
      <w:r w:rsidR="00A30DF6" w:rsidRPr="00DF5395">
        <w:rPr>
          <w:sz w:val="20"/>
          <w:szCs w:val="20"/>
        </w:rPr>
        <w:t>ou can discorporate into your swarm, avoiding danger. When you take damage, you can use your reaction to give yourself resistance to that damage. You vanish into your swarm and then teleport to an unoccupied space that you can see within 30 feet of you, where you reappear with the swarm.</w:t>
      </w:r>
    </w:p>
    <w:p w14:paraId="4C454DCC" w14:textId="47711BBB" w:rsidR="00A30DF6" w:rsidRPr="00DF5395" w:rsidRDefault="00A30DF6" w:rsidP="00A30DF6">
      <w:pPr>
        <w:pStyle w:val="NormalWeb"/>
        <w:rPr>
          <w:sz w:val="20"/>
          <w:szCs w:val="20"/>
        </w:rPr>
      </w:pPr>
      <w:r w:rsidRPr="00DF5395">
        <w:rPr>
          <w:sz w:val="20"/>
          <w:szCs w:val="20"/>
        </w:rPr>
        <w:t>You can use this feature a number of times equal to your proficiency bonus, and you regain all expended uses when you finish a</w:t>
      </w:r>
      <w:r w:rsidR="00286E12" w:rsidRPr="00DF5395">
        <w:rPr>
          <w:sz w:val="20"/>
          <w:szCs w:val="20"/>
        </w:rPr>
        <w:t xml:space="preserve"> </w:t>
      </w:r>
      <w:r w:rsidRPr="00DF5395">
        <w:rPr>
          <w:sz w:val="20"/>
          <w:szCs w:val="20"/>
        </w:rPr>
        <w:t>long rest.</w:t>
      </w:r>
      <w:r w:rsidR="00286E12" w:rsidRPr="00DF5395">
        <w:rPr>
          <w:sz w:val="20"/>
          <w:szCs w:val="20"/>
        </w:rPr>
        <w:t xml:space="preserve"> You may expend a use of a 2nd level spell slot or higher to fuel this feature additional times.</w:t>
      </w:r>
    </w:p>
    <w:p w14:paraId="297B8202" w14:textId="55DCF883" w:rsidR="00A3541E" w:rsidRPr="00DF5395" w:rsidRDefault="00A3541E">
      <w:pPr>
        <w:spacing w:line="240" w:lineRule="auto"/>
        <w:rPr>
          <w:rFonts w:ascii="Times New Roman" w:eastAsia="Times New Roman" w:hAnsi="Times New Roman" w:cs="Times New Roman"/>
          <w:bCs w:val="0"/>
          <w:w w:val="100"/>
          <w:sz w:val="20"/>
          <w:lang w:val="en"/>
        </w:rPr>
      </w:pPr>
      <w:r w:rsidRPr="00DF5395">
        <w:rPr>
          <w:rFonts w:ascii="Times New Roman" w:eastAsia="Times New Roman" w:hAnsi="Times New Roman" w:cs="Times New Roman"/>
          <w:bCs w:val="0"/>
          <w:w w:val="100"/>
          <w:sz w:val="20"/>
          <w:lang w:val="en"/>
        </w:rPr>
        <w:br w:type="page"/>
      </w:r>
    </w:p>
    <w:p w14:paraId="5CB480CA" w14:textId="77777777" w:rsidR="00A3541E" w:rsidRPr="006732D0" w:rsidRDefault="00A3541E" w:rsidP="00A3541E">
      <w:pPr>
        <w:pStyle w:val="Heading2"/>
        <w:rPr>
          <w:rFonts w:ascii="Times New Roman" w:hAnsi="Times New Roman" w:cs="Times New Roman"/>
          <w:w w:val="100"/>
        </w:rPr>
      </w:pPr>
      <w:r w:rsidRPr="006732D0">
        <w:rPr>
          <w:rFonts w:ascii="Times New Roman" w:hAnsi="Times New Roman" w:cs="Times New Roman"/>
        </w:rPr>
        <w:lastRenderedPageBreak/>
        <w:t>Tamer</w:t>
      </w:r>
    </w:p>
    <w:p w14:paraId="2BFFA2A7" w14:textId="2B2F120B" w:rsidR="004D0CCE" w:rsidRPr="00DF5395" w:rsidRDefault="00A3541E" w:rsidP="004D0CCE">
      <w:pPr>
        <w:widowControl w:val="0"/>
        <w:autoSpaceDE w:val="0"/>
        <w:autoSpaceDN w:val="0"/>
        <w:adjustRightInd w:val="0"/>
        <w:spacing w:after="200" w:line="276" w:lineRule="auto"/>
        <w:rPr>
          <w:rFonts w:ascii="Times New Roman" w:hAnsi="Times New Roman" w:cs="Times New Roman"/>
          <w:sz w:val="20"/>
        </w:rPr>
      </w:pPr>
      <w:r w:rsidRPr="00DF5395">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4D0CCE" w:rsidRPr="00DF5395" w14:paraId="2B94D2EC" w14:textId="77777777" w:rsidTr="00E73BAC">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090FAB73" w14:textId="77777777" w:rsidR="004D0CCE" w:rsidRPr="00DF5395" w:rsidRDefault="004D0CCE" w:rsidP="00E73BAC">
            <w:pPr>
              <w:pStyle w:val="5E-TABLECELLCENTERED"/>
              <w:framePr w:wrap="auto"/>
              <w:rPr>
                <w:rStyle w:val="5ECHARBOLD"/>
                <w:rFonts w:ascii="Times New Roman" w:hAnsi="Times New Roman"/>
                <w:sz w:val="20"/>
              </w:rPr>
            </w:pPr>
            <w:r w:rsidRPr="00DF5395">
              <w:rPr>
                <w:rStyle w:val="5ECHARBOLD"/>
                <w:rFonts w:ascii="Times New Roman" w:hAnsi="Times New Roman"/>
                <w:sz w:val="20"/>
              </w:rPr>
              <w:t>Ranger Level</w:t>
            </w:r>
          </w:p>
        </w:tc>
        <w:tc>
          <w:tcPr>
            <w:tcW w:w="3960" w:type="dxa"/>
            <w:tcBorders>
              <w:top w:val="none" w:sz="0" w:space="0" w:color="auto"/>
              <w:left w:val="none" w:sz="0" w:space="0" w:color="auto"/>
              <w:bottom w:val="none" w:sz="0" w:space="0" w:color="auto"/>
              <w:right w:val="none" w:sz="0" w:space="0" w:color="auto"/>
            </w:tcBorders>
          </w:tcPr>
          <w:p w14:paraId="393118E5" w14:textId="77777777" w:rsidR="004D0CCE" w:rsidRPr="00DF5395" w:rsidRDefault="004D0CCE" w:rsidP="00E73BAC">
            <w:pPr>
              <w:pStyle w:val="5E-TABLECELL"/>
              <w:rPr>
                <w:rStyle w:val="5ECHARBOLD"/>
                <w:rFonts w:ascii="Times New Roman" w:hAnsi="Times New Roman" w:cs="Times New Roman"/>
                <w:sz w:val="20"/>
                <w:szCs w:val="20"/>
              </w:rPr>
            </w:pPr>
            <w:r w:rsidRPr="00DF5395">
              <w:rPr>
                <w:rStyle w:val="5ECHARBOLD"/>
                <w:rFonts w:ascii="Times New Roman" w:hAnsi="Times New Roman" w:cs="Times New Roman"/>
                <w:sz w:val="20"/>
                <w:szCs w:val="20"/>
              </w:rPr>
              <w:t>Feature</w:t>
            </w:r>
          </w:p>
        </w:tc>
      </w:tr>
      <w:tr w:rsidR="004D0CCE" w:rsidRPr="00DF5395" w14:paraId="3BF48F2A" w14:textId="77777777" w:rsidTr="00E73BAC">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6C7763"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72CC7A9" w14:textId="7B8937A0" w:rsidR="004D0CCE" w:rsidRPr="00DF5395" w:rsidRDefault="00916CE9" w:rsidP="00E73BAC">
            <w:pPr>
              <w:widowControl w:val="0"/>
              <w:autoSpaceDE w:val="0"/>
              <w:autoSpaceDN w:val="0"/>
              <w:adjustRightInd w:val="0"/>
              <w:spacing w:after="200" w:line="276" w:lineRule="auto"/>
              <w:rPr>
                <w:rStyle w:val="5ECHARITALIC"/>
                <w:rFonts w:ascii="Times New Roman" w:hAnsi="Times New Roman" w:cs="Times New Roman"/>
                <w:spacing w:val="0"/>
                <w:sz w:val="20"/>
                <w:lang w:val="en"/>
              </w:rPr>
            </w:pPr>
            <w:r w:rsidRPr="00DF5395">
              <w:rPr>
                <w:rFonts w:ascii="Times New Roman" w:hAnsi="Times New Roman" w:cs="Times New Roman"/>
                <w:sz w:val="20"/>
              </w:rPr>
              <w:t>Tamer Spells, Companion, Runic Bond</w:t>
            </w:r>
          </w:p>
        </w:tc>
      </w:tr>
      <w:tr w:rsidR="004D0CCE" w:rsidRPr="00DF5395" w14:paraId="5A8E52D1" w14:textId="77777777" w:rsidTr="00E73BAC">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024FFE5"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lang w:val="en"/>
              </w:rPr>
              <w:t>7th</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679D287" w14:textId="1D0FFDCB" w:rsidR="004D0CCE" w:rsidRPr="00DF5395" w:rsidRDefault="00916CE9" w:rsidP="00E73BAC">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F5395">
              <w:rPr>
                <w:rStyle w:val="5ECHARITALIC"/>
                <w:rFonts w:ascii="Times New Roman" w:hAnsi="Times New Roman" w:cs="Times New Roman"/>
                <w:i w:val="0"/>
                <w:spacing w:val="0"/>
                <w:sz w:val="20"/>
                <w:lang w:val="en"/>
              </w:rPr>
              <w:t>R</w:t>
            </w:r>
            <w:r w:rsidRPr="00DF5395">
              <w:rPr>
                <w:rStyle w:val="5ECHARITALIC"/>
                <w:rFonts w:ascii="Times New Roman" w:hAnsi="Times New Roman" w:cs="Times New Roman"/>
                <w:i w:val="0"/>
                <w:sz w:val="20"/>
                <w:lang w:val="en"/>
              </w:rPr>
              <w:t>unic Resilience, Runic Bond Growth</w:t>
            </w:r>
          </w:p>
        </w:tc>
      </w:tr>
      <w:tr w:rsidR="004D0CCE" w:rsidRPr="00DF5395" w14:paraId="0E5D355F" w14:textId="77777777" w:rsidTr="00E73BAC">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210C0A99" w14:textId="77777777" w:rsidR="004D0CCE" w:rsidRPr="00DF5395" w:rsidRDefault="004D0CCE" w:rsidP="00E73BAC">
            <w:pPr>
              <w:pStyle w:val="5E-TABLECELLCENTERED"/>
              <w:framePr w:wrap="auto"/>
              <w:rPr>
                <w:rFonts w:ascii="Times New Roman" w:hAnsi="Times New Roman"/>
                <w:sz w:val="20"/>
                <w:lang w:val="en"/>
              </w:rPr>
            </w:pPr>
            <w:r w:rsidRPr="00DF5395">
              <w:rPr>
                <w:rFonts w:ascii="Times New Roman" w:hAnsi="Times New Roman"/>
                <w:sz w:val="20"/>
                <w:lang w:val="en"/>
              </w:rPr>
              <w:t>11th</w:t>
            </w:r>
          </w:p>
        </w:tc>
        <w:tc>
          <w:tcPr>
            <w:tcW w:w="3960" w:type="dxa"/>
            <w:tcBorders>
              <w:top w:val="single" w:sz="4" w:space="0" w:color="auto"/>
              <w:left w:val="single" w:sz="4" w:space="0" w:color="auto"/>
              <w:bottom w:val="single" w:sz="4" w:space="0" w:color="auto"/>
              <w:right w:val="single" w:sz="4" w:space="0" w:color="auto"/>
            </w:tcBorders>
          </w:tcPr>
          <w:p w14:paraId="65FF4DEC" w14:textId="5C0DF6CE" w:rsidR="004D0CCE" w:rsidRPr="00DF5395" w:rsidRDefault="00916CE9" w:rsidP="00E73BAC">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F5395">
              <w:rPr>
                <w:rStyle w:val="5ECHARITALIC"/>
                <w:rFonts w:ascii="Times New Roman" w:hAnsi="Times New Roman" w:cs="Times New Roman"/>
                <w:i w:val="0"/>
                <w:spacing w:val="0"/>
                <w:sz w:val="20"/>
                <w:lang w:val="en"/>
              </w:rPr>
              <w:t>Mark For Death</w:t>
            </w:r>
          </w:p>
        </w:tc>
      </w:tr>
      <w:tr w:rsidR="004D0CCE" w:rsidRPr="00DF5395" w14:paraId="2C2F1373" w14:textId="77777777" w:rsidTr="00E73BAC">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8D540CD" w14:textId="77777777" w:rsidR="004D0CCE" w:rsidRPr="00DF5395" w:rsidRDefault="004D0CCE" w:rsidP="00E73BAC">
            <w:pPr>
              <w:pStyle w:val="5E-TABLECELLCENTERED"/>
              <w:framePr w:wrap="auto"/>
              <w:rPr>
                <w:rFonts w:ascii="Times New Roman" w:hAnsi="Times New Roman"/>
                <w:sz w:val="20"/>
              </w:rPr>
            </w:pPr>
            <w:r w:rsidRPr="00DF5395">
              <w:rPr>
                <w:rFonts w:ascii="Times New Roman" w:hAnsi="Times New Roman"/>
                <w:sz w:val="20"/>
                <w:lang w:val="en"/>
              </w:rPr>
              <w:t>15th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823B04C" w14:textId="6C18C14C" w:rsidR="004D0CCE" w:rsidRPr="00DF5395" w:rsidRDefault="00916CE9" w:rsidP="00E73BAC">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F5395">
              <w:rPr>
                <w:rStyle w:val="5ECHARITALIC"/>
                <w:rFonts w:ascii="Times New Roman" w:hAnsi="Times New Roman" w:cs="Times New Roman"/>
                <w:i w:val="0"/>
                <w:spacing w:val="0"/>
                <w:sz w:val="20"/>
                <w:lang w:val="en"/>
              </w:rPr>
              <w:t>Runic Bond Growth</w:t>
            </w:r>
          </w:p>
        </w:tc>
      </w:tr>
    </w:tbl>
    <w:p w14:paraId="10F12691" w14:textId="46B5F4FC" w:rsidR="00916CE9" w:rsidRPr="00DF5395" w:rsidRDefault="00916CE9" w:rsidP="00BD1096">
      <w:pPr>
        <w:pStyle w:val="Heading4"/>
        <w:rPr>
          <w:rFonts w:ascii="Times New Roman" w:hAnsi="Times New Roman" w:cs="Times New Roman"/>
          <w:sz w:val="20"/>
          <w:szCs w:val="20"/>
        </w:rPr>
      </w:pPr>
      <w:r w:rsidRPr="00DF5395">
        <w:rPr>
          <w:rFonts w:ascii="Times New Roman" w:hAnsi="Times New Roman" w:cs="Times New Roman"/>
          <w:sz w:val="20"/>
          <w:szCs w:val="20"/>
        </w:rPr>
        <w:t>Tamer Spells</w:t>
      </w:r>
    </w:p>
    <w:p w14:paraId="32D352DF" w14:textId="77777777" w:rsidR="00CD62A0" w:rsidRPr="00DF5395" w:rsidRDefault="00CD62A0" w:rsidP="00CD62A0">
      <w:pPr>
        <w:pStyle w:val="5E-COREBODYPARA1"/>
        <w:rPr>
          <w:rFonts w:ascii="Times New Roman" w:hAnsi="Times New Roman" w:cs="Times New Roman"/>
          <w:sz w:val="20"/>
        </w:rPr>
      </w:pPr>
      <w:r w:rsidRPr="00DF5395">
        <w:rPr>
          <w:rFonts w:ascii="Times New Roman" w:hAnsi="Times New Roman" w:cs="Times New Roman"/>
          <w:sz w:val="20"/>
        </w:rPr>
        <w:t>Starting at 3rd level, you learn an additional spell when you reach certain levels in this class, as shown in the table below. Each spell counts as a ranger spell for you and can be attuned to during a long rest.</w:t>
      </w:r>
    </w:p>
    <w:p w14:paraId="68541300" w14:textId="77777777" w:rsidR="00916CE9" w:rsidRPr="00DF5395" w:rsidRDefault="00916CE9" w:rsidP="00916CE9">
      <w:pPr>
        <w:pStyle w:val="5E-COREBODYPARA2"/>
        <w:rPr>
          <w:rFonts w:ascii="Times New Roman" w:hAnsi="Times New Roman" w:cs="Times New Roman"/>
          <w:sz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8"/>
        <w:gridCol w:w="1698"/>
      </w:tblGrid>
      <w:tr w:rsidR="007B1F87" w:rsidRPr="00DF5395" w14:paraId="2FA6294A" w14:textId="77777777" w:rsidTr="00E73BAC">
        <w:trPr>
          <w:tblHeader/>
          <w:tblCellSpacing w:w="15" w:type="dxa"/>
        </w:trPr>
        <w:tc>
          <w:tcPr>
            <w:tcW w:w="0" w:type="auto"/>
            <w:vAlign w:val="center"/>
            <w:hideMark/>
          </w:tcPr>
          <w:p w14:paraId="727A994F" w14:textId="77777777" w:rsidR="007B1F87" w:rsidRPr="00DF5395" w:rsidRDefault="007B1F87" w:rsidP="00E73BAC">
            <w:pPr>
              <w:jc w:val="center"/>
              <w:rPr>
                <w:rFonts w:ascii="Times New Roman" w:hAnsi="Times New Roman" w:cs="Times New Roman"/>
                <w:b/>
                <w:sz w:val="20"/>
              </w:rPr>
            </w:pPr>
            <w:r w:rsidRPr="00DF5395">
              <w:rPr>
                <w:rFonts w:ascii="Times New Roman" w:hAnsi="Times New Roman" w:cs="Times New Roman"/>
                <w:b/>
                <w:bCs w:val="0"/>
                <w:sz w:val="20"/>
              </w:rPr>
              <w:t>Ranger Level</w:t>
            </w:r>
          </w:p>
        </w:tc>
        <w:tc>
          <w:tcPr>
            <w:tcW w:w="0" w:type="auto"/>
            <w:vAlign w:val="center"/>
            <w:hideMark/>
          </w:tcPr>
          <w:p w14:paraId="64586EF9" w14:textId="77777777" w:rsidR="007B1F87" w:rsidRPr="00DF5395" w:rsidRDefault="007B1F87" w:rsidP="00E73BAC">
            <w:pPr>
              <w:jc w:val="center"/>
              <w:rPr>
                <w:rFonts w:ascii="Times New Roman" w:hAnsi="Times New Roman" w:cs="Times New Roman"/>
                <w:b/>
                <w:bCs w:val="0"/>
                <w:sz w:val="20"/>
              </w:rPr>
            </w:pPr>
            <w:r w:rsidRPr="00DF5395">
              <w:rPr>
                <w:rFonts w:ascii="Times New Roman" w:hAnsi="Times New Roman" w:cs="Times New Roman"/>
                <w:b/>
                <w:bCs w:val="0"/>
                <w:sz w:val="20"/>
              </w:rPr>
              <w:t>Spells</w:t>
            </w:r>
          </w:p>
        </w:tc>
      </w:tr>
      <w:tr w:rsidR="007B1F87" w:rsidRPr="00DF5395" w14:paraId="4810D56B" w14:textId="77777777" w:rsidTr="00E73BAC">
        <w:trPr>
          <w:tblCellSpacing w:w="15" w:type="dxa"/>
        </w:trPr>
        <w:tc>
          <w:tcPr>
            <w:tcW w:w="0" w:type="auto"/>
            <w:vAlign w:val="center"/>
            <w:hideMark/>
          </w:tcPr>
          <w:p w14:paraId="148AC5C4" w14:textId="540F7052" w:rsidR="007B1F87" w:rsidRPr="00DF5395" w:rsidRDefault="00B707CC" w:rsidP="00E73BAC">
            <w:pPr>
              <w:rPr>
                <w:rFonts w:ascii="Times New Roman" w:hAnsi="Times New Roman" w:cs="Times New Roman"/>
                <w:bCs w:val="0"/>
                <w:sz w:val="20"/>
              </w:rPr>
            </w:pPr>
            <w:r w:rsidRPr="00DF5395">
              <w:rPr>
                <w:rFonts w:ascii="Times New Roman" w:hAnsi="Times New Roman" w:cs="Times New Roman"/>
                <w:sz w:val="20"/>
              </w:rPr>
              <w:t>3rd</w:t>
            </w:r>
          </w:p>
        </w:tc>
        <w:tc>
          <w:tcPr>
            <w:tcW w:w="0" w:type="auto"/>
            <w:vAlign w:val="center"/>
            <w:hideMark/>
          </w:tcPr>
          <w:p w14:paraId="2AD1A76D" w14:textId="33A77D20" w:rsidR="007B1F87" w:rsidRPr="00DF5395" w:rsidRDefault="00BA4C32" w:rsidP="00E73BAC">
            <w:pPr>
              <w:rPr>
                <w:rFonts w:ascii="Times New Roman" w:hAnsi="Times New Roman" w:cs="Times New Roman"/>
                <w:sz w:val="20"/>
              </w:rPr>
            </w:pPr>
            <w:r w:rsidRPr="00DF5395">
              <w:rPr>
                <w:rFonts w:ascii="Times New Roman" w:hAnsi="Times New Roman" w:cs="Times New Roman"/>
                <w:sz w:val="20"/>
              </w:rPr>
              <w:t>Command</w:t>
            </w:r>
          </w:p>
        </w:tc>
      </w:tr>
      <w:tr w:rsidR="007B1F87" w:rsidRPr="00DF5395" w14:paraId="56800234" w14:textId="77777777" w:rsidTr="00E73BAC">
        <w:trPr>
          <w:tblCellSpacing w:w="15" w:type="dxa"/>
        </w:trPr>
        <w:tc>
          <w:tcPr>
            <w:tcW w:w="0" w:type="auto"/>
            <w:vAlign w:val="center"/>
            <w:hideMark/>
          </w:tcPr>
          <w:p w14:paraId="48D83506" w14:textId="77777777" w:rsidR="007B1F87" w:rsidRPr="00DF5395" w:rsidRDefault="007B1F87" w:rsidP="00E73BAC">
            <w:pPr>
              <w:rPr>
                <w:rFonts w:ascii="Times New Roman" w:hAnsi="Times New Roman" w:cs="Times New Roman"/>
                <w:sz w:val="20"/>
              </w:rPr>
            </w:pPr>
            <w:r w:rsidRPr="00DF5395">
              <w:rPr>
                <w:rFonts w:ascii="Times New Roman" w:hAnsi="Times New Roman" w:cs="Times New Roman"/>
                <w:sz w:val="20"/>
              </w:rPr>
              <w:t>5th</w:t>
            </w:r>
          </w:p>
        </w:tc>
        <w:tc>
          <w:tcPr>
            <w:tcW w:w="0" w:type="auto"/>
            <w:vAlign w:val="center"/>
            <w:hideMark/>
          </w:tcPr>
          <w:p w14:paraId="29770823" w14:textId="69A25EF0" w:rsidR="007B1F87" w:rsidRPr="00DF5395" w:rsidRDefault="00BA4C32" w:rsidP="00E73BAC">
            <w:pPr>
              <w:rPr>
                <w:rFonts w:ascii="Times New Roman" w:hAnsi="Times New Roman" w:cs="Times New Roman"/>
                <w:sz w:val="20"/>
              </w:rPr>
            </w:pPr>
            <w:r w:rsidRPr="00DF5395">
              <w:rPr>
                <w:rFonts w:ascii="Times New Roman" w:hAnsi="Times New Roman" w:cs="Times New Roman"/>
                <w:sz w:val="20"/>
              </w:rPr>
              <w:t>Enlarge/Reduce</w:t>
            </w:r>
          </w:p>
        </w:tc>
      </w:tr>
      <w:tr w:rsidR="007B1F87" w:rsidRPr="00DF5395" w14:paraId="6CB512D5" w14:textId="77777777" w:rsidTr="00E73BAC">
        <w:trPr>
          <w:tblCellSpacing w:w="15" w:type="dxa"/>
        </w:trPr>
        <w:tc>
          <w:tcPr>
            <w:tcW w:w="0" w:type="auto"/>
            <w:vAlign w:val="center"/>
            <w:hideMark/>
          </w:tcPr>
          <w:p w14:paraId="07E1566B" w14:textId="77777777" w:rsidR="007B1F87" w:rsidRPr="00DF5395" w:rsidRDefault="007B1F87" w:rsidP="00E73BAC">
            <w:pPr>
              <w:rPr>
                <w:rFonts w:ascii="Times New Roman" w:hAnsi="Times New Roman" w:cs="Times New Roman"/>
                <w:sz w:val="20"/>
              </w:rPr>
            </w:pPr>
            <w:r w:rsidRPr="00DF5395">
              <w:rPr>
                <w:rFonts w:ascii="Times New Roman" w:hAnsi="Times New Roman" w:cs="Times New Roman"/>
                <w:sz w:val="20"/>
              </w:rPr>
              <w:t>9th</w:t>
            </w:r>
          </w:p>
        </w:tc>
        <w:tc>
          <w:tcPr>
            <w:tcW w:w="0" w:type="auto"/>
            <w:vAlign w:val="center"/>
            <w:hideMark/>
          </w:tcPr>
          <w:p w14:paraId="6ABCEBF5" w14:textId="71ACB812" w:rsidR="007B1F87" w:rsidRPr="00DF5395" w:rsidRDefault="002B64F1" w:rsidP="00E73BAC">
            <w:pPr>
              <w:rPr>
                <w:rFonts w:ascii="Times New Roman" w:hAnsi="Times New Roman" w:cs="Times New Roman"/>
                <w:sz w:val="20"/>
              </w:rPr>
            </w:pPr>
            <w:r w:rsidRPr="00DF5395">
              <w:rPr>
                <w:rFonts w:ascii="Times New Roman" w:hAnsi="Times New Roman" w:cs="Times New Roman"/>
                <w:sz w:val="20"/>
              </w:rPr>
              <w:t>Catnap</w:t>
            </w:r>
          </w:p>
        </w:tc>
      </w:tr>
      <w:tr w:rsidR="007B1F87" w:rsidRPr="00DF5395" w14:paraId="2457D975" w14:textId="77777777" w:rsidTr="00E73BAC">
        <w:trPr>
          <w:tblCellSpacing w:w="15" w:type="dxa"/>
        </w:trPr>
        <w:tc>
          <w:tcPr>
            <w:tcW w:w="0" w:type="auto"/>
            <w:vAlign w:val="center"/>
            <w:hideMark/>
          </w:tcPr>
          <w:p w14:paraId="79A066BE" w14:textId="77777777" w:rsidR="007B1F87" w:rsidRPr="00DF5395" w:rsidRDefault="007B1F87" w:rsidP="00E73BAC">
            <w:pPr>
              <w:rPr>
                <w:rFonts w:ascii="Times New Roman" w:hAnsi="Times New Roman" w:cs="Times New Roman"/>
                <w:sz w:val="20"/>
              </w:rPr>
            </w:pPr>
            <w:r w:rsidRPr="00DF5395">
              <w:rPr>
                <w:rFonts w:ascii="Times New Roman" w:hAnsi="Times New Roman" w:cs="Times New Roman"/>
                <w:sz w:val="20"/>
              </w:rPr>
              <w:t>13th</w:t>
            </w:r>
          </w:p>
        </w:tc>
        <w:tc>
          <w:tcPr>
            <w:tcW w:w="0" w:type="auto"/>
            <w:vAlign w:val="center"/>
            <w:hideMark/>
          </w:tcPr>
          <w:p w14:paraId="1992807C" w14:textId="43E22C7F" w:rsidR="007B1F87" w:rsidRPr="00DF5395" w:rsidRDefault="002B64F1" w:rsidP="00E73BAC">
            <w:pPr>
              <w:rPr>
                <w:rFonts w:ascii="Times New Roman" w:hAnsi="Times New Roman" w:cs="Times New Roman"/>
                <w:sz w:val="20"/>
              </w:rPr>
            </w:pPr>
            <w:r w:rsidRPr="00DF5395">
              <w:rPr>
                <w:rFonts w:ascii="Times New Roman" w:hAnsi="Times New Roman" w:cs="Times New Roman"/>
                <w:sz w:val="20"/>
              </w:rPr>
              <w:t>Dominate Beast</w:t>
            </w:r>
          </w:p>
        </w:tc>
      </w:tr>
      <w:tr w:rsidR="007B1F87" w:rsidRPr="00DF5395" w14:paraId="185DA40C" w14:textId="77777777" w:rsidTr="00E73BAC">
        <w:trPr>
          <w:tblCellSpacing w:w="15" w:type="dxa"/>
        </w:trPr>
        <w:tc>
          <w:tcPr>
            <w:tcW w:w="0" w:type="auto"/>
            <w:vAlign w:val="center"/>
            <w:hideMark/>
          </w:tcPr>
          <w:p w14:paraId="593E311F" w14:textId="77777777" w:rsidR="007B1F87" w:rsidRPr="00DF5395" w:rsidRDefault="007B1F87" w:rsidP="00E73BAC">
            <w:pPr>
              <w:rPr>
                <w:rFonts w:ascii="Times New Roman" w:hAnsi="Times New Roman" w:cs="Times New Roman"/>
                <w:sz w:val="20"/>
              </w:rPr>
            </w:pPr>
            <w:r w:rsidRPr="00DF5395">
              <w:rPr>
                <w:rFonts w:ascii="Times New Roman" w:hAnsi="Times New Roman" w:cs="Times New Roman"/>
                <w:sz w:val="20"/>
              </w:rPr>
              <w:t>17th</w:t>
            </w:r>
          </w:p>
        </w:tc>
        <w:tc>
          <w:tcPr>
            <w:tcW w:w="0" w:type="auto"/>
            <w:vAlign w:val="center"/>
            <w:hideMark/>
          </w:tcPr>
          <w:p w14:paraId="41EF6760" w14:textId="37969894" w:rsidR="007B1F87" w:rsidRPr="00DF5395" w:rsidRDefault="002B64F1" w:rsidP="00E73BAC">
            <w:pPr>
              <w:rPr>
                <w:rFonts w:ascii="Times New Roman" w:hAnsi="Times New Roman" w:cs="Times New Roman"/>
                <w:sz w:val="20"/>
              </w:rPr>
            </w:pPr>
            <w:r w:rsidRPr="00DF5395">
              <w:rPr>
                <w:rFonts w:ascii="Times New Roman" w:hAnsi="Times New Roman" w:cs="Times New Roman"/>
                <w:sz w:val="20"/>
              </w:rPr>
              <w:t>Greater Restoration</w:t>
            </w:r>
          </w:p>
        </w:tc>
      </w:tr>
    </w:tbl>
    <w:p w14:paraId="19368C63" w14:textId="77777777" w:rsidR="00425D9F" w:rsidRPr="00DF5395" w:rsidRDefault="00425D9F" w:rsidP="00A3541E">
      <w:pPr>
        <w:spacing w:line="240" w:lineRule="auto"/>
        <w:rPr>
          <w:rFonts w:ascii="Times New Roman" w:eastAsia="Times New Roman" w:hAnsi="Times New Roman" w:cs="Times New Roman"/>
          <w:bCs w:val="0"/>
          <w:w w:val="100"/>
          <w:sz w:val="20"/>
          <w:lang w:val="en"/>
        </w:rPr>
      </w:pPr>
    </w:p>
    <w:p w14:paraId="50B59F1A" w14:textId="77777777" w:rsidR="00726EFF" w:rsidRDefault="00726EFF" w:rsidP="006732D0">
      <w:pPr>
        <w:rPr>
          <w:b/>
          <w:bCs w:val="0"/>
          <w:sz w:val="28"/>
          <w:szCs w:val="28"/>
        </w:rPr>
      </w:pPr>
    </w:p>
    <w:p w14:paraId="01226C1A" w14:textId="77777777" w:rsidR="00726EFF" w:rsidRDefault="00726EFF" w:rsidP="006732D0">
      <w:pPr>
        <w:rPr>
          <w:b/>
          <w:bCs w:val="0"/>
          <w:sz w:val="28"/>
          <w:szCs w:val="28"/>
        </w:rPr>
      </w:pPr>
    </w:p>
    <w:p w14:paraId="49B24616" w14:textId="77777777" w:rsidR="00726EFF" w:rsidRDefault="00726EFF" w:rsidP="006732D0">
      <w:pPr>
        <w:rPr>
          <w:b/>
          <w:bCs w:val="0"/>
          <w:sz w:val="28"/>
          <w:szCs w:val="28"/>
        </w:rPr>
      </w:pPr>
    </w:p>
    <w:p w14:paraId="0B784536" w14:textId="77777777" w:rsidR="00726EFF" w:rsidRDefault="00726EFF" w:rsidP="006732D0">
      <w:pPr>
        <w:rPr>
          <w:b/>
          <w:bCs w:val="0"/>
          <w:sz w:val="28"/>
          <w:szCs w:val="28"/>
        </w:rPr>
      </w:pPr>
    </w:p>
    <w:p w14:paraId="4CCF3108" w14:textId="77777777" w:rsidR="00726EFF" w:rsidRDefault="00726EFF" w:rsidP="006732D0">
      <w:pPr>
        <w:rPr>
          <w:b/>
          <w:bCs w:val="0"/>
          <w:sz w:val="28"/>
          <w:szCs w:val="28"/>
        </w:rPr>
      </w:pPr>
    </w:p>
    <w:p w14:paraId="5A92BE4C" w14:textId="77777777" w:rsidR="00726EFF" w:rsidRDefault="00726EFF" w:rsidP="006732D0">
      <w:pPr>
        <w:rPr>
          <w:b/>
          <w:bCs w:val="0"/>
          <w:sz w:val="28"/>
          <w:szCs w:val="28"/>
        </w:rPr>
      </w:pPr>
    </w:p>
    <w:p w14:paraId="4496807F" w14:textId="77777777" w:rsidR="00726EFF" w:rsidRDefault="00726EFF" w:rsidP="006732D0">
      <w:pPr>
        <w:rPr>
          <w:b/>
          <w:bCs w:val="0"/>
          <w:sz w:val="28"/>
          <w:szCs w:val="28"/>
        </w:rPr>
      </w:pPr>
    </w:p>
    <w:p w14:paraId="288F7D38" w14:textId="77777777" w:rsidR="00726EFF" w:rsidRDefault="00726EFF" w:rsidP="006732D0">
      <w:pPr>
        <w:rPr>
          <w:b/>
          <w:bCs w:val="0"/>
          <w:sz w:val="28"/>
          <w:szCs w:val="28"/>
        </w:rPr>
      </w:pPr>
    </w:p>
    <w:p w14:paraId="1ED88276" w14:textId="77777777" w:rsidR="00726EFF" w:rsidRDefault="00726EFF" w:rsidP="006732D0">
      <w:pPr>
        <w:rPr>
          <w:b/>
          <w:bCs w:val="0"/>
          <w:sz w:val="28"/>
          <w:szCs w:val="28"/>
        </w:rPr>
      </w:pPr>
    </w:p>
    <w:p w14:paraId="0A02FB77" w14:textId="77777777" w:rsidR="00726EFF" w:rsidRDefault="00726EFF" w:rsidP="006732D0">
      <w:pPr>
        <w:rPr>
          <w:b/>
          <w:bCs w:val="0"/>
          <w:sz w:val="28"/>
          <w:szCs w:val="28"/>
        </w:rPr>
      </w:pPr>
    </w:p>
    <w:p w14:paraId="53E157BC" w14:textId="77777777" w:rsidR="00726EFF" w:rsidRDefault="00726EFF" w:rsidP="006732D0">
      <w:pPr>
        <w:rPr>
          <w:b/>
          <w:bCs w:val="0"/>
          <w:sz w:val="28"/>
          <w:szCs w:val="28"/>
        </w:rPr>
      </w:pPr>
    </w:p>
    <w:p w14:paraId="30E05A94" w14:textId="77777777" w:rsidR="00726EFF" w:rsidRDefault="00726EFF" w:rsidP="006732D0">
      <w:pPr>
        <w:rPr>
          <w:b/>
          <w:bCs w:val="0"/>
          <w:sz w:val="28"/>
          <w:szCs w:val="28"/>
        </w:rPr>
      </w:pPr>
    </w:p>
    <w:p w14:paraId="522FC49A" w14:textId="77777777" w:rsidR="00726EFF" w:rsidRDefault="00726EFF" w:rsidP="006732D0">
      <w:pPr>
        <w:rPr>
          <w:b/>
          <w:bCs w:val="0"/>
          <w:sz w:val="28"/>
          <w:szCs w:val="28"/>
        </w:rPr>
      </w:pPr>
    </w:p>
    <w:p w14:paraId="53952DF3" w14:textId="77777777" w:rsidR="00726EFF" w:rsidRDefault="00726EFF" w:rsidP="006732D0">
      <w:pPr>
        <w:rPr>
          <w:b/>
          <w:bCs w:val="0"/>
          <w:sz w:val="28"/>
          <w:szCs w:val="28"/>
        </w:rPr>
      </w:pPr>
    </w:p>
    <w:p w14:paraId="22934C1F" w14:textId="77777777" w:rsidR="00726EFF" w:rsidRDefault="00726EFF" w:rsidP="006732D0">
      <w:pPr>
        <w:rPr>
          <w:b/>
          <w:bCs w:val="0"/>
          <w:sz w:val="28"/>
          <w:szCs w:val="28"/>
        </w:rPr>
      </w:pPr>
    </w:p>
    <w:p w14:paraId="20FA5247" w14:textId="77777777" w:rsidR="00726EFF" w:rsidRDefault="00726EFF" w:rsidP="006732D0">
      <w:pPr>
        <w:rPr>
          <w:b/>
          <w:bCs w:val="0"/>
          <w:sz w:val="28"/>
          <w:szCs w:val="28"/>
        </w:rPr>
      </w:pPr>
    </w:p>
    <w:p w14:paraId="4B0EA00C" w14:textId="77777777" w:rsidR="00726EFF" w:rsidRDefault="00726EFF" w:rsidP="006732D0">
      <w:pPr>
        <w:rPr>
          <w:b/>
          <w:bCs w:val="0"/>
          <w:sz w:val="28"/>
          <w:szCs w:val="28"/>
        </w:rPr>
      </w:pPr>
    </w:p>
    <w:p w14:paraId="3EB7F847" w14:textId="3E332491" w:rsidR="00BA4C32" w:rsidRPr="006732D0" w:rsidRDefault="00BA4C32" w:rsidP="006732D0">
      <w:pPr>
        <w:rPr>
          <w:b/>
          <w:bCs w:val="0"/>
          <w:sz w:val="28"/>
          <w:szCs w:val="28"/>
        </w:rPr>
      </w:pPr>
      <w:r w:rsidRPr="006732D0">
        <w:rPr>
          <w:b/>
          <w:bCs w:val="0"/>
          <w:sz w:val="28"/>
          <w:szCs w:val="28"/>
        </w:rPr>
        <w:t>Companion</w:t>
      </w:r>
    </w:p>
    <w:p w14:paraId="72498A6D" w14:textId="0D84C432" w:rsidR="00BA4C32" w:rsidRDefault="00BA4C32" w:rsidP="00BA4C32">
      <w:pPr>
        <w:pStyle w:val="NormalWeb"/>
        <w:rPr>
          <w:sz w:val="20"/>
          <w:szCs w:val="20"/>
        </w:rPr>
      </w:pPr>
      <w:r w:rsidRPr="00DF5395">
        <w:rPr>
          <w:sz w:val="20"/>
          <w:szCs w:val="20"/>
        </w:rPr>
        <w:t>Starting at 3rd level, you summon or find a companion that fights alongside you. It does not count towards your familiar limit.</w:t>
      </w:r>
    </w:p>
    <w:p w14:paraId="41FED35A" w14:textId="77777777" w:rsidR="00726EFF" w:rsidRPr="00726EFF" w:rsidRDefault="00726EFF" w:rsidP="00726EFF">
      <w:pPr>
        <w:autoSpaceDE w:val="0"/>
        <w:autoSpaceDN w:val="0"/>
        <w:adjustRightInd w:val="0"/>
        <w:spacing w:line="240" w:lineRule="auto"/>
        <w:rPr>
          <w:rFonts w:ascii="Times New Roman" w:hAnsi="Times New Roman" w:cs="Times New Roman"/>
          <w:bCs w:val="0"/>
          <w:w w:val="100"/>
          <w:sz w:val="20"/>
        </w:rPr>
      </w:pPr>
      <w:r w:rsidRPr="00726EFF">
        <w:rPr>
          <w:rFonts w:ascii="Times New Roman" w:hAnsi="Times New Roman" w:cs="Times New Roman"/>
          <w:bCs w:val="0"/>
          <w:w w:val="100"/>
          <w:sz w:val="20"/>
        </w:rPr>
        <w:t>The creature is an ally to you and your companions. In</w:t>
      </w:r>
    </w:p>
    <w:p w14:paraId="67FEF537" w14:textId="77777777" w:rsidR="00726EFF" w:rsidRPr="00726EFF" w:rsidRDefault="00726EFF" w:rsidP="00726EFF">
      <w:pPr>
        <w:autoSpaceDE w:val="0"/>
        <w:autoSpaceDN w:val="0"/>
        <w:adjustRightInd w:val="0"/>
        <w:spacing w:line="240" w:lineRule="auto"/>
        <w:rPr>
          <w:rFonts w:ascii="Times New Roman" w:hAnsi="Times New Roman" w:cs="Times New Roman"/>
          <w:bCs w:val="0"/>
          <w:w w:val="100"/>
          <w:sz w:val="20"/>
        </w:rPr>
      </w:pPr>
      <w:r w:rsidRPr="00726EFF">
        <w:rPr>
          <w:rFonts w:ascii="Times New Roman" w:hAnsi="Times New Roman" w:cs="Times New Roman"/>
          <w:bCs w:val="0"/>
          <w:w w:val="100"/>
          <w:sz w:val="20"/>
        </w:rPr>
        <w:t>combat, the creature shares your initiative count, and</w:t>
      </w:r>
    </w:p>
    <w:p w14:paraId="3B1230CC" w14:textId="77777777" w:rsidR="00726EFF" w:rsidRPr="00726EFF" w:rsidRDefault="00726EFF" w:rsidP="00726EFF">
      <w:pPr>
        <w:autoSpaceDE w:val="0"/>
        <w:autoSpaceDN w:val="0"/>
        <w:adjustRightInd w:val="0"/>
        <w:spacing w:line="240" w:lineRule="auto"/>
        <w:rPr>
          <w:rFonts w:ascii="Times New Roman" w:hAnsi="Times New Roman" w:cs="Times New Roman"/>
          <w:bCs w:val="0"/>
          <w:w w:val="100"/>
          <w:sz w:val="20"/>
        </w:rPr>
      </w:pPr>
      <w:r w:rsidRPr="00726EFF">
        <w:rPr>
          <w:rFonts w:ascii="Times New Roman" w:hAnsi="Times New Roman" w:cs="Times New Roman"/>
          <w:bCs w:val="0"/>
          <w:w w:val="100"/>
          <w:sz w:val="20"/>
        </w:rPr>
        <w:t>takes its turn during your turn. It obeys your verbal</w:t>
      </w:r>
    </w:p>
    <w:p w14:paraId="43E6D894" w14:textId="485C06FC" w:rsidR="00726EFF" w:rsidRPr="00726EFF" w:rsidRDefault="00726EFF" w:rsidP="00726EFF">
      <w:pPr>
        <w:autoSpaceDE w:val="0"/>
        <w:autoSpaceDN w:val="0"/>
        <w:adjustRightInd w:val="0"/>
        <w:spacing w:line="240" w:lineRule="auto"/>
        <w:rPr>
          <w:rFonts w:ascii="Times New Roman" w:hAnsi="Times New Roman" w:cs="Times New Roman"/>
          <w:bCs w:val="0"/>
          <w:w w:val="100"/>
          <w:sz w:val="20"/>
        </w:rPr>
      </w:pPr>
      <w:r w:rsidRPr="00726EFF">
        <w:rPr>
          <w:rFonts w:ascii="Times New Roman" w:hAnsi="Times New Roman" w:cs="Times New Roman"/>
          <w:bCs w:val="0"/>
          <w:w w:val="100"/>
          <w:sz w:val="20"/>
        </w:rPr>
        <w:t>commands (no action required by you)</w:t>
      </w:r>
      <w:r>
        <w:rPr>
          <w:rFonts w:ascii="Times New Roman" w:hAnsi="Times New Roman" w:cs="Times New Roman"/>
          <w:bCs w:val="0"/>
          <w:w w:val="100"/>
          <w:sz w:val="20"/>
        </w:rPr>
        <w:t xml:space="preserve">, </w:t>
      </w:r>
      <w:r w:rsidRPr="00DF5395">
        <w:rPr>
          <w:rFonts w:ascii="Times New Roman" w:hAnsi="Times New Roman" w:cs="Times New Roman"/>
          <w:sz w:val="20"/>
        </w:rPr>
        <w:t>The companion is fiercely loyal to you and will listen to your commands even if those commands would harm it</w:t>
      </w:r>
      <w:r w:rsidRPr="00726EFF">
        <w:rPr>
          <w:rFonts w:ascii="Times New Roman" w:hAnsi="Times New Roman" w:cs="Times New Roman"/>
          <w:bCs w:val="0"/>
          <w:w w:val="100"/>
          <w:sz w:val="20"/>
        </w:rPr>
        <w:t>. If you don’t issue</w:t>
      </w:r>
    </w:p>
    <w:p w14:paraId="1E787508" w14:textId="015BFE89" w:rsidR="00726EFF" w:rsidRPr="00726EFF" w:rsidRDefault="00726EFF" w:rsidP="00726EFF">
      <w:pPr>
        <w:autoSpaceDE w:val="0"/>
        <w:autoSpaceDN w:val="0"/>
        <w:adjustRightInd w:val="0"/>
        <w:spacing w:line="240" w:lineRule="auto"/>
        <w:rPr>
          <w:rFonts w:ascii="Times New Roman" w:hAnsi="Times New Roman" w:cs="Times New Roman"/>
          <w:bCs w:val="0"/>
          <w:w w:val="100"/>
          <w:sz w:val="20"/>
        </w:rPr>
      </w:pPr>
      <w:r w:rsidRPr="00726EFF">
        <w:rPr>
          <w:rFonts w:ascii="Times New Roman" w:hAnsi="Times New Roman" w:cs="Times New Roman"/>
          <w:bCs w:val="0"/>
          <w:w w:val="100"/>
          <w:sz w:val="20"/>
        </w:rPr>
        <w:t>any, it takes the disengage action and uses its move to</w:t>
      </w:r>
      <w:r>
        <w:rPr>
          <w:rFonts w:ascii="Times New Roman" w:hAnsi="Times New Roman" w:cs="Times New Roman"/>
          <w:bCs w:val="0"/>
          <w:w w:val="100"/>
          <w:sz w:val="20"/>
        </w:rPr>
        <w:t xml:space="preserve"> a</w:t>
      </w:r>
      <w:r w:rsidRPr="00726EFF">
        <w:rPr>
          <w:rFonts w:ascii="Times New Roman" w:hAnsi="Times New Roman" w:cs="Times New Roman"/>
          <w:bCs w:val="0"/>
          <w:w w:val="100"/>
          <w:sz w:val="20"/>
        </w:rPr>
        <w:t>void danger.</w:t>
      </w:r>
    </w:p>
    <w:p w14:paraId="17848DA0" w14:textId="553DCD40" w:rsidR="002B64F1" w:rsidRPr="00DF5395" w:rsidRDefault="002B64F1" w:rsidP="00BA4C32">
      <w:pPr>
        <w:pStyle w:val="NormalWeb"/>
        <w:rPr>
          <w:sz w:val="20"/>
          <w:szCs w:val="20"/>
        </w:rPr>
      </w:pPr>
      <w:r w:rsidRPr="00DF5395">
        <w:rPr>
          <w:sz w:val="20"/>
          <w:szCs w:val="20"/>
        </w:rPr>
        <w:t xml:space="preserve">The familiar is built based on your runic bond with the creature. Choose the bond you have that will determine the extra abilities you gain at certain levels of this subclass. These bonds are listed after the </w:t>
      </w:r>
      <w:r w:rsidR="00FD1817" w:rsidRPr="00DF5395">
        <w:rPr>
          <w:sz w:val="20"/>
          <w:szCs w:val="20"/>
        </w:rPr>
        <w:t>“Mark for Death”</w:t>
      </w:r>
      <w:r w:rsidRPr="00DF5395">
        <w:rPr>
          <w:sz w:val="20"/>
          <w:szCs w:val="20"/>
        </w:rPr>
        <w:t xml:space="preserve"> class feature.</w:t>
      </w:r>
    </w:p>
    <w:p w14:paraId="0C877E48" w14:textId="000A2428" w:rsidR="00D1447D" w:rsidRPr="00DF5395" w:rsidRDefault="00D1447D" w:rsidP="00BA4C32">
      <w:pPr>
        <w:pStyle w:val="NormalWeb"/>
        <w:rPr>
          <w:sz w:val="20"/>
          <w:szCs w:val="20"/>
        </w:rPr>
      </w:pPr>
      <w:r w:rsidRPr="00DF5395">
        <w:rPr>
          <w:sz w:val="20"/>
          <w:szCs w:val="20"/>
        </w:rPr>
        <w:t xml:space="preserve">These bonds </w:t>
      </w:r>
      <w:r w:rsidR="00FD1817" w:rsidRPr="00DF5395">
        <w:rPr>
          <w:sz w:val="20"/>
          <w:szCs w:val="20"/>
        </w:rPr>
        <w:t>gain additional powers at</w:t>
      </w:r>
      <w:r w:rsidRPr="00DF5395">
        <w:rPr>
          <w:sz w:val="20"/>
          <w:szCs w:val="20"/>
        </w:rPr>
        <w:t xml:space="preserve"> level 7 and level 15 </w:t>
      </w:r>
      <w:r w:rsidR="00FD1817" w:rsidRPr="00DF5395">
        <w:rPr>
          <w:sz w:val="20"/>
          <w:szCs w:val="20"/>
        </w:rPr>
        <w:t>in this class</w:t>
      </w:r>
      <w:r w:rsidRPr="00DF5395">
        <w:rPr>
          <w:sz w:val="20"/>
          <w:szCs w:val="20"/>
        </w:rPr>
        <w:t>.</w:t>
      </w:r>
    </w:p>
    <w:p w14:paraId="32BC8C44" w14:textId="7AA5C049" w:rsidR="00BA4C32" w:rsidRPr="00DF5395" w:rsidRDefault="00BA4C32" w:rsidP="00BA4C32">
      <w:pPr>
        <w:pStyle w:val="NormalWeb"/>
        <w:rPr>
          <w:sz w:val="20"/>
          <w:szCs w:val="20"/>
        </w:rPr>
      </w:pPr>
      <w:r w:rsidRPr="00DF5395">
        <w:rPr>
          <w:sz w:val="20"/>
          <w:szCs w:val="20"/>
        </w:rPr>
        <w:t>At the end of the class features list there is a companion build that dictates the stats</w:t>
      </w:r>
      <w:r w:rsidR="004E1722" w:rsidRPr="00DF5395">
        <w:rPr>
          <w:sz w:val="20"/>
          <w:szCs w:val="20"/>
        </w:rPr>
        <w:t xml:space="preserve"> and proficiencies</w:t>
      </w:r>
      <w:r w:rsidRPr="00DF5395">
        <w:rPr>
          <w:sz w:val="20"/>
          <w:szCs w:val="20"/>
        </w:rPr>
        <w:t xml:space="preserve"> your companion has. Your companion is always a reflection of you and your bond with it. As such its stats are based off of your stats plus or minus any additional stats that each build offer's. The stronger you are the stronger they will be. The smarter you are the smarter they will be. Your companion has one attunement slot in which it can attune a set of armor.</w:t>
      </w:r>
    </w:p>
    <w:p w14:paraId="031CE642" w14:textId="57562547" w:rsidR="00BA4C32" w:rsidRPr="006732D0" w:rsidRDefault="00BA4C32" w:rsidP="006732D0">
      <w:pPr>
        <w:rPr>
          <w:b/>
          <w:bCs w:val="0"/>
          <w:sz w:val="28"/>
          <w:szCs w:val="28"/>
        </w:rPr>
      </w:pPr>
      <w:r w:rsidRPr="006732D0">
        <w:rPr>
          <w:b/>
          <w:bCs w:val="0"/>
          <w:sz w:val="28"/>
          <w:szCs w:val="28"/>
        </w:rPr>
        <w:t>Runic Bond</w:t>
      </w:r>
    </w:p>
    <w:p w14:paraId="06BA2ED2" w14:textId="1CD6E7D5" w:rsidR="00BA4C32" w:rsidRPr="00DF5395" w:rsidRDefault="00BA4C32" w:rsidP="00BA4C32">
      <w:pPr>
        <w:pStyle w:val="NormalWeb"/>
        <w:rPr>
          <w:sz w:val="20"/>
          <w:szCs w:val="20"/>
        </w:rPr>
      </w:pPr>
      <w:r w:rsidRPr="00DF5395">
        <w:rPr>
          <w:sz w:val="20"/>
          <w:szCs w:val="20"/>
        </w:rPr>
        <w:t xml:space="preserve">Starting at 3rd level, your companion of choice forms a runic bond that cannot be broken. During short rests your companion heals the same amount you do. </w:t>
      </w:r>
    </w:p>
    <w:p w14:paraId="63D8E070" w14:textId="66CFF922" w:rsidR="00D1447D" w:rsidRDefault="00BA4C32" w:rsidP="00BA4C32">
      <w:pPr>
        <w:pStyle w:val="NormalWeb"/>
        <w:rPr>
          <w:sz w:val="20"/>
          <w:szCs w:val="20"/>
        </w:rPr>
      </w:pPr>
      <w:r w:rsidRPr="00DF5395">
        <w:rPr>
          <w:sz w:val="20"/>
          <w:szCs w:val="20"/>
        </w:rPr>
        <w:t>During a long rest you can perform a ritual unique to you and your companion. This ritual takes at least 1 hour in which you pull your companion across or from any plane of existence to an unoccupied space within 5 feet of you. You can perform the same ritual to resurrect your companion from death as though you had cast the spell "True Resurrection" naming your companion as the target as long as you have your companions’ body. If you do not have your companions’ body you can expend 100 gold worth of incense in a fire to resurrect your companion as though you had cast the spell "True Resurrection" naming your companion as the target.</w:t>
      </w:r>
    </w:p>
    <w:p w14:paraId="382792DF" w14:textId="77777777" w:rsidR="00726EFF" w:rsidRPr="00DF5395" w:rsidRDefault="00726EFF" w:rsidP="00BA4C32">
      <w:pPr>
        <w:pStyle w:val="NormalWeb"/>
        <w:rPr>
          <w:sz w:val="20"/>
          <w:szCs w:val="20"/>
        </w:rPr>
      </w:pPr>
    </w:p>
    <w:p w14:paraId="0C4E38CA" w14:textId="77777777" w:rsidR="006732D0" w:rsidRPr="006732D0" w:rsidRDefault="006732D0" w:rsidP="006732D0">
      <w:pPr>
        <w:pStyle w:val="Heading4"/>
        <w:rPr>
          <w:rFonts w:ascii="Times New Roman" w:hAnsi="Times New Roman" w:cs="Times New Roman"/>
          <w:sz w:val="28"/>
          <w:szCs w:val="28"/>
        </w:rPr>
      </w:pPr>
      <w:r w:rsidRPr="006732D0">
        <w:rPr>
          <w:rFonts w:ascii="Times New Roman" w:hAnsi="Times New Roman" w:cs="Times New Roman"/>
          <w:sz w:val="28"/>
          <w:szCs w:val="28"/>
        </w:rPr>
        <w:lastRenderedPageBreak/>
        <w:t>runic Resilience.</w:t>
      </w:r>
    </w:p>
    <w:p w14:paraId="2FE543F9" w14:textId="77777777" w:rsidR="006732D0" w:rsidRPr="00DF5395" w:rsidRDefault="006732D0" w:rsidP="006732D0">
      <w:pPr>
        <w:pStyle w:val="NormalWeb"/>
        <w:rPr>
          <w:sz w:val="20"/>
          <w:szCs w:val="20"/>
        </w:rPr>
      </w:pPr>
      <w:r w:rsidRPr="00DF5395">
        <w:rPr>
          <w:sz w:val="20"/>
          <w:szCs w:val="20"/>
        </w:rPr>
        <w:t>Starting at 7th level, you gain proficiency in on saving throw of your choice.</w:t>
      </w:r>
    </w:p>
    <w:p w14:paraId="096D6FD7" w14:textId="77777777" w:rsidR="006732D0" w:rsidRPr="006732D0" w:rsidRDefault="006732D0" w:rsidP="006732D0">
      <w:pPr>
        <w:pStyle w:val="Heading4"/>
        <w:rPr>
          <w:rFonts w:ascii="Times New Roman" w:hAnsi="Times New Roman" w:cs="Times New Roman"/>
          <w:sz w:val="28"/>
          <w:szCs w:val="28"/>
        </w:rPr>
      </w:pPr>
      <w:r w:rsidRPr="006732D0">
        <w:rPr>
          <w:rFonts w:ascii="Times New Roman" w:hAnsi="Times New Roman" w:cs="Times New Roman"/>
          <w:sz w:val="28"/>
          <w:szCs w:val="28"/>
        </w:rPr>
        <w:t>Mark for death</w:t>
      </w:r>
    </w:p>
    <w:p w14:paraId="4668506A" w14:textId="77777777" w:rsidR="006732D0" w:rsidRPr="00DF5395" w:rsidRDefault="006732D0" w:rsidP="006732D0">
      <w:pPr>
        <w:pStyle w:val="NormalWeb"/>
        <w:rPr>
          <w:sz w:val="20"/>
          <w:szCs w:val="20"/>
        </w:rPr>
      </w:pPr>
      <w:r w:rsidRPr="00DF5395">
        <w:rPr>
          <w:sz w:val="20"/>
          <w:szCs w:val="20"/>
        </w:rPr>
        <w:t>Starting at 11th level, when you cast hunters mark or move your hunters mark onto a new creature your companion can immediately make an attack against that creature (no action required).</w:t>
      </w:r>
    </w:p>
    <w:p w14:paraId="2AE1CD06" w14:textId="77777777" w:rsidR="006732D0" w:rsidRPr="00DF5395" w:rsidRDefault="006732D0" w:rsidP="006732D0">
      <w:pPr>
        <w:pStyle w:val="NormalWeb"/>
        <w:rPr>
          <w:sz w:val="20"/>
          <w:szCs w:val="20"/>
        </w:rPr>
      </w:pPr>
      <w:r w:rsidRPr="00DF5395">
        <w:rPr>
          <w:sz w:val="20"/>
          <w:szCs w:val="20"/>
        </w:rPr>
        <w:t>Your companion gains all the bonuses and damage provided by your Hunter’s Mark spell.</w:t>
      </w:r>
    </w:p>
    <w:p w14:paraId="25203C7D" w14:textId="77777777" w:rsidR="00FD1817" w:rsidRPr="00DF5395" w:rsidRDefault="00FD1817" w:rsidP="00BA4C32">
      <w:pPr>
        <w:pStyle w:val="NormalWeb"/>
        <w:rPr>
          <w:sz w:val="20"/>
          <w:szCs w:val="20"/>
        </w:rPr>
      </w:pPr>
    </w:p>
    <w:p w14:paraId="539588E8" w14:textId="77777777" w:rsidR="00D1447D" w:rsidRPr="00DF5395" w:rsidRDefault="00D1447D">
      <w:pPr>
        <w:spacing w:line="240" w:lineRule="auto"/>
        <w:rPr>
          <w:rFonts w:ascii="Times New Roman" w:eastAsia="Times New Roman" w:hAnsi="Times New Roman" w:cs="Times New Roman"/>
          <w:bCs w:val="0"/>
          <w:w w:val="100"/>
          <w:sz w:val="20"/>
        </w:rPr>
      </w:pPr>
      <w:r w:rsidRPr="00DF5395">
        <w:rPr>
          <w:rFonts w:ascii="Times New Roman" w:hAnsi="Times New Roman" w:cs="Times New Roman"/>
          <w:sz w:val="20"/>
        </w:rPr>
        <w:br w:type="page"/>
      </w:r>
    </w:p>
    <w:p w14:paraId="4FB5A11F" w14:textId="7A6B0F0F" w:rsidR="00D1447D" w:rsidRPr="006732D0" w:rsidRDefault="00D1447D" w:rsidP="006732D0">
      <w:pPr>
        <w:rPr>
          <w:sz w:val="28"/>
          <w:szCs w:val="28"/>
        </w:rPr>
      </w:pPr>
      <w:r w:rsidRPr="006732D0">
        <w:rPr>
          <w:sz w:val="28"/>
          <w:szCs w:val="28"/>
        </w:rPr>
        <w:lastRenderedPageBreak/>
        <w:t>Beast Bond</w:t>
      </w:r>
    </w:p>
    <w:p w14:paraId="372CD8C0" w14:textId="2737B6E5" w:rsidR="00D1447D" w:rsidRPr="00DF5395" w:rsidRDefault="00D1447D" w:rsidP="00D1447D">
      <w:pPr>
        <w:pStyle w:val="NormalWeb"/>
        <w:rPr>
          <w:sz w:val="20"/>
          <w:szCs w:val="20"/>
        </w:rPr>
      </w:pPr>
      <w:r w:rsidRPr="00DF5395">
        <w:rPr>
          <w:sz w:val="20"/>
          <w:szCs w:val="20"/>
        </w:rPr>
        <w:t>Starting at 3rd level, your companion takes the form of a beast creature and gains the following:</w:t>
      </w:r>
    </w:p>
    <w:p w14:paraId="5FDD3416" w14:textId="537886D2" w:rsidR="00D1447D" w:rsidRPr="00DF5395" w:rsidRDefault="00D1447D" w:rsidP="00D1447D">
      <w:pPr>
        <w:pStyle w:val="ListParagraph"/>
        <w:numPr>
          <w:ilvl w:val="0"/>
          <w:numId w:val="69"/>
        </w:numPr>
        <w:rPr>
          <w:rFonts w:ascii="Times New Roman" w:hAnsi="Times New Roman" w:cs="Times New Roman"/>
          <w:sz w:val="20"/>
        </w:rPr>
      </w:pPr>
      <w:r w:rsidRPr="00DF5395">
        <w:rPr>
          <w:rFonts w:ascii="Times New Roman" w:hAnsi="Times New Roman" w:cs="Times New Roman"/>
          <w:sz w:val="20"/>
        </w:rPr>
        <w:t xml:space="preserve">Your Companion Has proficiency in Athletics and Survival Skills </w:t>
      </w:r>
    </w:p>
    <w:p w14:paraId="7589F7AF" w14:textId="7F79FA5B" w:rsidR="00D1447D" w:rsidRPr="00DF5395" w:rsidRDefault="00D1447D" w:rsidP="00D1447D">
      <w:pPr>
        <w:pStyle w:val="ListParagraph"/>
        <w:numPr>
          <w:ilvl w:val="0"/>
          <w:numId w:val="69"/>
        </w:numPr>
        <w:rPr>
          <w:rFonts w:ascii="Times New Roman" w:hAnsi="Times New Roman" w:cs="Times New Roman"/>
          <w:sz w:val="20"/>
        </w:rPr>
      </w:pPr>
      <w:r w:rsidRPr="00DF5395">
        <w:rPr>
          <w:rFonts w:ascii="Times New Roman" w:hAnsi="Times New Roman" w:cs="Times New Roman"/>
          <w:sz w:val="20"/>
        </w:rPr>
        <w:t xml:space="preserve">Your </w:t>
      </w:r>
      <w:proofErr w:type="gramStart"/>
      <w:r w:rsidRPr="00DF5395">
        <w:rPr>
          <w:rFonts w:ascii="Times New Roman" w:hAnsi="Times New Roman" w:cs="Times New Roman"/>
          <w:sz w:val="20"/>
        </w:rPr>
        <w:t>companions</w:t>
      </w:r>
      <w:proofErr w:type="gramEnd"/>
      <w:r w:rsidRPr="00DF5395">
        <w:rPr>
          <w:rFonts w:ascii="Times New Roman" w:hAnsi="Times New Roman" w:cs="Times New Roman"/>
          <w:sz w:val="20"/>
        </w:rPr>
        <w:t xml:space="preserve"> senses: No additional Senses </w:t>
      </w:r>
    </w:p>
    <w:p w14:paraId="3F1A54E5" w14:textId="79AA0A89" w:rsidR="00D1447D" w:rsidRPr="00DF5395" w:rsidRDefault="00D1447D" w:rsidP="0003102F">
      <w:pPr>
        <w:pStyle w:val="ListParagraph"/>
        <w:numPr>
          <w:ilvl w:val="0"/>
          <w:numId w:val="69"/>
        </w:numPr>
        <w:rPr>
          <w:rFonts w:ascii="Times New Roman" w:hAnsi="Times New Roman" w:cs="Times New Roman"/>
          <w:sz w:val="20"/>
        </w:rPr>
      </w:pPr>
      <w:r w:rsidRPr="00DF5395">
        <w:rPr>
          <w:rFonts w:ascii="Times New Roman" w:hAnsi="Times New Roman" w:cs="Times New Roman"/>
          <w:sz w:val="20"/>
        </w:rPr>
        <w:t xml:space="preserve">Bond Language: Your companion understands </w:t>
      </w:r>
      <w:r w:rsidR="009A1547" w:rsidRPr="00DF5395">
        <w:rPr>
          <w:rFonts w:ascii="Times New Roman" w:hAnsi="Times New Roman" w:cs="Times New Roman"/>
          <w:sz w:val="20"/>
        </w:rPr>
        <w:t>one language you speak</w:t>
      </w:r>
      <w:r w:rsidRPr="00DF5395">
        <w:rPr>
          <w:rFonts w:ascii="Times New Roman" w:hAnsi="Times New Roman" w:cs="Times New Roman"/>
          <w:sz w:val="20"/>
        </w:rPr>
        <w:t>.</w:t>
      </w:r>
    </w:p>
    <w:p w14:paraId="5CFF3128" w14:textId="0011FB3D" w:rsidR="00D1447D" w:rsidRPr="00DF5395" w:rsidRDefault="00D1447D" w:rsidP="00D1447D">
      <w:pPr>
        <w:pStyle w:val="ListParagraph"/>
        <w:numPr>
          <w:ilvl w:val="0"/>
          <w:numId w:val="69"/>
        </w:numPr>
        <w:rPr>
          <w:rFonts w:ascii="Times New Roman" w:hAnsi="Times New Roman" w:cs="Times New Roman"/>
          <w:sz w:val="20"/>
        </w:rPr>
      </w:pPr>
      <w:r w:rsidRPr="00DF5395">
        <w:rPr>
          <w:rFonts w:ascii="Times New Roman" w:hAnsi="Times New Roman" w:cs="Times New Roman"/>
          <w:sz w:val="20"/>
          <w:u w:val="single"/>
        </w:rPr>
        <w:t>Adrenaline Burst</w:t>
      </w:r>
      <w:r w:rsidRPr="00DF5395">
        <w:rPr>
          <w:rFonts w:ascii="Times New Roman" w:hAnsi="Times New Roman" w:cs="Times New Roman"/>
          <w:sz w:val="20"/>
        </w:rPr>
        <w:t xml:space="preserve">: </w:t>
      </w:r>
      <w:r w:rsidR="005D7CC5" w:rsidRPr="00DF5395">
        <w:rPr>
          <w:rFonts w:ascii="Times New Roman" w:hAnsi="Times New Roman" w:cs="Times New Roman"/>
          <w:sz w:val="20"/>
        </w:rPr>
        <w:t xml:space="preserve">Once per short or long rest during your turn, your companion can take an additional action. </w:t>
      </w:r>
    </w:p>
    <w:p w14:paraId="083C9E21" w14:textId="77777777" w:rsidR="00D1447D" w:rsidRPr="00DF5395" w:rsidRDefault="00D1447D" w:rsidP="00D1447D">
      <w:pPr>
        <w:rPr>
          <w:rFonts w:ascii="Times New Roman" w:hAnsi="Times New Roman" w:cs="Times New Roman"/>
          <w:sz w:val="20"/>
        </w:rPr>
      </w:pPr>
    </w:p>
    <w:p w14:paraId="4F16F037" w14:textId="58A03A2B" w:rsidR="00D1447D" w:rsidRPr="00DF5395" w:rsidRDefault="00D65780" w:rsidP="00D1447D">
      <w:pPr>
        <w:pStyle w:val="Heading4"/>
        <w:rPr>
          <w:rFonts w:ascii="Times New Roman" w:hAnsi="Times New Roman" w:cs="Times New Roman"/>
          <w:sz w:val="20"/>
          <w:szCs w:val="20"/>
        </w:rPr>
      </w:pPr>
      <w:r w:rsidRPr="00DF5395">
        <w:rPr>
          <w:rFonts w:ascii="Times New Roman" w:hAnsi="Times New Roman" w:cs="Times New Roman"/>
          <w:sz w:val="20"/>
          <w:szCs w:val="20"/>
        </w:rPr>
        <w:t>Primal</w:t>
      </w:r>
      <w:r w:rsidR="00D1447D" w:rsidRPr="00DF5395">
        <w:rPr>
          <w:rFonts w:ascii="Times New Roman" w:hAnsi="Times New Roman" w:cs="Times New Roman"/>
          <w:sz w:val="20"/>
          <w:szCs w:val="20"/>
        </w:rPr>
        <w:t xml:space="preserve"> bond</w:t>
      </w:r>
    </w:p>
    <w:p w14:paraId="4DE166C4" w14:textId="77777777" w:rsidR="004E1722" w:rsidRPr="00DF5395" w:rsidRDefault="00D1447D" w:rsidP="00D1447D">
      <w:pPr>
        <w:pStyle w:val="NormalWeb"/>
        <w:rPr>
          <w:sz w:val="20"/>
          <w:szCs w:val="20"/>
        </w:rPr>
      </w:pPr>
      <w:r w:rsidRPr="00DF5395">
        <w:rPr>
          <w:sz w:val="20"/>
          <w:szCs w:val="20"/>
        </w:rPr>
        <w:t xml:space="preserve">Starting at 7th level, </w:t>
      </w:r>
      <w:r w:rsidR="00BC775D" w:rsidRPr="00DF5395">
        <w:rPr>
          <w:sz w:val="20"/>
          <w:szCs w:val="20"/>
        </w:rPr>
        <w:t xml:space="preserve">you can see everything your companion sees, and your companion can see everything you can see as long as you are within 150 feet of each other. </w:t>
      </w:r>
    </w:p>
    <w:p w14:paraId="6BD17DD7" w14:textId="108B3988" w:rsidR="00BC775D" w:rsidRPr="00DF5395" w:rsidRDefault="00BC775D" w:rsidP="00BC775D">
      <w:pPr>
        <w:pStyle w:val="Heading4"/>
        <w:rPr>
          <w:rFonts w:ascii="Times New Roman" w:hAnsi="Times New Roman" w:cs="Times New Roman"/>
          <w:sz w:val="20"/>
          <w:szCs w:val="20"/>
        </w:rPr>
      </w:pPr>
      <w:r w:rsidRPr="00DF5395">
        <w:rPr>
          <w:rFonts w:ascii="Times New Roman" w:hAnsi="Times New Roman" w:cs="Times New Roman"/>
          <w:sz w:val="20"/>
          <w:szCs w:val="20"/>
        </w:rPr>
        <w:t>Bestial Resilience</w:t>
      </w:r>
    </w:p>
    <w:p w14:paraId="1F7C165C" w14:textId="51DCFE83" w:rsidR="00BC775D" w:rsidRPr="00DF5395" w:rsidRDefault="00BC775D" w:rsidP="00BC775D">
      <w:pPr>
        <w:pStyle w:val="NormalWeb"/>
        <w:rPr>
          <w:sz w:val="20"/>
          <w:szCs w:val="20"/>
        </w:rPr>
      </w:pPr>
      <w:r w:rsidRPr="00DF5395">
        <w:rPr>
          <w:sz w:val="20"/>
          <w:szCs w:val="20"/>
        </w:rPr>
        <w:t xml:space="preserve">Starting at 15th level your companion has gained an unnatural hardiness as part of the bond it’s made with you and its </w:t>
      </w:r>
      <w:proofErr w:type="gramStart"/>
      <w:r w:rsidRPr="00DF5395">
        <w:rPr>
          <w:sz w:val="20"/>
          <w:szCs w:val="20"/>
        </w:rPr>
        <w:t>sense's</w:t>
      </w:r>
      <w:proofErr w:type="gramEnd"/>
      <w:r w:rsidRPr="00DF5395">
        <w:rPr>
          <w:sz w:val="20"/>
          <w:szCs w:val="20"/>
        </w:rPr>
        <w:t xml:space="preserve"> for danger are better than ever. </w:t>
      </w:r>
    </w:p>
    <w:p w14:paraId="76727C05" w14:textId="77777777" w:rsidR="00BC775D" w:rsidRPr="00DF5395" w:rsidRDefault="00BC775D" w:rsidP="00BC775D">
      <w:pPr>
        <w:pStyle w:val="NormalWeb"/>
        <w:rPr>
          <w:sz w:val="20"/>
          <w:szCs w:val="20"/>
        </w:rPr>
      </w:pPr>
      <w:r w:rsidRPr="00DF5395">
        <w:rPr>
          <w:sz w:val="20"/>
          <w:szCs w:val="20"/>
        </w:rPr>
        <w:t>Your Companion has resistance to bludgeoning, piercing, and slashing damage.</w:t>
      </w:r>
    </w:p>
    <w:p w14:paraId="210CB94A" w14:textId="68F4885D" w:rsidR="004E1722" w:rsidRDefault="00BC775D" w:rsidP="00BC775D">
      <w:pPr>
        <w:pStyle w:val="NormalWeb"/>
        <w:rPr>
          <w:sz w:val="20"/>
          <w:szCs w:val="20"/>
        </w:rPr>
      </w:pPr>
      <w:r w:rsidRPr="00DF5395">
        <w:rPr>
          <w:sz w:val="20"/>
          <w:szCs w:val="20"/>
        </w:rPr>
        <w:t>Your companion has advantage on Dexterity saving throws against effects that your companion can see, such as traps and spells. To gain this benefit, your companion can’t be blinded, deafened, or incapacitated.</w:t>
      </w:r>
    </w:p>
    <w:p w14:paraId="625020D6" w14:textId="77777777" w:rsidR="006732D0" w:rsidRDefault="006732D0" w:rsidP="00BC775D">
      <w:pPr>
        <w:pStyle w:val="NormalWeb"/>
        <w:rPr>
          <w:sz w:val="20"/>
          <w:szCs w:val="20"/>
        </w:rPr>
      </w:pPr>
    </w:p>
    <w:p w14:paraId="5F2A35ED" w14:textId="77777777" w:rsidR="006732D0" w:rsidRDefault="006732D0" w:rsidP="00BC775D">
      <w:pPr>
        <w:pStyle w:val="NormalWeb"/>
        <w:rPr>
          <w:sz w:val="20"/>
          <w:szCs w:val="20"/>
        </w:rPr>
      </w:pPr>
    </w:p>
    <w:p w14:paraId="197B64D5" w14:textId="77777777" w:rsidR="006732D0" w:rsidRPr="00DF5395" w:rsidRDefault="006732D0" w:rsidP="00BC775D">
      <w:pPr>
        <w:pStyle w:val="NormalWeb"/>
        <w:rPr>
          <w:sz w:val="20"/>
          <w:szCs w:val="20"/>
        </w:rPr>
      </w:pPr>
    </w:p>
    <w:p w14:paraId="48B876C3" w14:textId="77777777" w:rsidR="009A1547" w:rsidRPr="00DF5395" w:rsidRDefault="009A1547" w:rsidP="00BC775D">
      <w:pPr>
        <w:pStyle w:val="NormalWeb"/>
        <w:rPr>
          <w:sz w:val="20"/>
          <w:szCs w:val="20"/>
        </w:rPr>
      </w:pPr>
    </w:p>
    <w:p w14:paraId="0B4486EB" w14:textId="77777777" w:rsidR="009A1547" w:rsidRPr="00DF5395" w:rsidRDefault="009A1547" w:rsidP="00BC775D">
      <w:pPr>
        <w:pStyle w:val="NormalWeb"/>
        <w:rPr>
          <w:sz w:val="20"/>
          <w:szCs w:val="20"/>
        </w:rPr>
      </w:pPr>
    </w:p>
    <w:p w14:paraId="0445B4E7" w14:textId="77777777" w:rsidR="009A1547" w:rsidRPr="00DF5395" w:rsidRDefault="009A1547" w:rsidP="00BC775D">
      <w:pPr>
        <w:pStyle w:val="NormalWeb"/>
        <w:rPr>
          <w:sz w:val="20"/>
          <w:szCs w:val="20"/>
        </w:rPr>
      </w:pPr>
    </w:p>
    <w:p w14:paraId="1C52C7FD" w14:textId="77777777" w:rsidR="009A1547" w:rsidRPr="00DF5395" w:rsidRDefault="009A1547" w:rsidP="00BC775D">
      <w:pPr>
        <w:pStyle w:val="NormalWeb"/>
        <w:rPr>
          <w:sz w:val="20"/>
          <w:szCs w:val="20"/>
        </w:rPr>
      </w:pPr>
    </w:p>
    <w:p w14:paraId="55569CE0" w14:textId="77777777" w:rsidR="009A1547" w:rsidRDefault="009A1547" w:rsidP="00BC775D">
      <w:pPr>
        <w:pStyle w:val="NormalWeb"/>
        <w:rPr>
          <w:sz w:val="20"/>
          <w:szCs w:val="20"/>
        </w:rPr>
      </w:pPr>
    </w:p>
    <w:p w14:paraId="1F74061A" w14:textId="77777777" w:rsidR="006732D0" w:rsidRPr="00DF5395" w:rsidRDefault="006732D0" w:rsidP="00BC775D">
      <w:pPr>
        <w:pStyle w:val="NormalWeb"/>
        <w:rPr>
          <w:sz w:val="20"/>
          <w:szCs w:val="20"/>
        </w:rPr>
      </w:pPr>
    </w:p>
    <w:p w14:paraId="3657EB3C" w14:textId="77777777" w:rsidR="009A1547" w:rsidRPr="00DF5395" w:rsidRDefault="009A1547" w:rsidP="00BC775D">
      <w:pPr>
        <w:pStyle w:val="NormalWeb"/>
        <w:rPr>
          <w:sz w:val="20"/>
          <w:szCs w:val="20"/>
        </w:rPr>
      </w:pPr>
    </w:p>
    <w:p w14:paraId="009BA72F" w14:textId="54C8A64E" w:rsidR="00FD1817" w:rsidRPr="006732D0" w:rsidRDefault="009A1547" w:rsidP="006732D0">
      <w:pPr>
        <w:rPr>
          <w:b/>
          <w:bCs w:val="0"/>
          <w:sz w:val="28"/>
          <w:szCs w:val="28"/>
        </w:rPr>
      </w:pPr>
      <w:r w:rsidRPr="006732D0">
        <w:rPr>
          <w:b/>
          <w:bCs w:val="0"/>
          <w:sz w:val="28"/>
          <w:szCs w:val="28"/>
        </w:rPr>
        <w:t>Fey</w:t>
      </w:r>
      <w:r w:rsidR="00FD1817" w:rsidRPr="006732D0">
        <w:rPr>
          <w:b/>
          <w:bCs w:val="0"/>
          <w:sz w:val="28"/>
          <w:szCs w:val="28"/>
        </w:rPr>
        <w:t xml:space="preserve"> Bond</w:t>
      </w:r>
    </w:p>
    <w:p w14:paraId="6E695697" w14:textId="77777777" w:rsidR="00FD1817" w:rsidRPr="00DF5395" w:rsidRDefault="00FD1817" w:rsidP="00FD1817">
      <w:pPr>
        <w:pStyle w:val="NormalWeb"/>
        <w:rPr>
          <w:sz w:val="20"/>
          <w:szCs w:val="20"/>
        </w:rPr>
      </w:pPr>
      <w:r w:rsidRPr="00DF5395">
        <w:rPr>
          <w:sz w:val="20"/>
          <w:szCs w:val="20"/>
        </w:rPr>
        <w:t>Starting at 3rd level, your companion takes the form of a beast creature and gains the following:</w:t>
      </w:r>
    </w:p>
    <w:p w14:paraId="5A2BD89D" w14:textId="1F8B95A3" w:rsidR="00FD1817" w:rsidRPr="00DF5395" w:rsidRDefault="00FD1817" w:rsidP="00FD1817">
      <w:pPr>
        <w:pStyle w:val="ListParagraph"/>
        <w:numPr>
          <w:ilvl w:val="0"/>
          <w:numId w:val="69"/>
        </w:numPr>
        <w:rPr>
          <w:rFonts w:ascii="Times New Roman" w:hAnsi="Times New Roman" w:cs="Times New Roman"/>
          <w:sz w:val="20"/>
        </w:rPr>
      </w:pPr>
      <w:r w:rsidRPr="00DF5395">
        <w:rPr>
          <w:rFonts w:ascii="Times New Roman" w:hAnsi="Times New Roman" w:cs="Times New Roman"/>
          <w:sz w:val="20"/>
        </w:rPr>
        <w:t xml:space="preserve">Your Companion Has proficiency in </w:t>
      </w:r>
      <w:r w:rsidR="009A1547" w:rsidRPr="00DF5395">
        <w:rPr>
          <w:rFonts w:ascii="Times New Roman" w:hAnsi="Times New Roman" w:cs="Times New Roman"/>
          <w:sz w:val="20"/>
        </w:rPr>
        <w:t>Nature and Stealth</w:t>
      </w:r>
      <w:r w:rsidRPr="00DF5395">
        <w:rPr>
          <w:rFonts w:ascii="Times New Roman" w:hAnsi="Times New Roman" w:cs="Times New Roman"/>
          <w:sz w:val="20"/>
        </w:rPr>
        <w:t xml:space="preserve"> Skills </w:t>
      </w:r>
    </w:p>
    <w:p w14:paraId="5F21EADB" w14:textId="77777777" w:rsidR="00FD1817" w:rsidRPr="00DF5395" w:rsidRDefault="00FD1817" w:rsidP="00FD1817">
      <w:pPr>
        <w:pStyle w:val="ListParagraph"/>
        <w:numPr>
          <w:ilvl w:val="0"/>
          <w:numId w:val="69"/>
        </w:numPr>
        <w:rPr>
          <w:rFonts w:ascii="Times New Roman" w:hAnsi="Times New Roman" w:cs="Times New Roman"/>
          <w:sz w:val="20"/>
        </w:rPr>
      </w:pPr>
      <w:r w:rsidRPr="00DF5395">
        <w:rPr>
          <w:rFonts w:ascii="Times New Roman" w:hAnsi="Times New Roman" w:cs="Times New Roman"/>
          <w:sz w:val="20"/>
        </w:rPr>
        <w:t xml:space="preserve">Your </w:t>
      </w:r>
      <w:proofErr w:type="gramStart"/>
      <w:r w:rsidRPr="00DF5395">
        <w:rPr>
          <w:rFonts w:ascii="Times New Roman" w:hAnsi="Times New Roman" w:cs="Times New Roman"/>
          <w:sz w:val="20"/>
        </w:rPr>
        <w:t>companions</w:t>
      </w:r>
      <w:proofErr w:type="gramEnd"/>
      <w:r w:rsidRPr="00DF5395">
        <w:rPr>
          <w:rFonts w:ascii="Times New Roman" w:hAnsi="Times New Roman" w:cs="Times New Roman"/>
          <w:sz w:val="20"/>
        </w:rPr>
        <w:t xml:space="preserve"> senses: No additional Senses </w:t>
      </w:r>
    </w:p>
    <w:p w14:paraId="7E5BEE46" w14:textId="77777777" w:rsidR="009A1547" w:rsidRPr="00DF5395" w:rsidRDefault="00FD1817" w:rsidP="009A1547">
      <w:pPr>
        <w:pStyle w:val="ListParagraph"/>
        <w:numPr>
          <w:ilvl w:val="0"/>
          <w:numId w:val="69"/>
        </w:numPr>
        <w:rPr>
          <w:rFonts w:ascii="Times New Roman" w:hAnsi="Times New Roman" w:cs="Times New Roman"/>
          <w:sz w:val="20"/>
        </w:rPr>
      </w:pPr>
      <w:r w:rsidRPr="00DF5395">
        <w:rPr>
          <w:rFonts w:ascii="Times New Roman" w:hAnsi="Times New Roman" w:cs="Times New Roman"/>
          <w:sz w:val="20"/>
        </w:rPr>
        <w:t xml:space="preserve">Bond Language: Your companion understands </w:t>
      </w:r>
      <w:r w:rsidR="009A1547" w:rsidRPr="00DF5395">
        <w:rPr>
          <w:rFonts w:ascii="Times New Roman" w:hAnsi="Times New Roman" w:cs="Times New Roman"/>
          <w:sz w:val="20"/>
        </w:rPr>
        <w:t>Sylvan</w:t>
      </w:r>
      <w:r w:rsidRPr="00DF5395">
        <w:rPr>
          <w:rFonts w:ascii="Times New Roman" w:hAnsi="Times New Roman" w:cs="Times New Roman"/>
          <w:sz w:val="20"/>
        </w:rPr>
        <w:t>.</w:t>
      </w:r>
      <w:r w:rsidR="009A1547" w:rsidRPr="00DF5395">
        <w:rPr>
          <w:rFonts w:ascii="Times New Roman" w:hAnsi="Times New Roman" w:cs="Times New Roman"/>
          <w:sz w:val="20"/>
        </w:rPr>
        <w:t xml:space="preserve"> You gain proficiency in the sylvan language.</w:t>
      </w:r>
    </w:p>
    <w:p w14:paraId="1A627A12" w14:textId="28BC6F9C" w:rsidR="009A1547" w:rsidRPr="00DF5395" w:rsidRDefault="009A1547" w:rsidP="0045173E">
      <w:pPr>
        <w:pStyle w:val="ListParagraph"/>
        <w:numPr>
          <w:ilvl w:val="0"/>
          <w:numId w:val="69"/>
        </w:numPr>
        <w:rPr>
          <w:rFonts w:ascii="Times New Roman" w:hAnsi="Times New Roman" w:cs="Times New Roman"/>
          <w:sz w:val="20"/>
        </w:rPr>
      </w:pPr>
      <w:r w:rsidRPr="00DF5395">
        <w:rPr>
          <w:rFonts w:ascii="Times New Roman" w:hAnsi="Times New Roman" w:cs="Times New Roman"/>
          <w:sz w:val="20"/>
          <w:u w:val="single"/>
        </w:rPr>
        <w:t>Fey trickery</w:t>
      </w:r>
      <w:r w:rsidR="00FD1817" w:rsidRPr="00DF5395">
        <w:rPr>
          <w:rFonts w:ascii="Times New Roman" w:hAnsi="Times New Roman" w:cs="Times New Roman"/>
          <w:sz w:val="20"/>
        </w:rPr>
        <w:t xml:space="preserve">: </w:t>
      </w:r>
      <w:r w:rsidRPr="00DF5395">
        <w:rPr>
          <w:rFonts w:ascii="Times New Roman" w:hAnsi="Times New Roman" w:cs="Times New Roman"/>
          <w:sz w:val="20"/>
        </w:rPr>
        <w:t>As a bonus action your companion may perform the hide action. In addition, you and your companion can attempt to hide even when you are only lightly obscured by foliage, heavy rain, falling snow, mist, and other natural phenomena.</w:t>
      </w:r>
    </w:p>
    <w:p w14:paraId="15A87A83" w14:textId="4EF1B4A4" w:rsidR="00FD1817" w:rsidRPr="00DF5395" w:rsidRDefault="00FD1817" w:rsidP="009A1547">
      <w:pPr>
        <w:ind w:left="360"/>
        <w:rPr>
          <w:rFonts w:ascii="Times New Roman" w:hAnsi="Times New Roman" w:cs="Times New Roman"/>
          <w:sz w:val="20"/>
        </w:rPr>
      </w:pPr>
    </w:p>
    <w:p w14:paraId="0F48F091" w14:textId="77777777" w:rsidR="009A1547" w:rsidRPr="00DF5395" w:rsidRDefault="009A1547" w:rsidP="009A1547">
      <w:pPr>
        <w:pStyle w:val="Heading4"/>
        <w:rPr>
          <w:rFonts w:ascii="Times New Roman" w:hAnsi="Times New Roman" w:cs="Times New Roman"/>
          <w:sz w:val="20"/>
          <w:szCs w:val="20"/>
        </w:rPr>
      </w:pPr>
      <w:r w:rsidRPr="00DF5395">
        <w:rPr>
          <w:rFonts w:ascii="Times New Roman" w:hAnsi="Times New Roman" w:cs="Times New Roman"/>
          <w:sz w:val="20"/>
          <w:szCs w:val="20"/>
        </w:rPr>
        <w:t>Arcane bond</w:t>
      </w:r>
    </w:p>
    <w:p w14:paraId="4072CDAB" w14:textId="7C37B185" w:rsidR="009A1547" w:rsidRPr="00DF5395" w:rsidRDefault="009A1547" w:rsidP="009A1547">
      <w:pPr>
        <w:pStyle w:val="NormalWeb"/>
        <w:rPr>
          <w:sz w:val="20"/>
          <w:szCs w:val="20"/>
        </w:rPr>
      </w:pPr>
      <w:r w:rsidRPr="00DF5395">
        <w:rPr>
          <w:sz w:val="20"/>
          <w:szCs w:val="20"/>
        </w:rPr>
        <w:t>Starting at 7th level, when you cast a spell, your companion can deliver that spell as if it had cast the spell. Your companion must be within 100ft of you. (It uses your modifiers and spell save dc’s, if the spell has concentration, you must still concentrate on the spell.)</w:t>
      </w:r>
    </w:p>
    <w:p w14:paraId="5BF6DCA2" w14:textId="713C286C" w:rsidR="009A1547" w:rsidRPr="00DF5395" w:rsidRDefault="009A1547" w:rsidP="009A1547">
      <w:pPr>
        <w:pStyle w:val="Heading4"/>
        <w:rPr>
          <w:rFonts w:ascii="Times New Roman" w:hAnsi="Times New Roman" w:cs="Times New Roman"/>
          <w:sz w:val="20"/>
          <w:szCs w:val="20"/>
        </w:rPr>
      </w:pPr>
      <w:r w:rsidRPr="00DF5395">
        <w:rPr>
          <w:rFonts w:ascii="Times New Roman" w:hAnsi="Times New Roman" w:cs="Times New Roman"/>
          <w:sz w:val="20"/>
          <w:szCs w:val="20"/>
        </w:rPr>
        <w:t>Fey tricks</w:t>
      </w:r>
    </w:p>
    <w:p w14:paraId="341F7A7A" w14:textId="77777777" w:rsidR="009A1547" w:rsidRPr="00DF5395" w:rsidRDefault="009A1547" w:rsidP="009A1547">
      <w:pPr>
        <w:pStyle w:val="NormalWeb"/>
        <w:rPr>
          <w:sz w:val="20"/>
          <w:szCs w:val="20"/>
        </w:rPr>
      </w:pPr>
      <w:r w:rsidRPr="00DF5395">
        <w:rPr>
          <w:sz w:val="20"/>
          <w:szCs w:val="20"/>
        </w:rPr>
        <w:t xml:space="preserve">At 15th level your companion becomes a master of their innate fey magics. It learns the following spells each of which it can cast only once per long rest using your wisdom modifier as its spellcasting modifier. </w:t>
      </w:r>
    </w:p>
    <w:p w14:paraId="4026374A" w14:textId="1F63E4A2" w:rsidR="009A1547" w:rsidRPr="00DF5395" w:rsidRDefault="009A1547" w:rsidP="009A1547">
      <w:pPr>
        <w:pStyle w:val="NormalWeb"/>
        <w:rPr>
          <w:sz w:val="20"/>
          <w:szCs w:val="20"/>
        </w:rPr>
      </w:pPr>
      <w:r w:rsidRPr="00DF5395">
        <w:rPr>
          <w:sz w:val="20"/>
          <w:szCs w:val="20"/>
        </w:rPr>
        <w:t>Your companion learns: Disguise self, Phantasmal Force, Enemies Abound, and Greater Invisibility which it can cast without expending a spell slot or needing somatic material, or verbal components. If your companion casts any of these spells on itself, if you are within 30 feet of it when it cast the spell you may gain the benefits of that spell altering it to better suit yourself.</w:t>
      </w:r>
      <w:r w:rsidR="00194D59" w:rsidRPr="00DF5395">
        <w:rPr>
          <w:sz w:val="20"/>
          <w:szCs w:val="20"/>
        </w:rPr>
        <w:t xml:space="preserve"> (All spells cast are at its lowest levels)</w:t>
      </w:r>
    </w:p>
    <w:p w14:paraId="43A1A14B" w14:textId="421C4BDF" w:rsidR="006732D0" w:rsidRDefault="009A1547" w:rsidP="009A1547">
      <w:pPr>
        <w:pStyle w:val="NormalWeb"/>
        <w:rPr>
          <w:sz w:val="20"/>
          <w:szCs w:val="20"/>
        </w:rPr>
      </w:pPr>
      <w:r w:rsidRPr="00DF5395">
        <w:rPr>
          <w:sz w:val="20"/>
          <w:szCs w:val="20"/>
        </w:rPr>
        <w:t>No attack roll can be rolled with advantage when attacking your companion.</w:t>
      </w:r>
    </w:p>
    <w:p w14:paraId="52978187" w14:textId="77777777" w:rsidR="006732D0" w:rsidRDefault="006732D0">
      <w:pPr>
        <w:spacing w:line="240" w:lineRule="auto"/>
        <w:rPr>
          <w:rFonts w:ascii="Times New Roman" w:eastAsia="Times New Roman" w:hAnsi="Times New Roman" w:cs="Times New Roman"/>
          <w:bCs w:val="0"/>
          <w:w w:val="100"/>
          <w:sz w:val="20"/>
        </w:rPr>
      </w:pPr>
      <w:r>
        <w:rPr>
          <w:sz w:val="20"/>
        </w:rPr>
        <w:br w:type="page"/>
      </w:r>
    </w:p>
    <w:p w14:paraId="6C0D21B9" w14:textId="44C17BE7" w:rsidR="009A1547" w:rsidRPr="006732D0" w:rsidRDefault="009A1547" w:rsidP="006732D0">
      <w:pPr>
        <w:rPr>
          <w:b/>
          <w:bCs w:val="0"/>
          <w:sz w:val="28"/>
          <w:szCs w:val="28"/>
        </w:rPr>
      </w:pPr>
      <w:r w:rsidRPr="006732D0">
        <w:rPr>
          <w:b/>
          <w:bCs w:val="0"/>
          <w:sz w:val="28"/>
          <w:szCs w:val="28"/>
        </w:rPr>
        <w:lastRenderedPageBreak/>
        <w:t>Aberration Bond</w:t>
      </w:r>
    </w:p>
    <w:p w14:paraId="4ED3ACE5" w14:textId="77777777" w:rsidR="009A1547" w:rsidRPr="00DF5395" w:rsidRDefault="009A1547" w:rsidP="009A1547">
      <w:pPr>
        <w:pStyle w:val="NormalWeb"/>
        <w:rPr>
          <w:sz w:val="20"/>
          <w:szCs w:val="20"/>
        </w:rPr>
      </w:pPr>
      <w:r w:rsidRPr="00DF5395">
        <w:rPr>
          <w:sz w:val="20"/>
          <w:szCs w:val="20"/>
        </w:rPr>
        <w:t>Starting at 3rd level, your companion takes the form of a beast creature and gains the following:</w:t>
      </w:r>
    </w:p>
    <w:p w14:paraId="299C9C3E" w14:textId="3B5EDEF4" w:rsidR="009A1547" w:rsidRPr="00DF5395" w:rsidRDefault="009A1547" w:rsidP="009A1547">
      <w:pPr>
        <w:pStyle w:val="ListParagraph"/>
        <w:numPr>
          <w:ilvl w:val="0"/>
          <w:numId w:val="69"/>
        </w:numPr>
        <w:rPr>
          <w:rFonts w:ascii="Times New Roman" w:hAnsi="Times New Roman" w:cs="Times New Roman"/>
          <w:sz w:val="20"/>
        </w:rPr>
      </w:pPr>
      <w:r w:rsidRPr="00DF5395">
        <w:rPr>
          <w:rFonts w:ascii="Times New Roman" w:hAnsi="Times New Roman" w:cs="Times New Roman"/>
          <w:sz w:val="20"/>
        </w:rPr>
        <w:t xml:space="preserve">Your Companion Has proficiency in Intimidation Skill </w:t>
      </w:r>
    </w:p>
    <w:p w14:paraId="7822C233" w14:textId="019284BC" w:rsidR="009A1547" w:rsidRPr="00DF5395" w:rsidRDefault="009A1547" w:rsidP="009A1547">
      <w:pPr>
        <w:pStyle w:val="ListParagraph"/>
        <w:numPr>
          <w:ilvl w:val="0"/>
          <w:numId w:val="69"/>
        </w:numPr>
        <w:rPr>
          <w:rFonts w:ascii="Times New Roman" w:hAnsi="Times New Roman" w:cs="Times New Roman"/>
          <w:sz w:val="20"/>
        </w:rPr>
      </w:pPr>
      <w:r w:rsidRPr="00DF5395">
        <w:rPr>
          <w:rFonts w:ascii="Times New Roman" w:hAnsi="Times New Roman" w:cs="Times New Roman"/>
          <w:sz w:val="20"/>
        </w:rPr>
        <w:t xml:space="preserve">Your </w:t>
      </w:r>
      <w:proofErr w:type="gramStart"/>
      <w:r w:rsidRPr="00DF5395">
        <w:rPr>
          <w:rFonts w:ascii="Times New Roman" w:hAnsi="Times New Roman" w:cs="Times New Roman"/>
          <w:sz w:val="20"/>
        </w:rPr>
        <w:t>companions</w:t>
      </w:r>
      <w:proofErr w:type="gramEnd"/>
      <w:r w:rsidRPr="00DF5395">
        <w:rPr>
          <w:rFonts w:ascii="Times New Roman" w:hAnsi="Times New Roman" w:cs="Times New Roman"/>
          <w:sz w:val="20"/>
        </w:rPr>
        <w:t xml:space="preserve"> senses: </w:t>
      </w:r>
      <w:r w:rsidR="00D65780" w:rsidRPr="00DF5395">
        <w:rPr>
          <w:rFonts w:ascii="Times New Roman" w:hAnsi="Times New Roman" w:cs="Times New Roman"/>
          <w:sz w:val="20"/>
        </w:rPr>
        <w:t>Blind sense 10 ft.</w:t>
      </w:r>
    </w:p>
    <w:p w14:paraId="688109E6" w14:textId="33634359" w:rsidR="009A1547" w:rsidRPr="00DF5395" w:rsidRDefault="009A1547" w:rsidP="009A1547">
      <w:pPr>
        <w:pStyle w:val="ListParagraph"/>
        <w:numPr>
          <w:ilvl w:val="0"/>
          <w:numId w:val="69"/>
        </w:numPr>
        <w:rPr>
          <w:rFonts w:ascii="Times New Roman" w:hAnsi="Times New Roman" w:cs="Times New Roman"/>
          <w:sz w:val="20"/>
        </w:rPr>
      </w:pPr>
      <w:r w:rsidRPr="00DF5395">
        <w:rPr>
          <w:rFonts w:ascii="Times New Roman" w:hAnsi="Times New Roman" w:cs="Times New Roman"/>
          <w:sz w:val="20"/>
        </w:rPr>
        <w:t xml:space="preserve">Bond Language: Your companion understands </w:t>
      </w:r>
      <w:r w:rsidR="00D65780" w:rsidRPr="00DF5395">
        <w:rPr>
          <w:rFonts w:ascii="Times New Roman" w:hAnsi="Times New Roman" w:cs="Times New Roman"/>
          <w:sz w:val="20"/>
        </w:rPr>
        <w:t>Deep Speech</w:t>
      </w:r>
      <w:r w:rsidRPr="00DF5395">
        <w:rPr>
          <w:rFonts w:ascii="Times New Roman" w:hAnsi="Times New Roman" w:cs="Times New Roman"/>
          <w:sz w:val="20"/>
        </w:rPr>
        <w:t xml:space="preserve">. You gain proficiency in the </w:t>
      </w:r>
      <w:r w:rsidR="00D65780" w:rsidRPr="00DF5395">
        <w:rPr>
          <w:rFonts w:ascii="Times New Roman" w:hAnsi="Times New Roman" w:cs="Times New Roman"/>
          <w:sz w:val="20"/>
        </w:rPr>
        <w:t>Deep Speech</w:t>
      </w:r>
      <w:r w:rsidRPr="00DF5395">
        <w:rPr>
          <w:rFonts w:ascii="Times New Roman" w:hAnsi="Times New Roman" w:cs="Times New Roman"/>
          <w:sz w:val="20"/>
        </w:rPr>
        <w:t xml:space="preserve"> language.</w:t>
      </w:r>
    </w:p>
    <w:p w14:paraId="77802E06" w14:textId="3D57CE34" w:rsidR="00D65780" w:rsidRPr="00DF5395" w:rsidRDefault="00D65780" w:rsidP="00D65780">
      <w:pPr>
        <w:pStyle w:val="ListParagraph"/>
        <w:numPr>
          <w:ilvl w:val="0"/>
          <w:numId w:val="69"/>
        </w:numPr>
        <w:rPr>
          <w:rFonts w:ascii="Times New Roman" w:hAnsi="Times New Roman" w:cs="Times New Roman"/>
          <w:sz w:val="20"/>
        </w:rPr>
      </w:pPr>
      <w:r w:rsidRPr="00DF5395">
        <w:rPr>
          <w:rFonts w:ascii="Times New Roman" w:hAnsi="Times New Roman" w:cs="Times New Roman"/>
          <w:sz w:val="20"/>
          <w:u w:val="single"/>
        </w:rPr>
        <w:t>Aberrant Guile</w:t>
      </w:r>
      <w:r w:rsidR="009A1547" w:rsidRPr="00DF5395">
        <w:rPr>
          <w:rFonts w:ascii="Times New Roman" w:hAnsi="Times New Roman" w:cs="Times New Roman"/>
          <w:sz w:val="20"/>
        </w:rPr>
        <w:t xml:space="preserve">: </w:t>
      </w:r>
      <w:r w:rsidRPr="00DF5395">
        <w:rPr>
          <w:rFonts w:ascii="Times New Roman" w:hAnsi="Times New Roman" w:cs="Times New Roman"/>
          <w:sz w:val="20"/>
        </w:rPr>
        <w:t xml:space="preserve">Your aberration gains a pool of three d6’s that a Guile dice. Whenever your companion hits with one of its weapons it may spend a guile dice rolling a 1d6 psychic damage and adding its damage to the damage total. Then a creature effected by this dice must make a wisdom saving throw vs your spell </w:t>
      </w:r>
      <w:proofErr w:type="gramStart"/>
      <w:r w:rsidRPr="00DF5395">
        <w:rPr>
          <w:rFonts w:ascii="Times New Roman" w:hAnsi="Times New Roman" w:cs="Times New Roman"/>
          <w:sz w:val="20"/>
        </w:rPr>
        <w:t>save</w:t>
      </w:r>
      <w:proofErr w:type="gramEnd"/>
      <w:r w:rsidRPr="00DF5395">
        <w:rPr>
          <w:rFonts w:ascii="Times New Roman" w:hAnsi="Times New Roman" w:cs="Times New Roman"/>
          <w:sz w:val="20"/>
        </w:rPr>
        <w:t xml:space="preserve"> dc. Upon a failure the creature is afraid of your companion until the end of your </w:t>
      </w:r>
      <w:r w:rsidR="005E7957" w:rsidRPr="00DF5395">
        <w:rPr>
          <w:rFonts w:ascii="Times New Roman" w:hAnsi="Times New Roman" w:cs="Times New Roman"/>
          <w:sz w:val="20"/>
        </w:rPr>
        <w:t>companion’s</w:t>
      </w:r>
      <w:r w:rsidRPr="00DF5395">
        <w:rPr>
          <w:rFonts w:ascii="Times New Roman" w:hAnsi="Times New Roman" w:cs="Times New Roman"/>
          <w:sz w:val="20"/>
        </w:rPr>
        <w:t xml:space="preserve"> next turn.</w:t>
      </w:r>
      <w:r w:rsidRPr="00DF5395">
        <w:rPr>
          <w:rFonts w:ascii="Times New Roman" w:hAnsi="Times New Roman" w:cs="Times New Roman"/>
          <w:sz w:val="20"/>
        </w:rPr>
        <w:br/>
        <w:t xml:space="preserve">This pool of dice </w:t>
      </w:r>
      <w:r w:rsidR="005E7957" w:rsidRPr="00DF5395">
        <w:rPr>
          <w:rFonts w:ascii="Times New Roman" w:hAnsi="Times New Roman" w:cs="Times New Roman"/>
          <w:sz w:val="20"/>
        </w:rPr>
        <w:t>increases</w:t>
      </w:r>
      <w:r w:rsidRPr="00DF5395">
        <w:rPr>
          <w:rFonts w:ascii="Times New Roman" w:hAnsi="Times New Roman" w:cs="Times New Roman"/>
          <w:sz w:val="20"/>
        </w:rPr>
        <w:t xml:space="preserve"> to 4 at 11th level and 5 at 15th level</w:t>
      </w:r>
    </w:p>
    <w:p w14:paraId="1A2093C2" w14:textId="77777777" w:rsidR="00D65780" w:rsidRPr="00DF5395" w:rsidRDefault="00D65780">
      <w:pPr>
        <w:spacing w:line="240" w:lineRule="auto"/>
        <w:rPr>
          <w:rFonts w:ascii="Times New Roman" w:hAnsi="Times New Roman" w:cs="Times New Roman"/>
          <w:sz w:val="20"/>
        </w:rPr>
      </w:pPr>
    </w:p>
    <w:p w14:paraId="6ED12D06" w14:textId="30B89A99" w:rsidR="00D65780" w:rsidRPr="00DF5395" w:rsidRDefault="00D65780" w:rsidP="00D65780">
      <w:pPr>
        <w:pStyle w:val="Heading4"/>
        <w:rPr>
          <w:rFonts w:ascii="Times New Roman" w:hAnsi="Times New Roman" w:cs="Times New Roman"/>
          <w:sz w:val="20"/>
          <w:szCs w:val="20"/>
        </w:rPr>
      </w:pPr>
      <w:r w:rsidRPr="00DF5395">
        <w:rPr>
          <w:rFonts w:ascii="Times New Roman" w:hAnsi="Times New Roman" w:cs="Times New Roman"/>
          <w:sz w:val="20"/>
          <w:szCs w:val="20"/>
        </w:rPr>
        <w:t>Primal bond</w:t>
      </w:r>
    </w:p>
    <w:p w14:paraId="69B93E2E" w14:textId="77777777" w:rsidR="00D65780" w:rsidRPr="00DF5395" w:rsidRDefault="00D65780" w:rsidP="00D65780">
      <w:pPr>
        <w:pStyle w:val="NormalWeb"/>
        <w:rPr>
          <w:sz w:val="20"/>
          <w:szCs w:val="20"/>
        </w:rPr>
      </w:pPr>
      <w:r w:rsidRPr="00DF5395">
        <w:rPr>
          <w:sz w:val="20"/>
          <w:szCs w:val="20"/>
        </w:rPr>
        <w:t xml:space="preserve">Starting at 7th level, you can see everything your companion sees, and your companion can see everything you can see as long as you are within 150 feet of each other. </w:t>
      </w:r>
    </w:p>
    <w:p w14:paraId="2547AC22" w14:textId="0EDF8321" w:rsidR="00194D59" w:rsidRPr="00DF5395" w:rsidRDefault="00194D59" w:rsidP="00194D59">
      <w:pPr>
        <w:pStyle w:val="Heading4"/>
        <w:rPr>
          <w:rFonts w:ascii="Times New Roman" w:hAnsi="Times New Roman" w:cs="Times New Roman"/>
          <w:sz w:val="20"/>
          <w:szCs w:val="20"/>
        </w:rPr>
      </w:pPr>
      <w:r w:rsidRPr="00DF5395">
        <w:rPr>
          <w:rFonts w:ascii="Times New Roman" w:hAnsi="Times New Roman" w:cs="Times New Roman"/>
          <w:sz w:val="20"/>
          <w:szCs w:val="20"/>
        </w:rPr>
        <w:t>Aberrant Treachery</w:t>
      </w:r>
    </w:p>
    <w:p w14:paraId="3CD99E33" w14:textId="77777777" w:rsidR="00194D59" w:rsidRPr="00DF5395" w:rsidRDefault="00194D59" w:rsidP="00194D59">
      <w:pPr>
        <w:pStyle w:val="NormalWeb"/>
        <w:rPr>
          <w:sz w:val="20"/>
          <w:szCs w:val="20"/>
        </w:rPr>
      </w:pPr>
      <w:r w:rsidRPr="00DF5395">
        <w:rPr>
          <w:sz w:val="20"/>
          <w:szCs w:val="20"/>
        </w:rPr>
        <w:t xml:space="preserve">Starting at 15th level, your companion can exploit creatures that are afraid. It gains advantage on all attacks against creatures with the fear condition (regardless of who its afraid of). </w:t>
      </w:r>
    </w:p>
    <w:p w14:paraId="506768F0" w14:textId="61A96D38" w:rsidR="00194D59" w:rsidRPr="00DF5395" w:rsidRDefault="00194D59" w:rsidP="00194D59">
      <w:pPr>
        <w:pStyle w:val="NormalWeb"/>
        <w:rPr>
          <w:sz w:val="20"/>
          <w:szCs w:val="20"/>
        </w:rPr>
      </w:pPr>
      <w:r w:rsidRPr="00DF5395">
        <w:rPr>
          <w:sz w:val="20"/>
          <w:szCs w:val="20"/>
        </w:rPr>
        <w:t>Your companion learns to cast Hold Monster and the fear spell, which it can cast only once per long rest without expending a spell slot or needing somatic, material, or verbal components. (All spells cast are at its lowest levels)</w:t>
      </w:r>
    </w:p>
    <w:p w14:paraId="3398288B" w14:textId="1D1F11D3" w:rsidR="00194D59" w:rsidRPr="00DF5395" w:rsidRDefault="00194D59" w:rsidP="00194D59">
      <w:pPr>
        <w:pStyle w:val="NormalWeb"/>
        <w:rPr>
          <w:sz w:val="20"/>
          <w:szCs w:val="20"/>
        </w:rPr>
      </w:pPr>
      <w:r w:rsidRPr="00DF5395">
        <w:rPr>
          <w:sz w:val="20"/>
          <w:szCs w:val="20"/>
        </w:rPr>
        <w:t>Creatures immune to the fear condition automatically succeed against the hold monster spell when your companion casts it.</w:t>
      </w:r>
    </w:p>
    <w:p w14:paraId="08204901" w14:textId="50C8C3F6" w:rsidR="004E1722" w:rsidRDefault="00194D59" w:rsidP="006732D0">
      <w:pPr>
        <w:pStyle w:val="NormalWeb"/>
        <w:rPr>
          <w:sz w:val="20"/>
          <w:szCs w:val="20"/>
        </w:rPr>
      </w:pPr>
      <w:r w:rsidRPr="00DF5395">
        <w:rPr>
          <w:sz w:val="20"/>
          <w:szCs w:val="20"/>
        </w:rPr>
        <w:t>Your companion has resistance to all force, radiant, and necrotic damage.</w:t>
      </w:r>
    </w:p>
    <w:p w14:paraId="015088A3" w14:textId="77777777" w:rsidR="006732D0" w:rsidRDefault="006732D0" w:rsidP="006732D0">
      <w:pPr>
        <w:pStyle w:val="NormalWeb"/>
        <w:rPr>
          <w:sz w:val="20"/>
          <w:szCs w:val="20"/>
        </w:rPr>
      </w:pPr>
    </w:p>
    <w:p w14:paraId="39A2E3CC" w14:textId="77777777" w:rsidR="006732D0" w:rsidRDefault="006732D0" w:rsidP="006732D0">
      <w:pPr>
        <w:pStyle w:val="NormalWeb"/>
        <w:rPr>
          <w:sz w:val="20"/>
          <w:szCs w:val="20"/>
        </w:rPr>
      </w:pPr>
    </w:p>
    <w:p w14:paraId="6BE1E42F" w14:textId="77777777" w:rsidR="006732D0" w:rsidRPr="00DF5395" w:rsidRDefault="006732D0" w:rsidP="006732D0">
      <w:pPr>
        <w:pStyle w:val="NormalWeb"/>
        <w:rPr>
          <w:bCs/>
          <w:sz w:val="20"/>
          <w:szCs w:val="20"/>
        </w:rPr>
      </w:pPr>
    </w:p>
    <w:p w14:paraId="73A42AD6" w14:textId="4CF0B110" w:rsidR="004E1722" w:rsidRPr="006732D0" w:rsidRDefault="004E1722" w:rsidP="006732D0">
      <w:pPr>
        <w:rPr>
          <w:b/>
          <w:bCs w:val="0"/>
          <w:sz w:val="28"/>
          <w:szCs w:val="28"/>
        </w:rPr>
      </w:pPr>
      <w:r w:rsidRPr="006732D0">
        <w:rPr>
          <w:b/>
          <w:bCs w:val="0"/>
          <w:sz w:val="28"/>
          <w:szCs w:val="28"/>
        </w:rPr>
        <w:t>Draconic Bond</w:t>
      </w:r>
    </w:p>
    <w:p w14:paraId="7C0C4CD3" w14:textId="32DA1DA9" w:rsidR="004E1722" w:rsidRPr="00DF5395" w:rsidRDefault="004E1722" w:rsidP="004E1722">
      <w:pPr>
        <w:pStyle w:val="NormalWeb"/>
        <w:rPr>
          <w:sz w:val="20"/>
          <w:szCs w:val="20"/>
        </w:rPr>
      </w:pPr>
      <w:r w:rsidRPr="00DF5395">
        <w:rPr>
          <w:sz w:val="20"/>
          <w:szCs w:val="20"/>
        </w:rPr>
        <w:t>Starting at 3rd level, your companion takes the form of a draconic creature and gains the following:</w:t>
      </w:r>
    </w:p>
    <w:p w14:paraId="7EEC28DE" w14:textId="31A0F51A" w:rsidR="004E1722" w:rsidRPr="00DF5395" w:rsidRDefault="004E1722" w:rsidP="004E1722">
      <w:pPr>
        <w:pStyle w:val="ListParagraph"/>
        <w:numPr>
          <w:ilvl w:val="0"/>
          <w:numId w:val="69"/>
        </w:numPr>
        <w:rPr>
          <w:rFonts w:ascii="Times New Roman" w:hAnsi="Times New Roman" w:cs="Times New Roman"/>
          <w:sz w:val="20"/>
        </w:rPr>
      </w:pPr>
      <w:r w:rsidRPr="00DF5395">
        <w:rPr>
          <w:rFonts w:ascii="Times New Roman" w:hAnsi="Times New Roman" w:cs="Times New Roman"/>
          <w:sz w:val="20"/>
        </w:rPr>
        <w:t xml:space="preserve">Your Companion Has proficiency in </w:t>
      </w:r>
      <w:r w:rsidR="005D7CC5" w:rsidRPr="00DF5395">
        <w:rPr>
          <w:rFonts w:ascii="Times New Roman" w:hAnsi="Times New Roman" w:cs="Times New Roman"/>
          <w:sz w:val="20"/>
        </w:rPr>
        <w:t>Arcana Skill</w:t>
      </w:r>
    </w:p>
    <w:p w14:paraId="44E8D458" w14:textId="5CEA0A86" w:rsidR="004E1722" w:rsidRPr="00DF5395" w:rsidRDefault="004E1722" w:rsidP="004E1722">
      <w:pPr>
        <w:pStyle w:val="ListParagraph"/>
        <w:numPr>
          <w:ilvl w:val="0"/>
          <w:numId w:val="69"/>
        </w:numPr>
        <w:rPr>
          <w:rFonts w:ascii="Times New Roman" w:hAnsi="Times New Roman" w:cs="Times New Roman"/>
          <w:sz w:val="20"/>
        </w:rPr>
      </w:pPr>
      <w:r w:rsidRPr="00DF5395">
        <w:rPr>
          <w:rFonts w:ascii="Times New Roman" w:hAnsi="Times New Roman" w:cs="Times New Roman"/>
          <w:sz w:val="20"/>
        </w:rPr>
        <w:t xml:space="preserve">Your </w:t>
      </w:r>
      <w:proofErr w:type="gramStart"/>
      <w:r w:rsidRPr="00DF5395">
        <w:rPr>
          <w:rFonts w:ascii="Times New Roman" w:hAnsi="Times New Roman" w:cs="Times New Roman"/>
          <w:sz w:val="20"/>
        </w:rPr>
        <w:t>companions</w:t>
      </w:r>
      <w:proofErr w:type="gramEnd"/>
      <w:r w:rsidRPr="00DF5395">
        <w:rPr>
          <w:rFonts w:ascii="Times New Roman" w:hAnsi="Times New Roman" w:cs="Times New Roman"/>
          <w:sz w:val="20"/>
        </w:rPr>
        <w:t xml:space="preserve"> senses: </w:t>
      </w:r>
      <w:r w:rsidR="005D7CC5" w:rsidRPr="00DF5395">
        <w:rPr>
          <w:rFonts w:ascii="Times New Roman" w:hAnsi="Times New Roman" w:cs="Times New Roman"/>
          <w:sz w:val="20"/>
        </w:rPr>
        <w:t>Darkvision 60ft</w:t>
      </w:r>
    </w:p>
    <w:p w14:paraId="33270C03" w14:textId="070C1A72" w:rsidR="004E1722" w:rsidRPr="00DF5395" w:rsidRDefault="004E1722" w:rsidP="004E1722">
      <w:pPr>
        <w:pStyle w:val="ListParagraph"/>
        <w:numPr>
          <w:ilvl w:val="0"/>
          <w:numId w:val="69"/>
        </w:numPr>
        <w:rPr>
          <w:rFonts w:ascii="Times New Roman" w:hAnsi="Times New Roman" w:cs="Times New Roman"/>
          <w:sz w:val="20"/>
        </w:rPr>
      </w:pPr>
      <w:r w:rsidRPr="00DF5395">
        <w:rPr>
          <w:rFonts w:ascii="Times New Roman" w:hAnsi="Times New Roman" w:cs="Times New Roman"/>
          <w:sz w:val="20"/>
        </w:rPr>
        <w:t xml:space="preserve">Bond Language: Your companion understands </w:t>
      </w:r>
      <w:r w:rsidR="005D7CC5" w:rsidRPr="00DF5395">
        <w:rPr>
          <w:rFonts w:ascii="Times New Roman" w:hAnsi="Times New Roman" w:cs="Times New Roman"/>
          <w:sz w:val="20"/>
        </w:rPr>
        <w:t>Draconic</w:t>
      </w:r>
      <w:r w:rsidRPr="00DF5395">
        <w:rPr>
          <w:rFonts w:ascii="Times New Roman" w:hAnsi="Times New Roman" w:cs="Times New Roman"/>
          <w:sz w:val="20"/>
        </w:rPr>
        <w:t>.</w:t>
      </w:r>
      <w:r w:rsidR="005D7CC5" w:rsidRPr="00DF5395">
        <w:rPr>
          <w:rFonts w:ascii="Times New Roman" w:hAnsi="Times New Roman" w:cs="Times New Roman"/>
          <w:sz w:val="20"/>
        </w:rPr>
        <w:t xml:space="preserve"> You gain proficiency in </w:t>
      </w:r>
      <w:r w:rsidR="009A1547" w:rsidRPr="00DF5395">
        <w:rPr>
          <w:rFonts w:ascii="Times New Roman" w:hAnsi="Times New Roman" w:cs="Times New Roman"/>
          <w:sz w:val="20"/>
        </w:rPr>
        <w:t xml:space="preserve">the </w:t>
      </w:r>
      <w:r w:rsidR="005D7CC5" w:rsidRPr="00DF5395">
        <w:rPr>
          <w:rFonts w:ascii="Times New Roman" w:hAnsi="Times New Roman" w:cs="Times New Roman"/>
          <w:sz w:val="20"/>
        </w:rPr>
        <w:t>Draconic</w:t>
      </w:r>
      <w:r w:rsidR="009A1547" w:rsidRPr="00DF5395">
        <w:rPr>
          <w:rFonts w:ascii="Times New Roman" w:hAnsi="Times New Roman" w:cs="Times New Roman"/>
          <w:sz w:val="20"/>
        </w:rPr>
        <w:t xml:space="preserve"> language</w:t>
      </w:r>
      <w:r w:rsidR="005D7CC5" w:rsidRPr="00DF5395">
        <w:rPr>
          <w:rFonts w:ascii="Times New Roman" w:hAnsi="Times New Roman" w:cs="Times New Roman"/>
          <w:sz w:val="20"/>
        </w:rPr>
        <w:t>.</w:t>
      </w:r>
    </w:p>
    <w:p w14:paraId="7C0492F9" w14:textId="5B1BDFE5" w:rsidR="004E1722" w:rsidRPr="00DF5395" w:rsidRDefault="005D7CC5" w:rsidP="004E1722">
      <w:pPr>
        <w:pStyle w:val="ListParagraph"/>
        <w:numPr>
          <w:ilvl w:val="0"/>
          <w:numId w:val="69"/>
        </w:numPr>
        <w:rPr>
          <w:rFonts w:ascii="Times New Roman" w:hAnsi="Times New Roman" w:cs="Times New Roman"/>
          <w:sz w:val="20"/>
        </w:rPr>
      </w:pPr>
      <w:r w:rsidRPr="00DF5395">
        <w:rPr>
          <w:rFonts w:ascii="Times New Roman" w:hAnsi="Times New Roman" w:cs="Times New Roman"/>
          <w:sz w:val="20"/>
          <w:u w:val="single"/>
        </w:rPr>
        <w:t>Elemental resistance</w:t>
      </w:r>
      <w:r w:rsidR="004E1722" w:rsidRPr="00DF5395">
        <w:rPr>
          <w:rFonts w:ascii="Times New Roman" w:hAnsi="Times New Roman" w:cs="Times New Roman"/>
          <w:sz w:val="20"/>
        </w:rPr>
        <w:t xml:space="preserve">: Your companion gains </w:t>
      </w:r>
      <w:r w:rsidRPr="00DF5395">
        <w:rPr>
          <w:rFonts w:ascii="Times New Roman" w:hAnsi="Times New Roman" w:cs="Times New Roman"/>
          <w:sz w:val="20"/>
        </w:rPr>
        <w:t>resistance to an element of your choice that corresponds with its draconic nature.</w:t>
      </w:r>
    </w:p>
    <w:p w14:paraId="792EB98A" w14:textId="5B065B71" w:rsidR="005D7CC5" w:rsidRPr="00DF5395" w:rsidRDefault="005D7CC5" w:rsidP="0059754C">
      <w:pPr>
        <w:pStyle w:val="ListParagraph"/>
        <w:numPr>
          <w:ilvl w:val="0"/>
          <w:numId w:val="69"/>
        </w:numPr>
        <w:rPr>
          <w:rFonts w:ascii="Times New Roman" w:hAnsi="Times New Roman" w:cs="Times New Roman"/>
          <w:sz w:val="20"/>
        </w:rPr>
      </w:pPr>
      <w:r w:rsidRPr="00DF5395">
        <w:rPr>
          <w:rFonts w:ascii="Times New Roman" w:hAnsi="Times New Roman" w:cs="Times New Roman"/>
          <w:sz w:val="20"/>
          <w:u w:val="single"/>
        </w:rPr>
        <w:t>Dragon Breath</w:t>
      </w:r>
      <w:r w:rsidRPr="00DF5395">
        <w:rPr>
          <w:rFonts w:ascii="Times New Roman" w:hAnsi="Times New Roman" w:cs="Times New Roman"/>
          <w:sz w:val="20"/>
        </w:rPr>
        <w:t>: Once per short or long rest</w:t>
      </w:r>
      <w:r w:rsidR="00906D93" w:rsidRPr="00DF5395">
        <w:rPr>
          <w:rFonts w:ascii="Times New Roman" w:hAnsi="Times New Roman" w:cs="Times New Roman"/>
          <w:sz w:val="20"/>
        </w:rPr>
        <w:t>, as your companions bonus action,</w:t>
      </w:r>
      <w:r w:rsidRPr="00DF5395">
        <w:rPr>
          <w:rFonts w:ascii="Times New Roman" w:hAnsi="Times New Roman" w:cs="Times New Roman"/>
          <w:sz w:val="20"/>
        </w:rPr>
        <w:t xml:space="preserve"> your companion can use its magic to exhale destructive energy as a breath weapon. This breath weapon deals 2d6 elemental damage in a 15 ft cone corresponding to its "Elemental resistance”.</w:t>
      </w:r>
      <w:r w:rsidR="00906D93" w:rsidRPr="00DF5395">
        <w:rPr>
          <w:rFonts w:ascii="Times New Roman" w:hAnsi="Times New Roman" w:cs="Times New Roman"/>
          <w:sz w:val="20"/>
        </w:rPr>
        <w:br/>
      </w:r>
      <w:r w:rsidRPr="00DF5395">
        <w:rPr>
          <w:rFonts w:ascii="Times New Roman" w:hAnsi="Times New Roman" w:cs="Times New Roman"/>
          <w:sz w:val="20"/>
        </w:rPr>
        <w:t>At 7th level it increases to 3d6. Ath 11th level it increases to 4d6. At 15th level it increases to 5d6.</w:t>
      </w:r>
    </w:p>
    <w:p w14:paraId="56874A06" w14:textId="77777777" w:rsidR="004E1722" w:rsidRPr="00DF5395" w:rsidRDefault="004E1722" w:rsidP="004E1722">
      <w:pPr>
        <w:rPr>
          <w:rFonts w:ascii="Times New Roman" w:hAnsi="Times New Roman" w:cs="Times New Roman"/>
          <w:sz w:val="20"/>
        </w:rPr>
      </w:pPr>
    </w:p>
    <w:p w14:paraId="1F2FB3DB" w14:textId="13278ACF" w:rsidR="004E1722" w:rsidRPr="00DF5395" w:rsidRDefault="00102AD6" w:rsidP="004E1722">
      <w:pPr>
        <w:pStyle w:val="Heading4"/>
        <w:rPr>
          <w:rFonts w:ascii="Times New Roman" w:hAnsi="Times New Roman" w:cs="Times New Roman"/>
          <w:sz w:val="20"/>
          <w:szCs w:val="20"/>
        </w:rPr>
      </w:pPr>
      <w:r w:rsidRPr="00DF5395">
        <w:rPr>
          <w:rFonts w:ascii="Times New Roman" w:hAnsi="Times New Roman" w:cs="Times New Roman"/>
          <w:sz w:val="20"/>
          <w:szCs w:val="20"/>
        </w:rPr>
        <w:t>Arcane</w:t>
      </w:r>
      <w:r w:rsidR="004E1722" w:rsidRPr="00DF5395">
        <w:rPr>
          <w:rFonts w:ascii="Times New Roman" w:hAnsi="Times New Roman" w:cs="Times New Roman"/>
          <w:sz w:val="20"/>
          <w:szCs w:val="20"/>
        </w:rPr>
        <w:t xml:space="preserve"> bond</w:t>
      </w:r>
    </w:p>
    <w:p w14:paraId="04138CB6" w14:textId="76C6C77F" w:rsidR="004E1722" w:rsidRPr="00DF5395" w:rsidRDefault="004E1722" w:rsidP="004E1722">
      <w:pPr>
        <w:pStyle w:val="NormalWeb"/>
        <w:rPr>
          <w:sz w:val="20"/>
          <w:szCs w:val="20"/>
        </w:rPr>
      </w:pPr>
      <w:r w:rsidRPr="00DF5395">
        <w:rPr>
          <w:sz w:val="20"/>
          <w:szCs w:val="20"/>
        </w:rPr>
        <w:t xml:space="preserve">Starting at 7th level, </w:t>
      </w:r>
      <w:r w:rsidR="00102AD6" w:rsidRPr="00DF5395">
        <w:rPr>
          <w:sz w:val="20"/>
          <w:szCs w:val="20"/>
        </w:rPr>
        <w:t>when you cast a spell, your companion can deliver that spell as if it had cast the spell. Your companion must be within 100ft of you. (It uses your modifiers and spell save dc’s, if the spell has concentration, you must still concentrate on the spell.)</w:t>
      </w:r>
    </w:p>
    <w:p w14:paraId="159445D7" w14:textId="6D16600F" w:rsidR="004E1722" w:rsidRPr="00DF5395" w:rsidRDefault="00FD1817" w:rsidP="004E1722">
      <w:pPr>
        <w:pStyle w:val="Heading4"/>
        <w:rPr>
          <w:rFonts w:ascii="Times New Roman" w:hAnsi="Times New Roman" w:cs="Times New Roman"/>
          <w:sz w:val="20"/>
          <w:szCs w:val="20"/>
        </w:rPr>
      </w:pPr>
      <w:r w:rsidRPr="00DF5395">
        <w:rPr>
          <w:rFonts w:ascii="Times New Roman" w:hAnsi="Times New Roman" w:cs="Times New Roman"/>
          <w:sz w:val="20"/>
          <w:szCs w:val="20"/>
        </w:rPr>
        <w:t>Dragons Prowess</w:t>
      </w:r>
    </w:p>
    <w:p w14:paraId="11A372C3" w14:textId="304B42A0" w:rsidR="00FD1817" w:rsidRPr="00DF5395" w:rsidRDefault="004E1722" w:rsidP="00FD1817">
      <w:pPr>
        <w:pStyle w:val="NormalWeb"/>
        <w:rPr>
          <w:sz w:val="20"/>
          <w:szCs w:val="20"/>
        </w:rPr>
      </w:pPr>
      <w:r w:rsidRPr="00DF5395">
        <w:rPr>
          <w:sz w:val="20"/>
          <w:szCs w:val="20"/>
        </w:rPr>
        <w:t>Starting at 15th</w:t>
      </w:r>
      <w:r w:rsidR="00FD1817" w:rsidRPr="00DF5395">
        <w:rPr>
          <w:sz w:val="20"/>
          <w:szCs w:val="20"/>
        </w:rPr>
        <w:t xml:space="preserve">, level your companion gains immunity to the element corresponding with its "Elemental resistance". </w:t>
      </w:r>
    </w:p>
    <w:p w14:paraId="6D5F8EAE" w14:textId="11CE9470" w:rsidR="00FD1817" w:rsidRPr="00DF5395" w:rsidRDefault="00FD1817" w:rsidP="00FD1817">
      <w:pPr>
        <w:pStyle w:val="NormalWeb"/>
        <w:rPr>
          <w:sz w:val="20"/>
          <w:szCs w:val="20"/>
        </w:rPr>
      </w:pPr>
      <w:r w:rsidRPr="00DF5395">
        <w:rPr>
          <w:sz w:val="20"/>
          <w:szCs w:val="20"/>
        </w:rPr>
        <w:t xml:space="preserve">In addition, your companion gains a blindsight of 30ft, Darkvision of 120ft. Your companion can now see magical essence, and can sense the presence of magic within 15 feet of it. If your companion sense's magic in this way, it can use its action to see a faint aura around any visible creature or object in the area that bears magic, and it learns its school of magic, if any and can share this information with you as part of this action. </w:t>
      </w:r>
      <w:r w:rsidRPr="00DF5395">
        <w:rPr>
          <w:sz w:val="20"/>
          <w:szCs w:val="20"/>
        </w:rPr>
        <w:br/>
        <w:t>This sense can penetrate most barriers, but it is blocked by 1 foot of stone, 1 inch of common metal, a thin sheet of lead, or 3 feet of wood or dirt.</w:t>
      </w:r>
    </w:p>
    <w:p w14:paraId="3A22ED40" w14:textId="2E2F7633" w:rsidR="00B707CC" w:rsidRPr="00DF5395" w:rsidRDefault="00FD1817" w:rsidP="00FD1817">
      <w:pPr>
        <w:pStyle w:val="NormalWeb"/>
        <w:rPr>
          <w:sz w:val="20"/>
          <w:szCs w:val="20"/>
        </w:rPr>
      </w:pPr>
      <w:r w:rsidRPr="00DF5395">
        <w:rPr>
          <w:sz w:val="20"/>
          <w:szCs w:val="20"/>
        </w:rPr>
        <w:t>Your companion has resistance to all damage from spells.</w:t>
      </w:r>
    </w:p>
    <w:p w14:paraId="6DD64F67" w14:textId="77777777" w:rsidR="00B707CC" w:rsidRPr="00DF5395" w:rsidRDefault="00B707CC">
      <w:pPr>
        <w:spacing w:line="240" w:lineRule="auto"/>
        <w:rPr>
          <w:rFonts w:ascii="Times New Roman" w:eastAsia="Times New Roman" w:hAnsi="Times New Roman" w:cs="Times New Roman"/>
          <w:bCs w:val="0"/>
          <w:w w:val="100"/>
          <w:sz w:val="20"/>
        </w:rPr>
      </w:pPr>
      <w:r w:rsidRPr="00DF5395">
        <w:rPr>
          <w:rFonts w:ascii="Times New Roman" w:hAnsi="Times New Roman" w:cs="Times New Roman"/>
          <w:sz w:val="20"/>
        </w:rPr>
        <w:br w:type="page"/>
      </w:r>
    </w:p>
    <w:p w14:paraId="01CC73A4" w14:textId="77777777" w:rsidR="00875707" w:rsidRPr="00750E38" w:rsidRDefault="00875707" w:rsidP="00750E38">
      <w:pPr>
        <w:rPr>
          <w:b/>
          <w:bCs w:val="0"/>
          <w:sz w:val="28"/>
          <w:szCs w:val="28"/>
        </w:rPr>
      </w:pPr>
      <w:r w:rsidRPr="00750E38">
        <w:rPr>
          <w:b/>
          <w:bCs w:val="0"/>
          <w:sz w:val="28"/>
          <w:szCs w:val="28"/>
        </w:rPr>
        <w:lastRenderedPageBreak/>
        <w:t>Companion Build</w:t>
      </w:r>
    </w:p>
    <w:p w14:paraId="1B7D0DAF" w14:textId="2A4093EE" w:rsidR="00875707" w:rsidRPr="00DF5395" w:rsidRDefault="00875707" w:rsidP="00875707">
      <w:pPr>
        <w:pStyle w:val="NormalWeb"/>
        <w:rPr>
          <w:sz w:val="20"/>
          <w:szCs w:val="20"/>
        </w:rPr>
      </w:pPr>
      <w:r w:rsidRPr="00DF5395">
        <w:rPr>
          <w:sz w:val="20"/>
          <w:szCs w:val="20"/>
        </w:rPr>
        <w:t xml:space="preserve">Below is a list of options that you may choose at level 1. These builds reflect the type of companion you have chosen and give your companion a list of stats that represent how they function in combat and as a general build of how they are viewed in the world. These also represent the possible sizes for your companion and if it can fly or have a ranged attack and even more. If you choose a companion that is not one of the companions under the recommended list in each runic bond talk with your dm and group about the creature you wish to have traveling in your group to make sure that everyone is ok with having such a creature in their midst. It’s also recommended to generate an extra character sheet for your companion to keep track of their stats. Keep in mind that your companions </w:t>
      </w:r>
      <w:proofErr w:type="gramStart"/>
      <w:r w:rsidRPr="00DF5395">
        <w:rPr>
          <w:sz w:val="20"/>
          <w:szCs w:val="20"/>
        </w:rPr>
        <w:t>saves</w:t>
      </w:r>
      <w:proofErr w:type="gramEnd"/>
      <w:r w:rsidRPr="00DF5395">
        <w:rPr>
          <w:sz w:val="20"/>
          <w:szCs w:val="20"/>
        </w:rPr>
        <w:t xml:space="preserve"> will be the same as yours regardless of their stats. It's recommended picking a build that represents what your companion would be like based on your bond with it and their creature type. For armor certain builds can use armor to differing levels, this effects your companion’s ac and defenses. It is not all that challenging to alter a piece of armor, getting a smith with proficiency in smithing tools and a basic forge, a set of armor can be altered to fit and be equipped by your companion for as little as 10 gp. (Reminder: Your companion has one attunement slot in which it can attune a set of armor it is proficient in.)</w:t>
      </w:r>
    </w:p>
    <w:p w14:paraId="0D9E103D" w14:textId="77777777" w:rsidR="00875707" w:rsidRPr="00DF5395" w:rsidRDefault="00875707" w:rsidP="00875707">
      <w:pPr>
        <w:pStyle w:val="NormalWeb"/>
        <w:rPr>
          <w:sz w:val="20"/>
          <w:szCs w:val="20"/>
        </w:rPr>
      </w:pPr>
    </w:p>
    <w:p w14:paraId="02C0ABB4" w14:textId="77777777" w:rsidR="00875707" w:rsidRPr="00DF5395" w:rsidRDefault="00875707" w:rsidP="00875707">
      <w:pPr>
        <w:pStyle w:val="NormalWeb"/>
        <w:rPr>
          <w:sz w:val="20"/>
          <w:szCs w:val="20"/>
        </w:rPr>
      </w:pPr>
    </w:p>
    <w:p w14:paraId="55B976F2" w14:textId="77777777" w:rsidR="00875707" w:rsidRPr="00DF5395" w:rsidRDefault="00875707" w:rsidP="00875707">
      <w:pPr>
        <w:pStyle w:val="NormalWeb"/>
        <w:rPr>
          <w:sz w:val="20"/>
          <w:szCs w:val="20"/>
        </w:rPr>
      </w:pPr>
    </w:p>
    <w:p w14:paraId="0E04AA84" w14:textId="77777777" w:rsidR="00875707" w:rsidRPr="00DF5395" w:rsidRDefault="00875707" w:rsidP="00875707">
      <w:pPr>
        <w:pStyle w:val="NormalWeb"/>
        <w:rPr>
          <w:sz w:val="20"/>
          <w:szCs w:val="20"/>
        </w:rPr>
      </w:pPr>
    </w:p>
    <w:p w14:paraId="1456F41B" w14:textId="77777777" w:rsidR="00875707" w:rsidRPr="00DF5395" w:rsidRDefault="00875707" w:rsidP="00875707">
      <w:pPr>
        <w:pStyle w:val="NormalWeb"/>
        <w:rPr>
          <w:sz w:val="20"/>
          <w:szCs w:val="20"/>
        </w:rPr>
      </w:pPr>
    </w:p>
    <w:p w14:paraId="24B404E4" w14:textId="77777777" w:rsidR="00875707" w:rsidRDefault="00875707" w:rsidP="00875707">
      <w:pPr>
        <w:pStyle w:val="NormalWeb"/>
        <w:rPr>
          <w:sz w:val="20"/>
          <w:szCs w:val="20"/>
        </w:rPr>
      </w:pPr>
    </w:p>
    <w:p w14:paraId="4CF52332" w14:textId="77777777" w:rsidR="006732D0" w:rsidRDefault="006732D0" w:rsidP="00875707">
      <w:pPr>
        <w:pStyle w:val="NormalWeb"/>
        <w:rPr>
          <w:sz w:val="20"/>
          <w:szCs w:val="20"/>
        </w:rPr>
      </w:pPr>
    </w:p>
    <w:p w14:paraId="7D2EEFBE" w14:textId="77777777" w:rsidR="006732D0" w:rsidRDefault="006732D0" w:rsidP="00875707">
      <w:pPr>
        <w:pStyle w:val="NormalWeb"/>
        <w:rPr>
          <w:sz w:val="20"/>
          <w:szCs w:val="20"/>
        </w:rPr>
      </w:pPr>
    </w:p>
    <w:p w14:paraId="64464959" w14:textId="77777777" w:rsidR="006732D0" w:rsidRDefault="006732D0" w:rsidP="00875707">
      <w:pPr>
        <w:pStyle w:val="NormalWeb"/>
        <w:rPr>
          <w:sz w:val="20"/>
          <w:szCs w:val="20"/>
        </w:rPr>
      </w:pPr>
    </w:p>
    <w:p w14:paraId="6EBC7448" w14:textId="77777777" w:rsidR="006732D0" w:rsidRDefault="006732D0" w:rsidP="00875707">
      <w:pPr>
        <w:pStyle w:val="NormalWeb"/>
        <w:rPr>
          <w:sz w:val="20"/>
          <w:szCs w:val="20"/>
        </w:rPr>
      </w:pPr>
    </w:p>
    <w:p w14:paraId="16EC387D" w14:textId="77777777" w:rsidR="006732D0" w:rsidRDefault="006732D0" w:rsidP="00875707">
      <w:pPr>
        <w:pStyle w:val="NormalWeb"/>
        <w:rPr>
          <w:sz w:val="20"/>
          <w:szCs w:val="20"/>
        </w:rPr>
      </w:pPr>
    </w:p>
    <w:p w14:paraId="4BBDEFA5" w14:textId="77777777" w:rsidR="006732D0" w:rsidRPr="00DF5395" w:rsidRDefault="006732D0" w:rsidP="00875707">
      <w:pPr>
        <w:pStyle w:val="NormalWeb"/>
        <w:rPr>
          <w:sz w:val="20"/>
          <w:szCs w:val="20"/>
        </w:rPr>
      </w:pPr>
    </w:p>
    <w:p w14:paraId="251363DD" w14:textId="77777777" w:rsidR="00875707" w:rsidRPr="00DF5395" w:rsidRDefault="00875707" w:rsidP="00875707">
      <w:pPr>
        <w:pStyle w:val="NormalWeb"/>
        <w:rPr>
          <w:sz w:val="20"/>
          <w:szCs w:val="20"/>
        </w:rPr>
      </w:pPr>
    </w:p>
    <w:p w14:paraId="126983E7" w14:textId="77777777" w:rsidR="00875707" w:rsidRPr="00DF5395" w:rsidRDefault="00875707" w:rsidP="00875707">
      <w:pPr>
        <w:pStyle w:val="NormalWeb"/>
        <w:rPr>
          <w:sz w:val="20"/>
          <w:szCs w:val="20"/>
        </w:rPr>
      </w:pPr>
    </w:p>
    <w:p w14:paraId="1806C632" w14:textId="77777777" w:rsidR="00875707" w:rsidRPr="00DF5395" w:rsidRDefault="00875707" w:rsidP="00875707">
      <w:pPr>
        <w:pStyle w:val="NormalWeb"/>
        <w:rPr>
          <w:sz w:val="20"/>
          <w:szCs w:val="20"/>
        </w:rPr>
      </w:pPr>
    </w:p>
    <w:p w14:paraId="2782A169"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707CF2AD">
          <v:rect id="_x0000_i1025" style="width:0;height:1.5pt" o:hralign="center" o:hrstd="t" o:hr="t" fillcolor="#a0a0a0" stroked="f"/>
        </w:pict>
      </w:r>
    </w:p>
    <w:p w14:paraId="5976F16A" w14:textId="77777777" w:rsidR="00875707" w:rsidRPr="00DF5395" w:rsidRDefault="00875707" w:rsidP="00875707">
      <w:pPr>
        <w:pStyle w:val="Heading2"/>
        <w:rPr>
          <w:rFonts w:ascii="Times New Roman" w:hAnsi="Times New Roman" w:cs="Times New Roman"/>
          <w:sz w:val="20"/>
          <w:szCs w:val="20"/>
        </w:rPr>
      </w:pPr>
      <w:r w:rsidRPr="00DF5395">
        <w:rPr>
          <w:rFonts w:ascii="Times New Roman" w:hAnsi="Times New Roman" w:cs="Times New Roman"/>
          <w:sz w:val="20"/>
          <w:szCs w:val="20"/>
        </w:rPr>
        <w:t>Hardy Build</w:t>
      </w:r>
    </w:p>
    <w:p w14:paraId="43185928" w14:textId="77777777" w:rsidR="00875707" w:rsidRPr="00DF5395" w:rsidRDefault="00875707" w:rsidP="00875707">
      <w:pPr>
        <w:pStyle w:val="NormalWeb"/>
        <w:rPr>
          <w:sz w:val="20"/>
          <w:szCs w:val="20"/>
        </w:rPr>
      </w:pPr>
      <w:r w:rsidRPr="00DF5395">
        <w:rPr>
          <w:sz w:val="20"/>
          <w:szCs w:val="20"/>
        </w:rPr>
        <w:t>Size (a) Medium or (b) Large Creature (choose at level 1)</w:t>
      </w:r>
    </w:p>
    <w:p w14:paraId="182131B8"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0476DBD9">
          <v:rect id="_x0000_i1026" style="width:0;height:1.5pt" o:hralign="center" o:hrstd="t" o:hr="t" fillcolor="#a0a0a0" stroked="f"/>
        </w:pict>
      </w:r>
    </w:p>
    <w:p w14:paraId="4C7D1FAF" w14:textId="77777777" w:rsidR="00875707" w:rsidRPr="00DF5395" w:rsidRDefault="00875707" w:rsidP="00875707">
      <w:pPr>
        <w:numPr>
          <w:ilvl w:val="0"/>
          <w:numId w:val="70"/>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Armor Class</w:t>
      </w:r>
      <w:r w:rsidRPr="00DF5395">
        <w:rPr>
          <w:rFonts w:ascii="Times New Roman" w:hAnsi="Times New Roman" w:cs="Times New Roman"/>
          <w:sz w:val="20"/>
        </w:rPr>
        <w:t xml:space="preserve"> Light, Medium, and Heavy Armor</w:t>
      </w:r>
    </w:p>
    <w:p w14:paraId="77354D1E" w14:textId="6AEE2EA9" w:rsidR="00875707" w:rsidRPr="00DF5395" w:rsidRDefault="00875707" w:rsidP="00875707">
      <w:pPr>
        <w:numPr>
          <w:ilvl w:val="0"/>
          <w:numId w:val="70"/>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Speed</w:t>
      </w:r>
      <w:r w:rsidRPr="00DF5395">
        <w:rPr>
          <w:rFonts w:ascii="Times New Roman" w:hAnsi="Times New Roman" w:cs="Times New Roman"/>
          <w:sz w:val="20"/>
        </w:rPr>
        <w:t xml:space="preserve"> </w:t>
      </w:r>
      <w:r w:rsidR="008561BF" w:rsidRPr="00DF5395">
        <w:rPr>
          <w:rFonts w:ascii="Times New Roman" w:hAnsi="Times New Roman" w:cs="Times New Roman"/>
          <w:sz w:val="20"/>
        </w:rPr>
        <w:t>30</w:t>
      </w:r>
      <w:r w:rsidRPr="00DF5395">
        <w:rPr>
          <w:rFonts w:ascii="Times New Roman" w:hAnsi="Times New Roman" w:cs="Times New Roman"/>
          <w:sz w:val="20"/>
        </w:rPr>
        <w:t>ft.</w:t>
      </w:r>
    </w:p>
    <w:p w14:paraId="52DC8237" w14:textId="77777777" w:rsidR="00875707" w:rsidRPr="00DF5395" w:rsidRDefault="00875707" w:rsidP="00875707">
      <w:pPr>
        <w:numPr>
          <w:ilvl w:val="0"/>
          <w:numId w:val="70"/>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Health</w:t>
      </w:r>
      <w:r w:rsidRPr="00DF5395">
        <w:rPr>
          <w:rFonts w:ascii="Times New Roman" w:hAnsi="Times New Roman" w:cs="Times New Roman"/>
          <w:sz w:val="20"/>
        </w:rPr>
        <w:t xml:space="preserve"> Max hp = (tamer's + 2 hp per level)</w:t>
      </w:r>
    </w:p>
    <w:p w14:paraId="707C5DCE" w14:textId="77777777" w:rsidR="00875707" w:rsidRPr="00DF5395" w:rsidRDefault="00875707" w:rsidP="00875707">
      <w:pPr>
        <w:numPr>
          <w:ilvl w:val="0"/>
          <w:numId w:val="70"/>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proficiency Bonus</w:t>
      </w:r>
      <w:r w:rsidRPr="00DF5395">
        <w:rPr>
          <w:rFonts w:ascii="Times New Roman" w:hAnsi="Times New Roman" w:cs="Times New Roman"/>
          <w:sz w:val="20"/>
        </w:rPr>
        <w:t xml:space="preserve"> Same as Tamer's</w:t>
      </w:r>
    </w:p>
    <w:p w14:paraId="6E27A244"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5EDCD731">
          <v:rect id="_x0000_i10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457"/>
        <w:gridCol w:w="491"/>
        <w:gridCol w:w="514"/>
        <w:gridCol w:w="785"/>
        <w:gridCol w:w="457"/>
        <w:gridCol w:w="800"/>
      </w:tblGrid>
      <w:tr w:rsidR="00875707" w:rsidRPr="00DF5395" w14:paraId="3BAE4CDF" w14:textId="77777777" w:rsidTr="00875707">
        <w:trPr>
          <w:tblHeader/>
          <w:tblCellSpacing w:w="15" w:type="dxa"/>
        </w:trPr>
        <w:tc>
          <w:tcPr>
            <w:tcW w:w="0" w:type="auto"/>
            <w:vAlign w:val="center"/>
            <w:hideMark/>
          </w:tcPr>
          <w:p w14:paraId="0189036B" w14:textId="77777777" w:rsidR="00875707" w:rsidRPr="00DF5395" w:rsidRDefault="00875707">
            <w:pPr>
              <w:jc w:val="center"/>
              <w:rPr>
                <w:rFonts w:ascii="Times New Roman" w:hAnsi="Times New Roman" w:cs="Times New Roman"/>
                <w:b/>
                <w:sz w:val="20"/>
              </w:rPr>
            </w:pPr>
            <w:r w:rsidRPr="00DF5395">
              <w:rPr>
                <w:rFonts w:ascii="Times New Roman" w:hAnsi="Times New Roman" w:cs="Times New Roman"/>
                <w:b/>
                <w:bCs w:val="0"/>
                <w:sz w:val="20"/>
              </w:rPr>
              <w:t>Class level</w:t>
            </w:r>
          </w:p>
        </w:tc>
        <w:tc>
          <w:tcPr>
            <w:tcW w:w="0" w:type="auto"/>
            <w:vAlign w:val="center"/>
            <w:hideMark/>
          </w:tcPr>
          <w:p w14:paraId="0054C4F7"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STR</w:t>
            </w:r>
          </w:p>
        </w:tc>
        <w:tc>
          <w:tcPr>
            <w:tcW w:w="0" w:type="auto"/>
            <w:vAlign w:val="center"/>
            <w:hideMark/>
          </w:tcPr>
          <w:p w14:paraId="4F14E7D6"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DEX</w:t>
            </w:r>
          </w:p>
        </w:tc>
        <w:tc>
          <w:tcPr>
            <w:tcW w:w="0" w:type="auto"/>
            <w:vAlign w:val="center"/>
            <w:hideMark/>
          </w:tcPr>
          <w:p w14:paraId="700ED33E"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CON</w:t>
            </w:r>
          </w:p>
        </w:tc>
        <w:tc>
          <w:tcPr>
            <w:tcW w:w="0" w:type="auto"/>
            <w:vAlign w:val="center"/>
            <w:hideMark/>
          </w:tcPr>
          <w:p w14:paraId="03CAE571"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INT</w:t>
            </w:r>
          </w:p>
        </w:tc>
        <w:tc>
          <w:tcPr>
            <w:tcW w:w="0" w:type="auto"/>
            <w:vAlign w:val="center"/>
            <w:hideMark/>
          </w:tcPr>
          <w:p w14:paraId="19D0D387"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WIS</w:t>
            </w:r>
          </w:p>
        </w:tc>
        <w:tc>
          <w:tcPr>
            <w:tcW w:w="0" w:type="auto"/>
            <w:vAlign w:val="center"/>
            <w:hideMark/>
          </w:tcPr>
          <w:p w14:paraId="7B4FB3B6"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CHA</w:t>
            </w:r>
          </w:p>
        </w:tc>
      </w:tr>
      <w:tr w:rsidR="00875707" w:rsidRPr="00DF5395" w14:paraId="104ADF22" w14:textId="77777777" w:rsidTr="00875707">
        <w:trPr>
          <w:tblCellSpacing w:w="15" w:type="dxa"/>
        </w:trPr>
        <w:tc>
          <w:tcPr>
            <w:tcW w:w="0" w:type="auto"/>
            <w:vAlign w:val="center"/>
            <w:hideMark/>
          </w:tcPr>
          <w:p w14:paraId="28C7D550" w14:textId="77777777" w:rsidR="00875707" w:rsidRPr="00DF5395" w:rsidRDefault="00875707">
            <w:pPr>
              <w:jc w:val="center"/>
              <w:rPr>
                <w:rFonts w:ascii="Times New Roman" w:hAnsi="Times New Roman" w:cs="Times New Roman"/>
                <w:bCs w:val="0"/>
                <w:sz w:val="20"/>
              </w:rPr>
            </w:pPr>
            <w:r w:rsidRPr="00DF5395">
              <w:rPr>
                <w:rFonts w:ascii="Times New Roman" w:hAnsi="Times New Roman" w:cs="Times New Roman"/>
                <w:sz w:val="20"/>
              </w:rPr>
              <w:t>1-4</w:t>
            </w:r>
          </w:p>
        </w:tc>
        <w:tc>
          <w:tcPr>
            <w:tcW w:w="0" w:type="auto"/>
            <w:vAlign w:val="center"/>
            <w:hideMark/>
          </w:tcPr>
          <w:p w14:paraId="154F30C9"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1A0F56E1"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5984B0A1"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+4</w:t>
            </w:r>
          </w:p>
        </w:tc>
        <w:tc>
          <w:tcPr>
            <w:tcW w:w="0" w:type="auto"/>
            <w:vAlign w:val="center"/>
            <w:hideMark/>
          </w:tcPr>
          <w:p w14:paraId="527907D9"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-3(min3)</w:t>
            </w:r>
          </w:p>
        </w:tc>
        <w:tc>
          <w:tcPr>
            <w:tcW w:w="0" w:type="auto"/>
            <w:vAlign w:val="center"/>
            <w:hideMark/>
          </w:tcPr>
          <w:p w14:paraId="082EF73D"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0CCF85C0"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-3(min3)</w:t>
            </w:r>
          </w:p>
        </w:tc>
      </w:tr>
      <w:tr w:rsidR="00875707" w:rsidRPr="00DF5395" w14:paraId="291D5492" w14:textId="77777777" w:rsidTr="00875707">
        <w:trPr>
          <w:tblCellSpacing w:w="15" w:type="dxa"/>
        </w:trPr>
        <w:tc>
          <w:tcPr>
            <w:tcW w:w="0" w:type="auto"/>
            <w:vAlign w:val="center"/>
            <w:hideMark/>
          </w:tcPr>
          <w:p w14:paraId="235EE0AA"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5-9</w:t>
            </w:r>
          </w:p>
        </w:tc>
        <w:tc>
          <w:tcPr>
            <w:tcW w:w="0" w:type="auto"/>
            <w:vAlign w:val="center"/>
            <w:hideMark/>
          </w:tcPr>
          <w:p w14:paraId="09DD8DE9"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1399E74F"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124B7601"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+4</w:t>
            </w:r>
          </w:p>
        </w:tc>
        <w:tc>
          <w:tcPr>
            <w:tcW w:w="0" w:type="auto"/>
            <w:vAlign w:val="center"/>
            <w:hideMark/>
          </w:tcPr>
          <w:p w14:paraId="73FAAF98"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-2(min3)</w:t>
            </w:r>
          </w:p>
        </w:tc>
        <w:tc>
          <w:tcPr>
            <w:tcW w:w="0" w:type="auto"/>
            <w:vAlign w:val="center"/>
            <w:hideMark/>
          </w:tcPr>
          <w:p w14:paraId="732F5300"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79901FB5"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-2(min3)</w:t>
            </w:r>
          </w:p>
        </w:tc>
      </w:tr>
      <w:tr w:rsidR="00875707" w:rsidRPr="00DF5395" w14:paraId="2C950C3F" w14:textId="77777777" w:rsidTr="00875707">
        <w:trPr>
          <w:tblCellSpacing w:w="15" w:type="dxa"/>
        </w:trPr>
        <w:tc>
          <w:tcPr>
            <w:tcW w:w="0" w:type="auto"/>
            <w:vAlign w:val="center"/>
            <w:hideMark/>
          </w:tcPr>
          <w:p w14:paraId="65423B94"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10-14</w:t>
            </w:r>
          </w:p>
        </w:tc>
        <w:tc>
          <w:tcPr>
            <w:tcW w:w="0" w:type="auto"/>
            <w:vAlign w:val="center"/>
            <w:hideMark/>
          </w:tcPr>
          <w:p w14:paraId="38F4951A"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1A08D559"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5FED7512"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+4</w:t>
            </w:r>
          </w:p>
        </w:tc>
        <w:tc>
          <w:tcPr>
            <w:tcW w:w="0" w:type="auto"/>
            <w:vAlign w:val="center"/>
            <w:hideMark/>
          </w:tcPr>
          <w:p w14:paraId="33B12728"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-2(min3)</w:t>
            </w:r>
          </w:p>
        </w:tc>
        <w:tc>
          <w:tcPr>
            <w:tcW w:w="0" w:type="auto"/>
            <w:vAlign w:val="center"/>
            <w:hideMark/>
          </w:tcPr>
          <w:p w14:paraId="2E37E76C"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31B5F56C"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-2(min3)</w:t>
            </w:r>
          </w:p>
        </w:tc>
      </w:tr>
      <w:tr w:rsidR="00875707" w:rsidRPr="00DF5395" w14:paraId="5933B066" w14:textId="77777777" w:rsidTr="00875707">
        <w:trPr>
          <w:tblCellSpacing w:w="15" w:type="dxa"/>
        </w:trPr>
        <w:tc>
          <w:tcPr>
            <w:tcW w:w="0" w:type="auto"/>
            <w:vAlign w:val="center"/>
            <w:hideMark/>
          </w:tcPr>
          <w:p w14:paraId="6D03A8D2"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15-19</w:t>
            </w:r>
          </w:p>
        </w:tc>
        <w:tc>
          <w:tcPr>
            <w:tcW w:w="0" w:type="auto"/>
            <w:vAlign w:val="center"/>
            <w:hideMark/>
          </w:tcPr>
          <w:p w14:paraId="40707B9F"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36435C01"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512D52A7"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+4</w:t>
            </w:r>
          </w:p>
        </w:tc>
        <w:tc>
          <w:tcPr>
            <w:tcW w:w="0" w:type="auto"/>
            <w:vAlign w:val="center"/>
            <w:hideMark/>
          </w:tcPr>
          <w:p w14:paraId="52C8A4A9"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-2(min3)</w:t>
            </w:r>
          </w:p>
        </w:tc>
        <w:tc>
          <w:tcPr>
            <w:tcW w:w="0" w:type="auto"/>
            <w:vAlign w:val="center"/>
            <w:hideMark/>
          </w:tcPr>
          <w:p w14:paraId="7661D8FC"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22CE2379"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-2(min3)</w:t>
            </w:r>
          </w:p>
        </w:tc>
      </w:tr>
      <w:tr w:rsidR="00875707" w:rsidRPr="00DF5395" w14:paraId="7B05ED77" w14:textId="77777777" w:rsidTr="00875707">
        <w:trPr>
          <w:tblCellSpacing w:w="15" w:type="dxa"/>
        </w:trPr>
        <w:tc>
          <w:tcPr>
            <w:tcW w:w="0" w:type="auto"/>
            <w:vAlign w:val="center"/>
            <w:hideMark/>
          </w:tcPr>
          <w:p w14:paraId="2F0311EC"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20</w:t>
            </w:r>
          </w:p>
        </w:tc>
        <w:tc>
          <w:tcPr>
            <w:tcW w:w="0" w:type="auto"/>
            <w:vAlign w:val="center"/>
            <w:hideMark/>
          </w:tcPr>
          <w:p w14:paraId="23D34E8C"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7C791318"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4BDE6F70"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+4</w:t>
            </w:r>
          </w:p>
        </w:tc>
        <w:tc>
          <w:tcPr>
            <w:tcW w:w="0" w:type="auto"/>
            <w:vAlign w:val="center"/>
            <w:hideMark/>
          </w:tcPr>
          <w:p w14:paraId="2F65EEEF"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748C1918"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3DAB987E"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r>
    </w:tbl>
    <w:p w14:paraId="2D73EA50"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593857F4">
          <v:rect id="_x0000_i1028" style="width:0;height:1.5pt" o:hralign="center" o:hrstd="t" o:hr="t" fillcolor="#a0a0a0" stroked="f"/>
        </w:pict>
      </w:r>
    </w:p>
    <w:p w14:paraId="52F0D11C" w14:textId="77777777" w:rsidR="00875707" w:rsidRPr="00DF5395" w:rsidRDefault="00875707" w:rsidP="00875707">
      <w:pPr>
        <w:numPr>
          <w:ilvl w:val="0"/>
          <w:numId w:val="71"/>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Skills</w:t>
      </w:r>
      <w:r w:rsidRPr="00DF5395">
        <w:rPr>
          <w:rFonts w:ascii="Times New Roman" w:hAnsi="Times New Roman" w:cs="Times New Roman"/>
          <w:sz w:val="20"/>
        </w:rPr>
        <w:t xml:space="preserve"> Runic bond</w:t>
      </w:r>
    </w:p>
    <w:p w14:paraId="7B92F509" w14:textId="77777777" w:rsidR="00875707" w:rsidRPr="00DF5395" w:rsidRDefault="00875707" w:rsidP="00875707">
      <w:pPr>
        <w:numPr>
          <w:ilvl w:val="0"/>
          <w:numId w:val="71"/>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Senses</w:t>
      </w:r>
      <w:r w:rsidRPr="00DF5395">
        <w:rPr>
          <w:rFonts w:ascii="Times New Roman" w:hAnsi="Times New Roman" w:cs="Times New Roman"/>
          <w:sz w:val="20"/>
        </w:rPr>
        <w:t xml:space="preserve"> Runic bond</w:t>
      </w:r>
    </w:p>
    <w:p w14:paraId="4FCF609E" w14:textId="77777777" w:rsidR="00875707" w:rsidRPr="00DF5395" w:rsidRDefault="00875707" w:rsidP="00875707">
      <w:pPr>
        <w:numPr>
          <w:ilvl w:val="0"/>
          <w:numId w:val="71"/>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Saves</w:t>
      </w:r>
      <w:r w:rsidRPr="00DF5395">
        <w:rPr>
          <w:rFonts w:ascii="Times New Roman" w:hAnsi="Times New Roman" w:cs="Times New Roman"/>
          <w:sz w:val="20"/>
        </w:rPr>
        <w:t xml:space="preserve"> Same as Tamer Regardless of stats</w:t>
      </w:r>
    </w:p>
    <w:p w14:paraId="61BA5B19" w14:textId="77777777" w:rsidR="00875707" w:rsidRPr="00DF5395" w:rsidRDefault="00875707" w:rsidP="00875707">
      <w:pPr>
        <w:numPr>
          <w:ilvl w:val="0"/>
          <w:numId w:val="71"/>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Languages</w:t>
      </w:r>
      <w:r w:rsidRPr="00DF5395">
        <w:rPr>
          <w:rFonts w:ascii="Times New Roman" w:hAnsi="Times New Roman" w:cs="Times New Roman"/>
          <w:sz w:val="20"/>
        </w:rPr>
        <w:t xml:space="preserve"> Runic Command, Runic Bond language</w:t>
      </w:r>
    </w:p>
    <w:p w14:paraId="4545B5C8"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61930DB8">
          <v:rect id="_x0000_i1029" style="width:0;height:1.5pt" o:hralign="center" o:hrstd="t" o:hr="t" fillcolor="#a0a0a0" stroked="f"/>
        </w:pict>
      </w:r>
    </w:p>
    <w:p w14:paraId="1E5BA27C" w14:textId="77777777" w:rsidR="00875707" w:rsidRPr="00DF5395" w:rsidRDefault="00875707" w:rsidP="00875707">
      <w:pPr>
        <w:pStyle w:val="Heading3"/>
        <w:rPr>
          <w:rFonts w:ascii="Times New Roman" w:hAnsi="Times New Roman" w:cs="Times New Roman"/>
          <w:sz w:val="20"/>
          <w:szCs w:val="20"/>
        </w:rPr>
      </w:pPr>
      <w:r w:rsidRPr="00DF5395">
        <w:rPr>
          <w:rFonts w:ascii="Times New Roman" w:hAnsi="Times New Roman" w:cs="Times New Roman"/>
          <w:sz w:val="20"/>
          <w:szCs w:val="20"/>
        </w:rPr>
        <w:t>Actions/ Abilities</w:t>
      </w:r>
    </w:p>
    <w:p w14:paraId="3C7526F2" w14:textId="77777777" w:rsidR="00875707" w:rsidRPr="00DF5395" w:rsidRDefault="00875707" w:rsidP="00875707">
      <w:pPr>
        <w:pStyle w:val="NormalWeb"/>
        <w:rPr>
          <w:sz w:val="20"/>
          <w:szCs w:val="20"/>
        </w:rPr>
      </w:pPr>
      <w:r w:rsidRPr="00DF5395">
        <w:rPr>
          <w:sz w:val="20"/>
          <w:szCs w:val="20"/>
        </w:rPr>
        <w:t>Melee attack: range 5 feet (a)Slashing or (b)Bludgeoning Damage (choose at level 1).</w:t>
      </w:r>
    </w:p>
    <w:p w14:paraId="7563D8B8" w14:textId="31DDAB0B" w:rsidR="00875707" w:rsidRPr="00DF5395" w:rsidRDefault="00875707" w:rsidP="00875707">
      <w:pPr>
        <w:pStyle w:val="NormalWeb"/>
        <w:rPr>
          <w:sz w:val="20"/>
          <w:szCs w:val="20"/>
        </w:rPr>
      </w:pPr>
      <w:r w:rsidRPr="00DF5395">
        <w:rPr>
          <w:sz w:val="20"/>
          <w:szCs w:val="20"/>
        </w:rPr>
        <w:t xml:space="preserve">Interception Fighting Style, </w:t>
      </w:r>
      <w:proofErr w:type="gramStart"/>
      <w:r w:rsidRPr="00DF5395">
        <w:rPr>
          <w:sz w:val="20"/>
          <w:szCs w:val="20"/>
        </w:rPr>
        <w:t>Your</w:t>
      </w:r>
      <w:proofErr w:type="gramEnd"/>
      <w:r w:rsidRPr="00DF5395">
        <w:rPr>
          <w:sz w:val="20"/>
          <w:szCs w:val="20"/>
        </w:rPr>
        <w:t xml:space="preserve"> companion does not need a shield or weapon to use this fighting style.</w:t>
      </w:r>
    </w:p>
    <w:p w14:paraId="77D4DD96" w14:textId="77777777" w:rsidR="00875707" w:rsidRPr="00DF5395" w:rsidRDefault="00875707" w:rsidP="00875707">
      <w:pPr>
        <w:pStyle w:val="NormalWeb"/>
        <w:rPr>
          <w:sz w:val="20"/>
          <w:szCs w:val="20"/>
        </w:rPr>
      </w:pPr>
    </w:p>
    <w:p w14:paraId="59FBA639" w14:textId="77777777" w:rsidR="00875707" w:rsidRPr="00DF5395" w:rsidRDefault="00875707" w:rsidP="00875707">
      <w:pPr>
        <w:pStyle w:val="NormalWeb"/>
        <w:rPr>
          <w:sz w:val="20"/>
          <w:szCs w:val="20"/>
        </w:rPr>
      </w:pPr>
    </w:p>
    <w:p w14:paraId="69A8CD9B" w14:textId="77777777" w:rsidR="00875707" w:rsidRPr="00DF5395" w:rsidRDefault="00875707" w:rsidP="00875707">
      <w:pPr>
        <w:pStyle w:val="NormalWeb"/>
        <w:rPr>
          <w:sz w:val="20"/>
          <w:szCs w:val="20"/>
        </w:rPr>
      </w:pPr>
    </w:p>
    <w:p w14:paraId="5D57B653" w14:textId="77777777" w:rsidR="00875707" w:rsidRPr="00DF5395" w:rsidRDefault="00875707" w:rsidP="00875707">
      <w:pPr>
        <w:pStyle w:val="NormalWeb"/>
        <w:rPr>
          <w:sz w:val="20"/>
          <w:szCs w:val="20"/>
        </w:rPr>
      </w:pPr>
    </w:p>
    <w:p w14:paraId="0B2C1929" w14:textId="77777777" w:rsidR="00875707" w:rsidRPr="00DF5395" w:rsidRDefault="00875707" w:rsidP="00875707">
      <w:pPr>
        <w:pStyle w:val="NormalWeb"/>
        <w:rPr>
          <w:sz w:val="20"/>
          <w:szCs w:val="20"/>
        </w:rPr>
      </w:pPr>
    </w:p>
    <w:p w14:paraId="3B45A296" w14:textId="77777777" w:rsidR="00875707" w:rsidRPr="00DF5395" w:rsidRDefault="00875707" w:rsidP="00875707">
      <w:pPr>
        <w:pStyle w:val="NormalWeb"/>
        <w:rPr>
          <w:sz w:val="20"/>
          <w:szCs w:val="20"/>
        </w:rPr>
      </w:pPr>
    </w:p>
    <w:p w14:paraId="034EBFD8" w14:textId="77777777" w:rsidR="00875707" w:rsidRDefault="00875707" w:rsidP="00875707">
      <w:pPr>
        <w:pStyle w:val="NormalWeb"/>
        <w:rPr>
          <w:sz w:val="20"/>
          <w:szCs w:val="20"/>
        </w:rPr>
      </w:pPr>
    </w:p>
    <w:p w14:paraId="116173DD" w14:textId="77777777" w:rsidR="006732D0" w:rsidRDefault="006732D0" w:rsidP="00875707">
      <w:pPr>
        <w:pStyle w:val="NormalWeb"/>
        <w:rPr>
          <w:sz w:val="20"/>
          <w:szCs w:val="20"/>
        </w:rPr>
      </w:pPr>
    </w:p>
    <w:p w14:paraId="2A7ED6B0" w14:textId="77777777" w:rsidR="006732D0" w:rsidRPr="00DF5395" w:rsidRDefault="006732D0" w:rsidP="00875707">
      <w:pPr>
        <w:pStyle w:val="NormalWeb"/>
        <w:rPr>
          <w:sz w:val="20"/>
          <w:szCs w:val="20"/>
        </w:rPr>
      </w:pPr>
    </w:p>
    <w:p w14:paraId="127DFDA3"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lastRenderedPageBreak/>
        <w:pict w14:anchorId="61824321">
          <v:rect id="_x0000_i1030" style="width:0;height:1.5pt" o:hralign="center" o:hrstd="t" o:hr="t" fillcolor="#a0a0a0" stroked="f"/>
        </w:pict>
      </w:r>
    </w:p>
    <w:p w14:paraId="0678142F" w14:textId="77777777" w:rsidR="00875707" w:rsidRPr="00DF5395" w:rsidRDefault="00875707" w:rsidP="00875707">
      <w:pPr>
        <w:pStyle w:val="Heading2"/>
        <w:rPr>
          <w:rFonts w:ascii="Times New Roman" w:hAnsi="Times New Roman" w:cs="Times New Roman"/>
          <w:sz w:val="20"/>
          <w:szCs w:val="20"/>
        </w:rPr>
      </w:pPr>
      <w:r w:rsidRPr="00DF5395">
        <w:rPr>
          <w:rFonts w:ascii="Times New Roman" w:hAnsi="Times New Roman" w:cs="Times New Roman"/>
          <w:sz w:val="20"/>
          <w:szCs w:val="20"/>
        </w:rPr>
        <w:t>Lightfoot Build</w:t>
      </w:r>
    </w:p>
    <w:p w14:paraId="47AB0ADE" w14:textId="77777777" w:rsidR="00875707" w:rsidRPr="00DF5395" w:rsidRDefault="00875707" w:rsidP="00875707">
      <w:pPr>
        <w:pStyle w:val="NormalWeb"/>
        <w:rPr>
          <w:sz w:val="20"/>
          <w:szCs w:val="20"/>
        </w:rPr>
      </w:pPr>
      <w:r w:rsidRPr="00DF5395">
        <w:rPr>
          <w:sz w:val="20"/>
          <w:szCs w:val="20"/>
        </w:rPr>
        <w:t>Size (a)Medium or (b) Small Creature (choose at level 1)</w:t>
      </w:r>
    </w:p>
    <w:p w14:paraId="07CCBE8B"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5D56296B">
          <v:rect id="_x0000_i1031" style="width:0;height:1.5pt" o:hralign="center" o:hrstd="t" o:hr="t" fillcolor="#a0a0a0" stroked="f"/>
        </w:pict>
      </w:r>
    </w:p>
    <w:p w14:paraId="54B69072" w14:textId="77777777" w:rsidR="00875707" w:rsidRPr="00DF5395" w:rsidRDefault="00875707" w:rsidP="00875707">
      <w:pPr>
        <w:numPr>
          <w:ilvl w:val="0"/>
          <w:numId w:val="72"/>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Armor Proficiencies</w:t>
      </w:r>
      <w:r w:rsidRPr="00DF5395">
        <w:rPr>
          <w:rFonts w:ascii="Times New Roman" w:hAnsi="Times New Roman" w:cs="Times New Roman"/>
          <w:sz w:val="20"/>
        </w:rPr>
        <w:t xml:space="preserve"> Light, and Medium Armor</w:t>
      </w:r>
    </w:p>
    <w:p w14:paraId="7AD036DC" w14:textId="448B64A9" w:rsidR="00875707" w:rsidRPr="00DF5395" w:rsidRDefault="00875707" w:rsidP="00875707">
      <w:pPr>
        <w:numPr>
          <w:ilvl w:val="0"/>
          <w:numId w:val="72"/>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Speed</w:t>
      </w:r>
      <w:r w:rsidRPr="00DF5395">
        <w:rPr>
          <w:rFonts w:ascii="Times New Roman" w:hAnsi="Times New Roman" w:cs="Times New Roman"/>
          <w:sz w:val="20"/>
        </w:rPr>
        <w:t xml:space="preserve"> </w:t>
      </w:r>
      <w:r w:rsidR="008561BF" w:rsidRPr="00DF5395">
        <w:rPr>
          <w:rFonts w:ascii="Times New Roman" w:hAnsi="Times New Roman" w:cs="Times New Roman"/>
          <w:sz w:val="20"/>
        </w:rPr>
        <w:t>45</w:t>
      </w:r>
      <w:r w:rsidRPr="00DF5395">
        <w:rPr>
          <w:rFonts w:ascii="Times New Roman" w:hAnsi="Times New Roman" w:cs="Times New Roman"/>
          <w:sz w:val="20"/>
        </w:rPr>
        <w:t>ft.</w:t>
      </w:r>
    </w:p>
    <w:p w14:paraId="20D580C6" w14:textId="77777777" w:rsidR="00875707" w:rsidRPr="00DF5395" w:rsidRDefault="00875707" w:rsidP="00875707">
      <w:pPr>
        <w:numPr>
          <w:ilvl w:val="0"/>
          <w:numId w:val="72"/>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Health</w:t>
      </w:r>
      <w:r w:rsidRPr="00DF5395">
        <w:rPr>
          <w:rFonts w:ascii="Times New Roman" w:hAnsi="Times New Roman" w:cs="Times New Roman"/>
          <w:sz w:val="20"/>
        </w:rPr>
        <w:t xml:space="preserve"> Max hp = Tamer's max hp</w:t>
      </w:r>
    </w:p>
    <w:p w14:paraId="39B9E04E" w14:textId="77777777" w:rsidR="00875707" w:rsidRPr="00DF5395" w:rsidRDefault="00875707" w:rsidP="00875707">
      <w:pPr>
        <w:numPr>
          <w:ilvl w:val="0"/>
          <w:numId w:val="72"/>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proficiency Bonus</w:t>
      </w:r>
      <w:r w:rsidRPr="00DF5395">
        <w:rPr>
          <w:rFonts w:ascii="Times New Roman" w:hAnsi="Times New Roman" w:cs="Times New Roman"/>
          <w:sz w:val="20"/>
        </w:rPr>
        <w:t xml:space="preserve"> Same as Tamer's</w:t>
      </w:r>
    </w:p>
    <w:p w14:paraId="2ADEE8E7"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4D7FE54E">
          <v:rect id="_x0000_i103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457"/>
        <w:gridCol w:w="491"/>
        <w:gridCol w:w="514"/>
        <w:gridCol w:w="785"/>
        <w:gridCol w:w="457"/>
        <w:gridCol w:w="800"/>
      </w:tblGrid>
      <w:tr w:rsidR="00875707" w:rsidRPr="00DF5395" w14:paraId="26922A0E" w14:textId="77777777" w:rsidTr="00875707">
        <w:trPr>
          <w:tblHeader/>
          <w:tblCellSpacing w:w="15" w:type="dxa"/>
        </w:trPr>
        <w:tc>
          <w:tcPr>
            <w:tcW w:w="0" w:type="auto"/>
            <w:vAlign w:val="center"/>
            <w:hideMark/>
          </w:tcPr>
          <w:p w14:paraId="4499B438" w14:textId="77777777" w:rsidR="00875707" w:rsidRPr="00DF5395" w:rsidRDefault="00875707">
            <w:pPr>
              <w:jc w:val="center"/>
              <w:rPr>
                <w:rFonts w:ascii="Times New Roman" w:hAnsi="Times New Roman" w:cs="Times New Roman"/>
                <w:b/>
                <w:sz w:val="20"/>
              </w:rPr>
            </w:pPr>
            <w:r w:rsidRPr="00DF5395">
              <w:rPr>
                <w:rFonts w:ascii="Times New Roman" w:hAnsi="Times New Roman" w:cs="Times New Roman"/>
                <w:b/>
                <w:bCs w:val="0"/>
                <w:sz w:val="20"/>
              </w:rPr>
              <w:t>Class level</w:t>
            </w:r>
          </w:p>
        </w:tc>
        <w:tc>
          <w:tcPr>
            <w:tcW w:w="0" w:type="auto"/>
            <w:vAlign w:val="center"/>
            <w:hideMark/>
          </w:tcPr>
          <w:p w14:paraId="57A39B10"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STR</w:t>
            </w:r>
          </w:p>
        </w:tc>
        <w:tc>
          <w:tcPr>
            <w:tcW w:w="0" w:type="auto"/>
            <w:vAlign w:val="center"/>
            <w:hideMark/>
          </w:tcPr>
          <w:p w14:paraId="3A80A308"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DEX</w:t>
            </w:r>
          </w:p>
        </w:tc>
        <w:tc>
          <w:tcPr>
            <w:tcW w:w="0" w:type="auto"/>
            <w:vAlign w:val="center"/>
            <w:hideMark/>
          </w:tcPr>
          <w:p w14:paraId="73FB4B29"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CON</w:t>
            </w:r>
          </w:p>
        </w:tc>
        <w:tc>
          <w:tcPr>
            <w:tcW w:w="0" w:type="auto"/>
            <w:vAlign w:val="center"/>
            <w:hideMark/>
          </w:tcPr>
          <w:p w14:paraId="0A7F5B42"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INT</w:t>
            </w:r>
          </w:p>
        </w:tc>
        <w:tc>
          <w:tcPr>
            <w:tcW w:w="0" w:type="auto"/>
            <w:vAlign w:val="center"/>
            <w:hideMark/>
          </w:tcPr>
          <w:p w14:paraId="52DCB417"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WIS</w:t>
            </w:r>
          </w:p>
        </w:tc>
        <w:tc>
          <w:tcPr>
            <w:tcW w:w="0" w:type="auto"/>
            <w:vAlign w:val="center"/>
            <w:hideMark/>
          </w:tcPr>
          <w:p w14:paraId="77F5AA46"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CHA</w:t>
            </w:r>
          </w:p>
        </w:tc>
      </w:tr>
      <w:tr w:rsidR="00875707" w:rsidRPr="00DF5395" w14:paraId="23DDEA38" w14:textId="77777777" w:rsidTr="00875707">
        <w:trPr>
          <w:tblCellSpacing w:w="15" w:type="dxa"/>
        </w:trPr>
        <w:tc>
          <w:tcPr>
            <w:tcW w:w="0" w:type="auto"/>
            <w:vAlign w:val="center"/>
            <w:hideMark/>
          </w:tcPr>
          <w:p w14:paraId="506420D8" w14:textId="77777777" w:rsidR="00875707" w:rsidRPr="00DF5395" w:rsidRDefault="00875707">
            <w:pPr>
              <w:jc w:val="center"/>
              <w:rPr>
                <w:rFonts w:ascii="Times New Roman" w:hAnsi="Times New Roman" w:cs="Times New Roman"/>
                <w:bCs w:val="0"/>
                <w:sz w:val="20"/>
              </w:rPr>
            </w:pPr>
            <w:r w:rsidRPr="00DF5395">
              <w:rPr>
                <w:rFonts w:ascii="Times New Roman" w:hAnsi="Times New Roman" w:cs="Times New Roman"/>
                <w:sz w:val="20"/>
              </w:rPr>
              <w:t>1-4</w:t>
            </w:r>
          </w:p>
        </w:tc>
        <w:tc>
          <w:tcPr>
            <w:tcW w:w="0" w:type="auto"/>
            <w:vAlign w:val="center"/>
            <w:hideMark/>
          </w:tcPr>
          <w:p w14:paraId="2C4CDC6E"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1BB13943"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78EE75E2"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6F2D684B"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-1(min3)</w:t>
            </w:r>
          </w:p>
        </w:tc>
        <w:tc>
          <w:tcPr>
            <w:tcW w:w="0" w:type="auto"/>
            <w:vAlign w:val="center"/>
            <w:hideMark/>
          </w:tcPr>
          <w:p w14:paraId="3C06F590"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720779F0"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-1(min3)</w:t>
            </w:r>
          </w:p>
        </w:tc>
      </w:tr>
      <w:tr w:rsidR="00875707" w:rsidRPr="00DF5395" w14:paraId="5A73E0C4" w14:textId="77777777" w:rsidTr="00875707">
        <w:trPr>
          <w:tblCellSpacing w:w="15" w:type="dxa"/>
        </w:trPr>
        <w:tc>
          <w:tcPr>
            <w:tcW w:w="0" w:type="auto"/>
            <w:vAlign w:val="center"/>
            <w:hideMark/>
          </w:tcPr>
          <w:p w14:paraId="136F2DE7"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5-9</w:t>
            </w:r>
          </w:p>
        </w:tc>
        <w:tc>
          <w:tcPr>
            <w:tcW w:w="0" w:type="auto"/>
            <w:vAlign w:val="center"/>
            <w:hideMark/>
          </w:tcPr>
          <w:p w14:paraId="2B40BC4E"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6D84B774"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177EC30C"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750D5808"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1BF71F59"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727A574C"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r>
      <w:tr w:rsidR="00875707" w:rsidRPr="00DF5395" w14:paraId="698CA164" w14:textId="77777777" w:rsidTr="00875707">
        <w:trPr>
          <w:tblCellSpacing w:w="15" w:type="dxa"/>
        </w:trPr>
        <w:tc>
          <w:tcPr>
            <w:tcW w:w="0" w:type="auto"/>
            <w:vAlign w:val="center"/>
            <w:hideMark/>
          </w:tcPr>
          <w:p w14:paraId="2A82973F"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10-14</w:t>
            </w:r>
          </w:p>
        </w:tc>
        <w:tc>
          <w:tcPr>
            <w:tcW w:w="0" w:type="auto"/>
            <w:vAlign w:val="center"/>
            <w:hideMark/>
          </w:tcPr>
          <w:p w14:paraId="6EF10FC5"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30F6E823"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+3</w:t>
            </w:r>
          </w:p>
        </w:tc>
        <w:tc>
          <w:tcPr>
            <w:tcW w:w="0" w:type="auto"/>
            <w:vAlign w:val="center"/>
            <w:hideMark/>
          </w:tcPr>
          <w:p w14:paraId="0B344C07"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70555CB1"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15D1DC54"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2EFE36E4"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r>
      <w:tr w:rsidR="00875707" w:rsidRPr="00DF5395" w14:paraId="23A5EEC6" w14:textId="77777777" w:rsidTr="00875707">
        <w:trPr>
          <w:tblCellSpacing w:w="15" w:type="dxa"/>
        </w:trPr>
        <w:tc>
          <w:tcPr>
            <w:tcW w:w="0" w:type="auto"/>
            <w:vAlign w:val="center"/>
            <w:hideMark/>
          </w:tcPr>
          <w:p w14:paraId="53186DFE"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15-19</w:t>
            </w:r>
          </w:p>
        </w:tc>
        <w:tc>
          <w:tcPr>
            <w:tcW w:w="0" w:type="auto"/>
            <w:vAlign w:val="center"/>
            <w:hideMark/>
          </w:tcPr>
          <w:p w14:paraId="6B407BFE"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23E1AD7F"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+4</w:t>
            </w:r>
          </w:p>
        </w:tc>
        <w:tc>
          <w:tcPr>
            <w:tcW w:w="0" w:type="auto"/>
            <w:vAlign w:val="center"/>
            <w:hideMark/>
          </w:tcPr>
          <w:p w14:paraId="23C99C1B"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08768FC7"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47768236"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286E1EF2"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r>
      <w:tr w:rsidR="00875707" w:rsidRPr="00DF5395" w14:paraId="741BA169" w14:textId="77777777" w:rsidTr="00875707">
        <w:trPr>
          <w:tblCellSpacing w:w="15" w:type="dxa"/>
        </w:trPr>
        <w:tc>
          <w:tcPr>
            <w:tcW w:w="0" w:type="auto"/>
            <w:vAlign w:val="center"/>
            <w:hideMark/>
          </w:tcPr>
          <w:p w14:paraId="2FC5F8FF"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20</w:t>
            </w:r>
          </w:p>
        </w:tc>
        <w:tc>
          <w:tcPr>
            <w:tcW w:w="0" w:type="auto"/>
            <w:vAlign w:val="center"/>
            <w:hideMark/>
          </w:tcPr>
          <w:p w14:paraId="58EE2B06"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43F55D98"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+4</w:t>
            </w:r>
          </w:p>
        </w:tc>
        <w:tc>
          <w:tcPr>
            <w:tcW w:w="0" w:type="auto"/>
            <w:vAlign w:val="center"/>
            <w:hideMark/>
          </w:tcPr>
          <w:p w14:paraId="371476F2"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2723FCE1"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2AA90AD9"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3211E8C5"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r>
    </w:tbl>
    <w:p w14:paraId="630C1CCC"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3E8CCFB5">
          <v:rect id="_x0000_i1033" style="width:0;height:1.5pt" o:hralign="center" o:hrstd="t" o:hr="t" fillcolor="#a0a0a0" stroked="f"/>
        </w:pict>
      </w:r>
    </w:p>
    <w:p w14:paraId="62B9AE6D" w14:textId="77777777" w:rsidR="00875707" w:rsidRPr="00DF5395" w:rsidRDefault="00875707" w:rsidP="00875707">
      <w:pPr>
        <w:numPr>
          <w:ilvl w:val="0"/>
          <w:numId w:val="73"/>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Skills</w:t>
      </w:r>
      <w:r w:rsidRPr="00DF5395">
        <w:rPr>
          <w:rFonts w:ascii="Times New Roman" w:hAnsi="Times New Roman" w:cs="Times New Roman"/>
          <w:sz w:val="20"/>
        </w:rPr>
        <w:t xml:space="preserve"> Runic bond, Acrobatics + 4</w:t>
      </w:r>
    </w:p>
    <w:p w14:paraId="08657028" w14:textId="77777777" w:rsidR="00875707" w:rsidRPr="00DF5395" w:rsidRDefault="00875707" w:rsidP="00875707">
      <w:pPr>
        <w:numPr>
          <w:ilvl w:val="0"/>
          <w:numId w:val="73"/>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Senses</w:t>
      </w:r>
      <w:r w:rsidRPr="00DF5395">
        <w:rPr>
          <w:rFonts w:ascii="Times New Roman" w:hAnsi="Times New Roman" w:cs="Times New Roman"/>
          <w:sz w:val="20"/>
        </w:rPr>
        <w:t xml:space="preserve"> Runic bond</w:t>
      </w:r>
    </w:p>
    <w:p w14:paraId="368C58DE" w14:textId="77777777" w:rsidR="00875707" w:rsidRPr="00DF5395" w:rsidRDefault="00875707" w:rsidP="00875707">
      <w:pPr>
        <w:numPr>
          <w:ilvl w:val="0"/>
          <w:numId w:val="73"/>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Saves</w:t>
      </w:r>
      <w:r w:rsidRPr="00DF5395">
        <w:rPr>
          <w:rFonts w:ascii="Times New Roman" w:hAnsi="Times New Roman" w:cs="Times New Roman"/>
          <w:sz w:val="20"/>
        </w:rPr>
        <w:t xml:space="preserve"> Same as Tamer Regardless of stats</w:t>
      </w:r>
    </w:p>
    <w:p w14:paraId="413A082D" w14:textId="77777777" w:rsidR="00875707" w:rsidRPr="00DF5395" w:rsidRDefault="00875707" w:rsidP="00875707">
      <w:pPr>
        <w:numPr>
          <w:ilvl w:val="0"/>
          <w:numId w:val="73"/>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Languages</w:t>
      </w:r>
      <w:r w:rsidRPr="00DF5395">
        <w:rPr>
          <w:rFonts w:ascii="Times New Roman" w:hAnsi="Times New Roman" w:cs="Times New Roman"/>
          <w:sz w:val="20"/>
        </w:rPr>
        <w:t xml:space="preserve"> Runic Command, Runic Bond language</w:t>
      </w:r>
    </w:p>
    <w:p w14:paraId="6A5883C8"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3B091B96">
          <v:rect id="_x0000_i1034" style="width:0;height:1.5pt" o:hralign="center" o:hrstd="t" o:hr="t" fillcolor="#a0a0a0" stroked="f"/>
        </w:pict>
      </w:r>
    </w:p>
    <w:p w14:paraId="60C47CE6" w14:textId="77777777" w:rsidR="00875707" w:rsidRPr="00DF5395" w:rsidRDefault="00875707" w:rsidP="00875707">
      <w:pPr>
        <w:pStyle w:val="Heading3"/>
        <w:rPr>
          <w:rFonts w:ascii="Times New Roman" w:hAnsi="Times New Roman" w:cs="Times New Roman"/>
          <w:sz w:val="20"/>
          <w:szCs w:val="20"/>
        </w:rPr>
      </w:pPr>
      <w:r w:rsidRPr="00DF5395">
        <w:rPr>
          <w:rFonts w:ascii="Times New Roman" w:hAnsi="Times New Roman" w:cs="Times New Roman"/>
          <w:sz w:val="20"/>
          <w:szCs w:val="20"/>
        </w:rPr>
        <w:t>Actions/ Abilities</w:t>
      </w:r>
    </w:p>
    <w:p w14:paraId="6CF87D50" w14:textId="77777777" w:rsidR="00875707" w:rsidRPr="00DF5395" w:rsidRDefault="00875707" w:rsidP="00875707">
      <w:pPr>
        <w:pStyle w:val="NormalWeb"/>
        <w:rPr>
          <w:sz w:val="20"/>
          <w:szCs w:val="20"/>
        </w:rPr>
      </w:pPr>
      <w:r w:rsidRPr="00DF5395">
        <w:rPr>
          <w:sz w:val="20"/>
          <w:szCs w:val="20"/>
        </w:rPr>
        <w:t>Melee attack: range 5 feet (a)Slashing or (b)Bludgeoning Damage (choose at level 1). Your companion may use its dexterity modifier for attack and damage rolls in place of strength modifier.</w:t>
      </w:r>
    </w:p>
    <w:p w14:paraId="13EC4646" w14:textId="77777777" w:rsidR="00875707" w:rsidRPr="00DF5395" w:rsidRDefault="00875707" w:rsidP="00875707">
      <w:pPr>
        <w:pStyle w:val="NormalWeb"/>
        <w:rPr>
          <w:sz w:val="20"/>
          <w:szCs w:val="20"/>
        </w:rPr>
      </w:pPr>
      <w:r w:rsidRPr="00DF5395">
        <w:rPr>
          <w:sz w:val="20"/>
          <w:szCs w:val="20"/>
        </w:rPr>
        <w:t>Rush: When you command your companion to take the dash action it may make one melee attack as a bonus action.</w:t>
      </w:r>
    </w:p>
    <w:p w14:paraId="6A50A798"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6774123F">
          <v:rect id="_x0000_i1035" style="width:0;height:1.5pt" o:hralign="center" o:hrstd="t" o:hr="t" fillcolor="#a0a0a0" stroked="f"/>
        </w:pict>
      </w:r>
    </w:p>
    <w:p w14:paraId="65F35059" w14:textId="77777777" w:rsidR="00875707" w:rsidRPr="00DF5395" w:rsidRDefault="00875707" w:rsidP="00875707">
      <w:pPr>
        <w:rPr>
          <w:rFonts w:ascii="Times New Roman" w:hAnsi="Times New Roman" w:cs="Times New Roman"/>
          <w:sz w:val="20"/>
        </w:rPr>
      </w:pPr>
    </w:p>
    <w:p w14:paraId="37AAC8CF" w14:textId="77777777" w:rsidR="00875707" w:rsidRPr="00DF5395" w:rsidRDefault="00875707" w:rsidP="00875707">
      <w:pPr>
        <w:rPr>
          <w:rFonts w:ascii="Times New Roman" w:hAnsi="Times New Roman" w:cs="Times New Roman"/>
          <w:sz w:val="20"/>
        </w:rPr>
      </w:pPr>
    </w:p>
    <w:p w14:paraId="7E226FF5" w14:textId="77777777" w:rsidR="00875707" w:rsidRPr="00DF5395" w:rsidRDefault="00875707" w:rsidP="00875707">
      <w:pPr>
        <w:rPr>
          <w:rFonts w:ascii="Times New Roman" w:hAnsi="Times New Roman" w:cs="Times New Roman"/>
          <w:sz w:val="20"/>
        </w:rPr>
      </w:pPr>
    </w:p>
    <w:p w14:paraId="251C100D" w14:textId="77777777" w:rsidR="00875707" w:rsidRPr="00DF5395" w:rsidRDefault="00875707" w:rsidP="00875707">
      <w:pPr>
        <w:rPr>
          <w:rFonts w:ascii="Times New Roman" w:hAnsi="Times New Roman" w:cs="Times New Roman"/>
          <w:sz w:val="20"/>
        </w:rPr>
      </w:pPr>
    </w:p>
    <w:p w14:paraId="6B4D015F" w14:textId="77777777" w:rsidR="00875707" w:rsidRPr="00DF5395" w:rsidRDefault="00875707" w:rsidP="00875707">
      <w:pPr>
        <w:rPr>
          <w:rFonts w:ascii="Times New Roman" w:hAnsi="Times New Roman" w:cs="Times New Roman"/>
          <w:sz w:val="20"/>
        </w:rPr>
      </w:pPr>
    </w:p>
    <w:p w14:paraId="55D7826F" w14:textId="77777777" w:rsidR="00875707" w:rsidRPr="00DF5395" w:rsidRDefault="00875707" w:rsidP="00875707">
      <w:pPr>
        <w:rPr>
          <w:rFonts w:ascii="Times New Roman" w:hAnsi="Times New Roman" w:cs="Times New Roman"/>
          <w:sz w:val="20"/>
        </w:rPr>
      </w:pPr>
    </w:p>
    <w:p w14:paraId="53EA603B" w14:textId="77777777" w:rsidR="00875707" w:rsidRPr="00DF5395" w:rsidRDefault="00875707" w:rsidP="00875707">
      <w:pPr>
        <w:rPr>
          <w:rFonts w:ascii="Times New Roman" w:hAnsi="Times New Roman" w:cs="Times New Roman"/>
          <w:sz w:val="20"/>
        </w:rPr>
      </w:pPr>
    </w:p>
    <w:p w14:paraId="3865C21C" w14:textId="77777777" w:rsidR="00875707" w:rsidRPr="00DF5395" w:rsidRDefault="00875707" w:rsidP="00875707">
      <w:pPr>
        <w:rPr>
          <w:rFonts w:ascii="Times New Roman" w:hAnsi="Times New Roman" w:cs="Times New Roman"/>
          <w:sz w:val="20"/>
        </w:rPr>
      </w:pPr>
    </w:p>
    <w:p w14:paraId="1AADBABA" w14:textId="77777777" w:rsidR="00875707" w:rsidRPr="00DF5395" w:rsidRDefault="00875707" w:rsidP="00875707">
      <w:pPr>
        <w:rPr>
          <w:rFonts w:ascii="Times New Roman" w:hAnsi="Times New Roman" w:cs="Times New Roman"/>
          <w:sz w:val="20"/>
        </w:rPr>
      </w:pPr>
    </w:p>
    <w:p w14:paraId="7A626300" w14:textId="77777777" w:rsidR="00875707" w:rsidRPr="00DF5395" w:rsidRDefault="00875707" w:rsidP="00875707">
      <w:pPr>
        <w:rPr>
          <w:rFonts w:ascii="Times New Roman" w:hAnsi="Times New Roman" w:cs="Times New Roman"/>
          <w:sz w:val="20"/>
        </w:rPr>
      </w:pPr>
    </w:p>
    <w:p w14:paraId="742177D7" w14:textId="77777777" w:rsidR="00875707" w:rsidRPr="00DF5395" w:rsidRDefault="00875707" w:rsidP="00875707">
      <w:pPr>
        <w:rPr>
          <w:rFonts w:ascii="Times New Roman" w:hAnsi="Times New Roman" w:cs="Times New Roman"/>
          <w:sz w:val="20"/>
        </w:rPr>
      </w:pPr>
    </w:p>
    <w:p w14:paraId="59DB3358" w14:textId="77777777" w:rsidR="00875707" w:rsidRPr="00DF5395" w:rsidRDefault="00875707" w:rsidP="00875707">
      <w:pPr>
        <w:rPr>
          <w:rFonts w:ascii="Times New Roman" w:hAnsi="Times New Roman" w:cs="Times New Roman"/>
          <w:sz w:val="20"/>
        </w:rPr>
      </w:pPr>
    </w:p>
    <w:p w14:paraId="40573FC2" w14:textId="77777777" w:rsidR="00875707" w:rsidRPr="00DF5395" w:rsidRDefault="00875707" w:rsidP="00875707">
      <w:pPr>
        <w:rPr>
          <w:rFonts w:ascii="Times New Roman" w:hAnsi="Times New Roman" w:cs="Times New Roman"/>
          <w:sz w:val="20"/>
        </w:rPr>
      </w:pPr>
    </w:p>
    <w:p w14:paraId="333A6CF4"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6AECE309">
          <v:rect id="_x0000_i1036" style="width:0;height:1.5pt" o:hralign="center" o:hrstd="t" o:hr="t" fillcolor="#a0a0a0" stroked="f"/>
        </w:pict>
      </w:r>
    </w:p>
    <w:p w14:paraId="63729458" w14:textId="77777777" w:rsidR="00875707" w:rsidRPr="00DF5395" w:rsidRDefault="00875707" w:rsidP="00875707">
      <w:pPr>
        <w:pStyle w:val="Heading2"/>
        <w:rPr>
          <w:rFonts w:ascii="Times New Roman" w:hAnsi="Times New Roman" w:cs="Times New Roman"/>
          <w:sz w:val="20"/>
          <w:szCs w:val="20"/>
        </w:rPr>
      </w:pPr>
      <w:r w:rsidRPr="00DF5395">
        <w:rPr>
          <w:rFonts w:ascii="Times New Roman" w:hAnsi="Times New Roman" w:cs="Times New Roman"/>
          <w:sz w:val="20"/>
          <w:szCs w:val="20"/>
        </w:rPr>
        <w:t>Brawn Build</w:t>
      </w:r>
    </w:p>
    <w:p w14:paraId="3DB1EDA7" w14:textId="77777777" w:rsidR="00875707" w:rsidRPr="00DF5395" w:rsidRDefault="00875707" w:rsidP="00875707">
      <w:pPr>
        <w:pStyle w:val="NormalWeb"/>
        <w:rPr>
          <w:sz w:val="20"/>
          <w:szCs w:val="20"/>
        </w:rPr>
      </w:pPr>
      <w:r w:rsidRPr="00DF5395">
        <w:rPr>
          <w:sz w:val="20"/>
          <w:szCs w:val="20"/>
        </w:rPr>
        <w:t>Size (a) Medium or (b) Large Creature (choose at level 1)</w:t>
      </w:r>
    </w:p>
    <w:p w14:paraId="6DF6F8E8"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1CCEBC8B">
          <v:rect id="_x0000_i1037" style="width:0;height:1.5pt" o:hralign="center" o:hrstd="t" o:hr="t" fillcolor="#a0a0a0" stroked="f"/>
        </w:pict>
      </w:r>
    </w:p>
    <w:p w14:paraId="36B7C2EF" w14:textId="77777777" w:rsidR="00875707" w:rsidRPr="00DF5395" w:rsidRDefault="00875707" w:rsidP="00875707">
      <w:pPr>
        <w:numPr>
          <w:ilvl w:val="0"/>
          <w:numId w:val="74"/>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Armor Class</w:t>
      </w:r>
      <w:r w:rsidRPr="00DF5395">
        <w:rPr>
          <w:rFonts w:ascii="Times New Roman" w:hAnsi="Times New Roman" w:cs="Times New Roman"/>
          <w:sz w:val="20"/>
        </w:rPr>
        <w:t xml:space="preserve"> Light, Medium, and Heavy Armor</w:t>
      </w:r>
    </w:p>
    <w:p w14:paraId="42BE1EF8" w14:textId="790D0AC9" w:rsidR="00875707" w:rsidRPr="00DF5395" w:rsidRDefault="00875707" w:rsidP="00875707">
      <w:pPr>
        <w:numPr>
          <w:ilvl w:val="0"/>
          <w:numId w:val="74"/>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Speed</w:t>
      </w:r>
      <w:r w:rsidRPr="00DF5395">
        <w:rPr>
          <w:rFonts w:ascii="Times New Roman" w:hAnsi="Times New Roman" w:cs="Times New Roman"/>
          <w:sz w:val="20"/>
        </w:rPr>
        <w:t xml:space="preserve"> 3</w:t>
      </w:r>
      <w:r w:rsidR="008561BF" w:rsidRPr="00DF5395">
        <w:rPr>
          <w:rFonts w:ascii="Times New Roman" w:hAnsi="Times New Roman" w:cs="Times New Roman"/>
          <w:sz w:val="20"/>
        </w:rPr>
        <w:t>5</w:t>
      </w:r>
      <w:r w:rsidRPr="00DF5395">
        <w:rPr>
          <w:rFonts w:ascii="Times New Roman" w:hAnsi="Times New Roman" w:cs="Times New Roman"/>
          <w:sz w:val="20"/>
        </w:rPr>
        <w:t>ft.</w:t>
      </w:r>
    </w:p>
    <w:p w14:paraId="12B6E943" w14:textId="77777777" w:rsidR="00875707" w:rsidRPr="00DF5395" w:rsidRDefault="00875707" w:rsidP="00875707">
      <w:pPr>
        <w:numPr>
          <w:ilvl w:val="0"/>
          <w:numId w:val="74"/>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Health</w:t>
      </w:r>
      <w:r w:rsidRPr="00DF5395">
        <w:rPr>
          <w:rFonts w:ascii="Times New Roman" w:hAnsi="Times New Roman" w:cs="Times New Roman"/>
          <w:sz w:val="20"/>
        </w:rPr>
        <w:t xml:space="preserve"> Max hp = (Tamer's + 1 hp per level)</w:t>
      </w:r>
    </w:p>
    <w:p w14:paraId="0E1F68AA" w14:textId="77777777" w:rsidR="00875707" w:rsidRPr="00DF5395" w:rsidRDefault="00875707" w:rsidP="00875707">
      <w:pPr>
        <w:numPr>
          <w:ilvl w:val="0"/>
          <w:numId w:val="74"/>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proficiency Bonus</w:t>
      </w:r>
      <w:r w:rsidRPr="00DF5395">
        <w:rPr>
          <w:rFonts w:ascii="Times New Roman" w:hAnsi="Times New Roman" w:cs="Times New Roman"/>
          <w:sz w:val="20"/>
        </w:rPr>
        <w:t xml:space="preserve"> Same as Tamer's</w:t>
      </w:r>
    </w:p>
    <w:p w14:paraId="65FEF382"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4223E61B">
          <v:rect id="_x0000_i103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457"/>
        <w:gridCol w:w="491"/>
        <w:gridCol w:w="514"/>
        <w:gridCol w:w="785"/>
        <w:gridCol w:w="457"/>
        <w:gridCol w:w="800"/>
      </w:tblGrid>
      <w:tr w:rsidR="00875707" w:rsidRPr="00DF5395" w14:paraId="7DF49122" w14:textId="77777777" w:rsidTr="00875707">
        <w:trPr>
          <w:tblHeader/>
          <w:tblCellSpacing w:w="15" w:type="dxa"/>
        </w:trPr>
        <w:tc>
          <w:tcPr>
            <w:tcW w:w="0" w:type="auto"/>
            <w:vAlign w:val="center"/>
            <w:hideMark/>
          </w:tcPr>
          <w:p w14:paraId="00D0B373" w14:textId="77777777" w:rsidR="00875707" w:rsidRPr="00DF5395" w:rsidRDefault="00875707">
            <w:pPr>
              <w:jc w:val="center"/>
              <w:rPr>
                <w:rFonts w:ascii="Times New Roman" w:hAnsi="Times New Roman" w:cs="Times New Roman"/>
                <w:b/>
                <w:sz w:val="20"/>
              </w:rPr>
            </w:pPr>
            <w:r w:rsidRPr="00DF5395">
              <w:rPr>
                <w:rFonts w:ascii="Times New Roman" w:hAnsi="Times New Roman" w:cs="Times New Roman"/>
                <w:b/>
                <w:bCs w:val="0"/>
                <w:sz w:val="20"/>
              </w:rPr>
              <w:t>Class level</w:t>
            </w:r>
          </w:p>
        </w:tc>
        <w:tc>
          <w:tcPr>
            <w:tcW w:w="0" w:type="auto"/>
            <w:vAlign w:val="center"/>
            <w:hideMark/>
          </w:tcPr>
          <w:p w14:paraId="6180E17F"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STR</w:t>
            </w:r>
          </w:p>
        </w:tc>
        <w:tc>
          <w:tcPr>
            <w:tcW w:w="0" w:type="auto"/>
            <w:vAlign w:val="center"/>
            <w:hideMark/>
          </w:tcPr>
          <w:p w14:paraId="2857B11C"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DEX</w:t>
            </w:r>
          </w:p>
        </w:tc>
        <w:tc>
          <w:tcPr>
            <w:tcW w:w="0" w:type="auto"/>
            <w:vAlign w:val="center"/>
            <w:hideMark/>
          </w:tcPr>
          <w:p w14:paraId="47325AA9"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CON</w:t>
            </w:r>
          </w:p>
        </w:tc>
        <w:tc>
          <w:tcPr>
            <w:tcW w:w="0" w:type="auto"/>
            <w:vAlign w:val="center"/>
            <w:hideMark/>
          </w:tcPr>
          <w:p w14:paraId="71CCD6EA"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INT</w:t>
            </w:r>
          </w:p>
        </w:tc>
        <w:tc>
          <w:tcPr>
            <w:tcW w:w="0" w:type="auto"/>
            <w:vAlign w:val="center"/>
            <w:hideMark/>
          </w:tcPr>
          <w:p w14:paraId="5A5DC0D3"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WIS</w:t>
            </w:r>
          </w:p>
        </w:tc>
        <w:tc>
          <w:tcPr>
            <w:tcW w:w="0" w:type="auto"/>
            <w:vAlign w:val="center"/>
            <w:hideMark/>
          </w:tcPr>
          <w:p w14:paraId="59BB3531"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CHA</w:t>
            </w:r>
          </w:p>
        </w:tc>
      </w:tr>
      <w:tr w:rsidR="00875707" w:rsidRPr="00DF5395" w14:paraId="534B556F" w14:textId="77777777" w:rsidTr="00875707">
        <w:trPr>
          <w:tblCellSpacing w:w="15" w:type="dxa"/>
        </w:trPr>
        <w:tc>
          <w:tcPr>
            <w:tcW w:w="0" w:type="auto"/>
            <w:vAlign w:val="center"/>
            <w:hideMark/>
          </w:tcPr>
          <w:p w14:paraId="2A70BA9E" w14:textId="77777777" w:rsidR="00875707" w:rsidRPr="00DF5395" w:rsidRDefault="00875707">
            <w:pPr>
              <w:jc w:val="center"/>
              <w:rPr>
                <w:rFonts w:ascii="Times New Roman" w:hAnsi="Times New Roman" w:cs="Times New Roman"/>
                <w:bCs w:val="0"/>
                <w:sz w:val="20"/>
              </w:rPr>
            </w:pPr>
            <w:r w:rsidRPr="00DF5395">
              <w:rPr>
                <w:rFonts w:ascii="Times New Roman" w:hAnsi="Times New Roman" w:cs="Times New Roman"/>
                <w:sz w:val="20"/>
              </w:rPr>
              <w:t>1-4</w:t>
            </w:r>
          </w:p>
        </w:tc>
        <w:tc>
          <w:tcPr>
            <w:tcW w:w="0" w:type="auto"/>
            <w:vAlign w:val="center"/>
            <w:hideMark/>
          </w:tcPr>
          <w:p w14:paraId="41B3FD37"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3105FB33"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4D82B3A9"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2A3335F5"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-5(min3)</w:t>
            </w:r>
          </w:p>
        </w:tc>
        <w:tc>
          <w:tcPr>
            <w:tcW w:w="0" w:type="auto"/>
            <w:vAlign w:val="center"/>
            <w:hideMark/>
          </w:tcPr>
          <w:p w14:paraId="09A9D07F"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52B05F78"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-5(min3)</w:t>
            </w:r>
          </w:p>
        </w:tc>
      </w:tr>
      <w:tr w:rsidR="00875707" w:rsidRPr="00DF5395" w14:paraId="441E2252" w14:textId="77777777" w:rsidTr="00875707">
        <w:trPr>
          <w:tblCellSpacing w:w="15" w:type="dxa"/>
        </w:trPr>
        <w:tc>
          <w:tcPr>
            <w:tcW w:w="0" w:type="auto"/>
            <w:vAlign w:val="center"/>
            <w:hideMark/>
          </w:tcPr>
          <w:p w14:paraId="0C19712C"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5-9</w:t>
            </w:r>
          </w:p>
        </w:tc>
        <w:tc>
          <w:tcPr>
            <w:tcW w:w="0" w:type="auto"/>
            <w:vAlign w:val="center"/>
            <w:hideMark/>
          </w:tcPr>
          <w:p w14:paraId="47176366"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674D25A8"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15AA8390"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4985E382"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-3(min3)</w:t>
            </w:r>
          </w:p>
        </w:tc>
        <w:tc>
          <w:tcPr>
            <w:tcW w:w="0" w:type="auto"/>
            <w:vAlign w:val="center"/>
            <w:hideMark/>
          </w:tcPr>
          <w:p w14:paraId="3075D4E9"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3375AA97"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-3(min3)</w:t>
            </w:r>
          </w:p>
        </w:tc>
      </w:tr>
      <w:tr w:rsidR="00875707" w:rsidRPr="00DF5395" w14:paraId="706B2788" w14:textId="77777777" w:rsidTr="00875707">
        <w:trPr>
          <w:tblCellSpacing w:w="15" w:type="dxa"/>
        </w:trPr>
        <w:tc>
          <w:tcPr>
            <w:tcW w:w="0" w:type="auto"/>
            <w:vAlign w:val="center"/>
            <w:hideMark/>
          </w:tcPr>
          <w:p w14:paraId="531777DC"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10-14</w:t>
            </w:r>
          </w:p>
        </w:tc>
        <w:tc>
          <w:tcPr>
            <w:tcW w:w="0" w:type="auto"/>
            <w:vAlign w:val="center"/>
            <w:hideMark/>
          </w:tcPr>
          <w:p w14:paraId="465E051E"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1FF733B5"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69875821"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084CDEBB"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-2(min3)</w:t>
            </w:r>
          </w:p>
        </w:tc>
        <w:tc>
          <w:tcPr>
            <w:tcW w:w="0" w:type="auto"/>
            <w:vAlign w:val="center"/>
            <w:hideMark/>
          </w:tcPr>
          <w:p w14:paraId="08095F43"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6A985113"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-2(min3)</w:t>
            </w:r>
          </w:p>
        </w:tc>
      </w:tr>
      <w:tr w:rsidR="00875707" w:rsidRPr="00DF5395" w14:paraId="6B26E633" w14:textId="77777777" w:rsidTr="00875707">
        <w:trPr>
          <w:tblCellSpacing w:w="15" w:type="dxa"/>
        </w:trPr>
        <w:tc>
          <w:tcPr>
            <w:tcW w:w="0" w:type="auto"/>
            <w:vAlign w:val="center"/>
            <w:hideMark/>
          </w:tcPr>
          <w:p w14:paraId="59D8803F"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15-19</w:t>
            </w:r>
          </w:p>
        </w:tc>
        <w:tc>
          <w:tcPr>
            <w:tcW w:w="0" w:type="auto"/>
            <w:vAlign w:val="center"/>
            <w:hideMark/>
          </w:tcPr>
          <w:p w14:paraId="61BCC3D5"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+3</w:t>
            </w:r>
          </w:p>
        </w:tc>
        <w:tc>
          <w:tcPr>
            <w:tcW w:w="0" w:type="auto"/>
            <w:vAlign w:val="center"/>
            <w:hideMark/>
          </w:tcPr>
          <w:p w14:paraId="21B19F24"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3632FCF9"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5D1FAE94"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-2(min3)</w:t>
            </w:r>
          </w:p>
        </w:tc>
        <w:tc>
          <w:tcPr>
            <w:tcW w:w="0" w:type="auto"/>
            <w:vAlign w:val="center"/>
            <w:hideMark/>
          </w:tcPr>
          <w:p w14:paraId="2379409B"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7DB02FCE"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-2(min3)</w:t>
            </w:r>
          </w:p>
        </w:tc>
      </w:tr>
      <w:tr w:rsidR="00875707" w:rsidRPr="00DF5395" w14:paraId="460A05BC" w14:textId="77777777" w:rsidTr="00875707">
        <w:trPr>
          <w:tblCellSpacing w:w="15" w:type="dxa"/>
        </w:trPr>
        <w:tc>
          <w:tcPr>
            <w:tcW w:w="0" w:type="auto"/>
            <w:vAlign w:val="center"/>
            <w:hideMark/>
          </w:tcPr>
          <w:p w14:paraId="4E5A0FD0"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20</w:t>
            </w:r>
          </w:p>
        </w:tc>
        <w:tc>
          <w:tcPr>
            <w:tcW w:w="0" w:type="auto"/>
            <w:vAlign w:val="center"/>
            <w:hideMark/>
          </w:tcPr>
          <w:p w14:paraId="701D7DF2"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+4</w:t>
            </w:r>
          </w:p>
        </w:tc>
        <w:tc>
          <w:tcPr>
            <w:tcW w:w="0" w:type="auto"/>
            <w:vAlign w:val="center"/>
            <w:hideMark/>
          </w:tcPr>
          <w:p w14:paraId="36758F85"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+4</w:t>
            </w:r>
          </w:p>
        </w:tc>
        <w:tc>
          <w:tcPr>
            <w:tcW w:w="0" w:type="auto"/>
            <w:vAlign w:val="center"/>
            <w:hideMark/>
          </w:tcPr>
          <w:p w14:paraId="570FBCA7"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11C53C9F"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56B34D18"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37A16770"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r>
    </w:tbl>
    <w:p w14:paraId="098AD32B"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763F69D4">
          <v:rect id="_x0000_i1039" style="width:0;height:1.5pt" o:hralign="center" o:hrstd="t" o:hr="t" fillcolor="#a0a0a0" stroked="f"/>
        </w:pict>
      </w:r>
    </w:p>
    <w:p w14:paraId="2DD3D23E" w14:textId="77777777" w:rsidR="00875707" w:rsidRPr="00DF5395" w:rsidRDefault="00875707" w:rsidP="00875707">
      <w:pPr>
        <w:numPr>
          <w:ilvl w:val="0"/>
          <w:numId w:val="75"/>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Skills</w:t>
      </w:r>
      <w:r w:rsidRPr="00DF5395">
        <w:rPr>
          <w:rFonts w:ascii="Times New Roman" w:hAnsi="Times New Roman" w:cs="Times New Roman"/>
          <w:sz w:val="20"/>
        </w:rPr>
        <w:t xml:space="preserve"> Runic bond, Athletics + 4</w:t>
      </w:r>
    </w:p>
    <w:p w14:paraId="32356226" w14:textId="77777777" w:rsidR="00875707" w:rsidRPr="00DF5395" w:rsidRDefault="00875707" w:rsidP="00875707">
      <w:pPr>
        <w:numPr>
          <w:ilvl w:val="0"/>
          <w:numId w:val="75"/>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Senses</w:t>
      </w:r>
      <w:r w:rsidRPr="00DF5395">
        <w:rPr>
          <w:rFonts w:ascii="Times New Roman" w:hAnsi="Times New Roman" w:cs="Times New Roman"/>
          <w:sz w:val="20"/>
        </w:rPr>
        <w:t xml:space="preserve"> Runic bond</w:t>
      </w:r>
    </w:p>
    <w:p w14:paraId="45032C8A" w14:textId="77777777" w:rsidR="00875707" w:rsidRPr="00DF5395" w:rsidRDefault="00875707" w:rsidP="00875707">
      <w:pPr>
        <w:numPr>
          <w:ilvl w:val="0"/>
          <w:numId w:val="75"/>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Saves</w:t>
      </w:r>
      <w:r w:rsidRPr="00DF5395">
        <w:rPr>
          <w:rFonts w:ascii="Times New Roman" w:hAnsi="Times New Roman" w:cs="Times New Roman"/>
          <w:sz w:val="20"/>
        </w:rPr>
        <w:t xml:space="preserve"> Same as Tamer Regardless of stats</w:t>
      </w:r>
    </w:p>
    <w:p w14:paraId="25D070B8" w14:textId="77777777" w:rsidR="00875707" w:rsidRPr="00DF5395" w:rsidRDefault="00875707" w:rsidP="00875707">
      <w:pPr>
        <w:numPr>
          <w:ilvl w:val="0"/>
          <w:numId w:val="75"/>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Languages</w:t>
      </w:r>
      <w:r w:rsidRPr="00DF5395">
        <w:rPr>
          <w:rFonts w:ascii="Times New Roman" w:hAnsi="Times New Roman" w:cs="Times New Roman"/>
          <w:sz w:val="20"/>
        </w:rPr>
        <w:t xml:space="preserve"> Runic Command, Runic Bond language</w:t>
      </w:r>
    </w:p>
    <w:p w14:paraId="4880FA5E"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79CBE9EA">
          <v:rect id="_x0000_i1040" style="width:0;height:1.5pt" o:hralign="center" o:hrstd="t" o:hr="t" fillcolor="#a0a0a0" stroked="f"/>
        </w:pict>
      </w:r>
    </w:p>
    <w:p w14:paraId="1711B27B" w14:textId="77777777" w:rsidR="00875707" w:rsidRPr="00DF5395" w:rsidRDefault="00875707" w:rsidP="00875707">
      <w:pPr>
        <w:pStyle w:val="Heading3"/>
        <w:rPr>
          <w:rFonts w:ascii="Times New Roman" w:hAnsi="Times New Roman" w:cs="Times New Roman"/>
          <w:sz w:val="20"/>
          <w:szCs w:val="20"/>
        </w:rPr>
      </w:pPr>
      <w:r w:rsidRPr="00DF5395">
        <w:rPr>
          <w:rFonts w:ascii="Times New Roman" w:hAnsi="Times New Roman" w:cs="Times New Roman"/>
          <w:sz w:val="20"/>
          <w:szCs w:val="20"/>
        </w:rPr>
        <w:t>Actions/ Abilities</w:t>
      </w:r>
    </w:p>
    <w:p w14:paraId="1CF8D35B" w14:textId="77777777" w:rsidR="00875707" w:rsidRPr="00DF5395" w:rsidRDefault="00875707" w:rsidP="00875707">
      <w:pPr>
        <w:pStyle w:val="NormalWeb"/>
        <w:rPr>
          <w:sz w:val="20"/>
          <w:szCs w:val="20"/>
        </w:rPr>
      </w:pPr>
      <w:r w:rsidRPr="00DF5395">
        <w:rPr>
          <w:sz w:val="20"/>
          <w:szCs w:val="20"/>
        </w:rPr>
        <w:t>Melee attack: range 5 feet (a)Slashing or (b)Bludgeoning Damage (choose at level 1).</w:t>
      </w:r>
    </w:p>
    <w:p w14:paraId="10D10627"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1ED9B89C">
          <v:rect id="_x0000_i1041" style="width:0;height:1.5pt" o:hralign="center" o:hrstd="t" o:hr="t" fillcolor="#a0a0a0" stroked="f"/>
        </w:pict>
      </w:r>
    </w:p>
    <w:p w14:paraId="21D502CC" w14:textId="77777777" w:rsidR="00875707" w:rsidRPr="00DF5395" w:rsidRDefault="00875707" w:rsidP="00875707">
      <w:pPr>
        <w:rPr>
          <w:rFonts w:ascii="Times New Roman" w:hAnsi="Times New Roman" w:cs="Times New Roman"/>
          <w:sz w:val="20"/>
        </w:rPr>
      </w:pPr>
    </w:p>
    <w:p w14:paraId="3A30485E" w14:textId="77777777" w:rsidR="00875707" w:rsidRPr="00DF5395" w:rsidRDefault="00875707" w:rsidP="00875707">
      <w:pPr>
        <w:rPr>
          <w:rFonts w:ascii="Times New Roman" w:hAnsi="Times New Roman" w:cs="Times New Roman"/>
          <w:sz w:val="20"/>
        </w:rPr>
      </w:pPr>
    </w:p>
    <w:p w14:paraId="7F27665B" w14:textId="77777777" w:rsidR="00875707" w:rsidRPr="00DF5395" w:rsidRDefault="00875707" w:rsidP="00875707">
      <w:pPr>
        <w:rPr>
          <w:rFonts w:ascii="Times New Roman" w:hAnsi="Times New Roman" w:cs="Times New Roman"/>
          <w:sz w:val="20"/>
        </w:rPr>
      </w:pPr>
    </w:p>
    <w:p w14:paraId="6EBD22E0" w14:textId="77777777" w:rsidR="00875707" w:rsidRPr="00DF5395" w:rsidRDefault="00875707" w:rsidP="00875707">
      <w:pPr>
        <w:rPr>
          <w:rFonts w:ascii="Times New Roman" w:hAnsi="Times New Roman" w:cs="Times New Roman"/>
          <w:sz w:val="20"/>
        </w:rPr>
      </w:pPr>
    </w:p>
    <w:p w14:paraId="57417DAE" w14:textId="77777777" w:rsidR="00875707" w:rsidRPr="00DF5395" w:rsidRDefault="00875707" w:rsidP="00875707">
      <w:pPr>
        <w:rPr>
          <w:rFonts w:ascii="Times New Roman" w:hAnsi="Times New Roman" w:cs="Times New Roman"/>
          <w:sz w:val="20"/>
        </w:rPr>
      </w:pPr>
    </w:p>
    <w:p w14:paraId="61877AB1" w14:textId="77777777" w:rsidR="00875707" w:rsidRPr="00DF5395" w:rsidRDefault="00875707" w:rsidP="00875707">
      <w:pPr>
        <w:rPr>
          <w:rFonts w:ascii="Times New Roman" w:hAnsi="Times New Roman" w:cs="Times New Roman"/>
          <w:sz w:val="20"/>
        </w:rPr>
      </w:pPr>
    </w:p>
    <w:p w14:paraId="6F1F401A" w14:textId="77777777" w:rsidR="00875707" w:rsidRPr="00DF5395" w:rsidRDefault="00875707" w:rsidP="00875707">
      <w:pPr>
        <w:rPr>
          <w:rFonts w:ascii="Times New Roman" w:hAnsi="Times New Roman" w:cs="Times New Roman"/>
          <w:sz w:val="20"/>
        </w:rPr>
      </w:pPr>
    </w:p>
    <w:p w14:paraId="00E86779" w14:textId="77777777" w:rsidR="00875707" w:rsidRPr="00DF5395" w:rsidRDefault="00875707" w:rsidP="00875707">
      <w:pPr>
        <w:rPr>
          <w:rFonts w:ascii="Times New Roman" w:hAnsi="Times New Roman" w:cs="Times New Roman"/>
          <w:sz w:val="20"/>
        </w:rPr>
      </w:pPr>
    </w:p>
    <w:p w14:paraId="29C972A6" w14:textId="77777777" w:rsidR="00875707" w:rsidRPr="00DF5395" w:rsidRDefault="00875707" w:rsidP="00875707">
      <w:pPr>
        <w:rPr>
          <w:rFonts w:ascii="Times New Roman" w:hAnsi="Times New Roman" w:cs="Times New Roman"/>
          <w:sz w:val="20"/>
        </w:rPr>
      </w:pPr>
    </w:p>
    <w:p w14:paraId="264781AB" w14:textId="77777777" w:rsidR="00875707" w:rsidRPr="00DF5395" w:rsidRDefault="00875707" w:rsidP="00875707">
      <w:pPr>
        <w:rPr>
          <w:rFonts w:ascii="Times New Roman" w:hAnsi="Times New Roman" w:cs="Times New Roman"/>
          <w:sz w:val="20"/>
        </w:rPr>
      </w:pPr>
    </w:p>
    <w:p w14:paraId="4401BE5E" w14:textId="77777777" w:rsidR="00875707" w:rsidRPr="00DF5395" w:rsidRDefault="00875707" w:rsidP="00875707">
      <w:pPr>
        <w:rPr>
          <w:rFonts w:ascii="Times New Roman" w:hAnsi="Times New Roman" w:cs="Times New Roman"/>
          <w:sz w:val="20"/>
        </w:rPr>
      </w:pPr>
    </w:p>
    <w:p w14:paraId="664D233B" w14:textId="77777777" w:rsidR="00875707" w:rsidRPr="00DF5395" w:rsidRDefault="00875707" w:rsidP="00875707">
      <w:pPr>
        <w:rPr>
          <w:rFonts w:ascii="Times New Roman" w:hAnsi="Times New Roman" w:cs="Times New Roman"/>
          <w:sz w:val="20"/>
        </w:rPr>
      </w:pPr>
    </w:p>
    <w:p w14:paraId="12041949" w14:textId="77777777" w:rsidR="00875707" w:rsidRPr="00DF5395" w:rsidRDefault="00875707" w:rsidP="00875707">
      <w:pPr>
        <w:rPr>
          <w:rFonts w:ascii="Times New Roman" w:hAnsi="Times New Roman" w:cs="Times New Roman"/>
          <w:sz w:val="20"/>
        </w:rPr>
      </w:pPr>
    </w:p>
    <w:p w14:paraId="4B56B5E4" w14:textId="77777777" w:rsidR="00875707" w:rsidRPr="00DF5395" w:rsidRDefault="00875707" w:rsidP="00875707">
      <w:pPr>
        <w:rPr>
          <w:rFonts w:ascii="Times New Roman" w:hAnsi="Times New Roman" w:cs="Times New Roman"/>
          <w:sz w:val="20"/>
        </w:rPr>
      </w:pPr>
    </w:p>
    <w:p w14:paraId="2A1DD317" w14:textId="77777777" w:rsidR="00875707" w:rsidRPr="00DF5395" w:rsidRDefault="00875707" w:rsidP="00875707">
      <w:pPr>
        <w:rPr>
          <w:rFonts w:ascii="Times New Roman" w:hAnsi="Times New Roman" w:cs="Times New Roman"/>
          <w:sz w:val="20"/>
        </w:rPr>
      </w:pPr>
    </w:p>
    <w:p w14:paraId="5BBC3664" w14:textId="77777777" w:rsidR="00875707" w:rsidRPr="00DF5395" w:rsidRDefault="00875707" w:rsidP="00875707">
      <w:pPr>
        <w:rPr>
          <w:rFonts w:ascii="Times New Roman" w:hAnsi="Times New Roman" w:cs="Times New Roman"/>
          <w:sz w:val="20"/>
        </w:rPr>
      </w:pPr>
    </w:p>
    <w:p w14:paraId="5BBD9A1A" w14:textId="77777777" w:rsidR="00875707" w:rsidRPr="00DF5395" w:rsidRDefault="00875707" w:rsidP="00875707">
      <w:pPr>
        <w:rPr>
          <w:rFonts w:ascii="Times New Roman" w:hAnsi="Times New Roman" w:cs="Times New Roman"/>
          <w:sz w:val="20"/>
        </w:rPr>
      </w:pPr>
    </w:p>
    <w:p w14:paraId="55450D1F" w14:textId="77777777" w:rsidR="00875707" w:rsidRPr="00DF5395" w:rsidRDefault="00875707" w:rsidP="00875707">
      <w:pPr>
        <w:rPr>
          <w:rFonts w:ascii="Times New Roman" w:hAnsi="Times New Roman" w:cs="Times New Roman"/>
          <w:sz w:val="20"/>
        </w:rPr>
      </w:pPr>
    </w:p>
    <w:p w14:paraId="2BA2BD46" w14:textId="77777777" w:rsidR="00875707" w:rsidRPr="00DF5395" w:rsidRDefault="00875707" w:rsidP="00875707">
      <w:pPr>
        <w:rPr>
          <w:rFonts w:ascii="Times New Roman" w:hAnsi="Times New Roman" w:cs="Times New Roman"/>
          <w:sz w:val="20"/>
        </w:rPr>
      </w:pPr>
    </w:p>
    <w:p w14:paraId="4FFCE017" w14:textId="77777777" w:rsidR="00875707" w:rsidRPr="00DF5395" w:rsidRDefault="00875707" w:rsidP="00875707">
      <w:pPr>
        <w:rPr>
          <w:rFonts w:ascii="Times New Roman" w:hAnsi="Times New Roman" w:cs="Times New Roman"/>
          <w:sz w:val="20"/>
        </w:rPr>
      </w:pPr>
    </w:p>
    <w:p w14:paraId="7A000E29" w14:textId="77777777" w:rsidR="00875707" w:rsidRPr="00DF5395" w:rsidRDefault="00875707" w:rsidP="00875707">
      <w:pPr>
        <w:rPr>
          <w:rFonts w:ascii="Times New Roman" w:hAnsi="Times New Roman" w:cs="Times New Roman"/>
          <w:sz w:val="20"/>
        </w:rPr>
      </w:pPr>
    </w:p>
    <w:p w14:paraId="2FC9609E" w14:textId="332DAAD9"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70D6815F">
          <v:rect id="_x0000_i1042" style="width:0;height:1.5pt" o:hralign="center" o:hrstd="t" o:hr="t" fillcolor="#a0a0a0" stroked="f"/>
        </w:pict>
      </w:r>
    </w:p>
    <w:p w14:paraId="5B8C69EF" w14:textId="77777777" w:rsidR="00875707" w:rsidRPr="00DF5395" w:rsidRDefault="00875707" w:rsidP="00875707">
      <w:pPr>
        <w:pStyle w:val="Heading2"/>
        <w:rPr>
          <w:rFonts w:ascii="Times New Roman" w:hAnsi="Times New Roman" w:cs="Times New Roman"/>
          <w:sz w:val="20"/>
          <w:szCs w:val="20"/>
        </w:rPr>
      </w:pPr>
      <w:r w:rsidRPr="00DF5395">
        <w:rPr>
          <w:rFonts w:ascii="Times New Roman" w:hAnsi="Times New Roman" w:cs="Times New Roman"/>
          <w:sz w:val="20"/>
          <w:szCs w:val="20"/>
        </w:rPr>
        <w:t>Bombardment Build</w:t>
      </w:r>
    </w:p>
    <w:p w14:paraId="34C8DC2D" w14:textId="77777777" w:rsidR="00875707" w:rsidRPr="00DF5395" w:rsidRDefault="00875707" w:rsidP="00875707">
      <w:pPr>
        <w:pStyle w:val="NormalWeb"/>
        <w:rPr>
          <w:sz w:val="20"/>
          <w:szCs w:val="20"/>
        </w:rPr>
      </w:pPr>
      <w:r w:rsidRPr="00DF5395">
        <w:rPr>
          <w:sz w:val="20"/>
          <w:szCs w:val="20"/>
        </w:rPr>
        <w:t>Size (a) Small or (b) Medium Creature</w:t>
      </w:r>
    </w:p>
    <w:p w14:paraId="18B388D6"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702DFB5E">
          <v:rect id="_x0000_i1043" style="width:0;height:1.5pt" o:hralign="center" o:hrstd="t" o:hr="t" fillcolor="#a0a0a0" stroked="f"/>
        </w:pict>
      </w:r>
    </w:p>
    <w:p w14:paraId="3A952F17" w14:textId="77777777" w:rsidR="00875707" w:rsidRPr="00DF5395" w:rsidRDefault="00875707" w:rsidP="00875707">
      <w:pPr>
        <w:numPr>
          <w:ilvl w:val="0"/>
          <w:numId w:val="78"/>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Armor Class</w:t>
      </w:r>
      <w:r w:rsidRPr="00DF5395">
        <w:rPr>
          <w:rFonts w:ascii="Times New Roman" w:hAnsi="Times New Roman" w:cs="Times New Roman"/>
          <w:sz w:val="20"/>
        </w:rPr>
        <w:t xml:space="preserve"> Light, and Medium Armor</w:t>
      </w:r>
    </w:p>
    <w:p w14:paraId="083C6BC9" w14:textId="77777777" w:rsidR="00875707" w:rsidRPr="00DF5395" w:rsidRDefault="00875707" w:rsidP="00875707">
      <w:pPr>
        <w:numPr>
          <w:ilvl w:val="0"/>
          <w:numId w:val="78"/>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Speed</w:t>
      </w:r>
      <w:r w:rsidRPr="00DF5395">
        <w:rPr>
          <w:rFonts w:ascii="Times New Roman" w:hAnsi="Times New Roman" w:cs="Times New Roman"/>
          <w:sz w:val="20"/>
        </w:rPr>
        <w:t xml:space="preserve"> 30ft.</w:t>
      </w:r>
    </w:p>
    <w:p w14:paraId="10FFBD1D" w14:textId="77777777" w:rsidR="00875707" w:rsidRPr="00DF5395" w:rsidRDefault="00875707" w:rsidP="00875707">
      <w:pPr>
        <w:numPr>
          <w:ilvl w:val="0"/>
          <w:numId w:val="78"/>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Health</w:t>
      </w:r>
      <w:r w:rsidRPr="00DF5395">
        <w:rPr>
          <w:rFonts w:ascii="Times New Roman" w:hAnsi="Times New Roman" w:cs="Times New Roman"/>
          <w:sz w:val="20"/>
        </w:rPr>
        <w:t xml:space="preserve"> Max hp = (Tamer's max hp - 1 hp per level)</w:t>
      </w:r>
    </w:p>
    <w:p w14:paraId="3E06B2C3" w14:textId="77777777" w:rsidR="00875707" w:rsidRPr="00DF5395" w:rsidRDefault="00875707" w:rsidP="00875707">
      <w:pPr>
        <w:numPr>
          <w:ilvl w:val="0"/>
          <w:numId w:val="78"/>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proficiency Bonus</w:t>
      </w:r>
      <w:r w:rsidRPr="00DF5395">
        <w:rPr>
          <w:rFonts w:ascii="Times New Roman" w:hAnsi="Times New Roman" w:cs="Times New Roman"/>
          <w:sz w:val="20"/>
        </w:rPr>
        <w:t xml:space="preserve"> Same as Tamer's</w:t>
      </w:r>
    </w:p>
    <w:p w14:paraId="2204C9A5"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2F1127AE">
          <v:rect id="_x0000_i104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457"/>
        <w:gridCol w:w="491"/>
        <w:gridCol w:w="785"/>
        <w:gridCol w:w="423"/>
        <w:gridCol w:w="457"/>
        <w:gridCol w:w="529"/>
      </w:tblGrid>
      <w:tr w:rsidR="00875707" w:rsidRPr="00DF5395" w14:paraId="737D88E0" w14:textId="77777777" w:rsidTr="00875707">
        <w:trPr>
          <w:tblHeader/>
          <w:tblCellSpacing w:w="15" w:type="dxa"/>
        </w:trPr>
        <w:tc>
          <w:tcPr>
            <w:tcW w:w="0" w:type="auto"/>
            <w:vAlign w:val="center"/>
            <w:hideMark/>
          </w:tcPr>
          <w:p w14:paraId="2CB87A83" w14:textId="77777777" w:rsidR="00875707" w:rsidRPr="00DF5395" w:rsidRDefault="00875707">
            <w:pPr>
              <w:jc w:val="center"/>
              <w:rPr>
                <w:rFonts w:ascii="Times New Roman" w:hAnsi="Times New Roman" w:cs="Times New Roman"/>
                <w:b/>
                <w:sz w:val="20"/>
              </w:rPr>
            </w:pPr>
            <w:r w:rsidRPr="00DF5395">
              <w:rPr>
                <w:rFonts w:ascii="Times New Roman" w:hAnsi="Times New Roman" w:cs="Times New Roman"/>
                <w:b/>
                <w:bCs w:val="0"/>
                <w:sz w:val="20"/>
              </w:rPr>
              <w:t>Class level</w:t>
            </w:r>
          </w:p>
        </w:tc>
        <w:tc>
          <w:tcPr>
            <w:tcW w:w="0" w:type="auto"/>
            <w:vAlign w:val="center"/>
            <w:hideMark/>
          </w:tcPr>
          <w:p w14:paraId="3C40B694"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STR</w:t>
            </w:r>
          </w:p>
        </w:tc>
        <w:tc>
          <w:tcPr>
            <w:tcW w:w="0" w:type="auto"/>
            <w:vAlign w:val="center"/>
            <w:hideMark/>
          </w:tcPr>
          <w:p w14:paraId="19A90E14"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DEX</w:t>
            </w:r>
          </w:p>
        </w:tc>
        <w:tc>
          <w:tcPr>
            <w:tcW w:w="0" w:type="auto"/>
            <w:vAlign w:val="center"/>
            <w:hideMark/>
          </w:tcPr>
          <w:p w14:paraId="058DE598"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CON</w:t>
            </w:r>
          </w:p>
        </w:tc>
        <w:tc>
          <w:tcPr>
            <w:tcW w:w="0" w:type="auto"/>
            <w:vAlign w:val="center"/>
            <w:hideMark/>
          </w:tcPr>
          <w:p w14:paraId="2FADA0E8"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INT</w:t>
            </w:r>
          </w:p>
        </w:tc>
        <w:tc>
          <w:tcPr>
            <w:tcW w:w="0" w:type="auto"/>
            <w:vAlign w:val="center"/>
            <w:hideMark/>
          </w:tcPr>
          <w:p w14:paraId="3302AFF6"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WIS</w:t>
            </w:r>
          </w:p>
        </w:tc>
        <w:tc>
          <w:tcPr>
            <w:tcW w:w="0" w:type="auto"/>
            <w:vAlign w:val="center"/>
            <w:hideMark/>
          </w:tcPr>
          <w:p w14:paraId="09253561"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CHA</w:t>
            </w:r>
          </w:p>
        </w:tc>
      </w:tr>
      <w:tr w:rsidR="00875707" w:rsidRPr="00DF5395" w14:paraId="78CEC802" w14:textId="77777777" w:rsidTr="00875707">
        <w:trPr>
          <w:tblCellSpacing w:w="15" w:type="dxa"/>
        </w:trPr>
        <w:tc>
          <w:tcPr>
            <w:tcW w:w="0" w:type="auto"/>
            <w:vAlign w:val="center"/>
            <w:hideMark/>
          </w:tcPr>
          <w:p w14:paraId="31F8F3E2" w14:textId="77777777" w:rsidR="00875707" w:rsidRPr="00DF5395" w:rsidRDefault="00875707">
            <w:pPr>
              <w:jc w:val="center"/>
              <w:rPr>
                <w:rFonts w:ascii="Times New Roman" w:hAnsi="Times New Roman" w:cs="Times New Roman"/>
                <w:bCs w:val="0"/>
                <w:sz w:val="20"/>
              </w:rPr>
            </w:pPr>
            <w:r w:rsidRPr="00DF5395">
              <w:rPr>
                <w:rFonts w:ascii="Times New Roman" w:hAnsi="Times New Roman" w:cs="Times New Roman"/>
                <w:sz w:val="20"/>
              </w:rPr>
              <w:t>1-4</w:t>
            </w:r>
          </w:p>
        </w:tc>
        <w:tc>
          <w:tcPr>
            <w:tcW w:w="0" w:type="auto"/>
            <w:vAlign w:val="center"/>
            <w:hideMark/>
          </w:tcPr>
          <w:p w14:paraId="36B0FE58"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3F1A3642"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6BA055F8"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-2(min3)</w:t>
            </w:r>
          </w:p>
        </w:tc>
        <w:tc>
          <w:tcPr>
            <w:tcW w:w="0" w:type="auto"/>
            <w:vAlign w:val="center"/>
            <w:hideMark/>
          </w:tcPr>
          <w:p w14:paraId="010EFCB0"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3700AD80"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300CDEDE"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r>
      <w:tr w:rsidR="00875707" w:rsidRPr="00DF5395" w14:paraId="4475BFB1" w14:textId="77777777" w:rsidTr="00875707">
        <w:trPr>
          <w:tblCellSpacing w:w="15" w:type="dxa"/>
        </w:trPr>
        <w:tc>
          <w:tcPr>
            <w:tcW w:w="0" w:type="auto"/>
            <w:vAlign w:val="center"/>
            <w:hideMark/>
          </w:tcPr>
          <w:p w14:paraId="2FDBDB01"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5-9</w:t>
            </w:r>
          </w:p>
        </w:tc>
        <w:tc>
          <w:tcPr>
            <w:tcW w:w="0" w:type="auto"/>
            <w:vAlign w:val="center"/>
            <w:hideMark/>
          </w:tcPr>
          <w:p w14:paraId="206D8CF5"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25C55372"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1E1EF7FC"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-2(min3)</w:t>
            </w:r>
          </w:p>
        </w:tc>
        <w:tc>
          <w:tcPr>
            <w:tcW w:w="0" w:type="auto"/>
            <w:vAlign w:val="center"/>
            <w:hideMark/>
          </w:tcPr>
          <w:p w14:paraId="251C4189"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480AE715"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654FE0F3"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r>
      <w:tr w:rsidR="00875707" w:rsidRPr="00DF5395" w14:paraId="46CC0B72" w14:textId="77777777" w:rsidTr="00875707">
        <w:trPr>
          <w:tblCellSpacing w:w="15" w:type="dxa"/>
        </w:trPr>
        <w:tc>
          <w:tcPr>
            <w:tcW w:w="0" w:type="auto"/>
            <w:vAlign w:val="center"/>
            <w:hideMark/>
          </w:tcPr>
          <w:p w14:paraId="7447B4FA"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10-14</w:t>
            </w:r>
          </w:p>
        </w:tc>
        <w:tc>
          <w:tcPr>
            <w:tcW w:w="0" w:type="auto"/>
            <w:vAlign w:val="center"/>
            <w:hideMark/>
          </w:tcPr>
          <w:p w14:paraId="7DF6C630"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7F1E2AE0"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435FD4ED"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-2(min3)</w:t>
            </w:r>
          </w:p>
        </w:tc>
        <w:tc>
          <w:tcPr>
            <w:tcW w:w="0" w:type="auto"/>
            <w:vAlign w:val="center"/>
            <w:hideMark/>
          </w:tcPr>
          <w:p w14:paraId="4E78642F"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7BA841FA"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00F80B09"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r>
      <w:tr w:rsidR="00875707" w:rsidRPr="00DF5395" w14:paraId="02A18FFD" w14:textId="77777777" w:rsidTr="00875707">
        <w:trPr>
          <w:tblCellSpacing w:w="15" w:type="dxa"/>
        </w:trPr>
        <w:tc>
          <w:tcPr>
            <w:tcW w:w="0" w:type="auto"/>
            <w:vAlign w:val="center"/>
            <w:hideMark/>
          </w:tcPr>
          <w:p w14:paraId="1CDFF094"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15-19</w:t>
            </w:r>
          </w:p>
        </w:tc>
        <w:tc>
          <w:tcPr>
            <w:tcW w:w="0" w:type="auto"/>
            <w:vAlign w:val="center"/>
            <w:hideMark/>
          </w:tcPr>
          <w:p w14:paraId="561D2CBD"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384A39BC"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1295AA6E"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-2(min3)</w:t>
            </w:r>
          </w:p>
        </w:tc>
        <w:tc>
          <w:tcPr>
            <w:tcW w:w="0" w:type="auto"/>
            <w:vAlign w:val="center"/>
            <w:hideMark/>
          </w:tcPr>
          <w:p w14:paraId="12B7FC3B"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375414BD"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2FAC5E11"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r>
      <w:tr w:rsidR="00875707" w:rsidRPr="00DF5395" w14:paraId="1265C42B" w14:textId="77777777" w:rsidTr="00875707">
        <w:trPr>
          <w:tblCellSpacing w:w="15" w:type="dxa"/>
        </w:trPr>
        <w:tc>
          <w:tcPr>
            <w:tcW w:w="0" w:type="auto"/>
            <w:vAlign w:val="center"/>
            <w:hideMark/>
          </w:tcPr>
          <w:p w14:paraId="0B1DA046"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20</w:t>
            </w:r>
          </w:p>
        </w:tc>
        <w:tc>
          <w:tcPr>
            <w:tcW w:w="0" w:type="auto"/>
            <w:vAlign w:val="center"/>
            <w:hideMark/>
          </w:tcPr>
          <w:p w14:paraId="0A9A5C3A"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5ED0C96B"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0ACBECD6"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-2(min3)</w:t>
            </w:r>
          </w:p>
        </w:tc>
        <w:tc>
          <w:tcPr>
            <w:tcW w:w="0" w:type="auto"/>
            <w:vAlign w:val="center"/>
            <w:hideMark/>
          </w:tcPr>
          <w:p w14:paraId="4C498DF5"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3CD7BD08"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3B7BAB42"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r>
    </w:tbl>
    <w:p w14:paraId="65235A25"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402C12A8">
          <v:rect id="_x0000_i1045" style="width:0;height:1.5pt" o:hralign="center" o:hrstd="t" o:hr="t" fillcolor="#a0a0a0" stroked="f"/>
        </w:pict>
      </w:r>
    </w:p>
    <w:p w14:paraId="184623F2" w14:textId="77777777" w:rsidR="00875707" w:rsidRPr="00DF5395" w:rsidRDefault="00875707" w:rsidP="00875707">
      <w:pPr>
        <w:numPr>
          <w:ilvl w:val="0"/>
          <w:numId w:val="79"/>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Skills</w:t>
      </w:r>
      <w:r w:rsidRPr="00DF5395">
        <w:rPr>
          <w:rFonts w:ascii="Times New Roman" w:hAnsi="Times New Roman" w:cs="Times New Roman"/>
          <w:sz w:val="20"/>
        </w:rPr>
        <w:t xml:space="preserve"> Runic bond</w:t>
      </w:r>
    </w:p>
    <w:p w14:paraId="55DDC0F9" w14:textId="77777777" w:rsidR="00875707" w:rsidRPr="00DF5395" w:rsidRDefault="00875707" w:rsidP="00875707">
      <w:pPr>
        <w:numPr>
          <w:ilvl w:val="0"/>
          <w:numId w:val="79"/>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Senses</w:t>
      </w:r>
      <w:r w:rsidRPr="00DF5395">
        <w:rPr>
          <w:rFonts w:ascii="Times New Roman" w:hAnsi="Times New Roman" w:cs="Times New Roman"/>
          <w:sz w:val="20"/>
        </w:rPr>
        <w:t xml:space="preserve"> Runic bond</w:t>
      </w:r>
    </w:p>
    <w:p w14:paraId="3740E3EE" w14:textId="77777777" w:rsidR="00875707" w:rsidRPr="00DF5395" w:rsidRDefault="00875707" w:rsidP="00875707">
      <w:pPr>
        <w:numPr>
          <w:ilvl w:val="0"/>
          <w:numId w:val="79"/>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Saves</w:t>
      </w:r>
      <w:r w:rsidRPr="00DF5395">
        <w:rPr>
          <w:rFonts w:ascii="Times New Roman" w:hAnsi="Times New Roman" w:cs="Times New Roman"/>
          <w:sz w:val="20"/>
        </w:rPr>
        <w:t xml:space="preserve"> Same as Tamer Regardless of stats</w:t>
      </w:r>
    </w:p>
    <w:p w14:paraId="4F74E246" w14:textId="77777777" w:rsidR="00875707" w:rsidRPr="00DF5395" w:rsidRDefault="00875707" w:rsidP="00875707">
      <w:pPr>
        <w:numPr>
          <w:ilvl w:val="0"/>
          <w:numId w:val="79"/>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Languages</w:t>
      </w:r>
      <w:r w:rsidRPr="00DF5395">
        <w:rPr>
          <w:rFonts w:ascii="Times New Roman" w:hAnsi="Times New Roman" w:cs="Times New Roman"/>
          <w:sz w:val="20"/>
        </w:rPr>
        <w:t xml:space="preserve"> Runic Command, Runic Bond language</w:t>
      </w:r>
    </w:p>
    <w:p w14:paraId="521975D7"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75D485B4">
          <v:rect id="_x0000_i1046" style="width:0;height:1.5pt" o:hralign="center" o:hrstd="t" o:hr="t" fillcolor="#a0a0a0" stroked="f"/>
        </w:pict>
      </w:r>
    </w:p>
    <w:p w14:paraId="35CA8DDA" w14:textId="77777777" w:rsidR="00875707" w:rsidRPr="00DF5395" w:rsidRDefault="00875707" w:rsidP="00875707">
      <w:pPr>
        <w:pStyle w:val="Heading3"/>
        <w:rPr>
          <w:rFonts w:ascii="Times New Roman" w:hAnsi="Times New Roman" w:cs="Times New Roman"/>
          <w:sz w:val="20"/>
          <w:szCs w:val="20"/>
        </w:rPr>
      </w:pPr>
      <w:r w:rsidRPr="00DF5395">
        <w:rPr>
          <w:rFonts w:ascii="Times New Roman" w:hAnsi="Times New Roman" w:cs="Times New Roman"/>
          <w:sz w:val="20"/>
          <w:szCs w:val="20"/>
        </w:rPr>
        <w:t>Actions/ Abilities</w:t>
      </w:r>
    </w:p>
    <w:p w14:paraId="36B0A862" w14:textId="77777777" w:rsidR="00875707" w:rsidRPr="00DF5395" w:rsidRDefault="00875707" w:rsidP="00875707">
      <w:pPr>
        <w:pStyle w:val="NormalWeb"/>
        <w:rPr>
          <w:sz w:val="20"/>
          <w:szCs w:val="20"/>
        </w:rPr>
      </w:pPr>
      <w:r w:rsidRPr="00DF5395">
        <w:rPr>
          <w:sz w:val="20"/>
          <w:szCs w:val="20"/>
        </w:rPr>
        <w:t>Melee attack: range 5 feet (a)Slashing or (b)Bludgeoning Damage (choose at level 1</w:t>
      </w:r>
      <w:proofErr w:type="gramStart"/>
      <w:r w:rsidRPr="00DF5395">
        <w:rPr>
          <w:sz w:val="20"/>
          <w:szCs w:val="20"/>
        </w:rPr>
        <w:t>).Your</w:t>
      </w:r>
      <w:proofErr w:type="gramEnd"/>
      <w:r w:rsidRPr="00DF5395">
        <w:rPr>
          <w:sz w:val="20"/>
          <w:szCs w:val="20"/>
        </w:rPr>
        <w:t xml:space="preserve"> companion may use its dexterity modifier for attack and damage rolls in place of strength modifier.</w:t>
      </w:r>
    </w:p>
    <w:p w14:paraId="32387651" w14:textId="3530EE8C" w:rsidR="00875707" w:rsidRPr="00DF5395" w:rsidRDefault="00875707" w:rsidP="00875707">
      <w:pPr>
        <w:pStyle w:val="NormalWeb"/>
        <w:rPr>
          <w:sz w:val="20"/>
          <w:szCs w:val="20"/>
        </w:rPr>
      </w:pPr>
      <w:r w:rsidRPr="00DF5395">
        <w:rPr>
          <w:sz w:val="20"/>
          <w:szCs w:val="20"/>
        </w:rPr>
        <w:t>Ranged attack: range 80/320 feet, any Damage type (Talk with your dm for what would make sense) (Example: spine shot, spit fire, psychic scream, etc.). Your dm chooses the stat this attack will use</w:t>
      </w:r>
      <w:r w:rsidR="009E39FB" w:rsidRPr="00DF5395">
        <w:rPr>
          <w:sz w:val="20"/>
          <w:szCs w:val="20"/>
        </w:rPr>
        <w:t xml:space="preserve"> as it would make sense</w:t>
      </w:r>
      <w:r w:rsidRPr="00DF5395">
        <w:rPr>
          <w:sz w:val="20"/>
          <w:szCs w:val="20"/>
        </w:rPr>
        <w:t>.</w:t>
      </w:r>
    </w:p>
    <w:p w14:paraId="0E710501" w14:textId="77777777" w:rsidR="00875707" w:rsidRPr="00DF5395" w:rsidRDefault="00875707" w:rsidP="00875707">
      <w:pPr>
        <w:rPr>
          <w:rFonts w:ascii="Times New Roman" w:hAnsi="Times New Roman" w:cs="Times New Roman"/>
          <w:sz w:val="20"/>
        </w:rPr>
      </w:pPr>
    </w:p>
    <w:p w14:paraId="719A403B" w14:textId="77777777" w:rsidR="009E39FB" w:rsidRPr="00DF5395" w:rsidRDefault="009E39FB" w:rsidP="00875707">
      <w:pPr>
        <w:rPr>
          <w:rFonts w:ascii="Times New Roman" w:hAnsi="Times New Roman" w:cs="Times New Roman"/>
          <w:sz w:val="20"/>
        </w:rPr>
      </w:pPr>
    </w:p>
    <w:p w14:paraId="01273350" w14:textId="77777777" w:rsidR="009E39FB" w:rsidRPr="00DF5395" w:rsidRDefault="009E39FB" w:rsidP="00875707">
      <w:pPr>
        <w:rPr>
          <w:rFonts w:ascii="Times New Roman" w:hAnsi="Times New Roman" w:cs="Times New Roman"/>
          <w:sz w:val="20"/>
        </w:rPr>
      </w:pPr>
    </w:p>
    <w:p w14:paraId="03F20BF0" w14:textId="77777777" w:rsidR="009E39FB" w:rsidRPr="00DF5395" w:rsidRDefault="009E39FB" w:rsidP="00875707">
      <w:pPr>
        <w:rPr>
          <w:rFonts w:ascii="Times New Roman" w:hAnsi="Times New Roman" w:cs="Times New Roman"/>
          <w:sz w:val="20"/>
        </w:rPr>
      </w:pPr>
    </w:p>
    <w:p w14:paraId="34D7F4D4" w14:textId="77777777" w:rsidR="009E39FB" w:rsidRPr="00DF5395" w:rsidRDefault="009E39FB" w:rsidP="00875707">
      <w:pPr>
        <w:rPr>
          <w:rFonts w:ascii="Times New Roman" w:hAnsi="Times New Roman" w:cs="Times New Roman"/>
          <w:sz w:val="20"/>
        </w:rPr>
      </w:pPr>
    </w:p>
    <w:p w14:paraId="1078B508" w14:textId="77777777" w:rsidR="009E39FB" w:rsidRPr="00DF5395" w:rsidRDefault="009E39FB" w:rsidP="00875707">
      <w:pPr>
        <w:rPr>
          <w:rFonts w:ascii="Times New Roman" w:hAnsi="Times New Roman" w:cs="Times New Roman"/>
          <w:sz w:val="20"/>
        </w:rPr>
      </w:pPr>
    </w:p>
    <w:p w14:paraId="1548FC92" w14:textId="77777777" w:rsidR="009E39FB" w:rsidRPr="00DF5395" w:rsidRDefault="009E39FB" w:rsidP="00875707">
      <w:pPr>
        <w:rPr>
          <w:rFonts w:ascii="Times New Roman" w:hAnsi="Times New Roman" w:cs="Times New Roman"/>
          <w:sz w:val="20"/>
        </w:rPr>
      </w:pPr>
    </w:p>
    <w:p w14:paraId="3804ADF8" w14:textId="77777777" w:rsidR="009E39FB" w:rsidRPr="00DF5395" w:rsidRDefault="009E39FB" w:rsidP="00875707">
      <w:pPr>
        <w:rPr>
          <w:rFonts w:ascii="Times New Roman" w:hAnsi="Times New Roman" w:cs="Times New Roman"/>
          <w:sz w:val="20"/>
        </w:rPr>
      </w:pPr>
    </w:p>
    <w:p w14:paraId="5C2DACBD" w14:textId="77777777" w:rsidR="00875707" w:rsidRPr="00DF5395" w:rsidRDefault="00875707" w:rsidP="00875707">
      <w:pPr>
        <w:rPr>
          <w:rFonts w:ascii="Times New Roman" w:hAnsi="Times New Roman" w:cs="Times New Roman"/>
          <w:sz w:val="20"/>
        </w:rPr>
      </w:pPr>
    </w:p>
    <w:p w14:paraId="02A5BA78" w14:textId="77777777" w:rsidR="00875707" w:rsidRPr="00DF5395" w:rsidRDefault="00875707" w:rsidP="00875707">
      <w:pPr>
        <w:rPr>
          <w:rFonts w:ascii="Times New Roman" w:hAnsi="Times New Roman" w:cs="Times New Roman"/>
          <w:sz w:val="20"/>
        </w:rPr>
      </w:pPr>
    </w:p>
    <w:p w14:paraId="3555BB99" w14:textId="77777777" w:rsidR="00875707" w:rsidRPr="00DF5395" w:rsidRDefault="00875707" w:rsidP="00875707">
      <w:pPr>
        <w:rPr>
          <w:rFonts w:ascii="Times New Roman" w:hAnsi="Times New Roman" w:cs="Times New Roman"/>
          <w:sz w:val="20"/>
        </w:rPr>
      </w:pPr>
    </w:p>
    <w:p w14:paraId="74281FE2" w14:textId="77777777" w:rsidR="00875707" w:rsidRPr="00DF5395" w:rsidRDefault="00875707" w:rsidP="00875707">
      <w:pPr>
        <w:rPr>
          <w:rFonts w:ascii="Times New Roman" w:hAnsi="Times New Roman" w:cs="Times New Roman"/>
          <w:sz w:val="20"/>
        </w:rPr>
      </w:pPr>
    </w:p>
    <w:p w14:paraId="0521F169" w14:textId="350AA351"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0B144D55">
          <v:rect id="_x0000_i1047" style="width:0;height:1.5pt" o:hralign="center" o:hrstd="t" o:hr="t" fillcolor="#a0a0a0" stroked="f"/>
        </w:pict>
      </w:r>
    </w:p>
    <w:p w14:paraId="0236F761" w14:textId="77777777" w:rsidR="00875707" w:rsidRPr="00DF5395" w:rsidRDefault="00875707" w:rsidP="00875707">
      <w:pPr>
        <w:pStyle w:val="Heading2"/>
        <w:rPr>
          <w:rFonts w:ascii="Times New Roman" w:hAnsi="Times New Roman" w:cs="Times New Roman"/>
          <w:sz w:val="20"/>
          <w:szCs w:val="20"/>
        </w:rPr>
      </w:pPr>
      <w:r w:rsidRPr="00DF5395">
        <w:rPr>
          <w:rFonts w:ascii="Times New Roman" w:hAnsi="Times New Roman" w:cs="Times New Roman"/>
          <w:sz w:val="20"/>
          <w:szCs w:val="20"/>
        </w:rPr>
        <w:t>Flight Build</w:t>
      </w:r>
    </w:p>
    <w:p w14:paraId="11BCFA7D" w14:textId="77777777" w:rsidR="00875707" w:rsidRPr="00DF5395" w:rsidRDefault="00875707" w:rsidP="00875707">
      <w:pPr>
        <w:pStyle w:val="NormalWeb"/>
        <w:rPr>
          <w:sz w:val="20"/>
          <w:szCs w:val="20"/>
        </w:rPr>
      </w:pPr>
      <w:r w:rsidRPr="00DF5395">
        <w:rPr>
          <w:sz w:val="20"/>
          <w:szCs w:val="20"/>
        </w:rPr>
        <w:t>Size (a) Tiny or (b) Small Creature (choose at level 1)</w:t>
      </w:r>
    </w:p>
    <w:p w14:paraId="19E2545F"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24E779B1">
          <v:rect id="_x0000_i1048" style="width:0;height:1.5pt" o:hralign="center" o:hrstd="t" o:hr="t" fillcolor="#a0a0a0" stroked="f"/>
        </w:pict>
      </w:r>
    </w:p>
    <w:p w14:paraId="1ACB8B84" w14:textId="77777777" w:rsidR="00875707" w:rsidRPr="00DF5395" w:rsidRDefault="00875707" w:rsidP="00875707">
      <w:pPr>
        <w:numPr>
          <w:ilvl w:val="0"/>
          <w:numId w:val="80"/>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Armor Class</w:t>
      </w:r>
      <w:r w:rsidRPr="00DF5395">
        <w:rPr>
          <w:rFonts w:ascii="Times New Roman" w:hAnsi="Times New Roman" w:cs="Times New Roman"/>
          <w:sz w:val="20"/>
        </w:rPr>
        <w:t xml:space="preserve"> Light Armor</w:t>
      </w:r>
    </w:p>
    <w:p w14:paraId="0DB419FA" w14:textId="563EA865" w:rsidR="00875707" w:rsidRPr="00DF5395" w:rsidRDefault="00875707" w:rsidP="00875707">
      <w:pPr>
        <w:numPr>
          <w:ilvl w:val="0"/>
          <w:numId w:val="80"/>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Speed</w:t>
      </w:r>
      <w:r w:rsidRPr="00DF5395">
        <w:rPr>
          <w:rFonts w:ascii="Times New Roman" w:hAnsi="Times New Roman" w:cs="Times New Roman"/>
          <w:sz w:val="20"/>
        </w:rPr>
        <w:t xml:space="preserve"> 20ft. Flying Speed </w:t>
      </w:r>
      <w:r w:rsidR="008561BF" w:rsidRPr="00DF5395">
        <w:rPr>
          <w:rFonts w:ascii="Times New Roman" w:hAnsi="Times New Roman" w:cs="Times New Roman"/>
          <w:sz w:val="20"/>
        </w:rPr>
        <w:t>4</w:t>
      </w:r>
      <w:r w:rsidR="000B0995" w:rsidRPr="00DF5395">
        <w:rPr>
          <w:rFonts w:ascii="Times New Roman" w:hAnsi="Times New Roman" w:cs="Times New Roman"/>
          <w:sz w:val="20"/>
        </w:rPr>
        <w:t>0</w:t>
      </w:r>
      <w:r w:rsidRPr="00DF5395">
        <w:rPr>
          <w:rFonts w:ascii="Times New Roman" w:hAnsi="Times New Roman" w:cs="Times New Roman"/>
          <w:sz w:val="20"/>
        </w:rPr>
        <w:t>ft</w:t>
      </w:r>
    </w:p>
    <w:p w14:paraId="51554930" w14:textId="00C0B2D8" w:rsidR="00875707" w:rsidRPr="00DF5395" w:rsidRDefault="00875707" w:rsidP="00875707">
      <w:pPr>
        <w:numPr>
          <w:ilvl w:val="0"/>
          <w:numId w:val="80"/>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Health</w:t>
      </w:r>
      <w:r w:rsidRPr="00DF5395">
        <w:rPr>
          <w:rFonts w:ascii="Times New Roman" w:hAnsi="Times New Roman" w:cs="Times New Roman"/>
          <w:sz w:val="20"/>
        </w:rPr>
        <w:t xml:space="preserve"> Max hp = (Tamer's max hp - </w:t>
      </w:r>
      <w:r w:rsidR="008561BF" w:rsidRPr="00DF5395">
        <w:rPr>
          <w:rFonts w:ascii="Times New Roman" w:hAnsi="Times New Roman" w:cs="Times New Roman"/>
          <w:sz w:val="20"/>
        </w:rPr>
        <w:t>1</w:t>
      </w:r>
      <w:r w:rsidRPr="00DF5395">
        <w:rPr>
          <w:rFonts w:ascii="Times New Roman" w:hAnsi="Times New Roman" w:cs="Times New Roman"/>
          <w:sz w:val="20"/>
        </w:rPr>
        <w:t xml:space="preserve"> hp per level)</w:t>
      </w:r>
    </w:p>
    <w:p w14:paraId="4FE58736" w14:textId="77777777" w:rsidR="00875707" w:rsidRPr="00DF5395" w:rsidRDefault="00875707" w:rsidP="00875707">
      <w:pPr>
        <w:numPr>
          <w:ilvl w:val="0"/>
          <w:numId w:val="80"/>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proficiency Bonus</w:t>
      </w:r>
      <w:r w:rsidRPr="00DF5395">
        <w:rPr>
          <w:rFonts w:ascii="Times New Roman" w:hAnsi="Times New Roman" w:cs="Times New Roman"/>
          <w:sz w:val="20"/>
        </w:rPr>
        <w:t xml:space="preserve"> Same as Tamer's</w:t>
      </w:r>
    </w:p>
    <w:p w14:paraId="3380F51D"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5F343D89">
          <v:rect id="_x0000_i104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785"/>
        <w:gridCol w:w="491"/>
        <w:gridCol w:w="785"/>
        <w:gridCol w:w="423"/>
        <w:gridCol w:w="457"/>
        <w:gridCol w:w="529"/>
      </w:tblGrid>
      <w:tr w:rsidR="00875707" w:rsidRPr="00DF5395" w14:paraId="12506419" w14:textId="77777777" w:rsidTr="00875707">
        <w:trPr>
          <w:tblHeader/>
          <w:tblCellSpacing w:w="15" w:type="dxa"/>
        </w:trPr>
        <w:tc>
          <w:tcPr>
            <w:tcW w:w="0" w:type="auto"/>
            <w:vAlign w:val="center"/>
            <w:hideMark/>
          </w:tcPr>
          <w:p w14:paraId="754832D9" w14:textId="77777777" w:rsidR="00875707" w:rsidRPr="00DF5395" w:rsidRDefault="00875707">
            <w:pPr>
              <w:jc w:val="center"/>
              <w:rPr>
                <w:rFonts w:ascii="Times New Roman" w:hAnsi="Times New Roman" w:cs="Times New Roman"/>
                <w:b/>
                <w:sz w:val="20"/>
              </w:rPr>
            </w:pPr>
            <w:r w:rsidRPr="00DF5395">
              <w:rPr>
                <w:rFonts w:ascii="Times New Roman" w:hAnsi="Times New Roman" w:cs="Times New Roman"/>
                <w:b/>
                <w:bCs w:val="0"/>
                <w:sz w:val="20"/>
              </w:rPr>
              <w:t>Class level</w:t>
            </w:r>
          </w:p>
        </w:tc>
        <w:tc>
          <w:tcPr>
            <w:tcW w:w="0" w:type="auto"/>
            <w:vAlign w:val="center"/>
            <w:hideMark/>
          </w:tcPr>
          <w:p w14:paraId="6DD39C73"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STR</w:t>
            </w:r>
          </w:p>
        </w:tc>
        <w:tc>
          <w:tcPr>
            <w:tcW w:w="0" w:type="auto"/>
            <w:vAlign w:val="center"/>
            <w:hideMark/>
          </w:tcPr>
          <w:p w14:paraId="6A25DE16"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DEX</w:t>
            </w:r>
          </w:p>
        </w:tc>
        <w:tc>
          <w:tcPr>
            <w:tcW w:w="0" w:type="auto"/>
            <w:vAlign w:val="center"/>
            <w:hideMark/>
          </w:tcPr>
          <w:p w14:paraId="49C5EB00"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CON</w:t>
            </w:r>
          </w:p>
        </w:tc>
        <w:tc>
          <w:tcPr>
            <w:tcW w:w="0" w:type="auto"/>
            <w:vAlign w:val="center"/>
            <w:hideMark/>
          </w:tcPr>
          <w:p w14:paraId="48D54640"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INT</w:t>
            </w:r>
          </w:p>
        </w:tc>
        <w:tc>
          <w:tcPr>
            <w:tcW w:w="0" w:type="auto"/>
            <w:vAlign w:val="center"/>
            <w:hideMark/>
          </w:tcPr>
          <w:p w14:paraId="38F4EAA1"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WIS</w:t>
            </w:r>
          </w:p>
        </w:tc>
        <w:tc>
          <w:tcPr>
            <w:tcW w:w="0" w:type="auto"/>
            <w:vAlign w:val="center"/>
            <w:hideMark/>
          </w:tcPr>
          <w:p w14:paraId="26D9F31D"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CHA</w:t>
            </w:r>
          </w:p>
        </w:tc>
      </w:tr>
      <w:tr w:rsidR="00875707" w:rsidRPr="00DF5395" w14:paraId="15F6C52F" w14:textId="77777777" w:rsidTr="00875707">
        <w:trPr>
          <w:tblCellSpacing w:w="15" w:type="dxa"/>
        </w:trPr>
        <w:tc>
          <w:tcPr>
            <w:tcW w:w="0" w:type="auto"/>
            <w:vAlign w:val="center"/>
            <w:hideMark/>
          </w:tcPr>
          <w:p w14:paraId="311CCE47" w14:textId="77777777" w:rsidR="00875707" w:rsidRPr="00DF5395" w:rsidRDefault="00875707">
            <w:pPr>
              <w:jc w:val="center"/>
              <w:rPr>
                <w:rFonts w:ascii="Times New Roman" w:hAnsi="Times New Roman" w:cs="Times New Roman"/>
                <w:bCs w:val="0"/>
                <w:sz w:val="20"/>
              </w:rPr>
            </w:pPr>
            <w:r w:rsidRPr="00DF5395">
              <w:rPr>
                <w:rFonts w:ascii="Times New Roman" w:hAnsi="Times New Roman" w:cs="Times New Roman"/>
                <w:sz w:val="20"/>
              </w:rPr>
              <w:t>1-4</w:t>
            </w:r>
          </w:p>
        </w:tc>
        <w:tc>
          <w:tcPr>
            <w:tcW w:w="0" w:type="auto"/>
            <w:vAlign w:val="center"/>
            <w:hideMark/>
          </w:tcPr>
          <w:p w14:paraId="3922404D"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-3(min3)</w:t>
            </w:r>
          </w:p>
        </w:tc>
        <w:tc>
          <w:tcPr>
            <w:tcW w:w="0" w:type="auto"/>
            <w:vAlign w:val="center"/>
            <w:hideMark/>
          </w:tcPr>
          <w:p w14:paraId="7209A0E3"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766E1946" w14:textId="50C7F69E"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w:t>
            </w:r>
            <w:r w:rsidR="00763CD2" w:rsidRPr="00DF5395">
              <w:rPr>
                <w:rFonts w:ascii="Times New Roman" w:hAnsi="Times New Roman" w:cs="Times New Roman"/>
                <w:sz w:val="20"/>
              </w:rPr>
              <w:t>2</w:t>
            </w:r>
            <w:r w:rsidRPr="00DF5395">
              <w:rPr>
                <w:rFonts w:ascii="Times New Roman" w:hAnsi="Times New Roman" w:cs="Times New Roman"/>
                <w:sz w:val="20"/>
              </w:rPr>
              <w:t>(min3)</w:t>
            </w:r>
          </w:p>
        </w:tc>
        <w:tc>
          <w:tcPr>
            <w:tcW w:w="0" w:type="auto"/>
            <w:vAlign w:val="center"/>
            <w:hideMark/>
          </w:tcPr>
          <w:p w14:paraId="78CC9986"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5C2A96B3"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68E435F4"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r>
      <w:tr w:rsidR="00875707" w:rsidRPr="00DF5395" w14:paraId="0CAFE9D8" w14:textId="77777777" w:rsidTr="00875707">
        <w:trPr>
          <w:tblCellSpacing w:w="15" w:type="dxa"/>
        </w:trPr>
        <w:tc>
          <w:tcPr>
            <w:tcW w:w="0" w:type="auto"/>
            <w:vAlign w:val="center"/>
            <w:hideMark/>
          </w:tcPr>
          <w:p w14:paraId="36F752FF"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5-9</w:t>
            </w:r>
          </w:p>
        </w:tc>
        <w:tc>
          <w:tcPr>
            <w:tcW w:w="0" w:type="auto"/>
            <w:vAlign w:val="center"/>
            <w:hideMark/>
          </w:tcPr>
          <w:p w14:paraId="4937DFF2"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-2(min3)</w:t>
            </w:r>
          </w:p>
        </w:tc>
        <w:tc>
          <w:tcPr>
            <w:tcW w:w="0" w:type="auto"/>
            <w:vAlign w:val="center"/>
            <w:hideMark/>
          </w:tcPr>
          <w:p w14:paraId="7F97228C"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64155AAE" w14:textId="7BE63C9D"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w:t>
            </w:r>
            <w:r w:rsidR="00763CD2" w:rsidRPr="00DF5395">
              <w:rPr>
                <w:rFonts w:ascii="Times New Roman" w:hAnsi="Times New Roman" w:cs="Times New Roman"/>
                <w:sz w:val="20"/>
              </w:rPr>
              <w:t>2</w:t>
            </w:r>
            <w:r w:rsidRPr="00DF5395">
              <w:rPr>
                <w:rFonts w:ascii="Times New Roman" w:hAnsi="Times New Roman" w:cs="Times New Roman"/>
                <w:sz w:val="20"/>
              </w:rPr>
              <w:t>(min3)</w:t>
            </w:r>
          </w:p>
        </w:tc>
        <w:tc>
          <w:tcPr>
            <w:tcW w:w="0" w:type="auto"/>
            <w:vAlign w:val="center"/>
            <w:hideMark/>
          </w:tcPr>
          <w:p w14:paraId="2244AEF0"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3FF7EBFA"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2524B7E7"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r>
      <w:tr w:rsidR="00875707" w:rsidRPr="00DF5395" w14:paraId="6DCF0E3B" w14:textId="77777777" w:rsidTr="00875707">
        <w:trPr>
          <w:tblCellSpacing w:w="15" w:type="dxa"/>
        </w:trPr>
        <w:tc>
          <w:tcPr>
            <w:tcW w:w="0" w:type="auto"/>
            <w:vAlign w:val="center"/>
            <w:hideMark/>
          </w:tcPr>
          <w:p w14:paraId="53AABD8A"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10-14</w:t>
            </w:r>
          </w:p>
        </w:tc>
        <w:tc>
          <w:tcPr>
            <w:tcW w:w="0" w:type="auto"/>
            <w:vAlign w:val="center"/>
            <w:hideMark/>
          </w:tcPr>
          <w:p w14:paraId="58362834"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-2(min3)</w:t>
            </w:r>
          </w:p>
        </w:tc>
        <w:tc>
          <w:tcPr>
            <w:tcW w:w="0" w:type="auto"/>
            <w:vAlign w:val="center"/>
            <w:hideMark/>
          </w:tcPr>
          <w:p w14:paraId="30B14143"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1B21702C" w14:textId="66991DCF"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w:t>
            </w:r>
            <w:r w:rsidR="00763CD2" w:rsidRPr="00DF5395">
              <w:rPr>
                <w:rFonts w:ascii="Times New Roman" w:hAnsi="Times New Roman" w:cs="Times New Roman"/>
                <w:sz w:val="20"/>
              </w:rPr>
              <w:t>2</w:t>
            </w:r>
            <w:r w:rsidRPr="00DF5395">
              <w:rPr>
                <w:rFonts w:ascii="Times New Roman" w:hAnsi="Times New Roman" w:cs="Times New Roman"/>
                <w:sz w:val="20"/>
              </w:rPr>
              <w:t>(min3)</w:t>
            </w:r>
          </w:p>
        </w:tc>
        <w:tc>
          <w:tcPr>
            <w:tcW w:w="0" w:type="auto"/>
            <w:vAlign w:val="center"/>
            <w:hideMark/>
          </w:tcPr>
          <w:p w14:paraId="6CD910BD"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5E640ACF"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3EFF939F"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r>
      <w:tr w:rsidR="00875707" w:rsidRPr="00DF5395" w14:paraId="6A6F1C9D" w14:textId="77777777" w:rsidTr="00875707">
        <w:trPr>
          <w:tblCellSpacing w:w="15" w:type="dxa"/>
        </w:trPr>
        <w:tc>
          <w:tcPr>
            <w:tcW w:w="0" w:type="auto"/>
            <w:vAlign w:val="center"/>
            <w:hideMark/>
          </w:tcPr>
          <w:p w14:paraId="3B61D49C"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15-19</w:t>
            </w:r>
          </w:p>
        </w:tc>
        <w:tc>
          <w:tcPr>
            <w:tcW w:w="0" w:type="auto"/>
            <w:vAlign w:val="center"/>
            <w:hideMark/>
          </w:tcPr>
          <w:p w14:paraId="33264328"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-1(min3)</w:t>
            </w:r>
          </w:p>
        </w:tc>
        <w:tc>
          <w:tcPr>
            <w:tcW w:w="0" w:type="auto"/>
            <w:vAlign w:val="center"/>
            <w:hideMark/>
          </w:tcPr>
          <w:p w14:paraId="5DEB313E"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22CCFDF4" w14:textId="72532B55"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w:t>
            </w:r>
            <w:r w:rsidR="00763CD2" w:rsidRPr="00DF5395">
              <w:rPr>
                <w:rFonts w:ascii="Times New Roman" w:hAnsi="Times New Roman" w:cs="Times New Roman"/>
                <w:sz w:val="20"/>
              </w:rPr>
              <w:t>2</w:t>
            </w:r>
            <w:r w:rsidRPr="00DF5395">
              <w:rPr>
                <w:rFonts w:ascii="Times New Roman" w:hAnsi="Times New Roman" w:cs="Times New Roman"/>
                <w:sz w:val="20"/>
              </w:rPr>
              <w:t>(min3)</w:t>
            </w:r>
          </w:p>
        </w:tc>
        <w:tc>
          <w:tcPr>
            <w:tcW w:w="0" w:type="auto"/>
            <w:vAlign w:val="center"/>
            <w:hideMark/>
          </w:tcPr>
          <w:p w14:paraId="2D3738BB"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3A883587"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167A3C7C"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r>
      <w:tr w:rsidR="00875707" w:rsidRPr="00DF5395" w14:paraId="3B018EBC" w14:textId="77777777" w:rsidTr="00875707">
        <w:trPr>
          <w:tblCellSpacing w:w="15" w:type="dxa"/>
        </w:trPr>
        <w:tc>
          <w:tcPr>
            <w:tcW w:w="0" w:type="auto"/>
            <w:vAlign w:val="center"/>
            <w:hideMark/>
          </w:tcPr>
          <w:p w14:paraId="43A99C62"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20</w:t>
            </w:r>
          </w:p>
        </w:tc>
        <w:tc>
          <w:tcPr>
            <w:tcW w:w="0" w:type="auto"/>
            <w:vAlign w:val="center"/>
            <w:hideMark/>
          </w:tcPr>
          <w:p w14:paraId="5CE14446"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4905281E"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65E0D5F2" w14:textId="02F9952C"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w:t>
            </w:r>
            <w:r w:rsidR="00763CD2" w:rsidRPr="00DF5395">
              <w:rPr>
                <w:rFonts w:ascii="Times New Roman" w:hAnsi="Times New Roman" w:cs="Times New Roman"/>
                <w:sz w:val="20"/>
              </w:rPr>
              <w:t>2</w:t>
            </w:r>
            <w:r w:rsidRPr="00DF5395">
              <w:rPr>
                <w:rFonts w:ascii="Times New Roman" w:hAnsi="Times New Roman" w:cs="Times New Roman"/>
                <w:sz w:val="20"/>
              </w:rPr>
              <w:t>(min3)</w:t>
            </w:r>
          </w:p>
        </w:tc>
        <w:tc>
          <w:tcPr>
            <w:tcW w:w="0" w:type="auto"/>
            <w:vAlign w:val="center"/>
            <w:hideMark/>
          </w:tcPr>
          <w:p w14:paraId="7D7C96F4"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2FB7FA04"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3FFF2A2B"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r>
    </w:tbl>
    <w:p w14:paraId="45CD9757"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7229A07C">
          <v:rect id="_x0000_i1050" style="width:0;height:1.5pt" o:hralign="center" o:hrstd="t" o:hr="t" fillcolor="#a0a0a0" stroked="f"/>
        </w:pict>
      </w:r>
    </w:p>
    <w:p w14:paraId="7B33C4A9" w14:textId="77777777" w:rsidR="00875707" w:rsidRPr="00DF5395" w:rsidRDefault="00875707" w:rsidP="00875707">
      <w:pPr>
        <w:numPr>
          <w:ilvl w:val="0"/>
          <w:numId w:val="81"/>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Skills</w:t>
      </w:r>
      <w:r w:rsidRPr="00DF5395">
        <w:rPr>
          <w:rFonts w:ascii="Times New Roman" w:hAnsi="Times New Roman" w:cs="Times New Roman"/>
          <w:sz w:val="20"/>
        </w:rPr>
        <w:t xml:space="preserve"> Runic bond, Acrobatics + 2</w:t>
      </w:r>
    </w:p>
    <w:p w14:paraId="0C0C825B" w14:textId="77777777" w:rsidR="00875707" w:rsidRPr="00DF5395" w:rsidRDefault="00875707" w:rsidP="00875707">
      <w:pPr>
        <w:numPr>
          <w:ilvl w:val="0"/>
          <w:numId w:val="81"/>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Senses</w:t>
      </w:r>
      <w:r w:rsidRPr="00DF5395">
        <w:rPr>
          <w:rFonts w:ascii="Times New Roman" w:hAnsi="Times New Roman" w:cs="Times New Roman"/>
          <w:sz w:val="20"/>
        </w:rPr>
        <w:t xml:space="preserve"> Runic bond</w:t>
      </w:r>
    </w:p>
    <w:p w14:paraId="56F19361" w14:textId="77777777" w:rsidR="00875707" w:rsidRPr="00DF5395" w:rsidRDefault="00875707" w:rsidP="00875707">
      <w:pPr>
        <w:numPr>
          <w:ilvl w:val="0"/>
          <w:numId w:val="81"/>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Saves</w:t>
      </w:r>
      <w:r w:rsidRPr="00DF5395">
        <w:rPr>
          <w:rFonts w:ascii="Times New Roman" w:hAnsi="Times New Roman" w:cs="Times New Roman"/>
          <w:sz w:val="20"/>
        </w:rPr>
        <w:t xml:space="preserve"> Same as Tamer Regardless of stats</w:t>
      </w:r>
    </w:p>
    <w:p w14:paraId="0CAFE488" w14:textId="77777777" w:rsidR="00875707" w:rsidRPr="00DF5395" w:rsidRDefault="00875707" w:rsidP="00875707">
      <w:pPr>
        <w:numPr>
          <w:ilvl w:val="0"/>
          <w:numId w:val="81"/>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Languages</w:t>
      </w:r>
      <w:r w:rsidRPr="00DF5395">
        <w:rPr>
          <w:rFonts w:ascii="Times New Roman" w:hAnsi="Times New Roman" w:cs="Times New Roman"/>
          <w:sz w:val="20"/>
        </w:rPr>
        <w:t xml:space="preserve"> Runic Command, Runic Bond language</w:t>
      </w:r>
    </w:p>
    <w:p w14:paraId="52DEE549"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41FEAE95">
          <v:rect id="_x0000_i1051" style="width:0;height:1.5pt" o:hralign="center" o:hrstd="t" o:hr="t" fillcolor="#a0a0a0" stroked="f"/>
        </w:pict>
      </w:r>
    </w:p>
    <w:p w14:paraId="4C0EFDFB" w14:textId="77777777" w:rsidR="00875707" w:rsidRPr="00DF5395" w:rsidRDefault="00875707" w:rsidP="00875707">
      <w:pPr>
        <w:pStyle w:val="Heading3"/>
        <w:rPr>
          <w:rFonts w:ascii="Times New Roman" w:hAnsi="Times New Roman" w:cs="Times New Roman"/>
          <w:sz w:val="20"/>
          <w:szCs w:val="20"/>
        </w:rPr>
      </w:pPr>
      <w:r w:rsidRPr="00DF5395">
        <w:rPr>
          <w:rFonts w:ascii="Times New Roman" w:hAnsi="Times New Roman" w:cs="Times New Roman"/>
          <w:sz w:val="20"/>
          <w:szCs w:val="20"/>
        </w:rPr>
        <w:t>Actions/ Abilities</w:t>
      </w:r>
    </w:p>
    <w:p w14:paraId="76326590" w14:textId="77777777" w:rsidR="00875707" w:rsidRPr="00DF5395" w:rsidRDefault="00875707" w:rsidP="00875707">
      <w:pPr>
        <w:pStyle w:val="NormalWeb"/>
        <w:rPr>
          <w:sz w:val="20"/>
          <w:szCs w:val="20"/>
        </w:rPr>
      </w:pPr>
      <w:r w:rsidRPr="00DF5395">
        <w:rPr>
          <w:sz w:val="20"/>
          <w:szCs w:val="20"/>
        </w:rPr>
        <w:t>Melee attack: range 5 feet (a)Slashing or (b)Bludgeoning Damage (choose at level 1</w:t>
      </w:r>
      <w:proofErr w:type="gramStart"/>
      <w:r w:rsidRPr="00DF5395">
        <w:rPr>
          <w:sz w:val="20"/>
          <w:szCs w:val="20"/>
        </w:rPr>
        <w:t>).Your</w:t>
      </w:r>
      <w:proofErr w:type="gramEnd"/>
      <w:r w:rsidRPr="00DF5395">
        <w:rPr>
          <w:sz w:val="20"/>
          <w:szCs w:val="20"/>
        </w:rPr>
        <w:t xml:space="preserve"> companion may use its dexterity modifier for attack and damage rolls in place of strength modifier.</w:t>
      </w:r>
    </w:p>
    <w:p w14:paraId="066F4E49" w14:textId="77777777" w:rsidR="00875707" w:rsidRPr="00DF5395" w:rsidRDefault="00875707" w:rsidP="00875707">
      <w:pPr>
        <w:pStyle w:val="NormalWeb"/>
        <w:rPr>
          <w:sz w:val="20"/>
          <w:szCs w:val="20"/>
        </w:rPr>
      </w:pPr>
      <w:r w:rsidRPr="00DF5395">
        <w:rPr>
          <w:sz w:val="20"/>
          <w:szCs w:val="20"/>
        </w:rPr>
        <w:t>Flyby: Your companion doesn't provoke opportunity attacks when it flies out of an enemy's reach.</w:t>
      </w:r>
    </w:p>
    <w:p w14:paraId="5FE74827" w14:textId="77777777" w:rsidR="00875707" w:rsidRDefault="00875707" w:rsidP="00875707">
      <w:pPr>
        <w:pStyle w:val="NormalWeb"/>
        <w:rPr>
          <w:sz w:val="20"/>
          <w:szCs w:val="20"/>
        </w:rPr>
      </w:pPr>
    </w:p>
    <w:p w14:paraId="1E84E490" w14:textId="77777777" w:rsidR="006A763D" w:rsidRPr="00DF5395" w:rsidRDefault="006A763D" w:rsidP="00875707">
      <w:pPr>
        <w:pStyle w:val="NormalWeb"/>
        <w:rPr>
          <w:sz w:val="20"/>
          <w:szCs w:val="20"/>
        </w:rPr>
      </w:pPr>
    </w:p>
    <w:p w14:paraId="7E5655A0" w14:textId="77777777" w:rsidR="00875707" w:rsidRPr="00DF5395" w:rsidRDefault="00875707" w:rsidP="00875707">
      <w:pPr>
        <w:pStyle w:val="NormalWeb"/>
        <w:rPr>
          <w:sz w:val="20"/>
          <w:szCs w:val="20"/>
        </w:rPr>
      </w:pPr>
    </w:p>
    <w:p w14:paraId="4CC0E79D" w14:textId="77777777" w:rsidR="00875707" w:rsidRPr="00DF5395" w:rsidRDefault="00875707" w:rsidP="00875707">
      <w:pPr>
        <w:pStyle w:val="NormalWeb"/>
        <w:rPr>
          <w:sz w:val="20"/>
          <w:szCs w:val="20"/>
        </w:rPr>
      </w:pPr>
    </w:p>
    <w:p w14:paraId="62865A7D" w14:textId="77777777" w:rsidR="00875707" w:rsidRPr="00DF5395" w:rsidRDefault="00875707" w:rsidP="00875707">
      <w:pPr>
        <w:pStyle w:val="NormalWeb"/>
        <w:rPr>
          <w:sz w:val="20"/>
          <w:szCs w:val="20"/>
        </w:rPr>
      </w:pPr>
    </w:p>
    <w:p w14:paraId="594880A7" w14:textId="77777777" w:rsidR="00875707" w:rsidRPr="00DF5395" w:rsidRDefault="00875707" w:rsidP="00875707">
      <w:pPr>
        <w:pStyle w:val="NormalWeb"/>
        <w:rPr>
          <w:sz w:val="20"/>
          <w:szCs w:val="20"/>
        </w:rPr>
      </w:pPr>
    </w:p>
    <w:p w14:paraId="771AFB7E"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lastRenderedPageBreak/>
        <w:pict w14:anchorId="627C5594">
          <v:rect id="_x0000_i1052" style="width:0;height:1.5pt" o:hralign="center" o:hrstd="t" o:hr="t" fillcolor="#a0a0a0" stroked="f"/>
        </w:pict>
      </w:r>
    </w:p>
    <w:p w14:paraId="612EFAB8" w14:textId="77777777" w:rsidR="00875707" w:rsidRPr="00DF5395" w:rsidRDefault="00875707" w:rsidP="00875707">
      <w:pPr>
        <w:pStyle w:val="Heading2"/>
        <w:rPr>
          <w:rFonts w:ascii="Times New Roman" w:hAnsi="Times New Roman" w:cs="Times New Roman"/>
          <w:sz w:val="20"/>
          <w:szCs w:val="20"/>
        </w:rPr>
      </w:pPr>
      <w:r w:rsidRPr="00DF5395">
        <w:rPr>
          <w:rFonts w:ascii="Times New Roman" w:hAnsi="Times New Roman" w:cs="Times New Roman"/>
          <w:sz w:val="20"/>
          <w:szCs w:val="20"/>
        </w:rPr>
        <w:t>Swimming Build</w:t>
      </w:r>
    </w:p>
    <w:p w14:paraId="62555F0D" w14:textId="77777777" w:rsidR="00875707" w:rsidRPr="00DF5395" w:rsidRDefault="00875707" w:rsidP="00875707">
      <w:pPr>
        <w:pStyle w:val="NormalWeb"/>
        <w:rPr>
          <w:sz w:val="20"/>
          <w:szCs w:val="20"/>
        </w:rPr>
      </w:pPr>
      <w:r w:rsidRPr="00DF5395">
        <w:rPr>
          <w:sz w:val="20"/>
          <w:szCs w:val="20"/>
        </w:rPr>
        <w:t>Size Medium Creature type: Bond Choice</w:t>
      </w:r>
    </w:p>
    <w:p w14:paraId="002C5962"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56EC0B98">
          <v:rect id="_x0000_i1053" style="width:0;height:1.5pt" o:hralign="center" o:hrstd="t" o:hr="t" fillcolor="#a0a0a0" stroked="f"/>
        </w:pict>
      </w:r>
    </w:p>
    <w:p w14:paraId="406DA80B" w14:textId="77777777" w:rsidR="00875707" w:rsidRPr="00DF5395" w:rsidRDefault="00875707" w:rsidP="00875707">
      <w:pPr>
        <w:numPr>
          <w:ilvl w:val="0"/>
          <w:numId w:val="82"/>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Armor Class</w:t>
      </w:r>
      <w:r w:rsidRPr="00DF5395">
        <w:rPr>
          <w:rFonts w:ascii="Times New Roman" w:hAnsi="Times New Roman" w:cs="Times New Roman"/>
          <w:sz w:val="20"/>
        </w:rPr>
        <w:t xml:space="preserve"> Light, Medium, and Heavy Armor</w:t>
      </w:r>
    </w:p>
    <w:p w14:paraId="49D4849D" w14:textId="042DE4F4" w:rsidR="00875707" w:rsidRPr="00DF5395" w:rsidRDefault="00875707" w:rsidP="00875707">
      <w:pPr>
        <w:numPr>
          <w:ilvl w:val="0"/>
          <w:numId w:val="82"/>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Speed</w:t>
      </w:r>
      <w:r w:rsidRPr="00DF5395">
        <w:rPr>
          <w:rFonts w:ascii="Times New Roman" w:hAnsi="Times New Roman" w:cs="Times New Roman"/>
          <w:sz w:val="20"/>
        </w:rPr>
        <w:t xml:space="preserve"> </w:t>
      </w:r>
      <w:r w:rsidR="008561BF" w:rsidRPr="00DF5395">
        <w:rPr>
          <w:rFonts w:ascii="Times New Roman" w:hAnsi="Times New Roman" w:cs="Times New Roman"/>
          <w:sz w:val="20"/>
        </w:rPr>
        <w:t>30</w:t>
      </w:r>
      <w:r w:rsidRPr="00DF5395">
        <w:rPr>
          <w:rFonts w:ascii="Times New Roman" w:hAnsi="Times New Roman" w:cs="Times New Roman"/>
          <w:sz w:val="20"/>
        </w:rPr>
        <w:t>ft. Swim Speed 40ft</w:t>
      </w:r>
    </w:p>
    <w:p w14:paraId="78F0625C" w14:textId="77777777" w:rsidR="00875707" w:rsidRPr="00DF5395" w:rsidRDefault="00875707" w:rsidP="00875707">
      <w:pPr>
        <w:numPr>
          <w:ilvl w:val="0"/>
          <w:numId w:val="82"/>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Health</w:t>
      </w:r>
      <w:r w:rsidRPr="00DF5395">
        <w:rPr>
          <w:rFonts w:ascii="Times New Roman" w:hAnsi="Times New Roman" w:cs="Times New Roman"/>
          <w:sz w:val="20"/>
        </w:rPr>
        <w:t xml:space="preserve"> Max hp = (Tamer's max hp + 1 hp per level)</w:t>
      </w:r>
    </w:p>
    <w:p w14:paraId="38FA4FC5" w14:textId="77777777" w:rsidR="00875707" w:rsidRPr="00DF5395" w:rsidRDefault="00875707" w:rsidP="00875707">
      <w:pPr>
        <w:numPr>
          <w:ilvl w:val="0"/>
          <w:numId w:val="82"/>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proficiency Bonus</w:t>
      </w:r>
      <w:r w:rsidRPr="00DF5395">
        <w:rPr>
          <w:rFonts w:ascii="Times New Roman" w:hAnsi="Times New Roman" w:cs="Times New Roman"/>
          <w:sz w:val="20"/>
        </w:rPr>
        <w:t xml:space="preserve"> Same as Tamer's</w:t>
      </w:r>
    </w:p>
    <w:p w14:paraId="75D30537"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3885B796">
          <v:rect id="_x0000_i105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457"/>
        <w:gridCol w:w="491"/>
        <w:gridCol w:w="514"/>
        <w:gridCol w:w="785"/>
        <w:gridCol w:w="457"/>
        <w:gridCol w:w="800"/>
      </w:tblGrid>
      <w:tr w:rsidR="00875707" w:rsidRPr="00DF5395" w14:paraId="53C49BB9" w14:textId="77777777" w:rsidTr="00875707">
        <w:trPr>
          <w:tblHeader/>
          <w:tblCellSpacing w:w="15" w:type="dxa"/>
        </w:trPr>
        <w:tc>
          <w:tcPr>
            <w:tcW w:w="0" w:type="auto"/>
            <w:vAlign w:val="center"/>
            <w:hideMark/>
          </w:tcPr>
          <w:p w14:paraId="3B7C0837" w14:textId="77777777" w:rsidR="00875707" w:rsidRPr="00DF5395" w:rsidRDefault="00875707">
            <w:pPr>
              <w:jc w:val="center"/>
              <w:rPr>
                <w:rFonts w:ascii="Times New Roman" w:hAnsi="Times New Roman" w:cs="Times New Roman"/>
                <w:b/>
                <w:sz w:val="20"/>
              </w:rPr>
            </w:pPr>
            <w:r w:rsidRPr="00DF5395">
              <w:rPr>
                <w:rFonts w:ascii="Times New Roman" w:hAnsi="Times New Roman" w:cs="Times New Roman"/>
                <w:b/>
                <w:bCs w:val="0"/>
                <w:sz w:val="20"/>
              </w:rPr>
              <w:t>Class level</w:t>
            </w:r>
          </w:p>
        </w:tc>
        <w:tc>
          <w:tcPr>
            <w:tcW w:w="0" w:type="auto"/>
            <w:vAlign w:val="center"/>
            <w:hideMark/>
          </w:tcPr>
          <w:p w14:paraId="2053FBED"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STR</w:t>
            </w:r>
          </w:p>
        </w:tc>
        <w:tc>
          <w:tcPr>
            <w:tcW w:w="0" w:type="auto"/>
            <w:vAlign w:val="center"/>
            <w:hideMark/>
          </w:tcPr>
          <w:p w14:paraId="50F473AF"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DEX</w:t>
            </w:r>
          </w:p>
        </w:tc>
        <w:tc>
          <w:tcPr>
            <w:tcW w:w="0" w:type="auto"/>
            <w:vAlign w:val="center"/>
            <w:hideMark/>
          </w:tcPr>
          <w:p w14:paraId="4D06F071"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CON</w:t>
            </w:r>
          </w:p>
        </w:tc>
        <w:tc>
          <w:tcPr>
            <w:tcW w:w="0" w:type="auto"/>
            <w:vAlign w:val="center"/>
            <w:hideMark/>
          </w:tcPr>
          <w:p w14:paraId="1E430029"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INT</w:t>
            </w:r>
          </w:p>
        </w:tc>
        <w:tc>
          <w:tcPr>
            <w:tcW w:w="0" w:type="auto"/>
            <w:vAlign w:val="center"/>
            <w:hideMark/>
          </w:tcPr>
          <w:p w14:paraId="0B69E7F5"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WIS</w:t>
            </w:r>
          </w:p>
        </w:tc>
        <w:tc>
          <w:tcPr>
            <w:tcW w:w="0" w:type="auto"/>
            <w:vAlign w:val="center"/>
            <w:hideMark/>
          </w:tcPr>
          <w:p w14:paraId="78F46B48" w14:textId="77777777" w:rsidR="00875707" w:rsidRPr="00DF5395" w:rsidRDefault="00875707">
            <w:pPr>
              <w:jc w:val="center"/>
              <w:rPr>
                <w:rFonts w:ascii="Times New Roman" w:hAnsi="Times New Roman" w:cs="Times New Roman"/>
                <w:b/>
                <w:bCs w:val="0"/>
                <w:sz w:val="20"/>
              </w:rPr>
            </w:pPr>
            <w:r w:rsidRPr="00DF5395">
              <w:rPr>
                <w:rFonts w:ascii="Times New Roman" w:hAnsi="Times New Roman" w:cs="Times New Roman"/>
                <w:b/>
                <w:bCs w:val="0"/>
                <w:sz w:val="20"/>
              </w:rPr>
              <w:t>CHA</w:t>
            </w:r>
          </w:p>
        </w:tc>
      </w:tr>
      <w:tr w:rsidR="00875707" w:rsidRPr="00DF5395" w14:paraId="099F3501" w14:textId="77777777" w:rsidTr="00875707">
        <w:trPr>
          <w:tblCellSpacing w:w="15" w:type="dxa"/>
        </w:trPr>
        <w:tc>
          <w:tcPr>
            <w:tcW w:w="0" w:type="auto"/>
            <w:vAlign w:val="center"/>
            <w:hideMark/>
          </w:tcPr>
          <w:p w14:paraId="3896D7B5" w14:textId="77777777" w:rsidR="00875707" w:rsidRPr="00DF5395" w:rsidRDefault="00875707">
            <w:pPr>
              <w:jc w:val="center"/>
              <w:rPr>
                <w:rFonts w:ascii="Times New Roman" w:hAnsi="Times New Roman" w:cs="Times New Roman"/>
                <w:bCs w:val="0"/>
                <w:sz w:val="20"/>
              </w:rPr>
            </w:pPr>
            <w:r w:rsidRPr="00DF5395">
              <w:rPr>
                <w:rFonts w:ascii="Times New Roman" w:hAnsi="Times New Roman" w:cs="Times New Roman"/>
                <w:sz w:val="20"/>
              </w:rPr>
              <w:t>1-4</w:t>
            </w:r>
          </w:p>
        </w:tc>
        <w:tc>
          <w:tcPr>
            <w:tcW w:w="0" w:type="auto"/>
            <w:vAlign w:val="center"/>
            <w:hideMark/>
          </w:tcPr>
          <w:p w14:paraId="0DDE09E2"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1A2DCF63"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6A79C9DA"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5D419592"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-1(min3)</w:t>
            </w:r>
          </w:p>
        </w:tc>
        <w:tc>
          <w:tcPr>
            <w:tcW w:w="0" w:type="auto"/>
            <w:vAlign w:val="center"/>
            <w:hideMark/>
          </w:tcPr>
          <w:p w14:paraId="3813F907"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7145461A"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-1(min3)</w:t>
            </w:r>
          </w:p>
        </w:tc>
      </w:tr>
      <w:tr w:rsidR="00875707" w:rsidRPr="00DF5395" w14:paraId="48DD7DBA" w14:textId="77777777" w:rsidTr="00875707">
        <w:trPr>
          <w:tblCellSpacing w:w="15" w:type="dxa"/>
        </w:trPr>
        <w:tc>
          <w:tcPr>
            <w:tcW w:w="0" w:type="auto"/>
            <w:vAlign w:val="center"/>
            <w:hideMark/>
          </w:tcPr>
          <w:p w14:paraId="3BC12E05"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5-9</w:t>
            </w:r>
          </w:p>
        </w:tc>
        <w:tc>
          <w:tcPr>
            <w:tcW w:w="0" w:type="auto"/>
            <w:vAlign w:val="center"/>
            <w:hideMark/>
          </w:tcPr>
          <w:p w14:paraId="7D0F5AAB"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51163EB1"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5D6FEDC8"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2A01F78F"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-1(min3)</w:t>
            </w:r>
          </w:p>
        </w:tc>
        <w:tc>
          <w:tcPr>
            <w:tcW w:w="0" w:type="auto"/>
            <w:vAlign w:val="center"/>
            <w:hideMark/>
          </w:tcPr>
          <w:p w14:paraId="288303FD"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453CCEFC"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-1(min3)</w:t>
            </w:r>
          </w:p>
        </w:tc>
      </w:tr>
      <w:tr w:rsidR="00875707" w:rsidRPr="00DF5395" w14:paraId="14180EE4" w14:textId="77777777" w:rsidTr="00875707">
        <w:trPr>
          <w:tblCellSpacing w:w="15" w:type="dxa"/>
        </w:trPr>
        <w:tc>
          <w:tcPr>
            <w:tcW w:w="0" w:type="auto"/>
            <w:vAlign w:val="center"/>
            <w:hideMark/>
          </w:tcPr>
          <w:p w14:paraId="742D1CC9"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10-14</w:t>
            </w:r>
          </w:p>
        </w:tc>
        <w:tc>
          <w:tcPr>
            <w:tcW w:w="0" w:type="auto"/>
            <w:vAlign w:val="center"/>
            <w:hideMark/>
          </w:tcPr>
          <w:p w14:paraId="01B65185"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4A621097"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2F235051"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78CD0DA3"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6D911ABA"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72BB3CCA"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r>
      <w:tr w:rsidR="00875707" w:rsidRPr="00DF5395" w14:paraId="1C971D25" w14:textId="77777777" w:rsidTr="00875707">
        <w:trPr>
          <w:tblCellSpacing w:w="15" w:type="dxa"/>
        </w:trPr>
        <w:tc>
          <w:tcPr>
            <w:tcW w:w="0" w:type="auto"/>
            <w:vAlign w:val="center"/>
            <w:hideMark/>
          </w:tcPr>
          <w:p w14:paraId="79FFFDE4"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15-19</w:t>
            </w:r>
          </w:p>
        </w:tc>
        <w:tc>
          <w:tcPr>
            <w:tcW w:w="0" w:type="auto"/>
            <w:vAlign w:val="center"/>
            <w:hideMark/>
          </w:tcPr>
          <w:p w14:paraId="6CBC1574"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068FE646"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5981CAE5"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63518742"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49BEE789"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3BC55693"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r>
      <w:tr w:rsidR="00875707" w:rsidRPr="00DF5395" w14:paraId="683CDB0E" w14:textId="77777777" w:rsidTr="00875707">
        <w:trPr>
          <w:tblCellSpacing w:w="15" w:type="dxa"/>
        </w:trPr>
        <w:tc>
          <w:tcPr>
            <w:tcW w:w="0" w:type="auto"/>
            <w:vAlign w:val="center"/>
            <w:hideMark/>
          </w:tcPr>
          <w:p w14:paraId="6C45E2D0"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20</w:t>
            </w:r>
          </w:p>
        </w:tc>
        <w:tc>
          <w:tcPr>
            <w:tcW w:w="0" w:type="auto"/>
            <w:vAlign w:val="center"/>
            <w:hideMark/>
          </w:tcPr>
          <w:p w14:paraId="501B459D"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414A8235"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627213DA"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+2</w:t>
            </w:r>
          </w:p>
        </w:tc>
        <w:tc>
          <w:tcPr>
            <w:tcW w:w="0" w:type="auto"/>
            <w:vAlign w:val="center"/>
            <w:hideMark/>
          </w:tcPr>
          <w:p w14:paraId="4D7081EA"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c>
          <w:tcPr>
            <w:tcW w:w="0" w:type="auto"/>
            <w:vAlign w:val="center"/>
            <w:hideMark/>
          </w:tcPr>
          <w:p w14:paraId="7034C12D"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0</w:t>
            </w:r>
          </w:p>
        </w:tc>
        <w:tc>
          <w:tcPr>
            <w:tcW w:w="0" w:type="auto"/>
            <w:vAlign w:val="center"/>
            <w:hideMark/>
          </w:tcPr>
          <w:p w14:paraId="32E3CD04" w14:textId="77777777" w:rsidR="00875707" w:rsidRPr="00DF5395" w:rsidRDefault="00875707">
            <w:pPr>
              <w:jc w:val="center"/>
              <w:rPr>
                <w:rFonts w:ascii="Times New Roman" w:hAnsi="Times New Roman" w:cs="Times New Roman"/>
                <w:sz w:val="20"/>
              </w:rPr>
            </w:pPr>
            <w:r w:rsidRPr="00DF5395">
              <w:rPr>
                <w:rFonts w:ascii="Times New Roman" w:hAnsi="Times New Roman" w:cs="Times New Roman"/>
                <w:sz w:val="20"/>
              </w:rPr>
              <w:t>+1</w:t>
            </w:r>
          </w:p>
        </w:tc>
      </w:tr>
    </w:tbl>
    <w:p w14:paraId="01ACA8AB"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7CE0C882">
          <v:rect id="_x0000_i1055" style="width:0;height:1.5pt" o:hralign="center" o:hrstd="t" o:hr="t" fillcolor="#a0a0a0" stroked="f"/>
        </w:pict>
      </w:r>
    </w:p>
    <w:p w14:paraId="57CF4FE8" w14:textId="77777777" w:rsidR="00875707" w:rsidRPr="00DF5395" w:rsidRDefault="00875707" w:rsidP="00875707">
      <w:pPr>
        <w:numPr>
          <w:ilvl w:val="0"/>
          <w:numId w:val="83"/>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Skills</w:t>
      </w:r>
      <w:r w:rsidRPr="00DF5395">
        <w:rPr>
          <w:rFonts w:ascii="Times New Roman" w:hAnsi="Times New Roman" w:cs="Times New Roman"/>
          <w:sz w:val="20"/>
        </w:rPr>
        <w:t xml:space="preserve"> Runic bond, Athletics + 2, Acrobatics + 2</w:t>
      </w:r>
    </w:p>
    <w:p w14:paraId="4739626E" w14:textId="77777777" w:rsidR="00875707" w:rsidRPr="00DF5395" w:rsidRDefault="00875707" w:rsidP="00875707">
      <w:pPr>
        <w:numPr>
          <w:ilvl w:val="0"/>
          <w:numId w:val="83"/>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Senses</w:t>
      </w:r>
      <w:r w:rsidRPr="00DF5395">
        <w:rPr>
          <w:rFonts w:ascii="Times New Roman" w:hAnsi="Times New Roman" w:cs="Times New Roman"/>
          <w:sz w:val="20"/>
        </w:rPr>
        <w:t xml:space="preserve"> Runic bond</w:t>
      </w:r>
    </w:p>
    <w:p w14:paraId="7F81FD0F" w14:textId="77777777" w:rsidR="00875707" w:rsidRPr="00DF5395" w:rsidRDefault="00875707" w:rsidP="00875707">
      <w:pPr>
        <w:numPr>
          <w:ilvl w:val="0"/>
          <w:numId w:val="83"/>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Saves</w:t>
      </w:r>
      <w:r w:rsidRPr="00DF5395">
        <w:rPr>
          <w:rFonts w:ascii="Times New Roman" w:hAnsi="Times New Roman" w:cs="Times New Roman"/>
          <w:sz w:val="20"/>
        </w:rPr>
        <w:t xml:space="preserve"> Same as Tamer Regardless of stats</w:t>
      </w:r>
    </w:p>
    <w:p w14:paraId="38D62641" w14:textId="77777777" w:rsidR="00875707" w:rsidRPr="00DF5395" w:rsidRDefault="00875707" w:rsidP="00875707">
      <w:pPr>
        <w:numPr>
          <w:ilvl w:val="0"/>
          <w:numId w:val="83"/>
        </w:numPr>
        <w:spacing w:before="100" w:beforeAutospacing="1" w:after="100" w:afterAutospacing="1" w:line="240" w:lineRule="auto"/>
        <w:rPr>
          <w:rFonts w:ascii="Times New Roman" w:hAnsi="Times New Roman" w:cs="Times New Roman"/>
          <w:sz w:val="20"/>
        </w:rPr>
      </w:pPr>
      <w:r w:rsidRPr="00DF5395">
        <w:rPr>
          <w:rStyle w:val="Strong"/>
          <w:rFonts w:ascii="Times New Roman" w:hAnsi="Times New Roman" w:cs="Times New Roman"/>
          <w:sz w:val="20"/>
        </w:rPr>
        <w:t>Languages</w:t>
      </w:r>
      <w:r w:rsidRPr="00DF5395">
        <w:rPr>
          <w:rFonts w:ascii="Times New Roman" w:hAnsi="Times New Roman" w:cs="Times New Roman"/>
          <w:sz w:val="20"/>
        </w:rPr>
        <w:t xml:space="preserve"> Runic Command, Runic Bond language</w:t>
      </w:r>
    </w:p>
    <w:p w14:paraId="0A86648F" w14:textId="77777777" w:rsidR="00875707" w:rsidRPr="00DF5395" w:rsidRDefault="00000000" w:rsidP="00875707">
      <w:pPr>
        <w:rPr>
          <w:rFonts w:ascii="Times New Roman" w:hAnsi="Times New Roman" w:cs="Times New Roman"/>
          <w:sz w:val="20"/>
        </w:rPr>
      </w:pPr>
      <w:r w:rsidRPr="00DF5395">
        <w:rPr>
          <w:rFonts w:ascii="Times New Roman" w:hAnsi="Times New Roman" w:cs="Times New Roman"/>
          <w:sz w:val="20"/>
        </w:rPr>
        <w:pict w14:anchorId="56792D52">
          <v:rect id="_x0000_i1056" style="width:0;height:1.5pt" o:hralign="center" o:hrstd="t" o:hr="t" fillcolor="#a0a0a0" stroked="f"/>
        </w:pict>
      </w:r>
    </w:p>
    <w:p w14:paraId="60CC665D" w14:textId="77777777" w:rsidR="00875707" w:rsidRPr="00DF5395" w:rsidRDefault="00875707" w:rsidP="00875707">
      <w:pPr>
        <w:pStyle w:val="Heading3"/>
        <w:rPr>
          <w:rFonts w:ascii="Times New Roman" w:hAnsi="Times New Roman" w:cs="Times New Roman"/>
          <w:sz w:val="20"/>
          <w:szCs w:val="20"/>
        </w:rPr>
      </w:pPr>
      <w:r w:rsidRPr="00DF5395">
        <w:rPr>
          <w:rFonts w:ascii="Times New Roman" w:hAnsi="Times New Roman" w:cs="Times New Roman"/>
          <w:sz w:val="20"/>
          <w:szCs w:val="20"/>
        </w:rPr>
        <w:t>Actions/ Abilities</w:t>
      </w:r>
    </w:p>
    <w:p w14:paraId="1C7FE244" w14:textId="77777777" w:rsidR="00875707" w:rsidRPr="00DF5395" w:rsidRDefault="00875707" w:rsidP="00875707">
      <w:pPr>
        <w:pStyle w:val="NormalWeb"/>
        <w:rPr>
          <w:sz w:val="20"/>
          <w:szCs w:val="20"/>
        </w:rPr>
      </w:pPr>
      <w:r w:rsidRPr="00DF5395">
        <w:rPr>
          <w:sz w:val="20"/>
          <w:szCs w:val="20"/>
        </w:rPr>
        <w:t>Melee attack: range 5 feet (a)Slashing or (b)Bludgeoning Damage (choose at level 1).</w:t>
      </w:r>
    </w:p>
    <w:p w14:paraId="7118146E" w14:textId="77777777" w:rsidR="00875707" w:rsidRPr="00DF5395" w:rsidRDefault="00875707" w:rsidP="00875707">
      <w:pPr>
        <w:pStyle w:val="NormalWeb"/>
        <w:rPr>
          <w:sz w:val="20"/>
          <w:szCs w:val="20"/>
        </w:rPr>
      </w:pPr>
      <w:r w:rsidRPr="00DF5395">
        <w:rPr>
          <w:sz w:val="20"/>
          <w:szCs w:val="20"/>
        </w:rPr>
        <w:t>Amphibious: Your companion can breathe air and water.</w:t>
      </w:r>
    </w:p>
    <w:p w14:paraId="43D4B5F9" w14:textId="77777777" w:rsidR="00875707" w:rsidRPr="00DF5395" w:rsidRDefault="00875707" w:rsidP="00875707">
      <w:pPr>
        <w:pStyle w:val="NormalWeb"/>
        <w:rPr>
          <w:sz w:val="20"/>
          <w:szCs w:val="20"/>
        </w:rPr>
      </w:pPr>
      <w:r w:rsidRPr="00DF5395">
        <w:rPr>
          <w:sz w:val="20"/>
          <w:szCs w:val="20"/>
        </w:rPr>
        <w:t>Deep Water living: Your Companion is adapted to even the most extreme ocean depths, it has resistance to cold damage, additionally it ignores any of the drawbacks caused by a deep, underwater environment.</w:t>
      </w:r>
    </w:p>
    <w:p w14:paraId="277AD44E" w14:textId="3FCD4046" w:rsidR="00F247CE" w:rsidRPr="00DF5395" w:rsidRDefault="00F247CE">
      <w:pPr>
        <w:spacing w:line="240" w:lineRule="auto"/>
        <w:rPr>
          <w:rFonts w:ascii="Times New Roman" w:eastAsia="Times New Roman" w:hAnsi="Times New Roman" w:cs="Times New Roman"/>
          <w:bCs w:val="0"/>
          <w:w w:val="100"/>
          <w:sz w:val="20"/>
        </w:rPr>
      </w:pPr>
      <w:r w:rsidRPr="00DF5395">
        <w:rPr>
          <w:rFonts w:ascii="Times New Roman" w:hAnsi="Times New Roman" w:cs="Times New Roman"/>
          <w:sz w:val="20"/>
        </w:rPr>
        <w:br w:type="page"/>
      </w:r>
    </w:p>
    <w:p w14:paraId="5ED58582" w14:textId="269B91D6" w:rsidR="00BC775D" w:rsidRPr="006732D0" w:rsidRDefault="006732D0" w:rsidP="00BC775D">
      <w:pPr>
        <w:pStyle w:val="NormalWeb"/>
        <w:rPr>
          <w:b/>
          <w:bCs/>
          <w:sz w:val="20"/>
          <w:szCs w:val="20"/>
        </w:rPr>
      </w:pPr>
      <w:r w:rsidRPr="006732D0">
        <w:rPr>
          <w:b/>
          <w:bCs/>
          <w:sz w:val="20"/>
          <w:szCs w:val="20"/>
        </w:rPr>
        <w:lastRenderedPageBreak/>
        <w:t>Ranger Spell List</w:t>
      </w:r>
    </w:p>
    <w:p w14:paraId="3EB59E6D" w14:textId="77777777" w:rsidR="00613C26" w:rsidRPr="00613C26" w:rsidRDefault="00613C26" w:rsidP="00613C26">
      <w:pPr>
        <w:pStyle w:val="NormalWeb"/>
        <w:rPr>
          <w:b/>
          <w:bCs/>
          <w:sz w:val="20"/>
          <w:szCs w:val="20"/>
        </w:rPr>
      </w:pPr>
      <w:r w:rsidRPr="00613C26">
        <w:rPr>
          <w:b/>
          <w:bCs/>
          <w:sz w:val="20"/>
          <w:szCs w:val="20"/>
        </w:rPr>
        <w:t>1st Level</w:t>
      </w:r>
    </w:p>
    <w:p w14:paraId="26867368" w14:textId="10D0343E" w:rsidR="00613C26" w:rsidRDefault="00613C26" w:rsidP="00613C26">
      <w:pPr>
        <w:pStyle w:val="NormalWeb"/>
        <w:rPr>
          <w:sz w:val="20"/>
          <w:szCs w:val="20"/>
        </w:rPr>
      </w:pPr>
      <w:r>
        <w:rPr>
          <w:sz w:val="20"/>
          <w:szCs w:val="20"/>
        </w:rPr>
        <w:t>Absorb elements (abjuration)</w:t>
      </w:r>
    </w:p>
    <w:p w14:paraId="588B8673" w14:textId="0B2506E7" w:rsidR="00613C26" w:rsidRPr="00613C26" w:rsidRDefault="00613C26" w:rsidP="00613C26">
      <w:pPr>
        <w:pStyle w:val="NormalWeb"/>
        <w:rPr>
          <w:sz w:val="20"/>
          <w:szCs w:val="20"/>
        </w:rPr>
      </w:pPr>
      <w:r w:rsidRPr="00613C26">
        <w:rPr>
          <w:sz w:val="20"/>
          <w:szCs w:val="20"/>
        </w:rPr>
        <w:t>Alarm* (abjuration)</w:t>
      </w:r>
    </w:p>
    <w:p w14:paraId="7BB1D539" w14:textId="77777777" w:rsidR="00613C26" w:rsidRPr="00613C26" w:rsidRDefault="00613C26" w:rsidP="00613C26">
      <w:pPr>
        <w:pStyle w:val="NormalWeb"/>
        <w:rPr>
          <w:sz w:val="20"/>
          <w:szCs w:val="20"/>
        </w:rPr>
      </w:pPr>
      <w:r w:rsidRPr="00613C26">
        <w:rPr>
          <w:sz w:val="20"/>
          <w:szCs w:val="20"/>
        </w:rPr>
        <w:t>Animal Friendship (enchantment)</w:t>
      </w:r>
    </w:p>
    <w:p w14:paraId="3FBAE92D" w14:textId="3420C649" w:rsidR="00613C26" w:rsidRDefault="00613C26" w:rsidP="00613C26">
      <w:pPr>
        <w:pStyle w:val="NormalWeb"/>
        <w:rPr>
          <w:sz w:val="20"/>
          <w:szCs w:val="20"/>
        </w:rPr>
      </w:pPr>
      <w:r>
        <w:rPr>
          <w:sz w:val="20"/>
          <w:szCs w:val="20"/>
        </w:rPr>
        <w:t>Beast Bond (divination)</w:t>
      </w:r>
    </w:p>
    <w:p w14:paraId="704DD7AD" w14:textId="332C2602" w:rsidR="00613C26" w:rsidRPr="00613C26" w:rsidRDefault="00613C26" w:rsidP="00613C26">
      <w:pPr>
        <w:pStyle w:val="NormalWeb"/>
        <w:rPr>
          <w:sz w:val="20"/>
          <w:szCs w:val="20"/>
        </w:rPr>
      </w:pPr>
      <w:r w:rsidRPr="00613C26">
        <w:rPr>
          <w:sz w:val="20"/>
          <w:szCs w:val="20"/>
        </w:rPr>
        <w:t>Cure Wounds (evocation)</w:t>
      </w:r>
    </w:p>
    <w:p w14:paraId="7557FE4E" w14:textId="77777777" w:rsidR="00613C26" w:rsidRPr="00613C26" w:rsidRDefault="00613C26" w:rsidP="00613C26">
      <w:pPr>
        <w:pStyle w:val="NormalWeb"/>
        <w:rPr>
          <w:sz w:val="20"/>
          <w:szCs w:val="20"/>
        </w:rPr>
      </w:pPr>
      <w:r w:rsidRPr="00613C26">
        <w:rPr>
          <w:sz w:val="20"/>
          <w:szCs w:val="20"/>
        </w:rPr>
        <w:t>Detect Magic* (divination)</w:t>
      </w:r>
    </w:p>
    <w:p w14:paraId="4BC3FD48" w14:textId="77777777" w:rsidR="00613C26" w:rsidRPr="00613C26" w:rsidRDefault="00613C26" w:rsidP="00613C26">
      <w:pPr>
        <w:pStyle w:val="NormalWeb"/>
        <w:rPr>
          <w:sz w:val="20"/>
          <w:szCs w:val="20"/>
        </w:rPr>
      </w:pPr>
      <w:r w:rsidRPr="00613C26">
        <w:rPr>
          <w:sz w:val="20"/>
          <w:szCs w:val="20"/>
        </w:rPr>
        <w:t>Detect Poison and Disease* (divination)</w:t>
      </w:r>
    </w:p>
    <w:p w14:paraId="38D8923E" w14:textId="77777777" w:rsidR="00613C26" w:rsidRPr="00613C26" w:rsidRDefault="00613C26" w:rsidP="00613C26">
      <w:pPr>
        <w:pStyle w:val="NormalWeb"/>
        <w:rPr>
          <w:sz w:val="20"/>
          <w:szCs w:val="20"/>
        </w:rPr>
      </w:pPr>
      <w:r w:rsidRPr="00613C26">
        <w:rPr>
          <w:sz w:val="20"/>
          <w:szCs w:val="20"/>
        </w:rPr>
        <w:t>Ensnaring Strike (conjuration)</w:t>
      </w:r>
    </w:p>
    <w:p w14:paraId="532EC3E8" w14:textId="3E2B0373" w:rsidR="00613C26" w:rsidRDefault="00613C26" w:rsidP="00613C26">
      <w:pPr>
        <w:pStyle w:val="NormalWeb"/>
        <w:rPr>
          <w:sz w:val="20"/>
          <w:szCs w:val="20"/>
        </w:rPr>
      </w:pPr>
      <w:r>
        <w:rPr>
          <w:sz w:val="20"/>
          <w:szCs w:val="20"/>
        </w:rPr>
        <w:t>Entangle (conjuration)</w:t>
      </w:r>
    </w:p>
    <w:p w14:paraId="676F1B41" w14:textId="6863AE9E" w:rsidR="00613C26" w:rsidRPr="00613C26" w:rsidRDefault="00613C26" w:rsidP="00613C26">
      <w:pPr>
        <w:pStyle w:val="NormalWeb"/>
        <w:rPr>
          <w:sz w:val="20"/>
          <w:szCs w:val="20"/>
        </w:rPr>
      </w:pPr>
      <w:r w:rsidRPr="00613C26">
        <w:rPr>
          <w:sz w:val="20"/>
          <w:szCs w:val="20"/>
        </w:rPr>
        <w:t>Fog Cloud (conjuration)</w:t>
      </w:r>
    </w:p>
    <w:p w14:paraId="2C757870" w14:textId="77777777" w:rsidR="00613C26" w:rsidRPr="00613C26" w:rsidRDefault="00613C26" w:rsidP="00613C26">
      <w:pPr>
        <w:pStyle w:val="NormalWeb"/>
        <w:rPr>
          <w:sz w:val="20"/>
          <w:szCs w:val="20"/>
        </w:rPr>
      </w:pPr>
      <w:r w:rsidRPr="00613C26">
        <w:rPr>
          <w:sz w:val="20"/>
          <w:szCs w:val="20"/>
        </w:rPr>
        <w:t>Goodberry (transmutation)</w:t>
      </w:r>
    </w:p>
    <w:p w14:paraId="319A22C7" w14:textId="77777777" w:rsidR="00613C26" w:rsidRPr="00613C26" w:rsidRDefault="00613C26" w:rsidP="00613C26">
      <w:pPr>
        <w:pStyle w:val="NormalWeb"/>
        <w:rPr>
          <w:sz w:val="20"/>
          <w:szCs w:val="20"/>
        </w:rPr>
      </w:pPr>
      <w:r w:rsidRPr="00613C26">
        <w:rPr>
          <w:sz w:val="20"/>
          <w:szCs w:val="20"/>
        </w:rPr>
        <w:t>Hail of Thorns (conjuration)</w:t>
      </w:r>
    </w:p>
    <w:p w14:paraId="0134E7B7" w14:textId="77777777" w:rsidR="00613C26" w:rsidRPr="00613C26" w:rsidRDefault="00613C26" w:rsidP="00613C26">
      <w:pPr>
        <w:pStyle w:val="NormalWeb"/>
        <w:rPr>
          <w:sz w:val="20"/>
          <w:szCs w:val="20"/>
        </w:rPr>
      </w:pPr>
      <w:r w:rsidRPr="00613C26">
        <w:rPr>
          <w:sz w:val="20"/>
          <w:szCs w:val="20"/>
        </w:rPr>
        <w:t>Hunter’s Mark (divination)</w:t>
      </w:r>
    </w:p>
    <w:p w14:paraId="65AA0C87" w14:textId="77777777" w:rsidR="00613C26" w:rsidRPr="00613C26" w:rsidRDefault="00613C26" w:rsidP="00613C26">
      <w:pPr>
        <w:pStyle w:val="NormalWeb"/>
        <w:rPr>
          <w:sz w:val="20"/>
          <w:szCs w:val="20"/>
        </w:rPr>
      </w:pPr>
      <w:r w:rsidRPr="00613C26">
        <w:rPr>
          <w:sz w:val="20"/>
          <w:szCs w:val="20"/>
        </w:rPr>
        <w:t>Jump (transmutation)</w:t>
      </w:r>
    </w:p>
    <w:p w14:paraId="47AF87F6" w14:textId="77777777" w:rsidR="00613C26" w:rsidRPr="00613C26" w:rsidRDefault="00613C26" w:rsidP="00613C26">
      <w:pPr>
        <w:pStyle w:val="NormalWeb"/>
        <w:rPr>
          <w:sz w:val="20"/>
          <w:szCs w:val="20"/>
        </w:rPr>
      </w:pPr>
      <w:r w:rsidRPr="00613C26">
        <w:rPr>
          <w:sz w:val="20"/>
          <w:szCs w:val="20"/>
        </w:rPr>
        <w:t>Longstrider (transmutation)</w:t>
      </w:r>
    </w:p>
    <w:p w14:paraId="25ADCD16" w14:textId="7E11BD1E" w:rsidR="00613C26" w:rsidRDefault="00613C26" w:rsidP="00613C26">
      <w:pPr>
        <w:pStyle w:val="NormalWeb"/>
        <w:rPr>
          <w:sz w:val="20"/>
          <w:szCs w:val="20"/>
        </w:rPr>
      </w:pPr>
      <w:r>
        <w:rPr>
          <w:sz w:val="20"/>
          <w:szCs w:val="20"/>
        </w:rPr>
        <w:t>Snare (abjuration)</w:t>
      </w:r>
    </w:p>
    <w:p w14:paraId="33FFC368" w14:textId="7351D6E4" w:rsidR="00613C26" w:rsidRDefault="00613C26" w:rsidP="00613C26">
      <w:pPr>
        <w:pStyle w:val="NormalWeb"/>
        <w:rPr>
          <w:sz w:val="20"/>
          <w:szCs w:val="20"/>
        </w:rPr>
      </w:pPr>
      <w:r w:rsidRPr="00613C26">
        <w:rPr>
          <w:sz w:val="20"/>
          <w:szCs w:val="20"/>
        </w:rPr>
        <w:t>Speak with Animals* (divination)</w:t>
      </w:r>
    </w:p>
    <w:p w14:paraId="3888CDF4" w14:textId="1F8DEACB" w:rsidR="00613C26" w:rsidRDefault="00613C26" w:rsidP="00613C26">
      <w:pPr>
        <w:pStyle w:val="NormalWeb"/>
        <w:rPr>
          <w:sz w:val="20"/>
          <w:szCs w:val="20"/>
        </w:rPr>
      </w:pPr>
      <w:r>
        <w:rPr>
          <w:sz w:val="20"/>
          <w:szCs w:val="20"/>
        </w:rPr>
        <w:t>Zephyr Strike (transmutation)</w:t>
      </w:r>
    </w:p>
    <w:p w14:paraId="23E51C3A" w14:textId="77777777" w:rsidR="00613C26" w:rsidRDefault="00613C26">
      <w:pPr>
        <w:spacing w:line="240" w:lineRule="auto"/>
        <w:rPr>
          <w:rFonts w:ascii="Times New Roman" w:eastAsia="Times New Roman" w:hAnsi="Times New Roman" w:cs="Times New Roman"/>
          <w:bCs w:val="0"/>
          <w:w w:val="100"/>
          <w:sz w:val="20"/>
        </w:rPr>
      </w:pPr>
      <w:r>
        <w:rPr>
          <w:sz w:val="20"/>
        </w:rPr>
        <w:br w:type="page"/>
      </w:r>
    </w:p>
    <w:p w14:paraId="75F83ADB" w14:textId="77777777" w:rsidR="00613C26" w:rsidRPr="00613C26" w:rsidRDefault="00613C26" w:rsidP="00613C26">
      <w:pPr>
        <w:pStyle w:val="NormalWeb"/>
        <w:rPr>
          <w:b/>
          <w:bCs/>
          <w:sz w:val="20"/>
          <w:szCs w:val="20"/>
        </w:rPr>
      </w:pPr>
      <w:r w:rsidRPr="00613C26">
        <w:rPr>
          <w:b/>
          <w:bCs/>
          <w:sz w:val="20"/>
          <w:szCs w:val="20"/>
        </w:rPr>
        <w:lastRenderedPageBreak/>
        <w:t>2nd Level</w:t>
      </w:r>
    </w:p>
    <w:p w14:paraId="0698EA91" w14:textId="03515969" w:rsidR="00613C26" w:rsidRDefault="00613C26" w:rsidP="00613C26">
      <w:pPr>
        <w:pStyle w:val="NormalWeb"/>
        <w:rPr>
          <w:sz w:val="20"/>
          <w:szCs w:val="20"/>
        </w:rPr>
      </w:pPr>
      <w:r>
        <w:rPr>
          <w:sz w:val="20"/>
          <w:szCs w:val="20"/>
        </w:rPr>
        <w:t>Aid (abjuration)</w:t>
      </w:r>
    </w:p>
    <w:p w14:paraId="4EF6C7BD" w14:textId="22753C59" w:rsidR="00613C26" w:rsidRPr="00613C26" w:rsidRDefault="00613C26" w:rsidP="00613C26">
      <w:pPr>
        <w:pStyle w:val="NormalWeb"/>
        <w:rPr>
          <w:sz w:val="20"/>
          <w:szCs w:val="20"/>
        </w:rPr>
      </w:pPr>
      <w:r w:rsidRPr="00613C26">
        <w:rPr>
          <w:sz w:val="20"/>
          <w:szCs w:val="20"/>
        </w:rPr>
        <w:t>Animal Messenger* (enchantment)</w:t>
      </w:r>
    </w:p>
    <w:p w14:paraId="6C5971F4" w14:textId="77777777" w:rsidR="00613C26" w:rsidRPr="00613C26" w:rsidRDefault="00613C26" w:rsidP="00613C26">
      <w:pPr>
        <w:pStyle w:val="NormalWeb"/>
        <w:rPr>
          <w:sz w:val="20"/>
          <w:szCs w:val="20"/>
        </w:rPr>
      </w:pPr>
      <w:r w:rsidRPr="00613C26">
        <w:rPr>
          <w:sz w:val="20"/>
          <w:szCs w:val="20"/>
        </w:rPr>
        <w:t>Barkskin (transmutation)</w:t>
      </w:r>
    </w:p>
    <w:p w14:paraId="3E7584BE" w14:textId="77777777" w:rsidR="00613C26" w:rsidRPr="00613C26" w:rsidRDefault="00613C26" w:rsidP="00613C26">
      <w:pPr>
        <w:pStyle w:val="NormalWeb"/>
        <w:rPr>
          <w:sz w:val="20"/>
          <w:szCs w:val="20"/>
        </w:rPr>
      </w:pPr>
      <w:r w:rsidRPr="00613C26">
        <w:rPr>
          <w:sz w:val="20"/>
          <w:szCs w:val="20"/>
        </w:rPr>
        <w:t>Beast Sense* (divination)</w:t>
      </w:r>
    </w:p>
    <w:p w14:paraId="3D724477" w14:textId="038E4F5B" w:rsidR="00613C26" w:rsidRPr="00613C26" w:rsidRDefault="00613C26" w:rsidP="00613C26">
      <w:pPr>
        <w:pStyle w:val="NormalWeb"/>
        <w:rPr>
          <w:sz w:val="20"/>
          <w:szCs w:val="20"/>
        </w:rPr>
      </w:pPr>
      <w:r w:rsidRPr="00613C26">
        <w:rPr>
          <w:sz w:val="20"/>
          <w:szCs w:val="20"/>
        </w:rPr>
        <w:t>Cordon</w:t>
      </w:r>
      <w:r w:rsidR="001E489D">
        <w:rPr>
          <w:sz w:val="20"/>
          <w:szCs w:val="20"/>
        </w:rPr>
        <w:t xml:space="preserve"> trap/ Auto cordon trap</w:t>
      </w:r>
      <w:r w:rsidRPr="00613C26">
        <w:rPr>
          <w:sz w:val="20"/>
          <w:szCs w:val="20"/>
        </w:rPr>
        <w:t xml:space="preserve"> (transmutation)</w:t>
      </w:r>
    </w:p>
    <w:p w14:paraId="63B96218" w14:textId="77777777" w:rsidR="00613C26" w:rsidRPr="00613C26" w:rsidRDefault="00613C26" w:rsidP="00613C26">
      <w:pPr>
        <w:pStyle w:val="NormalWeb"/>
        <w:rPr>
          <w:sz w:val="20"/>
          <w:szCs w:val="20"/>
        </w:rPr>
      </w:pPr>
      <w:r w:rsidRPr="00613C26">
        <w:rPr>
          <w:sz w:val="20"/>
          <w:szCs w:val="20"/>
        </w:rPr>
        <w:t>Darkvision (transmutation)</w:t>
      </w:r>
    </w:p>
    <w:p w14:paraId="1C0ED2C5" w14:textId="5120FC02" w:rsidR="00DC3702" w:rsidRDefault="00DC3702" w:rsidP="00613C26">
      <w:pPr>
        <w:pStyle w:val="NormalWeb"/>
        <w:rPr>
          <w:sz w:val="20"/>
          <w:szCs w:val="20"/>
        </w:rPr>
      </w:pPr>
      <w:r>
        <w:rPr>
          <w:sz w:val="20"/>
          <w:szCs w:val="20"/>
        </w:rPr>
        <w:t>Enhance Ability (transmutation)</w:t>
      </w:r>
    </w:p>
    <w:p w14:paraId="59F51CE4" w14:textId="12C148B4" w:rsidR="00613C26" w:rsidRPr="00613C26" w:rsidRDefault="00613C26" w:rsidP="00613C26">
      <w:pPr>
        <w:pStyle w:val="NormalWeb"/>
        <w:rPr>
          <w:sz w:val="20"/>
          <w:szCs w:val="20"/>
        </w:rPr>
      </w:pPr>
      <w:r w:rsidRPr="00613C26">
        <w:rPr>
          <w:sz w:val="20"/>
          <w:szCs w:val="20"/>
        </w:rPr>
        <w:t>Find Traps (divination)</w:t>
      </w:r>
    </w:p>
    <w:p w14:paraId="729F006F" w14:textId="6109F360" w:rsidR="00DC3702" w:rsidRDefault="00DC3702" w:rsidP="00613C26">
      <w:pPr>
        <w:pStyle w:val="NormalWeb"/>
        <w:rPr>
          <w:sz w:val="20"/>
          <w:szCs w:val="20"/>
        </w:rPr>
      </w:pPr>
      <w:r>
        <w:rPr>
          <w:sz w:val="20"/>
          <w:szCs w:val="20"/>
        </w:rPr>
        <w:t>Gust of wind (evocation)</w:t>
      </w:r>
    </w:p>
    <w:p w14:paraId="570EBF6D" w14:textId="0B5F6FBA" w:rsidR="00DC3702" w:rsidRDefault="00DC3702" w:rsidP="00613C26">
      <w:pPr>
        <w:pStyle w:val="NormalWeb"/>
        <w:rPr>
          <w:sz w:val="20"/>
          <w:szCs w:val="20"/>
        </w:rPr>
      </w:pPr>
      <w:r>
        <w:rPr>
          <w:sz w:val="20"/>
          <w:szCs w:val="20"/>
        </w:rPr>
        <w:t>Healing spirit (conjuration)</w:t>
      </w:r>
    </w:p>
    <w:p w14:paraId="2B623F6E" w14:textId="55CA904D" w:rsidR="00613C26" w:rsidRPr="00613C26" w:rsidRDefault="00613C26" w:rsidP="00613C26">
      <w:pPr>
        <w:pStyle w:val="NormalWeb"/>
        <w:rPr>
          <w:sz w:val="20"/>
          <w:szCs w:val="20"/>
        </w:rPr>
      </w:pPr>
      <w:r w:rsidRPr="00613C26">
        <w:rPr>
          <w:sz w:val="20"/>
          <w:szCs w:val="20"/>
        </w:rPr>
        <w:t>Lesser Restoration (abjuration)</w:t>
      </w:r>
    </w:p>
    <w:p w14:paraId="73282850" w14:textId="77777777" w:rsidR="00613C26" w:rsidRPr="00613C26" w:rsidRDefault="00613C26" w:rsidP="00613C26">
      <w:pPr>
        <w:pStyle w:val="NormalWeb"/>
        <w:rPr>
          <w:sz w:val="20"/>
          <w:szCs w:val="20"/>
        </w:rPr>
      </w:pPr>
      <w:r w:rsidRPr="00613C26">
        <w:rPr>
          <w:sz w:val="20"/>
          <w:szCs w:val="20"/>
        </w:rPr>
        <w:t>Locate Animals or Plants* (divination)</w:t>
      </w:r>
    </w:p>
    <w:p w14:paraId="669F7E98" w14:textId="77777777" w:rsidR="00613C26" w:rsidRPr="00613C26" w:rsidRDefault="00613C26" w:rsidP="00613C26">
      <w:pPr>
        <w:pStyle w:val="NormalWeb"/>
        <w:rPr>
          <w:sz w:val="20"/>
          <w:szCs w:val="20"/>
        </w:rPr>
      </w:pPr>
      <w:r w:rsidRPr="00613C26">
        <w:rPr>
          <w:sz w:val="20"/>
          <w:szCs w:val="20"/>
        </w:rPr>
        <w:t>Locate Object (divination)</w:t>
      </w:r>
    </w:p>
    <w:p w14:paraId="33B59E11" w14:textId="71270A95" w:rsidR="00DC3702" w:rsidRDefault="00DC3702" w:rsidP="00613C26">
      <w:pPr>
        <w:pStyle w:val="NormalWeb"/>
        <w:rPr>
          <w:sz w:val="20"/>
          <w:szCs w:val="20"/>
        </w:rPr>
      </w:pPr>
      <w:r>
        <w:rPr>
          <w:sz w:val="20"/>
          <w:szCs w:val="20"/>
        </w:rPr>
        <w:t>Magic honing (transmutation)</w:t>
      </w:r>
    </w:p>
    <w:p w14:paraId="0FC87F0A" w14:textId="674DEE23" w:rsidR="00613C26" w:rsidRPr="00613C26" w:rsidRDefault="00613C26" w:rsidP="00613C26">
      <w:pPr>
        <w:pStyle w:val="NormalWeb"/>
        <w:rPr>
          <w:sz w:val="20"/>
          <w:szCs w:val="20"/>
        </w:rPr>
      </w:pPr>
      <w:r w:rsidRPr="00613C26">
        <w:rPr>
          <w:sz w:val="20"/>
          <w:szCs w:val="20"/>
        </w:rPr>
        <w:t>Pass without Trace (abjuration)</w:t>
      </w:r>
    </w:p>
    <w:p w14:paraId="19BE52BD" w14:textId="77777777" w:rsidR="00613C26" w:rsidRPr="00613C26" w:rsidRDefault="00613C26" w:rsidP="00613C26">
      <w:pPr>
        <w:pStyle w:val="NormalWeb"/>
        <w:rPr>
          <w:sz w:val="20"/>
          <w:szCs w:val="20"/>
        </w:rPr>
      </w:pPr>
      <w:r w:rsidRPr="00613C26">
        <w:rPr>
          <w:sz w:val="20"/>
          <w:szCs w:val="20"/>
        </w:rPr>
        <w:t>Protection from Poison (abjuration)</w:t>
      </w:r>
    </w:p>
    <w:p w14:paraId="28C10FC9" w14:textId="460B49A3" w:rsidR="00004269" w:rsidRDefault="00004269" w:rsidP="00613C26">
      <w:pPr>
        <w:pStyle w:val="NormalWeb"/>
        <w:rPr>
          <w:sz w:val="20"/>
          <w:szCs w:val="20"/>
        </w:rPr>
      </w:pPr>
      <w:r>
        <w:rPr>
          <w:sz w:val="20"/>
          <w:szCs w:val="20"/>
        </w:rPr>
        <w:t>Rope Trick* (transmutation)</w:t>
      </w:r>
    </w:p>
    <w:p w14:paraId="3578E7AA" w14:textId="007522B4" w:rsidR="00613C26" w:rsidRDefault="00613C26" w:rsidP="00613C26">
      <w:pPr>
        <w:pStyle w:val="NormalWeb"/>
        <w:rPr>
          <w:sz w:val="20"/>
          <w:szCs w:val="20"/>
        </w:rPr>
      </w:pPr>
      <w:r w:rsidRPr="00613C26">
        <w:rPr>
          <w:sz w:val="20"/>
          <w:szCs w:val="20"/>
        </w:rPr>
        <w:t>Silence* (illusion)</w:t>
      </w:r>
    </w:p>
    <w:p w14:paraId="709F794F" w14:textId="6B66487E" w:rsidR="003C6878" w:rsidRPr="00613C26" w:rsidRDefault="003C6878" w:rsidP="00613C26">
      <w:pPr>
        <w:pStyle w:val="NormalWeb"/>
        <w:rPr>
          <w:sz w:val="20"/>
          <w:szCs w:val="20"/>
        </w:rPr>
      </w:pPr>
      <w:r>
        <w:rPr>
          <w:sz w:val="20"/>
          <w:szCs w:val="20"/>
        </w:rPr>
        <w:t>Skywrite* (transmutation)</w:t>
      </w:r>
    </w:p>
    <w:p w14:paraId="7256302C" w14:textId="77777777" w:rsidR="00DC3702" w:rsidRDefault="00613C26" w:rsidP="00DC3702">
      <w:pPr>
        <w:pStyle w:val="NormalWeb"/>
        <w:rPr>
          <w:sz w:val="20"/>
          <w:szCs w:val="20"/>
        </w:rPr>
      </w:pPr>
      <w:r w:rsidRPr="00613C26">
        <w:rPr>
          <w:sz w:val="20"/>
          <w:szCs w:val="20"/>
        </w:rPr>
        <w:t>Spike Growth (transmutation)</w:t>
      </w:r>
    </w:p>
    <w:p w14:paraId="5845ABE6" w14:textId="5DFC5796" w:rsidR="00613C26" w:rsidRPr="00DC3702" w:rsidRDefault="00DC3702" w:rsidP="00DC3702">
      <w:pPr>
        <w:pStyle w:val="NormalWeb"/>
        <w:rPr>
          <w:sz w:val="20"/>
          <w:szCs w:val="20"/>
        </w:rPr>
      </w:pPr>
      <w:r>
        <w:rPr>
          <w:sz w:val="20"/>
          <w:szCs w:val="20"/>
        </w:rPr>
        <w:t>Summon beast (conjuration)</w:t>
      </w:r>
      <w:r w:rsidR="00613C26">
        <w:rPr>
          <w:sz w:val="20"/>
          <w:szCs w:val="20"/>
        </w:rPr>
        <w:br w:type="page"/>
      </w:r>
    </w:p>
    <w:p w14:paraId="3ED4B106" w14:textId="77777777" w:rsidR="00613C26" w:rsidRPr="00613C26" w:rsidRDefault="00613C26" w:rsidP="00613C26">
      <w:pPr>
        <w:pStyle w:val="NormalWeb"/>
        <w:rPr>
          <w:b/>
          <w:bCs/>
          <w:sz w:val="20"/>
          <w:szCs w:val="20"/>
        </w:rPr>
      </w:pPr>
      <w:r w:rsidRPr="00613C26">
        <w:rPr>
          <w:b/>
          <w:bCs/>
          <w:sz w:val="20"/>
          <w:szCs w:val="20"/>
        </w:rPr>
        <w:lastRenderedPageBreak/>
        <w:t>3rd Level</w:t>
      </w:r>
    </w:p>
    <w:p w14:paraId="62DF5A01" w14:textId="77777777" w:rsidR="00613C26" w:rsidRPr="00613C26" w:rsidRDefault="00613C26" w:rsidP="00613C26">
      <w:pPr>
        <w:pStyle w:val="NormalWeb"/>
        <w:rPr>
          <w:sz w:val="20"/>
          <w:szCs w:val="20"/>
        </w:rPr>
      </w:pPr>
      <w:r w:rsidRPr="00613C26">
        <w:rPr>
          <w:sz w:val="20"/>
          <w:szCs w:val="20"/>
        </w:rPr>
        <w:t>Conjure Barrage (conjuration)</w:t>
      </w:r>
    </w:p>
    <w:p w14:paraId="2D8CD3EC" w14:textId="77777777" w:rsidR="00613C26" w:rsidRPr="00613C26" w:rsidRDefault="00613C26" w:rsidP="00613C26">
      <w:pPr>
        <w:pStyle w:val="NormalWeb"/>
        <w:rPr>
          <w:sz w:val="20"/>
          <w:szCs w:val="20"/>
        </w:rPr>
      </w:pPr>
      <w:r w:rsidRPr="00613C26">
        <w:rPr>
          <w:sz w:val="20"/>
          <w:szCs w:val="20"/>
        </w:rPr>
        <w:t>Daylight (evocation)</w:t>
      </w:r>
    </w:p>
    <w:p w14:paraId="0ED04763" w14:textId="4A3E940F" w:rsidR="001E489D" w:rsidRDefault="001E489D" w:rsidP="00613C26">
      <w:pPr>
        <w:pStyle w:val="NormalWeb"/>
        <w:rPr>
          <w:sz w:val="20"/>
          <w:szCs w:val="20"/>
        </w:rPr>
      </w:pPr>
      <w:r>
        <w:rPr>
          <w:sz w:val="20"/>
          <w:szCs w:val="20"/>
        </w:rPr>
        <w:t>Elemental weapon (transmutation)</w:t>
      </w:r>
    </w:p>
    <w:p w14:paraId="1A3134B8" w14:textId="39FFB34E" w:rsidR="001E489D" w:rsidRDefault="001E489D" w:rsidP="00613C26">
      <w:pPr>
        <w:pStyle w:val="NormalWeb"/>
        <w:rPr>
          <w:sz w:val="20"/>
          <w:szCs w:val="20"/>
        </w:rPr>
      </w:pPr>
      <w:r>
        <w:rPr>
          <w:sz w:val="20"/>
          <w:szCs w:val="20"/>
        </w:rPr>
        <w:t>Elemental munitions (transmutation)</w:t>
      </w:r>
    </w:p>
    <w:p w14:paraId="0EAAD7D5" w14:textId="033E79B8" w:rsidR="00613C26" w:rsidRPr="00613C26" w:rsidRDefault="00613C26" w:rsidP="00613C26">
      <w:pPr>
        <w:pStyle w:val="NormalWeb"/>
        <w:rPr>
          <w:sz w:val="20"/>
          <w:szCs w:val="20"/>
        </w:rPr>
      </w:pPr>
      <w:r w:rsidRPr="00613C26">
        <w:rPr>
          <w:sz w:val="20"/>
          <w:szCs w:val="20"/>
        </w:rPr>
        <w:t>Lightning Arrow (transmutation)</w:t>
      </w:r>
    </w:p>
    <w:p w14:paraId="59BF4376" w14:textId="5062EBBE" w:rsidR="001E489D" w:rsidRDefault="001E489D" w:rsidP="00613C26">
      <w:pPr>
        <w:pStyle w:val="NormalWeb"/>
        <w:rPr>
          <w:sz w:val="20"/>
          <w:szCs w:val="20"/>
        </w:rPr>
      </w:pPr>
      <w:r>
        <w:rPr>
          <w:sz w:val="20"/>
          <w:szCs w:val="20"/>
        </w:rPr>
        <w:t>Meld into stone (transmutation)</w:t>
      </w:r>
    </w:p>
    <w:p w14:paraId="4B26CAB7" w14:textId="37949259" w:rsidR="00613C26" w:rsidRPr="00613C26" w:rsidRDefault="00613C26" w:rsidP="00613C26">
      <w:pPr>
        <w:pStyle w:val="NormalWeb"/>
        <w:rPr>
          <w:sz w:val="20"/>
          <w:szCs w:val="20"/>
        </w:rPr>
      </w:pPr>
      <w:r w:rsidRPr="00613C26">
        <w:rPr>
          <w:sz w:val="20"/>
          <w:szCs w:val="20"/>
        </w:rPr>
        <w:t>Nondetection (abjuration)</w:t>
      </w:r>
    </w:p>
    <w:p w14:paraId="2A3B9B22" w14:textId="77777777" w:rsidR="00613C26" w:rsidRPr="00613C26" w:rsidRDefault="00613C26" w:rsidP="00613C26">
      <w:pPr>
        <w:pStyle w:val="NormalWeb"/>
        <w:rPr>
          <w:sz w:val="20"/>
          <w:szCs w:val="20"/>
        </w:rPr>
      </w:pPr>
      <w:r w:rsidRPr="00613C26">
        <w:rPr>
          <w:sz w:val="20"/>
          <w:szCs w:val="20"/>
        </w:rPr>
        <w:t>Plant Growth (transmutation)</w:t>
      </w:r>
    </w:p>
    <w:p w14:paraId="4BBB3A39" w14:textId="77777777" w:rsidR="00613C26" w:rsidRPr="00613C26" w:rsidRDefault="00613C26" w:rsidP="00613C26">
      <w:pPr>
        <w:pStyle w:val="NormalWeb"/>
        <w:rPr>
          <w:sz w:val="20"/>
          <w:szCs w:val="20"/>
        </w:rPr>
      </w:pPr>
      <w:r w:rsidRPr="00613C26">
        <w:rPr>
          <w:sz w:val="20"/>
          <w:szCs w:val="20"/>
        </w:rPr>
        <w:t>Protection from Energy (abjuration)</w:t>
      </w:r>
    </w:p>
    <w:p w14:paraId="14C2C5C1" w14:textId="6A81D786" w:rsidR="001E489D" w:rsidRDefault="001E489D" w:rsidP="00613C26">
      <w:pPr>
        <w:pStyle w:val="NormalWeb"/>
        <w:rPr>
          <w:sz w:val="20"/>
          <w:szCs w:val="20"/>
        </w:rPr>
      </w:pPr>
      <w:r>
        <w:rPr>
          <w:sz w:val="20"/>
          <w:szCs w:val="20"/>
        </w:rPr>
        <w:t>Revivify (necromancy)</w:t>
      </w:r>
    </w:p>
    <w:p w14:paraId="68B5727F" w14:textId="7DFAACC4" w:rsidR="00613C26" w:rsidRDefault="00613C26" w:rsidP="00613C26">
      <w:pPr>
        <w:pStyle w:val="NormalWeb"/>
        <w:rPr>
          <w:sz w:val="20"/>
          <w:szCs w:val="20"/>
        </w:rPr>
      </w:pPr>
      <w:r w:rsidRPr="00613C26">
        <w:rPr>
          <w:sz w:val="20"/>
          <w:szCs w:val="20"/>
        </w:rPr>
        <w:t>Speak with Plants (transmutation)</w:t>
      </w:r>
    </w:p>
    <w:p w14:paraId="13A836B5" w14:textId="499A17EC" w:rsidR="001E489D" w:rsidRDefault="001E489D" w:rsidP="00613C26">
      <w:pPr>
        <w:pStyle w:val="NormalWeb"/>
        <w:rPr>
          <w:sz w:val="20"/>
          <w:szCs w:val="20"/>
        </w:rPr>
      </w:pPr>
      <w:r>
        <w:rPr>
          <w:sz w:val="20"/>
          <w:szCs w:val="20"/>
        </w:rPr>
        <w:t>Summon fey (conjuration)</w:t>
      </w:r>
    </w:p>
    <w:p w14:paraId="731F9724" w14:textId="5AAC00D1" w:rsidR="001E489D" w:rsidRPr="00613C26" w:rsidRDefault="001E489D" w:rsidP="00613C26">
      <w:pPr>
        <w:pStyle w:val="NormalWeb"/>
        <w:rPr>
          <w:sz w:val="20"/>
          <w:szCs w:val="20"/>
        </w:rPr>
      </w:pPr>
      <w:r>
        <w:rPr>
          <w:sz w:val="20"/>
          <w:szCs w:val="20"/>
        </w:rPr>
        <w:t>Sunlight spear (transmutation)</w:t>
      </w:r>
    </w:p>
    <w:p w14:paraId="13F67185" w14:textId="77777777" w:rsidR="00613C26" w:rsidRPr="00613C26" w:rsidRDefault="00613C26" w:rsidP="00613C26">
      <w:pPr>
        <w:pStyle w:val="NormalWeb"/>
        <w:rPr>
          <w:sz w:val="20"/>
          <w:szCs w:val="20"/>
        </w:rPr>
      </w:pPr>
      <w:r w:rsidRPr="00613C26">
        <w:rPr>
          <w:sz w:val="20"/>
          <w:szCs w:val="20"/>
        </w:rPr>
        <w:t>Water Breathing* (transmutation)</w:t>
      </w:r>
    </w:p>
    <w:p w14:paraId="706DA6B2" w14:textId="77777777" w:rsidR="00613C26" w:rsidRPr="00613C26" w:rsidRDefault="00613C26" w:rsidP="00613C26">
      <w:pPr>
        <w:pStyle w:val="NormalWeb"/>
        <w:rPr>
          <w:sz w:val="20"/>
          <w:szCs w:val="20"/>
        </w:rPr>
      </w:pPr>
      <w:r w:rsidRPr="00613C26">
        <w:rPr>
          <w:sz w:val="20"/>
          <w:szCs w:val="20"/>
        </w:rPr>
        <w:t>Water Walk* (transmutation)</w:t>
      </w:r>
    </w:p>
    <w:p w14:paraId="39A10163" w14:textId="5FCDE410" w:rsidR="00613C26" w:rsidRDefault="00613C26" w:rsidP="00613C26">
      <w:pPr>
        <w:pStyle w:val="NormalWeb"/>
        <w:rPr>
          <w:sz w:val="20"/>
          <w:szCs w:val="20"/>
        </w:rPr>
      </w:pPr>
      <w:r w:rsidRPr="00613C26">
        <w:rPr>
          <w:sz w:val="20"/>
          <w:szCs w:val="20"/>
        </w:rPr>
        <w:t>Wind Wall (evocation)</w:t>
      </w:r>
    </w:p>
    <w:p w14:paraId="78B321CF" w14:textId="77777777" w:rsidR="00613C26" w:rsidRDefault="00613C26">
      <w:pPr>
        <w:spacing w:line="240" w:lineRule="auto"/>
        <w:rPr>
          <w:rFonts w:ascii="Times New Roman" w:eastAsia="Times New Roman" w:hAnsi="Times New Roman" w:cs="Times New Roman"/>
          <w:bCs w:val="0"/>
          <w:w w:val="100"/>
          <w:sz w:val="20"/>
        </w:rPr>
      </w:pPr>
      <w:r>
        <w:rPr>
          <w:sz w:val="20"/>
        </w:rPr>
        <w:br w:type="page"/>
      </w:r>
    </w:p>
    <w:p w14:paraId="587D73BC" w14:textId="77777777" w:rsidR="00613C26" w:rsidRPr="00613C26" w:rsidRDefault="00613C26" w:rsidP="00613C26">
      <w:pPr>
        <w:pStyle w:val="NormalWeb"/>
        <w:rPr>
          <w:sz w:val="20"/>
          <w:szCs w:val="20"/>
        </w:rPr>
      </w:pPr>
    </w:p>
    <w:p w14:paraId="70BEFD37" w14:textId="77777777" w:rsidR="00613C26" w:rsidRPr="00613C26" w:rsidRDefault="00613C26" w:rsidP="00613C26">
      <w:pPr>
        <w:pStyle w:val="NormalWeb"/>
        <w:rPr>
          <w:b/>
          <w:bCs/>
          <w:sz w:val="20"/>
          <w:szCs w:val="20"/>
        </w:rPr>
      </w:pPr>
      <w:r w:rsidRPr="00613C26">
        <w:rPr>
          <w:b/>
          <w:bCs/>
          <w:sz w:val="20"/>
          <w:szCs w:val="20"/>
        </w:rPr>
        <w:t>4th Level</w:t>
      </w:r>
    </w:p>
    <w:p w14:paraId="59D7D98D" w14:textId="71E861C5" w:rsidR="00D26816" w:rsidRDefault="00D26816" w:rsidP="00613C26">
      <w:pPr>
        <w:pStyle w:val="NormalWeb"/>
        <w:rPr>
          <w:sz w:val="20"/>
          <w:szCs w:val="20"/>
        </w:rPr>
      </w:pPr>
      <w:r>
        <w:rPr>
          <w:sz w:val="20"/>
          <w:szCs w:val="20"/>
        </w:rPr>
        <w:t>Dominate beast (enchantment)</w:t>
      </w:r>
    </w:p>
    <w:p w14:paraId="6A052768" w14:textId="5162E429" w:rsidR="00613C26" w:rsidRPr="00613C26" w:rsidRDefault="00613C26" w:rsidP="00613C26">
      <w:pPr>
        <w:pStyle w:val="NormalWeb"/>
        <w:rPr>
          <w:sz w:val="20"/>
          <w:szCs w:val="20"/>
        </w:rPr>
      </w:pPr>
      <w:r w:rsidRPr="00613C26">
        <w:rPr>
          <w:sz w:val="20"/>
          <w:szCs w:val="20"/>
        </w:rPr>
        <w:t>Conjure Woodland Beings (conjuration)</w:t>
      </w:r>
    </w:p>
    <w:p w14:paraId="2DD52032" w14:textId="08366F42" w:rsidR="0096612F" w:rsidRDefault="0096612F" w:rsidP="00613C26">
      <w:pPr>
        <w:pStyle w:val="NormalWeb"/>
        <w:rPr>
          <w:sz w:val="20"/>
          <w:szCs w:val="20"/>
        </w:rPr>
      </w:pPr>
      <w:r>
        <w:rPr>
          <w:sz w:val="20"/>
          <w:szCs w:val="20"/>
        </w:rPr>
        <w:t>Faithful Hound (conjuration)</w:t>
      </w:r>
    </w:p>
    <w:p w14:paraId="62C5A782" w14:textId="0DF93E3B" w:rsidR="00613C26" w:rsidRPr="00613C26" w:rsidRDefault="00613C26" w:rsidP="00613C26">
      <w:pPr>
        <w:pStyle w:val="NormalWeb"/>
        <w:rPr>
          <w:sz w:val="20"/>
          <w:szCs w:val="20"/>
        </w:rPr>
      </w:pPr>
      <w:r w:rsidRPr="00613C26">
        <w:rPr>
          <w:sz w:val="20"/>
          <w:szCs w:val="20"/>
        </w:rPr>
        <w:t>Freedom of Movement (abjuration)</w:t>
      </w:r>
    </w:p>
    <w:p w14:paraId="53B80130" w14:textId="77777777" w:rsidR="00613C26" w:rsidRPr="00613C26" w:rsidRDefault="00613C26" w:rsidP="00613C26">
      <w:pPr>
        <w:pStyle w:val="NormalWeb"/>
        <w:rPr>
          <w:sz w:val="20"/>
          <w:szCs w:val="20"/>
        </w:rPr>
      </w:pPr>
      <w:r w:rsidRPr="00613C26">
        <w:rPr>
          <w:sz w:val="20"/>
          <w:szCs w:val="20"/>
        </w:rPr>
        <w:t>Grasping Vine (conjuration)</w:t>
      </w:r>
    </w:p>
    <w:p w14:paraId="24BFB018" w14:textId="47D129F2" w:rsidR="00D26816" w:rsidRDefault="00D26816" w:rsidP="00613C26">
      <w:pPr>
        <w:pStyle w:val="NormalWeb"/>
        <w:rPr>
          <w:sz w:val="20"/>
          <w:szCs w:val="20"/>
        </w:rPr>
      </w:pPr>
      <w:r>
        <w:rPr>
          <w:sz w:val="20"/>
          <w:szCs w:val="20"/>
        </w:rPr>
        <w:t>Guardian of nature (transmutation)</w:t>
      </w:r>
    </w:p>
    <w:p w14:paraId="55127BE8" w14:textId="7AFBB0EF" w:rsidR="00613C26" w:rsidRPr="00613C26" w:rsidRDefault="00613C26" w:rsidP="00613C26">
      <w:pPr>
        <w:pStyle w:val="NormalWeb"/>
        <w:rPr>
          <w:sz w:val="20"/>
          <w:szCs w:val="20"/>
        </w:rPr>
      </w:pPr>
      <w:r w:rsidRPr="00613C26">
        <w:rPr>
          <w:sz w:val="20"/>
          <w:szCs w:val="20"/>
        </w:rPr>
        <w:t>Locate Creature (divination)</w:t>
      </w:r>
    </w:p>
    <w:p w14:paraId="15F59079" w14:textId="41285B95" w:rsidR="00BC775D" w:rsidRDefault="00613C26" w:rsidP="00613C26">
      <w:pPr>
        <w:pStyle w:val="NormalWeb"/>
        <w:rPr>
          <w:sz w:val="20"/>
          <w:szCs w:val="20"/>
        </w:rPr>
      </w:pPr>
      <w:r w:rsidRPr="00613C26">
        <w:rPr>
          <w:sz w:val="20"/>
          <w:szCs w:val="20"/>
        </w:rPr>
        <w:t>Stoneskin (abjuration)</w:t>
      </w:r>
    </w:p>
    <w:p w14:paraId="2C8E0F1F" w14:textId="7B189332" w:rsidR="00D26816" w:rsidRDefault="00D26816" w:rsidP="00613C26">
      <w:pPr>
        <w:pStyle w:val="NormalWeb"/>
        <w:rPr>
          <w:sz w:val="20"/>
          <w:szCs w:val="20"/>
        </w:rPr>
      </w:pPr>
      <w:r>
        <w:rPr>
          <w:sz w:val="20"/>
          <w:szCs w:val="20"/>
        </w:rPr>
        <w:t>Summon elemental (conjuration)</w:t>
      </w:r>
    </w:p>
    <w:p w14:paraId="40A6B33A" w14:textId="6D00BDB8" w:rsidR="0096612F" w:rsidRPr="00DF5395" w:rsidRDefault="0096612F" w:rsidP="00613C26">
      <w:pPr>
        <w:pStyle w:val="NormalWeb"/>
        <w:rPr>
          <w:sz w:val="20"/>
          <w:szCs w:val="20"/>
        </w:rPr>
      </w:pPr>
      <w:r>
        <w:rPr>
          <w:sz w:val="20"/>
          <w:szCs w:val="20"/>
        </w:rPr>
        <w:t>Summon Giant insect (conjuration)</w:t>
      </w:r>
    </w:p>
    <w:p w14:paraId="6B16DAAC" w14:textId="77777777" w:rsidR="002B64F1" w:rsidRPr="00DF5395" w:rsidRDefault="002B64F1" w:rsidP="00BA4C32">
      <w:pPr>
        <w:pStyle w:val="NormalWeb"/>
        <w:rPr>
          <w:sz w:val="20"/>
          <w:szCs w:val="20"/>
        </w:rPr>
      </w:pPr>
    </w:p>
    <w:p w14:paraId="2CFD9A7C" w14:textId="77777777" w:rsidR="00BA4C32" w:rsidRPr="00DF5395" w:rsidRDefault="00BA4C32" w:rsidP="00BA4C32">
      <w:pPr>
        <w:pStyle w:val="NormalWeb"/>
        <w:rPr>
          <w:b/>
          <w:bCs/>
          <w:sz w:val="20"/>
          <w:szCs w:val="20"/>
        </w:rPr>
      </w:pPr>
    </w:p>
    <w:p w14:paraId="48D7A580" w14:textId="77777777" w:rsidR="00BA4C32" w:rsidRPr="00DF5395" w:rsidRDefault="00BA4C32" w:rsidP="00A3541E">
      <w:pPr>
        <w:spacing w:line="240" w:lineRule="auto"/>
        <w:rPr>
          <w:rFonts w:ascii="Times New Roman" w:eastAsia="Times New Roman" w:hAnsi="Times New Roman" w:cs="Times New Roman"/>
          <w:bCs w:val="0"/>
          <w:w w:val="100"/>
          <w:sz w:val="20"/>
          <w:lang w:val="en"/>
        </w:rPr>
      </w:pPr>
    </w:p>
    <w:sectPr w:rsidR="00BA4C32" w:rsidRPr="00DF5395" w:rsidSect="00FE1745">
      <w:footerReference w:type="default" r:id="rId9"/>
      <w:pgSz w:w="12240" w:h="15840" w:code="1"/>
      <w:pgMar w:top="720" w:right="1008" w:bottom="720" w:left="1008" w:header="720" w:footer="288" w:gutter="0"/>
      <w:pgNumType w:start="1"/>
      <w:cols w:num="2"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D32D8" w14:textId="77777777" w:rsidR="00740DED" w:rsidRDefault="00740DED" w:rsidP="008F4093">
      <w:r>
        <w:separator/>
      </w:r>
    </w:p>
  </w:endnote>
  <w:endnote w:type="continuationSeparator" w:id="0">
    <w:p w14:paraId="2D1C7E70" w14:textId="77777777" w:rsidR="00740DED" w:rsidRDefault="00740DED" w:rsidP="008F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rimson Pro">
    <w:altName w:val="Calibri"/>
    <w:charset w:val="00"/>
    <w:family w:val="auto"/>
    <w:pitch w:val="variable"/>
    <w:sig w:usb0="A00000FF" w:usb1="5000E04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panose1 w:val="00000500000000000000"/>
    <w:charset w:val="00"/>
    <w:family w:val="auto"/>
    <w:pitch w:val="variable"/>
    <w:sig w:usb0="20000207" w:usb1="00000002" w:usb2="00000000" w:usb3="00000000" w:csb0="00000197" w:csb1="00000000"/>
  </w:font>
  <w:font w:name="Martel DemiBold">
    <w:altName w:val="Mangal"/>
    <w:charset w:val="00"/>
    <w:family w:val="auto"/>
    <w:pitch w:val="variable"/>
    <w:sig w:usb0="00008007" w:usb1="00000000" w:usb2="00000000" w:usb3="00000000" w:csb0="00000093" w:csb1="00000000"/>
  </w:font>
  <w:font w:name="Trirong">
    <w:altName w:val="Trirong"/>
    <w:panose1 w:val="00000500000000000000"/>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Bookmania">
    <w:altName w:val="Calibri"/>
    <w:panose1 w:val="00000000000000000000"/>
    <w:charset w:val="00"/>
    <w:family w:val="modern"/>
    <w:notTrueType/>
    <w:pitch w:val="variable"/>
    <w:sig w:usb0="A00000EF" w:usb1="5000204B" w:usb2="00000000" w:usb3="00000000" w:csb0="00000093" w:csb1="00000000"/>
  </w:font>
  <w:font w:name="ヒラギノ角ゴ Pro W3">
    <w:charset w:val="4E"/>
    <w:family w:val="auto"/>
    <w:pitch w:val="variable"/>
    <w:sig w:usb0="E00002FF" w:usb1="7AC7FFFF" w:usb2="00000012" w:usb3="00000000" w:csb0="0002000D" w:csb1="00000000"/>
  </w:font>
  <w:font w:name="Lato">
    <w:charset w:val="00"/>
    <w:family w:val="swiss"/>
    <w:pitch w:val="variable"/>
    <w:sig w:usb0="E10002FF" w:usb1="5000ECFF" w:usb2="00000021" w:usb3="00000000" w:csb0="0000019F" w:csb1="00000000"/>
  </w:font>
  <w:font w:name="EB Garamond ExtraBold">
    <w:panose1 w:val="00000000000000000000"/>
    <w:charset w:val="00"/>
    <w:family w:val="auto"/>
    <w:pitch w:val="variable"/>
    <w:sig w:usb0="E00002FF" w:usb1="5201E4FB" w:usb2="00000028" w:usb3="00000000" w:csb0="0000019F" w:csb1="00000000"/>
  </w:font>
  <w:font w:name="Alegreya Sans Black">
    <w:panose1 w:val="00000A00000000000000"/>
    <w:charset w:val="00"/>
    <w:family w:val="auto"/>
    <w:pitch w:val="variable"/>
    <w:sig w:usb0="6000028F" w:usb1="00000003" w:usb2="00000000" w:usb3="00000000" w:csb0="0000019F" w:csb1="00000000"/>
  </w:font>
  <w:font w:name="Scala Sans">
    <w:altName w:val="Cambria"/>
    <w:charset w:val="00"/>
    <w:family w:val="auto"/>
    <w:pitch w:val="variable"/>
    <w:sig w:usb0="A00000AF" w:usb1="4000004A" w:usb2="00000000" w:usb3="00000000" w:csb0="0000011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libri"/>
    <w:panose1 w:val="00000000000000000000"/>
    <w:charset w:val="4D"/>
    <w:family w:val="auto"/>
    <w:notTrueType/>
    <w:pitch w:val="default"/>
    <w:sig w:usb0="00000003" w:usb1="00000000" w:usb2="00000000" w:usb3="00000000" w:csb0="00000001" w:csb1="00000000"/>
  </w:font>
  <w:font w:name="Taviraj Black">
    <w:altName w:val="Browallia New"/>
    <w:charset w:val="00"/>
    <w:family w:val="auto"/>
    <w:pitch w:val="variable"/>
    <w:sig w:usb0="21000007" w:usb1="00000001" w:usb2="00000000" w:usb3="00000000" w:csb0="00010193" w:csb1="00000000"/>
  </w:font>
  <w:font w:name="Alegreya Sans Medium">
    <w:panose1 w:val="00000600000000000000"/>
    <w:charset w:val="00"/>
    <w:family w:val="auto"/>
    <w:pitch w:val="variable"/>
    <w:sig w:usb0="6000028F"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0BC7A" w14:textId="77777777" w:rsidR="00FF2C5F" w:rsidRPr="007C27BF" w:rsidRDefault="00FF2C5F" w:rsidP="008F4093">
    <w:pPr>
      <w:pStyle w:val="5E-PAGENUMBER"/>
    </w:pPr>
    <w:r w:rsidRPr="007C27BF">
      <w:drawing>
        <wp:anchor distT="0" distB="0" distL="114300" distR="114300" simplePos="0" relativeHeight="251659264" behindDoc="1" locked="0" layoutInCell="1" allowOverlap="1" wp14:anchorId="133F263F" wp14:editId="78AAF26F">
          <wp:simplePos x="0" y="0"/>
          <wp:positionH relativeFrom="margin">
            <wp:posOffset>2916636</wp:posOffset>
          </wp:positionH>
          <wp:positionV relativeFrom="paragraph">
            <wp:posOffset>-104140</wp:posOffset>
          </wp:positionV>
          <wp:extent cx="663933" cy="376777"/>
          <wp:effectExtent l="0" t="0" r="3175" b="4445"/>
          <wp:wrapNone/>
          <wp:docPr id="2028971768" name="Picture 202897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3933" cy="3767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7BF">
      <w:fldChar w:fldCharType="begin"/>
    </w:r>
    <w:r w:rsidRPr="007C27BF">
      <w:instrText xml:space="preserve"> PAGE   \* MERGEFORMAT </w:instrText>
    </w:r>
    <w:r w:rsidRPr="007C27BF">
      <w:fldChar w:fldCharType="separate"/>
    </w:r>
    <w:r w:rsidRPr="007C27BF">
      <w:t>1</w:t>
    </w:r>
    <w:r w:rsidRPr="007C27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D3289" w14:textId="77777777" w:rsidR="00740DED" w:rsidRDefault="00740DED" w:rsidP="008F4093">
      <w:r>
        <w:separator/>
      </w:r>
    </w:p>
  </w:footnote>
  <w:footnote w:type="continuationSeparator" w:id="0">
    <w:p w14:paraId="564ACF95" w14:textId="77777777" w:rsidR="00740DED" w:rsidRDefault="00740DED" w:rsidP="008F4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09C2D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92EAB30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AE253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95ECB7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958DA6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2041E1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F404AB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410B7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7EA6C8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2E8BA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7B4462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B0698"/>
    <w:multiLevelType w:val="hybridMultilevel"/>
    <w:tmpl w:val="509AB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DA4953"/>
    <w:multiLevelType w:val="hybridMultilevel"/>
    <w:tmpl w:val="5860B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417E7D"/>
    <w:multiLevelType w:val="multilevel"/>
    <w:tmpl w:val="BE9C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055928"/>
    <w:multiLevelType w:val="multilevel"/>
    <w:tmpl w:val="3658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055877"/>
    <w:multiLevelType w:val="hybridMultilevel"/>
    <w:tmpl w:val="26608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157260"/>
    <w:multiLevelType w:val="multilevel"/>
    <w:tmpl w:val="2B82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4C4463"/>
    <w:multiLevelType w:val="multilevel"/>
    <w:tmpl w:val="B09A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B91F0E"/>
    <w:multiLevelType w:val="multilevel"/>
    <w:tmpl w:val="31BE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613902"/>
    <w:multiLevelType w:val="multilevel"/>
    <w:tmpl w:val="90CE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7C3D3C"/>
    <w:multiLevelType w:val="hybridMultilevel"/>
    <w:tmpl w:val="C55A912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0CED0AE4"/>
    <w:multiLevelType w:val="hybridMultilevel"/>
    <w:tmpl w:val="FF0058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0DF23410"/>
    <w:multiLevelType w:val="multilevel"/>
    <w:tmpl w:val="2834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5840B6"/>
    <w:multiLevelType w:val="multilevel"/>
    <w:tmpl w:val="B1FC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AF7D20"/>
    <w:multiLevelType w:val="hybridMultilevel"/>
    <w:tmpl w:val="0812DE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6F3927"/>
    <w:multiLevelType w:val="hybridMultilevel"/>
    <w:tmpl w:val="80A81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484749"/>
    <w:multiLevelType w:val="multilevel"/>
    <w:tmpl w:val="F95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423FE7"/>
    <w:multiLevelType w:val="multilevel"/>
    <w:tmpl w:val="915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2D5939"/>
    <w:multiLevelType w:val="hybridMultilevel"/>
    <w:tmpl w:val="FC02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7566CEF"/>
    <w:multiLevelType w:val="hybridMultilevel"/>
    <w:tmpl w:val="BF887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7D33F1A"/>
    <w:multiLevelType w:val="hybridMultilevel"/>
    <w:tmpl w:val="00F2AD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8D71A7"/>
    <w:multiLevelType w:val="hybridMultilevel"/>
    <w:tmpl w:val="BBC281A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1C1B0057"/>
    <w:multiLevelType w:val="multilevel"/>
    <w:tmpl w:val="88EC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BF7688"/>
    <w:multiLevelType w:val="hybridMultilevel"/>
    <w:tmpl w:val="7FA8E08C"/>
    <w:lvl w:ilvl="0" w:tplc="D7CC5C14">
      <w:start w:val="1"/>
      <w:numFmt w:val="bullet"/>
      <w:pStyle w:val="5E-SIDEBA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77232F"/>
    <w:multiLevelType w:val="multilevel"/>
    <w:tmpl w:val="F454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2703C4"/>
    <w:multiLevelType w:val="hybridMultilevel"/>
    <w:tmpl w:val="C53AC0E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EB40C5C"/>
    <w:multiLevelType w:val="multilevel"/>
    <w:tmpl w:val="8BFC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8A098D"/>
    <w:multiLevelType w:val="hybridMultilevel"/>
    <w:tmpl w:val="4A785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2CC221E"/>
    <w:multiLevelType w:val="multilevel"/>
    <w:tmpl w:val="4394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A45028"/>
    <w:multiLevelType w:val="multilevel"/>
    <w:tmpl w:val="93C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761794"/>
    <w:multiLevelType w:val="multilevel"/>
    <w:tmpl w:val="5CBC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DE7E5D"/>
    <w:multiLevelType w:val="multilevel"/>
    <w:tmpl w:val="290C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0D1716"/>
    <w:multiLevelType w:val="hybridMultilevel"/>
    <w:tmpl w:val="BAAAA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B46565C"/>
    <w:multiLevelType w:val="multilevel"/>
    <w:tmpl w:val="938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9B1421"/>
    <w:multiLevelType w:val="multilevel"/>
    <w:tmpl w:val="FAAE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F22A74"/>
    <w:multiLevelType w:val="multilevel"/>
    <w:tmpl w:val="AD56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8F0222"/>
    <w:multiLevelType w:val="hybridMultilevel"/>
    <w:tmpl w:val="BF8E547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DF42E3A"/>
    <w:multiLevelType w:val="multilevel"/>
    <w:tmpl w:val="28D8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7B6E05"/>
    <w:multiLevelType w:val="hybridMultilevel"/>
    <w:tmpl w:val="E1B8E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04D3706"/>
    <w:multiLevelType w:val="hybridMultilevel"/>
    <w:tmpl w:val="F1A031C6"/>
    <w:lvl w:ilvl="0" w:tplc="BFA23D42">
      <w:start w:val="1"/>
      <w:numFmt w:val="bullet"/>
      <w:pStyle w:val="5E-STATBLOCK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35B61C4"/>
    <w:multiLevelType w:val="hybridMultilevel"/>
    <w:tmpl w:val="AB8CB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337311B5"/>
    <w:multiLevelType w:val="multilevel"/>
    <w:tmpl w:val="EB4C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6B37E4"/>
    <w:multiLevelType w:val="multilevel"/>
    <w:tmpl w:val="D2E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CC249E"/>
    <w:multiLevelType w:val="hybridMultilevel"/>
    <w:tmpl w:val="DA64D794"/>
    <w:lvl w:ilvl="0" w:tplc="F056A8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5744EB0"/>
    <w:multiLevelType w:val="hybridMultilevel"/>
    <w:tmpl w:val="22F8FA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5BD56DB"/>
    <w:multiLevelType w:val="hybridMultilevel"/>
    <w:tmpl w:val="A1F236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7433510"/>
    <w:multiLevelType w:val="hybridMultilevel"/>
    <w:tmpl w:val="B43A8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2113F8"/>
    <w:multiLevelType w:val="multilevel"/>
    <w:tmpl w:val="AA12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455341"/>
    <w:multiLevelType w:val="multilevel"/>
    <w:tmpl w:val="52E4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630F48"/>
    <w:multiLevelType w:val="hybridMultilevel"/>
    <w:tmpl w:val="32680D22"/>
    <w:lvl w:ilvl="0" w:tplc="2DE0385E">
      <w:start w:val="1"/>
      <w:numFmt w:val="bullet"/>
      <w:pStyle w:val="5E-COREBULLETS"/>
      <w:lvlText w:val=""/>
      <w:lvlJc w:val="left"/>
      <w:pPr>
        <w:ind w:left="720" w:hanging="360"/>
      </w:pPr>
      <w:rPr>
        <w:rFonts w:ascii="Symbol" w:hAnsi="Symbol" w:hint="default"/>
        <w:position w:val="2"/>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C4514F"/>
    <w:multiLevelType w:val="multilevel"/>
    <w:tmpl w:val="361E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271BD5"/>
    <w:multiLevelType w:val="multilevel"/>
    <w:tmpl w:val="FC74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7C50C6"/>
    <w:multiLevelType w:val="hybridMultilevel"/>
    <w:tmpl w:val="83526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3AD784D"/>
    <w:multiLevelType w:val="multilevel"/>
    <w:tmpl w:val="DC1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183BA2"/>
    <w:multiLevelType w:val="multilevel"/>
    <w:tmpl w:val="00D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9941C5"/>
    <w:multiLevelType w:val="multilevel"/>
    <w:tmpl w:val="EB58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A61A95"/>
    <w:multiLevelType w:val="multilevel"/>
    <w:tmpl w:val="01C4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0C3F67"/>
    <w:multiLevelType w:val="multilevel"/>
    <w:tmpl w:val="3F5E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913EEB"/>
    <w:multiLevelType w:val="multilevel"/>
    <w:tmpl w:val="1CF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E750D0"/>
    <w:multiLevelType w:val="hybridMultilevel"/>
    <w:tmpl w:val="94FE77DA"/>
    <w:lvl w:ilvl="0" w:tplc="5DC6F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61E08C3"/>
    <w:multiLevelType w:val="hybridMultilevel"/>
    <w:tmpl w:val="B7802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FA33ECE"/>
    <w:multiLevelType w:val="hybridMultilevel"/>
    <w:tmpl w:val="B82AC758"/>
    <w:lvl w:ilvl="0" w:tplc="1772DFE0">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2" w15:restartNumberingAfterBreak="0">
    <w:nsid w:val="63754C37"/>
    <w:multiLevelType w:val="hybridMultilevel"/>
    <w:tmpl w:val="19ECE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962113A"/>
    <w:multiLevelType w:val="hybridMultilevel"/>
    <w:tmpl w:val="37D8D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AE52A4F"/>
    <w:multiLevelType w:val="hybridMultilevel"/>
    <w:tmpl w:val="ECFE9018"/>
    <w:lvl w:ilvl="0" w:tplc="8E4C804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AF915F9"/>
    <w:multiLevelType w:val="multilevel"/>
    <w:tmpl w:val="45B2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FF56CD"/>
    <w:multiLevelType w:val="multilevel"/>
    <w:tmpl w:val="6B32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0B4917"/>
    <w:multiLevelType w:val="multilevel"/>
    <w:tmpl w:val="80B6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0B496F"/>
    <w:multiLevelType w:val="multilevel"/>
    <w:tmpl w:val="B926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2A45D0"/>
    <w:multiLevelType w:val="hybridMultilevel"/>
    <w:tmpl w:val="5B16E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1627A44"/>
    <w:multiLevelType w:val="hybridMultilevel"/>
    <w:tmpl w:val="C950A1E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1" w15:restartNumberingAfterBreak="0">
    <w:nsid w:val="73BF2700"/>
    <w:multiLevelType w:val="hybridMultilevel"/>
    <w:tmpl w:val="F5D6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C7498C"/>
    <w:multiLevelType w:val="multilevel"/>
    <w:tmpl w:val="75861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382944"/>
    <w:multiLevelType w:val="multilevel"/>
    <w:tmpl w:val="ACCE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52660E"/>
    <w:multiLevelType w:val="hybridMultilevel"/>
    <w:tmpl w:val="F4A61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8C45A6C"/>
    <w:multiLevelType w:val="multilevel"/>
    <w:tmpl w:val="444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1408F7"/>
    <w:multiLevelType w:val="hybridMultilevel"/>
    <w:tmpl w:val="16948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BDA2FBF"/>
    <w:multiLevelType w:val="multilevel"/>
    <w:tmpl w:val="EB14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0F508B"/>
    <w:multiLevelType w:val="multilevel"/>
    <w:tmpl w:val="3DC4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6D7B63"/>
    <w:multiLevelType w:val="multilevel"/>
    <w:tmpl w:val="C28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B83C7A"/>
    <w:multiLevelType w:val="hybridMultilevel"/>
    <w:tmpl w:val="A776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F0374C8"/>
    <w:multiLevelType w:val="multilevel"/>
    <w:tmpl w:val="E3B6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321965">
    <w:abstractNumId w:val="53"/>
  </w:num>
  <w:num w:numId="2" w16cid:durableId="1916746349">
    <w:abstractNumId w:val="69"/>
  </w:num>
  <w:num w:numId="3" w16cid:durableId="1144153724">
    <w:abstractNumId w:val="32"/>
  </w:num>
  <w:num w:numId="4" w16cid:durableId="1231844954">
    <w:abstractNumId w:val="66"/>
  </w:num>
  <w:num w:numId="5" w16cid:durableId="341786399">
    <w:abstractNumId w:val="85"/>
  </w:num>
  <w:num w:numId="6" w16cid:durableId="1181773670">
    <w:abstractNumId w:val="43"/>
  </w:num>
  <w:num w:numId="7" w16cid:durableId="1834759543">
    <w:abstractNumId w:val="89"/>
  </w:num>
  <w:num w:numId="8" w16cid:durableId="577979853">
    <w:abstractNumId w:val="36"/>
  </w:num>
  <w:num w:numId="9" w16cid:durableId="1069962798">
    <w:abstractNumId w:val="52"/>
  </w:num>
  <w:num w:numId="10" w16cid:durableId="259879160">
    <w:abstractNumId w:val="63"/>
  </w:num>
  <w:num w:numId="11" w16cid:durableId="1004167183">
    <w:abstractNumId w:val="26"/>
  </w:num>
  <w:num w:numId="12" w16cid:durableId="811748749">
    <w:abstractNumId w:val="60"/>
  </w:num>
  <w:num w:numId="13" w16cid:durableId="1211697054">
    <w:abstractNumId w:val="38"/>
  </w:num>
  <w:num w:numId="14" w16cid:durableId="1997373200">
    <w:abstractNumId w:val="51"/>
  </w:num>
  <w:num w:numId="15" w16cid:durableId="517894527">
    <w:abstractNumId w:val="27"/>
  </w:num>
  <w:num w:numId="16" w16cid:durableId="176818409">
    <w:abstractNumId w:val="41"/>
  </w:num>
  <w:num w:numId="17" w16cid:durableId="1941912181">
    <w:abstractNumId w:val="83"/>
  </w:num>
  <w:num w:numId="18" w16cid:durableId="1328285551">
    <w:abstractNumId w:val="14"/>
  </w:num>
  <w:num w:numId="19" w16cid:durableId="1012488812">
    <w:abstractNumId w:val="39"/>
  </w:num>
  <w:num w:numId="20" w16cid:durableId="206333107">
    <w:abstractNumId w:val="88"/>
  </w:num>
  <w:num w:numId="21" w16cid:durableId="1334071549">
    <w:abstractNumId w:val="64"/>
  </w:num>
  <w:num w:numId="22" w16cid:durableId="336275601">
    <w:abstractNumId w:val="68"/>
  </w:num>
  <w:num w:numId="23" w16cid:durableId="1348218432">
    <w:abstractNumId w:val="57"/>
  </w:num>
  <w:num w:numId="24" w16cid:durableId="1702172108">
    <w:abstractNumId w:val="21"/>
  </w:num>
  <w:num w:numId="25" w16cid:durableId="1019429003">
    <w:abstractNumId w:val="58"/>
  </w:num>
  <w:num w:numId="26" w16cid:durableId="1887836444">
    <w:abstractNumId w:val="87"/>
  </w:num>
  <w:num w:numId="27" w16cid:durableId="985473710">
    <w:abstractNumId w:val="6"/>
  </w:num>
  <w:num w:numId="28" w16cid:durableId="945775294">
    <w:abstractNumId w:val="5"/>
  </w:num>
  <w:num w:numId="29" w16cid:durableId="1302151630">
    <w:abstractNumId w:val="71"/>
  </w:num>
  <w:num w:numId="30" w16cid:durableId="933169610">
    <w:abstractNumId w:val="10"/>
  </w:num>
  <w:num w:numId="31" w16cid:durableId="1928728656">
    <w:abstractNumId w:val="8"/>
  </w:num>
  <w:num w:numId="32" w16cid:durableId="1374115983">
    <w:abstractNumId w:val="7"/>
  </w:num>
  <w:num w:numId="33" w16cid:durableId="609437810">
    <w:abstractNumId w:val="9"/>
  </w:num>
  <w:num w:numId="34" w16cid:durableId="1575580761">
    <w:abstractNumId w:val="4"/>
  </w:num>
  <w:num w:numId="35" w16cid:durableId="1848981951">
    <w:abstractNumId w:val="3"/>
  </w:num>
  <w:num w:numId="36" w16cid:durableId="423695827">
    <w:abstractNumId w:val="2"/>
  </w:num>
  <w:num w:numId="37" w16cid:durableId="1473450754">
    <w:abstractNumId w:val="1"/>
  </w:num>
  <w:num w:numId="38" w16cid:durableId="909655862">
    <w:abstractNumId w:val="28"/>
  </w:num>
  <w:num w:numId="39" w16cid:durableId="1225603409">
    <w:abstractNumId w:val="49"/>
  </w:num>
  <w:num w:numId="40" w16cid:durableId="413817192">
    <w:abstractNumId w:val="59"/>
  </w:num>
  <w:num w:numId="41" w16cid:durableId="708846045">
    <w:abstractNumId w:val="50"/>
  </w:num>
  <w:num w:numId="42" w16cid:durableId="1920937858">
    <w:abstractNumId w:val="33"/>
  </w:num>
  <w:num w:numId="43" w16cid:durableId="1654336048">
    <w:abstractNumId w:val="56"/>
  </w:num>
  <w:num w:numId="44" w16cid:durableId="1330326601">
    <w:abstractNumId w:val="48"/>
  </w:num>
  <w:num w:numId="45" w16cid:durableId="1739202441">
    <w:abstractNumId w:val="79"/>
  </w:num>
  <w:num w:numId="46" w16cid:durableId="1700473572">
    <w:abstractNumId w:val="54"/>
  </w:num>
  <w:num w:numId="47" w16cid:durableId="900403330">
    <w:abstractNumId w:val="15"/>
  </w:num>
  <w:num w:numId="48" w16cid:durableId="879122500">
    <w:abstractNumId w:val="90"/>
  </w:num>
  <w:num w:numId="49" w16cid:durableId="137498111">
    <w:abstractNumId w:val="17"/>
  </w:num>
  <w:num w:numId="50" w16cid:durableId="1863592807">
    <w:abstractNumId w:val="45"/>
  </w:num>
  <w:num w:numId="51" w16cid:durableId="283773031">
    <w:abstractNumId w:val="82"/>
  </w:num>
  <w:num w:numId="52" w16cid:durableId="64183610">
    <w:abstractNumId w:val="70"/>
  </w:num>
  <w:num w:numId="53" w16cid:durableId="1057977591">
    <w:abstractNumId w:val="12"/>
  </w:num>
  <w:num w:numId="54" w16cid:durableId="443503907">
    <w:abstractNumId w:val="67"/>
  </w:num>
  <w:num w:numId="55" w16cid:durableId="1571767712">
    <w:abstractNumId w:val="61"/>
  </w:num>
  <w:num w:numId="56" w16cid:durableId="822431879">
    <w:abstractNumId w:val="29"/>
  </w:num>
  <w:num w:numId="57" w16cid:durableId="875854038">
    <w:abstractNumId w:val="11"/>
  </w:num>
  <w:num w:numId="58" w16cid:durableId="840311450">
    <w:abstractNumId w:val="42"/>
  </w:num>
  <w:num w:numId="59" w16cid:durableId="872114490">
    <w:abstractNumId w:val="31"/>
  </w:num>
  <w:num w:numId="60" w16cid:durableId="1729188561">
    <w:abstractNumId w:val="80"/>
  </w:num>
  <w:num w:numId="61" w16cid:durableId="898516410">
    <w:abstractNumId w:val="62"/>
  </w:num>
  <w:num w:numId="62" w16cid:durableId="689179681">
    <w:abstractNumId w:val="84"/>
  </w:num>
  <w:num w:numId="63" w16cid:durableId="2023240132">
    <w:abstractNumId w:val="46"/>
  </w:num>
  <w:num w:numId="64" w16cid:durableId="869221549">
    <w:abstractNumId w:val="35"/>
  </w:num>
  <w:num w:numId="65" w16cid:durableId="1981495893">
    <w:abstractNumId w:val="22"/>
  </w:num>
  <w:num w:numId="66" w16cid:durableId="365523747">
    <w:abstractNumId w:val="75"/>
  </w:num>
  <w:num w:numId="67" w16cid:durableId="2095782877">
    <w:abstractNumId w:val="37"/>
  </w:num>
  <w:num w:numId="68" w16cid:durableId="44765373">
    <w:abstractNumId w:val="0"/>
  </w:num>
  <w:num w:numId="69" w16cid:durableId="1257128296">
    <w:abstractNumId w:val="73"/>
  </w:num>
  <w:num w:numId="70" w16cid:durableId="1600718533">
    <w:abstractNumId w:val="65"/>
  </w:num>
  <w:num w:numId="71" w16cid:durableId="1822693266">
    <w:abstractNumId w:val="34"/>
  </w:num>
  <w:num w:numId="72" w16cid:durableId="84814904">
    <w:abstractNumId w:val="91"/>
  </w:num>
  <w:num w:numId="73" w16cid:durableId="1158348947">
    <w:abstractNumId w:val="16"/>
  </w:num>
  <w:num w:numId="74" w16cid:durableId="730225893">
    <w:abstractNumId w:val="77"/>
  </w:num>
  <w:num w:numId="75" w16cid:durableId="196937005">
    <w:abstractNumId w:val="19"/>
  </w:num>
  <w:num w:numId="76" w16cid:durableId="1973241596">
    <w:abstractNumId w:val="78"/>
  </w:num>
  <w:num w:numId="77" w16cid:durableId="1813786189">
    <w:abstractNumId w:val="23"/>
  </w:num>
  <w:num w:numId="78" w16cid:durableId="1207991191">
    <w:abstractNumId w:val="47"/>
  </w:num>
  <w:num w:numId="79" w16cid:durableId="1392532363">
    <w:abstractNumId w:val="18"/>
  </w:num>
  <w:num w:numId="80" w16cid:durableId="79496010">
    <w:abstractNumId w:val="76"/>
  </w:num>
  <w:num w:numId="81" w16cid:durableId="609898135">
    <w:abstractNumId w:val="13"/>
  </w:num>
  <w:num w:numId="82" w16cid:durableId="1840342975">
    <w:abstractNumId w:val="40"/>
  </w:num>
  <w:num w:numId="83" w16cid:durableId="177279109">
    <w:abstractNumId w:val="44"/>
  </w:num>
  <w:num w:numId="84" w16cid:durableId="426855686">
    <w:abstractNumId w:val="30"/>
  </w:num>
  <w:num w:numId="85" w16cid:durableId="1397821319">
    <w:abstractNumId w:val="81"/>
  </w:num>
  <w:num w:numId="86" w16cid:durableId="476384582">
    <w:abstractNumId w:val="74"/>
  </w:num>
  <w:num w:numId="87" w16cid:durableId="1900969652">
    <w:abstractNumId w:val="20"/>
  </w:num>
  <w:num w:numId="88" w16cid:durableId="771819156">
    <w:abstractNumId w:val="24"/>
  </w:num>
  <w:num w:numId="89" w16cid:durableId="566696217">
    <w:abstractNumId w:val="25"/>
  </w:num>
  <w:num w:numId="90" w16cid:durableId="563755280">
    <w:abstractNumId w:val="72"/>
  </w:num>
  <w:num w:numId="91" w16cid:durableId="987779291">
    <w:abstractNumId w:val="55"/>
  </w:num>
  <w:num w:numId="92" w16cid:durableId="149443599">
    <w:abstractNumId w:val="8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stylePaneSortMethod w:val="0000"/>
  <w:defaultTabStop w:val="720"/>
  <w:consecutiveHyphenLimit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NjAxN7U0NTM0NTBS0lEKTi0uzszPAykwMawFAB68IsstAAAA"/>
  </w:docVars>
  <w:rsids>
    <w:rsidRoot w:val="003954D7"/>
    <w:rsid w:val="00000359"/>
    <w:rsid w:val="00000CE6"/>
    <w:rsid w:val="0000354F"/>
    <w:rsid w:val="00003FA5"/>
    <w:rsid w:val="00004269"/>
    <w:rsid w:val="00007160"/>
    <w:rsid w:val="000113E9"/>
    <w:rsid w:val="0001228C"/>
    <w:rsid w:val="00012884"/>
    <w:rsid w:val="00013362"/>
    <w:rsid w:val="0001533D"/>
    <w:rsid w:val="00015BBF"/>
    <w:rsid w:val="0001667B"/>
    <w:rsid w:val="00020133"/>
    <w:rsid w:val="00020DC1"/>
    <w:rsid w:val="000232A5"/>
    <w:rsid w:val="000233F6"/>
    <w:rsid w:val="000239D3"/>
    <w:rsid w:val="00024096"/>
    <w:rsid w:val="000241CC"/>
    <w:rsid w:val="00024521"/>
    <w:rsid w:val="00025641"/>
    <w:rsid w:val="00025C15"/>
    <w:rsid w:val="000263AA"/>
    <w:rsid w:val="00026884"/>
    <w:rsid w:val="00026BBB"/>
    <w:rsid w:val="00027786"/>
    <w:rsid w:val="000316E1"/>
    <w:rsid w:val="000320B3"/>
    <w:rsid w:val="00032EA9"/>
    <w:rsid w:val="00032EF6"/>
    <w:rsid w:val="0003364B"/>
    <w:rsid w:val="00033852"/>
    <w:rsid w:val="00034097"/>
    <w:rsid w:val="000344DF"/>
    <w:rsid w:val="00034BA3"/>
    <w:rsid w:val="00035735"/>
    <w:rsid w:val="0003573A"/>
    <w:rsid w:val="00036293"/>
    <w:rsid w:val="000367FC"/>
    <w:rsid w:val="00037DEF"/>
    <w:rsid w:val="0004218F"/>
    <w:rsid w:val="00045071"/>
    <w:rsid w:val="00045138"/>
    <w:rsid w:val="00045D1E"/>
    <w:rsid w:val="000461CD"/>
    <w:rsid w:val="00046850"/>
    <w:rsid w:val="00050BA2"/>
    <w:rsid w:val="0005136F"/>
    <w:rsid w:val="000517DB"/>
    <w:rsid w:val="000518B0"/>
    <w:rsid w:val="0005190C"/>
    <w:rsid w:val="00051CA9"/>
    <w:rsid w:val="00052EF6"/>
    <w:rsid w:val="00052F70"/>
    <w:rsid w:val="0005421B"/>
    <w:rsid w:val="00054D55"/>
    <w:rsid w:val="00054EFF"/>
    <w:rsid w:val="0005591E"/>
    <w:rsid w:val="00055EB2"/>
    <w:rsid w:val="000562FB"/>
    <w:rsid w:val="000573D0"/>
    <w:rsid w:val="00060B14"/>
    <w:rsid w:val="000627C4"/>
    <w:rsid w:val="00063C15"/>
    <w:rsid w:val="00065676"/>
    <w:rsid w:val="00067801"/>
    <w:rsid w:val="00067AB3"/>
    <w:rsid w:val="00070E10"/>
    <w:rsid w:val="00071952"/>
    <w:rsid w:val="00073DB0"/>
    <w:rsid w:val="00074361"/>
    <w:rsid w:val="000743A7"/>
    <w:rsid w:val="0007529B"/>
    <w:rsid w:val="0007771F"/>
    <w:rsid w:val="000778BD"/>
    <w:rsid w:val="00077C9C"/>
    <w:rsid w:val="00081597"/>
    <w:rsid w:val="00082630"/>
    <w:rsid w:val="00083870"/>
    <w:rsid w:val="00084D5A"/>
    <w:rsid w:val="00086023"/>
    <w:rsid w:val="0008690A"/>
    <w:rsid w:val="000875DA"/>
    <w:rsid w:val="000906DB"/>
    <w:rsid w:val="00091014"/>
    <w:rsid w:val="00091B50"/>
    <w:rsid w:val="00092E5A"/>
    <w:rsid w:val="00093272"/>
    <w:rsid w:val="00094BB8"/>
    <w:rsid w:val="00096A1B"/>
    <w:rsid w:val="000A3D49"/>
    <w:rsid w:val="000A455B"/>
    <w:rsid w:val="000A4F41"/>
    <w:rsid w:val="000A61A8"/>
    <w:rsid w:val="000A6C08"/>
    <w:rsid w:val="000B0995"/>
    <w:rsid w:val="000B19E6"/>
    <w:rsid w:val="000B39AC"/>
    <w:rsid w:val="000B3EFD"/>
    <w:rsid w:val="000B3F80"/>
    <w:rsid w:val="000B511A"/>
    <w:rsid w:val="000B7B20"/>
    <w:rsid w:val="000C0473"/>
    <w:rsid w:val="000C0632"/>
    <w:rsid w:val="000C0AEB"/>
    <w:rsid w:val="000C0E4C"/>
    <w:rsid w:val="000C0E5A"/>
    <w:rsid w:val="000C178C"/>
    <w:rsid w:val="000C27C4"/>
    <w:rsid w:val="000C2EAD"/>
    <w:rsid w:val="000C2F3F"/>
    <w:rsid w:val="000C4215"/>
    <w:rsid w:val="000C56B4"/>
    <w:rsid w:val="000C5A61"/>
    <w:rsid w:val="000C5D4B"/>
    <w:rsid w:val="000C6B80"/>
    <w:rsid w:val="000C6E7A"/>
    <w:rsid w:val="000D0E23"/>
    <w:rsid w:val="000D18FE"/>
    <w:rsid w:val="000D443C"/>
    <w:rsid w:val="000D51EA"/>
    <w:rsid w:val="000D5295"/>
    <w:rsid w:val="000D5D27"/>
    <w:rsid w:val="000E20F5"/>
    <w:rsid w:val="000E2BDB"/>
    <w:rsid w:val="000E45DF"/>
    <w:rsid w:val="000E60B1"/>
    <w:rsid w:val="000E6CDF"/>
    <w:rsid w:val="000E70EE"/>
    <w:rsid w:val="000E73BE"/>
    <w:rsid w:val="000E79AC"/>
    <w:rsid w:val="000F263A"/>
    <w:rsid w:val="000F2795"/>
    <w:rsid w:val="000F2DDA"/>
    <w:rsid w:val="000F2F0E"/>
    <w:rsid w:val="000F399E"/>
    <w:rsid w:val="000F43A7"/>
    <w:rsid w:val="000F5C1E"/>
    <w:rsid w:val="000F6C34"/>
    <w:rsid w:val="000F6D38"/>
    <w:rsid w:val="000F7134"/>
    <w:rsid w:val="001013CB"/>
    <w:rsid w:val="00102AD6"/>
    <w:rsid w:val="00104A10"/>
    <w:rsid w:val="001069E6"/>
    <w:rsid w:val="00107AA6"/>
    <w:rsid w:val="0011027B"/>
    <w:rsid w:val="001122CE"/>
    <w:rsid w:val="001133AB"/>
    <w:rsid w:val="00114375"/>
    <w:rsid w:val="00114C46"/>
    <w:rsid w:val="00115199"/>
    <w:rsid w:val="0011575F"/>
    <w:rsid w:val="0011656C"/>
    <w:rsid w:val="00116E1F"/>
    <w:rsid w:val="00120566"/>
    <w:rsid w:val="001205B8"/>
    <w:rsid w:val="0012113E"/>
    <w:rsid w:val="00122F97"/>
    <w:rsid w:val="00124B15"/>
    <w:rsid w:val="0012613D"/>
    <w:rsid w:val="0012664D"/>
    <w:rsid w:val="00127139"/>
    <w:rsid w:val="001271F2"/>
    <w:rsid w:val="001273A9"/>
    <w:rsid w:val="001308A6"/>
    <w:rsid w:val="00132CA9"/>
    <w:rsid w:val="00133635"/>
    <w:rsid w:val="00135AFF"/>
    <w:rsid w:val="0013628A"/>
    <w:rsid w:val="0013673A"/>
    <w:rsid w:val="00141EC8"/>
    <w:rsid w:val="00142EF5"/>
    <w:rsid w:val="00143051"/>
    <w:rsid w:val="00143CFF"/>
    <w:rsid w:val="00145330"/>
    <w:rsid w:val="001457FD"/>
    <w:rsid w:val="00150621"/>
    <w:rsid w:val="001513B6"/>
    <w:rsid w:val="00151F92"/>
    <w:rsid w:val="001530AA"/>
    <w:rsid w:val="00154B53"/>
    <w:rsid w:val="0015625B"/>
    <w:rsid w:val="00163643"/>
    <w:rsid w:val="00165AEF"/>
    <w:rsid w:val="00166C20"/>
    <w:rsid w:val="00167E97"/>
    <w:rsid w:val="00174B0F"/>
    <w:rsid w:val="0017579C"/>
    <w:rsid w:val="00175BBF"/>
    <w:rsid w:val="00175F14"/>
    <w:rsid w:val="0018021C"/>
    <w:rsid w:val="00180C4A"/>
    <w:rsid w:val="00182F47"/>
    <w:rsid w:val="00185482"/>
    <w:rsid w:val="001854F8"/>
    <w:rsid w:val="00185EE7"/>
    <w:rsid w:val="00186235"/>
    <w:rsid w:val="00192625"/>
    <w:rsid w:val="00193343"/>
    <w:rsid w:val="001940FD"/>
    <w:rsid w:val="001945FA"/>
    <w:rsid w:val="00194D59"/>
    <w:rsid w:val="00195DC7"/>
    <w:rsid w:val="001965A7"/>
    <w:rsid w:val="001971DB"/>
    <w:rsid w:val="001A03E6"/>
    <w:rsid w:val="001A09F5"/>
    <w:rsid w:val="001A202C"/>
    <w:rsid w:val="001A2B4C"/>
    <w:rsid w:val="001A2BCA"/>
    <w:rsid w:val="001A3F76"/>
    <w:rsid w:val="001A68A1"/>
    <w:rsid w:val="001A6F4E"/>
    <w:rsid w:val="001B1FD9"/>
    <w:rsid w:val="001B2C24"/>
    <w:rsid w:val="001B3871"/>
    <w:rsid w:val="001B3DB1"/>
    <w:rsid w:val="001B4267"/>
    <w:rsid w:val="001B428A"/>
    <w:rsid w:val="001B4466"/>
    <w:rsid w:val="001B6A3E"/>
    <w:rsid w:val="001C1313"/>
    <w:rsid w:val="001C142B"/>
    <w:rsid w:val="001C1A79"/>
    <w:rsid w:val="001C3563"/>
    <w:rsid w:val="001C44C4"/>
    <w:rsid w:val="001C4744"/>
    <w:rsid w:val="001C61C7"/>
    <w:rsid w:val="001C62A5"/>
    <w:rsid w:val="001C653F"/>
    <w:rsid w:val="001C6974"/>
    <w:rsid w:val="001C6FDE"/>
    <w:rsid w:val="001C7690"/>
    <w:rsid w:val="001C7CA2"/>
    <w:rsid w:val="001C7F5F"/>
    <w:rsid w:val="001D0EED"/>
    <w:rsid w:val="001D1F8A"/>
    <w:rsid w:val="001D539E"/>
    <w:rsid w:val="001D714B"/>
    <w:rsid w:val="001E0312"/>
    <w:rsid w:val="001E3EEA"/>
    <w:rsid w:val="001E437E"/>
    <w:rsid w:val="001E489D"/>
    <w:rsid w:val="001E517D"/>
    <w:rsid w:val="001E5899"/>
    <w:rsid w:val="001E6698"/>
    <w:rsid w:val="001E7E78"/>
    <w:rsid w:val="001F0682"/>
    <w:rsid w:val="001F0DA0"/>
    <w:rsid w:val="001F1304"/>
    <w:rsid w:val="001F1A8A"/>
    <w:rsid w:val="001F2715"/>
    <w:rsid w:val="001F2A19"/>
    <w:rsid w:val="001F33CF"/>
    <w:rsid w:val="001F376F"/>
    <w:rsid w:val="001F3F04"/>
    <w:rsid w:val="001F4AC3"/>
    <w:rsid w:val="001F4E9B"/>
    <w:rsid w:val="001F5BE4"/>
    <w:rsid w:val="001F61D7"/>
    <w:rsid w:val="001F7F34"/>
    <w:rsid w:val="00200DCD"/>
    <w:rsid w:val="002011C3"/>
    <w:rsid w:val="00203994"/>
    <w:rsid w:val="002053E0"/>
    <w:rsid w:val="00211326"/>
    <w:rsid w:val="002118C3"/>
    <w:rsid w:val="00215203"/>
    <w:rsid w:val="00215B96"/>
    <w:rsid w:val="00215E82"/>
    <w:rsid w:val="00217583"/>
    <w:rsid w:val="00217F2F"/>
    <w:rsid w:val="00220173"/>
    <w:rsid w:val="002233AF"/>
    <w:rsid w:val="0022503B"/>
    <w:rsid w:val="002250A9"/>
    <w:rsid w:val="002266A2"/>
    <w:rsid w:val="002273FC"/>
    <w:rsid w:val="00230C10"/>
    <w:rsid w:val="002317B5"/>
    <w:rsid w:val="00232A46"/>
    <w:rsid w:val="00236391"/>
    <w:rsid w:val="00242108"/>
    <w:rsid w:val="00242149"/>
    <w:rsid w:val="002426FE"/>
    <w:rsid w:val="00246BEF"/>
    <w:rsid w:val="002478D3"/>
    <w:rsid w:val="0025004D"/>
    <w:rsid w:val="00251834"/>
    <w:rsid w:val="00252167"/>
    <w:rsid w:val="002521B6"/>
    <w:rsid w:val="0025279E"/>
    <w:rsid w:val="0025372C"/>
    <w:rsid w:val="0025578D"/>
    <w:rsid w:val="00257CA9"/>
    <w:rsid w:val="00261AD4"/>
    <w:rsid w:val="0026241E"/>
    <w:rsid w:val="00265A6E"/>
    <w:rsid w:val="002673BE"/>
    <w:rsid w:val="00267FC7"/>
    <w:rsid w:val="00271D2C"/>
    <w:rsid w:val="00272D2A"/>
    <w:rsid w:val="00273F21"/>
    <w:rsid w:val="00274087"/>
    <w:rsid w:val="002746C3"/>
    <w:rsid w:val="00274A16"/>
    <w:rsid w:val="00274E01"/>
    <w:rsid w:val="00274FA1"/>
    <w:rsid w:val="002751AF"/>
    <w:rsid w:val="0027694F"/>
    <w:rsid w:val="00280B81"/>
    <w:rsid w:val="0028206F"/>
    <w:rsid w:val="002837C4"/>
    <w:rsid w:val="00283ED4"/>
    <w:rsid w:val="00284DAF"/>
    <w:rsid w:val="00286E12"/>
    <w:rsid w:val="002870B1"/>
    <w:rsid w:val="0028785B"/>
    <w:rsid w:val="00290D9D"/>
    <w:rsid w:val="002956F6"/>
    <w:rsid w:val="0029601A"/>
    <w:rsid w:val="00296442"/>
    <w:rsid w:val="002964C8"/>
    <w:rsid w:val="00296F28"/>
    <w:rsid w:val="00297F69"/>
    <w:rsid w:val="002A0AB0"/>
    <w:rsid w:val="002A0E0B"/>
    <w:rsid w:val="002A3D0F"/>
    <w:rsid w:val="002A417B"/>
    <w:rsid w:val="002A5FD5"/>
    <w:rsid w:val="002A7A91"/>
    <w:rsid w:val="002B071D"/>
    <w:rsid w:val="002B089E"/>
    <w:rsid w:val="002B1248"/>
    <w:rsid w:val="002B1E76"/>
    <w:rsid w:val="002B2589"/>
    <w:rsid w:val="002B2A24"/>
    <w:rsid w:val="002B3261"/>
    <w:rsid w:val="002B3359"/>
    <w:rsid w:val="002B3D6D"/>
    <w:rsid w:val="002B4706"/>
    <w:rsid w:val="002B5E90"/>
    <w:rsid w:val="002B64F1"/>
    <w:rsid w:val="002B75AA"/>
    <w:rsid w:val="002C1527"/>
    <w:rsid w:val="002C167F"/>
    <w:rsid w:val="002C1EF2"/>
    <w:rsid w:val="002C27AD"/>
    <w:rsid w:val="002C388E"/>
    <w:rsid w:val="002C4838"/>
    <w:rsid w:val="002C5922"/>
    <w:rsid w:val="002C7D4C"/>
    <w:rsid w:val="002D06F7"/>
    <w:rsid w:val="002D09CB"/>
    <w:rsid w:val="002D24D7"/>
    <w:rsid w:val="002D2704"/>
    <w:rsid w:val="002D2B8D"/>
    <w:rsid w:val="002D4699"/>
    <w:rsid w:val="002D6571"/>
    <w:rsid w:val="002D6B57"/>
    <w:rsid w:val="002E0897"/>
    <w:rsid w:val="002E13CC"/>
    <w:rsid w:val="002E1B34"/>
    <w:rsid w:val="002E3231"/>
    <w:rsid w:val="002E4C28"/>
    <w:rsid w:val="002E58D2"/>
    <w:rsid w:val="002E60AE"/>
    <w:rsid w:val="002E61CA"/>
    <w:rsid w:val="002E6322"/>
    <w:rsid w:val="002E6902"/>
    <w:rsid w:val="002E6959"/>
    <w:rsid w:val="002F29EF"/>
    <w:rsid w:val="002F2DB9"/>
    <w:rsid w:val="002F413C"/>
    <w:rsid w:val="002F46FF"/>
    <w:rsid w:val="002F4CF1"/>
    <w:rsid w:val="002F53CE"/>
    <w:rsid w:val="002F6134"/>
    <w:rsid w:val="002F686B"/>
    <w:rsid w:val="002F7755"/>
    <w:rsid w:val="00301E4A"/>
    <w:rsid w:val="003020C2"/>
    <w:rsid w:val="00304F37"/>
    <w:rsid w:val="003051B3"/>
    <w:rsid w:val="00306F38"/>
    <w:rsid w:val="00307705"/>
    <w:rsid w:val="00310B7C"/>
    <w:rsid w:val="00311393"/>
    <w:rsid w:val="0031222E"/>
    <w:rsid w:val="003156AF"/>
    <w:rsid w:val="00316094"/>
    <w:rsid w:val="0031702C"/>
    <w:rsid w:val="00317417"/>
    <w:rsid w:val="00320221"/>
    <w:rsid w:val="003208D9"/>
    <w:rsid w:val="00321A33"/>
    <w:rsid w:val="00322133"/>
    <w:rsid w:val="00322B07"/>
    <w:rsid w:val="0032332E"/>
    <w:rsid w:val="00323822"/>
    <w:rsid w:val="00324DC1"/>
    <w:rsid w:val="00330303"/>
    <w:rsid w:val="00330470"/>
    <w:rsid w:val="00331CC6"/>
    <w:rsid w:val="00332898"/>
    <w:rsid w:val="00332F8E"/>
    <w:rsid w:val="0033312C"/>
    <w:rsid w:val="0033477C"/>
    <w:rsid w:val="0033600B"/>
    <w:rsid w:val="0033697F"/>
    <w:rsid w:val="00337648"/>
    <w:rsid w:val="00341259"/>
    <w:rsid w:val="00341ABD"/>
    <w:rsid w:val="00341B4B"/>
    <w:rsid w:val="00341EC9"/>
    <w:rsid w:val="00343D8A"/>
    <w:rsid w:val="003451B1"/>
    <w:rsid w:val="00346DF9"/>
    <w:rsid w:val="00347C04"/>
    <w:rsid w:val="003503DF"/>
    <w:rsid w:val="0035237C"/>
    <w:rsid w:val="003524C5"/>
    <w:rsid w:val="00353047"/>
    <w:rsid w:val="00354519"/>
    <w:rsid w:val="00355968"/>
    <w:rsid w:val="00355B33"/>
    <w:rsid w:val="00356A1C"/>
    <w:rsid w:val="00357F43"/>
    <w:rsid w:val="00360432"/>
    <w:rsid w:val="00360A44"/>
    <w:rsid w:val="00364D1E"/>
    <w:rsid w:val="00364F0B"/>
    <w:rsid w:val="003665F7"/>
    <w:rsid w:val="003666D4"/>
    <w:rsid w:val="00366CAC"/>
    <w:rsid w:val="00366D53"/>
    <w:rsid w:val="003670FA"/>
    <w:rsid w:val="00367FCE"/>
    <w:rsid w:val="00371120"/>
    <w:rsid w:val="0037236E"/>
    <w:rsid w:val="00373974"/>
    <w:rsid w:val="00374389"/>
    <w:rsid w:val="003746D5"/>
    <w:rsid w:val="00374BDE"/>
    <w:rsid w:val="003755B1"/>
    <w:rsid w:val="00380269"/>
    <w:rsid w:val="0038031F"/>
    <w:rsid w:val="00381349"/>
    <w:rsid w:val="00381963"/>
    <w:rsid w:val="00383130"/>
    <w:rsid w:val="00383DA2"/>
    <w:rsid w:val="00384320"/>
    <w:rsid w:val="0038742D"/>
    <w:rsid w:val="0038771A"/>
    <w:rsid w:val="00391D69"/>
    <w:rsid w:val="00393066"/>
    <w:rsid w:val="003939A5"/>
    <w:rsid w:val="00393B9A"/>
    <w:rsid w:val="00393C9B"/>
    <w:rsid w:val="00393EF5"/>
    <w:rsid w:val="003940E7"/>
    <w:rsid w:val="003946C9"/>
    <w:rsid w:val="003948A2"/>
    <w:rsid w:val="0039494E"/>
    <w:rsid w:val="00394CF3"/>
    <w:rsid w:val="003954D7"/>
    <w:rsid w:val="003956DF"/>
    <w:rsid w:val="00395DC2"/>
    <w:rsid w:val="003A0854"/>
    <w:rsid w:val="003A156E"/>
    <w:rsid w:val="003A1B11"/>
    <w:rsid w:val="003A2EF8"/>
    <w:rsid w:val="003A3B2C"/>
    <w:rsid w:val="003A3CCF"/>
    <w:rsid w:val="003A58C2"/>
    <w:rsid w:val="003A65AB"/>
    <w:rsid w:val="003A75A0"/>
    <w:rsid w:val="003A7F56"/>
    <w:rsid w:val="003B03AE"/>
    <w:rsid w:val="003B24A1"/>
    <w:rsid w:val="003B282A"/>
    <w:rsid w:val="003B2C4E"/>
    <w:rsid w:val="003B2DAA"/>
    <w:rsid w:val="003C1B37"/>
    <w:rsid w:val="003C2CF3"/>
    <w:rsid w:val="003C3D72"/>
    <w:rsid w:val="003C4016"/>
    <w:rsid w:val="003C57DA"/>
    <w:rsid w:val="003C6292"/>
    <w:rsid w:val="003C6878"/>
    <w:rsid w:val="003D0259"/>
    <w:rsid w:val="003D0F53"/>
    <w:rsid w:val="003D319A"/>
    <w:rsid w:val="003D3A23"/>
    <w:rsid w:val="003D3ADD"/>
    <w:rsid w:val="003D3C94"/>
    <w:rsid w:val="003D4361"/>
    <w:rsid w:val="003D4EF1"/>
    <w:rsid w:val="003D505F"/>
    <w:rsid w:val="003D737B"/>
    <w:rsid w:val="003E0D8F"/>
    <w:rsid w:val="003E3B93"/>
    <w:rsid w:val="003E431A"/>
    <w:rsid w:val="003E491E"/>
    <w:rsid w:val="003E4B5B"/>
    <w:rsid w:val="003E5E4A"/>
    <w:rsid w:val="003E6C74"/>
    <w:rsid w:val="003E6E54"/>
    <w:rsid w:val="003E7816"/>
    <w:rsid w:val="003F1315"/>
    <w:rsid w:val="003F3369"/>
    <w:rsid w:val="003F368C"/>
    <w:rsid w:val="003F5A71"/>
    <w:rsid w:val="00400DB1"/>
    <w:rsid w:val="00401FE3"/>
    <w:rsid w:val="00402834"/>
    <w:rsid w:val="00402AF0"/>
    <w:rsid w:val="00402C7B"/>
    <w:rsid w:val="00404594"/>
    <w:rsid w:val="00404824"/>
    <w:rsid w:val="004048C4"/>
    <w:rsid w:val="004114F4"/>
    <w:rsid w:val="0041390C"/>
    <w:rsid w:val="00413CA1"/>
    <w:rsid w:val="004141FD"/>
    <w:rsid w:val="0041452D"/>
    <w:rsid w:val="00416204"/>
    <w:rsid w:val="00416598"/>
    <w:rsid w:val="0041672A"/>
    <w:rsid w:val="00417DF9"/>
    <w:rsid w:val="00422699"/>
    <w:rsid w:val="0042269A"/>
    <w:rsid w:val="00422DB6"/>
    <w:rsid w:val="004233F2"/>
    <w:rsid w:val="004238F5"/>
    <w:rsid w:val="00423B55"/>
    <w:rsid w:val="00424EBA"/>
    <w:rsid w:val="00425D9F"/>
    <w:rsid w:val="00430009"/>
    <w:rsid w:val="00433A8F"/>
    <w:rsid w:val="004353EC"/>
    <w:rsid w:val="00435531"/>
    <w:rsid w:val="004364FA"/>
    <w:rsid w:val="00437B42"/>
    <w:rsid w:val="004404A6"/>
    <w:rsid w:val="004437DB"/>
    <w:rsid w:val="00443842"/>
    <w:rsid w:val="00444255"/>
    <w:rsid w:val="00444587"/>
    <w:rsid w:val="004466DB"/>
    <w:rsid w:val="004468DD"/>
    <w:rsid w:val="00446CA8"/>
    <w:rsid w:val="00450F61"/>
    <w:rsid w:val="004512D0"/>
    <w:rsid w:val="00451623"/>
    <w:rsid w:val="004531C6"/>
    <w:rsid w:val="004543A3"/>
    <w:rsid w:val="004552BD"/>
    <w:rsid w:val="00456112"/>
    <w:rsid w:val="00457C6A"/>
    <w:rsid w:val="00457E1E"/>
    <w:rsid w:val="00460F62"/>
    <w:rsid w:val="0046101C"/>
    <w:rsid w:val="00461FC7"/>
    <w:rsid w:val="0046268A"/>
    <w:rsid w:val="00462A0E"/>
    <w:rsid w:val="00463102"/>
    <w:rsid w:val="00464C85"/>
    <w:rsid w:val="004662DC"/>
    <w:rsid w:val="00470A96"/>
    <w:rsid w:val="004714DC"/>
    <w:rsid w:val="00474BCA"/>
    <w:rsid w:val="00474FC8"/>
    <w:rsid w:val="0047620B"/>
    <w:rsid w:val="00476678"/>
    <w:rsid w:val="004766FC"/>
    <w:rsid w:val="0048060F"/>
    <w:rsid w:val="004808E6"/>
    <w:rsid w:val="00481051"/>
    <w:rsid w:val="00481A24"/>
    <w:rsid w:val="0048385B"/>
    <w:rsid w:val="00484711"/>
    <w:rsid w:val="00486F69"/>
    <w:rsid w:val="00490905"/>
    <w:rsid w:val="004935EC"/>
    <w:rsid w:val="004938B3"/>
    <w:rsid w:val="00494681"/>
    <w:rsid w:val="004A03DD"/>
    <w:rsid w:val="004A0CB6"/>
    <w:rsid w:val="004A43A8"/>
    <w:rsid w:val="004A4F0E"/>
    <w:rsid w:val="004A7D74"/>
    <w:rsid w:val="004B5D76"/>
    <w:rsid w:val="004B725E"/>
    <w:rsid w:val="004C0186"/>
    <w:rsid w:val="004C0DD1"/>
    <w:rsid w:val="004C172B"/>
    <w:rsid w:val="004C3235"/>
    <w:rsid w:val="004C3C82"/>
    <w:rsid w:val="004C43FA"/>
    <w:rsid w:val="004C6992"/>
    <w:rsid w:val="004C7E80"/>
    <w:rsid w:val="004D0A57"/>
    <w:rsid w:val="004D0CCE"/>
    <w:rsid w:val="004D0CE0"/>
    <w:rsid w:val="004D1A6B"/>
    <w:rsid w:val="004D4ADE"/>
    <w:rsid w:val="004D5305"/>
    <w:rsid w:val="004D550F"/>
    <w:rsid w:val="004D62F4"/>
    <w:rsid w:val="004E1403"/>
    <w:rsid w:val="004E1722"/>
    <w:rsid w:val="004E1F6C"/>
    <w:rsid w:val="004E2B38"/>
    <w:rsid w:val="004E4D97"/>
    <w:rsid w:val="004E52CE"/>
    <w:rsid w:val="004E53B2"/>
    <w:rsid w:val="004E753A"/>
    <w:rsid w:val="004E789A"/>
    <w:rsid w:val="004F1089"/>
    <w:rsid w:val="004F12F3"/>
    <w:rsid w:val="004F1A0E"/>
    <w:rsid w:val="004F1E3E"/>
    <w:rsid w:val="004F255C"/>
    <w:rsid w:val="004F334D"/>
    <w:rsid w:val="004F5A46"/>
    <w:rsid w:val="004F5B6A"/>
    <w:rsid w:val="004F628F"/>
    <w:rsid w:val="004F6616"/>
    <w:rsid w:val="0050004C"/>
    <w:rsid w:val="005006D1"/>
    <w:rsid w:val="00503B5D"/>
    <w:rsid w:val="00506B23"/>
    <w:rsid w:val="00507529"/>
    <w:rsid w:val="00507746"/>
    <w:rsid w:val="0050790F"/>
    <w:rsid w:val="00510CE1"/>
    <w:rsid w:val="00510D75"/>
    <w:rsid w:val="00511ACB"/>
    <w:rsid w:val="00520DA1"/>
    <w:rsid w:val="00521F9F"/>
    <w:rsid w:val="00522285"/>
    <w:rsid w:val="005229FE"/>
    <w:rsid w:val="00523C36"/>
    <w:rsid w:val="00526A4C"/>
    <w:rsid w:val="00526BE2"/>
    <w:rsid w:val="00527B9D"/>
    <w:rsid w:val="00527DC8"/>
    <w:rsid w:val="0053304B"/>
    <w:rsid w:val="00533BF2"/>
    <w:rsid w:val="005340E5"/>
    <w:rsid w:val="005348F9"/>
    <w:rsid w:val="00534B08"/>
    <w:rsid w:val="005356E3"/>
    <w:rsid w:val="005358F5"/>
    <w:rsid w:val="00535DA3"/>
    <w:rsid w:val="00537D86"/>
    <w:rsid w:val="005407F5"/>
    <w:rsid w:val="0054093A"/>
    <w:rsid w:val="00541DCD"/>
    <w:rsid w:val="00541E7D"/>
    <w:rsid w:val="0054284F"/>
    <w:rsid w:val="005431CF"/>
    <w:rsid w:val="00544216"/>
    <w:rsid w:val="00544581"/>
    <w:rsid w:val="005448EA"/>
    <w:rsid w:val="00545235"/>
    <w:rsid w:val="005457E0"/>
    <w:rsid w:val="005468F1"/>
    <w:rsid w:val="005469A1"/>
    <w:rsid w:val="00547290"/>
    <w:rsid w:val="0055075D"/>
    <w:rsid w:val="0055106A"/>
    <w:rsid w:val="00551A51"/>
    <w:rsid w:val="00553EC9"/>
    <w:rsid w:val="00554BB0"/>
    <w:rsid w:val="00554EFD"/>
    <w:rsid w:val="00555FE4"/>
    <w:rsid w:val="00557503"/>
    <w:rsid w:val="00557C49"/>
    <w:rsid w:val="005606F9"/>
    <w:rsid w:val="00562110"/>
    <w:rsid w:val="00565692"/>
    <w:rsid w:val="00565AD9"/>
    <w:rsid w:val="005660C6"/>
    <w:rsid w:val="0056614A"/>
    <w:rsid w:val="00573D3E"/>
    <w:rsid w:val="005751C1"/>
    <w:rsid w:val="005759A2"/>
    <w:rsid w:val="005761C4"/>
    <w:rsid w:val="00576DF9"/>
    <w:rsid w:val="00581A53"/>
    <w:rsid w:val="0058236F"/>
    <w:rsid w:val="00582F15"/>
    <w:rsid w:val="00582F22"/>
    <w:rsid w:val="00585F20"/>
    <w:rsid w:val="005861CA"/>
    <w:rsid w:val="00590509"/>
    <w:rsid w:val="00590D1E"/>
    <w:rsid w:val="00594B72"/>
    <w:rsid w:val="00597B0B"/>
    <w:rsid w:val="005A049D"/>
    <w:rsid w:val="005A0F73"/>
    <w:rsid w:val="005A137C"/>
    <w:rsid w:val="005A13F7"/>
    <w:rsid w:val="005A1FAB"/>
    <w:rsid w:val="005A42E9"/>
    <w:rsid w:val="005A51DF"/>
    <w:rsid w:val="005A7A29"/>
    <w:rsid w:val="005A7F38"/>
    <w:rsid w:val="005B045E"/>
    <w:rsid w:val="005B0821"/>
    <w:rsid w:val="005B2836"/>
    <w:rsid w:val="005B3451"/>
    <w:rsid w:val="005B42CF"/>
    <w:rsid w:val="005B4416"/>
    <w:rsid w:val="005B48AC"/>
    <w:rsid w:val="005B5187"/>
    <w:rsid w:val="005B581F"/>
    <w:rsid w:val="005C032D"/>
    <w:rsid w:val="005C0EF2"/>
    <w:rsid w:val="005C24FC"/>
    <w:rsid w:val="005C3FEB"/>
    <w:rsid w:val="005C442D"/>
    <w:rsid w:val="005C470C"/>
    <w:rsid w:val="005C5878"/>
    <w:rsid w:val="005D0D5A"/>
    <w:rsid w:val="005D0E39"/>
    <w:rsid w:val="005D30A6"/>
    <w:rsid w:val="005D3CD0"/>
    <w:rsid w:val="005D4043"/>
    <w:rsid w:val="005D4F62"/>
    <w:rsid w:val="005D52EE"/>
    <w:rsid w:val="005D54BF"/>
    <w:rsid w:val="005D5D98"/>
    <w:rsid w:val="005D6DE5"/>
    <w:rsid w:val="005D7CC5"/>
    <w:rsid w:val="005E23BF"/>
    <w:rsid w:val="005E2F74"/>
    <w:rsid w:val="005E3329"/>
    <w:rsid w:val="005E351E"/>
    <w:rsid w:val="005E3E83"/>
    <w:rsid w:val="005E511F"/>
    <w:rsid w:val="005E5C98"/>
    <w:rsid w:val="005E6177"/>
    <w:rsid w:val="005E7957"/>
    <w:rsid w:val="005F02D6"/>
    <w:rsid w:val="005F0FAD"/>
    <w:rsid w:val="005F34AB"/>
    <w:rsid w:val="005F49F6"/>
    <w:rsid w:val="005F5888"/>
    <w:rsid w:val="005F7257"/>
    <w:rsid w:val="005F73AA"/>
    <w:rsid w:val="006002D0"/>
    <w:rsid w:val="006015EE"/>
    <w:rsid w:val="00602789"/>
    <w:rsid w:val="00603B67"/>
    <w:rsid w:val="00604034"/>
    <w:rsid w:val="00606A82"/>
    <w:rsid w:val="00606D89"/>
    <w:rsid w:val="006071F6"/>
    <w:rsid w:val="0061078F"/>
    <w:rsid w:val="00610DFC"/>
    <w:rsid w:val="006138FF"/>
    <w:rsid w:val="00613C26"/>
    <w:rsid w:val="00613ECE"/>
    <w:rsid w:val="006152DD"/>
    <w:rsid w:val="00615626"/>
    <w:rsid w:val="00617496"/>
    <w:rsid w:val="0061759E"/>
    <w:rsid w:val="00620BFE"/>
    <w:rsid w:val="0062207F"/>
    <w:rsid w:val="0062209A"/>
    <w:rsid w:val="0062234F"/>
    <w:rsid w:val="00622EEB"/>
    <w:rsid w:val="00623A54"/>
    <w:rsid w:val="00623D4A"/>
    <w:rsid w:val="00626722"/>
    <w:rsid w:val="006267B1"/>
    <w:rsid w:val="006278A0"/>
    <w:rsid w:val="00627B66"/>
    <w:rsid w:val="006308F2"/>
    <w:rsid w:val="00630C90"/>
    <w:rsid w:val="00631211"/>
    <w:rsid w:val="0063177C"/>
    <w:rsid w:val="006318E3"/>
    <w:rsid w:val="0063385A"/>
    <w:rsid w:val="0063415B"/>
    <w:rsid w:val="00634A09"/>
    <w:rsid w:val="00634EF2"/>
    <w:rsid w:val="00635A26"/>
    <w:rsid w:val="00636BF8"/>
    <w:rsid w:val="00636D7D"/>
    <w:rsid w:val="006418CB"/>
    <w:rsid w:val="00642CC6"/>
    <w:rsid w:val="00643108"/>
    <w:rsid w:val="00645665"/>
    <w:rsid w:val="00647962"/>
    <w:rsid w:val="00647D11"/>
    <w:rsid w:val="00647F7E"/>
    <w:rsid w:val="00650C2F"/>
    <w:rsid w:val="00651A71"/>
    <w:rsid w:val="00651E3D"/>
    <w:rsid w:val="00653F31"/>
    <w:rsid w:val="00655078"/>
    <w:rsid w:val="00660AF2"/>
    <w:rsid w:val="0066287B"/>
    <w:rsid w:val="0066660F"/>
    <w:rsid w:val="00667FF2"/>
    <w:rsid w:val="00670C20"/>
    <w:rsid w:val="0067103C"/>
    <w:rsid w:val="0067125E"/>
    <w:rsid w:val="00671728"/>
    <w:rsid w:val="00672990"/>
    <w:rsid w:val="006732D0"/>
    <w:rsid w:val="0067418F"/>
    <w:rsid w:val="00674275"/>
    <w:rsid w:val="00675115"/>
    <w:rsid w:val="0068022D"/>
    <w:rsid w:val="006804BC"/>
    <w:rsid w:val="00680522"/>
    <w:rsid w:val="00681AB8"/>
    <w:rsid w:val="00682552"/>
    <w:rsid w:val="00683CB3"/>
    <w:rsid w:val="00684564"/>
    <w:rsid w:val="0068493D"/>
    <w:rsid w:val="0068583A"/>
    <w:rsid w:val="006858DA"/>
    <w:rsid w:val="00686183"/>
    <w:rsid w:val="00687D9B"/>
    <w:rsid w:val="00691598"/>
    <w:rsid w:val="00693C60"/>
    <w:rsid w:val="00694BE6"/>
    <w:rsid w:val="00695D2D"/>
    <w:rsid w:val="006968C7"/>
    <w:rsid w:val="006A0F84"/>
    <w:rsid w:val="006A1502"/>
    <w:rsid w:val="006A4411"/>
    <w:rsid w:val="006A478F"/>
    <w:rsid w:val="006A59F1"/>
    <w:rsid w:val="006A5C24"/>
    <w:rsid w:val="006A763D"/>
    <w:rsid w:val="006B15EA"/>
    <w:rsid w:val="006B30C0"/>
    <w:rsid w:val="006B5FA6"/>
    <w:rsid w:val="006B601B"/>
    <w:rsid w:val="006B63DC"/>
    <w:rsid w:val="006B6429"/>
    <w:rsid w:val="006C0EC8"/>
    <w:rsid w:val="006C27F6"/>
    <w:rsid w:val="006C309E"/>
    <w:rsid w:val="006C31F0"/>
    <w:rsid w:val="006C4DE1"/>
    <w:rsid w:val="006C5B1F"/>
    <w:rsid w:val="006C5E7D"/>
    <w:rsid w:val="006C6636"/>
    <w:rsid w:val="006C6961"/>
    <w:rsid w:val="006D0EF7"/>
    <w:rsid w:val="006D1BC3"/>
    <w:rsid w:val="006D1D41"/>
    <w:rsid w:val="006D2B9B"/>
    <w:rsid w:val="006D489E"/>
    <w:rsid w:val="006D524D"/>
    <w:rsid w:val="006D590A"/>
    <w:rsid w:val="006D5EE3"/>
    <w:rsid w:val="006D6187"/>
    <w:rsid w:val="006D61D6"/>
    <w:rsid w:val="006D696B"/>
    <w:rsid w:val="006D7C5C"/>
    <w:rsid w:val="006E20FC"/>
    <w:rsid w:val="006E257C"/>
    <w:rsid w:val="006E57D8"/>
    <w:rsid w:val="006E65C9"/>
    <w:rsid w:val="006E7667"/>
    <w:rsid w:val="006E76F5"/>
    <w:rsid w:val="006F0292"/>
    <w:rsid w:val="006F0C7C"/>
    <w:rsid w:val="006F17F9"/>
    <w:rsid w:val="006F1DBA"/>
    <w:rsid w:val="006F3DA9"/>
    <w:rsid w:val="006F50B3"/>
    <w:rsid w:val="006F5AA3"/>
    <w:rsid w:val="006F64CB"/>
    <w:rsid w:val="006F6EB0"/>
    <w:rsid w:val="006F7A7A"/>
    <w:rsid w:val="00700878"/>
    <w:rsid w:val="00701641"/>
    <w:rsid w:val="0070222E"/>
    <w:rsid w:val="007030BE"/>
    <w:rsid w:val="007030C4"/>
    <w:rsid w:val="007030F7"/>
    <w:rsid w:val="007042D3"/>
    <w:rsid w:val="00705404"/>
    <w:rsid w:val="00705443"/>
    <w:rsid w:val="00705A86"/>
    <w:rsid w:val="007061CC"/>
    <w:rsid w:val="00706FA4"/>
    <w:rsid w:val="00706FB2"/>
    <w:rsid w:val="00710F90"/>
    <w:rsid w:val="007122B0"/>
    <w:rsid w:val="00712455"/>
    <w:rsid w:val="007134DB"/>
    <w:rsid w:val="00713B17"/>
    <w:rsid w:val="00714597"/>
    <w:rsid w:val="007146FB"/>
    <w:rsid w:val="00714CFE"/>
    <w:rsid w:val="00716006"/>
    <w:rsid w:val="00716D59"/>
    <w:rsid w:val="0071733E"/>
    <w:rsid w:val="00720207"/>
    <w:rsid w:val="0072072B"/>
    <w:rsid w:val="00720F8F"/>
    <w:rsid w:val="00721328"/>
    <w:rsid w:val="007229AE"/>
    <w:rsid w:val="00724908"/>
    <w:rsid w:val="00725228"/>
    <w:rsid w:val="0072697A"/>
    <w:rsid w:val="00726EFF"/>
    <w:rsid w:val="007332B0"/>
    <w:rsid w:val="00735619"/>
    <w:rsid w:val="00736BDF"/>
    <w:rsid w:val="00737DE9"/>
    <w:rsid w:val="00740DED"/>
    <w:rsid w:val="00743FA4"/>
    <w:rsid w:val="00744C67"/>
    <w:rsid w:val="00745496"/>
    <w:rsid w:val="00746C39"/>
    <w:rsid w:val="0074763E"/>
    <w:rsid w:val="0075066A"/>
    <w:rsid w:val="00750C98"/>
    <w:rsid w:val="00750E38"/>
    <w:rsid w:val="007547BB"/>
    <w:rsid w:val="00754E2F"/>
    <w:rsid w:val="00755B9B"/>
    <w:rsid w:val="007566F6"/>
    <w:rsid w:val="00757822"/>
    <w:rsid w:val="0076136A"/>
    <w:rsid w:val="00763CD2"/>
    <w:rsid w:val="00764567"/>
    <w:rsid w:val="00764904"/>
    <w:rsid w:val="00764E22"/>
    <w:rsid w:val="0076577B"/>
    <w:rsid w:val="00765C7D"/>
    <w:rsid w:val="00765EFE"/>
    <w:rsid w:val="0077154A"/>
    <w:rsid w:val="00771666"/>
    <w:rsid w:val="00771A55"/>
    <w:rsid w:val="00771F4B"/>
    <w:rsid w:val="00772DEB"/>
    <w:rsid w:val="00772EFF"/>
    <w:rsid w:val="00774A5A"/>
    <w:rsid w:val="00776774"/>
    <w:rsid w:val="007770D0"/>
    <w:rsid w:val="0078140F"/>
    <w:rsid w:val="0078440F"/>
    <w:rsid w:val="00785DB1"/>
    <w:rsid w:val="007913DF"/>
    <w:rsid w:val="00791DCB"/>
    <w:rsid w:val="00791E1A"/>
    <w:rsid w:val="00791FD3"/>
    <w:rsid w:val="0079354C"/>
    <w:rsid w:val="00794F1B"/>
    <w:rsid w:val="00796249"/>
    <w:rsid w:val="00796F07"/>
    <w:rsid w:val="007970C3"/>
    <w:rsid w:val="00797A9A"/>
    <w:rsid w:val="007A0515"/>
    <w:rsid w:val="007A2C07"/>
    <w:rsid w:val="007A331B"/>
    <w:rsid w:val="007A358F"/>
    <w:rsid w:val="007A4932"/>
    <w:rsid w:val="007A59CA"/>
    <w:rsid w:val="007A5FC3"/>
    <w:rsid w:val="007A78B3"/>
    <w:rsid w:val="007B0333"/>
    <w:rsid w:val="007B0D59"/>
    <w:rsid w:val="007B1F87"/>
    <w:rsid w:val="007B30B1"/>
    <w:rsid w:val="007B34F5"/>
    <w:rsid w:val="007B5BA7"/>
    <w:rsid w:val="007B63A2"/>
    <w:rsid w:val="007B74C8"/>
    <w:rsid w:val="007C06BB"/>
    <w:rsid w:val="007C1ABC"/>
    <w:rsid w:val="007C1DEB"/>
    <w:rsid w:val="007C20DC"/>
    <w:rsid w:val="007C27BF"/>
    <w:rsid w:val="007C286F"/>
    <w:rsid w:val="007C4594"/>
    <w:rsid w:val="007C5422"/>
    <w:rsid w:val="007C55FF"/>
    <w:rsid w:val="007C5C4E"/>
    <w:rsid w:val="007C6932"/>
    <w:rsid w:val="007D0E3D"/>
    <w:rsid w:val="007D1FBE"/>
    <w:rsid w:val="007D23CC"/>
    <w:rsid w:val="007D269E"/>
    <w:rsid w:val="007D3FA6"/>
    <w:rsid w:val="007D46A1"/>
    <w:rsid w:val="007D739E"/>
    <w:rsid w:val="007D75E0"/>
    <w:rsid w:val="007D793B"/>
    <w:rsid w:val="007E1229"/>
    <w:rsid w:val="007E1480"/>
    <w:rsid w:val="007E18C5"/>
    <w:rsid w:val="007E1F37"/>
    <w:rsid w:val="007E3BF7"/>
    <w:rsid w:val="007E5443"/>
    <w:rsid w:val="007E6615"/>
    <w:rsid w:val="007F00A0"/>
    <w:rsid w:val="007F2410"/>
    <w:rsid w:val="007F2C0D"/>
    <w:rsid w:val="007F3A11"/>
    <w:rsid w:val="007F42F6"/>
    <w:rsid w:val="007F5109"/>
    <w:rsid w:val="007F5573"/>
    <w:rsid w:val="007F7205"/>
    <w:rsid w:val="007F75AC"/>
    <w:rsid w:val="007F7EE2"/>
    <w:rsid w:val="0080156E"/>
    <w:rsid w:val="00801E90"/>
    <w:rsid w:val="008038A2"/>
    <w:rsid w:val="008044E6"/>
    <w:rsid w:val="00804589"/>
    <w:rsid w:val="00805F91"/>
    <w:rsid w:val="008061B2"/>
    <w:rsid w:val="0080664F"/>
    <w:rsid w:val="00806BC5"/>
    <w:rsid w:val="008168E2"/>
    <w:rsid w:val="00816CB7"/>
    <w:rsid w:val="00816FD0"/>
    <w:rsid w:val="00817336"/>
    <w:rsid w:val="0082037D"/>
    <w:rsid w:val="0082041F"/>
    <w:rsid w:val="00820A56"/>
    <w:rsid w:val="00820A7C"/>
    <w:rsid w:val="00820D01"/>
    <w:rsid w:val="00823961"/>
    <w:rsid w:val="00823F32"/>
    <w:rsid w:val="00824F67"/>
    <w:rsid w:val="00826DD3"/>
    <w:rsid w:val="008315FF"/>
    <w:rsid w:val="00831B67"/>
    <w:rsid w:val="00831D57"/>
    <w:rsid w:val="00831E40"/>
    <w:rsid w:val="0083358C"/>
    <w:rsid w:val="008337F5"/>
    <w:rsid w:val="008374FA"/>
    <w:rsid w:val="008375EA"/>
    <w:rsid w:val="0084070A"/>
    <w:rsid w:val="0084217E"/>
    <w:rsid w:val="00843D99"/>
    <w:rsid w:val="00845AA0"/>
    <w:rsid w:val="008462D9"/>
    <w:rsid w:val="00846B38"/>
    <w:rsid w:val="00847B6C"/>
    <w:rsid w:val="00850200"/>
    <w:rsid w:val="00852C16"/>
    <w:rsid w:val="00852EE4"/>
    <w:rsid w:val="008548F3"/>
    <w:rsid w:val="00855A08"/>
    <w:rsid w:val="008561BF"/>
    <w:rsid w:val="00856A49"/>
    <w:rsid w:val="00861487"/>
    <w:rsid w:val="008614F9"/>
    <w:rsid w:val="00862956"/>
    <w:rsid w:val="0086461A"/>
    <w:rsid w:val="008667C1"/>
    <w:rsid w:val="00866DBD"/>
    <w:rsid w:val="0086755E"/>
    <w:rsid w:val="008675CA"/>
    <w:rsid w:val="00867AE9"/>
    <w:rsid w:val="00870492"/>
    <w:rsid w:val="00873AA8"/>
    <w:rsid w:val="00873B35"/>
    <w:rsid w:val="00873BB4"/>
    <w:rsid w:val="00875707"/>
    <w:rsid w:val="00880137"/>
    <w:rsid w:val="00881969"/>
    <w:rsid w:val="00881C3E"/>
    <w:rsid w:val="008833B3"/>
    <w:rsid w:val="00890C37"/>
    <w:rsid w:val="00890EED"/>
    <w:rsid w:val="0089235B"/>
    <w:rsid w:val="00894E30"/>
    <w:rsid w:val="008957D1"/>
    <w:rsid w:val="00896487"/>
    <w:rsid w:val="00897373"/>
    <w:rsid w:val="008A0373"/>
    <w:rsid w:val="008A0536"/>
    <w:rsid w:val="008A1058"/>
    <w:rsid w:val="008A410A"/>
    <w:rsid w:val="008A46F3"/>
    <w:rsid w:val="008A62E5"/>
    <w:rsid w:val="008A77CE"/>
    <w:rsid w:val="008B0E0D"/>
    <w:rsid w:val="008B290F"/>
    <w:rsid w:val="008B2D25"/>
    <w:rsid w:val="008B3A32"/>
    <w:rsid w:val="008B42DD"/>
    <w:rsid w:val="008B7339"/>
    <w:rsid w:val="008C0815"/>
    <w:rsid w:val="008C3D72"/>
    <w:rsid w:val="008C4228"/>
    <w:rsid w:val="008C4CB1"/>
    <w:rsid w:val="008C5015"/>
    <w:rsid w:val="008C73E8"/>
    <w:rsid w:val="008D39FC"/>
    <w:rsid w:val="008D5498"/>
    <w:rsid w:val="008D6F5A"/>
    <w:rsid w:val="008E11C6"/>
    <w:rsid w:val="008E1D03"/>
    <w:rsid w:val="008E203E"/>
    <w:rsid w:val="008E2B93"/>
    <w:rsid w:val="008E3E31"/>
    <w:rsid w:val="008E43FB"/>
    <w:rsid w:val="008E6182"/>
    <w:rsid w:val="008E779A"/>
    <w:rsid w:val="008E7DA0"/>
    <w:rsid w:val="008F2BC9"/>
    <w:rsid w:val="008F3F6A"/>
    <w:rsid w:val="008F4093"/>
    <w:rsid w:val="008F6D41"/>
    <w:rsid w:val="008F6DA5"/>
    <w:rsid w:val="0090016D"/>
    <w:rsid w:val="00901356"/>
    <w:rsid w:val="00901BBB"/>
    <w:rsid w:val="0090255C"/>
    <w:rsid w:val="00902D4E"/>
    <w:rsid w:val="0090471B"/>
    <w:rsid w:val="00904B50"/>
    <w:rsid w:val="00906081"/>
    <w:rsid w:val="00906091"/>
    <w:rsid w:val="00906A51"/>
    <w:rsid w:val="00906D93"/>
    <w:rsid w:val="00906EAE"/>
    <w:rsid w:val="0091210B"/>
    <w:rsid w:val="009124B6"/>
    <w:rsid w:val="009140E6"/>
    <w:rsid w:val="00914955"/>
    <w:rsid w:val="00915941"/>
    <w:rsid w:val="009163C5"/>
    <w:rsid w:val="009166E0"/>
    <w:rsid w:val="00916CE9"/>
    <w:rsid w:val="00916E6D"/>
    <w:rsid w:val="009170A9"/>
    <w:rsid w:val="0092076C"/>
    <w:rsid w:val="00920955"/>
    <w:rsid w:val="00920E81"/>
    <w:rsid w:val="00923DD0"/>
    <w:rsid w:val="009240EC"/>
    <w:rsid w:val="00925A64"/>
    <w:rsid w:val="00925E66"/>
    <w:rsid w:val="00926684"/>
    <w:rsid w:val="0092766F"/>
    <w:rsid w:val="009277DB"/>
    <w:rsid w:val="00930321"/>
    <w:rsid w:val="00931322"/>
    <w:rsid w:val="00932CF9"/>
    <w:rsid w:val="009341FB"/>
    <w:rsid w:val="009372EC"/>
    <w:rsid w:val="009374C9"/>
    <w:rsid w:val="00940190"/>
    <w:rsid w:val="00941237"/>
    <w:rsid w:val="00941262"/>
    <w:rsid w:val="0094233A"/>
    <w:rsid w:val="00942651"/>
    <w:rsid w:val="00942B6B"/>
    <w:rsid w:val="0094419F"/>
    <w:rsid w:val="0094553C"/>
    <w:rsid w:val="00946FF3"/>
    <w:rsid w:val="00950154"/>
    <w:rsid w:val="0095055A"/>
    <w:rsid w:val="00951D8E"/>
    <w:rsid w:val="00955070"/>
    <w:rsid w:val="00955804"/>
    <w:rsid w:val="009614ED"/>
    <w:rsid w:val="00962059"/>
    <w:rsid w:val="00965949"/>
    <w:rsid w:val="00965CE9"/>
    <w:rsid w:val="0096612F"/>
    <w:rsid w:val="009719C1"/>
    <w:rsid w:val="009723F7"/>
    <w:rsid w:val="00974BAE"/>
    <w:rsid w:val="009751A2"/>
    <w:rsid w:val="009762F1"/>
    <w:rsid w:val="009768A1"/>
    <w:rsid w:val="009810D1"/>
    <w:rsid w:val="00983771"/>
    <w:rsid w:val="00984A45"/>
    <w:rsid w:val="0098574C"/>
    <w:rsid w:val="009866AC"/>
    <w:rsid w:val="00986C37"/>
    <w:rsid w:val="00987091"/>
    <w:rsid w:val="00987449"/>
    <w:rsid w:val="0098755A"/>
    <w:rsid w:val="00987A31"/>
    <w:rsid w:val="00990E5D"/>
    <w:rsid w:val="009913CA"/>
    <w:rsid w:val="009923C9"/>
    <w:rsid w:val="0099445C"/>
    <w:rsid w:val="0099595B"/>
    <w:rsid w:val="00996744"/>
    <w:rsid w:val="00997757"/>
    <w:rsid w:val="009A048D"/>
    <w:rsid w:val="009A0E3B"/>
    <w:rsid w:val="009A0EB8"/>
    <w:rsid w:val="009A1226"/>
    <w:rsid w:val="009A150A"/>
    <w:rsid w:val="009A1547"/>
    <w:rsid w:val="009A1E75"/>
    <w:rsid w:val="009A3486"/>
    <w:rsid w:val="009A36BB"/>
    <w:rsid w:val="009A4775"/>
    <w:rsid w:val="009A4A5E"/>
    <w:rsid w:val="009A5C38"/>
    <w:rsid w:val="009A6C67"/>
    <w:rsid w:val="009B0F39"/>
    <w:rsid w:val="009B1485"/>
    <w:rsid w:val="009B195B"/>
    <w:rsid w:val="009B358A"/>
    <w:rsid w:val="009B471F"/>
    <w:rsid w:val="009B483C"/>
    <w:rsid w:val="009B56B5"/>
    <w:rsid w:val="009B5E04"/>
    <w:rsid w:val="009B7DF8"/>
    <w:rsid w:val="009C03E1"/>
    <w:rsid w:val="009C0649"/>
    <w:rsid w:val="009C0675"/>
    <w:rsid w:val="009C0D2A"/>
    <w:rsid w:val="009C11D0"/>
    <w:rsid w:val="009C2B01"/>
    <w:rsid w:val="009C3FF2"/>
    <w:rsid w:val="009C51FB"/>
    <w:rsid w:val="009C5B3C"/>
    <w:rsid w:val="009C740E"/>
    <w:rsid w:val="009C76F6"/>
    <w:rsid w:val="009C771E"/>
    <w:rsid w:val="009C7B03"/>
    <w:rsid w:val="009D101A"/>
    <w:rsid w:val="009D1BA0"/>
    <w:rsid w:val="009D2DDA"/>
    <w:rsid w:val="009D41FC"/>
    <w:rsid w:val="009D67D5"/>
    <w:rsid w:val="009D6B6C"/>
    <w:rsid w:val="009D6B85"/>
    <w:rsid w:val="009E0FC6"/>
    <w:rsid w:val="009E1DCD"/>
    <w:rsid w:val="009E2175"/>
    <w:rsid w:val="009E39FB"/>
    <w:rsid w:val="009E41CA"/>
    <w:rsid w:val="009E44DC"/>
    <w:rsid w:val="009E49CF"/>
    <w:rsid w:val="009E5CB3"/>
    <w:rsid w:val="009E5E64"/>
    <w:rsid w:val="009E66E6"/>
    <w:rsid w:val="009E6C7C"/>
    <w:rsid w:val="009E6CF1"/>
    <w:rsid w:val="009E6DDC"/>
    <w:rsid w:val="009E7EF3"/>
    <w:rsid w:val="009F103B"/>
    <w:rsid w:val="009F1867"/>
    <w:rsid w:val="009F1A95"/>
    <w:rsid w:val="009F25B2"/>
    <w:rsid w:val="009F26C1"/>
    <w:rsid w:val="009F3103"/>
    <w:rsid w:val="009F38BA"/>
    <w:rsid w:val="009F496B"/>
    <w:rsid w:val="009F4B6F"/>
    <w:rsid w:val="009F4C41"/>
    <w:rsid w:val="009F4CCC"/>
    <w:rsid w:val="009F6C67"/>
    <w:rsid w:val="009F772C"/>
    <w:rsid w:val="00A0152A"/>
    <w:rsid w:val="00A03080"/>
    <w:rsid w:val="00A03619"/>
    <w:rsid w:val="00A04D8D"/>
    <w:rsid w:val="00A07D84"/>
    <w:rsid w:val="00A11853"/>
    <w:rsid w:val="00A13C97"/>
    <w:rsid w:val="00A159E2"/>
    <w:rsid w:val="00A17299"/>
    <w:rsid w:val="00A20E03"/>
    <w:rsid w:val="00A22074"/>
    <w:rsid w:val="00A223BD"/>
    <w:rsid w:val="00A24D66"/>
    <w:rsid w:val="00A25D73"/>
    <w:rsid w:val="00A26963"/>
    <w:rsid w:val="00A26EDD"/>
    <w:rsid w:val="00A27DB8"/>
    <w:rsid w:val="00A30DF6"/>
    <w:rsid w:val="00A3541E"/>
    <w:rsid w:val="00A35C15"/>
    <w:rsid w:val="00A35CA9"/>
    <w:rsid w:val="00A44607"/>
    <w:rsid w:val="00A4580E"/>
    <w:rsid w:val="00A45B17"/>
    <w:rsid w:val="00A47BA4"/>
    <w:rsid w:val="00A47FC8"/>
    <w:rsid w:val="00A51532"/>
    <w:rsid w:val="00A51BDE"/>
    <w:rsid w:val="00A52498"/>
    <w:rsid w:val="00A52520"/>
    <w:rsid w:val="00A5496B"/>
    <w:rsid w:val="00A56122"/>
    <w:rsid w:val="00A56806"/>
    <w:rsid w:val="00A569D0"/>
    <w:rsid w:val="00A60C86"/>
    <w:rsid w:val="00A60F6F"/>
    <w:rsid w:val="00A6341E"/>
    <w:rsid w:val="00A67B47"/>
    <w:rsid w:val="00A67C31"/>
    <w:rsid w:val="00A71A36"/>
    <w:rsid w:val="00A7247E"/>
    <w:rsid w:val="00A73668"/>
    <w:rsid w:val="00A7505E"/>
    <w:rsid w:val="00A7641D"/>
    <w:rsid w:val="00A779FE"/>
    <w:rsid w:val="00A807D9"/>
    <w:rsid w:val="00A81C6A"/>
    <w:rsid w:val="00A81E11"/>
    <w:rsid w:val="00A81EC9"/>
    <w:rsid w:val="00A820A4"/>
    <w:rsid w:val="00A82596"/>
    <w:rsid w:val="00A828A8"/>
    <w:rsid w:val="00A842D0"/>
    <w:rsid w:val="00A85F60"/>
    <w:rsid w:val="00A86110"/>
    <w:rsid w:val="00A87423"/>
    <w:rsid w:val="00A90433"/>
    <w:rsid w:val="00A90639"/>
    <w:rsid w:val="00A90A4C"/>
    <w:rsid w:val="00A925A0"/>
    <w:rsid w:val="00A92E8F"/>
    <w:rsid w:val="00A9303D"/>
    <w:rsid w:val="00A93101"/>
    <w:rsid w:val="00A93408"/>
    <w:rsid w:val="00A93E51"/>
    <w:rsid w:val="00A95E38"/>
    <w:rsid w:val="00AA1A9A"/>
    <w:rsid w:val="00AA2883"/>
    <w:rsid w:val="00AA2A4F"/>
    <w:rsid w:val="00AA4FF9"/>
    <w:rsid w:val="00AA5635"/>
    <w:rsid w:val="00AA5C1A"/>
    <w:rsid w:val="00AA6720"/>
    <w:rsid w:val="00AB2FDE"/>
    <w:rsid w:val="00AB3EEF"/>
    <w:rsid w:val="00AB43AF"/>
    <w:rsid w:val="00AB44B3"/>
    <w:rsid w:val="00AB6E44"/>
    <w:rsid w:val="00AB7794"/>
    <w:rsid w:val="00AB7EF8"/>
    <w:rsid w:val="00AC0D94"/>
    <w:rsid w:val="00AC150A"/>
    <w:rsid w:val="00AC1C4B"/>
    <w:rsid w:val="00AC27AC"/>
    <w:rsid w:val="00AC42D5"/>
    <w:rsid w:val="00AC4557"/>
    <w:rsid w:val="00AC51FE"/>
    <w:rsid w:val="00AC6385"/>
    <w:rsid w:val="00AC7527"/>
    <w:rsid w:val="00AC771E"/>
    <w:rsid w:val="00AC7AF7"/>
    <w:rsid w:val="00AC7CCC"/>
    <w:rsid w:val="00AD08AE"/>
    <w:rsid w:val="00AD12A3"/>
    <w:rsid w:val="00AD259A"/>
    <w:rsid w:val="00AD46E7"/>
    <w:rsid w:val="00AD63D0"/>
    <w:rsid w:val="00AE0048"/>
    <w:rsid w:val="00AE2405"/>
    <w:rsid w:val="00AE2C9F"/>
    <w:rsid w:val="00AE441C"/>
    <w:rsid w:val="00AE7DA9"/>
    <w:rsid w:val="00AF3DF1"/>
    <w:rsid w:val="00AF4ABC"/>
    <w:rsid w:val="00AF4FF7"/>
    <w:rsid w:val="00AF5509"/>
    <w:rsid w:val="00AF7992"/>
    <w:rsid w:val="00B0090F"/>
    <w:rsid w:val="00B00DF9"/>
    <w:rsid w:val="00B0114D"/>
    <w:rsid w:val="00B01D5D"/>
    <w:rsid w:val="00B02262"/>
    <w:rsid w:val="00B037FF"/>
    <w:rsid w:val="00B03D92"/>
    <w:rsid w:val="00B04238"/>
    <w:rsid w:val="00B04368"/>
    <w:rsid w:val="00B0585A"/>
    <w:rsid w:val="00B06820"/>
    <w:rsid w:val="00B07042"/>
    <w:rsid w:val="00B0786D"/>
    <w:rsid w:val="00B07FB5"/>
    <w:rsid w:val="00B10A13"/>
    <w:rsid w:val="00B12AED"/>
    <w:rsid w:val="00B13767"/>
    <w:rsid w:val="00B13E1C"/>
    <w:rsid w:val="00B16776"/>
    <w:rsid w:val="00B168BF"/>
    <w:rsid w:val="00B16B8E"/>
    <w:rsid w:val="00B214C8"/>
    <w:rsid w:val="00B23C85"/>
    <w:rsid w:val="00B25B8B"/>
    <w:rsid w:val="00B27190"/>
    <w:rsid w:val="00B273F9"/>
    <w:rsid w:val="00B301D1"/>
    <w:rsid w:val="00B309A7"/>
    <w:rsid w:val="00B30FFA"/>
    <w:rsid w:val="00B32959"/>
    <w:rsid w:val="00B32BB7"/>
    <w:rsid w:val="00B33D06"/>
    <w:rsid w:val="00B33EF6"/>
    <w:rsid w:val="00B34122"/>
    <w:rsid w:val="00B35B4E"/>
    <w:rsid w:val="00B35E6B"/>
    <w:rsid w:val="00B371B8"/>
    <w:rsid w:val="00B37C67"/>
    <w:rsid w:val="00B37DC7"/>
    <w:rsid w:val="00B37DCE"/>
    <w:rsid w:val="00B40B4A"/>
    <w:rsid w:val="00B414F1"/>
    <w:rsid w:val="00B425AF"/>
    <w:rsid w:val="00B42AF1"/>
    <w:rsid w:val="00B43451"/>
    <w:rsid w:val="00B462AF"/>
    <w:rsid w:val="00B5007B"/>
    <w:rsid w:val="00B538FF"/>
    <w:rsid w:val="00B546A6"/>
    <w:rsid w:val="00B54953"/>
    <w:rsid w:val="00B56D9E"/>
    <w:rsid w:val="00B57767"/>
    <w:rsid w:val="00B57871"/>
    <w:rsid w:val="00B600BB"/>
    <w:rsid w:val="00B61BE6"/>
    <w:rsid w:val="00B62571"/>
    <w:rsid w:val="00B62CBA"/>
    <w:rsid w:val="00B6371B"/>
    <w:rsid w:val="00B64F33"/>
    <w:rsid w:val="00B656C3"/>
    <w:rsid w:val="00B65C06"/>
    <w:rsid w:val="00B66CC8"/>
    <w:rsid w:val="00B67E75"/>
    <w:rsid w:val="00B70313"/>
    <w:rsid w:val="00B707CC"/>
    <w:rsid w:val="00B73050"/>
    <w:rsid w:val="00B734C6"/>
    <w:rsid w:val="00B73FDE"/>
    <w:rsid w:val="00B7449B"/>
    <w:rsid w:val="00B758A2"/>
    <w:rsid w:val="00B8034F"/>
    <w:rsid w:val="00B8222F"/>
    <w:rsid w:val="00B822E3"/>
    <w:rsid w:val="00B83454"/>
    <w:rsid w:val="00B83F10"/>
    <w:rsid w:val="00B83FC1"/>
    <w:rsid w:val="00B8523E"/>
    <w:rsid w:val="00B86493"/>
    <w:rsid w:val="00B902AF"/>
    <w:rsid w:val="00B9287F"/>
    <w:rsid w:val="00B94816"/>
    <w:rsid w:val="00B948B2"/>
    <w:rsid w:val="00B95C78"/>
    <w:rsid w:val="00B97459"/>
    <w:rsid w:val="00BA012A"/>
    <w:rsid w:val="00BA1316"/>
    <w:rsid w:val="00BA15E1"/>
    <w:rsid w:val="00BA20AD"/>
    <w:rsid w:val="00BA31AE"/>
    <w:rsid w:val="00BA322B"/>
    <w:rsid w:val="00BA4C32"/>
    <w:rsid w:val="00BA4DE9"/>
    <w:rsid w:val="00BA4EA5"/>
    <w:rsid w:val="00BA5822"/>
    <w:rsid w:val="00BA7165"/>
    <w:rsid w:val="00BB0D73"/>
    <w:rsid w:val="00BB3413"/>
    <w:rsid w:val="00BB425A"/>
    <w:rsid w:val="00BB6CEC"/>
    <w:rsid w:val="00BC19FE"/>
    <w:rsid w:val="00BC24AD"/>
    <w:rsid w:val="00BC2A19"/>
    <w:rsid w:val="00BC316A"/>
    <w:rsid w:val="00BC507D"/>
    <w:rsid w:val="00BC5750"/>
    <w:rsid w:val="00BC60EB"/>
    <w:rsid w:val="00BC65FB"/>
    <w:rsid w:val="00BC7294"/>
    <w:rsid w:val="00BC774A"/>
    <w:rsid w:val="00BC775D"/>
    <w:rsid w:val="00BC7FB6"/>
    <w:rsid w:val="00BD14AA"/>
    <w:rsid w:val="00BD155C"/>
    <w:rsid w:val="00BD1870"/>
    <w:rsid w:val="00BD2277"/>
    <w:rsid w:val="00BD2B39"/>
    <w:rsid w:val="00BD5EBE"/>
    <w:rsid w:val="00BD7C44"/>
    <w:rsid w:val="00BE1396"/>
    <w:rsid w:val="00BE2538"/>
    <w:rsid w:val="00BE3A1F"/>
    <w:rsid w:val="00BE4241"/>
    <w:rsid w:val="00BE45C0"/>
    <w:rsid w:val="00BE5067"/>
    <w:rsid w:val="00BE6011"/>
    <w:rsid w:val="00BE6993"/>
    <w:rsid w:val="00BE7C83"/>
    <w:rsid w:val="00BF17A1"/>
    <w:rsid w:val="00BF32AE"/>
    <w:rsid w:val="00BF380E"/>
    <w:rsid w:val="00BF4763"/>
    <w:rsid w:val="00BF607B"/>
    <w:rsid w:val="00BF6C4D"/>
    <w:rsid w:val="00BF72BB"/>
    <w:rsid w:val="00C0078A"/>
    <w:rsid w:val="00C018C3"/>
    <w:rsid w:val="00C0339F"/>
    <w:rsid w:val="00C0355B"/>
    <w:rsid w:val="00C03CFB"/>
    <w:rsid w:val="00C0411D"/>
    <w:rsid w:val="00C0477F"/>
    <w:rsid w:val="00C047B5"/>
    <w:rsid w:val="00C0573E"/>
    <w:rsid w:val="00C0628E"/>
    <w:rsid w:val="00C07390"/>
    <w:rsid w:val="00C07E3F"/>
    <w:rsid w:val="00C1012F"/>
    <w:rsid w:val="00C106E1"/>
    <w:rsid w:val="00C10CC1"/>
    <w:rsid w:val="00C118A2"/>
    <w:rsid w:val="00C11CA5"/>
    <w:rsid w:val="00C12E32"/>
    <w:rsid w:val="00C1349D"/>
    <w:rsid w:val="00C13A82"/>
    <w:rsid w:val="00C14CB7"/>
    <w:rsid w:val="00C15B24"/>
    <w:rsid w:val="00C20274"/>
    <w:rsid w:val="00C2125F"/>
    <w:rsid w:val="00C21304"/>
    <w:rsid w:val="00C215C6"/>
    <w:rsid w:val="00C2268C"/>
    <w:rsid w:val="00C22E8A"/>
    <w:rsid w:val="00C24AA8"/>
    <w:rsid w:val="00C253DD"/>
    <w:rsid w:val="00C254A1"/>
    <w:rsid w:val="00C27197"/>
    <w:rsid w:val="00C3044D"/>
    <w:rsid w:val="00C313F1"/>
    <w:rsid w:val="00C36B01"/>
    <w:rsid w:val="00C37801"/>
    <w:rsid w:val="00C37A73"/>
    <w:rsid w:val="00C42625"/>
    <w:rsid w:val="00C4325F"/>
    <w:rsid w:val="00C4371D"/>
    <w:rsid w:val="00C45265"/>
    <w:rsid w:val="00C45267"/>
    <w:rsid w:val="00C45A81"/>
    <w:rsid w:val="00C4618D"/>
    <w:rsid w:val="00C466FA"/>
    <w:rsid w:val="00C4755D"/>
    <w:rsid w:val="00C5084E"/>
    <w:rsid w:val="00C51558"/>
    <w:rsid w:val="00C5307B"/>
    <w:rsid w:val="00C5433F"/>
    <w:rsid w:val="00C54551"/>
    <w:rsid w:val="00C54913"/>
    <w:rsid w:val="00C55652"/>
    <w:rsid w:val="00C6067D"/>
    <w:rsid w:val="00C60802"/>
    <w:rsid w:val="00C640D3"/>
    <w:rsid w:val="00C64F0E"/>
    <w:rsid w:val="00C66AD2"/>
    <w:rsid w:val="00C6726D"/>
    <w:rsid w:val="00C67EA3"/>
    <w:rsid w:val="00C70039"/>
    <w:rsid w:val="00C701DB"/>
    <w:rsid w:val="00C707A0"/>
    <w:rsid w:val="00C70E65"/>
    <w:rsid w:val="00C7133C"/>
    <w:rsid w:val="00C727A2"/>
    <w:rsid w:val="00C73283"/>
    <w:rsid w:val="00C7485C"/>
    <w:rsid w:val="00C7513A"/>
    <w:rsid w:val="00C75501"/>
    <w:rsid w:val="00C760E2"/>
    <w:rsid w:val="00C76843"/>
    <w:rsid w:val="00C779E6"/>
    <w:rsid w:val="00C82C6E"/>
    <w:rsid w:val="00C82CAF"/>
    <w:rsid w:val="00C8457B"/>
    <w:rsid w:val="00C8616C"/>
    <w:rsid w:val="00C903DB"/>
    <w:rsid w:val="00C91D70"/>
    <w:rsid w:val="00C91FA1"/>
    <w:rsid w:val="00C92B3A"/>
    <w:rsid w:val="00C92D20"/>
    <w:rsid w:val="00C95C3B"/>
    <w:rsid w:val="00C96BD3"/>
    <w:rsid w:val="00C97581"/>
    <w:rsid w:val="00CA0A73"/>
    <w:rsid w:val="00CA0AEA"/>
    <w:rsid w:val="00CA0C2F"/>
    <w:rsid w:val="00CA1E3C"/>
    <w:rsid w:val="00CA269E"/>
    <w:rsid w:val="00CA60BF"/>
    <w:rsid w:val="00CA6997"/>
    <w:rsid w:val="00CA700D"/>
    <w:rsid w:val="00CA7277"/>
    <w:rsid w:val="00CA7EA9"/>
    <w:rsid w:val="00CB2C91"/>
    <w:rsid w:val="00CB2FE7"/>
    <w:rsid w:val="00CB4F95"/>
    <w:rsid w:val="00CB597F"/>
    <w:rsid w:val="00CB68E9"/>
    <w:rsid w:val="00CB6A20"/>
    <w:rsid w:val="00CB78A1"/>
    <w:rsid w:val="00CB798D"/>
    <w:rsid w:val="00CB7AF7"/>
    <w:rsid w:val="00CC26BC"/>
    <w:rsid w:val="00CC40B8"/>
    <w:rsid w:val="00CC4BE9"/>
    <w:rsid w:val="00CC5D96"/>
    <w:rsid w:val="00CC6D15"/>
    <w:rsid w:val="00CD02C0"/>
    <w:rsid w:val="00CD1671"/>
    <w:rsid w:val="00CD1A7A"/>
    <w:rsid w:val="00CD3360"/>
    <w:rsid w:val="00CD38C7"/>
    <w:rsid w:val="00CD39EE"/>
    <w:rsid w:val="00CD62A0"/>
    <w:rsid w:val="00CD6D3E"/>
    <w:rsid w:val="00CD6FFE"/>
    <w:rsid w:val="00CE10C4"/>
    <w:rsid w:val="00CE2741"/>
    <w:rsid w:val="00CE2820"/>
    <w:rsid w:val="00CE326E"/>
    <w:rsid w:val="00CE4335"/>
    <w:rsid w:val="00CF0C7B"/>
    <w:rsid w:val="00CF228E"/>
    <w:rsid w:val="00CF28E0"/>
    <w:rsid w:val="00CF4CE0"/>
    <w:rsid w:val="00CF570C"/>
    <w:rsid w:val="00CF6C6A"/>
    <w:rsid w:val="00D018A9"/>
    <w:rsid w:val="00D019D5"/>
    <w:rsid w:val="00D02D16"/>
    <w:rsid w:val="00D0360C"/>
    <w:rsid w:val="00D03A20"/>
    <w:rsid w:val="00D04687"/>
    <w:rsid w:val="00D0473C"/>
    <w:rsid w:val="00D079D0"/>
    <w:rsid w:val="00D101A2"/>
    <w:rsid w:val="00D1443A"/>
    <w:rsid w:val="00D1447D"/>
    <w:rsid w:val="00D15E5B"/>
    <w:rsid w:val="00D174EF"/>
    <w:rsid w:val="00D202E3"/>
    <w:rsid w:val="00D20A2D"/>
    <w:rsid w:val="00D20D50"/>
    <w:rsid w:val="00D227DE"/>
    <w:rsid w:val="00D24267"/>
    <w:rsid w:val="00D24502"/>
    <w:rsid w:val="00D24F95"/>
    <w:rsid w:val="00D26345"/>
    <w:rsid w:val="00D26816"/>
    <w:rsid w:val="00D272E3"/>
    <w:rsid w:val="00D27B0B"/>
    <w:rsid w:val="00D27E13"/>
    <w:rsid w:val="00D32CBF"/>
    <w:rsid w:val="00D34115"/>
    <w:rsid w:val="00D37A67"/>
    <w:rsid w:val="00D37A70"/>
    <w:rsid w:val="00D42B83"/>
    <w:rsid w:val="00D43BB8"/>
    <w:rsid w:val="00D45567"/>
    <w:rsid w:val="00D46E2F"/>
    <w:rsid w:val="00D47415"/>
    <w:rsid w:val="00D52437"/>
    <w:rsid w:val="00D527C3"/>
    <w:rsid w:val="00D529E1"/>
    <w:rsid w:val="00D52AFF"/>
    <w:rsid w:val="00D52CCD"/>
    <w:rsid w:val="00D52D3A"/>
    <w:rsid w:val="00D52D74"/>
    <w:rsid w:val="00D54A4B"/>
    <w:rsid w:val="00D5579C"/>
    <w:rsid w:val="00D55BEA"/>
    <w:rsid w:val="00D55F7F"/>
    <w:rsid w:val="00D60DD9"/>
    <w:rsid w:val="00D61806"/>
    <w:rsid w:val="00D61EE0"/>
    <w:rsid w:val="00D6382E"/>
    <w:rsid w:val="00D641EA"/>
    <w:rsid w:val="00D64EEC"/>
    <w:rsid w:val="00D653E7"/>
    <w:rsid w:val="00D65780"/>
    <w:rsid w:val="00D65A51"/>
    <w:rsid w:val="00D65FAF"/>
    <w:rsid w:val="00D6659F"/>
    <w:rsid w:val="00D66D66"/>
    <w:rsid w:val="00D6748E"/>
    <w:rsid w:val="00D70C31"/>
    <w:rsid w:val="00D71051"/>
    <w:rsid w:val="00D71DFD"/>
    <w:rsid w:val="00D7213D"/>
    <w:rsid w:val="00D72FA7"/>
    <w:rsid w:val="00D766E0"/>
    <w:rsid w:val="00D77DD5"/>
    <w:rsid w:val="00D81439"/>
    <w:rsid w:val="00D81E3E"/>
    <w:rsid w:val="00D82143"/>
    <w:rsid w:val="00D82BE0"/>
    <w:rsid w:val="00D82EC1"/>
    <w:rsid w:val="00D83F3E"/>
    <w:rsid w:val="00D84068"/>
    <w:rsid w:val="00D855FA"/>
    <w:rsid w:val="00D85B22"/>
    <w:rsid w:val="00D865A2"/>
    <w:rsid w:val="00D876EB"/>
    <w:rsid w:val="00D90EC6"/>
    <w:rsid w:val="00D90F93"/>
    <w:rsid w:val="00D91498"/>
    <w:rsid w:val="00D92810"/>
    <w:rsid w:val="00D932BC"/>
    <w:rsid w:val="00D94066"/>
    <w:rsid w:val="00D945E4"/>
    <w:rsid w:val="00D960C8"/>
    <w:rsid w:val="00D96340"/>
    <w:rsid w:val="00D9658D"/>
    <w:rsid w:val="00D96ACA"/>
    <w:rsid w:val="00DA1215"/>
    <w:rsid w:val="00DA2107"/>
    <w:rsid w:val="00DA299B"/>
    <w:rsid w:val="00DA34E6"/>
    <w:rsid w:val="00DA3AFB"/>
    <w:rsid w:val="00DA4C10"/>
    <w:rsid w:val="00DA5131"/>
    <w:rsid w:val="00DA6CEF"/>
    <w:rsid w:val="00DA76E3"/>
    <w:rsid w:val="00DA7990"/>
    <w:rsid w:val="00DA7A7E"/>
    <w:rsid w:val="00DB09C7"/>
    <w:rsid w:val="00DB16FB"/>
    <w:rsid w:val="00DB1F9E"/>
    <w:rsid w:val="00DB23C4"/>
    <w:rsid w:val="00DB474E"/>
    <w:rsid w:val="00DB795A"/>
    <w:rsid w:val="00DC027C"/>
    <w:rsid w:val="00DC04AC"/>
    <w:rsid w:val="00DC2A56"/>
    <w:rsid w:val="00DC31B8"/>
    <w:rsid w:val="00DC3702"/>
    <w:rsid w:val="00DC5B7C"/>
    <w:rsid w:val="00DC65A5"/>
    <w:rsid w:val="00DC7390"/>
    <w:rsid w:val="00DD0B1D"/>
    <w:rsid w:val="00DD0BB6"/>
    <w:rsid w:val="00DD1952"/>
    <w:rsid w:val="00DD1C65"/>
    <w:rsid w:val="00DD2796"/>
    <w:rsid w:val="00DD2840"/>
    <w:rsid w:val="00DD355C"/>
    <w:rsid w:val="00DD3638"/>
    <w:rsid w:val="00DD6661"/>
    <w:rsid w:val="00DE33A5"/>
    <w:rsid w:val="00DE3800"/>
    <w:rsid w:val="00DE4797"/>
    <w:rsid w:val="00DE5D3A"/>
    <w:rsid w:val="00DF0198"/>
    <w:rsid w:val="00DF19FF"/>
    <w:rsid w:val="00DF1BB4"/>
    <w:rsid w:val="00DF1E4B"/>
    <w:rsid w:val="00DF214C"/>
    <w:rsid w:val="00DF2B51"/>
    <w:rsid w:val="00DF39C8"/>
    <w:rsid w:val="00DF4570"/>
    <w:rsid w:val="00DF4766"/>
    <w:rsid w:val="00DF5395"/>
    <w:rsid w:val="00E01767"/>
    <w:rsid w:val="00E01FDE"/>
    <w:rsid w:val="00E02810"/>
    <w:rsid w:val="00E03086"/>
    <w:rsid w:val="00E0644A"/>
    <w:rsid w:val="00E0647C"/>
    <w:rsid w:val="00E0682A"/>
    <w:rsid w:val="00E118CA"/>
    <w:rsid w:val="00E12084"/>
    <w:rsid w:val="00E12174"/>
    <w:rsid w:val="00E16481"/>
    <w:rsid w:val="00E16C17"/>
    <w:rsid w:val="00E2066E"/>
    <w:rsid w:val="00E215B3"/>
    <w:rsid w:val="00E224A5"/>
    <w:rsid w:val="00E23B4A"/>
    <w:rsid w:val="00E25BF6"/>
    <w:rsid w:val="00E268F8"/>
    <w:rsid w:val="00E278FD"/>
    <w:rsid w:val="00E33A22"/>
    <w:rsid w:val="00E347B2"/>
    <w:rsid w:val="00E35509"/>
    <w:rsid w:val="00E362E5"/>
    <w:rsid w:val="00E365CF"/>
    <w:rsid w:val="00E36B78"/>
    <w:rsid w:val="00E377F5"/>
    <w:rsid w:val="00E40507"/>
    <w:rsid w:val="00E41797"/>
    <w:rsid w:val="00E4255C"/>
    <w:rsid w:val="00E43A0F"/>
    <w:rsid w:val="00E441CC"/>
    <w:rsid w:val="00E45681"/>
    <w:rsid w:val="00E45730"/>
    <w:rsid w:val="00E47D0F"/>
    <w:rsid w:val="00E51B91"/>
    <w:rsid w:val="00E52BA7"/>
    <w:rsid w:val="00E54436"/>
    <w:rsid w:val="00E546F5"/>
    <w:rsid w:val="00E5564C"/>
    <w:rsid w:val="00E55674"/>
    <w:rsid w:val="00E55752"/>
    <w:rsid w:val="00E571E0"/>
    <w:rsid w:val="00E57216"/>
    <w:rsid w:val="00E579BE"/>
    <w:rsid w:val="00E57F6E"/>
    <w:rsid w:val="00E60168"/>
    <w:rsid w:val="00E607DC"/>
    <w:rsid w:val="00E616FD"/>
    <w:rsid w:val="00E619B9"/>
    <w:rsid w:val="00E61BA6"/>
    <w:rsid w:val="00E62F35"/>
    <w:rsid w:val="00E633CA"/>
    <w:rsid w:val="00E63420"/>
    <w:rsid w:val="00E636AC"/>
    <w:rsid w:val="00E63C64"/>
    <w:rsid w:val="00E64B87"/>
    <w:rsid w:val="00E65628"/>
    <w:rsid w:val="00E661FA"/>
    <w:rsid w:val="00E6668C"/>
    <w:rsid w:val="00E67037"/>
    <w:rsid w:val="00E67544"/>
    <w:rsid w:val="00E67C67"/>
    <w:rsid w:val="00E70807"/>
    <w:rsid w:val="00E709F0"/>
    <w:rsid w:val="00E72C97"/>
    <w:rsid w:val="00E739E2"/>
    <w:rsid w:val="00E74569"/>
    <w:rsid w:val="00E746B0"/>
    <w:rsid w:val="00E749F9"/>
    <w:rsid w:val="00E764A3"/>
    <w:rsid w:val="00E773D8"/>
    <w:rsid w:val="00E77A7C"/>
    <w:rsid w:val="00E80ED4"/>
    <w:rsid w:val="00E820C6"/>
    <w:rsid w:val="00E824F1"/>
    <w:rsid w:val="00E840BA"/>
    <w:rsid w:val="00E840C0"/>
    <w:rsid w:val="00E8444D"/>
    <w:rsid w:val="00E84EF9"/>
    <w:rsid w:val="00E90B33"/>
    <w:rsid w:val="00E927D4"/>
    <w:rsid w:val="00E96E90"/>
    <w:rsid w:val="00E96FB9"/>
    <w:rsid w:val="00E978FA"/>
    <w:rsid w:val="00EA1D9E"/>
    <w:rsid w:val="00EA2A8E"/>
    <w:rsid w:val="00EA2AC7"/>
    <w:rsid w:val="00EA2FA4"/>
    <w:rsid w:val="00EA3064"/>
    <w:rsid w:val="00EA389A"/>
    <w:rsid w:val="00EA3C5B"/>
    <w:rsid w:val="00EA3D47"/>
    <w:rsid w:val="00EA65FA"/>
    <w:rsid w:val="00EB0BB7"/>
    <w:rsid w:val="00EB0C33"/>
    <w:rsid w:val="00EB0C3B"/>
    <w:rsid w:val="00EB0D31"/>
    <w:rsid w:val="00EB22EC"/>
    <w:rsid w:val="00EB2468"/>
    <w:rsid w:val="00EB3FE1"/>
    <w:rsid w:val="00EB4C1E"/>
    <w:rsid w:val="00EB4C5F"/>
    <w:rsid w:val="00EB69E3"/>
    <w:rsid w:val="00EB6DFE"/>
    <w:rsid w:val="00EB7346"/>
    <w:rsid w:val="00EB775D"/>
    <w:rsid w:val="00EC0198"/>
    <w:rsid w:val="00EC2FDA"/>
    <w:rsid w:val="00EC49E8"/>
    <w:rsid w:val="00EC515E"/>
    <w:rsid w:val="00EC5B46"/>
    <w:rsid w:val="00EC5C20"/>
    <w:rsid w:val="00EC6430"/>
    <w:rsid w:val="00EC6B72"/>
    <w:rsid w:val="00EC7938"/>
    <w:rsid w:val="00EC7F52"/>
    <w:rsid w:val="00ED060E"/>
    <w:rsid w:val="00ED2DC3"/>
    <w:rsid w:val="00ED2E6A"/>
    <w:rsid w:val="00ED2F29"/>
    <w:rsid w:val="00ED31A4"/>
    <w:rsid w:val="00ED4643"/>
    <w:rsid w:val="00ED47FF"/>
    <w:rsid w:val="00ED615F"/>
    <w:rsid w:val="00ED6D93"/>
    <w:rsid w:val="00ED746D"/>
    <w:rsid w:val="00ED7BC7"/>
    <w:rsid w:val="00ED7CEB"/>
    <w:rsid w:val="00EE1ED0"/>
    <w:rsid w:val="00EE1F70"/>
    <w:rsid w:val="00EE6C31"/>
    <w:rsid w:val="00EE77CF"/>
    <w:rsid w:val="00EF1178"/>
    <w:rsid w:val="00EF220A"/>
    <w:rsid w:val="00EF2FC1"/>
    <w:rsid w:val="00EF333A"/>
    <w:rsid w:val="00EF4CAF"/>
    <w:rsid w:val="00EF5DDD"/>
    <w:rsid w:val="00EF5F73"/>
    <w:rsid w:val="00EF794B"/>
    <w:rsid w:val="00F00523"/>
    <w:rsid w:val="00F021FB"/>
    <w:rsid w:val="00F02809"/>
    <w:rsid w:val="00F034D2"/>
    <w:rsid w:val="00F041A2"/>
    <w:rsid w:val="00F05002"/>
    <w:rsid w:val="00F0563B"/>
    <w:rsid w:val="00F067E9"/>
    <w:rsid w:val="00F06E8F"/>
    <w:rsid w:val="00F072DB"/>
    <w:rsid w:val="00F07E3A"/>
    <w:rsid w:val="00F10888"/>
    <w:rsid w:val="00F11354"/>
    <w:rsid w:val="00F115D8"/>
    <w:rsid w:val="00F11B51"/>
    <w:rsid w:val="00F12110"/>
    <w:rsid w:val="00F123BF"/>
    <w:rsid w:val="00F20D38"/>
    <w:rsid w:val="00F2273D"/>
    <w:rsid w:val="00F22E25"/>
    <w:rsid w:val="00F2329B"/>
    <w:rsid w:val="00F2354D"/>
    <w:rsid w:val="00F23584"/>
    <w:rsid w:val="00F247CE"/>
    <w:rsid w:val="00F25442"/>
    <w:rsid w:val="00F254EA"/>
    <w:rsid w:val="00F26546"/>
    <w:rsid w:val="00F300EA"/>
    <w:rsid w:val="00F333D3"/>
    <w:rsid w:val="00F33A73"/>
    <w:rsid w:val="00F340F5"/>
    <w:rsid w:val="00F3561F"/>
    <w:rsid w:val="00F35C6A"/>
    <w:rsid w:val="00F3602D"/>
    <w:rsid w:val="00F37111"/>
    <w:rsid w:val="00F37445"/>
    <w:rsid w:val="00F37C97"/>
    <w:rsid w:val="00F419DD"/>
    <w:rsid w:val="00F42459"/>
    <w:rsid w:val="00F443CA"/>
    <w:rsid w:val="00F462BD"/>
    <w:rsid w:val="00F4719E"/>
    <w:rsid w:val="00F50673"/>
    <w:rsid w:val="00F50A4E"/>
    <w:rsid w:val="00F5118F"/>
    <w:rsid w:val="00F5182C"/>
    <w:rsid w:val="00F52EF8"/>
    <w:rsid w:val="00F5490D"/>
    <w:rsid w:val="00F57766"/>
    <w:rsid w:val="00F57851"/>
    <w:rsid w:val="00F60CB0"/>
    <w:rsid w:val="00F61A09"/>
    <w:rsid w:val="00F62A24"/>
    <w:rsid w:val="00F6302C"/>
    <w:rsid w:val="00F63F4F"/>
    <w:rsid w:val="00F65E25"/>
    <w:rsid w:val="00F67CB8"/>
    <w:rsid w:val="00F70CAD"/>
    <w:rsid w:val="00F72812"/>
    <w:rsid w:val="00F72D9F"/>
    <w:rsid w:val="00F73C62"/>
    <w:rsid w:val="00F74626"/>
    <w:rsid w:val="00F75231"/>
    <w:rsid w:val="00F76732"/>
    <w:rsid w:val="00F77CF8"/>
    <w:rsid w:val="00F800CD"/>
    <w:rsid w:val="00F80BB5"/>
    <w:rsid w:val="00F8414A"/>
    <w:rsid w:val="00F844FB"/>
    <w:rsid w:val="00F86F5E"/>
    <w:rsid w:val="00F87C3E"/>
    <w:rsid w:val="00F92640"/>
    <w:rsid w:val="00F935AB"/>
    <w:rsid w:val="00F93A50"/>
    <w:rsid w:val="00F9487E"/>
    <w:rsid w:val="00F963E5"/>
    <w:rsid w:val="00F972F9"/>
    <w:rsid w:val="00F97DB4"/>
    <w:rsid w:val="00FA32B5"/>
    <w:rsid w:val="00FA7958"/>
    <w:rsid w:val="00FB1910"/>
    <w:rsid w:val="00FB1B19"/>
    <w:rsid w:val="00FB2206"/>
    <w:rsid w:val="00FB3CE6"/>
    <w:rsid w:val="00FB44C5"/>
    <w:rsid w:val="00FB475F"/>
    <w:rsid w:val="00FB4C78"/>
    <w:rsid w:val="00FB719D"/>
    <w:rsid w:val="00FC1033"/>
    <w:rsid w:val="00FC2022"/>
    <w:rsid w:val="00FC26D5"/>
    <w:rsid w:val="00FC4ED2"/>
    <w:rsid w:val="00FD015F"/>
    <w:rsid w:val="00FD0C92"/>
    <w:rsid w:val="00FD1817"/>
    <w:rsid w:val="00FD18C8"/>
    <w:rsid w:val="00FD1F64"/>
    <w:rsid w:val="00FD2089"/>
    <w:rsid w:val="00FD4B66"/>
    <w:rsid w:val="00FD6F99"/>
    <w:rsid w:val="00FD7428"/>
    <w:rsid w:val="00FD7D36"/>
    <w:rsid w:val="00FE0332"/>
    <w:rsid w:val="00FE040A"/>
    <w:rsid w:val="00FE1745"/>
    <w:rsid w:val="00FE1DEC"/>
    <w:rsid w:val="00FE29AD"/>
    <w:rsid w:val="00FE2EFC"/>
    <w:rsid w:val="00FE57D8"/>
    <w:rsid w:val="00FE6283"/>
    <w:rsid w:val="00FE6375"/>
    <w:rsid w:val="00FE6432"/>
    <w:rsid w:val="00FE6B36"/>
    <w:rsid w:val="00FE6BDC"/>
    <w:rsid w:val="00FE70F7"/>
    <w:rsid w:val="00FE7391"/>
    <w:rsid w:val="00FF229D"/>
    <w:rsid w:val="00FF2B6D"/>
    <w:rsid w:val="00FF2C5F"/>
    <w:rsid w:val="00FF4CA4"/>
    <w:rsid w:val="00FF4DD6"/>
    <w:rsid w:val="00FF5547"/>
    <w:rsid w:val="00FF5A27"/>
    <w:rsid w:val="00FF5EEE"/>
    <w:rsid w:val="0AADA379"/>
    <w:rsid w:val="329C95D9"/>
    <w:rsid w:val="37F80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B30B9"/>
  <w15:docId w15:val="{93C62FB9-0768-41FC-AE8A-F0BBE13D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rimson Pro" w:eastAsiaTheme="minorHAnsi" w:hAnsi="Crimson Pro" w:cs="Arial"/>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2F97"/>
    <w:pPr>
      <w:spacing w:line="264" w:lineRule="auto"/>
    </w:pPr>
    <w:rPr>
      <w:rFonts w:ascii="Merriweather" w:hAnsi="Merriweather" w:cs="Martel DemiBold"/>
      <w:bCs/>
      <w:w w:val="102"/>
      <w:sz w:val="16"/>
    </w:rPr>
  </w:style>
  <w:style w:type="paragraph" w:styleId="Heading1">
    <w:name w:val="heading 1"/>
    <w:aliases w:val="5E - HEADING CHAPTER"/>
    <w:basedOn w:val="Normal"/>
    <w:next w:val="5E-COREBODYPARA1"/>
    <w:link w:val="Heading1Char"/>
    <w:uiPriority w:val="9"/>
    <w:qFormat/>
    <w:rsid w:val="002D2B8D"/>
    <w:pPr>
      <w:keepNext/>
      <w:spacing w:after="240" w:line="460" w:lineRule="exact"/>
      <w:outlineLvl w:val="0"/>
    </w:pPr>
    <w:rPr>
      <w:rFonts w:ascii="Trirong" w:hAnsi="Trirong"/>
      <w:smallCaps/>
      <w:color w:val="953734" w:themeColor="accent1"/>
      <w:sz w:val="48"/>
      <w:szCs w:val="48"/>
    </w:rPr>
  </w:style>
  <w:style w:type="paragraph" w:styleId="Heading2">
    <w:name w:val="heading 2"/>
    <w:aliases w:val="5E - HEADING 1"/>
    <w:basedOn w:val="Normal"/>
    <w:next w:val="5E-COREBODYPARA1"/>
    <w:link w:val="Heading2Char"/>
    <w:uiPriority w:val="9"/>
    <w:qFormat/>
    <w:rsid w:val="00757822"/>
    <w:pPr>
      <w:keepNext/>
      <w:keepLines/>
      <w:spacing w:before="200" w:line="340" w:lineRule="exact"/>
      <w:outlineLvl w:val="1"/>
    </w:pPr>
    <w:rPr>
      <w:rFonts w:ascii="Trirong" w:hAnsi="Trirong" w:cs="Trirong"/>
      <w:smallCaps/>
      <w:color w:val="953734" w:themeColor="accent1"/>
      <w:sz w:val="36"/>
      <w:szCs w:val="36"/>
    </w:rPr>
  </w:style>
  <w:style w:type="paragraph" w:styleId="Heading3">
    <w:name w:val="heading 3"/>
    <w:aliases w:val="5E - HEADING 2"/>
    <w:basedOn w:val="Normal"/>
    <w:next w:val="5E-COREBODYPARA1"/>
    <w:link w:val="Heading3Char"/>
    <w:uiPriority w:val="9"/>
    <w:qFormat/>
    <w:rsid w:val="00B8222F"/>
    <w:pPr>
      <w:keepNext/>
      <w:pBdr>
        <w:bottom w:val="single" w:sz="8" w:space="0" w:color="E1C275" w:themeColor="accent2"/>
      </w:pBdr>
      <w:spacing w:before="180" w:after="60" w:line="280" w:lineRule="exact"/>
      <w:outlineLvl w:val="2"/>
    </w:pPr>
    <w:rPr>
      <w:rFonts w:ascii="Trirong" w:hAnsi="Trirong"/>
      <w:smallCaps/>
      <w:color w:val="953734" w:themeColor="accent1"/>
      <w:sz w:val="29"/>
      <w:szCs w:val="29"/>
    </w:rPr>
  </w:style>
  <w:style w:type="paragraph" w:styleId="Heading4">
    <w:name w:val="heading 4"/>
    <w:aliases w:val="5E - HEADING 3"/>
    <w:basedOn w:val="Normal"/>
    <w:next w:val="5E-COREBODYPARA1"/>
    <w:link w:val="Heading4Char"/>
    <w:uiPriority w:val="9"/>
    <w:qFormat/>
    <w:rsid w:val="00B8222F"/>
    <w:pPr>
      <w:keepNext/>
      <w:spacing w:before="180" w:line="240" w:lineRule="exact"/>
      <w:outlineLvl w:val="3"/>
    </w:pPr>
    <w:rPr>
      <w:rFonts w:ascii="Trirong" w:hAnsi="Trirong"/>
      <w:smallCaps/>
      <w:color w:val="953734" w:themeColor="accent1"/>
      <w:sz w:val="25"/>
      <w:szCs w:val="25"/>
    </w:rPr>
  </w:style>
  <w:style w:type="paragraph" w:styleId="Heading5">
    <w:name w:val="heading 5"/>
    <w:basedOn w:val="Normal"/>
    <w:next w:val="Normal"/>
    <w:link w:val="Heading5Char"/>
    <w:uiPriority w:val="9"/>
    <w:unhideWhenUsed/>
    <w:qFormat/>
    <w:rsid w:val="00684564"/>
    <w:pPr>
      <w:keepNext/>
      <w:keepLines/>
      <w:spacing w:before="40"/>
      <w:outlineLvl w:val="4"/>
    </w:pPr>
    <w:rPr>
      <w:rFonts w:asciiTheme="majorHAnsi" w:eastAsiaTheme="majorEastAsia" w:hAnsiTheme="majorHAnsi" w:cstheme="majorBidi"/>
      <w:color w:val="6F2827" w:themeColor="accent1" w:themeShade="BF"/>
    </w:rPr>
  </w:style>
  <w:style w:type="paragraph" w:styleId="Heading6">
    <w:name w:val="heading 6"/>
    <w:basedOn w:val="Normal"/>
    <w:next w:val="Normal"/>
    <w:link w:val="Heading6Char"/>
    <w:uiPriority w:val="9"/>
    <w:unhideWhenUsed/>
    <w:rsid w:val="00684564"/>
    <w:pPr>
      <w:keepNext/>
      <w:keepLines/>
      <w:spacing w:before="40"/>
      <w:outlineLvl w:val="5"/>
    </w:pPr>
    <w:rPr>
      <w:rFonts w:asciiTheme="majorHAnsi" w:eastAsiaTheme="majorEastAsia" w:hAnsiTheme="majorHAnsi" w:cstheme="majorBidi"/>
      <w:color w:val="4A1B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5E - HEADING CHAPTER Char"/>
    <w:basedOn w:val="DefaultParagraphFont"/>
    <w:link w:val="Heading1"/>
    <w:uiPriority w:val="9"/>
    <w:rsid w:val="002D2B8D"/>
    <w:rPr>
      <w:rFonts w:ascii="Trirong" w:hAnsi="Trirong" w:cs="Martel DemiBold"/>
      <w:bCs/>
      <w:smallCaps/>
      <w:color w:val="953734" w:themeColor="accent1"/>
      <w:w w:val="102"/>
      <w:sz w:val="48"/>
      <w:szCs w:val="48"/>
    </w:rPr>
  </w:style>
  <w:style w:type="character" w:customStyle="1" w:styleId="Heading2Char">
    <w:name w:val="Heading 2 Char"/>
    <w:aliases w:val="5E - HEADING 1 Char"/>
    <w:basedOn w:val="DefaultParagraphFont"/>
    <w:link w:val="Heading2"/>
    <w:uiPriority w:val="9"/>
    <w:rsid w:val="00757822"/>
    <w:rPr>
      <w:rFonts w:ascii="Trirong" w:hAnsi="Trirong" w:cs="Trirong"/>
      <w:bCs/>
      <w:smallCaps/>
      <w:color w:val="953734" w:themeColor="accent1"/>
      <w:w w:val="102"/>
      <w:sz w:val="36"/>
      <w:szCs w:val="36"/>
    </w:rPr>
  </w:style>
  <w:style w:type="character" w:customStyle="1" w:styleId="Heading3Char">
    <w:name w:val="Heading 3 Char"/>
    <w:aliases w:val="5E - HEADING 2 Char"/>
    <w:basedOn w:val="DefaultParagraphFont"/>
    <w:link w:val="Heading3"/>
    <w:uiPriority w:val="9"/>
    <w:rsid w:val="00B8222F"/>
    <w:rPr>
      <w:rFonts w:ascii="Trirong" w:hAnsi="Trirong" w:cs="Martel DemiBold"/>
      <w:bCs/>
      <w:smallCaps/>
      <w:color w:val="953734" w:themeColor="accent1"/>
      <w:w w:val="102"/>
      <w:sz w:val="29"/>
      <w:szCs w:val="29"/>
    </w:rPr>
  </w:style>
  <w:style w:type="character" w:customStyle="1" w:styleId="Heading4Char">
    <w:name w:val="Heading 4 Char"/>
    <w:aliases w:val="5E - HEADING 3 Char"/>
    <w:basedOn w:val="DefaultParagraphFont"/>
    <w:link w:val="Heading4"/>
    <w:uiPriority w:val="9"/>
    <w:rsid w:val="00B8222F"/>
    <w:rPr>
      <w:rFonts w:ascii="Trirong" w:hAnsi="Trirong" w:cs="Martel DemiBold"/>
      <w:bCs/>
      <w:smallCaps/>
      <w:color w:val="953734" w:themeColor="accent1"/>
      <w:w w:val="102"/>
      <w:sz w:val="25"/>
      <w:szCs w:val="25"/>
    </w:rPr>
  </w:style>
  <w:style w:type="character" w:customStyle="1" w:styleId="Heading5Char">
    <w:name w:val="Heading 5 Char"/>
    <w:basedOn w:val="DefaultParagraphFont"/>
    <w:link w:val="Heading5"/>
    <w:uiPriority w:val="9"/>
    <w:rsid w:val="00684564"/>
    <w:rPr>
      <w:rFonts w:asciiTheme="majorHAnsi" w:eastAsiaTheme="majorEastAsia" w:hAnsiTheme="majorHAnsi" w:cstheme="majorBidi"/>
      <w:color w:val="6F2827" w:themeColor="accent1" w:themeShade="BF"/>
    </w:rPr>
  </w:style>
  <w:style w:type="character" w:customStyle="1" w:styleId="Heading6Char">
    <w:name w:val="Heading 6 Char"/>
    <w:basedOn w:val="DefaultParagraphFont"/>
    <w:link w:val="Heading6"/>
    <w:uiPriority w:val="9"/>
    <w:rsid w:val="00684564"/>
    <w:rPr>
      <w:rFonts w:asciiTheme="majorHAnsi" w:eastAsiaTheme="majorEastAsia" w:hAnsiTheme="majorHAnsi" w:cstheme="majorBidi"/>
      <w:color w:val="4A1B1A" w:themeColor="accent1" w:themeShade="7F"/>
    </w:rPr>
  </w:style>
  <w:style w:type="paragraph" w:customStyle="1" w:styleId="5E-LISTTITLE">
    <w:name w:val="5E - LIST TITLE"/>
    <w:basedOn w:val="5E-TABLETITLE"/>
    <w:qFormat/>
    <w:rsid w:val="00366D53"/>
    <w:pPr>
      <w:spacing w:after="40"/>
    </w:pPr>
  </w:style>
  <w:style w:type="paragraph" w:customStyle="1" w:styleId="5E-EPIGRAPHPARA1">
    <w:name w:val="5E - EPIGRAPH PARA1"/>
    <w:basedOn w:val="5E-COREBODYPARA1"/>
    <w:next w:val="5E-EPIGRAPHPARA2"/>
    <w:uiPriority w:val="99"/>
    <w:qFormat/>
    <w:rsid w:val="00695D2D"/>
    <w:pPr>
      <w:autoSpaceDE w:val="0"/>
      <w:autoSpaceDN w:val="0"/>
      <w:adjustRightInd w:val="0"/>
      <w:spacing w:before="60" w:line="360" w:lineRule="auto"/>
      <w:contextualSpacing/>
      <w:textAlignment w:val="center"/>
    </w:pPr>
    <w:rPr>
      <w:rFonts w:cs="Bookmania"/>
      <w:i/>
      <w:iCs/>
      <w:color w:val="000000"/>
    </w:rPr>
  </w:style>
  <w:style w:type="paragraph" w:customStyle="1" w:styleId="5E-COREBODYPARA1">
    <w:name w:val="5E - CORE BODY PARA1"/>
    <w:basedOn w:val="Normal"/>
    <w:next w:val="5E-COREBODYPARA2"/>
    <w:uiPriority w:val="99"/>
    <w:qFormat/>
    <w:rsid w:val="00695D2D"/>
    <w:rPr>
      <w:bCs w:val="0"/>
    </w:rPr>
  </w:style>
  <w:style w:type="paragraph" w:customStyle="1" w:styleId="5E-COREBODYPARA2">
    <w:name w:val="5E - CORE BODY PARA2"/>
    <w:basedOn w:val="5E-COREBODYPARA1"/>
    <w:uiPriority w:val="99"/>
    <w:qFormat/>
    <w:rsid w:val="005A7A29"/>
    <w:pPr>
      <w:ind w:firstLine="187"/>
    </w:pPr>
  </w:style>
  <w:style w:type="paragraph" w:customStyle="1" w:styleId="5E-COREMETADATA">
    <w:name w:val="5E - CORE METADATA"/>
    <w:basedOn w:val="5E-COREBODYPARA1"/>
    <w:uiPriority w:val="99"/>
    <w:qFormat/>
    <w:rsid w:val="00C2125F"/>
    <w:pPr>
      <w:autoSpaceDE w:val="0"/>
      <w:autoSpaceDN w:val="0"/>
      <w:adjustRightInd w:val="0"/>
      <w:spacing w:after="90"/>
      <w:contextualSpacing/>
      <w:textAlignment w:val="center"/>
    </w:pPr>
    <w:rPr>
      <w:rFonts w:cs="Bookmania"/>
      <w:i/>
      <w:iCs/>
      <w:color w:val="000000"/>
    </w:rPr>
  </w:style>
  <w:style w:type="paragraph" w:customStyle="1" w:styleId="5E-CORESTAT">
    <w:name w:val="5E - CORE STAT"/>
    <w:basedOn w:val="Normal"/>
    <w:uiPriority w:val="99"/>
    <w:qFormat/>
    <w:rsid w:val="00367FCE"/>
    <w:pPr>
      <w:autoSpaceDE w:val="0"/>
      <w:autoSpaceDN w:val="0"/>
      <w:adjustRightInd w:val="0"/>
      <w:spacing w:after="120"/>
      <w:contextualSpacing/>
      <w:textAlignment w:val="center"/>
    </w:pPr>
    <w:rPr>
      <w:rFonts w:ascii="Bookmania" w:hAnsi="Bookmania" w:cs="Bookmania"/>
      <w:color w:val="000000"/>
      <w:sz w:val="18"/>
      <w:szCs w:val="22"/>
    </w:rPr>
  </w:style>
  <w:style w:type="paragraph" w:customStyle="1" w:styleId="5E-COREBULLETS">
    <w:name w:val="5E - CORE BULLETS"/>
    <w:basedOn w:val="5E-COREBODYPARA1"/>
    <w:uiPriority w:val="99"/>
    <w:qFormat/>
    <w:rsid w:val="004F5A46"/>
    <w:pPr>
      <w:numPr>
        <w:numId w:val="40"/>
      </w:numPr>
      <w:spacing w:before="80" w:after="100"/>
      <w:ind w:left="180" w:hanging="180"/>
      <w:contextualSpacing/>
    </w:pPr>
  </w:style>
  <w:style w:type="character" w:customStyle="1" w:styleId="5ECHARITALIC">
    <w:name w:val="*5E CHAR ITALIC"/>
    <w:uiPriority w:val="1"/>
    <w:qFormat/>
    <w:rsid w:val="009C771E"/>
    <w:rPr>
      <w:i/>
      <w:spacing w:val="1"/>
    </w:rPr>
  </w:style>
  <w:style w:type="paragraph" w:customStyle="1" w:styleId="5E-STATBLOCKBODYPARA2">
    <w:name w:val="5E - STAT BLOCK BODY PARA2"/>
    <w:basedOn w:val="5E-STATBLOCKBODYPARA1"/>
    <w:qFormat/>
    <w:rsid w:val="00D1443A"/>
    <w:pPr>
      <w:spacing w:before="0"/>
      <w:ind w:firstLine="180"/>
    </w:pPr>
  </w:style>
  <w:style w:type="table" w:styleId="ListTable1Light-Accent3">
    <w:name w:val="List Table 1 Light Accent 3"/>
    <w:basedOn w:val="TableNormal"/>
    <w:uiPriority w:val="46"/>
    <w:rsid w:val="00A67B47"/>
    <w:tblPr>
      <w:tblStyleRowBandSize w:val="1"/>
      <w:tblStyleColBandSize w:val="1"/>
    </w:tblPr>
    <w:tblStylePr w:type="firstRow">
      <w:rPr>
        <w:b/>
        <w:bCs/>
      </w:rPr>
      <w:tblPr/>
      <w:tcPr>
        <w:tcBorders>
          <w:bottom w:val="single" w:sz="4" w:space="0" w:color="DDE1E7" w:themeColor="accent3" w:themeTint="99"/>
        </w:tcBorders>
      </w:tcPr>
    </w:tblStylePr>
    <w:tblStylePr w:type="lastRow">
      <w:rPr>
        <w:b/>
        <w:bCs/>
      </w:rPr>
      <w:tblPr/>
      <w:tcPr>
        <w:tcBorders>
          <w:top w:val="single" w:sz="4" w:space="0" w:color="DDE1E7" w:themeColor="accent3" w:themeTint="99"/>
        </w:tcBorders>
      </w:tcPr>
    </w:tblStylePr>
    <w:tblStylePr w:type="firstCol">
      <w:rPr>
        <w:b/>
        <w:bCs/>
      </w:rPr>
    </w:tblStylePr>
    <w:tblStylePr w:type="lastCol">
      <w:rPr>
        <w:b/>
        <w:bCs/>
      </w:rPr>
    </w:tblStylePr>
    <w:tblStylePr w:type="band1Vert">
      <w:tblPr/>
      <w:tcPr>
        <w:shd w:val="clear" w:color="auto" w:fill="F3F5F7" w:themeFill="accent3" w:themeFillTint="33"/>
      </w:tcPr>
    </w:tblStylePr>
    <w:tblStylePr w:type="band1Horz">
      <w:tblPr/>
      <w:tcPr>
        <w:shd w:val="clear" w:color="auto" w:fill="F3F5F7" w:themeFill="accent3" w:themeFillTint="33"/>
      </w:tcPr>
    </w:tblStylePr>
  </w:style>
  <w:style w:type="table" w:customStyle="1" w:styleId="5ETABLE">
    <w:name w:val="5E TABLE"/>
    <w:basedOn w:val="TableGrid"/>
    <w:uiPriority w:val="99"/>
    <w:rsid w:val="00354519"/>
    <w:rPr>
      <w:rFonts w:ascii="Lato" w:hAnsi="Lato"/>
      <w:sz w:val="16"/>
    </w:rPr>
    <w:tblPr>
      <w:tblStyleRowBandSize w:val="1"/>
      <w:tblStyleColBandSize w:val="1"/>
      <w:tblCellMar>
        <w:top w:w="29" w:type="dxa"/>
        <w:left w:w="58" w:type="dxa"/>
        <w:bottom w:w="29" w:type="dxa"/>
        <w:right w:w="58" w:type="dxa"/>
      </w:tblCellMar>
    </w:tblPr>
    <w:tcPr>
      <w:shd w:val="clear" w:color="auto" w:fill="auto"/>
    </w:tcPr>
    <w:tblStylePr w:type="firstRow">
      <w:pPr>
        <w:jc w:val="left"/>
      </w:pPr>
      <w:rPr>
        <w:rFonts w:ascii="Lato" w:hAnsi="Lato"/>
        <w:b w:val="0"/>
        <w:bCs/>
        <w:color w:val="auto"/>
        <w:sz w:val="16"/>
      </w:rPr>
      <w:tblPr/>
      <w:tcPr>
        <w:tcBorders>
          <w:top w:val="nil"/>
          <w:left w:val="nil"/>
          <w:bottom w:val="nil"/>
          <w:right w:val="nil"/>
          <w:insideH w:val="nil"/>
          <w:insideV w:val="nil"/>
        </w:tcBorders>
        <w:vAlign w:val="bottom"/>
      </w:tcPr>
    </w:tblStylePr>
    <w:tblStylePr w:type="lastRow">
      <w:tblPr/>
      <w:tcPr>
        <w:tcBorders>
          <w:top w:val="nil"/>
          <w:left w:val="nil"/>
          <w:bottom w:val="nil"/>
          <w:right w:val="nil"/>
          <w:insideH w:val="nil"/>
          <w:insideV w:val="nil"/>
        </w:tcBorders>
        <w:shd w:val="clear" w:color="auto" w:fill="auto"/>
      </w:tcPr>
    </w:tblStylePr>
    <w:tblStylePr w:type="lastCol">
      <w:pPr>
        <w:jc w:val="left"/>
      </w:pPr>
      <w:rPr>
        <w:rFonts w:ascii="Lato" w:hAnsi="Lato"/>
        <w:sz w:val="16"/>
      </w:rPr>
    </w:tblStylePr>
    <w:tblStylePr w:type="band1Horz">
      <w:rPr>
        <w:color w:val="auto"/>
      </w:rPr>
      <w:tblPr/>
      <w:tcPr>
        <w:tcBorders>
          <w:top w:val="nil"/>
          <w:left w:val="nil"/>
          <w:bottom w:val="nil"/>
          <w:right w:val="nil"/>
          <w:insideH w:val="nil"/>
          <w:insideV w:val="nil"/>
          <w:tl2br w:val="nil"/>
          <w:tr2bl w:val="nil"/>
        </w:tcBorders>
        <w:shd w:val="clear" w:color="auto" w:fill="C8D9D8" w:themeFill="accent4" w:themeFillTint="99"/>
      </w:tcPr>
    </w:tblStylePr>
    <w:tblStylePr w:type="band2Horz">
      <w:rPr>
        <w:color w:val="auto"/>
      </w:rPr>
      <w:tblPr/>
      <w:tcPr>
        <w:tcBorders>
          <w:top w:val="nil"/>
          <w:left w:val="nil"/>
          <w:bottom w:val="nil"/>
          <w:right w:val="nil"/>
          <w:insideH w:val="nil"/>
          <w:insideV w:val="nil"/>
          <w:tl2br w:val="nil"/>
          <w:tr2bl w:val="nil"/>
        </w:tcBorders>
        <w:shd w:val="clear" w:color="auto" w:fill="auto"/>
      </w:tcPr>
    </w:tblStylePr>
  </w:style>
  <w:style w:type="paragraph" w:customStyle="1" w:styleId="5E-SIDEBARHANGING">
    <w:name w:val="5E - SIDEBAR HANGING"/>
    <w:basedOn w:val="5E-SIDEBARPARA1"/>
    <w:qFormat/>
    <w:rsid w:val="00A25D73"/>
    <w:pPr>
      <w:spacing w:before="80" w:after="100"/>
      <w:ind w:left="249" w:hanging="249"/>
    </w:pPr>
  </w:style>
  <w:style w:type="paragraph" w:customStyle="1" w:styleId="5E-BOOKTITLE">
    <w:name w:val="5E - BOOK TITLE"/>
    <w:basedOn w:val="Normal"/>
    <w:qFormat/>
    <w:rsid w:val="00D90F93"/>
    <w:pPr>
      <w:spacing w:line="1200" w:lineRule="exact"/>
      <w:jc w:val="center"/>
    </w:pPr>
    <w:rPr>
      <w:rFonts w:ascii="EB Garamond ExtraBold" w:hAnsi="EB Garamond ExtraBold"/>
      <w:bCs w:val="0"/>
      <w:caps/>
      <w:color w:val="FFFFFF" w:themeColor="background1"/>
      <w:w w:val="80"/>
      <w:sz w:val="110"/>
      <w:szCs w:val="120"/>
      <w14:shadow w14:blurRad="63500" w14:dist="25400" w14:dir="2700000" w14:sx="100000" w14:sy="100000" w14:kx="0" w14:ky="0" w14:algn="tl">
        <w14:srgbClr w14:val="000000">
          <w14:alpha w14:val="62000"/>
        </w14:srgbClr>
      </w14:shadow>
      <w14:textOutline w14:w="25400" w14:cap="flat" w14:cmpd="sng" w14:algn="ctr">
        <w14:noFill/>
        <w14:prstDash w14:val="solid"/>
        <w14:round/>
      </w14:textOutline>
      <w14:props3d w14:extrusionH="57150" w14:contourW="50800" w14:prstMaterial="powder">
        <w14:bevelT w14:w="38100" w14:h="38100" w14:prst="slope"/>
        <w14:extrusionClr>
          <w14:schemeClr w14:val="bg1"/>
        </w14:extrusionClr>
        <w14:contourClr>
          <w14:schemeClr w14:val="tx1"/>
        </w14:contourClr>
      </w14:props3d>
    </w:rPr>
  </w:style>
  <w:style w:type="paragraph" w:customStyle="1" w:styleId="5E-BOOKAUTHOR">
    <w:name w:val="5E - BOOK AUTHOR"/>
    <w:basedOn w:val="5E-BOOKTITLE"/>
    <w:qFormat/>
    <w:rsid w:val="00823F32"/>
    <w:pPr>
      <w:spacing w:before="120" w:line="240" w:lineRule="auto"/>
    </w:pPr>
    <w:rPr>
      <w:rFonts w:ascii="Alegreya Sans Black" w:hAnsi="Alegreya Sans Black"/>
      <w:caps w:val="0"/>
      <w:smallCaps/>
      <w:spacing w:val="1"/>
      <w:w w:val="95"/>
      <w:sz w:val="40"/>
      <w:szCs w:val="40"/>
      <w14:shadow w14:blurRad="0" w14:dist="0" w14:dir="0" w14:sx="0" w14:sy="0" w14:kx="0" w14:ky="0" w14:algn="none">
        <w14:srgbClr w14:val="000000"/>
      </w14:shadow>
      <w14:textOutline w14:w="0" w14:cap="flat" w14:cmpd="sng" w14:algn="ctr">
        <w14:solidFill>
          <w14:schemeClr w14:val="tx1"/>
        </w14:solidFill>
        <w14:prstDash w14:val="solid"/>
        <w14:round/>
      </w14:textOutline>
      <w14:props3d w14:extrusionH="57150" w14:contourW="2540" w14:prstMaterial="powder">
        <w14:bevelT w14:w="38100" w14:h="38100" w14:prst="slope"/>
        <w14:extrusionClr>
          <w14:schemeClr w14:val="bg1"/>
        </w14:extrusionClr>
        <w14:contourClr>
          <w14:srgbClr w14:val="C00000"/>
        </w14:contourClr>
      </w14:props3d>
    </w:rPr>
  </w:style>
  <w:style w:type="paragraph" w:customStyle="1" w:styleId="5E-TABLETITLE">
    <w:name w:val="5E - TABLE TITLE"/>
    <w:basedOn w:val="5E-COREBODYPARA2"/>
    <w:uiPriority w:val="99"/>
    <w:qFormat/>
    <w:rsid w:val="00D960C8"/>
    <w:pPr>
      <w:keepNext/>
      <w:spacing w:before="60" w:after="60"/>
      <w:ind w:firstLine="0"/>
    </w:pPr>
    <w:rPr>
      <w:rFonts w:ascii="Source Sans Pro" w:hAnsi="Source Sans Pro"/>
      <w:b/>
      <w:bCs/>
      <w:smallCaps/>
      <w:spacing w:val="6"/>
      <w:sz w:val="21"/>
    </w:rPr>
  </w:style>
  <w:style w:type="paragraph" w:customStyle="1" w:styleId="5E-STATBLOCKHANGING">
    <w:name w:val="5E - STAT BLOCK HANGING"/>
    <w:basedOn w:val="5E-STATBLOCKBODYPARA1"/>
    <w:qFormat/>
    <w:rsid w:val="00D1443A"/>
    <w:pPr>
      <w:ind w:left="187" w:hanging="187"/>
    </w:pPr>
  </w:style>
  <w:style w:type="paragraph" w:customStyle="1" w:styleId="5E-STATBLOCKBULLETED">
    <w:name w:val="5E - STAT BLOCK BULLETED"/>
    <w:basedOn w:val="5E-STATBLOCKBODYPARA1"/>
    <w:qFormat/>
    <w:rsid w:val="009B1485"/>
    <w:pPr>
      <w:numPr>
        <w:numId w:val="39"/>
      </w:numPr>
      <w:ind w:left="187" w:hanging="187"/>
      <w:contextualSpacing/>
    </w:pPr>
  </w:style>
  <w:style w:type="paragraph" w:customStyle="1" w:styleId="5E-TABLECELL">
    <w:name w:val="5E - TABLE CELL"/>
    <w:basedOn w:val="Normal"/>
    <w:link w:val="5E-TABLECELLChar"/>
    <w:uiPriority w:val="99"/>
    <w:qFormat/>
    <w:rsid w:val="008A0536"/>
    <w:pPr>
      <w:suppressAutoHyphens/>
      <w:autoSpaceDE w:val="0"/>
      <w:autoSpaceDN w:val="0"/>
      <w:adjustRightInd w:val="0"/>
      <w:textAlignment w:val="center"/>
    </w:pPr>
    <w:rPr>
      <w:rFonts w:ascii="Source Sans Pro" w:hAnsi="Source Sans Pro" w:cs="Scala Sans"/>
      <w:color w:val="000000"/>
      <w:sz w:val="17"/>
      <w:szCs w:val="16"/>
    </w:rPr>
  </w:style>
  <w:style w:type="character" w:customStyle="1" w:styleId="5E-TABLECELLChar">
    <w:name w:val="5E - TABLE CELL Char"/>
    <w:basedOn w:val="DefaultParagraphFont"/>
    <w:link w:val="5E-TABLECELL"/>
    <w:uiPriority w:val="99"/>
    <w:rsid w:val="008A0536"/>
    <w:rPr>
      <w:rFonts w:ascii="Source Sans Pro" w:hAnsi="Source Sans Pro" w:cs="Scala Sans"/>
      <w:bCs/>
      <w:color w:val="000000"/>
      <w:w w:val="102"/>
      <w:sz w:val="17"/>
      <w:szCs w:val="16"/>
    </w:rPr>
  </w:style>
  <w:style w:type="paragraph" w:customStyle="1" w:styleId="5E-CORESPELLCASTINGABILITY">
    <w:name w:val="5E - CORE SPELLCASTING ABILITY"/>
    <w:basedOn w:val="Normal"/>
    <w:qFormat/>
    <w:rsid w:val="00EA2A8E"/>
    <w:pPr>
      <w:spacing w:after="80" w:line="276" w:lineRule="auto"/>
      <w:ind w:left="274" w:right="259"/>
      <w:jc w:val="center"/>
    </w:pPr>
    <w:rPr>
      <w:rFonts w:ascii="Source Sans Pro" w:eastAsiaTheme="minorEastAsia" w:hAnsi="Source Sans Pro"/>
      <w:iCs/>
      <w:color w:val="000000" w:themeColor="text1"/>
      <w:sz w:val="17"/>
      <w:szCs w:val="18"/>
      <w:lang w:val="en-CA" w:eastAsia="zh-TW"/>
    </w:rPr>
  </w:style>
  <w:style w:type="character" w:customStyle="1" w:styleId="5ECHARBOLD">
    <w:name w:val="*5E CHAR BOLD"/>
    <w:basedOn w:val="DefaultParagraphFont"/>
    <w:uiPriority w:val="1"/>
    <w:qFormat/>
    <w:rsid w:val="00FB3CE6"/>
    <w:rPr>
      <w:b/>
    </w:rPr>
  </w:style>
  <w:style w:type="paragraph" w:customStyle="1" w:styleId="5E-SIDEBARMETADATA">
    <w:name w:val="5E - SIDEBAR METADATA"/>
    <w:basedOn w:val="5E-SIDEBARPARA1"/>
    <w:next w:val="5E-SIDEBARPARA1"/>
    <w:qFormat/>
    <w:rsid w:val="00A25D73"/>
    <w:pPr>
      <w:spacing w:before="0" w:after="80"/>
    </w:pPr>
    <w:rPr>
      <w:i/>
      <w:iCs w:val="0"/>
    </w:rPr>
  </w:style>
  <w:style w:type="character" w:styleId="Hyperlink">
    <w:name w:val="Hyperlink"/>
    <w:basedOn w:val="DefaultParagraphFont"/>
    <w:uiPriority w:val="99"/>
    <w:unhideWhenUsed/>
    <w:rsid w:val="00925E66"/>
    <w:rPr>
      <w:color w:val="953734" w:themeColor="accent1"/>
      <w:u w:val="single"/>
    </w:rPr>
  </w:style>
  <w:style w:type="paragraph" w:customStyle="1" w:styleId="5E-COREHANGING">
    <w:name w:val="5E - CORE HANGING"/>
    <w:basedOn w:val="5E-COREBODYPARA2"/>
    <w:uiPriority w:val="99"/>
    <w:qFormat/>
    <w:rsid w:val="00114375"/>
    <w:pPr>
      <w:spacing w:before="80" w:after="120"/>
      <w:ind w:left="187" w:hanging="187"/>
      <w:contextualSpacing/>
    </w:pPr>
  </w:style>
  <w:style w:type="table" w:styleId="TableGrid">
    <w:name w:val="Table Grid"/>
    <w:basedOn w:val="TableNormal"/>
    <w:uiPriority w:val="39"/>
    <w:rsid w:val="00937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43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3AF"/>
    <w:rPr>
      <w:rFonts w:ascii="Segoe UI" w:hAnsi="Segoe UI" w:cs="Segoe UI"/>
      <w:sz w:val="18"/>
      <w:szCs w:val="18"/>
    </w:rPr>
  </w:style>
  <w:style w:type="table" w:styleId="TableGridLight">
    <w:name w:val="Grid Table Light"/>
    <w:basedOn w:val="TableNormal"/>
    <w:uiPriority w:val="99"/>
    <w:rsid w:val="000245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030C4"/>
  </w:style>
  <w:style w:type="numbering" w:customStyle="1" w:styleId="NoList1">
    <w:name w:val="No List1"/>
    <w:next w:val="NoList"/>
    <w:uiPriority w:val="99"/>
    <w:semiHidden/>
    <w:unhideWhenUsed/>
    <w:rsid w:val="00771666"/>
  </w:style>
  <w:style w:type="paragraph" w:customStyle="1" w:styleId="5E-STATBLOCKTITLE">
    <w:name w:val="5E - STAT BLOCK TITLE"/>
    <w:basedOn w:val="Heading4"/>
    <w:uiPriority w:val="99"/>
    <w:qFormat/>
    <w:rsid w:val="0070222E"/>
    <w:pPr>
      <w:spacing w:before="0"/>
    </w:pPr>
    <w:rPr>
      <w:b/>
      <w:bCs w:val="0"/>
      <w:sz w:val="24"/>
      <w:szCs w:val="24"/>
    </w:rPr>
  </w:style>
  <w:style w:type="paragraph" w:styleId="Header">
    <w:name w:val="header"/>
    <w:basedOn w:val="Normal"/>
    <w:link w:val="HeaderChar"/>
    <w:uiPriority w:val="99"/>
    <w:unhideWhenUsed/>
    <w:rsid w:val="00BF72BB"/>
    <w:pPr>
      <w:tabs>
        <w:tab w:val="center" w:pos="4680"/>
        <w:tab w:val="right" w:pos="9360"/>
      </w:tabs>
      <w:spacing w:line="240" w:lineRule="auto"/>
    </w:pPr>
  </w:style>
  <w:style w:type="paragraph" w:customStyle="1" w:styleId="5E-EPIGRAPHSOURCE">
    <w:name w:val="5E - EPIGRAPH SOURCE"/>
    <w:basedOn w:val="5E-EPIGRAPHPARA1"/>
    <w:next w:val="5E-COREBODYPARA1"/>
    <w:qFormat/>
    <w:rsid w:val="005B42CF"/>
    <w:pPr>
      <w:spacing w:after="180"/>
      <w:jc w:val="right"/>
    </w:pPr>
    <w:rPr>
      <w:i w:val="0"/>
    </w:rPr>
  </w:style>
  <w:style w:type="character" w:customStyle="1" w:styleId="5ECHARBOLDITALICINLINESUBHEAD">
    <w:name w:val="*5E CHAR BOLD &amp; ITALIC (INLINE SUBHEAD)"/>
    <w:basedOn w:val="DefaultParagraphFont"/>
    <w:uiPriority w:val="1"/>
    <w:qFormat/>
    <w:rsid w:val="00E840C0"/>
    <w:rPr>
      <w:b/>
      <w:bCs/>
      <w:i/>
      <w:spacing w:val="4"/>
    </w:rPr>
  </w:style>
  <w:style w:type="paragraph" w:customStyle="1" w:styleId="5E-STATBLOCKBODYPARA1">
    <w:name w:val="5E - STAT BLOCK BODY PARA1"/>
    <w:uiPriority w:val="99"/>
    <w:qFormat/>
    <w:rsid w:val="00EA2A8E"/>
    <w:pPr>
      <w:tabs>
        <w:tab w:val="left" w:pos="187"/>
      </w:tabs>
      <w:spacing w:before="60" w:line="264" w:lineRule="auto"/>
    </w:pPr>
    <w:rPr>
      <w:rFonts w:ascii="Source Sans Pro" w:eastAsia="ヒラギノ角ゴ Pro W3" w:hAnsi="Source Sans Pro"/>
      <w:color w:val="000000"/>
      <w:sz w:val="16"/>
      <w:szCs w:val="16"/>
      <w:lang w:eastAsia="ja-JP"/>
    </w:rPr>
  </w:style>
  <w:style w:type="paragraph" w:customStyle="1" w:styleId="5E-StatBlockHeading">
    <w:name w:val="5E - Stat Block Heading"/>
    <w:basedOn w:val="Normal"/>
    <w:next w:val="5E-STATBLOCKBODYPARA1"/>
    <w:uiPriority w:val="99"/>
    <w:qFormat/>
    <w:rsid w:val="00B822E3"/>
    <w:pPr>
      <w:keepNext/>
      <w:pBdr>
        <w:bottom w:val="single" w:sz="8" w:space="0" w:color="E1C275" w:themeColor="accent2"/>
      </w:pBdr>
      <w:spacing w:before="180" w:after="60" w:line="230" w:lineRule="exact"/>
      <w:outlineLvl w:val="0"/>
    </w:pPr>
    <w:rPr>
      <w:rFonts w:ascii="Lato" w:hAnsi="Lato"/>
      <w:smallCaps/>
      <w:color w:val="953734" w:themeColor="accent1"/>
      <w:sz w:val="24"/>
      <w:szCs w:val="24"/>
    </w:rPr>
  </w:style>
  <w:style w:type="paragraph" w:customStyle="1" w:styleId="5E-STATBLOCKDATA">
    <w:name w:val="5E - STAT BLOCK DATA"/>
    <w:basedOn w:val="5E-STATBLOCKBODYPARA1"/>
    <w:link w:val="5E-STATBLOCKDATAChar"/>
    <w:uiPriority w:val="99"/>
    <w:qFormat/>
    <w:rsid w:val="00F25442"/>
    <w:pPr>
      <w:keepLines/>
      <w:pBdr>
        <w:bottom w:val="threeDEngrave" w:sz="12" w:space="5" w:color="953734" w:themeColor="accent1"/>
      </w:pBdr>
      <w:spacing w:before="0" w:after="60"/>
      <w:ind w:left="187" w:hanging="187"/>
      <w:contextualSpacing/>
    </w:pPr>
    <w:rPr>
      <w:color w:val="auto"/>
    </w:rPr>
  </w:style>
  <w:style w:type="paragraph" w:customStyle="1" w:styleId="5E-STATBLOCKMETADATA">
    <w:name w:val="5E - STAT BLOCK METADATA"/>
    <w:basedOn w:val="5E-STATBLOCKBODYPARA1"/>
    <w:next w:val="5E-STATBLOCKDATA"/>
    <w:uiPriority w:val="99"/>
    <w:qFormat/>
    <w:rsid w:val="00F25442"/>
    <w:pPr>
      <w:keepNext/>
      <w:pBdr>
        <w:bottom w:val="threeDEngrave" w:sz="12" w:space="4" w:color="953734" w:themeColor="accent1"/>
      </w:pBdr>
      <w:spacing w:before="0" w:after="70"/>
      <w:contextualSpacing/>
    </w:pPr>
    <w:rPr>
      <w:i/>
      <w:sz w:val="17"/>
      <w:szCs w:val="17"/>
    </w:rPr>
  </w:style>
  <w:style w:type="paragraph" w:customStyle="1" w:styleId="5E-TABLECELLCENTERED">
    <w:name w:val="5E - TABLE CELL CENTERED"/>
    <w:basedOn w:val="5E-TABLECELL"/>
    <w:qFormat/>
    <w:rsid w:val="00E01FDE"/>
    <w:pPr>
      <w:framePr w:wrap="around" w:hAnchor="text"/>
      <w:jc w:val="center"/>
    </w:pPr>
    <w:rPr>
      <w:rFonts w:eastAsia="Times New Roman" w:cs="Times New Roman"/>
      <w:szCs w:val="20"/>
    </w:rPr>
  </w:style>
  <w:style w:type="character" w:customStyle="1" w:styleId="5E-STATBLOCKDATAChar">
    <w:name w:val="5E - STAT BLOCK DATA Char"/>
    <w:basedOn w:val="DefaultParagraphFont"/>
    <w:link w:val="5E-STATBLOCKDATA"/>
    <w:uiPriority w:val="99"/>
    <w:rsid w:val="00F25442"/>
    <w:rPr>
      <w:rFonts w:ascii="Lato" w:eastAsia="ヒラギノ角ゴ Pro W3" w:hAnsi="Lato"/>
      <w:sz w:val="16"/>
      <w:szCs w:val="16"/>
      <w:lang w:eastAsia="ja-JP"/>
    </w:rPr>
  </w:style>
  <w:style w:type="paragraph" w:customStyle="1" w:styleId="5E-STATBLOCKABILITYSCORENUMBER">
    <w:name w:val="5E - STAT BLOCK ABILITY SCORE NUMBER"/>
    <w:basedOn w:val="5E-STATBLOCKBODYPARA1"/>
    <w:next w:val="Normal"/>
    <w:uiPriority w:val="99"/>
    <w:qFormat/>
    <w:rsid w:val="00F25442"/>
    <w:pPr>
      <w:keepLines/>
      <w:widowControl w:val="0"/>
      <w:pBdr>
        <w:bottom w:val="threeDEngrave" w:sz="12" w:space="7" w:color="953734" w:themeColor="accent1"/>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5E-STATBLOCKABILITYSCORENAME">
    <w:name w:val="5E - STAT BLOCK ABILITY SCORE NAME"/>
    <w:basedOn w:val="5E-STATBLOCKABILITYSCORENUMBER"/>
    <w:qFormat/>
    <w:rsid w:val="00682552"/>
    <w:pPr>
      <w:pBdr>
        <w:bottom w:val="none" w:sz="0" w:space="0" w:color="auto"/>
      </w:pBdr>
      <w:tabs>
        <w:tab w:val="clear" w:pos="187"/>
      </w:tabs>
      <w:spacing w:after="0"/>
      <w:ind w:firstLine="180"/>
    </w:pPr>
    <w:rPr>
      <w:b/>
      <w:color w:val="9B3737"/>
    </w:rPr>
  </w:style>
  <w:style w:type="character" w:customStyle="1" w:styleId="5E-STATBLOCKLABEL">
    <w:name w:val="5E - STAT BLOCK LABEL"/>
    <w:basedOn w:val="DefaultParagraphFont"/>
    <w:uiPriority w:val="1"/>
    <w:qFormat/>
    <w:rsid w:val="00B734C6"/>
    <w:rPr>
      <w:b/>
      <w:color w:val="953734" w:themeColor="accent1"/>
    </w:rPr>
  </w:style>
  <w:style w:type="paragraph" w:customStyle="1" w:styleId="5E-EPIGRAPHPARA2">
    <w:name w:val="5E - EPIGRAPH PARA2"/>
    <w:basedOn w:val="5E-EPIGRAPHPARA1"/>
    <w:qFormat/>
    <w:rsid w:val="004C0DD1"/>
    <w:pPr>
      <w:spacing w:before="0" w:after="100"/>
      <w:ind w:firstLine="187"/>
    </w:pPr>
  </w:style>
  <w:style w:type="paragraph" w:customStyle="1" w:styleId="5E-SIDEBARPARA1">
    <w:name w:val="5E - SIDEBAR PARA1"/>
    <w:basedOn w:val="Normal"/>
    <w:qFormat/>
    <w:rsid w:val="00EA2A8E"/>
    <w:pPr>
      <w:spacing w:before="60" w:line="252" w:lineRule="auto"/>
      <w:contextualSpacing/>
    </w:pPr>
    <w:rPr>
      <w:rFonts w:ascii="Source Sans Pro" w:eastAsiaTheme="minorEastAsia" w:hAnsi="Source Sans Pro"/>
      <w:iCs/>
      <w:sz w:val="17"/>
      <w:szCs w:val="18"/>
      <w:lang w:eastAsia="zh-TW"/>
    </w:rPr>
  </w:style>
  <w:style w:type="paragraph" w:customStyle="1" w:styleId="5E-SIDEBARPARA2">
    <w:name w:val="5E - SIDEBAR PARA2"/>
    <w:basedOn w:val="5E-SIDEBARPARA1"/>
    <w:qFormat/>
    <w:rsid w:val="00EF4CAF"/>
    <w:pPr>
      <w:spacing w:before="0" w:after="40"/>
      <w:ind w:firstLine="180"/>
    </w:pPr>
  </w:style>
  <w:style w:type="paragraph" w:customStyle="1" w:styleId="5E-SIDEBARTITLE">
    <w:name w:val="5E - SIDEBAR TITLE"/>
    <w:basedOn w:val="5E-SIDEBARPARA1"/>
    <w:next w:val="5E-SIDEBARPARA1"/>
    <w:qFormat/>
    <w:rsid w:val="00554EFD"/>
    <w:pPr>
      <w:spacing w:before="40"/>
    </w:pPr>
    <w:rPr>
      <w:b/>
      <w:bCs w:val="0"/>
      <w:smallCaps/>
      <w:spacing w:val="2"/>
      <w:sz w:val="21"/>
      <w:szCs w:val="19"/>
    </w:rPr>
  </w:style>
  <w:style w:type="table" w:styleId="TableContemporary">
    <w:name w:val="Table Contemporary"/>
    <w:basedOn w:val="TableNormal"/>
    <w:uiPriority w:val="99"/>
    <w:semiHidden/>
    <w:unhideWhenUsed/>
    <w:rsid w:val="00E7456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6">
    <w:name w:val="Table List 6"/>
    <w:basedOn w:val="TableNormal"/>
    <w:uiPriority w:val="99"/>
    <w:semiHidden/>
    <w:unhideWhenUsed/>
    <w:rsid w:val="00A67B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5E-SIDEBARBULLETS">
    <w:name w:val="5E - SIDEBAR BULLETS"/>
    <w:basedOn w:val="5E-SIDEBARPARA1"/>
    <w:qFormat/>
    <w:rsid w:val="003503DF"/>
    <w:pPr>
      <w:numPr>
        <w:numId w:val="42"/>
      </w:numPr>
      <w:spacing w:before="80" w:after="120"/>
      <w:ind w:left="249" w:hanging="201"/>
    </w:pPr>
  </w:style>
  <w:style w:type="character" w:styleId="UnresolvedMention">
    <w:name w:val="Unresolved Mention"/>
    <w:basedOn w:val="DefaultParagraphFont"/>
    <w:uiPriority w:val="99"/>
    <w:semiHidden/>
    <w:unhideWhenUsed/>
    <w:rsid w:val="00FE70F7"/>
    <w:rPr>
      <w:color w:val="605E5C"/>
      <w:shd w:val="clear" w:color="auto" w:fill="E1DFDD"/>
    </w:rPr>
  </w:style>
  <w:style w:type="paragraph" w:customStyle="1" w:styleId="5E-CreditsHanging">
    <w:name w:val="5E - Credits Hanging"/>
    <w:basedOn w:val="5E-SIDEBARHANGING"/>
    <w:qFormat/>
    <w:rsid w:val="009F4B6F"/>
  </w:style>
  <w:style w:type="paragraph" w:customStyle="1" w:styleId="5E-CREDITSDISCLAIMER">
    <w:name w:val="5E - CREDITS DISCLAIMER"/>
    <w:basedOn w:val="5E-CreditsHanging"/>
    <w:qFormat/>
    <w:rsid w:val="00C92B3A"/>
    <w:pPr>
      <w:spacing w:before="240"/>
      <w:ind w:left="0" w:firstLine="0"/>
    </w:pPr>
    <w:rPr>
      <w:i/>
      <w:iCs w:val="0"/>
      <w:sz w:val="14"/>
      <w:szCs w:val="14"/>
    </w:rPr>
  </w:style>
  <w:style w:type="paragraph" w:customStyle="1" w:styleId="5E-CREDITSLEGALESE">
    <w:name w:val="5E - CREDITS LEGALESE"/>
    <w:basedOn w:val="5E-CREDITSDISCLAIMER"/>
    <w:qFormat/>
    <w:rsid w:val="00C92B3A"/>
    <w:rPr>
      <w:i w:val="0"/>
      <w:iCs/>
    </w:rPr>
  </w:style>
  <w:style w:type="paragraph" w:customStyle="1" w:styleId="5E-CREDITSPARA1">
    <w:name w:val="5E - CREDITS PARA1"/>
    <w:basedOn w:val="5E-CreditsHanging"/>
    <w:next w:val="5E-CREDITSPARA2"/>
    <w:qFormat/>
    <w:rsid w:val="005B48AC"/>
    <w:pPr>
      <w:spacing w:before="120" w:after="0"/>
      <w:ind w:left="0" w:firstLine="0"/>
    </w:pPr>
  </w:style>
  <w:style w:type="paragraph" w:customStyle="1" w:styleId="5E-CREDITSPARA2">
    <w:name w:val="5E - CREDITS PARA2"/>
    <w:basedOn w:val="5E-CREDITSPARA1"/>
    <w:qFormat/>
    <w:rsid w:val="005B48AC"/>
    <w:pPr>
      <w:spacing w:before="0"/>
      <w:ind w:firstLine="180"/>
    </w:pPr>
  </w:style>
  <w:style w:type="character" w:customStyle="1" w:styleId="HeaderChar">
    <w:name w:val="Header Char"/>
    <w:basedOn w:val="DefaultParagraphFont"/>
    <w:link w:val="Header"/>
    <w:uiPriority w:val="99"/>
    <w:rsid w:val="00BF72BB"/>
    <w:rPr>
      <w:rFonts w:ascii="Merriweather" w:hAnsi="Merriweather" w:cs="Martel DemiBold"/>
      <w:bCs/>
      <w:w w:val="102"/>
      <w:sz w:val="16"/>
    </w:rPr>
  </w:style>
  <w:style w:type="paragraph" w:styleId="TOCHeading">
    <w:name w:val="TOC Heading"/>
    <w:basedOn w:val="Normal"/>
    <w:next w:val="Normal"/>
    <w:uiPriority w:val="39"/>
    <w:unhideWhenUsed/>
    <w:rsid w:val="0055075D"/>
    <w:pPr>
      <w:keepNext/>
      <w:keepLines/>
      <w:spacing w:before="240" w:after="240" w:line="259" w:lineRule="auto"/>
      <w:outlineLvl w:val="0"/>
    </w:pPr>
    <w:rPr>
      <w:rFonts w:ascii="Trirong" w:eastAsiaTheme="majorEastAsia" w:hAnsi="Trirong" w:cstheme="majorBidi"/>
      <w:bCs w:val="0"/>
      <w:color w:val="6F2827" w:themeColor="accent1" w:themeShade="BF"/>
      <w:sz w:val="48"/>
      <w:szCs w:val="32"/>
    </w:rPr>
  </w:style>
  <w:style w:type="paragraph" w:styleId="TOC2">
    <w:name w:val="toc 2"/>
    <w:basedOn w:val="5E-COREBODYPARA1"/>
    <w:next w:val="Normal"/>
    <w:autoRedefine/>
    <w:uiPriority w:val="39"/>
    <w:unhideWhenUsed/>
    <w:rsid w:val="00ED615F"/>
    <w:pPr>
      <w:tabs>
        <w:tab w:val="right" w:leader="dot" w:pos="4742"/>
      </w:tabs>
    </w:pPr>
  </w:style>
  <w:style w:type="paragraph" w:styleId="TOC3">
    <w:name w:val="toc 3"/>
    <w:basedOn w:val="5E-COREBODYPARA1"/>
    <w:next w:val="Normal"/>
    <w:autoRedefine/>
    <w:uiPriority w:val="39"/>
    <w:unhideWhenUsed/>
    <w:rsid w:val="002F29EF"/>
    <w:pPr>
      <w:ind w:left="245"/>
    </w:pPr>
  </w:style>
  <w:style w:type="paragraph" w:styleId="TOC1">
    <w:name w:val="toc 1"/>
    <w:basedOn w:val="5E-COREBODYPARA1"/>
    <w:next w:val="Normal"/>
    <w:autoRedefine/>
    <w:uiPriority w:val="39"/>
    <w:unhideWhenUsed/>
    <w:rsid w:val="002F29EF"/>
    <w:pPr>
      <w:spacing w:before="80"/>
    </w:pPr>
    <w:rPr>
      <w:b/>
      <w:color w:val="953734" w:themeColor="accent1"/>
    </w:rPr>
  </w:style>
  <w:style w:type="paragraph" w:styleId="TOC4">
    <w:name w:val="toc 4"/>
    <w:basedOn w:val="5E-COREBODYPARA1"/>
    <w:next w:val="Normal"/>
    <w:autoRedefine/>
    <w:uiPriority w:val="39"/>
    <w:semiHidden/>
    <w:unhideWhenUsed/>
    <w:rsid w:val="002F29EF"/>
    <w:pPr>
      <w:ind w:left="475"/>
    </w:pPr>
  </w:style>
  <w:style w:type="paragraph" w:styleId="TOC5">
    <w:name w:val="toc 5"/>
    <w:basedOn w:val="5E-COREBODYPARA1"/>
    <w:next w:val="Normal"/>
    <w:autoRedefine/>
    <w:uiPriority w:val="39"/>
    <w:semiHidden/>
    <w:unhideWhenUsed/>
    <w:rsid w:val="00671728"/>
    <w:pPr>
      <w:spacing w:after="100"/>
      <w:ind w:left="720"/>
    </w:pPr>
  </w:style>
  <w:style w:type="paragraph" w:styleId="TOC6">
    <w:name w:val="toc 6"/>
    <w:basedOn w:val="5E-COREBODYPARA1"/>
    <w:next w:val="Normal"/>
    <w:autoRedefine/>
    <w:uiPriority w:val="39"/>
    <w:semiHidden/>
    <w:unhideWhenUsed/>
    <w:rsid w:val="00671728"/>
    <w:pPr>
      <w:spacing w:after="100"/>
      <w:ind w:left="965"/>
    </w:pPr>
  </w:style>
  <w:style w:type="paragraph" w:styleId="TOC7">
    <w:name w:val="toc 7"/>
    <w:basedOn w:val="5E-COREBODYPARA1"/>
    <w:next w:val="Normal"/>
    <w:autoRedefine/>
    <w:uiPriority w:val="39"/>
    <w:semiHidden/>
    <w:unhideWhenUsed/>
    <w:rsid w:val="00671728"/>
    <w:pPr>
      <w:spacing w:after="100"/>
      <w:ind w:left="1195"/>
    </w:pPr>
  </w:style>
  <w:style w:type="paragraph" w:styleId="TOC8">
    <w:name w:val="toc 8"/>
    <w:basedOn w:val="5E-COREBODYPARA1"/>
    <w:next w:val="Normal"/>
    <w:autoRedefine/>
    <w:uiPriority w:val="39"/>
    <w:semiHidden/>
    <w:unhideWhenUsed/>
    <w:rsid w:val="00671728"/>
    <w:pPr>
      <w:spacing w:after="100"/>
      <w:ind w:left="1440"/>
    </w:pPr>
  </w:style>
  <w:style w:type="paragraph" w:styleId="TOC9">
    <w:name w:val="toc 9"/>
    <w:basedOn w:val="5E-COREBODYPARA1"/>
    <w:next w:val="Normal"/>
    <w:autoRedefine/>
    <w:uiPriority w:val="39"/>
    <w:semiHidden/>
    <w:unhideWhenUsed/>
    <w:rsid w:val="00671728"/>
    <w:pPr>
      <w:spacing w:after="100"/>
      <w:ind w:left="1685"/>
    </w:pPr>
  </w:style>
  <w:style w:type="paragraph" w:customStyle="1" w:styleId="5E-STATBLOCKSPELLLIST">
    <w:name w:val="5E - STAT BLOCK SPELL LIST"/>
    <w:basedOn w:val="5E-STATBLOCKHANGING"/>
    <w:rsid w:val="00AA5C1A"/>
    <w:pPr>
      <w:contextualSpacing/>
    </w:pPr>
  </w:style>
  <w:style w:type="paragraph" w:customStyle="1" w:styleId="5E-LISTITEM">
    <w:name w:val="5E - LIST ITEM"/>
    <w:basedOn w:val="5E-CreditsHanging"/>
    <w:qFormat/>
    <w:rsid w:val="00E12084"/>
    <w:pPr>
      <w:ind w:left="180" w:hanging="180"/>
    </w:pPr>
  </w:style>
  <w:style w:type="paragraph" w:customStyle="1" w:styleId="5E-BOOKTAGLINE">
    <w:name w:val="5E - BOOK TAGLINE"/>
    <w:basedOn w:val="5E-BOOKTITLE"/>
    <w:qFormat/>
    <w:rsid w:val="00E616FD"/>
    <w:pPr>
      <w:spacing w:line="360" w:lineRule="exact"/>
    </w:pPr>
    <w:rPr>
      <w:rFonts w:ascii="Alegreya Sans Black" w:hAnsi="Alegreya Sans Black" w:cs="Taviraj Black"/>
      <w:b/>
      <w:caps w:val="0"/>
      <w:spacing w:val="10"/>
      <w:w w:val="100"/>
      <w:sz w:val="32"/>
      <w:szCs w:val="36"/>
      <w14:props3d w14:extrusionH="57150" w14:contourW="10160" w14:prstMaterial="powder">
        <w14:bevelT w14:w="38100" w14:h="38100" w14:prst="slope"/>
        <w14:extrusionClr>
          <w14:schemeClr w14:val="bg1"/>
        </w14:extrusionClr>
        <w14:contourClr>
          <w14:schemeClr w14:val="tx1"/>
        </w14:contourClr>
      </w14:props3d>
    </w:rPr>
  </w:style>
  <w:style w:type="paragraph" w:styleId="Footer">
    <w:name w:val="footer"/>
    <w:basedOn w:val="Normal"/>
    <w:link w:val="FooterChar"/>
    <w:uiPriority w:val="99"/>
    <w:unhideWhenUsed/>
    <w:rsid w:val="00BF72BB"/>
    <w:pPr>
      <w:tabs>
        <w:tab w:val="center" w:pos="4680"/>
        <w:tab w:val="right" w:pos="9360"/>
      </w:tabs>
      <w:spacing w:line="240" w:lineRule="auto"/>
    </w:pPr>
  </w:style>
  <w:style w:type="character" w:customStyle="1" w:styleId="FooterChar">
    <w:name w:val="Footer Char"/>
    <w:basedOn w:val="DefaultParagraphFont"/>
    <w:link w:val="Footer"/>
    <w:uiPriority w:val="99"/>
    <w:rsid w:val="00BF72BB"/>
    <w:rPr>
      <w:rFonts w:ascii="Merriweather" w:hAnsi="Merriweather" w:cs="Martel DemiBold"/>
      <w:bCs/>
      <w:w w:val="102"/>
      <w:sz w:val="16"/>
    </w:rPr>
  </w:style>
  <w:style w:type="paragraph" w:customStyle="1" w:styleId="5E-BOOKSUBTITLE">
    <w:name w:val="5E - BOOK SUBTITLE"/>
    <w:basedOn w:val="5E-BOOKTITLE"/>
    <w:qFormat/>
    <w:rsid w:val="00A0152A"/>
    <w:pPr>
      <w:spacing w:before="120" w:line="500" w:lineRule="exact"/>
      <w:contextualSpacing/>
    </w:pPr>
    <w:rPr>
      <w:sz w:val="50"/>
      <w:szCs w:val="50"/>
    </w:rPr>
  </w:style>
  <w:style w:type="paragraph" w:customStyle="1" w:styleId="5E-PAGENUMBER">
    <w:name w:val="5E - PAGE NUMBER"/>
    <w:basedOn w:val="Normal"/>
    <w:qFormat/>
    <w:rsid w:val="00374BDE"/>
    <w:pPr>
      <w:jc w:val="center"/>
    </w:pPr>
    <w:rPr>
      <w:rFonts w:ascii="Trirong" w:hAnsi="Trirong" w:cs="Trirong"/>
      <w:noProof/>
      <w:color w:val="953734" w:themeColor="accent1"/>
      <w:w w:val="98"/>
      <w:sz w:val="18"/>
      <w:szCs w:val="18"/>
    </w:rPr>
  </w:style>
  <w:style w:type="paragraph" w:customStyle="1" w:styleId="5E-BOOKBACKTITLE">
    <w:name w:val="5E - BOOK BACK TITLE"/>
    <w:basedOn w:val="5E-BOOKSUBTITLE"/>
    <w:rsid w:val="00232A46"/>
    <w:pPr>
      <w:spacing w:after="240"/>
    </w:pPr>
    <w:rPr>
      <w:caps w:val="0"/>
      <w:smallCaps/>
      <w:color w:val="C00000"/>
      <w:sz w:val="46"/>
      <w:szCs w:val="46"/>
      <w14:shadow w14:blurRad="0" w14:dist="0" w14:dir="0" w14:sx="0" w14:sy="0" w14:kx="0" w14:ky="0" w14:algn="none">
        <w14:srgbClr w14:val="000000"/>
      </w14:shadow>
      <w14:props3d w14:extrusionH="0" w14:contourW="50800" w14:prstMaterial="powder">
        <w14:extrusionClr>
          <w14:schemeClr w14:val="bg1"/>
        </w14:extrusionClr>
        <w14:contourClr>
          <w14:schemeClr w14:val="tx1"/>
        </w14:contourClr>
      </w14:props3d>
    </w:rPr>
  </w:style>
  <w:style w:type="paragraph" w:customStyle="1" w:styleId="5E-BOOKBACKTEXT">
    <w:name w:val="5E - BOOK BACK TEXT"/>
    <w:basedOn w:val="5E-BOOKTAGLINE"/>
    <w:rsid w:val="00232A46"/>
    <w:pPr>
      <w:spacing w:after="240" w:line="264" w:lineRule="auto"/>
      <w:jc w:val="left"/>
    </w:pPr>
    <w:rPr>
      <w:rFonts w:ascii="Alegreya Sans Medium" w:hAnsi="Alegreya Sans Medium"/>
      <w:w w:val="102"/>
      <w:sz w:val="20"/>
      <w:szCs w:val="20"/>
      <w14:props3d w14:extrusionH="0" w14:contourW="10160" w14:prstMaterial="powder">
        <w14:extrusionClr>
          <w14:schemeClr w14:val="bg1"/>
        </w14:extrusionClr>
        <w14:contourClr>
          <w14:schemeClr w14:val="tx1"/>
        </w14:contourClr>
      </w14:props3d>
    </w:rPr>
  </w:style>
  <w:style w:type="paragraph" w:styleId="ListParagraph">
    <w:name w:val="List Paragraph"/>
    <w:basedOn w:val="Normal"/>
    <w:uiPriority w:val="34"/>
    <w:rsid w:val="00E67544"/>
    <w:pPr>
      <w:ind w:left="720"/>
      <w:contextualSpacing/>
    </w:pPr>
  </w:style>
  <w:style w:type="paragraph" w:styleId="NormalWeb">
    <w:name w:val="Normal (Web)"/>
    <w:basedOn w:val="Normal"/>
    <w:uiPriority w:val="99"/>
    <w:unhideWhenUsed/>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styleId="Emphasis">
    <w:name w:val="Emphasis"/>
    <w:basedOn w:val="DefaultParagraphFont"/>
    <w:uiPriority w:val="20"/>
    <w:qFormat/>
    <w:rsid w:val="007F3A11"/>
    <w:rPr>
      <w:i/>
      <w:iCs/>
    </w:rPr>
  </w:style>
  <w:style w:type="character" w:styleId="Strong">
    <w:name w:val="Strong"/>
    <w:basedOn w:val="DefaultParagraphFont"/>
    <w:uiPriority w:val="22"/>
    <w:qFormat/>
    <w:rsid w:val="007F3A11"/>
    <w:rPr>
      <w:b/>
      <w:bCs/>
    </w:rPr>
  </w:style>
  <w:style w:type="paragraph" w:customStyle="1" w:styleId="stat-block-stylesstat-block-title">
    <w:name w:val="stat-block-styles_stat-block-title"/>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metadata">
    <w:name w:val="stat-block-styles_stat-block-meta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data">
    <w:name w:val="stat-block-styles_stat-block-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tat-block-ability-scores-score">
    <w:name w:val="stat-block-ability-scores-score"/>
    <w:basedOn w:val="DefaultParagraphFont"/>
    <w:rsid w:val="007F3A11"/>
  </w:style>
  <w:style w:type="character" w:customStyle="1" w:styleId="stat-block-ability-scores-modifier">
    <w:name w:val="stat-block-ability-scores-modifier"/>
    <w:basedOn w:val="DefaultParagraphFont"/>
    <w:rsid w:val="007F3A11"/>
  </w:style>
  <w:style w:type="paragraph" w:customStyle="1" w:styleId="stat-block-stylesstat-block-data-last">
    <w:name w:val="stat-block-styles_stat-block-data-last"/>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body">
    <w:name w:val="stat-block-styles_stat-block-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heading">
    <w:name w:val="stat-block-styles_stat-block-heading"/>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ody">
    <w:name w:val="core-styles_core-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no-break">
    <w:name w:val="no-break"/>
    <w:basedOn w:val="DefaultParagraphFont"/>
    <w:rsid w:val="007F3A11"/>
  </w:style>
  <w:style w:type="character" w:customStyle="1" w:styleId="serif-character-styleinline-subhead-serif">
    <w:name w:val="serif-character-style_inline-subhead-serif"/>
    <w:basedOn w:val="DefaultParagraphFont"/>
    <w:rsid w:val="007F3A11"/>
  </w:style>
  <w:style w:type="character" w:customStyle="1" w:styleId="hgkelc">
    <w:name w:val="hgkelc"/>
    <w:basedOn w:val="DefaultParagraphFont"/>
    <w:rsid w:val="00764567"/>
  </w:style>
  <w:style w:type="paragraph" w:customStyle="1" w:styleId="msonormal0">
    <w:name w:val="msonormal"/>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italic-sans-serif">
    <w:name w:val="sans-serif-character-styles_italic-sans-serif"/>
    <w:basedOn w:val="DefaultParagraphFont"/>
    <w:rsid w:val="00122F97"/>
  </w:style>
  <w:style w:type="character" w:styleId="FollowedHyperlink">
    <w:name w:val="FollowedHyperlink"/>
    <w:basedOn w:val="DefaultParagraphFont"/>
    <w:uiPriority w:val="99"/>
    <w:semiHidden/>
    <w:unhideWhenUsed/>
    <w:rsid w:val="00122F97"/>
    <w:rPr>
      <w:color w:val="800080"/>
      <w:u w:val="single"/>
    </w:rPr>
  </w:style>
  <w:style w:type="paragraph" w:customStyle="1" w:styleId="core-stylescore-body--extra-space-after-">
    <w:name w:val="core-styles_core-body--extra-space-after-"/>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ulleted">
    <w:name w:val="core-styles_core-bulleted"/>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bold-sans-serif">
    <w:name w:val="sans-serif-character-styles_bold-sans-serif"/>
    <w:basedOn w:val="DefaultParagraphFont"/>
    <w:rsid w:val="00122F97"/>
  </w:style>
  <w:style w:type="paragraph" w:customStyle="1" w:styleId="table-stylestable-body--for-table-cell-style-">
    <w:name w:val="table-styles_table-body--for-table-cell-style-"/>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erif-character-styleitalic-serif">
    <w:name w:val="serif-character-style_italic-serif"/>
    <w:basedOn w:val="DefaultParagraphFont"/>
    <w:rsid w:val="00122F97"/>
  </w:style>
  <w:style w:type="paragraph" w:customStyle="1" w:styleId="compendium-hr">
    <w:name w:val="compendium-hr"/>
    <w:basedOn w:val="Normal"/>
    <w:rsid w:val="00820A56"/>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Default">
    <w:name w:val="Default"/>
    <w:rsid w:val="003F5A71"/>
    <w:pPr>
      <w:autoSpaceDE w:val="0"/>
      <w:autoSpaceDN w:val="0"/>
      <w:adjustRightInd w:val="0"/>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48933">
      <w:bodyDiv w:val="1"/>
      <w:marLeft w:val="0"/>
      <w:marRight w:val="0"/>
      <w:marTop w:val="0"/>
      <w:marBottom w:val="0"/>
      <w:divBdr>
        <w:top w:val="none" w:sz="0" w:space="0" w:color="auto"/>
        <w:left w:val="none" w:sz="0" w:space="0" w:color="auto"/>
        <w:bottom w:val="none" w:sz="0" w:space="0" w:color="auto"/>
        <w:right w:val="none" w:sz="0" w:space="0" w:color="auto"/>
      </w:divBdr>
    </w:div>
    <w:div w:id="57479537">
      <w:bodyDiv w:val="1"/>
      <w:marLeft w:val="0"/>
      <w:marRight w:val="0"/>
      <w:marTop w:val="0"/>
      <w:marBottom w:val="0"/>
      <w:divBdr>
        <w:top w:val="none" w:sz="0" w:space="0" w:color="auto"/>
        <w:left w:val="none" w:sz="0" w:space="0" w:color="auto"/>
        <w:bottom w:val="none" w:sz="0" w:space="0" w:color="auto"/>
        <w:right w:val="none" w:sz="0" w:space="0" w:color="auto"/>
      </w:divBdr>
    </w:div>
    <w:div w:id="151600684">
      <w:bodyDiv w:val="1"/>
      <w:marLeft w:val="0"/>
      <w:marRight w:val="0"/>
      <w:marTop w:val="0"/>
      <w:marBottom w:val="0"/>
      <w:divBdr>
        <w:top w:val="none" w:sz="0" w:space="0" w:color="auto"/>
        <w:left w:val="none" w:sz="0" w:space="0" w:color="auto"/>
        <w:bottom w:val="none" w:sz="0" w:space="0" w:color="auto"/>
        <w:right w:val="none" w:sz="0" w:space="0" w:color="auto"/>
      </w:divBdr>
    </w:div>
    <w:div w:id="175659910">
      <w:bodyDiv w:val="1"/>
      <w:marLeft w:val="0"/>
      <w:marRight w:val="0"/>
      <w:marTop w:val="0"/>
      <w:marBottom w:val="0"/>
      <w:divBdr>
        <w:top w:val="none" w:sz="0" w:space="0" w:color="auto"/>
        <w:left w:val="none" w:sz="0" w:space="0" w:color="auto"/>
        <w:bottom w:val="none" w:sz="0" w:space="0" w:color="auto"/>
        <w:right w:val="none" w:sz="0" w:space="0" w:color="auto"/>
      </w:divBdr>
    </w:div>
    <w:div w:id="234054652">
      <w:bodyDiv w:val="1"/>
      <w:marLeft w:val="0"/>
      <w:marRight w:val="0"/>
      <w:marTop w:val="0"/>
      <w:marBottom w:val="0"/>
      <w:divBdr>
        <w:top w:val="none" w:sz="0" w:space="0" w:color="auto"/>
        <w:left w:val="none" w:sz="0" w:space="0" w:color="auto"/>
        <w:bottom w:val="none" w:sz="0" w:space="0" w:color="auto"/>
        <w:right w:val="none" w:sz="0" w:space="0" w:color="auto"/>
      </w:divBdr>
    </w:div>
    <w:div w:id="340397945">
      <w:bodyDiv w:val="1"/>
      <w:marLeft w:val="0"/>
      <w:marRight w:val="0"/>
      <w:marTop w:val="0"/>
      <w:marBottom w:val="0"/>
      <w:divBdr>
        <w:top w:val="none" w:sz="0" w:space="0" w:color="auto"/>
        <w:left w:val="none" w:sz="0" w:space="0" w:color="auto"/>
        <w:bottom w:val="none" w:sz="0" w:space="0" w:color="auto"/>
        <w:right w:val="none" w:sz="0" w:space="0" w:color="auto"/>
      </w:divBdr>
    </w:div>
    <w:div w:id="353383790">
      <w:bodyDiv w:val="1"/>
      <w:marLeft w:val="0"/>
      <w:marRight w:val="0"/>
      <w:marTop w:val="0"/>
      <w:marBottom w:val="0"/>
      <w:divBdr>
        <w:top w:val="none" w:sz="0" w:space="0" w:color="auto"/>
        <w:left w:val="none" w:sz="0" w:space="0" w:color="auto"/>
        <w:bottom w:val="none" w:sz="0" w:space="0" w:color="auto"/>
        <w:right w:val="none" w:sz="0" w:space="0" w:color="auto"/>
      </w:divBdr>
    </w:div>
    <w:div w:id="374351306">
      <w:bodyDiv w:val="1"/>
      <w:marLeft w:val="0"/>
      <w:marRight w:val="0"/>
      <w:marTop w:val="0"/>
      <w:marBottom w:val="0"/>
      <w:divBdr>
        <w:top w:val="none" w:sz="0" w:space="0" w:color="auto"/>
        <w:left w:val="none" w:sz="0" w:space="0" w:color="auto"/>
        <w:bottom w:val="none" w:sz="0" w:space="0" w:color="auto"/>
        <w:right w:val="none" w:sz="0" w:space="0" w:color="auto"/>
      </w:divBdr>
    </w:div>
    <w:div w:id="384261238">
      <w:bodyDiv w:val="1"/>
      <w:marLeft w:val="0"/>
      <w:marRight w:val="0"/>
      <w:marTop w:val="0"/>
      <w:marBottom w:val="0"/>
      <w:divBdr>
        <w:top w:val="none" w:sz="0" w:space="0" w:color="auto"/>
        <w:left w:val="none" w:sz="0" w:space="0" w:color="auto"/>
        <w:bottom w:val="none" w:sz="0" w:space="0" w:color="auto"/>
        <w:right w:val="none" w:sz="0" w:space="0" w:color="auto"/>
      </w:divBdr>
    </w:div>
    <w:div w:id="547690053">
      <w:bodyDiv w:val="1"/>
      <w:marLeft w:val="0"/>
      <w:marRight w:val="0"/>
      <w:marTop w:val="0"/>
      <w:marBottom w:val="0"/>
      <w:divBdr>
        <w:top w:val="none" w:sz="0" w:space="0" w:color="auto"/>
        <w:left w:val="none" w:sz="0" w:space="0" w:color="auto"/>
        <w:bottom w:val="none" w:sz="0" w:space="0" w:color="auto"/>
        <w:right w:val="none" w:sz="0" w:space="0" w:color="auto"/>
      </w:divBdr>
    </w:div>
    <w:div w:id="580650031">
      <w:bodyDiv w:val="1"/>
      <w:marLeft w:val="0"/>
      <w:marRight w:val="0"/>
      <w:marTop w:val="0"/>
      <w:marBottom w:val="0"/>
      <w:divBdr>
        <w:top w:val="none" w:sz="0" w:space="0" w:color="auto"/>
        <w:left w:val="none" w:sz="0" w:space="0" w:color="auto"/>
        <w:bottom w:val="none" w:sz="0" w:space="0" w:color="auto"/>
        <w:right w:val="none" w:sz="0" w:space="0" w:color="auto"/>
      </w:divBdr>
    </w:div>
    <w:div w:id="647711960">
      <w:bodyDiv w:val="1"/>
      <w:marLeft w:val="0"/>
      <w:marRight w:val="0"/>
      <w:marTop w:val="0"/>
      <w:marBottom w:val="0"/>
      <w:divBdr>
        <w:top w:val="none" w:sz="0" w:space="0" w:color="auto"/>
        <w:left w:val="none" w:sz="0" w:space="0" w:color="auto"/>
        <w:bottom w:val="none" w:sz="0" w:space="0" w:color="auto"/>
        <w:right w:val="none" w:sz="0" w:space="0" w:color="auto"/>
      </w:divBdr>
      <w:divsChild>
        <w:div w:id="6753280">
          <w:marLeft w:val="0"/>
          <w:marRight w:val="0"/>
          <w:marTop w:val="0"/>
          <w:marBottom w:val="0"/>
          <w:divBdr>
            <w:top w:val="none" w:sz="0" w:space="0" w:color="auto"/>
            <w:left w:val="none" w:sz="0" w:space="0" w:color="auto"/>
            <w:bottom w:val="none" w:sz="0" w:space="0" w:color="auto"/>
            <w:right w:val="none" w:sz="0" w:space="0" w:color="auto"/>
          </w:divBdr>
          <w:divsChild>
            <w:div w:id="570506498">
              <w:marLeft w:val="0"/>
              <w:marRight w:val="0"/>
              <w:marTop w:val="0"/>
              <w:marBottom w:val="0"/>
              <w:divBdr>
                <w:top w:val="none" w:sz="0" w:space="0" w:color="auto"/>
                <w:left w:val="none" w:sz="0" w:space="0" w:color="auto"/>
                <w:bottom w:val="none" w:sz="0" w:space="0" w:color="auto"/>
                <w:right w:val="none" w:sz="0" w:space="0" w:color="auto"/>
              </w:divBdr>
              <w:divsChild>
                <w:div w:id="1990358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12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3856759">
          <w:marLeft w:val="0"/>
          <w:marRight w:val="0"/>
          <w:marTop w:val="0"/>
          <w:marBottom w:val="0"/>
          <w:divBdr>
            <w:top w:val="none" w:sz="0" w:space="0" w:color="auto"/>
            <w:left w:val="none" w:sz="0" w:space="0" w:color="auto"/>
            <w:bottom w:val="none" w:sz="0" w:space="0" w:color="auto"/>
            <w:right w:val="none" w:sz="0" w:space="0" w:color="auto"/>
          </w:divBdr>
          <w:divsChild>
            <w:div w:id="672487498">
              <w:marLeft w:val="0"/>
              <w:marRight w:val="0"/>
              <w:marTop w:val="0"/>
              <w:marBottom w:val="0"/>
              <w:divBdr>
                <w:top w:val="none" w:sz="0" w:space="0" w:color="auto"/>
                <w:left w:val="none" w:sz="0" w:space="0" w:color="auto"/>
                <w:bottom w:val="none" w:sz="0" w:space="0" w:color="auto"/>
                <w:right w:val="none" w:sz="0" w:space="0" w:color="auto"/>
              </w:divBdr>
              <w:divsChild>
                <w:div w:id="914125061">
                  <w:blockQuote w:val="1"/>
                  <w:marLeft w:val="720"/>
                  <w:marRight w:val="720"/>
                  <w:marTop w:val="100"/>
                  <w:marBottom w:val="100"/>
                  <w:divBdr>
                    <w:top w:val="none" w:sz="0" w:space="0" w:color="auto"/>
                    <w:left w:val="none" w:sz="0" w:space="0" w:color="auto"/>
                    <w:bottom w:val="none" w:sz="0" w:space="0" w:color="auto"/>
                    <w:right w:val="none" w:sz="0" w:space="0" w:color="auto"/>
                  </w:divBdr>
                </w:div>
                <w:div w:id="230772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1856859">
          <w:marLeft w:val="0"/>
          <w:marRight w:val="0"/>
          <w:marTop w:val="0"/>
          <w:marBottom w:val="0"/>
          <w:divBdr>
            <w:top w:val="none" w:sz="0" w:space="0" w:color="auto"/>
            <w:left w:val="none" w:sz="0" w:space="0" w:color="auto"/>
            <w:bottom w:val="none" w:sz="0" w:space="0" w:color="auto"/>
            <w:right w:val="none" w:sz="0" w:space="0" w:color="auto"/>
          </w:divBdr>
          <w:divsChild>
            <w:div w:id="1367027210">
              <w:marLeft w:val="0"/>
              <w:marRight w:val="0"/>
              <w:marTop w:val="0"/>
              <w:marBottom w:val="0"/>
              <w:divBdr>
                <w:top w:val="none" w:sz="0" w:space="0" w:color="auto"/>
                <w:left w:val="none" w:sz="0" w:space="0" w:color="auto"/>
                <w:bottom w:val="none" w:sz="0" w:space="0" w:color="auto"/>
                <w:right w:val="none" w:sz="0" w:space="0" w:color="auto"/>
              </w:divBdr>
              <w:divsChild>
                <w:div w:id="106079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0228954">
          <w:marLeft w:val="0"/>
          <w:marRight w:val="0"/>
          <w:marTop w:val="0"/>
          <w:marBottom w:val="0"/>
          <w:divBdr>
            <w:top w:val="none" w:sz="0" w:space="0" w:color="auto"/>
            <w:left w:val="none" w:sz="0" w:space="0" w:color="auto"/>
            <w:bottom w:val="none" w:sz="0" w:space="0" w:color="auto"/>
            <w:right w:val="none" w:sz="0" w:space="0" w:color="auto"/>
          </w:divBdr>
          <w:divsChild>
            <w:div w:id="969093233">
              <w:marLeft w:val="0"/>
              <w:marRight w:val="0"/>
              <w:marTop w:val="0"/>
              <w:marBottom w:val="0"/>
              <w:divBdr>
                <w:top w:val="none" w:sz="0" w:space="0" w:color="auto"/>
                <w:left w:val="none" w:sz="0" w:space="0" w:color="auto"/>
                <w:bottom w:val="none" w:sz="0" w:space="0" w:color="auto"/>
                <w:right w:val="none" w:sz="0" w:space="0" w:color="auto"/>
              </w:divBdr>
              <w:divsChild>
                <w:div w:id="113895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797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76813561">
      <w:bodyDiv w:val="1"/>
      <w:marLeft w:val="0"/>
      <w:marRight w:val="0"/>
      <w:marTop w:val="0"/>
      <w:marBottom w:val="0"/>
      <w:divBdr>
        <w:top w:val="none" w:sz="0" w:space="0" w:color="auto"/>
        <w:left w:val="none" w:sz="0" w:space="0" w:color="auto"/>
        <w:bottom w:val="none" w:sz="0" w:space="0" w:color="auto"/>
        <w:right w:val="none" w:sz="0" w:space="0" w:color="auto"/>
      </w:divBdr>
    </w:div>
    <w:div w:id="689718293">
      <w:bodyDiv w:val="1"/>
      <w:marLeft w:val="0"/>
      <w:marRight w:val="0"/>
      <w:marTop w:val="0"/>
      <w:marBottom w:val="0"/>
      <w:divBdr>
        <w:top w:val="none" w:sz="0" w:space="0" w:color="auto"/>
        <w:left w:val="none" w:sz="0" w:space="0" w:color="auto"/>
        <w:bottom w:val="none" w:sz="0" w:space="0" w:color="auto"/>
        <w:right w:val="none" w:sz="0" w:space="0" w:color="auto"/>
      </w:divBdr>
      <w:divsChild>
        <w:div w:id="17487210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15814595">
      <w:bodyDiv w:val="1"/>
      <w:marLeft w:val="0"/>
      <w:marRight w:val="0"/>
      <w:marTop w:val="0"/>
      <w:marBottom w:val="0"/>
      <w:divBdr>
        <w:top w:val="none" w:sz="0" w:space="0" w:color="auto"/>
        <w:left w:val="none" w:sz="0" w:space="0" w:color="auto"/>
        <w:bottom w:val="none" w:sz="0" w:space="0" w:color="auto"/>
        <w:right w:val="none" w:sz="0" w:space="0" w:color="auto"/>
      </w:divBdr>
    </w:div>
    <w:div w:id="718671190">
      <w:bodyDiv w:val="1"/>
      <w:marLeft w:val="0"/>
      <w:marRight w:val="0"/>
      <w:marTop w:val="0"/>
      <w:marBottom w:val="0"/>
      <w:divBdr>
        <w:top w:val="none" w:sz="0" w:space="0" w:color="auto"/>
        <w:left w:val="none" w:sz="0" w:space="0" w:color="auto"/>
        <w:bottom w:val="none" w:sz="0" w:space="0" w:color="auto"/>
        <w:right w:val="none" w:sz="0" w:space="0" w:color="auto"/>
      </w:divBdr>
    </w:div>
    <w:div w:id="738941001">
      <w:bodyDiv w:val="1"/>
      <w:marLeft w:val="0"/>
      <w:marRight w:val="0"/>
      <w:marTop w:val="0"/>
      <w:marBottom w:val="0"/>
      <w:divBdr>
        <w:top w:val="none" w:sz="0" w:space="0" w:color="auto"/>
        <w:left w:val="none" w:sz="0" w:space="0" w:color="auto"/>
        <w:bottom w:val="none" w:sz="0" w:space="0" w:color="auto"/>
        <w:right w:val="none" w:sz="0" w:space="0" w:color="auto"/>
      </w:divBdr>
    </w:div>
    <w:div w:id="767847883">
      <w:bodyDiv w:val="1"/>
      <w:marLeft w:val="0"/>
      <w:marRight w:val="0"/>
      <w:marTop w:val="0"/>
      <w:marBottom w:val="0"/>
      <w:divBdr>
        <w:top w:val="none" w:sz="0" w:space="0" w:color="auto"/>
        <w:left w:val="none" w:sz="0" w:space="0" w:color="auto"/>
        <w:bottom w:val="none" w:sz="0" w:space="0" w:color="auto"/>
        <w:right w:val="none" w:sz="0" w:space="0" w:color="auto"/>
      </w:divBdr>
    </w:div>
    <w:div w:id="772359084">
      <w:bodyDiv w:val="1"/>
      <w:marLeft w:val="0"/>
      <w:marRight w:val="0"/>
      <w:marTop w:val="0"/>
      <w:marBottom w:val="0"/>
      <w:divBdr>
        <w:top w:val="none" w:sz="0" w:space="0" w:color="auto"/>
        <w:left w:val="none" w:sz="0" w:space="0" w:color="auto"/>
        <w:bottom w:val="none" w:sz="0" w:space="0" w:color="auto"/>
        <w:right w:val="none" w:sz="0" w:space="0" w:color="auto"/>
      </w:divBdr>
    </w:div>
    <w:div w:id="774517159">
      <w:bodyDiv w:val="1"/>
      <w:marLeft w:val="0"/>
      <w:marRight w:val="0"/>
      <w:marTop w:val="0"/>
      <w:marBottom w:val="0"/>
      <w:divBdr>
        <w:top w:val="none" w:sz="0" w:space="0" w:color="auto"/>
        <w:left w:val="none" w:sz="0" w:space="0" w:color="auto"/>
        <w:bottom w:val="none" w:sz="0" w:space="0" w:color="auto"/>
        <w:right w:val="none" w:sz="0" w:space="0" w:color="auto"/>
      </w:divBdr>
    </w:div>
    <w:div w:id="887762012">
      <w:bodyDiv w:val="1"/>
      <w:marLeft w:val="0"/>
      <w:marRight w:val="0"/>
      <w:marTop w:val="0"/>
      <w:marBottom w:val="0"/>
      <w:divBdr>
        <w:top w:val="none" w:sz="0" w:space="0" w:color="auto"/>
        <w:left w:val="none" w:sz="0" w:space="0" w:color="auto"/>
        <w:bottom w:val="none" w:sz="0" w:space="0" w:color="auto"/>
        <w:right w:val="none" w:sz="0" w:space="0" w:color="auto"/>
      </w:divBdr>
      <w:divsChild>
        <w:div w:id="1215124572">
          <w:marLeft w:val="0"/>
          <w:marRight w:val="0"/>
          <w:marTop w:val="0"/>
          <w:marBottom w:val="0"/>
          <w:divBdr>
            <w:top w:val="none" w:sz="0" w:space="0" w:color="auto"/>
            <w:left w:val="none" w:sz="0" w:space="0" w:color="auto"/>
            <w:bottom w:val="none" w:sz="0" w:space="0" w:color="auto"/>
            <w:right w:val="none" w:sz="0" w:space="0" w:color="auto"/>
          </w:divBdr>
          <w:divsChild>
            <w:div w:id="289364977">
              <w:marLeft w:val="0"/>
              <w:marRight w:val="0"/>
              <w:marTop w:val="0"/>
              <w:marBottom w:val="225"/>
              <w:divBdr>
                <w:top w:val="none" w:sz="0" w:space="0" w:color="auto"/>
                <w:left w:val="none" w:sz="0" w:space="0" w:color="auto"/>
                <w:bottom w:val="none" w:sz="0" w:space="0" w:color="auto"/>
                <w:right w:val="none" w:sz="0" w:space="0" w:color="auto"/>
              </w:divBdr>
              <w:divsChild>
                <w:div w:id="2030523365">
                  <w:marLeft w:val="540"/>
                  <w:marRight w:val="0"/>
                  <w:marTop w:val="0"/>
                  <w:marBottom w:val="0"/>
                  <w:divBdr>
                    <w:top w:val="none" w:sz="0" w:space="0" w:color="auto"/>
                    <w:left w:val="none" w:sz="0" w:space="0" w:color="auto"/>
                    <w:bottom w:val="none" w:sz="0" w:space="0" w:color="auto"/>
                    <w:right w:val="none" w:sz="0" w:space="0" w:color="auto"/>
                  </w:divBdr>
                  <w:divsChild>
                    <w:div w:id="1603686622">
                      <w:marLeft w:val="0"/>
                      <w:marRight w:val="0"/>
                      <w:marTop w:val="15"/>
                      <w:marBottom w:val="15"/>
                      <w:divBdr>
                        <w:top w:val="none" w:sz="0" w:space="0" w:color="auto"/>
                        <w:left w:val="none" w:sz="0" w:space="0" w:color="auto"/>
                        <w:bottom w:val="none" w:sz="0" w:space="0" w:color="auto"/>
                        <w:right w:val="none" w:sz="0" w:space="0" w:color="auto"/>
                      </w:divBdr>
                      <w:divsChild>
                        <w:div w:id="1286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9228">
          <w:marLeft w:val="0"/>
          <w:marRight w:val="0"/>
          <w:marTop w:val="0"/>
          <w:marBottom w:val="0"/>
          <w:divBdr>
            <w:top w:val="none" w:sz="0" w:space="0" w:color="auto"/>
            <w:left w:val="none" w:sz="0" w:space="0" w:color="auto"/>
            <w:bottom w:val="none" w:sz="0" w:space="0" w:color="auto"/>
            <w:right w:val="none" w:sz="0" w:space="0" w:color="auto"/>
          </w:divBdr>
          <w:divsChild>
            <w:div w:id="1945072398">
              <w:marLeft w:val="0"/>
              <w:marRight w:val="0"/>
              <w:marTop w:val="0"/>
              <w:marBottom w:val="225"/>
              <w:divBdr>
                <w:top w:val="none" w:sz="0" w:space="0" w:color="auto"/>
                <w:left w:val="none" w:sz="0" w:space="0" w:color="auto"/>
                <w:bottom w:val="none" w:sz="0" w:space="0" w:color="auto"/>
                <w:right w:val="none" w:sz="0" w:space="0" w:color="auto"/>
              </w:divBdr>
              <w:divsChild>
                <w:div w:id="243808770">
                  <w:marLeft w:val="540"/>
                  <w:marRight w:val="0"/>
                  <w:marTop w:val="0"/>
                  <w:marBottom w:val="0"/>
                  <w:divBdr>
                    <w:top w:val="none" w:sz="0" w:space="0" w:color="auto"/>
                    <w:left w:val="none" w:sz="0" w:space="0" w:color="auto"/>
                    <w:bottom w:val="none" w:sz="0" w:space="0" w:color="auto"/>
                    <w:right w:val="none" w:sz="0" w:space="0" w:color="auto"/>
                  </w:divBdr>
                  <w:divsChild>
                    <w:div w:id="706638019">
                      <w:marLeft w:val="0"/>
                      <w:marRight w:val="0"/>
                      <w:marTop w:val="15"/>
                      <w:marBottom w:val="15"/>
                      <w:divBdr>
                        <w:top w:val="none" w:sz="0" w:space="0" w:color="auto"/>
                        <w:left w:val="none" w:sz="0" w:space="0" w:color="auto"/>
                        <w:bottom w:val="none" w:sz="0" w:space="0" w:color="auto"/>
                        <w:right w:val="none" w:sz="0" w:space="0" w:color="auto"/>
                      </w:divBdr>
                      <w:divsChild>
                        <w:div w:id="1641108694">
                          <w:marLeft w:val="0"/>
                          <w:marRight w:val="0"/>
                          <w:marTop w:val="0"/>
                          <w:marBottom w:val="0"/>
                          <w:divBdr>
                            <w:top w:val="none" w:sz="0" w:space="0" w:color="auto"/>
                            <w:left w:val="none" w:sz="0" w:space="0" w:color="auto"/>
                            <w:bottom w:val="none" w:sz="0" w:space="0" w:color="auto"/>
                            <w:right w:val="none" w:sz="0" w:space="0" w:color="auto"/>
                          </w:divBdr>
                        </w:div>
                      </w:divsChild>
                    </w:div>
                    <w:div w:id="1141583731">
                      <w:marLeft w:val="0"/>
                      <w:marRight w:val="0"/>
                      <w:marTop w:val="15"/>
                      <w:marBottom w:val="15"/>
                      <w:divBdr>
                        <w:top w:val="none" w:sz="0" w:space="0" w:color="auto"/>
                        <w:left w:val="none" w:sz="0" w:space="0" w:color="auto"/>
                        <w:bottom w:val="none" w:sz="0" w:space="0" w:color="auto"/>
                        <w:right w:val="none" w:sz="0" w:space="0" w:color="auto"/>
                      </w:divBdr>
                      <w:divsChild>
                        <w:div w:id="1855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5452">
                  <w:marLeft w:val="0"/>
                  <w:marRight w:val="0"/>
                  <w:marTop w:val="0"/>
                  <w:marBottom w:val="0"/>
                  <w:divBdr>
                    <w:top w:val="none" w:sz="0" w:space="0" w:color="auto"/>
                    <w:left w:val="none" w:sz="0" w:space="0" w:color="auto"/>
                    <w:bottom w:val="none" w:sz="0" w:space="0" w:color="auto"/>
                    <w:right w:val="none" w:sz="0" w:space="0" w:color="auto"/>
                  </w:divBdr>
                  <w:divsChild>
                    <w:div w:id="816649796">
                      <w:marLeft w:val="0"/>
                      <w:marRight w:val="0"/>
                      <w:marTop w:val="0"/>
                      <w:marBottom w:val="0"/>
                      <w:divBdr>
                        <w:top w:val="none" w:sz="0" w:space="0" w:color="auto"/>
                        <w:left w:val="none" w:sz="0" w:space="0" w:color="auto"/>
                        <w:bottom w:val="none" w:sz="0" w:space="0" w:color="auto"/>
                        <w:right w:val="none" w:sz="0" w:space="0" w:color="auto"/>
                      </w:divBdr>
                      <w:divsChild>
                        <w:div w:id="409932886">
                          <w:marLeft w:val="0"/>
                          <w:marRight w:val="0"/>
                          <w:marTop w:val="0"/>
                          <w:marBottom w:val="0"/>
                          <w:divBdr>
                            <w:top w:val="none" w:sz="0" w:space="0" w:color="auto"/>
                            <w:left w:val="none" w:sz="0" w:space="0" w:color="auto"/>
                            <w:bottom w:val="none" w:sz="0" w:space="0" w:color="auto"/>
                            <w:right w:val="none" w:sz="0" w:space="0" w:color="auto"/>
                          </w:divBdr>
                          <w:divsChild>
                            <w:div w:id="20689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650488">
      <w:bodyDiv w:val="1"/>
      <w:marLeft w:val="0"/>
      <w:marRight w:val="0"/>
      <w:marTop w:val="0"/>
      <w:marBottom w:val="0"/>
      <w:divBdr>
        <w:top w:val="none" w:sz="0" w:space="0" w:color="auto"/>
        <w:left w:val="none" w:sz="0" w:space="0" w:color="auto"/>
        <w:bottom w:val="none" w:sz="0" w:space="0" w:color="auto"/>
        <w:right w:val="none" w:sz="0" w:space="0" w:color="auto"/>
      </w:divBdr>
      <w:divsChild>
        <w:div w:id="1409811780">
          <w:blockQuote w:val="1"/>
          <w:marLeft w:val="0"/>
          <w:marRight w:val="0"/>
          <w:marTop w:val="0"/>
          <w:marBottom w:val="300"/>
          <w:divBdr>
            <w:top w:val="none" w:sz="0" w:space="0" w:color="auto"/>
            <w:left w:val="single" w:sz="36" w:space="15" w:color="EEEEEE"/>
            <w:bottom w:val="none" w:sz="0" w:space="0" w:color="auto"/>
            <w:right w:val="none" w:sz="0" w:space="0" w:color="auto"/>
          </w:divBdr>
        </w:div>
        <w:div w:id="16883624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58343444">
      <w:bodyDiv w:val="1"/>
      <w:marLeft w:val="0"/>
      <w:marRight w:val="0"/>
      <w:marTop w:val="0"/>
      <w:marBottom w:val="0"/>
      <w:divBdr>
        <w:top w:val="none" w:sz="0" w:space="0" w:color="auto"/>
        <w:left w:val="none" w:sz="0" w:space="0" w:color="auto"/>
        <w:bottom w:val="none" w:sz="0" w:space="0" w:color="auto"/>
        <w:right w:val="none" w:sz="0" w:space="0" w:color="auto"/>
      </w:divBdr>
    </w:div>
    <w:div w:id="972950589">
      <w:bodyDiv w:val="1"/>
      <w:marLeft w:val="0"/>
      <w:marRight w:val="0"/>
      <w:marTop w:val="0"/>
      <w:marBottom w:val="0"/>
      <w:divBdr>
        <w:top w:val="none" w:sz="0" w:space="0" w:color="auto"/>
        <w:left w:val="none" w:sz="0" w:space="0" w:color="auto"/>
        <w:bottom w:val="none" w:sz="0" w:space="0" w:color="auto"/>
        <w:right w:val="none" w:sz="0" w:space="0" w:color="auto"/>
      </w:divBdr>
    </w:div>
    <w:div w:id="1005984506">
      <w:bodyDiv w:val="1"/>
      <w:marLeft w:val="0"/>
      <w:marRight w:val="0"/>
      <w:marTop w:val="0"/>
      <w:marBottom w:val="0"/>
      <w:divBdr>
        <w:top w:val="none" w:sz="0" w:space="0" w:color="auto"/>
        <w:left w:val="none" w:sz="0" w:space="0" w:color="auto"/>
        <w:bottom w:val="none" w:sz="0" w:space="0" w:color="auto"/>
        <w:right w:val="none" w:sz="0" w:space="0" w:color="auto"/>
      </w:divBdr>
      <w:divsChild>
        <w:div w:id="1001932886">
          <w:marLeft w:val="175"/>
          <w:marRight w:val="0"/>
          <w:marTop w:val="0"/>
          <w:marBottom w:val="0"/>
          <w:divBdr>
            <w:top w:val="none" w:sz="0" w:space="0" w:color="auto"/>
            <w:left w:val="none" w:sz="0" w:space="0" w:color="auto"/>
            <w:bottom w:val="none" w:sz="0" w:space="0" w:color="auto"/>
            <w:right w:val="none" w:sz="0" w:space="0" w:color="auto"/>
          </w:divBdr>
          <w:divsChild>
            <w:div w:id="722605813">
              <w:marLeft w:val="0"/>
              <w:marRight w:val="0"/>
              <w:marTop w:val="0"/>
              <w:marBottom w:val="0"/>
              <w:divBdr>
                <w:top w:val="none" w:sz="0" w:space="0" w:color="auto"/>
                <w:left w:val="none" w:sz="0" w:space="0" w:color="auto"/>
                <w:bottom w:val="none" w:sz="0" w:space="0" w:color="auto"/>
                <w:right w:val="none" w:sz="0" w:space="0" w:color="auto"/>
              </w:divBdr>
              <w:divsChild>
                <w:div w:id="1716849616">
                  <w:marLeft w:val="0"/>
                  <w:marRight w:val="0"/>
                  <w:marTop w:val="0"/>
                  <w:marBottom w:val="0"/>
                  <w:divBdr>
                    <w:top w:val="none" w:sz="0" w:space="0" w:color="auto"/>
                    <w:left w:val="none" w:sz="0" w:space="0" w:color="auto"/>
                    <w:bottom w:val="none" w:sz="0" w:space="0" w:color="auto"/>
                    <w:right w:val="none" w:sz="0" w:space="0" w:color="auto"/>
                  </w:divBdr>
                  <w:divsChild>
                    <w:div w:id="198468313">
                      <w:marLeft w:val="0"/>
                      <w:marRight w:val="0"/>
                      <w:marTop w:val="0"/>
                      <w:marBottom w:val="0"/>
                      <w:divBdr>
                        <w:top w:val="none" w:sz="0" w:space="0" w:color="auto"/>
                        <w:left w:val="none" w:sz="0" w:space="0" w:color="auto"/>
                        <w:bottom w:val="none" w:sz="0" w:space="0" w:color="auto"/>
                        <w:right w:val="none" w:sz="0" w:space="0" w:color="auto"/>
                      </w:divBdr>
                      <w:divsChild>
                        <w:div w:id="633677864">
                          <w:marLeft w:val="0"/>
                          <w:marRight w:val="0"/>
                          <w:marTop w:val="0"/>
                          <w:marBottom w:val="0"/>
                          <w:divBdr>
                            <w:top w:val="none" w:sz="0" w:space="0" w:color="auto"/>
                            <w:left w:val="none" w:sz="0" w:space="0" w:color="auto"/>
                            <w:bottom w:val="none" w:sz="0" w:space="0" w:color="auto"/>
                            <w:right w:val="none" w:sz="0" w:space="0" w:color="auto"/>
                          </w:divBdr>
                        </w:div>
                      </w:divsChild>
                    </w:div>
                    <w:div w:id="254439274">
                      <w:marLeft w:val="0"/>
                      <w:marRight w:val="0"/>
                      <w:marTop w:val="0"/>
                      <w:marBottom w:val="0"/>
                      <w:divBdr>
                        <w:top w:val="none" w:sz="0" w:space="0" w:color="auto"/>
                        <w:left w:val="none" w:sz="0" w:space="0" w:color="auto"/>
                        <w:bottom w:val="none" w:sz="0" w:space="0" w:color="auto"/>
                        <w:right w:val="none" w:sz="0" w:space="0" w:color="auto"/>
                      </w:divBdr>
                      <w:divsChild>
                        <w:div w:id="1376543641">
                          <w:marLeft w:val="0"/>
                          <w:marRight w:val="0"/>
                          <w:marTop w:val="0"/>
                          <w:marBottom w:val="0"/>
                          <w:divBdr>
                            <w:top w:val="none" w:sz="0" w:space="0" w:color="auto"/>
                            <w:left w:val="none" w:sz="0" w:space="0" w:color="auto"/>
                            <w:bottom w:val="none" w:sz="0" w:space="0" w:color="auto"/>
                            <w:right w:val="none" w:sz="0" w:space="0" w:color="auto"/>
                          </w:divBdr>
                        </w:div>
                      </w:divsChild>
                    </w:div>
                    <w:div w:id="577713902">
                      <w:marLeft w:val="0"/>
                      <w:marRight w:val="0"/>
                      <w:marTop w:val="0"/>
                      <w:marBottom w:val="0"/>
                      <w:divBdr>
                        <w:top w:val="none" w:sz="0" w:space="0" w:color="auto"/>
                        <w:left w:val="none" w:sz="0" w:space="0" w:color="auto"/>
                        <w:bottom w:val="none" w:sz="0" w:space="0" w:color="auto"/>
                        <w:right w:val="none" w:sz="0" w:space="0" w:color="auto"/>
                      </w:divBdr>
                      <w:divsChild>
                        <w:div w:id="973288256">
                          <w:marLeft w:val="0"/>
                          <w:marRight w:val="0"/>
                          <w:marTop w:val="0"/>
                          <w:marBottom w:val="0"/>
                          <w:divBdr>
                            <w:top w:val="none" w:sz="0" w:space="0" w:color="auto"/>
                            <w:left w:val="none" w:sz="0" w:space="0" w:color="auto"/>
                            <w:bottom w:val="none" w:sz="0" w:space="0" w:color="auto"/>
                            <w:right w:val="none" w:sz="0" w:space="0" w:color="auto"/>
                          </w:divBdr>
                        </w:div>
                      </w:divsChild>
                    </w:div>
                    <w:div w:id="688877424">
                      <w:marLeft w:val="0"/>
                      <w:marRight w:val="0"/>
                      <w:marTop w:val="0"/>
                      <w:marBottom w:val="0"/>
                      <w:divBdr>
                        <w:top w:val="none" w:sz="0" w:space="0" w:color="auto"/>
                        <w:left w:val="none" w:sz="0" w:space="0" w:color="auto"/>
                        <w:bottom w:val="none" w:sz="0" w:space="0" w:color="auto"/>
                        <w:right w:val="none" w:sz="0" w:space="0" w:color="auto"/>
                      </w:divBdr>
                      <w:divsChild>
                        <w:div w:id="873033787">
                          <w:marLeft w:val="0"/>
                          <w:marRight w:val="0"/>
                          <w:marTop w:val="0"/>
                          <w:marBottom w:val="0"/>
                          <w:divBdr>
                            <w:top w:val="none" w:sz="0" w:space="0" w:color="auto"/>
                            <w:left w:val="none" w:sz="0" w:space="0" w:color="auto"/>
                            <w:bottom w:val="none" w:sz="0" w:space="0" w:color="auto"/>
                            <w:right w:val="none" w:sz="0" w:space="0" w:color="auto"/>
                          </w:divBdr>
                        </w:div>
                      </w:divsChild>
                    </w:div>
                    <w:div w:id="1070730158">
                      <w:marLeft w:val="0"/>
                      <w:marRight w:val="0"/>
                      <w:marTop w:val="0"/>
                      <w:marBottom w:val="0"/>
                      <w:divBdr>
                        <w:top w:val="none" w:sz="0" w:space="0" w:color="auto"/>
                        <w:left w:val="none" w:sz="0" w:space="0" w:color="auto"/>
                        <w:bottom w:val="none" w:sz="0" w:space="0" w:color="auto"/>
                        <w:right w:val="none" w:sz="0" w:space="0" w:color="auto"/>
                      </w:divBdr>
                      <w:divsChild>
                        <w:div w:id="906109395">
                          <w:marLeft w:val="0"/>
                          <w:marRight w:val="0"/>
                          <w:marTop w:val="0"/>
                          <w:marBottom w:val="0"/>
                          <w:divBdr>
                            <w:top w:val="none" w:sz="0" w:space="0" w:color="auto"/>
                            <w:left w:val="none" w:sz="0" w:space="0" w:color="auto"/>
                            <w:bottom w:val="none" w:sz="0" w:space="0" w:color="auto"/>
                            <w:right w:val="none" w:sz="0" w:space="0" w:color="auto"/>
                          </w:divBdr>
                        </w:div>
                      </w:divsChild>
                    </w:div>
                    <w:div w:id="1128087191">
                      <w:marLeft w:val="0"/>
                      <w:marRight w:val="0"/>
                      <w:marTop w:val="0"/>
                      <w:marBottom w:val="0"/>
                      <w:divBdr>
                        <w:top w:val="none" w:sz="0" w:space="0" w:color="auto"/>
                        <w:left w:val="none" w:sz="0" w:space="0" w:color="auto"/>
                        <w:bottom w:val="none" w:sz="0" w:space="0" w:color="auto"/>
                        <w:right w:val="none" w:sz="0" w:space="0" w:color="auto"/>
                      </w:divBdr>
                      <w:divsChild>
                        <w:div w:id="832256830">
                          <w:marLeft w:val="0"/>
                          <w:marRight w:val="0"/>
                          <w:marTop w:val="0"/>
                          <w:marBottom w:val="0"/>
                          <w:divBdr>
                            <w:top w:val="none" w:sz="0" w:space="0" w:color="auto"/>
                            <w:left w:val="none" w:sz="0" w:space="0" w:color="auto"/>
                            <w:bottom w:val="none" w:sz="0" w:space="0" w:color="auto"/>
                            <w:right w:val="none" w:sz="0" w:space="0" w:color="auto"/>
                          </w:divBdr>
                        </w:div>
                      </w:divsChild>
                    </w:div>
                    <w:div w:id="1229615041">
                      <w:marLeft w:val="0"/>
                      <w:marRight w:val="0"/>
                      <w:marTop w:val="0"/>
                      <w:marBottom w:val="0"/>
                      <w:divBdr>
                        <w:top w:val="none" w:sz="0" w:space="0" w:color="auto"/>
                        <w:left w:val="none" w:sz="0" w:space="0" w:color="auto"/>
                        <w:bottom w:val="none" w:sz="0" w:space="0" w:color="auto"/>
                        <w:right w:val="none" w:sz="0" w:space="0" w:color="auto"/>
                      </w:divBdr>
                      <w:divsChild>
                        <w:div w:id="1310286493">
                          <w:marLeft w:val="0"/>
                          <w:marRight w:val="0"/>
                          <w:marTop w:val="0"/>
                          <w:marBottom w:val="0"/>
                          <w:divBdr>
                            <w:top w:val="none" w:sz="0" w:space="0" w:color="auto"/>
                            <w:left w:val="none" w:sz="0" w:space="0" w:color="auto"/>
                            <w:bottom w:val="none" w:sz="0" w:space="0" w:color="auto"/>
                            <w:right w:val="none" w:sz="0" w:space="0" w:color="auto"/>
                          </w:divBdr>
                        </w:div>
                      </w:divsChild>
                    </w:div>
                    <w:div w:id="1380128217">
                      <w:marLeft w:val="0"/>
                      <w:marRight w:val="0"/>
                      <w:marTop w:val="0"/>
                      <w:marBottom w:val="0"/>
                      <w:divBdr>
                        <w:top w:val="none" w:sz="0" w:space="0" w:color="auto"/>
                        <w:left w:val="none" w:sz="0" w:space="0" w:color="auto"/>
                        <w:bottom w:val="none" w:sz="0" w:space="0" w:color="auto"/>
                        <w:right w:val="none" w:sz="0" w:space="0" w:color="auto"/>
                      </w:divBdr>
                    </w:div>
                    <w:div w:id="1535145439">
                      <w:marLeft w:val="0"/>
                      <w:marRight w:val="0"/>
                      <w:marTop w:val="0"/>
                      <w:marBottom w:val="0"/>
                      <w:divBdr>
                        <w:top w:val="none" w:sz="0" w:space="0" w:color="auto"/>
                        <w:left w:val="none" w:sz="0" w:space="0" w:color="auto"/>
                        <w:bottom w:val="none" w:sz="0" w:space="0" w:color="auto"/>
                        <w:right w:val="none" w:sz="0" w:space="0" w:color="auto"/>
                      </w:divBdr>
                      <w:divsChild>
                        <w:div w:id="1010914028">
                          <w:marLeft w:val="0"/>
                          <w:marRight w:val="0"/>
                          <w:marTop w:val="0"/>
                          <w:marBottom w:val="0"/>
                          <w:divBdr>
                            <w:top w:val="none" w:sz="0" w:space="0" w:color="auto"/>
                            <w:left w:val="none" w:sz="0" w:space="0" w:color="auto"/>
                            <w:bottom w:val="none" w:sz="0" w:space="0" w:color="auto"/>
                            <w:right w:val="none" w:sz="0" w:space="0" w:color="auto"/>
                          </w:divBdr>
                        </w:div>
                      </w:divsChild>
                    </w:div>
                    <w:div w:id="1745952338">
                      <w:marLeft w:val="0"/>
                      <w:marRight w:val="0"/>
                      <w:marTop w:val="0"/>
                      <w:marBottom w:val="0"/>
                      <w:divBdr>
                        <w:top w:val="none" w:sz="0" w:space="0" w:color="auto"/>
                        <w:left w:val="none" w:sz="0" w:space="0" w:color="auto"/>
                        <w:bottom w:val="none" w:sz="0" w:space="0" w:color="auto"/>
                        <w:right w:val="none" w:sz="0" w:space="0" w:color="auto"/>
                      </w:divBdr>
                      <w:divsChild>
                        <w:div w:id="963997566">
                          <w:marLeft w:val="0"/>
                          <w:marRight w:val="0"/>
                          <w:marTop w:val="0"/>
                          <w:marBottom w:val="0"/>
                          <w:divBdr>
                            <w:top w:val="none" w:sz="0" w:space="0" w:color="auto"/>
                            <w:left w:val="none" w:sz="0" w:space="0" w:color="auto"/>
                            <w:bottom w:val="none" w:sz="0" w:space="0" w:color="auto"/>
                            <w:right w:val="none" w:sz="0" w:space="0" w:color="auto"/>
                          </w:divBdr>
                        </w:div>
                      </w:divsChild>
                    </w:div>
                    <w:div w:id="2092072880">
                      <w:marLeft w:val="0"/>
                      <w:marRight w:val="0"/>
                      <w:marTop w:val="0"/>
                      <w:marBottom w:val="0"/>
                      <w:divBdr>
                        <w:top w:val="none" w:sz="0" w:space="0" w:color="auto"/>
                        <w:left w:val="none" w:sz="0" w:space="0" w:color="auto"/>
                        <w:bottom w:val="none" w:sz="0" w:space="0" w:color="auto"/>
                        <w:right w:val="none" w:sz="0" w:space="0" w:color="auto"/>
                      </w:divBdr>
                      <w:divsChild>
                        <w:div w:id="1483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4720">
          <w:marLeft w:val="0"/>
          <w:marRight w:val="175"/>
          <w:marTop w:val="0"/>
          <w:marBottom w:val="0"/>
          <w:divBdr>
            <w:top w:val="none" w:sz="0" w:space="0" w:color="auto"/>
            <w:left w:val="none" w:sz="0" w:space="0" w:color="auto"/>
            <w:bottom w:val="none" w:sz="0" w:space="0" w:color="auto"/>
            <w:right w:val="none" w:sz="0" w:space="0" w:color="auto"/>
          </w:divBdr>
          <w:divsChild>
            <w:div w:id="1337153798">
              <w:marLeft w:val="0"/>
              <w:marRight w:val="0"/>
              <w:marTop w:val="0"/>
              <w:marBottom w:val="0"/>
              <w:divBdr>
                <w:top w:val="none" w:sz="0" w:space="0" w:color="auto"/>
                <w:left w:val="none" w:sz="0" w:space="0" w:color="auto"/>
                <w:bottom w:val="none" w:sz="0" w:space="0" w:color="auto"/>
                <w:right w:val="none" w:sz="0" w:space="0" w:color="auto"/>
              </w:divBdr>
              <w:divsChild>
                <w:div w:id="2138209487">
                  <w:marLeft w:val="0"/>
                  <w:marRight w:val="0"/>
                  <w:marTop w:val="0"/>
                  <w:marBottom w:val="0"/>
                  <w:divBdr>
                    <w:top w:val="none" w:sz="0" w:space="0" w:color="auto"/>
                    <w:left w:val="none" w:sz="0" w:space="0" w:color="auto"/>
                    <w:bottom w:val="none" w:sz="0" w:space="0" w:color="auto"/>
                    <w:right w:val="none" w:sz="0" w:space="0" w:color="auto"/>
                  </w:divBdr>
                  <w:divsChild>
                    <w:div w:id="135338709">
                      <w:marLeft w:val="0"/>
                      <w:marRight w:val="0"/>
                      <w:marTop w:val="0"/>
                      <w:marBottom w:val="0"/>
                      <w:divBdr>
                        <w:top w:val="none" w:sz="0" w:space="0" w:color="auto"/>
                        <w:left w:val="none" w:sz="0" w:space="0" w:color="auto"/>
                        <w:bottom w:val="none" w:sz="0" w:space="0" w:color="auto"/>
                        <w:right w:val="none" w:sz="0" w:space="0" w:color="auto"/>
                      </w:divBdr>
                      <w:divsChild>
                        <w:div w:id="1441993069">
                          <w:marLeft w:val="0"/>
                          <w:marRight w:val="0"/>
                          <w:marTop w:val="0"/>
                          <w:marBottom w:val="0"/>
                          <w:divBdr>
                            <w:top w:val="none" w:sz="0" w:space="0" w:color="auto"/>
                            <w:left w:val="none" w:sz="0" w:space="0" w:color="auto"/>
                            <w:bottom w:val="none" w:sz="0" w:space="0" w:color="auto"/>
                            <w:right w:val="none" w:sz="0" w:space="0" w:color="auto"/>
                          </w:divBdr>
                        </w:div>
                      </w:divsChild>
                    </w:div>
                    <w:div w:id="646013719">
                      <w:marLeft w:val="0"/>
                      <w:marRight w:val="0"/>
                      <w:marTop w:val="0"/>
                      <w:marBottom w:val="0"/>
                      <w:divBdr>
                        <w:top w:val="none" w:sz="0" w:space="0" w:color="auto"/>
                        <w:left w:val="none" w:sz="0" w:space="0" w:color="auto"/>
                        <w:bottom w:val="none" w:sz="0" w:space="0" w:color="auto"/>
                        <w:right w:val="none" w:sz="0" w:space="0" w:color="auto"/>
                      </w:divBdr>
                      <w:divsChild>
                        <w:div w:id="398983319">
                          <w:marLeft w:val="0"/>
                          <w:marRight w:val="0"/>
                          <w:marTop w:val="0"/>
                          <w:marBottom w:val="0"/>
                          <w:divBdr>
                            <w:top w:val="none" w:sz="0" w:space="0" w:color="auto"/>
                            <w:left w:val="none" w:sz="0" w:space="0" w:color="auto"/>
                            <w:bottom w:val="none" w:sz="0" w:space="0" w:color="auto"/>
                            <w:right w:val="none" w:sz="0" w:space="0" w:color="auto"/>
                          </w:divBdr>
                        </w:div>
                        <w:div w:id="1011689040">
                          <w:marLeft w:val="0"/>
                          <w:marRight w:val="0"/>
                          <w:marTop w:val="0"/>
                          <w:marBottom w:val="0"/>
                          <w:divBdr>
                            <w:top w:val="none" w:sz="0" w:space="0" w:color="auto"/>
                            <w:left w:val="none" w:sz="0" w:space="0" w:color="auto"/>
                            <w:bottom w:val="none" w:sz="0" w:space="0" w:color="auto"/>
                            <w:right w:val="none" w:sz="0" w:space="0" w:color="auto"/>
                          </w:divBdr>
                        </w:div>
                        <w:div w:id="1521822233">
                          <w:marLeft w:val="0"/>
                          <w:marRight w:val="0"/>
                          <w:marTop w:val="0"/>
                          <w:marBottom w:val="0"/>
                          <w:divBdr>
                            <w:top w:val="none" w:sz="0" w:space="0" w:color="auto"/>
                            <w:left w:val="none" w:sz="0" w:space="0" w:color="auto"/>
                            <w:bottom w:val="none" w:sz="0" w:space="0" w:color="auto"/>
                            <w:right w:val="none" w:sz="0" w:space="0" w:color="auto"/>
                          </w:divBdr>
                        </w:div>
                        <w:div w:id="1852865513">
                          <w:marLeft w:val="0"/>
                          <w:marRight w:val="0"/>
                          <w:marTop w:val="0"/>
                          <w:marBottom w:val="0"/>
                          <w:divBdr>
                            <w:top w:val="none" w:sz="0" w:space="0" w:color="auto"/>
                            <w:left w:val="none" w:sz="0" w:space="0" w:color="auto"/>
                            <w:bottom w:val="none" w:sz="0" w:space="0" w:color="auto"/>
                            <w:right w:val="none" w:sz="0" w:space="0" w:color="auto"/>
                          </w:divBdr>
                        </w:div>
                      </w:divsChild>
                    </w:div>
                    <w:div w:id="890506244">
                      <w:marLeft w:val="0"/>
                      <w:marRight w:val="0"/>
                      <w:marTop w:val="0"/>
                      <w:marBottom w:val="0"/>
                      <w:divBdr>
                        <w:top w:val="none" w:sz="0" w:space="0" w:color="auto"/>
                        <w:left w:val="none" w:sz="0" w:space="0" w:color="auto"/>
                        <w:bottom w:val="none" w:sz="0" w:space="0" w:color="auto"/>
                        <w:right w:val="none" w:sz="0" w:space="0" w:color="auto"/>
                      </w:divBdr>
                      <w:divsChild>
                        <w:div w:id="1997799462">
                          <w:marLeft w:val="0"/>
                          <w:marRight w:val="0"/>
                          <w:marTop w:val="0"/>
                          <w:marBottom w:val="0"/>
                          <w:divBdr>
                            <w:top w:val="none" w:sz="0" w:space="0" w:color="auto"/>
                            <w:left w:val="none" w:sz="0" w:space="0" w:color="auto"/>
                            <w:bottom w:val="none" w:sz="0" w:space="0" w:color="auto"/>
                            <w:right w:val="none" w:sz="0" w:space="0" w:color="auto"/>
                          </w:divBdr>
                        </w:div>
                      </w:divsChild>
                    </w:div>
                    <w:div w:id="1248224476">
                      <w:marLeft w:val="0"/>
                      <w:marRight w:val="0"/>
                      <w:marTop w:val="0"/>
                      <w:marBottom w:val="0"/>
                      <w:divBdr>
                        <w:top w:val="none" w:sz="0" w:space="0" w:color="auto"/>
                        <w:left w:val="none" w:sz="0" w:space="0" w:color="auto"/>
                        <w:bottom w:val="none" w:sz="0" w:space="0" w:color="auto"/>
                        <w:right w:val="none" w:sz="0" w:space="0" w:color="auto"/>
                      </w:divBdr>
                      <w:divsChild>
                        <w:div w:id="373237631">
                          <w:marLeft w:val="0"/>
                          <w:marRight w:val="0"/>
                          <w:marTop w:val="0"/>
                          <w:marBottom w:val="0"/>
                          <w:divBdr>
                            <w:top w:val="none" w:sz="0" w:space="0" w:color="auto"/>
                            <w:left w:val="none" w:sz="0" w:space="0" w:color="auto"/>
                            <w:bottom w:val="none" w:sz="0" w:space="0" w:color="auto"/>
                            <w:right w:val="none" w:sz="0" w:space="0" w:color="auto"/>
                          </w:divBdr>
                        </w:div>
                      </w:divsChild>
                    </w:div>
                    <w:div w:id="1254431811">
                      <w:marLeft w:val="0"/>
                      <w:marRight w:val="0"/>
                      <w:marTop w:val="0"/>
                      <w:marBottom w:val="0"/>
                      <w:divBdr>
                        <w:top w:val="none" w:sz="0" w:space="0" w:color="auto"/>
                        <w:left w:val="none" w:sz="0" w:space="0" w:color="auto"/>
                        <w:bottom w:val="none" w:sz="0" w:space="0" w:color="auto"/>
                        <w:right w:val="none" w:sz="0" w:space="0" w:color="auto"/>
                      </w:divBdr>
                      <w:divsChild>
                        <w:div w:id="2628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7001">
              <w:marLeft w:val="0"/>
              <w:marRight w:val="0"/>
              <w:marTop w:val="0"/>
              <w:marBottom w:val="150"/>
              <w:divBdr>
                <w:top w:val="none" w:sz="0" w:space="0" w:color="auto"/>
                <w:left w:val="none" w:sz="0" w:space="0" w:color="auto"/>
                <w:bottom w:val="none" w:sz="0" w:space="0" w:color="auto"/>
                <w:right w:val="none" w:sz="0" w:space="0" w:color="auto"/>
              </w:divBdr>
            </w:div>
            <w:div w:id="2140218701">
              <w:marLeft w:val="0"/>
              <w:marRight w:val="0"/>
              <w:marTop w:val="0"/>
              <w:marBottom w:val="150"/>
              <w:divBdr>
                <w:top w:val="none" w:sz="0" w:space="0" w:color="auto"/>
                <w:left w:val="none" w:sz="0" w:space="0" w:color="auto"/>
                <w:bottom w:val="none" w:sz="0" w:space="0" w:color="auto"/>
                <w:right w:val="none" w:sz="0" w:space="0" w:color="auto"/>
              </w:divBdr>
              <w:divsChild>
                <w:div w:id="72943738">
                  <w:marLeft w:val="0"/>
                  <w:marRight w:val="0"/>
                  <w:marTop w:val="0"/>
                  <w:marBottom w:val="0"/>
                  <w:divBdr>
                    <w:top w:val="none" w:sz="0" w:space="0" w:color="auto"/>
                    <w:left w:val="none" w:sz="0" w:space="0" w:color="auto"/>
                    <w:bottom w:val="none" w:sz="0" w:space="0" w:color="auto"/>
                    <w:right w:val="none" w:sz="0" w:space="0" w:color="auto"/>
                  </w:divBdr>
                  <w:divsChild>
                    <w:div w:id="384184229">
                      <w:marLeft w:val="0"/>
                      <w:marRight w:val="0"/>
                      <w:marTop w:val="0"/>
                      <w:marBottom w:val="0"/>
                      <w:divBdr>
                        <w:top w:val="none" w:sz="0" w:space="0" w:color="auto"/>
                        <w:left w:val="none" w:sz="0" w:space="0" w:color="auto"/>
                        <w:bottom w:val="none" w:sz="0" w:space="0" w:color="auto"/>
                        <w:right w:val="none" w:sz="0" w:space="0" w:color="auto"/>
                      </w:divBdr>
                      <w:divsChild>
                        <w:div w:id="38627049">
                          <w:marLeft w:val="0"/>
                          <w:marRight w:val="0"/>
                          <w:marTop w:val="0"/>
                          <w:marBottom w:val="0"/>
                          <w:divBdr>
                            <w:top w:val="none" w:sz="0" w:space="0" w:color="auto"/>
                            <w:left w:val="none" w:sz="0" w:space="0" w:color="auto"/>
                            <w:bottom w:val="none" w:sz="0" w:space="0" w:color="auto"/>
                            <w:right w:val="none" w:sz="0" w:space="0" w:color="auto"/>
                          </w:divBdr>
                        </w:div>
                      </w:divsChild>
                    </w:div>
                    <w:div w:id="442504904">
                      <w:marLeft w:val="0"/>
                      <w:marRight w:val="0"/>
                      <w:marTop w:val="0"/>
                      <w:marBottom w:val="0"/>
                      <w:divBdr>
                        <w:top w:val="none" w:sz="0" w:space="0" w:color="auto"/>
                        <w:left w:val="none" w:sz="0" w:space="0" w:color="auto"/>
                        <w:bottom w:val="none" w:sz="0" w:space="0" w:color="auto"/>
                        <w:right w:val="none" w:sz="0" w:space="0" w:color="auto"/>
                      </w:divBdr>
                      <w:divsChild>
                        <w:div w:id="251664540">
                          <w:marLeft w:val="0"/>
                          <w:marRight w:val="0"/>
                          <w:marTop w:val="0"/>
                          <w:marBottom w:val="0"/>
                          <w:divBdr>
                            <w:top w:val="none" w:sz="0" w:space="0" w:color="auto"/>
                            <w:left w:val="none" w:sz="0" w:space="0" w:color="auto"/>
                            <w:bottom w:val="none" w:sz="0" w:space="0" w:color="auto"/>
                            <w:right w:val="none" w:sz="0" w:space="0" w:color="auto"/>
                          </w:divBdr>
                        </w:div>
                      </w:divsChild>
                    </w:div>
                    <w:div w:id="531839811">
                      <w:marLeft w:val="0"/>
                      <w:marRight w:val="0"/>
                      <w:marTop w:val="0"/>
                      <w:marBottom w:val="0"/>
                      <w:divBdr>
                        <w:top w:val="none" w:sz="0" w:space="0" w:color="auto"/>
                        <w:left w:val="none" w:sz="0" w:space="0" w:color="auto"/>
                        <w:bottom w:val="none" w:sz="0" w:space="0" w:color="auto"/>
                        <w:right w:val="none" w:sz="0" w:space="0" w:color="auto"/>
                      </w:divBdr>
                      <w:divsChild>
                        <w:div w:id="207300838">
                          <w:marLeft w:val="0"/>
                          <w:marRight w:val="0"/>
                          <w:marTop w:val="0"/>
                          <w:marBottom w:val="0"/>
                          <w:divBdr>
                            <w:top w:val="none" w:sz="0" w:space="0" w:color="auto"/>
                            <w:left w:val="none" w:sz="0" w:space="0" w:color="auto"/>
                            <w:bottom w:val="none" w:sz="0" w:space="0" w:color="auto"/>
                            <w:right w:val="none" w:sz="0" w:space="0" w:color="auto"/>
                          </w:divBdr>
                        </w:div>
                      </w:divsChild>
                    </w:div>
                    <w:div w:id="876166635">
                      <w:marLeft w:val="0"/>
                      <w:marRight w:val="0"/>
                      <w:marTop w:val="0"/>
                      <w:marBottom w:val="0"/>
                      <w:divBdr>
                        <w:top w:val="none" w:sz="0" w:space="0" w:color="auto"/>
                        <w:left w:val="none" w:sz="0" w:space="0" w:color="auto"/>
                        <w:bottom w:val="none" w:sz="0" w:space="0" w:color="auto"/>
                        <w:right w:val="none" w:sz="0" w:space="0" w:color="auto"/>
                      </w:divBdr>
                      <w:divsChild>
                        <w:div w:id="143857527">
                          <w:marLeft w:val="0"/>
                          <w:marRight w:val="0"/>
                          <w:marTop w:val="0"/>
                          <w:marBottom w:val="0"/>
                          <w:divBdr>
                            <w:top w:val="none" w:sz="0" w:space="0" w:color="auto"/>
                            <w:left w:val="none" w:sz="0" w:space="0" w:color="auto"/>
                            <w:bottom w:val="none" w:sz="0" w:space="0" w:color="auto"/>
                            <w:right w:val="none" w:sz="0" w:space="0" w:color="auto"/>
                          </w:divBdr>
                        </w:div>
                      </w:divsChild>
                    </w:div>
                    <w:div w:id="1456020963">
                      <w:marLeft w:val="0"/>
                      <w:marRight w:val="0"/>
                      <w:marTop w:val="0"/>
                      <w:marBottom w:val="0"/>
                      <w:divBdr>
                        <w:top w:val="none" w:sz="0" w:space="0" w:color="auto"/>
                        <w:left w:val="none" w:sz="0" w:space="0" w:color="auto"/>
                        <w:bottom w:val="none" w:sz="0" w:space="0" w:color="auto"/>
                        <w:right w:val="none" w:sz="0" w:space="0" w:color="auto"/>
                      </w:divBdr>
                      <w:divsChild>
                        <w:div w:id="549265653">
                          <w:marLeft w:val="0"/>
                          <w:marRight w:val="0"/>
                          <w:marTop w:val="0"/>
                          <w:marBottom w:val="0"/>
                          <w:divBdr>
                            <w:top w:val="none" w:sz="0" w:space="0" w:color="auto"/>
                            <w:left w:val="none" w:sz="0" w:space="0" w:color="auto"/>
                            <w:bottom w:val="none" w:sz="0" w:space="0" w:color="auto"/>
                            <w:right w:val="none" w:sz="0" w:space="0" w:color="auto"/>
                          </w:divBdr>
                        </w:div>
                      </w:divsChild>
                    </w:div>
                    <w:div w:id="1578245606">
                      <w:marLeft w:val="0"/>
                      <w:marRight w:val="0"/>
                      <w:marTop w:val="120"/>
                      <w:marBottom w:val="0"/>
                      <w:divBdr>
                        <w:top w:val="none" w:sz="0" w:space="0" w:color="auto"/>
                        <w:left w:val="none" w:sz="0" w:space="0" w:color="auto"/>
                        <w:bottom w:val="none" w:sz="0" w:space="0" w:color="auto"/>
                        <w:right w:val="none" w:sz="0" w:space="0" w:color="auto"/>
                      </w:divBdr>
                      <w:divsChild>
                        <w:div w:id="2123457312">
                          <w:marLeft w:val="0"/>
                          <w:marRight w:val="0"/>
                          <w:marTop w:val="0"/>
                          <w:marBottom w:val="0"/>
                          <w:divBdr>
                            <w:top w:val="none" w:sz="0" w:space="0" w:color="auto"/>
                            <w:left w:val="none" w:sz="0" w:space="0" w:color="auto"/>
                            <w:bottom w:val="none" w:sz="0" w:space="0" w:color="auto"/>
                            <w:right w:val="none" w:sz="0" w:space="0" w:color="auto"/>
                          </w:divBdr>
                        </w:div>
                      </w:divsChild>
                    </w:div>
                    <w:div w:id="1768698450">
                      <w:marLeft w:val="0"/>
                      <w:marRight w:val="0"/>
                      <w:marTop w:val="0"/>
                      <w:marBottom w:val="0"/>
                      <w:divBdr>
                        <w:top w:val="none" w:sz="0" w:space="0" w:color="auto"/>
                        <w:left w:val="none" w:sz="0" w:space="0" w:color="auto"/>
                        <w:bottom w:val="none" w:sz="0" w:space="0" w:color="auto"/>
                        <w:right w:val="none" w:sz="0" w:space="0" w:color="auto"/>
                      </w:divBdr>
                      <w:divsChild>
                        <w:div w:id="1899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1506">
                  <w:marLeft w:val="0"/>
                  <w:marRight w:val="0"/>
                  <w:marTop w:val="120"/>
                  <w:marBottom w:val="0"/>
                  <w:divBdr>
                    <w:top w:val="none" w:sz="0" w:space="0" w:color="auto"/>
                    <w:left w:val="none" w:sz="0" w:space="0" w:color="auto"/>
                    <w:bottom w:val="none" w:sz="0" w:space="0" w:color="auto"/>
                    <w:right w:val="none" w:sz="0" w:space="0" w:color="auto"/>
                  </w:divBdr>
                </w:div>
                <w:div w:id="368531847">
                  <w:marLeft w:val="0"/>
                  <w:marRight w:val="0"/>
                  <w:marTop w:val="0"/>
                  <w:marBottom w:val="0"/>
                  <w:divBdr>
                    <w:top w:val="none" w:sz="0" w:space="0" w:color="auto"/>
                    <w:left w:val="none" w:sz="0" w:space="0" w:color="auto"/>
                    <w:bottom w:val="none" w:sz="0" w:space="0" w:color="auto"/>
                    <w:right w:val="none" w:sz="0" w:space="0" w:color="auto"/>
                  </w:divBdr>
                </w:div>
                <w:div w:id="653603780">
                  <w:marLeft w:val="0"/>
                  <w:marRight w:val="0"/>
                  <w:marTop w:val="0"/>
                  <w:marBottom w:val="0"/>
                  <w:divBdr>
                    <w:top w:val="none" w:sz="0" w:space="0" w:color="auto"/>
                    <w:left w:val="none" w:sz="0" w:space="0" w:color="auto"/>
                    <w:bottom w:val="none" w:sz="0" w:space="0" w:color="auto"/>
                    <w:right w:val="none" w:sz="0" w:space="0" w:color="auto"/>
                  </w:divBdr>
                </w:div>
                <w:div w:id="988901721">
                  <w:marLeft w:val="0"/>
                  <w:marRight w:val="0"/>
                  <w:marTop w:val="0"/>
                  <w:marBottom w:val="150"/>
                  <w:divBdr>
                    <w:top w:val="none" w:sz="0" w:space="0" w:color="auto"/>
                    <w:left w:val="none" w:sz="0" w:space="0" w:color="auto"/>
                    <w:bottom w:val="none" w:sz="0" w:space="0" w:color="auto"/>
                    <w:right w:val="none" w:sz="0" w:space="0" w:color="auto"/>
                  </w:divBdr>
                </w:div>
                <w:div w:id="1032420844">
                  <w:marLeft w:val="0"/>
                  <w:marRight w:val="0"/>
                  <w:marTop w:val="0"/>
                  <w:marBottom w:val="150"/>
                  <w:divBdr>
                    <w:top w:val="none" w:sz="0" w:space="0" w:color="auto"/>
                    <w:left w:val="none" w:sz="0" w:space="0" w:color="auto"/>
                    <w:bottom w:val="none" w:sz="0" w:space="0" w:color="auto"/>
                    <w:right w:val="none" w:sz="0" w:space="0" w:color="auto"/>
                  </w:divBdr>
                </w:div>
                <w:div w:id="1215266614">
                  <w:marLeft w:val="0"/>
                  <w:marRight w:val="0"/>
                  <w:marTop w:val="0"/>
                  <w:marBottom w:val="0"/>
                  <w:divBdr>
                    <w:top w:val="none" w:sz="0" w:space="0" w:color="auto"/>
                    <w:left w:val="none" w:sz="0" w:space="0" w:color="auto"/>
                    <w:bottom w:val="none" w:sz="0" w:space="0" w:color="auto"/>
                    <w:right w:val="none" w:sz="0" w:space="0" w:color="auto"/>
                  </w:divBdr>
                </w:div>
                <w:div w:id="1303071690">
                  <w:marLeft w:val="0"/>
                  <w:marRight w:val="0"/>
                  <w:marTop w:val="0"/>
                  <w:marBottom w:val="0"/>
                  <w:divBdr>
                    <w:top w:val="none" w:sz="0" w:space="0" w:color="auto"/>
                    <w:left w:val="none" w:sz="0" w:space="0" w:color="auto"/>
                    <w:bottom w:val="none" w:sz="0" w:space="0" w:color="auto"/>
                    <w:right w:val="none" w:sz="0" w:space="0" w:color="auto"/>
                  </w:divBdr>
                </w:div>
                <w:div w:id="1564367673">
                  <w:marLeft w:val="0"/>
                  <w:marRight w:val="0"/>
                  <w:marTop w:val="0"/>
                  <w:marBottom w:val="0"/>
                  <w:divBdr>
                    <w:top w:val="none" w:sz="0" w:space="0" w:color="auto"/>
                    <w:left w:val="none" w:sz="0" w:space="0" w:color="auto"/>
                    <w:bottom w:val="none" w:sz="0" w:space="0" w:color="auto"/>
                    <w:right w:val="none" w:sz="0" w:space="0" w:color="auto"/>
                  </w:divBdr>
                </w:div>
                <w:div w:id="1595699887">
                  <w:marLeft w:val="0"/>
                  <w:marRight w:val="0"/>
                  <w:marTop w:val="0"/>
                  <w:marBottom w:val="0"/>
                  <w:divBdr>
                    <w:top w:val="none" w:sz="0" w:space="0" w:color="auto"/>
                    <w:left w:val="none" w:sz="0" w:space="0" w:color="auto"/>
                    <w:bottom w:val="none" w:sz="0" w:space="0" w:color="auto"/>
                    <w:right w:val="none" w:sz="0" w:space="0" w:color="auto"/>
                  </w:divBdr>
                </w:div>
                <w:div w:id="19054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2209">
      <w:bodyDiv w:val="1"/>
      <w:marLeft w:val="0"/>
      <w:marRight w:val="0"/>
      <w:marTop w:val="0"/>
      <w:marBottom w:val="0"/>
      <w:divBdr>
        <w:top w:val="none" w:sz="0" w:space="0" w:color="auto"/>
        <w:left w:val="none" w:sz="0" w:space="0" w:color="auto"/>
        <w:bottom w:val="none" w:sz="0" w:space="0" w:color="auto"/>
        <w:right w:val="none" w:sz="0" w:space="0" w:color="auto"/>
      </w:divBdr>
    </w:div>
    <w:div w:id="1041200701">
      <w:bodyDiv w:val="1"/>
      <w:marLeft w:val="0"/>
      <w:marRight w:val="0"/>
      <w:marTop w:val="0"/>
      <w:marBottom w:val="0"/>
      <w:divBdr>
        <w:top w:val="none" w:sz="0" w:space="0" w:color="auto"/>
        <w:left w:val="none" w:sz="0" w:space="0" w:color="auto"/>
        <w:bottom w:val="none" w:sz="0" w:space="0" w:color="auto"/>
        <w:right w:val="none" w:sz="0" w:space="0" w:color="auto"/>
      </w:divBdr>
    </w:div>
    <w:div w:id="1060908666">
      <w:bodyDiv w:val="1"/>
      <w:marLeft w:val="0"/>
      <w:marRight w:val="0"/>
      <w:marTop w:val="0"/>
      <w:marBottom w:val="0"/>
      <w:divBdr>
        <w:top w:val="none" w:sz="0" w:space="0" w:color="auto"/>
        <w:left w:val="none" w:sz="0" w:space="0" w:color="auto"/>
        <w:bottom w:val="none" w:sz="0" w:space="0" w:color="auto"/>
        <w:right w:val="none" w:sz="0" w:space="0" w:color="auto"/>
      </w:divBdr>
      <w:divsChild>
        <w:div w:id="1102411885">
          <w:marLeft w:val="0"/>
          <w:marRight w:val="0"/>
          <w:marTop w:val="0"/>
          <w:marBottom w:val="75"/>
          <w:divBdr>
            <w:top w:val="none" w:sz="0" w:space="0" w:color="auto"/>
            <w:left w:val="none" w:sz="0" w:space="0" w:color="auto"/>
            <w:bottom w:val="none" w:sz="0" w:space="0" w:color="auto"/>
            <w:right w:val="none" w:sz="0" w:space="0" w:color="auto"/>
          </w:divBdr>
        </w:div>
      </w:divsChild>
    </w:div>
    <w:div w:id="1118990228">
      <w:bodyDiv w:val="1"/>
      <w:marLeft w:val="0"/>
      <w:marRight w:val="0"/>
      <w:marTop w:val="0"/>
      <w:marBottom w:val="0"/>
      <w:divBdr>
        <w:top w:val="none" w:sz="0" w:space="0" w:color="auto"/>
        <w:left w:val="none" w:sz="0" w:space="0" w:color="auto"/>
        <w:bottom w:val="none" w:sz="0" w:space="0" w:color="auto"/>
        <w:right w:val="none" w:sz="0" w:space="0" w:color="auto"/>
      </w:divBdr>
    </w:div>
    <w:div w:id="1195734674">
      <w:bodyDiv w:val="1"/>
      <w:marLeft w:val="0"/>
      <w:marRight w:val="0"/>
      <w:marTop w:val="0"/>
      <w:marBottom w:val="0"/>
      <w:divBdr>
        <w:top w:val="none" w:sz="0" w:space="0" w:color="auto"/>
        <w:left w:val="none" w:sz="0" w:space="0" w:color="auto"/>
        <w:bottom w:val="none" w:sz="0" w:space="0" w:color="auto"/>
        <w:right w:val="none" w:sz="0" w:space="0" w:color="auto"/>
      </w:divBdr>
    </w:div>
    <w:div w:id="1258058284">
      <w:bodyDiv w:val="1"/>
      <w:marLeft w:val="0"/>
      <w:marRight w:val="0"/>
      <w:marTop w:val="0"/>
      <w:marBottom w:val="0"/>
      <w:divBdr>
        <w:top w:val="none" w:sz="0" w:space="0" w:color="auto"/>
        <w:left w:val="none" w:sz="0" w:space="0" w:color="auto"/>
        <w:bottom w:val="none" w:sz="0" w:space="0" w:color="auto"/>
        <w:right w:val="none" w:sz="0" w:space="0" w:color="auto"/>
      </w:divBdr>
    </w:div>
    <w:div w:id="1354920155">
      <w:bodyDiv w:val="1"/>
      <w:marLeft w:val="0"/>
      <w:marRight w:val="0"/>
      <w:marTop w:val="0"/>
      <w:marBottom w:val="0"/>
      <w:divBdr>
        <w:top w:val="none" w:sz="0" w:space="0" w:color="auto"/>
        <w:left w:val="none" w:sz="0" w:space="0" w:color="auto"/>
        <w:bottom w:val="none" w:sz="0" w:space="0" w:color="auto"/>
        <w:right w:val="none" w:sz="0" w:space="0" w:color="auto"/>
      </w:divBdr>
      <w:divsChild>
        <w:div w:id="1448155520">
          <w:marLeft w:val="0"/>
          <w:marRight w:val="0"/>
          <w:marTop w:val="0"/>
          <w:marBottom w:val="0"/>
          <w:divBdr>
            <w:top w:val="none" w:sz="0" w:space="0" w:color="auto"/>
            <w:left w:val="none" w:sz="0" w:space="0" w:color="auto"/>
            <w:bottom w:val="none" w:sz="0" w:space="0" w:color="auto"/>
            <w:right w:val="none" w:sz="0" w:space="0" w:color="auto"/>
          </w:divBdr>
          <w:divsChild>
            <w:div w:id="576790529">
              <w:marLeft w:val="0"/>
              <w:marRight w:val="0"/>
              <w:marTop w:val="0"/>
              <w:marBottom w:val="0"/>
              <w:divBdr>
                <w:top w:val="none" w:sz="0" w:space="0" w:color="auto"/>
                <w:left w:val="none" w:sz="0" w:space="0" w:color="auto"/>
                <w:bottom w:val="none" w:sz="0" w:space="0" w:color="auto"/>
                <w:right w:val="none" w:sz="0" w:space="0" w:color="auto"/>
              </w:divBdr>
              <w:divsChild>
                <w:div w:id="1184124694">
                  <w:marLeft w:val="0"/>
                  <w:marRight w:val="0"/>
                  <w:marTop w:val="0"/>
                  <w:marBottom w:val="0"/>
                  <w:divBdr>
                    <w:top w:val="none" w:sz="0" w:space="0" w:color="auto"/>
                    <w:left w:val="none" w:sz="0" w:space="0" w:color="auto"/>
                    <w:bottom w:val="none" w:sz="0" w:space="0" w:color="auto"/>
                    <w:right w:val="none" w:sz="0" w:space="0" w:color="auto"/>
                  </w:divBdr>
                  <w:divsChild>
                    <w:div w:id="54358029">
                      <w:marLeft w:val="0"/>
                      <w:marRight w:val="0"/>
                      <w:marTop w:val="0"/>
                      <w:marBottom w:val="0"/>
                      <w:divBdr>
                        <w:top w:val="none" w:sz="0" w:space="0" w:color="auto"/>
                        <w:left w:val="none" w:sz="0" w:space="0" w:color="auto"/>
                        <w:bottom w:val="none" w:sz="0" w:space="0" w:color="auto"/>
                        <w:right w:val="none" w:sz="0" w:space="0" w:color="auto"/>
                      </w:divBdr>
                      <w:divsChild>
                        <w:div w:id="1626620593">
                          <w:marLeft w:val="0"/>
                          <w:marRight w:val="0"/>
                          <w:marTop w:val="0"/>
                          <w:marBottom w:val="0"/>
                          <w:divBdr>
                            <w:top w:val="none" w:sz="0" w:space="0" w:color="auto"/>
                            <w:left w:val="none" w:sz="0" w:space="0" w:color="auto"/>
                            <w:bottom w:val="none" w:sz="0" w:space="0" w:color="auto"/>
                            <w:right w:val="none" w:sz="0" w:space="0" w:color="auto"/>
                          </w:divBdr>
                          <w:divsChild>
                            <w:div w:id="582883128">
                              <w:marLeft w:val="0"/>
                              <w:marRight w:val="0"/>
                              <w:marTop w:val="0"/>
                              <w:marBottom w:val="0"/>
                              <w:divBdr>
                                <w:top w:val="none" w:sz="0" w:space="0" w:color="auto"/>
                                <w:left w:val="none" w:sz="0" w:space="0" w:color="auto"/>
                                <w:bottom w:val="none" w:sz="0" w:space="0" w:color="auto"/>
                                <w:right w:val="none" w:sz="0" w:space="0" w:color="auto"/>
                              </w:divBdr>
                            </w:div>
                            <w:div w:id="1350567332">
                              <w:marLeft w:val="0"/>
                              <w:marRight w:val="0"/>
                              <w:marTop w:val="0"/>
                              <w:marBottom w:val="0"/>
                              <w:divBdr>
                                <w:top w:val="none" w:sz="0" w:space="0" w:color="auto"/>
                                <w:left w:val="none" w:sz="0" w:space="0" w:color="auto"/>
                                <w:bottom w:val="none" w:sz="0" w:space="0" w:color="auto"/>
                                <w:right w:val="none" w:sz="0" w:space="0" w:color="auto"/>
                              </w:divBdr>
                            </w:div>
                          </w:divsChild>
                        </w:div>
                        <w:div w:id="57829287">
                          <w:marLeft w:val="0"/>
                          <w:marRight w:val="0"/>
                          <w:marTop w:val="0"/>
                          <w:marBottom w:val="0"/>
                          <w:divBdr>
                            <w:top w:val="none" w:sz="0" w:space="0" w:color="auto"/>
                            <w:left w:val="none" w:sz="0" w:space="0" w:color="auto"/>
                            <w:bottom w:val="none" w:sz="0" w:space="0" w:color="auto"/>
                            <w:right w:val="none" w:sz="0" w:space="0" w:color="auto"/>
                          </w:divBdr>
                          <w:divsChild>
                            <w:div w:id="300962630">
                              <w:marLeft w:val="0"/>
                              <w:marRight w:val="0"/>
                              <w:marTop w:val="0"/>
                              <w:marBottom w:val="0"/>
                              <w:divBdr>
                                <w:top w:val="none" w:sz="0" w:space="0" w:color="auto"/>
                                <w:left w:val="none" w:sz="0" w:space="0" w:color="auto"/>
                                <w:bottom w:val="none" w:sz="0" w:space="0" w:color="auto"/>
                                <w:right w:val="none" w:sz="0" w:space="0" w:color="auto"/>
                              </w:divBdr>
                            </w:div>
                            <w:div w:id="1377199765">
                              <w:marLeft w:val="0"/>
                              <w:marRight w:val="0"/>
                              <w:marTop w:val="0"/>
                              <w:marBottom w:val="0"/>
                              <w:divBdr>
                                <w:top w:val="none" w:sz="0" w:space="0" w:color="auto"/>
                                <w:left w:val="none" w:sz="0" w:space="0" w:color="auto"/>
                                <w:bottom w:val="none" w:sz="0" w:space="0" w:color="auto"/>
                                <w:right w:val="none" w:sz="0" w:space="0" w:color="auto"/>
                              </w:divBdr>
                            </w:div>
                          </w:divsChild>
                        </w:div>
                        <w:div w:id="1285885519">
                          <w:marLeft w:val="0"/>
                          <w:marRight w:val="0"/>
                          <w:marTop w:val="0"/>
                          <w:marBottom w:val="0"/>
                          <w:divBdr>
                            <w:top w:val="none" w:sz="0" w:space="0" w:color="auto"/>
                            <w:left w:val="none" w:sz="0" w:space="0" w:color="auto"/>
                            <w:bottom w:val="none" w:sz="0" w:space="0" w:color="auto"/>
                            <w:right w:val="none" w:sz="0" w:space="0" w:color="auto"/>
                          </w:divBdr>
                          <w:divsChild>
                            <w:div w:id="402068205">
                              <w:marLeft w:val="0"/>
                              <w:marRight w:val="0"/>
                              <w:marTop w:val="0"/>
                              <w:marBottom w:val="0"/>
                              <w:divBdr>
                                <w:top w:val="none" w:sz="0" w:space="0" w:color="auto"/>
                                <w:left w:val="none" w:sz="0" w:space="0" w:color="auto"/>
                                <w:bottom w:val="none" w:sz="0" w:space="0" w:color="auto"/>
                                <w:right w:val="none" w:sz="0" w:space="0" w:color="auto"/>
                              </w:divBdr>
                            </w:div>
                            <w:div w:id="507671362">
                              <w:marLeft w:val="0"/>
                              <w:marRight w:val="0"/>
                              <w:marTop w:val="0"/>
                              <w:marBottom w:val="0"/>
                              <w:divBdr>
                                <w:top w:val="none" w:sz="0" w:space="0" w:color="auto"/>
                                <w:left w:val="none" w:sz="0" w:space="0" w:color="auto"/>
                                <w:bottom w:val="none" w:sz="0" w:space="0" w:color="auto"/>
                                <w:right w:val="none" w:sz="0" w:space="0" w:color="auto"/>
                              </w:divBdr>
                            </w:div>
                          </w:divsChild>
                        </w:div>
                        <w:div w:id="837427535">
                          <w:marLeft w:val="0"/>
                          <w:marRight w:val="0"/>
                          <w:marTop w:val="0"/>
                          <w:marBottom w:val="0"/>
                          <w:divBdr>
                            <w:top w:val="none" w:sz="0" w:space="0" w:color="auto"/>
                            <w:left w:val="none" w:sz="0" w:space="0" w:color="auto"/>
                            <w:bottom w:val="none" w:sz="0" w:space="0" w:color="auto"/>
                            <w:right w:val="none" w:sz="0" w:space="0" w:color="auto"/>
                          </w:divBdr>
                          <w:divsChild>
                            <w:div w:id="1848130673">
                              <w:marLeft w:val="0"/>
                              <w:marRight w:val="0"/>
                              <w:marTop w:val="0"/>
                              <w:marBottom w:val="0"/>
                              <w:divBdr>
                                <w:top w:val="none" w:sz="0" w:space="0" w:color="auto"/>
                                <w:left w:val="none" w:sz="0" w:space="0" w:color="auto"/>
                                <w:bottom w:val="none" w:sz="0" w:space="0" w:color="auto"/>
                                <w:right w:val="none" w:sz="0" w:space="0" w:color="auto"/>
                              </w:divBdr>
                            </w:div>
                            <w:div w:id="1406490872">
                              <w:marLeft w:val="0"/>
                              <w:marRight w:val="0"/>
                              <w:marTop w:val="0"/>
                              <w:marBottom w:val="0"/>
                              <w:divBdr>
                                <w:top w:val="none" w:sz="0" w:space="0" w:color="auto"/>
                                <w:left w:val="none" w:sz="0" w:space="0" w:color="auto"/>
                                <w:bottom w:val="none" w:sz="0" w:space="0" w:color="auto"/>
                                <w:right w:val="none" w:sz="0" w:space="0" w:color="auto"/>
                              </w:divBdr>
                            </w:div>
                          </w:divsChild>
                        </w:div>
                        <w:div w:id="1624456653">
                          <w:marLeft w:val="0"/>
                          <w:marRight w:val="0"/>
                          <w:marTop w:val="0"/>
                          <w:marBottom w:val="0"/>
                          <w:divBdr>
                            <w:top w:val="none" w:sz="0" w:space="0" w:color="auto"/>
                            <w:left w:val="none" w:sz="0" w:space="0" w:color="auto"/>
                            <w:bottom w:val="none" w:sz="0" w:space="0" w:color="auto"/>
                            <w:right w:val="none" w:sz="0" w:space="0" w:color="auto"/>
                          </w:divBdr>
                          <w:divsChild>
                            <w:div w:id="1882787815">
                              <w:marLeft w:val="0"/>
                              <w:marRight w:val="0"/>
                              <w:marTop w:val="0"/>
                              <w:marBottom w:val="0"/>
                              <w:divBdr>
                                <w:top w:val="none" w:sz="0" w:space="0" w:color="auto"/>
                                <w:left w:val="none" w:sz="0" w:space="0" w:color="auto"/>
                                <w:bottom w:val="none" w:sz="0" w:space="0" w:color="auto"/>
                                <w:right w:val="none" w:sz="0" w:space="0" w:color="auto"/>
                              </w:divBdr>
                            </w:div>
                            <w:div w:id="767694962">
                              <w:marLeft w:val="0"/>
                              <w:marRight w:val="0"/>
                              <w:marTop w:val="0"/>
                              <w:marBottom w:val="0"/>
                              <w:divBdr>
                                <w:top w:val="none" w:sz="0" w:space="0" w:color="auto"/>
                                <w:left w:val="none" w:sz="0" w:space="0" w:color="auto"/>
                                <w:bottom w:val="none" w:sz="0" w:space="0" w:color="auto"/>
                                <w:right w:val="none" w:sz="0" w:space="0" w:color="auto"/>
                              </w:divBdr>
                            </w:div>
                          </w:divsChild>
                        </w:div>
                        <w:div w:id="860508576">
                          <w:marLeft w:val="0"/>
                          <w:marRight w:val="0"/>
                          <w:marTop w:val="0"/>
                          <w:marBottom w:val="0"/>
                          <w:divBdr>
                            <w:top w:val="none" w:sz="0" w:space="0" w:color="auto"/>
                            <w:left w:val="none" w:sz="0" w:space="0" w:color="auto"/>
                            <w:bottom w:val="none" w:sz="0" w:space="0" w:color="auto"/>
                            <w:right w:val="none" w:sz="0" w:space="0" w:color="auto"/>
                          </w:divBdr>
                          <w:divsChild>
                            <w:div w:id="125507457">
                              <w:marLeft w:val="0"/>
                              <w:marRight w:val="0"/>
                              <w:marTop w:val="0"/>
                              <w:marBottom w:val="0"/>
                              <w:divBdr>
                                <w:top w:val="none" w:sz="0" w:space="0" w:color="auto"/>
                                <w:left w:val="none" w:sz="0" w:space="0" w:color="auto"/>
                                <w:bottom w:val="none" w:sz="0" w:space="0" w:color="auto"/>
                                <w:right w:val="none" w:sz="0" w:space="0" w:color="auto"/>
                              </w:divBdr>
                            </w:div>
                            <w:div w:id="13027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28893">
              <w:marLeft w:val="0"/>
              <w:marRight w:val="0"/>
              <w:marTop w:val="0"/>
              <w:marBottom w:val="0"/>
              <w:divBdr>
                <w:top w:val="none" w:sz="0" w:space="0" w:color="auto"/>
                <w:left w:val="none" w:sz="0" w:space="0" w:color="auto"/>
                <w:bottom w:val="none" w:sz="0" w:space="0" w:color="auto"/>
                <w:right w:val="none" w:sz="0" w:space="0" w:color="auto"/>
              </w:divBdr>
            </w:div>
            <w:div w:id="1257637061">
              <w:marLeft w:val="0"/>
              <w:marRight w:val="0"/>
              <w:marTop w:val="0"/>
              <w:marBottom w:val="0"/>
              <w:divBdr>
                <w:top w:val="none" w:sz="0" w:space="0" w:color="auto"/>
                <w:left w:val="none" w:sz="0" w:space="0" w:color="auto"/>
                <w:bottom w:val="none" w:sz="0" w:space="0" w:color="auto"/>
                <w:right w:val="none" w:sz="0" w:space="0" w:color="auto"/>
              </w:divBdr>
              <w:divsChild>
                <w:div w:id="528109055">
                  <w:marLeft w:val="0"/>
                  <w:marRight w:val="0"/>
                  <w:marTop w:val="0"/>
                  <w:marBottom w:val="0"/>
                  <w:divBdr>
                    <w:top w:val="none" w:sz="0" w:space="0" w:color="auto"/>
                    <w:left w:val="none" w:sz="0" w:space="0" w:color="auto"/>
                    <w:bottom w:val="none" w:sz="0" w:space="0" w:color="auto"/>
                    <w:right w:val="none" w:sz="0" w:space="0" w:color="auto"/>
                  </w:divBdr>
                </w:div>
              </w:divsChild>
            </w:div>
            <w:div w:id="32317714">
              <w:marLeft w:val="0"/>
              <w:marRight w:val="0"/>
              <w:marTop w:val="0"/>
              <w:marBottom w:val="0"/>
              <w:divBdr>
                <w:top w:val="none" w:sz="0" w:space="0" w:color="auto"/>
                <w:left w:val="none" w:sz="0" w:space="0" w:color="auto"/>
                <w:bottom w:val="none" w:sz="0" w:space="0" w:color="auto"/>
                <w:right w:val="none" w:sz="0" w:space="0" w:color="auto"/>
              </w:divBdr>
            </w:div>
            <w:div w:id="1307974778">
              <w:marLeft w:val="0"/>
              <w:marRight w:val="0"/>
              <w:marTop w:val="0"/>
              <w:marBottom w:val="0"/>
              <w:divBdr>
                <w:top w:val="none" w:sz="0" w:space="0" w:color="auto"/>
                <w:left w:val="none" w:sz="0" w:space="0" w:color="auto"/>
                <w:bottom w:val="none" w:sz="0" w:space="0" w:color="auto"/>
                <w:right w:val="none" w:sz="0" w:space="0" w:color="auto"/>
              </w:divBdr>
              <w:divsChild>
                <w:div w:id="856237198">
                  <w:marLeft w:val="0"/>
                  <w:marRight w:val="0"/>
                  <w:marTop w:val="0"/>
                  <w:marBottom w:val="0"/>
                  <w:divBdr>
                    <w:top w:val="none" w:sz="0" w:space="0" w:color="auto"/>
                    <w:left w:val="none" w:sz="0" w:space="0" w:color="auto"/>
                    <w:bottom w:val="none" w:sz="0" w:space="0" w:color="auto"/>
                    <w:right w:val="none" w:sz="0" w:space="0" w:color="auto"/>
                  </w:divBdr>
                </w:div>
                <w:div w:id="173758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87882">
              <w:marLeft w:val="0"/>
              <w:marRight w:val="0"/>
              <w:marTop w:val="0"/>
              <w:marBottom w:val="0"/>
              <w:divBdr>
                <w:top w:val="none" w:sz="0" w:space="0" w:color="auto"/>
                <w:left w:val="none" w:sz="0" w:space="0" w:color="auto"/>
                <w:bottom w:val="none" w:sz="0" w:space="0" w:color="auto"/>
                <w:right w:val="none" w:sz="0" w:space="0" w:color="auto"/>
              </w:divBdr>
              <w:divsChild>
                <w:div w:id="1215042264">
                  <w:marLeft w:val="0"/>
                  <w:marRight w:val="0"/>
                  <w:marTop w:val="0"/>
                  <w:marBottom w:val="0"/>
                  <w:divBdr>
                    <w:top w:val="none" w:sz="0" w:space="0" w:color="auto"/>
                    <w:left w:val="none" w:sz="0" w:space="0" w:color="auto"/>
                    <w:bottom w:val="none" w:sz="0" w:space="0" w:color="auto"/>
                    <w:right w:val="none" w:sz="0" w:space="0" w:color="auto"/>
                  </w:divBdr>
                </w:div>
              </w:divsChild>
            </w:div>
            <w:div w:id="1079710467">
              <w:marLeft w:val="0"/>
              <w:marRight w:val="0"/>
              <w:marTop w:val="0"/>
              <w:marBottom w:val="0"/>
              <w:divBdr>
                <w:top w:val="none" w:sz="0" w:space="0" w:color="auto"/>
                <w:left w:val="none" w:sz="0" w:space="0" w:color="auto"/>
                <w:bottom w:val="none" w:sz="0" w:space="0" w:color="auto"/>
                <w:right w:val="none" w:sz="0" w:space="0" w:color="auto"/>
              </w:divBdr>
            </w:div>
            <w:div w:id="1842966171">
              <w:marLeft w:val="0"/>
              <w:marRight w:val="0"/>
              <w:marTop w:val="0"/>
              <w:marBottom w:val="0"/>
              <w:divBdr>
                <w:top w:val="none" w:sz="0" w:space="0" w:color="auto"/>
                <w:left w:val="none" w:sz="0" w:space="0" w:color="auto"/>
                <w:bottom w:val="none" w:sz="0" w:space="0" w:color="auto"/>
                <w:right w:val="none" w:sz="0" w:space="0" w:color="auto"/>
              </w:divBdr>
              <w:divsChild>
                <w:div w:id="3619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9568">
      <w:bodyDiv w:val="1"/>
      <w:marLeft w:val="0"/>
      <w:marRight w:val="0"/>
      <w:marTop w:val="0"/>
      <w:marBottom w:val="0"/>
      <w:divBdr>
        <w:top w:val="none" w:sz="0" w:space="0" w:color="auto"/>
        <w:left w:val="none" w:sz="0" w:space="0" w:color="auto"/>
        <w:bottom w:val="none" w:sz="0" w:space="0" w:color="auto"/>
        <w:right w:val="none" w:sz="0" w:space="0" w:color="auto"/>
      </w:divBdr>
    </w:div>
    <w:div w:id="1520855217">
      <w:bodyDiv w:val="1"/>
      <w:marLeft w:val="0"/>
      <w:marRight w:val="0"/>
      <w:marTop w:val="0"/>
      <w:marBottom w:val="0"/>
      <w:divBdr>
        <w:top w:val="none" w:sz="0" w:space="0" w:color="auto"/>
        <w:left w:val="none" w:sz="0" w:space="0" w:color="auto"/>
        <w:bottom w:val="none" w:sz="0" w:space="0" w:color="auto"/>
        <w:right w:val="none" w:sz="0" w:space="0" w:color="auto"/>
      </w:divBdr>
    </w:div>
    <w:div w:id="1602909365">
      <w:bodyDiv w:val="1"/>
      <w:marLeft w:val="0"/>
      <w:marRight w:val="0"/>
      <w:marTop w:val="0"/>
      <w:marBottom w:val="0"/>
      <w:divBdr>
        <w:top w:val="none" w:sz="0" w:space="0" w:color="auto"/>
        <w:left w:val="none" w:sz="0" w:space="0" w:color="auto"/>
        <w:bottom w:val="none" w:sz="0" w:space="0" w:color="auto"/>
        <w:right w:val="none" w:sz="0" w:space="0" w:color="auto"/>
      </w:divBdr>
      <w:divsChild>
        <w:div w:id="316887156">
          <w:marLeft w:val="0"/>
          <w:marRight w:val="0"/>
          <w:marTop w:val="0"/>
          <w:marBottom w:val="0"/>
          <w:divBdr>
            <w:top w:val="none" w:sz="0" w:space="0" w:color="auto"/>
            <w:left w:val="none" w:sz="0" w:space="0" w:color="auto"/>
            <w:bottom w:val="none" w:sz="0" w:space="0" w:color="auto"/>
            <w:right w:val="none" w:sz="0" w:space="0" w:color="auto"/>
          </w:divBdr>
        </w:div>
        <w:div w:id="1428846550">
          <w:marLeft w:val="0"/>
          <w:marRight w:val="0"/>
          <w:marTop w:val="0"/>
          <w:marBottom w:val="0"/>
          <w:divBdr>
            <w:top w:val="none" w:sz="0" w:space="0" w:color="auto"/>
            <w:left w:val="none" w:sz="0" w:space="0" w:color="auto"/>
            <w:bottom w:val="none" w:sz="0" w:space="0" w:color="auto"/>
            <w:right w:val="none" w:sz="0" w:space="0" w:color="auto"/>
          </w:divBdr>
        </w:div>
      </w:divsChild>
    </w:div>
    <w:div w:id="1679195401">
      <w:bodyDiv w:val="1"/>
      <w:marLeft w:val="0"/>
      <w:marRight w:val="0"/>
      <w:marTop w:val="0"/>
      <w:marBottom w:val="0"/>
      <w:divBdr>
        <w:top w:val="none" w:sz="0" w:space="0" w:color="auto"/>
        <w:left w:val="none" w:sz="0" w:space="0" w:color="auto"/>
        <w:bottom w:val="none" w:sz="0" w:space="0" w:color="auto"/>
        <w:right w:val="none" w:sz="0" w:space="0" w:color="auto"/>
      </w:divBdr>
    </w:div>
    <w:div w:id="1694457840">
      <w:bodyDiv w:val="1"/>
      <w:marLeft w:val="0"/>
      <w:marRight w:val="0"/>
      <w:marTop w:val="0"/>
      <w:marBottom w:val="0"/>
      <w:divBdr>
        <w:top w:val="none" w:sz="0" w:space="0" w:color="auto"/>
        <w:left w:val="none" w:sz="0" w:space="0" w:color="auto"/>
        <w:bottom w:val="none" w:sz="0" w:space="0" w:color="auto"/>
        <w:right w:val="none" w:sz="0" w:space="0" w:color="auto"/>
      </w:divBdr>
    </w:div>
    <w:div w:id="1732194045">
      <w:bodyDiv w:val="1"/>
      <w:marLeft w:val="0"/>
      <w:marRight w:val="0"/>
      <w:marTop w:val="0"/>
      <w:marBottom w:val="0"/>
      <w:divBdr>
        <w:top w:val="none" w:sz="0" w:space="0" w:color="auto"/>
        <w:left w:val="none" w:sz="0" w:space="0" w:color="auto"/>
        <w:bottom w:val="none" w:sz="0" w:space="0" w:color="auto"/>
        <w:right w:val="none" w:sz="0" w:space="0" w:color="auto"/>
      </w:divBdr>
    </w:div>
    <w:div w:id="1763141576">
      <w:bodyDiv w:val="1"/>
      <w:marLeft w:val="0"/>
      <w:marRight w:val="0"/>
      <w:marTop w:val="0"/>
      <w:marBottom w:val="0"/>
      <w:divBdr>
        <w:top w:val="none" w:sz="0" w:space="0" w:color="auto"/>
        <w:left w:val="none" w:sz="0" w:space="0" w:color="auto"/>
        <w:bottom w:val="none" w:sz="0" w:space="0" w:color="auto"/>
        <w:right w:val="none" w:sz="0" w:space="0" w:color="auto"/>
      </w:divBdr>
    </w:div>
    <w:div w:id="1783722698">
      <w:bodyDiv w:val="1"/>
      <w:marLeft w:val="0"/>
      <w:marRight w:val="0"/>
      <w:marTop w:val="0"/>
      <w:marBottom w:val="0"/>
      <w:divBdr>
        <w:top w:val="none" w:sz="0" w:space="0" w:color="auto"/>
        <w:left w:val="none" w:sz="0" w:space="0" w:color="auto"/>
        <w:bottom w:val="none" w:sz="0" w:space="0" w:color="auto"/>
        <w:right w:val="none" w:sz="0" w:space="0" w:color="auto"/>
      </w:divBdr>
      <w:divsChild>
        <w:div w:id="1905870916">
          <w:marLeft w:val="0"/>
          <w:marRight w:val="0"/>
          <w:marTop w:val="0"/>
          <w:marBottom w:val="0"/>
          <w:divBdr>
            <w:top w:val="none" w:sz="0" w:space="0" w:color="auto"/>
            <w:left w:val="none" w:sz="0" w:space="0" w:color="auto"/>
            <w:bottom w:val="none" w:sz="0" w:space="0" w:color="auto"/>
            <w:right w:val="none" w:sz="0" w:space="0" w:color="auto"/>
          </w:divBdr>
          <w:divsChild>
            <w:div w:id="1687753676">
              <w:marLeft w:val="0"/>
              <w:marRight w:val="0"/>
              <w:marTop w:val="0"/>
              <w:marBottom w:val="0"/>
              <w:divBdr>
                <w:top w:val="none" w:sz="0" w:space="0" w:color="auto"/>
                <w:left w:val="none" w:sz="0" w:space="0" w:color="auto"/>
                <w:bottom w:val="none" w:sz="0" w:space="0" w:color="auto"/>
                <w:right w:val="none" w:sz="0" w:space="0" w:color="auto"/>
              </w:divBdr>
            </w:div>
            <w:div w:id="2067021939">
              <w:marLeft w:val="0"/>
              <w:marRight w:val="0"/>
              <w:marTop w:val="0"/>
              <w:marBottom w:val="0"/>
              <w:divBdr>
                <w:top w:val="none" w:sz="0" w:space="0" w:color="auto"/>
                <w:left w:val="none" w:sz="0" w:space="0" w:color="auto"/>
                <w:bottom w:val="none" w:sz="0" w:space="0" w:color="auto"/>
                <w:right w:val="none" w:sz="0" w:space="0" w:color="auto"/>
              </w:divBdr>
              <w:divsChild>
                <w:div w:id="1082408980">
                  <w:marLeft w:val="0"/>
                  <w:marRight w:val="0"/>
                  <w:marTop w:val="0"/>
                  <w:marBottom w:val="0"/>
                  <w:divBdr>
                    <w:top w:val="none" w:sz="0" w:space="0" w:color="auto"/>
                    <w:left w:val="none" w:sz="0" w:space="0" w:color="auto"/>
                    <w:bottom w:val="none" w:sz="0" w:space="0" w:color="auto"/>
                    <w:right w:val="none" w:sz="0" w:space="0" w:color="auto"/>
                  </w:divBdr>
                </w:div>
                <w:div w:id="1600917355">
                  <w:marLeft w:val="0"/>
                  <w:marRight w:val="0"/>
                  <w:marTop w:val="0"/>
                  <w:marBottom w:val="0"/>
                  <w:divBdr>
                    <w:top w:val="none" w:sz="0" w:space="0" w:color="auto"/>
                    <w:left w:val="none" w:sz="0" w:space="0" w:color="auto"/>
                    <w:bottom w:val="none" w:sz="0" w:space="0" w:color="auto"/>
                    <w:right w:val="none" w:sz="0" w:space="0" w:color="auto"/>
                  </w:divBdr>
                  <w:divsChild>
                    <w:div w:id="1349408626">
                      <w:marLeft w:val="0"/>
                      <w:marRight w:val="0"/>
                      <w:marTop w:val="0"/>
                      <w:marBottom w:val="0"/>
                      <w:divBdr>
                        <w:top w:val="none" w:sz="0" w:space="0" w:color="auto"/>
                        <w:left w:val="none" w:sz="0" w:space="0" w:color="auto"/>
                        <w:bottom w:val="none" w:sz="0" w:space="0" w:color="auto"/>
                        <w:right w:val="none" w:sz="0" w:space="0" w:color="auto"/>
                      </w:divBdr>
                      <w:divsChild>
                        <w:div w:id="752358438">
                          <w:marLeft w:val="0"/>
                          <w:marRight w:val="0"/>
                          <w:marTop w:val="0"/>
                          <w:marBottom w:val="0"/>
                          <w:divBdr>
                            <w:top w:val="none" w:sz="0" w:space="0" w:color="auto"/>
                            <w:left w:val="none" w:sz="0" w:space="0" w:color="auto"/>
                            <w:bottom w:val="none" w:sz="0" w:space="0" w:color="auto"/>
                            <w:right w:val="none" w:sz="0" w:space="0" w:color="auto"/>
                          </w:divBdr>
                          <w:divsChild>
                            <w:div w:id="1614708637">
                              <w:marLeft w:val="0"/>
                              <w:marRight w:val="0"/>
                              <w:marTop w:val="0"/>
                              <w:marBottom w:val="0"/>
                              <w:divBdr>
                                <w:top w:val="none" w:sz="0" w:space="0" w:color="auto"/>
                                <w:left w:val="none" w:sz="0" w:space="0" w:color="auto"/>
                                <w:bottom w:val="none" w:sz="0" w:space="0" w:color="auto"/>
                                <w:right w:val="none" w:sz="0" w:space="0" w:color="auto"/>
                              </w:divBdr>
                            </w:div>
                            <w:div w:id="1185902784">
                              <w:marLeft w:val="0"/>
                              <w:marRight w:val="0"/>
                              <w:marTop w:val="0"/>
                              <w:marBottom w:val="0"/>
                              <w:divBdr>
                                <w:top w:val="none" w:sz="0" w:space="0" w:color="auto"/>
                                <w:left w:val="none" w:sz="0" w:space="0" w:color="auto"/>
                                <w:bottom w:val="none" w:sz="0" w:space="0" w:color="auto"/>
                                <w:right w:val="none" w:sz="0" w:space="0" w:color="auto"/>
                              </w:divBdr>
                            </w:div>
                          </w:divsChild>
                        </w:div>
                        <w:div w:id="1049718530">
                          <w:marLeft w:val="0"/>
                          <w:marRight w:val="0"/>
                          <w:marTop w:val="0"/>
                          <w:marBottom w:val="0"/>
                          <w:divBdr>
                            <w:top w:val="none" w:sz="0" w:space="0" w:color="auto"/>
                            <w:left w:val="none" w:sz="0" w:space="0" w:color="auto"/>
                            <w:bottom w:val="none" w:sz="0" w:space="0" w:color="auto"/>
                            <w:right w:val="none" w:sz="0" w:space="0" w:color="auto"/>
                          </w:divBdr>
                          <w:divsChild>
                            <w:div w:id="244191999">
                              <w:marLeft w:val="0"/>
                              <w:marRight w:val="0"/>
                              <w:marTop w:val="0"/>
                              <w:marBottom w:val="0"/>
                              <w:divBdr>
                                <w:top w:val="none" w:sz="0" w:space="0" w:color="auto"/>
                                <w:left w:val="none" w:sz="0" w:space="0" w:color="auto"/>
                                <w:bottom w:val="none" w:sz="0" w:space="0" w:color="auto"/>
                                <w:right w:val="none" w:sz="0" w:space="0" w:color="auto"/>
                              </w:divBdr>
                            </w:div>
                            <w:div w:id="999699982">
                              <w:marLeft w:val="0"/>
                              <w:marRight w:val="0"/>
                              <w:marTop w:val="0"/>
                              <w:marBottom w:val="0"/>
                              <w:divBdr>
                                <w:top w:val="none" w:sz="0" w:space="0" w:color="auto"/>
                                <w:left w:val="none" w:sz="0" w:space="0" w:color="auto"/>
                                <w:bottom w:val="none" w:sz="0" w:space="0" w:color="auto"/>
                                <w:right w:val="none" w:sz="0" w:space="0" w:color="auto"/>
                              </w:divBdr>
                            </w:div>
                          </w:divsChild>
                        </w:div>
                        <w:div w:id="493035395">
                          <w:marLeft w:val="0"/>
                          <w:marRight w:val="0"/>
                          <w:marTop w:val="0"/>
                          <w:marBottom w:val="0"/>
                          <w:divBdr>
                            <w:top w:val="none" w:sz="0" w:space="0" w:color="auto"/>
                            <w:left w:val="none" w:sz="0" w:space="0" w:color="auto"/>
                            <w:bottom w:val="none" w:sz="0" w:space="0" w:color="auto"/>
                            <w:right w:val="none" w:sz="0" w:space="0" w:color="auto"/>
                          </w:divBdr>
                          <w:divsChild>
                            <w:div w:id="1376656622">
                              <w:marLeft w:val="0"/>
                              <w:marRight w:val="0"/>
                              <w:marTop w:val="0"/>
                              <w:marBottom w:val="0"/>
                              <w:divBdr>
                                <w:top w:val="none" w:sz="0" w:space="0" w:color="auto"/>
                                <w:left w:val="none" w:sz="0" w:space="0" w:color="auto"/>
                                <w:bottom w:val="none" w:sz="0" w:space="0" w:color="auto"/>
                                <w:right w:val="none" w:sz="0" w:space="0" w:color="auto"/>
                              </w:divBdr>
                            </w:div>
                            <w:div w:id="1515920280">
                              <w:marLeft w:val="0"/>
                              <w:marRight w:val="0"/>
                              <w:marTop w:val="0"/>
                              <w:marBottom w:val="0"/>
                              <w:divBdr>
                                <w:top w:val="none" w:sz="0" w:space="0" w:color="auto"/>
                                <w:left w:val="none" w:sz="0" w:space="0" w:color="auto"/>
                                <w:bottom w:val="none" w:sz="0" w:space="0" w:color="auto"/>
                                <w:right w:val="none" w:sz="0" w:space="0" w:color="auto"/>
                              </w:divBdr>
                            </w:div>
                          </w:divsChild>
                        </w:div>
                        <w:div w:id="1107693595">
                          <w:marLeft w:val="0"/>
                          <w:marRight w:val="0"/>
                          <w:marTop w:val="0"/>
                          <w:marBottom w:val="0"/>
                          <w:divBdr>
                            <w:top w:val="none" w:sz="0" w:space="0" w:color="auto"/>
                            <w:left w:val="none" w:sz="0" w:space="0" w:color="auto"/>
                            <w:bottom w:val="none" w:sz="0" w:space="0" w:color="auto"/>
                            <w:right w:val="none" w:sz="0" w:space="0" w:color="auto"/>
                          </w:divBdr>
                          <w:divsChild>
                            <w:div w:id="69277532">
                              <w:marLeft w:val="0"/>
                              <w:marRight w:val="0"/>
                              <w:marTop w:val="0"/>
                              <w:marBottom w:val="0"/>
                              <w:divBdr>
                                <w:top w:val="none" w:sz="0" w:space="0" w:color="auto"/>
                                <w:left w:val="none" w:sz="0" w:space="0" w:color="auto"/>
                                <w:bottom w:val="none" w:sz="0" w:space="0" w:color="auto"/>
                                <w:right w:val="none" w:sz="0" w:space="0" w:color="auto"/>
                              </w:divBdr>
                            </w:div>
                            <w:div w:id="1106730706">
                              <w:marLeft w:val="0"/>
                              <w:marRight w:val="0"/>
                              <w:marTop w:val="0"/>
                              <w:marBottom w:val="0"/>
                              <w:divBdr>
                                <w:top w:val="none" w:sz="0" w:space="0" w:color="auto"/>
                                <w:left w:val="none" w:sz="0" w:space="0" w:color="auto"/>
                                <w:bottom w:val="none" w:sz="0" w:space="0" w:color="auto"/>
                                <w:right w:val="none" w:sz="0" w:space="0" w:color="auto"/>
                              </w:divBdr>
                            </w:div>
                          </w:divsChild>
                        </w:div>
                        <w:div w:id="1053886743">
                          <w:marLeft w:val="0"/>
                          <w:marRight w:val="0"/>
                          <w:marTop w:val="0"/>
                          <w:marBottom w:val="0"/>
                          <w:divBdr>
                            <w:top w:val="none" w:sz="0" w:space="0" w:color="auto"/>
                            <w:left w:val="none" w:sz="0" w:space="0" w:color="auto"/>
                            <w:bottom w:val="none" w:sz="0" w:space="0" w:color="auto"/>
                            <w:right w:val="none" w:sz="0" w:space="0" w:color="auto"/>
                          </w:divBdr>
                          <w:divsChild>
                            <w:div w:id="1936861500">
                              <w:marLeft w:val="0"/>
                              <w:marRight w:val="0"/>
                              <w:marTop w:val="0"/>
                              <w:marBottom w:val="0"/>
                              <w:divBdr>
                                <w:top w:val="none" w:sz="0" w:space="0" w:color="auto"/>
                                <w:left w:val="none" w:sz="0" w:space="0" w:color="auto"/>
                                <w:bottom w:val="none" w:sz="0" w:space="0" w:color="auto"/>
                                <w:right w:val="none" w:sz="0" w:space="0" w:color="auto"/>
                              </w:divBdr>
                            </w:div>
                            <w:div w:id="1962414997">
                              <w:marLeft w:val="0"/>
                              <w:marRight w:val="0"/>
                              <w:marTop w:val="0"/>
                              <w:marBottom w:val="0"/>
                              <w:divBdr>
                                <w:top w:val="none" w:sz="0" w:space="0" w:color="auto"/>
                                <w:left w:val="none" w:sz="0" w:space="0" w:color="auto"/>
                                <w:bottom w:val="none" w:sz="0" w:space="0" w:color="auto"/>
                                <w:right w:val="none" w:sz="0" w:space="0" w:color="auto"/>
                              </w:divBdr>
                            </w:div>
                          </w:divsChild>
                        </w:div>
                        <w:div w:id="2040157279">
                          <w:marLeft w:val="0"/>
                          <w:marRight w:val="0"/>
                          <w:marTop w:val="0"/>
                          <w:marBottom w:val="0"/>
                          <w:divBdr>
                            <w:top w:val="none" w:sz="0" w:space="0" w:color="auto"/>
                            <w:left w:val="none" w:sz="0" w:space="0" w:color="auto"/>
                            <w:bottom w:val="none" w:sz="0" w:space="0" w:color="auto"/>
                            <w:right w:val="none" w:sz="0" w:space="0" w:color="auto"/>
                          </w:divBdr>
                          <w:divsChild>
                            <w:div w:id="1251231447">
                              <w:marLeft w:val="0"/>
                              <w:marRight w:val="0"/>
                              <w:marTop w:val="0"/>
                              <w:marBottom w:val="0"/>
                              <w:divBdr>
                                <w:top w:val="none" w:sz="0" w:space="0" w:color="auto"/>
                                <w:left w:val="none" w:sz="0" w:space="0" w:color="auto"/>
                                <w:bottom w:val="none" w:sz="0" w:space="0" w:color="auto"/>
                                <w:right w:val="none" w:sz="0" w:space="0" w:color="auto"/>
                              </w:divBdr>
                            </w:div>
                            <w:div w:id="10910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2609">
              <w:marLeft w:val="0"/>
              <w:marRight w:val="0"/>
              <w:marTop w:val="0"/>
              <w:marBottom w:val="0"/>
              <w:divBdr>
                <w:top w:val="none" w:sz="0" w:space="0" w:color="auto"/>
                <w:left w:val="none" w:sz="0" w:space="0" w:color="auto"/>
                <w:bottom w:val="none" w:sz="0" w:space="0" w:color="auto"/>
                <w:right w:val="none" w:sz="0" w:space="0" w:color="auto"/>
              </w:divBdr>
              <w:divsChild>
                <w:div w:id="558321716">
                  <w:marLeft w:val="0"/>
                  <w:marRight w:val="0"/>
                  <w:marTop w:val="0"/>
                  <w:marBottom w:val="0"/>
                  <w:divBdr>
                    <w:top w:val="none" w:sz="0" w:space="0" w:color="auto"/>
                    <w:left w:val="none" w:sz="0" w:space="0" w:color="auto"/>
                    <w:bottom w:val="none" w:sz="0" w:space="0" w:color="auto"/>
                    <w:right w:val="none" w:sz="0" w:space="0" w:color="auto"/>
                  </w:divBdr>
                </w:div>
                <w:div w:id="1614440885">
                  <w:marLeft w:val="0"/>
                  <w:marRight w:val="0"/>
                  <w:marTop w:val="0"/>
                  <w:marBottom w:val="0"/>
                  <w:divBdr>
                    <w:top w:val="none" w:sz="0" w:space="0" w:color="auto"/>
                    <w:left w:val="none" w:sz="0" w:space="0" w:color="auto"/>
                    <w:bottom w:val="none" w:sz="0" w:space="0" w:color="auto"/>
                    <w:right w:val="none" w:sz="0" w:space="0" w:color="auto"/>
                  </w:divBdr>
                </w:div>
              </w:divsChild>
            </w:div>
            <w:div w:id="1504390841">
              <w:marLeft w:val="0"/>
              <w:marRight w:val="0"/>
              <w:marTop w:val="0"/>
              <w:marBottom w:val="0"/>
              <w:divBdr>
                <w:top w:val="none" w:sz="0" w:space="0" w:color="auto"/>
                <w:left w:val="none" w:sz="0" w:space="0" w:color="auto"/>
                <w:bottom w:val="none" w:sz="0" w:space="0" w:color="auto"/>
                <w:right w:val="none" w:sz="0" w:space="0" w:color="auto"/>
              </w:divBdr>
              <w:divsChild>
                <w:div w:id="905796284">
                  <w:marLeft w:val="0"/>
                  <w:marRight w:val="0"/>
                  <w:marTop w:val="0"/>
                  <w:marBottom w:val="0"/>
                  <w:divBdr>
                    <w:top w:val="none" w:sz="0" w:space="0" w:color="auto"/>
                    <w:left w:val="none" w:sz="0" w:space="0" w:color="auto"/>
                    <w:bottom w:val="none" w:sz="0" w:space="0" w:color="auto"/>
                    <w:right w:val="none" w:sz="0" w:space="0" w:color="auto"/>
                  </w:divBdr>
                </w:div>
                <w:div w:id="1722902614">
                  <w:marLeft w:val="0"/>
                  <w:marRight w:val="0"/>
                  <w:marTop w:val="0"/>
                  <w:marBottom w:val="0"/>
                  <w:divBdr>
                    <w:top w:val="none" w:sz="0" w:space="0" w:color="auto"/>
                    <w:left w:val="none" w:sz="0" w:space="0" w:color="auto"/>
                    <w:bottom w:val="none" w:sz="0" w:space="0" w:color="auto"/>
                    <w:right w:val="none" w:sz="0" w:space="0" w:color="auto"/>
                  </w:divBdr>
                </w:div>
              </w:divsChild>
            </w:div>
            <w:div w:id="1356299172">
              <w:marLeft w:val="0"/>
              <w:marRight w:val="0"/>
              <w:marTop w:val="0"/>
              <w:marBottom w:val="0"/>
              <w:divBdr>
                <w:top w:val="none" w:sz="0" w:space="0" w:color="auto"/>
                <w:left w:val="none" w:sz="0" w:space="0" w:color="auto"/>
                <w:bottom w:val="none" w:sz="0" w:space="0" w:color="auto"/>
                <w:right w:val="none" w:sz="0" w:space="0" w:color="auto"/>
              </w:divBdr>
              <w:divsChild>
                <w:div w:id="1709649549">
                  <w:marLeft w:val="0"/>
                  <w:marRight w:val="0"/>
                  <w:marTop w:val="0"/>
                  <w:marBottom w:val="0"/>
                  <w:divBdr>
                    <w:top w:val="none" w:sz="0" w:space="0" w:color="auto"/>
                    <w:left w:val="none" w:sz="0" w:space="0" w:color="auto"/>
                    <w:bottom w:val="none" w:sz="0" w:space="0" w:color="auto"/>
                    <w:right w:val="none" w:sz="0" w:space="0" w:color="auto"/>
                  </w:divBdr>
                </w:div>
                <w:div w:id="459493614">
                  <w:marLeft w:val="0"/>
                  <w:marRight w:val="0"/>
                  <w:marTop w:val="0"/>
                  <w:marBottom w:val="0"/>
                  <w:divBdr>
                    <w:top w:val="none" w:sz="0" w:space="0" w:color="auto"/>
                    <w:left w:val="none" w:sz="0" w:space="0" w:color="auto"/>
                    <w:bottom w:val="none" w:sz="0" w:space="0" w:color="auto"/>
                    <w:right w:val="none" w:sz="0" w:space="0" w:color="auto"/>
                  </w:divBdr>
                </w:div>
              </w:divsChild>
            </w:div>
            <w:div w:id="1764916892">
              <w:marLeft w:val="0"/>
              <w:marRight w:val="0"/>
              <w:marTop w:val="0"/>
              <w:marBottom w:val="0"/>
              <w:divBdr>
                <w:top w:val="none" w:sz="0" w:space="0" w:color="auto"/>
                <w:left w:val="none" w:sz="0" w:space="0" w:color="auto"/>
                <w:bottom w:val="none" w:sz="0" w:space="0" w:color="auto"/>
                <w:right w:val="none" w:sz="0" w:space="0" w:color="auto"/>
              </w:divBdr>
            </w:div>
            <w:div w:id="444275049">
              <w:marLeft w:val="0"/>
              <w:marRight w:val="0"/>
              <w:marTop w:val="0"/>
              <w:marBottom w:val="0"/>
              <w:divBdr>
                <w:top w:val="none" w:sz="0" w:space="0" w:color="auto"/>
                <w:left w:val="none" w:sz="0" w:space="0" w:color="auto"/>
                <w:bottom w:val="none" w:sz="0" w:space="0" w:color="auto"/>
                <w:right w:val="none" w:sz="0" w:space="0" w:color="auto"/>
              </w:divBdr>
              <w:divsChild>
                <w:div w:id="1033926033">
                  <w:marLeft w:val="0"/>
                  <w:marRight w:val="0"/>
                  <w:marTop w:val="0"/>
                  <w:marBottom w:val="0"/>
                  <w:divBdr>
                    <w:top w:val="none" w:sz="0" w:space="0" w:color="auto"/>
                    <w:left w:val="none" w:sz="0" w:space="0" w:color="auto"/>
                    <w:bottom w:val="none" w:sz="0" w:space="0" w:color="auto"/>
                    <w:right w:val="none" w:sz="0" w:space="0" w:color="auto"/>
                  </w:divBdr>
                </w:div>
                <w:div w:id="50009907">
                  <w:marLeft w:val="0"/>
                  <w:marRight w:val="0"/>
                  <w:marTop w:val="0"/>
                  <w:marBottom w:val="0"/>
                  <w:divBdr>
                    <w:top w:val="none" w:sz="0" w:space="0" w:color="auto"/>
                    <w:left w:val="none" w:sz="0" w:space="0" w:color="auto"/>
                    <w:bottom w:val="none" w:sz="0" w:space="0" w:color="auto"/>
                    <w:right w:val="none" w:sz="0" w:space="0" w:color="auto"/>
                  </w:divBdr>
                </w:div>
              </w:divsChild>
            </w:div>
            <w:div w:id="1211263016">
              <w:marLeft w:val="0"/>
              <w:marRight w:val="0"/>
              <w:marTop w:val="0"/>
              <w:marBottom w:val="0"/>
              <w:divBdr>
                <w:top w:val="none" w:sz="0" w:space="0" w:color="auto"/>
                <w:left w:val="none" w:sz="0" w:space="0" w:color="auto"/>
                <w:bottom w:val="none" w:sz="0" w:space="0" w:color="auto"/>
                <w:right w:val="none" w:sz="0" w:space="0" w:color="auto"/>
              </w:divBdr>
              <w:divsChild>
                <w:div w:id="1424256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7717">
                  <w:marLeft w:val="0"/>
                  <w:marRight w:val="0"/>
                  <w:marTop w:val="0"/>
                  <w:marBottom w:val="0"/>
                  <w:divBdr>
                    <w:top w:val="none" w:sz="0" w:space="0" w:color="auto"/>
                    <w:left w:val="none" w:sz="0" w:space="0" w:color="auto"/>
                    <w:bottom w:val="none" w:sz="0" w:space="0" w:color="auto"/>
                    <w:right w:val="none" w:sz="0" w:space="0" w:color="auto"/>
                  </w:divBdr>
                </w:div>
                <w:div w:id="13132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3533">
      <w:bodyDiv w:val="1"/>
      <w:marLeft w:val="0"/>
      <w:marRight w:val="0"/>
      <w:marTop w:val="0"/>
      <w:marBottom w:val="0"/>
      <w:divBdr>
        <w:top w:val="none" w:sz="0" w:space="0" w:color="auto"/>
        <w:left w:val="none" w:sz="0" w:space="0" w:color="auto"/>
        <w:bottom w:val="none" w:sz="0" w:space="0" w:color="auto"/>
        <w:right w:val="none" w:sz="0" w:space="0" w:color="auto"/>
      </w:divBdr>
    </w:div>
    <w:div w:id="19966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ND%20Tmplate%20for%20new%20system\dmg-2023-11-19_07-06pm\1650578-Blank_Letter-size_5e_Word_Template_1.1.dotx" TargetMode="External"/></Relationships>
</file>

<file path=word/theme/theme1.xml><?xml version="1.0" encoding="utf-8"?>
<a:theme xmlns:a="http://schemas.openxmlformats.org/drawingml/2006/main" name="Office Theme">
  <a:themeElements>
    <a:clrScheme name="5E">
      <a:dk1>
        <a:sysClr val="windowText" lastClr="000000"/>
      </a:dk1>
      <a:lt1>
        <a:sysClr val="window" lastClr="FFFFFF"/>
      </a:lt1>
      <a:dk2>
        <a:srgbClr val="1F497D"/>
      </a:dk2>
      <a:lt2>
        <a:srgbClr val="EEECE1"/>
      </a:lt2>
      <a:accent1>
        <a:srgbClr val="953734"/>
      </a:accent1>
      <a:accent2>
        <a:srgbClr val="E1C275"/>
      </a:accent2>
      <a:accent3>
        <a:srgbClr val="C7CED7"/>
      </a:accent3>
      <a:accent4>
        <a:srgbClr val="A4C0BF"/>
      </a:accent4>
      <a:accent5>
        <a:srgbClr val="4BACC6"/>
      </a:accent5>
      <a:accent6>
        <a:srgbClr val="F79646"/>
      </a:accent6>
      <a:hlink>
        <a:srgbClr val="953734"/>
      </a:hlink>
      <a:folHlink>
        <a:srgbClr val="CF78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FBEBB-6508-409D-9F41-0FB2D51B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1650578-Blank_Letter-size_5e_Word_Template_1.1.dotx</Template>
  <TotalTime>50</TotalTime>
  <Pages>29</Pages>
  <Words>8135</Words>
  <Characters>46372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Dungeon</dc:creator>
  <cp:keywords/>
  <dc:description/>
  <cp:lastModifiedBy>nicholas vanderwerff</cp:lastModifiedBy>
  <cp:revision>22</cp:revision>
  <cp:lastPrinted>2024-05-04T20:15:00Z</cp:lastPrinted>
  <dcterms:created xsi:type="dcterms:W3CDTF">2024-06-25T01:29:00Z</dcterms:created>
  <dcterms:modified xsi:type="dcterms:W3CDTF">2024-06-30T18:38:00Z</dcterms:modified>
</cp:coreProperties>
</file>