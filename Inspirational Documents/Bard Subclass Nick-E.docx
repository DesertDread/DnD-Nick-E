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EFEA">
    <v:background id="_x0000_s2049" o:bwmode="white" fillcolor="#f2efea">
      <v:fill r:id="rId4" o:title="background tiled smaller" color2="#767676" type="tile"/>
    </v:background>
  </w:background>
  <w:body>
    <w:p w14:paraId="0CFD8B1D" w14:textId="316782A3"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b/>
          <w:bCs w:val="0"/>
          <w:noProof/>
          <w:sz w:val="20"/>
        </w:rPr>
        <mc:AlternateContent>
          <mc:Choice Requires="wps">
            <w:drawing>
              <wp:anchor distT="0" distB="0" distL="114300" distR="114300" simplePos="0" relativeHeight="251661312" behindDoc="0" locked="0" layoutInCell="1" allowOverlap="1" wp14:anchorId="3B864889" wp14:editId="23C56B6D">
                <wp:simplePos x="0" y="0"/>
                <wp:positionH relativeFrom="margin">
                  <wp:posOffset>-1905</wp:posOffset>
                </wp:positionH>
                <wp:positionV relativeFrom="margin">
                  <wp:posOffset>-57150</wp:posOffset>
                </wp:positionV>
                <wp:extent cx="6562725" cy="5000625"/>
                <wp:effectExtent l="114300" t="114300" r="161925" b="180975"/>
                <wp:wrapTopAndBottom/>
                <wp:docPr id="1030491521" name="Text Box 1030491521"/>
                <wp:cNvGraphicFramePr/>
                <a:graphic xmlns:a="http://schemas.openxmlformats.org/drawingml/2006/main">
                  <a:graphicData uri="http://schemas.microsoft.com/office/word/2010/wordprocessingShape">
                    <wps:wsp>
                      <wps:cNvSpPr txBox="1"/>
                      <wps:spPr>
                        <a:xfrm>
                          <a:off x="0" y="0"/>
                          <a:ext cx="6562725" cy="5000625"/>
                        </a:xfrm>
                        <a:custGeom>
                          <a:avLst/>
                          <a:gdLst>
                            <a:gd name="connsiteX0" fmla="*/ 0 w 6562725"/>
                            <a:gd name="connsiteY0" fmla="*/ 0 h 5000625"/>
                            <a:gd name="connsiteX1" fmla="*/ 721900 w 6562725"/>
                            <a:gd name="connsiteY1" fmla="*/ 0 h 5000625"/>
                            <a:gd name="connsiteX2" fmla="*/ 1378172 w 6562725"/>
                            <a:gd name="connsiteY2" fmla="*/ 0 h 5000625"/>
                            <a:gd name="connsiteX3" fmla="*/ 2165699 w 6562725"/>
                            <a:gd name="connsiteY3" fmla="*/ 0 h 5000625"/>
                            <a:gd name="connsiteX4" fmla="*/ 2625090 w 6562725"/>
                            <a:gd name="connsiteY4" fmla="*/ 0 h 5000625"/>
                            <a:gd name="connsiteX5" fmla="*/ 3412617 w 6562725"/>
                            <a:gd name="connsiteY5" fmla="*/ 0 h 5000625"/>
                            <a:gd name="connsiteX6" fmla="*/ 4068890 w 6562725"/>
                            <a:gd name="connsiteY6" fmla="*/ 0 h 5000625"/>
                            <a:gd name="connsiteX7" fmla="*/ 4659535 w 6562725"/>
                            <a:gd name="connsiteY7" fmla="*/ 0 h 5000625"/>
                            <a:gd name="connsiteX8" fmla="*/ 5118926 w 6562725"/>
                            <a:gd name="connsiteY8" fmla="*/ 0 h 5000625"/>
                            <a:gd name="connsiteX9" fmla="*/ 5840825 w 6562725"/>
                            <a:gd name="connsiteY9" fmla="*/ 0 h 5000625"/>
                            <a:gd name="connsiteX10" fmla="*/ 6562725 w 6562725"/>
                            <a:gd name="connsiteY10" fmla="*/ 0 h 5000625"/>
                            <a:gd name="connsiteX11" fmla="*/ 6562725 w 6562725"/>
                            <a:gd name="connsiteY11" fmla="*/ 475059 h 5000625"/>
                            <a:gd name="connsiteX12" fmla="*/ 6562725 w 6562725"/>
                            <a:gd name="connsiteY12" fmla="*/ 1200150 h 5000625"/>
                            <a:gd name="connsiteX13" fmla="*/ 6562725 w 6562725"/>
                            <a:gd name="connsiteY13" fmla="*/ 1925241 h 5000625"/>
                            <a:gd name="connsiteX14" fmla="*/ 6562725 w 6562725"/>
                            <a:gd name="connsiteY14" fmla="*/ 2400300 h 5000625"/>
                            <a:gd name="connsiteX15" fmla="*/ 6562725 w 6562725"/>
                            <a:gd name="connsiteY15" fmla="*/ 3025378 h 5000625"/>
                            <a:gd name="connsiteX16" fmla="*/ 6562725 w 6562725"/>
                            <a:gd name="connsiteY16" fmla="*/ 3650456 h 5000625"/>
                            <a:gd name="connsiteX17" fmla="*/ 6562725 w 6562725"/>
                            <a:gd name="connsiteY17" fmla="*/ 4375547 h 5000625"/>
                            <a:gd name="connsiteX18" fmla="*/ 6562725 w 6562725"/>
                            <a:gd name="connsiteY18" fmla="*/ 5000625 h 5000625"/>
                            <a:gd name="connsiteX19" fmla="*/ 6103334 w 6562725"/>
                            <a:gd name="connsiteY19" fmla="*/ 5000625 h 5000625"/>
                            <a:gd name="connsiteX20" fmla="*/ 5578316 w 6562725"/>
                            <a:gd name="connsiteY20" fmla="*/ 5000625 h 5000625"/>
                            <a:gd name="connsiteX21" fmla="*/ 4987671 w 6562725"/>
                            <a:gd name="connsiteY21" fmla="*/ 5000625 h 5000625"/>
                            <a:gd name="connsiteX22" fmla="*/ 4462653 w 6562725"/>
                            <a:gd name="connsiteY22" fmla="*/ 5000625 h 5000625"/>
                            <a:gd name="connsiteX23" fmla="*/ 3872008 w 6562725"/>
                            <a:gd name="connsiteY23" fmla="*/ 5000625 h 5000625"/>
                            <a:gd name="connsiteX24" fmla="*/ 3215735 w 6562725"/>
                            <a:gd name="connsiteY24" fmla="*/ 5000625 h 5000625"/>
                            <a:gd name="connsiteX25" fmla="*/ 2428208 w 6562725"/>
                            <a:gd name="connsiteY25" fmla="*/ 5000625 h 5000625"/>
                            <a:gd name="connsiteX26" fmla="*/ 1771936 w 6562725"/>
                            <a:gd name="connsiteY26" fmla="*/ 5000625 h 5000625"/>
                            <a:gd name="connsiteX27" fmla="*/ 1050036 w 6562725"/>
                            <a:gd name="connsiteY27" fmla="*/ 5000625 h 5000625"/>
                            <a:gd name="connsiteX28" fmla="*/ 0 w 6562725"/>
                            <a:gd name="connsiteY28" fmla="*/ 5000625 h 5000625"/>
                            <a:gd name="connsiteX29" fmla="*/ 0 w 6562725"/>
                            <a:gd name="connsiteY29" fmla="*/ 4325541 h 5000625"/>
                            <a:gd name="connsiteX30" fmla="*/ 0 w 6562725"/>
                            <a:gd name="connsiteY30" fmla="*/ 3800475 h 5000625"/>
                            <a:gd name="connsiteX31" fmla="*/ 0 w 6562725"/>
                            <a:gd name="connsiteY31" fmla="*/ 3075384 h 5000625"/>
                            <a:gd name="connsiteX32" fmla="*/ 0 w 6562725"/>
                            <a:gd name="connsiteY32" fmla="*/ 2400300 h 5000625"/>
                            <a:gd name="connsiteX33" fmla="*/ 0 w 6562725"/>
                            <a:gd name="connsiteY33" fmla="*/ 1675209 h 5000625"/>
                            <a:gd name="connsiteX34" fmla="*/ 0 w 6562725"/>
                            <a:gd name="connsiteY34" fmla="*/ 950119 h 5000625"/>
                            <a:gd name="connsiteX35" fmla="*/ 0 w 6562725"/>
                            <a:gd name="connsiteY35" fmla="*/ 0 h 50006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6562725" h="5000625" fill="none" extrusionOk="0">
                              <a:moveTo>
                                <a:pt x="0" y="0"/>
                              </a:moveTo>
                              <a:cubicBezTo>
                                <a:pt x="180667" y="11406"/>
                                <a:pt x="532897" y="-33943"/>
                                <a:pt x="721900" y="0"/>
                              </a:cubicBezTo>
                              <a:cubicBezTo>
                                <a:pt x="910903" y="33943"/>
                                <a:pt x="1192102" y="-10473"/>
                                <a:pt x="1378172" y="0"/>
                              </a:cubicBezTo>
                              <a:cubicBezTo>
                                <a:pt x="1564242" y="10473"/>
                                <a:pt x="1843270" y="-36537"/>
                                <a:pt x="2165699" y="0"/>
                              </a:cubicBezTo>
                              <a:cubicBezTo>
                                <a:pt x="2488128" y="36537"/>
                                <a:pt x="2442999" y="18399"/>
                                <a:pt x="2625090" y="0"/>
                              </a:cubicBezTo>
                              <a:cubicBezTo>
                                <a:pt x="2807181" y="-18399"/>
                                <a:pt x="3170323" y="-27460"/>
                                <a:pt x="3412617" y="0"/>
                              </a:cubicBezTo>
                              <a:cubicBezTo>
                                <a:pt x="3654911" y="27460"/>
                                <a:pt x="3756003" y="-9449"/>
                                <a:pt x="4068890" y="0"/>
                              </a:cubicBezTo>
                              <a:cubicBezTo>
                                <a:pt x="4381777" y="9449"/>
                                <a:pt x="4536021" y="-19864"/>
                                <a:pt x="4659535" y="0"/>
                              </a:cubicBezTo>
                              <a:cubicBezTo>
                                <a:pt x="4783050" y="19864"/>
                                <a:pt x="5011139" y="8418"/>
                                <a:pt x="5118926" y="0"/>
                              </a:cubicBezTo>
                              <a:cubicBezTo>
                                <a:pt x="5226713" y="-8418"/>
                                <a:pt x="5533398" y="22501"/>
                                <a:pt x="5840825" y="0"/>
                              </a:cubicBezTo>
                              <a:cubicBezTo>
                                <a:pt x="6148252" y="-22501"/>
                                <a:pt x="6334780" y="1665"/>
                                <a:pt x="6562725" y="0"/>
                              </a:cubicBezTo>
                              <a:cubicBezTo>
                                <a:pt x="6578713" y="155234"/>
                                <a:pt x="6543814" y="337292"/>
                                <a:pt x="6562725" y="475059"/>
                              </a:cubicBezTo>
                              <a:cubicBezTo>
                                <a:pt x="6581636" y="612826"/>
                                <a:pt x="6555827" y="1051893"/>
                                <a:pt x="6562725" y="1200150"/>
                              </a:cubicBezTo>
                              <a:cubicBezTo>
                                <a:pt x="6569623" y="1348407"/>
                                <a:pt x="6567627" y="1607222"/>
                                <a:pt x="6562725" y="1925241"/>
                              </a:cubicBezTo>
                              <a:cubicBezTo>
                                <a:pt x="6557823" y="2243260"/>
                                <a:pt x="6583597" y="2262998"/>
                                <a:pt x="6562725" y="2400300"/>
                              </a:cubicBezTo>
                              <a:cubicBezTo>
                                <a:pt x="6541853" y="2537602"/>
                                <a:pt x="6577529" y="2803411"/>
                                <a:pt x="6562725" y="3025378"/>
                              </a:cubicBezTo>
                              <a:cubicBezTo>
                                <a:pt x="6547921" y="3247345"/>
                                <a:pt x="6559257" y="3355727"/>
                                <a:pt x="6562725" y="3650456"/>
                              </a:cubicBezTo>
                              <a:cubicBezTo>
                                <a:pt x="6566193" y="3945185"/>
                                <a:pt x="6584261" y="4073738"/>
                                <a:pt x="6562725" y="4375547"/>
                              </a:cubicBezTo>
                              <a:cubicBezTo>
                                <a:pt x="6541189" y="4677356"/>
                                <a:pt x="6570365" y="4827670"/>
                                <a:pt x="6562725" y="5000625"/>
                              </a:cubicBezTo>
                              <a:cubicBezTo>
                                <a:pt x="6378318" y="5003502"/>
                                <a:pt x="6230707" y="5010180"/>
                                <a:pt x="6103334" y="5000625"/>
                              </a:cubicBezTo>
                              <a:cubicBezTo>
                                <a:pt x="5975961" y="4991070"/>
                                <a:pt x="5687172" y="4974687"/>
                                <a:pt x="5578316" y="5000625"/>
                              </a:cubicBezTo>
                              <a:cubicBezTo>
                                <a:pt x="5469460" y="5026563"/>
                                <a:pt x="5167743" y="5009153"/>
                                <a:pt x="4987671" y="5000625"/>
                              </a:cubicBezTo>
                              <a:cubicBezTo>
                                <a:pt x="4807599" y="4992097"/>
                                <a:pt x="4569566" y="4996888"/>
                                <a:pt x="4462653" y="5000625"/>
                              </a:cubicBezTo>
                              <a:cubicBezTo>
                                <a:pt x="4355740" y="5004362"/>
                                <a:pt x="4141687" y="4971631"/>
                                <a:pt x="3872008" y="5000625"/>
                              </a:cubicBezTo>
                              <a:cubicBezTo>
                                <a:pt x="3602330" y="5029619"/>
                                <a:pt x="3380212" y="5012370"/>
                                <a:pt x="3215735" y="5000625"/>
                              </a:cubicBezTo>
                              <a:cubicBezTo>
                                <a:pt x="3051258" y="4988880"/>
                                <a:pt x="2767385" y="4966006"/>
                                <a:pt x="2428208" y="5000625"/>
                              </a:cubicBezTo>
                              <a:cubicBezTo>
                                <a:pt x="2089031" y="5035244"/>
                                <a:pt x="1957791" y="4993242"/>
                                <a:pt x="1771936" y="5000625"/>
                              </a:cubicBezTo>
                              <a:cubicBezTo>
                                <a:pt x="1586081" y="5008008"/>
                                <a:pt x="1373424" y="5035573"/>
                                <a:pt x="1050036" y="5000625"/>
                              </a:cubicBezTo>
                              <a:cubicBezTo>
                                <a:pt x="726648" y="4965677"/>
                                <a:pt x="367265" y="4969972"/>
                                <a:pt x="0" y="5000625"/>
                              </a:cubicBezTo>
                              <a:cubicBezTo>
                                <a:pt x="-22970" y="4780897"/>
                                <a:pt x="-23939" y="4662179"/>
                                <a:pt x="0" y="4325541"/>
                              </a:cubicBezTo>
                              <a:cubicBezTo>
                                <a:pt x="23939" y="3988903"/>
                                <a:pt x="678" y="3942311"/>
                                <a:pt x="0" y="3800475"/>
                              </a:cubicBezTo>
                              <a:cubicBezTo>
                                <a:pt x="-678" y="3658639"/>
                                <a:pt x="9900" y="3397219"/>
                                <a:pt x="0" y="3075384"/>
                              </a:cubicBezTo>
                              <a:cubicBezTo>
                                <a:pt x="-9900" y="2753549"/>
                                <a:pt x="6373" y="2659075"/>
                                <a:pt x="0" y="2400300"/>
                              </a:cubicBezTo>
                              <a:cubicBezTo>
                                <a:pt x="-6373" y="2141525"/>
                                <a:pt x="30394" y="1962419"/>
                                <a:pt x="0" y="1675209"/>
                              </a:cubicBezTo>
                              <a:cubicBezTo>
                                <a:pt x="-30394" y="1387999"/>
                                <a:pt x="35474" y="1176748"/>
                                <a:pt x="0" y="950119"/>
                              </a:cubicBezTo>
                              <a:cubicBezTo>
                                <a:pt x="-35474" y="723490"/>
                                <a:pt x="23777" y="325923"/>
                                <a:pt x="0" y="0"/>
                              </a:cubicBezTo>
                              <a:close/>
                            </a:path>
                            <a:path w="6562725" h="5000625" stroke="0" extrusionOk="0">
                              <a:moveTo>
                                <a:pt x="0" y="0"/>
                              </a:moveTo>
                              <a:cubicBezTo>
                                <a:pt x="264865" y="15132"/>
                                <a:pt x="518548" y="2367"/>
                                <a:pt x="656273" y="0"/>
                              </a:cubicBezTo>
                              <a:cubicBezTo>
                                <a:pt x="793998" y="-2367"/>
                                <a:pt x="1252233" y="27491"/>
                                <a:pt x="1443800" y="0"/>
                              </a:cubicBezTo>
                              <a:cubicBezTo>
                                <a:pt x="1635367" y="-27491"/>
                                <a:pt x="1712636" y="-3183"/>
                                <a:pt x="1968818" y="0"/>
                              </a:cubicBezTo>
                              <a:cubicBezTo>
                                <a:pt x="2225000" y="3183"/>
                                <a:pt x="2492557" y="-30772"/>
                                <a:pt x="2756345" y="0"/>
                              </a:cubicBezTo>
                              <a:cubicBezTo>
                                <a:pt x="3020133" y="30772"/>
                                <a:pt x="3365648" y="3245"/>
                                <a:pt x="3543872" y="0"/>
                              </a:cubicBezTo>
                              <a:cubicBezTo>
                                <a:pt x="3722096" y="-3245"/>
                                <a:pt x="3910737" y="-19544"/>
                                <a:pt x="4068890" y="0"/>
                              </a:cubicBezTo>
                              <a:cubicBezTo>
                                <a:pt x="4227043" y="19544"/>
                                <a:pt x="4374929" y="22682"/>
                                <a:pt x="4659535" y="0"/>
                              </a:cubicBezTo>
                              <a:cubicBezTo>
                                <a:pt x="4944142" y="-22682"/>
                                <a:pt x="5024635" y="25077"/>
                                <a:pt x="5381435" y="0"/>
                              </a:cubicBezTo>
                              <a:cubicBezTo>
                                <a:pt x="5738235" y="-25077"/>
                                <a:pt x="6269585" y="-49126"/>
                                <a:pt x="6562725" y="0"/>
                              </a:cubicBezTo>
                              <a:cubicBezTo>
                                <a:pt x="6592181" y="182602"/>
                                <a:pt x="6578910" y="361799"/>
                                <a:pt x="6562725" y="675084"/>
                              </a:cubicBezTo>
                              <a:cubicBezTo>
                                <a:pt x="6546540" y="988369"/>
                                <a:pt x="6554810" y="1196802"/>
                                <a:pt x="6562725" y="1350169"/>
                              </a:cubicBezTo>
                              <a:cubicBezTo>
                                <a:pt x="6570640" y="1503537"/>
                                <a:pt x="6582770" y="1767665"/>
                                <a:pt x="6562725" y="1975247"/>
                              </a:cubicBezTo>
                              <a:cubicBezTo>
                                <a:pt x="6542680" y="2182829"/>
                                <a:pt x="6563608" y="2288092"/>
                                <a:pt x="6562725" y="2600325"/>
                              </a:cubicBezTo>
                              <a:cubicBezTo>
                                <a:pt x="6561842" y="2912558"/>
                                <a:pt x="6555212" y="2964005"/>
                                <a:pt x="6562725" y="3275409"/>
                              </a:cubicBezTo>
                              <a:cubicBezTo>
                                <a:pt x="6570238" y="3586813"/>
                                <a:pt x="6591727" y="3637980"/>
                                <a:pt x="6562725" y="3950494"/>
                              </a:cubicBezTo>
                              <a:cubicBezTo>
                                <a:pt x="6533723" y="4263009"/>
                                <a:pt x="6581120" y="4323420"/>
                                <a:pt x="6562725" y="4425553"/>
                              </a:cubicBezTo>
                              <a:cubicBezTo>
                                <a:pt x="6544330" y="4527686"/>
                                <a:pt x="6547412" y="4814641"/>
                                <a:pt x="6562725" y="5000625"/>
                              </a:cubicBezTo>
                              <a:cubicBezTo>
                                <a:pt x="6343727" y="5025697"/>
                                <a:pt x="6159665" y="4989553"/>
                                <a:pt x="5775198" y="5000625"/>
                              </a:cubicBezTo>
                              <a:cubicBezTo>
                                <a:pt x="5390731" y="5011697"/>
                                <a:pt x="5326613" y="4991620"/>
                                <a:pt x="5118926" y="5000625"/>
                              </a:cubicBezTo>
                              <a:cubicBezTo>
                                <a:pt x="4911239" y="5009630"/>
                                <a:pt x="4680471" y="5017281"/>
                                <a:pt x="4331398" y="5000625"/>
                              </a:cubicBezTo>
                              <a:cubicBezTo>
                                <a:pt x="3982325" y="4983969"/>
                                <a:pt x="3919492" y="5013638"/>
                                <a:pt x="3543872" y="5000625"/>
                              </a:cubicBezTo>
                              <a:cubicBezTo>
                                <a:pt x="3168252" y="4987612"/>
                                <a:pt x="3296552" y="5018073"/>
                                <a:pt x="3084481" y="5000625"/>
                              </a:cubicBezTo>
                              <a:cubicBezTo>
                                <a:pt x="2872410" y="4983177"/>
                                <a:pt x="2753550" y="4988964"/>
                                <a:pt x="2428208" y="5000625"/>
                              </a:cubicBezTo>
                              <a:cubicBezTo>
                                <a:pt x="2102866" y="5012286"/>
                                <a:pt x="2162164" y="5018236"/>
                                <a:pt x="1903190" y="5000625"/>
                              </a:cubicBezTo>
                              <a:cubicBezTo>
                                <a:pt x="1644216" y="4983014"/>
                                <a:pt x="1476330" y="4969871"/>
                                <a:pt x="1246918" y="5000625"/>
                              </a:cubicBezTo>
                              <a:cubicBezTo>
                                <a:pt x="1017506" y="5031379"/>
                                <a:pt x="382318" y="4954214"/>
                                <a:pt x="0" y="5000625"/>
                              </a:cubicBezTo>
                              <a:cubicBezTo>
                                <a:pt x="-24111" y="4802390"/>
                                <a:pt x="21084" y="4540751"/>
                                <a:pt x="0" y="4275534"/>
                              </a:cubicBezTo>
                              <a:cubicBezTo>
                                <a:pt x="-21084" y="4010317"/>
                                <a:pt x="-5686" y="3901595"/>
                                <a:pt x="0" y="3800475"/>
                              </a:cubicBezTo>
                              <a:cubicBezTo>
                                <a:pt x="5686" y="3699355"/>
                                <a:pt x="-27288" y="3502980"/>
                                <a:pt x="0" y="3225403"/>
                              </a:cubicBezTo>
                              <a:cubicBezTo>
                                <a:pt x="27288" y="2947826"/>
                                <a:pt x="33086" y="2848166"/>
                                <a:pt x="0" y="2550319"/>
                              </a:cubicBezTo>
                              <a:cubicBezTo>
                                <a:pt x="-33086" y="2252472"/>
                                <a:pt x="-29607" y="2195770"/>
                                <a:pt x="0" y="1875234"/>
                              </a:cubicBezTo>
                              <a:cubicBezTo>
                                <a:pt x="29607" y="1554699"/>
                                <a:pt x="24788" y="1486824"/>
                                <a:pt x="0" y="1300163"/>
                              </a:cubicBezTo>
                              <a:cubicBezTo>
                                <a:pt x="-24788" y="1113502"/>
                                <a:pt x="-14599" y="1039750"/>
                                <a:pt x="0" y="825103"/>
                              </a:cubicBezTo>
                              <a:cubicBezTo>
                                <a:pt x="14599" y="610456"/>
                                <a:pt x="-33081" y="397925"/>
                                <a:pt x="0" y="0"/>
                              </a:cubicBezTo>
                              <a:close/>
                            </a:path>
                          </a:pathLst>
                        </a:custGeom>
                        <a:solidFill>
                          <a:schemeClr val="bg1">
                            <a:lumMod val="95000"/>
                          </a:schemeClr>
                        </a:solidFill>
                        <a:ln w="76200">
                          <a:solidFill>
                            <a:schemeClr val="bg1">
                              <a:lumMod val="95000"/>
                            </a:schemeClr>
                          </a:solidFill>
                          <a:extLst>
                            <a:ext uri="{C807C97D-BFC1-408E-A445-0C87EB9F89A2}">
                              <ask:lineSketchStyleProps xmlns:ask="http://schemas.microsoft.com/office/drawing/2018/sketchyshapes" sd="212176662">
                                <a:prstGeom prst="rect">
                                  <a:avLst/>
                                </a:prstGeom>
                                <ask:type>
                                  <ask:lineSketchFreehand/>
                                </ask:type>
                              </ask:lineSketchStyleProps>
                            </a:ext>
                          </a:extLst>
                        </a:ln>
                        <a:effectLst>
                          <a:outerShdw blurRad="76200" dist="38100" dir="2700000" algn="ctr" rotWithShape="0">
                            <a:srgbClr val="5F4939">
                              <a:alpha val="73000"/>
                            </a:srgbClr>
                          </a:outerShdw>
                        </a:effectLst>
                      </wps:spPr>
                      <wps:txbx>
                        <w:txbxContent>
                          <w:p w14:paraId="34A1A803" w14:textId="77777777" w:rsidR="002968C9" w:rsidRPr="002C1527" w:rsidRDefault="002968C9" w:rsidP="002968C9">
                            <w:pPr>
                              <w:pStyle w:val="5E-TABLETITLE"/>
                            </w:pPr>
                            <w:r>
                              <w:t>Bard Class</w:t>
                            </w:r>
                          </w:p>
                          <w:tbl>
                            <w:tblPr>
                              <w:tblStyle w:val="5ETABLE"/>
                              <w:tblW w:w="9959" w:type="dxa"/>
                              <w:tblLayout w:type="fixed"/>
                              <w:tblLook w:val="04A0" w:firstRow="1" w:lastRow="0" w:firstColumn="1" w:lastColumn="0" w:noHBand="0" w:noVBand="1"/>
                            </w:tblPr>
                            <w:tblGrid>
                              <w:gridCol w:w="540"/>
                              <w:gridCol w:w="1080"/>
                              <w:gridCol w:w="3150"/>
                              <w:gridCol w:w="842"/>
                              <w:gridCol w:w="483"/>
                              <w:gridCol w:w="483"/>
                              <w:gridCol w:w="483"/>
                              <w:gridCol w:w="483"/>
                              <w:gridCol w:w="483"/>
                              <w:gridCol w:w="483"/>
                              <w:gridCol w:w="483"/>
                              <w:gridCol w:w="483"/>
                              <w:gridCol w:w="483"/>
                            </w:tblGrid>
                            <w:tr w:rsidR="002968C9" w:rsidRPr="00C6067D" w14:paraId="08D9244F" w14:textId="77777777" w:rsidTr="00AA5C1A">
                              <w:trPr>
                                <w:cnfStyle w:val="100000000000" w:firstRow="1" w:lastRow="0" w:firstColumn="0" w:lastColumn="0" w:oddVBand="0" w:evenVBand="0" w:oddHBand="0" w:evenHBand="0" w:firstRowFirstColumn="0" w:firstRowLastColumn="0" w:lastRowFirstColumn="0" w:lastRowLastColumn="0"/>
                              </w:trPr>
                              <w:tc>
                                <w:tcPr>
                                  <w:tcW w:w="540" w:type="dxa"/>
                                </w:tcPr>
                                <w:p w14:paraId="38B758AD" w14:textId="77777777" w:rsidR="002968C9" w:rsidRPr="0063177C" w:rsidRDefault="002968C9" w:rsidP="008A0536">
                                  <w:pPr>
                                    <w:pStyle w:val="5E-TABLECELL"/>
                                    <w:rPr>
                                      <w:rStyle w:val="5ECHARBOLD"/>
                                    </w:rPr>
                                  </w:pPr>
                                  <w:r w:rsidRPr="0063177C">
                                    <w:rPr>
                                      <w:rStyle w:val="5ECHARBOLD"/>
                                    </w:rPr>
                                    <w:t>Level</w:t>
                                  </w:r>
                                </w:p>
                              </w:tc>
                              <w:tc>
                                <w:tcPr>
                                  <w:tcW w:w="1080" w:type="dxa"/>
                                </w:tcPr>
                                <w:p w14:paraId="6CD1B9AA" w14:textId="77777777" w:rsidR="002968C9" w:rsidRPr="0063177C" w:rsidRDefault="002968C9" w:rsidP="008A0536">
                                  <w:pPr>
                                    <w:pStyle w:val="5E-TABLECELL"/>
                                    <w:rPr>
                                      <w:rStyle w:val="5ECHARBOLD"/>
                                    </w:rPr>
                                  </w:pPr>
                                  <w:r w:rsidRPr="0063177C">
                                    <w:rPr>
                                      <w:rStyle w:val="5ECHARBOLD"/>
                                    </w:rPr>
                                    <w:t>Proficiency Bonus</w:t>
                                  </w:r>
                                </w:p>
                              </w:tc>
                              <w:tc>
                                <w:tcPr>
                                  <w:tcW w:w="3150" w:type="dxa"/>
                                </w:tcPr>
                                <w:p w14:paraId="44CCA046" w14:textId="77777777" w:rsidR="002968C9" w:rsidRPr="0063177C" w:rsidRDefault="002968C9" w:rsidP="008A0536">
                                  <w:pPr>
                                    <w:pStyle w:val="5E-TABLECELL"/>
                                    <w:rPr>
                                      <w:rStyle w:val="5ECHARBOLD"/>
                                    </w:rPr>
                                  </w:pPr>
                                  <w:r w:rsidRPr="0063177C">
                                    <w:rPr>
                                      <w:rStyle w:val="5ECHARBOLD"/>
                                    </w:rPr>
                                    <w:t>Features</w:t>
                                  </w:r>
                                </w:p>
                              </w:tc>
                              <w:tc>
                                <w:tcPr>
                                  <w:tcW w:w="842" w:type="dxa"/>
                                </w:tcPr>
                                <w:p w14:paraId="792D7E75" w14:textId="77777777" w:rsidR="002968C9" w:rsidRPr="0063177C" w:rsidRDefault="002968C9" w:rsidP="008A0536">
                                  <w:pPr>
                                    <w:pStyle w:val="5E-TABLECELL"/>
                                    <w:rPr>
                                      <w:rStyle w:val="5ECHARBOLD"/>
                                    </w:rPr>
                                  </w:pPr>
                                  <w:r w:rsidRPr="0063177C">
                                    <w:rPr>
                                      <w:rStyle w:val="5ECHARBOLD"/>
                                    </w:rPr>
                                    <w:t>Cantrips Known</w:t>
                                  </w:r>
                                </w:p>
                              </w:tc>
                              <w:tc>
                                <w:tcPr>
                                  <w:tcW w:w="483" w:type="dxa"/>
                                </w:tcPr>
                                <w:p w14:paraId="61595752" w14:textId="77777777" w:rsidR="002968C9" w:rsidRPr="0063177C" w:rsidRDefault="002968C9" w:rsidP="008A0536">
                                  <w:pPr>
                                    <w:pStyle w:val="5E-TABLECELL"/>
                                    <w:rPr>
                                      <w:rStyle w:val="5ECHARBOLD"/>
                                    </w:rPr>
                                  </w:pPr>
                                  <w:r w:rsidRPr="0063177C">
                                    <w:rPr>
                                      <w:rStyle w:val="5ECHARBOLD"/>
                                    </w:rPr>
                                    <w:t>1st</w:t>
                                  </w:r>
                                </w:p>
                              </w:tc>
                              <w:tc>
                                <w:tcPr>
                                  <w:tcW w:w="483" w:type="dxa"/>
                                </w:tcPr>
                                <w:p w14:paraId="3B77D8B4" w14:textId="77777777" w:rsidR="002968C9" w:rsidRPr="0063177C" w:rsidRDefault="002968C9" w:rsidP="008A0536">
                                  <w:pPr>
                                    <w:pStyle w:val="5E-TABLECELL"/>
                                    <w:rPr>
                                      <w:rStyle w:val="5ECHARBOLD"/>
                                    </w:rPr>
                                  </w:pPr>
                                  <w:r w:rsidRPr="0063177C">
                                    <w:rPr>
                                      <w:rStyle w:val="5ECHARBOLD"/>
                                    </w:rPr>
                                    <w:t>2nd</w:t>
                                  </w:r>
                                </w:p>
                              </w:tc>
                              <w:tc>
                                <w:tcPr>
                                  <w:tcW w:w="483" w:type="dxa"/>
                                </w:tcPr>
                                <w:p w14:paraId="7FC14B27" w14:textId="77777777" w:rsidR="002968C9" w:rsidRPr="0063177C" w:rsidRDefault="002968C9" w:rsidP="008A0536">
                                  <w:pPr>
                                    <w:pStyle w:val="5E-TABLECELL"/>
                                    <w:rPr>
                                      <w:rStyle w:val="5ECHARBOLD"/>
                                    </w:rPr>
                                  </w:pPr>
                                  <w:r w:rsidRPr="0063177C">
                                    <w:rPr>
                                      <w:rStyle w:val="5ECHARBOLD"/>
                                    </w:rPr>
                                    <w:t>3rd</w:t>
                                  </w:r>
                                </w:p>
                              </w:tc>
                              <w:tc>
                                <w:tcPr>
                                  <w:tcW w:w="483" w:type="dxa"/>
                                </w:tcPr>
                                <w:p w14:paraId="356D083C" w14:textId="77777777" w:rsidR="002968C9" w:rsidRPr="0063177C" w:rsidRDefault="002968C9" w:rsidP="008A0536">
                                  <w:pPr>
                                    <w:pStyle w:val="5E-TABLECELL"/>
                                    <w:rPr>
                                      <w:rStyle w:val="5ECHARBOLD"/>
                                    </w:rPr>
                                  </w:pPr>
                                  <w:r w:rsidRPr="0063177C">
                                    <w:rPr>
                                      <w:rStyle w:val="5ECHARBOLD"/>
                                    </w:rPr>
                                    <w:t>4th</w:t>
                                  </w:r>
                                </w:p>
                              </w:tc>
                              <w:tc>
                                <w:tcPr>
                                  <w:tcW w:w="483" w:type="dxa"/>
                                </w:tcPr>
                                <w:p w14:paraId="32E1C362" w14:textId="77777777" w:rsidR="002968C9" w:rsidRPr="0063177C" w:rsidRDefault="002968C9" w:rsidP="008A0536">
                                  <w:pPr>
                                    <w:pStyle w:val="5E-TABLECELL"/>
                                    <w:rPr>
                                      <w:rStyle w:val="5ECHARBOLD"/>
                                    </w:rPr>
                                  </w:pPr>
                                  <w:r w:rsidRPr="0063177C">
                                    <w:rPr>
                                      <w:rStyle w:val="5ECHARBOLD"/>
                                    </w:rPr>
                                    <w:t>5th</w:t>
                                  </w:r>
                                </w:p>
                              </w:tc>
                              <w:tc>
                                <w:tcPr>
                                  <w:tcW w:w="483" w:type="dxa"/>
                                </w:tcPr>
                                <w:p w14:paraId="1A115B6C" w14:textId="77777777" w:rsidR="002968C9" w:rsidRPr="0063177C" w:rsidRDefault="002968C9" w:rsidP="008A0536">
                                  <w:pPr>
                                    <w:pStyle w:val="5E-TABLECELL"/>
                                    <w:rPr>
                                      <w:rStyle w:val="5ECHARBOLD"/>
                                    </w:rPr>
                                  </w:pPr>
                                  <w:r w:rsidRPr="0063177C">
                                    <w:rPr>
                                      <w:rStyle w:val="5ECHARBOLD"/>
                                    </w:rPr>
                                    <w:t>6th</w:t>
                                  </w:r>
                                </w:p>
                              </w:tc>
                              <w:tc>
                                <w:tcPr>
                                  <w:tcW w:w="483" w:type="dxa"/>
                                </w:tcPr>
                                <w:p w14:paraId="26ED0964" w14:textId="77777777" w:rsidR="002968C9" w:rsidRPr="0063177C" w:rsidRDefault="002968C9" w:rsidP="008A0536">
                                  <w:pPr>
                                    <w:pStyle w:val="5E-TABLECELL"/>
                                    <w:rPr>
                                      <w:rStyle w:val="5ECHARBOLD"/>
                                    </w:rPr>
                                  </w:pPr>
                                  <w:r w:rsidRPr="0063177C">
                                    <w:rPr>
                                      <w:rStyle w:val="5ECHARBOLD"/>
                                    </w:rPr>
                                    <w:t>7th</w:t>
                                  </w:r>
                                </w:p>
                              </w:tc>
                              <w:tc>
                                <w:tcPr>
                                  <w:tcW w:w="483" w:type="dxa"/>
                                </w:tcPr>
                                <w:p w14:paraId="6E8DFBEB" w14:textId="77777777" w:rsidR="002968C9" w:rsidRPr="0063177C" w:rsidRDefault="002968C9" w:rsidP="008A0536">
                                  <w:pPr>
                                    <w:pStyle w:val="5E-TABLECELL"/>
                                    <w:rPr>
                                      <w:rStyle w:val="5ECHARBOLD"/>
                                    </w:rPr>
                                  </w:pPr>
                                  <w:r w:rsidRPr="0063177C">
                                    <w:rPr>
                                      <w:rStyle w:val="5ECHARBOLD"/>
                                    </w:rPr>
                                    <w:t>8th</w:t>
                                  </w:r>
                                </w:p>
                              </w:tc>
                              <w:tc>
                                <w:tcPr>
                                  <w:tcW w:w="483" w:type="dxa"/>
                                </w:tcPr>
                                <w:p w14:paraId="58066838" w14:textId="77777777" w:rsidR="002968C9" w:rsidRPr="0063177C" w:rsidRDefault="002968C9" w:rsidP="008A0536">
                                  <w:pPr>
                                    <w:pStyle w:val="5E-TABLECELL"/>
                                    <w:rPr>
                                      <w:rStyle w:val="5ECHARBOLD"/>
                                    </w:rPr>
                                  </w:pPr>
                                  <w:r w:rsidRPr="0063177C">
                                    <w:rPr>
                                      <w:rStyle w:val="5ECHARBOLD"/>
                                    </w:rPr>
                                    <w:t>9th</w:t>
                                  </w:r>
                                </w:p>
                              </w:tc>
                            </w:tr>
                            <w:tr w:rsidR="002968C9" w:rsidRPr="00D65FAF" w14:paraId="6DA06B54" w14:textId="77777777" w:rsidTr="00AA5C1A">
                              <w:trPr>
                                <w:cnfStyle w:val="000000100000" w:firstRow="0" w:lastRow="0" w:firstColumn="0" w:lastColumn="0" w:oddVBand="0" w:evenVBand="0" w:oddHBand="1" w:evenHBand="0" w:firstRowFirstColumn="0" w:firstRowLastColumn="0" w:lastRowFirstColumn="0" w:lastRowLastColumn="0"/>
                                <w:trHeight w:val="184"/>
                              </w:trPr>
                              <w:tc>
                                <w:tcPr>
                                  <w:tcW w:w="540" w:type="dxa"/>
                                </w:tcPr>
                                <w:p w14:paraId="0D5296C3" w14:textId="77777777" w:rsidR="002968C9" w:rsidRPr="00D65FAF" w:rsidRDefault="002968C9" w:rsidP="008A0536">
                                  <w:pPr>
                                    <w:pStyle w:val="5E-TABLECELL"/>
                                  </w:pPr>
                                  <w:r w:rsidRPr="00D65FAF">
                                    <w:t>1st</w:t>
                                  </w:r>
                                </w:p>
                              </w:tc>
                              <w:tc>
                                <w:tcPr>
                                  <w:tcW w:w="1080" w:type="dxa"/>
                                </w:tcPr>
                                <w:p w14:paraId="346E62D3" w14:textId="77777777" w:rsidR="002968C9" w:rsidRPr="00D65FAF" w:rsidRDefault="002968C9" w:rsidP="008A0536">
                                  <w:pPr>
                                    <w:pStyle w:val="5E-TABLECELL"/>
                                  </w:pPr>
                                  <w:r w:rsidRPr="00D65FAF">
                                    <w:t>+2</w:t>
                                  </w:r>
                                </w:p>
                              </w:tc>
                              <w:tc>
                                <w:tcPr>
                                  <w:tcW w:w="3150" w:type="dxa"/>
                                </w:tcPr>
                                <w:p w14:paraId="09D20409" w14:textId="77777777" w:rsidR="002968C9" w:rsidRPr="00D65FAF" w:rsidRDefault="002968C9" w:rsidP="008A0536">
                                  <w:pPr>
                                    <w:pStyle w:val="5E-TABLECELL"/>
                                  </w:pPr>
                                  <w:r w:rsidRPr="00D65FAF">
                                    <w:t>Spellcasting</w:t>
                                  </w:r>
                                  <w:r>
                                    <w:t>, Bardic Inspiration (D6)</w:t>
                                  </w:r>
                                </w:p>
                              </w:tc>
                              <w:tc>
                                <w:tcPr>
                                  <w:tcW w:w="842" w:type="dxa"/>
                                </w:tcPr>
                                <w:p w14:paraId="58F17667" w14:textId="77777777" w:rsidR="002968C9" w:rsidRPr="00D65FAF" w:rsidRDefault="002968C9" w:rsidP="008A0536">
                                  <w:pPr>
                                    <w:pStyle w:val="5E-TABLECELL"/>
                                  </w:pPr>
                                  <w:r w:rsidRPr="00D65FAF">
                                    <w:t>2</w:t>
                                  </w:r>
                                </w:p>
                              </w:tc>
                              <w:tc>
                                <w:tcPr>
                                  <w:tcW w:w="483" w:type="dxa"/>
                                </w:tcPr>
                                <w:p w14:paraId="425842E8" w14:textId="77777777" w:rsidR="002968C9" w:rsidRPr="00D65FAF" w:rsidRDefault="002968C9" w:rsidP="008A0536">
                                  <w:pPr>
                                    <w:pStyle w:val="5E-TABLECELL"/>
                                  </w:pPr>
                                  <w:r w:rsidRPr="00D65FAF">
                                    <w:t>2</w:t>
                                  </w:r>
                                </w:p>
                              </w:tc>
                              <w:tc>
                                <w:tcPr>
                                  <w:tcW w:w="483" w:type="dxa"/>
                                </w:tcPr>
                                <w:p w14:paraId="4F0B90ED" w14:textId="77777777" w:rsidR="002968C9" w:rsidRPr="00D65FAF" w:rsidRDefault="002968C9" w:rsidP="008A0536">
                                  <w:pPr>
                                    <w:pStyle w:val="5E-TABLECELL"/>
                                  </w:pPr>
                                  <w:r>
                                    <w:t>—</w:t>
                                  </w:r>
                                </w:p>
                              </w:tc>
                              <w:tc>
                                <w:tcPr>
                                  <w:tcW w:w="483" w:type="dxa"/>
                                </w:tcPr>
                                <w:p w14:paraId="09C3BB5A" w14:textId="77777777" w:rsidR="002968C9" w:rsidRPr="00D65FAF" w:rsidRDefault="002968C9" w:rsidP="008A0536">
                                  <w:pPr>
                                    <w:pStyle w:val="5E-TABLECELL"/>
                                  </w:pPr>
                                  <w:r>
                                    <w:t>—</w:t>
                                  </w:r>
                                </w:p>
                              </w:tc>
                              <w:tc>
                                <w:tcPr>
                                  <w:tcW w:w="483" w:type="dxa"/>
                                </w:tcPr>
                                <w:p w14:paraId="34F72AB6" w14:textId="77777777" w:rsidR="002968C9" w:rsidRPr="00D65FAF" w:rsidRDefault="002968C9" w:rsidP="008A0536">
                                  <w:pPr>
                                    <w:pStyle w:val="5E-TABLECELL"/>
                                  </w:pPr>
                                  <w:r>
                                    <w:t>—</w:t>
                                  </w:r>
                                </w:p>
                              </w:tc>
                              <w:tc>
                                <w:tcPr>
                                  <w:tcW w:w="483" w:type="dxa"/>
                                </w:tcPr>
                                <w:p w14:paraId="092E58BE" w14:textId="77777777" w:rsidR="002968C9" w:rsidRPr="00D65FAF" w:rsidRDefault="002968C9" w:rsidP="008A0536">
                                  <w:pPr>
                                    <w:pStyle w:val="5E-TABLECELL"/>
                                  </w:pPr>
                                  <w:r>
                                    <w:t>—</w:t>
                                  </w:r>
                                </w:p>
                              </w:tc>
                              <w:tc>
                                <w:tcPr>
                                  <w:tcW w:w="483" w:type="dxa"/>
                                </w:tcPr>
                                <w:p w14:paraId="520F3595" w14:textId="77777777" w:rsidR="002968C9" w:rsidRPr="00D65FAF" w:rsidRDefault="002968C9" w:rsidP="008A0536">
                                  <w:pPr>
                                    <w:pStyle w:val="5E-TABLECELL"/>
                                  </w:pPr>
                                  <w:r>
                                    <w:t>—</w:t>
                                  </w:r>
                                </w:p>
                              </w:tc>
                              <w:tc>
                                <w:tcPr>
                                  <w:tcW w:w="483" w:type="dxa"/>
                                </w:tcPr>
                                <w:p w14:paraId="2C8776B0" w14:textId="77777777" w:rsidR="002968C9" w:rsidRPr="00D65FAF" w:rsidRDefault="002968C9" w:rsidP="008A0536">
                                  <w:pPr>
                                    <w:pStyle w:val="5E-TABLECELL"/>
                                  </w:pPr>
                                  <w:r>
                                    <w:t>—</w:t>
                                  </w:r>
                                </w:p>
                              </w:tc>
                              <w:tc>
                                <w:tcPr>
                                  <w:tcW w:w="483" w:type="dxa"/>
                                </w:tcPr>
                                <w:p w14:paraId="63E10471" w14:textId="77777777" w:rsidR="002968C9" w:rsidRPr="00D65FAF" w:rsidRDefault="002968C9" w:rsidP="008A0536">
                                  <w:pPr>
                                    <w:pStyle w:val="5E-TABLECELL"/>
                                  </w:pPr>
                                  <w:r>
                                    <w:t>—</w:t>
                                  </w:r>
                                </w:p>
                              </w:tc>
                              <w:tc>
                                <w:tcPr>
                                  <w:tcW w:w="483" w:type="dxa"/>
                                </w:tcPr>
                                <w:p w14:paraId="4A746055" w14:textId="77777777" w:rsidR="002968C9" w:rsidRPr="00D65FAF" w:rsidRDefault="002968C9" w:rsidP="008A0536">
                                  <w:pPr>
                                    <w:pStyle w:val="5E-TABLECELL"/>
                                  </w:pPr>
                                  <w:r>
                                    <w:t>—</w:t>
                                  </w:r>
                                </w:p>
                              </w:tc>
                            </w:tr>
                            <w:tr w:rsidR="002968C9" w:rsidRPr="00D65FAF" w14:paraId="65B90960"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3E42562C" w14:textId="77777777" w:rsidR="002968C9" w:rsidRPr="00D65FAF" w:rsidRDefault="002968C9" w:rsidP="008A0536">
                                  <w:pPr>
                                    <w:pStyle w:val="5E-TABLECELL"/>
                                  </w:pPr>
                                  <w:r w:rsidRPr="00D65FAF">
                                    <w:t>2nd</w:t>
                                  </w:r>
                                </w:p>
                              </w:tc>
                              <w:tc>
                                <w:tcPr>
                                  <w:tcW w:w="1080" w:type="dxa"/>
                                </w:tcPr>
                                <w:p w14:paraId="11F0BC1D" w14:textId="77777777" w:rsidR="002968C9" w:rsidRPr="00D65FAF" w:rsidRDefault="002968C9" w:rsidP="008A0536">
                                  <w:pPr>
                                    <w:pStyle w:val="5E-TABLECELL"/>
                                  </w:pPr>
                                  <w:r w:rsidRPr="00D65FAF">
                                    <w:t>+2</w:t>
                                  </w:r>
                                </w:p>
                              </w:tc>
                              <w:tc>
                                <w:tcPr>
                                  <w:tcW w:w="3150" w:type="dxa"/>
                                </w:tcPr>
                                <w:p w14:paraId="5B6D6E1D" w14:textId="77777777" w:rsidR="002968C9" w:rsidRPr="00D65FAF" w:rsidRDefault="002968C9" w:rsidP="008A0536">
                                  <w:pPr>
                                    <w:pStyle w:val="5E-TABLECELL"/>
                                  </w:pPr>
                                  <w:r>
                                    <w:t>Jack of All Trades, Song of Rest</w:t>
                                  </w:r>
                                </w:p>
                              </w:tc>
                              <w:tc>
                                <w:tcPr>
                                  <w:tcW w:w="842" w:type="dxa"/>
                                </w:tcPr>
                                <w:p w14:paraId="1026369D" w14:textId="77777777" w:rsidR="002968C9" w:rsidRPr="00D65FAF" w:rsidRDefault="002968C9" w:rsidP="008A0536">
                                  <w:pPr>
                                    <w:pStyle w:val="5E-TABLECELL"/>
                                  </w:pPr>
                                  <w:r w:rsidRPr="00D65FAF">
                                    <w:t>2</w:t>
                                  </w:r>
                                </w:p>
                              </w:tc>
                              <w:tc>
                                <w:tcPr>
                                  <w:tcW w:w="483" w:type="dxa"/>
                                </w:tcPr>
                                <w:p w14:paraId="2509E3FA" w14:textId="77777777" w:rsidR="002968C9" w:rsidRPr="00D65FAF" w:rsidRDefault="002968C9" w:rsidP="008A0536">
                                  <w:pPr>
                                    <w:pStyle w:val="5E-TABLECELL"/>
                                  </w:pPr>
                                  <w:r w:rsidRPr="00D65FAF">
                                    <w:t>3</w:t>
                                  </w:r>
                                </w:p>
                              </w:tc>
                              <w:tc>
                                <w:tcPr>
                                  <w:tcW w:w="483" w:type="dxa"/>
                                </w:tcPr>
                                <w:p w14:paraId="077BB77B" w14:textId="77777777" w:rsidR="002968C9" w:rsidRPr="00D65FAF" w:rsidRDefault="002968C9" w:rsidP="008A0536">
                                  <w:pPr>
                                    <w:pStyle w:val="5E-TABLECELL"/>
                                  </w:pPr>
                                  <w:r>
                                    <w:t>—</w:t>
                                  </w:r>
                                </w:p>
                              </w:tc>
                              <w:tc>
                                <w:tcPr>
                                  <w:tcW w:w="483" w:type="dxa"/>
                                </w:tcPr>
                                <w:p w14:paraId="303A8C01" w14:textId="77777777" w:rsidR="002968C9" w:rsidRPr="00D65FAF" w:rsidRDefault="002968C9" w:rsidP="008A0536">
                                  <w:pPr>
                                    <w:pStyle w:val="5E-TABLECELL"/>
                                  </w:pPr>
                                  <w:r>
                                    <w:t>—</w:t>
                                  </w:r>
                                </w:p>
                              </w:tc>
                              <w:tc>
                                <w:tcPr>
                                  <w:tcW w:w="483" w:type="dxa"/>
                                </w:tcPr>
                                <w:p w14:paraId="5119BD2E" w14:textId="77777777" w:rsidR="002968C9" w:rsidRPr="00D65FAF" w:rsidRDefault="002968C9" w:rsidP="008A0536">
                                  <w:pPr>
                                    <w:pStyle w:val="5E-TABLECELL"/>
                                  </w:pPr>
                                  <w:r>
                                    <w:t>—</w:t>
                                  </w:r>
                                </w:p>
                              </w:tc>
                              <w:tc>
                                <w:tcPr>
                                  <w:tcW w:w="483" w:type="dxa"/>
                                </w:tcPr>
                                <w:p w14:paraId="637B7E1A" w14:textId="77777777" w:rsidR="002968C9" w:rsidRPr="00D65FAF" w:rsidRDefault="002968C9" w:rsidP="008A0536">
                                  <w:pPr>
                                    <w:pStyle w:val="5E-TABLECELL"/>
                                  </w:pPr>
                                  <w:r>
                                    <w:t>—</w:t>
                                  </w:r>
                                </w:p>
                              </w:tc>
                              <w:tc>
                                <w:tcPr>
                                  <w:tcW w:w="483" w:type="dxa"/>
                                </w:tcPr>
                                <w:p w14:paraId="13A196F8" w14:textId="77777777" w:rsidR="002968C9" w:rsidRPr="00D65FAF" w:rsidRDefault="002968C9" w:rsidP="008A0536">
                                  <w:pPr>
                                    <w:pStyle w:val="5E-TABLECELL"/>
                                  </w:pPr>
                                  <w:r>
                                    <w:t>—</w:t>
                                  </w:r>
                                </w:p>
                              </w:tc>
                              <w:tc>
                                <w:tcPr>
                                  <w:tcW w:w="483" w:type="dxa"/>
                                </w:tcPr>
                                <w:p w14:paraId="392974AC" w14:textId="77777777" w:rsidR="002968C9" w:rsidRPr="00D65FAF" w:rsidRDefault="002968C9" w:rsidP="008A0536">
                                  <w:pPr>
                                    <w:pStyle w:val="5E-TABLECELL"/>
                                  </w:pPr>
                                  <w:r>
                                    <w:t>—</w:t>
                                  </w:r>
                                </w:p>
                              </w:tc>
                              <w:tc>
                                <w:tcPr>
                                  <w:tcW w:w="483" w:type="dxa"/>
                                </w:tcPr>
                                <w:p w14:paraId="066DB664" w14:textId="77777777" w:rsidR="002968C9" w:rsidRPr="00D65FAF" w:rsidRDefault="002968C9" w:rsidP="008A0536">
                                  <w:pPr>
                                    <w:pStyle w:val="5E-TABLECELL"/>
                                  </w:pPr>
                                  <w:r>
                                    <w:t>—</w:t>
                                  </w:r>
                                </w:p>
                              </w:tc>
                              <w:tc>
                                <w:tcPr>
                                  <w:tcW w:w="483" w:type="dxa"/>
                                </w:tcPr>
                                <w:p w14:paraId="39FACDE1" w14:textId="77777777" w:rsidR="002968C9" w:rsidRPr="00D65FAF" w:rsidRDefault="002968C9" w:rsidP="008A0536">
                                  <w:pPr>
                                    <w:pStyle w:val="5E-TABLECELL"/>
                                  </w:pPr>
                                  <w:r>
                                    <w:t>—</w:t>
                                  </w:r>
                                </w:p>
                              </w:tc>
                            </w:tr>
                            <w:tr w:rsidR="002968C9" w:rsidRPr="00D65FAF" w14:paraId="3DB67472"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06A9A383" w14:textId="77777777" w:rsidR="002968C9" w:rsidRPr="00D65FAF" w:rsidRDefault="002968C9" w:rsidP="008A0536">
                                  <w:pPr>
                                    <w:pStyle w:val="5E-TABLECELL"/>
                                  </w:pPr>
                                  <w:r w:rsidRPr="00D65FAF">
                                    <w:t>3</w:t>
                                  </w:r>
                                  <w:r>
                                    <w:t>r</w:t>
                                  </w:r>
                                  <w:r w:rsidRPr="00D65FAF">
                                    <w:t>d</w:t>
                                  </w:r>
                                </w:p>
                              </w:tc>
                              <w:tc>
                                <w:tcPr>
                                  <w:tcW w:w="1080" w:type="dxa"/>
                                </w:tcPr>
                                <w:p w14:paraId="34F280D4" w14:textId="77777777" w:rsidR="002968C9" w:rsidRDefault="002968C9" w:rsidP="008A0536">
                                  <w:pPr>
                                    <w:pStyle w:val="5E-TABLECELL"/>
                                  </w:pPr>
                                  <w:r w:rsidRPr="00D65FAF">
                                    <w:t>+2</w:t>
                                  </w:r>
                                </w:p>
                              </w:tc>
                              <w:tc>
                                <w:tcPr>
                                  <w:tcW w:w="3150" w:type="dxa"/>
                                </w:tcPr>
                                <w:p w14:paraId="56450D3F" w14:textId="77777777" w:rsidR="002968C9" w:rsidRPr="00D65FAF" w:rsidRDefault="002968C9" w:rsidP="008A0536">
                                  <w:pPr>
                                    <w:pStyle w:val="5E-TABLECELL"/>
                                  </w:pPr>
                                  <w:r>
                                    <w:t>Bard College, Expertise</w:t>
                                  </w:r>
                                </w:p>
                              </w:tc>
                              <w:tc>
                                <w:tcPr>
                                  <w:tcW w:w="842" w:type="dxa"/>
                                </w:tcPr>
                                <w:p w14:paraId="321A07A0" w14:textId="77777777" w:rsidR="002968C9" w:rsidRPr="00D65FAF" w:rsidRDefault="002968C9" w:rsidP="008A0536">
                                  <w:pPr>
                                    <w:pStyle w:val="5E-TABLECELL"/>
                                  </w:pPr>
                                  <w:r w:rsidRPr="00D65FAF">
                                    <w:t>2</w:t>
                                  </w:r>
                                </w:p>
                              </w:tc>
                              <w:tc>
                                <w:tcPr>
                                  <w:tcW w:w="483" w:type="dxa"/>
                                </w:tcPr>
                                <w:p w14:paraId="2BA34185" w14:textId="77777777" w:rsidR="002968C9" w:rsidRPr="00D65FAF" w:rsidRDefault="002968C9" w:rsidP="008A0536">
                                  <w:pPr>
                                    <w:pStyle w:val="5E-TABLECELL"/>
                                  </w:pPr>
                                  <w:r w:rsidRPr="00D65FAF">
                                    <w:t>4</w:t>
                                  </w:r>
                                </w:p>
                              </w:tc>
                              <w:tc>
                                <w:tcPr>
                                  <w:tcW w:w="483" w:type="dxa"/>
                                </w:tcPr>
                                <w:p w14:paraId="31154E3B" w14:textId="77777777" w:rsidR="002968C9" w:rsidRPr="00D65FAF" w:rsidRDefault="002968C9" w:rsidP="008A0536">
                                  <w:pPr>
                                    <w:pStyle w:val="5E-TABLECELL"/>
                                  </w:pPr>
                                  <w:r w:rsidRPr="00D65FAF">
                                    <w:t>2</w:t>
                                  </w:r>
                                </w:p>
                              </w:tc>
                              <w:tc>
                                <w:tcPr>
                                  <w:tcW w:w="483" w:type="dxa"/>
                                </w:tcPr>
                                <w:p w14:paraId="1966E8C8" w14:textId="77777777" w:rsidR="002968C9" w:rsidRPr="00D65FAF" w:rsidRDefault="002968C9" w:rsidP="008A0536">
                                  <w:pPr>
                                    <w:pStyle w:val="5E-TABLECELL"/>
                                  </w:pPr>
                                  <w:r>
                                    <w:t>—</w:t>
                                  </w:r>
                                </w:p>
                              </w:tc>
                              <w:tc>
                                <w:tcPr>
                                  <w:tcW w:w="483" w:type="dxa"/>
                                </w:tcPr>
                                <w:p w14:paraId="1BFCEEBD" w14:textId="77777777" w:rsidR="002968C9" w:rsidRPr="00D65FAF" w:rsidRDefault="002968C9" w:rsidP="008A0536">
                                  <w:pPr>
                                    <w:pStyle w:val="5E-TABLECELL"/>
                                  </w:pPr>
                                  <w:r>
                                    <w:t>—</w:t>
                                  </w:r>
                                </w:p>
                              </w:tc>
                              <w:tc>
                                <w:tcPr>
                                  <w:tcW w:w="483" w:type="dxa"/>
                                </w:tcPr>
                                <w:p w14:paraId="515F9756" w14:textId="77777777" w:rsidR="002968C9" w:rsidRPr="00D65FAF" w:rsidRDefault="002968C9" w:rsidP="008A0536">
                                  <w:pPr>
                                    <w:pStyle w:val="5E-TABLECELL"/>
                                  </w:pPr>
                                  <w:r>
                                    <w:t>—</w:t>
                                  </w:r>
                                </w:p>
                              </w:tc>
                              <w:tc>
                                <w:tcPr>
                                  <w:tcW w:w="483" w:type="dxa"/>
                                </w:tcPr>
                                <w:p w14:paraId="5B3D8D71" w14:textId="77777777" w:rsidR="002968C9" w:rsidRPr="00D65FAF" w:rsidRDefault="002968C9" w:rsidP="008A0536">
                                  <w:pPr>
                                    <w:pStyle w:val="5E-TABLECELL"/>
                                  </w:pPr>
                                  <w:r>
                                    <w:t>—</w:t>
                                  </w:r>
                                </w:p>
                              </w:tc>
                              <w:tc>
                                <w:tcPr>
                                  <w:tcW w:w="483" w:type="dxa"/>
                                </w:tcPr>
                                <w:p w14:paraId="636801AA" w14:textId="77777777" w:rsidR="002968C9" w:rsidRPr="00D65FAF" w:rsidRDefault="002968C9" w:rsidP="008A0536">
                                  <w:pPr>
                                    <w:pStyle w:val="5E-TABLECELL"/>
                                  </w:pPr>
                                  <w:r>
                                    <w:t>—</w:t>
                                  </w:r>
                                </w:p>
                              </w:tc>
                              <w:tc>
                                <w:tcPr>
                                  <w:tcW w:w="483" w:type="dxa"/>
                                </w:tcPr>
                                <w:p w14:paraId="2814B9E4" w14:textId="77777777" w:rsidR="002968C9" w:rsidRPr="00D65FAF" w:rsidRDefault="002968C9" w:rsidP="008A0536">
                                  <w:pPr>
                                    <w:pStyle w:val="5E-TABLECELL"/>
                                  </w:pPr>
                                  <w:r>
                                    <w:t>—</w:t>
                                  </w:r>
                                </w:p>
                              </w:tc>
                              <w:tc>
                                <w:tcPr>
                                  <w:tcW w:w="483" w:type="dxa"/>
                                </w:tcPr>
                                <w:p w14:paraId="3E2C1F38" w14:textId="77777777" w:rsidR="002968C9" w:rsidRPr="00D65FAF" w:rsidRDefault="002968C9" w:rsidP="008A0536">
                                  <w:pPr>
                                    <w:pStyle w:val="5E-TABLECELL"/>
                                  </w:pPr>
                                  <w:r>
                                    <w:t>—</w:t>
                                  </w:r>
                                </w:p>
                              </w:tc>
                            </w:tr>
                            <w:tr w:rsidR="002968C9" w:rsidRPr="00D65FAF" w14:paraId="359982C9"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1B9E0FBC" w14:textId="77777777" w:rsidR="002968C9" w:rsidRPr="00D65FAF" w:rsidRDefault="002968C9" w:rsidP="008A0536">
                                  <w:pPr>
                                    <w:pStyle w:val="5E-TABLECELL"/>
                                  </w:pPr>
                                  <w:r w:rsidRPr="00D65FAF">
                                    <w:t>4th</w:t>
                                  </w:r>
                                </w:p>
                              </w:tc>
                              <w:tc>
                                <w:tcPr>
                                  <w:tcW w:w="1080" w:type="dxa"/>
                                </w:tcPr>
                                <w:p w14:paraId="19CE5C5E" w14:textId="77777777" w:rsidR="002968C9" w:rsidRPr="00D65FAF" w:rsidRDefault="002968C9" w:rsidP="008A0536">
                                  <w:pPr>
                                    <w:pStyle w:val="5E-TABLECELL"/>
                                  </w:pPr>
                                  <w:r w:rsidRPr="00D65FAF">
                                    <w:t>+2</w:t>
                                  </w:r>
                                </w:p>
                              </w:tc>
                              <w:tc>
                                <w:tcPr>
                                  <w:tcW w:w="3150" w:type="dxa"/>
                                </w:tcPr>
                                <w:p w14:paraId="1CBA370D" w14:textId="77777777" w:rsidR="002968C9" w:rsidRPr="00D65FAF" w:rsidRDefault="002968C9" w:rsidP="008A0536">
                                  <w:pPr>
                                    <w:pStyle w:val="5E-TABLECELL"/>
                                  </w:pPr>
                                  <w:r>
                                    <w:t>Feat, Reliable Skill</w:t>
                                  </w:r>
                                </w:p>
                              </w:tc>
                              <w:tc>
                                <w:tcPr>
                                  <w:tcW w:w="842" w:type="dxa"/>
                                </w:tcPr>
                                <w:p w14:paraId="2EDEAA57" w14:textId="77777777" w:rsidR="002968C9" w:rsidRPr="00D65FAF" w:rsidRDefault="002968C9" w:rsidP="008A0536">
                                  <w:pPr>
                                    <w:pStyle w:val="5E-TABLECELL"/>
                                  </w:pPr>
                                  <w:r w:rsidRPr="00D65FAF">
                                    <w:t>3</w:t>
                                  </w:r>
                                </w:p>
                              </w:tc>
                              <w:tc>
                                <w:tcPr>
                                  <w:tcW w:w="483" w:type="dxa"/>
                                </w:tcPr>
                                <w:p w14:paraId="2F39A36C" w14:textId="77777777" w:rsidR="002968C9" w:rsidRPr="00D65FAF" w:rsidRDefault="002968C9" w:rsidP="008A0536">
                                  <w:pPr>
                                    <w:pStyle w:val="5E-TABLECELL"/>
                                  </w:pPr>
                                  <w:r w:rsidRPr="00D65FAF">
                                    <w:t>4</w:t>
                                  </w:r>
                                </w:p>
                              </w:tc>
                              <w:tc>
                                <w:tcPr>
                                  <w:tcW w:w="483" w:type="dxa"/>
                                </w:tcPr>
                                <w:p w14:paraId="513F3B94" w14:textId="77777777" w:rsidR="002968C9" w:rsidRPr="00D65FAF" w:rsidRDefault="002968C9" w:rsidP="008A0536">
                                  <w:pPr>
                                    <w:pStyle w:val="5E-TABLECELL"/>
                                  </w:pPr>
                                  <w:r w:rsidRPr="00D65FAF">
                                    <w:t>3</w:t>
                                  </w:r>
                                </w:p>
                              </w:tc>
                              <w:tc>
                                <w:tcPr>
                                  <w:tcW w:w="483" w:type="dxa"/>
                                </w:tcPr>
                                <w:p w14:paraId="01DD7256" w14:textId="77777777" w:rsidR="002968C9" w:rsidRPr="00D65FAF" w:rsidRDefault="002968C9" w:rsidP="008A0536">
                                  <w:pPr>
                                    <w:pStyle w:val="5E-TABLECELL"/>
                                  </w:pPr>
                                  <w:r>
                                    <w:t>—</w:t>
                                  </w:r>
                                </w:p>
                              </w:tc>
                              <w:tc>
                                <w:tcPr>
                                  <w:tcW w:w="483" w:type="dxa"/>
                                </w:tcPr>
                                <w:p w14:paraId="2778115B" w14:textId="77777777" w:rsidR="002968C9" w:rsidRPr="00D65FAF" w:rsidRDefault="002968C9" w:rsidP="008A0536">
                                  <w:pPr>
                                    <w:pStyle w:val="5E-TABLECELL"/>
                                  </w:pPr>
                                  <w:r>
                                    <w:t>—</w:t>
                                  </w:r>
                                </w:p>
                              </w:tc>
                              <w:tc>
                                <w:tcPr>
                                  <w:tcW w:w="483" w:type="dxa"/>
                                </w:tcPr>
                                <w:p w14:paraId="443E87CF" w14:textId="77777777" w:rsidR="002968C9" w:rsidRPr="00D65FAF" w:rsidRDefault="002968C9" w:rsidP="008A0536">
                                  <w:pPr>
                                    <w:pStyle w:val="5E-TABLECELL"/>
                                  </w:pPr>
                                  <w:r>
                                    <w:t>—</w:t>
                                  </w:r>
                                </w:p>
                              </w:tc>
                              <w:tc>
                                <w:tcPr>
                                  <w:tcW w:w="483" w:type="dxa"/>
                                </w:tcPr>
                                <w:p w14:paraId="2DECE013" w14:textId="77777777" w:rsidR="002968C9" w:rsidRPr="00D65FAF" w:rsidRDefault="002968C9" w:rsidP="008A0536">
                                  <w:pPr>
                                    <w:pStyle w:val="5E-TABLECELL"/>
                                  </w:pPr>
                                  <w:r>
                                    <w:t>—</w:t>
                                  </w:r>
                                </w:p>
                              </w:tc>
                              <w:tc>
                                <w:tcPr>
                                  <w:tcW w:w="483" w:type="dxa"/>
                                </w:tcPr>
                                <w:p w14:paraId="735D0481" w14:textId="77777777" w:rsidR="002968C9" w:rsidRPr="00D65FAF" w:rsidRDefault="002968C9" w:rsidP="008A0536">
                                  <w:pPr>
                                    <w:pStyle w:val="5E-TABLECELL"/>
                                  </w:pPr>
                                  <w:r>
                                    <w:t>—</w:t>
                                  </w:r>
                                </w:p>
                              </w:tc>
                              <w:tc>
                                <w:tcPr>
                                  <w:tcW w:w="483" w:type="dxa"/>
                                </w:tcPr>
                                <w:p w14:paraId="5282AD44" w14:textId="77777777" w:rsidR="002968C9" w:rsidRPr="00D65FAF" w:rsidRDefault="002968C9" w:rsidP="008A0536">
                                  <w:pPr>
                                    <w:pStyle w:val="5E-TABLECELL"/>
                                  </w:pPr>
                                  <w:r>
                                    <w:t>—</w:t>
                                  </w:r>
                                </w:p>
                              </w:tc>
                              <w:tc>
                                <w:tcPr>
                                  <w:tcW w:w="483" w:type="dxa"/>
                                </w:tcPr>
                                <w:p w14:paraId="7A3DF2D3" w14:textId="77777777" w:rsidR="002968C9" w:rsidRPr="00D65FAF" w:rsidRDefault="002968C9" w:rsidP="008A0536">
                                  <w:pPr>
                                    <w:pStyle w:val="5E-TABLECELL"/>
                                  </w:pPr>
                                  <w:r>
                                    <w:t>—</w:t>
                                  </w:r>
                                </w:p>
                              </w:tc>
                            </w:tr>
                            <w:tr w:rsidR="002968C9" w:rsidRPr="00D65FAF" w14:paraId="39379494"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5D3B35DB" w14:textId="77777777" w:rsidR="002968C9" w:rsidRPr="00D65FAF" w:rsidRDefault="002968C9" w:rsidP="008A0536">
                                  <w:pPr>
                                    <w:pStyle w:val="5E-TABLECELL"/>
                                  </w:pPr>
                                  <w:r w:rsidRPr="00D65FAF">
                                    <w:t>5th</w:t>
                                  </w:r>
                                </w:p>
                              </w:tc>
                              <w:tc>
                                <w:tcPr>
                                  <w:tcW w:w="1080" w:type="dxa"/>
                                </w:tcPr>
                                <w:p w14:paraId="438DEE6C" w14:textId="77777777" w:rsidR="002968C9" w:rsidRDefault="002968C9" w:rsidP="008A0536">
                                  <w:pPr>
                                    <w:pStyle w:val="5E-TABLECELL"/>
                                  </w:pPr>
                                  <w:r w:rsidRPr="00D65FAF">
                                    <w:t>+3</w:t>
                                  </w:r>
                                </w:p>
                              </w:tc>
                              <w:tc>
                                <w:tcPr>
                                  <w:tcW w:w="3150" w:type="dxa"/>
                                </w:tcPr>
                                <w:p w14:paraId="3700733C" w14:textId="77777777" w:rsidR="002968C9" w:rsidRDefault="002968C9" w:rsidP="008A0536">
                                  <w:pPr>
                                    <w:pStyle w:val="5E-TABLECELL"/>
                                  </w:pPr>
                                  <w:r>
                                    <w:t>Bardic Inspiration (d8)</w:t>
                                  </w:r>
                                  <w:r>
                                    <w:br/>
                                    <w:t xml:space="preserve">Font of Inspiration, </w:t>
                                  </w:r>
                                </w:p>
                                <w:p w14:paraId="2751A202" w14:textId="77777777" w:rsidR="002968C9" w:rsidRPr="00D65FAF" w:rsidRDefault="002968C9" w:rsidP="008A0536">
                                  <w:pPr>
                                    <w:pStyle w:val="5E-TABLECELL"/>
                                  </w:pPr>
                                  <w:r>
                                    <w:t>Extra Attack (subclass tag required)</w:t>
                                  </w:r>
                                </w:p>
                              </w:tc>
                              <w:tc>
                                <w:tcPr>
                                  <w:tcW w:w="842" w:type="dxa"/>
                                </w:tcPr>
                                <w:p w14:paraId="01C0FF12" w14:textId="77777777" w:rsidR="002968C9" w:rsidRPr="00D65FAF" w:rsidRDefault="002968C9" w:rsidP="008A0536">
                                  <w:pPr>
                                    <w:pStyle w:val="5E-TABLECELL"/>
                                  </w:pPr>
                                  <w:r w:rsidRPr="00D65FAF">
                                    <w:t>3</w:t>
                                  </w:r>
                                </w:p>
                              </w:tc>
                              <w:tc>
                                <w:tcPr>
                                  <w:tcW w:w="483" w:type="dxa"/>
                                </w:tcPr>
                                <w:p w14:paraId="64060EEF" w14:textId="77777777" w:rsidR="002968C9" w:rsidRPr="00D65FAF" w:rsidRDefault="002968C9" w:rsidP="008A0536">
                                  <w:pPr>
                                    <w:pStyle w:val="5E-TABLECELL"/>
                                  </w:pPr>
                                  <w:r w:rsidRPr="00D65FAF">
                                    <w:t>4</w:t>
                                  </w:r>
                                </w:p>
                              </w:tc>
                              <w:tc>
                                <w:tcPr>
                                  <w:tcW w:w="483" w:type="dxa"/>
                                </w:tcPr>
                                <w:p w14:paraId="5777C5E9" w14:textId="77777777" w:rsidR="002968C9" w:rsidRPr="00D65FAF" w:rsidRDefault="002968C9" w:rsidP="008A0536">
                                  <w:pPr>
                                    <w:pStyle w:val="5E-TABLECELL"/>
                                  </w:pPr>
                                  <w:r w:rsidRPr="00D65FAF">
                                    <w:t>3</w:t>
                                  </w:r>
                                </w:p>
                              </w:tc>
                              <w:tc>
                                <w:tcPr>
                                  <w:tcW w:w="483" w:type="dxa"/>
                                </w:tcPr>
                                <w:p w14:paraId="28F05962" w14:textId="77777777" w:rsidR="002968C9" w:rsidRPr="00D65FAF" w:rsidRDefault="002968C9" w:rsidP="008A0536">
                                  <w:pPr>
                                    <w:pStyle w:val="5E-TABLECELL"/>
                                  </w:pPr>
                                  <w:r w:rsidRPr="00D65FAF">
                                    <w:t>2</w:t>
                                  </w:r>
                                </w:p>
                              </w:tc>
                              <w:tc>
                                <w:tcPr>
                                  <w:tcW w:w="483" w:type="dxa"/>
                                </w:tcPr>
                                <w:p w14:paraId="27A1C0FF" w14:textId="77777777" w:rsidR="002968C9" w:rsidRPr="00D65FAF" w:rsidRDefault="002968C9" w:rsidP="008A0536">
                                  <w:pPr>
                                    <w:pStyle w:val="5E-TABLECELL"/>
                                  </w:pPr>
                                  <w:r>
                                    <w:t>—</w:t>
                                  </w:r>
                                </w:p>
                              </w:tc>
                              <w:tc>
                                <w:tcPr>
                                  <w:tcW w:w="483" w:type="dxa"/>
                                </w:tcPr>
                                <w:p w14:paraId="0375B98D" w14:textId="77777777" w:rsidR="002968C9" w:rsidRPr="00D65FAF" w:rsidRDefault="002968C9" w:rsidP="008A0536">
                                  <w:pPr>
                                    <w:pStyle w:val="5E-TABLECELL"/>
                                  </w:pPr>
                                  <w:r>
                                    <w:t>—</w:t>
                                  </w:r>
                                </w:p>
                              </w:tc>
                              <w:tc>
                                <w:tcPr>
                                  <w:tcW w:w="483" w:type="dxa"/>
                                </w:tcPr>
                                <w:p w14:paraId="565C1191" w14:textId="77777777" w:rsidR="002968C9" w:rsidRPr="00D65FAF" w:rsidRDefault="002968C9" w:rsidP="008A0536">
                                  <w:pPr>
                                    <w:pStyle w:val="5E-TABLECELL"/>
                                  </w:pPr>
                                  <w:r>
                                    <w:t>—</w:t>
                                  </w:r>
                                </w:p>
                              </w:tc>
                              <w:tc>
                                <w:tcPr>
                                  <w:tcW w:w="483" w:type="dxa"/>
                                </w:tcPr>
                                <w:p w14:paraId="251ABC1F" w14:textId="77777777" w:rsidR="002968C9" w:rsidRPr="00D65FAF" w:rsidRDefault="002968C9" w:rsidP="008A0536">
                                  <w:pPr>
                                    <w:pStyle w:val="5E-TABLECELL"/>
                                  </w:pPr>
                                  <w:r>
                                    <w:t>—</w:t>
                                  </w:r>
                                </w:p>
                              </w:tc>
                              <w:tc>
                                <w:tcPr>
                                  <w:tcW w:w="483" w:type="dxa"/>
                                </w:tcPr>
                                <w:p w14:paraId="0DAFBFF1" w14:textId="77777777" w:rsidR="002968C9" w:rsidRPr="00D65FAF" w:rsidRDefault="002968C9" w:rsidP="008A0536">
                                  <w:pPr>
                                    <w:pStyle w:val="5E-TABLECELL"/>
                                  </w:pPr>
                                  <w:r>
                                    <w:t>—</w:t>
                                  </w:r>
                                </w:p>
                              </w:tc>
                              <w:tc>
                                <w:tcPr>
                                  <w:tcW w:w="483" w:type="dxa"/>
                                </w:tcPr>
                                <w:p w14:paraId="2A632963" w14:textId="77777777" w:rsidR="002968C9" w:rsidRPr="00D65FAF" w:rsidRDefault="002968C9" w:rsidP="008A0536">
                                  <w:pPr>
                                    <w:pStyle w:val="5E-TABLECELL"/>
                                  </w:pPr>
                                  <w:r>
                                    <w:t>—</w:t>
                                  </w:r>
                                </w:p>
                              </w:tc>
                            </w:tr>
                            <w:tr w:rsidR="002968C9" w:rsidRPr="00D65FAF" w14:paraId="7BD3E390"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244BD4E6" w14:textId="77777777" w:rsidR="002968C9" w:rsidRPr="00D65FAF" w:rsidRDefault="002968C9" w:rsidP="008A0536">
                                  <w:pPr>
                                    <w:pStyle w:val="5E-TABLECELL"/>
                                  </w:pPr>
                                  <w:r w:rsidRPr="00D65FAF">
                                    <w:t>6th</w:t>
                                  </w:r>
                                </w:p>
                              </w:tc>
                              <w:tc>
                                <w:tcPr>
                                  <w:tcW w:w="1080" w:type="dxa"/>
                                </w:tcPr>
                                <w:p w14:paraId="0C333AF3" w14:textId="77777777" w:rsidR="002968C9" w:rsidRPr="00D65FAF" w:rsidRDefault="002968C9" w:rsidP="008A0536">
                                  <w:pPr>
                                    <w:pStyle w:val="5E-TABLECELL"/>
                                  </w:pPr>
                                  <w:r w:rsidRPr="00D65FAF">
                                    <w:t>+3</w:t>
                                  </w:r>
                                </w:p>
                              </w:tc>
                              <w:tc>
                                <w:tcPr>
                                  <w:tcW w:w="3150" w:type="dxa"/>
                                </w:tcPr>
                                <w:p w14:paraId="24692304" w14:textId="77777777" w:rsidR="002968C9" w:rsidRPr="00D65FAF" w:rsidRDefault="002968C9" w:rsidP="008A0536">
                                  <w:pPr>
                                    <w:pStyle w:val="5E-TABLECELL"/>
                                  </w:pPr>
                                  <w:r>
                                    <w:t>Countercharm</w:t>
                                  </w:r>
                                </w:p>
                              </w:tc>
                              <w:tc>
                                <w:tcPr>
                                  <w:tcW w:w="842" w:type="dxa"/>
                                </w:tcPr>
                                <w:p w14:paraId="707126C5" w14:textId="77777777" w:rsidR="002968C9" w:rsidRPr="00D65FAF" w:rsidRDefault="002968C9" w:rsidP="008A0536">
                                  <w:pPr>
                                    <w:pStyle w:val="5E-TABLECELL"/>
                                  </w:pPr>
                                  <w:r w:rsidRPr="00D65FAF">
                                    <w:t>3</w:t>
                                  </w:r>
                                </w:p>
                              </w:tc>
                              <w:tc>
                                <w:tcPr>
                                  <w:tcW w:w="483" w:type="dxa"/>
                                </w:tcPr>
                                <w:p w14:paraId="3FE936FF" w14:textId="77777777" w:rsidR="002968C9" w:rsidRPr="00D65FAF" w:rsidRDefault="002968C9" w:rsidP="008A0536">
                                  <w:pPr>
                                    <w:pStyle w:val="5E-TABLECELL"/>
                                  </w:pPr>
                                  <w:r w:rsidRPr="00D65FAF">
                                    <w:t>4</w:t>
                                  </w:r>
                                </w:p>
                              </w:tc>
                              <w:tc>
                                <w:tcPr>
                                  <w:tcW w:w="483" w:type="dxa"/>
                                </w:tcPr>
                                <w:p w14:paraId="70EFAFF9" w14:textId="77777777" w:rsidR="002968C9" w:rsidRPr="00D65FAF" w:rsidRDefault="002968C9" w:rsidP="008A0536">
                                  <w:pPr>
                                    <w:pStyle w:val="5E-TABLECELL"/>
                                  </w:pPr>
                                  <w:r w:rsidRPr="00D65FAF">
                                    <w:t>3</w:t>
                                  </w:r>
                                </w:p>
                              </w:tc>
                              <w:tc>
                                <w:tcPr>
                                  <w:tcW w:w="483" w:type="dxa"/>
                                </w:tcPr>
                                <w:p w14:paraId="363ECD68" w14:textId="77777777" w:rsidR="002968C9" w:rsidRPr="00D65FAF" w:rsidRDefault="002968C9" w:rsidP="008A0536">
                                  <w:pPr>
                                    <w:pStyle w:val="5E-TABLECELL"/>
                                  </w:pPr>
                                  <w:r w:rsidRPr="00D65FAF">
                                    <w:t>3</w:t>
                                  </w:r>
                                </w:p>
                              </w:tc>
                              <w:tc>
                                <w:tcPr>
                                  <w:tcW w:w="483" w:type="dxa"/>
                                </w:tcPr>
                                <w:p w14:paraId="225AE2A1" w14:textId="77777777" w:rsidR="002968C9" w:rsidRPr="00D65FAF" w:rsidRDefault="002968C9" w:rsidP="008A0536">
                                  <w:pPr>
                                    <w:pStyle w:val="5E-TABLECELL"/>
                                  </w:pPr>
                                  <w:r>
                                    <w:t>—</w:t>
                                  </w:r>
                                </w:p>
                              </w:tc>
                              <w:tc>
                                <w:tcPr>
                                  <w:tcW w:w="483" w:type="dxa"/>
                                </w:tcPr>
                                <w:p w14:paraId="13B4F7C8" w14:textId="77777777" w:rsidR="002968C9" w:rsidRPr="00D65FAF" w:rsidRDefault="002968C9" w:rsidP="008A0536">
                                  <w:pPr>
                                    <w:pStyle w:val="5E-TABLECELL"/>
                                  </w:pPr>
                                  <w:r>
                                    <w:t>—</w:t>
                                  </w:r>
                                </w:p>
                              </w:tc>
                              <w:tc>
                                <w:tcPr>
                                  <w:tcW w:w="483" w:type="dxa"/>
                                </w:tcPr>
                                <w:p w14:paraId="20927D76" w14:textId="77777777" w:rsidR="002968C9" w:rsidRPr="00D65FAF" w:rsidRDefault="002968C9" w:rsidP="008A0536">
                                  <w:pPr>
                                    <w:pStyle w:val="5E-TABLECELL"/>
                                  </w:pPr>
                                  <w:r>
                                    <w:t>—</w:t>
                                  </w:r>
                                </w:p>
                              </w:tc>
                              <w:tc>
                                <w:tcPr>
                                  <w:tcW w:w="483" w:type="dxa"/>
                                </w:tcPr>
                                <w:p w14:paraId="2EE3EE7C" w14:textId="77777777" w:rsidR="002968C9" w:rsidRPr="00D65FAF" w:rsidRDefault="002968C9" w:rsidP="008A0536">
                                  <w:pPr>
                                    <w:pStyle w:val="5E-TABLECELL"/>
                                  </w:pPr>
                                  <w:r>
                                    <w:t>—</w:t>
                                  </w:r>
                                </w:p>
                              </w:tc>
                              <w:tc>
                                <w:tcPr>
                                  <w:tcW w:w="483" w:type="dxa"/>
                                </w:tcPr>
                                <w:p w14:paraId="7940E3FC" w14:textId="77777777" w:rsidR="002968C9" w:rsidRPr="00D65FAF" w:rsidRDefault="002968C9" w:rsidP="008A0536">
                                  <w:pPr>
                                    <w:pStyle w:val="5E-TABLECELL"/>
                                  </w:pPr>
                                  <w:r>
                                    <w:t>—</w:t>
                                  </w:r>
                                </w:p>
                              </w:tc>
                              <w:tc>
                                <w:tcPr>
                                  <w:tcW w:w="483" w:type="dxa"/>
                                </w:tcPr>
                                <w:p w14:paraId="49772BB0" w14:textId="77777777" w:rsidR="002968C9" w:rsidRPr="00D65FAF" w:rsidRDefault="002968C9" w:rsidP="008A0536">
                                  <w:pPr>
                                    <w:pStyle w:val="5E-TABLECELL"/>
                                  </w:pPr>
                                  <w:r>
                                    <w:t>—</w:t>
                                  </w:r>
                                </w:p>
                              </w:tc>
                            </w:tr>
                            <w:tr w:rsidR="002968C9" w:rsidRPr="00D65FAF" w14:paraId="4B55AF32"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0ACE0958" w14:textId="77777777" w:rsidR="002968C9" w:rsidRPr="00D65FAF" w:rsidRDefault="002968C9" w:rsidP="008A0536">
                                  <w:pPr>
                                    <w:pStyle w:val="5E-TABLECELL"/>
                                  </w:pPr>
                                  <w:r w:rsidRPr="00D65FAF">
                                    <w:t>7th</w:t>
                                  </w:r>
                                </w:p>
                              </w:tc>
                              <w:tc>
                                <w:tcPr>
                                  <w:tcW w:w="1080" w:type="dxa"/>
                                </w:tcPr>
                                <w:p w14:paraId="1D493C87" w14:textId="77777777" w:rsidR="002968C9" w:rsidRDefault="002968C9" w:rsidP="008A0536">
                                  <w:pPr>
                                    <w:pStyle w:val="5E-TABLECELL"/>
                                  </w:pPr>
                                  <w:r w:rsidRPr="00D65FAF">
                                    <w:t>+3</w:t>
                                  </w:r>
                                </w:p>
                              </w:tc>
                              <w:tc>
                                <w:tcPr>
                                  <w:tcW w:w="3150" w:type="dxa"/>
                                </w:tcPr>
                                <w:p w14:paraId="1DA3CC6E" w14:textId="77777777" w:rsidR="002968C9" w:rsidRPr="00D65FAF" w:rsidRDefault="002968C9" w:rsidP="008A0536">
                                  <w:pPr>
                                    <w:pStyle w:val="5E-TABLECELL"/>
                                  </w:pPr>
                                  <w:r>
                                    <w:t>—</w:t>
                                  </w:r>
                                </w:p>
                              </w:tc>
                              <w:tc>
                                <w:tcPr>
                                  <w:tcW w:w="842" w:type="dxa"/>
                                </w:tcPr>
                                <w:p w14:paraId="2FE65315" w14:textId="77777777" w:rsidR="002968C9" w:rsidRPr="00D65FAF" w:rsidRDefault="002968C9" w:rsidP="008A0536">
                                  <w:pPr>
                                    <w:pStyle w:val="5E-TABLECELL"/>
                                  </w:pPr>
                                  <w:r w:rsidRPr="00D65FAF">
                                    <w:t>3</w:t>
                                  </w:r>
                                </w:p>
                              </w:tc>
                              <w:tc>
                                <w:tcPr>
                                  <w:tcW w:w="483" w:type="dxa"/>
                                </w:tcPr>
                                <w:p w14:paraId="320E0C2B" w14:textId="77777777" w:rsidR="002968C9" w:rsidRPr="00D65FAF" w:rsidRDefault="002968C9" w:rsidP="008A0536">
                                  <w:pPr>
                                    <w:pStyle w:val="5E-TABLECELL"/>
                                  </w:pPr>
                                  <w:r w:rsidRPr="00D65FAF">
                                    <w:t>4</w:t>
                                  </w:r>
                                </w:p>
                              </w:tc>
                              <w:tc>
                                <w:tcPr>
                                  <w:tcW w:w="483" w:type="dxa"/>
                                </w:tcPr>
                                <w:p w14:paraId="5FF5A8A8" w14:textId="77777777" w:rsidR="002968C9" w:rsidRPr="00D65FAF" w:rsidRDefault="002968C9" w:rsidP="008A0536">
                                  <w:pPr>
                                    <w:pStyle w:val="5E-TABLECELL"/>
                                  </w:pPr>
                                  <w:r w:rsidRPr="00D65FAF">
                                    <w:t>3</w:t>
                                  </w:r>
                                </w:p>
                              </w:tc>
                              <w:tc>
                                <w:tcPr>
                                  <w:tcW w:w="483" w:type="dxa"/>
                                </w:tcPr>
                                <w:p w14:paraId="6E542978" w14:textId="77777777" w:rsidR="002968C9" w:rsidRPr="00D65FAF" w:rsidRDefault="002968C9" w:rsidP="008A0536">
                                  <w:pPr>
                                    <w:pStyle w:val="5E-TABLECELL"/>
                                  </w:pPr>
                                  <w:r w:rsidRPr="00D65FAF">
                                    <w:t>3</w:t>
                                  </w:r>
                                </w:p>
                              </w:tc>
                              <w:tc>
                                <w:tcPr>
                                  <w:tcW w:w="483" w:type="dxa"/>
                                </w:tcPr>
                                <w:p w14:paraId="2DC7C4C6" w14:textId="77777777" w:rsidR="002968C9" w:rsidRPr="00D65FAF" w:rsidRDefault="002968C9" w:rsidP="008A0536">
                                  <w:pPr>
                                    <w:pStyle w:val="5E-TABLECELL"/>
                                  </w:pPr>
                                  <w:r w:rsidRPr="00D65FAF">
                                    <w:t>1</w:t>
                                  </w:r>
                                </w:p>
                              </w:tc>
                              <w:tc>
                                <w:tcPr>
                                  <w:tcW w:w="483" w:type="dxa"/>
                                </w:tcPr>
                                <w:p w14:paraId="63D4B439" w14:textId="77777777" w:rsidR="002968C9" w:rsidRPr="00D65FAF" w:rsidRDefault="002968C9" w:rsidP="008A0536">
                                  <w:pPr>
                                    <w:pStyle w:val="5E-TABLECELL"/>
                                  </w:pPr>
                                  <w:r>
                                    <w:t>—</w:t>
                                  </w:r>
                                </w:p>
                              </w:tc>
                              <w:tc>
                                <w:tcPr>
                                  <w:tcW w:w="483" w:type="dxa"/>
                                </w:tcPr>
                                <w:p w14:paraId="7212D5CE" w14:textId="77777777" w:rsidR="002968C9" w:rsidRPr="00D65FAF" w:rsidRDefault="002968C9" w:rsidP="008A0536">
                                  <w:pPr>
                                    <w:pStyle w:val="5E-TABLECELL"/>
                                  </w:pPr>
                                  <w:r>
                                    <w:t>—</w:t>
                                  </w:r>
                                </w:p>
                              </w:tc>
                              <w:tc>
                                <w:tcPr>
                                  <w:tcW w:w="483" w:type="dxa"/>
                                </w:tcPr>
                                <w:p w14:paraId="57A13DA4" w14:textId="77777777" w:rsidR="002968C9" w:rsidRPr="00D65FAF" w:rsidRDefault="002968C9" w:rsidP="008A0536">
                                  <w:pPr>
                                    <w:pStyle w:val="5E-TABLECELL"/>
                                  </w:pPr>
                                  <w:r>
                                    <w:t>—</w:t>
                                  </w:r>
                                </w:p>
                              </w:tc>
                              <w:tc>
                                <w:tcPr>
                                  <w:tcW w:w="483" w:type="dxa"/>
                                </w:tcPr>
                                <w:p w14:paraId="5FC69584" w14:textId="77777777" w:rsidR="002968C9" w:rsidRPr="00D65FAF" w:rsidRDefault="002968C9" w:rsidP="008A0536">
                                  <w:pPr>
                                    <w:pStyle w:val="5E-TABLECELL"/>
                                  </w:pPr>
                                  <w:r>
                                    <w:t>—</w:t>
                                  </w:r>
                                </w:p>
                              </w:tc>
                              <w:tc>
                                <w:tcPr>
                                  <w:tcW w:w="483" w:type="dxa"/>
                                </w:tcPr>
                                <w:p w14:paraId="6062DA18" w14:textId="77777777" w:rsidR="002968C9" w:rsidRPr="00D65FAF" w:rsidRDefault="002968C9" w:rsidP="008A0536">
                                  <w:pPr>
                                    <w:pStyle w:val="5E-TABLECELL"/>
                                  </w:pPr>
                                  <w:r>
                                    <w:t>—</w:t>
                                  </w:r>
                                </w:p>
                              </w:tc>
                            </w:tr>
                            <w:tr w:rsidR="002968C9" w:rsidRPr="00D65FAF" w14:paraId="3E1C85B5"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312F0142" w14:textId="77777777" w:rsidR="002968C9" w:rsidRPr="00D65FAF" w:rsidRDefault="002968C9" w:rsidP="008A0536">
                                  <w:pPr>
                                    <w:pStyle w:val="5E-TABLECELL"/>
                                  </w:pPr>
                                  <w:r w:rsidRPr="00D65FAF">
                                    <w:t>8th</w:t>
                                  </w:r>
                                </w:p>
                              </w:tc>
                              <w:tc>
                                <w:tcPr>
                                  <w:tcW w:w="1080" w:type="dxa"/>
                                </w:tcPr>
                                <w:p w14:paraId="7350109F" w14:textId="77777777" w:rsidR="002968C9" w:rsidRPr="00D65FAF" w:rsidRDefault="002968C9" w:rsidP="008A0536">
                                  <w:pPr>
                                    <w:pStyle w:val="5E-TABLECELL"/>
                                  </w:pPr>
                                  <w:r w:rsidRPr="00D65FAF">
                                    <w:t>+3</w:t>
                                  </w:r>
                                </w:p>
                              </w:tc>
                              <w:tc>
                                <w:tcPr>
                                  <w:tcW w:w="3150" w:type="dxa"/>
                                </w:tcPr>
                                <w:p w14:paraId="619AA72F" w14:textId="77777777" w:rsidR="002968C9" w:rsidRPr="00D65FAF" w:rsidRDefault="002968C9" w:rsidP="008A0536">
                                  <w:pPr>
                                    <w:pStyle w:val="5E-TABLECELL"/>
                                  </w:pPr>
                                  <w:r>
                                    <w:t>Feat</w:t>
                                  </w:r>
                                </w:p>
                              </w:tc>
                              <w:tc>
                                <w:tcPr>
                                  <w:tcW w:w="842" w:type="dxa"/>
                                </w:tcPr>
                                <w:p w14:paraId="050CA6FF" w14:textId="77777777" w:rsidR="002968C9" w:rsidRPr="00D65FAF" w:rsidRDefault="002968C9" w:rsidP="008A0536">
                                  <w:pPr>
                                    <w:pStyle w:val="5E-TABLECELL"/>
                                  </w:pPr>
                                  <w:r w:rsidRPr="00D65FAF">
                                    <w:t>3</w:t>
                                  </w:r>
                                </w:p>
                              </w:tc>
                              <w:tc>
                                <w:tcPr>
                                  <w:tcW w:w="483" w:type="dxa"/>
                                </w:tcPr>
                                <w:p w14:paraId="516F2DD9" w14:textId="77777777" w:rsidR="002968C9" w:rsidRPr="00D65FAF" w:rsidRDefault="002968C9" w:rsidP="008A0536">
                                  <w:pPr>
                                    <w:pStyle w:val="5E-TABLECELL"/>
                                  </w:pPr>
                                  <w:r w:rsidRPr="00D65FAF">
                                    <w:t>4</w:t>
                                  </w:r>
                                </w:p>
                              </w:tc>
                              <w:tc>
                                <w:tcPr>
                                  <w:tcW w:w="483" w:type="dxa"/>
                                </w:tcPr>
                                <w:p w14:paraId="313EB3ED" w14:textId="77777777" w:rsidR="002968C9" w:rsidRPr="00D65FAF" w:rsidRDefault="002968C9" w:rsidP="008A0536">
                                  <w:pPr>
                                    <w:pStyle w:val="5E-TABLECELL"/>
                                  </w:pPr>
                                  <w:r w:rsidRPr="00D65FAF">
                                    <w:t>3</w:t>
                                  </w:r>
                                </w:p>
                              </w:tc>
                              <w:tc>
                                <w:tcPr>
                                  <w:tcW w:w="483" w:type="dxa"/>
                                </w:tcPr>
                                <w:p w14:paraId="4D89599F" w14:textId="77777777" w:rsidR="002968C9" w:rsidRPr="00D65FAF" w:rsidRDefault="002968C9" w:rsidP="008A0536">
                                  <w:pPr>
                                    <w:pStyle w:val="5E-TABLECELL"/>
                                  </w:pPr>
                                  <w:r w:rsidRPr="00D65FAF">
                                    <w:t>3</w:t>
                                  </w:r>
                                </w:p>
                              </w:tc>
                              <w:tc>
                                <w:tcPr>
                                  <w:tcW w:w="483" w:type="dxa"/>
                                </w:tcPr>
                                <w:p w14:paraId="29401064" w14:textId="77777777" w:rsidR="002968C9" w:rsidRPr="00D65FAF" w:rsidRDefault="002968C9" w:rsidP="008A0536">
                                  <w:pPr>
                                    <w:pStyle w:val="5E-TABLECELL"/>
                                  </w:pPr>
                                  <w:r w:rsidRPr="00D65FAF">
                                    <w:t>2</w:t>
                                  </w:r>
                                </w:p>
                              </w:tc>
                              <w:tc>
                                <w:tcPr>
                                  <w:tcW w:w="483" w:type="dxa"/>
                                </w:tcPr>
                                <w:p w14:paraId="19C187D3" w14:textId="77777777" w:rsidR="002968C9" w:rsidRPr="00D65FAF" w:rsidRDefault="002968C9" w:rsidP="008A0536">
                                  <w:pPr>
                                    <w:pStyle w:val="5E-TABLECELL"/>
                                  </w:pPr>
                                  <w:r>
                                    <w:t>—</w:t>
                                  </w:r>
                                </w:p>
                              </w:tc>
                              <w:tc>
                                <w:tcPr>
                                  <w:tcW w:w="483" w:type="dxa"/>
                                </w:tcPr>
                                <w:p w14:paraId="308465AC" w14:textId="77777777" w:rsidR="002968C9" w:rsidRPr="00D65FAF" w:rsidRDefault="002968C9" w:rsidP="008A0536">
                                  <w:pPr>
                                    <w:pStyle w:val="5E-TABLECELL"/>
                                  </w:pPr>
                                  <w:r>
                                    <w:t>—</w:t>
                                  </w:r>
                                </w:p>
                              </w:tc>
                              <w:tc>
                                <w:tcPr>
                                  <w:tcW w:w="483" w:type="dxa"/>
                                </w:tcPr>
                                <w:p w14:paraId="623D3DEA" w14:textId="77777777" w:rsidR="002968C9" w:rsidRPr="00D65FAF" w:rsidRDefault="002968C9" w:rsidP="008A0536">
                                  <w:pPr>
                                    <w:pStyle w:val="5E-TABLECELL"/>
                                  </w:pPr>
                                  <w:r>
                                    <w:t>—</w:t>
                                  </w:r>
                                </w:p>
                              </w:tc>
                              <w:tc>
                                <w:tcPr>
                                  <w:tcW w:w="483" w:type="dxa"/>
                                </w:tcPr>
                                <w:p w14:paraId="627D3051" w14:textId="77777777" w:rsidR="002968C9" w:rsidRPr="00D65FAF" w:rsidRDefault="002968C9" w:rsidP="008A0536">
                                  <w:pPr>
                                    <w:pStyle w:val="5E-TABLECELL"/>
                                  </w:pPr>
                                  <w:r>
                                    <w:t>—</w:t>
                                  </w:r>
                                </w:p>
                              </w:tc>
                              <w:tc>
                                <w:tcPr>
                                  <w:tcW w:w="483" w:type="dxa"/>
                                </w:tcPr>
                                <w:p w14:paraId="77B38C5B" w14:textId="77777777" w:rsidR="002968C9" w:rsidRPr="00D65FAF" w:rsidRDefault="002968C9" w:rsidP="008A0536">
                                  <w:pPr>
                                    <w:pStyle w:val="5E-TABLECELL"/>
                                  </w:pPr>
                                  <w:r>
                                    <w:t>—</w:t>
                                  </w:r>
                                </w:p>
                              </w:tc>
                            </w:tr>
                            <w:tr w:rsidR="002968C9" w:rsidRPr="00D65FAF" w14:paraId="09186F0E"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674233F6" w14:textId="77777777" w:rsidR="002968C9" w:rsidRPr="00D65FAF" w:rsidRDefault="002968C9" w:rsidP="008A0536">
                                  <w:pPr>
                                    <w:pStyle w:val="5E-TABLECELL"/>
                                  </w:pPr>
                                  <w:r w:rsidRPr="00D65FAF">
                                    <w:t>9th</w:t>
                                  </w:r>
                                </w:p>
                              </w:tc>
                              <w:tc>
                                <w:tcPr>
                                  <w:tcW w:w="1080" w:type="dxa"/>
                                </w:tcPr>
                                <w:p w14:paraId="71D061F2" w14:textId="77777777" w:rsidR="002968C9" w:rsidRDefault="002968C9" w:rsidP="008A0536">
                                  <w:pPr>
                                    <w:pStyle w:val="5E-TABLECELL"/>
                                  </w:pPr>
                                  <w:r w:rsidRPr="00D65FAF">
                                    <w:t>+4</w:t>
                                  </w:r>
                                </w:p>
                              </w:tc>
                              <w:tc>
                                <w:tcPr>
                                  <w:tcW w:w="3150" w:type="dxa"/>
                                </w:tcPr>
                                <w:p w14:paraId="624A6B3C" w14:textId="77777777" w:rsidR="002968C9" w:rsidRPr="00D65FAF" w:rsidRDefault="002968C9" w:rsidP="008A0536">
                                  <w:pPr>
                                    <w:pStyle w:val="5E-TABLECELL"/>
                                  </w:pPr>
                                  <w:r>
                                    <w:t>Song of rest- Improvement</w:t>
                                  </w:r>
                                </w:p>
                              </w:tc>
                              <w:tc>
                                <w:tcPr>
                                  <w:tcW w:w="842" w:type="dxa"/>
                                </w:tcPr>
                                <w:p w14:paraId="5C00D368" w14:textId="77777777" w:rsidR="002968C9" w:rsidRPr="00D65FAF" w:rsidRDefault="002968C9" w:rsidP="008A0536">
                                  <w:pPr>
                                    <w:pStyle w:val="5E-TABLECELL"/>
                                  </w:pPr>
                                  <w:r w:rsidRPr="00D65FAF">
                                    <w:t>3</w:t>
                                  </w:r>
                                </w:p>
                              </w:tc>
                              <w:tc>
                                <w:tcPr>
                                  <w:tcW w:w="483" w:type="dxa"/>
                                </w:tcPr>
                                <w:p w14:paraId="26BB2B3A" w14:textId="77777777" w:rsidR="002968C9" w:rsidRPr="00D65FAF" w:rsidRDefault="002968C9" w:rsidP="008A0536">
                                  <w:pPr>
                                    <w:pStyle w:val="5E-TABLECELL"/>
                                  </w:pPr>
                                  <w:r w:rsidRPr="00D65FAF">
                                    <w:t>4</w:t>
                                  </w:r>
                                </w:p>
                              </w:tc>
                              <w:tc>
                                <w:tcPr>
                                  <w:tcW w:w="483" w:type="dxa"/>
                                </w:tcPr>
                                <w:p w14:paraId="75761FDE" w14:textId="77777777" w:rsidR="002968C9" w:rsidRPr="00D65FAF" w:rsidRDefault="002968C9" w:rsidP="008A0536">
                                  <w:pPr>
                                    <w:pStyle w:val="5E-TABLECELL"/>
                                  </w:pPr>
                                  <w:r w:rsidRPr="00D65FAF">
                                    <w:t>3</w:t>
                                  </w:r>
                                </w:p>
                              </w:tc>
                              <w:tc>
                                <w:tcPr>
                                  <w:tcW w:w="483" w:type="dxa"/>
                                </w:tcPr>
                                <w:p w14:paraId="4FB172A5" w14:textId="77777777" w:rsidR="002968C9" w:rsidRPr="00D65FAF" w:rsidRDefault="002968C9" w:rsidP="008A0536">
                                  <w:pPr>
                                    <w:pStyle w:val="5E-TABLECELL"/>
                                  </w:pPr>
                                  <w:r w:rsidRPr="00D65FAF">
                                    <w:t>3</w:t>
                                  </w:r>
                                </w:p>
                              </w:tc>
                              <w:tc>
                                <w:tcPr>
                                  <w:tcW w:w="483" w:type="dxa"/>
                                </w:tcPr>
                                <w:p w14:paraId="65880C77" w14:textId="77777777" w:rsidR="002968C9" w:rsidRPr="00D65FAF" w:rsidRDefault="002968C9" w:rsidP="008A0536">
                                  <w:pPr>
                                    <w:pStyle w:val="5E-TABLECELL"/>
                                  </w:pPr>
                                  <w:r w:rsidRPr="00D65FAF">
                                    <w:t>3</w:t>
                                  </w:r>
                                </w:p>
                              </w:tc>
                              <w:tc>
                                <w:tcPr>
                                  <w:tcW w:w="483" w:type="dxa"/>
                                </w:tcPr>
                                <w:p w14:paraId="2F5319FB" w14:textId="77777777" w:rsidR="002968C9" w:rsidRPr="00D65FAF" w:rsidRDefault="002968C9" w:rsidP="008A0536">
                                  <w:pPr>
                                    <w:pStyle w:val="5E-TABLECELL"/>
                                  </w:pPr>
                                  <w:r w:rsidRPr="00D65FAF">
                                    <w:t>1</w:t>
                                  </w:r>
                                </w:p>
                              </w:tc>
                              <w:tc>
                                <w:tcPr>
                                  <w:tcW w:w="483" w:type="dxa"/>
                                </w:tcPr>
                                <w:p w14:paraId="2218897A" w14:textId="77777777" w:rsidR="002968C9" w:rsidRPr="00D65FAF" w:rsidRDefault="002968C9" w:rsidP="008A0536">
                                  <w:pPr>
                                    <w:pStyle w:val="5E-TABLECELL"/>
                                  </w:pPr>
                                  <w:r>
                                    <w:t>—</w:t>
                                  </w:r>
                                </w:p>
                              </w:tc>
                              <w:tc>
                                <w:tcPr>
                                  <w:tcW w:w="483" w:type="dxa"/>
                                </w:tcPr>
                                <w:p w14:paraId="225ED840" w14:textId="77777777" w:rsidR="002968C9" w:rsidRPr="00D65FAF" w:rsidRDefault="002968C9" w:rsidP="008A0536">
                                  <w:pPr>
                                    <w:pStyle w:val="5E-TABLECELL"/>
                                  </w:pPr>
                                  <w:r>
                                    <w:t>—</w:t>
                                  </w:r>
                                </w:p>
                              </w:tc>
                              <w:tc>
                                <w:tcPr>
                                  <w:tcW w:w="483" w:type="dxa"/>
                                </w:tcPr>
                                <w:p w14:paraId="2B9ADB4E" w14:textId="77777777" w:rsidR="002968C9" w:rsidRPr="00D65FAF" w:rsidRDefault="002968C9" w:rsidP="008A0536">
                                  <w:pPr>
                                    <w:pStyle w:val="5E-TABLECELL"/>
                                  </w:pPr>
                                  <w:r>
                                    <w:t>—</w:t>
                                  </w:r>
                                </w:p>
                              </w:tc>
                              <w:tc>
                                <w:tcPr>
                                  <w:tcW w:w="483" w:type="dxa"/>
                                </w:tcPr>
                                <w:p w14:paraId="6EDC00D2" w14:textId="77777777" w:rsidR="002968C9" w:rsidRPr="00D65FAF" w:rsidRDefault="002968C9" w:rsidP="008A0536">
                                  <w:pPr>
                                    <w:pStyle w:val="5E-TABLECELL"/>
                                  </w:pPr>
                                  <w:r>
                                    <w:t>—</w:t>
                                  </w:r>
                                </w:p>
                              </w:tc>
                            </w:tr>
                            <w:tr w:rsidR="002968C9" w:rsidRPr="00D65FAF" w14:paraId="5674BE90"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09691BD2" w14:textId="77777777" w:rsidR="002968C9" w:rsidRPr="00D65FAF" w:rsidRDefault="002968C9" w:rsidP="008A0536">
                                  <w:pPr>
                                    <w:pStyle w:val="5E-TABLECELL"/>
                                  </w:pPr>
                                  <w:r w:rsidRPr="00D65FAF">
                                    <w:t>10th</w:t>
                                  </w:r>
                                </w:p>
                              </w:tc>
                              <w:tc>
                                <w:tcPr>
                                  <w:tcW w:w="1080" w:type="dxa"/>
                                </w:tcPr>
                                <w:p w14:paraId="205CEF74" w14:textId="77777777" w:rsidR="002968C9" w:rsidRPr="00D65FAF" w:rsidRDefault="002968C9" w:rsidP="008A0536">
                                  <w:pPr>
                                    <w:pStyle w:val="5E-TABLECELL"/>
                                  </w:pPr>
                                  <w:r w:rsidRPr="00D65FAF">
                                    <w:t>+4</w:t>
                                  </w:r>
                                </w:p>
                              </w:tc>
                              <w:tc>
                                <w:tcPr>
                                  <w:tcW w:w="3150" w:type="dxa"/>
                                </w:tcPr>
                                <w:p w14:paraId="285AF668" w14:textId="77777777" w:rsidR="002968C9" w:rsidRPr="00D65FAF" w:rsidRDefault="002968C9" w:rsidP="008A0536">
                                  <w:pPr>
                                    <w:pStyle w:val="5E-TABLECELL"/>
                                  </w:pPr>
                                  <w:r>
                                    <w:t>Bardic Inspiration (D10), Expertise, Magical Secrets</w:t>
                                  </w:r>
                                </w:p>
                              </w:tc>
                              <w:tc>
                                <w:tcPr>
                                  <w:tcW w:w="842" w:type="dxa"/>
                                </w:tcPr>
                                <w:p w14:paraId="44ABAF46" w14:textId="77777777" w:rsidR="002968C9" w:rsidRPr="00D65FAF" w:rsidRDefault="002968C9" w:rsidP="008A0536">
                                  <w:pPr>
                                    <w:pStyle w:val="5E-TABLECELL"/>
                                  </w:pPr>
                                  <w:r w:rsidRPr="00D65FAF">
                                    <w:t>4</w:t>
                                  </w:r>
                                </w:p>
                              </w:tc>
                              <w:tc>
                                <w:tcPr>
                                  <w:tcW w:w="483" w:type="dxa"/>
                                </w:tcPr>
                                <w:p w14:paraId="096FF2D0" w14:textId="77777777" w:rsidR="002968C9" w:rsidRPr="00D65FAF" w:rsidRDefault="002968C9" w:rsidP="008A0536">
                                  <w:pPr>
                                    <w:pStyle w:val="5E-TABLECELL"/>
                                  </w:pPr>
                                  <w:r w:rsidRPr="00D65FAF">
                                    <w:t>4</w:t>
                                  </w:r>
                                </w:p>
                              </w:tc>
                              <w:tc>
                                <w:tcPr>
                                  <w:tcW w:w="483" w:type="dxa"/>
                                </w:tcPr>
                                <w:p w14:paraId="26C2DBFF" w14:textId="77777777" w:rsidR="002968C9" w:rsidRPr="00D65FAF" w:rsidRDefault="002968C9" w:rsidP="008A0536">
                                  <w:pPr>
                                    <w:pStyle w:val="5E-TABLECELL"/>
                                  </w:pPr>
                                  <w:r w:rsidRPr="00D65FAF">
                                    <w:t>3</w:t>
                                  </w:r>
                                </w:p>
                              </w:tc>
                              <w:tc>
                                <w:tcPr>
                                  <w:tcW w:w="483" w:type="dxa"/>
                                </w:tcPr>
                                <w:p w14:paraId="1C7E9596" w14:textId="77777777" w:rsidR="002968C9" w:rsidRPr="00D65FAF" w:rsidRDefault="002968C9" w:rsidP="008A0536">
                                  <w:pPr>
                                    <w:pStyle w:val="5E-TABLECELL"/>
                                  </w:pPr>
                                  <w:r w:rsidRPr="00D65FAF">
                                    <w:t>3</w:t>
                                  </w:r>
                                </w:p>
                              </w:tc>
                              <w:tc>
                                <w:tcPr>
                                  <w:tcW w:w="483" w:type="dxa"/>
                                </w:tcPr>
                                <w:p w14:paraId="3F3D6E10" w14:textId="77777777" w:rsidR="002968C9" w:rsidRPr="00D65FAF" w:rsidRDefault="002968C9" w:rsidP="008A0536">
                                  <w:pPr>
                                    <w:pStyle w:val="5E-TABLECELL"/>
                                  </w:pPr>
                                  <w:r w:rsidRPr="00D65FAF">
                                    <w:t>3</w:t>
                                  </w:r>
                                </w:p>
                              </w:tc>
                              <w:tc>
                                <w:tcPr>
                                  <w:tcW w:w="483" w:type="dxa"/>
                                </w:tcPr>
                                <w:p w14:paraId="32B43C19" w14:textId="77777777" w:rsidR="002968C9" w:rsidRPr="00D65FAF" w:rsidRDefault="002968C9" w:rsidP="008A0536">
                                  <w:pPr>
                                    <w:pStyle w:val="5E-TABLECELL"/>
                                  </w:pPr>
                                  <w:r w:rsidRPr="00D65FAF">
                                    <w:t>2</w:t>
                                  </w:r>
                                </w:p>
                              </w:tc>
                              <w:tc>
                                <w:tcPr>
                                  <w:tcW w:w="483" w:type="dxa"/>
                                </w:tcPr>
                                <w:p w14:paraId="47724E38" w14:textId="77777777" w:rsidR="002968C9" w:rsidRPr="00D65FAF" w:rsidRDefault="002968C9" w:rsidP="008A0536">
                                  <w:pPr>
                                    <w:pStyle w:val="5E-TABLECELL"/>
                                  </w:pPr>
                                  <w:r>
                                    <w:t>—</w:t>
                                  </w:r>
                                </w:p>
                              </w:tc>
                              <w:tc>
                                <w:tcPr>
                                  <w:tcW w:w="483" w:type="dxa"/>
                                </w:tcPr>
                                <w:p w14:paraId="072F8A99" w14:textId="77777777" w:rsidR="002968C9" w:rsidRPr="00D65FAF" w:rsidRDefault="002968C9" w:rsidP="008A0536">
                                  <w:pPr>
                                    <w:pStyle w:val="5E-TABLECELL"/>
                                  </w:pPr>
                                  <w:r>
                                    <w:t>—</w:t>
                                  </w:r>
                                </w:p>
                              </w:tc>
                              <w:tc>
                                <w:tcPr>
                                  <w:tcW w:w="483" w:type="dxa"/>
                                </w:tcPr>
                                <w:p w14:paraId="45E4B14D" w14:textId="77777777" w:rsidR="002968C9" w:rsidRPr="00D65FAF" w:rsidRDefault="002968C9" w:rsidP="008A0536">
                                  <w:pPr>
                                    <w:pStyle w:val="5E-TABLECELL"/>
                                  </w:pPr>
                                  <w:r>
                                    <w:t>—</w:t>
                                  </w:r>
                                </w:p>
                              </w:tc>
                              <w:tc>
                                <w:tcPr>
                                  <w:tcW w:w="483" w:type="dxa"/>
                                </w:tcPr>
                                <w:p w14:paraId="7172A6C5" w14:textId="77777777" w:rsidR="002968C9" w:rsidRPr="00D65FAF" w:rsidRDefault="002968C9" w:rsidP="008A0536">
                                  <w:pPr>
                                    <w:pStyle w:val="5E-TABLECELL"/>
                                  </w:pPr>
                                  <w:r>
                                    <w:t>—</w:t>
                                  </w:r>
                                </w:p>
                              </w:tc>
                            </w:tr>
                            <w:tr w:rsidR="002968C9" w:rsidRPr="00D65FAF" w14:paraId="1CF649B0"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57BF82D6" w14:textId="77777777" w:rsidR="002968C9" w:rsidRPr="00D65FAF" w:rsidRDefault="002968C9" w:rsidP="008A0536">
                                  <w:pPr>
                                    <w:pStyle w:val="5E-TABLECELL"/>
                                  </w:pPr>
                                  <w:r w:rsidRPr="00D65FAF">
                                    <w:t>11th</w:t>
                                  </w:r>
                                </w:p>
                              </w:tc>
                              <w:tc>
                                <w:tcPr>
                                  <w:tcW w:w="1080" w:type="dxa"/>
                                </w:tcPr>
                                <w:p w14:paraId="690B347D" w14:textId="77777777" w:rsidR="002968C9" w:rsidRDefault="002968C9" w:rsidP="008A0536">
                                  <w:pPr>
                                    <w:pStyle w:val="5E-TABLECELL"/>
                                  </w:pPr>
                                  <w:r w:rsidRPr="00D65FAF">
                                    <w:t>+4</w:t>
                                  </w:r>
                                </w:p>
                              </w:tc>
                              <w:tc>
                                <w:tcPr>
                                  <w:tcW w:w="3150" w:type="dxa"/>
                                </w:tcPr>
                                <w:p w14:paraId="6DE99D10" w14:textId="77777777" w:rsidR="002968C9" w:rsidRPr="00D65FAF" w:rsidRDefault="002968C9" w:rsidP="008A0536">
                                  <w:pPr>
                                    <w:pStyle w:val="5E-TABLECELL"/>
                                  </w:pPr>
                                  <w:r>
                                    <w:t>—</w:t>
                                  </w:r>
                                </w:p>
                              </w:tc>
                              <w:tc>
                                <w:tcPr>
                                  <w:tcW w:w="842" w:type="dxa"/>
                                </w:tcPr>
                                <w:p w14:paraId="363B601B" w14:textId="77777777" w:rsidR="002968C9" w:rsidRPr="00D65FAF" w:rsidRDefault="002968C9" w:rsidP="008A0536">
                                  <w:pPr>
                                    <w:pStyle w:val="5E-TABLECELL"/>
                                  </w:pPr>
                                  <w:r w:rsidRPr="00D65FAF">
                                    <w:t>4</w:t>
                                  </w:r>
                                </w:p>
                              </w:tc>
                              <w:tc>
                                <w:tcPr>
                                  <w:tcW w:w="483" w:type="dxa"/>
                                </w:tcPr>
                                <w:p w14:paraId="1EE2B7DD" w14:textId="77777777" w:rsidR="002968C9" w:rsidRPr="00D65FAF" w:rsidRDefault="002968C9" w:rsidP="008A0536">
                                  <w:pPr>
                                    <w:pStyle w:val="5E-TABLECELL"/>
                                  </w:pPr>
                                  <w:r w:rsidRPr="00D65FAF">
                                    <w:t>4</w:t>
                                  </w:r>
                                </w:p>
                              </w:tc>
                              <w:tc>
                                <w:tcPr>
                                  <w:tcW w:w="483" w:type="dxa"/>
                                </w:tcPr>
                                <w:p w14:paraId="7AB45AC5" w14:textId="77777777" w:rsidR="002968C9" w:rsidRPr="00D65FAF" w:rsidRDefault="002968C9" w:rsidP="008A0536">
                                  <w:pPr>
                                    <w:pStyle w:val="5E-TABLECELL"/>
                                  </w:pPr>
                                  <w:r w:rsidRPr="00D65FAF">
                                    <w:t>3</w:t>
                                  </w:r>
                                </w:p>
                              </w:tc>
                              <w:tc>
                                <w:tcPr>
                                  <w:tcW w:w="483" w:type="dxa"/>
                                </w:tcPr>
                                <w:p w14:paraId="740B2E53" w14:textId="77777777" w:rsidR="002968C9" w:rsidRPr="00D65FAF" w:rsidRDefault="002968C9" w:rsidP="008A0536">
                                  <w:pPr>
                                    <w:pStyle w:val="5E-TABLECELL"/>
                                  </w:pPr>
                                  <w:r w:rsidRPr="00D65FAF">
                                    <w:t>3</w:t>
                                  </w:r>
                                </w:p>
                              </w:tc>
                              <w:tc>
                                <w:tcPr>
                                  <w:tcW w:w="483" w:type="dxa"/>
                                </w:tcPr>
                                <w:p w14:paraId="6BFD229B" w14:textId="77777777" w:rsidR="002968C9" w:rsidRPr="00D65FAF" w:rsidRDefault="002968C9" w:rsidP="008A0536">
                                  <w:pPr>
                                    <w:pStyle w:val="5E-TABLECELL"/>
                                  </w:pPr>
                                  <w:r w:rsidRPr="00D65FAF">
                                    <w:t>3</w:t>
                                  </w:r>
                                </w:p>
                              </w:tc>
                              <w:tc>
                                <w:tcPr>
                                  <w:tcW w:w="483" w:type="dxa"/>
                                </w:tcPr>
                                <w:p w14:paraId="69258945" w14:textId="77777777" w:rsidR="002968C9" w:rsidRPr="00D65FAF" w:rsidRDefault="002968C9" w:rsidP="008A0536">
                                  <w:pPr>
                                    <w:pStyle w:val="5E-TABLECELL"/>
                                  </w:pPr>
                                  <w:r w:rsidRPr="00D65FAF">
                                    <w:t>2</w:t>
                                  </w:r>
                                </w:p>
                              </w:tc>
                              <w:tc>
                                <w:tcPr>
                                  <w:tcW w:w="483" w:type="dxa"/>
                                </w:tcPr>
                                <w:p w14:paraId="60100ABC" w14:textId="77777777" w:rsidR="002968C9" w:rsidRPr="00D65FAF" w:rsidRDefault="002968C9" w:rsidP="008A0536">
                                  <w:pPr>
                                    <w:pStyle w:val="5E-TABLECELL"/>
                                  </w:pPr>
                                  <w:r w:rsidRPr="00D65FAF">
                                    <w:t>1</w:t>
                                  </w:r>
                                </w:p>
                              </w:tc>
                              <w:tc>
                                <w:tcPr>
                                  <w:tcW w:w="483" w:type="dxa"/>
                                </w:tcPr>
                                <w:p w14:paraId="6278B300" w14:textId="77777777" w:rsidR="002968C9" w:rsidRPr="00D65FAF" w:rsidRDefault="002968C9" w:rsidP="008A0536">
                                  <w:pPr>
                                    <w:pStyle w:val="5E-TABLECELL"/>
                                  </w:pPr>
                                  <w:r>
                                    <w:t>—</w:t>
                                  </w:r>
                                </w:p>
                              </w:tc>
                              <w:tc>
                                <w:tcPr>
                                  <w:tcW w:w="483" w:type="dxa"/>
                                </w:tcPr>
                                <w:p w14:paraId="4B77E5A2" w14:textId="77777777" w:rsidR="002968C9" w:rsidRPr="00D65FAF" w:rsidRDefault="002968C9" w:rsidP="008A0536">
                                  <w:pPr>
                                    <w:pStyle w:val="5E-TABLECELL"/>
                                  </w:pPr>
                                  <w:r>
                                    <w:t>—</w:t>
                                  </w:r>
                                </w:p>
                              </w:tc>
                              <w:tc>
                                <w:tcPr>
                                  <w:tcW w:w="483" w:type="dxa"/>
                                </w:tcPr>
                                <w:p w14:paraId="51B16180" w14:textId="77777777" w:rsidR="002968C9" w:rsidRPr="00D65FAF" w:rsidRDefault="002968C9" w:rsidP="008A0536">
                                  <w:pPr>
                                    <w:pStyle w:val="5E-TABLECELL"/>
                                  </w:pPr>
                                  <w:r>
                                    <w:t>—</w:t>
                                  </w:r>
                                </w:p>
                              </w:tc>
                            </w:tr>
                            <w:tr w:rsidR="002968C9" w:rsidRPr="00D65FAF" w14:paraId="7A659907"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2F75A4C7" w14:textId="77777777" w:rsidR="002968C9" w:rsidRPr="00D65FAF" w:rsidRDefault="002968C9" w:rsidP="008A0536">
                                  <w:pPr>
                                    <w:pStyle w:val="5E-TABLECELL"/>
                                  </w:pPr>
                                  <w:r w:rsidRPr="00D65FAF">
                                    <w:t>12th</w:t>
                                  </w:r>
                                </w:p>
                              </w:tc>
                              <w:tc>
                                <w:tcPr>
                                  <w:tcW w:w="1080" w:type="dxa"/>
                                </w:tcPr>
                                <w:p w14:paraId="4F3F36D7" w14:textId="77777777" w:rsidR="002968C9" w:rsidRPr="00D65FAF" w:rsidRDefault="002968C9" w:rsidP="008A0536">
                                  <w:pPr>
                                    <w:pStyle w:val="5E-TABLECELL"/>
                                  </w:pPr>
                                  <w:r w:rsidRPr="00D65FAF">
                                    <w:t>+4</w:t>
                                  </w:r>
                                </w:p>
                              </w:tc>
                              <w:tc>
                                <w:tcPr>
                                  <w:tcW w:w="3150" w:type="dxa"/>
                                </w:tcPr>
                                <w:p w14:paraId="4727BA0F" w14:textId="77777777" w:rsidR="002968C9" w:rsidRPr="00D65FAF" w:rsidRDefault="002968C9" w:rsidP="008A0536">
                                  <w:pPr>
                                    <w:pStyle w:val="5E-TABLECELL"/>
                                  </w:pPr>
                                  <w:r>
                                    <w:t>Feat, Reliable Skill</w:t>
                                  </w:r>
                                </w:p>
                              </w:tc>
                              <w:tc>
                                <w:tcPr>
                                  <w:tcW w:w="842" w:type="dxa"/>
                                </w:tcPr>
                                <w:p w14:paraId="5A19B720" w14:textId="77777777" w:rsidR="002968C9" w:rsidRPr="00D65FAF" w:rsidRDefault="002968C9" w:rsidP="008A0536">
                                  <w:pPr>
                                    <w:pStyle w:val="5E-TABLECELL"/>
                                  </w:pPr>
                                  <w:r w:rsidRPr="00D65FAF">
                                    <w:t>4</w:t>
                                  </w:r>
                                </w:p>
                              </w:tc>
                              <w:tc>
                                <w:tcPr>
                                  <w:tcW w:w="483" w:type="dxa"/>
                                </w:tcPr>
                                <w:p w14:paraId="2793331F" w14:textId="77777777" w:rsidR="002968C9" w:rsidRPr="00D65FAF" w:rsidRDefault="002968C9" w:rsidP="008A0536">
                                  <w:pPr>
                                    <w:pStyle w:val="5E-TABLECELL"/>
                                  </w:pPr>
                                  <w:r w:rsidRPr="00D65FAF">
                                    <w:t>4</w:t>
                                  </w:r>
                                </w:p>
                              </w:tc>
                              <w:tc>
                                <w:tcPr>
                                  <w:tcW w:w="483" w:type="dxa"/>
                                </w:tcPr>
                                <w:p w14:paraId="551D06B3" w14:textId="77777777" w:rsidR="002968C9" w:rsidRPr="00D65FAF" w:rsidRDefault="002968C9" w:rsidP="008A0536">
                                  <w:pPr>
                                    <w:pStyle w:val="5E-TABLECELL"/>
                                  </w:pPr>
                                  <w:r w:rsidRPr="00D65FAF">
                                    <w:t>3</w:t>
                                  </w:r>
                                </w:p>
                              </w:tc>
                              <w:tc>
                                <w:tcPr>
                                  <w:tcW w:w="483" w:type="dxa"/>
                                </w:tcPr>
                                <w:p w14:paraId="5596E415" w14:textId="77777777" w:rsidR="002968C9" w:rsidRPr="00D65FAF" w:rsidRDefault="002968C9" w:rsidP="008A0536">
                                  <w:pPr>
                                    <w:pStyle w:val="5E-TABLECELL"/>
                                  </w:pPr>
                                  <w:r w:rsidRPr="00D65FAF">
                                    <w:t>3</w:t>
                                  </w:r>
                                </w:p>
                              </w:tc>
                              <w:tc>
                                <w:tcPr>
                                  <w:tcW w:w="483" w:type="dxa"/>
                                </w:tcPr>
                                <w:p w14:paraId="18B8D86A" w14:textId="77777777" w:rsidR="002968C9" w:rsidRPr="00D65FAF" w:rsidRDefault="002968C9" w:rsidP="008A0536">
                                  <w:pPr>
                                    <w:pStyle w:val="5E-TABLECELL"/>
                                  </w:pPr>
                                  <w:r w:rsidRPr="00D65FAF">
                                    <w:t>3</w:t>
                                  </w:r>
                                </w:p>
                              </w:tc>
                              <w:tc>
                                <w:tcPr>
                                  <w:tcW w:w="483" w:type="dxa"/>
                                </w:tcPr>
                                <w:p w14:paraId="06532BBC" w14:textId="77777777" w:rsidR="002968C9" w:rsidRPr="00D65FAF" w:rsidRDefault="002968C9" w:rsidP="008A0536">
                                  <w:pPr>
                                    <w:pStyle w:val="5E-TABLECELL"/>
                                  </w:pPr>
                                  <w:r w:rsidRPr="00D65FAF">
                                    <w:t>2</w:t>
                                  </w:r>
                                </w:p>
                              </w:tc>
                              <w:tc>
                                <w:tcPr>
                                  <w:tcW w:w="483" w:type="dxa"/>
                                </w:tcPr>
                                <w:p w14:paraId="3FC17AE0" w14:textId="77777777" w:rsidR="002968C9" w:rsidRPr="00D65FAF" w:rsidRDefault="002968C9" w:rsidP="008A0536">
                                  <w:pPr>
                                    <w:pStyle w:val="5E-TABLECELL"/>
                                  </w:pPr>
                                  <w:r w:rsidRPr="00D65FAF">
                                    <w:t>1</w:t>
                                  </w:r>
                                </w:p>
                              </w:tc>
                              <w:tc>
                                <w:tcPr>
                                  <w:tcW w:w="483" w:type="dxa"/>
                                </w:tcPr>
                                <w:p w14:paraId="7C93CA53" w14:textId="77777777" w:rsidR="002968C9" w:rsidRPr="00D65FAF" w:rsidRDefault="002968C9" w:rsidP="008A0536">
                                  <w:pPr>
                                    <w:pStyle w:val="5E-TABLECELL"/>
                                  </w:pPr>
                                  <w:r>
                                    <w:t>—</w:t>
                                  </w:r>
                                </w:p>
                              </w:tc>
                              <w:tc>
                                <w:tcPr>
                                  <w:tcW w:w="483" w:type="dxa"/>
                                </w:tcPr>
                                <w:p w14:paraId="4CC5C205" w14:textId="77777777" w:rsidR="002968C9" w:rsidRPr="00D65FAF" w:rsidRDefault="002968C9" w:rsidP="008A0536">
                                  <w:pPr>
                                    <w:pStyle w:val="5E-TABLECELL"/>
                                  </w:pPr>
                                  <w:r>
                                    <w:t>—</w:t>
                                  </w:r>
                                </w:p>
                              </w:tc>
                              <w:tc>
                                <w:tcPr>
                                  <w:tcW w:w="483" w:type="dxa"/>
                                </w:tcPr>
                                <w:p w14:paraId="59B11AFF" w14:textId="77777777" w:rsidR="002968C9" w:rsidRPr="00D65FAF" w:rsidRDefault="002968C9" w:rsidP="008A0536">
                                  <w:pPr>
                                    <w:pStyle w:val="5E-TABLECELL"/>
                                  </w:pPr>
                                  <w:r>
                                    <w:t>—</w:t>
                                  </w:r>
                                </w:p>
                              </w:tc>
                            </w:tr>
                            <w:tr w:rsidR="002968C9" w:rsidRPr="00D65FAF" w14:paraId="32809080"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26AC8D11" w14:textId="77777777" w:rsidR="002968C9" w:rsidRPr="00D65FAF" w:rsidRDefault="002968C9" w:rsidP="008A0536">
                                  <w:pPr>
                                    <w:pStyle w:val="5E-TABLECELL"/>
                                  </w:pPr>
                                  <w:r w:rsidRPr="00D65FAF">
                                    <w:t>13th</w:t>
                                  </w:r>
                                </w:p>
                              </w:tc>
                              <w:tc>
                                <w:tcPr>
                                  <w:tcW w:w="1080" w:type="dxa"/>
                                </w:tcPr>
                                <w:p w14:paraId="44AC91D4" w14:textId="77777777" w:rsidR="002968C9" w:rsidRDefault="002968C9" w:rsidP="008A0536">
                                  <w:pPr>
                                    <w:pStyle w:val="5E-TABLECELL"/>
                                  </w:pPr>
                                  <w:r w:rsidRPr="00D65FAF">
                                    <w:t>+5</w:t>
                                  </w:r>
                                </w:p>
                              </w:tc>
                              <w:tc>
                                <w:tcPr>
                                  <w:tcW w:w="3150" w:type="dxa"/>
                                </w:tcPr>
                                <w:p w14:paraId="2B6344E3" w14:textId="77777777" w:rsidR="002968C9" w:rsidRPr="00D65FAF" w:rsidRDefault="002968C9" w:rsidP="008A0536">
                                  <w:pPr>
                                    <w:pStyle w:val="5E-TABLECELL"/>
                                  </w:pPr>
                                  <w:r>
                                    <w:t>Song of rest- Improvement</w:t>
                                  </w:r>
                                </w:p>
                              </w:tc>
                              <w:tc>
                                <w:tcPr>
                                  <w:tcW w:w="842" w:type="dxa"/>
                                </w:tcPr>
                                <w:p w14:paraId="1A568E43" w14:textId="77777777" w:rsidR="002968C9" w:rsidRPr="00D65FAF" w:rsidRDefault="002968C9" w:rsidP="008A0536">
                                  <w:pPr>
                                    <w:pStyle w:val="5E-TABLECELL"/>
                                  </w:pPr>
                                  <w:r w:rsidRPr="00D65FAF">
                                    <w:t>4</w:t>
                                  </w:r>
                                </w:p>
                              </w:tc>
                              <w:tc>
                                <w:tcPr>
                                  <w:tcW w:w="483" w:type="dxa"/>
                                </w:tcPr>
                                <w:p w14:paraId="059C52FF" w14:textId="77777777" w:rsidR="002968C9" w:rsidRPr="00D65FAF" w:rsidRDefault="002968C9" w:rsidP="008A0536">
                                  <w:pPr>
                                    <w:pStyle w:val="5E-TABLECELL"/>
                                  </w:pPr>
                                  <w:r w:rsidRPr="00D65FAF">
                                    <w:t>4</w:t>
                                  </w:r>
                                </w:p>
                              </w:tc>
                              <w:tc>
                                <w:tcPr>
                                  <w:tcW w:w="483" w:type="dxa"/>
                                </w:tcPr>
                                <w:p w14:paraId="5928AC05" w14:textId="77777777" w:rsidR="002968C9" w:rsidRPr="00D65FAF" w:rsidRDefault="002968C9" w:rsidP="008A0536">
                                  <w:pPr>
                                    <w:pStyle w:val="5E-TABLECELL"/>
                                  </w:pPr>
                                  <w:r w:rsidRPr="00D65FAF">
                                    <w:t>3</w:t>
                                  </w:r>
                                </w:p>
                              </w:tc>
                              <w:tc>
                                <w:tcPr>
                                  <w:tcW w:w="483" w:type="dxa"/>
                                </w:tcPr>
                                <w:p w14:paraId="085C1C2E" w14:textId="77777777" w:rsidR="002968C9" w:rsidRPr="00D65FAF" w:rsidRDefault="002968C9" w:rsidP="008A0536">
                                  <w:pPr>
                                    <w:pStyle w:val="5E-TABLECELL"/>
                                  </w:pPr>
                                  <w:r w:rsidRPr="00D65FAF">
                                    <w:t>3</w:t>
                                  </w:r>
                                </w:p>
                              </w:tc>
                              <w:tc>
                                <w:tcPr>
                                  <w:tcW w:w="483" w:type="dxa"/>
                                </w:tcPr>
                                <w:p w14:paraId="50B1B473" w14:textId="77777777" w:rsidR="002968C9" w:rsidRPr="00D65FAF" w:rsidRDefault="002968C9" w:rsidP="008A0536">
                                  <w:pPr>
                                    <w:pStyle w:val="5E-TABLECELL"/>
                                  </w:pPr>
                                  <w:r w:rsidRPr="00D65FAF">
                                    <w:t>3</w:t>
                                  </w:r>
                                </w:p>
                              </w:tc>
                              <w:tc>
                                <w:tcPr>
                                  <w:tcW w:w="483" w:type="dxa"/>
                                </w:tcPr>
                                <w:p w14:paraId="4C649244" w14:textId="77777777" w:rsidR="002968C9" w:rsidRPr="00D65FAF" w:rsidRDefault="002968C9" w:rsidP="008A0536">
                                  <w:pPr>
                                    <w:pStyle w:val="5E-TABLECELL"/>
                                  </w:pPr>
                                  <w:r w:rsidRPr="00D65FAF">
                                    <w:t>2</w:t>
                                  </w:r>
                                </w:p>
                              </w:tc>
                              <w:tc>
                                <w:tcPr>
                                  <w:tcW w:w="483" w:type="dxa"/>
                                </w:tcPr>
                                <w:p w14:paraId="494C2986" w14:textId="77777777" w:rsidR="002968C9" w:rsidRPr="00D65FAF" w:rsidRDefault="002968C9" w:rsidP="008A0536">
                                  <w:pPr>
                                    <w:pStyle w:val="5E-TABLECELL"/>
                                  </w:pPr>
                                  <w:r w:rsidRPr="00D65FAF">
                                    <w:t>1</w:t>
                                  </w:r>
                                </w:p>
                              </w:tc>
                              <w:tc>
                                <w:tcPr>
                                  <w:tcW w:w="483" w:type="dxa"/>
                                </w:tcPr>
                                <w:p w14:paraId="09E1C5F6" w14:textId="77777777" w:rsidR="002968C9" w:rsidRPr="00D65FAF" w:rsidRDefault="002968C9" w:rsidP="008A0536">
                                  <w:pPr>
                                    <w:pStyle w:val="5E-TABLECELL"/>
                                  </w:pPr>
                                  <w:r w:rsidRPr="00D65FAF">
                                    <w:t>1</w:t>
                                  </w:r>
                                </w:p>
                              </w:tc>
                              <w:tc>
                                <w:tcPr>
                                  <w:tcW w:w="483" w:type="dxa"/>
                                </w:tcPr>
                                <w:p w14:paraId="35741E66" w14:textId="77777777" w:rsidR="002968C9" w:rsidRPr="00D65FAF" w:rsidRDefault="002968C9" w:rsidP="008A0536">
                                  <w:pPr>
                                    <w:pStyle w:val="5E-TABLECELL"/>
                                  </w:pPr>
                                  <w:r>
                                    <w:t>—</w:t>
                                  </w:r>
                                </w:p>
                              </w:tc>
                              <w:tc>
                                <w:tcPr>
                                  <w:tcW w:w="483" w:type="dxa"/>
                                </w:tcPr>
                                <w:p w14:paraId="42BEF317" w14:textId="77777777" w:rsidR="002968C9" w:rsidRPr="00D65FAF" w:rsidRDefault="002968C9" w:rsidP="008A0536">
                                  <w:pPr>
                                    <w:pStyle w:val="5E-TABLECELL"/>
                                  </w:pPr>
                                  <w:r>
                                    <w:t>—</w:t>
                                  </w:r>
                                </w:p>
                              </w:tc>
                            </w:tr>
                            <w:tr w:rsidR="002968C9" w:rsidRPr="00D65FAF" w14:paraId="7884EFCC"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09343B7F" w14:textId="77777777" w:rsidR="002968C9" w:rsidRPr="00D65FAF" w:rsidRDefault="002968C9" w:rsidP="008A0536">
                                  <w:pPr>
                                    <w:pStyle w:val="5E-TABLECELL"/>
                                  </w:pPr>
                                  <w:r w:rsidRPr="00D65FAF">
                                    <w:t>14th</w:t>
                                  </w:r>
                                </w:p>
                              </w:tc>
                              <w:tc>
                                <w:tcPr>
                                  <w:tcW w:w="1080" w:type="dxa"/>
                                </w:tcPr>
                                <w:p w14:paraId="33DB2512" w14:textId="77777777" w:rsidR="002968C9" w:rsidRPr="00D65FAF" w:rsidRDefault="002968C9" w:rsidP="008A0536">
                                  <w:pPr>
                                    <w:pStyle w:val="5E-TABLECELL"/>
                                  </w:pPr>
                                  <w:r w:rsidRPr="00D65FAF">
                                    <w:t>+5</w:t>
                                  </w:r>
                                </w:p>
                              </w:tc>
                              <w:tc>
                                <w:tcPr>
                                  <w:tcW w:w="3150" w:type="dxa"/>
                                </w:tcPr>
                                <w:p w14:paraId="7929E446" w14:textId="77777777" w:rsidR="002968C9" w:rsidRPr="00D65FAF" w:rsidRDefault="002968C9" w:rsidP="008A0536">
                                  <w:pPr>
                                    <w:pStyle w:val="5E-TABLECELL"/>
                                  </w:pPr>
                                  <w:r>
                                    <w:t>Magical Secrets, Bard college Feature</w:t>
                                  </w:r>
                                </w:p>
                              </w:tc>
                              <w:tc>
                                <w:tcPr>
                                  <w:tcW w:w="842" w:type="dxa"/>
                                </w:tcPr>
                                <w:p w14:paraId="57274F3C" w14:textId="77777777" w:rsidR="002968C9" w:rsidRPr="00D65FAF" w:rsidRDefault="002968C9" w:rsidP="008A0536">
                                  <w:pPr>
                                    <w:pStyle w:val="5E-TABLECELL"/>
                                  </w:pPr>
                                  <w:r w:rsidRPr="00D65FAF">
                                    <w:t>4</w:t>
                                  </w:r>
                                </w:p>
                              </w:tc>
                              <w:tc>
                                <w:tcPr>
                                  <w:tcW w:w="483" w:type="dxa"/>
                                </w:tcPr>
                                <w:p w14:paraId="1A1789BD" w14:textId="77777777" w:rsidR="002968C9" w:rsidRPr="00D65FAF" w:rsidRDefault="002968C9" w:rsidP="008A0536">
                                  <w:pPr>
                                    <w:pStyle w:val="5E-TABLECELL"/>
                                  </w:pPr>
                                  <w:r w:rsidRPr="00D65FAF">
                                    <w:t>4</w:t>
                                  </w:r>
                                </w:p>
                              </w:tc>
                              <w:tc>
                                <w:tcPr>
                                  <w:tcW w:w="483" w:type="dxa"/>
                                </w:tcPr>
                                <w:p w14:paraId="140BE271" w14:textId="77777777" w:rsidR="002968C9" w:rsidRPr="00D65FAF" w:rsidRDefault="002968C9" w:rsidP="008A0536">
                                  <w:pPr>
                                    <w:pStyle w:val="5E-TABLECELL"/>
                                  </w:pPr>
                                  <w:r w:rsidRPr="00D65FAF">
                                    <w:t>3</w:t>
                                  </w:r>
                                </w:p>
                              </w:tc>
                              <w:tc>
                                <w:tcPr>
                                  <w:tcW w:w="483" w:type="dxa"/>
                                </w:tcPr>
                                <w:p w14:paraId="26FAC72B" w14:textId="77777777" w:rsidR="002968C9" w:rsidRPr="00D65FAF" w:rsidRDefault="002968C9" w:rsidP="008A0536">
                                  <w:pPr>
                                    <w:pStyle w:val="5E-TABLECELL"/>
                                  </w:pPr>
                                  <w:r w:rsidRPr="00D65FAF">
                                    <w:t>3</w:t>
                                  </w:r>
                                </w:p>
                              </w:tc>
                              <w:tc>
                                <w:tcPr>
                                  <w:tcW w:w="483" w:type="dxa"/>
                                </w:tcPr>
                                <w:p w14:paraId="7DB78659" w14:textId="77777777" w:rsidR="002968C9" w:rsidRPr="00D65FAF" w:rsidRDefault="002968C9" w:rsidP="008A0536">
                                  <w:pPr>
                                    <w:pStyle w:val="5E-TABLECELL"/>
                                  </w:pPr>
                                  <w:r w:rsidRPr="00D65FAF">
                                    <w:t>3</w:t>
                                  </w:r>
                                </w:p>
                              </w:tc>
                              <w:tc>
                                <w:tcPr>
                                  <w:tcW w:w="483" w:type="dxa"/>
                                </w:tcPr>
                                <w:p w14:paraId="04A9FA59" w14:textId="77777777" w:rsidR="002968C9" w:rsidRPr="00D65FAF" w:rsidRDefault="002968C9" w:rsidP="008A0536">
                                  <w:pPr>
                                    <w:pStyle w:val="5E-TABLECELL"/>
                                  </w:pPr>
                                  <w:r w:rsidRPr="00D65FAF">
                                    <w:t>2</w:t>
                                  </w:r>
                                </w:p>
                              </w:tc>
                              <w:tc>
                                <w:tcPr>
                                  <w:tcW w:w="483" w:type="dxa"/>
                                </w:tcPr>
                                <w:p w14:paraId="07F5DF1C" w14:textId="77777777" w:rsidR="002968C9" w:rsidRPr="00D65FAF" w:rsidRDefault="002968C9" w:rsidP="008A0536">
                                  <w:pPr>
                                    <w:pStyle w:val="5E-TABLECELL"/>
                                  </w:pPr>
                                  <w:r w:rsidRPr="00D65FAF">
                                    <w:t>1</w:t>
                                  </w:r>
                                </w:p>
                              </w:tc>
                              <w:tc>
                                <w:tcPr>
                                  <w:tcW w:w="483" w:type="dxa"/>
                                </w:tcPr>
                                <w:p w14:paraId="7E7CE02D" w14:textId="77777777" w:rsidR="002968C9" w:rsidRPr="00D65FAF" w:rsidRDefault="002968C9" w:rsidP="008A0536">
                                  <w:pPr>
                                    <w:pStyle w:val="5E-TABLECELL"/>
                                  </w:pPr>
                                  <w:r w:rsidRPr="00D65FAF">
                                    <w:t>1</w:t>
                                  </w:r>
                                </w:p>
                              </w:tc>
                              <w:tc>
                                <w:tcPr>
                                  <w:tcW w:w="483" w:type="dxa"/>
                                </w:tcPr>
                                <w:p w14:paraId="17B12898" w14:textId="77777777" w:rsidR="002968C9" w:rsidRPr="00D65FAF" w:rsidRDefault="002968C9" w:rsidP="008A0536">
                                  <w:pPr>
                                    <w:pStyle w:val="5E-TABLECELL"/>
                                  </w:pPr>
                                  <w:r>
                                    <w:t>—</w:t>
                                  </w:r>
                                </w:p>
                              </w:tc>
                              <w:tc>
                                <w:tcPr>
                                  <w:tcW w:w="483" w:type="dxa"/>
                                </w:tcPr>
                                <w:p w14:paraId="026F07A5" w14:textId="77777777" w:rsidR="002968C9" w:rsidRPr="00D65FAF" w:rsidRDefault="002968C9" w:rsidP="008A0536">
                                  <w:pPr>
                                    <w:pStyle w:val="5E-TABLECELL"/>
                                  </w:pPr>
                                  <w:r>
                                    <w:t>—</w:t>
                                  </w:r>
                                </w:p>
                              </w:tc>
                            </w:tr>
                            <w:tr w:rsidR="002968C9" w:rsidRPr="00D65FAF" w14:paraId="10F0B567"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1EF0616C" w14:textId="77777777" w:rsidR="002968C9" w:rsidRPr="00D65FAF" w:rsidRDefault="002968C9" w:rsidP="008A0536">
                                  <w:pPr>
                                    <w:pStyle w:val="5E-TABLECELL"/>
                                  </w:pPr>
                                  <w:r w:rsidRPr="00D65FAF">
                                    <w:t>15th</w:t>
                                  </w:r>
                                </w:p>
                              </w:tc>
                              <w:tc>
                                <w:tcPr>
                                  <w:tcW w:w="1080" w:type="dxa"/>
                                </w:tcPr>
                                <w:p w14:paraId="06D61D77" w14:textId="77777777" w:rsidR="002968C9" w:rsidRDefault="002968C9" w:rsidP="008A0536">
                                  <w:pPr>
                                    <w:pStyle w:val="5E-TABLECELL"/>
                                  </w:pPr>
                                  <w:r w:rsidRPr="00D65FAF">
                                    <w:t>+5</w:t>
                                  </w:r>
                                </w:p>
                              </w:tc>
                              <w:tc>
                                <w:tcPr>
                                  <w:tcW w:w="3150" w:type="dxa"/>
                                </w:tcPr>
                                <w:p w14:paraId="5F351EAB" w14:textId="77777777" w:rsidR="002968C9" w:rsidRPr="00D65FAF" w:rsidRDefault="002968C9" w:rsidP="008A0536">
                                  <w:pPr>
                                    <w:pStyle w:val="5E-TABLECELL"/>
                                  </w:pPr>
                                  <w:r>
                                    <w:t>Bardic Inspiration (d12)</w:t>
                                  </w:r>
                                </w:p>
                              </w:tc>
                              <w:tc>
                                <w:tcPr>
                                  <w:tcW w:w="842" w:type="dxa"/>
                                </w:tcPr>
                                <w:p w14:paraId="13E6680E" w14:textId="77777777" w:rsidR="002968C9" w:rsidRPr="00D65FAF" w:rsidRDefault="002968C9" w:rsidP="008A0536">
                                  <w:pPr>
                                    <w:pStyle w:val="5E-TABLECELL"/>
                                  </w:pPr>
                                  <w:r w:rsidRPr="00D65FAF">
                                    <w:t>4</w:t>
                                  </w:r>
                                </w:p>
                              </w:tc>
                              <w:tc>
                                <w:tcPr>
                                  <w:tcW w:w="483" w:type="dxa"/>
                                </w:tcPr>
                                <w:p w14:paraId="0932A413" w14:textId="77777777" w:rsidR="002968C9" w:rsidRPr="00D65FAF" w:rsidRDefault="002968C9" w:rsidP="008A0536">
                                  <w:pPr>
                                    <w:pStyle w:val="5E-TABLECELL"/>
                                  </w:pPr>
                                  <w:r w:rsidRPr="00D65FAF">
                                    <w:t>4</w:t>
                                  </w:r>
                                </w:p>
                              </w:tc>
                              <w:tc>
                                <w:tcPr>
                                  <w:tcW w:w="483" w:type="dxa"/>
                                </w:tcPr>
                                <w:p w14:paraId="76CD2F36" w14:textId="77777777" w:rsidR="002968C9" w:rsidRPr="00D65FAF" w:rsidRDefault="002968C9" w:rsidP="008A0536">
                                  <w:pPr>
                                    <w:pStyle w:val="5E-TABLECELL"/>
                                  </w:pPr>
                                  <w:r w:rsidRPr="00D65FAF">
                                    <w:t>3</w:t>
                                  </w:r>
                                </w:p>
                              </w:tc>
                              <w:tc>
                                <w:tcPr>
                                  <w:tcW w:w="483" w:type="dxa"/>
                                </w:tcPr>
                                <w:p w14:paraId="3899214E" w14:textId="77777777" w:rsidR="002968C9" w:rsidRPr="00D65FAF" w:rsidRDefault="002968C9" w:rsidP="008A0536">
                                  <w:pPr>
                                    <w:pStyle w:val="5E-TABLECELL"/>
                                  </w:pPr>
                                  <w:r w:rsidRPr="00D65FAF">
                                    <w:t>3</w:t>
                                  </w:r>
                                </w:p>
                              </w:tc>
                              <w:tc>
                                <w:tcPr>
                                  <w:tcW w:w="483" w:type="dxa"/>
                                </w:tcPr>
                                <w:p w14:paraId="659F7C62" w14:textId="77777777" w:rsidR="002968C9" w:rsidRPr="00D65FAF" w:rsidRDefault="002968C9" w:rsidP="008A0536">
                                  <w:pPr>
                                    <w:pStyle w:val="5E-TABLECELL"/>
                                  </w:pPr>
                                  <w:r w:rsidRPr="00D65FAF">
                                    <w:t>3</w:t>
                                  </w:r>
                                </w:p>
                              </w:tc>
                              <w:tc>
                                <w:tcPr>
                                  <w:tcW w:w="483" w:type="dxa"/>
                                </w:tcPr>
                                <w:p w14:paraId="3273ADA5" w14:textId="77777777" w:rsidR="002968C9" w:rsidRPr="00D65FAF" w:rsidRDefault="002968C9" w:rsidP="008A0536">
                                  <w:pPr>
                                    <w:pStyle w:val="5E-TABLECELL"/>
                                  </w:pPr>
                                  <w:r w:rsidRPr="00D65FAF">
                                    <w:t>2</w:t>
                                  </w:r>
                                </w:p>
                              </w:tc>
                              <w:tc>
                                <w:tcPr>
                                  <w:tcW w:w="483" w:type="dxa"/>
                                </w:tcPr>
                                <w:p w14:paraId="1AD957F4" w14:textId="77777777" w:rsidR="002968C9" w:rsidRPr="00D65FAF" w:rsidRDefault="002968C9" w:rsidP="008A0536">
                                  <w:pPr>
                                    <w:pStyle w:val="5E-TABLECELL"/>
                                  </w:pPr>
                                  <w:r w:rsidRPr="00D65FAF">
                                    <w:t>1</w:t>
                                  </w:r>
                                </w:p>
                              </w:tc>
                              <w:tc>
                                <w:tcPr>
                                  <w:tcW w:w="483" w:type="dxa"/>
                                </w:tcPr>
                                <w:p w14:paraId="1F0FEA48" w14:textId="77777777" w:rsidR="002968C9" w:rsidRPr="00D65FAF" w:rsidRDefault="002968C9" w:rsidP="008A0536">
                                  <w:pPr>
                                    <w:pStyle w:val="5E-TABLECELL"/>
                                  </w:pPr>
                                  <w:r w:rsidRPr="00D65FAF">
                                    <w:t>1</w:t>
                                  </w:r>
                                </w:p>
                              </w:tc>
                              <w:tc>
                                <w:tcPr>
                                  <w:tcW w:w="483" w:type="dxa"/>
                                </w:tcPr>
                                <w:p w14:paraId="409BA04D" w14:textId="77777777" w:rsidR="002968C9" w:rsidRPr="00D65FAF" w:rsidRDefault="002968C9" w:rsidP="008A0536">
                                  <w:pPr>
                                    <w:pStyle w:val="5E-TABLECELL"/>
                                  </w:pPr>
                                  <w:r w:rsidRPr="00D65FAF">
                                    <w:t>1</w:t>
                                  </w:r>
                                </w:p>
                              </w:tc>
                              <w:tc>
                                <w:tcPr>
                                  <w:tcW w:w="483" w:type="dxa"/>
                                </w:tcPr>
                                <w:p w14:paraId="2D618324" w14:textId="77777777" w:rsidR="002968C9" w:rsidRPr="00D65FAF" w:rsidRDefault="002968C9" w:rsidP="008A0536">
                                  <w:pPr>
                                    <w:pStyle w:val="5E-TABLECELL"/>
                                  </w:pPr>
                                  <w:r>
                                    <w:t>—</w:t>
                                  </w:r>
                                </w:p>
                              </w:tc>
                            </w:tr>
                            <w:tr w:rsidR="002968C9" w:rsidRPr="00D65FAF" w14:paraId="5CE2D793"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7D6BE22B" w14:textId="77777777" w:rsidR="002968C9" w:rsidRPr="00D65FAF" w:rsidRDefault="002968C9" w:rsidP="008A0536">
                                  <w:pPr>
                                    <w:pStyle w:val="5E-TABLECELL"/>
                                  </w:pPr>
                                  <w:r w:rsidRPr="00D65FAF">
                                    <w:t>16th</w:t>
                                  </w:r>
                                </w:p>
                              </w:tc>
                              <w:tc>
                                <w:tcPr>
                                  <w:tcW w:w="1080" w:type="dxa"/>
                                </w:tcPr>
                                <w:p w14:paraId="2ED07CD7" w14:textId="77777777" w:rsidR="002968C9" w:rsidRPr="00D65FAF" w:rsidRDefault="002968C9" w:rsidP="008A0536">
                                  <w:pPr>
                                    <w:pStyle w:val="5E-TABLECELL"/>
                                  </w:pPr>
                                  <w:r w:rsidRPr="00D65FAF">
                                    <w:t>+5</w:t>
                                  </w:r>
                                </w:p>
                              </w:tc>
                              <w:tc>
                                <w:tcPr>
                                  <w:tcW w:w="3150" w:type="dxa"/>
                                </w:tcPr>
                                <w:p w14:paraId="0F520945" w14:textId="77777777" w:rsidR="002968C9" w:rsidRPr="00D65FAF" w:rsidRDefault="002968C9" w:rsidP="008A0536">
                                  <w:pPr>
                                    <w:pStyle w:val="5E-TABLECELL"/>
                                  </w:pPr>
                                  <w:r>
                                    <w:t>Feat</w:t>
                                  </w:r>
                                </w:p>
                              </w:tc>
                              <w:tc>
                                <w:tcPr>
                                  <w:tcW w:w="842" w:type="dxa"/>
                                </w:tcPr>
                                <w:p w14:paraId="593A4247" w14:textId="77777777" w:rsidR="002968C9" w:rsidRPr="00D65FAF" w:rsidRDefault="002968C9" w:rsidP="008A0536">
                                  <w:pPr>
                                    <w:pStyle w:val="5E-TABLECELL"/>
                                  </w:pPr>
                                  <w:r w:rsidRPr="00D65FAF">
                                    <w:t>4</w:t>
                                  </w:r>
                                </w:p>
                              </w:tc>
                              <w:tc>
                                <w:tcPr>
                                  <w:tcW w:w="483" w:type="dxa"/>
                                </w:tcPr>
                                <w:p w14:paraId="2B0D900F" w14:textId="77777777" w:rsidR="002968C9" w:rsidRPr="00D65FAF" w:rsidRDefault="002968C9" w:rsidP="008A0536">
                                  <w:pPr>
                                    <w:pStyle w:val="5E-TABLECELL"/>
                                  </w:pPr>
                                  <w:r w:rsidRPr="00D65FAF">
                                    <w:t>4</w:t>
                                  </w:r>
                                </w:p>
                              </w:tc>
                              <w:tc>
                                <w:tcPr>
                                  <w:tcW w:w="483" w:type="dxa"/>
                                </w:tcPr>
                                <w:p w14:paraId="425C695D" w14:textId="77777777" w:rsidR="002968C9" w:rsidRPr="00D65FAF" w:rsidRDefault="002968C9" w:rsidP="008A0536">
                                  <w:pPr>
                                    <w:pStyle w:val="5E-TABLECELL"/>
                                  </w:pPr>
                                  <w:r w:rsidRPr="00D65FAF">
                                    <w:t>3</w:t>
                                  </w:r>
                                </w:p>
                              </w:tc>
                              <w:tc>
                                <w:tcPr>
                                  <w:tcW w:w="483" w:type="dxa"/>
                                </w:tcPr>
                                <w:p w14:paraId="6E42ED6C" w14:textId="77777777" w:rsidR="002968C9" w:rsidRPr="00D65FAF" w:rsidRDefault="002968C9" w:rsidP="008A0536">
                                  <w:pPr>
                                    <w:pStyle w:val="5E-TABLECELL"/>
                                  </w:pPr>
                                  <w:r w:rsidRPr="00D65FAF">
                                    <w:t>3</w:t>
                                  </w:r>
                                </w:p>
                              </w:tc>
                              <w:tc>
                                <w:tcPr>
                                  <w:tcW w:w="483" w:type="dxa"/>
                                </w:tcPr>
                                <w:p w14:paraId="189B43DE" w14:textId="77777777" w:rsidR="002968C9" w:rsidRPr="00D65FAF" w:rsidRDefault="002968C9" w:rsidP="008A0536">
                                  <w:pPr>
                                    <w:pStyle w:val="5E-TABLECELL"/>
                                  </w:pPr>
                                  <w:r w:rsidRPr="00D65FAF">
                                    <w:t>3</w:t>
                                  </w:r>
                                </w:p>
                              </w:tc>
                              <w:tc>
                                <w:tcPr>
                                  <w:tcW w:w="483" w:type="dxa"/>
                                </w:tcPr>
                                <w:p w14:paraId="17876A67" w14:textId="77777777" w:rsidR="002968C9" w:rsidRPr="00D65FAF" w:rsidRDefault="002968C9" w:rsidP="008A0536">
                                  <w:pPr>
                                    <w:pStyle w:val="5E-TABLECELL"/>
                                  </w:pPr>
                                  <w:r w:rsidRPr="00D65FAF">
                                    <w:t>2</w:t>
                                  </w:r>
                                </w:p>
                              </w:tc>
                              <w:tc>
                                <w:tcPr>
                                  <w:tcW w:w="483" w:type="dxa"/>
                                </w:tcPr>
                                <w:p w14:paraId="4109A139" w14:textId="77777777" w:rsidR="002968C9" w:rsidRPr="00D65FAF" w:rsidRDefault="002968C9" w:rsidP="008A0536">
                                  <w:pPr>
                                    <w:pStyle w:val="5E-TABLECELL"/>
                                  </w:pPr>
                                  <w:r w:rsidRPr="00D65FAF">
                                    <w:t>1</w:t>
                                  </w:r>
                                </w:p>
                              </w:tc>
                              <w:tc>
                                <w:tcPr>
                                  <w:tcW w:w="483" w:type="dxa"/>
                                </w:tcPr>
                                <w:p w14:paraId="297ADD34" w14:textId="77777777" w:rsidR="002968C9" w:rsidRPr="00D65FAF" w:rsidRDefault="002968C9" w:rsidP="008A0536">
                                  <w:pPr>
                                    <w:pStyle w:val="5E-TABLECELL"/>
                                  </w:pPr>
                                  <w:r w:rsidRPr="00D65FAF">
                                    <w:t>1</w:t>
                                  </w:r>
                                </w:p>
                              </w:tc>
                              <w:tc>
                                <w:tcPr>
                                  <w:tcW w:w="483" w:type="dxa"/>
                                </w:tcPr>
                                <w:p w14:paraId="6984D108" w14:textId="77777777" w:rsidR="002968C9" w:rsidRPr="00D65FAF" w:rsidRDefault="002968C9" w:rsidP="008A0536">
                                  <w:pPr>
                                    <w:pStyle w:val="5E-TABLECELL"/>
                                  </w:pPr>
                                  <w:r w:rsidRPr="00D65FAF">
                                    <w:t>1</w:t>
                                  </w:r>
                                </w:p>
                              </w:tc>
                              <w:tc>
                                <w:tcPr>
                                  <w:tcW w:w="483" w:type="dxa"/>
                                </w:tcPr>
                                <w:p w14:paraId="27540224" w14:textId="77777777" w:rsidR="002968C9" w:rsidRPr="00D65FAF" w:rsidRDefault="002968C9" w:rsidP="008A0536">
                                  <w:pPr>
                                    <w:pStyle w:val="5E-TABLECELL"/>
                                  </w:pPr>
                                  <w:r>
                                    <w:t>—</w:t>
                                  </w:r>
                                </w:p>
                              </w:tc>
                            </w:tr>
                            <w:tr w:rsidR="002968C9" w:rsidRPr="00D65FAF" w14:paraId="69F15AD5"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0574FA99" w14:textId="77777777" w:rsidR="002968C9" w:rsidRPr="00D65FAF" w:rsidRDefault="002968C9" w:rsidP="008A0536">
                                  <w:pPr>
                                    <w:pStyle w:val="5E-TABLECELL"/>
                                  </w:pPr>
                                  <w:r w:rsidRPr="00D65FAF">
                                    <w:t>17th</w:t>
                                  </w:r>
                                </w:p>
                              </w:tc>
                              <w:tc>
                                <w:tcPr>
                                  <w:tcW w:w="1080" w:type="dxa"/>
                                </w:tcPr>
                                <w:p w14:paraId="73BE6B0A" w14:textId="77777777" w:rsidR="002968C9" w:rsidRDefault="002968C9" w:rsidP="008A0536">
                                  <w:pPr>
                                    <w:pStyle w:val="5E-TABLECELL"/>
                                  </w:pPr>
                                  <w:r w:rsidRPr="00D65FAF">
                                    <w:t>+6</w:t>
                                  </w:r>
                                </w:p>
                              </w:tc>
                              <w:tc>
                                <w:tcPr>
                                  <w:tcW w:w="3150" w:type="dxa"/>
                                </w:tcPr>
                                <w:p w14:paraId="6B1D45F5" w14:textId="77777777" w:rsidR="002968C9" w:rsidRPr="00D65FAF" w:rsidRDefault="002968C9" w:rsidP="008A0536">
                                  <w:pPr>
                                    <w:pStyle w:val="5E-TABLECELL"/>
                                  </w:pPr>
                                  <w:r>
                                    <w:t>Song of Rest- Improvement</w:t>
                                  </w:r>
                                </w:p>
                              </w:tc>
                              <w:tc>
                                <w:tcPr>
                                  <w:tcW w:w="842" w:type="dxa"/>
                                </w:tcPr>
                                <w:p w14:paraId="5D11B46C" w14:textId="77777777" w:rsidR="002968C9" w:rsidRPr="00D65FAF" w:rsidRDefault="002968C9" w:rsidP="008A0536">
                                  <w:pPr>
                                    <w:pStyle w:val="5E-TABLECELL"/>
                                  </w:pPr>
                                  <w:r w:rsidRPr="00D65FAF">
                                    <w:t>4</w:t>
                                  </w:r>
                                </w:p>
                              </w:tc>
                              <w:tc>
                                <w:tcPr>
                                  <w:tcW w:w="483" w:type="dxa"/>
                                </w:tcPr>
                                <w:p w14:paraId="0B438D25" w14:textId="77777777" w:rsidR="002968C9" w:rsidRPr="00D65FAF" w:rsidRDefault="002968C9" w:rsidP="008A0536">
                                  <w:pPr>
                                    <w:pStyle w:val="5E-TABLECELL"/>
                                  </w:pPr>
                                  <w:r w:rsidRPr="00D65FAF">
                                    <w:t>4</w:t>
                                  </w:r>
                                </w:p>
                              </w:tc>
                              <w:tc>
                                <w:tcPr>
                                  <w:tcW w:w="483" w:type="dxa"/>
                                </w:tcPr>
                                <w:p w14:paraId="398A8C39" w14:textId="77777777" w:rsidR="002968C9" w:rsidRPr="00D65FAF" w:rsidRDefault="002968C9" w:rsidP="008A0536">
                                  <w:pPr>
                                    <w:pStyle w:val="5E-TABLECELL"/>
                                  </w:pPr>
                                  <w:r w:rsidRPr="00D65FAF">
                                    <w:t>3</w:t>
                                  </w:r>
                                </w:p>
                              </w:tc>
                              <w:tc>
                                <w:tcPr>
                                  <w:tcW w:w="483" w:type="dxa"/>
                                </w:tcPr>
                                <w:p w14:paraId="13324100" w14:textId="77777777" w:rsidR="002968C9" w:rsidRPr="00D65FAF" w:rsidRDefault="002968C9" w:rsidP="008A0536">
                                  <w:pPr>
                                    <w:pStyle w:val="5E-TABLECELL"/>
                                  </w:pPr>
                                  <w:r w:rsidRPr="00D65FAF">
                                    <w:t>3</w:t>
                                  </w:r>
                                </w:p>
                              </w:tc>
                              <w:tc>
                                <w:tcPr>
                                  <w:tcW w:w="483" w:type="dxa"/>
                                </w:tcPr>
                                <w:p w14:paraId="09F44BC2" w14:textId="77777777" w:rsidR="002968C9" w:rsidRPr="00D65FAF" w:rsidRDefault="002968C9" w:rsidP="008A0536">
                                  <w:pPr>
                                    <w:pStyle w:val="5E-TABLECELL"/>
                                  </w:pPr>
                                  <w:r w:rsidRPr="00D65FAF">
                                    <w:t>3</w:t>
                                  </w:r>
                                </w:p>
                              </w:tc>
                              <w:tc>
                                <w:tcPr>
                                  <w:tcW w:w="483" w:type="dxa"/>
                                </w:tcPr>
                                <w:p w14:paraId="7C0B1223" w14:textId="77777777" w:rsidR="002968C9" w:rsidRPr="00D65FAF" w:rsidRDefault="002968C9" w:rsidP="008A0536">
                                  <w:pPr>
                                    <w:pStyle w:val="5E-TABLECELL"/>
                                  </w:pPr>
                                  <w:r w:rsidRPr="00D65FAF">
                                    <w:t>2</w:t>
                                  </w:r>
                                </w:p>
                              </w:tc>
                              <w:tc>
                                <w:tcPr>
                                  <w:tcW w:w="483" w:type="dxa"/>
                                </w:tcPr>
                                <w:p w14:paraId="4FC3BF8D" w14:textId="77777777" w:rsidR="002968C9" w:rsidRPr="00D65FAF" w:rsidRDefault="002968C9" w:rsidP="008A0536">
                                  <w:pPr>
                                    <w:pStyle w:val="5E-TABLECELL"/>
                                  </w:pPr>
                                  <w:r w:rsidRPr="00D65FAF">
                                    <w:t>1</w:t>
                                  </w:r>
                                </w:p>
                              </w:tc>
                              <w:tc>
                                <w:tcPr>
                                  <w:tcW w:w="483" w:type="dxa"/>
                                </w:tcPr>
                                <w:p w14:paraId="2398615C" w14:textId="77777777" w:rsidR="002968C9" w:rsidRPr="00D65FAF" w:rsidRDefault="002968C9" w:rsidP="008A0536">
                                  <w:pPr>
                                    <w:pStyle w:val="5E-TABLECELL"/>
                                  </w:pPr>
                                  <w:r w:rsidRPr="00D65FAF">
                                    <w:t>1</w:t>
                                  </w:r>
                                </w:p>
                              </w:tc>
                              <w:tc>
                                <w:tcPr>
                                  <w:tcW w:w="483" w:type="dxa"/>
                                </w:tcPr>
                                <w:p w14:paraId="27DBD7CC" w14:textId="77777777" w:rsidR="002968C9" w:rsidRPr="00D65FAF" w:rsidRDefault="002968C9" w:rsidP="008A0536">
                                  <w:pPr>
                                    <w:pStyle w:val="5E-TABLECELL"/>
                                  </w:pPr>
                                  <w:r w:rsidRPr="00D65FAF">
                                    <w:t>1</w:t>
                                  </w:r>
                                </w:p>
                              </w:tc>
                              <w:tc>
                                <w:tcPr>
                                  <w:tcW w:w="483" w:type="dxa"/>
                                </w:tcPr>
                                <w:p w14:paraId="37F26AA0" w14:textId="77777777" w:rsidR="002968C9" w:rsidRPr="00D65FAF" w:rsidRDefault="002968C9" w:rsidP="008A0536">
                                  <w:pPr>
                                    <w:pStyle w:val="5E-TABLECELL"/>
                                  </w:pPr>
                                  <w:r w:rsidRPr="00D65FAF">
                                    <w:t>1</w:t>
                                  </w:r>
                                </w:p>
                              </w:tc>
                            </w:tr>
                            <w:tr w:rsidR="002968C9" w:rsidRPr="00D65FAF" w14:paraId="239B4502"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6B368DFE" w14:textId="77777777" w:rsidR="002968C9" w:rsidRPr="00D65FAF" w:rsidRDefault="002968C9" w:rsidP="008A0536">
                                  <w:pPr>
                                    <w:pStyle w:val="5E-TABLECELL"/>
                                  </w:pPr>
                                  <w:r w:rsidRPr="00D65FAF">
                                    <w:t>18th</w:t>
                                  </w:r>
                                </w:p>
                              </w:tc>
                              <w:tc>
                                <w:tcPr>
                                  <w:tcW w:w="1080" w:type="dxa"/>
                                </w:tcPr>
                                <w:p w14:paraId="26F249B4" w14:textId="77777777" w:rsidR="002968C9" w:rsidRPr="00D65FAF" w:rsidRDefault="002968C9" w:rsidP="008A0536">
                                  <w:pPr>
                                    <w:pStyle w:val="5E-TABLECELL"/>
                                  </w:pPr>
                                  <w:r w:rsidRPr="00D65FAF">
                                    <w:t>+6</w:t>
                                  </w:r>
                                </w:p>
                              </w:tc>
                              <w:tc>
                                <w:tcPr>
                                  <w:tcW w:w="3150" w:type="dxa"/>
                                </w:tcPr>
                                <w:p w14:paraId="38023EC1" w14:textId="77777777" w:rsidR="002968C9" w:rsidRPr="00D65FAF" w:rsidRDefault="002968C9" w:rsidP="008A0536">
                                  <w:pPr>
                                    <w:pStyle w:val="5E-TABLECELL"/>
                                  </w:pPr>
                                  <w:r>
                                    <w:t>Magical Secrets</w:t>
                                  </w:r>
                                </w:p>
                              </w:tc>
                              <w:tc>
                                <w:tcPr>
                                  <w:tcW w:w="842" w:type="dxa"/>
                                </w:tcPr>
                                <w:p w14:paraId="492E4D13" w14:textId="77777777" w:rsidR="002968C9" w:rsidRPr="00D65FAF" w:rsidRDefault="002968C9" w:rsidP="008A0536">
                                  <w:pPr>
                                    <w:pStyle w:val="5E-TABLECELL"/>
                                  </w:pPr>
                                  <w:r w:rsidRPr="00D65FAF">
                                    <w:t>4</w:t>
                                  </w:r>
                                </w:p>
                              </w:tc>
                              <w:tc>
                                <w:tcPr>
                                  <w:tcW w:w="483" w:type="dxa"/>
                                </w:tcPr>
                                <w:p w14:paraId="104FBF60" w14:textId="77777777" w:rsidR="002968C9" w:rsidRPr="00D65FAF" w:rsidRDefault="002968C9" w:rsidP="008A0536">
                                  <w:pPr>
                                    <w:pStyle w:val="5E-TABLECELL"/>
                                  </w:pPr>
                                  <w:r w:rsidRPr="00D65FAF">
                                    <w:t>4</w:t>
                                  </w:r>
                                </w:p>
                              </w:tc>
                              <w:tc>
                                <w:tcPr>
                                  <w:tcW w:w="483" w:type="dxa"/>
                                </w:tcPr>
                                <w:p w14:paraId="5E6D87CF" w14:textId="77777777" w:rsidR="002968C9" w:rsidRPr="00D65FAF" w:rsidRDefault="002968C9" w:rsidP="008A0536">
                                  <w:pPr>
                                    <w:pStyle w:val="5E-TABLECELL"/>
                                  </w:pPr>
                                  <w:r w:rsidRPr="00D65FAF">
                                    <w:t>3</w:t>
                                  </w:r>
                                </w:p>
                              </w:tc>
                              <w:tc>
                                <w:tcPr>
                                  <w:tcW w:w="483" w:type="dxa"/>
                                </w:tcPr>
                                <w:p w14:paraId="2B000A69" w14:textId="77777777" w:rsidR="002968C9" w:rsidRPr="00D65FAF" w:rsidRDefault="002968C9" w:rsidP="008A0536">
                                  <w:pPr>
                                    <w:pStyle w:val="5E-TABLECELL"/>
                                  </w:pPr>
                                  <w:r w:rsidRPr="00D65FAF">
                                    <w:t>3</w:t>
                                  </w:r>
                                </w:p>
                              </w:tc>
                              <w:tc>
                                <w:tcPr>
                                  <w:tcW w:w="483" w:type="dxa"/>
                                </w:tcPr>
                                <w:p w14:paraId="3B9C1B70" w14:textId="77777777" w:rsidR="002968C9" w:rsidRPr="00D65FAF" w:rsidRDefault="002968C9" w:rsidP="008A0536">
                                  <w:pPr>
                                    <w:pStyle w:val="5E-TABLECELL"/>
                                  </w:pPr>
                                  <w:r w:rsidRPr="00D65FAF">
                                    <w:t>3</w:t>
                                  </w:r>
                                </w:p>
                              </w:tc>
                              <w:tc>
                                <w:tcPr>
                                  <w:tcW w:w="483" w:type="dxa"/>
                                </w:tcPr>
                                <w:p w14:paraId="6ED5617D" w14:textId="77777777" w:rsidR="002968C9" w:rsidRPr="00D65FAF" w:rsidRDefault="002968C9" w:rsidP="008A0536">
                                  <w:pPr>
                                    <w:pStyle w:val="5E-TABLECELL"/>
                                  </w:pPr>
                                  <w:r w:rsidRPr="00D65FAF">
                                    <w:t>3</w:t>
                                  </w:r>
                                </w:p>
                              </w:tc>
                              <w:tc>
                                <w:tcPr>
                                  <w:tcW w:w="483" w:type="dxa"/>
                                </w:tcPr>
                                <w:p w14:paraId="0B09F565" w14:textId="77777777" w:rsidR="002968C9" w:rsidRPr="00D65FAF" w:rsidRDefault="002968C9" w:rsidP="008A0536">
                                  <w:pPr>
                                    <w:pStyle w:val="5E-TABLECELL"/>
                                  </w:pPr>
                                  <w:r w:rsidRPr="00D65FAF">
                                    <w:t>1</w:t>
                                  </w:r>
                                </w:p>
                              </w:tc>
                              <w:tc>
                                <w:tcPr>
                                  <w:tcW w:w="483" w:type="dxa"/>
                                </w:tcPr>
                                <w:p w14:paraId="1817D645" w14:textId="77777777" w:rsidR="002968C9" w:rsidRPr="00D65FAF" w:rsidRDefault="002968C9" w:rsidP="008A0536">
                                  <w:pPr>
                                    <w:pStyle w:val="5E-TABLECELL"/>
                                  </w:pPr>
                                  <w:r w:rsidRPr="00D65FAF">
                                    <w:t>1</w:t>
                                  </w:r>
                                </w:p>
                              </w:tc>
                              <w:tc>
                                <w:tcPr>
                                  <w:tcW w:w="483" w:type="dxa"/>
                                </w:tcPr>
                                <w:p w14:paraId="6583DFD8" w14:textId="77777777" w:rsidR="002968C9" w:rsidRPr="00D65FAF" w:rsidRDefault="002968C9" w:rsidP="008A0536">
                                  <w:pPr>
                                    <w:pStyle w:val="5E-TABLECELL"/>
                                  </w:pPr>
                                  <w:r w:rsidRPr="00D65FAF">
                                    <w:t>1</w:t>
                                  </w:r>
                                </w:p>
                              </w:tc>
                              <w:tc>
                                <w:tcPr>
                                  <w:tcW w:w="483" w:type="dxa"/>
                                </w:tcPr>
                                <w:p w14:paraId="0F2F45F3" w14:textId="77777777" w:rsidR="002968C9" w:rsidRPr="00D65FAF" w:rsidRDefault="002968C9" w:rsidP="008A0536">
                                  <w:pPr>
                                    <w:pStyle w:val="5E-TABLECELL"/>
                                  </w:pPr>
                                  <w:r w:rsidRPr="00D65FAF">
                                    <w:t>1</w:t>
                                  </w:r>
                                </w:p>
                              </w:tc>
                            </w:tr>
                            <w:tr w:rsidR="002968C9" w:rsidRPr="00D65FAF" w14:paraId="6FA273CA"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16B32D61" w14:textId="77777777" w:rsidR="002968C9" w:rsidRPr="00D65FAF" w:rsidRDefault="002968C9" w:rsidP="008A0536">
                                  <w:pPr>
                                    <w:pStyle w:val="5E-TABLECELL"/>
                                  </w:pPr>
                                  <w:r w:rsidRPr="00D65FAF">
                                    <w:t>19th</w:t>
                                  </w:r>
                                </w:p>
                              </w:tc>
                              <w:tc>
                                <w:tcPr>
                                  <w:tcW w:w="1080" w:type="dxa"/>
                                </w:tcPr>
                                <w:p w14:paraId="72E098EF" w14:textId="77777777" w:rsidR="002968C9" w:rsidRPr="00D65FAF" w:rsidRDefault="002968C9" w:rsidP="008A0536">
                                  <w:pPr>
                                    <w:pStyle w:val="5E-TABLECELL"/>
                                  </w:pPr>
                                  <w:r w:rsidRPr="00D65FAF">
                                    <w:t>+6</w:t>
                                  </w:r>
                                </w:p>
                              </w:tc>
                              <w:tc>
                                <w:tcPr>
                                  <w:tcW w:w="3150" w:type="dxa"/>
                                </w:tcPr>
                                <w:p w14:paraId="2D57F998" w14:textId="77777777" w:rsidR="002968C9" w:rsidRPr="00D65FAF" w:rsidRDefault="002968C9" w:rsidP="008A0536">
                                  <w:pPr>
                                    <w:pStyle w:val="5E-TABLECELL"/>
                                  </w:pPr>
                                  <w:r>
                                    <w:t>Feat, Reliable Skill</w:t>
                                  </w:r>
                                </w:p>
                              </w:tc>
                              <w:tc>
                                <w:tcPr>
                                  <w:tcW w:w="842" w:type="dxa"/>
                                </w:tcPr>
                                <w:p w14:paraId="230EFDEF" w14:textId="77777777" w:rsidR="002968C9" w:rsidRPr="00D65FAF" w:rsidRDefault="002968C9" w:rsidP="008A0536">
                                  <w:pPr>
                                    <w:pStyle w:val="5E-TABLECELL"/>
                                  </w:pPr>
                                  <w:r w:rsidRPr="00D65FAF">
                                    <w:t>4</w:t>
                                  </w:r>
                                </w:p>
                              </w:tc>
                              <w:tc>
                                <w:tcPr>
                                  <w:tcW w:w="483" w:type="dxa"/>
                                </w:tcPr>
                                <w:p w14:paraId="113078C4" w14:textId="77777777" w:rsidR="002968C9" w:rsidRPr="00D65FAF" w:rsidRDefault="002968C9" w:rsidP="008A0536">
                                  <w:pPr>
                                    <w:pStyle w:val="5E-TABLECELL"/>
                                  </w:pPr>
                                  <w:r w:rsidRPr="00D65FAF">
                                    <w:t>4</w:t>
                                  </w:r>
                                </w:p>
                              </w:tc>
                              <w:tc>
                                <w:tcPr>
                                  <w:tcW w:w="483" w:type="dxa"/>
                                </w:tcPr>
                                <w:p w14:paraId="0B95C0DC" w14:textId="77777777" w:rsidR="002968C9" w:rsidRPr="00D65FAF" w:rsidRDefault="002968C9" w:rsidP="008A0536">
                                  <w:pPr>
                                    <w:pStyle w:val="5E-TABLECELL"/>
                                  </w:pPr>
                                  <w:r w:rsidRPr="00D65FAF">
                                    <w:t>3</w:t>
                                  </w:r>
                                </w:p>
                              </w:tc>
                              <w:tc>
                                <w:tcPr>
                                  <w:tcW w:w="483" w:type="dxa"/>
                                </w:tcPr>
                                <w:p w14:paraId="0B14809B" w14:textId="77777777" w:rsidR="002968C9" w:rsidRPr="00D65FAF" w:rsidRDefault="002968C9" w:rsidP="008A0536">
                                  <w:pPr>
                                    <w:pStyle w:val="5E-TABLECELL"/>
                                  </w:pPr>
                                  <w:r w:rsidRPr="00D65FAF">
                                    <w:t>3</w:t>
                                  </w:r>
                                </w:p>
                              </w:tc>
                              <w:tc>
                                <w:tcPr>
                                  <w:tcW w:w="483" w:type="dxa"/>
                                </w:tcPr>
                                <w:p w14:paraId="2C967521" w14:textId="77777777" w:rsidR="002968C9" w:rsidRPr="00D65FAF" w:rsidRDefault="002968C9" w:rsidP="008A0536">
                                  <w:pPr>
                                    <w:pStyle w:val="5E-TABLECELL"/>
                                  </w:pPr>
                                  <w:r w:rsidRPr="00D65FAF">
                                    <w:t>3</w:t>
                                  </w:r>
                                </w:p>
                              </w:tc>
                              <w:tc>
                                <w:tcPr>
                                  <w:tcW w:w="483" w:type="dxa"/>
                                </w:tcPr>
                                <w:p w14:paraId="23183D05" w14:textId="77777777" w:rsidR="002968C9" w:rsidRPr="00D65FAF" w:rsidRDefault="002968C9" w:rsidP="008A0536">
                                  <w:pPr>
                                    <w:pStyle w:val="5E-TABLECELL"/>
                                  </w:pPr>
                                  <w:r w:rsidRPr="00D65FAF">
                                    <w:t>3</w:t>
                                  </w:r>
                                </w:p>
                              </w:tc>
                              <w:tc>
                                <w:tcPr>
                                  <w:tcW w:w="483" w:type="dxa"/>
                                </w:tcPr>
                                <w:p w14:paraId="73E9ADF9" w14:textId="77777777" w:rsidR="002968C9" w:rsidRPr="00D65FAF" w:rsidRDefault="002968C9" w:rsidP="008A0536">
                                  <w:pPr>
                                    <w:pStyle w:val="5E-TABLECELL"/>
                                  </w:pPr>
                                  <w:r w:rsidRPr="00D65FAF">
                                    <w:t>2</w:t>
                                  </w:r>
                                </w:p>
                              </w:tc>
                              <w:tc>
                                <w:tcPr>
                                  <w:tcW w:w="483" w:type="dxa"/>
                                </w:tcPr>
                                <w:p w14:paraId="66C41C65" w14:textId="77777777" w:rsidR="002968C9" w:rsidRPr="00D65FAF" w:rsidRDefault="002968C9" w:rsidP="008A0536">
                                  <w:pPr>
                                    <w:pStyle w:val="5E-TABLECELL"/>
                                  </w:pPr>
                                  <w:r w:rsidRPr="00D65FAF">
                                    <w:t>1</w:t>
                                  </w:r>
                                </w:p>
                              </w:tc>
                              <w:tc>
                                <w:tcPr>
                                  <w:tcW w:w="483" w:type="dxa"/>
                                </w:tcPr>
                                <w:p w14:paraId="0C82411C" w14:textId="77777777" w:rsidR="002968C9" w:rsidRPr="00D65FAF" w:rsidRDefault="002968C9" w:rsidP="008A0536">
                                  <w:pPr>
                                    <w:pStyle w:val="5E-TABLECELL"/>
                                  </w:pPr>
                                  <w:r w:rsidRPr="00D65FAF">
                                    <w:t>1</w:t>
                                  </w:r>
                                </w:p>
                              </w:tc>
                              <w:tc>
                                <w:tcPr>
                                  <w:tcW w:w="483" w:type="dxa"/>
                                </w:tcPr>
                                <w:p w14:paraId="7C0890A8" w14:textId="77777777" w:rsidR="002968C9" w:rsidRPr="00D65FAF" w:rsidRDefault="002968C9" w:rsidP="008A0536">
                                  <w:pPr>
                                    <w:pStyle w:val="5E-TABLECELL"/>
                                  </w:pPr>
                                  <w:r w:rsidRPr="00D65FAF">
                                    <w:t>1</w:t>
                                  </w:r>
                                </w:p>
                              </w:tc>
                            </w:tr>
                            <w:tr w:rsidR="002968C9" w:rsidRPr="00D65FAF" w14:paraId="31BB56EA"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464108D7" w14:textId="77777777" w:rsidR="002968C9" w:rsidRPr="00D65FAF" w:rsidRDefault="002968C9" w:rsidP="008A0536">
                                  <w:pPr>
                                    <w:pStyle w:val="5E-TABLECELL"/>
                                  </w:pPr>
                                  <w:r w:rsidRPr="00D65FAF">
                                    <w:t>20th</w:t>
                                  </w:r>
                                </w:p>
                              </w:tc>
                              <w:tc>
                                <w:tcPr>
                                  <w:tcW w:w="1080" w:type="dxa"/>
                                </w:tcPr>
                                <w:p w14:paraId="47FCEEB5" w14:textId="77777777" w:rsidR="002968C9" w:rsidRPr="00D65FAF" w:rsidRDefault="002968C9" w:rsidP="008A0536">
                                  <w:pPr>
                                    <w:pStyle w:val="5E-TABLECELL"/>
                                  </w:pPr>
                                  <w:r w:rsidRPr="00D65FAF">
                                    <w:t>+6</w:t>
                                  </w:r>
                                </w:p>
                              </w:tc>
                              <w:tc>
                                <w:tcPr>
                                  <w:tcW w:w="3150" w:type="dxa"/>
                                </w:tcPr>
                                <w:p w14:paraId="4D5E5DFC" w14:textId="77777777" w:rsidR="002968C9" w:rsidRPr="00D65FAF" w:rsidRDefault="002968C9" w:rsidP="008A0536">
                                  <w:pPr>
                                    <w:pStyle w:val="5E-TABLECELL"/>
                                  </w:pPr>
                                  <w:r>
                                    <w:t>Magnum Opus</w:t>
                                  </w:r>
                                </w:p>
                              </w:tc>
                              <w:tc>
                                <w:tcPr>
                                  <w:tcW w:w="842" w:type="dxa"/>
                                </w:tcPr>
                                <w:p w14:paraId="38486A48" w14:textId="77777777" w:rsidR="002968C9" w:rsidRPr="00D65FAF" w:rsidRDefault="002968C9" w:rsidP="008A0536">
                                  <w:pPr>
                                    <w:pStyle w:val="5E-TABLECELL"/>
                                  </w:pPr>
                                  <w:r w:rsidRPr="00D65FAF">
                                    <w:t>4</w:t>
                                  </w:r>
                                </w:p>
                              </w:tc>
                              <w:tc>
                                <w:tcPr>
                                  <w:tcW w:w="483" w:type="dxa"/>
                                </w:tcPr>
                                <w:p w14:paraId="4D222EE9" w14:textId="77777777" w:rsidR="002968C9" w:rsidRPr="00D65FAF" w:rsidRDefault="002968C9" w:rsidP="008A0536">
                                  <w:pPr>
                                    <w:pStyle w:val="5E-TABLECELL"/>
                                  </w:pPr>
                                  <w:r w:rsidRPr="00D65FAF">
                                    <w:t>4</w:t>
                                  </w:r>
                                </w:p>
                              </w:tc>
                              <w:tc>
                                <w:tcPr>
                                  <w:tcW w:w="483" w:type="dxa"/>
                                </w:tcPr>
                                <w:p w14:paraId="336E89EB" w14:textId="77777777" w:rsidR="002968C9" w:rsidRPr="00D65FAF" w:rsidRDefault="002968C9" w:rsidP="008A0536">
                                  <w:pPr>
                                    <w:pStyle w:val="5E-TABLECELL"/>
                                  </w:pPr>
                                  <w:r w:rsidRPr="00D65FAF">
                                    <w:t>3</w:t>
                                  </w:r>
                                </w:p>
                              </w:tc>
                              <w:tc>
                                <w:tcPr>
                                  <w:tcW w:w="483" w:type="dxa"/>
                                </w:tcPr>
                                <w:p w14:paraId="32ADDE14" w14:textId="77777777" w:rsidR="002968C9" w:rsidRPr="00D65FAF" w:rsidRDefault="002968C9" w:rsidP="008A0536">
                                  <w:pPr>
                                    <w:pStyle w:val="5E-TABLECELL"/>
                                  </w:pPr>
                                  <w:r w:rsidRPr="00D65FAF">
                                    <w:t>3</w:t>
                                  </w:r>
                                </w:p>
                              </w:tc>
                              <w:tc>
                                <w:tcPr>
                                  <w:tcW w:w="483" w:type="dxa"/>
                                </w:tcPr>
                                <w:p w14:paraId="532D79B5" w14:textId="77777777" w:rsidR="002968C9" w:rsidRPr="00D65FAF" w:rsidRDefault="002968C9" w:rsidP="008A0536">
                                  <w:pPr>
                                    <w:pStyle w:val="5E-TABLECELL"/>
                                  </w:pPr>
                                  <w:r w:rsidRPr="00D65FAF">
                                    <w:t>3</w:t>
                                  </w:r>
                                </w:p>
                              </w:tc>
                              <w:tc>
                                <w:tcPr>
                                  <w:tcW w:w="483" w:type="dxa"/>
                                </w:tcPr>
                                <w:p w14:paraId="12A309CC" w14:textId="77777777" w:rsidR="002968C9" w:rsidRPr="00D65FAF" w:rsidRDefault="002968C9" w:rsidP="008A0536">
                                  <w:pPr>
                                    <w:pStyle w:val="5E-TABLECELL"/>
                                  </w:pPr>
                                  <w:r w:rsidRPr="00D65FAF">
                                    <w:t>3</w:t>
                                  </w:r>
                                </w:p>
                              </w:tc>
                              <w:tc>
                                <w:tcPr>
                                  <w:tcW w:w="483" w:type="dxa"/>
                                </w:tcPr>
                                <w:p w14:paraId="13BB7FF3" w14:textId="77777777" w:rsidR="002968C9" w:rsidRPr="00D65FAF" w:rsidRDefault="002968C9" w:rsidP="008A0536">
                                  <w:pPr>
                                    <w:pStyle w:val="5E-TABLECELL"/>
                                  </w:pPr>
                                  <w:r w:rsidRPr="00D65FAF">
                                    <w:t>2</w:t>
                                  </w:r>
                                </w:p>
                              </w:tc>
                              <w:tc>
                                <w:tcPr>
                                  <w:tcW w:w="483" w:type="dxa"/>
                                </w:tcPr>
                                <w:p w14:paraId="1B284088" w14:textId="77777777" w:rsidR="002968C9" w:rsidRPr="00D65FAF" w:rsidRDefault="002968C9" w:rsidP="008A0536">
                                  <w:pPr>
                                    <w:pStyle w:val="5E-TABLECELL"/>
                                  </w:pPr>
                                  <w:r w:rsidRPr="00D65FAF">
                                    <w:t>2</w:t>
                                  </w:r>
                                </w:p>
                              </w:tc>
                              <w:tc>
                                <w:tcPr>
                                  <w:tcW w:w="483" w:type="dxa"/>
                                </w:tcPr>
                                <w:p w14:paraId="72405E2C" w14:textId="77777777" w:rsidR="002968C9" w:rsidRPr="00D65FAF" w:rsidRDefault="002968C9" w:rsidP="008A0536">
                                  <w:pPr>
                                    <w:pStyle w:val="5E-TABLECELL"/>
                                  </w:pPr>
                                  <w:r w:rsidRPr="00D65FAF">
                                    <w:t>1</w:t>
                                  </w:r>
                                </w:p>
                              </w:tc>
                              <w:tc>
                                <w:tcPr>
                                  <w:tcW w:w="483" w:type="dxa"/>
                                </w:tcPr>
                                <w:p w14:paraId="2A69A3BD" w14:textId="77777777" w:rsidR="002968C9" w:rsidRPr="00D65FAF" w:rsidRDefault="002968C9" w:rsidP="008A0536">
                                  <w:pPr>
                                    <w:pStyle w:val="5E-TABLECELL"/>
                                  </w:pPr>
                                  <w:r w:rsidRPr="00D65FAF">
                                    <w:t>1</w:t>
                                  </w:r>
                                </w:p>
                              </w:tc>
                            </w:tr>
                          </w:tbl>
                          <w:p w14:paraId="7B020CE5" w14:textId="77777777" w:rsidR="002968C9" w:rsidRDefault="002968C9" w:rsidP="002968C9"/>
                        </w:txbxContent>
                      </wps:txbx>
                      <wps:bodyPr rot="0" spcFirstLastPara="0" vertOverflow="overflow" horzOverflow="overflow" vert="horz" wrap="square" lIns="91440" tIns="18288"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864889" id="_x0000_t202" coordsize="21600,21600" o:spt="202" path="m,l,21600r21600,l21600,xe">
                <v:stroke joinstyle="miter"/>
                <v:path gradientshapeok="t" o:connecttype="rect"/>
              </v:shapetype>
              <v:shape id="Text Box 1030491521" o:spid="_x0000_s1026" type="#_x0000_t202" style="position:absolute;margin-left:-.15pt;margin-top:-4.5pt;width:516.75pt;height:39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" fillcolor="#f2f2f2 [3052]" strokecolor="#f2f2f2 [3052]" strokeweight="6pt">
                <v:shadow on="t" color="#5f4939" opacity="47841f" offset=".74836mm,.74836mm"/>
                <v:textbox inset=",1.44pt">
                  <w:txbxContent>
                    <w:p w14:paraId="34A1A803" w14:textId="77777777" w:rsidR="002968C9" w:rsidRPr="002C1527" w:rsidRDefault="002968C9" w:rsidP="002968C9">
                      <w:pPr>
                        <w:pStyle w:val="5E-TABLETITLE"/>
                      </w:pPr>
                      <w:r>
                        <w:t>Bard Class</w:t>
                      </w:r>
                    </w:p>
                    <w:tbl>
                      <w:tblPr>
                        <w:tblStyle w:val="5ETABLE"/>
                        <w:tblW w:w="9959" w:type="dxa"/>
                        <w:tblLayout w:type="fixed"/>
                        <w:tblLook w:val="04A0" w:firstRow="1" w:lastRow="0" w:firstColumn="1" w:lastColumn="0" w:noHBand="0" w:noVBand="1"/>
                      </w:tblPr>
                      <w:tblGrid>
                        <w:gridCol w:w="540"/>
                        <w:gridCol w:w="1080"/>
                        <w:gridCol w:w="3150"/>
                        <w:gridCol w:w="842"/>
                        <w:gridCol w:w="483"/>
                        <w:gridCol w:w="483"/>
                        <w:gridCol w:w="483"/>
                        <w:gridCol w:w="483"/>
                        <w:gridCol w:w="483"/>
                        <w:gridCol w:w="483"/>
                        <w:gridCol w:w="483"/>
                        <w:gridCol w:w="483"/>
                        <w:gridCol w:w="483"/>
                      </w:tblGrid>
                      <w:tr w:rsidR="002968C9" w:rsidRPr="00C6067D" w14:paraId="08D9244F" w14:textId="77777777" w:rsidTr="00AA5C1A">
                        <w:trPr>
                          <w:cnfStyle w:val="100000000000" w:firstRow="1" w:lastRow="0" w:firstColumn="0" w:lastColumn="0" w:oddVBand="0" w:evenVBand="0" w:oddHBand="0" w:evenHBand="0" w:firstRowFirstColumn="0" w:firstRowLastColumn="0" w:lastRowFirstColumn="0" w:lastRowLastColumn="0"/>
                        </w:trPr>
                        <w:tc>
                          <w:tcPr>
                            <w:tcW w:w="540" w:type="dxa"/>
                          </w:tcPr>
                          <w:p w14:paraId="38B758AD" w14:textId="77777777" w:rsidR="002968C9" w:rsidRPr="0063177C" w:rsidRDefault="002968C9" w:rsidP="008A0536">
                            <w:pPr>
                              <w:pStyle w:val="5E-TABLECELL"/>
                              <w:rPr>
                                <w:rStyle w:val="5ECHARBOLD"/>
                              </w:rPr>
                            </w:pPr>
                            <w:r w:rsidRPr="0063177C">
                              <w:rPr>
                                <w:rStyle w:val="5ECHARBOLD"/>
                              </w:rPr>
                              <w:t>Level</w:t>
                            </w:r>
                          </w:p>
                        </w:tc>
                        <w:tc>
                          <w:tcPr>
                            <w:tcW w:w="1080" w:type="dxa"/>
                          </w:tcPr>
                          <w:p w14:paraId="6CD1B9AA" w14:textId="77777777" w:rsidR="002968C9" w:rsidRPr="0063177C" w:rsidRDefault="002968C9" w:rsidP="008A0536">
                            <w:pPr>
                              <w:pStyle w:val="5E-TABLECELL"/>
                              <w:rPr>
                                <w:rStyle w:val="5ECHARBOLD"/>
                              </w:rPr>
                            </w:pPr>
                            <w:r w:rsidRPr="0063177C">
                              <w:rPr>
                                <w:rStyle w:val="5ECHARBOLD"/>
                              </w:rPr>
                              <w:t>Proficiency Bonus</w:t>
                            </w:r>
                          </w:p>
                        </w:tc>
                        <w:tc>
                          <w:tcPr>
                            <w:tcW w:w="3150" w:type="dxa"/>
                          </w:tcPr>
                          <w:p w14:paraId="44CCA046" w14:textId="77777777" w:rsidR="002968C9" w:rsidRPr="0063177C" w:rsidRDefault="002968C9" w:rsidP="008A0536">
                            <w:pPr>
                              <w:pStyle w:val="5E-TABLECELL"/>
                              <w:rPr>
                                <w:rStyle w:val="5ECHARBOLD"/>
                              </w:rPr>
                            </w:pPr>
                            <w:r w:rsidRPr="0063177C">
                              <w:rPr>
                                <w:rStyle w:val="5ECHARBOLD"/>
                              </w:rPr>
                              <w:t>Features</w:t>
                            </w:r>
                          </w:p>
                        </w:tc>
                        <w:tc>
                          <w:tcPr>
                            <w:tcW w:w="842" w:type="dxa"/>
                          </w:tcPr>
                          <w:p w14:paraId="792D7E75" w14:textId="77777777" w:rsidR="002968C9" w:rsidRPr="0063177C" w:rsidRDefault="002968C9" w:rsidP="008A0536">
                            <w:pPr>
                              <w:pStyle w:val="5E-TABLECELL"/>
                              <w:rPr>
                                <w:rStyle w:val="5ECHARBOLD"/>
                              </w:rPr>
                            </w:pPr>
                            <w:r w:rsidRPr="0063177C">
                              <w:rPr>
                                <w:rStyle w:val="5ECHARBOLD"/>
                              </w:rPr>
                              <w:t>Cantrips Known</w:t>
                            </w:r>
                          </w:p>
                        </w:tc>
                        <w:tc>
                          <w:tcPr>
                            <w:tcW w:w="483" w:type="dxa"/>
                          </w:tcPr>
                          <w:p w14:paraId="61595752" w14:textId="77777777" w:rsidR="002968C9" w:rsidRPr="0063177C" w:rsidRDefault="002968C9" w:rsidP="008A0536">
                            <w:pPr>
                              <w:pStyle w:val="5E-TABLECELL"/>
                              <w:rPr>
                                <w:rStyle w:val="5ECHARBOLD"/>
                              </w:rPr>
                            </w:pPr>
                            <w:r w:rsidRPr="0063177C">
                              <w:rPr>
                                <w:rStyle w:val="5ECHARBOLD"/>
                              </w:rPr>
                              <w:t>1st</w:t>
                            </w:r>
                          </w:p>
                        </w:tc>
                        <w:tc>
                          <w:tcPr>
                            <w:tcW w:w="483" w:type="dxa"/>
                          </w:tcPr>
                          <w:p w14:paraId="3B77D8B4" w14:textId="77777777" w:rsidR="002968C9" w:rsidRPr="0063177C" w:rsidRDefault="002968C9" w:rsidP="008A0536">
                            <w:pPr>
                              <w:pStyle w:val="5E-TABLECELL"/>
                              <w:rPr>
                                <w:rStyle w:val="5ECHARBOLD"/>
                              </w:rPr>
                            </w:pPr>
                            <w:r w:rsidRPr="0063177C">
                              <w:rPr>
                                <w:rStyle w:val="5ECHARBOLD"/>
                              </w:rPr>
                              <w:t>2nd</w:t>
                            </w:r>
                          </w:p>
                        </w:tc>
                        <w:tc>
                          <w:tcPr>
                            <w:tcW w:w="483" w:type="dxa"/>
                          </w:tcPr>
                          <w:p w14:paraId="7FC14B27" w14:textId="77777777" w:rsidR="002968C9" w:rsidRPr="0063177C" w:rsidRDefault="002968C9" w:rsidP="008A0536">
                            <w:pPr>
                              <w:pStyle w:val="5E-TABLECELL"/>
                              <w:rPr>
                                <w:rStyle w:val="5ECHARBOLD"/>
                              </w:rPr>
                            </w:pPr>
                            <w:r w:rsidRPr="0063177C">
                              <w:rPr>
                                <w:rStyle w:val="5ECHARBOLD"/>
                              </w:rPr>
                              <w:t>3rd</w:t>
                            </w:r>
                          </w:p>
                        </w:tc>
                        <w:tc>
                          <w:tcPr>
                            <w:tcW w:w="483" w:type="dxa"/>
                          </w:tcPr>
                          <w:p w14:paraId="356D083C" w14:textId="77777777" w:rsidR="002968C9" w:rsidRPr="0063177C" w:rsidRDefault="002968C9" w:rsidP="008A0536">
                            <w:pPr>
                              <w:pStyle w:val="5E-TABLECELL"/>
                              <w:rPr>
                                <w:rStyle w:val="5ECHARBOLD"/>
                              </w:rPr>
                            </w:pPr>
                            <w:r w:rsidRPr="0063177C">
                              <w:rPr>
                                <w:rStyle w:val="5ECHARBOLD"/>
                              </w:rPr>
                              <w:t>4th</w:t>
                            </w:r>
                          </w:p>
                        </w:tc>
                        <w:tc>
                          <w:tcPr>
                            <w:tcW w:w="483" w:type="dxa"/>
                          </w:tcPr>
                          <w:p w14:paraId="32E1C362" w14:textId="77777777" w:rsidR="002968C9" w:rsidRPr="0063177C" w:rsidRDefault="002968C9" w:rsidP="008A0536">
                            <w:pPr>
                              <w:pStyle w:val="5E-TABLECELL"/>
                              <w:rPr>
                                <w:rStyle w:val="5ECHARBOLD"/>
                              </w:rPr>
                            </w:pPr>
                            <w:r w:rsidRPr="0063177C">
                              <w:rPr>
                                <w:rStyle w:val="5ECHARBOLD"/>
                              </w:rPr>
                              <w:t>5th</w:t>
                            </w:r>
                          </w:p>
                        </w:tc>
                        <w:tc>
                          <w:tcPr>
                            <w:tcW w:w="483" w:type="dxa"/>
                          </w:tcPr>
                          <w:p w14:paraId="1A115B6C" w14:textId="77777777" w:rsidR="002968C9" w:rsidRPr="0063177C" w:rsidRDefault="002968C9" w:rsidP="008A0536">
                            <w:pPr>
                              <w:pStyle w:val="5E-TABLECELL"/>
                              <w:rPr>
                                <w:rStyle w:val="5ECHARBOLD"/>
                              </w:rPr>
                            </w:pPr>
                            <w:r w:rsidRPr="0063177C">
                              <w:rPr>
                                <w:rStyle w:val="5ECHARBOLD"/>
                              </w:rPr>
                              <w:t>6th</w:t>
                            </w:r>
                          </w:p>
                        </w:tc>
                        <w:tc>
                          <w:tcPr>
                            <w:tcW w:w="483" w:type="dxa"/>
                          </w:tcPr>
                          <w:p w14:paraId="26ED0964" w14:textId="77777777" w:rsidR="002968C9" w:rsidRPr="0063177C" w:rsidRDefault="002968C9" w:rsidP="008A0536">
                            <w:pPr>
                              <w:pStyle w:val="5E-TABLECELL"/>
                              <w:rPr>
                                <w:rStyle w:val="5ECHARBOLD"/>
                              </w:rPr>
                            </w:pPr>
                            <w:r w:rsidRPr="0063177C">
                              <w:rPr>
                                <w:rStyle w:val="5ECHARBOLD"/>
                              </w:rPr>
                              <w:t>7th</w:t>
                            </w:r>
                          </w:p>
                        </w:tc>
                        <w:tc>
                          <w:tcPr>
                            <w:tcW w:w="483" w:type="dxa"/>
                          </w:tcPr>
                          <w:p w14:paraId="6E8DFBEB" w14:textId="77777777" w:rsidR="002968C9" w:rsidRPr="0063177C" w:rsidRDefault="002968C9" w:rsidP="008A0536">
                            <w:pPr>
                              <w:pStyle w:val="5E-TABLECELL"/>
                              <w:rPr>
                                <w:rStyle w:val="5ECHARBOLD"/>
                              </w:rPr>
                            </w:pPr>
                            <w:r w:rsidRPr="0063177C">
                              <w:rPr>
                                <w:rStyle w:val="5ECHARBOLD"/>
                              </w:rPr>
                              <w:t>8th</w:t>
                            </w:r>
                          </w:p>
                        </w:tc>
                        <w:tc>
                          <w:tcPr>
                            <w:tcW w:w="483" w:type="dxa"/>
                          </w:tcPr>
                          <w:p w14:paraId="58066838" w14:textId="77777777" w:rsidR="002968C9" w:rsidRPr="0063177C" w:rsidRDefault="002968C9" w:rsidP="008A0536">
                            <w:pPr>
                              <w:pStyle w:val="5E-TABLECELL"/>
                              <w:rPr>
                                <w:rStyle w:val="5ECHARBOLD"/>
                              </w:rPr>
                            </w:pPr>
                            <w:r w:rsidRPr="0063177C">
                              <w:rPr>
                                <w:rStyle w:val="5ECHARBOLD"/>
                              </w:rPr>
                              <w:t>9th</w:t>
                            </w:r>
                          </w:p>
                        </w:tc>
                      </w:tr>
                      <w:tr w:rsidR="002968C9" w:rsidRPr="00D65FAF" w14:paraId="6DA06B54" w14:textId="77777777" w:rsidTr="00AA5C1A">
                        <w:trPr>
                          <w:cnfStyle w:val="000000100000" w:firstRow="0" w:lastRow="0" w:firstColumn="0" w:lastColumn="0" w:oddVBand="0" w:evenVBand="0" w:oddHBand="1" w:evenHBand="0" w:firstRowFirstColumn="0" w:firstRowLastColumn="0" w:lastRowFirstColumn="0" w:lastRowLastColumn="0"/>
                          <w:trHeight w:val="184"/>
                        </w:trPr>
                        <w:tc>
                          <w:tcPr>
                            <w:tcW w:w="540" w:type="dxa"/>
                          </w:tcPr>
                          <w:p w14:paraId="0D5296C3" w14:textId="77777777" w:rsidR="002968C9" w:rsidRPr="00D65FAF" w:rsidRDefault="002968C9" w:rsidP="008A0536">
                            <w:pPr>
                              <w:pStyle w:val="5E-TABLECELL"/>
                            </w:pPr>
                            <w:r w:rsidRPr="00D65FAF">
                              <w:t>1st</w:t>
                            </w:r>
                          </w:p>
                        </w:tc>
                        <w:tc>
                          <w:tcPr>
                            <w:tcW w:w="1080" w:type="dxa"/>
                          </w:tcPr>
                          <w:p w14:paraId="346E62D3" w14:textId="77777777" w:rsidR="002968C9" w:rsidRPr="00D65FAF" w:rsidRDefault="002968C9" w:rsidP="008A0536">
                            <w:pPr>
                              <w:pStyle w:val="5E-TABLECELL"/>
                            </w:pPr>
                            <w:r w:rsidRPr="00D65FAF">
                              <w:t>+2</w:t>
                            </w:r>
                          </w:p>
                        </w:tc>
                        <w:tc>
                          <w:tcPr>
                            <w:tcW w:w="3150" w:type="dxa"/>
                          </w:tcPr>
                          <w:p w14:paraId="09D20409" w14:textId="77777777" w:rsidR="002968C9" w:rsidRPr="00D65FAF" w:rsidRDefault="002968C9" w:rsidP="008A0536">
                            <w:pPr>
                              <w:pStyle w:val="5E-TABLECELL"/>
                            </w:pPr>
                            <w:r w:rsidRPr="00D65FAF">
                              <w:t>Spellcasting</w:t>
                            </w:r>
                            <w:r>
                              <w:t>, Bardic Inspiration (D6)</w:t>
                            </w:r>
                          </w:p>
                        </w:tc>
                        <w:tc>
                          <w:tcPr>
                            <w:tcW w:w="842" w:type="dxa"/>
                          </w:tcPr>
                          <w:p w14:paraId="58F17667" w14:textId="77777777" w:rsidR="002968C9" w:rsidRPr="00D65FAF" w:rsidRDefault="002968C9" w:rsidP="008A0536">
                            <w:pPr>
                              <w:pStyle w:val="5E-TABLECELL"/>
                            </w:pPr>
                            <w:r w:rsidRPr="00D65FAF">
                              <w:t>2</w:t>
                            </w:r>
                          </w:p>
                        </w:tc>
                        <w:tc>
                          <w:tcPr>
                            <w:tcW w:w="483" w:type="dxa"/>
                          </w:tcPr>
                          <w:p w14:paraId="425842E8" w14:textId="77777777" w:rsidR="002968C9" w:rsidRPr="00D65FAF" w:rsidRDefault="002968C9" w:rsidP="008A0536">
                            <w:pPr>
                              <w:pStyle w:val="5E-TABLECELL"/>
                            </w:pPr>
                            <w:r w:rsidRPr="00D65FAF">
                              <w:t>2</w:t>
                            </w:r>
                          </w:p>
                        </w:tc>
                        <w:tc>
                          <w:tcPr>
                            <w:tcW w:w="483" w:type="dxa"/>
                          </w:tcPr>
                          <w:p w14:paraId="4F0B90ED" w14:textId="77777777" w:rsidR="002968C9" w:rsidRPr="00D65FAF" w:rsidRDefault="002968C9" w:rsidP="008A0536">
                            <w:pPr>
                              <w:pStyle w:val="5E-TABLECELL"/>
                            </w:pPr>
                            <w:r>
                              <w:t>—</w:t>
                            </w:r>
                          </w:p>
                        </w:tc>
                        <w:tc>
                          <w:tcPr>
                            <w:tcW w:w="483" w:type="dxa"/>
                          </w:tcPr>
                          <w:p w14:paraId="09C3BB5A" w14:textId="77777777" w:rsidR="002968C9" w:rsidRPr="00D65FAF" w:rsidRDefault="002968C9" w:rsidP="008A0536">
                            <w:pPr>
                              <w:pStyle w:val="5E-TABLECELL"/>
                            </w:pPr>
                            <w:r>
                              <w:t>—</w:t>
                            </w:r>
                          </w:p>
                        </w:tc>
                        <w:tc>
                          <w:tcPr>
                            <w:tcW w:w="483" w:type="dxa"/>
                          </w:tcPr>
                          <w:p w14:paraId="34F72AB6" w14:textId="77777777" w:rsidR="002968C9" w:rsidRPr="00D65FAF" w:rsidRDefault="002968C9" w:rsidP="008A0536">
                            <w:pPr>
                              <w:pStyle w:val="5E-TABLECELL"/>
                            </w:pPr>
                            <w:r>
                              <w:t>—</w:t>
                            </w:r>
                          </w:p>
                        </w:tc>
                        <w:tc>
                          <w:tcPr>
                            <w:tcW w:w="483" w:type="dxa"/>
                          </w:tcPr>
                          <w:p w14:paraId="092E58BE" w14:textId="77777777" w:rsidR="002968C9" w:rsidRPr="00D65FAF" w:rsidRDefault="002968C9" w:rsidP="008A0536">
                            <w:pPr>
                              <w:pStyle w:val="5E-TABLECELL"/>
                            </w:pPr>
                            <w:r>
                              <w:t>—</w:t>
                            </w:r>
                          </w:p>
                        </w:tc>
                        <w:tc>
                          <w:tcPr>
                            <w:tcW w:w="483" w:type="dxa"/>
                          </w:tcPr>
                          <w:p w14:paraId="520F3595" w14:textId="77777777" w:rsidR="002968C9" w:rsidRPr="00D65FAF" w:rsidRDefault="002968C9" w:rsidP="008A0536">
                            <w:pPr>
                              <w:pStyle w:val="5E-TABLECELL"/>
                            </w:pPr>
                            <w:r>
                              <w:t>—</w:t>
                            </w:r>
                          </w:p>
                        </w:tc>
                        <w:tc>
                          <w:tcPr>
                            <w:tcW w:w="483" w:type="dxa"/>
                          </w:tcPr>
                          <w:p w14:paraId="2C8776B0" w14:textId="77777777" w:rsidR="002968C9" w:rsidRPr="00D65FAF" w:rsidRDefault="002968C9" w:rsidP="008A0536">
                            <w:pPr>
                              <w:pStyle w:val="5E-TABLECELL"/>
                            </w:pPr>
                            <w:r>
                              <w:t>—</w:t>
                            </w:r>
                          </w:p>
                        </w:tc>
                        <w:tc>
                          <w:tcPr>
                            <w:tcW w:w="483" w:type="dxa"/>
                          </w:tcPr>
                          <w:p w14:paraId="63E10471" w14:textId="77777777" w:rsidR="002968C9" w:rsidRPr="00D65FAF" w:rsidRDefault="002968C9" w:rsidP="008A0536">
                            <w:pPr>
                              <w:pStyle w:val="5E-TABLECELL"/>
                            </w:pPr>
                            <w:r>
                              <w:t>—</w:t>
                            </w:r>
                          </w:p>
                        </w:tc>
                        <w:tc>
                          <w:tcPr>
                            <w:tcW w:w="483" w:type="dxa"/>
                          </w:tcPr>
                          <w:p w14:paraId="4A746055" w14:textId="77777777" w:rsidR="002968C9" w:rsidRPr="00D65FAF" w:rsidRDefault="002968C9" w:rsidP="008A0536">
                            <w:pPr>
                              <w:pStyle w:val="5E-TABLECELL"/>
                            </w:pPr>
                            <w:r>
                              <w:t>—</w:t>
                            </w:r>
                          </w:p>
                        </w:tc>
                      </w:tr>
                      <w:tr w:rsidR="002968C9" w:rsidRPr="00D65FAF" w14:paraId="65B90960"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3E42562C" w14:textId="77777777" w:rsidR="002968C9" w:rsidRPr="00D65FAF" w:rsidRDefault="002968C9" w:rsidP="008A0536">
                            <w:pPr>
                              <w:pStyle w:val="5E-TABLECELL"/>
                            </w:pPr>
                            <w:r w:rsidRPr="00D65FAF">
                              <w:t>2nd</w:t>
                            </w:r>
                          </w:p>
                        </w:tc>
                        <w:tc>
                          <w:tcPr>
                            <w:tcW w:w="1080" w:type="dxa"/>
                          </w:tcPr>
                          <w:p w14:paraId="11F0BC1D" w14:textId="77777777" w:rsidR="002968C9" w:rsidRPr="00D65FAF" w:rsidRDefault="002968C9" w:rsidP="008A0536">
                            <w:pPr>
                              <w:pStyle w:val="5E-TABLECELL"/>
                            </w:pPr>
                            <w:r w:rsidRPr="00D65FAF">
                              <w:t>+2</w:t>
                            </w:r>
                          </w:p>
                        </w:tc>
                        <w:tc>
                          <w:tcPr>
                            <w:tcW w:w="3150" w:type="dxa"/>
                          </w:tcPr>
                          <w:p w14:paraId="5B6D6E1D" w14:textId="77777777" w:rsidR="002968C9" w:rsidRPr="00D65FAF" w:rsidRDefault="002968C9" w:rsidP="008A0536">
                            <w:pPr>
                              <w:pStyle w:val="5E-TABLECELL"/>
                            </w:pPr>
                            <w:r>
                              <w:t>Jack of All Trades, Song of Rest</w:t>
                            </w:r>
                          </w:p>
                        </w:tc>
                        <w:tc>
                          <w:tcPr>
                            <w:tcW w:w="842" w:type="dxa"/>
                          </w:tcPr>
                          <w:p w14:paraId="1026369D" w14:textId="77777777" w:rsidR="002968C9" w:rsidRPr="00D65FAF" w:rsidRDefault="002968C9" w:rsidP="008A0536">
                            <w:pPr>
                              <w:pStyle w:val="5E-TABLECELL"/>
                            </w:pPr>
                            <w:r w:rsidRPr="00D65FAF">
                              <w:t>2</w:t>
                            </w:r>
                          </w:p>
                        </w:tc>
                        <w:tc>
                          <w:tcPr>
                            <w:tcW w:w="483" w:type="dxa"/>
                          </w:tcPr>
                          <w:p w14:paraId="2509E3FA" w14:textId="77777777" w:rsidR="002968C9" w:rsidRPr="00D65FAF" w:rsidRDefault="002968C9" w:rsidP="008A0536">
                            <w:pPr>
                              <w:pStyle w:val="5E-TABLECELL"/>
                            </w:pPr>
                            <w:r w:rsidRPr="00D65FAF">
                              <w:t>3</w:t>
                            </w:r>
                          </w:p>
                        </w:tc>
                        <w:tc>
                          <w:tcPr>
                            <w:tcW w:w="483" w:type="dxa"/>
                          </w:tcPr>
                          <w:p w14:paraId="077BB77B" w14:textId="77777777" w:rsidR="002968C9" w:rsidRPr="00D65FAF" w:rsidRDefault="002968C9" w:rsidP="008A0536">
                            <w:pPr>
                              <w:pStyle w:val="5E-TABLECELL"/>
                            </w:pPr>
                            <w:r>
                              <w:t>—</w:t>
                            </w:r>
                          </w:p>
                        </w:tc>
                        <w:tc>
                          <w:tcPr>
                            <w:tcW w:w="483" w:type="dxa"/>
                          </w:tcPr>
                          <w:p w14:paraId="303A8C01" w14:textId="77777777" w:rsidR="002968C9" w:rsidRPr="00D65FAF" w:rsidRDefault="002968C9" w:rsidP="008A0536">
                            <w:pPr>
                              <w:pStyle w:val="5E-TABLECELL"/>
                            </w:pPr>
                            <w:r>
                              <w:t>—</w:t>
                            </w:r>
                          </w:p>
                        </w:tc>
                        <w:tc>
                          <w:tcPr>
                            <w:tcW w:w="483" w:type="dxa"/>
                          </w:tcPr>
                          <w:p w14:paraId="5119BD2E" w14:textId="77777777" w:rsidR="002968C9" w:rsidRPr="00D65FAF" w:rsidRDefault="002968C9" w:rsidP="008A0536">
                            <w:pPr>
                              <w:pStyle w:val="5E-TABLECELL"/>
                            </w:pPr>
                            <w:r>
                              <w:t>—</w:t>
                            </w:r>
                          </w:p>
                        </w:tc>
                        <w:tc>
                          <w:tcPr>
                            <w:tcW w:w="483" w:type="dxa"/>
                          </w:tcPr>
                          <w:p w14:paraId="637B7E1A" w14:textId="77777777" w:rsidR="002968C9" w:rsidRPr="00D65FAF" w:rsidRDefault="002968C9" w:rsidP="008A0536">
                            <w:pPr>
                              <w:pStyle w:val="5E-TABLECELL"/>
                            </w:pPr>
                            <w:r>
                              <w:t>—</w:t>
                            </w:r>
                          </w:p>
                        </w:tc>
                        <w:tc>
                          <w:tcPr>
                            <w:tcW w:w="483" w:type="dxa"/>
                          </w:tcPr>
                          <w:p w14:paraId="13A196F8" w14:textId="77777777" w:rsidR="002968C9" w:rsidRPr="00D65FAF" w:rsidRDefault="002968C9" w:rsidP="008A0536">
                            <w:pPr>
                              <w:pStyle w:val="5E-TABLECELL"/>
                            </w:pPr>
                            <w:r>
                              <w:t>—</w:t>
                            </w:r>
                          </w:p>
                        </w:tc>
                        <w:tc>
                          <w:tcPr>
                            <w:tcW w:w="483" w:type="dxa"/>
                          </w:tcPr>
                          <w:p w14:paraId="392974AC" w14:textId="77777777" w:rsidR="002968C9" w:rsidRPr="00D65FAF" w:rsidRDefault="002968C9" w:rsidP="008A0536">
                            <w:pPr>
                              <w:pStyle w:val="5E-TABLECELL"/>
                            </w:pPr>
                            <w:r>
                              <w:t>—</w:t>
                            </w:r>
                          </w:p>
                        </w:tc>
                        <w:tc>
                          <w:tcPr>
                            <w:tcW w:w="483" w:type="dxa"/>
                          </w:tcPr>
                          <w:p w14:paraId="066DB664" w14:textId="77777777" w:rsidR="002968C9" w:rsidRPr="00D65FAF" w:rsidRDefault="002968C9" w:rsidP="008A0536">
                            <w:pPr>
                              <w:pStyle w:val="5E-TABLECELL"/>
                            </w:pPr>
                            <w:r>
                              <w:t>—</w:t>
                            </w:r>
                          </w:p>
                        </w:tc>
                        <w:tc>
                          <w:tcPr>
                            <w:tcW w:w="483" w:type="dxa"/>
                          </w:tcPr>
                          <w:p w14:paraId="39FACDE1" w14:textId="77777777" w:rsidR="002968C9" w:rsidRPr="00D65FAF" w:rsidRDefault="002968C9" w:rsidP="008A0536">
                            <w:pPr>
                              <w:pStyle w:val="5E-TABLECELL"/>
                            </w:pPr>
                            <w:r>
                              <w:t>—</w:t>
                            </w:r>
                          </w:p>
                        </w:tc>
                      </w:tr>
                      <w:tr w:rsidR="002968C9" w:rsidRPr="00D65FAF" w14:paraId="3DB67472"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06A9A383" w14:textId="77777777" w:rsidR="002968C9" w:rsidRPr="00D65FAF" w:rsidRDefault="002968C9" w:rsidP="008A0536">
                            <w:pPr>
                              <w:pStyle w:val="5E-TABLECELL"/>
                            </w:pPr>
                            <w:r w:rsidRPr="00D65FAF">
                              <w:t>3</w:t>
                            </w:r>
                            <w:r>
                              <w:t>r</w:t>
                            </w:r>
                            <w:r w:rsidRPr="00D65FAF">
                              <w:t>d</w:t>
                            </w:r>
                          </w:p>
                        </w:tc>
                        <w:tc>
                          <w:tcPr>
                            <w:tcW w:w="1080" w:type="dxa"/>
                          </w:tcPr>
                          <w:p w14:paraId="34F280D4" w14:textId="77777777" w:rsidR="002968C9" w:rsidRDefault="002968C9" w:rsidP="008A0536">
                            <w:pPr>
                              <w:pStyle w:val="5E-TABLECELL"/>
                            </w:pPr>
                            <w:r w:rsidRPr="00D65FAF">
                              <w:t>+2</w:t>
                            </w:r>
                          </w:p>
                        </w:tc>
                        <w:tc>
                          <w:tcPr>
                            <w:tcW w:w="3150" w:type="dxa"/>
                          </w:tcPr>
                          <w:p w14:paraId="56450D3F" w14:textId="77777777" w:rsidR="002968C9" w:rsidRPr="00D65FAF" w:rsidRDefault="002968C9" w:rsidP="008A0536">
                            <w:pPr>
                              <w:pStyle w:val="5E-TABLECELL"/>
                            </w:pPr>
                            <w:r>
                              <w:t>Bard College, Expertise</w:t>
                            </w:r>
                          </w:p>
                        </w:tc>
                        <w:tc>
                          <w:tcPr>
                            <w:tcW w:w="842" w:type="dxa"/>
                          </w:tcPr>
                          <w:p w14:paraId="321A07A0" w14:textId="77777777" w:rsidR="002968C9" w:rsidRPr="00D65FAF" w:rsidRDefault="002968C9" w:rsidP="008A0536">
                            <w:pPr>
                              <w:pStyle w:val="5E-TABLECELL"/>
                            </w:pPr>
                            <w:r w:rsidRPr="00D65FAF">
                              <w:t>2</w:t>
                            </w:r>
                          </w:p>
                        </w:tc>
                        <w:tc>
                          <w:tcPr>
                            <w:tcW w:w="483" w:type="dxa"/>
                          </w:tcPr>
                          <w:p w14:paraId="2BA34185" w14:textId="77777777" w:rsidR="002968C9" w:rsidRPr="00D65FAF" w:rsidRDefault="002968C9" w:rsidP="008A0536">
                            <w:pPr>
                              <w:pStyle w:val="5E-TABLECELL"/>
                            </w:pPr>
                            <w:r w:rsidRPr="00D65FAF">
                              <w:t>4</w:t>
                            </w:r>
                          </w:p>
                        </w:tc>
                        <w:tc>
                          <w:tcPr>
                            <w:tcW w:w="483" w:type="dxa"/>
                          </w:tcPr>
                          <w:p w14:paraId="31154E3B" w14:textId="77777777" w:rsidR="002968C9" w:rsidRPr="00D65FAF" w:rsidRDefault="002968C9" w:rsidP="008A0536">
                            <w:pPr>
                              <w:pStyle w:val="5E-TABLECELL"/>
                            </w:pPr>
                            <w:r w:rsidRPr="00D65FAF">
                              <w:t>2</w:t>
                            </w:r>
                          </w:p>
                        </w:tc>
                        <w:tc>
                          <w:tcPr>
                            <w:tcW w:w="483" w:type="dxa"/>
                          </w:tcPr>
                          <w:p w14:paraId="1966E8C8" w14:textId="77777777" w:rsidR="002968C9" w:rsidRPr="00D65FAF" w:rsidRDefault="002968C9" w:rsidP="008A0536">
                            <w:pPr>
                              <w:pStyle w:val="5E-TABLECELL"/>
                            </w:pPr>
                            <w:r>
                              <w:t>—</w:t>
                            </w:r>
                          </w:p>
                        </w:tc>
                        <w:tc>
                          <w:tcPr>
                            <w:tcW w:w="483" w:type="dxa"/>
                          </w:tcPr>
                          <w:p w14:paraId="1BFCEEBD" w14:textId="77777777" w:rsidR="002968C9" w:rsidRPr="00D65FAF" w:rsidRDefault="002968C9" w:rsidP="008A0536">
                            <w:pPr>
                              <w:pStyle w:val="5E-TABLECELL"/>
                            </w:pPr>
                            <w:r>
                              <w:t>—</w:t>
                            </w:r>
                          </w:p>
                        </w:tc>
                        <w:tc>
                          <w:tcPr>
                            <w:tcW w:w="483" w:type="dxa"/>
                          </w:tcPr>
                          <w:p w14:paraId="515F9756" w14:textId="77777777" w:rsidR="002968C9" w:rsidRPr="00D65FAF" w:rsidRDefault="002968C9" w:rsidP="008A0536">
                            <w:pPr>
                              <w:pStyle w:val="5E-TABLECELL"/>
                            </w:pPr>
                            <w:r>
                              <w:t>—</w:t>
                            </w:r>
                          </w:p>
                        </w:tc>
                        <w:tc>
                          <w:tcPr>
                            <w:tcW w:w="483" w:type="dxa"/>
                          </w:tcPr>
                          <w:p w14:paraId="5B3D8D71" w14:textId="77777777" w:rsidR="002968C9" w:rsidRPr="00D65FAF" w:rsidRDefault="002968C9" w:rsidP="008A0536">
                            <w:pPr>
                              <w:pStyle w:val="5E-TABLECELL"/>
                            </w:pPr>
                            <w:r>
                              <w:t>—</w:t>
                            </w:r>
                          </w:p>
                        </w:tc>
                        <w:tc>
                          <w:tcPr>
                            <w:tcW w:w="483" w:type="dxa"/>
                          </w:tcPr>
                          <w:p w14:paraId="636801AA" w14:textId="77777777" w:rsidR="002968C9" w:rsidRPr="00D65FAF" w:rsidRDefault="002968C9" w:rsidP="008A0536">
                            <w:pPr>
                              <w:pStyle w:val="5E-TABLECELL"/>
                            </w:pPr>
                            <w:r>
                              <w:t>—</w:t>
                            </w:r>
                          </w:p>
                        </w:tc>
                        <w:tc>
                          <w:tcPr>
                            <w:tcW w:w="483" w:type="dxa"/>
                          </w:tcPr>
                          <w:p w14:paraId="2814B9E4" w14:textId="77777777" w:rsidR="002968C9" w:rsidRPr="00D65FAF" w:rsidRDefault="002968C9" w:rsidP="008A0536">
                            <w:pPr>
                              <w:pStyle w:val="5E-TABLECELL"/>
                            </w:pPr>
                            <w:r>
                              <w:t>—</w:t>
                            </w:r>
                          </w:p>
                        </w:tc>
                        <w:tc>
                          <w:tcPr>
                            <w:tcW w:w="483" w:type="dxa"/>
                          </w:tcPr>
                          <w:p w14:paraId="3E2C1F38" w14:textId="77777777" w:rsidR="002968C9" w:rsidRPr="00D65FAF" w:rsidRDefault="002968C9" w:rsidP="008A0536">
                            <w:pPr>
                              <w:pStyle w:val="5E-TABLECELL"/>
                            </w:pPr>
                            <w:r>
                              <w:t>—</w:t>
                            </w:r>
                          </w:p>
                        </w:tc>
                      </w:tr>
                      <w:tr w:rsidR="002968C9" w:rsidRPr="00D65FAF" w14:paraId="359982C9"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1B9E0FBC" w14:textId="77777777" w:rsidR="002968C9" w:rsidRPr="00D65FAF" w:rsidRDefault="002968C9" w:rsidP="008A0536">
                            <w:pPr>
                              <w:pStyle w:val="5E-TABLECELL"/>
                            </w:pPr>
                            <w:r w:rsidRPr="00D65FAF">
                              <w:t>4th</w:t>
                            </w:r>
                          </w:p>
                        </w:tc>
                        <w:tc>
                          <w:tcPr>
                            <w:tcW w:w="1080" w:type="dxa"/>
                          </w:tcPr>
                          <w:p w14:paraId="19CE5C5E" w14:textId="77777777" w:rsidR="002968C9" w:rsidRPr="00D65FAF" w:rsidRDefault="002968C9" w:rsidP="008A0536">
                            <w:pPr>
                              <w:pStyle w:val="5E-TABLECELL"/>
                            </w:pPr>
                            <w:r w:rsidRPr="00D65FAF">
                              <w:t>+2</w:t>
                            </w:r>
                          </w:p>
                        </w:tc>
                        <w:tc>
                          <w:tcPr>
                            <w:tcW w:w="3150" w:type="dxa"/>
                          </w:tcPr>
                          <w:p w14:paraId="1CBA370D" w14:textId="77777777" w:rsidR="002968C9" w:rsidRPr="00D65FAF" w:rsidRDefault="002968C9" w:rsidP="008A0536">
                            <w:pPr>
                              <w:pStyle w:val="5E-TABLECELL"/>
                            </w:pPr>
                            <w:r>
                              <w:t>Feat, Reliable Skill</w:t>
                            </w:r>
                          </w:p>
                        </w:tc>
                        <w:tc>
                          <w:tcPr>
                            <w:tcW w:w="842" w:type="dxa"/>
                          </w:tcPr>
                          <w:p w14:paraId="2EDEAA57" w14:textId="77777777" w:rsidR="002968C9" w:rsidRPr="00D65FAF" w:rsidRDefault="002968C9" w:rsidP="008A0536">
                            <w:pPr>
                              <w:pStyle w:val="5E-TABLECELL"/>
                            </w:pPr>
                            <w:r w:rsidRPr="00D65FAF">
                              <w:t>3</w:t>
                            </w:r>
                          </w:p>
                        </w:tc>
                        <w:tc>
                          <w:tcPr>
                            <w:tcW w:w="483" w:type="dxa"/>
                          </w:tcPr>
                          <w:p w14:paraId="2F39A36C" w14:textId="77777777" w:rsidR="002968C9" w:rsidRPr="00D65FAF" w:rsidRDefault="002968C9" w:rsidP="008A0536">
                            <w:pPr>
                              <w:pStyle w:val="5E-TABLECELL"/>
                            </w:pPr>
                            <w:r w:rsidRPr="00D65FAF">
                              <w:t>4</w:t>
                            </w:r>
                          </w:p>
                        </w:tc>
                        <w:tc>
                          <w:tcPr>
                            <w:tcW w:w="483" w:type="dxa"/>
                          </w:tcPr>
                          <w:p w14:paraId="513F3B94" w14:textId="77777777" w:rsidR="002968C9" w:rsidRPr="00D65FAF" w:rsidRDefault="002968C9" w:rsidP="008A0536">
                            <w:pPr>
                              <w:pStyle w:val="5E-TABLECELL"/>
                            </w:pPr>
                            <w:r w:rsidRPr="00D65FAF">
                              <w:t>3</w:t>
                            </w:r>
                          </w:p>
                        </w:tc>
                        <w:tc>
                          <w:tcPr>
                            <w:tcW w:w="483" w:type="dxa"/>
                          </w:tcPr>
                          <w:p w14:paraId="01DD7256" w14:textId="77777777" w:rsidR="002968C9" w:rsidRPr="00D65FAF" w:rsidRDefault="002968C9" w:rsidP="008A0536">
                            <w:pPr>
                              <w:pStyle w:val="5E-TABLECELL"/>
                            </w:pPr>
                            <w:r>
                              <w:t>—</w:t>
                            </w:r>
                          </w:p>
                        </w:tc>
                        <w:tc>
                          <w:tcPr>
                            <w:tcW w:w="483" w:type="dxa"/>
                          </w:tcPr>
                          <w:p w14:paraId="2778115B" w14:textId="77777777" w:rsidR="002968C9" w:rsidRPr="00D65FAF" w:rsidRDefault="002968C9" w:rsidP="008A0536">
                            <w:pPr>
                              <w:pStyle w:val="5E-TABLECELL"/>
                            </w:pPr>
                            <w:r>
                              <w:t>—</w:t>
                            </w:r>
                          </w:p>
                        </w:tc>
                        <w:tc>
                          <w:tcPr>
                            <w:tcW w:w="483" w:type="dxa"/>
                          </w:tcPr>
                          <w:p w14:paraId="443E87CF" w14:textId="77777777" w:rsidR="002968C9" w:rsidRPr="00D65FAF" w:rsidRDefault="002968C9" w:rsidP="008A0536">
                            <w:pPr>
                              <w:pStyle w:val="5E-TABLECELL"/>
                            </w:pPr>
                            <w:r>
                              <w:t>—</w:t>
                            </w:r>
                          </w:p>
                        </w:tc>
                        <w:tc>
                          <w:tcPr>
                            <w:tcW w:w="483" w:type="dxa"/>
                          </w:tcPr>
                          <w:p w14:paraId="2DECE013" w14:textId="77777777" w:rsidR="002968C9" w:rsidRPr="00D65FAF" w:rsidRDefault="002968C9" w:rsidP="008A0536">
                            <w:pPr>
                              <w:pStyle w:val="5E-TABLECELL"/>
                            </w:pPr>
                            <w:r>
                              <w:t>—</w:t>
                            </w:r>
                          </w:p>
                        </w:tc>
                        <w:tc>
                          <w:tcPr>
                            <w:tcW w:w="483" w:type="dxa"/>
                          </w:tcPr>
                          <w:p w14:paraId="735D0481" w14:textId="77777777" w:rsidR="002968C9" w:rsidRPr="00D65FAF" w:rsidRDefault="002968C9" w:rsidP="008A0536">
                            <w:pPr>
                              <w:pStyle w:val="5E-TABLECELL"/>
                            </w:pPr>
                            <w:r>
                              <w:t>—</w:t>
                            </w:r>
                          </w:p>
                        </w:tc>
                        <w:tc>
                          <w:tcPr>
                            <w:tcW w:w="483" w:type="dxa"/>
                          </w:tcPr>
                          <w:p w14:paraId="5282AD44" w14:textId="77777777" w:rsidR="002968C9" w:rsidRPr="00D65FAF" w:rsidRDefault="002968C9" w:rsidP="008A0536">
                            <w:pPr>
                              <w:pStyle w:val="5E-TABLECELL"/>
                            </w:pPr>
                            <w:r>
                              <w:t>—</w:t>
                            </w:r>
                          </w:p>
                        </w:tc>
                        <w:tc>
                          <w:tcPr>
                            <w:tcW w:w="483" w:type="dxa"/>
                          </w:tcPr>
                          <w:p w14:paraId="7A3DF2D3" w14:textId="77777777" w:rsidR="002968C9" w:rsidRPr="00D65FAF" w:rsidRDefault="002968C9" w:rsidP="008A0536">
                            <w:pPr>
                              <w:pStyle w:val="5E-TABLECELL"/>
                            </w:pPr>
                            <w:r>
                              <w:t>—</w:t>
                            </w:r>
                          </w:p>
                        </w:tc>
                      </w:tr>
                      <w:tr w:rsidR="002968C9" w:rsidRPr="00D65FAF" w14:paraId="39379494"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5D3B35DB" w14:textId="77777777" w:rsidR="002968C9" w:rsidRPr="00D65FAF" w:rsidRDefault="002968C9" w:rsidP="008A0536">
                            <w:pPr>
                              <w:pStyle w:val="5E-TABLECELL"/>
                            </w:pPr>
                            <w:r w:rsidRPr="00D65FAF">
                              <w:t>5th</w:t>
                            </w:r>
                          </w:p>
                        </w:tc>
                        <w:tc>
                          <w:tcPr>
                            <w:tcW w:w="1080" w:type="dxa"/>
                          </w:tcPr>
                          <w:p w14:paraId="438DEE6C" w14:textId="77777777" w:rsidR="002968C9" w:rsidRDefault="002968C9" w:rsidP="008A0536">
                            <w:pPr>
                              <w:pStyle w:val="5E-TABLECELL"/>
                            </w:pPr>
                            <w:r w:rsidRPr="00D65FAF">
                              <w:t>+3</w:t>
                            </w:r>
                          </w:p>
                        </w:tc>
                        <w:tc>
                          <w:tcPr>
                            <w:tcW w:w="3150" w:type="dxa"/>
                          </w:tcPr>
                          <w:p w14:paraId="3700733C" w14:textId="77777777" w:rsidR="002968C9" w:rsidRDefault="002968C9" w:rsidP="008A0536">
                            <w:pPr>
                              <w:pStyle w:val="5E-TABLECELL"/>
                            </w:pPr>
                            <w:r>
                              <w:t>Bardic Inspiration (d8)</w:t>
                            </w:r>
                            <w:r>
                              <w:br/>
                              <w:t xml:space="preserve">Font of Inspiration, </w:t>
                            </w:r>
                          </w:p>
                          <w:p w14:paraId="2751A202" w14:textId="77777777" w:rsidR="002968C9" w:rsidRPr="00D65FAF" w:rsidRDefault="002968C9" w:rsidP="008A0536">
                            <w:pPr>
                              <w:pStyle w:val="5E-TABLECELL"/>
                            </w:pPr>
                            <w:r>
                              <w:t>Extra Attack (subclass tag required)</w:t>
                            </w:r>
                          </w:p>
                        </w:tc>
                        <w:tc>
                          <w:tcPr>
                            <w:tcW w:w="842" w:type="dxa"/>
                          </w:tcPr>
                          <w:p w14:paraId="01C0FF12" w14:textId="77777777" w:rsidR="002968C9" w:rsidRPr="00D65FAF" w:rsidRDefault="002968C9" w:rsidP="008A0536">
                            <w:pPr>
                              <w:pStyle w:val="5E-TABLECELL"/>
                            </w:pPr>
                            <w:r w:rsidRPr="00D65FAF">
                              <w:t>3</w:t>
                            </w:r>
                          </w:p>
                        </w:tc>
                        <w:tc>
                          <w:tcPr>
                            <w:tcW w:w="483" w:type="dxa"/>
                          </w:tcPr>
                          <w:p w14:paraId="64060EEF" w14:textId="77777777" w:rsidR="002968C9" w:rsidRPr="00D65FAF" w:rsidRDefault="002968C9" w:rsidP="008A0536">
                            <w:pPr>
                              <w:pStyle w:val="5E-TABLECELL"/>
                            </w:pPr>
                            <w:r w:rsidRPr="00D65FAF">
                              <w:t>4</w:t>
                            </w:r>
                          </w:p>
                        </w:tc>
                        <w:tc>
                          <w:tcPr>
                            <w:tcW w:w="483" w:type="dxa"/>
                          </w:tcPr>
                          <w:p w14:paraId="5777C5E9" w14:textId="77777777" w:rsidR="002968C9" w:rsidRPr="00D65FAF" w:rsidRDefault="002968C9" w:rsidP="008A0536">
                            <w:pPr>
                              <w:pStyle w:val="5E-TABLECELL"/>
                            </w:pPr>
                            <w:r w:rsidRPr="00D65FAF">
                              <w:t>3</w:t>
                            </w:r>
                          </w:p>
                        </w:tc>
                        <w:tc>
                          <w:tcPr>
                            <w:tcW w:w="483" w:type="dxa"/>
                          </w:tcPr>
                          <w:p w14:paraId="28F05962" w14:textId="77777777" w:rsidR="002968C9" w:rsidRPr="00D65FAF" w:rsidRDefault="002968C9" w:rsidP="008A0536">
                            <w:pPr>
                              <w:pStyle w:val="5E-TABLECELL"/>
                            </w:pPr>
                            <w:r w:rsidRPr="00D65FAF">
                              <w:t>2</w:t>
                            </w:r>
                          </w:p>
                        </w:tc>
                        <w:tc>
                          <w:tcPr>
                            <w:tcW w:w="483" w:type="dxa"/>
                          </w:tcPr>
                          <w:p w14:paraId="27A1C0FF" w14:textId="77777777" w:rsidR="002968C9" w:rsidRPr="00D65FAF" w:rsidRDefault="002968C9" w:rsidP="008A0536">
                            <w:pPr>
                              <w:pStyle w:val="5E-TABLECELL"/>
                            </w:pPr>
                            <w:r>
                              <w:t>—</w:t>
                            </w:r>
                          </w:p>
                        </w:tc>
                        <w:tc>
                          <w:tcPr>
                            <w:tcW w:w="483" w:type="dxa"/>
                          </w:tcPr>
                          <w:p w14:paraId="0375B98D" w14:textId="77777777" w:rsidR="002968C9" w:rsidRPr="00D65FAF" w:rsidRDefault="002968C9" w:rsidP="008A0536">
                            <w:pPr>
                              <w:pStyle w:val="5E-TABLECELL"/>
                            </w:pPr>
                            <w:r>
                              <w:t>—</w:t>
                            </w:r>
                          </w:p>
                        </w:tc>
                        <w:tc>
                          <w:tcPr>
                            <w:tcW w:w="483" w:type="dxa"/>
                          </w:tcPr>
                          <w:p w14:paraId="565C1191" w14:textId="77777777" w:rsidR="002968C9" w:rsidRPr="00D65FAF" w:rsidRDefault="002968C9" w:rsidP="008A0536">
                            <w:pPr>
                              <w:pStyle w:val="5E-TABLECELL"/>
                            </w:pPr>
                            <w:r>
                              <w:t>—</w:t>
                            </w:r>
                          </w:p>
                        </w:tc>
                        <w:tc>
                          <w:tcPr>
                            <w:tcW w:w="483" w:type="dxa"/>
                          </w:tcPr>
                          <w:p w14:paraId="251ABC1F" w14:textId="77777777" w:rsidR="002968C9" w:rsidRPr="00D65FAF" w:rsidRDefault="002968C9" w:rsidP="008A0536">
                            <w:pPr>
                              <w:pStyle w:val="5E-TABLECELL"/>
                            </w:pPr>
                            <w:r>
                              <w:t>—</w:t>
                            </w:r>
                          </w:p>
                        </w:tc>
                        <w:tc>
                          <w:tcPr>
                            <w:tcW w:w="483" w:type="dxa"/>
                          </w:tcPr>
                          <w:p w14:paraId="0DAFBFF1" w14:textId="77777777" w:rsidR="002968C9" w:rsidRPr="00D65FAF" w:rsidRDefault="002968C9" w:rsidP="008A0536">
                            <w:pPr>
                              <w:pStyle w:val="5E-TABLECELL"/>
                            </w:pPr>
                            <w:r>
                              <w:t>—</w:t>
                            </w:r>
                          </w:p>
                        </w:tc>
                        <w:tc>
                          <w:tcPr>
                            <w:tcW w:w="483" w:type="dxa"/>
                          </w:tcPr>
                          <w:p w14:paraId="2A632963" w14:textId="77777777" w:rsidR="002968C9" w:rsidRPr="00D65FAF" w:rsidRDefault="002968C9" w:rsidP="008A0536">
                            <w:pPr>
                              <w:pStyle w:val="5E-TABLECELL"/>
                            </w:pPr>
                            <w:r>
                              <w:t>—</w:t>
                            </w:r>
                          </w:p>
                        </w:tc>
                      </w:tr>
                      <w:tr w:rsidR="002968C9" w:rsidRPr="00D65FAF" w14:paraId="7BD3E390"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244BD4E6" w14:textId="77777777" w:rsidR="002968C9" w:rsidRPr="00D65FAF" w:rsidRDefault="002968C9" w:rsidP="008A0536">
                            <w:pPr>
                              <w:pStyle w:val="5E-TABLECELL"/>
                            </w:pPr>
                            <w:r w:rsidRPr="00D65FAF">
                              <w:t>6th</w:t>
                            </w:r>
                          </w:p>
                        </w:tc>
                        <w:tc>
                          <w:tcPr>
                            <w:tcW w:w="1080" w:type="dxa"/>
                          </w:tcPr>
                          <w:p w14:paraId="0C333AF3" w14:textId="77777777" w:rsidR="002968C9" w:rsidRPr="00D65FAF" w:rsidRDefault="002968C9" w:rsidP="008A0536">
                            <w:pPr>
                              <w:pStyle w:val="5E-TABLECELL"/>
                            </w:pPr>
                            <w:r w:rsidRPr="00D65FAF">
                              <w:t>+3</w:t>
                            </w:r>
                          </w:p>
                        </w:tc>
                        <w:tc>
                          <w:tcPr>
                            <w:tcW w:w="3150" w:type="dxa"/>
                          </w:tcPr>
                          <w:p w14:paraId="24692304" w14:textId="77777777" w:rsidR="002968C9" w:rsidRPr="00D65FAF" w:rsidRDefault="002968C9" w:rsidP="008A0536">
                            <w:pPr>
                              <w:pStyle w:val="5E-TABLECELL"/>
                            </w:pPr>
                            <w:r>
                              <w:t>Countercharm</w:t>
                            </w:r>
                          </w:p>
                        </w:tc>
                        <w:tc>
                          <w:tcPr>
                            <w:tcW w:w="842" w:type="dxa"/>
                          </w:tcPr>
                          <w:p w14:paraId="707126C5" w14:textId="77777777" w:rsidR="002968C9" w:rsidRPr="00D65FAF" w:rsidRDefault="002968C9" w:rsidP="008A0536">
                            <w:pPr>
                              <w:pStyle w:val="5E-TABLECELL"/>
                            </w:pPr>
                            <w:r w:rsidRPr="00D65FAF">
                              <w:t>3</w:t>
                            </w:r>
                          </w:p>
                        </w:tc>
                        <w:tc>
                          <w:tcPr>
                            <w:tcW w:w="483" w:type="dxa"/>
                          </w:tcPr>
                          <w:p w14:paraId="3FE936FF" w14:textId="77777777" w:rsidR="002968C9" w:rsidRPr="00D65FAF" w:rsidRDefault="002968C9" w:rsidP="008A0536">
                            <w:pPr>
                              <w:pStyle w:val="5E-TABLECELL"/>
                            </w:pPr>
                            <w:r w:rsidRPr="00D65FAF">
                              <w:t>4</w:t>
                            </w:r>
                          </w:p>
                        </w:tc>
                        <w:tc>
                          <w:tcPr>
                            <w:tcW w:w="483" w:type="dxa"/>
                          </w:tcPr>
                          <w:p w14:paraId="70EFAFF9" w14:textId="77777777" w:rsidR="002968C9" w:rsidRPr="00D65FAF" w:rsidRDefault="002968C9" w:rsidP="008A0536">
                            <w:pPr>
                              <w:pStyle w:val="5E-TABLECELL"/>
                            </w:pPr>
                            <w:r w:rsidRPr="00D65FAF">
                              <w:t>3</w:t>
                            </w:r>
                          </w:p>
                        </w:tc>
                        <w:tc>
                          <w:tcPr>
                            <w:tcW w:w="483" w:type="dxa"/>
                          </w:tcPr>
                          <w:p w14:paraId="363ECD68" w14:textId="77777777" w:rsidR="002968C9" w:rsidRPr="00D65FAF" w:rsidRDefault="002968C9" w:rsidP="008A0536">
                            <w:pPr>
                              <w:pStyle w:val="5E-TABLECELL"/>
                            </w:pPr>
                            <w:r w:rsidRPr="00D65FAF">
                              <w:t>3</w:t>
                            </w:r>
                          </w:p>
                        </w:tc>
                        <w:tc>
                          <w:tcPr>
                            <w:tcW w:w="483" w:type="dxa"/>
                          </w:tcPr>
                          <w:p w14:paraId="225AE2A1" w14:textId="77777777" w:rsidR="002968C9" w:rsidRPr="00D65FAF" w:rsidRDefault="002968C9" w:rsidP="008A0536">
                            <w:pPr>
                              <w:pStyle w:val="5E-TABLECELL"/>
                            </w:pPr>
                            <w:r>
                              <w:t>—</w:t>
                            </w:r>
                          </w:p>
                        </w:tc>
                        <w:tc>
                          <w:tcPr>
                            <w:tcW w:w="483" w:type="dxa"/>
                          </w:tcPr>
                          <w:p w14:paraId="13B4F7C8" w14:textId="77777777" w:rsidR="002968C9" w:rsidRPr="00D65FAF" w:rsidRDefault="002968C9" w:rsidP="008A0536">
                            <w:pPr>
                              <w:pStyle w:val="5E-TABLECELL"/>
                            </w:pPr>
                            <w:r>
                              <w:t>—</w:t>
                            </w:r>
                          </w:p>
                        </w:tc>
                        <w:tc>
                          <w:tcPr>
                            <w:tcW w:w="483" w:type="dxa"/>
                          </w:tcPr>
                          <w:p w14:paraId="20927D76" w14:textId="77777777" w:rsidR="002968C9" w:rsidRPr="00D65FAF" w:rsidRDefault="002968C9" w:rsidP="008A0536">
                            <w:pPr>
                              <w:pStyle w:val="5E-TABLECELL"/>
                            </w:pPr>
                            <w:r>
                              <w:t>—</w:t>
                            </w:r>
                          </w:p>
                        </w:tc>
                        <w:tc>
                          <w:tcPr>
                            <w:tcW w:w="483" w:type="dxa"/>
                          </w:tcPr>
                          <w:p w14:paraId="2EE3EE7C" w14:textId="77777777" w:rsidR="002968C9" w:rsidRPr="00D65FAF" w:rsidRDefault="002968C9" w:rsidP="008A0536">
                            <w:pPr>
                              <w:pStyle w:val="5E-TABLECELL"/>
                            </w:pPr>
                            <w:r>
                              <w:t>—</w:t>
                            </w:r>
                          </w:p>
                        </w:tc>
                        <w:tc>
                          <w:tcPr>
                            <w:tcW w:w="483" w:type="dxa"/>
                          </w:tcPr>
                          <w:p w14:paraId="7940E3FC" w14:textId="77777777" w:rsidR="002968C9" w:rsidRPr="00D65FAF" w:rsidRDefault="002968C9" w:rsidP="008A0536">
                            <w:pPr>
                              <w:pStyle w:val="5E-TABLECELL"/>
                            </w:pPr>
                            <w:r>
                              <w:t>—</w:t>
                            </w:r>
                          </w:p>
                        </w:tc>
                        <w:tc>
                          <w:tcPr>
                            <w:tcW w:w="483" w:type="dxa"/>
                          </w:tcPr>
                          <w:p w14:paraId="49772BB0" w14:textId="77777777" w:rsidR="002968C9" w:rsidRPr="00D65FAF" w:rsidRDefault="002968C9" w:rsidP="008A0536">
                            <w:pPr>
                              <w:pStyle w:val="5E-TABLECELL"/>
                            </w:pPr>
                            <w:r>
                              <w:t>—</w:t>
                            </w:r>
                          </w:p>
                        </w:tc>
                      </w:tr>
                      <w:tr w:rsidR="002968C9" w:rsidRPr="00D65FAF" w14:paraId="4B55AF32"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0ACE0958" w14:textId="77777777" w:rsidR="002968C9" w:rsidRPr="00D65FAF" w:rsidRDefault="002968C9" w:rsidP="008A0536">
                            <w:pPr>
                              <w:pStyle w:val="5E-TABLECELL"/>
                            </w:pPr>
                            <w:r w:rsidRPr="00D65FAF">
                              <w:t>7th</w:t>
                            </w:r>
                          </w:p>
                        </w:tc>
                        <w:tc>
                          <w:tcPr>
                            <w:tcW w:w="1080" w:type="dxa"/>
                          </w:tcPr>
                          <w:p w14:paraId="1D493C87" w14:textId="77777777" w:rsidR="002968C9" w:rsidRDefault="002968C9" w:rsidP="008A0536">
                            <w:pPr>
                              <w:pStyle w:val="5E-TABLECELL"/>
                            </w:pPr>
                            <w:r w:rsidRPr="00D65FAF">
                              <w:t>+3</w:t>
                            </w:r>
                          </w:p>
                        </w:tc>
                        <w:tc>
                          <w:tcPr>
                            <w:tcW w:w="3150" w:type="dxa"/>
                          </w:tcPr>
                          <w:p w14:paraId="1DA3CC6E" w14:textId="77777777" w:rsidR="002968C9" w:rsidRPr="00D65FAF" w:rsidRDefault="002968C9" w:rsidP="008A0536">
                            <w:pPr>
                              <w:pStyle w:val="5E-TABLECELL"/>
                            </w:pPr>
                            <w:r>
                              <w:t>—</w:t>
                            </w:r>
                          </w:p>
                        </w:tc>
                        <w:tc>
                          <w:tcPr>
                            <w:tcW w:w="842" w:type="dxa"/>
                          </w:tcPr>
                          <w:p w14:paraId="2FE65315" w14:textId="77777777" w:rsidR="002968C9" w:rsidRPr="00D65FAF" w:rsidRDefault="002968C9" w:rsidP="008A0536">
                            <w:pPr>
                              <w:pStyle w:val="5E-TABLECELL"/>
                            </w:pPr>
                            <w:r w:rsidRPr="00D65FAF">
                              <w:t>3</w:t>
                            </w:r>
                          </w:p>
                        </w:tc>
                        <w:tc>
                          <w:tcPr>
                            <w:tcW w:w="483" w:type="dxa"/>
                          </w:tcPr>
                          <w:p w14:paraId="320E0C2B" w14:textId="77777777" w:rsidR="002968C9" w:rsidRPr="00D65FAF" w:rsidRDefault="002968C9" w:rsidP="008A0536">
                            <w:pPr>
                              <w:pStyle w:val="5E-TABLECELL"/>
                            </w:pPr>
                            <w:r w:rsidRPr="00D65FAF">
                              <w:t>4</w:t>
                            </w:r>
                          </w:p>
                        </w:tc>
                        <w:tc>
                          <w:tcPr>
                            <w:tcW w:w="483" w:type="dxa"/>
                          </w:tcPr>
                          <w:p w14:paraId="5FF5A8A8" w14:textId="77777777" w:rsidR="002968C9" w:rsidRPr="00D65FAF" w:rsidRDefault="002968C9" w:rsidP="008A0536">
                            <w:pPr>
                              <w:pStyle w:val="5E-TABLECELL"/>
                            </w:pPr>
                            <w:r w:rsidRPr="00D65FAF">
                              <w:t>3</w:t>
                            </w:r>
                          </w:p>
                        </w:tc>
                        <w:tc>
                          <w:tcPr>
                            <w:tcW w:w="483" w:type="dxa"/>
                          </w:tcPr>
                          <w:p w14:paraId="6E542978" w14:textId="77777777" w:rsidR="002968C9" w:rsidRPr="00D65FAF" w:rsidRDefault="002968C9" w:rsidP="008A0536">
                            <w:pPr>
                              <w:pStyle w:val="5E-TABLECELL"/>
                            </w:pPr>
                            <w:r w:rsidRPr="00D65FAF">
                              <w:t>3</w:t>
                            </w:r>
                          </w:p>
                        </w:tc>
                        <w:tc>
                          <w:tcPr>
                            <w:tcW w:w="483" w:type="dxa"/>
                          </w:tcPr>
                          <w:p w14:paraId="2DC7C4C6" w14:textId="77777777" w:rsidR="002968C9" w:rsidRPr="00D65FAF" w:rsidRDefault="002968C9" w:rsidP="008A0536">
                            <w:pPr>
                              <w:pStyle w:val="5E-TABLECELL"/>
                            </w:pPr>
                            <w:r w:rsidRPr="00D65FAF">
                              <w:t>1</w:t>
                            </w:r>
                          </w:p>
                        </w:tc>
                        <w:tc>
                          <w:tcPr>
                            <w:tcW w:w="483" w:type="dxa"/>
                          </w:tcPr>
                          <w:p w14:paraId="63D4B439" w14:textId="77777777" w:rsidR="002968C9" w:rsidRPr="00D65FAF" w:rsidRDefault="002968C9" w:rsidP="008A0536">
                            <w:pPr>
                              <w:pStyle w:val="5E-TABLECELL"/>
                            </w:pPr>
                            <w:r>
                              <w:t>—</w:t>
                            </w:r>
                          </w:p>
                        </w:tc>
                        <w:tc>
                          <w:tcPr>
                            <w:tcW w:w="483" w:type="dxa"/>
                          </w:tcPr>
                          <w:p w14:paraId="7212D5CE" w14:textId="77777777" w:rsidR="002968C9" w:rsidRPr="00D65FAF" w:rsidRDefault="002968C9" w:rsidP="008A0536">
                            <w:pPr>
                              <w:pStyle w:val="5E-TABLECELL"/>
                            </w:pPr>
                            <w:r>
                              <w:t>—</w:t>
                            </w:r>
                          </w:p>
                        </w:tc>
                        <w:tc>
                          <w:tcPr>
                            <w:tcW w:w="483" w:type="dxa"/>
                          </w:tcPr>
                          <w:p w14:paraId="57A13DA4" w14:textId="77777777" w:rsidR="002968C9" w:rsidRPr="00D65FAF" w:rsidRDefault="002968C9" w:rsidP="008A0536">
                            <w:pPr>
                              <w:pStyle w:val="5E-TABLECELL"/>
                            </w:pPr>
                            <w:r>
                              <w:t>—</w:t>
                            </w:r>
                          </w:p>
                        </w:tc>
                        <w:tc>
                          <w:tcPr>
                            <w:tcW w:w="483" w:type="dxa"/>
                          </w:tcPr>
                          <w:p w14:paraId="5FC69584" w14:textId="77777777" w:rsidR="002968C9" w:rsidRPr="00D65FAF" w:rsidRDefault="002968C9" w:rsidP="008A0536">
                            <w:pPr>
                              <w:pStyle w:val="5E-TABLECELL"/>
                            </w:pPr>
                            <w:r>
                              <w:t>—</w:t>
                            </w:r>
                          </w:p>
                        </w:tc>
                        <w:tc>
                          <w:tcPr>
                            <w:tcW w:w="483" w:type="dxa"/>
                          </w:tcPr>
                          <w:p w14:paraId="6062DA18" w14:textId="77777777" w:rsidR="002968C9" w:rsidRPr="00D65FAF" w:rsidRDefault="002968C9" w:rsidP="008A0536">
                            <w:pPr>
                              <w:pStyle w:val="5E-TABLECELL"/>
                            </w:pPr>
                            <w:r>
                              <w:t>—</w:t>
                            </w:r>
                          </w:p>
                        </w:tc>
                      </w:tr>
                      <w:tr w:rsidR="002968C9" w:rsidRPr="00D65FAF" w14:paraId="3E1C85B5"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312F0142" w14:textId="77777777" w:rsidR="002968C9" w:rsidRPr="00D65FAF" w:rsidRDefault="002968C9" w:rsidP="008A0536">
                            <w:pPr>
                              <w:pStyle w:val="5E-TABLECELL"/>
                            </w:pPr>
                            <w:r w:rsidRPr="00D65FAF">
                              <w:t>8th</w:t>
                            </w:r>
                          </w:p>
                        </w:tc>
                        <w:tc>
                          <w:tcPr>
                            <w:tcW w:w="1080" w:type="dxa"/>
                          </w:tcPr>
                          <w:p w14:paraId="7350109F" w14:textId="77777777" w:rsidR="002968C9" w:rsidRPr="00D65FAF" w:rsidRDefault="002968C9" w:rsidP="008A0536">
                            <w:pPr>
                              <w:pStyle w:val="5E-TABLECELL"/>
                            </w:pPr>
                            <w:r w:rsidRPr="00D65FAF">
                              <w:t>+3</w:t>
                            </w:r>
                          </w:p>
                        </w:tc>
                        <w:tc>
                          <w:tcPr>
                            <w:tcW w:w="3150" w:type="dxa"/>
                          </w:tcPr>
                          <w:p w14:paraId="619AA72F" w14:textId="77777777" w:rsidR="002968C9" w:rsidRPr="00D65FAF" w:rsidRDefault="002968C9" w:rsidP="008A0536">
                            <w:pPr>
                              <w:pStyle w:val="5E-TABLECELL"/>
                            </w:pPr>
                            <w:r>
                              <w:t>Feat</w:t>
                            </w:r>
                          </w:p>
                        </w:tc>
                        <w:tc>
                          <w:tcPr>
                            <w:tcW w:w="842" w:type="dxa"/>
                          </w:tcPr>
                          <w:p w14:paraId="050CA6FF" w14:textId="77777777" w:rsidR="002968C9" w:rsidRPr="00D65FAF" w:rsidRDefault="002968C9" w:rsidP="008A0536">
                            <w:pPr>
                              <w:pStyle w:val="5E-TABLECELL"/>
                            </w:pPr>
                            <w:r w:rsidRPr="00D65FAF">
                              <w:t>3</w:t>
                            </w:r>
                          </w:p>
                        </w:tc>
                        <w:tc>
                          <w:tcPr>
                            <w:tcW w:w="483" w:type="dxa"/>
                          </w:tcPr>
                          <w:p w14:paraId="516F2DD9" w14:textId="77777777" w:rsidR="002968C9" w:rsidRPr="00D65FAF" w:rsidRDefault="002968C9" w:rsidP="008A0536">
                            <w:pPr>
                              <w:pStyle w:val="5E-TABLECELL"/>
                            </w:pPr>
                            <w:r w:rsidRPr="00D65FAF">
                              <w:t>4</w:t>
                            </w:r>
                          </w:p>
                        </w:tc>
                        <w:tc>
                          <w:tcPr>
                            <w:tcW w:w="483" w:type="dxa"/>
                          </w:tcPr>
                          <w:p w14:paraId="313EB3ED" w14:textId="77777777" w:rsidR="002968C9" w:rsidRPr="00D65FAF" w:rsidRDefault="002968C9" w:rsidP="008A0536">
                            <w:pPr>
                              <w:pStyle w:val="5E-TABLECELL"/>
                            </w:pPr>
                            <w:r w:rsidRPr="00D65FAF">
                              <w:t>3</w:t>
                            </w:r>
                          </w:p>
                        </w:tc>
                        <w:tc>
                          <w:tcPr>
                            <w:tcW w:w="483" w:type="dxa"/>
                          </w:tcPr>
                          <w:p w14:paraId="4D89599F" w14:textId="77777777" w:rsidR="002968C9" w:rsidRPr="00D65FAF" w:rsidRDefault="002968C9" w:rsidP="008A0536">
                            <w:pPr>
                              <w:pStyle w:val="5E-TABLECELL"/>
                            </w:pPr>
                            <w:r w:rsidRPr="00D65FAF">
                              <w:t>3</w:t>
                            </w:r>
                          </w:p>
                        </w:tc>
                        <w:tc>
                          <w:tcPr>
                            <w:tcW w:w="483" w:type="dxa"/>
                          </w:tcPr>
                          <w:p w14:paraId="29401064" w14:textId="77777777" w:rsidR="002968C9" w:rsidRPr="00D65FAF" w:rsidRDefault="002968C9" w:rsidP="008A0536">
                            <w:pPr>
                              <w:pStyle w:val="5E-TABLECELL"/>
                            </w:pPr>
                            <w:r w:rsidRPr="00D65FAF">
                              <w:t>2</w:t>
                            </w:r>
                          </w:p>
                        </w:tc>
                        <w:tc>
                          <w:tcPr>
                            <w:tcW w:w="483" w:type="dxa"/>
                          </w:tcPr>
                          <w:p w14:paraId="19C187D3" w14:textId="77777777" w:rsidR="002968C9" w:rsidRPr="00D65FAF" w:rsidRDefault="002968C9" w:rsidP="008A0536">
                            <w:pPr>
                              <w:pStyle w:val="5E-TABLECELL"/>
                            </w:pPr>
                            <w:r>
                              <w:t>—</w:t>
                            </w:r>
                          </w:p>
                        </w:tc>
                        <w:tc>
                          <w:tcPr>
                            <w:tcW w:w="483" w:type="dxa"/>
                          </w:tcPr>
                          <w:p w14:paraId="308465AC" w14:textId="77777777" w:rsidR="002968C9" w:rsidRPr="00D65FAF" w:rsidRDefault="002968C9" w:rsidP="008A0536">
                            <w:pPr>
                              <w:pStyle w:val="5E-TABLECELL"/>
                            </w:pPr>
                            <w:r>
                              <w:t>—</w:t>
                            </w:r>
                          </w:p>
                        </w:tc>
                        <w:tc>
                          <w:tcPr>
                            <w:tcW w:w="483" w:type="dxa"/>
                          </w:tcPr>
                          <w:p w14:paraId="623D3DEA" w14:textId="77777777" w:rsidR="002968C9" w:rsidRPr="00D65FAF" w:rsidRDefault="002968C9" w:rsidP="008A0536">
                            <w:pPr>
                              <w:pStyle w:val="5E-TABLECELL"/>
                            </w:pPr>
                            <w:r>
                              <w:t>—</w:t>
                            </w:r>
                          </w:p>
                        </w:tc>
                        <w:tc>
                          <w:tcPr>
                            <w:tcW w:w="483" w:type="dxa"/>
                          </w:tcPr>
                          <w:p w14:paraId="627D3051" w14:textId="77777777" w:rsidR="002968C9" w:rsidRPr="00D65FAF" w:rsidRDefault="002968C9" w:rsidP="008A0536">
                            <w:pPr>
                              <w:pStyle w:val="5E-TABLECELL"/>
                            </w:pPr>
                            <w:r>
                              <w:t>—</w:t>
                            </w:r>
                          </w:p>
                        </w:tc>
                        <w:tc>
                          <w:tcPr>
                            <w:tcW w:w="483" w:type="dxa"/>
                          </w:tcPr>
                          <w:p w14:paraId="77B38C5B" w14:textId="77777777" w:rsidR="002968C9" w:rsidRPr="00D65FAF" w:rsidRDefault="002968C9" w:rsidP="008A0536">
                            <w:pPr>
                              <w:pStyle w:val="5E-TABLECELL"/>
                            </w:pPr>
                            <w:r>
                              <w:t>—</w:t>
                            </w:r>
                          </w:p>
                        </w:tc>
                      </w:tr>
                      <w:tr w:rsidR="002968C9" w:rsidRPr="00D65FAF" w14:paraId="09186F0E"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674233F6" w14:textId="77777777" w:rsidR="002968C9" w:rsidRPr="00D65FAF" w:rsidRDefault="002968C9" w:rsidP="008A0536">
                            <w:pPr>
                              <w:pStyle w:val="5E-TABLECELL"/>
                            </w:pPr>
                            <w:r w:rsidRPr="00D65FAF">
                              <w:t>9th</w:t>
                            </w:r>
                          </w:p>
                        </w:tc>
                        <w:tc>
                          <w:tcPr>
                            <w:tcW w:w="1080" w:type="dxa"/>
                          </w:tcPr>
                          <w:p w14:paraId="71D061F2" w14:textId="77777777" w:rsidR="002968C9" w:rsidRDefault="002968C9" w:rsidP="008A0536">
                            <w:pPr>
                              <w:pStyle w:val="5E-TABLECELL"/>
                            </w:pPr>
                            <w:r w:rsidRPr="00D65FAF">
                              <w:t>+4</w:t>
                            </w:r>
                          </w:p>
                        </w:tc>
                        <w:tc>
                          <w:tcPr>
                            <w:tcW w:w="3150" w:type="dxa"/>
                          </w:tcPr>
                          <w:p w14:paraId="624A6B3C" w14:textId="77777777" w:rsidR="002968C9" w:rsidRPr="00D65FAF" w:rsidRDefault="002968C9" w:rsidP="008A0536">
                            <w:pPr>
                              <w:pStyle w:val="5E-TABLECELL"/>
                            </w:pPr>
                            <w:r>
                              <w:t>Song of rest- Improvement</w:t>
                            </w:r>
                          </w:p>
                        </w:tc>
                        <w:tc>
                          <w:tcPr>
                            <w:tcW w:w="842" w:type="dxa"/>
                          </w:tcPr>
                          <w:p w14:paraId="5C00D368" w14:textId="77777777" w:rsidR="002968C9" w:rsidRPr="00D65FAF" w:rsidRDefault="002968C9" w:rsidP="008A0536">
                            <w:pPr>
                              <w:pStyle w:val="5E-TABLECELL"/>
                            </w:pPr>
                            <w:r w:rsidRPr="00D65FAF">
                              <w:t>3</w:t>
                            </w:r>
                          </w:p>
                        </w:tc>
                        <w:tc>
                          <w:tcPr>
                            <w:tcW w:w="483" w:type="dxa"/>
                          </w:tcPr>
                          <w:p w14:paraId="26BB2B3A" w14:textId="77777777" w:rsidR="002968C9" w:rsidRPr="00D65FAF" w:rsidRDefault="002968C9" w:rsidP="008A0536">
                            <w:pPr>
                              <w:pStyle w:val="5E-TABLECELL"/>
                            </w:pPr>
                            <w:r w:rsidRPr="00D65FAF">
                              <w:t>4</w:t>
                            </w:r>
                          </w:p>
                        </w:tc>
                        <w:tc>
                          <w:tcPr>
                            <w:tcW w:w="483" w:type="dxa"/>
                          </w:tcPr>
                          <w:p w14:paraId="75761FDE" w14:textId="77777777" w:rsidR="002968C9" w:rsidRPr="00D65FAF" w:rsidRDefault="002968C9" w:rsidP="008A0536">
                            <w:pPr>
                              <w:pStyle w:val="5E-TABLECELL"/>
                            </w:pPr>
                            <w:r w:rsidRPr="00D65FAF">
                              <w:t>3</w:t>
                            </w:r>
                          </w:p>
                        </w:tc>
                        <w:tc>
                          <w:tcPr>
                            <w:tcW w:w="483" w:type="dxa"/>
                          </w:tcPr>
                          <w:p w14:paraId="4FB172A5" w14:textId="77777777" w:rsidR="002968C9" w:rsidRPr="00D65FAF" w:rsidRDefault="002968C9" w:rsidP="008A0536">
                            <w:pPr>
                              <w:pStyle w:val="5E-TABLECELL"/>
                            </w:pPr>
                            <w:r w:rsidRPr="00D65FAF">
                              <w:t>3</w:t>
                            </w:r>
                          </w:p>
                        </w:tc>
                        <w:tc>
                          <w:tcPr>
                            <w:tcW w:w="483" w:type="dxa"/>
                          </w:tcPr>
                          <w:p w14:paraId="65880C77" w14:textId="77777777" w:rsidR="002968C9" w:rsidRPr="00D65FAF" w:rsidRDefault="002968C9" w:rsidP="008A0536">
                            <w:pPr>
                              <w:pStyle w:val="5E-TABLECELL"/>
                            </w:pPr>
                            <w:r w:rsidRPr="00D65FAF">
                              <w:t>3</w:t>
                            </w:r>
                          </w:p>
                        </w:tc>
                        <w:tc>
                          <w:tcPr>
                            <w:tcW w:w="483" w:type="dxa"/>
                          </w:tcPr>
                          <w:p w14:paraId="2F5319FB" w14:textId="77777777" w:rsidR="002968C9" w:rsidRPr="00D65FAF" w:rsidRDefault="002968C9" w:rsidP="008A0536">
                            <w:pPr>
                              <w:pStyle w:val="5E-TABLECELL"/>
                            </w:pPr>
                            <w:r w:rsidRPr="00D65FAF">
                              <w:t>1</w:t>
                            </w:r>
                          </w:p>
                        </w:tc>
                        <w:tc>
                          <w:tcPr>
                            <w:tcW w:w="483" w:type="dxa"/>
                          </w:tcPr>
                          <w:p w14:paraId="2218897A" w14:textId="77777777" w:rsidR="002968C9" w:rsidRPr="00D65FAF" w:rsidRDefault="002968C9" w:rsidP="008A0536">
                            <w:pPr>
                              <w:pStyle w:val="5E-TABLECELL"/>
                            </w:pPr>
                            <w:r>
                              <w:t>—</w:t>
                            </w:r>
                          </w:p>
                        </w:tc>
                        <w:tc>
                          <w:tcPr>
                            <w:tcW w:w="483" w:type="dxa"/>
                          </w:tcPr>
                          <w:p w14:paraId="225ED840" w14:textId="77777777" w:rsidR="002968C9" w:rsidRPr="00D65FAF" w:rsidRDefault="002968C9" w:rsidP="008A0536">
                            <w:pPr>
                              <w:pStyle w:val="5E-TABLECELL"/>
                            </w:pPr>
                            <w:r>
                              <w:t>—</w:t>
                            </w:r>
                          </w:p>
                        </w:tc>
                        <w:tc>
                          <w:tcPr>
                            <w:tcW w:w="483" w:type="dxa"/>
                          </w:tcPr>
                          <w:p w14:paraId="2B9ADB4E" w14:textId="77777777" w:rsidR="002968C9" w:rsidRPr="00D65FAF" w:rsidRDefault="002968C9" w:rsidP="008A0536">
                            <w:pPr>
                              <w:pStyle w:val="5E-TABLECELL"/>
                            </w:pPr>
                            <w:r>
                              <w:t>—</w:t>
                            </w:r>
                          </w:p>
                        </w:tc>
                        <w:tc>
                          <w:tcPr>
                            <w:tcW w:w="483" w:type="dxa"/>
                          </w:tcPr>
                          <w:p w14:paraId="6EDC00D2" w14:textId="77777777" w:rsidR="002968C9" w:rsidRPr="00D65FAF" w:rsidRDefault="002968C9" w:rsidP="008A0536">
                            <w:pPr>
                              <w:pStyle w:val="5E-TABLECELL"/>
                            </w:pPr>
                            <w:r>
                              <w:t>—</w:t>
                            </w:r>
                          </w:p>
                        </w:tc>
                      </w:tr>
                      <w:tr w:rsidR="002968C9" w:rsidRPr="00D65FAF" w14:paraId="5674BE90"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09691BD2" w14:textId="77777777" w:rsidR="002968C9" w:rsidRPr="00D65FAF" w:rsidRDefault="002968C9" w:rsidP="008A0536">
                            <w:pPr>
                              <w:pStyle w:val="5E-TABLECELL"/>
                            </w:pPr>
                            <w:r w:rsidRPr="00D65FAF">
                              <w:t>10th</w:t>
                            </w:r>
                          </w:p>
                        </w:tc>
                        <w:tc>
                          <w:tcPr>
                            <w:tcW w:w="1080" w:type="dxa"/>
                          </w:tcPr>
                          <w:p w14:paraId="205CEF74" w14:textId="77777777" w:rsidR="002968C9" w:rsidRPr="00D65FAF" w:rsidRDefault="002968C9" w:rsidP="008A0536">
                            <w:pPr>
                              <w:pStyle w:val="5E-TABLECELL"/>
                            </w:pPr>
                            <w:r w:rsidRPr="00D65FAF">
                              <w:t>+4</w:t>
                            </w:r>
                          </w:p>
                        </w:tc>
                        <w:tc>
                          <w:tcPr>
                            <w:tcW w:w="3150" w:type="dxa"/>
                          </w:tcPr>
                          <w:p w14:paraId="285AF668" w14:textId="77777777" w:rsidR="002968C9" w:rsidRPr="00D65FAF" w:rsidRDefault="002968C9" w:rsidP="008A0536">
                            <w:pPr>
                              <w:pStyle w:val="5E-TABLECELL"/>
                            </w:pPr>
                            <w:r>
                              <w:t>Bardic Inspiration (D10), Expertise, Magical Secrets</w:t>
                            </w:r>
                          </w:p>
                        </w:tc>
                        <w:tc>
                          <w:tcPr>
                            <w:tcW w:w="842" w:type="dxa"/>
                          </w:tcPr>
                          <w:p w14:paraId="44ABAF46" w14:textId="77777777" w:rsidR="002968C9" w:rsidRPr="00D65FAF" w:rsidRDefault="002968C9" w:rsidP="008A0536">
                            <w:pPr>
                              <w:pStyle w:val="5E-TABLECELL"/>
                            </w:pPr>
                            <w:r w:rsidRPr="00D65FAF">
                              <w:t>4</w:t>
                            </w:r>
                          </w:p>
                        </w:tc>
                        <w:tc>
                          <w:tcPr>
                            <w:tcW w:w="483" w:type="dxa"/>
                          </w:tcPr>
                          <w:p w14:paraId="096FF2D0" w14:textId="77777777" w:rsidR="002968C9" w:rsidRPr="00D65FAF" w:rsidRDefault="002968C9" w:rsidP="008A0536">
                            <w:pPr>
                              <w:pStyle w:val="5E-TABLECELL"/>
                            </w:pPr>
                            <w:r w:rsidRPr="00D65FAF">
                              <w:t>4</w:t>
                            </w:r>
                          </w:p>
                        </w:tc>
                        <w:tc>
                          <w:tcPr>
                            <w:tcW w:w="483" w:type="dxa"/>
                          </w:tcPr>
                          <w:p w14:paraId="26C2DBFF" w14:textId="77777777" w:rsidR="002968C9" w:rsidRPr="00D65FAF" w:rsidRDefault="002968C9" w:rsidP="008A0536">
                            <w:pPr>
                              <w:pStyle w:val="5E-TABLECELL"/>
                            </w:pPr>
                            <w:r w:rsidRPr="00D65FAF">
                              <w:t>3</w:t>
                            </w:r>
                          </w:p>
                        </w:tc>
                        <w:tc>
                          <w:tcPr>
                            <w:tcW w:w="483" w:type="dxa"/>
                          </w:tcPr>
                          <w:p w14:paraId="1C7E9596" w14:textId="77777777" w:rsidR="002968C9" w:rsidRPr="00D65FAF" w:rsidRDefault="002968C9" w:rsidP="008A0536">
                            <w:pPr>
                              <w:pStyle w:val="5E-TABLECELL"/>
                            </w:pPr>
                            <w:r w:rsidRPr="00D65FAF">
                              <w:t>3</w:t>
                            </w:r>
                          </w:p>
                        </w:tc>
                        <w:tc>
                          <w:tcPr>
                            <w:tcW w:w="483" w:type="dxa"/>
                          </w:tcPr>
                          <w:p w14:paraId="3F3D6E10" w14:textId="77777777" w:rsidR="002968C9" w:rsidRPr="00D65FAF" w:rsidRDefault="002968C9" w:rsidP="008A0536">
                            <w:pPr>
                              <w:pStyle w:val="5E-TABLECELL"/>
                            </w:pPr>
                            <w:r w:rsidRPr="00D65FAF">
                              <w:t>3</w:t>
                            </w:r>
                          </w:p>
                        </w:tc>
                        <w:tc>
                          <w:tcPr>
                            <w:tcW w:w="483" w:type="dxa"/>
                          </w:tcPr>
                          <w:p w14:paraId="32B43C19" w14:textId="77777777" w:rsidR="002968C9" w:rsidRPr="00D65FAF" w:rsidRDefault="002968C9" w:rsidP="008A0536">
                            <w:pPr>
                              <w:pStyle w:val="5E-TABLECELL"/>
                            </w:pPr>
                            <w:r w:rsidRPr="00D65FAF">
                              <w:t>2</w:t>
                            </w:r>
                          </w:p>
                        </w:tc>
                        <w:tc>
                          <w:tcPr>
                            <w:tcW w:w="483" w:type="dxa"/>
                          </w:tcPr>
                          <w:p w14:paraId="47724E38" w14:textId="77777777" w:rsidR="002968C9" w:rsidRPr="00D65FAF" w:rsidRDefault="002968C9" w:rsidP="008A0536">
                            <w:pPr>
                              <w:pStyle w:val="5E-TABLECELL"/>
                            </w:pPr>
                            <w:r>
                              <w:t>—</w:t>
                            </w:r>
                          </w:p>
                        </w:tc>
                        <w:tc>
                          <w:tcPr>
                            <w:tcW w:w="483" w:type="dxa"/>
                          </w:tcPr>
                          <w:p w14:paraId="072F8A99" w14:textId="77777777" w:rsidR="002968C9" w:rsidRPr="00D65FAF" w:rsidRDefault="002968C9" w:rsidP="008A0536">
                            <w:pPr>
                              <w:pStyle w:val="5E-TABLECELL"/>
                            </w:pPr>
                            <w:r>
                              <w:t>—</w:t>
                            </w:r>
                          </w:p>
                        </w:tc>
                        <w:tc>
                          <w:tcPr>
                            <w:tcW w:w="483" w:type="dxa"/>
                          </w:tcPr>
                          <w:p w14:paraId="45E4B14D" w14:textId="77777777" w:rsidR="002968C9" w:rsidRPr="00D65FAF" w:rsidRDefault="002968C9" w:rsidP="008A0536">
                            <w:pPr>
                              <w:pStyle w:val="5E-TABLECELL"/>
                            </w:pPr>
                            <w:r>
                              <w:t>—</w:t>
                            </w:r>
                          </w:p>
                        </w:tc>
                        <w:tc>
                          <w:tcPr>
                            <w:tcW w:w="483" w:type="dxa"/>
                          </w:tcPr>
                          <w:p w14:paraId="7172A6C5" w14:textId="77777777" w:rsidR="002968C9" w:rsidRPr="00D65FAF" w:rsidRDefault="002968C9" w:rsidP="008A0536">
                            <w:pPr>
                              <w:pStyle w:val="5E-TABLECELL"/>
                            </w:pPr>
                            <w:r>
                              <w:t>—</w:t>
                            </w:r>
                          </w:p>
                        </w:tc>
                      </w:tr>
                      <w:tr w:rsidR="002968C9" w:rsidRPr="00D65FAF" w14:paraId="1CF649B0"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57BF82D6" w14:textId="77777777" w:rsidR="002968C9" w:rsidRPr="00D65FAF" w:rsidRDefault="002968C9" w:rsidP="008A0536">
                            <w:pPr>
                              <w:pStyle w:val="5E-TABLECELL"/>
                            </w:pPr>
                            <w:r w:rsidRPr="00D65FAF">
                              <w:t>11th</w:t>
                            </w:r>
                          </w:p>
                        </w:tc>
                        <w:tc>
                          <w:tcPr>
                            <w:tcW w:w="1080" w:type="dxa"/>
                          </w:tcPr>
                          <w:p w14:paraId="690B347D" w14:textId="77777777" w:rsidR="002968C9" w:rsidRDefault="002968C9" w:rsidP="008A0536">
                            <w:pPr>
                              <w:pStyle w:val="5E-TABLECELL"/>
                            </w:pPr>
                            <w:r w:rsidRPr="00D65FAF">
                              <w:t>+4</w:t>
                            </w:r>
                          </w:p>
                        </w:tc>
                        <w:tc>
                          <w:tcPr>
                            <w:tcW w:w="3150" w:type="dxa"/>
                          </w:tcPr>
                          <w:p w14:paraId="6DE99D10" w14:textId="77777777" w:rsidR="002968C9" w:rsidRPr="00D65FAF" w:rsidRDefault="002968C9" w:rsidP="008A0536">
                            <w:pPr>
                              <w:pStyle w:val="5E-TABLECELL"/>
                            </w:pPr>
                            <w:r>
                              <w:t>—</w:t>
                            </w:r>
                          </w:p>
                        </w:tc>
                        <w:tc>
                          <w:tcPr>
                            <w:tcW w:w="842" w:type="dxa"/>
                          </w:tcPr>
                          <w:p w14:paraId="363B601B" w14:textId="77777777" w:rsidR="002968C9" w:rsidRPr="00D65FAF" w:rsidRDefault="002968C9" w:rsidP="008A0536">
                            <w:pPr>
                              <w:pStyle w:val="5E-TABLECELL"/>
                            </w:pPr>
                            <w:r w:rsidRPr="00D65FAF">
                              <w:t>4</w:t>
                            </w:r>
                          </w:p>
                        </w:tc>
                        <w:tc>
                          <w:tcPr>
                            <w:tcW w:w="483" w:type="dxa"/>
                          </w:tcPr>
                          <w:p w14:paraId="1EE2B7DD" w14:textId="77777777" w:rsidR="002968C9" w:rsidRPr="00D65FAF" w:rsidRDefault="002968C9" w:rsidP="008A0536">
                            <w:pPr>
                              <w:pStyle w:val="5E-TABLECELL"/>
                            </w:pPr>
                            <w:r w:rsidRPr="00D65FAF">
                              <w:t>4</w:t>
                            </w:r>
                          </w:p>
                        </w:tc>
                        <w:tc>
                          <w:tcPr>
                            <w:tcW w:w="483" w:type="dxa"/>
                          </w:tcPr>
                          <w:p w14:paraId="7AB45AC5" w14:textId="77777777" w:rsidR="002968C9" w:rsidRPr="00D65FAF" w:rsidRDefault="002968C9" w:rsidP="008A0536">
                            <w:pPr>
                              <w:pStyle w:val="5E-TABLECELL"/>
                            </w:pPr>
                            <w:r w:rsidRPr="00D65FAF">
                              <w:t>3</w:t>
                            </w:r>
                          </w:p>
                        </w:tc>
                        <w:tc>
                          <w:tcPr>
                            <w:tcW w:w="483" w:type="dxa"/>
                          </w:tcPr>
                          <w:p w14:paraId="740B2E53" w14:textId="77777777" w:rsidR="002968C9" w:rsidRPr="00D65FAF" w:rsidRDefault="002968C9" w:rsidP="008A0536">
                            <w:pPr>
                              <w:pStyle w:val="5E-TABLECELL"/>
                            </w:pPr>
                            <w:r w:rsidRPr="00D65FAF">
                              <w:t>3</w:t>
                            </w:r>
                          </w:p>
                        </w:tc>
                        <w:tc>
                          <w:tcPr>
                            <w:tcW w:w="483" w:type="dxa"/>
                          </w:tcPr>
                          <w:p w14:paraId="6BFD229B" w14:textId="77777777" w:rsidR="002968C9" w:rsidRPr="00D65FAF" w:rsidRDefault="002968C9" w:rsidP="008A0536">
                            <w:pPr>
                              <w:pStyle w:val="5E-TABLECELL"/>
                            </w:pPr>
                            <w:r w:rsidRPr="00D65FAF">
                              <w:t>3</w:t>
                            </w:r>
                          </w:p>
                        </w:tc>
                        <w:tc>
                          <w:tcPr>
                            <w:tcW w:w="483" w:type="dxa"/>
                          </w:tcPr>
                          <w:p w14:paraId="69258945" w14:textId="77777777" w:rsidR="002968C9" w:rsidRPr="00D65FAF" w:rsidRDefault="002968C9" w:rsidP="008A0536">
                            <w:pPr>
                              <w:pStyle w:val="5E-TABLECELL"/>
                            </w:pPr>
                            <w:r w:rsidRPr="00D65FAF">
                              <w:t>2</w:t>
                            </w:r>
                          </w:p>
                        </w:tc>
                        <w:tc>
                          <w:tcPr>
                            <w:tcW w:w="483" w:type="dxa"/>
                          </w:tcPr>
                          <w:p w14:paraId="60100ABC" w14:textId="77777777" w:rsidR="002968C9" w:rsidRPr="00D65FAF" w:rsidRDefault="002968C9" w:rsidP="008A0536">
                            <w:pPr>
                              <w:pStyle w:val="5E-TABLECELL"/>
                            </w:pPr>
                            <w:r w:rsidRPr="00D65FAF">
                              <w:t>1</w:t>
                            </w:r>
                          </w:p>
                        </w:tc>
                        <w:tc>
                          <w:tcPr>
                            <w:tcW w:w="483" w:type="dxa"/>
                          </w:tcPr>
                          <w:p w14:paraId="6278B300" w14:textId="77777777" w:rsidR="002968C9" w:rsidRPr="00D65FAF" w:rsidRDefault="002968C9" w:rsidP="008A0536">
                            <w:pPr>
                              <w:pStyle w:val="5E-TABLECELL"/>
                            </w:pPr>
                            <w:r>
                              <w:t>—</w:t>
                            </w:r>
                          </w:p>
                        </w:tc>
                        <w:tc>
                          <w:tcPr>
                            <w:tcW w:w="483" w:type="dxa"/>
                          </w:tcPr>
                          <w:p w14:paraId="4B77E5A2" w14:textId="77777777" w:rsidR="002968C9" w:rsidRPr="00D65FAF" w:rsidRDefault="002968C9" w:rsidP="008A0536">
                            <w:pPr>
                              <w:pStyle w:val="5E-TABLECELL"/>
                            </w:pPr>
                            <w:r>
                              <w:t>—</w:t>
                            </w:r>
                          </w:p>
                        </w:tc>
                        <w:tc>
                          <w:tcPr>
                            <w:tcW w:w="483" w:type="dxa"/>
                          </w:tcPr>
                          <w:p w14:paraId="51B16180" w14:textId="77777777" w:rsidR="002968C9" w:rsidRPr="00D65FAF" w:rsidRDefault="002968C9" w:rsidP="008A0536">
                            <w:pPr>
                              <w:pStyle w:val="5E-TABLECELL"/>
                            </w:pPr>
                            <w:r>
                              <w:t>—</w:t>
                            </w:r>
                          </w:p>
                        </w:tc>
                      </w:tr>
                      <w:tr w:rsidR="002968C9" w:rsidRPr="00D65FAF" w14:paraId="7A659907"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2F75A4C7" w14:textId="77777777" w:rsidR="002968C9" w:rsidRPr="00D65FAF" w:rsidRDefault="002968C9" w:rsidP="008A0536">
                            <w:pPr>
                              <w:pStyle w:val="5E-TABLECELL"/>
                            </w:pPr>
                            <w:r w:rsidRPr="00D65FAF">
                              <w:t>12th</w:t>
                            </w:r>
                          </w:p>
                        </w:tc>
                        <w:tc>
                          <w:tcPr>
                            <w:tcW w:w="1080" w:type="dxa"/>
                          </w:tcPr>
                          <w:p w14:paraId="4F3F36D7" w14:textId="77777777" w:rsidR="002968C9" w:rsidRPr="00D65FAF" w:rsidRDefault="002968C9" w:rsidP="008A0536">
                            <w:pPr>
                              <w:pStyle w:val="5E-TABLECELL"/>
                            </w:pPr>
                            <w:r w:rsidRPr="00D65FAF">
                              <w:t>+4</w:t>
                            </w:r>
                          </w:p>
                        </w:tc>
                        <w:tc>
                          <w:tcPr>
                            <w:tcW w:w="3150" w:type="dxa"/>
                          </w:tcPr>
                          <w:p w14:paraId="4727BA0F" w14:textId="77777777" w:rsidR="002968C9" w:rsidRPr="00D65FAF" w:rsidRDefault="002968C9" w:rsidP="008A0536">
                            <w:pPr>
                              <w:pStyle w:val="5E-TABLECELL"/>
                            </w:pPr>
                            <w:r>
                              <w:t>Feat, Reliable Skill</w:t>
                            </w:r>
                          </w:p>
                        </w:tc>
                        <w:tc>
                          <w:tcPr>
                            <w:tcW w:w="842" w:type="dxa"/>
                          </w:tcPr>
                          <w:p w14:paraId="5A19B720" w14:textId="77777777" w:rsidR="002968C9" w:rsidRPr="00D65FAF" w:rsidRDefault="002968C9" w:rsidP="008A0536">
                            <w:pPr>
                              <w:pStyle w:val="5E-TABLECELL"/>
                            </w:pPr>
                            <w:r w:rsidRPr="00D65FAF">
                              <w:t>4</w:t>
                            </w:r>
                          </w:p>
                        </w:tc>
                        <w:tc>
                          <w:tcPr>
                            <w:tcW w:w="483" w:type="dxa"/>
                          </w:tcPr>
                          <w:p w14:paraId="2793331F" w14:textId="77777777" w:rsidR="002968C9" w:rsidRPr="00D65FAF" w:rsidRDefault="002968C9" w:rsidP="008A0536">
                            <w:pPr>
                              <w:pStyle w:val="5E-TABLECELL"/>
                            </w:pPr>
                            <w:r w:rsidRPr="00D65FAF">
                              <w:t>4</w:t>
                            </w:r>
                          </w:p>
                        </w:tc>
                        <w:tc>
                          <w:tcPr>
                            <w:tcW w:w="483" w:type="dxa"/>
                          </w:tcPr>
                          <w:p w14:paraId="551D06B3" w14:textId="77777777" w:rsidR="002968C9" w:rsidRPr="00D65FAF" w:rsidRDefault="002968C9" w:rsidP="008A0536">
                            <w:pPr>
                              <w:pStyle w:val="5E-TABLECELL"/>
                            </w:pPr>
                            <w:r w:rsidRPr="00D65FAF">
                              <w:t>3</w:t>
                            </w:r>
                          </w:p>
                        </w:tc>
                        <w:tc>
                          <w:tcPr>
                            <w:tcW w:w="483" w:type="dxa"/>
                          </w:tcPr>
                          <w:p w14:paraId="5596E415" w14:textId="77777777" w:rsidR="002968C9" w:rsidRPr="00D65FAF" w:rsidRDefault="002968C9" w:rsidP="008A0536">
                            <w:pPr>
                              <w:pStyle w:val="5E-TABLECELL"/>
                            </w:pPr>
                            <w:r w:rsidRPr="00D65FAF">
                              <w:t>3</w:t>
                            </w:r>
                          </w:p>
                        </w:tc>
                        <w:tc>
                          <w:tcPr>
                            <w:tcW w:w="483" w:type="dxa"/>
                          </w:tcPr>
                          <w:p w14:paraId="18B8D86A" w14:textId="77777777" w:rsidR="002968C9" w:rsidRPr="00D65FAF" w:rsidRDefault="002968C9" w:rsidP="008A0536">
                            <w:pPr>
                              <w:pStyle w:val="5E-TABLECELL"/>
                            </w:pPr>
                            <w:r w:rsidRPr="00D65FAF">
                              <w:t>3</w:t>
                            </w:r>
                          </w:p>
                        </w:tc>
                        <w:tc>
                          <w:tcPr>
                            <w:tcW w:w="483" w:type="dxa"/>
                          </w:tcPr>
                          <w:p w14:paraId="06532BBC" w14:textId="77777777" w:rsidR="002968C9" w:rsidRPr="00D65FAF" w:rsidRDefault="002968C9" w:rsidP="008A0536">
                            <w:pPr>
                              <w:pStyle w:val="5E-TABLECELL"/>
                            </w:pPr>
                            <w:r w:rsidRPr="00D65FAF">
                              <w:t>2</w:t>
                            </w:r>
                          </w:p>
                        </w:tc>
                        <w:tc>
                          <w:tcPr>
                            <w:tcW w:w="483" w:type="dxa"/>
                          </w:tcPr>
                          <w:p w14:paraId="3FC17AE0" w14:textId="77777777" w:rsidR="002968C9" w:rsidRPr="00D65FAF" w:rsidRDefault="002968C9" w:rsidP="008A0536">
                            <w:pPr>
                              <w:pStyle w:val="5E-TABLECELL"/>
                            </w:pPr>
                            <w:r w:rsidRPr="00D65FAF">
                              <w:t>1</w:t>
                            </w:r>
                          </w:p>
                        </w:tc>
                        <w:tc>
                          <w:tcPr>
                            <w:tcW w:w="483" w:type="dxa"/>
                          </w:tcPr>
                          <w:p w14:paraId="7C93CA53" w14:textId="77777777" w:rsidR="002968C9" w:rsidRPr="00D65FAF" w:rsidRDefault="002968C9" w:rsidP="008A0536">
                            <w:pPr>
                              <w:pStyle w:val="5E-TABLECELL"/>
                            </w:pPr>
                            <w:r>
                              <w:t>—</w:t>
                            </w:r>
                          </w:p>
                        </w:tc>
                        <w:tc>
                          <w:tcPr>
                            <w:tcW w:w="483" w:type="dxa"/>
                          </w:tcPr>
                          <w:p w14:paraId="4CC5C205" w14:textId="77777777" w:rsidR="002968C9" w:rsidRPr="00D65FAF" w:rsidRDefault="002968C9" w:rsidP="008A0536">
                            <w:pPr>
                              <w:pStyle w:val="5E-TABLECELL"/>
                            </w:pPr>
                            <w:r>
                              <w:t>—</w:t>
                            </w:r>
                          </w:p>
                        </w:tc>
                        <w:tc>
                          <w:tcPr>
                            <w:tcW w:w="483" w:type="dxa"/>
                          </w:tcPr>
                          <w:p w14:paraId="59B11AFF" w14:textId="77777777" w:rsidR="002968C9" w:rsidRPr="00D65FAF" w:rsidRDefault="002968C9" w:rsidP="008A0536">
                            <w:pPr>
                              <w:pStyle w:val="5E-TABLECELL"/>
                            </w:pPr>
                            <w:r>
                              <w:t>—</w:t>
                            </w:r>
                          </w:p>
                        </w:tc>
                      </w:tr>
                      <w:tr w:rsidR="002968C9" w:rsidRPr="00D65FAF" w14:paraId="32809080"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26AC8D11" w14:textId="77777777" w:rsidR="002968C9" w:rsidRPr="00D65FAF" w:rsidRDefault="002968C9" w:rsidP="008A0536">
                            <w:pPr>
                              <w:pStyle w:val="5E-TABLECELL"/>
                            </w:pPr>
                            <w:r w:rsidRPr="00D65FAF">
                              <w:t>13th</w:t>
                            </w:r>
                          </w:p>
                        </w:tc>
                        <w:tc>
                          <w:tcPr>
                            <w:tcW w:w="1080" w:type="dxa"/>
                          </w:tcPr>
                          <w:p w14:paraId="44AC91D4" w14:textId="77777777" w:rsidR="002968C9" w:rsidRDefault="002968C9" w:rsidP="008A0536">
                            <w:pPr>
                              <w:pStyle w:val="5E-TABLECELL"/>
                            </w:pPr>
                            <w:r w:rsidRPr="00D65FAF">
                              <w:t>+5</w:t>
                            </w:r>
                          </w:p>
                        </w:tc>
                        <w:tc>
                          <w:tcPr>
                            <w:tcW w:w="3150" w:type="dxa"/>
                          </w:tcPr>
                          <w:p w14:paraId="2B6344E3" w14:textId="77777777" w:rsidR="002968C9" w:rsidRPr="00D65FAF" w:rsidRDefault="002968C9" w:rsidP="008A0536">
                            <w:pPr>
                              <w:pStyle w:val="5E-TABLECELL"/>
                            </w:pPr>
                            <w:r>
                              <w:t>Song of rest- Improvement</w:t>
                            </w:r>
                          </w:p>
                        </w:tc>
                        <w:tc>
                          <w:tcPr>
                            <w:tcW w:w="842" w:type="dxa"/>
                          </w:tcPr>
                          <w:p w14:paraId="1A568E43" w14:textId="77777777" w:rsidR="002968C9" w:rsidRPr="00D65FAF" w:rsidRDefault="002968C9" w:rsidP="008A0536">
                            <w:pPr>
                              <w:pStyle w:val="5E-TABLECELL"/>
                            </w:pPr>
                            <w:r w:rsidRPr="00D65FAF">
                              <w:t>4</w:t>
                            </w:r>
                          </w:p>
                        </w:tc>
                        <w:tc>
                          <w:tcPr>
                            <w:tcW w:w="483" w:type="dxa"/>
                          </w:tcPr>
                          <w:p w14:paraId="059C52FF" w14:textId="77777777" w:rsidR="002968C9" w:rsidRPr="00D65FAF" w:rsidRDefault="002968C9" w:rsidP="008A0536">
                            <w:pPr>
                              <w:pStyle w:val="5E-TABLECELL"/>
                            </w:pPr>
                            <w:r w:rsidRPr="00D65FAF">
                              <w:t>4</w:t>
                            </w:r>
                          </w:p>
                        </w:tc>
                        <w:tc>
                          <w:tcPr>
                            <w:tcW w:w="483" w:type="dxa"/>
                          </w:tcPr>
                          <w:p w14:paraId="5928AC05" w14:textId="77777777" w:rsidR="002968C9" w:rsidRPr="00D65FAF" w:rsidRDefault="002968C9" w:rsidP="008A0536">
                            <w:pPr>
                              <w:pStyle w:val="5E-TABLECELL"/>
                            </w:pPr>
                            <w:r w:rsidRPr="00D65FAF">
                              <w:t>3</w:t>
                            </w:r>
                          </w:p>
                        </w:tc>
                        <w:tc>
                          <w:tcPr>
                            <w:tcW w:w="483" w:type="dxa"/>
                          </w:tcPr>
                          <w:p w14:paraId="085C1C2E" w14:textId="77777777" w:rsidR="002968C9" w:rsidRPr="00D65FAF" w:rsidRDefault="002968C9" w:rsidP="008A0536">
                            <w:pPr>
                              <w:pStyle w:val="5E-TABLECELL"/>
                            </w:pPr>
                            <w:r w:rsidRPr="00D65FAF">
                              <w:t>3</w:t>
                            </w:r>
                          </w:p>
                        </w:tc>
                        <w:tc>
                          <w:tcPr>
                            <w:tcW w:w="483" w:type="dxa"/>
                          </w:tcPr>
                          <w:p w14:paraId="50B1B473" w14:textId="77777777" w:rsidR="002968C9" w:rsidRPr="00D65FAF" w:rsidRDefault="002968C9" w:rsidP="008A0536">
                            <w:pPr>
                              <w:pStyle w:val="5E-TABLECELL"/>
                            </w:pPr>
                            <w:r w:rsidRPr="00D65FAF">
                              <w:t>3</w:t>
                            </w:r>
                          </w:p>
                        </w:tc>
                        <w:tc>
                          <w:tcPr>
                            <w:tcW w:w="483" w:type="dxa"/>
                          </w:tcPr>
                          <w:p w14:paraId="4C649244" w14:textId="77777777" w:rsidR="002968C9" w:rsidRPr="00D65FAF" w:rsidRDefault="002968C9" w:rsidP="008A0536">
                            <w:pPr>
                              <w:pStyle w:val="5E-TABLECELL"/>
                            </w:pPr>
                            <w:r w:rsidRPr="00D65FAF">
                              <w:t>2</w:t>
                            </w:r>
                          </w:p>
                        </w:tc>
                        <w:tc>
                          <w:tcPr>
                            <w:tcW w:w="483" w:type="dxa"/>
                          </w:tcPr>
                          <w:p w14:paraId="494C2986" w14:textId="77777777" w:rsidR="002968C9" w:rsidRPr="00D65FAF" w:rsidRDefault="002968C9" w:rsidP="008A0536">
                            <w:pPr>
                              <w:pStyle w:val="5E-TABLECELL"/>
                            </w:pPr>
                            <w:r w:rsidRPr="00D65FAF">
                              <w:t>1</w:t>
                            </w:r>
                          </w:p>
                        </w:tc>
                        <w:tc>
                          <w:tcPr>
                            <w:tcW w:w="483" w:type="dxa"/>
                          </w:tcPr>
                          <w:p w14:paraId="09E1C5F6" w14:textId="77777777" w:rsidR="002968C9" w:rsidRPr="00D65FAF" w:rsidRDefault="002968C9" w:rsidP="008A0536">
                            <w:pPr>
                              <w:pStyle w:val="5E-TABLECELL"/>
                            </w:pPr>
                            <w:r w:rsidRPr="00D65FAF">
                              <w:t>1</w:t>
                            </w:r>
                          </w:p>
                        </w:tc>
                        <w:tc>
                          <w:tcPr>
                            <w:tcW w:w="483" w:type="dxa"/>
                          </w:tcPr>
                          <w:p w14:paraId="35741E66" w14:textId="77777777" w:rsidR="002968C9" w:rsidRPr="00D65FAF" w:rsidRDefault="002968C9" w:rsidP="008A0536">
                            <w:pPr>
                              <w:pStyle w:val="5E-TABLECELL"/>
                            </w:pPr>
                            <w:r>
                              <w:t>—</w:t>
                            </w:r>
                          </w:p>
                        </w:tc>
                        <w:tc>
                          <w:tcPr>
                            <w:tcW w:w="483" w:type="dxa"/>
                          </w:tcPr>
                          <w:p w14:paraId="42BEF317" w14:textId="77777777" w:rsidR="002968C9" w:rsidRPr="00D65FAF" w:rsidRDefault="002968C9" w:rsidP="008A0536">
                            <w:pPr>
                              <w:pStyle w:val="5E-TABLECELL"/>
                            </w:pPr>
                            <w:r>
                              <w:t>—</w:t>
                            </w:r>
                          </w:p>
                        </w:tc>
                      </w:tr>
                      <w:tr w:rsidR="002968C9" w:rsidRPr="00D65FAF" w14:paraId="7884EFCC"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09343B7F" w14:textId="77777777" w:rsidR="002968C9" w:rsidRPr="00D65FAF" w:rsidRDefault="002968C9" w:rsidP="008A0536">
                            <w:pPr>
                              <w:pStyle w:val="5E-TABLECELL"/>
                            </w:pPr>
                            <w:r w:rsidRPr="00D65FAF">
                              <w:t>14th</w:t>
                            </w:r>
                          </w:p>
                        </w:tc>
                        <w:tc>
                          <w:tcPr>
                            <w:tcW w:w="1080" w:type="dxa"/>
                          </w:tcPr>
                          <w:p w14:paraId="33DB2512" w14:textId="77777777" w:rsidR="002968C9" w:rsidRPr="00D65FAF" w:rsidRDefault="002968C9" w:rsidP="008A0536">
                            <w:pPr>
                              <w:pStyle w:val="5E-TABLECELL"/>
                            </w:pPr>
                            <w:r w:rsidRPr="00D65FAF">
                              <w:t>+5</w:t>
                            </w:r>
                          </w:p>
                        </w:tc>
                        <w:tc>
                          <w:tcPr>
                            <w:tcW w:w="3150" w:type="dxa"/>
                          </w:tcPr>
                          <w:p w14:paraId="7929E446" w14:textId="77777777" w:rsidR="002968C9" w:rsidRPr="00D65FAF" w:rsidRDefault="002968C9" w:rsidP="008A0536">
                            <w:pPr>
                              <w:pStyle w:val="5E-TABLECELL"/>
                            </w:pPr>
                            <w:r>
                              <w:t>Magical Secrets, Bard college Feature</w:t>
                            </w:r>
                          </w:p>
                        </w:tc>
                        <w:tc>
                          <w:tcPr>
                            <w:tcW w:w="842" w:type="dxa"/>
                          </w:tcPr>
                          <w:p w14:paraId="57274F3C" w14:textId="77777777" w:rsidR="002968C9" w:rsidRPr="00D65FAF" w:rsidRDefault="002968C9" w:rsidP="008A0536">
                            <w:pPr>
                              <w:pStyle w:val="5E-TABLECELL"/>
                            </w:pPr>
                            <w:r w:rsidRPr="00D65FAF">
                              <w:t>4</w:t>
                            </w:r>
                          </w:p>
                        </w:tc>
                        <w:tc>
                          <w:tcPr>
                            <w:tcW w:w="483" w:type="dxa"/>
                          </w:tcPr>
                          <w:p w14:paraId="1A1789BD" w14:textId="77777777" w:rsidR="002968C9" w:rsidRPr="00D65FAF" w:rsidRDefault="002968C9" w:rsidP="008A0536">
                            <w:pPr>
                              <w:pStyle w:val="5E-TABLECELL"/>
                            </w:pPr>
                            <w:r w:rsidRPr="00D65FAF">
                              <w:t>4</w:t>
                            </w:r>
                          </w:p>
                        </w:tc>
                        <w:tc>
                          <w:tcPr>
                            <w:tcW w:w="483" w:type="dxa"/>
                          </w:tcPr>
                          <w:p w14:paraId="140BE271" w14:textId="77777777" w:rsidR="002968C9" w:rsidRPr="00D65FAF" w:rsidRDefault="002968C9" w:rsidP="008A0536">
                            <w:pPr>
                              <w:pStyle w:val="5E-TABLECELL"/>
                            </w:pPr>
                            <w:r w:rsidRPr="00D65FAF">
                              <w:t>3</w:t>
                            </w:r>
                          </w:p>
                        </w:tc>
                        <w:tc>
                          <w:tcPr>
                            <w:tcW w:w="483" w:type="dxa"/>
                          </w:tcPr>
                          <w:p w14:paraId="26FAC72B" w14:textId="77777777" w:rsidR="002968C9" w:rsidRPr="00D65FAF" w:rsidRDefault="002968C9" w:rsidP="008A0536">
                            <w:pPr>
                              <w:pStyle w:val="5E-TABLECELL"/>
                            </w:pPr>
                            <w:r w:rsidRPr="00D65FAF">
                              <w:t>3</w:t>
                            </w:r>
                          </w:p>
                        </w:tc>
                        <w:tc>
                          <w:tcPr>
                            <w:tcW w:w="483" w:type="dxa"/>
                          </w:tcPr>
                          <w:p w14:paraId="7DB78659" w14:textId="77777777" w:rsidR="002968C9" w:rsidRPr="00D65FAF" w:rsidRDefault="002968C9" w:rsidP="008A0536">
                            <w:pPr>
                              <w:pStyle w:val="5E-TABLECELL"/>
                            </w:pPr>
                            <w:r w:rsidRPr="00D65FAF">
                              <w:t>3</w:t>
                            </w:r>
                          </w:p>
                        </w:tc>
                        <w:tc>
                          <w:tcPr>
                            <w:tcW w:w="483" w:type="dxa"/>
                          </w:tcPr>
                          <w:p w14:paraId="04A9FA59" w14:textId="77777777" w:rsidR="002968C9" w:rsidRPr="00D65FAF" w:rsidRDefault="002968C9" w:rsidP="008A0536">
                            <w:pPr>
                              <w:pStyle w:val="5E-TABLECELL"/>
                            </w:pPr>
                            <w:r w:rsidRPr="00D65FAF">
                              <w:t>2</w:t>
                            </w:r>
                          </w:p>
                        </w:tc>
                        <w:tc>
                          <w:tcPr>
                            <w:tcW w:w="483" w:type="dxa"/>
                          </w:tcPr>
                          <w:p w14:paraId="07F5DF1C" w14:textId="77777777" w:rsidR="002968C9" w:rsidRPr="00D65FAF" w:rsidRDefault="002968C9" w:rsidP="008A0536">
                            <w:pPr>
                              <w:pStyle w:val="5E-TABLECELL"/>
                            </w:pPr>
                            <w:r w:rsidRPr="00D65FAF">
                              <w:t>1</w:t>
                            </w:r>
                          </w:p>
                        </w:tc>
                        <w:tc>
                          <w:tcPr>
                            <w:tcW w:w="483" w:type="dxa"/>
                          </w:tcPr>
                          <w:p w14:paraId="7E7CE02D" w14:textId="77777777" w:rsidR="002968C9" w:rsidRPr="00D65FAF" w:rsidRDefault="002968C9" w:rsidP="008A0536">
                            <w:pPr>
                              <w:pStyle w:val="5E-TABLECELL"/>
                            </w:pPr>
                            <w:r w:rsidRPr="00D65FAF">
                              <w:t>1</w:t>
                            </w:r>
                          </w:p>
                        </w:tc>
                        <w:tc>
                          <w:tcPr>
                            <w:tcW w:w="483" w:type="dxa"/>
                          </w:tcPr>
                          <w:p w14:paraId="17B12898" w14:textId="77777777" w:rsidR="002968C9" w:rsidRPr="00D65FAF" w:rsidRDefault="002968C9" w:rsidP="008A0536">
                            <w:pPr>
                              <w:pStyle w:val="5E-TABLECELL"/>
                            </w:pPr>
                            <w:r>
                              <w:t>—</w:t>
                            </w:r>
                          </w:p>
                        </w:tc>
                        <w:tc>
                          <w:tcPr>
                            <w:tcW w:w="483" w:type="dxa"/>
                          </w:tcPr>
                          <w:p w14:paraId="026F07A5" w14:textId="77777777" w:rsidR="002968C9" w:rsidRPr="00D65FAF" w:rsidRDefault="002968C9" w:rsidP="008A0536">
                            <w:pPr>
                              <w:pStyle w:val="5E-TABLECELL"/>
                            </w:pPr>
                            <w:r>
                              <w:t>—</w:t>
                            </w:r>
                          </w:p>
                        </w:tc>
                      </w:tr>
                      <w:tr w:rsidR="002968C9" w:rsidRPr="00D65FAF" w14:paraId="10F0B567"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1EF0616C" w14:textId="77777777" w:rsidR="002968C9" w:rsidRPr="00D65FAF" w:rsidRDefault="002968C9" w:rsidP="008A0536">
                            <w:pPr>
                              <w:pStyle w:val="5E-TABLECELL"/>
                            </w:pPr>
                            <w:r w:rsidRPr="00D65FAF">
                              <w:t>15th</w:t>
                            </w:r>
                          </w:p>
                        </w:tc>
                        <w:tc>
                          <w:tcPr>
                            <w:tcW w:w="1080" w:type="dxa"/>
                          </w:tcPr>
                          <w:p w14:paraId="06D61D77" w14:textId="77777777" w:rsidR="002968C9" w:rsidRDefault="002968C9" w:rsidP="008A0536">
                            <w:pPr>
                              <w:pStyle w:val="5E-TABLECELL"/>
                            </w:pPr>
                            <w:r w:rsidRPr="00D65FAF">
                              <w:t>+5</w:t>
                            </w:r>
                          </w:p>
                        </w:tc>
                        <w:tc>
                          <w:tcPr>
                            <w:tcW w:w="3150" w:type="dxa"/>
                          </w:tcPr>
                          <w:p w14:paraId="5F351EAB" w14:textId="77777777" w:rsidR="002968C9" w:rsidRPr="00D65FAF" w:rsidRDefault="002968C9" w:rsidP="008A0536">
                            <w:pPr>
                              <w:pStyle w:val="5E-TABLECELL"/>
                            </w:pPr>
                            <w:r>
                              <w:t>Bardic Inspiration (d12)</w:t>
                            </w:r>
                          </w:p>
                        </w:tc>
                        <w:tc>
                          <w:tcPr>
                            <w:tcW w:w="842" w:type="dxa"/>
                          </w:tcPr>
                          <w:p w14:paraId="13E6680E" w14:textId="77777777" w:rsidR="002968C9" w:rsidRPr="00D65FAF" w:rsidRDefault="002968C9" w:rsidP="008A0536">
                            <w:pPr>
                              <w:pStyle w:val="5E-TABLECELL"/>
                            </w:pPr>
                            <w:r w:rsidRPr="00D65FAF">
                              <w:t>4</w:t>
                            </w:r>
                          </w:p>
                        </w:tc>
                        <w:tc>
                          <w:tcPr>
                            <w:tcW w:w="483" w:type="dxa"/>
                          </w:tcPr>
                          <w:p w14:paraId="0932A413" w14:textId="77777777" w:rsidR="002968C9" w:rsidRPr="00D65FAF" w:rsidRDefault="002968C9" w:rsidP="008A0536">
                            <w:pPr>
                              <w:pStyle w:val="5E-TABLECELL"/>
                            </w:pPr>
                            <w:r w:rsidRPr="00D65FAF">
                              <w:t>4</w:t>
                            </w:r>
                          </w:p>
                        </w:tc>
                        <w:tc>
                          <w:tcPr>
                            <w:tcW w:w="483" w:type="dxa"/>
                          </w:tcPr>
                          <w:p w14:paraId="76CD2F36" w14:textId="77777777" w:rsidR="002968C9" w:rsidRPr="00D65FAF" w:rsidRDefault="002968C9" w:rsidP="008A0536">
                            <w:pPr>
                              <w:pStyle w:val="5E-TABLECELL"/>
                            </w:pPr>
                            <w:r w:rsidRPr="00D65FAF">
                              <w:t>3</w:t>
                            </w:r>
                          </w:p>
                        </w:tc>
                        <w:tc>
                          <w:tcPr>
                            <w:tcW w:w="483" w:type="dxa"/>
                          </w:tcPr>
                          <w:p w14:paraId="3899214E" w14:textId="77777777" w:rsidR="002968C9" w:rsidRPr="00D65FAF" w:rsidRDefault="002968C9" w:rsidP="008A0536">
                            <w:pPr>
                              <w:pStyle w:val="5E-TABLECELL"/>
                            </w:pPr>
                            <w:r w:rsidRPr="00D65FAF">
                              <w:t>3</w:t>
                            </w:r>
                          </w:p>
                        </w:tc>
                        <w:tc>
                          <w:tcPr>
                            <w:tcW w:w="483" w:type="dxa"/>
                          </w:tcPr>
                          <w:p w14:paraId="659F7C62" w14:textId="77777777" w:rsidR="002968C9" w:rsidRPr="00D65FAF" w:rsidRDefault="002968C9" w:rsidP="008A0536">
                            <w:pPr>
                              <w:pStyle w:val="5E-TABLECELL"/>
                            </w:pPr>
                            <w:r w:rsidRPr="00D65FAF">
                              <w:t>3</w:t>
                            </w:r>
                          </w:p>
                        </w:tc>
                        <w:tc>
                          <w:tcPr>
                            <w:tcW w:w="483" w:type="dxa"/>
                          </w:tcPr>
                          <w:p w14:paraId="3273ADA5" w14:textId="77777777" w:rsidR="002968C9" w:rsidRPr="00D65FAF" w:rsidRDefault="002968C9" w:rsidP="008A0536">
                            <w:pPr>
                              <w:pStyle w:val="5E-TABLECELL"/>
                            </w:pPr>
                            <w:r w:rsidRPr="00D65FAF">
                              <w:t>2</w:t>
                            </w:r>
                          </w:p>
                        </w:tc>
                        <w:tc>
                          <w:tcPr>
                            <w:tcW w:w="483" w:type="dxa"/>
                          </w:tcPr>
                          <w:p w14:paraId="1AD957F4" w14:textId="77777777" w:rsidR="002968C9" w:rsidRPr="00D65FAF" w:rsidRDefault="002968C9" w:rsidP="008A0536">
                            <w:pPr>
                              <w:pStyle w:val="5E-TABLECELL"/>
                            </w:pPr>
                            <w:r w:rsidRPr="00D65FAF">
                              <w:t>1</w:t>
                            </w:r>
                          </w:p>
                        </w:tc>
                        <w:tc>
                          <w:tcPr>
                            <w:tcW w:w="483" w:type="dxa"/>
                          </w:tcPr>
                          <w:p w14:paraId="1F0FEA48" w14:textId="77777777" w:rsidR="002968C9" w:rsidRPr="00D65FAF" w:rsidRDefault="002968C9" w:rsidP="008A0536">
                            <w:pPr>
                              <w:pStyle w:val="5E-TABLECELL"/>
                            </w:pPr>
                            <w:r w:rsidRPr="00D65FAF">
                              <w:t>1</w:t>
                            </w:r>
                          </w:p>
                        </w:tc>
                        <w:tc>
                          <w:tcPr>
                            <w:tcW w:w="483" w:type="dxa"/>
                          </w:tcPr>
                          <w:p w14:paraId="409BA04D" w14:textId="77777777" w:rsidR="002968C9" w:rsidRPr="00D65FAF" w:rsidRDefault="002968C9" w:rsidP="008A0536">
                            <w:pPr>
                              <w:pStyle w:val="5E-TABLECELL"/>
                            </w:pPr>
                            <w:r w:rsidRPr="00D65FAF">
                              <w:t>1</w:t>
                            </w:r>
                          </w:p>
                        </w:tc>
                        <w:tc>
                          <w:tcPr>
                            <w:tcW w:w="483" w:type="dxa"/>
                          </w:tcPr>
                          <w:p w14:paraId="2D618324" w14:textId="77777777" w:rsidR="002968C9" w:rsidRPr="00D65FAF" w:rsidRDefault="002968C9" w:rsidP="008A0536">
                            <w:pPr>
                              <w:pStyle w:val="5E-TABLECELL"/>
                            </w:pPr>
                            <w:r>
                              <w:t>—</w:t>
                            </w:r>
                          </w:p>
                        </w:tc>
                      </w:tr>
                      <w:tr w:rsidR="002968C9" w:rsidRPr="00D65FAF" w14:paraId="5CE2D793"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7D6BE22B" w14:textId="77777777" w:rsidR="002968C9" w:rsidRPr="00D65FAF" w:rsidRDefault="002968C9" w:rsidP="008A0536">
                            <w:pPr>
                              <w:pStyle w:val="5E-TABLECELL"/>
                            </w:pPr>
                            <w:r w:rsidRPr="00D65FAF">
                              <w:t>16th</w:t>
                            </w:r>
                          </w:p>
                        </w:tc>
                        <w:tc>
                          <w:tcPr>
                            <w:tcW w:w="1080" w:type="dxa"/>
                          </w:tcPr>
                          <w:p w14:paraId="2ED07CD7" w14:textId="77777777" w:rsidR="002968C9" w:rsidRPr="00D65FAF" w:rsidRDefault="002968C9" w:rsidP="008A0536">
                            <w:pPr>
                              <w:pStyle w:val="5E-TABLECELL"/>
                            </w:pPr>
                            <w:r w:rsidRPr="00D65FAF">
                              <w:t>+5</w:t>
                            </w:r>
                          </w:p>
                        </w:tc>
                        <w:tc>
                          <w:tcPr>
                            <w:tcW w:w="3150" w:type="dxa"/>
                          </w:tcPr>
                          <w:p w14:paraId="0F520945" w14:textId="77777777" w:rsidR="002968C9" w:rsidRPr="00D65FAF" w:rsidRDefault="002968C9" w:rsidP="008A0536">
                            <w:pPr>
                              <w:pStyle w:val="5E-TABLECELL"/>
                            </w:pPr>
                            <w:r>
                              <w:t>Feat</w:t>
                            </w:r>
                          </w:p>
                        </w:tc>
                        <w:tc>
                          <w:tcPr>
                            <w:tcW w:w="842" w:type="dxa"/>
                          </w:tcPr>
                          <w:p w14:paraId="593A4247" w14:textId="77777777" w:rsidR="002968C9" w:rsidRPr="00D65FAF" w:rsidRDefault="002968C9" w:rsidP="008A0536">
                            <w:pPr>
                              <w:pStyle w:val="5E-TABLECELL"/>
                            </w:pPr>
                            <w:r w:rsidRPr="00D65FAF">
                              <w:t>4</w:t>
                            </w:r>
                          </w:p>
                        </w:tc>
                        <w:tc>
                          <w:tcPr>
                            <w:tcW w:w="483" w:type="dxa"/>
                          </w:tcPr>
                          <w:p w14:paraId="2B0D900F" w14:textId="77777777" w:rsidR="002968C9" w:rsidRPr="00D65FAF" w:rsidRDefault="002968C9" w:rsidP="008A0536">
                            <w:pPr>
                              <w:pStyle w:val="5E-TABLECELL"/>
                            </w:pPr>
                            <w:r w:rsidRPr="00D65FAF">
                              <w:t>4</w:t>
                            </w:r>
                          </w:p>
                        </w:tc>
                        <w:tc>
                          <w:tcPr>
                            <w:tcW w:w="483" w:type="dxa"/>
                          </w:tcPr>
                          <w:p w14:paraId="425C695D" w14:textId="77777777" w:rsidR="002968C9" w:rsidRPr="00D65FAF" w:rsidRDefault="002968C9" w:rsidP="008A0536">
                            <w:pPr>
                              <w:pStyle w:val="5E-TABLECELL"/>
                            </w:pPr>
                            <w:r w:rsidRPr="00D65FAF">
                              <w:t>3</w:t>
                            </w:r>
                          </w:p>
                        </w:tc>
                        <w:tc>
                          <w:tcPr>
                            <w:tcW w:w="483" w:type="dxa"/>
                          </w:tcPr>
                          <w:p w14:paraId="6E42ED6C" w14:textId="77777777" w:rsidR="002968C9" w:rsidRPr="00D65FAF" w:rsidRDefault="002968C9" w:rsidP="008A0536">
                            <w:pPr>
                              <w:pStyle w:val="5E-TABLECELL"/>
                            </w:pPr>
                            <w:r w:rsidRPr="00D65FAF">
                              <w:t>3</w:t>
                            </w:r>
                          </w:p>
                        </w:tc>
                        <w:tc>
                          <w:tcPr>
                            <w:tcW w:w="483" w:type="dxa"/>
                          </w:tcPr>
                          <w:p w14:paraId="189B43DE" w14:textId="77777777" w:rsidR="002968C9" w:rsidRPr="00D65FAF" w:rsidRDefault="002968C9" w:rsidP="008A0536">
                            <w:pPr>
                              <w:pStyle w:val="5E-TABLECELL"/>
                            </w:pPr>
                            <w:r w:rsidRPr="00D65FAF">
                              <w:t>3</w:t>
                            </w:r>
                          </w:p>
                        </w:tc>
                        <w:tc>
                          <w:tcPr>
                            <w:tcW w:w="483" w:type="dxa"/>
                          </w:tcPr>
                          <w:p w14:paraId="17876A67" w14:textId="77777777" w:rsidR="002968C9" w:rsidRPr="00D65FAF" w:rsidRDefault="002968C9" w:rsidP="008A0536">
                            <w:pPr>
                              <w:pStyle w:val="5E-TABLECELL"/>
                            </w:pPr>
                            <w:r w:rsidRPr="00D65FAF">
                              <w:t>2</w:t>
                            </w:r>
                          </w:p>
                        </w:tc>
                        <w:tc>
                          <w:tcPr>
                            <w:tcW w:w="483" w:type="dxa"/>
                          </w:tcPr>
                          <w:p w14:paraId="4109A139" w14:textId="77777777" w:rsidR="002968C9" w:rsidRPr="00D65FAF" w:rsidRDefault="002968C9" w:rsidP="008A0536">
                            <w:pPr>
                              <w:pStyle w:val="5E-TABLECELL"/>
                            </w:pPr>
                            <w:r w:rsidRPr="00D65FAF">
                              <w:t>1</w:t>
                            </w:r>
                          </w:p>
                        </w:tc>
                        <w:tc>
                          <w:tcPr>
                            <w:tcW w:w="483" w:type="dxa"/>
                          </w:tcPr>
                          <w:p w14:paraId="297ADD34" w14:textId="77777777" w:rsidR="002968C9" w:rsidRPr="00D65FAF" w:rsidRDefault="002968C9" w:rsidP="008A0536">
                            <w:pPr>
                              <w:pStyle w:val="5E-TABLECELL"/>
                            </w:pPr>
                            <w:r w:rsidRPr="00D65FAF">
                              <w:t>1</w:t>
                            </w:r>
                          </w:p>
                        </w:tc>
                        <w:tc>
                          <w:tcPr>
                            <w:tcW w:w="483" w:type="dxa"/>
                          </w:tcPr>
                          <w:p w14:paraId="6984D108" w14:textId="77777777" w:rsidR="002968C9" w:rsidRPr="00D65FAF" w:rsidRDefault="002968C9" w:rsidP="008A0536">
                            <w:pPr>
                              <w:pStyle w:val="5E-TABLECELL"/>
                            </w:pPr>
                            <w:r w:rsidRPr="00D65FAF">
                              <w:t>1</w:t>
                            </w:r>
                          </w:p>
                        </w:tc>
                        <w:tc>
                          <w:tcPr>
                            <w:tcW w:w="483" w:type="dxa"/>
                          </w:tcPr>
                          <w:p w14:paraId="27540224" w14:textId="77777777" w:rsidR="002968C9" w:rsidRPr="00D65FAF" w:rsidRDefault="002968C9" w:rsidP="008A0536">
                            <w:pPr>
                              <w:pStyle w:val="5E-TABLECELL"/>
                            </w:pPr>
                            <w:r>
                              <w:t>—</w:t>
                            </w:r>
                          </w:p>
                        </w:tc>
                      </w:tr>
                      <w:tr w:rsidR="002968C9" w:rsidRPr="00D65FAF" w14:paraId="69F15AD5"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0574FA99" w14:textId="77777777" w:rsidR="002968C9" w:rsidRPr="00D65FAF" w:rsidRDefault="002968C9" w:rsidP="008A0536">
                            <w:pPr>
                              <w:pStyle w:val="5E-TABLECELL"/>
                            </w:pPr>
                            <w:r w:rsidRPr="00D65FAF">
                              <w:t>17th</w:t>
                            </w:r>
                          </w:p>
                        </w:tc>
                        <w:tc>
                          <w:tcPr>
                            <w:tcW w:w="1080" w:type="dxa"/>
                          </w:tcPr>
                          <w:p w14:paraId="73BE6B0A" w14:textId="77777777" w:rsidR="002968C9" w:rsidRDefault="002968C9" w:rsidP="008A0536">
                            <w:pPr>
                              <w:pStyle w:val="5E-TABLECELL"/>
                            </w:pPr>
                            <w:r w:rsidRPr="00D65FAF">
                              <w:t>+6</w:t>
                            </w:r>
                          </w:p>
                        </w:tc>
                        <w:tc>
                          <w:tcPr>
                            <w:tcW w:w="3150" w:type="dxa"/>
                          </w:tcPr>
                          <w:p w14:paraId="6B1D45F5" w14:textId="77777777" w:rsidR="002968C9" w:rsidRPr="00D65FAF" w:rsidRDefault="002968C9" w:rsidP="008A0536">
                            <w:pPr>
                              <w:pStyle w:val="5E-TABLECELL"/>
                            </w:pPr>
                            <w:r>
                              <w:t>Song of Rest- Improvement</w:t>
                            </w:r>
                          </w:p>
                        </w:tc>
                        <w:tc>
                          <w:tcPr>
                            <w:tcW w:w="842" w:type="dxa"/>
                          </w:tcPr>
                          <w:p w14:paraId="5D11B46C" w14:textId="77777777" w:rsidR="002968C9" w:rsidRPr="00D65FAF" w:rsidRDefault="002968C9" w:rsidP="008A0536">
                            <w:pPr>
                              <w:pStyle w:val="5E-TABLECELL"/>
                            </w:pPr>
                            <w:r w:rsidRPr="00D65FAF">
                              <w:t>4</w:t>
                            </w:r>
                          </w:p>
                        </w:tc>
                        <w:tc>
                          <w:tcPr>
                            <w:tcW w:w="483" w:type="dxa"/>
                          </w:tcPr>
                          <w:p w14:paraId="0B438D25" w14:textId="77777777" w:rsidR="002968C9" w:rsidRPr="00D65FAF" w:rsidRDefault="002968C9" w:rsidP="008A0536">
                            <w:pPr>
                              <w:pStyle w:val="5E-TABLECELL"/>
                            </w:pPr>
                            <w:r w:rsidRPr="00D65FAF">
                              <w:t>4</w:t>
                            </w:r>
                          </w:p>
                        </w:tc>
                        <w:tc>
                          <w:tcPr>
                            <w:tcW w:w="483" w:type="dxa"/>
                          </w:tcPr>
                          <w:p w14:paraId="398A8C39" w14:textId="77777777" w:rsidR="002968C9" w:rsidRPr="00D65FAF" w:rsidRDefault="002968C9" w:rsidP="008A0536">
                            <w:pPr>
                              <w:pStyle w:val="5E-TABLECELL"/>
                            </w:pPr>
                            <w:r w:rsidRPr="00D65FAF">
                              <w:t>3</w:t>
                            </w:r>
                          </w:p>
                        </w:tc>
                        <w:tc>
                          <w:tcPr>
                            <w:tcW w:w="483" w:type="dxa"/>
                          </w:tcPr>
                          <w:p w14:paraId="13324100" w14:textId="77777777" w:rsidR="002968C9" w:rsidRPr="00D65FAF" w:rsidRDefault="002968C9" w:rsidP="008A0536">
                            <w:pPr>
                              <w:pStyle w:val="5E-TABLECELL"/>
                            </w:pPr>
                            <w:r w:rsidRPr="00D65FAF">
                              <w:t>3</w:t>
                            </w:r>
                          </w:p>
                        </w:tc>
                        <w:tc>
                          <w:tcPr>
                            <w:tcW w:w="483" w:type="dxa"/>
                          </w:tcPr>
                          <w:p w14:paraId="09F44BC2" w14:textId="77777777" w:rsidR="002968C9" w:rsidRPr="00D65FAF" w:rsidRDefault="002968C9" w:rsidP="008A0536">
                            <w:pPr>
                              <w:pStyle w:val="5E-TABLECELL"/>
                            </w:pPr>
                            <w:r w:rsidRPr="00D65FAF">
                              <w:t>3</w:t>
                            </w:r>
                          </w:p>
                        </w:tc>
                        <w:tc>
                          <w:tcPr>
                            <w:tcW w:w="483" w:type="dxa"/>
                          </w:tcPr>
                          <w:p w14:paraId="7C0B1223" w14:textId="77777777" w:rsidR="002968C9" w:rsidRPr="00D65FAF" w:rsidRDefault="002968C9" w:rsidP="008A0536">
                            <w:pPr>
                              <w:pStyle w:val="5E-TABLECELL"/>
                            </w:pPr>
                            <w:r w:rsidRPr="00D65FAF">
                              <w:t>2</w:t>
                            </w:r>
                          </w:p>
                        </w:tc>
                        <w:tc>
                          <w:tcPr>
                            <w:tcW w:w="483" w:type="dxa"/>
                          </w:tcPr>
                          <w:p w14:paraId="4FC3BF8D" w14:textId="77777777" w:rsidR="002968C9" w:rsidRPr="00D65FAF" w:rsidRDefault="002968C9" w:rsidP="008A0536">
                            <w:pPr>
                              <w:pStyle w:val="5E-TABLECELL"/>
                            </w:pPr>
                            <w:r w:rsidRPr="00D65FAF">
                              <w:t>1</w:t>
                            </w:r>
                          </w:p>
                        </w:tc>
                        <w:tc>
                          <w:tcPr>
                            <w:tcW w:w="483" w:type="dxa"/>
                          </w:tcPr>
                          <w:p w14:paraId="2398615C" w14:textId="77777777" w:rsidR="002968C9" w:rsidRPr="00D65FAF" w:rsidRDefault="002968C9" w:rsidP="008A0536">
                            <w:pPr>
                              <w:pStyle w:val="5E-TABLECELL"/>
                            </w:pPr>
                            <w:r w:rsidRPr="00D65FAF">
                              <w:t>1</w:t>
                            </w:r>
                          </w:p>
                        </w:tc>
                        <w:tc>
                          <w:tcPr>
                            <w:tcW w:w="483" w:type="dxa"/>
                          </w:tcPr>
                          <w:p w14:paraId="27DBD7CC" w14:textId="77777777" w:rsidR="002968C9" w:rsidRPr="00D65FAF" w:rsidRDefault="002968C9" w:rsidP="008A0536">
                            <w:pPr>
                              <w:pStyle w:val="5E-TABLECELL"/>
                            </w:pPr>
                            <w:r w:rsidRPr="00D65FAF">
                              <w:t>1</w:t>
                            </w:r>
                          </w:p>
                        </w:tc>
                        <w:tc>
                          <w:tcPr>
                            <w:tcW w:w="483" w:type="dxa"/>
                          </w:tcPr>
                          <w:p w14:paraId="37F26AA0" w14:textId="77777777" w:rsidR="002968C9" w:rsidRPr="00D65FAF" w:rsidRDefault="002968C9" w:rsidP="008A0536">
                            <w:pPr>
                              <w:pStyle w:val="5E-TABLECELL"/>
                            </w:pPr>
                            <w:r w:rsidRPr="00D65FAF">
                              <w:t>1</w:t>
                            </w:r>
                          </w:p>
                        </w:tc>
                      </w:tr>
                      <w:tr w:rsidR="002968C9" w:rsidRPr="00D65FAF" w14:paraId="239B4502"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6B368DFE" w14:textId="77777777" w:rsidR="002968C9" w:rsidRPr="00D65FAF" w:rsidRDefault="002968C9" w:rsidP="008A0536">
                            <w:pPr>
                              <w:pStyle w:val="5E-TABLECELL"/>
                            </w:pPr>
                            <w:r w:rsidRPr="00D65FAF">
                              <w:t>18th</w:t>
                            </w:r>
                          </w:p>
                        </w:tc>
                        <w:tc>
                          <w:tcPr>
                            <w:tcW w:w="1080" w:type="dxa"/>
                          </w:tcPr>
                          <w:p w14:paraId="26F249B4" w14:textId="77777777" w:rsidR="002968C9" w:rsidRPr="00D65FAF" w:rsidRDefault="002968C9" w:rsidP="008A0536">
                            <w:pPr>
                              <w:pStyle w:val="5E-TABLECELL"/>
                            </w:pPr>
                            <w:r w:rsidRPr="00D65FAF">
                              <w:t>+6</w:t>
                            </w:r>
                          </w:p>
                        </w:tc>
                        <w:tc>
                          <w:tcPr>
                            <w:tcW w:w="3150" w:type="dxa"/>
                          </w:tcPr>
                          <w:p w14:paraId="38023EC1" w14:textId="77777777" w:rsidR="002968C9" w:rsidRPr="00D65FAF" w:rsidRDefault="002968C9" w:rsidP="008A0536">
                            <w:pPr>
                              <w:pStyle w:val="5E-TABLECELL"/>
                            </w:pPr>
                            <w:r>
                              <w:t>Magical Secrets</w:t>
                            </w:r>
                          </w:p>
                        </w:tc>
                        <w:tc>
                          <w:tcPr>
                            <w:tcW w:w="842" w:type="dxa"/>
                          </w:tcPr>
                          <w:p w14:paraId="492E4D13" w14:textId="77777777" w:rsidR="002968C9" w:rsidRPr="00D65FAF" w:rsidRDefault="002968C9" w:rsidP="008A0536">
                            <w:pPr>
                              <w:pStyle w:val="5E-TABLECELL"/>
                            </w:pPr>
                            <w:r w:rsidRPr="00D65FAF">
                              <w:t>4</w:t>
                            </w:r>
                          </w:p>
                        </w:tc>
                        <w:tc>
                          <w:tcPr>
                            <w:tcW w:w="483" w:type="dxa"/>
                          </w:tcPr>
                          <w:p w14:paraId="104FBF60" w14:textId="77777777" w:rsidR="002968C9" w:rsidRPr="00D65FAF" w:rsidRDefault="002968C9" w:rsidP="008A0536">
                            <w:pPr>
                              <w:pStyle w:val="5E-TABLECELL"/>
                            </w:pPr>
                            <w:r w:rsidRPr="00D65FAF">
                              <w:t>4</w:t>
                            </w:r>
                          </w:p>
                        </w:tc>
                        <w:tc>
                          <w:tcPr>
                            <w:tcW w:w="483" w:type="dxa"/>
                          </w:tcPr>
                          <w:p w14:paraId="5E6D87CF" w14:textId="77777777" w:rsidR="002968C9" w:rsidRPr="00D65FAF" w:rsidRDefault="002968C9" w:rsidP="008A0536">
                            <w:pPr>
                              <w:pStyle w:val="5E-TABLECELL"/>
                            </w:pPr>
                            <w:r w:rsidRPr="00D65FAF">
                              <w:t>3</w:t>
                            </w:r>
                          </w:p>
                        </w:tc>
                        <w:tc>
                          <w:tcPr>
                            <w:tcW w:w="483" w:type="dxa"/>
                          </w:tcPr>
                          <w:p w14:paraId="2B000A69" w14:textId="77777777" w:rsidR="002968C9" w:rsidRPr="00D65FAF" w:rsidRDefault="002968C9" w:rsidP="008A0536">
                            <w:pPr>
                              <w:pStyle w:val="5E-TABLECELL"/>
                            </w:pPr>
                            <w:r w:rsidRPr="00D65FAF">
                              <w:t>3</w:t>
                            </w:r>
                          </w:p>
                        </w:tc>
                        <w:tc>
                          <w:tcPr>
                            <w:tcW w:w="483" w:type="dxa"/>
                          </w:tcPr>
                          <w:p w14:paraId="3B9C1B70" w14:textId="77777777" w:rsidR="002968C9" w:rsidRPr="00D65FAF" w:rsidRDefault="002968C9" w:rsidP="008A0536">
                            <w:pPr>
                              <w:pStyle w:val="5E-TABLECELL"/>
                            </w:pPr>
                            <w:r w:rsidRPr="00D65FAF">
                              <w:t>3</w:t>
                            </w:r>
                          </w:p>
                        </w:tc>
                        <w:tc>
                          <w:tcPr>
                            <w:tcW w:w="483" w:type="dxa"/>
                          </w:tcPr>
                          <w:p w14:paraId="6ED5617D" w14:textId="77777777" w:rsidR="002968C9" w:rsidRPr="00D65FAF" w:rsidRDefault="002968C9" w:rsidP="008A0536">
                            <w:pPr>
                              <w:pStyle w:val="5E-TABLECELL"/>
                            </w:pPr>
                            <w:r w:rsidRPr="00D65FAF">
                              <w:t>3</w:t>
                            </w:r>
                          </w:p>
                        </w:tc>
                        <w:tc>
                          <w:tcPr>
                            <w:tcW w:w="483" w:type="dxa"/>
                          </w:tcPr>
                          <w:p w14:paraId="0B09F565" w14:textId="77777777" w:rsidR="002968C9" w:rsidRPr="00D65FAF" w:rsidRDefault="002968C9" w:rsidP="008A0536">
                            <w:pPr>
                              <w:pStyle w:val="5E-TABLECELL"/>
                            </w:pPr>
                            <w:r w:rsidRPr="00D65FAF">
                              <w:t>1</w:t>
                            </w:r>
                          </w:p>
                        </w:tc>
                        <w:tc>
                          <w:tcPr>
                            <w:tcW w:w="483" w:type="dxa"/>
                          </w:tcPr>
                          <w:p w14:paraId="1817D645" w14:textId="77777777" w:rsidR="002968C9" w:rsidRPr="00D65FAF" w:rsidRDefault="002968C9" w:rsidP="008A0536">
                            <w:pPr>
                              <w:pStyle w:val="5E-TABLECELL"/>
                            </w:pPr>
                            <w:r w:rsidRPr="00D65FAF">
                              <w:t>1</w:t>
                            </w:r>
                          </w:p>
                        </w:tc>
                        <w:tc>
                          <w:tcPr>
                            <w:tcW w:w="483" w:type="dxa"/>
                          </w:tcPr>
                          <w:p w14:paraId="6583DFD8" w14:textId="77777777" w:rsidR="002968C9" w:rsidRPr="00D65FAF" w:rsidRDefault="002968C9" w:rsidP="008A0536">
                            <w:pPr>
                              <w:pStyle w:val="5E-TABLECELL"/>
                            </w:pPr>
                            <w:r w:rsidRPr="00D65FAF">
                              <w:t>1</w:t>
                            </w:r>
                          </w:p>
                        </w:tc>
                        <w:tc>
                          <w:tcPr>
                            <w:tcW w:w="483" w:type="dxa"/>
                          </w:tcPr>
                          <w:p w14:paraId="0F2F45F3" w14:textId="77777777" w:rsidR="002968C9" w:rsidRPr="00D65FAF" w:rsidRDefault="002968C9" w:rsidP="008A0536">
                            <w:pPr>
                              <w:pStyle w:val="5E-TABLECELL"/>
                            </w:pPr>
                            <w:r w:rsidRPr="00D65FAF">
                              <w:t>1</w:t>
                            </w:r>
                          </w:p>
                        </w:tc>
                      </w:tr>
                      <w:tr w:rsidR="002968C9" w:rsidRPr="00D65FAF" w14:paraId="6FA273CA"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16B32D61" w14:textId="77777777" w:rsidR="002968C9" w:rsidRPr="00D65FAF" w:rsidRDefault="002968C9" w:rsidP="008A0536">
                            <w:pPr>
                              <w:pStyle w:val="5E-TABLECELL"/>
                            </w:pPr>
                            <w:r w:rsidRPr="00D65FAF">
                              <w:t>19th</w:t>
                            </w:r>
                          </w:p>
                        </w:tc>
                        <w:tc>
                          <w:tcPr>
                            <w:tcW w:w="1080" w:type="dxa"/>
                          </w:tcPr>
                          <w:p w14:paraId="72E098EF" w14:textId="77777777" w:rsidR="002968C9" w:rsidRPr="00D65FAF" w:rsidRDefault="002968C9" w:rsidP="008A0536">
                            <w:pPr>
                              <w:pStyle w:val="5E-TABLECELL"/>
                            </w:pPr>
                            <w:r w:rsidRPr="00D65FAF">
                              <w:t>+6</w:t>
                            </w:r>
                          </w:p>
                        </w:tc>
                        <w:tc>
                          <w:tcPr>
                            <w:tcW w:w="3150" w:type="dxa"/>
                          </w:tcPr>
                          <w:p w14:paraId="2D57F998" w14:textId="77777777" w:rsidR="002968C9" w:rsidRPr="00D65FAF" w:rsidRDefault="002968C9" w:rsidP="008A0536">
                            <w:pPr>
                              <w:pStyle w:val="5E-TABLECELL"/>
                            </w:pPr>
                            <w:r>
                              <w:t>Feat, Reliable Skill</w:t>
                            </w:r>
                          </w:p>
                        </w:tc>
                        <w:tc>
                          <w:tcPr>
                            <w:tcW w:w="842" w:type="dxa"/>
                          </w:tcPr>
                          <w:p w14:paraId="230EFDEF" w14:textId="77777777" w:rsidR="002968C9" w:rsidRPr="00D65FAF" w:rsidRDefault="002968C9" w:rsidP="008A0536">
                            <w:pPr>
                              <w:pStyle w:val="5E-TABLECELL"/>
                            </w:pPr>
                            <w:r w:rsidRPr="00D65FAF">
                              <w:t>4</w:t>
                            </w:r>
                          </w:p>
                        </w:tc>
                        <w:tc>
                          <w:tcPr>
                            <w:tcW w:w="483" w:type="dxa"/>
                          </w:tcPr>
                          <w:p w14:paraId="113078C4" w14:textId="77777777" w:rsidR="002968C9" w:rsidRPr="00D65FAF" w:rsidRDefault="002968C9" w:rsidP="008A0536">
                            <w:pPr>
                              <w:pStyle w:val="5E-TABLECELL"/>
                            </w:pPr>
                            <w:r w:rsidRPr="00D65FAF">
                              <w:t>4</w:t>
                            </w:r>
                          </w:p>
                        </w:tc>
                        <w:tc>
                          <w:tcPr>
                            <w:tcW w:w="483" w:type="dxa"/>
                          </w:tcPr>
                          <w:p w14:paraId="0B95C0DC" w14:textId="77777777" w:rsidR="002968C9" w:rsidRPr="00D65FAF" w:rsidRDefault="002968C9" w:rsidP="008A0536">
                            <w:pPr>
                              <w:pStyle w:val="5E-TABLECELL"/>
                            </w:pPr>
                            <w:r w:rsidRPr="00D65FAF">
                              <w:t>3</w:t>
                            </w:r>
                          </w:p>
                        </w:tc>
                        <w:tc>
                          <w:tcPr>
                            <w:tcW w:w="483" w:type="dxa"/>
                          </w:tcPr>
                          <w:p w14:paraId="0B14809B" w14:textId="77777777" w:rsidR="002968C9" w:rsidRPr="00D65FAF" w:rsidRDefault="002968C9" w:rsidP="008A0536">
                            <w:pPr>
                              <w:pStyle w:val="5E-TABLECELL"/>
                            </w:pPr>
                            <w:r w:rsidRPr="00D65FAF">
                              <w:t>3</w:t>
                            </w:r>
                          </w:p>
                        </w:tc>
                        <w:tc>
                          <w:tcPr>
                            <w:tcW w:w="483" w:type="dxa"/>
                          </w:tcPr>
                          <w:p w14:paraId="2C967521" w14:textId="77777777" w:rsidR="002968C9" w:rsidRPr="00D65FAF" w:rsidRDefault="002968C9" w:rsidP="008A0536">
                            <w:pPr>
                              <w:pStyle w:val="5E-TABLECELL"/>
                            </w:pPr>
                            <w:r w:rsidRPr="00D65FAF">
                              <w:t>3</w:t>
                            </w:r>
                          </w:p>
                        </w:tc>
                        <w:tc>
                          <w:tcPr>
                            <w:tcW w:w="483" w:type="dxa"/>
                          </w:tcPr>
                          <w:p w14:paraId="23183D05" w14:textId="77777777" w:rsidR="002968C9" w:rsidRPr="00D65FAF" w:rsidRDefault="002968C9" w:rsidP="008A0536">
                            <w:pPr>
                              <w:pStyle w:val="5E-TABLECELL"/>
                            </w:pPr>
                            <w:r w:rsidRPr="00D65FAF">
                              <w:t>3</w:t>
                            </w:r>
                          </w:p>
                        </w:tc>
                        <w:tc>
                          <w:tcPr>
                            <w:tcW w:w="483" w:type="dxa"/>
                          </w:tcPr>
                          <w:p w14:paraId="73E9ADF9" w14:textId="77777777" w:rsidR="002968C9" w:rsidRPr="00D65FAF" w:rsidRDefault="002968C9" w:rsidP="008A0536">
                            <w:pPr>
                              <w:pStyle w:val="5E-TABLECELL"/>
                            </w:pPr>
                            <w:r w:rsidRPr="00D65FAF">
                              <w:t>2</w:t>
                            </w:r>
                          </w:p>
                        </w:tc>
                        <w:tc>
                          <w:tcPr>
                            <w:tcW w:w="483" w:type="dxa"/>
                          </w:tcPr>
                          <w:p w14:paraId="66C41C65" w14:textId="77777777" w:rsidR="002968C9" w:rsidRPr="00D65FAF" w:rsidRDefault="002968C9" w:rsidP="008A0536">
                            <w:pPr>
                              <w:pStyle w:val="5E-TABLECELL"/>
                            </w:pPr>
                            <w:r w:rsidRPr="00D65FAF">
                              <w:t>1</w:t>
                            </w:r>
                          </w:p>
                        </w:tc>
                        <w:tc>
                          <w:tcPr>
                            <w:tcW w:w="483" w:type="dxa"/>
                          </w:tcPr>
                          <w:p w14:paraId="0C82411C" w14:textId="77777777" w:rsidR="002968C9" w:rsidRPr="00D65FAF" w:rsidRDefault="002968C9" w:rsidP="008A0536">
                            <w:pPr>
                              <w:pStyle w:val="5E-TABLECELL"/>
                            </w:pPr>
                            <w:r w:rsidRPr="00D65FAF">
                              <w:t>1</w:t>
                            </w:r>
                          </w:p>
                        </w:tc>
                        <w:tc>
                          <w:tcPr>
                            <w:tcW w:w="483" w:type="dxa"/>
                          </w:tcPr>
                          <w:p w14:paraId="7C0890A8" w14:textId="77777777" w:rsidR="002968C9" w:rsidRPr="00D65FAF" w:rsidRDefault="002968C9" w:rsidP="008A0536">
                            <w:pPr>
                              <w:pStyle w:val="5E-TABLECELL"/>
                            </w:pPr>
                            <w:r w:rsidRPr="00D65FAF">
                              <w:t>1</w:t>
                            </w:r>
                          </w:p>
                        </w:tc>
                      </w:tr>
                      <w:tr w:rsidR="002968C9" w:rsidRPr="00D65FAF" w14:paraId="31BB56EA"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464108D7" w14:textId="77777777" w:rsidR="002968C9" w:rsidRPr="00D65FAF" w:rsidRDefault="002968C9" w:rsidP="008A0536">
                            <w:pPr>
                              <w:pStyle w:val="5E-TABLECELL"/>
                            </w:pPr>
                            <w:r w:rsidRPr="00D65FAF">
                              <w:t>20th</w:t>
                            </w:r>
                          </w:p>
                        </w:tc>
                        <w:tc>
                          <w:tcPr>
                            <w:tcW w:w="1080" w:type="dxa"/>
                          </w:tcPr>
                          <w:p w14:paraId="47FCEEB5" w14:textId="77777777" w:rsidR="002968C9" w:rsidRPr="00D65FAF" w:rsidRDefault="002968C9" w:rsidP="008A0536">
                            <w:pPr>
                              <w:pStyle w:val="5E-TABLECELL"/>
                            </w:pPr>
                            <w:r w:rsidRPr="00D65FAF">
                              <w:t>+6</w:t>
                            </w:r>
                          </w:p>
                        </w:tc>
                        <w:tc>
                          <w:tcPr>
                            <w:tcW w:w="3150" w:type="dxa"/>
                          </w:tcPr>
                          <w:p w14:paraId="4D5E5DFC" w14:textId="77777777" w:rsidR="002968C9" w:rsidRPr="00D65FAF" w:rsidRDefault="002968C9" w:rsidP="008A0536">
                            <w:pPr>
                              <w:pStyle w:val="5E-TABLECELL"/>
                            </w:pPr>
                            <w:r>
                              <w:t>Magnum Opus</w:t>
                            </w:r>
                          </w:p>
                        </w:tc>
                        <w:tc>
                          <w:tcPr>
                            <w:tcW w:w="842" w:type="dxa"/>
                          </w:tcPr>
                          <w:p w14:paraId="38486A48" w14:textId="77777777" w:rsidR="002968C9" w:rsidRPr="00D65FAF" w:rsidRDefault="002968C9" w:rsidP="008A0536">
                            <w:pPr>
                              <w:pStyle w:val="5E-TABLECELL"/>
                            </w:pPr>
                            <w:r w:rsidRPr="00D65FAF">
                              <w:t>4</w:t>
                            </w:r>
                          </w:p>
                        </w:tc>
                        <w:tc>
                          <w:tcPr>
                            <w:tcW w:w="483" w:type="dxa"/>
                          </w:tcPr>
                          <w:p w14:paraId="4D222EE9" w14:textId="77777777" w:rsidR="002968C9" w:rsidRPr="00D65FAF" w:rsidRDefault="002968C9" w:rsidP="008A0536">
                            <w:pPr>
                              <w:pStyle w:val="5E-TABLECELL"/>
                            </w:pPr>
                            <w:r w:rsidRPr="00D65FAF">
                              <w:t>4</w:t>
                            </w:r>
                          </w:p>
                        </w:tc>
                        <w:tc>
                          <w:tcPr>
                            <w:tcW w:w="483" w:type="dxa"/>
                          </w:tcPr>
                          <w:p w14:paraId="336E89EB" w14:textId="77777777" w:rsidR="002968C9" w:rsidRPr="00D65FAF" w:rsidRDefault="002968C9" w:rsidP="008A0536">
                            <w:pPr>
                              <w:pStyle w:val="5E-TABLECELL"/>
                            </w:pPr>
                            <w:r w:rsidRPr="00D65FAF">
                              <w:t>3</w:t>
                            </w:r>
                          </w:p>
                        </w:tc>
                        <w:tc>
                          <w:tcPr>
                            <w:tcW w:w="483" w:type="dxa"/>
                          </w:tcPr>
                          <w:p w14:paraId="32ADDE14" w14:textId="77777777" w:rsidR="002968C9" w:rsidRPr="00D65FAF" w:rsidRDefault="002968C9" w:rsidP="008A0536">
                            <w:pPr>
                              <w:pStyle w:val="5E-TABLECELL"/>
                            </w:pPr>
                            <w:r w:rsidRPr="00D65FAF">
                              <w:t>3</w:t>
                            </w:r>
                          </w:p>
                        </w:tc>
                        <w:tc>
                          <w:tcPr>
                            <w:tcW w:w="483" w:type="dxa"/>
                          </w:tcPr>
                          <w:p w14:paraId="532D79B5" w14:textId="77777777" w:rsidR="002968C9" w:rsidRPr="00D65FAF" w:rsidRDefault="002968C9" w:rsidP="008A0536">
                            <w:pPr>
                              <w:pStyle w:val="5E-TABLECELL"/>
                            </w:pPr>
                            <w:r w:rsidRPr="00D65FAF">
                              <w:t>3</w:t>
                            </w:r>
                          </w:p>
                        </w:tc>
                        <w:tc>
                          <w:tcPr>
                            <w:tcW w:w="483" w:type="dxa"/>
                          </w:tcPr>
                          <w:p w14:paraId="12A309CC" w14:textId="77777777" w:rsidR="002968C9" w:rsidRPr="00D65FAF" w:rsidRDefault="002968C9" w:rsidP="008A0536">
                            <w:pPr>
                              <w:pStyle w:val="5E-TABLECELL"/>
                            </w:pPr>
                            <w:r w:rsidRPr="00D65FAF">
                              <w:t>3</w:t>
                            </w:r>
                          </w:p>
                        </w:tc>
                        <w:tc>
                          <w:tcPr>
                            <w:tcW w:w="483" w:type="dxa"/>
                          </w:tcPr>
                          <w:p w14:paraId="13BB7FF3" w14:textId="77777777" w:rsidR="002968C9" w:rsidRPr="00D65FAF" w:rsidRDefault="002968C9" w:rsidP="008A0536">
                            <w:pPr>
                              <w:pStyle w:val="5E-TABLECELL"/>
                            </w:pPr>
                            <w:r w:rsidRPr="00D65FAF">
                              <w:t>2</w:t>
                            </w:r>
                          </w:p>
                        </w:tc>
                        <w:tc>
                          <w:tcPr>
                            <w:tcW w:w="483" w:type="dxa"/>
                          </w:tcPr>
                          <w:p w14:paraId="1B284088" w14:textId="77777777" w:rsidR="002968C9" w:rsidRPr="00D65FAF" w:rsidRDefault="002968C9" w:rsidP="008A0536">
                            <w:pPr>
                              <w:pStyle w:val="5E-TABLECELL"/>
                            </w:pPr>
                            <w:r w:rsidRPr="00D65FAF">
                              <w:t>2</w:t>
                            </w:r>
                          </w:p>
                        </w:tc>
                        <w:tc>
                          <w:tcPr>
                            <w:tcW w:w="483" w:type="dxa"/>
                          </w:tcPr>
                          <w:p w14:paraId="72405E2C" w14:textId="77777777" w:rsidR="002968C9" w:rsidRPr="00D65FAF" w:rsidRDefault="002968C9" w:rsidP="008A0536">
                            <w:pPr>
                              <w:pStyle w:val="5E-TABLECELL"/>
                            </w:pPr>
                            <w:r w:rsidRPr="00D65FAF">
                              <w:t>1</w:t>
                            </w:r>
                          </w:p>
                        </w:tc>
                        <w:tc>
                          <w:tcPr>
                            <w:tcW w:w="483" w:type="dxa"/>
                          </w:tcPr>
                          <w:p w14:paraId="2A69A3BD" w14:textId="77777777" w:rsidR="002968C9" w:rsidRPr="00D65FAF" w:rsidRDefault="002968C9" w:rsidP="008A0536">
                            <w:pPr>
                              <w:pStyle w:val="5E-TABLECELL"/>
                            </w:pPr>
                            <w:r w:rsidRPr="00D65FAF">
                              <w:t>1</w:t>
                            </w:r>
                          </w:p>
                        </w:tc>
                      </w:tr>
                    </w:tbl>
                    <w:p w14:paraId="7B020CE5" w14:textId="77777777" w:rsidR="002968C9" w:rsidRDefault="002968C9" w:rsidP="002968C9"/>
                  </w:txbxContent>
                </v:textbox>
                <w10:wrap type="topAndBottom" anchorx="margin" anchory="margin"/>
              </v:shape>
            </w:pict>
          </mc:Fallback>
        </mc:AlternateContent>
      </w:r>
      <w:bookmarkStart w:id="0" w:name="_Hlk170597779"/>
      <w:r w:rsidR="00941AE6" w:rsidRPr="00AA2A4F">
        <w:rPr>
          <w:rFonts w:ascii="Times New Roman" w:hAnsi="Times New Roman" w:cs="Times New Roman"/>
          <w:b/>
          <w:bCs w:val="0"/>
          <w:sz w:val="32"/>
          <w:szCs w:val="32"/>
          <w:lang w:val="en"/>
        </w:rPr>
        <w:t>Class Features</w:t>
      </w:r>
      <w:bookmarkEnd w:id="0"/>
      <w:r w:rsidR="00941AE6">
        <w:rPr>
          <w:rFonts w:ascii="Times New Roman" w:hAnsi="Times New Roman" w:cs="Times New Roman"/>
          <w:b/>
          <w:bCs w:val="0"/>
          <w:sz w:val="32"/>
          <w:szCs w:val="32"/>
          <w:lang w:val="en"/>
        </w:rPr>
        <w:t>:</w:t>
      </w:r>
      <w:r w:rsidR="00941AE6">
        <w:rPr>
          <w:rFonts w:ascii="Times New Roman" w:hAnsi="Times New Roman" w:cs="Times New Roman"/>
          <w:b/>
          <w:bCs w:val="0"/>
          <w:sz w:val="32"/>
          <w:szCs w:val="32"/>
          <w:lang w:val="en"/>
        </w:rPr>
        <w:br/>
      </w:r>
      <w:r w:rsidR="00941AE6">
        <w:rPr>
          <w:rFonts w:ascii="Times New Roman" w:hAnsi="Times New Roman" w:cs="Times New Roman"/>
          <w:sz w:val="20"/>
          <w:lang w:val="en"/>
        </w:rPr>
        <w:br/>
      </w:r>
      <w:r w:rsidRPr="002968C9">
        <w:rPr>
          <w:rFonts w:ascii="Times New Roman" w:hAnsi="Times New Roman" w:cs="Times New Roman"/>
          <w:sz w:val="20"/>
          <w:lang w:val="en"/>
        </w:rPr>
        <w:t>As a bard, you gain the following class features.</w:t>
      </w:r>
    </w:p>
    <w:p w14:paraId="75CE9413"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b/>
          <w:bCs w:val="0"/>
          <w:sz w:val="20"/>
          <w:lang w:val="en"/>
        </w:rPr>
      </w:pPr>
      <w:r w:rsidRPr="002968C9">
        <w:rPr>
          <w:rFonts w:ascii="Times New Roman" w:hAnsi="Times New Roman" w:cs="Times New Roman"/>
          <w:b/>
          <w:bCs w:val="0"/>
          <w:sz w:val="20"/>
          <w:lang w:val="en"/>
        </w:rPr>
        <w:t>Hit Points:</w:t>
      </w:r>
    </w:p>
    <w:p w14:paraId="1113941E" w14:textId="77777777" w:rsidR="002968C9" w:rsidRPr="002968C9" w:rsidRDefault="002968C9" w:rsidP="002968C9">
      <w:pPr>
        <w:pStyle w:val="ListParagraph"/>
        <w:widowControl w:val="0"/>
        <w:numPr>
          <w:ilvl w:val="0"/>
          <w:numId w:val="52"/>
        </w:numPr>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u w:val="single"/>
          <w:lang w:val="en"/>
        </w:rPr>
        <w:t>Hit Points at 1st Level:</w:t>
      </w:r>
      <w:r w:rsidRPr="002968C9">
        <w:rPr>
          <w:rFonts w:ascii="Times New Roman" w:hAnsi="Times New Roman" w:cs="Times New Roman"/>
          <w:sz w:val="20"/>
          <w:lang w:val="en"/>
        </w:rPr>
        <w:t xml:space="preserve"> 8 + your Constitution modifier</w:t>
      </w:r>
    </w:p>
    <w:p w14:paraId="3725F613" w14:textId="77777777" w:rsidR="002968C9" w:rsidRPr="002968C9" w:rsidRDefault="002968C9" w:rsidP="002968C9">
      <w:pPr>
        <w:pStyle w:val="ListParagraph"/>
        <w:widowControl w:val="0"/>
        <w:numPr>
          <w:ilvl w:val="0"/>
          <w:numId w:val="52"/>
        </w:numPr>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u w:val="single"/>
          <w:lang w:val="en"/>
        </w:rPr>
        <w:t>Hit Points at Higher Levels:</w:t>
      </w:r>
      <w:r w:rsidRPr="002968C9">
        <w:rPr>
          <w:rFonts w:ascii="Times New Roman" w:hAnsi="Times New Roman" w:cs="Times New Roman"/>
          <w:sz w:val="20"/>
          <w:lang w:val="en"/>
        </w:rPr>
        <w:t xml:space="preserve"> Roll 1d8 (</w:t>
      </w:r>
      <w:r w:rsidRPr="002968C9">
        <w:rPr>
          <w:rFonts w:ascii="Times New Roman" w:hAnsi="Times New Roman" w:cs="Times New Roman"/>
          <w:b/>
          <w:bCs w:val="0"/>
          <w:sz w:val="20"/>
          <w:lang w:val="en"/>
        </w:rPr>
        <w:t>minimum roll of 5</w:t>
      </w:r>
      <w:r w:rsidRPr="002968C9">
        <w:rPr>
          <w:rFonts w:ascii="Times New Roman" w:hAnsi="Times New Roman" w:cs="Times New Roman"/>
          <w:sz w:val="20"/>
          <w:lang w:val="en"/>
        </w:rPr>
        <w:t>) + your Constitution modifier per bard level after 1st.</w:t>
      </w:r>
    </w:p>
    <w:p w14:paraId="220E36B0" w14:textId="7F4D9F4A" w:rsidR="002968C9" w:rsidRPr="00941AE6" w:rsidRDefault="002968C9" w:rsidP="00941AE6">
      <w:pPr>
        <w:widowControl w:val="0"/>
        <w:autoSpaceDE w:val="0"/>
        <w:autoSpaceDN w:val="0"/>
        <w:adjustRightInd w:val="0"/>
        <w:spacing w:after="200" w:line="276" w:lineRule="auto"/>
        <w:rPr>
          <w:rFonts w:ascii="Times New Roman" w:hAnsi="Times New Roman" w:cs="Times New Roman"/>
          <w:b/>
          <w:bCs w:val="0"/>
          <w:sz w:val="20"/>
          <w:lang w:val="en"/>
        </w:rPr>
      </w:pPr>
      <w:r w:rsidRPr="002968C9">
        <w:rPr>
          <w:rFonts w:ascii="Times New Roman" w:hAnsi="Times New Roman" w:cs="Times New Roman"/>
          <w:b/>
          <w:bCs w:val="0"/>
          <w:sz w:val="20"/>
          <w:lang w:val="en"/>
        </w:rPr>
        <w:t>Proficiencies:</w:t>
      </w:r>
      <w:r w:rsidR="00941AE6">
        <w:rPr>
          <w:rFonts w:ascii="Times New Roman" w:hAnsi="Times New Roman" w:cs="Times New Roman"/>
          <w:b/>
          <w:bCs w:val="0"/>
          <w:sz w:val="20"/>
          <w:lang w:val="en"/>
        </w:rPr>
        <w:br/>
      </w:r>
      <w:r w:rsidR="00941AE6">
        <w:rPr>
          <w:rFonts w:ascii="Times New Roman" w:hAnsi="Times New Roman" w:cs="Times New Roman"/>
          <w:b/>
          <w:bCs w:val="0"/>
          <w:sz w:val="20"/>
          <w:lang w:val="en"/>
        </w:rPr>
        <w:br/>
      </w:r>
      <w:r w:rsidRPr="00941AE6">
        <w:rPr>
          <w:rFonts w:ascii="Times New Roman" w:hAnsi="Times New Roman" w:cs="Times New Roman"/>
          <w:sz w:val="20"/>
          <w:lang w:val="en"/>
        </w:rPr>
        <w:t>Class type: Expert and Spellcaster, these tags allow this character to gain certain feats at this classes Feat levels.</w:t>
      </w:r>
    </w:p>
    <w:p w14:paraId="1654CAAB" w14:textId="77777777" w:rsidR="002968C9" w:rsidRPr="002968C9" w:rsidRDefault="002968C9" w:rsidP="002968C9">
      <w:pPr>
        <w:pStyle w:val="ListParagraph"/>
        <w:widowControl w:val="0"/>
        <w:numPr>
          <w:ilvl w:val="0"/>
          <w:numId w:val="52"/>
        </w:numPr>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Armor: Light armor</w:t>
      </w:r>
    </w:p>
    <w:p w14:paraId="4DEFB599" w14:textId="77777777" w:rsidR="002968C9" w:rsidRPr="002968C9" w:rsidRDefault="002968C9" w:rsidP="002968C9">
      <w:pPr>
        <w:pStyle w:val="ListParagraph"/>
        <w:widowControl w:val="0"/>
        <w:numPr>
          <w:ilvl w:val="0"/>
          <w:numId w:val="52"/>
        </w:numPr>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Weapons: Simple weapons, hand crossbows, Pistols, Rifles, longswords, rapiers, shortswords, scimitars.</w:t>
      </w:r>
    </w:p>
    <w:p w14:paraId="00168042" w14:textId="77777777" w:rsidR="002968C9" w:rsidRPr="002968C9" w:rsidRDefault="002968C9" w:rsidP="002968C9">
      <w:pPr>
        <w:pStyle w:val="ListParagraph"/>
        <w:widowControl w:val="0"/>
        <w:numPr>
          <w:ilvl w:val="0"/>
          <w:numId w:val="52"/>
        </w:numPr>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Tools: Three musical instruments of your choice</w:t>
      </w:r>
    </w:p>
    <w:p w14:paraId="7A431700"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b/>
          <w:bCs w:val="0"/>
          <w:sz w:val="20"/>
          <w:lang w:val="en"/>
        </w:rPr>
        <w:t>Saving Throws:</w:t>
      </w:r>
      <w:r w:rsidRPr="002968C9">
        <w:rPr>
          <w:rFonts w:ascii="Times New Roman" w:hAnsi="Times New Roman" w:cs="Times New Roman"/>
          <w:sz w:val="20"/>
          <w:lang w:val="en"/>
        </w:rPr>
        <w:t xml:space="preserve"> Dexterity, Charisma</w:t>
      </w:r>
    </w:p>
    <w:p w14:paraId="7AD64F96"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b/>
          <w:bCs w:val="0"/>
          <w:sz w:val="20"/>
          <w:lang w:val="en"/>
        </w:rPr>
      </w:pPr>
      <w:r w:rsidRPr="002968C9">
        <w:rPr>
          <w:rFonts w:ascii="Times New Roman" w:hAnsi="Times New Roman" w:cs="Times New Roman"/>
          <w:b/>
          <w:bCs w:val="0"/>
          <w:sz w:val="20"/>
          <w:lang w:val="en"/>
        </w:rPr>
        <w:t xml:space="preserve">Skills: </w:t>
      </w:r>
    </w:p>
    <w:p w14:paraId="0AB82D66" w14:textId="783A0EB0"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u w:val="single"/>
          <w:lang w:val="en"/>
        </w:rPr>
        <w:t>Choose any three</w:t>
      </w:r>
      <w:r>
        <w:rPr>
          <w:rFonts w:ascii="Times New Roman" w:hAnsi="Times New Roman" w:cs="Times New Roman"/>
          <w:sz w:val="20"/>
          <w:lang w:val="en"/>
        </w:rPr>
        <w:t xml:space="preserve"> out of all available skills.</w:t>
      </w:r>
    </w:p>
    <w:p w14:paraId="56B257ED"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b/>
          <w:bCs w:val="0"/>
          <w:sz w:val="20"/>
          <w:lang w:val="en"/>
        </w:rPr>
      </w:pPr>
      <w:r w:rsidRPr="002968C9">
        <w:rPr>
          <w:rFonts w:ascii="Times New Roman" w:hAnsi="Times New Roman" w:cs="Times New Roman"/>
          <w:b/>
          <w:bCs w:val="0"/>
          <w:sz w:val="20"/>
          <w:lang w:val="en"/>
        </w:rPr>
        <w:t>Equipment</w:t>
      </w:r>
    </w:p>
    <w:p w14:paraId="12E40FF1"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You start with the following equipment, in addition to the equipment granted by your background:</w:t>
      </w:r>
    </w:p>
    <w:p w14:paraId="52445928" w14:textId="29936623" w:rsidR="002968C9" w:rsidRPr="002968C9" w:rsidRDefault="002968C9" w:rsidP="002968C9">
      <w:pPr>
        <w:pStyle w:val="ListParagraph"/>
        <w:widowControl w:val="0"/>
        <w:numPr>
          <w:ilvl w:val="0"/>
          <w:numId w:val="53"/>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(a) a</w:t>
      </w:r>
      <w:r w:rsidRPr="002968C9">
        <w:rPr>
          <w:rFonts w:ascii="Times New Roman" w:hAnsi="Times New Roman" w:cs="Times New Roman"/>
          <w:sz w:val="20"/>
          <w:lang w:val="en"/>
        </w:rPr>
        <w:t xml:space="preserve"> rapier, (b) a longsword, or (c) any simple weapon</w:t>
      </w:r>
    </w:p>
    <w:p w14:paraId="26FEC14D" w14:textId="77777777" w:rsidR="002968C9" w:rsidRPr="002968C9" w:rsidRDefault="002968C9" w:rsidP="002968C9">
      <w:pPr>
        <w:pStyle w:val="ListParagraph"/>
        <w:widowControl w:val="0"/>
        <w:numPr>
          <w:ilvl w:val="0"/>
          <w:numId w:val="53"/>
        </w:numPr>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a dagger</w:t>
      </w:r>
    </w:p>
    <w:p w14:paraId="231D2DBF" w14:textId="52F01702" w:rsidR="002968C9" w:rsidRPr="002968C9" w:rsidRDefault="002968C9" w:rsidP="002968C9">
      <w:pPr>
        <w:pStyle w:val="ListParagraph"/>
        <w:widowControl w:val="0"/>
        <w:numPr>
          <w:ilvl w:val="0"/>
          <w:numId w:val="53"/>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(a) a</w:t>
      </w:r>
      <w:r w:rsidRPr="002968C9">
        <w:rPr>
          <w:rFonts w:ascii="Times New Roman" w:hAnsi="Times New Roman" w:cs="Times New Roman"/>
          <w:sz w:val="20"/>
          <w:lang w:val="en"/>
        </w:rPr>
        <w:t xml:space="preserve"> diplomat’s pack or (b) an entertainer’s pack</w:t>
      </w:r>
    </w:p>
    <w:p w14:paraId="3170C68A" w14:textId="4CFDE0BA" w:rsidR="002968C9" w:rsidRPr="002968C9" w:rsidRDefault="002968C9" w:rsidP="002968C9">
      <w:pPr>
        <w:pStyle w:val="ListParagraph"/>
        <w:widowControl w:val="0"/>
        <w:numPr>
          <w:ilvl w:val="0"/>
          <w:numId w:val="53"/>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(a)</w:t>
      </w:r>
      <w:r w:rsidRPr="002968C9">
        <w:rPr>
          <w:rFonts w:ascii="Times New Roman" w:hAnsi="Times New Roman" w:cs="Times New Roman"/>
          <w:sz w:val="20"/>
          <w:lang w:val="en"/>
        </w:rPr>
        <w:t xml:space="preserve"> lute or (b) any other musical instrument</w:t>
      </w:r>
    </w:p>
    <w:p w14:paraId="7C288040" w14:textId="77777777" w:rsidR="002968C9" w:rsidRDefault="002968C9" w:rsidP="002968C9">
      <w:pPr>
        <w:pStyle w:val="ListParagraph"/>
        <w:widowControl w:val="0"/>
        <w:numPr>
          <w:ilvl w:val="0"/>
          <w:numId w:val="53"/>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a set of light armor</w:t>
      </w:r>
    </w:p>
    <w:p w14:paraId="3AFBE778" w14:textId="77777777" w:rsidR="002968C9" w:rsidRPr="002968C9" w:rsidRDefault="002968C9" w:rsidP="002968C9">
      <w:pPr>
        <w:spacing w:line="240" w:lineRule="auto"/>
        <w:rPr>
          <w:rFonts w:ascii="Times New Roman" w:hAnsi="Times New Roman" w:cs="Times New Roman"/>
          <w:sz w:val="20"/>
          <w:lang w:val="en"/>
        </w:rPr>
      </w:pPr>
      <w:r w:rsidRPr="002968C9">
        <w:rPr>
          <w:rFonts w:ascii="Times New Roman" w:hAnsi="Times New Roman" w:cs="Times New Roman"/>
          <w:sz w:val="20"/>
          <w:lang w:val="en"/>
        </w:rPr>
        <w:br w:type="page"/>
      </w:r>
    </w:p>
    <w:p w14:paraId="6CEBC719"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8"/>
          <w:szCs w:val="28"/>
          <w:lang w:val="en"/>
        </w:rPr>
      </w:pPr>
      <w:r w:rsidRPr="002968C9">
        <w:rPr>
          <w:rFonts w:ascii="Times New Roman" w:hAnsi="Times New Roman" w:cs="Times New Roman"/>
          <w:b/>
          <w:bCs w:val="0"/>
          <w:sz w:val="28"/>
          <w:szCs w:val="28"/>
          <w:lang w:val="en"/>
        </w:rPr>
        <w:lastRenderedPageBreak/>
        <w:t>Spellcasting</w:t>
      </w:r>
    </w:p>
    <w:p w14:paraId="2C42087D"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You have learned to untangle and reshape the fabric of reality in harmony with your wishes and music. Your spells are part of your vast repertoire, magic that you can tune to different situations. See Spells Rules for the general rules of spellcasting and the Spells Listing for the bard spell list.</w:t>
      </w:r>
    </w:p>
    <w:p w14:paraId="7C4C675E"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b/>
          <w:bCs w:val="0"/>
          <w:sz w:val="20"/>
          <w:lang w:val="en"/>
        </w:rPr>
        <w:t>Cantrips</w:t>
      </w:r>
    </w:p>
    <w:p w14:paraId="1A2677B0"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You know two cantrips of your choice from the bard spell list. You learn additional bard cantrips of your choice at higher levels, as shown in the Cantrips Known column of the Bard table.</w:t>
      </w:r>
      <w:r w:rsidRPr="002968C9">
        <w:rPr>
          <w:rFonts w:ascii="Times New Roman" w:hAnsi="Times New Roman" w:cs="Times New Roman"/>
          <w:sz w:val="20"/>
          <w:lang w:val="en"/>
        </w:rPr>
        <w:br/>
      </w:r>
      <w:r w:rsidRPr="002968C9">
        <w:rPr>
          <w:rFonts w:ascii="Times New Roman" w:hAnsi="Times New Roman" w:cs="Times New Roman"/>
          <w:sz w:val="20"/>
          <w:lang w:val="en"/>
        </w:rPr>
        <w:br/>
        <w:t>Whenever you reach a level in this class that grants feat feature, you can replace one cantrip you learned from this class’s Spellcasting feature with another cantrip from the bard spell list.</w:t>
      </w:r>
    </w:p>
    <w:p w14:paraId="50CA5C33"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b/>
          <w:bCs w:val="0"/>
          <w:sz w:val="20"/>
          <w:lang w:val="en"/>
        </w:rPr>
        <w:t>Spell Slots</w:t>
      </w:r>
    </w:p>
    <w:p w14:paraId="7E3FF261"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The Bard table shows how many spell slots you have to cast your bard spells of 1st level and higher. To cast one of these spells, you must expend a slot of the spell’s level or higher. You regain all expended spell slots when you finish a long rest.</w:t>
      </w:r>
    </w:p>
    <w:p w14:paraId="76427BFB"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For example, if you know the 1st-level spell cure wounds and have a 1st-level and a 2nd-level spell slot available, you can cast cure wounds using either slot.</w:t>
      </w:r>
    </w:p>
    <w:p w14:paraId="6F9B390D"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b/>
          <w:bCs w:val="0"/>
          <w:sz w:val="20"/>
          <w:lang w:val="en"/>
        </w:rPr>
        <w:t>Spells Known of 1st Level and Higher</w:t>
      </w:r>
    </w:p>
    <w:p w14:paraId="30E8A514"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You know four 1st-level spells of your choice from the bard spell list.</w:t>
      </w:r>
    </w:p>
    <w:p w14:paraId="6811C5C2"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14:paraId="0CDC86FC" w14:textId="77777777" w:rsid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Additionally, when you gain a level in this class, you can choose one of the bard spells you know and replace it with another spell from the bard spell list, which also must be of a level for which you have spell slots.</w:t>
      </w:r>
    </w:p>
    <w:p w14:paraId="56B12A1D" w14:textId="77777777" w:rsid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p>
    <w:p w14:paraId="30723D98" w14:textId="77777777" w:rsid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p>
    <w:p w14:paraId="1FE74992" w14:textId="77777777" w:rsid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p>
    <w:p w14:paraId="5E5F0087"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p>
    <w:p w14:paraId="03332D6B"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b/>
          <w:bCs w:val="0"/>
          <w:sz w:val="20"/>
          <w:lang w:val="en"/>
        </w:rPr>
        <w:t>Spellcasting Ability</w:t>
      </w:r>
    </w:p>
    <w:p w14:paraId="5D621A5E"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p w14:paraId="179A6058"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Spell save DC = 8 + your proficiency bonus + your Charisma modifier</w:t>
      </w:r>
    </w:p>
    <w:p w14:paraId="186ED26F"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Spell attack modifier = your proficiency bonus + your Charisma modifier</w:t>
      </w:r>
    </w:p>
    <w:p w14:paraId="6E8BA438"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b/>
          <w:bCs w:val="0"/>
          <w:sz w:val="20"/>
          <w:lang w:val="en"/>
        </w:rPr>
        <w:t>Ritual Casting</w:t>
      </w:r>
    </w:p>
    <w:p w14:paraId="7E27E583"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You can cast any bard spell you know as a ritual if that spell has the ritual tag.</w:t>
      </w:r>
    </w:p>
    <w:p w14:paraId="5B9CC574"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b/>
          <w:bCs w:val="0"/>
          <w:sz w:val="20"/>
          <w:lang w:val="en"/>
        </w:rPr>
        <w:t>Spellcasting Focus</w:t>
      </w:r>
    </w:p>
    <w:p w14:paraId="284FDE84"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You can use a musical instrument (see the Tools section) as a spellcasting focus for your bard spells.</w:t>
      </w:r>
    </w:p>
    <w:p w14:paraId="1B182C99"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b/>
          <w:bCs w:val="0"/>
          <w:sz w:val="28"/>
          <w:szCs w:val="28"/>
          <w:lang w:val="en"/>
        </w:rPr>
      </w:pPr>
      <w:r w:rsidRPr="002968C9">
        <w:rPr>
          <w:rFonts w:ascii="Times New Roman" w:hAnsi="Times New Roman" w:cs="Times New Roman"/>
          <w:b/>
          <w:bCs w:val="0"/>
          <w:sz w:val="28"/>
          <w:szCs w:val="28"/>
          <w:lang w:val="en"/>
        </w:rPr>
        <w:t>Bardic Inspiration</w:t>
      </w:r>
    </w:p>
    <w:p w14:paraId="0973975E"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 xml:space="preserve">You can inspire others through stirring words or music. To do so, you use a bonus action on your turn to choose one creature </w:t>
      </w:r>
      <w:r w:rsidRPr="002968C9">
        <w:rPr>
          <w:rFonts w:ascii="Times New Roman" w:hAnsi="Times New Roman" w:cs="Times New Roman"/>
          <w:b/>
          <w:bCs w:val="0"/>
          <w:sz w:val="20"/>
          <w:lang w:val="en"/>
        </w:rPr>
        <w:t>other than yourself</w:t>
      </w:r>
      <w:r w:rsidRPr="002968C9">
        <w:rPr>
          <w:rFonts w:ascii="Times New Roman" w:hAnsi="Times New Roman" w:cs="Times New Roman"/>
          <w:sz w:val="20"/>
          <w:lang w:val="en"/>
        </w:rPr>
        <w:t xml:space="preserve"> within 60 feet of you who can hear you. That creature gains one Bardic Inspiration die, a d6.</w:t>
      </w:r>
    </w:p>
    <w:p w14:paraId="3282A3F3"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DM says whether the roll succeeds or fails. Once the Bardic Inspiration die is rolled, it is lost. A creature can have only one Bardic Inspiration die at a time. </w:t>
      </w:r>
    </w:p>
    <w:p w14:paraId="58D880F6"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You can use this feature a number of times equal to your Charisma modifier (a minimum of once). You regain any expended uses when you finish a long rest.</w:t>
      </w:r>
    </w:p>
    <w:p w14:paraId="04D8357D"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Your Bardic Inspiration die changes when you reach certain levels in this class. The die becomes a d8 at 5th level, a d10 at 10th level, and a d12 at 15th level.</w:t>
      </w:r>
    </w:p>
    <w:p w14:paraId="7588A0E6"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8"/>
          <w:szCs w:val="28"/>
          <w:lang w:val="en"/>
        </w:rPr>
      </w:pPr>
      <w:r w:rsidRPr="002968C9">
        <w:rPr>
          <w:rFonts w:ascii="Times New Roman" w:hAnsi="Times New Roman" w:cs="Times New Roman"/>
          <w:b/>
          <w:bCs w:val="0"/>
          <w:sz w:val="28"/>
          <w:szCs w:val="28"/>
          <w:lang w:val="en"/>
        </w:rPr>
        <w:t>Jack of All Trades</w:t>
      </w:r>
    </w:p>
    <w:p w14:paraId="15918301"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Starting at 2nd level, you can add half your proficiency bonus, rounded down, to any ability check you make that doesn’t already include your proficiency bonus.</w:t>
      </w:r>
    </w:p>
    <w:p w14:paraId="5F121534"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8"/>
          <w:szCs w:val="28"/>
          <w:lang w:val="en"/>
        </w:rPr>
      </w:pPr>
      <w:r w:rsidRPr="002968C9">
        <w:rPr>
          <w:rFonts w:ascii="Times New Roman" w:hAnsi="Times New Roman" w:cs="Times New Roman"/>
          <w:b/>
          <w:bCs w:val="0"/>
          <w:sz w:val="28"/>
          <w:szCs w:val="28"/>
          <w:lang w:val="en"/>
        </w:rPr>
        <w:lastRenderedPageBreak/>
        <w:t>Song of Rest</w:t>
      </w:r>
    </w:p>
    <w:p w14:paraId="53C45EFB" w14:textId="64ACFBB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Beginning at 2nd level, you can spend 30 minutes rousing your allies with song, poetry, a moving speech or some other act or feat that inspires them. Allies (including yourself) that can hear or see you during the length of your song of rest gain the benefits of a short rest. You can affect a number of creatures equal to your 1 + charisma modifier(minimum of 1) with this feature.</w:t>
      </w:r>
      <w:r w:rsidRPr="002968C9">
        <w:rPr>
          <w:rFonts w:ascii="Times New Roman" w:hAnsi="Times New Roman" w:cs="Times New Roman"/>
          <w:sz w:val="20"/>
          <w:lang w:val="en"/>
        </w:rPr>
        <w:br/>
      </w:r>
      <w:r w:rsidRPr="002968C9">
        <w:rPr>
          <w:rFonts w:ascii="Times New Roman" w:hAnsi="Times New Roman" w:cs="Times New Roman"/>
          <w:sz w:val="20"/>
          <w:lang w:val="en"/>
        </w:rPr>
        <w:br/>
        <w:t>At 9th level the time it takes to perform this action is reduced to 15 minutes.</w:t>
      </w:r>
      <w:r w:rsidRPr="002968C9">
        <w:rPr>
          <w:rFonts w:ascii="Times New Roman" w:hAnsi="Times New Roman" w:cs="Times New Roman"/>
          <w:sz w:val="20"/>
          <w:lang w:val="en"/>
        </w:rPr>
        <w:br/>
      </w:r>
      <w:r w:rsidRPr="002968C9">
        <w:rPr>
          <w:rFonts w:ascii="Times New Roman" w:hAnsi="Times New Roman" w:cs="Times New Roman"/>
          <w:sz w:val="20"/>
          <w:lang w:val="en"/>
        </w:rPr>
        <w:br/>
        <w:t>At 13th level the time it takes to perform this action is reduced to 5 minutes.</w:t>
      </w:r>
      <w:r w:rsidRPr="002968C9">
        <w:rPr>
          <w:rFonts w:ascii="Times New Roman" w:hAnsi="Times New Roman" w:cs="Times New Roman"/>
          <w:sz w:val="20"/>
          <w:lang w:val="en"/>
        </w:rPr>
        <w:br/>
      </w:r>
      <w:r w:rsidRPr="002968C9">
        <w:rPr>
          <w:rFonts w:ascii="Times New Roman" w:hAnsi="Times New Roman" w:cs="Times New Roman"/>
          <w:sz w:val="20"/>
          <w:lang w:val="en"/>
        </w:rPr>
        <w:br/>
        <w:t>At 17th level the time it takes to perform this action is reduced to an action.</w:t>
      </w:r>
      <w:r w:rsidRPr="002968C9">
        <w:rPr>
          <w:rFonts w:ascii="Times New Roman" w:hAnsi="Times New Roman" w:cs="Times New Roman"/>
          <w:sz w:val="20"/>
          <w:lang w:val="en"/>
        </w:rPr>
        <w:br/>
      </w:r>
      <w:r w:rsidRPr="002968C9">
        <w:rPr>
          <w:rFonts w:ascii="Times New Roman" w:hAnsi="Times New Roman" w:cs="Times New Roman"/>
          <w:sz w:val="20"/>
          <w:lang w:val="en"/>
        </w:rPr>
        <w:br/>
        <w:t>You cannot perform the song of rest during combat or under direct threat of a hostile creature. If your song of rest is interrupted by either of these conditions you must restart the song of rest from the beginning for you and your allies to benefit from the ability. You must continuously perform this action for the full duration of the ability but can move, climb, swim or perform light activities</w:t>
      </w:r>
      <w:r>
        <w:rPr>
          <w:rFonts w:ascii="Times New Roman" w:hAnsi="Times New Roman" w:cs="Times New Roman"/>
          <w:sz w:val="20"/>
          <w:lang w:val="en"/>
        </w:rPr>
        <w:t xml:space="preserve"> such as</w:t>
      </w:r>
      <w:r w:rsidRPr="002968C9">
        <w:rPr>
          <w:rFonts w:ascii="Times New Roman" w:hAnsi="Times New Roman" w:cs="Times New Roman"/>
          <w:sz w:val="20"/>
          <w:lang w:val="en"/>
        </w:rPr>
        <w:t xml:space="preserve"> helping cook. Ask your dm if your action would break your song of rest.</w:t>
      </w:r>
      <w:r w:rsidRPr="002968C9">
        <w:rPr>
          <w:rFonts w:ascii="Times New Roman" w:hAnsi="Times New Roman" w:cs="Times New Roman"/>
          <w:sz w:val="20"/>
          <w:lang w:val="en"/>
        </w:rPr>
        <w:br/>
      </w:r>
      <w:r w:rsidRPr="002968C9">
        <w:rPr>
          <w:rFonts w:ascii="Times New Roman" w:hAnsi="Times New Roman" w:cs="Times New Roman"/>
          <w:sz w:val="20"/>
          <w:lang w:val="en"/>
        </w:rPr>
        <w:br/>
        <w:t xml:space="preserve">You must have access to your bardic focus for the duration of the </w:t>
      </w:r>
      <w:r>
        <w:rPr>
          <w:rFonts w:ascii="Times New Roman" w:hAnsi="Times New Roman" w:cs="Times New Roman"/>
          <w:sz w:val="20"/>
          <w:lang w:val="en"/>
        </w:rPr>
        <w:t>ability</w:t>
      </w:r>
      <w:r w:rsidRPr="002968C9">
        <w:rPr>
          <w:rFonts w:ascii="Times New Roman" w:hAnsi="Times New Roman" w:cs="Times New Roman"/>
          <w:sz w:val="20"/>
          <w:lang w:val="en"/>
        </w:rPr>
        <w:t>.</w:t>
      </w:r>
      <w:r w:rsidRPr="002968C9">
        <w:rPr>
          <w:rFonts w:ascii="Times New Roman" w:hAnsi="Times New Roman" w:cs="Times New Roman"/>
          <w:sz w:val="20"/>
          <w:lang w:val="en"/>
        </w:rPr>
        <w:br/>
      </w:r>
      <w:r w:rsidRPr="002968C9">
        <w:rPr>
          <w:rFonts w:ascii="Times New Roman" w:hAnsi="Times New Roman" w:cs="Times New Roman"/>
          <w:sz w:val="20"/>
          <w:lang w:val="en"/>
        </w:rPr>
        <w:br/>
        <w:t>Once you perform the song of rest you cannot do so again until you finish a long rest.</w:t>
      </w:r>
    </w:p>
    <w:p w14:paraId="2F7C9D06"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8"/>
          <w:szCs w:val="28"/>
          <w:lang w:val="en"/>
        </w:rPr>
      </w:pPr>
      <w:r w:rsidRPr="002968C9">
        <w:rPr>
          <w:rFonts w:ascii="Times New Roman" w:hAnsi="Times New Roman" w:cs="Times New Roman"/>
          <w:b/>
          <w:bCs w:val="0"/>
          <w:sz w:val="28"/>
          <w:szCs w:val="28"/>
          <w:lang w:val="en"/>
        </w:rPr>
        <w:t>Bard College</w:t>
      </w:r>
    </w:p>
    <w:p w14:paraId="5AA0C0DA"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At 3rd level, you delve into the advanced techniques of a bard college of your choice. Your choice grants you features at 3rd level and again at 6th and 14th level.</w:t>
      </w:r>
      <w:r w:rsidRPr="002968C9">
        <w:rPr>
          <w:rFonts w:ascii="Times New Roman" w:hAnsi="Times New Roman" w:cs="Times New Roman"/>
          <w:sz w:val="20"/>
          <w:lang w:val="en"/>
        </w:rPr>
        <w:br/>
        <w:t>(</w:t>
      </w:r>
      <w:r w:rsidRPr="002968C9">
        <w:rPr>
          <w:rFonts w:ascii="Times New Roman" w:hAnsi="Times New Roman" w:cs="Times New Roman"/>
          <w:i/>
          <w:iCs/>
          <w:sz w:val="20"/>
          <w:u w:val="single"/>
          <w:lang w:val="en"/>
        </w:rPr>
        <w:t>See Subclass Guide</w:t>
      </w:r>
      <w:r w:rsidRPr="002968C9">
        <w:rPr>
          <w:rFonts w:ascii="Times New Roman" w:hAnsi="Times New Roman" w:cs="Times New Roman"/>
          <w:sz w:val="20"/>
          <w:lang w:val="en"/>
        </w:rPr>
        <w:t>)</w:t>
      </w:r>
    </w:p>
    <w:p w14:paraId="64134495"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8"/>
          <w:szCs w:val="28"/>
          <w:lang w:val="en"/>
        </w:rPr>
      </w:pPr>
      <w:r w:rsidRPr="002968C9">
        <w:rPr>
          <w:rFonts w:ascii="Times New Roman" w:hAnsi="Times New Roman" w:cs="Times New Roman"/>
          <w:b/>
          <w:bCs w:val="0"/>
          <w:sz w:val="28"/>
          <w:szCs w:val="28"/>
          <w:lang w:val="en"/>
        </w:rPr>
        <w:t>Expertise</w:t>
      </w:r>
    </w:p>
    <w:p w14:paraId="523AFCB7"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At 3rd level, choose two of your skill proficiencies. Your proficiency bonus is doubled for any ability check you make that uses either of the chosen proficiencies.</w:t>
      </w:r>
    </w:p>
    <w:p w14:paraId="3BFDEA99"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8"/>
          <w:szCs w:val="28"/>
          <w:lang w:val="en"/>
        </w:rPr>
      </w:pPr>
      <w:r w:rsidRPr="002968C9">
        <w:rPr>
          <w:rFonts w:ascii="Times New Roman" w:hAnsi="Times New Roman" w:cs="Times New Roman"/>
          <w:b/>
          <w:bCs w:val="0"/>
          <w:sz w:val="28"/>
          <w:szCs w:val="28"/>
          <w:lang w:val="en"/>
        </w:rPr>
        <w:t>Feat</w:t>
      </w:r>
    </w:p>
    <w:p w14:paraId="491965B5" w14:textId="77777777" w:rsid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When you reach 4th level, and again at 8th, 12th, 16th, and 19th level, choose and gain a feat.</w:t>
      </w:r>
    </w:p>
    <w:p w14:paraId="7162A3CB" w14:textId="6C986D55" w:rsidR="002968C9" w:rsidRDefault="002968C9" w:rsidP="002968C9">
      <w:pPr>
        <w:widowControl w:val="0"/>
        <w:autoSpaceDE w:val="0"/>
        <w:autoSpaceDN w:val="0"/>
        <w:adjustRightInd w:val="0"/>
        <w:spacing w:after="200" w:line="276" w:lineRule="auto"/>
        <w:rPr>
          <w:rFonts w:ascii="Times New Roman" w:hAnsi="Times New Roman" w:cs="Times New Roman"/>
          <w:b/>
          <w:bCs w:val="0"/>
          <w:sz w:val="20"/>
          <w:lang w:val="en"/>
        </w:rPr>
      </w:pPr>
      <w:r w:rsidRPr="002968C9">
        <w:rPr>
          <w:rFonts w:ascii="Times New Roman" w:hAnsi="Times New Roman" w:cs="Times New Roman"/>
          <w:sz w:val="20"/>
          <w:lang w:val="en"/>
        </w:rPr>
        <w:br/>
      </w:r>
      <w:r w:rsidRPr="002968C9">
        <w:rPr>
          <w:rFonts w:ascii="Times New Roman" w:hAnsi="Times New Roman" w:cs="Times New Roman"/>
          <w:b/>
          <w:bCs w:val="0"/>
          <w:sz w:val="28"/>
          <w:szCs w:val="28"/>
          <w:lang w:val="en"/>
        </w:rPr>
        <w:t>Reliable Skill</w:t>
      </w:r>
      <w:r w:rsidRPr="002968C9">
        <w:rPr>
          <w:rFonts w:ascii="Times New Roman" w:hAnsi="Times New Roman" w:cs="Times New Roman"/>
          <w:sz w:val="20"/>
          <w:lang w:val="en"/>
        </w:rPr>
        <w:br/>
        <w:t>At 4th and 12th and 19th you are versed and practiced enough to master one skill. Select a skill you have expertise in. Whenever you make an ability check with that skill, you can treat a d20 roll of 9 or lower as a 10.</w:t>
      </w:r>
      <w:r w:rsidRPr="002968C9">
        <w:rPr>
          <w:rFonts w:ascii="Times New Roman" w:hAnsi="Times New Roman" w:cs="Times New Roman"/>
          <w:sz w:val="20"/>
          <w:lang w:val="en"/>
        </w:rPr>
        <w:br/>
      </w:r>
    </w:p>
    <w:p w14:paraId="6AB13DD4" w14:textId="64ECF43D"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8"/>
          <w:szCs w:val="28"/>
          <w:lang w:val="en"/>
        </w:rPr>
      </w:pPr>
      <w:r w:rsidRPr="002968C9">
        <w:rPr>
          <w:rFonts w:ascii="Times New Roman" w:hAnsi="Times New Roman" w:cs="Times New Roman"/>
          <w:b/>
          <w:bCs w:val="0"/>
          <w:sz w:val="28"/>
          <w:szCs w:val="28"/>
          <w:lang w:val="en"/>
        </w:rPr>
        <w:t>Font of Inspiration</w:t>
      </w:r>
    </w:p>
    <w:p w14:paraId="2C9DE8E6" w14:textId="65A77A41" w:rsidR="002968C9" w:rsidRPr="00386A8F" w:rsidRDefault="002968C9" w:rsidP="002968C9">
      <w:pPr>
        <w:widowControl w:val="0"/>
        <w:autoSpaceDE w:val="0"/>
        <w:autoSpaceDN w:val="0"/>
        <w:adjustRightInd w:val="0"/>
        <w:spacing w:after="200" w:line="276" w:lineRule="auto"/>
        <w:rPr>
          <w:rFonts w:ascii="Times New Roman" w:hAnsi="Times New Roman" w:cs="Times New Roman"/>
          <w:b/>
          <w:bCs w:val="0"/>
          <w:i/>
          <w:iCs/>
          <w:sz w:val="28"/>
          <w:szCs w:val="28"/>
          <w:lang w:val="en"/>
        </w:rPr>
      </w:pPr>
      <w:r w:rsidRPr="002968C9">
        <w:rPr>
          <w:rFonts w:ascii="Times New Roman" w:hAnsi="Times New Roman" w:cs="Times New Roman"/>
          <w:sz w:val="20"/>
          <w:lang w:val="en"/>
        </w:rPr>
        <w:t>Beginning when you reach 5th level, you regain all of your expended uses of Bardic Inspiration when you finish a short or long rest.</w:t>
      </w:r>
      <w:r w:rsidRPr="002968C9">
        <w:rPr>
          <w:rFonts w:ascii="Times New Roman" w:hAnsi="Times New Roman" w:cs="Times New Roman"/>
          <w:sz w:val="20"/>
          <w:lang w:val="en"/>
        </w:rPr>
        <w:br/>
      </w:r>
      <w:r w:rsidRPr="002968C9">
        <w:rPr>
          <w:rFonts w:ascii="Times New Roman" w:hAnsi="Times New Roman" w:cs="Times New Roman"/>
          <w:sz w:val="20"/>
          <w:lang w:val="en"/>
        </w:rPr>
        <w:br/>
      </w:r>
      <w:r w:rsidRPr="00386A8F">
        <w:rPr>
          <w:rFonts w:ascii="Times New Roman" w:hAnsi="Times New Roman" w:cs="Times New Roman"/>
          <w:b/>
          <w:bCs w:val="0"/>
          <w:i/>
          <w:iCs/>
          <w:sz w:val="28"/>
          <w:szCs w:val="28"/>
          <w:lang w:val="en"/>
        </w:rPr>
        <w:t>Extra Attack</w:t>
      </w:r>
      <w:r w:rsidR="00386A8F" w:rsidRPr="00386A8F">
        <w:rPr>
          <w:rFonts w:ascii="Times New Roman" w:hAnsi="Times New Roman" w:cs="Times New Roman"/>
          <w:b/>
          <w:bCs w:val="0"/>
          <w:i/>
          <w:iCs/>
          <w:sz w:val="28"/>
          <w:szCs w:val="28"/>
          <w:lang w:val="en"/>
        </w:rPr>
        <w:t xml:space="preserve"> (Reminder)</w:t>
      </w:r>
    </w:p>
    <w:p w14:paraId="40FC9533" w14:textId="1F824F91" w:rsidR="002968C9" w:rsidRPr="002968C9" w:rsidRDefault="002968C9" w:rsidP="002968C9">
      <w:pPr>
        <w:widowControl w:val="0"/>
        <w:autoSpaceDE w:val="0"/>
        <w:autoSpaceDN w:val="0"/>
        <w:adjustRightInd w:val="0"/>
        <w:spacing w:after="200" w:line="276" w:lineRule="auto"/>
        <w:rPr>
          <w:rFonts w:ascii="Times New Roman" w:hAnsi="Times New Roman" w:cs="Times New Roman"/>
          <w:b/>
          <w:bCs w:val="0"/>
          <w:sz w:val="20"/>
          <w:lang w:val="en"/>
        </w:rPr>
      </w:pPr>
      <w:r w:rsidRPr="00386A8F">
        <w:rPr>
          <w:rFonts w:ascii="Times New Roman" w:hAnsi="Times New Roman" w:cs="Times New Roman"/>
          <w:i/>
          <w:iCs/>
          <w:sz w:val="20"/>
          <w:lang w:val="en"/>
        </w:rPr>
        <w:t>If your bardic collage grants your class tag the Martial tag at 5th level you gain the ability to attack twice, instead of once, whenever you take the Attack action on your turn.</w:t>
      </w:r>
    </w:p>
    <w:p w14:paraId="34F4909B" w14:textId="34EECBE9"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386A8F">
        <w:rPr>
          <w:rFonts w:ascii="Times New Roman" w:hAnsi="Times New Roman" w:cs="Times New Roman"/>
          <w:b/>
          <w:bCs w:val="0"/>
          <w:sz w:val="28"/>
          <w:szCs w:val="28"/>
          <w:lang w:val="en"/>
        </w:rPr>
        <w:t>Countercharm</w:t>
      </w:r>
      <w:r w:rsidR="00386A8F">
        <w:rPr>
          <w:rFonts w:ascii="Times New Roman" w:hAnsi="Times New Roman" w:cs="Times New Roman"/>
          <w:sz w:val="20"/>
          <w:lang w:val="en"/>
        </w:rPr>
        <w:br/>
      </w:r>
      <w:r w:rsidRPr="002968C9">
        <w:rPr>
          <w:rFonts w:ascii="Times New Roman" w:hAnsi="Times New Roman" w:cs="Times New Roman"/>
          <w:sz w:val="20"/>
          <w:lang w:val="en"/>
        </w:rPr>
        <w:br/>
        <w:t xml:space="preserve">Starting at 6th level, your magic and inspiration becomes more potent allowing you to bolster your allies resolve and protect them from faltering by your very presence. Whenever you cast a leveled spell or use a bardic inspiration dice that affects a friendly creature, </w:t>
      </w:r>
      <w:r w:rsidR="00386A8F">
        <w:rPr>
          <w:rFonts w:ascii="Times New Roman" w:hAnsi="Times New Roman" w:cs="Times New Roman"/>
          <w:sz w:val="20"/>
          <w:lang w:val="en"/>
        </w:rPr>
        <w:t xml:space="preserve">you may end one </w:t>
      </w:r>
      <w:r w:rsidRPr="002968C9">
        <w:rPr>
          <w:rFonts w:ascii="Times New Roman" w:hAnsi="Times New Roman" w:cs="Times New Roman"/>
          <w:sz w:val="20"/>
          <w:lang w:val="en"/>
        </w:rPr>
        <w:t>charmed condition</w:t>
      </w:r>
      <w:r w:rsidR="00386A8F">
        <w:rPr>
          <w:rFonts w:ascii="Times New Roman" w:hAnsi="Times New Roman" w:cs="Times New Roman"/>
          <w:sz w:val="20"/>
          <w:lang w:val="en"/>
        </w:rPr>
        <w:t xml:space="preserve"> on it.</w:t>
      </w:r>
      <w:r w:rsidRPr="002968C9">
        <w:rPr>
          <w:rFonts w:ascii="Times New Roman" w:hAnsi="Times New Roman" w:cs="Times New Roman"/>
          <w:sz w:val="20"/>
          <w:lang w:val="en"/>
        </w:rPr>
        <w:br/>
      </w:r>
      <w:r w:rsidRPr="002968C9">
        <w:rPr>
          <w:rFonts w:ascii="Times New Roman" w:hAnsi="Times New Roman" w:cs="Times New Roman"/>
          <w:sz w:val="20"/>
          <w:lang w:val="en"/>
        </w:rPr>
        <w:br/>
        <w:t>Additionally</w:t>
      </w:r>
      <w:r w:rsidR="00386A8F">
        <w:rPr>
          <w:rFonts w:ascii="Times New Roman" w:hAnsi="Times New Roman" w:cs="Times New Roman"/>
          <w:sz w:val="20"/>
          <w:lang w:val="en"/>
        </w:rPr>
        <w:t xml:space="preserve"> after you cast a leveled spell or use a bardic inspiration on a friendly creature, that</w:t>
      </w:r>
      <w:r w:rsidRPr="002968C9">
        <w:rPr>
          <w:rFonts w:ascii="Times New Roman" w:hAnsi="Times New Roman" w:cs="Times New Roman"/>
          <w:sz w:val="20"/>
          <w:lang w:val="en"/>
        </w:rPr>
        <w:t xml:space="preserve"> creatures gain advantage on saves against </w:t>
      </w:r>
      <w:r w:rsidR="00386A8F">
        <w:rPr>
          <w:rFonts w:ascii="Times New Roman" w:hAnsi="Times New Roman" w:cs="Times New Roman"/>
          <w:sz w:val="20"/>
          <w:lang w:val="en"/>
        </w:rPr>
        <w:t>charm and fear</w:t>
      </w:r>
      <w:r w:rsidRPr="002968C9">
        <w:rPr>
          <w:rFonts w:ascii="Times New Roman" w:hAnsi="Times New Roman" w:cs="Times New Roman"/>
          <w:sz w:val="20"/>
          <w:lang w:val="en"/>
        </w:rPr>
        <w:t xml:space="preserve"> spells, abilities, and effects for </w:t>
      </w:r>
      <w:r w:rsidR="00386A8F">
        <w:rPr>
          <w:rFonts w:ascii="Times New Roman" w:hAnsi="Times New Roman" w:cs="Times New Roman"/>
          <w:sz w:val="20"/>
          <w:lang w:val="en"/>
        </w:rPr>
        <w:t>1 minute while they remain within 15 feet of you</w:t>
      </w:r>
      <w:r w:rsidRPr="002968C9">
        <w:rPr>
          <w:rFonts w:ascii="Times New Roman" w:hAnsi="Times New Roman" w:cs="Times New Roman"/>
          <w:sz w:val="20"/>
          <w:lang w:val="en"/>
        </w:rPr>
        <w:t>.</w:t>
      </w:r>
    </w:p>
    <w:p w14:paraId="255C644D" w14:textId="77777777" w:rsidR="002968C9" w:rsidRPr="006C76B5" w:rsidRDefault="002968C9" w:rsidP="002968C9">
      <w:pPr>
        <w:widowControl w:val="0"/>
        <w:autoSpaceDE w:val="0"/>
        <w:autoSpaceDN w:val="0"/>
        <w:adjustRightInd w:val="0"/>
        <w:spacing w:after="200" w:line="276" w:lineRule="auto"/>
        <w:rPr>
          <w:rFonts w:ascii="Times New Roman" w:hAnsi="Times New Roman" w:cs="Times New Roman"/>
          <w:sz w:val="28"/>
          <w:szCs w:val="28"/>
          <w:lang w:val="en"/>
        </w:rPr>
      </w:pPr>
      <w:r w:rsidRPr="006C76B5">
        <w:rPr>
          <w:rFonts w:ascii="Times New Roman" w:hAnsi="Times New Roman" w:cs="Times New Roman"/>
          <w:b/>
          <w:bCs w:val="0"/>
          <w:sz w:val="28"/>
          <w:szCs w:val="28"/>
          <w:lang w:val="en"/>
        </w:rPr>
        <w:t>Expertise</w:t>
      </w:r>
    </w:p>
    <w:p w14:paraId="64809737" w14:textId="5F5B3F08" w:rsidR="006C76B5"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At 10th level, choose two more of your skill proficiencies. Your proficiency bonus is doubled for any ability check you make that uses either of the chosen proficiencies.</w:t>
      </w:r>
    </w:p>
    <w:p w14:paraId="4A8DF152" w14:textId="77777777" w:rsidR="006C76B5" w:rsidRDefault="006C76B5">
      <w:pPr>
        <w:spacing w:line="240" w:lineRule="auto"/>
        <w:rPr>
          <w:rFonts w:ascii="Times New Roman" w:hAnsi="Times New Roman" w:cs="Times New Roman"/>
          <w:sz w:val="20"/>
          <w:lang w:val="en"/>
        </w:rPr>
      </w:pPr>
      <w:r>
        <w:rPr>
          <w:rFonts w:ascii="Times New Roman" w:hAnsi="Times New Roman" w:cs="Times New Roman"/>
          <w:sz w:val="20"/>
          <w:lang w:val="en"/>
        </w:rPr>
        <w:br w:type="page"/>
      </w:r>
    </w:p>
    <w:p w14:paraId="3436107E" w14:textId="77777777" w:rsidR="002968C9" w:rsidRPr="006C76B5" w:rsidRDefault="002968C9" w:rsidP="002968C9">
      <w:pPr>
        <w:widowControl w:val="0"/>
        <w:autoSpaceDE w:val="0"/>
        <w:autoSpaceDN w:val="0"/>
        <w:adjustRightInd w:val="0"/>
        <w:spacing w:after="200" w:line="276" w:lineRule="auto"/>
        <w:rPr>
          <w:rFonts w:ascii="Times New Roman" w:hAnsi="Times New Roman" w:cs="Times New Roman"/>
          <w:sz w:val="28"/>
          <w:szCs w:val="28"/>
          <w:lang w:val="en"/>
        </w:rPr>
      </w:pPr>
      <w:r w:rsidRPr="006C76B5">
        <w:rPr>
          <w:rFonts w:ascii="Times New Roman" w:hAnsi="Times New Roman" w:cs="Times New Roman"/>
          <w:b/>
          <w:bCs w:val="0"/>
          <w:sz w:val="28"/>
          <w:szCs w:val="28"/>
          <w:lang w:val="en"/>
        </w:rPr>
        <w:lastRenderedPageBreak/>
        <w:t>Magical Secrets</w:t>
      </w:r>
    </w:p>
    <w:p w14:paraId="192380C0"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By 10th level, you have plundered magical knowledge from a wide spectrum of disciplines. Choose two spells from any classes, including this one. A spell you choose must be of a level you can cast, as shown on the Bard table, or a cantrip.</w:t>
      </w:r>
    </w:p>
    <w:p w14:paraId="020F0A77"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The chosen spells count as bard spells for you and are included in the number in the Spells Known column of the Bard table.</w:t>
      </w:r>
    </w:p>
    <w:p w14:paraId="16111A00" w14:textId="77777777"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You learn two additional spells from any classes at 14th level and again at 18th level.</w:t>
      </w:r>
    </w:p>
    <w:p w14:paraId="291F3045" w14:textId="77777777" w:rsidR="002968C9" w:rsidRPr="006C76B5" w:rsidRDefault="002968C9" w:rsidP="002968C9">
      <w:pPr>
        <w:widowControl w:val="0"/>
        <w:autoSpaceDE w:val="0"/>
        <w:autoSpaceDN w:val="0"/>
        <w:adjustRightInd w:val="0"/>
        <w:spacing w:after="200" w:line="276" w:lineRule="auto"/>
        <w:rPr>
          <w:rFonts w:ascii="Times New Roman" w:hAnsi="Times New Roman" w:cs="Times New Roman"/>
          <w:sz w:val="28"/>
          <w:szCs w:val="28"/>
          <w:lang w:val="en"/>
        </w:rPr>
      </w:pPr>
      <w:r w:rsidRPr="006C76B5">
        <w:rPr>
          <w:rFonts w:ascii="Times New Roman" w:hAnsi="Times New Roman" w:cs="Times New Roman"/>
          <w:b/>
          <w:bCs w:val="0"/>
          <w:sz w:val="28"/>
          <w:szCs w:val="28"/>
          <w:lang w:val="en"/>
        </w:rPr>
        <w:t>Magnum Opus</w:t>
      </w:r>
    </w:p>
    <w:p w14:paraId="2C8B8F60" w14:textId="4FB61A00" w:rsidR="002968C9" w:rsidRPr="002968C9" w:rsidRDefault="002968C9" w:rsidP="002968C9">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At 20th level choose one of the following sagas and gain that feature:</w:t>
      </w:r>
    </w:p>
    <w:p w14:paraId="01081438" w14:textId="77777777" w:rsidR="002968C9" w:rsidRPr="002968C9" w:rsidRDefault="002968C9" w:rsidP="002968C9">
      <w:pPr>
        <w:pStyle w:val="ListParagraph"/>
        <w:widowControl w:val="0"/>
        <w:numPr>
          <w:ilvl w:val="0"/>
          <w:numId w:val="55"/>
        </w:numPr>
        <w:autoSpaceDE w:val="0"/>
        <w:autoSpaceDN w:val="0"/>
        <w:adjustRightInd w:val="0"/>
        <w:spacing w:after="200" w:line="276" w:lineRule="auto"/>
        <w:rPr>
          <w:rFonts w:ascii="Times New Roman" w:hAnsi="Times New Roman" w:cs="Times New Roman"/>
          <w:sz w:val="20"/>
          <w:lang w:val="en"/>
        </w:rPr>
      </w:pPr>
      <w:r w:rsidRPr="00F75DA9">
        <w:rPr>
          <w:rFonts w:ascii="Times New Roman" w:hAnsi="Times New Roman" w:cs="Times New Roman"/>
          <w:sz w:val="20"/>
          <w:u w:val="single"/>
          <w:lang w:val="en"/>
        </w:rPr>
        <w:t>The Saga of the Leader</w:t>
      </w:r>
      <w:r w:rsidRPr="002968C9">
        <w:rPr>
          <w:rFonts w:ascii="Times New Roman" w:hAnsi="Times New Roman" w:cs="Times New Roman"/>
          <w:sz w:val="20"/>
          <w:lang w:val="en"/>
        </w:rPr>
        <w:t>: Your bardic dice improve now adding your charisma bonus to the roll. Increase the maximum number of bardic inspirations you have by 1.</w:t>
      </w:r>
    </w:p>
    <w:p w14:paraId="2DFC609E" w14:textId="77777777" w:rsidR="002968C9" w:rsidRPr="006C76B5" w:rsidRDefault="002968C9" w:rsidP="002968C9">
      <w:pPr>
        <w:widowControl w:val="0"/>
        <w:autoSpaceDE w:val="0"/>
        <w:autoSpaceDN w:val="0"/>
        <w:adjustRightInd w:val="0"/>
        <w:spacing w:after="200" w:line="276" w:lineRule="auto"/>
        <w:jc w:val="center"/>
        <w:rPr>
          <w:rFonts w:ascii="Times New Roman" w:hAnsi="Times New Roman" w:cs="Times New Roman"/>
          <w:b/>
          <w:bCs w:val="0"/>
          <w:sz w:val="20"/>
          <w:lang w:val="en"/>
        </w:rPr>
      </w:pPr>
      <w:r w:rsidRPr="006C76B5">
        <w:rPr>
          <w:rFonts w:ascii="Times New Roman" w:hAnsi="Times New Roman" w:cs="Times New Roman"/>
          <w:b/>
          <w:bCs w:val="0"/>
          <w:sz w:val="20"/>
          <w:lang w:val="en"/>
        </w:rPr>
        <w:t>OR</w:t>
      </w:r>
      <w:r w:rsidRPr="006C76B5">
        <w:rPr>
          <w:rFonts w:ascii="Times New Roman" w:hAnsi="Times New Roman" w:cs="Times New Roman"/>
          <w:b/>
          <w:bCs w:val="0"/>
          <w:sz w:val="20"/>
          <w:lang w:val="en"/>
        </w:rPr>
        <w:br/>
      </w:r>
    </w:p>
    <w:p w14:paraId="461350AF" w14:textId="46599056" w:rsidR="002968C9" w:rsidRPr="002968C9" w:rsidRDefault="002968C9" w:rsidP="002968C9">
      <w:pPr>
        <w:pStyle w:val="ListParagraph"/>
        <w:widowControl w:val="0"/>
        <w:numPr>
          <w:ilvl w:val="0"/>
          <w:numId w:val="54"/>
        </w:numPr>
        <w:autoSpaceDE w:val="0"/>
        <w:autoSpaceDN w:val="0"/>
        <w:adjustRightInd w:val="0"/>
        <w:spacing w:after="200" w:line="276" w:lineRule="auto"/>
        <w:rPr>
          <w:rFonts w:ascii="Times New Roman" w:hAnsi="Times New Roman" w:cs="Times New Roman"/>
          <w:sz w:val="20"/>
          <w:lang w:val="en"/>
        </w:rPr>
      </w:pPr>
      <w:r w:rsidRPr="00F75DA9">
        <w:rPr>
          <w:rFonts w:ascii="Times New Roman" w:hAnsi="Times New Roman" w:cs="Times New Roman"/>
          <w:sz w:val="20"/>
          <w:u w:val="single"/>
          <w:lang w:val="en"/>
        </w:rPr>
        <w:t xml:space="preserve">The Saga of the </w:t>
      </w:r>
      <w:r w:rsidR="006C76B5" w:rsidRPr="00F75DA9">
        <w:rPr>
          <w:rFonts w:ascii="Times New Roman" w:hAnsi="Times New Roman" w:cs="Times New Roman"/>
          <w:sz w:val="20"/>
          <w:u w:val="single"/>
          <w:lang w:val="en"/>
        </w:rPr>
        <w:t>W</w:t>
      </w:r>
      <w:r w:rsidRPr="00F75DA9">
        <w:rPr>
          <w:rFonts w:ascii="Times New Roman" w:hAnsi="Times New Roman" w:cs="Times New Roman"/>
          <w:sz w:val="20"/>
          <w:u w:val="single"/>
          <w:lang w:val="en"/>
        </w:rPr>
        <w:t>arrior</w:t>
      </w:r>
      <w:r w:rsidRPr="002968C9">
        <w:rPr>
          <w:rFonts w:ascii="Times New Roman" w:hAnsi="Times New Roman" w:cs="Times New Roman"/>
          <w:sz w:val="20"/>
          <w:lang w:val="en"/>
        </w:rPr>
        <w:t>: You may attack an additional time when you take the attack action. This ability stacks with extra attack. You gain proficiency in a save of your choice that you are not proficient in.</w:t>
      </w:r>
    </w:p>
    <w:p w14:paraId="6E0B3342" w14:textId="77777777" w:rsidR="002968C9" w:rsidRPr="006C76B5" w:rsidRDefault="002968C9" w:rsidP="002968C9">
      <w:pPr>
        <w:widowControl w:val="0"/>
        <w:autoSpaceDE w:val="0"/>
        <w:autoSpaceDN w:val="0"/>
        <w:adjustRightInd w:val="0"/>
        <w:spacing w:after="200" w:line="276" w:lineRule="auto"/>
        <w:jc w:val="center"/>
        <w:rPr>
          <w:rFonts w:ascii="Times New Roman" w:hAnsi="Times New Roman" w:cs="Times New Roman"/>
          <w:b/>
          <w:bCs w:val="0"/>
          <w:sz w:val="20"/>
          <w:lang w:val="en"/>
        </w:rPr>
      </w:pPr>
      <w:r w:rsidRPr="006C76B5">
        <w:rPr>
          <w:rFonts w:ascii="Times New Roman" w:hAnsi="Times New Roman" w:cs="Times New Roman"/>
          <w:b/>
          <w:bCs w:val="0"/>
          <w:sz w:val="20"/>
          <w:lang w:val="en"/>
        </w:rPr>
        <w:t>OR</w:t>
      </w:r>
      <w:r w:rsidRPr="006C76B5">
        <w:rPr>
          <w:rFonts w:ascii="Times New Roman" w:hAnsi="Times New Roman" w:cs="Times New Roman"/>
          <w:b/>
          <w:bCs w:val="0"/>
          <w:sz w:val="20"/>
          <w:lang w:val="en"/>
        </w:rPr>
        <w:br/>
      </w:r>
    </w:p>
    <w:p w14:paraId="3EBA5FDD" w14:textId="3D49F90D" w:rsidR="002968C9" w:rsidRPr="002968C9" w:rsidRDefault="002968C9" w:rsidP="002968C9">
      <w:pPr>
        <w:pStyle w:val="ListParagraph"/>
        <w:widowControl w:val="0"/>
        <w:numPr>
          <w:ilvl w:val="0"/>
          <w:numId w:val="54"/>
        </w:numPr>
        <w:autoSpaceDE w:val="0"/>
        <w:autoSpaceDN w:val="0"/>
        <w:adjustRightInd w:val="0"/>
        <w:spacing w:after="200" w:line="276" w:lineRule="auto"/>
        <w:rPr>
          <w:rFonts w:ascii="Times New Roman" w:hAnsi="Times New Roman" w:cs="Times New Roman"/>
          <w:sz w:val="20"/>
          <w:lang w:val="en"/>
        </w:rPr>
      </w:pPr>
      <w:r w:rsidRPr="00F75DA9">
        <w:rPr>
          <w:rFonts w:ascii="Times New Roman" w:hAnsi="Times New Roman" w:cs="Times New Roman"/>
          <w:sz w:val="20"/>
          <w:u w:val="single"/>
          <w:lang w:val="en"/>
        </w:rPr>
        <w:t>The Saga of the Artist</w:t>
      </w:r>
      <w:r w:rsidRPr="002968C9">
        <w:rPr>
          <w:rFonts w:ascii="Times New Roman" w:hAnsi="Times New Roman" w:cs="Times New Roman"/>
          <w:sz w:val="20"/>
          <w:lang w:val="en"/>
        </w:rPr>
        <w:t xml:space="preserve">: Once per long rest when you roll a d20 on anything that isn't an attack roll you may have that dice be treated as though you rolled a 20. You </w:t>
      </w:r>
      <w:r w:rsidR="00306810">
        <w:rPr>
          <w:rFonts w:ascii="Times New Roman" w:hAnsi="Times New Roman" w:cs="Times New Roman"/>
          <w:sz w:val="20"/>
          <w:lang w:val="en"/>
        </w:rPr>
        <w:t>may</w:t>
      </w:r>
      <w:r w:rsidRPr="002968C9">
        <w:rPr>
          <w:rFonts w:ascii="Times New Roman" w:hAnsi="Times New Roman" w:cs="Times New Roman"/>
          <w:sz w:val="20"/>
          <w:lang w:val="en"/>
        </w:rPr>
        <w:t xml:space="preserve"> use this feature before or after you see the roll but not after you know the outcome. Your jack of all trades improves adding an additional +1 to all skills that it affects.</w:t>
      </w:r>
    </w:p>
    <w:p w14:paraId="0EFC88EA" w14:textId="77777777" w:rsidR="002968C9" w:rsidRPr="006C76B5" w:rsidRDefault="002968C9" w:rsidP="002968C9">
      <w:pPr>
        <w:widowControl w:val="0"/>
        <w:autoSpaceDE w:val="0"/>
        <w:autoSpaceDN w:val="0"/>
        <w:adjustRightInd w:val="0"/>
        <w:spacing w:after="200" w:line="276" w:lineRule="auto"/>
        <w:jc w:val="center"/>
        <w:rPr>
          <w:rFonts w:ascii="Times New Roman" w:hAnsi="Times New Roman" w:cs="Times New Roman"/>
          <w:b/>
          <w:bCs w:val="0"/>
          <w:sz w:val="20"/>
          <w:lang w:val="en"/>
        </w:rPr>
      </w:pPr>
      <w:r w:rsidRPr="006C76B5">
        <w:rPr>
          <w:rFonts w:ascii="Times New Roman" w:hAnsi="Times New Roman" w:cs="Times New Roman"/>
          <w:b/>
          <w:bCs w:val="0"/>
          <w:sz w:val="20"/>
          <w:lang w:val="en"/>
        </w:rPr>
        <w:t>OR</w:t>
      </w:r>
      <w:r w:rsidRPr="006C76B5">
        <w:rPr>
          <w:rFonts w:ascii="Times New Roman" w:hAnsi="Times New Roman" w:cs="Times New Roman"/>
          <w:b/>
          <w:bCs w:val="0"/>
          <w:sz w:val="20"/>
          <w:lang w:val="en"/>
        </w:rPr>
        <w:br/>
      </w:r>
    </w:p>
    <w:p w14:paraId="4073F4E2" w14:textId="33E5F2A0" w:rsidR="002968C9" w:rsidRPr="007F52AA" w:rsidRDefault="002968C9" w:rsidP="00AD1B3C">
      <w:pPr>
        <w:pStyle w:val="ListParagraph"/>
        <w:widowControl w:val="0"/>
        <w:numPr>
          <w:ilvl w:val="0"/>
          <w:numId w:val="54"/>
        </w:numPr>
        <w:autoSpaceDE w:val="0"/>
        <w:autoSpaceDN w:val="0"/>
        <w:adjustRightInd w:val="0"/>
        <w:spacing w:after="200" w:line="240" w:lineRule="auto"/>
        <w:rPr>
          <w:rFonts w:ascii="Times New Roman" w:hAnsi="Times New Roman" w:cs="Times New Roman"/>
          <w:sz w:val="20"/>
          <w:lang w:val="en"/>
        </w:rPr>
      </w:pPr>
      <w:r w:rsidRPr="007F52AA">
        <w:rPr>
          <w:rFonts w:ascii="Times New Roman" w:hAnsi="Times New Roman" w:cs="Times New Roman"/>
          <w:sz w:val="20"/>
          <w:u w:val="single"/>
          <w:lang w:val="en"/>
        </w:rPr>
        <w:t>The Saga of the Spell-Weaver</w:t>
      </w:r>
      <w:r w:rsidRPr="007F52AA">
        <w:rPr>
          <w:rFonts w:ascii="Times New Roman" w:hAnsi="Times New Roman" w:cs="Times New Roman"/>
          <w:sz w:val="20"/>
          <w:lang w:val="en"/>
        </w:rPr>
        <w:t xml:space="preserve">: Whenever you take a short rest you regain 1 spell slot of each level up to </w:t>
      </w:r>
      <w:r w:rsidR="00A112A1">
        <w:rPr>
          <w:rFonts w:ascii="Times New Roman" w:hAnsi="Times New Roman" w:cs="Times New Roman"/>
          <w:sz w:val="20"/>
          <w:lang w:val="en"/>
        </w:rPr>
        <w:t>4</w:t>
      </w:r>
      <w:r w:rsidRPr="007F52AA">
        <w:rPr>
          <w:rFonts w:ascii="Times New Roman" w:hAnsi="Times New Roman" w:cs="Times New Roman"/>
          <w:sz w:val="20"/>
          <w:lang w:val="en"/>
        </w:rPr>
        <w:t>th level (one 1st, one 2nd, one 3rd, one 4th). Your spell attack rolls gain +1 and your spell save dc is increased by 1.</w:t>
      </w:r>
    </w:p>
    <w:p w14:paraId="03485DE8" w14:textId="77777777" w:rsidR="002968C9" w:rsidRPr="002968C9" w:rsidRDefault="002968C9">
      <w:pPr>
        <w:spacing w:line="240" w:lineRule="auto"/>
        <w:rPr>
          <w:rFonts w:ascii="Times New Roman" w:hAnsi="Times New Roman" w:cs="Times New Roman"/>
          <w:smallCaps/>
          <w:color w:val="953734" w:themeColor="accent1"/>
          <w:sz w:val="20"/>
        </w:rPr>
      </w:pPr>
      <w:r w:rsidRPr="002968C9">
        <w:rPr>
          <w:rFonts w:ascii="Times New Roman" w:hAnsi="Times New Roman" w:cs="Times New Roman"/>
          <w:sz w:val="20"/>
        </w:rPr>
        <w:br w:type="page"/>
      </w:r>
    </w:p>
    <w:p w14:paraId="1E9BF2BA" w14:textId="77777777" w:rsidR="007F52AA" w:rsidRPr="009E06A5" w:rsidRDefault="007F52AA" w:rsidP="007F52AA">
      <w:pPr>
        <w:rPr>
          <w:b/>
          <w:bCs w:val="0"/>
          <w:sz w:val="36"/>
          <w:szCs w:val="36"/>
        </w:rPr>
      </w:pPr>
      <w:r w:rsidRPr="009E06A5">
        <w:rPr>
          <w:b/>
          <w:bCs w:val="0"/>
          <w:sz w:val="36"/>
          <w:szCs w:val="36"/>
        </w:rPr>
        <w:lastRenderedPageBreak/>
        <w:t>Subclass Guide</w:t>
      </w:r>
    </w:p>
    <w:p w14:paraId="08B2EB79" w14:textId="741EA648" w:rsidR="002C5C8D" w:rsidRPr="007F52AA" w:rsidRDefault="002C5C8D" w:rsidP="002C5C8D">
      <w:pPr>
        <w:pStyle w:val="Heading2"/>
        <w:rPr>
          <w:rFonts w:ascii="Times New Roman" w:hAnsi="Times New Roman" w:cs="Times New Roman"/>
          <w:sz w:val="28"/>
          <w:szCs w:val="28"/>
        </w:rPr>
      </w:pPr>
      <w:r w:rsidRPr="007F52AA">
        <w:rPr>
          <w:rFonts w:ascii="Times New Roman" w:hAnsi="Times New Roman" w:cs="Times New Roman"/>
          <w:sz w:val="28"/>
          <w:szCs w:val="28"/>
        </w:rPr>
        <w:t>College of Creation</w:t>
      </w:r>
    </w:p>
    <w:p w14:paraId="530031BC" w14:textId="43204FC6" w:rsidR="002C5C8D" w:rsidRPr="002968C9" w:rsidRDefault="002C5C8D" w:rsidP="002C5C8D">
      <w:pPr>
        <w:widowControl w:val="0"/>
        <w:autoSpaceDE w:val="0"/>
        <w:autoSpaceDN w:val="0"/>
        <w:adjustRightInd w:val="0"/>
        <w:spacing w:after="200" w:line="276" w:lineRule="auto"/>
        <w:rPr>
          <w:rFonts w:ascii="Times New Roman" w:hAnsi="Times New Roman" w:cs="Times New Roman"/>
          <w:sz w:val="20"/>
          <w:u w:val="single"/>
          <w:lang w:val="en"/>
        </w:rPr>
      </w:pPr>
      <w:r w:rsidRPr="002968C9">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2C5C8D" w:rsidRPr="002968C9" w14:paraId="12E6B279" w14:textId="77777777" w:rsidTr="007F52AA">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4980DCA7" w14:textId="77777777" w:rsidR="002C5C8D" w:rsidRPr="002968C9" w:rsidRDefault="002C5C8D" w:rsidP="00BC57C4">
            <w:pPr>
              <w:pStyle w:val="5E-TABLECELLCENTERED"/>
              <w:framePr w:wrap="auto"/>
              <w:rPr>
                <w:rStyle w:val="5ECHARBOLD"/>
                <w:rFonts w:ascii="Times New Roman" w:hAnsi="Times New Roman"/>
                <w:sz w:val="20"/>
              </w:rPr>
            </w:pPr>
            <w:r w:rsidRPr="002968C9">
              <w:rPr>
                <w:rStyle w:val="5ECHARBOLD"/>
                <w:rFonts w:ascii="Times New Roman" w:hAnsi="Times New Roman"/>
                <w:sz w:val="20"/>
              </w:rPr>
              <w:t>Bard Level</w:t>
            </w:r>
          </w:p>
        </w:tc>
        <w:tc>
          <w:tcPr>
            <w:tcW w:w="3960" w:type="dxa"/>
            <w:tcBorders>
              <w:top w:val="none" w:sz="0" w:space="0" w:color="auto"/>
              <w:left w:val="none" w:sz="0" w:space="0" w:color="auto"/>
              <w:bottom w:val="none" w:sz="0" w:space="0" w:color="auto"/>
              <w:right w:val="none" w:sz="0" w:space="0" w:color="auto"/>
            </w:tcBorders>
          </w:tcPr>
          <w:p w14:paraId="6F9DC6F6" w14:textId="77777777" w:rsidR="002C5C8D" w:rsidRPr="002968C9" w:rsidRDefault="002C5C8D" w:rsidP="00BC57C4">
            <w:pPr>
              <w:pStyle w:val="5E-TABLECELL"/>
              <w:rPr>
                <w:rStyle w:val="5ECHARBOLD"/>
                <w:rFonts w:ascii="Times New Roman" w:hAnsi="Times New Roman" w:cs="Times New Roman"/>
                <w:sz w:val="20"/>
                <w:szCs w:val="20"/>
              </w:rPr>
            </w:pPr>
            <w:r w:rsidRPr="002968C9">
              <w:rPr>
                <w:rStyle w:val="5ECHARBOLD"/>
                <w:rFonts w:ascii="Times New Roman" w:hAnsi="Times New Roman" w:cs="Times New Roman"/>
                <w:sz w:val="20"/>
                <w:szCs w:val="20"/>
              </w:rPr>
              <w:t>Feature</w:t>
            </w:r>
          </w:p>
        </w:tc>
      </w:tr>
      <w:tr w:rsidR="002C5C8D" w:rsidRPr="002968C9" w14:paraId="54325186" w14:textId="77777777" w:rsidTr="007F52AA">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597D09"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1E9B22"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Fonts w:ascii="Times New Roman" w:hAnsi="Times New Roman" w:cs="Times New Roman"/>
                <w:sz w:val="20"/>
              </w:rPr>
              <w:t>Bonus Proficiencies, Mote of Potential, Performance of creation</w:t>
            </w:r>
          </w:p>
        </w:tc>
      </w:tr>
      <w:tr w:rsidR="002C5C8D" w:rsidRPr="002968C9" w14:paraId="02BC7FA8" w14:textId="77777777" w:rsidTr="007F52AA">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96E6A5B"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F2F563"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Style w:val="5ECHARITALIC"/>
                <w:rFonts w:ascii="Times New Roman" w:hAnsi="Times New Roman" w:cs="Times New Roman"/>
                <w:i w:val="0"/>
                <w:spacing w:val="0"/>
                <w:sz w:val="20"/>
                <w:lang w:val="en"/>
              </w:rPr>
              <w:t>A</w:t>
            </w:r>
            <w:r w:rsidRPr="002968C9">
              <w:rPr>
                <w:rStyle w:val="5ECHARITALIC"/>
                <w:rFonts w:ascii="Times New Roman" w:hAnsi="Times New Roman" w:cs="Times New Roman"/>
                <w:i w:val="0"/>
                <w:sz w:val="20"/>
                <w:lang w:val="en"/>
              </w:rPr>
              <w:t>nimating Performance</w:t>
            </w:r>
          </w:p>
        </w:tc>
      </w:tr>
      <w:tr w:rsidR="002C5C8D" w:rsidRPr="002968C9" w14:paraId="3C3A319D" w14:textId="77777777" w:rsidTr="007F52AA">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79F559"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C61C58"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Style w:val="5ECHARITALIC"/>
                <w:rFonts w:ascii="Times New Roman" w:hAnsi="Times New Roman" w:cs="Times New Roman"/>
                <w:i w:val="0"/>
                <w:spacing w:val="0"/>
                <w:sz w:val="20"/>
                <w:lang w:val="en"/>
              </w:rPr>
              <w:t>C</w:t>
            </w:r>
            <w:r w:rsidRPr="002968C9">
              <w:rPr>
                <w:rStyle w:val="5ECHARITALIC"/>
                <w:rFonts w:ascii="Times New Roman" w:hAnsi="Times New Roman" w:cs="Times New Roman"/>
                <w:i w:val="0"/>
                <w:sz w:val="20"/>
                <w:lang w:val="en"/>
              </w:rPr>
              <w:t>reative crescendo</w:t>
            </w:r>
          </w:p>
        </w:tc>
      </w:tr>
    </w:tbl>
    <w:p w14:paraId="1F8E1F1E" w14:textId="77777777" w:rsidR="002C5C8D" w:rsidRPr="007F52AA" w:rsidRDefault="002C5C8D" w:rsidP="002C5C8D">
      <w:pPr>
        <w:pStyle w:val="5E-COREBODYPARA1"/>
        <w:rPr>
          <w:rFonts w:ascii="Times New Roman" w:hAnsi="Times New Roman" w:cs="Times New Roman"/>
          <w:b/>
          <w:bCs/>
          <w:sz w:val="28"/>
          <w:szCs w:val="28"/>
        </w:rPr>
      </w:pPr>
      <w:r w:rsidRPr="007F52AA">
        <w:rPr>
          <w:rFonts w:ascii="Times New Roman" w:hAnsi="Times New Roman" w:cs="Times New Roman"/>
          <w:b/>
          <w:bCs/>
          <w:sz w:val="28"/>
          <w:szCs w:val="28"/>
        </w:rPr>
        <w:t>Bonus Proficiencies</w:t>
      </w:r>
    </w:p>
    <w:p w14:paraId="5159B74A" w14:textId="77777777" w:rsidR="007F52AA" w:rsidRDefault="007F52AA" w:rsidP="002C5C8D">
      <w:pPr>
        <w:pStyle w:val="5E-COREBODYPARA2"/>
        <w:ind w:firstLine="0"/>
        <w:rPr>
          <w:rFonts w:ascii="Times New Roman" w:hAnsi="Times New Roman" w:cs="Times New Roman"/>
          <w:sz w:val="20"/>
        </w:rPr>
      </w:pPr>
    </w:p>
    <w:p w14:paraId="2A4C7587" w14:textId="7CFEADAD" w:rsidR="002C5C8D" w:rsidRDefault="002C5C8D" w:rsidP="002C5C8D">
      <w:pPr>
        <w:pStyle w:val="5E-COREBODYPARA2"/>
        <w:ind w:firstLine="0"/>
        <w:rPr>
          <w:rFonts w:ascii="Times New Roman" w:hAnsi="Times New Roman" w:cs="Times New Roman"/>
          <w:sz w:val="20"/>
        </w:rPr>
      </w:pPr>
      <w:r w:rsidRPr="002968C9">
        <w:rPr>
          <w:rFonts w:ascii="Times New Roman" w:hAnsi="Times New Roman" w:cs="Times New Roman"/>
          <w:sz w:val="20"/>
        </w:rPr>
        <w:t xml:space="preserve">You gain proficiency in </w:t>
      </w:r>
      <w:r w:rsidRPr="002968C9">
        <w:rPr>
          <w:rFonts w:ascii="Times New Roman" w:hAnsi="Times New Roman" w:cs="Times New Roman"/>
          <w:b/>
          <w:bCs/>
          <w:sz w:val="20"/>
        </w:rPr>
        <w:t>one</w:t>
      </w:r>
      <w:r w:rsidRPr="002968C9">
        <w:rPr>
          <w:rFonts w:ascii="Times New Roman" w:hAnsi="Times New Roman" w:cs="Times New Roman"/>
          <w:sz w:val="20"/>
        </w:rPr>
        <w:t xml:space="preserve"> of the following tools: Alchemist’s tools, Brewer’s tools, Carpenter’s tools, Cobbler’s tools, Cook’s tools, Glassblower’s tools, Jewler’s tools, leatherworker’s tools, Mason’s tools, Painter’s tools, Potters tools, Smith’s tools, Tinker’s Tools, Weaver’s tools, Woodcarver’s tools.</w:t>
      </w:r>
    </w:p>
    <w:p w14:paraId="7676BDBE" w14:textId="77777777" w:rsidR="007F52AA" w:rsidRDefault="007F52AA" w:rsidP="002C5C8D">
      <w:pPr>
        <w:pStyle w:val="5E-COREBODYPARA2"/>
        <w:ind w:firstLine="0"/>
        <w:rPr>
          <w:rFonts w:ascii="Times New Roman" w:hAnsi="Times New Roman" w:cs="Times New Roman"/>
          <w:sz w:val="20"/>
        </w:rPr>
      </w:pPr>
    </w:p>
    <w:p w14:paraId="504A638B" w14:textId="77777777" w:rsidR="007F52AA" w:rsidRDefault="007F52AA" w:rsidP="002C5C8D">
      <w:pPr>
        <w:pStyle w:val="5E-COREBODYPARA2"/>
        <w:ind w:firstLine="0"/>
        <w:rPr>
          <w:rFonts w:ascii="Times New Roman" w:hAnsi="Times New Roman" w:cs="Times New Roman"/>
          <w:sz w:val="20"/>
        </w:rPr>
      </w:pPr>
    </w:p>
    <w:p w14:paraId="47415614" w14:textId="77777777" w:rsidR="007F52AA" w:rsidRDefault="007F52AA" w:rsidP="002C5C8D">
      <w:pPr>
        <w:pStyle w:val="5E-COREBODYPARA2"/>
        <w:ind w:firstLine="0"/>
        <w:rPr>
          <w:rFonts w:ascii="Times New Roman" w:hAnsi="Times New Roman" w:cs="Times New Roman"/>
          <w:sz w:val="20"/>
        </w:rPr>
      </w:pPr>
    </w:p>
    <w:p w14:paraId="25377CF0" w14:textId="77777777" w:rsidR="007F52AA" w:rsidRDefault="007F52AA" w:rsidP="002C5C8D">
      <w:pPr>
        <w:pStyle w:val="5E-COREBODYPARA2"/>
        <w:ind w:firstLine="0"/>
        <w:rPr>
          <w:rFonts w:ascii="Times New Roman" w:hAnsi="Times New Roman" w:cs="Times New Roman"/>
          <w:sz w:val="20"/>
        </w:rPr>
      </w:pPr>
    </w:p>
    <w:p w14:paraId="68CA8251" w14:textId="77777777" w:rsidR="007F52AA" w:rsidRDefault="007F52AA" w:rsidP="002C5C8D">
      <w:pPr>
        <w:pStyle w:val="5E-COREBODYPARA2"/>
        <w:ind w:firstLine="0"/>
        <w:rPr>
          <w:rFonts w:ascii="Times New Roman" w:hAnsi="Times New Roman" w:cs="Times New Roman"/>
          <w:sz w:val="20"/>
        </w:rPr>
      </w:pPr>
    </w:p>
    <w:p w14:paraId="7028D812" w14:textId="77777777" w:rsidR="007F52AA" w:rsidRDefault="007F52AA" w:rsidP="002C5C8D">
      <w:pPr>
        <w:pStyle w:val="5E-COREBODYPARA2"/>
        <w:ind w:firstLine="0"/>
        <w:rPr>
          <w:rFonts w:ascii="Times New Roman" w:hAnsi="Times New Roman" w:cs="Times New Roman"/>
          <w:sz w:val="20"/>
        </w:rPr>
      </w:pPr>
    </w:p>
    <w:p w14:paraId="216E4865" w14:textId="77777777" w:rsidR="007F52AA" w:rsidRDefault="007F52AA" w:rsidP="002C5C8D">
      <w:pPr>
        <w:pStyle w:val="5E-COREBODYPARA2"/>
        <w:ind w:firstLine="0"/>
        <w:rPr>
          <w:rFonts w:ascii="Times New Roman" w:hAnsi="Times New Roman" w:cs="Times New Roman"/>
          <w:sz w:val="20"/>
        </w:rPr>
      </w:pPr>
    </w:p>
    <w:p w14:paraId="7A0899E6" w14:textId="77777777" w:rsidR="007F52AA" w:rsidRDefault="007F52AA" w:rsidP="002C5C8D">
      <w:pPr>
        <w:pStyle w:val="5E-COREBODYPARA2"/>
        <w:ind w:firstLine="0"/>
        <w:rPr>
          <w:rFonts w:ascii="Times New Roman" w:hAnsi="Times New Roman" w:cs="Times New Roman"/>
          <w:sz w:val="20"/>
        </w:rPr>
      </w:pPr>
    </w:p>
    <w:p w14:paraId="58F51291" w14:textId="77777777" w:rsidR="007F52AA" w:rsidRDefault="007F52AA" w:rsidP="002C5C8D">
      <w:pPr>
        <w:pStyle w:val="5E-COREBODYPARA2"/>
        <w:ind w:firstLine="0"/>
        <w:rPr>
          <w:rFonts w:ascii="Times New Roman" w:hAnsi="Times New Roman" w:cs="Times New Roman"/>
          <w:sz w:val="20"/>
        </w:rPr>
      </w:pPr>
    </w:p>
    <w:p w14:paraId="5170F0AE" w14:textId="77777777" w:rsidR="007F52AA" w:rsidRDefault="007F52AA" w:rsidP="002C5C8D">
      <w:pPr>
        <w:pStyle w:val="5E-COREBODYPARA2"/>
        <w:ind w:firstLine="0"/>
        <w:rPr>
          <w:rFonts w:ascii="Times New Roman" w:hAnsi="Times New Roman" w:cs="Times New Roman"/>
          <w:sz w:val="20"/>
        </w:rPr>
      </w:pPr>
    </w:p>
    <w:p w14:paraId="2234ADC9" w14:textId="77777777" w:rsidR="007F52AA" w:rsidRDefault="007F52AA" w:rsidP="002C5C8D">
      <w:pPr>
        <w:pStyle w:val="5E-COREBODYPARA2"/>
        <w:ind w:firstLine="0"/>
        <w:rPr>
          <w:rFonts w:ascii="Times New Roman" w:hAnsi="Times New Roman" w:cs="Times New Roman"/>
          <w:sz w:val="20"/>
        </w:rPr>
      </w:pPr>
    </w:p>
    <w:p w14:paraId="28BAE41E" w14:textId="77777777" w:rsidR="007F52AA" w:rsidRDefault="007F52AA" w:rsidP="002C5C8D">
      <w:pPr>
        <w:pStyle w:val="5E-COREBODYPARA2"/>
        <w:ind w:firstLine="0"/>
        <w:rPr>
          <w:rFonts w:ascii="Times New Roman" w:hAnsi="Times New Roman" w:cs="Times New Roman"/>
          <w:sz w:val="20"/>
        </w:rPr>
      </w:pPr>
    </w:p>
    <w:p w14:paraId="1371ED87" w14:textId="77777777" w:rsidR="007F52AA" w:rsidRDefault="007F52AA" w:rsidP="002C5C8D">
      <w:pPr>
        <w:pStyle w:val="5E-COREBODYPARA2"/>
        <w:ind w:firstLine="0"/>
        <w:rPr>
          <w:rFonts w:ascii="Times New Roman" w:hAnsi="Times New Roman" w:cs="Times New Roman"/>
          <w:sz w:val="20"/>
        </w:rPr>
      </w:pPr>
    </w:p>
    <w:p w14:paraId="0C86CE9D" w14:textId="77777777" w:rsidR="007F52AA" w:rsidRDefault="007F52AA" w:rsidP="002C5C8D">
      <w:pPr>
        <w:pStyle w:val="5E-COREBODYPARA2"/>
        <w:ind w:firstLine="0"/>
        <w:rPr>
          <w:rFonts w:ascii="Times New Roman" w:hAnsi="Times New Roman" w:cs="Times New Roman"/>
          <w:sz w:val="20"/>
        </w:rPr>
      </w:pPr>
    </w:p>
    <w:p w14:paraId="65CD8385" w14:textId="77777777" w:rsidR="007F52AA" w:rsidRDefault="007F52AA" w:rsidP="002C5C8D">
      <w:pPr>
        <w:pStyle w:val="5E-COREBODYPARA2"/>
        <w:ind w:firstLine="0"/>
        <w:rPr>
          <w:rFonts w:ascii="Times New Roman" w:hAnsi="Times New Roman" w:cs="Times New Roman"/>
          <w:sz w:val="20"/>
        </w:rPr>
      </w:pPr>
    </w:p>
    <w:p w14:paraId="39E945C1" w14:textId="77777777" w:rsidR="007F52AA" w:rsidRDefault="007F52AA" w:rsidP="002C5C8D">
      <w:pPr>
        <w:pStyle w:val="5E-COREBODYPARA2"/>
        <w:ind w:firstLine="0"/>
        <w:rPr>
          <w:rFonts w:ascii="Times New Roman" w:hAnsi="Times New Roman" w:cs="Times New Roman"/>
          <w:sz w:val="20"/>
        </w:rPr>
      </w:pPr>
    </w:p>
    <w:p w14:paraId="56A5EC78" w14:textId="77777777" w:rsidR="007F52AA" w:rsidRDefault="007F52AA" w:rsidP="002C5C8D">
      <w:pPr>
        <w:pStyle w:val="5E-COREBODYPARA2"/>
        <w:ind w:firstLine="0"/>
        <w:rPr>
          <w:rFonts w:ascii="Times New Roman" w:hAnsi="Times New Roman" w:cs="Times New Roman"/>
          <w:sz w:val="20"/>
        </w:rPr>
      </w:pPr>
    </w:p>
    <w:p w14:paraId="24EF9B4F" w14:textId="77777777" w:rsidR="007F52AA" w:rsidRDefault="007F52AA" w:rsidP="002C5C8D">
      <w:pPr>
        <w:pStyle w:val="5E-COREBODYPARA2"/>
        <w:ind w:firstLine="0"/>
        <w:rPr>
          <w:rFonts w:ascii="Times New Roman" w:hAnsi="Times New Roman" w:cs="Times New Roman"/>
          <w:sz w:val="20"/>
        </w:rPr>
      </w:pPr>
    </w:p>
    <w:p w14:paraId="238A93B1" w14:textId="77777777" w:rsidR="007F52AA" w:rsidRDefault="007F52AA" w:rsidP="002C5C8D">
      <w:pPr>
        <w:pStyle w:val="5E-COREBODYPARA2"/>
        <w:ind w:firstLine="0"/>
        <w:rPr>
          <w:rFonts w:ascii="Times New Roman" w:hAnsi="Times New Roman" w:cs="Times New Roman"/>
          <w:sz w:val="20"/>
        </w:rPr>
      </w:pPr>
    </w:p>
    <w:p w14:paraId="319E9CA7" w14:textId="77777777" w:rsidR="007F52AA" w:rsidRDefault="007F52AA" w:rsidP="002C5C8D">
      <w:pPr>
        <w:pStyle w:val="5E-COREBODYPARA2"/>
        <w:ind w:firstLine="0"/>
        <w:rPr>
          <w:rFonts w:ascii="Times New Roman" w:hAnsi="Times New Roman" w:cs="Times New Roman"/>
          <w:sz w:val="20"/>
        </w:rPr>
      </w:pPr>
    </w:p>
    <w:p w14:paraId="06001522" w14:textId="77777777" w:rsidR="007F52AA" w:rsidRDefault="007F52AA" w:rsidP="002C5C8D">
      <w:pPr>
        <w:pStyle w:val="5E-COREBODYPARA2"/>
        <w:ind w:firstLine="0"/>
        <w:rPr>
          <w:rFonts w:ascii="Times New Roman" w:hAnsi="Times New Roman" w:cs="Times New Roman"/>
          <w:sz w:val="20"/>
        </w:rPr>
      </w:pPr>
    </w:p>
    <w:p w14:paraId="03C464CC" w14:textId="77777777" w:rsidR="007F52AA" w:rsidRDefault="007F52AA" w:rsidP="002C5C8D">
      <w:pPr>
        <w:pStyle w:val="5E-COREBODYPARA2"/>
        <w:ind w:firstLine="0"/>
        <w:rPr>
          <w:rFonts w:ascii="Times New Roman" w:hAnsi="Times New Roman" w:cs="Times New Roman"/>
          <w:sz w:val="20"/>
        </w:rPr>
      </w:pPr>
    </w:p>
    <w:p w14:paraId="75481F5A" w14:textId="77777777" w:rsidR="007F52AA" w:rsidRDefault="007F52AA" w:rsidP="002C5C8D">
      <w:pPr>
        <w:pStyle w:val="5E-COREBODYPARA2"/>
        <w:ind w:firstLine="0"/>
        <w:rPr>
          <w:rFonts w:ascii="Times New Roman" w:hAnsi="Times New Roman" w:cs="Times New Roman"/>
          <w:sz w:val="20"/>
        </w:rPr>
      </w:pPr>
    </w:p>
    <w:p w14:paraId="54C2CE71" w14:textId="77777777" w:rsidR="007F52AA" w:rsidRDefault="007F52AA" w:rsidP="002C5C8D">
      <w:pPr>
        <w:pStyle w:val="5E-COREBODYPARA2"/>
        <w:ind w:firstLine="0"/>
        <w:rPr>
          <w:rFonts w:ascii="Times New Roman" w:hAnsi="Times New Roman" w:cs="Times New Roman"/>
          <w:sz w:val="20"/>
        </w:rPr>
      </w:pPr>
    </w:p>
    <w:p w14:paraId="74C83F52" w14:textId="77777777" w:rsidR="007F52AA" w:rsidRDefault="007F52AA" w:rsidP="002C5C8D">
      <w:pPr>
        <w:pStyle w:val="5E-COREBODYPARA2"/>
        <w:ind w:firstLine="0"/>
        <w:rPr>
          <w:rFonts w:ascii="Times New Roman" w:hAnsi="Times New Roman" w:cs="Times New Roman"/>
          <w:sz w:val="20"/>
        </w:rPr>
      </w:pPr>
    </w:p>
    <w:p w14:paraId="3BA1AD48" w14:textId="77777777" w:rsidR="007F52AA" w:rsidRDefault="007F52AA" w:rsidP="002C5C8D">
      <w:pPr>
        <w:pStyle w:val="5E-COREBODYPARA2"/>
        <w:ind w:firstLine="0"/>
        <w:rPr>
          <w:rFonts w:ascii="Times New Roman" w:hAnsi="Times New Roman" w:cs="Times New Roman"/>
          <w:sz w:val="20"/>
        </w:rPr>
      </w:pPr>
    </w:p>
    <w:p w14:paraId="35C1FE87" w14:textId="77777777" w:rsidR="007F52AA" w:rsidRDefault="007F52AA" w:rsidP="002C5C8D">
      <w:pPr>
        <w:pStyle w:val="5E-COREBODYPARA2"/>
        <w:ind w:firstLine="0"/>
        <w:rPr>
          <w:rFonts w:ascii="Times New Roman" w:hAnsi="Times New Roman" w:cs="Times New Roman"/>
          <w:sz w:val="20"/>
        </w:rPr>
      </w:pPr>
    </w:p>
    <w:p w14:paraId="4BFC2490" w14:textId="77777777" w:rsidR="007F52AA" w:rsidRDefault="007F52AA" w:rsidP="002C5C8D">
      <w:pPr>
        <w:pStyle w:val="5E-COREBODYPARA2"/>
        <w:ind w:firstLine="0"/>
        <w:rPr>
          <w:rFonts w:ascii="Times New Roman" w:hAnsi="Times New Roman" w:cs="Times New Roman"/>
          <w:sz w:val="20"/>
        </w:rPr>
      </w:pPr>
    </w:p>
    <w:p w14:paraId="3DCE2B57" w14:textId="77777777" w:rsidR="007F52AA" w:rsidRDefault="007F52AA" w:rsidP="002C5C8D">
      <w:pPr>
        <w:pStyle w:val="5E-COREBODYPARA2"/>
        <w:ind w:firstLine="0"/>
        <w:rPr>
          <w:rFonts w:ascii="Times New Roman" w:hAnsi="Times New Roman" w:cs="Times New Roman"/>
          <w:sz w:val="20"/>
        </w:rPr>
      </w:pPr>
    </w:p>
    <w:p w14:paraId="1E18129B" w14:textId="77777777" w:rsidR="007F52AA" w:rsidRDefault="007F52AA" w:rsidP="002C5C8D">
      <w:pPr>
        <w:pStyle w:val="5E-COREBODYPARA2"/>
        <w:ind w:firstLine="0"/>
        <w:rPr>
          <w:rFonts w:ascii="Times New Roman" w:hAnsi="Times New Roman" w:cs="Times New Roman"/>
          <w:sz w:val="20"/>
        </w:rPr>
      </w:pPr>
    </w:p>
    <w:p w14:paraId="2056EE8A" w14:textId="77777777" w:rsidR="007F52AA" w:rsidRPr="002968C9" w:rsidRDefault="007F52AA" w:rsidP="002C5C8D">
      <w:pPr>
        <w:pStyle w:val="5E-COREBODYPARA2"/>
        <w:ind w:firstLine="0"/>
        <w:rPr>
          <w:rFonts w:ascii="Times New Roman" w:hAnsi="Times New Roman" w:cs="Times New Roman"/>
          <w:sz w:val="20"/>
        </w:rPr>
      </w:pPr>
    </w:p>
    <w:p w14:paraId="5245754A" w14:textId="77777777" w:rsidR="002C5C8D" w:rsidRPr="002968C9" w:rsidRDefault="002C5C8D" w:rsidP="002C5C8D">
      <w:pPr>
        <w:pStyle w:val="5E-COREBODYPARA2"/>
        <w:ind w:firstLine="0"/>
        <w:rPr>
          <w:rFonts w:ascii="Times New Roman" w:hAnsi="Times New Roman" w:cs="Times New Roman"/>
          <w:sz w:val="20"/>
        </w:rPr>
      </w:pPr>
    </w:p>
    <w:p w14:paraId="01296D74" w14:textId="77777777" w:rsidR="007F52AA" w:rsidRDefault="002C5C8D" w:rsidP="002C5C8D">
      <w:pPr>
        <w:pStyle w:val="5E-COREBODYPARA2"/>
        <w:ind w:firstLine="0"/>
        <w:rPr>
          <w:rFonts w:ascii="Times New Roman" w:hAnsi="Times New Roman" w:cs="Times New Roman"/>
          <w:sz w:val="20"/>
        </w:rPr>
      </w:pPr>
      <w:r w:rsidRPr="007F52AA">
        <w:rPr>
          <w:rFonts w:ascii="Times New Roman" w:hAnsi="Times New Roman" w:cs="Times New Roman"/>
          <w:b/>
          <w:bCs/>
          <w:sz w:val="28"/>
          <w:szCs w:val="28"/>
        </w:rPr>
        <w:t>Mote of Potential</w:t>
      </w:r>
    </w:p>
    <w:p w14:paraId="5DB1FEEE" w14:textId="2914FB94" w:rsidR="002C5C8D" w:rsidRPr="002968C9" w:rsidRDefault="002C5C8D" w:rsidP="002C5C8D">
      <w:pPr>
        <w:pStyle w:val="5E-COREBODYPARA2"/>
        <w:ind w:firstLine="0"/>
        <w:rPr>
          <w:rFonts w:ascii="Times New Roman" w:hAnsi="Times New Roman" w:cs="Times New Roman"/>
          <w:sz w:val="20"/>
        </w:rPr>
      </w:pPr>
      <w:r w:rsidRPr="002968C9">
        <w:rPr>
          <w:rFonts w:ascii="Times New Roman" w:hAnsi="Times New Roman" w:cs="Times New Roman"/>
          <w:sz w:val="20"/>
        </w:rPr>
        <w:br/>
      </w:r>
      <w:r w:rsidRPr="002968C9">
        <w:rPr>
          <w:rStyle w:val="Emphasis"/>
          <w:rFonts w:ascii="Times New Roman" w:eastAsiaTheme="majorEastAsia" w:hAnsi="Times New Roman" w:cs="Times New Roman"/>
          <w:i w:val="0"/>
          <w:iCs w:val="0"/>
          <w:sz w:val="20"/>
        </w:rPr>
        <w:t xml:space="preserve">Starting at level 3, you can utter a mote of potential into existence. As a bonus action you create a mote of potential using a use of your bardic inspiration. You create a small mote in a location you can see within 30 feet of you. The mote is a tiny mote of potential that takes the form of </w:t>
      </w:r>
      <w:r w:rsidRPr="002968C9">
        <w:rPr>
          <w:rFonts w:ascii="Times New Roman" w:hAnsi="Times New Roman" w:cs="Times New Roman"/>
          <w:sz w:val="20"/>
        </w:rPr>
        <w:t xml:space="preserve">a musical note, a star, a flower, or another symbol of art or life that you choose. Its intangible and invulnerable. Whenever a creature of your choice that you can see or hear makes an attack roll, ability check, or saving throw within 60 feet of the mote, you may have them gain a use of your bardic inspiration absorbing the mote of potential, no action required by you, they </w:t>
      </w:r>
      <w:r w:rsidR="006656DE">
        <w:rPr>
          <w:rFonts w:ascii="Times New Roman" w:hAnsi="Times New Roman" w:cs="Times New Roman"/>
          <w:sz w:val="20"/>
        </w:rPr>
        <w:t>immediately expend</w:t>
      </w:r>
      <w:r w:rsidRPr="002968C9">
        <w:rPr>
          <w:rFonts w:ascii="Times New Roman" w:hAnsi="Times New Roman" w:cs="Times New Roman"/>
          <w:sz w:val="20"/>
        </w:rPr>
        <w:t xml:space="preserve"> it on that roll. You may have them absorb it before or after you see the roll but before an outcome is determined. Based on the type of roll the creature made it gains additional effects, as detailed below:</w:t>
      </w:r>
    </w:p>
    <w:p w14:paraId="108DC821" w14:textId="77777777" w:rsidR="002C5C8D" w:rsidRPr="002968C9" w:rsidRDefault="002C5C8D" w:rsidP="002C5C8D">
      <w:pPr>
        <w:pStyle w:val="NormalWeb"/>
        <w:numPr>
          <w:ilvl w:val="0"/>
          <w:numId w:val="46"/>
        </w:numPr>
        <w:rPr>
          <w:rStyle w:val="Strong"/>
          <w:b w:val="0"/>
          <w:bCs w:val="0"/>
          <w:sz w:val="20"/>
          <w:szCs w:val="20"/>
        </w:rPr>
      </w:pPr>
      <w:r w:rsidRPr="002968C9">
        <w:rPr>
          <w:rStyle w:val="Strong"/>
          <w:rFonts w:eastAsiaTheme="majorEastAsia"/>
          <w:sz w:val="20"/>
          <w:szCs w:val="20"/>
        </w:rPr>
        <w:t>Ability Check.</w:t>
      </w:r>
      <w:r w:rsidRPr="002968C9">
        <w:rPr>
          <w:sz w:val="20"/>
          <w:szCs w:val="20"/>
        </w:rPr>
        <w:t xml:space="preserve"> When the creature rolls the Bardic Inspiration die to add it to an ability check, the creature can roll the Bardic Inspiration die again and choose which roll to use, as the mote pops and emits colorful, harmless sparks for a moment.</w:t>
      </w:r>
      <w:r w:rsidRPr="002968C9">
        <w:rPr>
          <w:sz w:val="20"/>
          <w:szCs w:val="20"/>
        </w:rPr>
        <w:br/>
      </w:r>
    </w:p>
    <w:p w14:paraId="2A436166" w14:textId="77777777" w:rsidR="002C5C8D" w:rsidRPr="002968C9" w:rsidRDefault="002C5C8D" w:rsidP="002C5C8D">
      <w:pPr>
        <w:pStyle w:val="NormalWeb"/>
        <w:numPr>
          <w:ilvl w:val="0"/>
          <w:numId w:val="46"/>
        </w:numPr>
        <w:rPr>
          <w:rStyle w:val="Strong"/>
          <w:b w:val="0"/>
          <w:bCs w:val="0"/>
          <w:sz w:val="20"/>
          <w:szCs w:val="20"/>
        </w:rPr>
      </w:pPr>
      <w:r w:rsidRPr="002968C9">
        <w:rPr>
          <w:rStyle w:val="Strong"/>
          <w:rFonts w:eastAsiaTheme="majorEastAsia"/>
          <w:sz w:val="20"/>
          <w:szCs w:val="20"/>
        </w:rPr>
        <w:t>Attack Roll.</w:t>
      </w:r>
      <w:r w:rsidRPr="002968C9">
        <w:rPr>
          <w:sz w:val="20"/>
          <w:szCs w:val="20"/>
        </w:rPr>
        <w:t xml:space="preserve"> Immediately after the creature rolls the Bardic Inspiration die to add it to an attack roll against a target, the mote thunderously shatters. The target and each creature of your choice that you can see within 5 feet of it must succeed on a constitution saving throw against your spell save DC or take thunder damage equal to the number rolled on the Bardic Inspiration die.</w:t>
      </w:r>
      <w:r w:rsidRPr="002968C9">
        <w:rPr>
          <w:sz w:val="20"/>
          <w:szCs w:val="20"/>
        </w:rPr>
        <w:br/>
      </w:r>
    </w:p>
    <w:p w14:paraId="75FC3D80" w14:textId="77777777" w:rsidR="002C5C8D" w:rsidRPr="002968C9" w:rsidRDefault="002C5C8D" w:rsidP="002C5C8D">
      <w:pPr>
        <w:pStyle w:val="NormalWeb"/>
        <w:numPr>
          <w:ilvl w:val="0"/>
          <w:numId w:val="46"/>
        </w:numPr>
        <w:rPr>
          <w:sz w:val="20"/>
          <w:szCs w:val="20"/>
        </w:rPr>
      </w:pPr>
      <w:r w:rsidRPr="002968C9">
        <w:rPr>
          <w:rStyle w:val="Strong"/>
          <w:rFonts w:eastAsiaTheme="majorEastAsia"/>
          <w:sz w:val="20"/>
          <w:szCs w:val="20"/>
        </w:rPr>
        <w:t>Saving Throw.</w:t>
      </w:r>
      <w:r w:rsidRPr="002968C9">
        <w:rPr>
          <w:sz w:val="20"/>
          <w:szCs w:val="20"/>
        </w:rPr>
        <w:t xml:space="preserve"> Immediately after the creature rolls the Bardic Inspiration die and adds it to a saving throw, the mote vanishes with the sound of soft music, causing the creature to gain temporary hit points equal to the number rolled on the Bardic Inspiration die plus your Charisma modifier (minimum of 1 temporary hit point).</w:t>
      </w:r>
    </w:p>
    <w:p w14:paraId="68D04139" w14:textId="77777777" w:rsidR="002C5C8D" w:rsidRPr="002968C9" w:rsidRDefault="002C5C8D" w:rsidP="002C5C8D">
      <w:pPr>
        <w:spacing w:line="240" w:lineRule="auto"/>
        <w:rPr>
          <w:rFonts w:ascii="Times New Roman" w:eastAsia="Times New Roman" w:hAnsi="Times New Roman" w:cs="Times New Roman"/>
          <w:bCs w:val="0"/>
          <w:w w:val="100"/>
          <w:sz w:val="20"/>
        </w:rPr>
      </w:pPr>
      <w:r w:rsidRPr="002968C9">
        <w:rPr>
          <w:rFonts w:ascii="Times New Roman" w:hAnsi="Times New Roman" w:cs="Times New Roman"/>
          <w:sz w:val="20"/>
        </w:rPr>
        <w:br w:type="page"/>
      </w:r>
    </w:p>
    <w:p w14:paraId="18630CF0" w14:textId="77777777" w:rsidR="002C5C8D" w:rsidRPr="00CD136F" w:rsidRDefault="002C5C8D" w:rsidP="002C5C8D">
      <w:pPr>
        <w:pStyle w:val="NormalWeb"/>
        <w:rPr>
          <w:b/>
          <w:bCs/>
          <w:sz w:val="28"/>
          <w:szCs w:val="28"/>
        </w:rPr>
      </w:pPr>
      <w:r w:rsidRPr="00CD136F">
        <w:rPr>
          <w:b/>
          <w:bCs/>
          <w:sz w:val="28"/>
          <w:szCs w:val="28"/>
        </w:rPr>
        <w:lastRenderedPageBreak/>
        <w:t>Performance of Creation</w:t>
      </w:r>
    </w:p>
    <w:p w14:paraId="2AF415E0" w14:textId="77777777" w:rsidR="002C5C8D" w:rsidRPr="002968C9" w:rsidRDefault="002C5C8D" w:rsidP="002C5C8D">
      <w:pPr>
        <w:pStyle w:val="NormalWeb"/>
        <w:rPr>
          <w:sz w:val="20"/>
          <w:szCs w:val="20"/>
        </w:rPr>
      </w:pPr>
      <w:r w:rsidRPr="002968C9">
        <w:rPr>
          <w:sz w:val="20"/>
          <w:szCs w:val="20"/>
        </w:rPr>
        <w:t xml:space="preserve">Starting at 3rd level, as an action, you can channel the magic of the Song of Creation to create one nonmagical item of your choice in an unoccupied space within 10 feet of you. The item must appear on a surface or in a liquid that can support it. The gp value of the item can’t be more than 20 times your bard level, and the item must be Medium or smaller. The item glimmers softly, and a creature can faintly hear music when touching it. The created item disappears after a number of hours equal to your proficiency bonus. For examples of items you can create, see the equipment chapter of the </w:t>
      </w:r>
      <w:r w:rsidRPr="002968C9">
        <w:rPr>
          <w:i/>
          <w:iCs/>
          <w:sz w:val="20"/>
          <w:szCs w:val="20"/>
        </w:rPr>
        <w:t>Player’s Handbook</w:t>
      </w:r>
      <w:r w:rsidRPr="002968C9">
        <w:rPr>
          <w:sz w:val="20"/>
          <w:szCs w:val="20"/>
        </w:rPr>
        <w:t>.</w:t>
      </w:r>
    </w:p>
    <w:p w14:paraId="70F7FF2D" w14:textId="15D7E0A4" w:rsidR="002C5C8D" w:rsidRPr="002968C9" w:rsidRDefault="002C5C8D" w:rsidP="002C5C8D">
      <w:pPr>
        <w:pStyle w:val="NormalWeb"/>
        <w:rPr>
          <w:sz w:val="20"/>
          <w:szCs w:val="20"/>
        </w:rPr>
      </w:pPr>
      <w:r w:rsidRPr="002968C9">
        <w:rPr>
          <w:sz w:val="20"/>
          <w:szCs w:val="20"/>
        </w:rPr>
        <w:t>Once you create an item with this feature, you can’t do so again until you finish a long rest, unless you expend a spell slot of 2nd level or higher to use this feature again. You can have only one item created by this feature at a time; if you use this action and already have an item from this feature, the first one immediately vanishes.</w:t>
      </w:r>
    </w:p>
    <w:p w14:paraId="40692CC3" w14:textId="0E6A69AA" w:rsidR="00DB21C4" w:rsidRPr="002968C9" w:rsidRDefault="002C5C8D" w:rsidP="002C5C8D">
      <w:pPr>
        <w:pStyle w:val="NormalWeb"/>
        <w:rPr>
          <w:sz w:val="20"/>
          <w:szCs w:val="20"/>
        </w:rPr>
      </w:pPr>
      <w:r w:rsidRPr="002968C9">
        <w:rPr>
          <w:sz w:val="20"/>
          <w:szCs w:val="20"/>
        </w:rPr>
        <w:t>The size of the item you can create with this feature increases by one size category when you reach 6th level (Large) and 14th level (Huge).</w:t>
      </w:r>
    </w:p>
    <w:p w14:paraId="191E9818" w14:textId="77777777" w:rsidR="002C5C8D" w:rsidRPr="00CD136F" w:rsidRDefault="002C5C8D" w:rsidP="002C5C8D">
      <w:pPr>
        <w:pStyle w:val="NormalWeb"/>
        <w:rPr>
          <w:b/>
          <w:bCs/>
          <w:sz w:val="20"/>
          <w:szCs w:val="20"/>
        </w:rPr>
      </w:pPr>
      <w:r w:rsidRPr="00CD136F">
        <w:rPr>
          <w:b/>
          <w:bCs/>
          <w:sz w:val="20"/>
          <w:szCs w:val="20"/>
        </w:rPr>
        <w:t>Animating Performance</w:t>
      </w:r>
    </w:p>
    <w:p w14:paraId="45BD9F05" w14:textId="45F76C60" w:rsidR="002C5C8D" w:rsidRPr="002968C9" w:rsidRDefault="002C5C8D" w:rsidP="002C5C8D">
      <w:pPr>
        <w:pStyle w:val="NormalWeb"/>
        <w:rPr>
          <w:sz w:val="20"/>
          <w:szCs w:val="20"/>
        </w:rPr>
      </w:pPr>
      <w:r w:rsidRPr="002968C9">
        <w:rPr>
          <w:sz w:val="20"/>
          <w:szCs w:val="20"/>
        </w:rPr>
        <w:t>Starting at level 6, as an action, you can animate one Large or smaller nonmagical item within 30 feet of you that isn’t being worn or carried. The animate item uses the Dancing Item stat block, which uses your proficiency bonus (PB). The item is friendly to you and your companions and obeys your commands. It lives for 1 hour, until it is reduced to 0 hit points, or until you die.</w:t>
      </w:r>
    </w:p>
    <w:p w14:paraId="168A558A" w14:textId="2BE3AF59" w:rsidR="002C5C8D" w:rsidRPr="002968C9" w:rsidRDefault="002C5C8D" w:rsidP="002C5C8D">
      <w:pPr>
        <w:pStyle w:val="NormalWeb"/>
        <w:rPr>
          <w:sz w:val="20"/>
          <w:szCs w:val="20"/>
        </w:rPr>
      </w:pPr>
      <w:r w:rsidRPr="002968C9">
        <w:rPr>
          <w:sz w:val="20"/>
          <w:szCs w:val="20"/>
        </w:rPr>
        <w:t xml:space="preserve">In combat, the item </w:t>
      </w:r>
      <w:r w:rsidR="00DB21C4" w:rsidRPr="002968C9">
        <w:rPr>
          <w:sz w:val="20"/>
          <w:szCs w:val="20"/>
        </w:rPr>
        <w:t>shares your turn and you can choose the order in which you take your actions, movement, or other abilities</w:t>
      </w:r>
      <w:r w:rsidRPr="002968C9">
        <w:rPr>
          <w:sz w:val="20"/>
          <w:szCs w:val="20"/>
        </w:rPr>
        <w:t>. It can move and use its reaction on its own but takes no action unless you use a bonus action on your turn to command it to take an action. That action can be one in its stat block or some other action. If you are incapacitated, the item can take any action of its choice.</w:t>
      </w:r>
    </w:p>
    <w:p w14:paraId="4DDB4E00" w14:textId="08997B9A" w:rsidR="00DB21C4" w:rsidRPr="002968C9" w:rsidRDefault="002C5C8D" w:rsidP="002C5C8D">
      <w:pPr>
        <w:pStyle w:val="NormalWeb"/>
        <w:rPr>
          <w:noProof/>
          <w:sz w:val="20"/>
          <w:szCs w:val="20"/>
        </w:rPr>
      </w:pPr>
      <w:r w:rsidRPr="002968C9">
        <w:rPr>
          <w:sz w:val="20"/>
          <w:szCs w:val="20"/>
        </w:rPr>
        <w:t>When you use your Bardic Inspiration feature, you can command the item as part of the same bonus action you use for Bardic Inspiration. Once you animate an item with this feature, you can’t do so again until you finish a long rest, unless you expend a spell slot of 3rd level or higher to use this feature again. You can have only one item animated by this feature at a time; if you use this action and already have a dancing item from this feature, the first one immediately becomes inanimate.</w:t>
      </w:r>
      <w:r w:rsidRPr="002968C9">
        <w:rPr>
          <w:noProof/>
          <w:sz w:val="20"/>
          <w:szCs w:val="20"/>
        </w:rPr>
        <w:t xml:space="preserve"> </w:t>
      </w:r>
    </w:p>
    <w:p w14:paraId="378C4D3B" w14:textId="7038150A" w:rsidR="00DB21C4" w:rsidRDefault="00DB21C4" w:rsidP="002C5C8D">
      <w:pPr>
        <w:pStyle w:val="NormalWeb"/>
        <w:rPr>
          <w:noProof/>
          <w:sz w:val="20"/>
          <w:szCs w:val="20"/>
        </w:rPr>
      </w:pPr>
      <w:r w:rsidRPr="002968C9">
        <w:rPr>
          <w:noProof/>
          <w:sz w:val="20"/>
          <w:szCs w:val="20"/>
        </w:rPr>
        <w:t>The dancing item does not count against your familiar limit. The stat block for this creature is found at the end of this subclass.</w:t>
      </w:r>
    </w:p>
    <w:p w14:paraId="5E00B372" w14:textId="77777777" w:rsidR="00CD136F" w:rsidRPr="002968C9" w:rsidRDefault="00CD136F" w:rsidP="002C5C8D">
      <w:pPr>
        <w:pStyle w:val="NormalWeb"/>
        <w:rPr>
          <w:noProof/>
          <w:sz w:val="20"/>
          <w:szCs w:val="20"/>
        </w:rPr>
      </w:pPr>
    </w:p>
    <w:p w14:paraId="646A879E" w14:textId="77777777" w:rsidR="002C5C8D" w:rsidRPr="00CD136F" w:rsidRDefault="002C5C8D" w:rsidP="002C5C8D">
      <w:pPr>
        <w:pStyle w:val="stat-block-stylesstat-block-body"/>
        <w:rPr>
          <w:b/>
          <w:bCs/>
          <w:sz w:val="28"/>
          <w:szCs w:val="28"/>
        </w:rPr>
      </w:pPr>
      <w:r w:rsidRPr="00CD136F">
        <w:rPr>
          <w:b/>
          <w:bCs/>
          <w:sz w:val="28"/>
          <w:szCs w:val="28"/>
        </w:rPr>
        <w:t>Creative Crescendo</w:t>
      </w:r>
    </w:p>
    <w:p w14:paraId="65E19FCC" w14:textId="77777777" w:rsidR="002C5C8D" w:rsidRPr="002968C9" w:rsidRDefault="002C5C8D" w:rsidP="002C5C8D">
      <w:pPr>
        <w:pStyle w:val="NormalWeb"/>
        <w:rPr>
          <w:sz w:val="20"/>
          <w:szCs w:val="20"/>
        </w:rPr>
      </w:pPr>
      <w:r w:rsidRPr="002968C9">
        <w:rPr>
          <w:sz w:val="20"/>
          <w:szCs w:val="20"/>
        </w:rPr>
        <w:t>Starting at level 14, when you use your Performance of Creation feature, you can create more than one item at once. The number of items equals your Charisma modifier (minimum of two items). If you create an item that would exceed that number, you choose which of the previously created items disappears. Only one of these items can be of the maximum size you can create; the rest must be Small or Tiny.</w:t>
      </w:r>
    </w:p>
    <w:p w14:paraId="304F6A72" w14:textId="77777777" w:rsidR="00CD136F" w:rsidRDefault="002C5C8D" w:rsidP="00DB21C4">
      <w:pPr>
        <w:pStyle w:val="NormalWeb"/>
        <w:rPr>
          <w:sz w:val="20"/>
          <w:szCs w:val="20"/>
        </w:rPr>
      </w:pPr>
      <w:r w:rsidRPr="002968C9">
        <w:rPr>
          <w:sz w:val="20"/>
          <w:szCs w:val="20"/>
        </w:rPr>
        <w:t>You are no longer limited by gp value when creating items with Performance of Creation.</w:t>
      </w:r>
    </w:p>
    <w:p w14:paraId="43EFAAD4" w14:textId="15D1B9B7" w:rsidR="00DB21C4" w:rsidRPr="002968C9" w:rsidRDefault="00CD136F" w:rsidP="00DB21C4">
      <w:pPr>
        <w:pStyle w:val="NormalWeb"/>
        <w:rPr>
          <w:bCs/>
          <w:sz w:val="20"/>
          <w:szCs w:val="20"/>
        </w:rPr>
      </w:pPr>
      <w:r w:rsidRPr="002968C9">
        <w:rPr>
          <w:noProof/>
          <w:sz w:val="20"/>
          <w:szCs w:val="20"/>
        </w:rPr>
        <mc:AlternateContent>
          <mc:Choice Requires="wpg">
            <w:drawing>
              <wp:anchor distT="0" distB="0" distL="114300" distR="114300" simplePos="0" relativeHeight="251663360" behindDoc="0" locked="0" layoutInCell="1" allowOverlap="1" wp14:anchorId="5DE921FC" wp14:editId="38138FA9">
                <wp:simplePos x="0" y="0"/>
                <wp:positionH relativeFrom="margin">
                  <wp:posOffset>3510915</wp:posOffset>
                </wp:positionH>
                <wp:positionV relativeFrom="paragraph">
                  <wp:posOffset>251460</wp:posOffset>
                </wp:positionV>
                <wp:extent cx="3239135" cy="5563235"/>
                <wp:effectExtent l="152400" t="95250" r="189865" b="170815"/>
                <wp:wrapTopAndBottom/>
                <wp:docPr id="1090226739" name="Group 1090226739"/>
                <wp:cNvGraphicFramePr/>
                <a:graphic xmlns:a="http://schemas.openxmlformats.org/drawingml/2006/main">
                  <a:graphicData uri="http://schemas.microsoft.com/office/word/2010/wordprocessingGroup">
                    <wpg:wgp>
                      <wpg:cNvGrpSpPr/>
                      <wpg:grpSpPr>
                        <a:xfrm>
                          <a:off x="0" y="0"/>
                          <a:ext cx="3239135" cy="5563235"/>
                          <a:chOff x="0" y="24186"/>
                          <a:chExt cx="6600190" cy="3887089"/>
                        </a:xfrm>
                      </wpg:grpSpPr>
                      <wps:wsp>
                        <wps:cNvPr id="729832792" name="Text Box 729832792"/>
                        <wps:cNvSpPr txBox="1"/>
                        <wps:spPr>
                          <a:xfrm>
                            <a:off x="0" y="44381"/>
                            <a:ext cx="6600190" cy="3860165"/>
                          </a:xfrm>
                          <a:custGeom>
                            <a:avLst/>
                            <a:gdLst>
                              <a:gd name="connsiteX0" fmla="*/ 0 w 6600190"/>
                              <a:gd name="connsiteY0" fmla="*/ 0 h 3860165"/>
                              <a:gd name="connsiteX1" fmla="*/ 726021 w 6600190"/>
                              <a:gd name="connsiteY1" fmla="*/ 0 h 3860165"/>
                              <a:gd name="connsiteX2" fmla="*/ 1320038 w 6600190"/>
                              <a:gd name="connsiteY2" fmla="*/ 0 h 3860165"/>
                              <a:gd name="connsiteX3" fmla="*/ 2112061 w 6600190"/>
                              <a:gd name="connsiteY3" fmla="*/ 0 h 3860165"/>
                              <a:gd name="connsiteX4" fmla="*/ 2904084 w 6600190"/>
                              <a:gd name="connsiteY4" fmla="*/ 0 h 3860165"/>
                              <a:gd name="connsiteX5" fmla="*/ 3432099 w 6600190"/>
                              <a:gd name="connsiteY5" fmla="*/ 0 h 3860165"/>
                              <a:gd name="connsiteX6" fmla="*/ 3960114 w 6600190"/>
                              <a:gd name="connsiteY6" fmla="*/ 0 h 3860165"/>
                              <a:gd name="connsiteX7" fmla="*/ 4752137 w 6600190"/>
                              <a:gd name="connsiteY7" fmla="*/ 0 h 3860165"/>
                              <a:gd name="connsiteX8" fmla="*/ 5544160 w 6600190"/>
                              <a:gd name="connsiteY8" fmla="*/ 0 h 3860165"/>
                              <a:gd name="connsiteX9" fmla="*/ 6600190 w 6600190"/>
                              <a:gd name="connsiteY9" fmla="*/ 0 h 3860165"/>
                              <a:gd name="connsiteX10" fmla="*/ 6600190 w 6600190"/>
                              <a:gd name="connsiteY10" fmla="*/ 681962 h 3860165"/>
                              <a:gd name="connsiteX11" fmla="*/ 6600190 w 6600190"/>
                              <a:gd name="connsiteY11" fmla="*/ 1402527 h 3860165"/>
                              <a:gd name="connsiteX12" fmla="*/ 6600190 w 6600190"/>
                              <a:gd name="connsiteY12" fmla="*/ 2045887 h 3860165"/>
                              <a:gd name="connsiteX13" fmla="*/ 6600190 w 6600190"/>
                              <a:gd name="connsiteY13" fmla="*/ 2727850 h 3860165"/>
                              <a:gd name="connsiteX14" fmla="*/ 6600190 w 6600190"/>
                              <a:gd name="connsiteY14" fmla="*/ 3860165 h 3860165"/>
                              <a:gd name="connsiteX15" fmla="*/ 5808167 w 6600190"/>
                              <a:gd name="connsiteY15" fmla="*/ 3860165 h 3860165"/>
                              <a:gd name="connsiteX16" fmla="*/ 5346154 w 6600190"/>
                              <a:gd name="connsiteY16" fmla="*/ 3860165 h 3860165"/>
                              <a:gd name="connsiteX17" fmla="*/ 4818139 w 6600190"/>
                              <a:gd name="connsiteY17" fmla="*/ 3860165 h 3860165"/>
                              <a:gd name="connsiteX18" fmla="*/ 4092118 w 6600190"/>
                              <a:gd name="connsiteY18" fmla="*/ 3860165 h 3860165"/>
                              <a:gd name="connsiteX19" fmla="*/ 3366097 w 6600190"/>
                              <a:gd name="connsiteY19" fmla="*/ 3860165 h 3860165"/>
                              <a:gd name="connsiteX20" fmla="*/ 2904084 w 6600190"/>
                              <a:gd name="connsiteY20" fmla="*/ 3860165 h 3860165"/>
                              <a:gd name="connsiteX21" fmla="*/ 2244065 w 6600190"/>
                              <a:gd name="connsiteY21" fmla="*/ 3860165 h 3860165"/>
                              <a:gd name="connsiteX22" fmla="*/ 1650048 w 6600190"/>
                              <a:gd name="connsiteY22" fmla="*/ 3860165 h 3860165"/>
                              <a:gd name="connsiteX23" fmla="*/ 858025 w 6600190"/>
                              <a:gd name="connsiteY23" fmla="*/ 3860165 h 3860165"/>
                              <a:gd name="connsiteX24" fmla="*/ 0 w 6600190"/>
                              <a:gd name="connsiteY24" fmla="*/ 3860165 h 3860165"/>
                              <a:gd name="connsiteX25" fmla="*/ 0 w 6600190"/>
                              <a:gd name="connsiteY25" fmla="*/ 3178203 h 3860165"/>
                              <a:gd name="connsiteX26" fmla="*/ 0 w 6600190"/>
                              <a:gd name="connsiteY26" fmla="*/ 2496240 h 3860165"/>
                              <a:gd name="connsiteX27" fmla="*/ 0 w 6600190"/>
                              <a:gd name="connsiteY27" fmla="*/ 1814278 h 3860165"/>
                              <a:gd name="connsiteX28" fmla="*/ 0 w 6600190"/>
                              <a:gd name="connsiteY28" fmla="*/ 1248120 h 3860165"/>
                              <a:gd name="connsiteX29" fmla="*/ 0 w 6600190"/>
                              <a:gd name="connsiteY29" fmla="*/ 566158 h 3860165"/>
                              <a:gd name="connsiteX30" fmla="*/ 0 w 6600190"/>
                              <a:gd name="connsiteY30" fmla="*/ 0 h 3860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6600190" h="3860165" fill="none" extrusionOk="0">
                                <a:moveTo>
                                  <a:pt x="0" y="0"/>
                                </a:moveTo>
                                <a:cubicBezTo>
                                  <a:pt x="291548" y="3627"/>
                                  <a:pt x="521231" y="13907"/>
                                  <a:pt x="726021" y="0"/>
                                </a:cubicBezTo>
                                <a:cubicBezTo>
                                  <a:pt x="930811" y="-13907"/>
                                  <a:pt x="1035931" y="-2940"/>
                                  <a:pt x="1320038" y="0"/>
                                </a:cubicBezTo>
                                <a:cubicBezTo>
                                  <a:pt x="1604145" y="2940"/>
                                  <a:pt x="1922700" y="-13959"/>
                                  <a:pt x="2112061" y="0"/>
                                </a:cubicBezTo>
                                <a:cubicBezTo>
                                  <a:pt x="2301422" y="13959"/>
                                  <a:pt x="2713320" y="2356"/>
                                  <a:pt x="2904084" y="0"/>
                                </a:cubicBezTo>
                                <a:cubicBezTo>
                                  <a:pt x="3094848" y="-2356"/>
                                  <a:pt x="3250722" y="16919"/>
                                  <a:pt x="3432099" y="0"/>
                                </a:cubicBezTo>
                                <a:cubicBezTo>
                                  <a:pt x="3613477" y="-16919"/>
                                  <a:pt x="3827596" y="18235"/>
                                  <a:pt x="3960114" y="0"/>
                                </a:cubicBezTo>
                                <a:cubicBezTo>
                                  <a:pt x="4092632" y="-18235"/>
                                  <a:pt x="4360503" y="19357"/>
                                  <a:pt x="4752137" y="0"/>
                                </a:cubicBezTo>
                                <a:cubicBezTo>
                                  <a:pt x="5143771" y="-19357"/>
                                  <a:pt x="5157633" y="13523"/>
                                  <a:pt x="5544160" y="0"/>
                                </a:cubicBezTo>
                                <a:cubicBezTo>
                                  <a:pt x="5930687" y="-13523"/>
                                  <a:pt x="6358012" y="50522"/>
                                  <a:pt x="6600190" y="0"/>
                                </a:cubicBezTo>
                                <a:cubicBezTo>
                                  <a:pt x="6606891" y="298604"/>
                                  <a:pt x="6625847" y="491980"/>
                                  <a:pt x="6600190" y="681962"/>
                                </a:cubicBezTo>
                                <a:cubicBezTo>
                                  <a:pt x="6574533" y="871944"/>
                                  <a:pt x="6593030" y="1190918"/>
                                  <a:pt x="6600190" y="1402527"/>
                                </a:cubicBezTo>
                                <a:cubicBezTo>
                                  <a:pt x="6607350" y="1614137"/>
                                  <a:pt x="6595456" y="1735142"/>
                                  <a:pt x="6600190" y="2045887"/>
                                </a:cubicBezTo>
                                <a:cubicBezTo>
                                  <a:pt x="6604924" y="2356632"/>
                                  <a:pt x="6599069" y="2397090"/>
                                  <a:pt x="6600190" y="2727850"/>
                                </a:cubicBezTo>
                                <a:cubicBezTo>
                                  <a:pt x="6601311" y="3058610"/>
                                  <a:pt x="6591327" y="3494707"/>
                                  <a:pt x="6600190" y="3860165"/>
                                </a:cubicBezTo>
                                <a:cubicBezTo>
                                  <a:pt x="6254729" y="3842435"/>
                                  <a:pt x="6044286" y="3838234"/>
                                  <a:pt x="5808167" y="3860165"/>
                                </a:cubicBezTo>
                                <a:cubicBezTo>
                                  <a:pt x="5572048" y="3882096"/>
                                  <a:pt x="5439237" y="3861079"/>
                                  <a:pt x="5346154" y="3860165"/>
                                </a:cubicBezTo>
                                <a:cubicBezTo>
                                  <a:pt x="5253071" y="3859251"/>
                                  <a:pt x="5038968" y="3883149"/>
                                  <a:pt x="4818139" y="3860165"/>
                                </a:cubicBezTo>
                                <a:cubicBezTo>
                                  <a:pt x="4597311" y="3837181"/>
                                  <a:pt x="4444302" y="3888388"/>
                                  <a:pt x="4092118" y="3860165"/>
                                </a:cubicBezTo>
                                <a:cubicBezTo>
                                  <a:pt x="3739934" y="3831942"/>
                                  <a:pt x="3698100" y="3895752"/>
                                  <a:pt x="3366097" y="3860165"/>
                                </a:cubicBezTo>
                                <a:cubicBezTo>
                                  <a:pt x="3034094" y="3824578"/>
                                  <a:pt x="3089730" y="3847447"/>
                                  <a:pt x="2904084" y="3860165"/>
                                </a:cubicBezTo>
                                <a:cubicBezTo>
                                  <a:pt x="2718438" y="3872883"/>
                                  <a:pt x="2517577" y="3839485"/>
                                  <a:pt x="2244065" y="3860165"/>
                                </a:cubicBezTo>
                                <a:cubicBezTo>
                                  <a:pt x="1970553" y="3880845"/>
                                  <a:pt x="1929640" y="3864381"/>
                                  <a:pt x="1650048" y="3860165"/>
                                </a:cubicBezTo>
                                <a:cubicBezTo>
                                  <a:pt x="1370456" y="3855949"/>
                                  <a:pt x="1151158" y="3835346"/>
                                  <a:pt x="858025" y="3860165"/>
                                </a:cubicBezTo>
                                <a:cubicBezTo>
                                  <a:pt x="564892" y="3884984"/>
                                  <a:pt x="279796" y="3819193"/>
                                  <a:pt x="0" y="3860165"/>
                                </a:cubicBezTo>
                                <a:cubicBezTo>
                                  <a:pt x="-7528" y="3616597"/>
                                  <a:pt x="23973" y="3320734"/>
                                  <a:pt x="0" y="3178203"/>
                                </a:cubicBezTo>
                                <a:cubicBezTo>
                                  <a:pt x="-23973" y="3035672"/>
                                  <a:pt x="-15298" y="2751883"/>
                                  <a:pt x="0" y="2496240"/>
                                </a:cubicBezTo>
                                <a:cubicBezTo>
                                  <a:pt x="15298" y="2240597"/>
                                  <a:pt x="-14492" y="2002659"/>
                                  <a:pt x="0" y="1814278"/>
                                </a:cubicBezTo>
                                <a:cubicBezTo>
                                  <a:pt x="14492" y="1625897"/>
                                  <a:pt x="17596" y="1420812"/>
                                  <a:pt x="0" y="1248120"/>
                                </a:cubicBezTo>
                                <a:cubicBezTo>
                                  <a:pt x="-17596" y="1075428"/>
                                  <a:pt x="-4415" y="788773"/>
                                  <a:pt x="0" y="566158"/>
                                </a:cubicBezTo>
                                <a:cubicBezTo>
                                  <a:pt x="4415" y="343543"/>
                                  <a:pt x="-14662" y="263433"/>
                                  <a:pt x="0" y="0"/>
                                </a:cubicBezTo>
                                <a:close/>
                              </a:path>
                              <a:path w="6600190" h="3860165" stroke="0" extrusionOk="0">
                                <a:moveTo>
                                  <a:pt x="0" y="0"/>
                                </a:moveTo>
                                <a:cubicBezTo>
                                  <a:pt x="231814" y="-22677"/>
                                  <a:pt x="287781" y="-13603"/>
                                  <a:pt x="528015" y="0"/>
                                </a:cubicBezTo>
                                <a:cubicBezTo>
                                  <a:pt x="768250" y="13603"/>
                                  <a:pt x="980581" y="27109"/>
                                  <a:pt x="1122032" y="0"/>
                                </a:cubicBezTo>
                                <a:cubicBezTo>
                                  <a:pt x="1263483" y="-27109"/>
                                  <a:pt x="1552226" y="-23255"/>
                                  <a:pt x="1716049" y="0"/>
                                </a:cubicBezTo>
                                <a:cubicBezTo>
                                  <a:pt x="1879872" y="23255"/>
                                  <a:pt x="2138055" y="17394"/>
                                  <a:pt x="2310067" y="0"/>
                                </a:cubicBezTo>
                                <a:cubicBezTo>
                                  <a:pt x="2482079" y="-17394"/>
                                  <a:pt x="2671817" y="23921"/>
                                  <a:pt x="2838082" y="0"/>
                                </a:cubicBezTo>
                                <a:cubicBezTo>
                                  <a:pt x="3004347" y="-23921"/>
                                  <a:pt x="3158028" y="24804"/>
                                  <a:pt x="3366097" y="0"/>
                                </a:cubicBezTo>
                                <a:cubicBezTo>
                                  <a:pt x="3574166" y="-24804"/>
                                  <a:pt x="3939800" y="16581"/>
                                  <a:pt x="4092118" y="0"/>
                                </a:cubicBezTo>
                                <a:cubicBezTo>
                                  <a:pt x="4244436" y="-16581"/>
                                  <a:pt x="4365826" y="-18795"/>
                                  <a:pt x="4620133" y="0"/>
                                </a:cubicBezTo>
                                <a:cubicBezTo>
                                  <a:pt x="4874441" y="18795"/>
                                  <a:pt x="4935138" y="-15816"/>
                                  <a:pt x="5214150" y="0"/>
                                </a:cubicBezTo>
                                <a:cubicBezTo>
                                  <a:pt x="5493162" y="15816"/>
                                  <a:pt x="5608817" y="-1905"/>
                                  <a:pt x="5808167" y="0"/>
                                </a:cubicBezTo>
                                <a:cubicBezTo>
                                  <a:pt x="6007517" y="1905"/>
                                  <a:pt x="6439084" y="-23161"/>
                                  <a:pt x="6600190" y="0"/>
                                </a:cubicBezTo>
                                <a:cubicBezTo>
                                  <a:pt x="6589495" y="152297"/>
                                  <a:pt x="6616946" y="475728"/>
                                  <a:pt x="6600190" y="643361"/>
                                </a:cubicBezTo>
                                <a:cubicBezTo>
                                  <a:pt x="6583434" y="810994"/>
                                  <a:pt x="6614082" y="1078169"/>
                                  <a:pt x="6600190" y="1248120"/>
                                </a:cubicBezTo>
                                <a:cubicBezTo>
                                  <a:pt x="6586298" y="1418071"/>
                                  <a:pt x="6591123" y="1753838"/>
                                  <a:pt x="6600190" y="1930083"/>
                                </a:cubicBezTo>
                                <a:cubicBezTo>
                                  <a:pt x="6609257" y="2106328"/>
                                  <a:pt x="6608477" y="2280017"/>
                                  <a:pt x="6600190" y="2534842"/>
                                </a:cubicBezTo>
                                <a:cubicBezTo>
                                  <a:pt x="6591903" y="2789667"/>
                                  <a:pt x="6592289" y="2842852"/>
                                  <a:pt x="6600190" y="3100999"/>
                                </a:cubicBezTo>
                                <a:cubicBezTo>
                                  <a:pt x="6608091" y="3359146"/>
                                  <a:pt x="6616723" y="3526467"/>
                                  <a:pt x="6600190" y="3860165"/>
                                </a:cubicBezTo>
                                <a:cubicBezTo>
                                  <a:pt x="6427018" y="3837789"/>
                                  <a:pt x="6199744" y="3848844"/>
                                  <a:pt x="6006173" y="3860165"/>
                                </a:cubicBezTo>
                                <a:cubicBezTo>
                                  <a:pt x="5812602" y="3871486"/>
                                  <a:pt x="5399175" y="3847170"/>
                                  <a:pt x="5214150" y="3860165"/>
                                </a:cubicBezTo>
                                <a:cubicBezTo>
                                  <a:pt x="5029125" y="3873160"/>
                                  <a:pt x="4695153" y="3880992"/>
                                  <a:pt x="4488129" y="3860165"/>
                                </a:cubicBezTo>
                                <a:cubicBezTo>
                                  <a:pt x="4281105" y="3839338"/>
                                  <a:pt x="4044690" y="3835549"/>
                                  <a:pt x="3894112" y="3860165"/>
                                </a:cubicBezTo>
                                <a:cubicBezTo>
                                  <a:pt x="3743534" y="3884781"/>
                                  <a:pt x="3622327" y="3841637"/>
                                  <a:pt x="3432099" y="3860165"/>
                                </a:cubicBezTo>
                                <a:cubicBezTo>
                                  <a:pt x="3241871" y="3878693"/>
                                  <a:pt x="3068079" y="3853731"/>
                                  <a:pt x="2904084" y="3860165"/>
                                </a:cubicBezTo>
                                <a:cubicBezTo>
                                  <a:pt x="2740089" y="3866599"/>
                                  <a:pt x="2453858" y="3887412"/>
                                  <a:pt x="2112061" y="3860165"/>
                                </a:cubicBezTo>
                                <a:cubicBezTo>
                                  <a:pt x="1770264" y="3832918"/>
                                  <a:pt x="1637435" y="3860844"/>
                                  <a:pt x="1452042" y="3860165"/>
                                </a:cubicBezTo>
                                <a:cubicBezTo>
                                  <a:pt x="1266649" y="3859486"/>
                                  <a:pt x="1030561" y="3861753"/>
                                  <a:pt x="858025" y="3860165"/>
                                </a:cubicBezTo>
                                <a:cubicBezTo>
                                  <a:pt x="685489" y="3858577"/>
                                  <a:pt x="409032" y="3844771"/>
                                  <a:pt x="0" y="3860165"/>
                                </a:cubicBezTo>
                                <a:cubicBezTo>
                                  <a:pt x="13784" y="3725081"/>
                                  <a:pt x="-1204" y="3496108"/>
                                  <a:pt x="0" y="3216804"/>
                                </a:cubicBezTo>
                                <a:cubicBezTo>
                                  <a:pt x="1204" y="2937500"/>
                                  <a:pt x="-26384" y="2745416"/>
                                  <a:pt x="0" y="2573443"/>
                                </a:cubicBezTo>
                                <a:cubicBezTo>
                                  <a:pt x="26384" y="2401470"/>
                                  <a:pt x="-27577" y="2155928"/>
                                  <a:pt x="0" y="1852879"/>
                                </a:cubicBezTo>
                                <a:cubicBezTo>
                                  <a:pt x="27577" y="1549830"/>
                                  <a:pt x="-26278" y="1373934"/>
                                  <a:pt x="0" y="1132315"/>
                                </a:cubicBezTo>
                                <a:cubicBezTo>
                                  <a:pt x="26278" y="890696"/>
                                  <a:pt x="56517" y="553485"/>
                                  <a:pt x="0" y="0"/>
                                </a:cubicBezTo>
                                <a:close/>
                              </a:path>
                            </a:pathLst>
                          </a:custGeom>
                          <a:solidFill>
                            <a:schemeClr val="bg1">
                              <a:lumMod val="95000"/>
                            </a:schemeClr>
                          </a:solidFill>
                          <a:ln w="76200" cap="sq">
                            <a:solidFill>
                              <a:schemeClr val="bg1">
                                <a:lumMod val="95000"/>
                              </a:schemeClr>
                            </a:solidFill>
                            <a:prstDash val="solid"/>
                            <a:bevel/>
                            <a:extLst>
                              <a:ext uri="{C807C97D-BFC1-408E-A445-0C87EB9F89A2}">
                                <ask:lineSketchStyleProps xmlns:ask="http://schemas.microsoft.com/office/drawing/2018/sketchyshapes" sd="791391473">
                                  <a:prstGeom prst="rect">
                                    <a:avLst/>
                                  </a:prstGeom>
                                  <ask:type>
                                    <ask:lineSketchFreehand/>
                                  </ask:type>
                                </ask:lineSketchStyleProps>
                              </a:ext>
                            </a:extLst>
                          </a:ln>
                          <a:effectLst>
                            <a:outerShdw blurRad="76200" dist="25400" dir="2700000" algn="ctr" rotWithShape="0">
                              <a:schemeClr val="bg2">
                                <a:lumMod val="25000"/>
                                <a:alpha val="60000"/>
                              </a:schemeClr>
                            </a:outerShdw>
                          </a:effectLst>
                          <a:scene3d>
                            <a:camera prst="orthographicFront"/>
                            <a:lightRig rig="threePt" dir="t"/>
                          </a:scene3d>
                          <a:sp3d prstMaterial="softEdge"/>
                        </wps:spPr>
                        <wps:style>
                          <a:lnRef idx="0">
                            <a:schemeClr val="accent1"/>
                          </a:lnRef>
                          <a:fillRef idx="1003">
                            <a:schemeClr val="lt2"/>
                          </a:fillRef>
                          <a:effectRef idx="0">
                            <a:schemeClr val="accent1"/>
                          </a:effectRef>
                          <a:fontRef idx="minor">
                            <a:schemeClr val="dk1"/>
                          </a:fontRef>
                        </wps:style>
                        <wps:txbx>
                          <w:txbxContent>
                            <w:p w14:paraId="71B36C01" w14:textId="77777777" w:rsidR="00CD136F" w:rsidRPr="00675115" w:rsidRDefault="00CD136F" w:rsidP="00CD136F">
                              <w:pPr>
                                <w:pStyle w:val="5E-STATBLOCKBODYPARA1"/>
                                <w:rPr>
                                  <w14:shadow w14:blurRad="50800" w14:dist="25400" w14:dir="5400000" w14:sx="100000" w14:sy="100000" w14:kx="0" w14:ky="0" w14:algn="ctr">
                                    <w14:srgbClr w14:val="000000">
                                      <w14:alpha w14:val="90000"/>
                                    </w14:srgbClr>
                                  </w14:shadow>
                                </w:rPr>
                              </w:pPr>
                            </w:p>
                          </w:txbxContent>
                        </wps:txbx>
                        <wps:bodyPr rot="0" spcFirstLastPara="0" vertOverflow="overflow" horzOverflow="overflow" vert="horz" wrap="square" lIns="54864" tIns="18288" rIns="54864" bIns="18288" numCol="1" spcCol="0" rtlCol="0" fromWordArt="0" anchor="t" anchorCtr="0" forceAA="0" compatLnSpc="1">
                          <a:prstTxWarp prst="textNoShape">
                            <a:avLst/>
                          </a:prstTxWarp>
                          <a:noAutofit/>
                        </wps:bodyPr>
                      </wps:wsp>
                      <wps:wsp>
                        <wps:cNvPr id="1910560893" name="Text Box 2"/>
                        <wps:cNvSpPr txBox="1">
                          <a:spLocks noChangeArrowheads="1"/>
                        </wps:cNvSpPr>
                        <wps:spPr bwMode="auto">
                          <a:xfrm>
                            <a:off x="30480" y="51109"/>
                            <a:ext cx="6486882" cy="3860166"/>
                          </a:xfrm>
                          <a:prstGeom prst="rect">
                            <a:avLst/>
                          </a:prstGeom>
                          <a:noFill/>
                          <a:ln w="9525">
                            <a:noFill/>
                            <a:miter lim="800000"/>
                            <a:headEnd/>
                            <a:tailEnd/>
                          </a:ln>
                          <a:effectLst/>
                        </wps:spPr>
                        <wps:txbx id="3">
                          <w:txbxContent>
                            <w:p w14:paraId="33938190" w14:textId="77777777" w:rsidR="00CD136F" w:rsidRPr="00675115" w:rsidRDefault="00CD136F" w:rsidP="00CD136F">
                              <w:pPr>
                                <w:pStyle w:val="5E-STATBLOCKTITLE"/>
                                <w:spacing w:before="20" w:line="230" w:lineRule="exact"/>
                                <w:rPr>
                                  <w14:shadow w14:blurRad="76200" w14:dist="25400" w14:dir="5400000" w14:sx="0" w14:sy="0" w14:kx="0" w14:ky="0" w14:algn="ctr">
                                    <w14:srgbClr w14:val="000000">
                                      <w14:alpha w14:val="50000"/>
                                    </w14:srgbClr>
                                  </w14:shadow>
                                </w:rPr>
                              </w:pPr>
                              <w:r>
                                <w:rPr>
                                  <w14:shadow w14:blurRad="76200" w14:dist="25400" w14:dir="5400000" w14:sx="0" w14:sy="0" w14:kx="0" w14:ky="0" w14:algn="ctr">
                                    <w14:srgbClr w14:val="000000">
                                      <w14:alpha w14:val="50000"/>
                                    </w14:srgbClr>
                                  </w14:shadow>
                                </w:rPr>
                                <w:t>Dancing Item</w:t>
                              </w:r>
                            </w:p>
                            <w:p w14:paraId="3CDE4BAD" w14:textId="77777777" w:rsidR="00CD136F" w:rsidRPr="00675115" w:rsidRDefault="00CD136F" w:rsidP="00CD136F">
                              <w:pPr>
                                <w:pStyle w:val="5E-STATBLOCKMETADATA"/>
                                <w:rPr>
                                  <w14:shadow w14:blurRad="76200" w14:dist="25400" w14:dir="5400000" w14:sx="0" w14:sy="0" w14:kx="0" w14:ky="0" w14:algn="ctr">
                                    <w14:srgbClr w14:val="000000">
                                      <w14:alpha w14:val="50000"/>
                                    </w14:srgbClr>
                                  </w14:shadow>
                                </w:rPr>
                              </w:pPr>
                              <w:r>
                                <w:rPr>
                                  <w14:shadow w14:blurRad="76200" w14:dist="25400" w14:dir="5400000" w14:sx="0" w14:sy="0" w14:kx="0" w14:ky="0" w14:algn="ctr">
                                    <w14:srgbClr w14:val="000000">
                                      <w14:alpha w14:val="50000"/>
                                    </w14:srgbClr>
                                  </w14:shadow>
                                </w:rPr>
                                <w:t>Large or smaller, Neutral</w:t>
                              </w:r>
                            </w:p>
                            <w:p w14:paraId="370A07EF" w14:textId="77777777" w:rsidR="00CD136F" w:rsidRDefault="00CD136F" w:rsidP="00CD136F">
                              <w:pPr>
                                <w:pStyle w:val="5E-STATBLOCKDATA"/>
                              </w:pPr>
                              <w:r>
                                <w:rPr>
                                  <w:rStyle w:val="5E-STATBLOCKLABEL"/>
                                </w:rPr>
                                <w:t>Armor Class</w:t>
                              </w:r>
                              <w:r>
                                <w:t xml:space="preserve"> 12</w:t>
                              </w:r>
                            </w:p>
                            <w:p w14:paraId="16DF3EBB" w14:textId="77777777" w:rsidR="00CD136F" w:rsidRDefault="00CD136F" w:rsidP="00CD136F">
                              <w:pPr>
                                <w:pStyle w:val="5E-STATBLOCKDATA"/>
                              </w:pPr>
                              <w:r>
                                <w:rPr>
                                  <w:rStyle w:val="5E-STATBLOCKLABEL"/>
                                </w:rPr>
                                <w:t>Hit Points</w:t>
                              </w:r>
                              <w:r>
                                <w:t xml:space="preserve"> 10+ 5* [Your bard level]</w:t>
                              </w:r>
                            </w:p>
                            <w:p w14:paraId="0D765CC9" w14:textId="77777777" w:rsidR="00CD136F" w:rsidRDefault="00CD136F" w:rsidP="00CD136F">
                              <w:pPr>
                                <w:pStyle w:val="5E-STATBLOCKDATA"/>
                              </w:pPr>
                              <w:r>
                                <w:rPr>
                                  <w:rStyle w:val="5E-STATBLOCKLABEL"/>
                                </w:rPr>
                                <w:t>Speed</w:t>
                              </w:r>
                              <w:r>
                                <w:t xml:space="preserve"> 30 ft., flying speed 30 (hover only)</w:t>
                              </w:r>
                            </w:p>
                            <w:p w14:paraId="10D23E20" w14:textId="77777777" w:rsidR="00CD136F" w:rsidRDefault="00CD136F" w:rsidP="00CD136F">
                              <w:pPr>
                                <w:pStyle w:val="5E-STATBLOCKABILITYSCORENAME"/>
                              </w:pPr>
                              <w:r>
                                <w:t>STR</w:t>
                              </w:r>
                              <w:r>
                                <w:tab/>
                                <w:t>DEX</w:t>
                              </w:r>
                              <w:r>
                                <w:tab/>
                                <w:t>CON</w:t>
                              </w:r>
                              <w:r>
                                <w:tab/>
                                <w:t>INT</w:t>
                              </w:r>
                              <w:r>
                                <w:tab/>
                                <w:t>WIS</w:t>
                              </w:r>
                              <w:r>
                                <w:tab/>
                                <w:t>CHA</w:t>
                              </w:r>
                            </w:p>
                            <w:p w14:paraId="6CA60074" w14:textId="77777777" w:rsidR="00CD136F" w:rsidRDefault="00CD136F" w:rsidP="00CD136F">
                              <w:pPr>
                                <w:pStyle w:val="5E-STATBLOCKABILITYSCORENUMBER"/>
                                <w:ind w:firstLine="0"/>
                              </w:pPr>
                              <w:r>
                                <w:t>18 (+4)</w:t>
                              </w:r>
                              <w:r>
                                <w:tab/>
                                <w:t>14(+2)</w:t>
                              </w:r>
                              <w:r>
                                <w:tab/>
                                <w:t>16 (+3)</w:t>
                              </w:r>
                              <w:r>
                                <w:tab/>
                                <w:t>4 (-3)</w:t>
                              </w:r>
                              <w:r>
                                <w:tab/>
                                <w:t>10 (+0)</w:t>
                              </w:r>
                              <w:r>
                                <w:tab/>
                                <w:t>6 (-2)</w:t>
                              </w:r>
                            </w:p>
                            <w:p w14:paraId="376C5023" w14:textId="77777777" w:rsidR="00CD136F" w:rsidRDefault="00CD136F" w:rsidP="00CD136F">
                              <w:pPr>
                                <w:pStyle w:val="5E-STATBLOCKDATA"/>
                                <w:rPr>
                                  <w:rStyle w:val="5E-STATBLOCKLABEL"/>
                                </w:rPr>
                              </w:pPr>
                              <w:r>
                                <w:rPr>
                                  <w:rStyle w:val="5E-STATBLOCKLABEL"/>
                                </w:rPr>
                                <w:t>Saving Throws</w:t>
                              </w:r>
                              <w:r w:rsidRPr="00AC27AC">
                                <w:t xml:space="preserve"> </w:t>
                              </w:r>
                              <w:r>
                                <w:t>none</w:t>
                              </w:r>
                            </w:p>
                            <w:p w14:paraId="514B1B11" w14:textId="77777777" w:rsidR="00CD136F" w:rsidRDefault="00CD136F" w:rsidP="00CD136F">
                              <w:pPr>
                                <w:pStyle w:val="5E-STATBLOCKDATA"/>
                              </w:pPr>
                              <w:r>
                                <w:rPr>
                                  <w:rStyle w:val="5E-STATBLOCKLABEL"/>
                                </w:rPr>
                                <w:t>Skills</w:t>
                              </w:r>
                              <w:r>
                                <w:t xml:space="preserve"> none</w:t>
                              </w:r>
                            </w:p>
                            <w:p w14:paraId="495A3889" w14:textId="77777777" w:rsidR="00CD136F" w:rsidRDefault="00CD136F" w:rsidP="00CD136F">
                              <w:pPr>
                                <w:pStyle w:val="5E-STATBLOCKDATA"/>
                              </w:pPr>
                              <w:r>
                                <w:rPr>
                                  <w:rStyle w:val="5E-STATBLOCKLABEL"/>
                                </w:rPr>
                                <w:t>Damage Resistances</w:t>
                              </w:r>
                              <w:r>
                                <w:t xml:space="preserve"> none</w:t>
                              </w:r>
                            </w:p>
                            <w:p w14:paraId="2537C60C" w14:textId="77777777" w:rsidR="00CD136F" w:rsidRDefault="00CD136F" w:rsidP="00CD136F">
                              <w:pPr>
                                <w:pStyle w:val="5E-STATBLOCKDATA"/>
                              </w:pPr>
                              <w:r>
                                <w:rPr>
                                  <w:rStyle w:val="5E-STATBLOCKLABEL"/>
                                </w:rPr>
                                <w:t>Damage Immunities</w:t>
                              </w:r>
                              <w:r>
                                <w:t xml:space="preserve"> Poison, Psychic</w:t>
                              </w:r>
                            </w:p>
                            <w:p w14:paraId="67B591E0" w14:textId="77777777" w:rsidR="00CD136F" w:rsidRDefault="00CD136F" w:rsidP="00CD136F">
                              <w:pPr>
                                <w:pStyle w:val="5E-STATBLOCKDATA"/>
                              </w:pPr>
                              <w:r>
                                <w:rPr>
                                  <w:rStyle w:val="5E-STATBLOCKLABEL"/>
                                </w:rPr>
                                <w:t>Condition Immunities</w:t>
                              </w:r>
                              <w:r>
                                <w:t xml:space="preserve"> Charmed, Exhaustion, Frightened, Poisoned</w:t>
                              </w:r>
                            </w:p>
                            <w:p w14:paraId="3BAA1E35" w14:textId="77777777" w:rsidR="00CD136F" w:rsidRDefault="00CD136F" w:rsidP="00CD136F">
                              <w:pPr>
                                <w:pStyle w:val="5E-STATBLOCKDATA"/>
                              </w:pPr>
                              <w:r>
                                <w:rPr>
                                  <w:rStyle w:val="5E-STATBLOCKLABEL"/>
                                </w:rPr>
                                <w:t>Senses</w:t>
                              </w:r>
                              <w:r>
                                <w:t xml:space="preserve"> Darkvision 60ft, Passive Perception 10</w:t>
                              </w:r>
                            </w:p>
                            <w:p w14:paraId="0855BD4F" w14:textId="77777777" w:rsidR="00CD136F" w:rsidRDefault="00CD136F" w:rsidP="00CD136F">
                              <w:pPr>
                                <w:pStyle w:val="5E-STATBLOCKDATA"/>
                              </w:pPr>
                              <w:r>
                                <w:rPr>
                                  <w:rStyle w:val="5E-STATBLOCKLABEL"/>
                                </w:rPr>
                                <w:t>Languages</w:t>
                              </w:r>
                              <w:r>
                                <w:t xml:space="preserve"> Understands all languages you do but cannot speak.</w:t>
                              </w:r>
                            </w:p>
                            <w:p w14:paraId="5C4C424F" w14:textId="77777777" w:rsidR="00CD136F" w:rsidRDefault="00CD136F" w:rsidP="00CD136F">
                              <w:pPr>
                                <w:pStyle w:val="5E-STATBLOCKDATA"/>
                              </w:pPr>
                              <w:r>
                                <w:rPr>
                                  <w:rStyle w:val="5E-STATBLOCKLABEL"/>
                                </w:rPr>
                                <w:t>PB (proficiency bonus): Same as yours</w:t>
                              </w:r>
                            </w:p>
                            <w:p w14:paraId="7498BCE5" w14:textId="77777777" w:rsidR="00CD136F" w:rsidRDefault="00CD136F" w:rsidP="00CD136F">
                              <w:pPr>
                                <w:pStyle w:val="stat-block-stylesstat-block-body"/>
                                <w:rPr>
                                  <w:rFonts w:asciiTheme="minorHAnsi" w:hAnsiTheme="minorHAnsi" w:cstheme="minorHAnsi"/>
                                  <w:sz w:val="20"/>
                                  <w:szCs w:val="20"/>
                                </w:rPr>
                              </w:pPr>
                              <w:r w:rsidRPr="0041390C">
                                <w:rPr>
                                  <w:rStyle w:val="Strong"/>
                                  <w:rFonts w:asciiTheme="minorHAnsi" w:eastAsiaTheme="majorEastAsia" w:hAnsiTheme="minorHAnsi" w:cstheme="minorHAnsi"/>
                                  <w:i/>
                                  <w:iCs/>
                                  <w:sz w:val="20"/>
                                  <w:szCs w:val="20"/>
                                </w:rPr>
                                <w:t>Immutable Form.</w:t>
                              </w:r>
                              <w:r w:rsidRPr="0041390C">
                                <w:rPr>
                                  <w:rFonts w:asciiTheme="minorHAnsi" w:hAnsiTheme="minorHAnsi" w:cstheme="minorHAnsi"/>
                                  <w:sz w:val="20"/>
                                  <w:szCs w:val="20"/>
                                </w:rPr>
                                <w:t xml:space="preserve"> The item is immune to any spell or effect that would alter its form.</w:t>
                              </w:r>
                            </w:p>
                            <w:p w14:paraId="2293821F" w14:textId="77777777" w:rsidR="00CD136F" w:rsidRDefault="00CD136F" w:rsidP="00CD136F">
                              <w:pPr>
                                <w:pStyle w:val="stat-block-stylesstat-block-body"/>
                                <w:rPr>
                                  <w:rFonts w:ascii="Calibri" w:hAnsi="Calibri" w:cs="Calibri"/>
                                  <w:sz w:val="20"/>
                                  <w:szCs w:val="20"/>
                                  <w:lang w:val="en"/>
                                </w:rPr>
                              </w:pPr>
                              <w:r w:rsidRPr="0041390C">
                                <w:rPr>
                                  <w:rStyle w:val="Strong"/>
                                  <w:rFonts w:asciiTheme="minorHAnsi" w:eastAsiaTheme="majorEastAsia" w:hAnsiTheme="minorHAnsi" w:cstheme="minorHAnsi"/>
                                  <w:i/>
                                  <w:iCs/>
                                  <w:sz w:val="20"/>
                                  <w:szCs w:val="20"/>
                                </w:rPr>
                                <w:t>Irrepressible Dance.</w:t>
                              </w:r>
                              <w:r w:rsidRPr="0041390C">
                                <w:rPr>
                                  <w:rFonts w:asciiTheme="minorHAnsi" w:hAnsiTheme="minorHAnsi" w:cstheme="minorHAnsi"/>
                                  <w:sz w:val="20"/>
                                  <w:szCs w:val="20"/>
                                </w:rPr>
                                <w:t xml:space="preserve"> When any creature starts its turn within 10 feet of the item, the item can increase or decrease (your choice) the walking speed of that creature by 10 feet until the end of the turn, provided the item isn’t </w:t>
                              </w:r>
                              <w:r w:rsidRPr="00B758A2">
                                <w:rPr>
                                  <w:rFonts w:asciiTheme="minorHAnsi" w:hAnsiTheme="minorHAnsi" w:cstheme="minorHAnsi"/>
                                  <w:sz w:val="20"/>
                                  <w:szCs w:val="20"/>
                                </w:rPr>
                                <w:t>incapacitated</w:t>
                              </w:r>
                              <w:r>
                                <w:t>.</w:t>
                              </w:r>
                            </w:p>
                            <w:p w14:paraId="0FF3AC84" w14:textId="77777777" w:rsidR="00CD136F" w:rsidRPr="00BE1396" w:rsidRDefault="00CD136F" w:rsidP="00CD136F">
                              <w:pPr>
                                <w:pStyle w:val="5E-StatBlockHeading"/>
                                <w:spacing w:line="220" w:lineRule="exact"/>
                              </w:pPr>
                              <w:r>
                                <w:t>Action</w:t>
                              </w:r>
                            </w:p>
                            <w:p w14:paraId="122E01D9" w14:textId="77777777" w:rsidR="00CD136F" w:rsidRPr="0041390C" w:rsidRDefault="00CD136F" w:rsidP="00CD136F">
                              <w:pPr>
                                <w:pStyle w:val="stat-block-stylesstat-block-body"/>
                                <w:rPr>
                                  <w:rFonts w:asciiTheme="minorHAnsi" w:hAnsiTheme="minorHAnsi" w:cstheme="minorHAnsi"/>
                                  <w:sz w:val="20"/>
                                  <w:szCs w:val="20"/>
                                </w:rPr>
                              </w:pPr>
                              <w:r w:rsidRPr="0041390C">
                                <w:rPr>
                                  <w:rStyle w:val="Strong"/>
                                  <w:rFonts w:asciiTheme="minorHAnsi" w:eastAsiaTheme="majorEastAsia" w:hAnsiTheme="minorHAnsi" w:cstheme="minorHAnsi"/>
                                  <w:i/>
                                  <w:iCs/>
                                  <w:sz w:val="20"/>
                                  <w:szCs w:val="20"/>
                                </w:rPr>
                                <w:t>Force-Empowered Slam.</w:t>
                              </w:r>
                              <w:r w:rsidRPr="0041390C">
                                <w:rPr>
                                  <w:rStyle w:val="Emphasis"/>
                                  <w:rFonts w:asciiTheme="minorHAnsi" w:eastAsiaTheme="majorEastAsia" w:hAnsiTheme="minorHAnsi" w:cstheme="minorHAnsi"/>
                                  <w:sz w:val="20"/>
                                  <w:szCs w:val="20"/>
                                </w:rPr>
                                <w:t xml:space="preserve"> Melee Weapon Attack:</w:t>
                              </w:r>
                              <w:r w:rsidRPr="0041390C">
                                <w:rPr>
                                  <w:rFonts w:asciiTheme="minorHAnsi" w:hAnsiTheme="minorHAnsi" w:cstheme="minorHAnsi"/>
                                  <w:sz w:val="20"/>
                                  <w:szCs w:val="20"/>
                                </w:rPr>
                                <w:t xml:space="preserve"> your spell attack modifier to hit, reach 5 ft., one target you can see. </w:t>
                              </w:r>
                              <w:r w:rsidRPr="0041390C">
                                <w:rPr>
                                  <w:rStyle w:val="Emphasis"/>
                                  <w:rFonts w:asciiTheme="minorHAnsi" w:eastAsiaTheme="majorEastAsia" w:hAnsiTheme="minorHAnsi" w:cstheme="minorHAnsi"/>
                                  <w:sz w:val="20"/>
                                  <w:szCs w:val="20"/>
                                </w:rPr>
                                <w:t>Hit:</w:t>
                              </w:r>
                              <w:r w:rsidRPr="0041390C">
                                <w:rPr>
                                  <w:rFonts w:asciiTheme="minorHAnsi" w:hAnsiTheme="minorHAnsi" w:cstheme="minorHAnsi"/>
                                  <w:sz w:val="20"/>
                                  <w:szCs w:val="20"/>
                                </w:rPr>
                                <w:t xml:space="preserve"> 1d10 + PB force damage.</w:t>
                              </w:r>
                            </w:p>
                            <w:p w14:paraId="0A0996A9" w14:textId="77777777" w:rsidR="00CD136F" w:rsidRPr="00675115" w:rsidRDefault="00CD136F" w:rsidP="00CD136F">
                              <w:pPr>
                                <w:pStyle w:val="5E-STATBLOCKBODYPARA1"/>
                                <w:rPr>
                                  <w14:shadow w14:blurRad="76200" w14:dist="25400" w14:dir="5400000" w14:sx="0" w14:sy="0" w14:kx="0" w14:ky="0" w14:algn="ctr">
                                    <w14:srgbClr w14:val="000000">
                                      <w14:alpha w14:val="50000"/>
                                    </w14:srgbClr>
                                  </w14:shadow>
                                </w:rPr>
                              </w:pPr>
                            </w:p>
                            <w:p w14:paraId="2CE5870B" w14:textId="77777777" w:rsidR="00CD136F" w:rsidRPr="0041390C" w:rsidRDefault="00CD136F" w:rsidP="00CD136F">
                              <w:pPr>
                                <w:pStyle w:val="5E-STATBLOCKHANGING"/>
                                <w:rPr>
                                  <w14:shadow w14:blurRad="76200" w14:dist="25400" w14:dir="5400000" w14:sx="0" w14:sy="0" w14:kx="0" w14:ky="0" w14:algn="ctr">
                                    <w14:srgbClr w14:val="000000">
                                      <w14:alpha w14:val="50000"/>
                                    </w14:srgbClr>
                                  </w14:shadow>
                                </w:rPr>
                              </w:pPr>
                            </w:p>
                          </w:txbxContent>
                        </wps:txbx>
                        <wps:bodyPr rot="0" vert="horz" wrap="square" lIns="54864" tIns="0" rIns="54864" bIns="18288" anchor="t" anchorCtr="0">
                          <a:noAutofit/>
                        </wps:bodyPr>
                      </wps:wsp>
                      <wps:wsp>
                        <wps:cNvPr id="2028953396" name="Text Box 2"/>
                        <wps:cNvSpPr txBox="1">
                          <a:spLocks noChangeArrowheads="1"/>
                        </wps:cNvSpPr>
                        <wps:spPr bwMode="auto">
                          <a:xfrm>
                            <a:off x="3386575" y="24186"/>
                            <a:ext cx="3200400" cy="3874769"/>
                          </a:xfrm>
                          <a:prstGeom prst="rect">
                            <a:avLst/>
                          </a:prstGeom>
                          <a:noFill/>
                          <a:ln w="9525">
                            <a:noFill/>
                            <a:miter lim="800000"/>
                            <a:headEnd/>
                            <a:tailEnd/>
                          </a:ln>
                          <a:effectLst/>
                        </wps:spPr>
                        <wps:linkedTxbx id="3" seq="1"/>
                        <wps:bodyPr rot="0" vert="horz" wrap="square" lIns="54864" tIns="64008" rIns="54864" bIns="18288"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DE921FC" id="Group 1090226739" o:spid="_x0000_s1027" style="position:absolute;margin-left:276.45pt;margin-top:19.8pt;width:255.05pt;height:438.05pt;z-index:251663360;mso-position-horizontal-relative:margin;mso-width-relative:margin;mso-height-relative:margin" coordorigin=",241" coordsize="66001,38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">
                <v:shape id="Text Box 729832792" o:spid="_x0000_s1028" type="#_x0000_t202" style="position:absolute;top:443;width:66001;height:38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" fillcolor="#f2f2f2 [3052]" strokecolor="#f2f2f2 [3052]" strokeweight="6pt">
                  <v:stroke joinstyle="bevel" endcap="square"/>
                  <v:shadow on="t" color="#484329 [814]" opacity="39321f" offset=".49892mm,.49892mm"/>
                  <v:textbox inset="4.32pt,1.44pt,4.32pt,1.44pt">
                    <w:txbxContent>
                      <w:p w14:paraId="71B36C01" w14:textId="77777777" w:rsidR="00CD136F" w:rsidRPr="00675115" w:rsidRDefault="00CD136F" w:rsidP="00CD136F">
                        <w:pPr>
                          <w:pStyle w:val="5E-STATBLOCKBODYPARA1"/>
                          <w:rPr>
                            <w14:shadow w14:blurRad="50800" w14:dist="25400" w14:dir="5400000" w14:sx="100000" w14:sy="100000" w14:kx="0" w14:ky="0" w14:algn="ctr">
                              <w14:srgbClr w14:val="000000">
                                <w14:alpha w14:val="90000"/>
                              </w14:srgbClr>
                            </w14:shadow>
                          </w:rPr>
                        </w:pPr>
                      </w:p>
                    </w:txbxContent>
                  </v:textbox>
                </v:shape>
                <v:shape id="Text Box 2" o:spid="_x0000_s1029" type="#_x0000_t202" style="position:absolute;left:304;top:511;width:64869;height:38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" filled="f" stroked="f">
                  <v:textbox style="mso-next-textbox:#Text Box 2" inset="4.32pt,0,4.32pt,1.44pt">
                    <w:txbxContent>
                      <w:p w14:paraId="33938190" w14:textId="77777777" w:rsidR="00CD136F" w:rsidRPr="00675115" w:rsidRDefault="00CD136F" w:rsidP="00CD136F">
                        <w:pPr>
                          <w:pStyle w:val="5E-STATBLOCKTITLE"/>
                          <w:spacing w:before="20" w:line="230" w:lineRule="exact"/>
                          <w:rPr>
                            <w14:shadow w14:blurRad="76200" w14:dist="25400" w14:dir="5400000" w14:sx="0" w14:sy="0" w14:kx="0" w14:ky="0" w14:algn="ctr">
                              <w14:srgbClr w14:val="000000">
                                <w14:alpha w14:val="50000"/>
                              </w14:srgbClr>
                            </w14:shadow>
                          </w:rPr>
                        </w:pPr>
                        <w:r>
                          <w:rPr>
                            <w14:shadow w14:blurRad="76200" w14:dist="25400" w14:dir="5400000" w14:sx="0" w14:sy="0" w14:kx="0" w14:ky="0" w14:algn="ctr">
                              <w14:srgbClr w14:val="000000">
                                <w14:alpha w14:val="50000"/>
                              </w14:srgbClr>
                            </w14:shadow>
                          </w:rPr>
                          <w:t>Dancing Item</w:t>
                        </w:r>
                      </w:p>
                      <w:p w14:paraId="3CDE4BAD" w14:textId="77777777" w:rsidR="00CD136F" w:rsidRPr="00675115" w:rsidRDefault="00CD136F" w:rsidP="00CD136F">
                        <w:pPr>
                          <w:pStyle w:val="5E-STATBLOCKMETADATA"/>
                          <w:rPr>
                            <w14:shadow w14:blurRad="76200" w14:dist="25400" w14:dir="5400000" w14:sx="0" w14:sy="0" w14:kx="0" w14:ky="0" w14:algn="ctr">
                              <w14:srgbClr w14:val="000000">
                                <w14:alpha w14:val="50000"/>
                              </w14:srgbClr>
                            </w14:shadow>
                          </w:rPr>
                        </w:pPr>
                        <w:r>
                          <w:rPr>
                            <w14:shadow w14:blurRad="76200" w14:dist="25400" w14:dir="5400000" w14:sx="0" w14:sy="0" w14:kx="0" w14:ky="0" w14:algn="ctr">
                              <w14:srgbClr w14:val="000000">
                                <w14:alpha w14:val="50000"/>
                              </w14:srgbClr>
                            </w14:shadow>
                          </w:rPr>
                          <w:t>Large or smaller, Neutral</w:t>
                        </w:r>
                      </w:p>
                      <w:p w14:paraId="370A07EF" w14:textId="77777777" w:rsidR="00CD136F" w:rsidRDefault="00CD136F" w:rsidP="00CD136F">
                        <w:pPr>
                          <w:pStyle w:val="5E-STATBLOCKDATA"/>
                        </w:pPr>
                        <w:r>
                          <w:rPr>
                            <w:rStyle w:val="5E-STATBLOCKLABEL"/>
                          </w:rPr>
                          <w:t>Armor Class</w:t>
                        </w:r>
                        <w:r>
                          <w:t xml:space="preserve"> 12</w:t>
                        </w:r>
                      </w:p>
                      <w:p w14:paraId="16DF3EBB" w14:textId="77777777" w:rsidR="00CD136F" w:rsidRDefault="00CD136F" w:rsidP="00CD136F">
                        <w:pPr>
                          <w:pStyle w:val="5E-STATBLOCKDATA"/>
                        </w:pPr>
                        <w:r>
                          <w:rPr>
                            <w:rStyle w:val="5E-STATBLOCKLABEL"/>
                          </w:rPr>
                          <w:t>Hit Points</w:t>
                        </w:r>
                        <w:r>
                          <w:t xml:space="preserve"> 10+ 5* [Your bard level]</w:t>
                        </w:r>
                      </w:p>
                      <w:p w14:paraId="0D765CC9" w14:textId="77777777" w:rsidR="00CD136F" w:rsidRDefault="00CD136F" w:rsidP="00CD136F">
                        <w:pPr>
                          <w:pStyle w:val="5E-STATBLOCKDATA"/>
                        </w:pPr>
                        <w:r>
                          <w:rPr>
                            <w:rStyle w:val="5E-STATBLOCKLABEL"/>
                          </w:rPr>
                          <w:t>Speed</w:t>
                        </w:r>
                        <w:r>
                          <w:t xml:space="preserve"> 30 ft., flying speed 30 (hover only)</w:t>
                        </w:r>
                      </w:p>
                      <w:p w14:paraId="10D23E20" w14:textId="77777777" w:rsidR="00CD136F" w:rsidRDefault="00CD136F" w:rsidP="00CD136F">
                        <w:pPr>
                          <w:pStyle w:val="5E-STATBLOCKABILITYSCORENAME"/>
                        </w:pPr>
                        <w:r>
                          <w:t>STR</w:t>
                        </w:r>
                        <w:r>
                          <w:tab/>
                          <w:t>DEX</w:t>
                        </w:r>
                        <w:r>
                          <w:tab/>
                          <w:t>CON</w:t>
                        </w:r>
                        <w:r>
                          <w:tab/>
                          <w:t>INT</w:t>
                        </w:r>
                        <w:r>
                          <w:tab/>
                          <w:t>WIS</w:t>
                        </w:r>
                        <w:r>
                          <w:tab/>
                          <w:t>CHA</w:t>
                        </w:r>
                      </w:p>
                      <w:p w14:paraId="6CA60074" w14:textId="77777777" w:rsidR="00CD136F" w:rsidRDefault="00CD136F" w:rsidP="00CD136F">
                        <w:pPr>
                          <w:pStyle w:val="5E-STATBLOCKABILITYSCORENUMBER"/>
                          <w:ind w:firstLine="0"/>
                        </w:pPr>
                        <w:r>
                          <w:t>18 (+4)</w:t>
                        </w:r>
                        <w:r>
                          <w:tab/>
                          <w:t>14(+2)</w:t>
                        </w:r>
                        <w:r>
                          <w:tab/>
                          <w:t>16 (+3)</w:t>
                        </w:r>
                        <w:r>
                          <w:tab/>
                          <w:t>4 (-3)</w:t>
                        </w:r>
                        <w:r>
                          <w:tab/>
                          <w:t>10 (+0)</w:t>
                        </w:r>
                        <w:r>
                          <w:tab/>
                          <w:t>6 (-2)</w:t>
                        </w:r>
                      </w:p>
                      <w:p w14:paraId="376C5023" w14:textId="77777777" w:rsidR="00CD136F" w:rsidRDefault="00CD136F" w:rsidP="00CD136F">
                        <w:pPr>
                          <w:pStyle w:val="5E-STATBLOCKDATA"/>
                          <w:rPr>
                            <w:rStyle w:val="5E-STATBLOCKLABEL"/>
                          </w:rPr>
                        </w:pPr>
                        <w:r>
                          <w:rPr>
                            <w:rStyle w:val="5E-STATBLOCKLABEL"/>
                          </w:rPr>
                          <w:t>Saving Throws</w:t>
                        </w:r>
                        <w:r w:rsidRPr="00AC27AC">
                          <w:t xml:space="preserve"> </w:t>
                        </w:r>
                        <w:r>
                          <w:t>none</w:t>
                        </w:r>
                      </w:p>
                      <w:p w14:paraId="514B1B11" w14:textId="77777777" w:rsidR="00CD136F" w:rsidRDefault="00CD136F" w:rsidP="00CD136F">
                        <w:pPr>
                          <w:pStyle w:val="5E-STATBLOCKDATA"/>
                        </w:pPr>
                        <w:r>
                          <w:rPr>
                            <w:rStyle w:val="5E-STATBLOCKLABEL"/>
                          </w:rPr>
                          <w:t>Skills</w:t>
                        </w:r>
                        <w:r>
                          <w:t xml:space="preserve"> none</w:t>
                        </w:r>
                      </w:p>
                      <w:p w14:paraId="495A3889" w14:textId="77777777" w:rsidR="00CD136F" w:rsidRDefault="00CD136F" w:rsidP="00CD136F">
                        <w:pPr>
                          <w:pStyle w:val="5E-STATBLOCKDATA"/>
                        </w:pPr>
                        <w:r>
                          <w:rPr>
                            <w:rStyle w:val="5E-STATBLOCKLABEL"/>
                          </w:rPr>
                          <w:t>Damage Resistances</w:t>
                        </w:r>
                        <w:r>
                          <w:t xml:space="preserve"> none</w:t>
                        </w:r>
                      </w:p>
                      <w:p w14:paraId="2537C60C" w14:textId="77777777" w:rsidR="00CD136F" w:rsidRDefault="00CD136F" w:rsidP="00CD136F">
                        <w:pPr>
                          <w:pStyle w:val="5E-STATBLOCKDATA"/>
                        </w:pPr>
                        <w:r>
                          <w:rPr>
                            <w:rStyle w:val="5E-STATBLOCKLABEL"/>
                          </w:rPr>
                          <w:t>Damage Immunities</w:t>
                        </w:r>
                        <w:r>
                          <w:t xml:space="preserve"> Poison, Psychic</w:t>
                        </w:r>
                      </w:p>
                      <w:p w14:paraId="67B591E0" w14:textId="77777777" w:rsidR="00CD136F" w:rsidRDefault="00CD136F" w:rsidP="00CD136F">
                        <w:pPr>
                          <w:pStyle w:val="5E-STATBLOCKDATA"/>
                        </w:pPr>
                        <w:r>
                          <w:rPr>
                            <w:rStyle w:val="5E-STATBLOCKLABEL"/>
                          </w:rPr>
                          <w:t>Condition Immunities</w:t>
                        </w:r>
                        <w:r>
                          <w:t xml:space="preserve"> Charmed, Exhaustion, Frightened, Poisoned</w:t>
                        </w:r>
                      </w:p>
                      <w:p w14:paraId="3BAA1E35" w14:textId="77777777" w:rsidR="00CD136F" w:rsidRDefault="00CD136F" w:rsidP="00CD136F">
                        <w:pPr>
                          <w:pStyle w:val="5E-STATBLOCKDATA"/>
                        </w:pPr>
                        <w:r>
                          <w:rPr>
                            <w:rStyle w:val="5E-STATBLOCKLABEL"/>
                          </w:rPr>
                          <w:t>Senses</w:t>
                        </w:r>
                        <w:r>
                          <w:t xml:space="preserve"> Darkvision 60ft, Passive Perception 10</w:t>
                        </w:r>
                      </w:p>
                      <w:p w14:paraId="0855BD4F" w14:textId="77777777" w:rsidR="00CD136F" w:rsidRDefault="00CD136F" w:rsidP="00CD136F">
                        <w:pPr>
                          <w:pStyle w:val="5E-STATBLOCKDATA"/>
                        </w:pPr>
                        <w:r>
                          <w:rPr>
                            <w:rStyle w:val="5E-STATBLOCKLABEL"/>
                          </w:rPr>
                          <w:t>Languages</w:t>
                        </w:r>
                        <w:r>
                          <w:t xml:space="preserve"> Understands all languages you do but cannot speak.</w:t>
                        </w:r>
                      </w:p>
                      <w:p w14:paraId="5C4C424F" w14:textId="77777777" w:rsidR="00CD136F" w:rsidRDefault="00CD136F" w:rsidP="00CD136F">
                        <w:pPr>
                          <w:pStyle w:val="5E-STATBLOCKDATA"/>
                        </w:pPr>
                        <w:r>
                          <w:rPr>
                            <w:rStyle w:val="5E-STATBLOCKLABEL"/>
                          </w:rPr>
                          <w:t>PB (proficiency bonus): Same as yours</w:t>
                        </w:r>
                      </w:p>
                      <w:p w14:paraId="7498BCE5" w14:textId="77777777" w:rsidR="00CD136F" w:rsidRDefault="00CD136F" w:rsidP="00CD136F">
                        <w:pPr>
                          <w:pStyle w:val="stat-block-stylesstat-block-body"/>
                          <w:rPr>
                            <w:rFonts w:asciiTheme="minorHAnsi" w:hAnsiTheme="minorHAnsi" w:cstheme="minorHAnsi"/>
                            <w:sz w:val="20"/>
                            <w:szCs w:val="20"/>
                          </w:rPr>
                        </w:pPr>
                        <w:r w:rsidRPr="0041390C">
                          <w:rPr>
                            <w:rStyle w:val="Strong"/>
                            <w:rFonts w:asciiTheme="minorHAnsi" w:eastAsiaTheme="majorEastAsia" w:hAnsiTheme="minorHAnsi" w:cstheme="minorHAnsi"/>
                            <w:i/>
                            <w:iCs/>
                            <w:sz w:val="20"/>
                            <w:szCs w:val="20"/>
                          </w:rPr>
                          <w:t>Immutable Form.</w:t>
                        </w:r>
                        <w:r w:rsidRPr="0041390C">
                          <w:rPr>
                            <w:rFonts w:asciiTheme="minorHAnsi" w:hAnsiTheme="minorHAnsi" w:cstheme="minorHAnsi"/>
                            <w:sz w:val="20"/>
                            <w:szCs w:val="20"/>
                          </w:rPr>
                          <w:t xml:space="preserve"> The item is immune to any spell or effect that would alter its form.</w:t>
                        </w:r>
                      </w:p>
                      <w:p w14:paraId="2293821F" w14:textId="77777777" w:rsidR="00CD136F" w:rsidRDefault="00CD136F" w:rsidP="00CD136F">
                        <w:pPr>
                          <w:pStyle w:val="stat-block-stylesstat-block-body"/>
                          <w:rPr>
                            <w:rFonts w:ascii="Calibri" w:hAnsi="Calibri" w:cs="Calibri"/>
                            <w:sz w:val="20"/>
                            <w:szCs w:val="20"/>
                            <w:lang w:val="en"/>
                          </w:rPr>
                        </w:pPr>
                        <w:r w:rsidRPr="0041390C">
                          <w:rPr>
                            <w:rStyle w:val="Strong"/>
                            <w:rFonts w:asciiTheme="minorHAnsi" w:eastAsiaTheme="majorEastAsia" w:hAnsiTheme="minorHAnsi" w:cstheme="minorHAnsi"/>
                            <w:i/>
                            <w:iCs/>
                            <w:sz w:val="20"/>
                            <w:szCs w:val="20"/>
                          </w:rPr>
                          <w:t>Irrepressible Dance.</w:t>
                        </w:r>
                        <w:r w:rsidRPr="0041390C">
                          <w:rPr>
                            <w:rFonts w:asciiTheme="minorHAnsi" w:hAnsiTheme="minorHAnsi" w:cstheme="minorHAnsi"/>
                            <w:sz w:val="20"/>
                            <w:szCs w:val="20"/>
                          </w:rPr>
                          <w:t xml:space="preserve"> When any creature starts its turn within 10 feet of the item, the item can increase or decrease (your choice) the walking speed of that creature by 10 feet until the end of the turn, provided the item isn’t </w:t>
                        </w:r>
                        <w:r w:rsidRPr="00B758A2">
                          <w:rPr>
                            <w:rFonts w:asciiTheme="minorHAnsi" w:hAnsiTheme="minorHAnsi" w:cstheme="minorHAnsi"/>
                            <w:sz w:val="20"/>
                            <w:szCs w:val="20"/>
                          </w:rPr>
                          <w:t>incapacitated</w:t>
                        </w:r>
                        <w:r>
                          <w:t>.</w:t>
                        </w:r>
                      </w:p>
                      <w:p w14:paraId="0FF3AC84" w14:textId="77777777" w:rsidR="00CD136F" w:rsidRPr="00BE1396" w:rsidRDefault="00CD136F" w:rsidP="00CD136F">
                        <w:pPr>
                          <w:pStyle w:val="5E-StatBlockHeading"/>
                          <w:spacing w:line="220" w:lineRule="exact"/>
                        </w:pPr>
                        <w:r>
                          <w:t>Action</w:t>
                        </w:r>
                      </w:p>
                      <w:p w14:paraId="122E01D9" w14:textId="77777777" w:rsidR="00CD136F" w:rsidRPr="0041390C" w:rsidRDefault="00CD136F" w:rsidP="00CD136F">
                        <w:pPr>
                          <w:pStyle w:val="stat-block-stylesstat-block-body"/>
                          <w:rPr>
                            <w:rFonts w:asciiTheme="minorHAnsi" w:hAnsiTheme="minorHAnsi" w:cstheme="minorHAnsi"/>
                            <w:sz w:val="20"/>
                            <w:szCs w:val="20"/>
                          </w:rPr>
                        </w:pPr>
                        <w:r w:rsidRPr="0041390C">
                          <w:rPr>
                            <w:rStyle w:val="Strong"/>
                            <w:rFonts w:asciiTheme="minorHAnsi" w:eastAsiaTheme="majorEastAsia" w:hAnsiTheme="minorHAnsi" w:cstheme="minorHAnsi"/>
                            <w:i/>
                            <w:iCs/>
                            <w:sz w:val="20"/>
                            <w:szCs w:val="20"/>
                          </w:rPr>
                          <w:t>Force-Empowered Slam.</w:t>
                        </w:r>
                        <w:r w:rsidRPr="0041390C">
                          <w:rPr>
                            <w:rStyle w:val="Emphasis"/>
                            <w:rFonts w:asciiTheme="minorHAnsi" w:eastAsiaTheme="majorEastAsia" w:hAnsiTheme="minorHAnsi" w:cstheme="minorHAnsi"/>
                            <w:sz w:val="20"/>
                            <w:szCs w:val="20"/>
                          </w:rPr>
                          <w:t xml:space="preserve"> Melee Weapon Attack:</w:t>
                        </w:r>
                        <w:r w:rsidRPr="0041390C">
                          <w:rPr>
                            <w:rFonts w:asciiTheme="minorHAnsi" w:hAnsiTheme="minorHAnsi" w:cstheme="minorHAnsi"/>
                            <w:sz w:val="20"/>
                            <w:szCs w:val="20"/>
                          </w:rPr>
                          <w:t xml:space="preserve"> your spell attack modifier to hit, reach 5 ft., one target you can see. </w:t>
                        </w:r>
                        <w:r w:rsidRPr="0041390C">
                          <w:rPr>
                            <w:rStyle w:val="Emphasis"/>
                            <w:rFonts w:asciiTheme="minorHAnsi" w:eastAsiaTheme="majorEastAsia" w:hAnsiTheme="minorHAnsi" w:cstheme="minorHAnsi"/>
                            <w:sz w:val="20"/>
                            <w:szCs w:val="20"/>
                          </w:rPr>
                          <w:t>Hit:</w:t>
                        </w:r>
                        <w:r w:rsidRPr="0041390C">
                          <w:rPr>
                            <w:rFonts w:asciiTheme="minorHAnsi" w:hAnsiTheme="minorHAnsi" w:cstheme="minorHAnsi"/>
                            <w:sz w:val="20"/>
                            <w:szCs w:val="20"/>
                          </w:rPr>
                          <w:t xml:space="preserve"> 1d10 + PB force damage.</w:t>
                        </w:r>
                      </w:p>
                      <w:p w14:paraId="0A0996A9" w14:textId="77777777" w:rsidR="00CD136F" w:rsidRPr="00675115" w:rsidRDefault="00CD136F" w:rsidP="00CD136F">
                        <w:pPr>
                          <w:pStyle w:val="5E-STATBLOCKBODYPARA1"/>
                          <w:rPr>
                            <w14:shadow w14:blurRad="76200" w14:dist="25400" w14:dir="5400000" w14:sx="0" w14:sy="0" w14:kx="0" w14:ky="0" w14:algn="ctr">
                              <w14:srgbClr w14:val="000000">
                                <w14:alpha w14:val="50000"/>
                              </w14:srgbClr>
                            </w14:shadow>
                          </w:rPr>
                        </w:pPr>
                      </w:p>
                      <w:p w14:paraId="2CE5870B" w14:textId="77777777" w:rsidR="00CD136F" w:rsidRPr="0041390C" w:rsidRDefault="00CD136F" w:rsidP="00CD136F">
                        <w:pPr>
                          <w:pStyle w:val="5E-STATBLOCKHANGING"/>
                          <w:rPr>
                            <w14:shadow w14:blurRad="76200" w14:dist="25400" w14:dir="5400000" w14:sx="0" w14:sy="0" w14:kx="0" w14:ky="0" w14:algn="ctr">
                              <w14:srgbClr w14:val="000000">
                                <w14:alpha w14:val="50000"/>
                              </w14:srgbClr>
                            </w14:shadow>
                          </w:rPr>
                        </w:pPr>
                      </w:p>
                    </w:txbxContent>
                  </v:textbox>
                </v:shape>
                <v:shape id="Text Box 2" o:spid="_x0000_s1030" type="#_x0000_t202" style="position:absolute;left:33865;top:241;width:32004;height:38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" filled="f" stroked="f">
                  <v:textbox inset="4.32pt,5.04pt,4.32pt,1.44pt">
                    <w:txbxContent/>
                  </v:textbox>
                </v:shape>
                <w10:wrap type="topAndBottom" anchorx="margin"/>
              </v:group>
            </w:pict>
          </mc:Fallback>
        </mc:AlternateContent>
      </w:r>
      <w:r w:rsidR="00DB21C4" w:rsidRPr="002968C9">
        <w:rPr>
          <w:sz w:val="20"/>
          <w:szCs w:val="20"/>
        </w:rPr>
        <w:br w:type="page"/>
      </w:r>
    </w:p>
    <w:p w14:paraId="4710737E" w14:textId="72C5544F" w:rsidR="002C5C8D" w:rsidRPr="00CD136F" w:rsidRDefault="002C5C8D" w:rsidP="00CD136F">
      <w:pPr>
        <w:spacing w:line="240" w:lineRule="auto"/>
        <w:rPr>
          <w:rFonts w:ascii="Times New Roman" w:hAnsi="Times New Roman" w:cs="Times New Roman"/>
          <w:b/>
          <w:bCs w:val="0"/>
          <w:sz w:val="28"/>
          <w:szCs w:val="28"/>
        </w:rPr>
      </w:pPr>
      <w:r w:rsidRPr="00CD136F">
        <w:rPr>
          <w:rFonts w:ascii="Times New Roman" w:hAnsi="Times New Roman" w:cs="Times New Roman"/>
          <w:b/>
          <w:bCs w:val="0"/>
          <w:sz w:val="28"/>
          <w:szCs w:val="28"/>
        </w:rPr>
        <w:lastRenderedPageBreak/>
        <w:t>College of Glamour</w:t>
      </w:r>
    </w:p>
    <w:p w14:paraId="5D2B8349" w14:textId="17404819" w:rsidR="002C5C8D" w:rsidRPr="002968C9" w:rsidRDefault="002C5C8D" w:rsidP="002C5C8D">
      <w:pPr>
        <w:widowControl w:val="0"/>
        <w:autoSpaceDE w:val="0"/>
        <w:autoSpaceDN w:val="0"/>
        <w:adjustRightInd w:val="0"/>
        <w:spacing w:after="200" w:line="276" w:lineRule="auto"/>
        <w:rPr>
          <w:rFonts w:ascii="Times New Roman" w:hAnsi="Times New Roman" w:cs="Times New Roman"/>
          <w:sz w:val="20"/>
          <w:u w:val="single"/>
          <w:lang w:val="en"/>
        </w:rPr>
      </w:pPr>
      <w:r w:rsidRPr="002968C9">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2C5C8D" w:rsidRPr="002968C9" w14:paraId="4727427E" w14:textId="77777777" w:rsidTr="00CD136F">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6958718A" w14:textId="77777777" w:rsidR="002C5C8D" w:rsidRPr="002968C9" w:rsidRDefault="002C5C8D" w:rsidP="00BC57C4">
            <w:pPr>
              <w:pStyle w:val="5E-TABLECELLCENTERED"/>
              <w:framePr w:wrap="auto"/>
              <w:rPr>
                <w:rStyle w:val="5ECHARBOLD"/>
                <w:rFonts w:ascii="Times New Roman" w:hAnsi="Times New Roman"/>
                <w:sz w:val="20"/>
              </w:rPr>
            </w:pPr>
            <w:r w:rsidRPr="002968C9">
              <w:rPr>
                <w:rStyle w:val="5ECHARBOLD"/>
                <w:rFonts w:ascii="Times New Roman" w:hAnsi="Times New Roman"/>
                <w:sz w:val="20"/>
              </w:rPr>
              <w:t>Bard Level</w:t>
            </w:r>
          </w:p>
        </w:tc>
        <w:tc>
          <w:tcPr>
            <w:tcW w:w="3960" w:type="dxa"/>
            <w:tcBorders>
              <w:top w:val="none" w:sz="0" w:space="0" w:color="auto"/>
              <w:left w:val="none" w:sz="0" w:space="0" w:color="auto"/>
              <w:bottom w:val="none" w:sz="0" w:space="0" w:color="auto"/>
              <w:right w:val="none" w:sz="0" w:space="0" w:color="auto"/>
            </w:tcBorders>
          </w:tcPr>
          <w:p w14:paraId="0108BC2A" w14:textId="77777777" w:rsidR="002C5C8D" w:rsidRPr="002968C9" w:rsidRDefault="002C5C8D" w:rsidP="00BC57C4">
            <w:pPr>
              <w:pStyle w:val="5E-TABLECELL"/>
              <w:rPr>
                <w:rStyle w:val="5ECHARBOLD"/>
                <w:rFonts w:ascii="Times New Roman" w:hAnsi="Times New Roman" w:cs="Times New Roman"/>
                <w:sz w:val="20"/>
                <w:szCs w:val="20"/>
              </w:rPr>
            </w:pPr>
            <w:r w:rsidRPr="002968C9">
              <w:rPr>
                <w:rStyle w:val="5ECHARBOLD"/>
                <w:rFonts w:ascii="Times New Roman" w:hAnsi="Times New Roman" w:cs="Times New Roman"/>
                <w:sz w:val="20"/>
                <w:szCs w:val="20"/>
              </w:rPr>
              <w:t>Feature</w:t>
            </w:r>
          </w:p>
        </w:tc>
      </w:tr>
      <w:tr w:rsidR="002C5C8D" w:rsidRPr="002968C9" w14:paraId="6C35E72E" w14:textId="77777777" w:rsidTr="00CD136F">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2EAE32"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1DD91F9"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Fonts w:ascii="Times New Roman" w:hAnsi="Times New Roman" w:cs="Times New Roman"/>
                <w:sz w:val="20"/>
              </w:rPr>
              <w:t>Bonus Proficiencies and Spells, Mantle of Inspiration, Enthralling Performance</w:t>
            </w:r>
          </w:p>
        </w:tc>
      </w:tr>
      <w:tr w:rsidR="002C5C8D" w:rsidRPr="002968C9" w14:paraId="4249FAE3" w14:textId="77777777" w:rsidTr="00CD136F">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F2B4DD"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116483"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Fonts w:ascii="Times New Roman" w:hAnsi="Times New Roman" w:cs="Times New Roman"/>
                <w:sz w:val="20"/>
              </w:rPr>
              <w:t>Mantle of Majesty</w:t>
            </w:r>
          </w:p>
        </w:tc>
      </w:tr>
      <w:tr w:rsidR="002C5C8D" w:rsidRPr="002968C9" w14:paraId="5282583E" w14:textId="77777777" w:rsidTr="00CD136F">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2AB5B3"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8968B3"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Fonts w:ascii="Times New Roman" w:hAnsi="Times New Roman" w:cs="Times New Roman"/>
                <w:sz w:val="20"/>
              </w:rPr>
              <w:t>Unbreakable Majesty</w:t>
            </w:r>
          </w:p>
        </w:tc>
      </w:tr>
    </w:tbl>
    <w:p w14:paraId="3E7926B7" w14:textId="4011A314" w:rsidR="00CD136F" w:rsidRPr="00CD136F" w:rsidRDefault="002C5C8D" w:rsidP="002C5C8D">
      <w:pPr>
        <w:pStyle w:val="NormalWeb"/>
        <w:rPr>
          <w:b/>
          <w:bCs/>
          <w:sz w:val="28"/>
          <w:szCs w:val="28"/>
        </w:rPr>
      </w:pPr>
      <w:r w:rsidRPr="00CD136F">
        <w:rPr>
          <w:b/>
          <w:bCs/>
          <w:sz w:val="28"/>
          <w:szCs w:val="28"/>
        </w:rPr>
        <w:t>Bonus Proficiencies and Spells</w:t>
      </w:r>
    </w:p>
    <w:p w14:paraId="26F13F76" w14:textId="085E1327" w:rsidR="00CD136F" w:rsidRDefault="00CD136F" w:rsidP="002C5C8D">
      <w:pPr>
        <w:pStyle w:val="core-stylescore-body"/>
        <w:rPr>
          <w:sz w:val="20"/>
          <w:szCs w:val="20"/>
        </w:rPr>
      </w:pPr>
      <w:r>
        <w:rPr>
          <w:sz w:val="20"/>
          <w:szCs w:val="20"/>
        </w:rPr>
        <w:t>You gain the following proficiencies and spells:</w:t>
      </w:r>
    </w:p>
    <w:p w14:paraId="5DD1A503" w14:textId="77777777" w:rsidR="00CD136F" w:rsidRDefault="002C5C8D" w:rsidP="00CD136F">
      <w:pPr>
        <w:pStyle w:val="core-stylescore-body"/>
        <w:numPr>
          <w:ilvl w:val="0"/>
          <w:numId w:val="54"/>
        </w:numPr>
        <w:rPr>
          <w:sz w:val="20"/>
          <w:szCs w:val="20"/>
        </w:rPr>
      </w:pPr>
      <w:r w:rsidRPr="002968C9">
        <w:rPr>
          <w:sz w:val="20"/>
          <w:szCs w:val="20"/>
        </w:rPr>
        <w:t>You gain proficiency with Disguise kits.</w:t>
      </w:r>
    </w:p>
    <w:p w14:paraId="6BA08BC0" w14:textId="77777777" w:rsidR="00CD136F" w:rsidRDefault="002C5C8D" w:rsidP="00CD136F">
      <w:pPr>
        <w:pStyle w:val="core-stylescore-body"/>
        <w:numPr>
          <w:ilvl w:val="0"/>
          <w:numId w:val="54"/>
        </w:numPr>
        <w:rPr>
          <w:sz w:val="20"/>
          <w:szCs w:val="20"/>
        </w:rPr>
      </w:pPr>
      <w:r w:rsidRPr="002968C9">
        <w:rPr>
          <w:sz w:val="20"/>
          <w:szCs w:val="20"/>
        </w:rPr>
        <w:t>You gain proficiency in Performance.</w:t>
      </w:r>
    </w:p>
    <w:p w14:paraId="514470A5" w14:textId="77777777" w:rsidR="00CD136F" w:rsidRDefault="002C5C8D" w:rsidP="00CD136F">
      <w:pPr>
        <w:pStyle w:val="core-stylescore-body"/>
        <w:numPr>
          <w:ilvl w:val="0"/>
          <w:numId w:val="54"/>
        </w:numPr>
        <w:rPr>
          <w:sz w:val="20"/>
          <w:szCs w:val="20"/>
        </w:rPr>
      </w:pPr>
      <w:r w:rsidRPr="002968C9">
        <w:rPr>
          <w:sz w:val="20"/>
          <w:szCs w:val="20"/>
        </w:rPr>
        <w:t>You know the command spell and this spell does not count against the number of bard spells known.</w:t>
      </w:r>
    </w:p>
    <w:p w14:paraId="691A32F1" w14:textId="4A9B5F9E" w:rsidR="002C5C8D" w:rsidRPr="002968C9" w:rsidRDefault="002C5C8D" w:rsidP="00CD136F">
      <w:pPr>
        <w:pStyle w:val="core-stylescore-body"/>
        <w:rPr>
          <w:sz w:val="20"/>
          <w:szCs w:val="20"/>
        </w:rPr>
      </w:pPr>
      <w:r w:rsidRPr="00CD136F">
        <w:rPr>
          <w:b/>
          <w:bCs/>
          <w:sz w:val="28"/>
          <w:szCs w:val="28"/>
        </w:rPr>
        <w:t>Mantel of Inspiration</w:t>
      </w:r>
      <w:r w:rsidRPr="002968C9">
        <w:rPr>
          <w:sz w:val="20"/>
          <w:szCs w:val="20"/>
        </w:rPr>
        <w:br/>
      </w:r>
      <w:r w:rsidRPr="002968C9">
        <w:rPr>
          <w:sz w:val="20"/>
          <w:szCs w:val="20"/>
        </w:rPr>
        <w:br/>
      </w:r>
      <w:r w:rsidR="00CD136F">
        <w:rPr>
          <w:sz w:val="20"/>
          <w:szCs w:val="20"/>
        </w:rPr>
        <w:t>Starting</w:t>
      </w:r>
      <w:r w:rsidRPr="002968C9">
        <w:rPr>
          <w:sz w:val="20"/>
          <w:szCs w:val="20"/>
        </w:rPr>
        <w:t xml:space="preserve"> at 3rd level, you gain the ability to weave a song of fey magic that imbues your allies with vigor and speed.</w:t>
      </w:r>
    </w:p>
    <w:p w14:paraId="2D21468E" w14:textId="77777777" w:rsidR="002C5C8D" w:rsidRPr="002968C9" w:rsidRDefault="002C5C8D" w:rsidP="002C5C8D">
      <w:pPr>
        <w:pStyle w:val="core-stylescore-body"/>
        <w:rPr>
          <w:sz w:val="20"/>
          <w:szCs w:val="20"/>
        </w:rPr>
      </w:pPr>
      <w:r w:rsidRPr="002968C9">
        <w:rPr>
          <w:sz w:val="20"/>
          <w:szCs w:val="20"/>
        </w:rPr>
        <w:t>As a bonus action, you can expend one use of your Bardic Inspiration to grant yourself a wondrous appearance. When you do so, choose a number of creatures you can see and that can see you within 60 feet of you, up to a number equal to your Charisma modifier (minimum of one). Each of them gains 5 temporary hit points. When a creature gains these temporary hit points, it can immediately use its reaction to move up to its speed, without provoking opportunity attacks.</w:t>
      </w:r>
    </w:p>
    <w:p w14:paraId="709C8ADA" w14:textId="77777777" w:rsidR="002C5C8D" w:rsidRDefault="002C5C8D" w:rsidP="002C5C8D">
      <w:pPr>
        <w:pStyle w:val="core-stylescore-body"/>
        <w:rPr>
          <w:sz w:val="20"/>
          <w:szCs w:val="20"/>
        </w:rPr>
      </w:pPr>
      <w:r w:rsidRPr="002968C9">
        <w:rPr>
          <w:sz w:val="20"/>
          <w:szCs w:val="20"/>
        </w:rPr>
        <w:t>The number of temporary hit points increases when you reach certain levels in this class, increasing to 8 at 5th level, 11 at 10th level, and 14 at 15th level.</w:t>
      </w:r>
    </w:p>
    <w:p w14:paraId="7EC23DDF" w14:textId="77777777" w:rsidR="00CD136F" w:rsidRDefault="00CD136F" w:rsidP="002C5C8D">
      <w:pPr>
        <w:pStyle w:val="core-stylescore-body"/>
        <w:rPr>
          <w:sz w:val="20"/>
          <w:szCs w:val="20"/>
        </w:rPr>
      </w:pPr>
    </w:p>
    <w:p w14:paraId="4F81522D" w14:textId="77777777" w:rsidR="00CD136F" w:rsidRDefault="00CD136F" w:rsidP="002C5C8D">
      <w:pPr>
        <w:pStyle w:val="core-stylescore-body"/>
        <w:rPr>
          <w:sz w:val="20"/>
          <w:szCs w:val="20"/>
        </w:rPr>
      </w:pPr>
    </w:p>
    <w:p w14:paraId="6D2924DE" w14:textId="77777777" w:rsidR="00CD136F" w:rsidRDefault="00CD136F" w:rsidP="002C5C8D">
      <w:pPr>
        <w:pStyle w:val="core-stylescore-body"/>
        <w:rPr>
          <w:sz w:val="20"/>
          <w:szCs w:val="20"/>
        </w:rPr>
      </w:pPr>
    </w:p>
    <w:p w14:paraId="46B3DA72" w14:textId="77777777" w:rsidR="00CD136F" w:rsidRDefault="00CD136F" w:rsidP="002C5C8D">
      <w:pPr>
        <w:pStyle w:val="core-stylescore-body"/>
        <w:rPr>
          <w:sz w:val="20"/>
          <w:szCs w:val="20"/>
        </w:rPr>
      </w:pPr>
    </w:p>
    <w:p w14:paraId="0C9FA22E" w14:textId="77777777" w:rsidR="00CD136F" w:rsidRPr="002968C9" w:rsidRDefault="00CD136F" w:rsidP="002C5C8D">
      <w:pPr>
        <w:pStyle w:val="core-stylescore-body"/>
        <w:rPr>
          <w:sz w:val="20"/>
          <w:szCs w:val="20"/>
        </w:rPr>
      </w:pPr>
    </w:p>
    <w:p w14:paraId="4087C229" w14:textId="77777777" w:rsidR="002C5C8D" w:rsidRPr="002968C9" w:rsidRDefault="002C5C8D" w:rsidP="002C5C8D">
      <w:pPr>
        <w:pStyle w:val="core-stylescore-body"/>
        <w:rPr>
          <w:sz w:val="20"/>
          <w:szCs w:val="20"/>
        </w:rPr>
      </w:pPr>
    </w:p>
    <w:p w14:paraId="33306734" w14:textId="77777777" w:rsidR="002C5C8D" w:rsidRPr="002968C9" w:rsidRDefault="002C5C8D" w:rsidP="002C5C8D">
      <w:pPr>
        <w:pStyle w:val="core-stylescore-body"/>
        <w:rPr>
          <w:sz w:val="20"/>
          <w:szCs w:val="20"/>
        </w:rPr>
      </w:pPr>
    </w:p>
    <w:p w14:paraId="62F3F43B" w14:textId="77777777" w:rsidR="002C5C8D" w:rsidRPr="002968C9" w:rsidRDefault="002C5C8D" w:rsidP="002C5C8D">
      <w:pPr>
        <w:pStyle w:val="core-stylescore-body"/>
        <w:rPr>
          <w:sz w:val="20"/>
          <w:szCs w:val="20"/>
        </w:rPr>
      </w:pPr>
    </w:p>
    <w:p w14:paraId="43ED5A11" w14:textId="77777777" w:rsidR="002C5C8D" w:rsidRPr="00CD136F" w:rsidRDefault="002C5C8D" w:rsidP="002C5C8D">
      <w:pPr>
        <w:pStyle w:val="core-stylescore-body"/>
        <w:rPr>
          <w:b/>
          <w:bCs/>
          <w:sz w:val="28"/>
          <w:szCs w:val="28"/>
        </w:rPr>
      </w:pPr>
      <w:r w:rsidRPr="00CD136F">
        <w:rPr>
          <w:b/>
          <w:bCs/>
          <w:sz w:val="28"/>
          <w:szCs w:val="28"/>
        </w:rPr>
        <w:t>Enthralling Performance</w:t>
      </w:r>
    </w:p>
    <w:p w14:paraId="71F5A7D6" w14:textId="7BA8089E" w:rsidR="002C5C8D" w:rsidRPr="002968C9" w:rsidRDefault="002C5C8D" w:rsidP="002C5C8D">
      <w:pPr>
        <w:pStyle w:val="core-stylescore-body"/>
        <w:rPr>
          <w:sz w:val="20"/>
          <w:szCs w:val="20"/>
        </w:rPr>
      </w:pPr>
      <w:r w:rsidRPr="002968C9">
        <w:rPr>
          <w:sz w:val="20"/>
          <w:szCs w:val="20"/>
        </w:rPr>
        <w:t>Starting at 3rd level, you can charge your performance with seductive, fey magic.</w:t>
      </w:r>
      <w:r w:rsidR="00CD136F">
        <w:rPr>
          <w:sz w:val="20"/>
          <w:szCs w:val="20"/>
        </w:rPr>
        <w:br/>
      </w:r>
      <w:r w:rsidR="00CD136F">
        <w:rPr>
          <w:sz w:val="20"/>
          <w:szCs w:val="20"/>
        </w:rPr>
        <w:br/>
      </w:r>
      <w:r w:rsidRPr="002968C9">
        <w:rPr>
          <w:sz w:val="20"/>
          <w:szCs w:val="20"/>
        </w:rPr>
        <w:t>If you perform for at least 1 minute, you can attempt to inspire wonder in your audience by singing, reciting a poem, or dancing. At the end of the performance, choose a number of humanoids within 60 feet of you who watched and listened to all of it, up to a number equal to your Charisma modifier (minimum of one). Each target must succeed on a Wisdom saving throw against your spell save DC or be charmed by you. While charmed in this way, the target idolizes you, it speaks glowingly of you to anyone who talks to it, and it hinders anyone who opposes you, although it avoids violence unless it was already inclined to fight on your behalf. This effect ends on a target after 1 hour, if it takes any damage, if you attack it, or if it witnesses you attacking or damaging any of its allies.</w:t>
      </w:r>
    </w:p>
    <w:p w14:paraId="7834A2F1" w14:textId="77777777" w:rsidR="002C5C8D" w:rsidRPr="002968C9" w:rsidRDefault="002C5C8D" w:rsidP="002C5C8D">
      <w:pPr>
        <w:pStyle w:val="core-stylescore-body"/>
        <w:rPr>
          <w:sz w:val="20"/>
          <w:szCs w:val="20"/>
        </w:rPr>
      </w:pPr>
      <w:r w:rsidRPr="002968C9">
        <w:rPr>
          <w:sz w:val="20"/>
          <w:szCs w:val="20"/>
        </w:rPr>
        <w:t>If a target succeeds on its saving throw, the target has no hint that you tried to charm it.</w:t>
      </w:r>
    </w:p>
    <w:p w14:paraId="165BEE77" w14:textId="77777777" w:rsidR="002C5C8D" w:rsidRPr="002968C9" w:rsidRDefault="002C5C8D" w:rsidP="002C5C8D">
      <w:pPr>
        <w:pStyle w:val="core-stylescore-body"/>
        <w:rPr>
          <w:sz w:val="20"/>
          <w:szCs w:val="20"/>
        </w:rPr>
      </w:pPr>
      <w:r w:rsidRPr="002968C9">
        <w:rPr>
          <w:sz w:val="20"/>
          <w:szCs w:val="20"/>
        </w:rPr>
        <w:t>Once you use this feature, you can’t use it again until you finish a short or long rest.</w:t>
      </w:r>
    </w:p>
    <w:p w14:paraId="5FD808E5" w14:textId="77777777" w:rsidR="002C5C8D" w:rsidRPr="00CD136F" w:rsidRDefault="002C5C8D" w:rsidP="002C5C8D">
      <w:pPr>
        <w:pStyle w:val="core-stylescore-body"/>
        <w:rPr>
          <w:b/>
          <w:bCs/>
          <w:sz w:val="28"/>
          <w:szCs w:val="28"/>
        </w:rPr>
      </w:pPr>
      <w:r w:rsidRPr="00CD136F">
        <w:rPr>
          <w:b/>
          <w:bCs/>
          <w:sz w:val="28"/>
          <w:szCs w:val="28"/>
        </w:rPr>
        <w:t>Mantle of Majesty</w:t>
      </w:r>
    </w:p>
    <w:p w14:paraId="7DDA25D5" w14:textId="77777777" w:rsidR="002C5C8D" w:rsidRPr="002968C9" w:rsidRDefault="002C5C8D" w:rsidP="002C5C8D">
      <w:pPr>
        <w:pStyle w:val="NormalWeb"/>
        <w:rPr>
          <w:sz w:val="20"/>
          <w:szCs w:val="20"/>
        </w:rPr>
      </w:pPr>
      <w:r w:rsidRPr="002968C9">
        <w:rPr>
          <w:sz w:val="20"/>
          <w:szCs w:val="20"/>
        </w:rPr>
        <w:t>At 6th level, you gain the ability to cloak yourself in a fey magic that makes others want to serve you. As a bonus action, you cast command, without expending a spell slot, and you take on an appearance of unearthly beauty for 1 minute or until your concentration ends (as if you were concentrating on a spell). During this time, you can cast command as a bonus action on each of your turns, without expending a spell slot.</w:t>
      </w:r>
    </w:p>
    <w:p w14:paraId="34EA6B1E" w14:textId="77777777" w:rsidR="002C5C8D" w:rsidRPr="002968C9" w:rsidRDefault="002C5C8D" w:rsidP="002C5C8D">
      <w:pPr>
        <w:pStyle w:val="NormalWeb"/>
        <w:rPr>
          <w:sz w:val="20"/>
          <w:szCs w:val="20"/>
        </w:rPr>
      </w:pPr>
      <w:r w:rsidRPr="002968C9">
        <w:rPr>
          <w:sz w:val="20"/>
          <w:szCs w:val="20"/>
        </w:rPr>
        <w:t>Any creature charmed by you automatically fails its saving throw against the command you cast with this feature.</w:t>
      </w:r>
    </w:p>
    <w:p w14:paraId="201C38CA" w14:textId="2FF7FBF6" w:rsidR="00CD136F" w:rsidRDefault="002C5C8D" w:rsidP="002C5C8D">
      <w:pPr>
        <w:pStyle w:val="NormalWeb"/>
        <w:rPr>
          <w:sz w:val="20"/>
          <w:szCs w:val="20"/>
        </w:rPr>
      </w:pPr>
      <w:r w:rsidRPr="002968C9">
        <w:rPr>
          <w:sz w:val="20"/>
          <w:szCs w:val="20"/>
        </w:rPr>
        <w:t>Once you use this feature, you can’t use it again until you finish a long rest.</w:t>
      </w:r>
    </w:p>
    <w:p w14:paraId="5789C995" w14:textId="77777777" w:rsidR="00CD136F" w:rsidRDefault="00CD136F">
      <w:pPr>
        <w:spacing w:line="240" w:lineRule="auto"/>
        <w:rPr>
          <w:rFonts w:ascii="Times New Roman" w:eastAsia="Times New Roman" w:hAnsi="Times New Roman" w:cs="Times New Roman"/>
          <w:bCs w:val="0"/>
          <w:w w:val="100"/>
          <w:sz w:val="20"/>
        </w:rPr>
      </w:pPr>
      <w:r>
        <w:rPr>
          <w:sz w:val="20"/>
        </w:rPr>
        <w:br w:type="page"/>
      </w:r>
    </w:p>
    <w:p w14:paraId="75BB5D85" w14:textId="77777777" w:rsidR="002C5C8D" w:rsidRPr="00CD136F" w:rsidRDefault="002C5C8D" w:rsidP="002C5C8D">
      <w:pPr>
        <w:pStyle w:val="NormalWeb"/>
        <w:rPr>
          <w:b/>
          <w:bCs/>
          <w:sz w:val="28"/>
          <w:szCs w:val="28"/>
        </w:rPr>
      </w:pPr>
      <w:r w:rsidRPr="00CD136F">
        <w:rPr>
          <w:b/>
          <w:bCs/>
          <w:sz w:val="28"/>
          <w:szCs w:val="28"/>
        </w:rPr>
        <w:lastRenderedPageBreak/>
        <w:t>Unbreakable Majesty</w:t>
      </w:r>
    </w:p>
    <w:p w14:paraId="7D395D34" w14:textId="785F9D2A" w:rsidR="002C5C8D" w:rsidRPr="002968C9" w:rsidRDefault="00CD136F" w:rsidP="002C5C8D">
      <w:pPr>
        <w:pStyle w:val="core-stylescore-body"/>
        <w:rPr>
          <w:sz w:val="20"/>
          <w:szCs w:val="20"/>
        </w:rPr>
      </w:pPr>
      <w:r>
        <w:rPr>
          <w:sz w:val="20"/>
          <w:szCs w:val="20"/>
        </w:rPr>
        <w:t>Starting a</w:t>
      </w:r>
      <w:r w:rsidR="002C5C8D" w:rsidRPr="002968C9">
        <w:rPr>
          <w:sz w:val="20"/>
          <w:szCs w:val="20"/>
        </w:rPr>
        <w:t>t 14th level, your appearance permanently gains an otherworldly aspect that makes you look more lovely and fierce.</w:t>
      </w:r>
      <w:r>
        <w:rPr>
          <w:sz w:val="20"/>
          <w:szCs w:val="20"/>
        </w:rPr>
        <w:br/>
      </w:r>
      <w:r>
        <w:rPr>
          <w:sz w:val="20"/>
          <w:szCs w:val="20"/>
        </w:rPr>
        <w:br/>
      </w:r>
      <w:r w:rsidR="002C5C8D" w:rsidRPr="002968C9">
        <w:rPr>
          <w:sz w:val="20"/>
          <w:szCs w:val="20"/>
        </w:rPr>
        <w:t>In addition, as a bonus action, you can assume a magically majestic presence for 1 minute or until you are incapacitated. For the duration, whenever any creature tries to attack you for the first time on a turn, the attacker must make a Charisma saving throw against your spell save DC. On a failed save, it can’t attack you on this turn, and it must choose a new target for its attack or the attack is wasted. On a successful save, it can attack you on this turn, but it has disadvantage on any saving throw it makes against your spells on your next turn.</w:t>
      </w:r>
    </w:p>
    <w:p w14:paraId="1CB9820A" w14:textId="77777777" w:rsidR="002C5C8D" w:rsidRPr="002968C9" w:rsidRDefault="002C5C8D" w:rsidP="002C5C8D">
      <w:pPr>
        <w:pStyle w:val="core-stylescore-body"/>
        <w:rPr>
          <w:bCs/>
          <w:sz w:val="20"/>
          <w:szCs w:val="20"/>
        </w:rPr>
      </w:pPr>
      <w:r w:rsidRPr="002968C9">
        <w:rPr>
          <w:sz w:val="20"/>
          <w:szCs w:val="20"/>
        </w:rPr>
        <w:t>Once you assume this majestic presence, you can’t do so again until you finish a short or long rest.</w:t>
      </w:r>
      <w:r w:rsidRPr="002968C9">
        <w:rPr>
          <w:sz w:val="20"/>
          <w:szCs w:val="20"/>
        </w:rPr>
        <w:br w:type="page"/>
      </w:r>
    </w:p>
    <w:p w14:paraId="13BE6DB6" w14:textId="77777777" w:rsidR="002C5C8D" w:rsidRPr="00CD136F" w:rsidRDefault="002C5C8D" w:rsidP="002C5C8D">
      <w:pPr>
        <w:pStyle w:val="Heading2"/>
        <w:rPr>
          <w:rFonts w:ascii="Times New Roman" w:hAnsi="Times New Roman" w:cs="Times New Roman"/>
          <w:sz w:val="28"/>
          <w:szCs w:val="28"/>
        </w:rPr>
      </w:pPr>
      <w:r w:rsidRPr="00CD136F">
        <w:rPr>
          <w:rFonts w:ascii="Times New Roman" w:hAnsi="Times New Roman" w:cs="Times New Roman"/>
          <w:sz w:val="28"/>
          <w:szCs w:val="28"/>
        </w:rPr>
        <w:lastRenderedPageBreak/>
        <w:t>College of Lore</w:t>
      </w:r>
    </w:p>
    <w:p w14:paraId="0B839BD0" w14:textId="142B8165" w:rsidR="002C5C8D" w:rsidRPr="002968C9" w:rsidRDefault="002C5C8D" w:rsidP="002C5C8D">
      <w:pPr>
        <w:widowControl w:val="0"/>
        <w:autoSpaceDE w:val="0"/>
        <w:autoSpaceDN w:val="0"/>
        <w:adjustRightInd w:val="0"/>
        <w:spacing w:after="200" w:line="276" w:lineRule="auto"/>
        <w:rPr>
          <w:rFonts w:ascii="Times New Roman" w:hAnsi="Times New Roman" w:cs="Times New Roman"/>
          <w:sz w:val="20"/>
          <w:u w:val="single"/>
          <w:lang w:val="en"/>
        </w:rPr>
      </w:pPr>
      <w:r w:rsidRPr="002968C9">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2C5C8D" w:rsidRPr="002968C9" w14:paraId="63386182" w14:textId="77777777" w:rsidTr="00CD136F">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52FD32FC" w14:textId="77777777" w:rsidR="002C5C8D" w:rsidRPr="002968C9" w:rsidRDefault="002C5C8D" w:rsidP="00BC57C4">
            <w:pPr>
              <w:pStyle w:val="5E-TABLECELLCENTERED"/>
              <w:framePr w:wrap="auto"/>
              <w:rPr>
                <w:rStyle w:val="5ECHARBOLD"/>
                <w:rFonts w:ascii="Times New Roman" w:hAnsi="Times New Roman"/>
                <w:sz w:val="20"/>
              </w:rPr>
            </w:pPr>
            <w:r w:rsidRPr="002968C9">
              <w:rPr>
                <w:rStyle w:val="5ECHARBOLD"/>
                <w:rFonts w:ascii="Times New Roman" w:hAnsi="Times New Roman"/>
                <w:sz w:val="20"/>
              </w:rPr>
              <w:t>Bard Level</w:t>
            </w:r>
          </w:p>
        </w:tc>
        <w:tc>
          <w:tcPr>
            <w:tcW w:w="3960" w:type="dxa"/>
            <w:tcBorders>
              <w:top w:val="none" w:sz="0" w:space="0" w:color="auto"/>
              <w:left w:val="none" w:sz="0" w:space="0" w:color="auto"/>
              <w:bottom w:val="none" w:sz="0" w:space="0" w:color="auto"/>
              <w:right w:val="none" w:sz="0" w:space="0" w:color="auto"/>
            </w:tcBorders>
          </w:tcPr>
          <w:p w14:paraId="5699BEC5" w14:textId="77777777" w:rsidR="002C5C8D" w:rsidRPr="002968C9" w:rsidRDefault="002C5C8D" w:rsidP="00BC57C4">
            <w:pPr>
              <w:pStyle w:val="5E-TABLECELL"/>
              <w:rPr>
                <w:rStyle w:val="5ECHARBOLD"/>
                <w:rFonts w:ascii="Times New Roman" w:hAnsi="Times New Roman" w:cs="Times New Roman"/>
                <w:sz w:val="20"/>
                <w:szCs w:val="20"/>
              </w:rPr>
            </w:pPr>
            <w:r w:rsidRPr="002968C9">
              <w:rPr>
                <w:rStyle w:val="5ECHARBOLD"/>
                <w:rFonts w:ascii="Times New Roman" w:hAnsi="Times New Roman" w:cs="Times New Roman"/>
                <w:sz w:val="20"/>
                <w:szCs w:val="20"/>
              </w:rPr>
              <w:t>Feature</w:t>
            </w:r>
          </w:p>
        </w:tc>
      </w:tr>
      <w:tr w:rsidR="002C5C8D" w:rsidRPr="002968C9" w14:paraId="1EB82C17" w14:textId="77777777" w:rsidTr="00CD136F">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019F2F"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447138"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Fonts w:ascii="Times New Roman" w:hAnsi="Times New Roman" w:cs="Times New Roman"/>
                <w:sz w:val="20"/>
              </w:rPr>
              <w:t>Bonus Proficiencies and Spells, Cutting Words</w:t>
            </w:r>
          </w:p>
        </w:tc>
      </w:tr>
      <w:tr w:rsidR="002C5C8D" w:rsidRPr="002968C9" w14:paraId="3D8A675F" w14:textId="77777777" w:rsidTr="00CD136F">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A80316B"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F49F27"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Fonts w:ascii="Times New Roman" w:hAnsi="Times New Roman" w:cs="Times New Roman"/>
                <w:sz w:val="20"/>
              </w:rPr>
              <w:t>Additional Magical Secrets</w:t>
            </w:r>
          </w:p>
        </w:tc>
      </w:tr>
      <w:tr w:rsidR="002C5C8D" w:rsidRPr="002968C9" w14:paraId="65B00FBC" w14:textId="77777777" w:rsidTr="00CD136F">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AC76F1"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5B9D58"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Fonts w:ascii="Times New Roman" w:hAnsi="Times New Roman" w:cs="Times New Roman"/>
                <w:sz w:val="20"/>
              </w:rPr>
              <w:t>Peerless Skill</w:t>
            </w:r>
          </w:p>
        </w:tc>
      </w:tr>
    </w:tbl>
    <w:p w14:paraId="2E589D2E" w14:textId="77777777" w:rsidR="002C5C8D" w:rsidRPr="002968C9" w:rsidRDefault="002C5C8D" w:rsidP="002C5C8D">
      <w:pPr>
        <w:pStyle w:val="5E-COREBODYPARA1"/>
        <w:rPr>
          <w:rFonts w:ascii="Times New Roman" w:hAnsi="Times New Roman" w:cs="Times New Roman"/>
          <w:sz w:val="20"/>
        </w:rPr>
      </w:pPr>
    </w:p>
    <w:p w14:paraId="1892A72F" w14:textId="77777777" w:rsidR="002C5C8D" w:rsidRPr="00CD136F" w:rsidRDefault="002C5C8D" w:rsidP="002C5C8D">
      <w:pPr>
        <w:pStyle w:val="NormalWeb"/>
        <w:rPr>
          <w:b/>
          <w:bCs/>
          <w:sz w:val="28"/>
          <w:szCs w:val="28"/>
        </w:rPr>
      </w:pPr>
      <w:r w:rsidRPr="00CD136F">
        <w:rPr>
          <w:b/>
          <w:bCs/>
          <w:sz w:val="28"/>
          <w:szCs w:val="28"/>
        </w:rPr>
        <w:t>Bonus Proficiencies and Spells</w:t>
      </w:r>
    </w:p>
    <w:p w14:paraId="4D2475C3" w14:textId="6292B0C6" w:rsidR="002C5C8D" w:rsidRPr="002968C9" w:rsidRDefault="00CD136F" w:rsidP="002C5C8D">
      <w:pPr>
        <w:pStyle w:val="NormalWeb"/>
        <w:rPr>
          <w:sz w:val="20"/>
          <w:szCs w:val="20"/>
        </w:rPr>
      </w:pPr>
      <w:r>
        <w:rPr>
          <w:sz w:val="20"/>
          <w:szCs w:val="20"/>
        </w:rPr>
        <w:t>Starting</w:t>
      </w:r>
      <w:r w:rsidR="002C5C8D" w:rsidRPr="002968C9">
        <w:rPr>
          <w:sz w:val="20"/>
          <w:szCs w:val="20"/>
        </w:rPr>
        <w:t xml:space="preserve"> at 3rd level, you gain proficiency with three skills of your choice.</w:t>
      </w:r>
      <w:r w:rsidR="002C5C8D" w:rsidRPr="002968C9">
        <w:rPr>
          <w:sz w:val="20"/>
          <w:szCs w:val="20"/>
        </w:rPr>
        <w:br/>
      </w:r>
      <w:r w:rsidR="002C5C8D" w:rsidRPr="002968C9">
        <w:rPr>
          <w:sz w:val="20"/>
          <w:szCs w:val="20"/>
        </w:rPr>
        <w:br/>
        <w:t>You also gain your choice of two cantrips from any spell list, these count as bard spells and do not count against the number of cantrips known.</w:t>
      </w:r>
    </w:p>
    <w:p w14:paraId="0AC6A2D1" w14:textId="77777777" w:rsidR="002C5C8D" w:rsidRPr="00CD136F" w:rsidRDefault="002C5C8D" w:rsidP="002C5C8D">
      <w:pPr>
        <w:pStyle w:val="NormalWeb"/>
        <w:rPr>
          <w:b/>
          <w:bCs/>
          <w:sz w:val="28"/>
          <w:szCs w:val="28"/>
        </w:rPr>
      </w:pPr>
      <w:r w:rsidRPr="00CD136F">
        <w:rPr>
          <w:b/>
          <w:bCs/>
          <w:sz w:val="28"/>
          <w:szCs w:val="28"/>
        </w:rPr>
        <w:t>Cutting Words</w:t>
      </w:r>
    </w:p>
    <w:p w14:paraId="0160F1C3" w14:textId="77777777" w:rsidR="002C5C8D" w:rsidRPr="002968C9" w:rsidRDefault="002C5C8D" w:rsidP="002C5C8D">
      <w:pPr>
        <w:pStyle w:val="NormalWeb"/>
        <w:rPr>
          <w:sz w:val="20"/>
          <w:szCs w:val="20"/>
        </w:rPr>
      </w:pPr>
      <w:r w:rsidRPr="002968C9">
        <w:rPr>
          <w:sz w:val="20"/>
          <w:szCs w:val="20"/>
        </w:rPr>
        <w:t>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 Inspiration, rolling a Bardic Inspiration die and subtracting the number rolled from the creature’s roll. You can choose to use this feature after the creature makes its roll, but before the DM determines whether the attack roll or ability check succeeds or fails, or before the creature deals its damage. The creature is immune if it can’t hear you or if it’s immune to being charmed.</w:t>
      </w:r>
    </w:p>
    <w:p w14:paraId="7F278467" w14:textId="77777777" w:rsidR="002C5C8D" w:rsidRPr="00CD136F" w:rsidRDefault="002C5C8D" w:rsidP="002C5C8D">
      <w:pPr>
        <w:pStyle w:val="NormalWeb"/>
        <w:rPr>
          <w:b/>
          <w:bCs/>
          <w:sz w:val="28"/>
          <w:szCs w:val="28"/>
        </w:rPr>
      </w:pPr>
      <w:r w:rsidRPr="00CD136F">
        <w:rPr>
          <w:b/>
          <w:bCs/>
          <w:sz w:val="28"/>
          <w:szCs w:val="28"/>
        </w:rPr>
        <w:t>Additional Magical Secrets</w:t>
      </w:r>
    </w:p>
    <w:p w14:paraId="2A0F56F6" w14:textId="77777777" w:rsidR="002C5C8D" w:rsidRPr="002968C9" w:rsidRDefault="002C5C8D" w:rsidP="002C5C8D">
      <w:pPr>
        <w:pStyle w:val="NormalWeb"/>
        <w:rPr>
          <w:sz w:val="20"/>
          <w:szCs w:val="20"/>
        </w:rPr>
      </w:pPr>
      <w:r w:rsidRPr="002968C9">
        <w:rPr>
          <w:sz w:val="20"/>
          <w:szCs w:val="20"/>
        </w:rPr>
        <w:t>At 6th level, you learn two spells of your choice from any class. A spell you choose must be of a level you can cast, as shown on the Bard table, or a cantrip. The chosen spells count as bard spells for you but don’t count against the number of bard spells you know.</w:t>
      </w:r>
    </w:p>
    <w:p w14:paraId="2987DDD5" w14:textId="77777777" w:rsidR="002C5C8D" w:rsidRPr="00CD136F" w:rsidRDefault="002C5C8D" w:rsidP="002C5C8D">
      <w:pPr>
        <w:pStyle w:val="NormalWeb"/>
        <w:rPr>
          <w:b/>
          <w:bCs/>
          <w:sz w:val="28"/>
          <w:szCs w:val="28"/>
        </w:rPr>
      </w:pPr>
      <w:r w:rsidRPr="00CD136F">
        <w:rPr>
          <w:b/>
          <w:bCs/>
          <w:sz w:val="28"/>
          <w:szCs w:val="28"/>
        </w:rPr>
        <w:t>Peerless Skill</w:t>
      </w:r>
    </w:p>
    <w:p w14:paraId="5C55EC46" w14:textId="77777777" w:rsidR="002C5C8D" w:rsidRPr="002968C9" w:rsidRDefault="002C5C8D" w:rsidP="002C5C8D">
      <w:pPr>
        <w:pStyle w:val="NormalWeb"/>
        <w:rPr>
          <w:sz w:val="20"/>
          <w:szCs w:val="20"/>
        </w:rPr>
      </w:pPr>
      <w:r w:rsidRPr="002968C9">
        <w:rPr>
          <w:sz w:val="20"/>
          <w:szCs w:val="20"/>
        </w:rPr>
        <w:t>Starting at 14th level, when you make an ability check, you can expend one use of Bardic Inspiration. Roll a Bardic Inspiration die and add the number rolled to your ability check. You can choose to do so after you roll the die for the ability check, but before the DM tells you whether you succeed or fail.</w:t>
      </w:r>
      <w:r w:rsidRPr="002968C9">
        <w:rPr>
          <w:sz w:val="20"/>
          <w:szCs w:val="20"/>
        </w:rPr>
        <w:br/>
      </w:r>
      <w:r w:rsidRPr="002968C9">
        <w:rPr>
          <w:sz w:val="20"/>
          <w:szCs w:val="20"/>
        </w:rPr>
        <w:br/>
        <w:t>You gain an extra two uses of bardic inspiration between rests.</w:t>
      </w:r>
    </w:p>
    <w:p w14:paraId="67562699" w14:textId="77777777" w:rsidR="002C5C8D" w:rsidRPr="002968C9" w:rsidRDefault="002C5C8D" w:rsidP="002C5C8D">
      <w:pPr>
        <w:spacing w:line="240" w:lineRule="auto"/>
        <w:rPr>
          <w:rFonts w:ascii="Times New Roman" w:eastAsia="Times New Roman" w:hAnsi="Times New Roman" w:cs="Times New Roman"/>
          <w:bCs w:val="0"/>
          <w:w w:val="100"/>
          <w:sz w:val="20"/>
        </w:rPr>
      </w:pPr>
      <w:r w:rsidRPr="002968C9">
        <w:rPr>
          <w:rFonts w:ascii="Times New Roman" w:hAnsi="Times New Roman" w:cs="Times New Roman"/>
          <w:sz w:val="20"/>
        </w:rPr>
        <w:br w:type="page"/>
      </w:r>
    </w:p>
    <w:p w14:paraId="6F13AE5F" w14:textId="77777777" w:rsidR="002C5C8D" w:rsidRPr="00F54957" w:rsidRDefault="002C5C8D" w:rsidP="002C5C8D">
      <w:pPr>
        <w:pStyle w:val="Heading2"/>
        <w:rPr>
          <w:rFonts w:ascii="Times New Roman" w:hAnsi="Times New Roman" w:cs="Times New Roman"/>
          <w:sz w:val="28"/>
          <w:szCs w:val="28"/>
        </w:rPr>
      </w:pPr>
      <w:r w:rsidRPr="00F54957">
        <w:rPr>
          <w:rFonts w:ascii="Times New Roman" w:hAnsi="Times New Roman" w:cs="Times New Roman"/>
          <w:sz w:val="28"/>
          <w:szCs w:val="28"/>
        </w:rPr>
        <w:lastRenderedPageBreak/>
        <w:t>College of Spirits</w:t>
      </w:r>
    </w:p>
    <w:p w14:paraId="611556D7" w14:textId="7647FCF4" w:rsidR="002C5C8D" w:rsidRPr="002968C9" w:rsidRDefault="002C5C8D" w:rsidP="002C5C8D">
      <w:pPr>
        <w:widowControl w:val="0"/>
        <w:autoSpaceDE w:val="0"/>
        <w:autoSpaceDN w:val="0"/>
        <w:adjustRightInd w:val="0"/>
        <w:spacing w:after="200" w:line="276" w:lineRule="auto"/>
        <w:rPr>
          <w:rFonts w:ascii="Times New Roman" w:hAnsi="Times New Roman" w:cs="Times New Roman"/>
          <w:sz w:val="20"/>
          <w:u w:val="single"/>
          <w:lang w:val="en"/>
        </w:rPr>
      </w:pPr>
      <w:r w:rsidRPr="002968C9">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2C5C8D" w:rsidRPr="002968C9" w14:paraId="416E4FA3" w14:textId="77777777" w:rsidTr="00F5495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0AB15857" w14:textId="77777777" w:rsidR="002C5C8D" w:rsidRPr="002968C9" w:rsidRDefault="002C5C8D" w:rsidP="00BC57C4">
            <w:pPr>
              <w:pStyle w:val="5E-TABLECELLCENTERED"/>
              <w:framePr w:wrap="auto"/>
              <w:rPr>
                <w:rStyle w:val="5ECHARBOLD"/>
                <w:rFonts w:ascii="Times New Roman" w:hAnsi="Times New Roman"/>
                <w:sz w:val="20"/>
              </w:rPr>
            </w:pPr>
            <w:r w:rsidRPr="002968C9">
              <w:rPr>
                <w:rStyle w:val="5ECHARBOLD"/>
                <w:rFonts w:ascii="Times New Roman" w:hAnsi="Times New Roman"/>
                <w:sz w:val="20"/>
              </w:rPr>
              <w:t>Bard Level</w:t>
            </w:r>
          </w:p>
        </w:tc>
        <w:tc>
          <w:tcPr>
            <w:tcW w:w="3960" w:type="dxa"/>
            <w:tcBorders>
              <w:top w:val="none" w:sz="0" w:space="0" w:color="auto"/>
              <w:left w:val="none" w:sz="0" w:space="0" w:color="auto"/>
              <w:bottom w:val="none" w:sz="0" w:space="0" w:color="auto"/>
              <w:right w:val="none" w:sz="0" w:space="0" w:color="auto"/>
            </w:tcBorders>
          </w:tcPr>
          <w:p w14:paraId="5096BA1A" w14:textId="77777777" w:rsidR="002C5C8D" w:rsidRPr="002968C9" w:rsidRDefault="002C5C8D" w:rsidP="00BC57C4">
            <w:pPr>
              <w:pStyle w:val="5E-TABLECELL"/>
              <w:rPr>
                <w:rStyle w:val="5ECHARBOLD"/>
                <w:rFonts w:ascii="Times New Roman" w:hAnsi="Times New Roman" w:cs="Times New Roman"/>
                <w:sz w:val="20"/>
                <w:szCs w:val="20"/>
              </w:rPr>
            </w:pPr>
            <w:r w:rsidRPr="002968C9">
              <w:rPr>
                <w:rStyle w:val="5ECHARBOLD"/>
                <w:rFonts w:ascii="Times New Roman" w:hAnsi="Times New Roman" w:cs="Times New Roman"/>
                <w:sz w:val="20"/>
                <w:szCs w:val="20"/>
              </w:rPr>
              <w:t>Feature</w:t>
            </w:r>
          </w:p>
        </w:tc>
      </w:tr>
      <w:tr w:rsidR="002C5C8D" w:rsidRPr="002968C9" w14:paraId="6F71F590" w14:textId="77777777" w:rsidTr="00F5495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F1F209"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DF2A99"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Fonts w:ascii="Times New Roman" w:hAnsi="Times New Roman" w:cs="Times New Roman"/>
                <w:sz w:val="20"/>
              </w:rPr>
              <w:t>Guiding Whispers, Spiritual Focus, Tales from beyond</w:t>
            </w:r>
          </w:p>
        </w:tc>
      </w:tr>
      <w:tr w:rsidR="002C5C8D" w:rsidRPr="002968C9" w14:paraId="04CBA4DA" w14:textId="77777777" w:rsidTr="00F5495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E6882F"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0311B9"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Fonts w:ascii="Times New Roman" w:hAnsi="Times New Roman" w:cs="Times New Roman"/>
                <w:sz w:val="20"/>
              </w:rPr>
              <w:t xml:space="preserve">Spirit Session, spiritual Conduit </w:t>
            </w:r>
          </w:p>
        </w:tc>
      </w:tr>
      <w:tr w:rsidR="002C5C8D" w:rsidRPr="002968C9" w14:paraId="7987D16F" w14:textId="77777777" w:rsidTr="00F5495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8003F9"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25284D"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Fonts w:ascii="Times New Roman" w:hAnsi="Times New Roman" w:cs="Times New Roman"/>
                <w:sz w:val="20"/>
              </w:rPr>
              <w:t>Mystical Connection</w:t>
            </w:r>
          </w:p>
        </w:tc>
      </w:tr>
    </w:tbl>
    <w:p w14:paraId="6A7A89C1" w14:textId="77777777" w:rsidR="002C5C8D" w:rsidRPr="00F54957" w:rsidRDefault="002C5C8D" w:rsidP="002C5C8D">
      <w:pPr>
        <w:pStyle w:val="NormalWeb"/>
        <w:rPr>
          <w:b/>
          <w:bCs/>
          <w:sz w:val="28"/>
          <w:szCs w:val="28"/>
        </w:rPr>
      </w:pPr>
      <w:r w:rsidRPr="00F54957">
        <w:rPr>
          <w:b/>
          <w:bCs/>
          <w:sz w:val="28"/>
          <w:szCs w:val="28"/>
        </w:rPr>
        <w:t>Guiding Whispers</w:t>
      </w:r>
    </w:p>
    <w:p w14:paraId="7A03A9D2" w14:textId="17A21769" w:rsidR="002C5C8D" w:rsidRPr="002968C9" w:rsidRDefault="00F54957" w:rsidP="002C5C8D">
      <w:pPr>
        <w:pStyle w:val="NormalWeb"/>
        <w:rPr>
          <w:sz w:val="20"/>
          <w:szCs w:val="20"/>
        </w:rPr>
      </w:pPr>
      <w:r>
        <w:rPr>
          <w:sz w:val="20"/>
          <w:szCs w:val="20"/>
        </w:rPr>
        <w:t>Starting at 3rd level, y</w:t>
      </w:r>
      <w:r w:rsidR="002C5C8D" w:rsidRPr="002968C9">
        <w:rPr>
          <w:sz w:val="20"/>
          <w:szCs w:val="20"/>
        </w:rPr>
        <w:t xml:space="preserve">ou can reach out to spirits to guide you and others. You learn the guidance cantrip, which doesn’t count against the number of </w:t>
      </w:r>
      <w:proofErr w:type="gramStart"/>
      <w:r w:rsidR="002C5C8D" w:rsidRPr="002968C9">
        <w:rPr>
          <w:sz w:val="20"/>
          <w:szCs w:val="20"/>
        </w:rPr>
        <w:t>bard</w:t>
      </w:r>
      <w:proofErr w:type="gramEnd"/>
      <w:r w:rsidR="002C5C8D" w:rsidRPr="002968C9">
        <w:rPr>
          <w:sz w:val="20"/>
          <w:szCs w:val="20"/>
        </w:rPr>
        <w:t xml:space="preserve"> cantrips you know. For you, it has a range of 60 feet when you cast it.</w:t>
      </w:r>
    </w:p>
    <w:p w14:paraId="7996CF07" w14:textId="77777777" w:rsidR="002C5C8D" w:rsidRPr="002968C9" w:rsidRDefault="002C5C8D" w:rsidP="002C5C8D">
      <w:pPr>
        <w:pStyle w:val="NormalWeb"/>
        <w:rPr>
          <w:sz w:val="20"/>
          <w:szCs w:val="20"/>
        </w:rPr>
      </w:pPr>
      <w:r w:rsidRPr="00F54957">
        <w:rPr>
          <w:sz w:val="20"/>
          <w:szCs w:val="20"/>
          <w:u w:val="single"/>
        </w:rPr>
        <w:t>Spiritual Focus</w:t>
      </w:r>
      <w:r w:rsidRPr="002968C9">
        <w:rPr>
          <w:sz w:val="20"/>
          <w:szCs w:val="20"/>
        </w:rPr>
        <w:br/>
      </w:r>
      <w:r w:rsidRPr="002968C9">
        <w:rPr>
          <w:rStyle w:val="Emphasis"/>
          <w:rFonts w:eastAsiaTheme="majorEastAsia"/>
          <w:i w:val="0"/>
          <w:iCs w:val="0"/>
          <w:sz w:val="20"/>
          <w:szCs w:val="20"/>
        </w:rPr>
        <w:t>Starting at 3rd</w:t>
      </w:r>
      <w:r w:rsidRPr="002968C9">
        <w:rPr>
          <w:sz w:val="20"/>
          <w:szCs w:val="20"/>
        </w:rPr>
        <w:t xml:space="preserve"> level, you employ tools that aid you in channeling spirits, be they historical figures or fictional archetypes. You can use the following objects as a spellcasting focus for your bard spells: a candle, crystal ball, skull, spirit board, or tarokka deck.</w:t>
      </w:r>
    </w:p>
    <w:p w14:paraId="2991358F" w14:textId="77777777" w:rsidR="002C5C8D" w:rsidRPr="002968C9" w:rsidRDefault="002C5C8D" w:rsidP="002C5C8D">
      <w:pPr>
        <w:pStyle w:val="NormalWeb"/>
        <w:rPr>
          <w:sz w:val="20"/>
          <w:szCs w:val="20"/>
        </w:rPr>
      </w:pPr>
      <w:r w:rsidRPr="00F54957">
        <w:rPr>
          <w:sz w:val="20"/>
          <w:szCs w:val="20"/>
          <w:u w:val="single"/>
        </w:rPr>
        <w:t>Tales from Beyond</w:t>
      </w:r>
      <w:r w:rsidRPr="002968C9">
        <w:rPr>
          <w:sz w:val="20"/>
          <w:szCs w:val="20"/>
        </w:rPr>
        <w:br/>
      </w:r>
      <w:r w:rsidRPr="002968C9">
        <w:rPr>
          <w:rStyle w:val="Emphasis"/>
          <w:rFonts w:eastAsiaTheme="majorEastAsia"/>
          <w:i w:val="0"/>
          <w:iCs w:val="0"/>
          <w:sz w:val="20"/>
          <w:szCs w:val="20"/>
        </w:rPr>
        <w:t>Starting at 3rd level, y</w:t>
      </w:r>
      <w:r w:rsidRPr="002968C9">
        <w:rPr>
          <w:sz w:val="20"/>
          <w:szCs w:val="20"/>
        </w:rPr>
        <w:t>ou reach out to spirits who tell their tales through you. While you are holding your Spiritual Focus, you can use a bonus action to expend one use of your Bardic Inspiration and roll on the Spirit Tales table using your Bardic Inspiration die to determine the tale the spirits direct you to tell. You retain the tale in mind until you bestow the tale’s effect or you finish a short or long rest.</w:t>
      </w:r>
    </w:p>
    <w:p w14:paraId="42C065B9" w14:textId="77777777" w:rsidR="002C5C8D" w:rsidRPr="002968C9" w:rsidRDefault="002C5C8D" w:rsidP="002C5C8D">
      <w:pPr>
        <w:pStyle w:val="NormalWeb"/>
        <w:rPr>
          <w:sz w:val="20"/>
          <w:szCs w:val="20"/>
        </w:rPr>
      </w:pPr>
      <w:r w:rsidRPr="002968C9">
        <w:rPr>
          <w:sz w:val="20"/>
          <w:szCs w:val="20"/>
        </w:rPr>
        <w:t>You can use an action to choose one creature you can see within 30 feet of you (this can be you) to be the target of the tale’s effect. Once you do so, you can’t bestow the tale’s effect again until you roll it again.</w:t>
      </w:r>
    </w:p>
    <w:p w14:paraId="6A0B3B94" w14:textId="77777777" w:rsidR="002C5C8D" w:rsidRDefault="002C5C8D" w:rsidP="002C5C8D">
      <w:pPr>
        <w:pStyle w:val="NormalWeb"/>
        <w:rPr>
          <w:sz w:val="20"/>
          <w:szCs w:val="20"/>
        </w:rPr>
      </w:pPr>
      <w:r w:rsidRPr="002968C9">
        <w:rPr>
          <w:sz w:val="20"/>
          <w:szCs w:val="20"/>
        </w:rPr>
        <w:t>You can retain only one of these tales in mind at a time, and rolling on the Spirit Tales table immediately ends the effect of the previous tale. If the tale requires a saving throw, the DC equals your spell save DC.</w:t>
      </w:r>
    </w:p>
    <w:p w14:paraId="3BDE1777" w14:textId="77777777" w:rsidR="00F54957" w:rsidRDefault="00F54957" w:rsidP="002C5C8D">
      <w:pPr>
        <w:pStyle w:val="NormalWeb"/>
        <w:rPr>
          <w:sz w:val="20"/>
          <w:szCs w:val="20"/>
        </w:rPr>
      </w:pPr>
    </w:p>
    <w:p w14:paraId="2405EC29" w14:textId="77777777" w:rsidR="00F54957" w:rsidRDefault="00F54957" w:rsidP="002C5C8D">
      <w:pPr>
        <w:pStyle w:val="NormalWeb"/>
        <w:rPr>
          <w:sz w:val="20"/>
          <w:szCs w:val="20"/>
        </w:rPr>
      </w:pPr>
    </w:p>
    <w:p w14:paraId="4D917A0C" w14:textId="77777777" w:rsidR="00F54957" w:rsidRPr="002968C9" w:rsidRDefault="00F54957" w:rsidP="002C5C8D">
      <w:pPr>
        <w:pStyle w:val="NormalWeb"/>
        <w:rPr>
          <w:sz w:val="20"/>
          <w:szCs w:val="20"/>
        </w:rPr>
      </w:pPr>
    </w:p>
    <w:p w14:paraId="4BF980A5" w14:textId="77777777" w:rsidR="002C5C8D" w:rsidRPr="00F54957" w:rsidRDefault="002C5C8D" w:rsidP="002C5C8D">
      <w:pPr>
        <w:pStyle w:val="Heading5"/>
        <w:rPr>
          <w:rFonts w:ascii="Times New Roman" w:hAnsi="Times New Roman" w:cs="Times New Roman"/>
          <w:sz w:val="28"/>
          <w:szCs w:val="28"/>
        </w:rPr>
      </w:pPr>
      <w:r w:rsidRPr="00F54957">
        <w:rPr>
          <w:rFonts w:ascii="Times New Roman" w:hAnsi="Times New Roman" w:cs="Times New Roman"/>
          <w:sz w:val="28"/>
          <w:szCs w:val="28"/>
        </w:rPr>
        <w:t>Spirit Tales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9"/>
        <w:gridCol w:w="3983"/>
      </w:tblGrid>
      <w:tr w:rsidR="002C5C8D" w:rsidRPr="002968C9" w14:paraId="76689FCC" w14:textId="77777777" w:rsidTr="00F54957">
        <w:trPr>
          <w:tblHeader/>
          <w:tblCellSpacing w:w="15" w:type="dxa"/>
        </w:trPr>
        <w:tc>
          <w:tcPr>
            <w:tcW w:w="0" w:type="auto"/>
            <w:vAlign w:val="center"/>
            <w:hideMark/>
          </w:tcPr>
          <w:p w14:paraId="3DC918A7" w14:textId="77777777" w:rsidR="002C5C8D" w:rsidRPr="002968C9" w:rsidRDefault="002C5C8D" w:rsidP="00BC57C4">
            <w:pPr>
              <w:jc w:val="center"/>
              <w:rPr>
                <w:rFonts w:ascii="Times New Roman" w:hAnsi="Times New Roman" w:cs="Times New Roman"/>
                <w:b/>
                <w:sz w:val="20"/>
              </w:rPr>
            </w:pPr>
            <w:r w:rsidRPr="002968C9">
              <w:rPr>
                <w:rFonts w:ascii="Times New Roman" w:hAnsi="Times New Roman" w:cs="Times New Roman"/>
                <w:b/>
                <w:bCs w:val="0"/>
                <w:sz w:val="20"/>
              </w:rPr>
              <w:t>Bardic Insp. Die</w:t>
            </w:r>
          </w:p>
        </w:tc>
        <w:tc>
          <w:tcPr>
            <w:tcW w:w="0" w:type="auto"/>
            <w:vAlign w:val="center"/>
            <w:hideMark/>
          </w:tcPr>
          <w:p w14:paraId="66C388EB" w14:textId="77777777" w:rsidR="002C5C8D" w:rsidRPr="002968C9" w:rsidRDefault="002C5C8D" w:rsidP="00BC57C4">
            <w:pPr>
              <w:jc w:val="center"/>
              <w:rPr>
                <w:rFonts w:ascii="Times New Roman" w:hAnsi="Times New Roman" w:cs="Times New Roman"/>
                <w:b/>
                <w:bCs w:val="0"/>
                <w:sz w:val="20"/>
              </w:rPr>
            </w:pPr>
            <w:r w:rsidRPr="002968C9">
              <w:rPr>
                <w:rFonts w:ascii="Times New Roman" w:hAnsi="Times New Roman" w:cs="Times New Roman"/>
                <w:b/>
                <w:bCs w:val="0"/>
                <w:sz w:val="20"/>
              </w:rPr>
              <w:t>Tale Told Through You</w:t>
            </w:r>
          </w:p>
        </w:tc>
      </w:tr>
      <w:tr w:rsidR="002C5C8D" w:rsidRPr="002968C9" w14:paraId="56F401F3" w14:textId="77777777" w:rsidTr="00F54957">
        <w:trPr>
          <w:tblCellSpacing w:w="15" w:type="dxa"/>
        </w:trPr>
        <w:tc>
          <w:tcPr>
            <w:tcW w:w="0" w:type="auto"/>
            <w:vAlign w:val="center"/>
            <w:hideMark/>
          </w:tcPr>
          <w:p w14:paraId="26C73BB0" w14:textId="77777777" w:rsidR="002C5C8D" w:rsidRPr="002968C9" w:rsidRDefault="002C5C8D" w:rsidP="00BC57C4">
            <w:pPr>
              <w:rPr>
                <w:rFonts w:ascii="Times New Roman" w:hAnsi="Times New Roman" w:cs="Times New Roman"/>
                <w:bCs w:val="0"/>
                <w:sz w:val="20"/>
              </w:rPr>
            </w:pPr>
            <w:r w:rsidRPr="002968C9">
              <w:rPr>
                <w:rFonts w:ascii="Times New Roman" w:hAnsi="Times New Roman" w:cs="Times New Roman"/>
                <w:sz w:val="20"/>
              </w:rPr>
              <w:t>1</w:t>
            </w:r>
          </w:p>
        </w:tc>
        <w:tc>
          <w:tcPr>
            <w:tcW w:w="0" w:type="auto"/>
            <w:vAlign w:val="center"/>
            <w:hideMark/>
          </w:tcPr>
          <w:p w14:paraId="44499C0A" w14:textId="77777777" w:rsidR="002C5C8D" w:rsidRPr="002968C9" w:rsidRDefault="002C5C8D" w:rsidP="00BC57C4">
            <w:pPr>
              <w:rPr>
                <w:rFonts w:ascii="Times New Roman" w:hAnsi="Times New Roman" w:cs="Times New Roman"/>
                <w:sz w:val="20"/>
              </w:rPr>
            </w:pPr>
            <w:r w:rsidRPr="002968C9">
              <w:rPr>
                <w:rStyle w:val="Strong"/>
                <w:rFonts w:ascii="Times New Roman" w:hAnsi="Times New Roman" w:cs="Times New Roman"/>
                <w:sz w:val="20"/>
              </w:rPr>
              <w:t>Tale of the Clever Animal.</w:t>
            </w:r>
            <w:r w:rsidRPr="002968C9">
              <w:rPr>
                <w:rFonts w:ascii="Times New Roman" w:hAnsi="Times New Roman" w:cs="Times New Roman"/>
                <w:sz w:val="20"/>
              </w:rPr>
              <w:t xml:space="preserve"> For the next 10 minutes, whenever the target makes an Intelligence, a Wisdom, or a Charisma check, the target can roll an extra die immediately after rolling the d20 and add the extra die’s number to the check. The extra die is the same type as your Bardic Inspiration die.</w:t>
            </w:r>
          </w:p>
        </w:tc>
      </w:tr>
      <w:tr w:rsidR="002C5C8D" w:rsidRPr="002968C9" w14:paraId="40F0256F" w14:textId="77777777" w:rsidTr="00F54957">
        <w:trPr>
          <w:tblCellSpacing w:w="15" w:type="dxa"/>
        </w:trPr>
        <w:tc>
          <w:tcPr>
            <w:tcW w:w="0" w:type="auto"/>
            <w:vAlign w:val="center"/>
            <w:hideMark/>
          </w:tcPr>
          <w:p w14:paraId="69FBAAB4" w14:textId="77777777" w:rsidR="002C5C8D" w:rsidRPr="002968C9" w:rsidRDefault="002C5C8D" w:rsidP="00BC57C4">
            <w:pPr>
              <w:rPr>
                <w:rFonts w:ascii="Times New Roman" w:hAnsi="Times New Roman" w:cs="Times New Roman"/>
                <w:sz w:val="20"/>
              </w:rPr>
            </w:pPr>
            <w:r w:rsidRPr="002968C9">
              <w:rPr>
                <w:rFonts w:ascii="Times New Roman" w:hAnsi="Times New Roman" w:cs="Times New Roman"/>
                <w:sz w:val="20"/>
              </w:rPr>
              <w:t>2</w:t>
            </w:r>
          </w:p>
        </w:tc>
        <w:tc>
          <w:tcPr>
            <w:tcW w:w="0" w:type="auto"/>
            <w:vAlign w:val="center"/>
            <w:hideMark/>
          </w:tcPr>
          <w:p w14:paraId="76D0BD03" w14:textId="77777777" w:rsidR="002C5C8D" w:rsidRPr="002968C9" w:rsidRDefault="002C5C8D" w:rsidP="00BC57C4">
            <w:pPr>
              <w:rPr>
                <w:rFonts w:ascii="Times New Roman" w:hAnsi="Times New Roman" w:cs="Times New Roman"/>
                <w:sz w:val="20"/>
              </w:rPr>
            </w:pPr>
            <w:r w:rsidRPr="002968C9">
              <w:rPr>
                <w:rStyle w:val="Strong"/>
                <w:rFonts w:ascii="Times New Roman" w:hAnsi="Times New Roman" w:cs="Times New Roman"/>
                <w:sz w:val="20"/>
              </w:rPr>
              <w:t>Tale of the Renowned Duelist.</w:t>
            </w:r>
            <w:r w:rsidRPr="002968C9">
              <w:rPr>
                <w:rFonts w:ascii="Times New Roman" w:hAnsi="Times New Roman" w:cs="Times New Roman"/>
                <w:sz w:val="20"/>
              </w:rPr>
              <w:t xml:space="preserve"> You make a melee spell attack against the target. On a hit, the target takes force damage equal to two rolls of your Bardic Inspiration die + your Charisma modifier.</w:t>
            </w:r>
          </w:p>
        </w:tc>
      </w:tr>
      <w:tr w:rsidR="002C5C8D" w:rsidRPr="002968C9" w14:paraId="076E03B2" w14:textId="77777777" w:rsidTr="00F54957">
        <w:trPr>
          <w:tblCellSpacing w:w="15" w:type="dxa"/>
        </w:trPr>
        <w:tc>
          <w:tcPr>
            <w:tcW w:w="0" w:type="auto"/>
            <w:vAlign w:val="center"/>
            <w:hideMark/>
          </w:tcPr>
          <w:p w14:paraId="57D8EB37" w14:textId="77777777" w:rsidR="002C5C8D" w:rsidRPr="002968C9" w:rsidRDefault="002C5C8D" w:rsidP="00BC57C4">
            <w:pPr>
              <w:rPr>
                <w:rFonts w:ascii="Times New Roman" w:hAnsi="Times New Roman" w:cs="Times New Roman"/>
                <w:sz w:val="20"/>
              </w:rPr>
            </w:pPr>
            <w:r w:rsidRPr="002968C9">
              <w:rPr>
                <w:rFonts w:ascii="Times New Roman" w:hAnsi="Times New Roman" w:cs="Times New Roman"/>
                <w:sz w:val="20"/>
              </w:rPr>
              <w:t>3</w:t>
            </w:r>
          </w:p>
        </w:tc>
        <w:tc>
          <w:tcPr>
            <w:tcW w:w="0" w:type="auto"/>
            <w:vAlign w:val="center"/>
            <w:hideMark/>
          </w:tcPr>
          <w:p w14:paraId="37C4794B" w14:textId="77777777" w:rsidR="002C5C8D" w:rsidRPr="002968C9" w:rsidRDefault="002C5C8D" w:rsidP="00BC57C4">
            <w:pPr>
              <w:rPr>
                <w:rFonts w:ascii="Times New Roman" w:hAnsi="Times New Roman" w:cs="Times New Roman"/>
                <w:sz w:val="20"/>
              </w:rPr>
            </w:pPr>
            <w:r w:rsidRPr="002968C9">
              <w:rPr>
                <w:rStyle w:val="Strong"/>
                <w:rFonts w:ascii="Times New Roman" w:hAnsi="Times New Roman" w:cs="Times New Roman"/>
                <w:sz w:val="20"/>
              </w:rPr>
              <w:t>Tale of the Beloved Friends.</w:t>
            </w:r>
            <w:r w:rsidRPr="002968C9">
              <w:rPr>
                <w:rFonts w:ascii="Times New Roman" w:hAnsi="Times New Roman" w:cs="Times New Roman"/>
                <w:sz w:val="20"/>
              </w:rPr>
              <w:t xml:space="preserve"> The target and another creature of its choice it can see within 5 feet of it gains temporary hit points equal to a roll of your Bardic Inspiration die + your Charisma modifier.</w:t>
            </w:r>
          </w:p>
        </w:tc>
      </w:tr>
      <w:tr w:rsidR="002C5C8D" w:rsidRPr="002968C9" w14:paraId="01839153" w14:textId="77777777" w:rsidTr="00F54957">
        <w:trPr>
          <w:tblCellSpacing w:w="15" w:type="dxa"/>
        </w:trPr>
        <w:tc>
          <w:tcPr>
            <w:tcW w:w="0" w:type="auto"/>
            <w:vAlign w:val="center"/>
            <w:hideMark/>
          </w:tcPr>
          <w:p w14:paraId="22908827" w14:textId="77777777" w:rsidR="002C5C8D" w:rsidRPr="002968C9" w:rsidRDefault="002C5C8D" w:rsidP="00BC57C4">
            <w:pPr>
              <w:rPr>
                <w:rFonts w:ascii="Times New Roman" w:hAnsi="Times New Roman" w:cs="Times New Roman"/>
                <w:sz w:val="20"/>
              </w:rPr>
            </w:pPr>
            <w:r w:rsidRPr="002968C9">
              <w:rPr>
                <w:rFonts w:ascii="Times New Roman" w:hAnsi="Times New Roman" w:cs="Times New Roman"/>
                <w:sz w:val="20"/>
              </w:rPr>
              <w:t>4</w:t>
            </w:r>
          </w:p>
        </w:tc>
        <w:tc>
          <w:tcPr>
            <w:tcW w:w="0" w:type="auto"/>
            <w:vAlign w:val="center"/>
            <w:hideMark/>
          </w:tcPr>
          <w:p w14:paraId="1DC3F465" w14:textId="77777777" w:rsidR="002C5C8D" w:rsidRPr="002968C9" w:rsidRDefault="002C5C8D" w:rsidP="00BC57C4">
            <w:pPr>
              <w:rPr>
                <w:rFonts w:ascii="Times New Roman" w:hAnsi="Times New Roman" w:cs="Times New Roman"/>
                <w:sz w:val="20"/>
              </w:rPr>
            </w:pPr>
            <w:r w:rsidRPr="002968C9">
              <w:rPr>
                <w:rStyle w:val="Strong"/>
                <w:rFonts w:ascii="Times New Roman" w:hAnsi="Times New Roman" w:cs="Times New Roman"/>
                <w:sz w:val="20"/>
              </w:rPr>
              <w:t>Tale of the Runaway.</w:t>
            </w:r>
            <w:r w:rsidRPr="002968C9">
              <w:rPr>
                <w:rFonts w:ascii="Times New Roman" w:hAnsi="Times New Roman" w:cs="Times New Roman"/>
                <w:sz w:val="20"/>
              </w:rPr>
              <w:t xml:space="preserve"> The target can immediately use its reaction to teleport up to 30 feet to an unoccupied space it can see. When the target teleports, it can choose a number of creatures it can see within 30 feet of it up to your Charisma modifier (minimum of 0) to immediately use the same reaction.</w:t>
            </w:r>
          </w:p>
        </w:tc>
      </w:tr>
      <w:tr w:rsidR="002C5C8D" w:rsidRPr="002968C9" w14:paraId="45BE1099" w14:textId="77777777" w:rsidTr="00F54957">
        <w:trPr>
          <w:tblCellSpacing w:w="15" w:type="dxa"/>
        </w:trPr>
        <w:tc>
          <w:tcPr>
            <w:tcW w:w="0" w:type="auto"/>
            <w:vAlign w:val="center"/>
            <w:hideMark/>
          </w:tcPr>
          <w:p w14:paraId="2F6ACD55" w14:textId="77777777" w:rsidR="002C5C8D" w:rsidRPr="002968C9" w:rsidRDefault="002C5C8D" w:rsidP="00BC57C4">
            <w:pPr>
              <w:rPr>
                <w:rFonts w:ascii="Times New Roman" w:hAnsi="Times New Roman" w:cs="Times New Roman"/>
                <w:sz w:val="20"/>
              </w:rPr>
            </w:pPr>
            <w:r w:rsidRPr="002968C9">
              <w:rPr>
                <w:rFonts w:ascii="Times New Roman" w:hAnsi="Times New Roman" w:cs="Times New Roman"/>
                <w:sz w:val="20"/>
              </w:rPr>
              <w:t>5</w:t>
            </w:r>
          </w:p>
        </w:tc>
        <w:tc>
          <w:tcPr>
            <w:tcW w:w="0" w:type="auto"/>
            <w:vAlign w:val="center"/>
            <w:hideMark/>
          </w:tcPr>
          <w:p w14:paraId="2F5407DA" w14:textId="77777777" w:rsidR="002C5C8D" w:rsidRPr="002968C9" w:rsidRDefault="002C5C8D" w:rsidP="00BC57C4">
            <w:pPr>
              <w:rPr>
                <w:rFonts w:ascii="Times New Roman" w:hAnsi="Times New Roman" w:cs="Times New Roman"/>
                <w:sz w:val="20"/>
              </w:rPr>
            </w:pPr>
            <w:r w:rsidRPr="002968C9">
              <w:rPr>
                <w:rStyle w:val="Strong"/>
                <w:rFonts w:ascii="Times New Roman" w:hAnsi="Times New Roman" w:cs="Times New Roman"/>
                <w:sz w:val="20"/>
              </w:rPr>
              <w:t>Tale of the Avenger.</w:t>
            </w:r>
            <w:r w:rsidRPr="002968C9">
              <w:rPr>
                <w:rFonts w:ascii="Times New Roman" w:hAnsi="Times New Roman" w:cs="Times New Roman"/>
                <w:sz w:val="20"/>
              </w:rPr>
              <w:t xml:space="preserve"> For 1 minute, any creature that hits the target with a melee attack takes force damage equal to a roll of your Bardic Inspiration die.</w:t>
            </w:r>
          </w:p>
        </w:tc>
      </w:tr>
      <w:tr w:rsidR="002C5C8D" w:rsidRPr="002968C9" w14:paraId="2B907D5D" w14:textId="77777777" w:rsidTr="00F54957">
        <w:trPr>
          <w:tblCellSpacing w:w="15" w:type="dxa"/>
        </w:trPr>
        <w:tc>
          <w:tcPr>
            <w:tcW w:w="0" w:type="auto"/>
            <w:vAlign w:val="center"/>
            <w:hideMark/>
          </w:tcPr>
          <w:p w14:paraId="278F89F9" w14:textId="77777777" w:rsidR="002C5C8D" w:rsidRPr="002968C9" w:rsidRDefault="002C5C8D" w:rsidP="00BC57C4">
            <w:pPr>
              <w:rPr>
                <w:rFonts w:ascii="Times New Roman" w:hAnsi="Times New Roman" w:cs="Times New Roman"/>
                <w:sz w:val="20"/>
              </w:rPr>
            </w:pPr>
            <w:r w:rsidRPr="002968C9">
              <w:rPr>
                <w:rFonts w:ascii="Times New Roman" w:hAnsi="Times New Roman" w:cs="Times New Roman"/>
                <w:sz w:val="20"/>
              </w:rPr>
              <w:t>6</w:t>
            </w:r>
          </w:p>
        </w:tc>
        <w:tc>
          <w:tcPr>
            <w:tcW w:w="0" w:type="auto"/>
            <w:vAlign w:val="center"/>
            <w:hideMark/>
          </w:tcPr>
          <w:p w14:paraId="48ACE315" w14:textId="77777777" w:rsidR="002C5C8D" w:rsidRPr="002968C9" w:rsidRDefault="002C5C8D" w:rsidP="00BC57C4">
            <w:pPr>
              <w:rPr>
                <w:rFonts w:ascii="Times New Roman" w:hAnsi="Times New Roman" w:cs="Times New Roman"/>
                <w:sz w:val="20"/>
              </w:rPr>
            </w:pPr>
            <w:r w:rsidRPr="002968C9">
              <w:rPr>
                <w:rStyle w:val="Strong"/>
                <w:rFonts w:ascii="Times New Roman" w:hAnsi="Times New Roman" w:cs="Times New Roman"/>
                <w:sz w:val="20"/>
              </w:rPr>
              <w:t>Tale of the Traveler.</w:t>
            </w:r>
            <w:r w:rsidRPr="002968C9">
              <w:rPr>
                <w:rFonts w:ascii="Times New Roman" w:hAnsi="Times New Roman" w:cs="Times New Roman"/>
                <w:sz w:val="20"/>
              </w:rPr>
              <w:t xml:space="preserve"> The target gains temporary hit points equal to a roll of your Bardic Inspiration die + your bard level. While it has these temporary hit points, the target’s walking speed increases by 10 feet and it gains a +1 bonus to its AC.</w:t>
            </w:r>
          </w:p>
        </w:tc>
      </w:tr>
      <w:tr w:rsidR="002C5C8D" w:rsidRPr="002968C9" w14:paraId="00E21E9A" w14:textId="77777777" w:rsidTr="00F54957">
        <w:trPr>
          <w:tblCellSpacing w:w="15" w:type="dxa"/>
        </w:trPr>
        <w:tc>
          <w:tcPr>
            <w:tcW w:w="0" w:type="auto"/>
            <w:vAlign w:val="center"/>
            <w:hideMark/>
          </w:tcPr>
          <w:p w14:paraId="61261F5E" w14:textId="77777777" w:rsidR="002C5C8D" w:rsidRPr="002968C9" w:rsidRDefault="002C5C8D" w:rsidP="00BC57C4">
            <w:pPr>
              <w:rPr>
                <w:rFonts w:ascii="Times New Roman" w:hAnsi="Times New Roman" w:cs="Times New Roman"/>
                <w:sz w:val="20"/>
              </w:rPr>
            </w:pPr>
            <w:r w:rsidRPr="002968C9">
              <w:rPr>
                <w:rFonts w:ascii="Times New Roman" w:hAnsi="Times New Roman" w:cs="Times New Roman"/>
                <w:sz w:val="20"/>
              </w:rPr>
              <w:t>7</w:t>
            </w:r>
          </w:p>
        </w:tc>
        <w:tc>
          <w:tcPr>
            <w:tcW w:w="0" w:type="auto"/>
            <w:vAlign w:val="center"/>
            <w:hideMark/>
          </w:tcPr>
          <w:p w14:paraId="0E8E3709" w14:textId="77777777" w:rsidR="002C5C8D" w:rsidRPr="002968C9" w:rsidRDefault="002C5C8D" w:rsidP="00BC57C4">
            <w:pPr>
              <w:rPr>
                <w:rFonts w:ascii="Times New Roman" w:hAnsi="Times New Roman" w:cs="Times New Roman"/>
                <w:sz w:val="20"/>
              </w:rPr>
            </w:pPr>
            <w:r w:rsidRPr="002968C9">
              <w:rPr>
                <w:rStyle w:val="Strong"/>
                <w:rFonts w:ascii="Times New Roman" w:hAnsi="Times New Roman" w:cs="Times New Roman"/>
                <w:sz w:val="20"/>
              </w:rPr>
              <w:t>Tale of the Beguiler.</w:t>
            </w:r>
            <w:r w:rsidRPr="002968C9">
              <w:rPr>
                <w:rFonts w:ascii="Times New Roman" w:hAnsi="Times New Roman" w:cs="Times New Roman"/>
                <w:sz w:val="20"/>
              </w:rPr>
              <w:t xml:space="preserve"> The target must succeed on a Wisdom saving throw or take psychic damage equal to two rolls of your Bardic Inspiration die, and the target is incapacitated until the end of its next turn.</w:t>
            </w:r>
          </w:p>
        </w:tc>
      </w:tr>
      <w:tr w:rsidR="002C5C8D" w:rsidRPr="002968C9" w14:paraId="34FD33B7" w14:textId="77777777" w:rsidTr="00F54957">
        <w:trPr>
          <w:tblCellSpacing w:w="15" w:type="dxa"/>
        </w:trPr>
        <w:tc>
          <w:tcPr>
            <w:tcW w:w="0" w:type="auto"/>
            <w:vAlign w:val="center"/>
            <w:hideMark/>
          </w:tcPr>
          <w:p w14:paraId="7DBCB49C" w14:textId="77777777" w:rsidR="002C5C8D" w:rsidRPr="002968C9" w:rsidRDefault="002C5C8D" w:rsidP="00BC57C4">
            <w:pPr>
              <w:rPr>
                <w:rFonts w:ascii="Times New Roman" w:hAnsi="Times New Roman" w:cs="Times New Roman"/>
                <w:sz w:val="20"/>
              </w:rPr>
            </w:pPr>
            <w:r w:rsidRPr="002968C9">
              <w:rPr>
                <w:rFonts w:ascii="Times New Roman" w:hAnsi="Times New Roman" w:cs="Times New Roman"/>
                <w:sz w:val="20"/>
              </w:rPr>
              <w:t>8</w:t>
            </w:r>
          </w:p>
        </w:tc>
        <w:tc>
          <w:tcPr>
            <w:tcW w:w="0" w:type="auto"/>
            <w:vAlign w:val="center"/>
            <w:hideMark/>
          </w:tcPr>
          <w:p w14:paraId="0FCA8017" w14:textId="77777777" w:rsidR="002C5C8D" w:rsidRDefault="002C5C8D" w:rsidP="00BC57C4">
            <w:pPr>
              <w:rPr>
                <w:rFonts w:ascii="Times New Roman" w:hAnsi="Times New Roman" w:cs="Times New Roman"/>
                <w:sz w:val="20"/>
              </w:rPr>
            </w:pPr>
            <w:r w:rsidRPr="002968C9">
              <w:rPr>
                <w:rStyle w:val="Strong"/>
                <w:rFonts w:ascii="Times New Roman" w:hAnsi="Times New Roman" w:cs="Times New Roman"/>
                <w:sz w:val="20"/>
              </w:rPr>
              <w:t>Tale of the Phantom.</w:t>
            </w:r>
            <w:r w:rsidRPr="002968C9">
              <w:rPr>
                <w:rFonts w:ascii="Times New Roman" w:hAnsi="Times New Roman" w:cs="Times New Roman"/>
                <w:sz w:val="20"/>
              </w:rPr>
              <w:t xml:space="preserve"> The target becomes invisible until the end of its next turn or until it hits a creature with an attack. If the target hits a creature with an attack during this invisibility, the creature it hits takes necrotic damage equal to a roll of your Bardic Inspiration die and is frightened of the target until the end of the frightened creature’s next turn.</w:t>
            </w:r>
          </w:p>
          <w:p w14:paraId="742E69B0" w14:textId="77777777" w:rsidR="00BD59F4" w:rsidRDefault="00BD59F4" w:rsidP="00BC57C4">
            <w:pPr>
              <w:rPr>
                <w:rFonts w:ascii="Times New Roman" w:hAnsi="Times New Roman" w:cs="Times New Roman"/>
                <w:sz w:val="20"/>
              </w:rPr>
            </w:pPr>
          </w:p>
          <w:p w14:paraId="4B69CD7E" w14:textId="77777777" w:rsidR="00F54957" w:rsidRPr="002968C9" w:rsidRDefault="00F54957" w:rsidP="00BC57C4">
            <w:pPr>
              <w:rPr>
                <w:rFonts w:ascii="Times New Roman" w:hAnsi="Times New Roman" w:cs="Times New Roman"/>
                <w:sz w:val="20"/>
              </w:rPr>
            </w:pPr>
          </w:p>
        </w:tc>
      </w:tr>
      <w:tr w:rsidR="002C5C8D" w:rsidRPr="002968C9" w14:paraId="420D284F" w14:textId="77777777" w:rsidTr="00F54957">
        <w:trPr>
          <w:tblCellSpacing w:w="15" w:type="dxa"/>
        </w:trPr>
        <w:tc>
          <w:tcPr>
            <w:tcW w:w="0" w:type="auto"/>
            <w:vAlign w:val="center"/>
            <w:hideMark/>
          </w:tcPr>
          <w:p w14:paraId="70B5BE42" w14:textId="77777777" w:rsidR="002C5C8D" w:rsidRPr="002968C9" w:rsidRDefault="002C5C8D" w:rsidP="00BC57C4">
            <w:pPr>
              <w:rPr>
                <w:rFonts w:ascii="Times New Roman" w:hAnsi="Times New Roman" w:cs="Times New Roman"/>
                <w:sz w:val="20"/>
              </w:rPr>
            </w:pPr>
            <w:r w:rsidRPr="002968C9">
              <w:rPr>
                <w:rFonts w:ascii="Times New Roman" w:hAnsi="Times New Roman" w:cs="Times New Roman"/>
                <w:sz w:val="20"/>
              </w:rPr>
              <w:lastRenderedPageBreak/>
              <w:t>9</w:t>
            </w:r>
          </w:p>
        </w:tc>
        <w:tc>
          <w:tcPr>
            <w:tcW w:w="0" w:type="auto"/>
            <w:vAlign w:val="center"/>
            <w:hideMark/>
          </w:tcPr>
          <w:p w14:paraId="0750CE76" w14:textId="77777777" w:rsidR="002C5C8D" w:rsidRPr="002968C9" w:rsidRDefault="002C5C8D" w:rsidP="00BC57C4">
            <w:pPr>
              <w:rPr>
                <w:rFonts w:ascii="Times New Roman" w:hAnsi="Times New Roman" w:cs="Times New Roman"/>
                <w:sz w:val="20"/>
              </w:rPr>
            </w:pPr>
            <w:r w:rsidRPr="002968C9">
              <w:rPr>
                <w:rStyle w:val="Strong"/>
                <w:rFonts w:ascii="Times New Roman" w:hAnsi="Times New Roman" w:cs="Times New Roman"/>
                <w:sz w:val="20"/>
              </w:rPr>
              <w:t>Tale of the Brute.</w:t>
            </w:r>
            <w:r w:rsidRPr="002968C9">
              <w:rPr>
                <w:rFonts w:ascii="Times New Roman" w:hAnsi="Times New Roman" w:cs="Times New Roman"/>
                <w:sz w:val="20"/>
              </w:rPr>
              <w:t xml:space="preserve"> Each creature of the target’s choice it can see within 30 feet of it must make a Strength saving throw. On a failed save, a creature takes thunder damage equal to three rolls of your Bardic Inspiration die and is knocked prone. A creature that succeeds on its saving throw takes half as much damage and isn’t knocked prone.</w:t>
            </w:r>
          </w:p>
        </w:tc>
      </w:tr>
      <w:tr w:rsidR="002C5C8D" w:rsidRPr="002968C9" w14:paraId="433109ED" w14:textId="77777777" w:rsidTr="00F54957">
        <w:trPr>
          <w:tblCellSpacing w:w="15" w:type="dxa"/>
        </w:trPr>
        <w:tc>
          <w:tcPr>
            <w:tcW w:w="0" w:type="auto"/>
            <w:vAlign w:val="center"/>
            <w:hideMark/>
          </w:tcPr>
          <w:p w14:paraId="0DD03552" w14:textId="77777777" w:rsidR="002C5C8D" w:rsidRPr="002968C9" w:rsidRDefault="002C5C8D" w:rsidP="00BC57C4">
            <w:pPr>
              <w:rPr>
                <w:rFonts w:ascii="Times New Roman" w:hAnsi="Times New Roman" w:cs="Times New Roman"/>
                <w:sz w:val="20"/>
              </w:rPr>
            </w:pPr>
            <w:r w:rsidRPr="002968C9">
              <w:rPr>
                <w:rFonts w:ascii="Times New Roman" w:hAnsi="Times New Roman" w:cs="Times New Roman"/>
                <w:sz w:val="20"/>
              </w:rPr>
              <w:t>10</w:t>
            </w:r>
          </w:p>
        </w:tc>
        <w:tc>
          <w:tcPr>
            <w:tcW w:w="0" w:type="auto"/>
            <w:vAlign w:val="center"/>
            <w:hideMark/>
          </w:tcPr>
          <w:p w14:paraId="079A3D5F" w14:textId="77777777" w:rsidR="002C5C8D" w:rsidRPr="002968C9" w:rsidRDefault="002C5C8D" w:rsidP="00BC57C4">
            <w:pPr>
              <w:rPr>
                <w:rFonts w:ascii="Times New Roman" w:hAnsi="Times New Roman" w:cs="Times New Roman"/>
                <w:sz w:val="20"/>
              </w:rPr>
            </w:pPr>
            <w:r w:rsidRPr="002968C9">
              <w:rPr>
                <w:rStyle w:val="Strong"/>
                <w:rFonts w:ascii="Times New Roman" w:hAnsi="Times New Roman" w:cs="Times New Roman"/>
                <w:sz w:val="20"/>
              </w:rPr>
              <w:t>Tale of the Dragon.</w:t>
            </w:r>
            <w:r w:rsidRPr="002968C9">
              <w:rPr>
                <w:rFonts w:ascii="Times New Roman" w:hAnsi="Times New Roman" w:cs="Times New Roman"/>
                <w:sz w:val="20"/>
              </w:rPr>
              <w:t xml:space="preserve"> The target spews fire from the mouth in a 30-foot cone. Each creature in that area must make a Dexterity saving throw, taking fire damage equal to four rolls of your Bardic Inspiration die on a failed save, or half as much damage on a successful one.</w:t>
            </w:r>
          </w:p>
        </w:tc>
      </w:tr>
      <w:tr w:rsidR="002C5C8D" w:rsidRPr="002968C9" w14:paraId="5F4467C9" w14:textId="77777777" w:rsidTr="00F54957">
        <w:trPr>
          <w:tblCellSpacing w:w="15" w:type="dxa"/>
        </w:trPr>
        <w:tc>
          <w:tcPr>
            <w:tcW w:w="0" w:type="auto"/>
            <w:vAlign w:val="center"/>
            <w:hideMark/>
          </w:tcPr>
          <w:p w14:paraId="4B56AD93" w14:textId="77777777" w:rsidR="002C5C8D" w:rsidRPr="002968C9" w:rsidRDefault="002C5C8D" w:rsidP="00BC57C4">
            <w:pPr>
              <w:rPr>
                <w:rFonts w:ascii="Times New Roman" w:hAnsi="Times New Roman" w:cs="Times New Roman"/>
                <w:sz w:val="20"/>
              </w:rPr>
            </w:pPr>
            <w:r w:rsidRPr="002968C9">
              <w:rPr>
                <w:rFonts w:ascii="Times New Roman" w:hAnsi="Times New Roman" w:cs="Times New Roman"/>
                <w:sz w:val="20"/>
              </w:rPr>
              <w:t>11</w:t>
            </w:r>
          </w:p>
        </w:tc>
        <w:tc>
          <w:tcPr>
            <w:tcW w:w="0" w:type="auto"/>
            <w:vAlign w:val="center"/>
            <w:hideMark/>
          </w:tcPr>
          <w:p w14:paraId="574DD07E" w14:textId="77777777" w:rsidR="002C5C8D" w:rsidRPr="002968C9" w:rsidRDefault="002C5C8D" w:rsidP="00BC57C4">
            <w:pPr>
              <w:rPr>
                <w:rFonts w:ascii="Times New Roman" w:hAnsi="Times New Roman" w:cs="Times New Roman"/>
                <w:sz w:val="20"/>
              </w:rPr>
            </w:pPr>
            <w:r w:rsidRPr="002968C9">
              <w:rPr>
                <w:rStyle w:val="Strong"/>
                <w:rFonts w:ascii="Times New Roman" w:hAnsi="Times New Roman" w:cs="Times New Roman"/>
                <w:sz w:val="20"/>
              </w:rPr>
              <w:t>Tale of the Angel.</w:t>
            </w:r>
            <w:r w:rsidRPr="002968C9">
              <w:rPr>
                <w:rFonts w:ascii="Times New Roman" w:hAnsi="Times New Roman" w:cs="Times New Roman"/>
                <w:sz w:val="20"/>
              </w:rPr>
              <w:t xml:space="preserve"> The target regains hit points equal to two rolls of your Bardic Inspiration die + your Charisma modifier, and you end one condition from the following list affecting the target: blinded, deafened, paralyzed, petrified, or poisoned.</w:t>
            </w:r>
          </w:p>
        </w:tc>
      </w:tr>
      <w:tr w:rsidR="002C5C8D" w:rsidRPr="002968C9" w14:paraId="141229E9" w14:textId="77777777" w:rsidTr="00F54957">
        <w:trPr>
          <w:tblCellSpacing w:w="15" w:type="dxa"/>
        </w:trPr>
        <w:tc>
          <w:tcPr>
            <w:tcW w:w="0" w:type="auto"/>
            <w:vAlign w:val="center"/>
            <w:hideMark/>
          </w:tcPr>
          <w:p w14:paraId="5E4E6714" w14:textId="77777777" w:rsidR="002C5C8D" w:rsidRPr="002968C9" w:rsidRDefault="002C5C8D" w:rsidP="00BC57C4">
            <w:pPr>
              <w:rPr>
                <w:rFonts w:ascii="Times New Roman" w:hAnsi="Times New Roman" w:cs="Times New Roman"/>
                <w:sz w:val="20"/>
              </w:rPr>
            </w:pPr>
            <w:r w:rsidRPr="002968C9">
              <w:rPr>
                <w:rFonts w:ascii="Times New Roman" w:hAnsi="Times New Roman" w:cs="Times New Roman"/>
                <w:sz w:val="20"/>
              </w:rPr>
              <w:t>12</w:t>
            </w:r>
          </w:p>
        </w:tc>
        <w:tc>
          <w:tcPr>
            <w:tcW w:w="0" w:type="auto"/>
            <w:vAlign w:val="center"/>
            <w:hideMark/>
          </w:tcPr>
          <w:p w14:paraId="00D55B09" w14:textId="77777777" w:rsidR="002C5C8D" w:rsidRPr="002968C9" w:rsidRDefault="002C5C8D" w:rsidP="00BC57C4">
            <w:pPr>
              <w:rPr>
                <w:rFonts w:ascii="Times New Roman" w:hAnsi="Times New Roman" w:cs="Times New Roman"/>
                <w:sz w:val="20"/>
              </w:rPr>
            </w:pPr>
            <w:r w:rsidRPr="002968C9">
              <w:rPr>
                <w:rStyle w:val="Strong"/>
                <w:rFonts w:ascii="Times New Roman" w:hAnsi="Times New Roman" w:cs="Times New Roman"/>
                <w:sz w:val="20"/>
              </w:rPr>
              <w:t>Tale of the Mind-Bender.</w:t>
            </w:r>
            <w:r w:rsidRPr="002968C9">
              <w:rPr>
                <w:rFonts w:ascii="Times New Roman" w:hAnsi="Times New Roman" w:cs="Times New Roman"/>
                <w:sz w:val="20"/>
              </w:rPr>
              <w:t xml:space="preserve"> You evoke an incomprehensible fable from an otherworldly being. The target must succeed on an Intelligence saving throw or take psychic damage equal to three rolls of your Bardic Inspiration die and be stunned until the end of its next turn.</w:t>
            </w:r>
          </w:p>
        </w:tc>
      </w:tr>
    </w:tbl>
    <w:p w14:paraId="17DE879F" w14:textId="77777777" w:rsidR="002C5C8D" w:rsidRPr="00F54957" w:rsidRDefault="002C5C8D" w:rsidP="002C5C8D">
      <w:pPr>
        <w:pStyle w:val="NormalWeb"/>
        <w:rPr>
          <w:b/>
          <w:bCs/>
          <w:sz w:val="28"/>
          <w:szCs w:val="28"/>
        </w:rPr>
      </w:pPr>
      <w:r w:rsidRPr="00F54957">
        <w:rPr>
          <w:b/>
          <w:bCs/>
          <w:sz w:val="28"/>
          <w:szCs w:val="28"/>
        </w:rPr>
        <w:t>Spirit Session</w:t>
      </w:r>
    </w:p>
    <w:p w14:paraId="4F0591AD" w14:textId="77777777" w:rsidR="002C5C8D" w:rsidRPr="002968C9" w:rsidRDefault="002C5C8D" w:rsidP="002C5C8D">
      <w:pPr>
        <w:pStyle w:val="NormalWeb"/>
        <w:rPr>
          <w:sz w:val="20"/>
          <w:szCs w:val="20"/>
        </w:rPr>
      </w:pPr>
      <w:r w:rsidRPr="002968C9">
        <w:rPr>
          <w:sz w:val="20"/>
          <w:szCs w:val="20"/>
        </w:rPr>
        <w:t>Starting at 6th level, spirits provide you with supernatural insights. You can conduct an hour-long ritual channeling spirits (which can be done during a short or long rest) using your Spiritual Focus. You can conduct the ritual with a number of willing creatures equal to your proficiency bonus (including yourself). At the end of the ritual, you temporarily learn one spell of your choice from any class.</w:t>
      </w:r>
    </w:p>
    <w:p w14:paraId="23B270CE" w14:textId="77777777" w:rsidR="002C5C8D" w:rsidRPr="002968C9" w:rsidRDefault="002C5C8D" w:rsidP="002C5C8D">
      <w:pPr>
        <w:pStyle w:val="NormalWeb"/>
        <w:rPr>
          <w:sz w:val="20"/>
          <w:szCs w:val="20"/>
        </w:rPr>
      </w:pPr>
      <w:r w:rsidRPr="002968C9">
        <w:rPr>
          <w:sz w:val="20"/>
          <w:szCs w:val="20"/>
        </w:rPr>
        <w:t>The spell you choose must be of a level equal to the number of creatures that conducted the ritual or less, the spell must be of a level you can cast, and it must be in the school of divination or necromancy. The chosen spell counts as a bard spell for you but doesn’t count against the number of bard spells you know.</w:t>
      </w:r>
    </w:p>
    <w:p w14:paraId="325E8FB7" w14:textId="64ADC5B0" w:rsidR="00F54957" w:rsidRDefault="002C5C8D" w:rsidP="002C5C8D">
      <w:pPr>
        <w:pStyle w:val="NormalWeb"/>
        <w:rPr>
          <w:sz w:val="20"/>
          <w:szCs w:val="20"/>
        </w:rPr>
      </w:pPr>
      <w:r w:rsidRPr="002968C9">
        <w:rPr>
          <w:sz w:val="20"/>
          <w:szCs w:val="20"/>
        </w:rPr>
        <w:t>Once you perform the ritual, you can’t do so again until you start a long rest, and you know the chosen spell until you start a long rest.</w:t>
      </w:r>
      <w:r w:rsidR="00F54957">
        <w:rPr>
          <w:sz w:val="20"/>
          <w:szCs w:val="20"/>
        </w:rPr>
        <w:br/>
      </w:r>
    </w:p>
    <w:p w14:paraId="7C9736FF" w14:textId="77777777" w:rsidR="00F54957" w:rsidRDefault="00F54957" w:rsidP="002C5C8D">
      <w:pPr>
        <w:pStyle w:val="NormalWeb"/>
        <w:rPr>
          <w:sz w:val="20"/>
          <w:szCs w:val="20"/>
        </w:rPr>
      </w:pPr>
    </w:p>
    <w:p w14:paraId="0F9E4DA1" w14:textId="3117448E" w:rsidR="002C5C8D" w:rsidRPr="002968C9" w:rsidRDefault="002C5C8D" w:rsidP="002C5C8D">
      <w:pPr>
        <w:pStyle w:val="NormalWeb"/>
        <w:rPr>
          <w:sz w:val="20"/>
          <w:szCs w:val="20"/>
        </w:rPr>
      </w:pPr>
      <w:r w:rsidRPr="002968C9">
        <w:rPr>
          <w:sz w:val="20"/>
          <w:szCs w:val="20"/>
        </w:rPr>
        <w:br/>
      </w:r>
      <w:r w:rsidRPr="00F54957">
        <w:rPr>
          <w:b/>
          <w:bCs/>
          <w:sz w:val="28"/>
          <w:szCs w:val="28"/>
        </w:rPr>
        <w:t>Spiritual Conduit</w:t>
      </w:r>
    </w:p>
    <w:p w14:paraId="0544232E" w14:textId="1659EB2A" w:rsidR="002C5C8D" w:rsidRPr="002968C9" w:rsidRDefault="002C5C8D" w:rsidP="002C5C8D">
      <w:pPr>
        <w:pStyle w:val="NormalWeb"/>
        <w:rPr>
          <w:sz w:val="20"/>
          <w:szCs w:val="20"/>
        </w:rPr>
      </w:pPr>
      <w:r w:rsidRPr="002968C9">
        <w:rPr>
          <w:sz w:val="20"/>
          <w:szCs w:val="20"/>
        </w:rPr>
        <w:t>Starting at 6th level, when you cast a bard spell that deals damage or restores hit points through the Spiritual Focus, roll a d6, and you gain a bonus to one damage or healing roll of the spell equal to the number rolled. Starting at 14th level this increases to 2d6.</w:t>
      </w:r>
    </w:p>
    <w:p w14:paraId="220655C8" w14:textId="77777777" w:rsidR="002C5C8D" w:rsidRPr="00F54957" w:rsidRDefault="002C5C8D" w:rsidP="002C5C8D">
      <w:pPr>
        <w:pStyle w:val="NormalWeb"/>
        <w:rPr>
          <w:b/>
          <w:bCs/>
          <w:sz w:val="28"/>
          <w:szCs w:val="28"/>
        </w:rPr>
      </w:pPr>
      <w:r w:rsidRPr="00F54957">
        <w:rPr>
          <w:b/>
          <w:bCs/>
          <w:sz w:val="28"/>
          <w:szCs w:val="28"/>
        </w:rPr>
        <w:t>Mystical Connection</w:t>
      </w:r>
    </w:p>
    <w:p w14:paraId="6815AABA" w14:textId="77777777" w:rsidR="002C5C8D" w:rsidRPr="002968C9" w:rsidRDefault="002C5C8D" w:rsidP="002C5C8D">
      <w:pPr>
        <w:pStyle w:val="NormalWeb"/>
        <w:rPr>
          <w:sz w:val="20"/>
          <w:szCs w:val="20"/>
        </w:rPr>
      </w:pPr>
      <w:r w:rsidRPr="002968C9">
        <w:rPr>
          <w:sz w:val="20"/>
          <w:szCs w:val="20"/>
        </w:rPr>
        <w:t>Starting at 14th level, you now have the ability to nudge the spirits of Tales from Beyond toward certain tales. Whenever you roll on the Spirit Tales table, you can roll the die twice and choose which of the two effects to bestow. If you roll the same number on both dice, you can ignore the number and choose any effect on the table.</w:t>
      </w:r>
    </w:p>
    <w:p w14:paraId="22438FF1" w14:textId="77777777" w:rsidR="002C5C8D" w:rsidRPr="002968C9" w:rsidRDefault="002C5C8D" w:rsidP="002C5C8D">
      <w:pPr>
        <w:pStyle w:val="NormalWeb"/>
        <w:rPr>
          <w:i/>
          <w:iCs/>
          <w:sz w:val="20"/>
          <w:szCs w:val="20"/>
        </w:rPr>
      </w:pPr>
      <w:r w:rsidRPr="002968C9">
        <w:rPr>
          <w:rStyle w:val="Strong"/>
          <w:rFonts w:eastAsiaTheme="majorEastAsia"/>
          <w:i/>
          <w:iCs/>
          <w:sz w:val="20"/>
          <w:szCs w:val="20"/>
        </w:rPr>
        <w:t>SPIRIT TALES</w:t>
      </w:r>
    </w:p>
    <w:p w14:paraId="14F5D962" w14:textId="77777777" w:rsidR="002C5C8D" w:rsidRPr="002968C9" w:rsidRDefault="002C5C8D" w:rsidP="002C5C8D">
      <w:pPr>
        <w:pStyle w:val="NormalWeb"/>
        <w:rPr>
          <w:i/>
          <w:iCs/>
          <w:sz w:val="20"/>
          <w:szCs w:val="20"/>
        </w:rPr>
      </w:pPr>
      <w:r w:rsidRPr="002968C9">
        <w:rPr>
          <w:i/>
          <w:iCs/>
          <w:sz w:val="20"/>
          <w:szCs w:val="20"/>
        </w:rPr>
        <w:t>Storytellers, like bards of the College of Spirits, often give voice to tales inspired by some greater theme or body of work. When determining what stories you tell, consider what unites them. Do they all feature characters from a specific group, like archetypes from the tarokka deck, figures from constellations, childhood imaginary friends, or characters in a particular storybook? Or are your inspirations more general, incorporating historic champions, mythological heroes, or urban legends? Use the tales you tell to define your niche as a storytelling adventurer.</w:t>
      </w:r>
    </w:p>
    <w:p w14:paraId="36A14D5C" w14:textId="77777777" w:rsidR="002C5C8D" w:rsidRPr="002968C9" w:rsidRDefault="002C5C8D" w:rsidP="002C5C8D">
      <w:pPr>
        <w:spacing w:line="240" w:lineRule="auto"/>
        <w:rPr>
          <w:rFonts w:ascii="Times New Roman" w:hAnsi="Times New Roman" w:cs="Times New Roman"/>
          <w:smallCaps/>
          <w:color w:val="953734" w:themeColor="accent1"/>
          <w:sz w:val="20"/>
        </w:rPr>
      </w:pPr>
      <w:r w:rsidRPr="002968C9">
        <w:rPr>
          <w:rFonts w:ascii="Times New Roman" w:hAnsi="Times New Roman" w:cs="Times New Roman"/>
          <w:sz w:val="20"/>
        </w:rPr>
        <w:br w:type="page"/>
      </w:r>
    </w:p>
    <w:p w14:paraId="65218435" w14:textId="77777777" w:rsidR="002C5C8D" w:rsidRPr="006302EE" w:rsidRDefault="002C5C8D" w:rsidP="002C5C8D">
      <w:pPr>
        <w:pStyle w:val="Heading2"/>
        <w:rPr>
          <w:rFonts w:ascii="Times New Roman" w:hAnsi="Times New Roman" w:cs="Times New Roman"/>
          <w:sz w:val="28"/>
          <w:szCs w:val="28"/>
        </w:rPr>
      </w:pPr>
      <w:r w:rsidRPr="006302EE">
        <w:rPr>
          <w:rFonts w:ascii="Times New Roman" w:hAnsi="Times New Roman" w:cs="Times New Roman"/>
          <w:sz w:val="28"/>
          <w:szCs w:val="28"/>
        </w:rPr>
        <w:lastRenderedPageBreak/>
        <w:t>College of Battle</w:t>
      </w:r>
    </w:p>
    <w:p w14:paraId="51D9D186" w14:textId="3A10391E" w:rsidR="002C5C8D" w:rsidRPr="002968C9" w:rsidRDefault="002C5C8D" w:rsidP="002C5C8D">
      <w:pPr>
        <w:widowControl w:val="0"/>
        <w:autoSpaceDE w:val="0"/>
        <w:autoSpaceDN w:val="0"/>
        <w:adjustRightInd w:val="0"/>
        <w:spacing w:after="200" w:line="276" w:lineRule="auto"/>
        <w:rPr>
          <w:rFonts w:ascii="Times New Roman" w:hAnsi="Times New Roman" w:cs="Times New Roman"/>
          <w:sz w:val="20"/>
          <w:u w:val="single"/>
          <w:lang w:val="en"/>
        </w:rPr>
      </w:pPr>
      <w:r w:rsidRPr="002968C9">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2C5C8D" w:rsidRPr="002968C9" w14:paraId="58D5C8F3" w14:textId="77777777" w:rsidTr="006302EE">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2C47ED94" w14:textId="77777777" w:rsidR="002C5C8D" w:rsidRPr="002968C9" w:rsidRDefault="002C5C8D" w:rsidP="00BC57C4">
            <w:pPr>
              <w:pStyle w:val="5E-TABLECELLCENTERED"/>
              <w:framePr w:wrap="auto"/>
              <w:rPr>
                <w:rStyle w:val="5ECHARBOLD"/>
                <w:rFonts w:ascii="Times New Roman" w:hAnsi="Times New Roman"/>
                <w:sz w:val="20"/>
              </w:rPr>
            </w:pPr>
            <w:r w:rsidRPr="002968C9">
              <w:rPr>
                <w:rStyle w:val="5ECHARBOLD"/>
                <w:rFonts w:ascii="Times New Roman" w:hAnsi="Times New Roman"/>
                <w:sz w:val="20"/>
              </w:rPr>
              <w:t>Bard Level</w:t>
            </w:r>
          </w:p>
        </w:tc>
        <w:tc>
          <w:tcPr>
            <w:tcW w:w="3960" w:type="dxa"/>
            <w:tcBorders>
              <w:top w:val="none" w:sz="0" w:space="0" w:color="auto"/>
              <w:left w:val="none" w:sz="0" w:space="0" w:color="auto"/>
              <w:bottom w:val="none" w:sz="0" w:space="0" w:color="auto"/>
              <w:right w:val="none" w:sz="0" w:space="0" w:color="auto"/>
            </w:tcBorders>
          </w:tcPr>
          <w:p w14:paraId="5E720FD2" w14:textId="77777777" w:rsidR="002C5C8D" w:rsidRPr="002968C9" w:rsidRDefault="002C5C8D" w:rsidP="00BC57C4">
            <w:pPr>
              <w:pStyle w:val="5E-TABLECELL"/>
              <w:rPr>
                <w:rStyle w:val="5ECHARBOLD"/>
                <w:rFonts w:ascii="Times New Roman" w:hAnsi="Times New Roman" w:cs="Times New Roman"/>
                <w:sz w:val="20"/>
                <w:szCs w:val="20"/>
              </w:rPr>
            </w:pPr>
            <w:r w:rsidRPr="002968C9">
              <w:rPr>
                <w:rStyle w:val="5ECHARBOLD"/>
                <w:rFonts w:ascii="Times New Roman" w:hAnsi="Times New Roman" w:cs="Times New Roman"/>
                <w:sz w:val="20"/>
                <w:szCs w:val="20"/>
              </w:rPr>
              <w:t>Feature</w:t>
            </w:r>
          </w:p>
        </w:tc>
      </w:tr>
      <w:tr w:rsidR="002C5C8D" w:rsidRPr="002968C9" w14:paraId="42C2D796" w14:textId="77777777" w:rsidTr="006302EE">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8AEE11"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DBC936"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spacing w:val="0"/>
                <w:sz w:val="20"/>
                <w:lang w:val="en"/>
              </w:rPr>
            </w:pPr>
            <w:r w:rsidRPr="002968C9">
              <w:rPr>
                <w:rFonts w:ascii="Times New Roman" w:hAnsi="Times New Roman" w:cs="Times New Roman"/>
                <w:sz w:val="20"/>
              </w:rPr>
              <w:t>Bonus Proficiencies, Fighting Style, Battle Flourish</w:t>
            </w:r>
          </w:p>
        </w:tc>
      </w:tr>
      <w:tr w:rsidR="002C5C8D" w:rsidRPr="002968C9" w14:paraId="44256058" w14:textId="77777777" w:rsidTr="006302EE">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D56D75"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D504C8"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Style w:val="5ECHARITALIC"/>
                <w:rFonts w:ascii="Times New Roman" w:hAnsi="Times New Roman" w:cs="Times New Roman"/>
                <w:i w:val="0"/>
                <w:spacing w:val="0"/>
                <w:sz w:val="20"/>
                <w:lang w:val="en"/>
              </w:rPr>
              <w:t>I</w:t>
            </w:r>
            <w:r w:rsidRPr="002968C9">
              <w:rPr>
                <w:rStyle w:val="5ECHARITALIC"/>
                <w:rFonts w:ascii="Times New Roman" w:hAnsi="Times New Roman" w:cs="Times New Roman"/>
                <w:i w:val="0"/>
                <w:sz w:val="20"/>
                <w:lang w:val="en"/>
              </w:rPr>
              <w:t>nspire to Action</w:t>
            </w:r>
          </w:p>
        </w:tc>
      </w:tr>
      <w:tr w:rsidR="002C5C8D" w:rsidRPr="002968C9" w14:paraId="4A7FEA09" w14:textId="77777777" w:rsidTr="006302EE">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EDFB30"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CA5DDF"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Fonts w:ascii="Times New Roman" w:hAnsi="Times New Roman" w:cs="Times New Roman"/>
                <w:sz w:val="20"/>
              </w:rPr>
              <w:t>Master’s Flourish</w:t>
            </w:r>
          </w:p>
        </w:tc>
      </w:tr>
    </w:tbl>
    <w:p w14:paraId="284233B0" w14:textId="77777777" w:rsidR="002C5C8D" w:rsidRPr="006302EE" w:rsidRDefault="002C5C8D" w:rsidP="002C5C8D">
      <w:pPr>
        <w:pStyle w:val="core-stylescore-body"/>
        <w:rPr>
          <w:b/>
          <w:bCs/>
          <w:sz w:val="28"/>
          <w:szCs w:val="28"/>
        </w:rPr>
      </w:pPr>
      <w:r w:rsidRPr="006302EE">
        <w:rPr>
          <w:b/>
          <w:bCs/>
          <w:sz w:val="28"/>
          <w:szCs w:val="28"/>
        </w:rPr>
        <w:t>Bonus Proficiencies</w:t>
      </w:r>
    </w:p>
    <w:p w14:paraId="0EC5A74E" w14:textId="1D6E45A8" w:rsidR="002C5C8D" w:rsidRPr="002968C9" w:rsidRDefault="006302EE" w:rsidP="002C5C8D">
      <w:pPr>
        <w:pStyle w:val="core-stylescore-body"/>
        <w:rPr>
          <w:sz w:val="20"/>
          <w:szCs w:val="20"/>
        </w:rPr>
      </w:pPr>
      <w:r>
        <w:rPr>
          <w:sz w:val="20"/>
          <w:szCs w:val="20"/>
        </w:rPr>
        <w:t>Starting</w:t>
      </w:r>
      <w:r w:rsidR="002C5C8D" w:rsidRPr="002968C9">
        <w:rPr>
          <w:sz w:val="20"/>
          <w:szCs w:val="20"/>
        </w:rPr>
        <w:t xml:space="preserve"> at 3rd level, you gain proficiency with medium armor and one martial weapon of your choice. You gain the martial tag for this class.</w:t>
      </w:r>
    </w:p>
    <w:p w14:paraId="4FB00FEF" w14:textId="77777777" w:rsidR="002C5C8D" w:rsidRPr="002968C9" w:rsidRDefault="002C5C8D" w:rsidP="002C5C8D">
      <w:pPr>
        <w:pStyle w:val="core-stylescore-body"/>
        <w:rPr>
          <w:sz w:val="20"/>
          <w:szCs w:val="20"/>
        </w:rPr>
      </w:pPr>
      <w:r w:rsidRPr="002968C9">
        <w:rPr>
          <w:sz w:val="20"/>
          <w:szCs w:val="20"/>
        </w:rPr>
        <w:t>If you’re proficient with a simple or martial melee weapon, you can use it as a spellcasting focus for your bard spells.</w:t>
      </w:r>
    </w:p>
    <w:p w14:paraId="3060314C" w14:textId="77777777" w:rsidR="002C5C8D" w:rsidRPr="006302EE" w:rsidRDefault="002C5C8D" w:rsidP="002C5C8D">
      <w:pPr>
        <w:pStyle w:val="core-stylescore-body"/>
        <w:rPr>
          <w:b/>
          <w:bCs/>
          <w:sz w:val="28"/>
          <w:szCs w:val="28"/>
        </w:rPr>
      </w:pPr>
      <w:r w:rsidRPr="006302EE">
        <w:rPr>
          <w:b/>
          <w:bCs/>
          <w:sz w:val="28"/>
          <w:szCs w:val="28"/>
        </w:rPr>
        <w:t>Fighting Style</w:t>
      </w:r>
    </w:p>
    <w:p w14:paraId="754FF28B" w14:textId="77777777" w:rsidR="002C5C8D" w:rsidRDefault="002C5C8D" w:rsidP="002C5C8D">
      <w:pPr>
        <w:pStyle w:val="core-stylescore-body"/>
        <w:rPr>
          <w:sz w:val="20"/>
          <w:szCs w:val="20"/>
        </w:rPr>
      </w:pPr>
      <w:r w:rsidRPr="002968C9">
        <w:rPr>
          <w:sz w:val="20"/>
          <w:szCs w:val="20"/>
        </w:rPr>
        <w:t>At 3rd level, you adopt a style of fighting as your specialty. You gain the fighting style feat.</w:t>
      </w:r>
    </w:p>
    <w:p w14:paraId="506D58E0" w14:textId="77777777" w:rsidR="006302EE" w:rsidRDefault="006302EE" w:rsidP="002C5C8D">
      <w:pPr>
        <w:pStyle w:val="core-stylescore-body"/>
        <w:rPr>
          <w:sz w:val="20"/>
          <w:szCs w:val="20"/>
        </w:rPr>
      </w:pPr>
    </w:p>
    <w:p w14:paraId="695227DF" w14:textId="77777777" w:rsidR="006302EE" w:rsidRDefault="006302EE" w:rsidP="002C5C8D">
      <w:pPr>
        <w:pStyle w:val="core-stylescore-body"/>
        <w:rPr>
          <w:sz w:val="20"/>
          <w:szCs w:val="20"/>
        </w:rPr>
      </w:pPr>
    </w:p>
    <w:p w14:paraId="4CCCB3EF" w14:textId="77777777" w:rsidR="006302EE" w:rsidRDefault="006302EE" w:rsidP="002C5C8D">
      <w:pPr>
        <w:pStyle w:val="core-stylescore-body"/>
        <w:rPr>
          <w:sz w:val="20"/>
          <w:szCs w:val="20"/>
        </w:rPr>
      </w:pPr>
    </w:p>
    <w:p w14:paraId="2DB366A8" w14:textId="77777777" w:rsidR="006302EE" w:rsidRDefault="006302EE" w:rsidP="002C5C8D">
      <w:pPr>
        <w:pStyle w:val="core-stylescore-body"/>
        <w:rPr>
          <w:sz w:val="20"/>
          <w:szCs w:val="20"/>
        </w:rPr>
      </w:pPr>
    </w:p>
    <w:p w14:paraId="09EC0D9F" w14:textId="77777777" w:rsidR="006302EE" w:rsidRDefault="006302EE" w:rsidP="002C5C8D">
      <w:pPr>
        <w:pStyle w:val="core-stylescore-body"/>
        <w:rPr>
          <w:sz w:val="20"/>
          <w:szCs w:val="20"/>
        </w:rPr>
      </w:pPr>
    </w:p>
    <w:p w14:paraId="24C787AE" w14:textId="77777777" w:rsidR="006302EE" w:rsidRDefault="006302EE" w:rsidP="002C5C8D">
      <w:pPr>
        <w:pStyle w:val="core-stylescore-body"/>
        <w:rPr>
          <w:sz w:val="20"/>
          <w:szCs w:val="20"/>
        </w:rPr>
      </w:pPr>
    </w:p>
    <w:p w14:paraId="26A0E8D0" w14:textId="77777777" w:rsidR="006302EE" w:rsidRDefault="006302EE" w:rsidP="002C5C8D">
      <w:pPr>
        <w:pStyle w:val="core-stylescore-body"/>
        <w:rPr>
          <w:sz w:val="20"/>
          <w:szCs w:val="20"/>
        </w:rPr>
      </w:pPr>
    </w:p>
    <w:p w14:paraId="36712864" w14:textId="77777777" w:rsidR="006302EE" w:rsidRDefault="006302EE" w:rsidP="002C5C8D">
      <w:pPr>
        <w:pStyle w:val="core-stylescore-body"/>
        <w:rPr>
          <w:sz w:val="20"/>
          <w:szCs w:val="20"/>
        </w:rPr>
      </w:pPr>
    </w:p>
    <w:p w14:paraId="34240E06" w14:textId="77777777" w:rsidR="006302EE" w:rsidRDefault="006302EE" w:rsidP="002C5C8D">
      <w:pPr>
        <w:pStyle w:val="core-stylescore-body"/>
        <w:rPr>
          <w:sz w:val="20"/>
          <w:szCs w:val="20"/>
        </w:rPr>
      </w:pPr>
    </w:p>
    <w:p w14:paraId="774BB0DA" w14:textId="77777777" w:rsidR="006302EE" w:rsidRDefault="006302EE" w:rsidP="002C5C8D">
      <w:pPr>
        <w:pStyle w:val="core-stylescore-body"/>
        <w:rPr>
          <w:sz w:val="20"/>
          <w:szCs w:val="20"/>
        </w:rPr>
      </w:pPr>
    </w:p>
    <w:p w14:paraId="1BBD7D76" w14:textId="77777777" w:rsidR="006302EE" w:rsidRDefault="006302EE" w:rsidP="002C5C8D">
      <w:pPr>
        <w:pStyle w:val="core-stylescore-body"/>
        <w:rPr>
          <w:sz w:val="20"/>
          <w:szCs w:val="20"/>
        </w:rPr>
      </w:pPr>
    </w:p>
    <w:p w14:paraId="6A9CBFA9" w14:textId="77777777" w:rsidR="006302EE" w:rsidRDefault="006302EE" w:rsidP="002C5C8D">
      <w:pPr>
        <w:pStyle w:val="core-stylescore-body"/>
        <w:rPr>
          <w:sz w:val="20"/>
          <w:szCs w:val="20"/>
        </w:rPr>
      </w:pPr>
    </w:p>
    <w:p w14:paraId="1523D807" w14:textId="77777777" w:rsidR="006302EE" w:rsidRDefault="006302EE" w:rsidP="002C5C8D">
      <w:pPr>
        <w:pStyle w:val="core-stylescore-body"/>
        <w:rPr>
          <w:sz w:val="20"/>
          <w:szCs w:val="20"/>
        </w:rPr>
      </w:pPr>
    </w:p>
    <w:p w14:paraId="32737A9E" w14:textId="77777777" w:rsidR="006302EE" w:rsidRDefault="006302EE" w:rsidP="002C5C8D">
      <w:pPr>
        <w:pStyle w:val="core-stylescore-body"/>
        <w:rPr>
          <w:sz w:val="20"/>
          <w:szCs w:val="20"/>
        </w:rPr>
      </w:pPr>
    </w:p>
    <w:p w14:paraId="45084304" w14:textId="77777777" w:rsidR="006302EE" w:rsidRPr="002968C9" w:rsidRDefault="006302EE" w:rsidP="002C5C8D">
      <w:pPr>
        <w:pStyle w:val="core-stylescore-body"/>
        <w:rPr>
          <w:sz w:val="20"/>
          <w:szCs w:val="20"/>
        </w:rPr>
      </w:pPr>
    </w:p>
    <w:p w14:paraId="1718B8B5" w14:textId="77777777" w:rsidR="002C5C8D" w:rsidRPr="006302EE" w:rsidRDefault="002C5C8D" w:rsidP="002C5C8D">
      <w:pPr>
        <w:pStyle w:val="core-stylescore-body"/>
        <w:rPr>
          <w:b/>
          <w:bCs/>
          <w:sz w:val="28"/>
          <w:szCs w:val="28"/>
        </w:rPr>
      </w:pPr>
      <w:r w:rsidRPr="006302EE">
        <w:rPr>
          <w:b/>
          <w:bCs/>
          <w:sz w:val="28"/>
          <w:szCs w:val="28"/>
        </w:rPr>
        <w:t>Battle Flourish</w:t>
      </w:r>
    </w:p>
    <w:p w14:paraId="2A72B51F" w14:textId="77777777" w:rsidR="002C5C8D" w:rsidRPr="002968C9" w:rsidRDefault="002C5C8D" w:rsidP="002C5C8D">
      <w:pPr>
        <w:pStyle w:val="core-stylescore-body"/>
        <w:rPr>
          <w:sz w:val="20"/>
          <w:szCs w:val="20"/>
        </w:rPr>
      </w:pPr>
      <w:r w:rsidRPr="002968C9">
        <w:rPr>
          <w:sz w:val="20"/>
          <w:szCs w:val="20"/>
        </w:rPr>
        <w:t>At 3rd level, you learn to perform impressive displays of martial prowess and speed.</w:t>
      </w:r>
    </w:p>
    <w:p w14:paraId="0D9B370A" w14:textId="77777777" w:rsidR="002C5C8D" w:rsidRPr="002968C9" w:rsidRDefault="002C5C8D" w:rsidP="002C5C8D">
      <w:pPr>
        <w:pStyle w:val="core-stylescore-body"/>
        <w:rPr>
          <w:sz w:val="20"/>
          <w:szCs w:val="20"/>
        </w:rPr>
      </w:pPr>
      <w:r w:rsidRPr="002968C9">
        <w:rPr>
          <w:sz w:val="20"/>
          <w:szCs w:val="20"/>
        </w:rPr>
        <w:t>Whenever you take the attack action on your turn, your walking speed increases by 10 feet until the end of the turn, and if a weapon attack that you make as part of this action hits a creature, you can use one of the following Battle Flourish options of your choice. You can use only one Battle Flourish option per turn.</w:t>
      </w:r>
    </w:p>
    <w:p w14:paraId="169B26C5" w14:textId="77777777" w:rsidR="002C5C8D" w:rsidRPr="002968C9" w:rsidRDefault="002C5C8D" w:rsidP="002C5C8D">
      <w:pPr>
        <w:pStyle w:val="core-stylescore-body"/>
        <w:numPr>
          <w:ilvl w:val="0"/>
          <w:numId w:val="45"/>
        </w:numPr>
        <w:rPr>
          <w:sz w:val="20"/>
          <w:szCs w:val="20"/>
        </w:rPr>
      </w:pPr>
      <w:r w:rsidRPr="002968C9">
        <w:rPr>
          <w:rStyle w:val="Strong"/>
          <w:rFonts w:eastAsiaTheme="majorEastAsia"/>
          <w:sz w:val="20"/>
          <w:szCs w:val="20"/>
        </w:rPr>
        <w:t>Defensive Flourish.</w:t>
      </w:r>
      <w:r w:rsidRPr="002968C9">
        <w:rPr>
          <w:rStyle w:val="serif-character-styleinline-subhead-serif"/>
          <w:sz w:val="20"/>
          <w:szCs w:val="20"/>
        </w:rPr>
        <w:t> </w:t>
      </w:r>
      <w:r w:rsidRPr="002968C9">
        <w:rPr>
          <w:sz w:val="20"/>
          <w:szCs w:val="20"/>
        </w:rPr>
        <w:t>You can expend one use of your Bardic Inspiration to cause the weapon to deal extra damage to the target you hit. The damage equals the number you roll on the Bardic Inspiration die. You also add the number rolled to your AC until the start of your next turn.</w:t>
      </w:r>
    </w:p>
    <w:p w14:paraId="62A5E392" w14:textId="3049D7EF" w:rsidR="002C5C8D" w:rsidRPr="002968C9" w:rsidRDefault="002C5C8D" w:rsidP="002C5C8D">
      <w:pPr>
        <w:pStyle w:val="core-stylescore-body"/>
        <w:numPr>
          <w:ilvl w:val="0"/>
          <w:numId w:val="45"/>
        </w:numPr>
        <w:rPr>
          <w:sz w:val="20"/>
          <w:szCs w:val="20"/>
        </w:rPr>
      </w:pPr>
      <w:r w:rsidRPr="002968C9">
        <w:rPr>
          <w:rStyle w:val="serif-character-styleinline-subhead-serif"/>
          <w:b/>
          <w:bCs/>
          <w:sz w:val="20"/>
          <w:szCs w:val="20"/>
        </w:rPr>
        <w:t>Slashing Flourish.</w:t>
      </w:r>
      <w:r w:rsidRPr="002968C9">
        <w:rPr>
          <w:sz w:val="20"/>
          <w:szCs w:val="20"/>
        </w:rPr>
        <w:t xml:space="preserve"> You can expend one use of your Bardic Inspiration to make an additional attack against another creature within </w:t>
      </w:r>
      <w:r w:rsidR="00DE4BEC">
        <w:rPr>
          <w:sz w:val="20"/>
          <w:szCs w:val="20"/>
        </w:rPr>
        <w:t xml:space="preserve">the weapons </w:t>
      </w:r>
      <w:r w:rsidRPr="002968C9">
        <w:rPr>
          <w:sz w:val="20"/>
          <w:szCs w:val="20"/>
        </w:rPr>
        <w:t xml:space="preserve">range. </w:t>
      </w:r>
      <w:r w:rsidR="00DE4BEC">
        <w:rPr>
          <w:sz w:val="20"/>
          <w:szCs w:val="20"/>
        </w:rPr>
        <w:t>If the attack was with a melee weapon you may add the bardic inspiration to the damage of the first attack.</w:t>
      </w:r>
    </w:p>
    <w:p w14:paraId="11184E47" w14:textId="77777777" w:rsidR="002C5C8D" w:rsidRPr="002968C9" w:rsidRDefault="002C5C8D" w:rsidP="002C5C8D">
      <w:pPr>
        <w:pStyle w:val="core-stylescore-body"/>
        <w:numPr>
          <w:ilvl w:val="0"/>
          <w:numId w:val="45"/>
        </w:numPr>
        <w:rPr>
          <w:sz w:val="20"/>
          <w:szCs w:val="20"/>
        </w:rPr>
      </w:pPr>
      <w:r w:rsidRPr="002968C9">
        <w:rPr>
          <w:rStyle w:val="serif-character-styleinline-subhead-serif"/>
          <w:b/>
          <w:bCs/>
          <w:sz w:val="20"/>
          <w:szCs w:val="20"/>
        </w:rPr>
        <w:t>Mobile Flourish.</w:t>
      </w:r>
      <w:r w:rsidRPr="002968C9">
        <w:rPr>
          <w:sz w:val="20"/>
          <w:szCs w:val="20"/>
        </w:rPr>
        <w:t xml:space="preserve"> You can expend one use of your Bardic Inspiration to cause the weapon to deal extra damage to the target you hit. The damage equals the number you roll on the Bardic Inspiration die. You can also push the target up to 10 feet away from you. You can then immediately use your reaction to move up to your walking speed to an unoccupied space within 5 feet of the target.</w:t>
      </w:r>
    </w:p>
    <w:p w14:paraId="6C7FC565" w14:textId="47602F17" w:rsidR="002C5C8D" w:rsidRPr="002968C9" w:rsidRDefault="002C5C8D" w:rsidP="002C5C8D">
      <w:pPr>
        <w:pStyle w:val="core-stylescore-body"/>
        <w:rPr>
          <w:sz w:val="20"/>
          <w:szCs w:val="20"/>
        </w:rPr>
      </w:pPr>
      <w:r w:rsidRPr="006302EE">
        <w:rPr>
          <w:b/>
          <w:bCs/>
          <w:sz w:val="28"/>
          <w:szCs w:val="28"/>
        </w:rPr>
        <w:t>Inspire to Action</w:t>
      </w:r>
      <w:r w:rsidRPr="002968C9">
        <w:rPr>
          <w:sz w:val="20"/>
          <w:szCs w:val="20"/>
        </w:rPr>
        <w:br/>
      </w:r>
      <w:r w:rsidRPr="002968C9">
        <w:rPr>
          <w:sz w:val="20"/>
          <w:szCs w:val="20"/>
        </w:rPr>
        <w:br/>
        <w:t>Starting at 6th level when you use a flourish</w:t>
      </w:r>
      <w:r w:rsidR="00406998">
        <w:rPr>
          <w:sz w:val="20"/>
          <w:szCs w:val="20"/>
        </w:rPr>
        <w:t>,</w:t>
      </w:r>
      <w:r w:rsidRPr="002968C9">
        <w:rPr>
          <w:sz w:val="20"/>
          <w:szCs w:val="20"/>
        </w:rPr>
        <w:t xml:space="preserve"> you inspire the will to </w:t>
      </w:r>
      <w:r w:rsidR="00406998">
        <w:rPr>
          <w:sz w:val="20"/>
          <w:szCs w:val="20"/>
        </w:rPr>
        <w:t>continue the fight</w:t>
      </w:r>
      <w:r w:rsidRPr="002968C9">
        <w:rPr>
          <w:sz w:val="20"/>
          <w:szCs w:val="20"/>
        </w:rPr>
        <w:t xml:space="preserve"> in yourself and others. You or a friendly creature within 60ft of you gain temporary hit points equal to </w:t>
      </w:r>
      <w:r w:rsidR="00406998">
        <w:rPr>
          <w:sz w:val="20"/>
          <w:szCs w:val="20"/>
        </w:rPr>
        <w:t xml:space="preserve">one roll of your </w:t>
      </w:r>
      <w:r w:rsidRPr="002968C9">
        <w:rPr>
          <w:sz w:val="20"/>
          <w:szCs w:val="20"/>
        </w:rPr>
        <w:t>Bardic Inspiration.</w:t>
      </w:r>
      <w:r w:rsidR="00406998">
        <w:rPr>
          <w:sz w:val="20"/>
          <w:szCs w:val="20"/>
        </w:rPr>
        <w:t xml:space="preserve"> </w:t>
      </w:r>
      <w:r w:rsidR="0062097A" w:rsidRPr="0062097A">
        <w:rPr>
          <w:i/>
          <w:iCs/>
          <w:sz w:val="20"/>
          <w:szCs w:val="20"/>
        </w:rPr>
        <w:t>(rolled separately)</w:t>
      </w:r>
    </w:p>
    <w:p w14:paraId="7CC49818" w14:textId="77777777" w:rsidR="002C5C8D" w:rsidRPr="006302EE" w:rsidRDefault="002C5C8D" w:rsidP="002C5C8D">
      <w:pPr>
        <w:pStyle w:val="core-stylescore-body"/>
        <w:rPr>
          <w:b/>
          <w:bCs/>
          <w:sz w:val="28"/>
          <w:szCs w:val="28"/>
        </w:rPr>
      </w:pPr>
      <w:r w:rsidRPr="006302EE">
        <w:rPr>
          <w:b/>
          <w:bCs/>
          <w:sz w:val="28"/>
          <w:szCs w:val="28"/>
        </w:rPr>
        <w:t>Master’s Flourish</w:t>
      </w:r>
    </w:p>
    <w:p w14:paraId="1D0BB9D8" w14:textId="77777777" w:rsidR="002C5C8D" w:rsidRPr="002968C9" w:rsidRDefault="002C5C8D" w:rsidP="002C5C8D">
      <w:pPr>
        <w:pStyle w:val="NormalWeb"/>
        <w:rPr>
          <w:sz w:val="20"/>
          <w:szCs w:val="20"/>
        </w:rPr>
      </w:pPr>
      <w:r w:rsidRPr="002968C9">
        <w:rPr>
          <w:sz w:val="20"/>
          <w:szCs w:val="20"/>
        </w:rPr>
        <w:t>Starting at 14th level, whenever you use a battle Flourish option, you can roll a d6 and use it instead of expending a Bardic Inspiration die. If you do, you do not grant temporary hit points with the Inspire to action feature.</w:t>
      </w:r>
    </w:p>
    <w:p w14:paraId="65E56750" w14:textId="77777777" w:rsidR="002C5C8D" w:rsidRPr="002968C9" w:rsidRDefault="002C5C8D" w:rsidP="002C5C8D">
      <w:pPr>
        <w:spacing w:line="240" w:lineRule="auto"/>
        <w:rPr>
          <w:rFonts w:ascii="Times New Roman" w:eastAsia="Times New Roman" w:hAnsi="Times New Roman" w:cs="Times New Roman"/>
          <w:bCs w:val="0"/>
          <w:w w:val="100"/>
          <w:sz w:val="20"/>
        </w:rPr>
      </w:pPr>
      <w:r w:rsidRPr="002968C9">
        <w:rPr>
          <w:rFonts w:ascii="Times New Roman" w:hAnsi="Times New Roman" w:cs="Times New Roman"/>
          <w:sz w:val="20"/>
        </w:rPr>
        <w:br w:type="page"/>
      </w:r>
    </w:p>
    <w:p w14:paraId="2CB94BB8" w14:textId="77777777" w:rsidR="002C5C8D" w:rsidRPr="005F785E" w:rsidRDefault="002C5C8D" w:rsidP="002C5C8D">
      <w:pPr>
        <w:pStyle w:val="Heading2"/>
        <w:rPr>
          <w:rFonts w:ascii="Times New Roman" w:hAnsi="Times New Roman" w:cs="Times New Roman"/>
          <w:sz w:val="28"/>
          <w:szCs w:val="28"/>
        </w:rPr>
      </w:pPr>
      <w:r w:rsidRPr="005F785E">
        <w:rPr>
          <w:rFonts w:ascii="Times New Roman" w:hAnsi="Times New Roman" w:cs="Times New Roman"/>
          <w:sz w:val="28"/>
          <w:szCs w:val="28"/>
        </w:rPr>
        <w:lastRenderedPageBreak/>
        <w:t>College of Valor</w:t>
      </w:r>
    </w:p>
    <w:p w14:paraId="5B9A9BA6" w14:textId="3AB2C256" w:rsidR="002C5C8D" w:rsidRPr="002968C9" w:rsidRDefault="002C5C8D" w:rsidP="002C5C8D">
      <w:pPr>
        <w:widowControl w:val="0"/>
        <w:autoSpaceDE w:val="0"/>
        <w:autoSpaceDN w:val="0"/>
        <w:adjustRightInd w:val="0"/>
        <w:spacing w:after="200" w:line="276" w:lineRule="auto"/>
        <w:rPr>
          <w:rFonts w:ascii="Times New Roman" w:hAnsi="Times New Roman" w:cs="Times New Roman"/>
          <w:sz w:val="20"/>
          <w:u w:val="single"/>
          <w:lang w:val="en"/>
        </w:rPr>
      </w:pPr>
      <w:r w:rsidRPr="002968C9">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2C5C8D" w:rsidRPr="002968C9" w14:paraId="69C542A0" w14:textId="77777777" w:rsidTr="00962CA2">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555205EC" w14:textId="77777777" w:rsidR="002C5C8D" w:rsidRPr="002968C9" w:rsidRDefault="002C5C8D" w:rsidP="00BC57C4">
            <w:pPr>
              <w:pStyle w:val="5E-TABLECELLCENTERED"/>
              <w:framePr w:wrap="auto"/>
              <w:rPr>
                <w:rStyle w:val="5ECHARBOLD"/>
                <w:rFonts w:ascii="Times New Roman" w:hAnsi="Times New Roman"/>
                <w:sz w:val="20"/>
              </w:rPr>
            </w:pPr>
            <w:r w:rsidRPr="002968C9">
              <w:rPr>
                <w:rStyle w:val="5ECHARBOLD"/>
                <w:rFonts w:ascii="Times New Roman" w:hAnsi="Times New Roman"/>
                <w:sz w:val="20"/>
              </w:rPr>
              <w:t>Bard Level</w:t>
            </w:r>
          </w:p>
        </w:tc>
        <w:tc>
          <w:tcPr>
            <w:tcW w:w="3960" w:type="dxa"/>
            <w:tcBorders>
              <w:top w:val="none" w:sz="0" w:space="0" w:color="auto"/>
              <w:left w:val="none" w:sz="0" w:space="0" w:color="auto"/>
              <w:bottom w:val="none" w:sz="0" w:space="0" w:color="auto"/>
              <w:right w:val="none" w:sz="0" w:space="0" w:color="auto"/>
            </w:tcBorders>
          </w:tcPr>
          <w:p w14:paraId="46BA07AD" w14:textId="77777777" w:rsidR="002C5C8D" w:rsidRPr="002968C9" w:rsidRDefault="002C5C8D" w:rsidP="00BC57C4">
            <w:pPr>
              <w:pStyle w:val="5E-TABLECELL"/>
              <w:rPr>
                <w:rStyle w:val="5ECHARBOLD"/>
                <w:rFonts w:ascii="Times New Roman" w:hAnsi="Times New Roman" w:cs="Times New Roman"/>
                <w:sz w:val="20"/>
                <w:szCs w:val="20"/>
              </w:rPr>
            </w:pPr>
            <w:r w:rsidRPr="002968C9">
              <w:rPr>
                <w:rStyle w:val="5ECHARBOLD"/>
                <w:rFonts w:ascii="Times New Roman" w:hAnsi="Times New Roman" w:cs="Times New Roman"/>
                <w:sz w:val="20"/>
                <w:szCs w:val="20"/>
              </w:rPr>
              <w:t>Feature</w:t>
            </w:r>
          </w:p>
        </w:tc>
      </w:tr>
      <w:tr w:rsidR="002C5C8D" w:rsidRPr="002968C9" w14:paraId="0BFE5B49" w14:textId="77777777" w:rsidTr="00962CA2">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99D89A"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177C09"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Fonts w:ascii="Times New Roman" w:hAnsi="Times New Roman" w:cs="Times New Roman"/>
                <w:sz w:val="20"/>
              </w:rPr>
              <w:t>Bonus Proficiencies, Combat Inspiration</w:t>
            </w:r>
          </w:p>
        </w:tc>
      </w:tr>
      <w:tr w:rsidR="002C5C8D" w:rsidRPr="002968C9" w14:paraId="5F9C2363" w14:textId="77777777" w:rsidTr="00962CA2">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00B638"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5B4CC0"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Fonts w:ascii="Times New Roman" w:hAnsi="Times New Roman" w:cs="Times New Roman"/>
                <w:sz w:val="20"/>
              </w:rPr>
              <w:t>Battle Hearld</w:t>
            </w:r>
          </w:p>
        </w:tc>
      </w:tr>
      <w:tr w:rsidR="002C5C8D" w:rsidRPr="002968C9" w14:paraId="4AF42C0E" w14:textId="77777777" w:rsidTr="00962CA2">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066B4E"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4F36C1"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Fonts w:ascii="Times New Roman" w:hAnsi="Times New Roman" w:cs="Times New Roman"/>
                <w:sz w:val="20"/>
              </w:rPr>
              <w:t>Battle Magic</w:t>
            </w:r>
          </w:p>
        </w:tc>
      </w:tr>
    </w:tbl>
    <w:p w14:paraId="144AF9CB" w14:textId="77777777" w:rsidR="002C5C8D" w:rsidRPr="002968C9" w:rsidRDefault="002C5C8D" w:rsidP="002C5C8D">
      <w:pPr>
        <w:pStyle w:val="5E-COREBODYPARA1"/>
        <w:rPr>
          <w:rFonts w:ascii="Times New Roman" w:hAnsi="Times New Roman" w:cs="Times New Roman"/>
          <w:sz w:val="20"/>
        </w:rPr>
      </w:pPr>
    </w:p>
    <w:p w14:paraId="1B5D9905" w14:textId="77777777" w:rsidR="002C5C8D" w:rsidRPr="0062097A" w:rsidRDefault="002C5C8D" w:rsidP="002C5C8D">
      <w:pPr>
        <w:pStyle w:val="NormalWeb"/>
        <w:rPr>
          <w:b/>
          <w:bCs/>
          <w:sz w:val="28"/>
          <w:szCs w:val="28"/>
        </w:rPr>
      </w:pPr>
      <w:r w:rsidRPr="0062097A">
        <w:rPr>
          <w:b/>
          <w:bCs/>
          <w:sz w:val="28"/>
          <w:szCs w:val="28"/>
        </w:rPr>
        <w:t>Bonus Proficiencies</w:t>
      </w:r>
    </w:p>
    <w:p w14:paraId="70C41819" w14:textId="77777777" w:rsidR="002C5C8D" w:rsidRPr="002968C9" w:rsidRDefault="002C5C8D" w:rsidP="002C5C8D">
      <w:pPr>
        <w:pStyle w:val="NormalWeb"/>
        <w:rPr>
          <w:sz w:val="20"/>
          <w:szCs w:val="20"/>
        </w:rPr>
      </w:pPr>
      <w:r w:rsidRPr="002968C9">
        <w:rPr>
          <w:sz w:val="20"/>
          <w:szCs w:val="20"/>
        </w:rPr>
        <w:t>When you join the College of Valor at 3rd level, you gain proficiency with medium armor, heavy armor, shields, and martial weapons. This class gains the martial tag.</w:t>
      </w:r>
      <w:r w:rsidRPr="002968C9">
        <w:rPr>
          <w:sz w:val="20"/>
          <w:szCs w:val="20"/>
        </w:rPr>
        <w:br/>
      </w:r>
      <w:r w:rsidRPr="002968C9">
        <w:rPr>
          <w:sz w:val="20"/>
          <w:szCs w:val="20"/>
        </w:rPr>
        <w:br/>
        <w:t>You gain proficiency in Athletics or Acrobatics.</w:t>
      </w:r>
    </w:p>
    <w:p w14:paraId="2DDD7BA2" w14:textId="77777777" w:rsidR="002C5C8D" w:rsidRPr="0062097A" w:rsidRDefault="002C5C8D" w:rsidP="002C5C8D">
      <w:pPr>
        <w:pStyle w:val="NormalWeb"/>
        <w:rPr>
          <w:b/>
          <w:bCs/>
          <w:sz w:val="28"/>
          <w:szCs w:val="28"/>
        </w:rPr>
      </w:pPr>
      <w:r w:rsidRPr="0062097A">
        <w:rPr>
          <w:b/>
          <w:bCs/>
          <w:sz w:val="28"/>
          <w:szCs w:val="28"/>
        </w:rPr>
        <w:t>Combat Inspiration</w:t>
      </w:r>
    </w:p>
    <w:p w14:paraId="24DCB5C4" w14:textId="77777777" w:rsidR="002C5C8D" w:rsidRPr="002968C9" w:rsidRDefault="002C5C8D" w:rsidP="002C5C8D">
      <w:pPr>
        <w:pStyle w:val="NormalWeb"/>
        <w:rPr>
          <w:sz w:val="20"/>
          <w:szCs w:val="20"/>
        </w:rPr>
      </w:pPr>
      <w:r w:rsidRPr="002968C9">
        <w:rPr>
          <w:sz w:val="20"/>
          <w:szCs w:val="20"/>
        </w:rPr>
        <w:t>Also at 3rd level, you learn to inspire others in battle. As a bonus action you can bring battle insight to another creature within 60feet of you that can hear or see you. Roll your bardic inspiration and choose one of the following features (after you see the roll).</w:t>
      </w:r>
      <w:r w:rsidRPr="002968C9">
        <w:rPr>
          <w:sz w:val="20"/>
          <w:szCs w:val="20"/>
        </w:rPr>
        <w:br/>
      </w:r>
    </w:p>
    <w:p w14:paraId="4235F7B8" w14:textId="77777777" w:rsidR="002C5C8D" w:rsidRPr="002968C9" w:rsidRDefault="002C5C8D" w:rsidP="002C5C8D">
      <w:pPr>
        <w:pStyle w:val="NormalWeb"/>
        <w:numPr>
          <w:ilvl w:val="0"/>
          <w:numId w:val="47"/>
        </w:numPr>
        <w:rPr>
          <w:sz w:val="20"/>
          <w:szCs w:val="20"/>
        </w:rPr>
      </w:pPr>
      <w:r w:rsidRPr="002968C9">
        <w:rPr>
          <w:b/>
          <w:bCs/>
          <w:sz w:val="20"/>
          <w:szCs w:val="20"/>
        </w:rPr>
        <w:t>Barricade</w:t>
      </w:r>
      <w:r w:rsidRPr="002968C9">
        <w:rPr>
          <w:sz w:val="20"/>
          <w:szCs w:val="20"/>
        </w:rPr>
        <w:t>: Until the start of your next turn. That creature gains an additional amount of AC equal to the roll of the bardic inspiration.</w:t>
      </w:r>
      <w:r w:rsidRPr="002968C9">
        <w:rPr>
          <w:sz w:val="20"/>
          <w:szCs w:val="20"/>
        </w:rPr>
        <w:br/>
      </w:r>
    </w:p>
    <w:p w14:paraId="2B6D2DAE" w14:textId="77777777" w:rsidR="002C5C8D" w:rsidRPr="002968C9" w:rsidRDefault="002C5C8D" w:rsidP="002C5C8D">
      <w:pPr>
        <w:pStyle w:val="NormalWeb"/>
        <w:numPr>
          <w:ilvl w:val="0"/>
          <w:numId w:val="47"/>
        </w:numPr>
        <w:rPr>
          <w:sz w:val="20"/>
          <w:szCs w:val="20"/>
        </w:rPr>
      </w:pPr>
      <w:r w:rsidRPr="002968C9">
        <w:rPr>
          <w:b/>
          <w:bCs/>
          <w:sz w:val="20"/>
          <w:szCs w:val="20"/>
        </w:rPr>
        <w:t>Valorous Strike</w:t>
      </w:r>
      <w:r w:rsidRPr="002968C9">
        <w:rPr>
          <w:sz w:val="20"/>
          <w:szCs w:val="20"/>
        </w:rPr>
        <w:t>: Until the start of your next turn. You add half of the roll rounded down to all attack rolls the creature would make. (minimum of 1)</w:t>
      </w:r>
      <w:r w:rsidRPr="002968C9">
        <w:rPr>
          <w:sz w:val="20"/>
          <w:szCs w:val="20"/>
        </w:rPr>
        <w:br/>
      </w:r>
    </w:p>
    <w:p w14:paraId="167E2BE7" w14:textId="77777777" w:rsidR="002C5C8D" w:rsidRPr="002968C9" w:rsidRDefault="002C5C8D" w:rsidP="002C5C8D">
      <w:pPr>
        <w:pStyle w:val="NormalWeb"/>
        <w:numPr>
          <w:ilvl w:val="0"/>
          <w:numId w:val="47"/>
        </w:numPr>
        <w:rPr>
          <w:sz w:val="20"/>
          <w:szCs w:val="20"/>
        </w:rPr>
      </w:pPr>
      <w:r w:rsidRPr="002968C9">
        <w:rPr>
          <w:b/>
          <w:bCs/>
          <w:sz w:val="20"/>
          <w:szCs w:val="20"/>
        </w:rPr>
        <w:t>Rending Strike</w:t>
      </w:r>
      <w:r w:rsidRPr="002968C9">
        <w:rPr>
          <w:sz w:val="20"/>
          <w:szCs w:val="20"/>
        </w:rPr>
        <w:t>: Until the start of your next turn. You add the roll to the damage roll of all weapon, unarmed strike, and spell attacks.</w:t>
      </w:r>
    </w:p>
    <w:p w14:paraId="052994F8" w14:textId="565F8C9C" w:rsidR="00141C62" w:rsidRDefault="002C5C8D" w:rsidP="002C5C8D">
      <w:pPr>
        <w:pStyle w:val="NormalWeb"/>
        <w:rPr>
          <w:b/>
          <w:bCs/>
          <w:sz w:val="28"/>
          <w:szCs w:val="28"/>
        </w:rPr>
      </w:pPr>
      <w:r w:rsidRPr="0062097A">
        <w:rPr>
          <w:b/>
          <w:bCs/>
          <w:sz w:val="28"/>
          <w:szCs w:val="28"/>
        </w:rPr>
        <w:t>Battle Hearld</w:t>
      </w:r>
      <w:r w:rsidRPr="002968C9">
        <w:rPr>
          <w:sz w:val="20"/>
          <w:szCs w:val="20"/>
        </w:rPr>
        <w:br/>
      </w:r>
      <w:r w:rsidRPr="002968C9">
        <w:rPr>
          <w:sz w:val="20"/>
          <w:szCs w:val="20"/>
        </w:rPr>
        <w:br/>
        <w:t>Starting at 6th level whenever you roll initiative you may inspire an ally to act quickly. You may expend a use of your bardic inspiration as a reaction and add it to the roll. That creature also gains a use of bardic inspiration.</w:t>
      </w:r>
    </w:p>
    <w:p w14:paraId="427529FF" w14:textId="21599804" w:rsidR="002C5C8D" w:rsidRPr="0062097A" w:rsidRDefault="002C5C8D" w:rsidP="002C5C8D">
      <w:pPr>
        <w:pStyle w:val="NormalWeb"/>
        <w:rPr>
          <w:b/>
          <w:bCs/>
          <w:sz w:val="28"/>
          <w:szCs w:val="28"/>
        </w:rPr>
      </w:pPr>
      <w:r w:rsidRPr="0062097A">
        <w:rPr>
          <w:b/>
          <w:bCs/>
          <w:sz w:val="28"/>
          <w:szCs w:val="28"/>
        </w:rPr>
        <w:t>Battle Magic</w:t>
      </w:r>
    </w:p>
    <w:p w14:paraId="23D8F0E8" w14:textId="77777777" w:rsidR="002C5C8D" w:rsidRDefault="002C5C8D" w:rsidP="002C5C8D">
      <w:pPr>
        <w:pStyle w:val="NormalWeb"/>
        <w:rPr>
          <w:sz w:val="20"/>
          <w:szCs w:val="20"/>
        </w:rPr>
      </w:pPr>
      <w:r w:rsidRPr="002968C9">
        <w:rPr>
          <w:sz w:val="20"/>
          <w:szCs w:val="20"/>
        </w:rPr>
        <w:t>At 14th level, you have mastered the art of weaving spellcasting and weapon use into a single harmonious act. When you use your action to cast a bard spell, you can make one weapon attack as a part of that action.</w:t>
      </w:r>
    </w:p>
    <w:p w14:paraId="549EC2E1" w14:textId="77777777" w:rsidR="002C5C8D" w:rsidRPr="002968C9" w:rsidRDefault="002C5C8D" w:rsidP="002C5C8D">
      <w:pPr>
        <w:spacing w:line="240" w:lineRule="auto"/>
        <w:rPr>
          <w:rFonts w:ascii="Times New Roman" w:eastAsia="Times New Roman" w:hAnsi="Times New Roman" w:cs="Times New Roman"/>
          <w:bCs w:val="0"/>
          <w:w w:val="100"/>
          <w:sz w:val="20"/>
        </w:rPr>
      </w:pPr>
      <w:r w:rsidRPr="002968C9">
        <w:rPr>
          <w:rFonts w:ascii="Times New Roman" w:hAnsi="Times New Roman" w:cs="Times New Roman"/>
          <w:sz w:val="20"/>
        </w:rPr>
        <w:br w:type="page"/>
      </w:r>
    </w:p>
    <w:p w14:paraId="69A72055" w14:textId="77777777" w:rsidR="002C5C8D" w:rsidRPr="0062097A" w:rsidRDefault="002C5C8D" w:rsidP="002C5C8D">
      <w:pPr>
        <w:pStyle w:val="Heading2"/>
        <w:rPr>
          <w:rFonts w:ascii="Times New Roman" w:hAnsi="Times New Roman" w:cs="Times New Roman"/>
          <w:sz w:val="28"/>
          <w:szCs w:val="28"/>
        </w:rPr>
      </w:pPr>
      <w:r w:rsidRPr="0062097A">
        <w:rPr>
          <w:rFonts w:ascii="Times New Roman" w:hAnsi="Times New Roman" w:cs="Times New Roman"/>
          <w:sz w:val="28"/>
          <w:szCs w:val="28"/>
        </w:rPr>
        <w:lastRenderedPageBreak/>
        <w:t>College of Whispers</w:t>
      </w:r>
    </w:p>
    <w:p w14:paraId="4B903A9D" w14:textId="77777777" w:rsidR="002C5C8D" w:rsidRPr="002968C9" w:rsidRDefault="002C5C8D" w:rsidP="002C5C8D">
      <w:pPr>
        <w:spacing w:line="240" w:lineRule="auto"/>
        <w:rPr>
          <w:rFonts w:ascii="Times New Roman" w:eastAsia="Times New Roman" w:hAnsi="Times New Roman" w:cs="Times New Roman"/>
          <w:bCs w:val="0"/>
          <w:w w:val="100"/>
          <w:sz w:val="20"/>
        </w:rPr>
      </w:pPr>
    </w:p>
    <w:p w14:paraId="77257BCA" w14:textId="4F1BDEE9" w:rsidR="002C5C8D" w:rsidRPr="002968C9" w:rsidRDefault="002C5C8D" w:rsidP="002C5C8D">
      <w:pPr>
        <w:widowControl w:val="0"/>
        <w:autoSpaceDE w:val="0"/>
        <w:autoSpaceDN w:val="0"/>
        <w:adjustRightInd w:val="0"/>
        <w:spacing w:after="200" w:line="276" w:lineRule="auto"/>
        <w:rPr>
          <w:rFonts w:ascii="Times New Roman" w:hAnsi="Times New Roman" w:cs="Times New Roman"/>
          <w:sz w:val="20"/>
          <w:u w:val="single"/>
          <w:lang w:val="en"/>
        </w:rPr>
      </w:pPr>
      <w:r w:rsidRPr="002968C9">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2C5C8D" w:rsidRPr="002968C9" w14:paraId="22C3A20D" w14:textId="77777777" w:rsidTr="0062097A">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740ADDA7" w14:textId="77777777" w:rsidR="002C5C8D" w:rsidRPr="002968C9" w:rsidRDefault="002C5C8D" w:rsidP="00BC57C4">
            <w:pPr>
              <w:pStyle w:val="5E-TABLECELLCENTERED"/>
              <w:framePr w:wrap="auto"/>
              <w:rPr>
                <w:rStyle w:val="5ECHARBOLD"/>
                <w:rFonts w:ascii="Times New Roman" w:hAnsi="Times New Roman"/>
                <w:sz w:val="20"/>
              </w:rPr>
            </w:pPr>
            <w:r w:rsidRPr="002968C9">
              <w:rPr>
                <w:rStyle w:val="5ECHARBOLD"/>
                <w:rFonts w:ascii="Times New Roman" w:hAnsi="Times New Roman"/>
                <w:sz w:val="20"/>
              </w:rPr>
              <w:t>Bard Level</w:t>
            </w:r>
          </w:p>
        </w:tc>
        <w:tc>
          <w:tcPr>
            <w:tcW w:w="3960" w:type="dxa"/>
            <w:tcBorders>
              <w:top w:val="none" w:sz="0" w:space="0" w:color="auto"/>
              <w:left w:val="none" w:sz="0" w:space="0" w:color="auto"/>
              <w:bottom w:val="none" w:sz="0" w:space="0" w:color="auto"/>
              <w:right w:val="none" w:sz="0" w:space="0" w:color="auto"/>
            </w:tcBorders>
          </w:tcPr>
          <w:p w14:paraId="5FE657D0" w14:textId="77777777" w:rsidR="002C5C8D" w:rsidRPr="002968C9" w:rsidRDefault="002C5C8D" w:rsidP="00BC57C4">
            <w:pPr>
              <w:pStyle w:val="5E-TABLECELL"/>
              <w:rPr>
                <w:rStyle w:val="5ECHARBOLD"/>
                <w:rFonts w:ascii="Times New Roman" w:hAnsi="Times New Roman" w:cs="Times New Roman"/>
                <w:sz w:val="20"/>
                <w:szCs w:val="20"/>
              </w:rPr>
            </w:pPr>
            <w:r w:rsidRPr="002968C9">
              <w:rPr>
                <w:rStyle w:val="5ECHARBOLD"/>
                <w:rFonts w:ascii="Times New Roman" w:hAnsi="Times New Roman" w:cs="Times New Roman"/>
                <w:sz w:val="20"/>
                <w:szCs w:val="20"/>
              </w:rPr>
              <w:t>Feature</w:t>
            </w:r>
          </w:p>
        </w:tc>
      </w:tr>
      <w:tr w:rsidR="002C5C8D" w:rsidRPr="002968C9" w14:paraId="2AC3BA13" w14:textId="77777777" w:rsidTr="0062097A">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62C9E3F"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BFA257"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Fonts w:ascii="Times New Roman" w:hAnsi="Times New Roman" w:cs="Times New Roman"/>
                <w:sz w:val="20"/>
              </w:rPr>
              <w:t>Bonus Proficiencies and Spells, Psychic Blades, words of terror</w:t>
            </w:r>
          </w:p>
        </w:tc>
      </w:tr>
      <w:tr w:rsidR="002C5C8D" w:rsidRPr="002968C9" w14:paraId="008CE5B5" w14:textId="77777777" w:rsidTr="0062097A">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C635E8"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0ED84E"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Fonts w:ascii="Times New Roman" w:hAnsi="Times New Roman" w:cs="Times New Roman"/>
                <w:sz w:val="20"/>
              </w:rPr>
              <w:t>Mantle of Whispers, Siphon the Mind</w:t>
            </w:r>
          </w:p>
        </w:tc>
      </w:tr>
      <w:tr w:rsidR="002C5C8D" w:rsidRPr="002968C9" w14:paraId="04716CE5" w14:textId="77777777" w:rsidTr="0062097A">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54FB2A"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F344CC2"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Style w:val="5ECHARITALIC"/>
                <w:rFonts w:ascii="Times New Roman" w:hAnsi="Times New Roman" w:cs="Times New Roman"/>
                <w:i w:val="0"/>
                <w:spacing w:val="0"/>
                <w:sz w:val="20"/>
                <w:lang w:val="en"/>
              </w:rPr>
              <w:t>S</w:t>
            </w:r>
            <w:r w:rsidRPr="002968C9">
              <w:rPr>
                <w:rStyle w:val="5ECHARITALIC"/>
                <w:rFonts w:ascii="Times New Roman" w:hAnsi="Times New Roman" w:cs="Times New Roman"/>
                <w:i w:val="0"/>
                <w:sz w:val="20"/>
                <w:lang w:val="en"/>
              </w:rPr>
              <w:t>hadow Lore</w:t>
            </w:r>
          </w:p>
        </w:tc>
      </w:tr>
    </w:tbl>
    <w:p w14:paraId="0E6B4C6F" w14:textId="77777777" w:rsidR="002C5C8D" w:rsidRPr="0062097A" w:rsidRDefault="002C5C8D" w:rsidP="002C5C8D">
      <w:pPr>
        <w:pStyle w:val="core-stylescore-body"/>
        <w:rPr>
          <w:b/>
          <w:bCs/>
          <w:sz w:val="28"/>
          <w:szCs w:val="28"/>
        </w:rPr>
      </w:pPr>
      <w:r w:rsidRPr="0062097A">
        <w:rPr>
          <w:b/>
          <w:bCs/>
          <w:sz w:val="28"/>
          <w:szCs w:val="28"/>
        </w:rPr>
        <w:t>Bonus Proficiencies and Spells</w:t>
      </w:r>
    </w:p>
    <w:p w14:paraId="455FFD7D" w14:textId="63C138C7" w:rsidR="002C5C8D" w:rsidRPr="002968C9" w:rsidRDefault="002C5C8D" w:rsidP="002C5C8D">
      <w:pPr>
        <w:pStyle w:val="core-stylescore-body"/>
        <w:rPr>
          <w:sz w:val="20"/>
          <w:szCs w:val="20"/>
        </w:rPr>
      </w:pPr>
      <w:r w:rsidRPr="002968C9">
        <w:rPr>
          <w:sz w:val="20"/>
          <w:szCs w:val="20"/>
        </w:rPr>
        <w:t>You gain proficiency in intimidation</w:t>
      </w:r>
      <w:r w:rsidRPr="002968C9">
        <w:rPr>
          <w:sz w:val="20"/>
          <w:szCs w:val="20"/>
        </w:rPr>
        <w:br/>
      </w:r>
      <w:r w:rsidRPr="002968C9">
        <w:rPr>
          <w:sz w:val="20"/>
          <w:szCs w:val="20"/>
        </w:rPr>
        <w:br/>
        <w:t xml:space="preserve">You gain the </w:t>
      </w:r>
      <w:r w:rsidR="00877AE7">
        <w:rPr>
          <w:sz w:val="20"/>
          <w:szCs w:val="20"/>
        </w:rPr>
        <w:t>Kinetic Strike</w:t>
      </w:r>
      <w:r w:rsidRPr="002968C9">
        <w:rPr>
          <w:sz w:val="20"/>
          <w:szCs w:val="20"/>
        </w:rPr>
        <w:t xml:space="preserve"> cantrip. This cantrip counts as a bard spell and does not count against the number of cantrips known.</w:t>
      </w:r>
    </w:p>
    <w:p w14:paraId="0E8C82F9" w14:textId="77777777" w:rsidR="002C5C8D" w:rsidRPr="0062097A" w:rsidRDefault="002C5C8D" w:rsidP="002C5C8D">
      <w:pPr>
        <w:pStyle w:val="core-stylescore-body"/>
        <w:rPr>
          <w:b/>
          <w:bCs/>
          <w:sz w:val="28"/>
          <w:szCs w:val="28"/>
        </w:rPr>
      </w:pPr>
      <w:r w:rsidRPr="002968C9">
        <w:rPr>
          <w:sz w:val="20"/>
          <w:szCs w:val="20"/>
        </w:rPr>
        <w:br/>
      </w:r>
      <w:r w:rsidRPr="0062097A">
        <w:rPr>
          <w:b/>
          <w:bCs/>
          <w:sz w:val="28"/>
          <w:szCs w:val="28"/>
        </w:rPr>
        <w:t>Psychic Blades</w:t>
      </w:r>
    </w:p>
    <w:p w14:paraId="3F8946C6" w14:textId="2C60A643" w:rsidR="002C5C8D" w:rsidRPr="002968C9" w:rsidRDefault="0062097A" w:rsidP="002C5C8D">
      <w:pPr>
        <w:pStyle w:val="core-stylescore-body"/>
        <w:rPr>
          <w:sz w:val="20"/>
          <w:szCs w:val="20"/>
        </w:rPr>
      </w:pPr>
      <w:r>
        <w:rPr>
          <w:sz w:val="20"/>
          <w:szCs w:val="20"/>
        </w:rPr>
        <w:t>Starting</w:t>
      </w:r>
      <w:r w:rsidR="002C5C8D" w:rsidRPr="002968C9">
        <w:rPr>
          <w:sz w:val="20"/>
          <w:szCs w:val="20"/>
        </w:rPr>
        <w:t xml:space="preserve"> at 3rd level, you gain the ability to make your weapon attacks magically toxic to a creature’s mind.</w:t>
      </w:r>
    </w:p>
    <w:p w14:paraId="106CFC3D" w14:textId="77777777" w:rsidR="002C5C8D" w:rsidRPr="002968C9" w:rsidRDefault="002C5C8D" w:rsidP="002C5C8D">
      <w:pPr>
        <w:pStyle w:val="core-stylescore-body"/>
        <w:rPr>
          <w:sz w:val="20"/>
          <w:szCs w:val="20"/>
        </w:rPr>
      </w:pPr>
      <w:r w:rsidRPr="002968C9">
        <w:rPr>
          <w:sz w:val="20"/>
          <w:szCs w:val="20"/>
        </w:rPr>
        <w:t>When you hit a creature with a weapon attack, you can expend one use of your Bardic Inspiration to deal an extra 2d6 psychic damage to that target. You can do so only once per round on your turn.</w:t>
      </w:r>
    </w:p>
    <w:p w14:paraId="40156FA0" w14:textId="77777777" w:rsidR="002C5C8D" w:rsidRPr="002968C9" w:rsidRDefault="002C5C8D" w:rsidP="002C5C8D">
      <w:pPr>
        <w:pStyle w:val="core-stylescore-body"/>
        <w:rPr>
          <w:sz w:val="20"/>
          <w:szCs w:val="20"/>
        </w:rPr>
      </w:pPr>
      <w:r w:rsidRPr="002968C9">
        <w:rPr>
          <w:sz w:val="20"/>
          <w:szCs w:val="20"/>
        </w:rPr>
        <w:t>The psychic damage increases when you reach certain levels in this class, increasing to 3d6 at 5th level, 5d6 at 10th level, and 8d6 at 15th level.</w:t>
      </w:r>
    </w:p>
    <w:p w14:paraId="11682133" w14:textId="77777777" w:rsidR="002C5C8D" w:rsidRPr="0062097A" w:rsidRDefault="002C5C8D" w:rsidP="002C5C8D">
      <w:pPr>
        <w:pStyle w:val="core-stylescore-body"/>
        <w:rPr>
          <w:b/>
          <w:bCs/>
          <w:sz w:val="28"/>
          <w:szCs w:val="28"/>
        </w:rPr>
      </w:pPr>
      <w:r w:rsidRPr="002968C9">
        <w:rPr>
          <w:sz w:val="20"/>
          <w:szCs w:val="20"/>
        </w:rPr>
        <w:br/>
      </w:r>
      <w:r w:rsidRPr="0062097A">
        <w:rPr>
          <w:b/>
          <w:bCs/>
          <w:sz w:val="28"/>
          <w:szCs w:val="28"/>
        </w:rPr>
        <w:t>Words of Terror</w:t>
      </w:r>
    </w:p>
    <w:p w14:paraId="62CE4D5C" w14:textId="77777777" w:rsidR="002C5C8D" w:rsidRPr="002968C9" w:rsidRDefault="002C5C8D" w:rsidP="002C5C8D">
      <w:pPr>
        <w:pStyle w:val="core-stylescore-body"/>
        <w:rPr>
          <w:sz w:val="20"/>
          <w:szCs w:val="20"/>
        </w:rPr>
      </w:pPr>
      <w:r w:rsidRPr="002968C9">
        <w:rPr>
          <w:sz w:val="20"/>
          <w:szCs w:val="20"/>
        </w:rPr>
        <w:t>At 3rd level, you learn to infuse innocent-seeming words with an insidious magic that can inspire terror.</w:t>
      </w:r>
    </w:p>
    <w:p w14:paraId="1F7AA63B" w14:textId="7111B4E7" w:rsidR="002C5C8D" w:rsidRPr="002968C9" w:rsidRDefault="002C5C8D" w:rsidP="002C5C8D">
      <w:pPr>
        <w:pStyle w:val="core-stylescore-body"/>
        <w:rPr>
          <w:sz w:val="20"/>
          <w:szCs w:val="20"/>
        </w:rPr>
      </w:pPr>
      <w:r w:rsidRPr="002968C9">
        <w:rPr>
          <w:sz w:val="20"/>
          <w:szCs w:val="20"/>
        </w:rPr>
        <w:t xml:space="preserve">If you speak to a creature for at least 1 minute, you can attempt to seed paranoia in its mind. At the end of the conversation, the target must succeed on a Wisdom saving throw against your spell save DC or be </w:t>
      </w:r>
      <w:r w:rsidRPr="00877AE7">
        <w:rPr>
          <w:sz w:val="20"/>
          <w:szCs w:val="20"/>
        </w:rPr>
        <w:t>frightened</w:t>
      </w:r>
      <w:r w:rsidRPr="002968C9">
        <w:rPr>
          <w:sz w:val="20"/>
          <w:szCs w:val="20"/>
        </w:rPr>
        <w:t xml:space="preserve"> of you or another creature of your choice. The target is </w:t>
      </w:r>
      <w:r w:rsidRPr="00877AE7">
        <w:rPr>
          <w:sz w:val="20"/>
          <w:szCs w:val="20"/>
        </w:rPr>
        <w:t>frightened</w:t>
      </w:r>
      <w:r w:rsidRPr="002968C9">
        <w:rPr>
          <w:sz w:val="20"/>
          <w:szCs w:val="20"/>
        </w:rPr>
        <w:t xml:space="preserve"> in this way for 1 hour, until it is attacked or damaged, or until it witnesses its allies being attacked or damaged.</w:t>
      </w:r>
    </w:p>
    <w:p w14:paraId="3F47D6D0" w14:textId="77777777" w:rsidR="002C5C8D" w:rsidRPr="002968C9" w:rsidRDefault="002C5C8D" w:rsidP="002C5C8D">
      <w:pPr>
        <w:pStyle w:val="core-stylescore-body"/>
        <w:rPr>
          <w:sz w:val="20"/>
          <w:szCs w:val="20"/>
        </w:rPr>
      </w:pPr>
      <w:r w:rsidRPr="002968C9">
        <w:rPr>
          <w:sz w:val="20"/>
          <w:szCs w:val="20"/>
        </w:rPr>
        <w:t>If the target succeeds on its saving throw, the target has no hint that you tried to frighten it.</w:t>
      </w:r>
    </w:p>
    <w:p w14:paraId="4208B7F0" w14:textId="77777777" w:rsidR="002C5C8D" w:rsidRPr="002968C9" w:rsidRDefault="002C5C8D" w:rsidP="002C5C8D">
      <w:pPr>
        <w:pStyle w:val="core-stylescore-body"/>
        <w:rPr>
          <w:sz w:val="20"/>
          <w:szCs w:val="20"/>
        </w:rPr>
      </w:pPr>
      <w:r w:rsidRPr="002968C9">
        <w:rPr>
          <w:sz w:val="20"/>
          <w:szCs w:val="20"/>
        </w:rPr>
        <w:t>Once you use this feature, you can’t use it again until you finish a short or long rest.</w:t>
      </w:r>
      <w:r w:rsidRPr="002968C9">
        <w:rPr>
          <w:sz w:val="20"/>
          <w:szCs w:val="20"/>
        </w:rPr>
        <w:br/>
      </w:r>
      <w:r w:rsidRPr="002968C9">
        <w:rPr>
          <w:sz w:val="20"/>
          <w:szCs w:val="20"/>
        </w:rPr>
        <w:br/>
      </w:r>
      <w:r w:rsidRPr="0062097A">
        <w:rPr>
          <w:b/>
          <w:bCs/>
          <w:sz w:val="28"/>
          <w:szCs w:val="28"/>
        </w:rPr>
        <w:t>Mantle of Whispers</w:t>
      </w:r>
    </w:p>
    <w:p w14:paraId="63854BE0" w14:textId="77777777" w:rsidR="002C5C8D" w:rsidRPr="002968C9" w:rsidRDefault="002C5C8D" w:rsidP="002C5C8D">
      <w:pPr>
        <w:pStyle w:val="core-stylescore-body"/>
        <w:rPr>
          <w:sz w:val="20"/>
          <w:szCs w:val="20"/>
        </w:rPr>
      </w:pPr>
      <w:r w:rsidRPr="002968C9">
        <w:rPr>
          <w:sz w:val="20"/>
          <w:szCs w:val="20"/>
        </w:rPr>
        <w:t>At 6th level, you gain the ability to adopt a humanoid’s persona. When a humanoid dies within 30 feet of you, you can magically capture its shadow using your reaction. You retain this shadow until you use it or you finish a long rest.</w:t>
      </w:r>
    </w:p>
    <w:p w14:paraId="0BBCBA7A" w14:textId="77777777" w:rsidR="002C5C8D" w:rsidRPr="002968C9" w:rsidRDefault="002C5C8D" w:rsidP="002C5C8D">
      <w:pPr>
        <w:pStyle w:val="core-stylescore-body"/>
        <w:rPr>
          <w:sz w:val="20"/>
          <w:szCs w:val="20"/>
        </w:rPr>
      </w:pPr>
      <w:r w:rsidRPr="002968C9">
        <w:rPr>
          <w:sz w:val="20"/>
          <w:szCs w:val="20"/>
        </w:rPr>
        <w:t>You can use the shadow as an action. When you do so, it vanishes, magically transforming into a disguise that appears on you. You now look like the dead person, but healthy and alive. This disguise lasts for 1 hour or until you end it as a bonus action.</w:t>
      </w:r>
    </w:p>
    <w:p w14:paraId="624A9596" w14:textId="77777777" w:rsidR="002C5C8D" w:rsidRPr="002968C9" w:rsidRDefault="002C5C8D" w:rsidP="002C5C8D">
      <w:pPr>
        <w:pStyle w:val="core-stylescore-body"/>
        <w:rPr>
          <w:sz w:val="20"/>
          <w:szCs w:val="20"/>
        </w:rPr>
      </w:pPr>
      <w:r w:rsidRPr="002968C9">
        <w:rPr>
          <w:sz w:val="20"/>
          <w:szCs w:val="20"/>
        </w:rPr>
        <w:t>While you’re in the disguise, you gain access to all information that the humanoid would freely share with a casual acquaintance. Such information includes general details on its background and personal life, but doesn’t include secrets. The information is enough that you can pass yourself off as the person by drawing on its memories.</w:t>
      </w:r>
    </w:p>
    <w:p w14:paraId="62598F54" w14:textId="77777777" w:rsidR="002C5C8D" w:rsidRPr="002968C9" w:rsidRDefault="002C5C8D" w:rsidP="002C5C8D">
      <w:pPr>
        <w:pStyle w:val="core-stylescore-body"/>
        <w:rPr>
          <w:sz w:val="20"/>
          <w:szCs w:val="20"/>
        </w:rPr>
      </w:pPr>
      <w:r w:rsidRPr="002968C9">
        <w:rPr>
          <w:sz w:val="20"/>
          <w:szCs w:val="20"/>
        </w:rPr>
        <w:t>Another creature can see through this disguise by succeeding on a Wisdom (Insight) check contested by your Charisma (Deception) check. You gain a +5 bonus to your check.</w:t>
      </w:r>
    </w:p>
    <w:p w14:paraId="468DF5AC" w14:textId="60713B57" w:rsidR="002C5C8D" w:rsidRPr="002968C9" w:rsidRDefault="002C5C8D" w:rsidP="002C5C8D">
      <w:pPr>
        <w:pStyle w:val="core-stylescore-body"/>
        <w:rPr>
          <w:sz w:val="20"/>
          <w:szCs w:val="20"/>
        </w:rPr>
      </w:pPr>
      <w:r w:rsidRPr="002968C9">
        <w:rPr>
          <w:sz w:val="20"/>
          <w:szCs w:val="20"/>
        </w:rPr>
        <w:t>Once you capture a shadow with this feature, you can’t capture another one with it until you finish a short or long rest.</w:t>
      </w:r>
    </w:p>
    <w:p w14:paraId="4F16A49F" w14:textId="537EFD6A" w:rsidR="0062097A" w:rsidRDefault="002C5C8D" w:rsidP="002C5C8D">
      <w:pPr>
        <w:pStyle w:val="core-stylescore-body"/>
        <w:rPr>
          <w:sz w:val="20"/>
          <w:szCs w:val="20"/>
        </w:rPr>
      </w:pPr>
      <w:r w:rsidRPr="0062097A">
        <w:rPr>
          <w:b/>
          <w:bCs/>
          <w:sz w:val="28"/>
          <w:szCs w:val="28"/>
        </w:rPr>
        <w:t>Siphon the Mind</w:t>
      </w:r>
      <w:r w:rsidRPr="002968C9">
        <w:rPr>
          <w:sz w:val="20"/>
          <w:szCs w:val="20"/>
        </w:rPr>
        <w:br/>
      </w:r>
      <w:r w:rsidRPr="002968C9">
        <w:rPr>
          <w:sz w:val="20"/>
          <w:szCs w:val="20"/>
        </w:rPr>
        <w:br/>
        <w:t>Starting at 6th level you may cast Detect thoughts at will, however if you cast it in this way, you cannot delve deep to extract truth and can only read the surface level thoughts listed in the beginning of the spell Description.</w:t>
      </w:r>
    </w:p>
    <w:p w14:paraId="49CCBAC7" w14:textId="77777777" w:rsidR="0062097A" w:rsidRDefault="0062097A">
      <w:pPr>
        <w:spacing w:line="240" w:lineRule="auto"/>
        <w:rPr>
          <w:rFonts w:ascii="Times New Roman" w:eastAsia="Times New Roman" w:hAnsi="Times New Roman" w:cs="Times New Roman"/>
          <w:bCs w:val="0"/>
          <w:w w:val="100"/>
          <w:sz w:val="20"/>
        </w:rPr>
      </w:pPr>
      <w:r>
        <w:rPr>
          <w:sz w:val="20"/>
        </w:rPr>
        <w:br w:type="page"/>
      </w:r>
    </w:p>
    <w:p w14:paraId="32B63923" w14:textId="77777777" w:rsidR="002C5C8D" w:rsidRPr="0062097A" w:rsidRDefault="002C5C8D" w:rsidP="002C5C8D">
      <w:pPr>
        <w:pStyle w:val="core-stylescore-body"/>
        <w:rPr>
          <w:b/>
          <w:bCs/>
          <w:sz w:val="28"/>
          <w:szCs w:val="28"/>
        </w:rPr>
      </w:pPr>
      <w:r w:rsidRPr="0062097A">
        <w:rPr>
          <w:b/>
          <w:bCs/>
          <w:sz w:val="28"/>
          <w:szCs w:val="28"/>
        </w:rPr>
        <w:lastRenderedPageBreak/>
        <w:t>Shadow Lore</w:t>
      </w:r>
    </w:p>
    <w:p w14:paraId="13BAB13C" w14:textId="77777777" w:rsidR="002C5C8D" w:rsidRPr="002968C9" w:rsidRDefault="002C5C8D" w:rsidP="002C5C8D">
      <w:pPr>
        <w:pStyle w:val="core-stylescore-body"/>
        <w:rPr>
          <w:sz w:val="20"/>
          <w:szCs w:val="20"/>
        </w:rPr>
      </w:pPr>
      <w:r w:rsidRPr="002968C9">
        <w:rPr>
          <w:sz w:val="20"/>
          <w:szCs w:val="20"/>
        </w:rPr>
        <w:t>At 14th level, you gain the ability to weave dark magic into your words and tap into a creature’s deepest fears.</w:t>
      </w:r>
    </w:p>
    <w:p w14:paraId="7C2E0324" w14:textId="77777777" w:rsidR="002C5C8D" w:rsidRPr="002968C9" w:rsidRDefault="002C5C8D" w:rsidP="002C5C8D">
      <w:pPr>
        <w:pStyle w:val="core-stylescore-body"/>
        <w:rPr>
          <w:sz w:val="20"/>
          <w:szCs w:val="20"/>
        </w:rPr>
      </w:pPr>
      <w:r w:rsidRPr="002968C9">
        <w:rPr>
          <w:sz w:val="20"/>
          <w:szCs w:val="20"/>
        </w:rPr>
        <w:t>As an action, you magically whisper a phrase that only one creature of your choice within 30 feet of you can hear. The target must make a Wisdom saving throw against your spell save DC. It automatically succeeds if it doesn’t share a language with you or if it can’t hear you. On a successful saving throw, your whisper sounds like unintelligible mumbling and has no effect.</w:t>
      </w:r>
    </w:p>
    <w:p w14:paraId="0C3B6CB3" w14:textId="77777777" w:rsidR="002C5C8D" w:rsidRPr="002968C9" w:rsidRDefault="002C5C8D" w:rsidP="002C5C8D">
      <w:pPr>
        <w:pStyle w:val="core-stylescore-body"/>
        <w:rPr>
          <w:sz w:val="20"/>
          <w:szCs w:val="20"/>
        </w:rPr>
      </w:pPr>
      <w:r w:rsidRPr="002968C9">
        <w:rPr>
          <w:sz w:val="20"/>
          <w:szCs w:val="20"/>
        </w:rPr>
        <w:t>On a failed saving throw, the target is charmed by you for the next 8 hours or until you or your allies attack it, damage it, or force it to make a saving throw. It interprets the whispers as a description of its most mortifying secret. You gain no knowledge of this secret, but the target is convinced you know it.</w:t>
      </w:r>
    </w:p>
    <w:p w14:paraId="5EC5C2CD" w14:textId="77777777" w:rsidR="002C5C8D" w:rsidRPr="002968C9" w:rsidRDefault="002C5C8D" w:rsidP="002C5C8D">
      <w:pPr>
        <w:pStyle w:val="core-stylescore-body"/>
        <w:rPr>
          <w:sz w:val="20"/>
          <w:szCs w:val="20"/>
        </w:rPr>
      </w:pPr>
      <w:r w:rsidRPr="002968C9">
        <w:rPr>
          <w:sz w:val="20"/>
          <w:szCs w:val="20"/>
        </w:rPr>
        <w:t>The charmed creature obeys your commands for fear that you will reveal its secret. It won’t risk its life for you or fight for you, unless it was already inclined to do so. It grants you favors and gifts it would offer to a close friend.</w:t>
      </w:r>
    </w:p>
    <w:p w14:paraId="63CF2004" w14:textId="77777777" w:rsidR="002C5C8D" w:rsidRPr="002968C9" w:rsidRDefault="002C5C8D" w:rsidP="002C5C8D">
      <w:pPr>
        <w:pStyle w:val="core-stylescore-body"/>
        <w:rPr>
          <w:sz w:val="20"/>
          <w:szCs w:val="20"/>
        </w:rPr>
      </w:pPr>
      <w:r w:rsidRPr="002968C9">
        <w:rPr>
          <w:sz w:val="20"/>
          <w:szCs w:val="20"/>
        </w:rPr>
        <w:t>When the effect ends, the creature has no understanding of why it held you in such fear.</w:t>
      </w:r>
    </w:p>
    <w:p w14:paraId="1C0C28B9" w14:textId="77777777" w:rsidR="002C5C8D" w:rsidRPr="002968C9" w:rsidRDefault="002C5C8D" w:rsidP="002C5C8D">
      <w:pPr>
        <w:pStyle w:val="core-stylescore-body"/>
        <w:rPr>
          <w:sz w:val="20"/>
          <w:szCs w:val="20"/>
        </w:rPr>
      </w:pPr>
      <w:r w:rsidRPr="002968C9">
        <w:rPr>
          <w:sz w:val="20"/>
          <w:szCs w:val="20"/>
        </w:rPr>
        <w:t>Once you use this feature, you can’t use it again until you finish a long rest.</w:t>
      </w:r>
    </w:p>
    <w:p w14:paraId="198310EF" w14:textId="77777777" w:rsidR="002C5C8D" w:rsidRPr="002968C9" w:rsidRDefault="002C5C8D" w:rsidP="002C5C8D">
      <w:pPr>
        <w:spacing w:line="240" w:lineRule="auto"/>
        <w:rPr>
          <w:rFonts w:ascii="Times New Roman" w:eastAsia="Times New Roman" w:hAnsi="Times New Roman" w:cs="Times New Roman"/>
          <w:bCs w:val="0"/>
          <w:w w:val="100"/>
          <w:sz w:val="20"/>
        </w:rPr>
      </w:pPr>
      <w:r w:rsidRPr="002968C9">
        <w:rPr>
          <w:rFonts w:ascii="Times New Roman" w:hAnsi="Times New Roman" w:cs="Times New Roman"/>
          <w:sz w:val="20"/>
        </w:rPr>
        <w:br w:type="page"/>
      </w:r>
    </w:p>
    <w:p w14:paraId="542D5E7D" w14:textId="77777777" w:rsidR="002C5C8D" w:rsidRPr="0062097A" w:rsidRDefault="002C5C8D" w:rsidP="002C5C8D">
      <w:pPr>
        <w:pStyle w:val="Heading2"/>
        <w:rPr>
          <w:rFonts w:ascii="Times New Roman" w:hAnsi="Times New Roman" w:cs="Times New Roman"/>
          <w:sz w:val="28"/>
          <w:szCs w:val="28"/>
        </w:rPr>
      </w:pPr>
      <w:r w:rsidRPr="0062097A">
        <w:rPr>
          <w:rFonts w:ascii="Times New Roman" w:hAnsi="Times New Roman" w:cs="Times New Roman"/>
          <w:sz w:val="28"/>
          <w:szCs w:val="28"/>
        </w:rPr>
        <w:lastRenderedPageBreak/>
        <w:t>Collage of Hymns</w:t>
      </w:r>
    </w:p>
    <w:p w14:paraId="6B8ECE0E" w14:textId="04F1AEA4" w:rsidR="002C5C8D" w:rsidRPr="002968C9" w:rsidRDefault="002C5C8D" w:rsidP="002C5C8D">
      <w:pPr>
        <w:widowControl w:val="0"/>
        <w:autoSpaceDE w:val="0"/>
        <w:autoSpaceDN w:val="0"/>
        <w:adjustRightInd w:val="0"/>
        <w:spacing w:after="200" w:line="276" w:lineRule="auto"/>
        <w:rPr>
          <w:rFonts w:ascii="Times New Roman" w:hAnsi="Times New Roman" w:cs="Times New Roman"/>
          <w:sz w:val="20"/>
          <w:u w:val="single"/>
          <w:lang w:val="en"/>
        </w:rPr>
      </w:pPr>
      <w:r w:rsidRPr="002968C9">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2C5C8D" w:rsidRPr="002968C9" w14:paraId="03D6669F" w14:textId="77777777" w:rsidTr="0062097A">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6083D776" w14:textId="77777777" w:rsidR="002C5C8D" w:rsidRPr="002968C9" w:rsidRDefault="002C5C8D" w:rsidP="00BC57C4">
            <w:pPr>
              <w:pStyle w:val="5E-TABLECELLCENTERED"/>
              <w:framePr w:wrap="auto"/>
              <w:rPr>
                <w:rStyle w:val="5ECHARBOLD"/>
                <w:rFonts w:ascii="Times New Roman" w:hAnsi="Times New Roman"/>
                <w:sz w:val="20"/>
              </w:rPr>
            </w:pPr>
            <w:r w:rsidRPr="002968C9">
              <w:rPr>
                <w:rStyle w:val="5ECHARBOLD"/>
                <w:rFonts w:ascii="Times New Roman" w:hAnsi="Times New Roman"/>
                <w:sz w:val="20"/>
              </w:rPr>
              <w:t>Bard Level</w:t>
            </w:r>
          </w:p>
        </w:tc>
        <w:tc>
          <w:tcPr>
            <w:tcW w:w="3960" w:type="dxa"/>
            <w:tcBorders>
              <w:top w:val="none" w:sz="0" w:space="0" w:color="auto"/>
              <w:left w:val="none" w:sz="0" w:space="0" w:color="auto"/>
              <w:bottom w:val="none" w:sz="0" w:space="0" w:color="auto"/>
              <w:right w:val="none" w:sz="0" w:space="0" w:color="auto"/>
            </w:tcBorders>
          </w:tcPr>
          <w:p w14:paraId="3CEDA4C1" w14:textId="77777777" w:rsidR="002C5C8D" w:rsidRPr="002968C9" w:rsidRDefault="002C5C8D" w:rsidP="00BC57C4">
            <w:pPr>
              <w:pStyle w:val="5E-TABLECELL"/>
              <w:rPr>
                <w:rStyle w:val="5ECHARBOLD"/>
                <w:rFonts w:ascii="Times New Roman" w:hAnsi="Times New Roman" w:cs="Times New Roman"/>
                <w:sz w:val="20"/>
                <w:szCs w:val="20"/>
              </w:rPr>
            </w:pPr>
            <w:r w:rsidRPr="002968C9">
              <w:rPr>
                <w:rStyle w:val="5ECHARBOLD"/>
                <w:rFonts w:ascii="Times New Roman" w:hAnsi="Times New Roman" w:cs="Times New Roman"/>
                <w:sz w:val="20"/>
                <w:szCs w:val="20"/>
              </w:rPr>
              <w:t>Feature</w:t>
            </w:r>
          </w:p>
        </w:tc>
      </w:tr>
      <w:tr w:rsidR="002C5C8D" w:rsidRPr="002968C9" w14:paraId="21208FA3" w14:textId="77777777" w:rsidTr="0062097A">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2B8175"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1238F9"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Fonts w:ascii="Times New Roman" w:hAnsi="Times New Roman" w:cs="Times New Roman"/>
                <w:sz w:val="20"/>
              </w:rPr>
              <w:t>Bonus proficiencies, Divine Connection, Hymn of Aegis.</w:t>
            </w:r>
          </w:p>
        </w:tc>
      </w:tr>
      <w:tr w:rsidR="002C5C8D" w:rsidRPr="002968C9" w14:paraId="214EEB41" w14:textId="77777777" w:rsidTr="0062097A">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331842"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369716" w14:textId="46B8126F"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Fonts w:ascii="Times New Roman" w:hAnsi="Times New Roman" w:cs="Times New Roman"/>
                <w:sz w:val="20"/>
              </w:rPr>
              <w:t xml:space="preserve">Sanctified </w:t>
            </w:r>
            <w:r w:rsidR="00962CA2">
              <w:rPr>
                <w:rFonts w:ascii="Times New Roman" w:hAnsi="Times New Roman" w:cs="Times New Roman"/>
                <w:sz w:val="20"/>
              </w:rPr>
              <w:t>Song</w:t>
            </w:r>
            <w:r w:rsidRPr="002968C9">
              <w:rPr>
                <w:rFonts w:ascii="Times New Roman" w:hAnsi="Times New Roman" w:cs="Times New Roman"/>
                <w:sz w:val="20"/>
              </w:rPr>
              <w:t>, Hymn of purging fire</w:t>
            </w:r>
          </w:p>
        </w:tc>
      </w:tr>
      <w:tr w:rsidR="002C5C8D" w:rsidRPr="002968C9" w14:paraId="2B136D71" w14:textId="77777777" w:rsidTr="0062097A">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A3E24B"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2D549B" w14:textId="3BCFCF36" w:rsidR="002C5C8D" w:rsidRPr="002968C9" w:rsidRDefault="008D047A"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Pr>
                <w:rStyle w:val="5ECHARITALIC"/>
                <w:rFonts w:ascii="Times New Roman" w:hAnsi="Times New Roman" w:cs="Times New Roman"/>
                <w:i w:val="0"/>
                <w:sz w:val="20"/>
              </w:rPr>
              <w:t>S</w:t>
            </w:r>
            <w:r w:rsidRPr="002968C9">
              <w:rPr>
                <w:rStyle w:val="5ECHARITALIC"/>
                <w:rFonts w:ascii="Times New Roman" w:hAnsi="Times New Roman" w:cs="Times New Roman"/>
                <w:i w:val="0"/>
                <w:sz w:val="20"/>
              </w:rPr>
              <w:t>pread</w:t>
            </w:r>
            <w:r w:rsidR="002C5C8D" w:rsidRPr="002968C9">
              <w:rPr>
                <w:rStyle w:val="5ECHARITALIC"/>
                <w:rFonts w:ascii="Times New Roman" w:hAnsi="Times New Roman" w:cs="Times New Roman"/>
                <w:i w:val="0"/>
                <w:sz w:val="20"/>
              </w:rPr>
              <w:t xml:space="preserve"> your wings, Hymn of Angel Song</w:t>
            </w:r>
          </w:p>
        </w:tc>
      </w:tr>
    </w:tbl>
    <w:p w14:paraId="591D4B08" w14:textId="77777777" w:rsidR="002C5C8D" w:rsidRPr="0062097A" w:rsidRDefault="002C5C8D" w:rsidP="002C5C8D">
      <w:pPr>
        <w:widowControl w:val="0"/>
        <w:autoSpaceDE w:val="0"/>
        <w:autoSpaceDN w:val="0"/>
        <w:adjustRightInd w:val="0"/>
        <w:spacing w:after="200" w:line="276" w:lineRule="auto"/>
        <w:rPr>
          <w:rFonts w:ascii="Times New Roman" w:hAnsi="Times New Roman" w:cs="Times New Roman"/>
          <w:b/>
          <w:bCs w:val="0"/>
          <w:sz w:val="28"/>
          <w:szCs w:val="28"/>
          <w:lang w:val="en"/>
        </w:rPr>
      </w:pPr>
      <w:r w:rsidRPr="0062097A">
        <w:rPr>
          <w:rFonts w:ascii="Times New Roman" w:hAnsi="Times New Roman" w:cs="Times New Roman"/>
          <w:b/>
          <w:bCs w:val="0"/>
          <w:sz w:val="28"/>
          <w:szCs w:val="28"/>
          <w:lang w:val="en"/>
        </w:rPr>
        <w:t>Bonus proficiencies</w:t>
      </w:r>
    </w:p>
    <w:p w14:paraId="53D450C4" w14:textId="77777777" w:rsidR="002C5C8D" w:rsidRPr="002968C9" w:rsidRDefault="002C5C8D" w:rsidP="002C5C8D">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You gain proficiency in religion.</w:t>
      </w:r>
    </w:p>
    <w:p w14:paraId="132B4766" w14:textId="77777777" w:rsidR="002C5C8D" w:rsidRPr="0062097A" w:rsidRDefault="002C5C8D" w:rsidP="002C5C8D">
      <w:pPr>
        <w:widowControl w:val="0"/>
        <w:autoSpaceDE w:val="0"/>
        <w:autoSpaceDN w:val="0"/>
        <w:adjustRightInd w:val="0"/>
        <w:spacing w:after="200" w:line="276" w:lineRule="auto"/>
        <w:rPr>
          <w:rFonts w:ascii="Times New Roman" w:hAnsi="Times New Roman" w:cs="Times New Roman"/>
          <w:b/>
          <w:bCs w:val="0"/>
          <w:sz w:val="28"/>
          <w:szCs w:val="28"/>
          <w:lang w:val="en"/>
        </w:rPr>
      </w:pPr>
      <w:r w:rsidRPr="0062097A">
        <w:rPr>
          <w:rFonts w:ascii="Times New Roman" w:hAnsi="Times New Roman" w:cs="Times New Roman"/>
          <w:b/>
          <w:bCs w:val="0"/>
          <w:sz w:val="28"/>
          <w:szCs w:val="28"/>
          <w:lang w:val="en"/>
        </w:rPr>
        <w:t>Divine Connection</w:t>
      </w:r>
    </w:p>
    <w:p w14:paraId="7E5EBF82" w14:textId="77777777" w:rsidR="002C5C8D" w:rsidRPr="002968C9" w:rsidRDefault="002C5C8D" w:rsidP="002C5C8D">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Starting at 3rd level when you join this collage, you learn to touch divine energies. For each level of spell slot, you have may choose a spell from the cleric spell list and add that spell to your spell list and it counts as a bard spell and does not count against the number of spells known.</w:t>
      </w:r>
      <w:r w:rsidRPr="002968C9">
        <w:rPr>
          <w:rFonts w:ascii="Times New Roman" w:hAnsi="Times New Roman" w:cs="Times New Roman"/>
          <w:sz w:val="20"/>
          <w:lang w:val="en"/>
        </w:rPr>
        <w:br/>
      </w:r>
      <w:r w:rsidRPr="002968C9">
        <w:rPr>
          <w:rFonts w:ascii="Times New Roman" w:hAnsi="Times New Roman" w:cs="Times New Roman"/>
          <w:sz w:val="20"/>
          <w:lang w:val="en"/>
        </w:rPr>
        <w:br/>
        <w:t>whenever you gain a new level of spell slot you gain another spell. Whenever you gain a level in this class you may swap out one spell learned in this way for another of the same level from the cleric spell list.</w:t>
      </w:r>
    </w:p>
    <w:p w14:paraId="13E5EBEB" w14:textId="77777777" w:rsidR="002C5C8D" w:rsidRPr="0062097A" w:rsidRDefault="002C5C8D" w:rsidP="002C5C8D">
      <w:pPr>
        <w:widowControl w:val="0"/>
        <w:autoSpaceDE w:val="0"/>
        <w:autoSpaceDN w:val="0"/>
        <w:adjustRightInd w:val="0"/>
        <w:spacing w:after="200" w:line="276" w:lineRule="auto"/>
        <w:rPr>
          <w:rFonts w:ascii="Times New Roman" w:hAnsi="Times New Roman" w:cs="Times New Roman"/>
          <w:b/>
          <w:bCs w:val="0"/>
          <w:sz w:val="28"/>
          <w:szCs w:val="28"/>
          <w:lang w:val="en"/>
        </w:rPr>
      </w:pPr>
      <w:r w:rsidRPr="0062097A">
        <w:rPr>
          <w:rFonts w:ascii="Times New Roman" w:hAnsi="Times New Roman" w:cs="Times New Roman"/>
          <w:b/>
          <w:bCs w:val="0"/>
          <w:sz w:val="28"/>
          <w:szCs w:val="28"/>
          <w:lang w:val="en"/>
        </w:rPr>
        <w:t>Hymn of Aegis</w:t>
      </w:r>
    </w:p>
    <w:p w14:paraId="76985C6D" w14:textId="77777777" w:rsidR="002C5C8D" w:rsidRPr="002968C9" w:rsidRDefault="002C5C8D" w:rsidP="002C5C8D">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Starting at 3rd level whenever you Inspire an ally with your bardic inspiration you may have them gain resistance to a damage type of your choice from the following list:</w:t>
      </w:r>
      <w:r w:rsidRPr="002968C9">
        <w:rPr>
          <w:rStyle w:val="Heading1Char"/>
          <w:rFonts w:ascii="Times New Roman" w:hAnsi="Times New Roman" w:cs="Times New Roman"/>
          <w:b/>
          <w:bCs/>
          <w:sz w:val="20"/>
          <w:szCs w:val="20"/>
          <w:lang w:val="en"/>
        </w:rPr>
        <w:t xml:space="preserve"> </w:t>
      </w:r>
      <w:r w:rsidRPr="002968C9">
        <w:rPr>
          <w:rStyle w:val="hgkelc"/>
          <w:rFonts w:ascii="Times New Roman" w:hAnsi="Times New Roman" w:cs="Times New Roman"/>
          <w:sz w:val="20"/>
          <w:lang w:val="en"/>
        </w:rPr>
        <w:t>acid, cold, fire, lightning, necrotic, poison, psychic, radiant, and thunder,</w:t>
      </w:r>
      <w:r w:rsidRPr="002968C9">
        <w:rPr>
          <w:rFonts w:ascii="Times New Roman" w:hAnsi="Times New Roman" w:cs="Times New Roman"/>
          <w:sz w:val="20"/>
          <w:lang w:val="en"/>
        </w:rPr>
        <w:t xml:space="preserve"> this effect lasts until the start of your next turn.</w:t>
      </w:r>
    </w:p>
    <w:p w14:paraId="4E1EBB6E" w14:textId="285B7E45" w:rsidR="002C5C8D" w:rsidRPr="0062097A" w:rsidRDefault="002C5C8D" w:rsidP="002C5C8D">
      <w:pPr>
        <w:widowControl w:val="0"/>
        <w:autoSpaceDE w:val="0"/>
        <w:autoSpaceDN w:val="0"/>
        <w:adjustRightInd w:val="0"/>
        <w:spacing w:after="200" w:line="276" w:lineRule="auto"/>
        <w:rPr>
          <w:rFonts w:ascii="Times New Roman" w:hAnsi="Times New Roman" w:cs="Times New Roman"/>
          <w:b/>
          <w:bCs w:val="0"/>
          <w:sz w:val="28"/>
          <w:szCs w:val="28"/>
          <w:lang w:val="en"/>
        </w:rPr>
      </w:pPr>
      <w:r w:rsidRPr="0062097A">
        <w:rPr>
          <w:rFonts w:ascii="Times New Roman" w:hAnsi="Times New Roman" w:cs="Times New Roman"/>
          <w:b/>
          <w:bCs w:val="0"/>
          <w:sz w:val="28"/>
          <w:szCs w:val="28"/>
          <w:lang w:val="en"/>
        </w:rPr>
        <w:t xml:space="preserve">Sanctified </w:t>
      </w:r>
      <w:r w:rsidR="002A7A70">
        <w:rPr>
          <w:rFonts w:ascii="Times New Roman" w:hAnsi="Times New Roman" w:cs="Times New Roman"/>
          <w:b/>
          <w:bCs w:val="0"/>
          <w:sz w:val="28"/>
          <w:szCs w:val="28"/>
          <w:lang w:val="en"/>
        </w:rPr>
        <w:t>Song</w:t>
      </w:r>
    </w:p>
    <w:p w14:paraId="0C09524A" w14:textId="099D2EAB" w:rsidR="002C5C8D" w:rsidRDefault="002C5C8D" w:rsidP="002C5C8D">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Starting at 6th level you become immune to disease.</w:t>
      </w:r>
      <w:r w:rsidR="002A7A70">
        <w:rPr>
          <w:rFonts w:ascii="Times New Roman" w:hAnsi="Times New Roman" w:cs="Times New Roman"/>
          <w:sz w:val="20"/>
          <w:lang w:val="en"/>
        </w:rPr>
        <w:br/>
      </w:r>
      <w:r w:rsidR="002A7A70">
        <w:rPr>
          <w:rFonts w:ascii="Times New Roman" w:hAnsi="Times New Roman" w:cs="Times New Roman"/>
          <w:sz w:val="20"/>
          <w:lang w:val="en"/>
        </w:rPr>
        <w:br/>
        <w:t>Additionally, you gain a number of additional uses of your bardic inspiration equal to half your proficiency bonus, rounded up.</w:t>
      </w:r>
    </w:p>
    <w:p w14:paraId="6257F0E6" w14:textId="77777777" w:rsidR="00F46AC6" w:rsidRDefault="00F46AC6" w:rsidP="002C5C8D">
      <w:pPr>
        <w:widowControl w:val="0"/>
        <w:autoSpaceDE w:val="0"/>
        <w:autoSpaceDN w:val="0"/>
        <w:adjustRightInd w:val="0"/>
        <w:spacing w:after="200" w:line="276" w:lineRule="auto"/>
        <w:rPr>
          <w:rFonts w:ascii="Times New Roman" w:hAnsi="Times New Roman" w:cs="Times New Roman"/>
          <w:sz w:val="20"/>
          <w:lang w:val="en"/>
        </w:rPr>
      </w:pPr>
    </w:p>
    <w:p w14:paraId="383CA6F2" w14:textId="77777777" w:rsidR="00F46AC6" w:rsidRDefault="00F46AC6" w:rsidP="002C5C8D">
      <w:pPr>
        <w:widowControl w:val="0"/>
        <w:autoSpaceDE w:val="0"/>
        <w:autoSpaceDN w:val="0"/>
        <w:adjustRightInd w:val="0"/>
        <w:spacing w:after="200" w:line="276" w:lineRule="auto"/>
        <w:rPr>
          <w:rFonts w:ascii="Times New Roman" w:hAnsi="Times New Roman" w:cs="Times New Roman"/>
          <w:sz w:val="20"/>
          <w:lang w:val="en"/>
        </w:rPr>
      </w:pPr>
    </w:p>
    <w:p w14:paraId="0D116D15" w14:textId="77777777" w:rsidR="00F46AC6" w:rsidRDefault="00F46AC6" w:rsidP="002C5C8D">
      <w:pPr>
        <w:widowControl w:val="0"/>
        <w:autoSpaceDE w:val="0"/>
        <w:autoSpaceDN w:val="0"/>
        <w:adjustRightInd w:val="0"/>
        <w:spacing w:after="200" w:line="276" w:lineRule="auto"/>
        <w:rPr>
          <w:rFonts w:ascii="Times New Roman" w:hAnsi="Times New Roman" w:cs="Times New Roman"/>
          <w:sz w:val="20"/>
          <w:lang w:val="en"/>
        </w:rPr>
      </w:pPr>
    </w:p>
    <w:p w14:paraId="4032A4D2" w14:textId="77777777" w:rsidR="00F46AC6" w:rsidRDefault="00F46AC6" w:rsidP="002C5C8D">
      <w:pPr>
        <w:widowControl w:val="0"/>
        <w:autoSpaceDE w:val="0"/>
        <w:autoSpaceDN w:val="0"/>
        <w:adjustRightInd w:val="0"/>
        <w:spacing w:after="200" w:line="276" w:lineRule="auto"/>
        <w:rPr>
          <w:rFonts w:ascii="Times New Roman" w:hAnsi="Times New Roman" w:cs="Times New Roman"/>
          <w:sz w:val="20"/>
          <w:lang w:val="en"/>
        </w:rPr>
      </w:pPr>
    </w:p>
    <w:p w14:paraId="36594436" w14:textId="77777777" w:rsidR="00F46AC6" w:rsidRDefault="00F46AC6" w:rsidP="002C5C8D">
      <w:pPr>
        <w:widowControl w:val="0"/>
        <w:autoSpaceDE w:val="0"/>
        <w:autoSpaceDN w:val="0"/>
        <w:adjustRightInd w:val="0"/>
        <w:spacing w:after="200" w:line="276" w:lineRule="auto"/>
        <w:rPr>
          <w:rFonts w:ascii="Times New Roman" w:hAnsi="Times New Roman" w:cs="Times New Roman"/>
          <w:sz w:val="20"/>
          <w:lang w:val="en"/>
        </w:rPr>
      </w:pPr>
    </w:p>
    <w:p w14:paraId="5CA6A6DD" w14:textId="77777777" w:rsidR="002C5C8D" w:rsidRPr="0062097A" w:rsidRDefault="002C5C8D" w:rsidP="002C5C8D">
      <w:pPr>
        <w:widowControl w:val="0"/>
        <w:autoSpaceDE w:val="0"/>
        <w:autoSpaceDN w:val="0"/>
        <w:adjustRightInd w:val="0"/>
        <w:spacing w:after="200" w:line="276" w:lineRule="auto"/>
        <w:rPr>
          <w:rFonts w:ascii="Times New Roman" w:hAnsi="Times New Roman" w:cs="Times New Roman"/>
          <w:b/>
          <w:bCs w:val="0"/>
          <w:sz w:val="28"/>
          <w:szCs w:val="28"/>
          <w:lang w:val="en"/>
        </w:rPr>
      </w:pPr>
      <w:r w:rsidRPr="0062097A">
        <w:rPr>
          <w:rFonts w:ascii="Times New Roman" w:hAnsi="Times New Roman" w:cs="Times New Roman"/>
          <w:b/>
          <w:bCs w:val="0"/>
          <w:sz w:val="28"/>
          <w:szCs w:val="28"/>
          <w:lang w:val="en"/>
        </w:rPr>
        <w:t>Hymn of Purging Fire</w:t>
      </w:r>
    </w:p>
    <w:p w14:paraId="005C5F28" w14:textId="2ED84300" w:rsidR="002C5C8D" w:rsidRPr="002968C9" w:rsidRDefault="002C5C8D" w:rsidP="002C5C8D">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Starting at 6th level, whenever you inspire a creature with your bardic Inspiration, they become immune to the poisoned condition until the start of your next turn.</w:t>
      </w:r>
      <w:r w:rsidRPr="002968C9">
        <w:rPr>
          <w:rFonts w:ascii="Times New Roman" w:hAnsi="Times New Roman" w:cs="Times New Roman"/>
          <w:sz w:val="20"/>
          <w:lang w:val="en"/>
        </w:rPr>
        <w:br/>
      </w:r>
      <w:r w:rsidRPr="002968C9">
        <w:rPr>
          <w:rFonts w:ascii="Times New Roman" w:hAnsi="Times New Roman" w:cs="Times New Roman"/>
          <w:sz w:val="20"/>
          <w:lang w:val="en"/>
        </w:rPr>
        <w:br/>
        <w:t xml:space="preserve">Whenever you inspire a creature with your bardic inspiration you may force all creatures of your choice within 5ft of the inspired creature to make a dexterity save vs your spell save Dc. All creatures that fail take fire or radiant damage, your choice, equal to </w:t>
      </w:r>
      <w:r w:rsidR="00F46AC6">
        <w:rPr>
          <w:rFonts w:ascii="Times New Roman" w:hAnsi="Times New Roman" w:cs="Times New Roman"/>
          <w:sz w:val="20"/>
          <w:lang w:val="en"/>
        </w:rPr>
        <w:t>2</w:t>
      </w:r>
      <w:r w:rsidRPr="002968C9">
        <w:rPr>
          <w:rFonts w:ascii="Times New Roman" w:hAnsi="Times New Roman" w:cs="Times New Roman"/>
          <w:sz w:val="20"/>
          <w:lang w:val="en"/>
        </w:rPr>
        <w:t xml:space="preserve"> rolls of your bardic inspiration dice</w:t>
      </w:r>
      <w:r w:rsidR="00F46AC6">
        <w:rPr>
          <w:rFonts w:ascii="Times New Roman" w:hAnsi="Times New Roman" w:cs="Times New Roman"/>
          <w:sz w:val="20"/>
          <w:lang w:val="en"/>
        </w:rPr>
        <w:t xml:space="preserve"> + your charisma ability modifier</w:t>
      </w:r>
      <w:r w:rsidRPr="002968C9">
        <w:rPr>
          <w:rFonts w:ascii="Times New Roman" w:hAnsi="Times New Roman" w:cs="Times New Roman"/>
          <w:sz w:val="20"/>
          <w:lang w:val="en"/>
        </w:rPr>
        <w:t>, half as much on a successful save.</w:t>
      </w:r>
      <w:r w:rsidR="00F46AC6">
        <w:rPr>
          <w:rFonts w:ascii="Times New Roman" w:hAnsi="Times New Roman" w:cs="Times New Roman"/>
          <w:sz w:val="20"/>
          <w:lang w:val="en"/>
        </w:rPr>
        <w:br/>
      </w:r>
      <w:r w:rsidR="00F46AC6">
        <w:rPr>
          <w:rFonts w:ascii="Times New Roman" w:hAnsi="Times New Roman" w:cs="Times New Roman"/>
          <w:sz w:val="20"/>
          <w:lang w:val="en"/>
        </w:rPr>
        <w:br/>
        <w:t xml:space="preserve">This ability increases to </w:t>
      </w:r>
      <w:r w:rsidR="002A7A70">
        <w:rPr>
          <w:rFonts w:ascii="Times New Roman" w:hAnsi="Times New Roman" w:cs="Times New Roman"/>
          <w:sz w:val="20"/>
          <w:lang w:val="en"/>
        </w:rPr>
        <w:t>3</w:t>
      </w:r>
      <w:r w:rsidR="00F46AC6">
        <w:rPr>
          <w:rFonts w:ascii="Times New Roman" w:hAnsi="Times New Roman" w:cs="Times New Roman"/>
          <w:sz w:val="20"/>
          <w:lang w:val="en"/>
        </w:rPr>
        <w:t xml:space="preserve"> rolls at 10th level, and </w:t>
      </w:r>
      <w:r w:rsidR="002A7A70">
        <w:rPr>
          <w:rFonts w:ascii="Times New Roman" w:hAnsi="Times New Roman" w:cs="Times New Roman"/>
          <w:sz w:val="20"/>
          <w:lang w:val="en"/>
        </w:rPr>
        <w:t>4</w:t>
      </w:r>
      <w:r w:rsidR="00F46AC6">
        <w:rPr>
          <w:rFonts w:ascii="Times New Roman" w:hAnsi="Times New Roman" w:cs="Times New Roman"/>
          <w:sz w:val="20"/>
          <w:lang w:val="en"/>
        </w:rPr>
        <w:t xml:space="preserve"> rolls at 15th level</w:t>
      </w:r>
    </w:p>
    <w:p w14:paraId="72BB2019" w14:textId="77777777" w:rsidR="002C5C8D" w:rsidRPr="0062097A" w:rsidRDefault="002C5C8D" w:rsidP="002C5C8D">
      <w:pPr>
        <w:widowControl w:val="0"/>
        <w:autoSpaceDE w:val="0"/>
        <w:autoSpaceDN w:val="0"/>
        <w:adjustRightInd w:val="0"/>
        <w:spacing w:after="200" w:line="276" w:lineRule="auto"/>
        <w:rPr>
          <w:rFonts w:ascii="Times New Roman" w:hAnsi="Times New Roman" w:cs="Times New Roman"/>
          <w:b/>
          <w:bCs w:val="0"/>
          <w:sz w:val="28"/>
          <w:szCs w:val="28"/>
          <w:lang w:val="en"/>
        </w:rPr>
      </w:pPr>
      <w:r w:rsidRPr="0062097A">
        <w:rPr>
          <w:rFonts w:ascii="Times New Roman" w:hAnsi="Times New Roman" w:cs="Times New Roman"/>
          <w:b/>
          <w:bCs w:val="0"/>
          <w:sz w:val="28"/>
          <w:szCs w:val="28"/>
          <w:lang w:val="en"/>
        </w:rPr>
        <w:t>Spread your wings</w:t>
      </w:r>
    </w:p>
    <w:p w14:paraId="0FCB637C" w14:textId="4DDC404F" w:rsidR="002C5C8D" w:rsidRPr="002968C9" w:rsidRDefault="002C5C8D" w:rsidP="002C5C8D">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Starting at 14th level, you gain a set of translucent</w:t>
      </w:r>
      <w:r w:rsidR="0062097A">
        <w:rPr>
          <w:rFonts w:ascii="Times New Roman" w:hAnsi="Times New Roman" w:cs="Times New Roman"/>
          <w:sz w:val="20"/>
          <w:lang w:val="en"/>
        </w:rPr>
        <w:t>,</w:t>
      </w:r>
      <w:r w:rsidRPr="002968C9">
        <w:rPr>
          <w:rFonts w:ascii="Times New Roman" w:hAnsi="Times New Roman" w:cs="Times New Roman"/>
          <w:sz w:val="20"/>
          <w:lang w:val="en"/>
        </w:rPr>
        <w:t xml:space="preserve"> </w:t>
      </w:r>
      <w:r w:rsidR="0062097A" w:rsidRPr="002968C9">
        <w:rPr>
          <w:rFonts w:ascii="Times New Roman" w:hAnsi="Times New Roman" w:cs="Times New Roman"/>
          <w:sz w:val="20"/>
          <w:lang w:val="en"/>
        </w:rPr>
        <w:t>intangible</w:t>
      </w:r>
      <w:r w:rsidR="0062097A">
        <w:rPr>
          <w:rFonts w:ascii="Times New Roman" w:hAnsi="Times New Roman" w:cs="Times New Roman"/>
          <w:sz w:val="20"/>
          <w:lang w:val="en"/>
        </w:rPr>
        <w:t>,</w:t>
      </w:r>
      <w:r w:rsidRPr="002968C9">
        <w:rPr>
          <w:rFonts w:ascii="Times New Roman" w:hAnsi="Times New Roman" w:cs="Times New Roman"/>
          <w:sz w:val="20"/>
          <w:lang w:val="en"/>
        </w:rPr>
        <w:t xml:space="preserve"> and invulnerable wings that take the form of angel wings that can carry you aloft. You may create these as a bonus action and may dismiss them with a bonus action. While active you gain a flight speed equal to your walking speed.</w:t>
      </w:r>
    </w:p>
    <w:p w14:paraId="08B44C6A" w14:textId="77777777" w:rsidR="002C5C8D" w:rsidRPr="0062097A" w:rsidRDefault="002C5C8D" w:rsidP="002C5C8D">
      <w:pPr>
        <w:widowControl w:val="0"/>
        <w:autoSpaceDE w:val="0"/>
        <w:autoSpaceDN w:val="0"/>
        <w:adjustRightInd w:val="0"/>
        <w:spacing w:after="200" w:line="276" w:lineRule="auto"/>
        <w:rPr>
          <w:rFonts w:ascii="Times New Roman" w:hAnsi="Times New Roman" w:cs="Times New Roman"/>
          <w:b/>
          <w:bCs w:val="0"/>
          <w:sz w:val="28"/>
          <w:szCs w:val="28"/>
          <w:lang w:val="en"/>
        </w:rPr>
      </w:pPr>
      <w:r w:rsidRPr="0062097A">
        <w:rPr>
          <w:rFonts w:ascii="Times New Roman" w:hAnsi="Times New Roman" w:cs="Times New Roman"/>
          <w:b/>
          <w:bCs w:val="0"/>
          <w:sz w:val="28"/>
          <w:szCs w:val="28"/>
          <w:lang w:val="en"/>
        </w:rPr>
        <w:t>Hymn of Angel Song</w:t>
      </w:r>
    </w:p>
    <w:p w14:paraId="07E4331C" w14:textId="77777777" w:rsidR="002C5C8D" w:rsidRPr="002968C9" w:rsidRDefault="002C5C8D" w:rsidP="002C5C8D">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Starting at 14th level, whenever you inspire a creature with your bardic inspiration that creature gains a set of semi translucent angel wings that are invulnerable and intangible or if you choose appears to be carried aloft by a semi translucent, intangible, and invulnerable angel. That creature gains a flight speed equal to their walk speed. This effect lasts for one minute.</w:t>
      </w:r>
    </w:p>
    <w:p w14:paraId="58898047" w14:textId="0A2915CB" w:rsidR="0062097A" w:rsidRDefault="002C5C8D" w:rsidP="002C5C8D">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Your hymn of aegis now lasts for one minute. Your purging flames poison immunity now lasts for one minute.</w:t>
      </w:r>
      <w:r w:rsidRPr="002968C9">
        <w:rPr>
          <w:rFonts w:ascii="Times New Roman" w:hAnsi="Times New Roman" w:cs="Times New Roman"/>
          <w:sz w:val="20"/>
          <w:lang w:val="en"/>
        </w:rPr>
        <w:br/>
        <w:t>If a creature would fall as a result of losing the ability to fly, they fall gently as though they were under the effects of feather fall.</w:t>
      </w:r>
    </w:p>
    <w:p w14:paraId="6535B475" w14:textId="77777777" w:rsidR="0062097A" w:rsidRDefault="0062097A">
      <w:pPr>
        <w:spacing w:line="240" w:lineRule="auto"/>
        <w:rPr>
          <w:rFonts w:ascii="Times New Roman" w:hAnsi="Times New Roman" w:cs="Times New Roman"/>
          <w:sz w:val="20"/>
          <w:lang w:val="en"/>
        </w:rPr>
      </w:pPr>
      <w:r>
        <w:rPr>
          <w:rFonts w:ascii="Times New Roman" w:hAnsi="Times New Roman" w:cs="Times New Roman"/>
          <w:sz w:val="20"/>
          <w:lang w:val="en"/>
        </w:rPr>
        <w:br w:type="page"/>
      </w:r>
    </w:p>
    <w:p w14:paraId="2E0B0C18" w14:textId="77777777" w:rsidR="002C5C8D" w:rsidRPr="008A352E" w:rsidRDefault="002C5C8D" w:rsidP="002C5C8D">
      <w:pPr>
        <w:pStyle w:val="Heading2"/>
        <w:rPr>
          <w:rFonts w:ascii="Times New Roman" w:hAnsi="Times New Roman" w:cs="Times New Roman"/>
          <w:sz w:val="28"/>
          <w:szCs w:val="28"/>
        </w:rPr>
      </w:pPr>
      <w:r w:rsidRPr="008A352E">
        <w:rPr>
          <w:rFonts w:ascii="Times New Roman" w:hAnsi="Times New Roman" w:cs="Times New Roman"/>
          <w:sz w:val="28"/>
          <w:szCs w:val="28"/>
        </w:rPr>
        <w:lastRenderedPageBreak/>
        <w:t>Collage of Dance</w:t>
      </w:r>
    </w:p>
    <w:p w14:paraId="78DBC88F" w14:textId="4982AFFF" w:rsidR="002C5C8D" w:rsidRPr="002968C9" w:rsidRDefault="002C5C8D" w:rsidP="002C5C8D">
      <w:pPr>
        <w:widowControl w:val="0"/>
        <w:autoSpaceDE w:val="0"/>
        <w:autoSpaceDN w:val="0"/>
        <w:adjustRightInd w:val="0"/>
        <w:spacing w:after="200" w:line="276" w:lineRule="auto"/>
        <w:rPr>
          <w:rFonts w:ascii="Times New Roman" w:hAnsi="Times New Roman" w:cs="Times New Roman"/>
          <w:sz w:val="20"/>
          <w:u w:val="single"/>
          <w:lang w:val="en"/>
        </w:rPr>
      </w:pPr>
      <w:r w:rsidRPr="002968C9">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2C5C8D" w:rsidRPr="002968C9" w14:paraId="57E1ABE9" w14:textId="77777777" w:rsidTr="008A352E">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22AA1FF8" w14:textId="77777777" w:rsidR="002C5C8D" w:rsidRPr="002968C9" w:rsidRDefault="002C5C8D" w:rsidP="00BC57C4">
            <w:pPr>
              <w:pStyle w:val="5E-TABLECELLCENTERED"/>
              <w:framePr w:wrap="auto"/>
              <w:rPr>
                <w:rStyle w:val="5ECHARBOLD"/>
                <w:rFonts w:ascii="Times New Roman" w:hAnsi="Times New Roman"/>
                <w:sz w:val="20"/>
              </w:rPr>
            </w:pPr>
            <w:r w:rsidRPr="002968C9">
              <w:rPr>
                <w:rStyle w:val="5ECHARBOLD"/>
                <w:rFonts w:ascii="Times New Roman" w:hAnsi="Times New Roman"/>
                <w:sz w:val="20"/>
              </w:rPr>
              <w:t>Bard Level</w:t>
            </w:r>
          </w:p>
        </w:tc>
        <w:tc>
          <w:tcPr>
            <w:tcW w:w="3960" w:type="dxa"/>
            <w:tcBorders>
              <w:top w:val="none" w:sz="0" w:space="0" w:color="auto"/>
              <w:left w:val="none" w:sz="0" w:space="0" w:color="auto"/>
              <w:bottom w:val="none" w:sz="0" w:space="0" w:color="auto"/>
              <w:right w:val="none" w:sz="0" w:space="0" w:color="auto"/>
            </w:tcBorders>
          </w:tcPr>
          <w:p w14:paraId="7399370C" w14:textId="77777777" w:rsidR="002C5C8D" w:rsidRPr="002968C9" w:rsidRDefault="002C5C8D" w:rsidP="00BC57C4">
            <w:pPr>
              <w:pStyle w:val="5E-TABLECELL"/>
              <w:rPr>
                <w:rStyle w:val="5ECHARBOLD"/>
                <w:rFonts w:ascii="Times New Roman" w:hAnsi="Times New Roman" w:cs="Times New Roman"/>
                <w:sz w:val="20"/>
                <w:szCs w:val="20"/>
              </w:rPr>
            </w:pPr>
            <w:r w:rsidRPr="002968C9">
              <w:rPr>
                <w:rStyle w:val="5ECHARBOLD"/>
                <w:rFonts w:ascii="Times New Roman" w:hAnsi="Times New Roman" w:cs="Times New Roman"/>
                <w:sz w:val="20"/>
                <w:szCs w:val="20"/>
              </w:rPr>
              <w:t>Feature</w:t>
            </w:r>
          </w:p>
        </w:tc>
      </w:tr>
      <w:tr w:rsidR="002C5C8D" w:rsidRPr="002968C9" w14:paraId="48BBDA5F" w14:textId="77777777" w:rsidTr="008A352E">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8D00DC"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3rd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66AB06"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spacing w:val="0"/>
                <w:sz w:val="20"/>
                <w:lang w:val="en"/>
              </w:rPr>
            </w:pPr>
            <w:r w:rsidRPr="002968C9">
              <w:rPr>
                <w:rFonts w:ascii="Times New Roman" w:hAnsi="Times New Roman" w:cs="Times New Roman"/>
                <w:sz w:val="20"/>
              </w:rPr>
              <w:t>Bonus proficiencies and spells, Battle Dance, Unfaltering Step</w:t>
            </w:r>
          </w:p>
        </w:tc>
      </w:tr>
      <w:tr w:rsidR="002C5C8D" w:rsidRPr="002968C9" w14:paraId="48B81220" w14:textId="77777777" w:rsidTr="008A352E">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B55C81"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AAB393"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Style w:val="5ECHARITALIC"/>
                <w:rFonts w:ascii="Times New Roman" w:hAnsi="Times New Roman" w:cs="Times New Roman"/>
                <w:i w:val="0"/>
                <w:spacing w:val="0"/>
                <w:sz w:val="20"/>
                <w:lang w:val="en"/>
              </w:rPr>
              <w:t>E</w:t>
            </w:r>
            <w:r w:rsidRPr="002968C9">
              <w:rPr>
                <w:rStyle w:val="5ECHARITALIC"/>
                <w:rFonts w:ascii="Times New Roman" w:hAnsi="Times New Roman" w:cs="Times New Roman"/>
                <w:i w:val="0"/>
                <w:sz w:val="20"/>
                <w:lang w:val="en"/>
              </w:rPr>
              <w:t>mpowered Choreography, Step To</w:t>
            </w:r>
          </w:p>
        </w:tc>
      </w:tr>
      <w:tr w:rsidR="002C5C8D" w:rsidRPr="002968C9" w14:paraId="527F29F0" w14:textId="77777777" w:rsidTr="008A352E">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9C3C0D" w14:textId="77777777" w:rsidR="002C5C8D" w:rsidRPr="002968C9" w:rsidRDefault="002C5C8D" w:rsidP="00BC57C4">
            <w:pPr>
              <w:pStyle w:val="5E-TABLECELLCENTERED"/>
              <w:framePr w:wrap="auto"/>
              <w:rPr>
                <w:rFonts w:ascii="Times New Roman" w:hAnsi="Times New Roman"/>
                <w:sz w:val="20"/>
              </w:rPr>
            </w:pPr>
            <w:r w:rsidRPr="002968C9">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B8A42C" w14:textId="77777777" w:rsidR="002C5C8D" w:rsidRPr="002968C9" w:rsidRDefault="002C5C8D" w:rsidP="00BC57C4">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2968C9">
              <w:rPr>
                <w:rStyle w:val="5ECHARITALIC"/>
                <w:rFonts w:ascii="Times New Roman" w:hAnsi="Times New Roman" w:cs="Times New Roman"/>
                <w:i w:val="0"/>
                <w:spacing w:val="0"/>
                <w:sz w:val="20"/>
                <w:lang w:val="en"/>
              </w:rPr>
              <w:t>Inspiring Sway</w:t>
            </w:r>
          </w:p>
        </w:tc>
      </w:tr>
    </w:tbl>
    <w:p w14:paraId="7AE025B5" w14:textId="77777777" w:rsidR="002C5C8D" w:rsidRPr="008A352E" w:rsidRDefault="002C5C8D" w:rsidP="002C5C8D">
      <w:pPr>
        <w:widowControl w:val="0"/>
        <w:autoSpaceDE w:val="0"/>
        <w:autoSpaceDN w:val="0"/>
        <w:adjustRightInd w:val="0"/>
        <w:spacing w:after="200" w:line="276" w:lineRule="auto"/>
        <w:rPr>
          <w:rFonts w:ascii="Times New Roman" w:hAnsi="Times New Roman" w:cs="Times New Roman"/>
          <w:b/>
          <w:bCs w:val="0"/>
          <w:sz w:val="28"/>
          <w:szCs w:val="28"/>
          <w:lang w:val="en"/>
        </w:rPr>
      </w:pPr>
      <w:r w:rsidRPr="008A352E">
        <w:rPr>
          <w:rFonts w:ascii="Times New Roman" w:hAnsi="Times New Roman" w:cs="Times New Roman"/>
          <w:b/>
          <w:bCs w:val="0"/>
          <w:sz w:val="28"/>
          <w:szCs w:val="28"/>
          <w:lang w:val="en"/>
        </w:rPr>
        <w:t>Bonus proficiencies and Spells</w:t>
      </w:r>
    </w:p>
    <w:p w14:paraId="04139C59" w14:textId="77777777" w:rsidR="002C5C8D" w:rsidRPr="002968C9" w:rsidRDefault="002C5C8D" w:rsidP="002C5C8D">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When you join the College of Dance at 3rd level, you gain proficiency in Acrobatics and Performance. If you already have proficiency in either or both of these skills, double your proficiency bonus for any ability check you make that uses Acrobatics or Performance.</w:t>
      </w:r>
    </w:p>
    <w:p w14:paraId="7F61C517" w14:textId="77777777" w:rsidR="002C5C8D" w:rsidRPr="002968C9" w:rsidRDefault="002C5C8D" w:rsidP="002C5C8D">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This class gains the martial tag.</w:t>
      </w:r>
    </w:p>
    <w:p w14:paraId="64D2FD7D" w14:textId="714CF186" w:rsidR="002C5C8D" w:rsidRPr="002968C9" w:rsidRDefault="002C5C8D" w:rsidP="002C5C8D">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 xml:space="preserve">Gain one cantrip that requires a weapon as part of its material cost, such as </w:t>
      </w:r>
      <w:r w:rsidR="00750AD2" w:rsidRPr="00750AD2">
        <w:rPr>
          <w:rFonts w:ascii="Times New Roman" w:hAnsi="Times New Roman" w:cs="Times New Roman"/>
          <w:sz w:val="20"/>
          <w:lang w:val="en"/>
        </w:rPr>
        <w:t>Blade of Elemental Fire</w:t>
      </w:r>
      <w:r w:rsidRPr="002968C9">
        <w:rPr>
          <w:rFonts w:ascii="Times New Roman" w:hAnsi="Times New Roman" w:cs="Times New Roman"/>
          <w:sz w:val="20"/>
          <w:lang w:val="en"/>
        </w:rPr>
        <w:t>. This spell counts as a bard spell but does not count against the number of cantrips known.</w:t>
      </w:r>
      <w:r w:rsidR="00016794">
        <w:rPr>
          <w:rFonts w:ascii="Times New Roman" w:hAnsi="Times New Roman" w:cs="Times New Roman"/>
          <w:sz w:val="20"/>
          <w:lang w:val="en"/>
        </w:rPr>
        <w:t xml:space="preserve"> When you gain additional cantrips you may select any cantrip that requires a weapon attack as part of its material cost.</w:t>
      </w:r>
    </w:p>
    <w:p w14:paraId="0D538140" w14:textId="77777777" w:rsidR="002C5C8D" w:rsidRPr="00750AD2" w:rsidRDefault="002C5C8D" w:rsidP="002C5C8D">
      <w:pPr>
        <w:widowControl w:val="0"/>
        <w:autoSpaceDE w:val="0"/>
        <w:autoSpaceDN w:val="0"/>
        <w:adjustRightInd w:val="0"/>
        <w:spacing w:after="200" w:line="276" w:lineRule="auto"/>
        <w:rPr>
          <w:rFonts w:ascii="Times New Roman" w:hAnsi="Times New Roman" w:cs="Times New Roman"/>
          <w:b/>
          <w:bCs w:val="0"/>
          <w:sz w:val="28"/>
          <w:szCs w:val="28"/>
          <w:lang w:val="en"/>
        </w:rPr>
      </w:pPr>
      <w:r w:rsidRPr="00750AD2">
        <w:rPr>
          <w:rFonts w:ascii="Times New Roman" w:hAnsi="Times New Roman" w:cs="Times New Roman"/>
          <w:b/>
          <w:bCs w:val="0"/>
          <w:sz w:val="28"/>
          <w:szCs w:val="28"/>
          <w:lang w:val="en"/>
        </w:rPr>
        <w:t>Battle Dance</w:t>
      </w:r>
    </w:p>
    <w:p w14:paraId="579229BF" w14:textId="77777777" w:rsidR="002C5C8D" w:rsidRPr="002968C9" w:rsidRDefault="002C5C8D" w:rsidP="002C5C8D">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 xml:space="preserve">Starting at 3rd level you gain the fighting style feat but can only select the Unarmed fighting style out of the list of selections. </w:t>
      </w:r>
    </w:p>
    <w:p w14:paraId="1D5878C1" w14:textId="0155066C" w:rsidR="002C5C8D" w:rsidRPr="002968C9" w:rsidRDefault="002C5C8D" w:rsidP="002C5C8D">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You may use your dexterity to make unarmed strikes in place of strength.</w:t>
      </w:r>
      <w:r w:rsidRPr="002968C9">
        <w:rPr>
          <w:rFonts w:ascii="Times New Roman" w:hAnsi="Times New Roman" w:cs="Times New Roman"/>
          <w:sz w:val="20"/>
          <w:lang w:val="en"/>
        </w:rPr>
        <w:br/>
      </w:r>
      <w:r w:rsidRPr="002968C9">
        <w:rPr>
          <w:rFonts w:ascii="Times New Roman" w:hAnsi="Times New Roman" w:cs="Times New Roman"/>
          <w:sz w:val="20"/>
          <w:lang w:val="en"/>
        </w:rPr>
        <w:br/>
        <w:t xml:space="preserve">You may cast cantrips such as </w:t>
      </w:r>
      <w:r w:rsidR="00750AD2" w:rsidRPr="00750AD2">
        <w:rPr>
          <w:rFonts w:ascii="Times New Roman" w:hAnsi="Times New Roman" w:cs="Times New Roman"/>
          <w:sz w:val="20"/>
          <w:lang w:val="en"/>
        </w:rPr>
        <w:t xml:space="preserve">Blade of Elemental Fire </w:t>
      </w:r>
      <w:r w:rsidRPr="002968C9">
        <w:rPr>
          <w:rFonts w:ascii="Times New Roman" w:hAnsi="Times New Roman" w:cs="Times New Roman"/>
          <w:sz w:val="20"/>
          <w:lang w:val="en"/>
        </w:rPr>
        <w:t>or others that require a melee weapon attack using your unarmed strike as their material component.</w:t>
      </w:r>
    </w:p>
    <w:p w14:paraId="63D94A83" w14:textId="77777777" w:rsidR="002C5C8D" w:rsidRPr="00750AD2" w:rsidRDefault="002C5C8D" w:rsidP="002C5C8D">
      <w:pPr>
        <w:widowControl w:val="0"/>
        <w:autoSpaceDE w:val="0"/>
        <w:autoSpaceDN w:val="0"/>
        <w:adjustRightInd w:val="0"/>
        <w:spacing w:after="200" w:line="276" w:lineRule="auto"/>
        <w:rPr>
          <w:rFonts w:ascii="Times New Roman" w:hAnsi="Times New Roman" w:cs="Times New Roman"/>
          <w:b/>
          <w:bCs w:val="0"/>
          <w:sz w:val="28"/>
          <w:szCs w:val="28"/>
          <w:lang w:val="en"/>
        </w:rPr>
      </w:pPr>
      <w:r w:rsidRPr="00750AD2">
        <w:rPr>
          <w:rFonts w:ascii="Times New Roman" w:hAnsi="Times New Roman" w:cs="Times New Roman"/>
          <w:b/>
          <w:bCs w:val="0"/>
          <w:sz w:val="28"/>
          <w:szCs w:val="28"/>
          <w:lang w:val="en"/>
        </w:rPr>
        <w:t>Unfaltering Step</w:t>
      </w:r>
    </w:p>
    <w:p w14:paraId="220C62AD" w14:textId="1501C07B" w:rsidR="002C5C8D" w:rsidRDefault="002C5C8D" w:rsidP="002C5C8D">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 xml:space="preserve">Starting at 3rd level when you join this collage you learn to dance through the battlefield. Your minimum AC equals 10 + </w:t>
      </w:r>
      <w:r w:rsidRPr="002968C9">
        <w:rPr>
          <w:rFonts w:ascii="Times New Roman" w:hAnsi="Times New Roman" w:cs="Times New Roman"/>
          <w:sz w:val="20"/>
        </w:rPr>
        <w:t>your Dexterity modifier + your Charisma modifier (even while wearing armor</w:t>
      </w:r>
      <w:r w:rsidR="00016794">
        <w:rPr>
          <w:rFonts w:ascii="Times New Roman" w:hAnsi="Times New Roman" w:cs="Times New Roman"/>
          <w:sz w:val="20"/>
        </w:rPr>
        <w:t xml:space="preserve"> or benefiting from a shield</w:t>
      </w:r>
      <w:r w:rsidRPr="002968C9">
        <w:rPr>
          <w:rFonts w:ascii="Times New Roman" w:hAnsi="Times New Roman" w:cs="Times New Roman"/>
          <w:sz w:val="20"/>
        </w:rPr>
        <w:t>).</w:t>
      </w:r>
    </w:p>
    <w:p w14:paraId="7442089F" w14:textId="77777777" w:rsidR="00750AD2" w:rsidRDefault="00750AD2" w:rsidP="002C5C8D">
      <w:pPr>
        <w:widowControl w:val="0"/>
        <w:autoSpaceDE w:val="0"/>
        <w:autoSpaceDN w:val="0"/>
        <w:adjustRightInd w:val="0"/>
        <w:spacing w:after="200" w:line="276" w:lineRule="auto"/>
        <w:rPr>
          <w:rFonts w:ascii="Times New Roman" w:hAnsi="Times New Roman" w:cs="Times New Roman"/>
          <w:sz w:val="20"/>
          <w:lang w:val="en"/>
        </w:rPr>
      </w:pPr>
    </w:p>
    <w:p w14:paraId="6EEF811D" w14:textId="77777777" w:rsidR="00750AD2" w:rsidRDefault="00750AD2" w:rsidP="002C5C8D">
      <w:pPr>
        <w:widowControl w:val="0"/>
        <w:autoSpaceDE w:val="0"/>
        <w:autoSpaceDN w:val="0"/>
        <w:adjustRightInd w:val="0"/>
        <w:spacing w:after="200" w:line="276" w:lineRule="auto"/>
        <w:rPr>
          <w:rFonts w:ascii="Times New Roman" w:hAnsi="Times New Roman" w:cs="Times New Roman"/>
          <w:sz w:val="20"/>
          <w:lang w:val="en"/>
        </w:rPr>
      </w:pPr>
    </w:p>
    <w:p w14:paraId="2B3A6E97" w14:textId="77777777" w:rsidR="00750AD2" w:rsidRDefault="00750AD2" w:rsidP="002C5C8D">
      <w:pPr>
        <w:widowControl w:val="0"/>
        <w:autoSpaceDE w:val="0"/>
        <w:autoSpaceDN w:val="0"/>
        <w:adjustRightInd w:val="0"/>
        <w:spacing w:after="200" w:line="276" w:lineRule="auto"/>
        <w:rPr>
          <w:rFonts w:ascii="Times New Roman" w:hAnsi="Times New Roman" w:cs="Times New Roman"/>
          <w:sz w:val="20"/>
          <w:lang w:val="en"/>
        </w:rPr>
      </w:pPr>
    </w:p>
    <w:p w14:paraId="50324D94" w14:textId="77777777" w:rsidR="002C5C8D" w:rsidRPr="00750AD2" w:rsidRDefault="002C5C8D" w:rsidP="002C5C8D">
      <w:pPr>
        <w:widowControl w:val="0"/>
        <w:autoSpaceDE w:val="0"/>
        <w:autoSpaceDN w:val="0"/>
        <w:adjustRightInd w:val="0"/>
        <w:spacing w:after="200" w:line="276" w:lineRule="auto"/>
        <w:rPr>
          <w:rFonts w:ascii="Times New Roman" w:hAnsi="Times New Roman" w:cs="Times New Roman"/>
          <w:b/>
          <w:bCs w:val="0"/>
          <w:sz w:val="28"/>
          <w:szCs w:val="28"/>
          <w:lang w:val="en"/>
        </w:rPr>
      </w:pPr>
      <w:r w:rsidRPr="00750AD2">
        <w:rPr>
          <w:rFonts w:ascii="Times New Roman" w:hAnsi="Times New Roman" w:cs="Times New Roman"/>
          <w:b/>
          <w:bCs w:val="0"/>
          <w:sz w:val="28"/>
          <w:szCs w:val="28"/>
          <w:lang w:val="en"/>
        </w:rPr>
        <w:t>Empowered Choreography</w:t>
      </w:r>
    </w:p>
    <w:p w14:paraId="34D71297" w14:textId="77777777" w:rsidR="002C5C8D" w:rsidRPr="002968C9" w:rsidRDefault="002C5C8D" w:rsidP="002C5C8D">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Starting at 6th level, your unarmed strikes count as magical for the purpose of overcoming resistance and immunity to nonmagical attacks and damage.</w:t>
      </w:r>
    </w:p>
    <w:p w14:paraId="39F0ECF1" w14:textId="007003AE" w:rsidR="002C5C8D" w:rsidRPr="002968C9" w:rsidRDefault="002C5C8D" w:rsidP="002C5C8D">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 xml:space="preserve">When you take the attack action on your turn you may replace one unarmed attack with a cantrip that requires you to make a melee weapon attack as part of its cost, such as </w:t>
      </w:r>
      <w:bookmarkStart w:id="1" w:name="_Hlk170240607"/>
      <w:r w:rsidR="00750AD2">
        <w:rPr>
          <w:rFonts w:ascii="Times New Roman" w:hAnsi="Times New Roman" w:cs="Times New Roman"/>
          <w:sz w:val="20"/>
          <w:lang w:val="en"/>
        </w:rPr>
        <w:t>Blade of Elemental Fire</w:t>
      </w:r>
      <w:bookmarkEnd w:id="1"/>
      <w:r w:rsidRPr="002968C9">
        <w:rPr>
          <w:rFonts w:ascii="Times New Roman" w:hAnsi="Times New Roman" w:cs="Times New Roman"/>
          <w:sz w:val="20"/>
          <w:lang w:val="en"/>
        </w:rPr>
        <w:t>.</w:t>
      </w:r>
    </w:p>
    <w:p w14:paraId="6ABEBB54" w14:textId="77777777" w:rsidR="002C5C8D" w:rsidRPr="00750AD2" w:rsidRDefault="002C5C8D" w:rsidP="002C5C8D">
      <w:pPr>
        <w:widowControl w:val="0"/>
        <w:autoSpaceDE w:val="0"/>
        <w:autoSpaceDN w:val="0"/>
        <w:adjustRightInd w:val="0"/>
        <w:spacing w:after="200" w:line="276" w:lineRule="auto"/>
        <w:rPr>
          <w:rFonts w:ascii="Times New Roman" w:hAnsi="Times New Roman" w:cs="Times New Roman"/>
          <w:b/>
          <w:bCs w:val="0"/>
          <w:sz w:val="28"/>
          <w:szCs w:val="28"/>
          <w:lang w:val="en"/>
        </w:rPr>
      </w:pPr>
      <w:r w:rsidRPr="00750AD2">
        <w:rPr>
          <w:rFonts w:ascii="Times New Roman" w:hAnsi="Times New Roman" w:cs="Times New Roman"/>
          <w:b/>
          <w:bCs w:val="0"/>
          <w:sz w:val="28"/>
          <w:szCs w:val="28"/>
          <w:lang w:val="en"/>
        </w:rPr>
        <w:t>Step to</w:t>
      </w:r>
    </w:p>
    <w:p w14:paraId="3225874B" w14:textId="54EF049B" w:rsidR="002C5C8D" w:rsidRPr="002968C9" w:rsidRDefault="002C5C8D" w:rsidP="002C5C8D">
      <w:pPr>
        <w:widowControl w:val="0"/>
        <w:autoSpaceDE w:val="0"/>
        <w:autoSpaceDN w:val="0"/>
        <w:adjustRightInd w:val="0"/>
        <w:spacing w:after="200" w:line="276" w:lineRule="auto"/>
        <w:rPr>
          <w:rFonts w:ascii="Times New Roman" w:hAnsi="Times New Roman" w:cs="Times New Roman"/>
          <w:sz w:val="20"/>
          <w:lang w:val="en"/>
        </w:rPr>
      </w:pPr>
      <w:r w:rsidRPr="002968C9">
        <w:rPr>
          <w:rFonts w:ascii="Times New Roman" w:hAnsi="Times New Roman" w:cs="Times New Roman"/>
          <w:sz w:val="20"/>
          <w:lang w:val="en"/>
        </w:rPr>
        <w:t xml:space="preserve">Starting at </w:t>
      </w:r>
      <w:r w:rsidR="00016794">
        <w:rPr>
          <w:rFonts w:ascii="Times New Roman" w:hAnsi="Times New Roman" w:cs="Times New Roman"/>
          <w:sz w:val="20"/>
          <w:lang w:val="en"/>
        </w:rPr>
        <w:t>6th level,</w:t>
      </w:r>
      <w:r w:rsidRPr="002968C9">
        <w:rPr>
          <w:rFonts w:ascii="Times New Roman" w:hAnsi="Times New Roman" w:cs="Times New Roman"/>
          <w:sz w:val="20"/>
          <w:lang w:val="en"/>
        </w:rPr>
        <w:t xml:space="preserve"> your dance bolsters not only yourself but to your allies. When you inspire an ally with your bardic inspiration you and that ally gain an additional 15ft of movement until the start of your next turn.</w:t>
      </w:r>
    </w:p>
    <w:p w14:paraId="64C412CC" w14:textId="77777777" w:rsidR="002C5C8D" w:rsidRPr="00750AD2" w:rsidRDefault="002C5C8D" w:rsidP="002C5C8D">
      <w:pPr>
        <w:widowControl w:val="0"/>
        <w:autoSpaceDE w:val="0"/>
        <w:autoSpaceDN w:val="0"/>
        <w:adjustRightInd w:val="0"/>
        <w:spacing w:after="200" w:line="276" w:lineRule="auto"/>
        <w:rPr>
          <w:rFonts w:ascii="Times New Roman" w:hAnsi="Times New Roman" w:cs="Times New Roman"/>
          <w:b/>
          <w:bCs w:val="0"/>
          <w:sz w:val="28"/>
          <w:szCs w:val="28"/>
          <w:lang w:val="en"/>
        </w:rPr>
      </w:pPr>
      <w:r w:rsidRPr="00750AD2">
        <w:rPr>
          <w:rFonts w:ascii="Times New Roman" w:hAnsi="Times New Roman" w:cs="Times New Roman"/>
          <w:b/>
          <w:bCs w:val="0"/>
          <w:sz w:val="28"/>
          <w:szCs w:val="28"/>
          <w:lang w:val="en"/>
        </w:rPr>
        <w:t>Inspiring Sway</w:t>
      </w:r>
    </w:p>
    <w:p w14:paraId="5112120C" w14:textId="77777777" w:rsidR="002C5C8D" w:rsidRPr="002968C9" w:rsidRDefault="002C5C8D" w:rsidP="002C5C8D">
      <w:pPr>
        <w:pStyle w:val="NormalWeb"/>
        <w:rPr>
          <w:sz w:val="20"/>
          <w:szCs w:val="20"/>
        </w:rPr>
      </w:pPr>
      <w:r w:rsidRPr="002968C9">
        <w:rPr>
          <w:sz w:val="20"/>
          <w:szCs w:val="20"/>
        </w:rPr>
        <w:t>When you successfully inspire someone, the power of your dance can now spread to someone else. When a creature within 60 feet of you adds one of your Bardic Inspiration dice to its ability check, attack roll, or saving throw and the roll succeeds, you can use your reaction to encourage a different creature (other than yourself) that can hear you within 60 feet of you, giving it a Bardic Inspiration die without expending any of your Bardic Inspiration uses.</w:t>
      </w:r>
    </w:p>
    <w:p w14:paraId="3D4B2C74" w14:textId="049E9A68" w:rsidR="000F33AF" w:rsidRDefault="002C5C8D" w:rsidP="002C5C8D">
      <w:pPr>
        <w:pStyle w:val="NormalWeb"/>
        <w:rPr>
          <w:sz w:val="20"/>
          <w:szCs w:val="20"/>
        </w:rPr>
      </w:pPr>
      <w:r w:rsidRPr="002968C9">
        <w:rPr>
          <w:sz w:val="20"/>
          <w:szCs w:val="20"/>
        </w:rPr>
        <w:t>You can use this reaction a number of times equal to your Charisma modifier (minimum of once), and you regain all expended uses when you finish a long rest.</w:t>
      </w:r>
    </w:p>
    <w:p w14:paraId="5396485E" w14:textId="77777777" w:rsidR="000F33AF" w:rsidRDefault="000F33AF">
      <w:pPr>
        <w:spacing w:line="240" w:lineRule="auto"/>
        <w:rPr>
          <w:rFonts w:ascii="Times New Roman" w:eastAsia="Times New Roman" w:hAnsi="Times New Roman" w:cs="Times New Roman"/>
          <w:bCs w:val="0"/>
          <w:w w:val="100"/>
          <w:sz w:val="20"/>
        </w:rPr>
      </w:pPr>
      <w:r>
        <w:rPr>
          <w:sz w:val="20"/>
        </w:rPr>
        <w:br w:type="page"/>
      </w:r>
    </w:p>
    <w:p w14:paraId="4CD0E2EE" w14:textId="17F6DA25" w:rsidR="002C5C8D" w:rsidRDefault="000F33AF" w:rsidP="002C5C8D">
      <w:pPr>
        <w:pStyle w:val="NormalWeb"/>
        <w:rPr>
          <w:b/>
          <w:bCs/>
          <w:sz w:val="20"/>
          <w:szCs w:val="20"/>
          <w:lang w:val="en"/>
        </w:rPr>
      </w:pPr>
      <w:r w:rsidRPr="000F33AF">
        <w:rPr>
          <w:b/>
          <w:bCs/>
          <w:sz w:val="20"/>
          <w:szCs w:val="20"/>
          <w:lang w:val="en"/>
        </w:rPr>
        <w:lastRenderedPageBreak/>
        <w:t>Bard Spell List</w:t>
      </w:r>
    </w:p>
    <w:p w14:paraId="5DAC5A8C" w14:textId="77777777" w:rsidR="0058486A" w:rsidRPr="0058486A" w:rsidRDefault="0058486A" w:rsidP="0058486A">
      <w:pPr>
        <w:pStyle w:val="NormalWeb"/>
        <w:rPr>
          <w:b/>
          <w:bCs/>
          <w:sz w:val="20"/>
          <w:szCs w:val="20"/>
          <w:lang w:val="en"/>
        </w:rPr>
      </w:pPr>
      <w:r w:rsidRPr="0058486A">
        <w:rPr>
          <w:b/>
          <w:bCs/>
          <w:sz w:val="20"/>
          <w:szCs w:val="20"/>
          <w:lang w:val="en"/>
        </w:rPr>
        <w:t>Cantrips (0 Level)</w:t>
      </w:r>
    </w:p>
    <w:p w14:paraId="381A8DF8" w14:textId="77777777" w:rsidR="0058486A" w:rsidRPr="0058486A" w:rsidRDefault="0058486A" w:rsidP="0058486A">
      <w:pPr>
        <w:pStyle w:val="NormalWeb"/>
        <w:rPr>
          <w:sz w:val="20"/>
          <w:szCs w:val="20"/>
          <w:lang w:val="en"/>
        </w:rPr>
      </w:pPr>
      <w:r w:rsidRPr="0058486A">
        <w:rPr>
          <w:sz w:val="20"/>
          <w:szCs w:val="20"/>
          <w:lang w:val="en"/>
        </w:rPr>
        <w:t>Blade Ward (abjuration)</w:t>
      </w:r>
    </w:p>
    <w:p w14:paraId="6DC52627" w14:textId="77777777" w:rsidR="0058486A" w:rsidRPr="0058486A" w:rsidRDefault="0058486A" w:rsidP="0058486A">
      <w:pPr>
        <w:pStyle w:val="NormalWeb"/>
        <w:rPr>
          <w:sz w:val="20"/>
          <w:szCs w:val="20"/>
          <w:lang w:val="en"/>
        </w:rPr>
      </w:pPr>
      <w:r w:rsidRPr="0058486A">
        <w:rPr>
          <w:sz w:val="20"/>
          <w:szCs w:val="20"/>
          <w:lang w:val="en"/>
        </w:rPr>
        <w:t>Dancing Lights (evocation)</w:t>
      </w:r>
    </w:p>
    <w:p w14:paraId="3F5595D0" w14:textId="75AA679B" w:rsidR="0058486A" w:rsidRPr="0058486A" w:rsidRDefault="0058486A" w:rsidP="0058486A">
      <w:pPr>
        <w:pStyle w:val="NormalWeb"/>
        <w:rPr>
          <w:sz w:val="20"/>
          <w:szCs w:val="20"/>
          <w:lang w:val="en"/>
        </w:rPr>
      </w:pPr>
      <w:r w:rsidRPr="0058486A">
        <w:rPr>
          <w:sz w:val="20"/>
          <w:szCs w:val="20"/>
          <w:lang w:val="en"/>
        </w:rPr>
        <w:t>Friends</w:t>
      </w:r>
      <w:r w:rsidR="00773033">
        <w:rPr>
          <w:sz w:val="20"/>
          <w:szCs w:val="20"/>
          <w:lang w:val="en"/>
        </w:rPr>
        <w:t xml:space="preserve"> to Enemies</w:t>
      </w:r>
      <w:r w:rsidRPr="0058486A">
        <w:rPr>
          <w:sz w:val="20"/>
          <w:szCs w:val="20"/>
          <w:lang w:val="en"/>
        </w:rPr>
        <w:t xml:space="preserve"> (enchantment)</w:t>
      </w:r>
    </w:p>
    <w:p w14:paraId="516118EA" w14:textId="77777777" w:rsidR="0058486A" w:rsidRPr="0058486A" w:rsidRDefault="0058486A" w:rsidP="0058486A">
      <w:pPr>
        <w:pStyle w:val="NormalWeb"/>
        <w:rPr>
          <w:sz w:val="20"/>
          <w:szCs w:val="20"/>
          <w:lang w:val="en"/>
        </w:rPr>
      </w:pPr>
      <w:r w:rsidRPr="0058486A">
        <w:rPr>
          <w:sz w:val="20"/>
          <w:szCs w:val="20"/>
          <w:lang w:val="en"/>
        </w:rPr>
        <w:t>Light (evocation)</w:t>
      </w:r>
    </w:p>
    <w:p w14:paraId="1505A65F" w14:textId="77777777" w:rsidR="0058486A" w:rsidRPr="0058486A" w:rsidRDefault="0058486A" w:rsidP="0058486A">
      <w:pPr>
        <w:pStyle w:val="NormalWeb"/>
        <w:rPr>
          <w:sz w:val="20"/>
          <w:szCs w:val="20"/>
          <w:lang w:val="en"/>
        </w:rPr>
      </w:pPr>
      <w:r w:rsidRPr="0058486A">
        <w:rPr>
          <w:sz w:val="20"/>
          <w:szCs w:val="20"/>
          <w:lang w:val="en"/>
        </w:rPr>
        <w:t>Mage Hand (conjuration)</w:t>
      </w:r>
    </w:p>
    <w:p w14:paraId="14CC4A6E" w14:textId="77777777" w:rsidR="0058486A" w:rsidRPr="0058486A" w:rsidRDefault="0058486A" w:rsidP="0058486A">
      <w:pPr>
        <w:pStyle w:val="NormalWeb"/>
        <w:rPr>
          <w:sz w:val="20"/>
          <w:szCs w:val="20"/>
          <w:lang w:val="en"/>
        </w:rPr>
      </w:pPr>
      <w:r w:rsidRPr="0058486A">
        <w:rPr>
          <w:sz w:val="20"/>
          <w:szCs w:val="20"/>
          <w:lang w:val="en"/>
        </w:rPr>
        <w:t>Mending (transmutation)</w:t>
      </w:r>
    </w:p>
    <w:p w14:paraId="7C500F1C" w14:textId="77777777" w:rsidR="0058486A" w:rsidRPr="0058486A" w:rsidRDefault="0058486A" w:rsidP="0058486A">
      <w:pPr>
        <w:pStyle w:val="NormalWeb"/>
        <w:rPr>
          <w:sz w:val="20"/>
          <w:szCs w:val="20"/>
          <w:lang w:val="en"/>
        </w:rPr>
      </w:pPr>
      <w:r w:rsidRPr="0058486A">
        <w:rPr>
          <w:sz w:val="20"/>
          <w:szCs w:val="20"/>
          <w:lang w:val="en"/>
        </w:rPr>
        <w:t>Message (transmutation)</w:t>
      </w:r>
    </w:p>
    <w:p w14:paraId="2660AB5F" w14:textId="77777777" w:rsidR="0058486A" w:rsidRDefault="0058486A" w:rsidP="0058486A">
      <w:pPr>
        <w:pStyle w:val="NormalWeb"/>
        <w:rPr>
          <w:sz w:val="20"/>
          <w:szCs w:val="20"/>
          <w:lang w:val="en"/>
        </w:rPr>
      </w:pPr>
      <w:r w:rsidRPr="0058486A">
        <w:rPr>
          <w:sz w:val="20"/>
          <w:szCs w:val="20"/>
          <w:lang w:val="en"/>
        </w:rPr>
        <w:t>Minor Illusion (illusion)</w:t>
      </w:r>
    </w:p>
    <w:p w14:paraId="5B80899A" w14:textId="2C4E81EB" w:rsidR="0069349C" w:rsidRPr="0058486A" w:rsidRDefault="0069349C" w:rsidP="0058486A">
      <w:pPr>
        <w:pStyle w:val="NormalWeb"/>
        <w:rPr>
          <w:sz w:val="20"/>
          <w:szCs w:val="20"/>
          <w:lang w:val="en"/>
        </w:rPr>
      </w:pPr>
      <w:r>
        <w:rPr>
          <w:sz w:val="20"/>
          <w:szCs w:val="20"/>
          <w:lang w:val="en"/>
        </w:rPr>
        <w:t>Mind Blanks (enchantment)</w:t>
      </w:r>
    </w:p>
    <w:p w14:paraId="659B1B46" w14:textId="77777777" w:rsidR="0058486A" w:rsidRPr="0058486A" w:rsidRDefault="0058486A" w:rsidP="0058486A">
      <w:pPr>
        <w:pStyle w:val="NormalWeb"/>
        <w:rPr>
          <w:sz w:val="20"/>
          <w:szCs w:val="20"/>
          <w:lang w:val="en"/>
        </w:rPr>
      </w:pPr>
      <w:r w:rsidRPr="0058486A">
        <w:rPr>
          <w:sz w:val="20"/>
          <w:szCs w:val="20"/>
          <w:lang w:val="en"/>
        </w:rPr>
        <w:t>Prestidigitation (transmutation)</w:t>
      </w:r>
    </w:p>
    <w:p w14:paraId="62B41F39" w14:textId="6D5B63DF" w:rsidR="0058486A" w:rsidRPr="0058486A" w:rsidRDefault="0058486A" w:rsidP="0058486A">
      <w:pPr>
        <w:pStyle w:val="NormalWeb"/>
        <w:rPr>
          <w:sz w:val="20"/>
          <w:szCs w:val="20"/>
          <w:lang w:val="en"/>
        </w:rPr>
      </w:pPr>
      <w:r w:rsidRPr="0058486A">
        <w:rPr>
          <w:sz w:val="20"/>
          <w:szCs w:val="20"/>
          <w:lang w:val="en"/>
        </w:rPr>
        <w:t>Thunderclap</w:t>
      </w:r>
      <w:r w:rsidR="00773033">
        <w:rPr>
          <w:sz w:val="20"/>
          <w:szCs w:val="20"/>
          <w:lang w:val="en"/>
        </w:rPr>
        <w:t xml:space="preserve"> (evocation)</w:t>
      </w:r>
    </w:p>
    <w:p w14:paraId="104CCE13" w14:textId="2D9724F3" w:rsidR="00773033" w:rsidRDefault="00773033" w:rsidP="0058486A">
      <w:pPr>
        <w:pStyle w:val="NormalWeb"/>
        <w:rPr>
          <w:sz w:val="20"/>
          <w:szCs w:val="20"/>
          <w:lang w:val="en"/>
        </w:rPr>
      </w:pPr>
      <w:r>
        <w:rPr>
          <w:sz w:val="20"/>
          <w:szCs w:val="20"/>
          <w:lang w:val="en"/>
        </w:rPr>
        <w:t>Taunting Blade (Enchantment)</w:t>
      </w:r>
    </w:p>
    <w:p w14:paraId="0A723C60" w14:textId="66135FBD" w:rsidR="0058486A" w:rsidRPr="0058486A" w:rsidRDefault="0058486A" w:rsidP="0058486A">
      <w:pPr>
        <w:pStyle w:val="NormalWeb"/>
        <w:rPr>
          <w:sz w:val="20"/>
          <w:szCs w:val="20"/>
          <w:lang w:val="en"/>
        </w:rPr>
      </w:pPr>
      <w:r w:rsidRPr="0058486A">
        <w:rPr>
          <w:sz w:val="20"/>
          <w:szCs w:val="20"/>
          <w:lang w:val="en"/>
        </w:rPr>
        <w:t>True Strike (divination)</w:t>
      </w:r>
    </w:p>
    <w:p w14:paraId="5B82F096" w14:textId="77777777" w:rsidR="0058486A" w:rsidRDefault="0058486A" w:rsidP="0058486A">
      <w:pPr>
        <w:pStyle w:val="NormalWeb"/>
        <w:rPr>
          <w:sz w:val="20"/>
          <w:szCs w:val="20"/>
          <w:lang w:val="en"/>
        </w:rPr>
      </w:pPr>
      <w:r w:rsidRPr="0058486A">
        <w:rPr>
          <w:sz w:val="20"/>
          <w:szCs w:val="20"/>
          <w:lang w:val="en"/>
        </w:rPr>
        <w:t>Vicious Mockery (enchantment)</w:t>
      </w:r>
    </w:p>
    <w:p w14:paraId="0945A8F6" w14:textId="34BB9C38" w:rsidR="00773033" w:rsidRDefault="00773033" w:rsidP="0058486A">
      <w:pPr>
        <w:pStyle w:val="NormalWeb"/>
        <w:rPr>
          <w:sz w:val="20"/>
          <w:szCs w:val="20"/>
          <w:lang w:val="en"/>
        </w:rPr>
      </w:pPr>
      <w:r>
        <w:rPr>
          <w:sz w:val="20"/>
          <w:szCs w:val="20"/>
          <w:lang w:val="en"/>
        </w:rPr>
        <w:t>Ventriloquism (illusion)</w:t>
      </w:r>
    </w:p>
    <w:p w14:paraId="64F7B013" w14:textId="43DC4F98" w:rsidR="006A14F5" w:rsidRDefault="00773033" w:rsidP="0058486A">
      <w:pPr>
        <w:pStyle w:val="NormalWeb"/>
        <w:rPr>
          <w:sz w:val="20"/>
          <w:szCs w:val="20"/>
          <w:lang w:val="en"/>
        </w:rPr>
      </w:pPr>
      <w:r>
        <w:rPr>
          <w:sz w:val="20"/>
          <w:szCs w:val="20"/>
          <w:lang w:val="en"/>
        </w:rPr>
        <w:t>Word of Suffering (evocation)</w:t>
      </w:r>
    </w:p>
    <w:p w14:paraId="75E65388" w14:textId="77777777" w:rsidR="006A14F5" w:rsidRDefault="006A14F5">
      <w:pPr>
        <w:spacing w:line="240" w:lineRule="auto"/>
        <w:rPr>
          <w:rFonts w:ascii="Times New Roman" w:eastAsia="Times New Roman" w:hAnsi="Times New Roman" w:cs="Times New Roman"/>
          <w:bCs w:val="0"/>
          <w:w w:val="100"/>
          <w:sz w:val="20"/>
          <w:lang w:val="en"/>
        </w:rPr>
      </w:pPr>
      <w:r>
        <w:rPr>
          <w:sz w:val="20"/>
          <w:lang w:val="en"/>
        </w:rPr>
        <w:br w:type="page"/>
      </w:r>
    </w:p>
    <w:p w14:paraId="49548FCC" w14:textId="77777777" w:rsidR="0058486A" w:rsidRDefault="0058486A" w:rsidP="0058486A">
      <w:pPr>
        <w:pStyle w:val="NormalWeb"/>
        <w:rPr>
          <w:b/>
          <w:bCs/>
          <w:sz w:val="20"/>
          <w:szCs w:val="20"/>
          <w:lang w:val="en"/>
        </w:rPr>
      </w:pPr>
      <w:r w:rsidRPr="0058486A">
        <w:rPr>
          <w:b/>
          <w:bCs/>
          <w:sz w:val="20"/>
          <w:szCs w:val="20"/>
          <w:lang w:val="en"/>
        </w:rPr>
        <w:lastRenderedPageBreak/>
        <w:t>1st Level</w:t>
      </w:r>
    </w:p>
    <w:p w14:paraId="4C1D4EC3" w14:textId="77777777" w:rsidR="0058486A" w:rsidRPr="0058486A" w:rsidRDefault="0058486A" w:rsidP="0058486A">
      <w:pPr>
        <w:pStyle w:val="NormalWeb"/>
        <w:rPr>
          <w:sz w:val="20"/>
          <w:szCs w:val="20"/>
          <w:lang w:val="en"/>
        </w:rPr>
      </w:pPr>
      <w:r w:rsidRPr="0058486A">
        <w:rPr>
          <w:sz w:val="20"/>
          <w:szCs w:val="20"/>
          <w:lang w:val="en"/>
        </w:rPr>
        <w:t>Animal Friendship (enchantment)</w:t>
      </w:r>
    </w:p>
    <w:p w14:paraId="1B637DE3" w14:textId="77777777" w:rsidR="0058486A" w:rsidRPr="0058486A" w:rsidRDefault="0058486A" w:rsidP="0058486A">
      <w:pPr>
        <w:pStyle w:val="NormalWeb"/>
        <w:rPr>
          <w:sz w:val="20"/>
          <w:szCs w:val="20"/>
          <w:lang w:val="en"/>
        </w:rPr>
      </w:pPr>
      <w:r w:rsidRPr="0058486A">
        <w:rPr>
          <w:sz w:val="20"/>
          <w:szCs w:val="20"/>
          <w:lang w:val="en"/>
        </w:rPr>
        <w:t>Bane (enchantment)</w:t>
      </w:r>
    </w:p>
    <w:p w14:paraId="52E12848" w14:textId="77777777" w:rsidR="0058486A" w:rsidRPr="0058486A" w:rsidRDefault="0058486A" w:rsidP="0058486A">
      <w:pPr>
        <w:pStyle w:val="NormalWeb"/>
        <w:rPr>
          <w:sz w:val="20"/>
          <w:szCs w:val="20"/>
          <w:lang w:val="en"/>
        </w:rPr>
      </w:pPr>
      <w:r w:rsidRPr="0058486A">
        <w:rPr>
          <w:sz w:val="20"/>
          <w:szCs w:val="20"/>
          <w:lang w:val="en"/>
        </w:rPr>
        <w:t>Charm Person (enchantment)</w:t>
      </w:r>
    </w:p>
    <w:p w14:paraId="36DC6F72" w14:textId="77777777" w:rsidR="0058486A" w:rsidRPr="0058486A" w:rsidRDefault="0058486A" w:rsidP="0058486A">
      <w:pPr>
        <w:pStyle w:val="NormalWeb"/>
        <w:rPr>
          <w:sz w:val="20"/>
          <w:szCs w:val="20"/>
          <w:lang w:val="en"/>
        </w:rPr>
      </w:pPr>
      <w:r w:rsidRPr="0058486A">
        <w:rPr>
          <w:sz w:val="20"/>
          <w:szCs w:val="20"/>
          <w:lang w:val="en"/>
        </w:rPr>
        <w:t>Color spray (illus.)</w:t>
      </w:r>
    </w:p>
    <w:p w14:paraId="3CD50319" w14:textId="77777777" w:rsidR="0058486A" w:rsidRPr="0058486A" w:rsidRDefault="0058486A" w:rsidP="0058486A">
      <w:pPr>
        <w:pStyle w:val="NormalWeb"/>
        <w:rPr>
          <w:sz w:val="20"/>
          <w:szCs w:val="20"/>
          <w:lang w:val="en"/>
        </w:rPr>
      </w:pPr>
      <w:r w:rsidRPr="0058486A">
        <w:rPr>
          <w:sz w:val="20"/>
          <w:szCs w:val="20"/>
          <w:lang w:val="en"/>
        </w:rPr>
        <w:t>Command (ench.)</w:t>
      </w:r>
    </w:p>
    <w:p w14:paraId="22D3428D" w14:textId="77777777" w:rsidR="0058486A" w:rsidRPr="0058486A" w:rsidRDefault="0058486A" w:rsidP="0058486A">
      <w:pPr>
        <w:pStyle w:val="NormalWeb"/>
        <w:rPr>
          <w:sz w:val="20"/>
          <w:szCs w:val="20"/>
          <w:lang w:val="en"/>
        </w:rPr>
      </w:pPr>
      <w:r w:rsidRPr="0058486A">
        <w:rPr>
          <w:sz w:val="20"/>
          <w:szCs w:val="20"/>
          <w:lang w:val="en"/>
        </w:rPr>
        <w:t>Comprehend Languages* (divination)</w:t>
      </w:r>
    </w:p>
    <w:p w14:paraId="1DACE062" w14:textId="77777777" w:rsidR="0058486A" w:rsidRPr="0058486A" w:rsidRDefault="0058486A" w:rsidP="0058486A">
      <w:pPr>
        <w:pStyle w:val="NormalWeb"/>
        <w:rPr>
          <w:sz w:val="20"/>
          <w:szCs w:val="20"/>
          <w:lang w:val="en"/>
        </w:rPr>
      </w:pPr>
      <w:r w:rsidRPr="0058486A">
        <w:rPr>
          <w:sz w:val="20"/>
          <w:szCs w:val="20"/>
          <w:lang w:val="en"/>
        </w:rPr>
        <w:t>Cure Wounds (evocation)</w:t>
      </w:r>
    </w:p>
    <w:p w14:paraId="0C28DC2F" w14:textId="77777777" w:rsidR="0058486A" w:rsidRPr="0058486A" w:rsidRDefault="0058486A" w:rsidP="0058486A">
      <w:pPr>
        <w:pStyle w:val="NormalWeb"/>
        <w:rPr>
          <w:sz w:val="20"/>
          <w:szCs w:val="20"/>
          <w:lang w:val="en"/>
        </w:rPr>
      </w:pPr>
      <w:r w:rsidRPr="0058486A">
        <w:rPr>
          <w:sz w:val="20"/>
          <w:szCs w:val="20"/>
          <w:lang w:val="en"/>
        </w:rPr>
        <w:t>Detect Magic* (divination)</w:t>
      </w:r>
    </w:p>
    <w:p w14:paraId="16939C9E" w14:textId="77777777" w:rsidR="0058486A" w:rsidRPr="0058486A" w:rsidRDefault="0058486A" w:rsidP="0058486A">
      <w:pPr>
        <w:pStyle w:val="NormalWeb"/>
        <w:rPr>
          <w:sz w:val="20"/>
          <w:szCs w:val="20"/>
          <w:lang w:val="en"/>
        </w:rPr>
      </w:pPr>
      <w:r w:rsidRPr="0058486A">
        <w:rPr>
          <w:sz w:val="20"/>
          <w:szCs w:val="20"/>
          <w:lang w:val="en"/>
        </w:rPr>
        <w:t>Disguise Self (illusion)</w:t>
      </w:r>
    </w:p>
    <w:p w14:paraId="37EC0CF3" w14:textId="77777777" w:rsidR="0058486A" w:rsidRPr="0058486A" w:rsidRDefault="0058486A" w:rsidP="0058486A">
      <w:pPr>
        <w:pStyle w:val="NormalWeb"/>
        <w:rPr>
          <w:sz w:val="20"/>
          <w:szCs w:val="20"/>
          <w:lang w:val="en"/>
        </w:rPr>
      </w:pPr>
      <w:r w:rsidRPr="0058486A">
        <w:rPr>
          <w:sz w:val="20"/>
          <w:szCs w:val="20"/>
          <w:lang w:val="en"/>
        </w:rPr>
        <w:t>Dissonant Whispers (enchantment)</w:t>
      </w:r>
    </w:p>
    <w:p w14:paraId="04602C07" w14:textId="0D2EBD55" w:rsidR="0058486A" w:rsidRPr="0058486A" w:rsidRDefault="0058486A" w:rsidP="0058486A">
      <w:pPr>
        <w:pStyle w:val="NormalWeb"/>
        <w:rPr>
          <w:sz w:val="20"/>
          <w:szCs w:val="20"/>
          <w:lang w:val="en"/>
        </w:rPr>
      </w:pPr>
      <w:r w:rsidRPr="0058486A">
        <w:rPr>
          <w:sz w:val="20"/>
          <w:szCs w:val="20"/>
          <w:lang w:val="en"/>
        </w:rPr>
        <w:t>Earth tremor (evoc.)</w:t>
      </w:r>
    </w:p>
    <w:p w14:paraId="75B99EEA" w14:textId="77777777" w:rsidR="0058486A" w:rsidRPr="0058486A" w:rsidRDefault="0058486A" w:rsidP="0058486A">
      <w:pPr>
        <w:pStyle w:val="NormalWeb"/>
        <w:rPr>
          <w:sz w:val="20"/>
          <w:szCs w:val="20"/>
          <w:lang w:val="en"/>
        </w:rPr>
      </w:pPr>
      <w:r w:rsidRPr="0058486A">
        <w:rPr>
          <w:sz w:val="20"/>
          <w:szCs w:val="20"/>
          <w:lang w:val="en"/>
        </w:rPr>
        <w:t>Faerie Fire (evocation)</w:t>
      </w:r>
    </w:p>
    <w:p w14:paraId="6D1272A3" w14:textId="77777777" w:rsidR="0058486A" w:rsidRPr="0058486A" w:rsidRDefault="0058486A" w:rsidP="0058486A">
      <w:pPr>
        <w:pStyle w:val="NormalWeb"/>
        <w:rPr>
          <w:sz w:val="20"/>
          <w:szCs w:val="20"/>
          <w:lang w:val="en"/>
        </w:rPr>
      </w:pPr>
      <w:r w:rsidRPr="0058486A">
        <w:rPr>
          <w:sz w:val="20"/>
          <w:szCs w:val="20"/>
          <w:lang w:val="en"/>
        </w:rPr>
        <w:t>Feather Fall (transmutation)</w:t>
      </w:r>
    </w:p>
    <w:p w14:paraId="77C4CC53" w14:textId="77777777" w:rsidR="0058486A" w:rsidRPr="0058486A" w:rsidRDefault="0058486A" w:rsidP="0058486A">
      <w:pPr>
        <w:pStyle w:val="NormalWeb"/>
        <w:rPr>
          <w:sz w:val="20"/>
          <w:szCs w:val="20"/>
          <w:lang w:val="en"/>
        </w:rPr>
      </w:pPr>
      <w:r w:rsidRPr="0058486A">
        <w:rPr>
          <w:sz w:val="20"/>
          <w:szCs w:val="20"/>
          <w:lang w:val="en"/>
        </w:rPr>
        <w:t>Healing Word (evocation)</w:t>
      </w:r>
    </w:p>
    <w:p w14:paraId="53DF88C2" w14:textId="77777777" w:rsidR="0058486A" w:rsidRPr="0058486A" w:rsidRDefault="0058486A" w:rsidP="0058486A">
      <w:pPr>
        <w:pStyle w:val="NormalWeb"/>
        <w:rPr>
          <w:sz w:val="20"/>
          <w:szCs w:val="20"/>
          <w:lang w:val="en"/>
        </w:rPr>
      </w:pPr>
      <w:r w:rsidRPr="0058486A">
        <w:rPr>
          <w:sz w:val="20"/>
          <w:szCs w:val="20"/>
          <w:lang w:val="en"/>
        </w:rPr>
        <w:t>Heroism (enchantment)</w:t>
      </w:r>
    </w:p>
    <w:p w14:paraId="7729DFD2" w14:textId="77777777" w:rsidR="00A67978" w:rsidRPr="0058486A" w:rsidRDefault="00A67978" w:rsidP="00A67978">
      <w:pPr>
        <w:pStyle w:val="NormalWeb"/>
        <w:rPr>
          <w:sz w:val="20"/>
          <w:szCs w:val="20"/>
          <w:lang w:val="en"/>
        </w:rPr>
      </w:pPr>
      <w:r w:rsidRPr="0058486A">
        <w:rPr>
          <w:sz w:val="20"/>
          <w:szCs w:val="20"/>
          <w:lang w:val="en"/>
        </w:rPr>
        <w:t>Hideous Laughter (enchantment)</w:t>
      </w:r>
    </w:p>
    <w:p w14:paraId="418E5703" w14:textId="77777777" w:rsidR="0058486A" w:rsidRPr="0058486A" w:rsidRDefault="0058486A" w:rsidP="0058486A">
      <w:pPr>
        <w:pStyle w:val="NormalWeb"/>
        <w:rPr>
          <w:sz w:val="20"/>
          <w:szCs w:val="20"/>
          <w:lang w:val="en"/>
        </w:rPr>
      </w:pPr>
      <w:r w:rsidRPr="0058486A">
        <w:rPr>
          <w:sz w:val="20"/>
          <w:szCs w:val="20"/>
          <w:lang w:val="en"/>
        </w:rPr>
        <w:t>Identify* (divination)</w:t>
      </w:r>
    </w:p>
    <w:p w14:paraId="0CACF472" w14:textId="77777777" w:rsidR="0058486A" w:rsidRPr="0058486A" w:rsidRDefault="0058486A" w:rsidP="0058486A">
      <w:pPr>
        <w:pStyle w:val="NormalWeb"/>
        <w:rPr>
          <w:sz w:val="20"/>
          <w:szCs w:val="20"/>
          <w:lang w:val="en"/>
        </w:rPr>
      </w:pPr>
      <w:r w:rsidRPr="0058486A">
        <w:rPr>
          <w:sz w:val="20"/>
          <w:szCs w:val="20"/>
          <w:lang w:val="en"/>
        </w:rPr>
        <w:t>Illusory Script* (illusion)</w:t>
      </w:r>
    </w:p>
    <w:p w14:paraId="622A7189" w14:textId="77777777" w:rsidR="0058486A" w:rsidRPr="0058486A" w:rsidRDefault="0058486A" w:rsidP="0058486A">
      <w:pPr>
        <w:pStyle w:val="NormalWeb"/>
        <w:rPr>
          <w:sz w:val="20"/>
          <w:szCs w:val="20"/>
          <w:lang w:val="en"/>
        </w:rPr>
      </w:pPr>
      <w:r w:rsidRPr="0058486A">
        <w:rPr>
          <w:sz w:val="20"/>
          <w:szCs w:val="20"/>
          <w:lang w:val="en"/>
        </w:rPr>
        <w:t>Longstrider (transmutation)</w:t>
      </w:r>
    </w:p>
    <w:p w14:paraId="1152707C" w14:textId="77777777" w:rsidR="0058486A" w:rsidRPr="0058486A" w:rsidRDefault="0058486A" w:rsidP="0058486A">
      <w:pPr>
        <w:pStyle w:val="NormalWeb"/>
        <w:rPr>
          <w:sz w:val="20"/>
          <w:szCs w:val="20"/>
          <w:lang w:val="en"/>
        </w:rPr>
      </w:pPr>
      <w:r w:rsidRPr="0058486A">
        <w:rPr>
          <w:sz w:val="20"/>
          <w:szCs w:val="20"/>
          <w:lang w:val="en"/>
        </w:rPr>
        <w:t>Silent Image (illusion)</w:t>
      </w:r>
    </w:p>
    <w:p w14:paraId="22B2051D" w14:textId="77777777" w:rsidR="0058486A" w:rsidRPr="0058486A" w:rsidRDefault="0058486A" w:rsidP="0058486A">
      <w:pPr>
        <w:pStyle w:val="NormalWeb"/>
        <w:rPr>
          <w:sz w:val="20"/>
          <w:szCs w:val="20"/>
          <w:lang w:val="en"/>
        </w:rPr>
      </w:pPr>
      <w:r w:rsidRPr="0058486A">
        <w:rPr>
          <w:sz w:val="20"/>
          <w:szCs w:val="20"/>
          <w:lang w:val="en"/>
        </w:rPr>
        <w:t>Sleep (enchantment)</w:t>
      </w:r>
    </w:p>
    <w:p w14:paraId="227AE8A0" w14:textId="77777777" w:rsidR="0058486A" w:rsidRPr="0058486A" w:rsidRDefault="0058486A" w:rsidP="0058486A">
      <w:pPr>
        <w:pStyle w:val="NormalWeb"/>
        <w:rPr>
          <w:sz w:val="20"/>
          <w:szCs w:val="20"/>
          <w:lang w:val="en"/>
        </w:rPr>
      </w:pPr>
      <w:r w:rsidRPr="0058486A">
        <w:rPr>
          <w:sz w:val="20"/>
          <w:szCs w:val="20"/>
          <w:lang w:val="en"/>
        </w:rPr>
        <w:t>Speak with Animals* (divination)</w:t>
      </w:r>
    </w:p>
    <w:p w14:paraId="56566848" w14:textId="77777777" w:rsidR="0058486A" w:rsidRPr="0058486A" w:rsidRDefault="0058486A" w:rsidP="0058486A">
      <w:pPr>
        <w:pStyle w:val="NormalWeb"/>
        <w:rPr>
          <w:sz w:val="20"/>
          <w:szCs w:val="20"/>
          <w:lang w:val="en"/>
        </w:rPr>
      </w:pPr>
      <w:r w:rsidRPr="0058486A">
        <w:rPr>
          <w:sz w:val="20"/>
          <w:szCs w:val="20"/>
          <w:lang w:val="en"/>
        </w:rPr>
        <w:t>Thunderwave (evocation)</w:t>
      </w:r>
    </w:p>
    <w:p w14:paraId="4BEB7416" w14:textId="77777777" w:rsidR="0058486A" w:rsidRPr="0058486A" w:rsidRDefault="0058486A" w:rsidP="0058486A">
      <w:pPr>
        <w:pStyle w:val="NormalWeb"/>
        <w:rPr>
          <w:sz w:val="20"/>
          <w:szCs w:val="20"/>
          <w:lang w:val="en"/>
        </w:rPr>
      </w:pPr>
      <w:r w:rsidRPr="0058486A">
        <w:rPr>
          <w:sz w:val="20"/>
          <w:szCs w:val="20"/>
          <w:lang w:val="en"/>
        </w:rPr>
        <w:t>Unseen Servant* (conjuration)</w:t>
      </w:r>
    </w:p>
    <w:p w14:paraId="71FFBA7D" w14:textId="77777777" w:rsidR="006A14F5" w:rsidRDefault="006A14F5">
      <w:pPr>
        <w:spacing w:line="240" w:lineRule="auto"/>
        <w:rPr>
          <w:rFonts w:ascii="Times New Roman" w:eastAsia="Times New Roman" w:hAnsi="Times New Roman" w:cs="Times New Roman"/>
          <w:b/>
          <w:w w:val="100"/>
          <w:sz w:val="20"/>
          <w:lang w:val="en"/>
        </w:rPr>
      </w:pPr>
      <w:r>
        <w:rPr>
          <w:b/>
          <w:bCs w:val="0"/>
          <w:sz w:val="20"/>
          <w:lang w:val="en"/>
        </w:rPr>
        <w:br w:type="page"/>
      </w:r>
    </w:p>
    <w:p w14:paraId="22D15958" w14:textId="201F7607" w:rsidR="0058486A" w:rsidRPr="0058486A" w:rsidRDefault="0058486A" w:rsidP="0058486A">
      <w:pPr>
        <w:pStyle w:val="NormalWeb"/>
        <w:rPr>
          <w:b/>
          <w:bCs/>
          <w:sz w:val="20"/>
          <w:szCs w:val="20"/>
          <w:lang w:val="en"/>
        </w:rPr>
      </w:pPr>
      <w:r w:rsidRPr="0058486A">
        <w:rPr>
          <w:b/>
          <w:bCs/>
          <w:sz w:val="20"/>
          <w:szCs w:val="20"/>
          <w:lang w:val="en"/>
        </w:rPr>
        <w:lastRenderedPageBreak/>
        <w:t>2nd Level</w:t>
      </w:r>
    </w:p>
    <w:p w14:paraId="286EF779" w14:textId="77777777" w:rsidR="0058486A" w:rsidRPr="0058486A" w:rsidRDefault="0058486A" w:rsidP="0058486A">
      <w:pPr>
        <w:pStyle w:val="NormalWeb"/>
        <w:rPr>
          <w:sz w:val="20"/>
          <w:szCs w:val="20"/>
          <w:lang w:val="en"/>
        </w:rPr>
      </w:pPr>
      <w:r w:rsidRPr="0058486A">
        <w:rPr>
          <w:sz w:val="20"/>
          <w:szCs w:val="20"/>
          <w:lang w:val="en"/>
        </w:rPr>
        <w:t>Aid (abju</w:t>
      </w:r>
      <w:r>
        <w:rPr>
          <w:sz w:val="20"/>
          <w:szCs w:val="20"/>
          <w:lang w:val="en"/>
        </w:rPr>
        <w:t>ration</w:t>
      </w:r>
      <w:r w:rsidRPr="0058486A">
        <w:rPr>
          <w:sz w:val="20"/>
          <w:szCs w:val="20"/>
          <w:lang w:val="en"/>
        </w:rPr>
        <w:t>.)</w:t>
      </w:r>
    </w:p>
    <w:p w14:paraId="545D4748" w14:textId="039C3A73" w:rsidR="0058486A" w:rsidRPr="0058486A" w:rsidRDefault="0058486A" w:rsidP="0058486A">
      <w:pPr>
        <w:pStyle w:val="NormalWeb"/>
        <w:rPr>
          <w:sz w:val="20"/>
          <w:szCs w:val="20"/>
          <w:lang w:val="en"/>
        </w:rPr>
      </w:pPr>
      <w:r w:rsidRPr="0058486A">
        <w:rPr>
          <w:sz w:val="20"/>
          <w:szCs w:val="20"/>
          <w:lang w:val="en"/>
        </w:rPr>
        <w:t>Animal Messenger* (enchantment)</w:t>
      </w:r>
    </w:p>
    <w:p w14:paraId="1984657B" w14:textId="77777777" w:rsidR="0058486A" w:rsidRPr="0058486A" w:rsidRDefault="0058486A" w:rsidP="0058486A">
      <w:pPr>
        <w:pStyle w:val="NormalWeb"/>
        <w:rPr>
          <w:sz w:val="20"/>
          <w:szCs w:val="20"/>
          <w:lang w:val="en"/>
        </w:rPr>
      </w:pPr>
      <w:r w:rsidRPr="0058486A">
        <w:rPr>
          <w:sz w:val="20"/>
          <w:szCs w:val="20"/>
          <w:lang w:val="en"/>
        </w:rPr>
        <w:t>Blindness/Deafness (necromancy)</w:t>
      </w:r>
    </w:p>
    <w:p w14:paraId="0735EEBD" w14:textId="77777777" w:rsidR="0058486A" w:rsidRPr="0058486A" w:rsidRDefault="0058486A" w:rsidP="0058486A">
      <w:pPr>
        <w:pStyle w:val="NormalWeb"/>
        <w:rPr>
          <w:sz w:val="20"/>
          <w:szCs w:val="20"/>
          <w:lang w:val="en"/>
        </w:rPr>
      </w:pPr>
      <w:r w:rsidRPr="0058486A">
        <w:rPr>
          <w:sz w:val="20"/>
          <w:szCs w:val="20"/>
          <w:lang w:val="en"/>
        </w:rPr>
        <w:t>Calm Emotions (enchantment)</w:t>
      </w:r>
    </w:p>
    <w:p w14:paraId="3B146DFA" w14:textId="77777777" w:rsidR="0058486A" w:rsidRPr="0058486A" w:rsidRDefault="0058486A" w:rsidP="0058486A">
      <w:pPr>
        <w:pStyle w:val="NormalWeb"/>
        <w:rPr>
          <w:sz w:val="20"/>
          <w:szCs w:val="20"/>
          <w:lang w:val="en"/>
        </w:rPr>
      </w:pPr>
      <w:r w:rsidRPr="0058486A">
        <w:rPr>
          <w:sz w:val="20"/>
          <w:szCs w:val="20"/>
          <w:lang w:val="en"/>
        </w:rPr>
        <w:t>Cloud of Daggers (conjuration)</w:t>
      </w:r>
    </w:p>
    <w:p w14:paraId="19CBD4D5" w14:textId="77777777" w:rsidR="0058486A" w:rsidRPr="0058486A" w:rsidRDefault="0058486A" w:rsidP="0058486A">
      <w:pPr>
        <w:pStyle w:val="NormalWeb"/>
        <w:rPr>
          <w:sz w:val="20"/>
          <w:szCs w:val="20"/>
          <w:lang w:val="en"/>
        </w:rPr>
      </w:pPr>
      <w:r w:rsidRPr="0058486A">
        <w:rPr>
          <w:sz w:val="20"/>
          <w:szCs w:val="20"/>
          <w:lang w:val="en"/>
        </w:rPr>
        <w:t>Crown of Madness (enchantment)</w:t>
      </w:r>
    </w:p>
    <w:p w14:paraId="3BB0AE05" w14:textId="77777777" w:rsidR="0058486A" w:rsidRPr="0058486A" w:rsidRDefault="0058486A" w:rsidP="0058486A">
      <w:pPr>
        <w:pStyle w:val="NormalWeb"/>
        <w:rPr>
          <w:sz w:val="20"/>
          <w:szCs w:val="20"/>
          <w:lang w:val="en"/>
        </w:rPr>
      </w:pPr>
      <w:r w:rsidRPr="0058486A">
        <w:rPr>
          <w:sz w:val="20"/>
          <w:szCs w:val="20"/>
          <w:lang w:val="en"/>
        </w:rPr>
        <w:t>Detect Thoughts (divination)</w:t>
      </w:r>
    </w:p>
    <w:p w14:paraId="0410C9F7" w14:textId="77777777" w:rsidR="0058486A" w:rsidRPr="0058486A" w:rsidRDefault="0058486A" w:rsidP="0058486A">
      <w:pPr>
        <w:pStyle w:val="NormalWeb"/>
        <w:rPr>
          <w:sz w:val="20"/>
          <w:szCs w:val="20"/>
          <w:lang w:val="en"/>
        </w:rPr>
      </w:pPr>
      <w:r w:rsidRPr="0058486A">
        <w:rPr>
          <w:sz w:val="20"/>
          <w:szCs w:val="20"/>
          <w:lang w:val="en"/>
        </w:rPr>
        <w:t>Enhance Ability (transmutation)</w:t>
      </w:r>
    </w:p>
    <w:p w14:paraId="1320BB89" w14:textId="77777777" w:rsidR="0058486A" w:rsidRPr="0058486A" w:rsidRDefault="0058486A" w:rsidP="0058486A">
      <w:pPr>
        <w:pStyle w:val="NormalWeb"/>
        <w:rPr>
          <w:sz w:val="20"/>
          <w:szCs w:val="20"/>
          <w:lang w:val="en"/>
        </w:rPr>
      </w:pPr>
      <w:r w:rsidRPr="0058486A">
        <w:rPr>
          <w:sz w:val="20"/>
          <w:szCs w:val="20"/>
          <w:lang w:val="en"/>
        </w:rPr>
        <w:t>Enthrall (enchantment)</w:t>
      </w:r>
    </w:p>
    <w:p w14:paraId="581161CD" w14:textId="77777777" w:rsidR="0058486A" w:rsidRPr="0058486A" w:rsidRDefault="0058486A" w:rsidP="0058486A">
      <w:pPr>
        <w:pStyle w:val="NormalWeb"/>
        <w:rPr>
          <w:sz w:val="20"/>
          <w:szCs w:val="20"/>
          <w:lang w:val="en"/>
        </w:rPr>
      </w:pPr>
      <w:r w:rsidRPr="0058486A">
        <w:rPr>
          <w:sz w:val="20"/>
          <w:szCs w:val="20"/>
          <w:lang w:val="en"/>
        </w:rPr>
        <w:t>Enlarge/reduce (trans</w:t>
      </w:r>
      <w:r>
        <w:rPr>
          <w:sz w:val="20"/>
          <w:szCs w:val="20"/>
          <w:lang w:val="en"/>
        </w:rPr>
        <w:t>mutation</w:t>
      </w:r>
      <w:r w:rsidRPr="0058486A">
        <w:rPr>
          <w:sz w:val="20"/>
          <w:szCs w:val="20"/>
          <w:lang w:val="en"/>
        </w:rPr>
        <w:t>)</w:t>
      </w:r>
    </w:p>
    <w:p w14:paraId="69C73016" w14:textId="77777777" w:rsidR="0058486A" w:rsidRPr="0058486A" w:rsidRDefault="0058486A" w:rsidP="0058486A">
      <w:pPr>
        <w:pStyle w:val="NormalWeb"/>
        <w:rPr>
          <w:sz w:val="20"/>
          <w:szCs w:val="20"/>
          <w:lang w:val="en"/>
        </w:rPr>
      </w:pPr>
      <w:r w:rsidRPr="0058486A">
        <w:rPr>
          <w:sz w:val="20"/>
          <w:szCs w:val="20"/>
          <w:lang w:val="en"/>
        </w:rPr>
        <w:t>Heat Metal (transmutation)</w:t>
      </w:r>
    </w:p>
    <w:p w14:paraId="198CBA79" w14:textId="77777777" w:rsidR="0058486A" w:rsidRPr="0058486A" w:rsidRDefault="0058486A" w:rsidP="0058486A">
      <w:pPr>
        <w:pStyle w:val="NormalWeb"/>
        <w:rPr>
          <w:sz w:val="20"/>
          <w:szCs w:val="20"/>
          <w:lang w:val="en"/>
        </w:rPr>
      </w:pPr>
      <w:r w:rsidRPr="0058486A">
        <w:rPr>
          <w:sz w:val="20"/>
          <w:szCs w:val="20"/>
          <w:lang w:val="en"/>
        </w:rPr>
        <w:t>Hold Person (enchantment)</w:t>
      </w:r>
    </w:p>
    <w:p w14:paraId="46DA7ECF" w14:textId="77777777" w:rsidR="0058486A" w:rsidRPr="0058486A" w:rsidRDefault="0058486A" w:rsidP="0058486A">
      <w:pPr>
        <w:pStyle w:val="NormalWeb"/>
        <w:rPr>
          <w:sz w:val="20"/>
          <w:szCs w:val="20"/>
          <w:lang w:val="en"/>
        </w:rPr>
      </w:pPr>
      <w:r w:rsidRPr="0058486A">
        <w:rPr>
          <w:sz w:val="20"/>
          <w:szCs w:val="20"/>
          <w:lang w:val="en"/>
        </w:rPr>
        <w:t>Invisibility (illusion)</w:t>
      </w:r>
    </w:p>
    <w:p w14:paraId="473FB6A5" w14:textId="77777777" w:rsidR="0058486A" w:rsidRPr="0058486A" w:rsidRDefault="0058486A" w:rsidP="0058486A">
      <w:pPr>
        <w:pStyle w:val="NormalWeb"/>
        <w:rPr>
          <w:sz w:val="20"/>
          <w:szCs w:val="20"/>
          <w:lang w:val="en"/>
        </w:rPr>
      </w:pPr>
      <w:r w:rsidRPr="0058486A">
        <w:rPr>
          <w:sz w:val="20"/>
          <w:szCs w:val="20"/>
          <w:lang w:val="en"/>
        </w:rPr>
        <w:t>Knock (transmutation)</w:t>
      </w:r>
    </w:p>
    <w:p w14:paraId="724EC3E9" w14:textId="77777777" w:rsidR="0058486A" w:rsidRPr="0058486A" w:rsidRDefault="0058486A" w:rsidP="0058486A">
      <w:pPr>
        <w:pStyle w:val="NormalWeb"/>
        <w:rPr>
          <w:sz w:val="20"/>
          <w:szCs w:val="20"/>
          <w:lang w:val="en"/>
        </w:rPr>
      </w:pPr>
      <w:r w:rsidRPr="0058486A">
        <w:rPr>
          <w:sz w:val="20"/>
          <w:szCs w:val="20"/>
          <w:lang w:val="en"/>
        </w:rPr>
        <w:t>Lesser Restoration (abjuration)</w:t>
      </w:r>
    </w:p>
    <w:p w14:paraId="52BEB808" w14:textId="77777777" w:rsidR="0058486A" w:rsidRPr="0058486A" w:rsidRDefault="0058486A" w:rsidP="0058486A">
      <w:pPr>
        <w:pStyle w:val="NormalWeb"/>
        <w:rPr>
          <w:sz w:val="20"/>
          <w:szCs w:val="20"/>
          <w:lang w:val="en"/>
        </w:rPr>
      </w:pPr>
      <w:r w:rsidRPr="0058486A">
        <w:rPr>
          <w:sz w:val="20"/>
          <w:szCs w:val="20"/>
          <w:lang w:val="en"/>
        </w:rPr>
        <w:t>Locate Animals or Plants* (divination)</w:t>
      </w:r>
    </w:p>
    <w:p w14:paraId="79A6E471" w14:textId="77777777" w:rsidR="0058486A" w:rsidRPr="0058486A" w:rsidRDefault="0058486A" w:rsidP="0058486A">
      <w:pPr>
        <w:pStyle w:val="NormalWeb"/>
        <w:rPr>
          <w:sz w:val="20"/>
          <w:szCs w:val="20"/>
          <w:lang w:val="en"/>
        </w:rPr>
      </w:pPr>
      <w:r w:rsidRPr="0058486A">
        <w:rPr>
          <w:sz w:val="20"/>
          <w:szCs w:val="20"/>
          <w:lang w:val="en"/>
        </w:rPr>
        <w:t>Locate Object (divination)</w:t>
      </w:r>
    </w:p>
    <w:p w14:paraId="1296C594" w14:textId="77777777" w:rsidR="0058486A" w:rsidRPr="0058486A" w:rsidRDefault="0058486A" w:rsidP="0058486A">
      <w:pPr>
        <w:pStyle w:val="NormalWeb"/>
        <w:rPr>
          <w:sz w:val="20"/>
          <w:szCs w:val="20"/>
          <w:lang w:val="en"/>
        </w:rPr>
      </w:pPr>
      <w:r w:rsidRPr="0058486A">
        <w:rPr>
          <w:sz w:val="20"/>
          <w:szCs w:val="20"/>
          <w:lang w:val="en"/>
        </w:rPr>
        <w:t>Magic Mouth* (illusion)</w:t>
      </w:r>
    </w:p>
    <w:p w14:paraId="3D3B2355" w14:textId="77777777" w:rsidR="0058486A" w:rsidRPr="0058486A" w:rsidRDefault="0058486A" w:rsidP="0058486A">
      <w:pPr>
        <w:pStyle w:val="NormalWeb"/>
        <w:rPr>
          <w:sz w:val="20"/>
          <w:szCs w:val="20"/>
          <w:lang w:val="en"/>
        </w:rPr>
      </w:pPr>
      <w:r w:rsidRPr="0058486A">
        <w:rPr>
          <w:sz w:val="20"/>
          <w:szCs w:val="20"/>
          <w:lang w:val="en"/>
        </w:rPr>
        <w:t>Mirror image (illus</w:t>
      </w:r>
      <w:r>
        <w:rPr>
          <w:sz w:val="20"/>
          <w:szCs w:val="20"/>
          <w:lang w:val="en"/>
        </w:rPr>
        <w:t>ion</w:t>
      </w:r>
      <w:r w:rsidRPr="0058486A">
        <w:rPr>
          <w:sz w:val="20"/>
          <w:szCs w:val="20"/>
          <w:lang w:val="en"/>
        </w:rPr>
        <w:t>.)</w:t>
      </w:r>
    </w:p>
    <w:p w14:paraId="3D26826D" w14:textId="77777777" w:rsidR="0058486A" w:rsidRPr="0058486A" w:rsidRDefault="0058486A" w:rsidP="0058486A">
      <w:pPr>
        <w:pStyle w:val="NormalWeb"/>
        <w:rPr>
          <w:sz w:val="20"/>
          <w:szCs w:val="20"/>
          <w:lang w:val="en"/>
        </w:rPr>
      </w:pPr>
      <w:r w:rsidRPr="0058486A">
        <w:rPr>
          <w:sz w:val="20"/>
          <w:szCs w:val="20"/>
          <w:lang w:val="en"/>
        </w:rPr>
        <w:t>Phantasmal Force (illusion)</w:t>
      </w:r>
    </w:p>
    <w:p w14:paraId="49760221" w14:textId="77777777" w:rsidR="0058486A" w:rsidRPr="0058486A" w:rsidRDefault="0058486A" w:rsidP="0058486A">
      <w:pPr>
        <w:pStyle w:val="NormalWeb"/>
        <w:rPr>
          <w:sz w:val="20"/>
          <w:szCs w:val="20"/>
          <w:lang w:val="en"/>
        </w:rPr>
      </w:pPr>
      <w:r w:rsidRPr="0058486A">
        <w:rPr>
          <w:sz w:val="20"/>
          <w:szCs w:val="20"/>
          <w:lang w:val="en"/>
        </w:rPr>
        <w:t>Pyrotechnics (trans</w:t>
      </w:r>
      <w:r>
        <w:rPr>
          <w:sz w:val="20"/>
          <w:szCs w:val="20"/>
          <w:lang w:val="en"/>
        </w:rPr>
        <w:t>mutation</w:t>
      </w:r>
      <w:r w:rsidRPr="0058486A">
        <w:rPr>
          <w:sz w:val="20"/>
          <w:szCs w:val="20"/>
          <w:lang w:val="en"/>
        </w:rPr>
        <w:t>)</w:t>
      </w:r>
    </w:p>
    <w:p w14:paraId="09666A44" w14:textId="77777777" w:rsidR="0058486A" w:rsidRPr="0058486A" w:rsidRDefault="0058486A" w:rsidP="0058486A">
      <w:pPr>
        <w:pStyle w:val="NormalWeb"/>
        <w:rPr>
          <w:sz w:val="20"/>
          <w:szCs w:val="20"/>
          <w:lang w:val="en"/>
        </w:rPr>
      </w:pPr>
      <w:r w:rsidRPr="0058486A">
        <w:rPr>
          <w:sz w:val="20"/>
          <w:szCs w:val="20"/>
          <w:lang w:val="en"/>
        </w:rPr>
        <w:t>See Invisibility (divination)</w:t>
      </w:r>
    </w:p>
    <w:p w14:paraId="39075DF0" w14:textId="77777777" w:rsidR="0058486A" w:rsidRPr="0058486A" w:rsidRDefault="0058486A" w:rsidP="0058486A">
      <w:pPr>
        <w:pStyle w:val="NormalWeb"/>
        <w:rPr>
          <w:sz w:val="20"/>
          <w:szCs w:val="20"/>
          <w:lang w:val="en"/>
        </w:rPr>
      </w:pPr>
      <w:r w:rsidRPr="0058486A">
        <w:rPr>
          <w:sz w:val="20"/>
          <w:szCs w:val="20"/>
          <w:lang w:val="en"/>
        </w:rPr>
        <w:t>Shatter (evocation)</w:t>
      </w:r>
    </w:p>
    <w:p w14:paraId="6AAB929B" w14:textId="77777777" w:rsidR="0058486A" w:rsidRPr="0058486A" w:rsidRDefault="0058486A" w:rsidP="0058486A">
      <w:pPr>
        <w:pStyle w:val="NormalWeb"/>
        <w:rPr>
          <w:sz w:val="20"/>
          <w:szCs w:val="20"/>
          <w:lang w:val="en"/>
        </w:rPr>
      </w:pPr>
      <w:r w:rsidRPr="0058486A">
        <w:rPr>
          <w:sz w:val="20"/>
          <w:szCs w:val="20"/>
          <w:lang w:val="en"/>
        </w:rPr>
        <w:t>Silence* (illusion)</w:t>
      </w:r>
    </w:p>
    <w:p w14:paraId="7F855809" w14:textId="77777777" w:rsidR="0058486A" w:rsidRPr="0058486A" w:rsidRDefault="0058486A" w:rsidP="0058486A">
      <w:pPr>
        <w:pStyle w:val="NormalWeb"/>
        <w:rPr>
          <w:sz w:val="20"/>
          <w:szCs w:val="20"/>
          <w:lang w:val="en"/>
        </w:rPr>
      </w:pPr>
      <w:r w:rsidRPr="0058486A">
        <w:rPr>
          <w:sz w:val="20"/>
          <w:szCs w:val="20"/>
          <w:lang w:val="en"/>
        </w:rPr>
        <w:t>Skywrite</w:t>
      </w:r>
      <w:r>
        <w:rPr>
          <w:sz w:val="20"/>
          <w:szCs w:val="20"/>
          <w:lang w:val="en"/>
        </w:rPr>
        <w:t>*</w:t>
      </w:r>
      <w:r w:rsidRPr="0058486A">
        <w:rPr>
          <w:sz w:val="20"/>
          <w:szCs w:val="20"/>
          <w:lang w:val="en"/>
        </w:rPr>
        <w:t xml:space="preserve"> (trans</w:t>
      </w:r>
      <w:r>
        <w:rPr>
          <w:sz w:val="20"/>
          <w:szCs w:val="20"/>
          <w:lang w:val="en"/>
        </w:rPr>
        <w:t>mutation</w:t>
      </w:r>
      <w:r w:rsidRPr="0058486A">
        <w:rPr>
          <w:sz w:val="20"/>
          <w:szCs w:val="20"/>
          <w:lang w:val="en"/>
        </w:rPr>
        <w:t>.)</w:t>
      </w:r>
    </w:p>
    <w:p w14:paraId="53243D04" w14:textId="77777777" w:rsidR="0058486A" w:rsidRPr="0058486A" w:rsidRDefault="0058486A" w:rsidP="0058486A">
      <w:pPr>
        <w:pStyle w:val="NormalWeb"/>
        <w:rPr>
          <w:sz w:val="20"/>
          <w:szCs w:val="20"/>
          <w:lang w:val="en"/>
        </w:rPr>
      </w:pPr>
      <w:r w:rsidRPr="0058486A">
        <w:rPr>
          <w:sz w:val="20"/>
          <w:szCs w:val="20"/>
          <w:lang w:val="en"/>
        </w:rPr>
        <w:t>Suggestion (enchantment)</w:t>
      </w:r>
    </w:p>
    <w:p w14:paraId="41E0735E" w14:textId="77777777" w:rsidR="0058486A" w:rsidRPr="0058486A" w:rsidRDefault="0058486A" w:rsidP="0058486A">
      <w:pPr>
        <w:pStyle w:val="NormalWeb"/>
        <w:rPr>
          <w:sz w:val="20"/>
          <w:szCs w:val="20"/>
          <w:lang w:val="en"/>
        </w:rPr>
      </w:pPr>
      <w:r w:rsidRPr="0058486A">
        <w:rPr>
          <w:sz w:val="20"/>
          <w:szCs w:val="20"/>
          <w:lang w:val="en"/>
        </w:rPr>
        <w:t>Warding wind (evoc</w:t>
      </w:r>
      <w:r>
        <w:rPr>
          <w:sz w:val="20"/>
          <w:szCs w:val="20"/>
          <w:lang w:val="en"/>
        </w:rPr>
        <w:t>ation</w:t>
      </w:r>
      <w:r w:rsidRPr="0058486A">
        <w:rPr>
          <w:sz w:val="20"/>
          <w:szCs w:val="20"/>
          <w:lang w:val="en"/>
        </w:rPr>
        <w:t>.)</w:t>
      </w:r>
    </w:p>
    <w:p w14:paraId="3045B432" w14:textId="77777777" w:rsidR="0058486A" w:rsidRPr="0058486A" w:rsidRDefault="0058486A" w:rsidP="0058486A">
      <w:pPr>
        <w:pStyle w:val="NormalWeb"/>
        <w:rPr>
          <w:sz w:val="20"/>
          <w:szCs w:val="20"/>
          <w:lang w:val="en"/>
        </w:rPr>
      </w:pPr>
      <w:r w:rsidRPr="0058486A">
        <w:rPr>
          <w:sz w:val="20"/>
          <w:szCs w:val="20"/>
          <w:lang w:val="en"/>
        </w:rPr>
        <w:t>Zone of Truth (enchantment)</w:t>
      </w:r>
    </w:p>
    <w:p w14:paraId="3E717E67" w14:textId="77777777" w:rsidR="006A14F5" w:rsidRDefault="006A14F5">
      <w:pPr>
        <w:spacing w:line="240" w:lineRule="auto"/>
        <w:rPr>
          <w:rFonts w:ascii="Times New Roman" w:eastAsia="Times New Roman" w:hAnsi="Times New Roman" w:cs="Times New Roman"/>
          <w:b/>
          <w:w w:val="100"/>
          <w:sz w:val="20"/>
          <w:lang w:val="en"/>
        </w:rPr>
      </w:pPr>
      <w:r>
        <w:rPr>
          <w:b/>
          <w:bCs w:val="0"/>
          <w:sz w:val="20"/>
          <w:lang w:val="en"/>
        </w:rPr>
        <w:br w:type="page"/>
      </w:r>
    </w:p>
    <w:p w14:paraId="7D1EB1A9" w14:textId="7AA24657" w:rsidR="0058486A" w:rsidRPr="00E21C58" w:rsidRDefault="0058486A" w:rsidP="0058486A">
      <w:pPr>
        <w:pStyle w:val="NormalWeb"/>
        <w:rPr>
          <w:b/>
          <w:bCs/>
          <w:sz w:val="20"/>
          <w:szCs w:val="20"/>
          <w:lang w:val="en"/>
        </w:rPr>
      </w:pPr>
      <w:r w:rsidRPr="00E21C58">
        <w:rPr>
          <w:b/>
          <w:bCs/>
          <w:sz w:val="20"/>
          <w:szCs w:val="20"/>
          <w:lang w:val="en"/>
        </w:rPr>
        <w:lastRenderedPageBreak/>
        <w:t>3rd Level</w:t>
      </w:r>
    </w:p>
    <w:p w14:paraId="1D9295E2" w14:textId="105B1B60" w:rsidR="0058486A" w:rsidRPr="0058486A" w:rsidRDefault="0058486A" w:rsidP="0058486A">
      <w:pPr>
        <w:pStyle w:val="NormalWeb"/>
        <w:rPr>
          <w:sz w:val="20"/>
          <w:szCs w:val="20"/>
          <w:lang w:val="en"/>
        </w:rPr>
      </w:pPr>
      <w:r w:rsidRPr="0058486A">
        <w:rPr>
          <w:sz w:val="20"/>
          <w:szCs w:val="20"/>
          <w:lang w:val="en"/>
        </w:rPr>
        <w:t>Bestow Curse (necromancy)</w:t>
      </w:r>
    </w:p>
    <w:p w14:paraId="1B8CD1C0" w14:textId="77777777" w:rsidR="0058486A" w:rsidRPr="0058486A" w:rsidRDefault="0058486A" w:rsidP="0058486A">
      <w:pPr>
        <w:pStyle w:val="NormalWeb"/>
        <w:rPr>
          <w:sz w:val="20"/>
          <w:szCs w:val="20"/>
          <w:lang w:val="en"/>
        </w:rPr>
      </w:pPr>
      <w:r w:rsidRPr="0058486A">
        <w:rPr>
          <w:sz w:val="20"/>
          <w:szCs w:val="20"/>
          <w:lang w:val="en"/>
        </w:rPr>
        <w:t>Clairvoyance (divination)</w:t>
      </w:r>
    </w:p>
    <w:p w14:paraId="1E8EB462" w14:textId="77777777" w:rsidR="00971FDA" w:rsidRPr="0058486A" w:rsidRDefault="00971FDA" w:rsidP="00971FDA">
      <w:pPr>
        <w:pStyle w:val="NormalWeb"/>
        <w:rPr>
          <w:sz w:val="20"/>
          <w:szCs w:val="20"/>
          <w:lang w:val="en"/>
        </w:rPr>
      </w:pPr>
      <w:r w:rsidRPr="0058486A">
        <w:rPr>
          <w:sz w:val="20"/>
          <w:szCs w:val="20"/>
          <w:lang w:val="en"/>
        </w:rPr>
        <w:t>Catnap (ench</w:t>
      </w:r>
      <w:r>
        <w:rPr>
          <w:sz w:val="20"/>
          <w:szCs w:val="20"/>
          <w:lang w:val="en"/>
        </w:rPr>
        <w:t>antment</w:t>
      </w:r>
      <w:r w:rsidRPr="0058486A">
        <w:rPr>
          <w:sz w:val="20"/>
          <w:szCs w:val="20"/>
          <w:lang w:val="en"/>
        </w:rPr>
        <w:t>.)</w:t>
      </w:r>
    </w:p>
    <w:p w14:paraId="045773A4" w14:textId="77777777" w:rsidR="0058486A" w:rsidRPr="0058486A" w:rsidRDefault="0058486A" w:rsidP="0058486A">
      <w:pPr>
        <w:pStyle w:val="NormalWeb"/>
        <w:rPr>
          <w:sz w:val="20"/>
          <w:szCs w:val="20"/>
          <w:lang w:val="en"/>
        </w:rPr>
      </w:pPr>
      <w:r w:rsidRPr="0058486A">
        <w:rPr>
          <w:sz w:val="20"/>
          <w:szCs w:val="20"/>
          <w:lang w:val="en"/>
        </w:rPr>
        <w:t>Dispel Magic (abjuration)</w:t>
      </w:r>
    </w:p>
    <w:p w14:paraId="130812FC" w14:textId="77777777" w:rsidR="00971FDA" w:rsidRPr="0058486A" w:rsidRDefault="00971FDA" w:rsidP="00971FDA">
      <w:pPr>
        <w:pStyle w:val="NormalWeb"/>
        <w:rPr>
          <w:sz w:val="20"/>
          <w:szCs w:val="20"/>
          <w:lang w:val="en"/>
        </w:rPr>
      </w:pPr>
      <w:r w:rsidRPr="0058486A">
        <w:rPr>
          <w:sz w:val="20"/>
          <w:szCs w:val="20"/>
          <w:lang w:val="en"/>
        </w:rPr>
        <w:t>Enemies abound (ench</w:t>
      </w:r>
      <w:r>
        <w:rPr>
          <w:sz w:val="20"/>
          <w:szCs w:val="20"/>
          <w:lang w:val="en"/>
        </w:rPr>
        <w:t>antment</w:t>
      </w:r>
      <w:r w:rsidRPr="0058486A">
        <w:rPr>
          <w:sz w:val="20"/>
          <w:szCs w:val="20"/>
          <w:lang w:val="en"/>
        </w:rPr>
        <w:t>.)</w:t>
      </w:r>
    </w:p>
    <w:p w14:paraId="29FC1998" w14:textId="77777777" w:rsidR="0058486A" w:rsidRPr="0058486A" w:rsidRDefault="0058486A" w:rsidP="0058486A">
      <w:pPr>
        <w:pStyle w:val="NormalWeb"/>
        <w:rPr>
          <w:sz w:val="20"/>
          <w:szCs w:val="20"/>
          <w:lang w:val="en"/>
        </w:rPr>
      </w:pPr>
      <w:r w:rsidRPr="0058486A">
        <w:rPr>
          <w:sz w:val="20"/>
          <w:szCs w:val="20"/>
          <w:lang w:val="en"/>
        </w:rPr>
        <w:t>Fear (illusion)</w:t>
      </w:r>
    </w:p>
    <w:p w14:paraId="476EACD7" w14:textId="77777777" w:rsidR="0058486A" w:rsidRPr="0058486A" w:rsidRDefault="0058486A" w:rsidP="0058486A">
      <w:pPr>
        <w:pStyle w:val="NormalWeb"/>
        <w:rPr>
          <w:sz w:val="20"/>
          <w:szCs w:val="20"/>
          <w:lang w:val="en"/>
        </w:rPr>
      </w:pPr>
      <w:r w:rsidRPr="0058486A">
        <w:rPr>
          <w:sz w:val="20"/>
          <w:szCs w:val="20"/>
          <w:lang w:val="en"/>
        </w:rPr>
        <w:t>Feign Death* (necromancy)</w:t>
      </w:r>
    </w:p>
    <w:p w14:paraId="7BE99F06" w14:textId="77777777" w:rsidR="0058486A" w:rsidRPr="0058486A" w:rsidRDefault="0058486A" w:rsidP="0058486A">
      <w:pPr>
        <w:pStyle w:val="NormalWeb"/>
        <w:rPr>
          <w:sz w:val="20"/>
          <w:szCs w:val="20"/>
          <w:lang w:val="en"/>
        </w:rPr>
      </w:pPr>
      <w:r w:rsidRPr="0058486A">
        <w:rPr>
          <w:sz w:val="20"/>
          <w:szCs w:val="20"/>
          <w:lang w:val="en"/>
        </w:rPr>
        <w:t>Glyph of Warding (abjuration)</w:t>
      </w:r>
    </w:p>
    <w:p w14:paraId="03D320D1" w14:textId="40BDE34A" w:rsidR="00A67978" w:rsidRDefault="00A67978" w:rsidP="0058486A">
      <w:pPr>
        <w:pStyle w:val="NormalWeb"/>
        <w:rPr>
          <w:sz w:val="20"/>
          <w:szCs w:val="20"/>
          <w:lang w:val="en"/>
        </w:rPr>
      </w:pPr>
      <w:r w:rsidRPr="00A67978">
        <w:rPr>
          <w:sz w:val="20"/>
          <w:szCs w:val="20"/>
          <w:lang w:val="en"/>
        </w:rPr>
        <w:t>Haste (transmutation)</w:t>
      </w:r>
    </w:p>
    <w:p w14:paraId="4C86B119" w14:textId="40F14AE6" w:rsidR="0058486A" w:rsidRPr="0058486A" w:rsidRDefault="0058486A" w:rsidP="0058486A">
      <w:pPr>
        <w:pStyle w:val="NormalWeb"/>
        <w:rPr>
          <w:sz w:val="20"/>
          <w:szCs w:val="20"/>
          <w:lang w:val="en"/>
        </w:rPr>
      </w:pPr>
      <w:r w:rsidRPr="0058486A">
        <w:rPr>
          <w:sz w:val="20"/>
          <w:szCs w:val="20"/>
          <w:lang w:val="en"/>
        </w:rPr>
        <w:t>Hypnotic Pattern (illusion)</w:t>
      </w:r>
    </w:p>
    <w:p w14:paraId="20759398" w14:textId="77777777" w:rsidR="00971FDA" w:rsidRPr="0058486A" w:rsidRDefault="00971FDA" w:rsidP="00971FDA">
      <w:pPr>
        <w:pStyle w:val="NormalWeb"/>
        <w:rPr>
          <w:sz w:val="20"/>
          <w:szCs w:val="20"/>
          <w:lang w:val="en"/>
        </w:rPr>
      </w:pPr>
      <w:r w:rsidRPr="0058486A">
        <w:rPr>
          <w:sz w:val="20"/>
          <w:szCs w:val="20"/>
          <w:lang w:val="en"/>
        </w:rPr>
        <w:t>Intellect fortress (abju</w:t>
      </w:r>
      <w:r>
        <w:rPr>
          <w:sz w:val="20"/>
          <w:szCs w:val="20"/>
          <w:lang w:val="en"/>
        </w:rPr>
        <w:t>ration</w:t>
      </w:r>
      <w:r w:rsidRPr="0058486A">
        <w:rPr>
          <w:sz w:val="20"/>
          <w:szCs w:val="20"/>
          <w:lang w:val="en"/>
        </w:rPr>
        <w:t>.)</w:t>
      </w:r>
    </w:p>
    <w:p w14:paraId="6644F91A" w14:textId="4FC57249" w:rsidR="0058486A" w:rsidRPr="0058486A" w:rsidRDefault="0058486A" w:rsidP="0058486A">
      <w:pPr>
        <w:pStyle w:val="NormalWeb"/>
        <w:rPr>
          <w:sz w:val="20"/>
          <w:szCs w:val="20"/>
          <w:lang w:val="en"/>
        </w:rPr>
      </w:pPr>
      <w:r w:rsidRPr="0058486A">
        <w:rPr>
          <w:sz w:val="20"/>
          <w:szCs w:val="20"/>
          <w:lang w:val="en"/>
        </w:rPr>
        <w:t>Tiny Hut* (evocation)</w:t>
      </w:r>
    </w:p>
    <w:p w14:paraId="3F015C5A" w14:textId="77777777" w:rsidR="00971FDA" w:rsidRPr="0058486A" w:rsidRDefault="00971FDA" w:rsidP="00971FDA">
      <w:pPr>
        <w:pStyle w:val="NormalWeb"/>
        <w:rPr>
          <w:sz w:val="20"/>
          <w:szCs w:val="20"/>
          <w:lang w:val="en"/>
        </w:rPr>
      </w:pPr>
      <w:r w:rsidRPr="0058486A">
        <w:rPr>
          <w:sz w:val="20"/>
          <w:szCs w:val="20"/>
          <w:lang w:val="en"/>
        </w:rPr>
        <w:t>Mass healing word (evo</w:t>
      </w:r>
      <w:r>
        <w:rPr>
          <w:sz w:val="20"/>
          <w:szCs w:val="20"/>
          <w:lang w:val="en"/>
        </w:rPr>
        <w:t>cation</w:t>
      </w:r>
      <w:r w:rsidRPr="0058486A">
        <w:rPr>
          <w:sz w:val="20"/>
          <w:szCs w:val="20"/>
          <w:lang w:val="en"/>
        </w:rPr>
        <w:t>)</w:t>
      </w:r>
    </w:p>
    <w:p w14:paraId="7F153F4C" w14:textId="77777777" w:rsidR="0058486A" w:rsidRPr="0058486A" w:rsidRDefault="0058486A" w:rsidP="0058486A">
      <w:pPr>
        <w:pStyle w:val="NormalWeb"/>
        <w:rPr>
          <w:sz w:val="20"/>
          <w:szCs w:val="20"/>
          <w:lang w:val="en"/>
        </w:rPr>
      </w:pPr>
      <w:r w:rsidRPr="0058486A">
        <w:rPr>
          <w:sz w:val="20"/>
          <w:szCs w:val="20"/>
          <w:lang w:val="en"/>
        </w:rPr>
        <w:t>Major Image (illusion)</w:t>
      </w:r>
    </w:p>
    <w:p w14:paraId="6D2A332E" w14:textId="77777777" w:rsidR="0058486A" w:rsidRPr="0058486A" w:rsidRDefault="0058486A" w:rsidP="0058486A">
      <w:pPr>
        <w:pStyle w:val="NormalWeb"/>
        <w:rPr>
          <w:sz w:val="20"/>
          <w:szCs w:val="20"/>
          <w:lang w:val="en"/>
        </w:rPr>
      </w:pPr>
      <w:r w:rsidRPr="0058486A">
        <w:rPr>
          <w:sz w:val="20"/>
          <w:szCs w:val="20"/>
          <w:lang w:val="en"/>
        </w:rPr>
        <w:t>Nondetection (abjuration)</w:t>
      </w:r>
    </w:p>
    <w:p w14:paraId="06FA4D32" w14:textId="77777777" w:rsidR="0058486A" w:rsidRPr="0058486A" w:rsidRDefault="0058486A" w:rsidP="0058486A">
      <w:pPr>
        <w:pStyle w:val="NormalWeb"/>
        <w:rPr>
          <w:sz w:val="20"/>
          <w:szCs w:val="20"/>
          <w:lang w:val="en"/>
        </w:rPr>
      </w:pPr>
      <w:r w:rsidRPr="0058486A">
        <w:rPr>
          <w:sz w:val="20"/>
          <w:szCs w:val="20"/>
          <w:lang w:val="en"/>
        </w:rPr>
        <w:t>Plant Growth (transmutation)</w:t>
      </w:r>
    </w:p>
    <w:p w14:paraId="4B7036C7" w14:textId="77777777" w:rsidR="0058486A" w:rsidRPr="0058486A" w:rsidRDefault="0058486A" w:rsidP="0058486A">
      <w:pPr>
        <w:pStyle w:val="NormalWeb"/>
        <w:rPr>
          <w:sz w:val="20"/>
          <w:szCs w:val="20"/>
          <w:lang w:val="en"/>
        </w:rPr>
      </w:pPr>
      <w:r w:rsidRPr="0058486A">
        <w:rPr>
          <w:sz w:val="20"/>
          <w:szCs w:val="20"/>
          <w:lang w:val="en"/>
        </w:rPr>
        <w:t>Sending (evocation)</w:t>
      </w:r>
    </w:p>
    <w:p w14:paraId="2F7B0688" w14:textId="77777777" w:rsidR="00971FDA" w:rsidRPr="0058486A" w:rsidRDefault="00971FDA" w:rsidP="00971FDA">
      <w:pPr>
        <w:pStyle w:val="NormalWeb"/>
        <w:rPr>
          <w:sz w:val="20"/>
          <w:szCs w:val="20"/>
          <w:lang w:val="en"/>
        </w:rPr>
      </w:pPr>
      <w:r w:rsidRPr="0058486A">
        <w:rPr>
          <w:sz w:val="20"/>
          <w:szCs w:val="20"/>
          <w:lang w:val="en"/>
        </w:rPr>
        <w:t>Slow (trans</w:t>
      </w:r>
      <w:r>
        <w:rPr>
          <w:sz w:val="20"/>
          <w:szCs w:val="20"/>
          <w:lang w:val="en"/>
        </w:rPr>
        <w:t>mutation</w:t>
      </w:r>
      <w:r w:rsidRPr="0058486A">
        <w:rPr>
          <w:sz w:val="20"/>
          <w:szCs w:val="20"/>
          <w:lang w:val="en"/>
        </w:rPr>
        <w:t>)</w:t>
      </w:r>
    </w:p>
    <w:p w14:paraId="2AF2524D" w14:textId="77777777" w:rsidR="0058486A" w:rsidRPr="0058486A" w:rsidRDefault="0058486A" w:rsidP="0058486A">
      <w:pPr>
        <w:pStyle w:val="NormalWeb"/>
        <w:rPr>
          <w:sz w:val="20"/>
          <w:szCs w:val="20"/>
          <w:lang w:val="en"/>
        </w:rPr>
      </w:pPr>
      <w:r w:rsidRPr="0058486A">
        <w:rPr>
          <w:sz w:val="20"/>
          <w:szCs w:val="20"/>
          <w:lang w:val="en"/>
        </w:rPr>
        <w:t>Speak with Dead (necromancy)</w:t>
      </w:r>
    </w:p>
    <w:p w14:paraId="2D4C1DEE" w14:textId="77777777" w:rsidR="0058486A" w:rsidRPr="0058486A" w:rsidRDefault="0058486A" w:rsidP="0058486A">
      <w:pPr>
        <w:pStyle w:val="NormalWeb"/>
        <w:rPr>
          <w:sz w:val="20"/>
          <w:szCs w:val="20"/>
          <w:lang w:val="en"/>
        </w:rPr>
      </w:pPr>
      <w:r w:rsidRPr="0058486A">
        <w:rPr>
          <w:sz w:val="20"/>
          <w:szCs w:val="20"/>
          <w:lang w:val="en"/>
        </w:rPr>
        <w:t>Speak with Plants (transmutation)</w:t>
      </w:r>
    </w:p>
    <w:p w14:paraId="5C24F1A6" w14:textId="77777777" w:rsidR="0058486A" w:rsidRPr="0058486A" w:rsidRDefault="0058486A" w:rsidP="0058486A">
      <w:pPr>
        <w:pStyle w:val="NormalWeb"/>
        <w:rPr>
          <w:sz w:val="20"/>
          <w:szCs w:val="20"/>
          <w:lang w:val="en"/>
        </w:rPr>
      </w:pPr>
      <w:r w:rsidRPr="0058486A">
        <w:rPr>
          <w:sz w:val="20"/>
          <w:szCs w:val="20"/>
          <w:lang w:val="en"/>
        </w:rPr>
        <w:t>Stinking Cloud (conjuration)</w:t>
      </w:r>
    </w:p>
    <w:p w14:paraId="1057645E" w14:textId="77777777" w:rsidR="0058486A" w:rsidRPr="0058486A" w:rsidRDefault="0058486A" w:rsidP="0058486A">
      <w:pPr>
        <w:pStyle w:val="NormalWeb"/>
        <w:rPr>
          <w:sz w:val="20"/>
          <w:szCs w:val="20"/>
          <w:lang w:val="en"/>
        </w:rPr>
      </w:pPr>
      <w:r w:rsidRPr="0058486A">
        <w:rPr>
          <w:sz w:val="20"/>
          <w:szCs w:val="20"/>
          <w:lang w:val="en"/>
        </w:rPr>
        <w:t>Tongues (divination)</w:t>
      </w:r>
    </w:p>
    <w:p w14:paraId="7907B7A6" w14:textId="77777777" w:rsidR="006A14F5" w:rsidRDefault="006A14F5">
      <w:pPr>
        <w:spacing w:line="240" w:lineRule="auto"/>
        <w:rPr>
          <w:rFonts w:ascii="Times New Roman" w:eastAsia="Times New Roman" w:hAnsi="Times New Roman" w:cs="Times New Roman"/>
          <w:b/>
          <w:w w:val="100"/>
          <w:sz w:val="20"/>
          <w:lang w:val="en"/>
        </w:rPr>
      </w:pPr>
      <w:r>
        <w:rPr>
          <w:b/>
          <w:bCs w:val="0"/>
          <w:sz w:val="20"/>
          <w:lang w:val="en"/>
        </w:rPr>
        <w:br w:type="page"/>
      </w:r>
    </w:p>
    <w:p w14:paraId="03B235AE" w14:textId="230B0691" w:rsidR="0058486A" w:rsidRPr="003C7E36" w:rsidRDefault="0058486A" w:rsidP="0058486A">
      <w:pPr>
        <w:pStyle w:val="NormalWeb"/>
        <w:rPr>
          <w:b/>
          <w:bCs/>
          <w:sz w:val="20"/>
          <w:szCs w:val="20"/>
          <w:lang w:val="en"/>
        </w:rPr>
      </w:pPr>
      <w:r w:rsidRPr="003C7E36">
        <w:rPr>
          <w:b/>
          <w:bCs/>
          <w:sz w:val="20"/>
          <w:szCs w:val="20"/>
          <w:lang w:val="en"/>
        </w:rPr>
        <w:lastRenderedPageBreak/>
        <w:t>4th Level</w:t>
      </w:r>
    </w:p>
    <w:p w14:paraId="2E95462D" w14:textId="77777777" w:rsidR="003C7E36" w:rsidRPr="0058486A" w:rsidRDefault="003C7E36" w:rsidP="003C7E36">
      <w:pPr>
        <w:pStyle w:val="NormalWeb"/>
        <w:rPr>
          <w:sz w:val="20"/>
          <w:szCs w:val="20"/>
          <w:lang w:val="en"/>
        </w:rPr>
      </w:pPr>
      <w:r w:rsidRPr="0058486A">
        <w:rPr>
          <w:sz w:val="20"/>
          <w:szCs w:val="20"/>
          <w:lang w:val="en"/>
        </w:rPr>
        <w:t>Charm monster (ench</w:t>
      </w:r>
      <w:r>
        <w:rPr>
          <w:sz w:val="20"/>
          <w:szCs w:val="20"/>
          <w:lang w:val="en"/>
        </w:rPr>
        <w:t>antment</w:t>
      </w:r>
      <w:r w:rsidRPr="0058486A">
        <w:rPr>
          <w:sz w:val="20"/>
          <w:szCs w:val="20"/>
          <w:lang w:val="en"/>
        </w:rPr>
        <w:t>)</w:t>
      </w:r>
    </w:p>
    <w:p w14:paraId="66C20B48" w14:textId="5E05C2D1" w:rsidR="0058486A" w:rsidRPr="0058486A" w:rsidRDefault="0058486A" w:rsidP="0058486A">
      <w:pPr>
        <w:pStyle w:val="NormalWeb"/>
        <w:rPr>
          <w:sz w:val="20"/>
          <w:szCs w:val="20"/>
          <w:lang w:val="en"/>
        </w:rPr>
      </w:pPr>
      <w:r w:rsidRPr="0058486A">
        <w:rPr>
          <w:sz w:val="20"/>
          <w:szCs w:val="20"/>
          <w:lang w:val="en"/>
        </w:rPr>
        <w:t>Compulsion (enchantment)</w:t>
      </w:r>
    </w:p>
    <w:p w14:paraId="3D37B667" w14:textId="77777777" w:rsidR="0058486A" w:rsidRPr="0058486A" w:rsidRDefault="0058486A" w:rsidP="0058486A">
      <w:pPr>
        <w:pStyle w:val="NormalWeb"/>
        <w:rPr>
          <w:sz w:val="20"/>
          <w:szCs w:val="20"/>
          <w:lang w:val="en"/>
        </w:rPr>
      </w:pPr>
      <w:r w:rsidRPr="0058486A">
        <w:rPr>
          <w:sz w:val="20"/>
          <w:szCs w:val="20"/>
          <w:lang w:val="en"/>
        </w:rPr>
        <w:t>Confusion (enchantment)</w:t>
      </w:r>
    </w:p>
    <w:p w14:paraId="1D5D60D1" w14:textId="77777777" w:rsidR="0058486A" w:rsidRPr="0058486A" w:rsidRDefault="0058486A" w:rsidP="0058486A">
      <w:pPr>
        <w:pStyle w:val="NormalWeb"/>
        <w:rPr>
          <w:sz w:val="20"/>
          <w:szCs w:val="20"/>
          <w:lang w:val="en"/>
        </w:rPr>
      </w:pPr>
      <w:r w:rsidRPr="0058486A">
        <w:rPr>
          <w:sz w:val="20"/>
          <w:szCs w:val="20"/>
          <w:lang w:val="en"/>
        </w:rPr>
        <w:t>Dimension Door (conjuration)</w:t>
      </w:r>
    </w:p>
    <w:p w14:paraId="2257EBC6" w14:textId="77777777" w:rsidR="0058486A" w:rsidRPr="0058486A" w:rsidRDefault="0058486A" w:rsidP="0058486A">
      <w:pPr>
        <w:pStyle w:val="NormalWeb"/>
        <w:rPr>
          <w:sz w:val="20"/>
          <w:szCs w:val="20"/>
          <w:lang w:val="en"/>
        </w:rPr>
      </w:pPr>
      <w:r w:rsidRPr="0058486A">
        <w:rPr>
          <w:sz w:val="20"/>
          <w:szCs w:val="20"/>
          <w:lang w:val="en"/>
        </w:rPr>
        <w:t>Freedom of Movement (abjuration)</w:t>
      </w:r>
    </w:p>
    <w:p w14:paraId="21FCC719" w14:textId="77777777" w:rsidR="0058486A" w:rsidRPr="0058486A" w:rsidRDefault="0058486A" w:rsidP="0058486A">
      <w:pPr>
        <w:pStyle w:val="NormalWeb"/>
        <w:rPr>
          <w:sz w:val="20"/>
          <w:szCs w:val="20"/>
          <w:lang w:val="en"/>
        </w:rPr>
      </w:pPr>
      <w:r w:rsidRPr="0058486A">
        <w:rPr>
          <w:sz w:val="20"/>
          <w:szCs w:val="20"/>
          <w:lang w:val="en"/>
        </w:rPr>
        <w:t>Greater Invisibility (illusion)</w:t>
      </w:r>
    </w:p>
    <w:p w14:paraId="796EDE73" w14:textId="77777777" w:rsidR="0058486A" w:rsidRPr="0058486A" w:rsidRDefault="0058486A" w:rsidP="0058486A">
      <w:pPr>
        <w:pStyle w:val="NormalWeb"/>
        <w:rPr>
          <w:sz w:val="20"/>
          <w:szCs w:val="20"/>
          <w:lang w:val="en"/>
        </w:rPr>
      </w:pPr>
      <w:r w:rsidRPr="0058486A">
        <w:rPr>
          <w:sz w:val="20"/>
          <w:szCs w:val="20"/>
          <w:lang w:val="en"/>
        </w:rPr>
        <w:t>Hallucinatory Terrain (illusion)</w:t>
      </w:r>
    </w:p>
    <w:p w14:paraId="2D58CFD9" w14:textId="77777777" w:rsidR="0058486A" w:rsidRPr="0058486A" w:rsidRDefault="0058486A" w:rsidP="0058486A">
      <w:pPr>
        <w:pStyle w:val="NormalWeb"/>
        <w:rPr>
          <w:sz w:val="20"/>
          <w:szCs w:val="20"/>
          <w:lang w:val="en"/>
        </w:rPr>
      </w:pPr>
      <w:r w:rsidRPr="0058486A">
        <w:rPr>
          <w:sz w:val="20"/>
          <w:szCs w:val="20"/>
          <w:lang w:val="en"/>
        </w:rPr>
        <w:t>Locate Creature (divination)</w:t>
      </w:r>
    </w:p>
    <w:p w14:paraId="51987676" w14:textId="77777777" w:rsidR="003C7E36" w:rsidRPr="0058486A" w:rsidRDefault="003C7E36" w:rsidP="003C7E36">
      <w:pPr>
        <w:pStyle w:val="NormalWeb"/>
        <w:rPr>
          <w:sz w:val="20"/>
          <w:szCs w:val="20"/>
          <w:lang w:val="en"/>
        </w:rPr>
      </w:pPr>
      <w:r w:rsidRPr="0058486A">
        <w:rPr>
          <w:sz w:val="20"/>
          <w:szCs w:val="20"/>
          <w:lang w:val="en"/>
        </w:rPr>
        <w:t>Phantasmal killer (illus</w:t>
      </w:r>
      <w:r>
        <w:rPr>
          <w:sz w:val="20"/>
          <w:szCs w:val="20"/>
          <w:lang w:val="en"/>
        </w:rPr>
        <w:t>ion</w:t>
      </w:r>
      <w:r w:rsidRPr="0058486A">
        <w:rPr>
          <w:sz w:val="20"/>
          <w:szCs w:val="20"/>
          <w:lang w:val="en"/>
        </w:rPr>
        <w:t>.)</w:t>
      </w:r>
    </w:p>
    <w:p w14:paraId="4C289E28" w14:textId="68A008A2" w:rsidR="0058486A" w:rsidRDefault="0058486A" w:rsidP="003C7E36">
      <w:pPr>
        <w:pStyle w:val="NormalWeb"/>
        <w:rPr>
          <w:sz w:val="20"/>
          <w:szCs w:val="20"/>
          <w:lang w:val="en"/>
        </w:rPr>
      </w:pPr>
      <w:r w:rsidRPr="0058486A">
        <w:rPr>
          <w:sz w:val="20"/>
          <w:szCs w:val="20"/>
          <w:lang w:val="en"/>
        </w:rPr>
        <w:t>Polymorph (transmutation)</w:t>
      </w:r>
    </w:p>
    <w:p w14:paraId="17409FAF" w14:textId="47209574" w:rsidR="004D1EA0" w:rsidRDefault="004D1EA0" w:rsidP="003C7E36">
      <w:pPr>
        <w:pStyle w:val="NormalWeb"/>
        <w:rPr>
          <w:bCs/>
          <w:sz w:val="20"/>
          <w:lang w:val="en"/>
        </w:rPr>
      </w:pPr>
      <w:r>
        <w:rPr>
          <w:sz w:val="20"/>
          <w:szCs w:val="20"/>
          <w:lang w:val="en"/>
        </w:rPr>
        <w:t>Secret Chest (conjuration)</w:t>
      </w:r>
    </w:p>
    <w:sectPr w:rsidR="004D1EA0" w:rsidSect="008D3E4E">
      <w:footerReference w:type="default" r:id="rId9"/>
      <w:pgSz w:w="12240" w:h="15840" w:code="1"/>
      <w:pgMar w:top="720" w:right="1008" w:bottom="720" w:left="1008" w:header="720" w:footer="288" w:gutter="0"/>
      <w:pgNumType w:start="1"/>
      <w:cols w:num="2"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8065B" w14:textId="77777777" w:rsidR="004E09E1" w:rsidRDefault="004E09E1" w:rsidP="008F4093">
      <w:r>
        <w:separator/>
      </w:r>
    </w:p>
  </w:endnote>
  <w:endnote w:type="continuationSeparator" w:id="0">
    <w:p w14:paraId="3FC1FDFC" w14:textId="77777777" w:rsidR="004E09E1" w:rsidRDefault="004E09E1" w:rsidP="008F4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imson Pro">
    <w:altName w:val="Calibri"/>
    <w:charset w:val="00"/>
    <w:family w:val="auto"/>
    <w:pitch w:val="variable"/>
    <w:sig w:usb0="A00000FF" w:usb1="5000E04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Merriweather"/>
    <w:panose1 w:val="00000500000000000000"/>
    <w:charset w:val="00"/>
    <w:family w:val="auto"/>
    <w:pitch w:val="variable"/>
    <w:sig w:usb0="20000207" w:usb1="00000002" w:usb2="00000000" w:usb3="00000000" w:csb0="00000197" w:csb1="00000000"/>
  </w:font>
  <w:font w:name="Martel DemiBold">
    <w:altName w:val="Mangal"/>
    <w:charset w:val="00"/>
    <w:family w:val="auto"/>
    <w:pitch w:val="variable"/>
    <w:sig w:usb0="00008007" w:usb1="00000000" w:usb2="00000000" w:usb3="00000000" w:csb0="00000093" w:csb1="00000000"/>
  </w:font>
  <w:font w:name="Trirong">
    <w:altName w:val="Trirong"/>
    <w:panose1 w:val="00000500000000000000"/>
    <w:charset w:val="00"/>
    <w:family w:val="auto"/>
    <w:pitch w:val="variable"/>
    <w:sig w:usb0="21000007" w:usb1="00000001" w:usb2="00000000" w:usb3="00000000" w:csb0="00010193"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Bookmania">
    <w:altName w:val="Calibri"/>
    <w:panose1 w:val="00000000000000000000"/>
    <w:charset w:val="00"/>
    <w:family w:val="modern"/>
    <w:notTrueType/>
    <w:pitch w:val="variable"/>
    <w:sig w:usb0="A00000EF" w:usb1="5000204B" w:usb2="00000000" w:usb3="00000000" w:csb0="00000093" w:csb1="00000000"/>
  </w:font>
  <w:font w:name="ヒラギノ角ゴ Pro W3">
    <w:charset w:val="4E"/>
    <w:family w:val="auto"/>
    <w:pitch w:val="variable"/>
    <w:sig w:usb0="E00002FF" w:usb1="7AC7FFFF" w:usb2="00000012" w:usb3="00000000" w:csb0="0002000D" w:csb1="00000000"/>
  </w:font>
  <w:font w:name="Lato">
    <w:charset w:val="00"/>
    <w:family w:val="swiss"/>
    <w:pitch w:val="variable"/>
    <w:sig w:usb0="E10002FF" w:usb1="5000ECFF" w:usb2="00000021" w:usb3="00000000" w:csb0="0000019F" w:csb1="00000000"/>
  </w:font>
  <w:font w:name="EB Garamond ExtraBold">
    <w:panose1 w:val="00000000000000000000"/>
    <w:charset w:val="00"/>
    <w:family w:val="auto"/>
    <w:pitch w:val="variable"/>
    <w:sig w:usb0="E00002FF" w:usb1="5201E4FB" w:usb2="00000028" w:usb3="00000000" w:csb0="0000019F" w:csb1="00000000"/>
  </w:font>
  <w:font w:name="Alegreya Sans Black">
    <w:panose1 w:val="00000A00000000000000"/>
    <w:charset w:val="00"/>
    <w:family w:val="auto"/>
    <w:pitch w:val="variable"/>
    <w:sig w:usb0="6000028F" w:usb1="00000003" w:usb2="00000000" w:usb3="00000000" w:csb0="0000019F" w:csb1="00000000"/>
  </w:font>
  <w:font w:name="Scala Sans">
    <w:altName w:val="Cambria"/>
    <w:charset w:val="00"/>
    <w:family w:val="auto"/>
    <w:pitch w:val="variable"/>
    <w:sig w:usb0="A00000AF" w:usb1="4000004A" w:usb2="00000000" w:usb3="00000000" w:csb0="0000011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libri"/>
    <w:panose1 w:val="00000000000000000000"/>
    <w:charset w:val="4D"/>
    <w:family w:val="auto"/>
    <w:notTrueType/>
    <w:pitch w:val="default"/>
    <w:sig w:usb0="00000003" w:usb1="00000000" w:usb2="00000000" w:usb3="00000000" w:csb0="00000001" w:csb1="00000000"/>
  </w:font>
  <w:font w:name="Taviraj Black">
    <w:altName w:val="Browallia New"/>
    <w:charset w:val="00"/>
    <w:family w:val="auto"/>
    <w:pitch w:val="variable"/>
    <w:sig w:usb0="21000007" w:usb1="00000001" w:usb2="00000000" w:usb3="00000000" w:csb0="00010193" w:csb1="00000000"/>
  </w:font>
  <w:font w:name="Alegreya Sans Medium">
    <w:panose1 w:val="00000600000000000000"/>
    <w:charset w:val="00"/>
    <w:family w:val="auto"/>
    <w:pitch w:val="variable"/>
    <w:sig w:usb0="6000028F"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0BC7A" w14:textId="77777777" w:rsidR="00FF2C5F" w:rsidRPr="007C27BF" w:rsidRDefault="00FF2C5F" w:rsidP="008F4093">
    <w:pPr>
      <w:pStyle w:val="5E-PAGENUMBER"/>
    </w:pPr>
    <w:r w:rsidRPr="007C27BF">
      <w:drawing>
        <wp:anchor distT="0" distB="0" distL="114300" distR="114300" simplePos="0" relativeHeight="251659264" behindDoc="1" locked="0" layoutInCell="1" allowOverlap="1" wp14:anchorId="133F263F" wp14:editId="78AAF26F">
          <wp:simplePos x="0" y="0"/>
          <wp:positionH relativeFrom="margin">
            <wp:posOffset>2916636</wp:posOffset>
          </wp:positionH>
          <wp:positionV relativeFrom="paragraph">
            <wp:posOffset>-104140</wp:posOffset>
          </wp:positionV>
          <wp:extent cx="663933" cy="376777"/>
          <wp:effectExtent l="0" t="0" r="3175" b="4445"/>
          <wp:wrapNone/>
          <wp:docPr id="2028971768" name="Picture 202897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3933" cy="3767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27BF">
      <w:fldChar w:fldCharType="begin"/>
    </w:r>
    <w:r w:rsidRPr="007C27BF">
      <w:instrText xml:space="preserve"> PAGE   \* MERGEFORMAT </w:instrText>
    </w:r>
    <w:r w:rsidRPr="007C27BF">
      <w:fldChar w:fldCharType="separate"/>
    </w:r>
    <w:r w:rsidRPr="007C27BF">
      <w:t>1</w:t>
    </w:r>
    <w:r w:rsidRPr="007C27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D8663" w14:textId="77777777" w:rsidR="004E09E1" w:rsidRDefault="004E09E1" w:rsidP="008F4093">
      <w:r>
        <w:separator/>
      </w:r>
    </w:p>
  </w:footnote>
  <w:footnote w:type="continuationSeparator" w:id="0">
    <w:p w14:paraId="7F2188F8" w14:textId="77777777" w:rsidR="004E09E1" w:rsidRDefault="004E09E1" w:rsidP="008F4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2EAB3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E253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95ECB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958DA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041E1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404A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10B7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EA6C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E8BA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446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55928"/>
    <w:multiLevelType w:val="multilevel"/>
    <w:tmpl w:val="3658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055877"/>
    <w:multiLevelType w:val="hybridMultilevel"/>
    <w:tmpl w:val="26608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C4463"/>
    <w:multiLevelType w:val="multilevel"/>
    <w:tmpl w:val="B09A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942C9F"/>
    <w:multiLevelType w:val="hybridMultilevel"/>
    <w:tmpl w:val="753E2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ED0AE4"/>
    <w:multiLevelType w:val="hybridMultilevel"/>
    <w:tmpl w:val="FF0058C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1404191D"/>
    <w:multiLevelType w:val="hybridMultilevel"/>
    <w:tmpl w:val="5014680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C1903ED0">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4484749"/>
    <w:multiLevelType w:val="multilevel"/>
    <w:tmpl w:val="F95E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423FE7"/>
    <w:multiLevelType w:val="multilevel"/>
    <w:tmpl w:val="9154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2D5939"/>
    <w:multiLevelType w:val="hybridMultilevel"/>
    <w:tmpl w:val="FC02A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1B0057"/>
    <w:multiLevelType w:val="multilevel"/>
    <w:tmpl w:val="88EC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BF7688"/>
    <w:multiLevelType w:val="hybridMultilevel"/>
    <w:tmpl w:val="7FA8E08C"/>
    <w:lvl w:ilvl="0" w:tplc="D7CC5C14">
      <w:start w:val="1"/>
      <w:numFmt w:val="bullet"/>
      <w:pStyle w:val="5E-SIDEBA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B40C5C"/>
    <w:multiLevelType w:val="multilevel"/>
    <w:tmpl w:val="8BFC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C221E"/>
    <w:multiLevelType w:val="multilevel"/>
    <w:tmpl w:val="4394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A45028"/>
    <w:multiLevelType w:val="multilevel"/>
    <w:tmpl w:val="93C8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DE7E5D"/>
    <w:multiLevelType w:val="multilevel"/>
    <w:tmpl w:val="290C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46565C"/>
    <w:multiLevelType w:val="multilevel"/>
    <w:tmpl w:val="938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F22A74"/>
    <w:multiLevelType w:val="multilevel"/>
    <w:tmpl w:val="AD56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7B6E05"/>
    <w:multiLevelType w:val="hybridMultilevel"/>
    <w:tmpl w:val="E1B8E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4D3706"/>
    <w:multiLevelType w:val="hybridMultilevel"/>
    <w:tmpl w:val="F1A031C6"/>
    <w:lvl w:ilvl="0" w:tplc="BFA23D42">
      <w:start w:val="1"/>
      <w:numFmt w:val="bullet"/>
      <w:pStyle w:val="5E-STATBLOCK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5B61C4"/>
    <w:multiLevelType w:val="hybridMultilevel"/>
    <w:tmpl w:val="AB8CB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337311B5"/>
    <w:multiLevelType w:val="multilevel"/>
    <w:tmpl w:val="EB4C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6B37E4"/>
    <w:multiLevelType w:val="multilevel"/>
    <w:tmpl w:val="D2E4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CC249E"/>
    <w:multiLevelType w:val="hybridMultilevel"/>
    <w:tmpl w:val="DA64D794"/>
    <w:lvl w:ilvl="0" w:tplc="F056A8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744EB0"/>
    <w:multiLevelType w:val="hybridMultilevel"/>
    <w:tmpl w:val="22F8FA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433510"/>
    <w:multiLevelType w:val="hybridMultilevel"/>
    <w:tmpl w:val="B43A8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2113F8"/>
    <w:multiLevelType w:val="multilevel"/>
    <w:tmpl w:val="AA12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455341"/>
    <w:multiLevelType w:val="multilevel"/>
    <w:tmpl w:val="52E4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630F48"/>
    <w:multiLevelType w:val="hybridMultilevel"/>
    <w:tmpl w:val="32680D22"/>
    <w:lvl w:ilvl="0" w:tplc="2DE0385E">
      <w:start w:val="1"/>
      <w:numFmt w:val="bullet"/>
      <w:pStyle w:val="5E-COREBULLETS"/>
      <w:lvlText w:val=""/>
      <w:lvlJc w:val="left"/>
      <w:pPr>
        <w:ind w:left="720" w:hanging="360"/>
      </w:pPr>
      <w:rPr>
        <w:rFonts w:ascii="Symbol" w:hAnsi="Symbol" w:hint="default"/>
        <w:position w:val="2"/>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C4514F"/>
    <w:multiLevelType w:val="multilevel"/>
    <w:tmpl w:val="361E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AD784D"/>
    <w:multiLevelType w:val="multilevel"/>
    <w:tmpl w:val="DC1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183BA2"/>
    <w:multiLevelType w:val="multilevel"/>
    <w:tmpl w:val="00D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A61A95"/>
    <w:multiLevelType w:val="multilevel"/>
    <w:tmpl w:val="01C4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EB4E73"/>
    <w:multiLevelType w:val="hybridMultilevel"/>
    <w:tmpl w:val="C4686D7E"/>
    <w:lvl w:ilvl="0" w:tplc="0409000F">
      <w:start w:val="1"/>
      <w:numFmt w:val="decimal"/>
      <w:lvlText w:val="%1."/>
      <w:lvlJc w:val="left"/>
      <w:pPr>
        <w:ind w:left="720" w:hanging="360"/>
      </w:pPr>
      <w:rPr>
        <w:rFonts w:hint="default"/>
      </w:rPr>
    </w:lvl>
    <w:lvl w:ilvl="1" w:tplc="D536F4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F913EEB"/>
    <w:multiLevelType w:val="multilevel"/>
    <w:tmpl w:val="1CF2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E750D0"/>
    <w:multiLevelType w:val="hybridMultilevel"/>
    <w:tmpl w:val="94FE77DA"/>
    <w:lvl w:ilvl="0" w:tplc="5DC6F9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A33ECE"/>
    <w:multiLevelType w:val="hybridMultilevel"/>
    <w:tmpl w:val="B82AC758"/>
    <w:lvl w:ilvl="0" w:tplc="1772DFE0">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6" w15:restartNumberingAfterBreak="0">
    <w:nsid w:val="702A45D0"/>
    <w:multiLevelType w:val="hybridMultilevel"/>
    <w:tmpl w:val="5B16E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C7498C"/>
    <w:multiLevelType w:val="multilevel"/>
    <w:tmpl w:val="7192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382944"/>
    <w:multiLevelType w:val="multilevel"/>
    <w:tmpl w:val="ACCE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AD0C36"/>
    <w:multiLevelType w:val="hybridMultilevel"/>
    <w:tmpl w:val="8B187C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C45A6C"/>
    <w:multiLevelType w:val="multilevel"/>
    <w:tmpl w:val="444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DA2FBF"/>
    <w:multiLevelType w:val="multilevel"/>
    <w:tmpl w:val="EB14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0F508B"/>
    <w:multiLevelType w:val="multilevel"/>
    <w:tmpl w:val="3DC4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6D7B63"/>
    <w:multiLevelType w:val="multilevel"/>
    <w:tmpl w:val="C28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B83C7A"/>
    <w:multiLevelType w:val="hybridMultilevel"/>
    <w:tmpl w:val="A776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321965">
    <w:abstractNumId w:val="32"/>
  </w:num>
  <w:num w:numId="2" w16cid:durableId="1916746349">
    <w:abstractNumId w:val="44"/>
  </w:num>
  <w:num w:numId="3" w16cid:durableId="1144153724">
    <w:abstractNumId w:val="19"/>
  </w:num>
  <w:num w:numId="4" w16cid:durableId="1231844954">
    <w:abstractNumId w:val="41"/>
  </w:num>
  <w:num w:numId="5" w16cid:durableId="341786399">
    <w:abstractNumId w:val="50"/>
  </w:num>
  <w:num w:numId="6" w16cid:durableId="1181773670">
    <w:abstractNumId w:val="25"/>
  </w:num>
  <w:num w:numId="7" w16cid:durableId="1834759543">
    <w:abstractNumId w:val="53"/>
  </w:num>
  <w:num w:numId="8" w16cid:durableId="577979853">
    <w:abstractNumId w:val="21"/>
  </w:num>
  <w:num w:numId="9" w16cid:durableId="1069962798">
    <w:abstractNumId w:val="31"/>
  </w:num>
  <w:num w:numId="10" w16cid:durableId="259879160">
    <w:abstractNumId w:val="39"/>
  </w:num>
  <w:num w:numId="11" w16cid:durableId="1004167183">
    <w:abstractNumId w:val="16"/>
  </w:num>
  <w:num w:numId="12" w16cid:durableId="811748749">
    <w:abstractNumId w:val="38"/>
  </w:num>
  <w:num w:numId="13" w16cid:durableId="1211697054">
    <w:abstractNumId w:val="22"/>
  </w:num>
  <w:num w:numId="14" w16cid:durableId="1997373200">
    <w:abstractNumId w:val="30"/>
  </w:num>
  <w:num w:numId="15" w16cid:durableId="517894527">
    <w:abstractNumId w:val="17"/>
  </w:num>
  <w:num w:numId="16" w16cid:durableId="176818409">
    <w:abstractNumId w:val="24"/>
  </w:num>
  <w:num w:numId="17" w16cid:durableId="1941912181">
    <w:abstractNumId w:val="48"/>
  </w:num>
  <w:num w:numId="18" w16cid:durableId="1328285551">
    <w:abstractNumId w:val="10"/>
  </w:num>
  <w:num w:numId="19" w16cid:durableId="1012488812">
    <w:abstractNumId w:val="23"/>
  </w:num>
  <w:num w:numId="20" w16cid:durableId="206333107">
    <w:abstractNumId w:val="52"/>
  </w:num>
  <w:num w:numId="21" w16cid:durableId="1334071549">
    <w:abstractNumId w:val="40"/>
  </w:num>
  <w:num w:numId="22" w16cid:durableId="336275601">
    <w:abstractNumId w:val="43"/>
  </w:num>
  <w:num w:numId="23" w16cid:durableId="1348218432">
    <w:abstractNumId w:val="35"/>
  </w:num>
  <w:num w:numId="24" w16cid:durableId="1702172108">
    <w:abstractNumId w:val="14"/>
  </w:num>
  <w:num w:numId="25" w16cid:durableId="1019429003">
    <w:abstractNumId w:val="36"/>
  </w:num>
  <w:num w:numId="26" w16cid:durableId="1887836444">
    <w:abstractNumId w:val="51"/>
  </w:num>
  <w:num w:numId="27" w16cid:durableId="985473710">
    <w:abstractNumId w:val="5"/>
  </w:num>
  <w:num w:numId="28" w16cid:durableId="945775294">
    <w:abstractNumId w:val="4"/>
  </w:num>
  <w:num w:numId="29" w16cid:durableId="1302151630">
    <w:abstractNumId w:val="45"/>
  </w:num>
  <w:num w:numId="30" w16cid:durableId="933169610">
    <w:abstractNumId w:val="9"/>
  </w:num>
  <w:num w:numId="31" w16cid:durableId="1928728656">
    <w:abstractNumId w:val="7"/>
  </w:num>
  <w:num w:numId="32" w16cid:durableId="1374115983">
    <w:abstractNumId w:val="6"/>
  </w:num>
  <w:num w:numId="33" w16cid:durableId="609437810">
    <w:abstractNumId w:val="8"/>
  </w:num>
  <w:num w:numId="34" w16cid:durableId="1575580761">
    <w:abstractNumId w:val="3"/>
  </w:num>
  <w:num w:numId="35" w16cid:durableId="1848981951">
    <w:abstractNumId w:val="2"/>
  </w:num>
  <w:num w:numId="36" w16cid:durableId="423695827">
    <w:abstractNumId w:val="1"/>
  </w:num>
  <w:num w:numId="37" w16cid:durableId="1473450754">
    <w:abstractNumId w:val="0"/>
  </w:num>
  <w:num w:numId="38" w16cid:durableId="909655862">
    <w:abstractNumId w:val="18"/>
  </w:num>
  <w:num w:numId="39" w16cid:durableId="1225603409">
    <w:abstractNumId w:val="28"/>
  </w:num>
  <w:num w:numId="40" w16cid:durableId="413817192">
    <w:abstractNumId w:val="37"/>
  </w:num>
  <w:num w:numId="41" w16cid:durableId="708846045">
    <w:abstractNumId w:val="29"/>
  </w:num>
  <w:num w:numId="42" w16cid:durableId="1920937858">
    <w:abstractNumId w:val="20"/>
  </w:num>
  <w:num w:numId="43" w16cid:durableId="1654336048">
    <w:abstractNumId w:val="34"/>
  </w:num>
  <w:num w:numId="44" w16cid:durableId="1330326601">
    <w:abstractNumId w:val="27"/>
  </w:num>
  <w:num w:numId="45" w16cid:durableId="1739202441">
    <w:abstractNumId w:val="46"/>
  </w:num>
  <w:num w:numId="46" w16cid:durableId="1700473572">
    <w:abstractNumId w:val="33"/>
  </w:num>
  <w:num w:numId="47" w16cid:durableId="900403330">
    <w:abstractNumId w:val="11"/>
  </w:num>
  <w:num w:numId="48" w16cid:durableId="879122500">
    <w:abstractNumId w:val="54"/>
  </w:num>
  <w:num w:numId="49" w16cid:durableId="137498111">
    <w:abstractNumId w:val="12"/>
  </w:num>
  <w:num w:numId="50" w16cid:durableId="1863592807">
    <w:abstractNumId w:val="26"/>
  </w:num>
  <w:num w:numId="51" w16cid:durableId="283773031">
    <w:abstractNumId w:val="47"/>
  </w:num>
  <w:num w:numId="52" w16cid:durableId="2034181752">
    <w:abstractNumId w:val="13"/>
  </w:num>
  <w:num w:numId="53" w16cid:durableId="1603490509">
    <w:abstractNumId w:val="42"/>
  </w:num>
  <w:num w:numId="54" w16cid:durableId="300351663">
    <w:abstractNumId w:val="49"/>
  </w:num>
  <w:num w:numId="55" w16cid:durableId="629476278">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stylePaneSortMethod w:val="0000"/>
  <w:defaultTabStop w:val="720"/>
  <w:consecutiveHyphenLimit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2NjAxN7U0NTM0NTBS0lEKTi0uzszPAykwMawFAB68IsstAAAA"/>
  </w:docVars>
  <w:rsids>
    <w:rsidRoot w:val="003954D7"/>
    <w:rsid w:val="00000359"/>
    <w:rsid w:val="00000CE6"/>
    <w:rsid w:val="0000354F"/>
    <w:rsid w:val="00003FA5"/>
    <w:rsid w:val="00007160"/>
    <w:rsid w:val="000113E9"/>
    <w:rsid w:val="0001228C"/>
    <w:rsid w:val="00012884"/>
    <w:rsid w:val="00013362"/>
    <w:rsid w:val="0001533D"/>
    <w:rsid w:val="00015BBF"/>
    <w:rsid w:val="0001667B"/>
    <w:rsid w:val="00016794"/>
    <w:rsid w:val="00020133"/>
    <w:rsid w:val="00020DC1"/>
    <w:rsid w:val="000232A5"/>
    <w:rsid w:val="000233F6"/>
    <w:rsid w:val="00024096"/>
    <w:rsid w:val="000241CC"/>
    <w:rsid w:val="00024521"/>
    <w:rsid w:val="00025641"/>
    <w:rsid w:val="00025C15"/>
    <w:rsid w:val="000263AA"/>
    <w:rsid w:val="00026884"/>
    <w:rsid w:val="00026BBB"/>
    <w:rsid w:val="00027786"/>
    <w:rsid w:val="000316E1"/>
    <w:rsid w:val="000320B3"/>
    <w:rsid w:val="00032EA9"/>
    <w:rsid w:val="00032EF6"/>
    <w:rsid w:val="0003364B"/>
    <w:rsid w:val="000337E1"/>
    <w:rsid w:val="00033852"/>
    <w:rsid w:val="00034097"/>
    <w:rsid w:val="000344DF"/>
    <w:rsid w:val="00034BA3"/>
    <w:rsid w:val="00035735"/>
    <w:rsid w:val="0003573A"/>
    <w:rsid w:val="00036293"/>
    <w:rsid w:val="000367FC"/>
    <w:rsid w:val="00037DEF"/>
    <w:rsid w:val="0004218F"/>
    <w:rsid w:val="00045071"/>
    <w:rsid w:val="00045138"/>
    <w:rsid w:val="00045D1E"/>
    <w:rsid w:val="000461CD"/>
    <w:rsid w:val="00046850"/>
    <w:rsid w:val="00047F1B"/>
    <w:rsid w:val="00050BA2"/>
    <w:rsid w:val="0005136F"/>
    <w:rsid w:val="000517DB"/>
    <w:rsid w:val="000518B0"/>
    <w:rsid w:val="0005190C"/>
    <w:rsid w:val="00051CA9"/>
    <w:rsid w:val="00052EF6"/>
    <w:rsid w:val="00052F70"/>
    <w:rsid w:val="0005421B"/>
    <w:rsid w:val="00054D55"/>
    <w:rsid w:val="00054EFF"/>
    <w:rsid w:val="00055EB2"/>
    <w:rsid w:val="000573D0"/>
    <w:rsid w:val="00060B14"/>
    <w:rsid w:val="000627C4"/>
    <w:rsid w:val="00063C15"/>
    <w:rsid w:val="00065676"/>
    <w:rsid w:val="00067801"/>
    <w:rsid w:val="00067AB3"/>
    <w:rsid w:val="00070E10"/>
    <w:rsid w:val="00071952"/>
    <w:rsid w:val="00073DB0"/>
    <w:rsid w:val="00074361"/>
    <w:rsid w:val="000743A7"/>
    <w:rsid w:val="0007529B"/>
    <w:rsid w:val="0007771F"/>
    <w:rsid w:val="000778BD"/>
    <w:rsid w:val="00077C9C"/>
    <w:rsid w:val="00082630"/>
    <w:rsid w:val="00083870"/>
    <w:rsid w:val="00086023"/>
    <w:rsid w:val="0008690A"/>
    <w:rsid w:val="000875DA"/>
    <w:rsid w:val="000906DB"/>
    <w:rsid w:val="00091014"/>
    <w:rsid w:val="00091B50"/>
    <w:rsid w:val="00092E5A"/>
    <w:rsid w:val="00093272"/>
    <w:rsid w:val="00094BB8"/>
    <w:rsid w:val="00096A1B"/>
    <w:rsid w:val="000A3D49"/>
    <w:rsid w:val="000A455B"/>
    <w:rsid w:val="000A4F41"/>
    <w:rsid w:val="000A61A8"/>
    <w:rsid w:val="000B19E6"/>
    <w:rsid w:val="000B39AC"/>
    <w:rsid w:val="000B3EFD"/>
    <w:rsid w:val="000B3F80"/>
    <w:rsid w:val="000B511A"/>
    <w:rsid w:val="000B7B20"/>
    <w:rsid w:val="000C0473"/>
    <w:rsid w:val="000C0632"/>
    <w:rsid w:val="000C0AEB"/>
    <w:rsid w:val="000C0E4C"/>
    <w:rsid w:val="000C0E5A"/>
    <w:rsid w:val="000C178C"/>
    <w:rsid w:val="000C27C4"/>
    <w:rsid w:val="000C2F3F"/>
    <w:rsid w:val="000C4215"/>
    <w:rsid w:val="000C56B4"/>
    <w:rsid w:val="000C5A61"/>
    <w:rsid w:val="000C5D4B"/>
    <w:rsid w:val="000C6B80"/>
    <w:rsid w:val="000D0E23"/>
    <w:rsid w:val="000D18FE"/>
    <w:rsid w:val="000D443C"/>
    <w:rsid w:val="000D5D27"/>
    <w:rsid w:val="000E20F5"/>
    <w:rsid w:val="000E2BDB"/>
    <w:rsid w:val="000E45DF"/>
    <w:rsid w:val="000E60B1"/>
    <w:rsid w:val="000E6CDF"/>
    <w:rsid w:val="000E70EE"/>
    <w:rsid w:val="000E73BE"/>
    <w:rsid w:val="000E79AC"/>
    <w:rsid w:val="000F263A"/>
    <w:rsid w:val="000F2795"/>
    <w:rsid w:val="000F2DDA"/>
    <w:rsid w:val="000F2F0E"/>
    <w:rsid w:val="000F33AF"/>
    <w:rsid w:val="000F399E"/>
    <w:rsid w:val="000F43A7"/>
    <w:rsid w:val="000F5C1E"/>
    <w:rsid w:val="000F6C34"/>
    <w:rsid w:val="000F6D38"/>
    <w:rsid w:val="000F7134"/>
    <w:rsid w:val="00104A10"/>
    <w:rsid w:val="001069E6"/>
    <w:rsid w:val="00107AA6"/>
    <w:rsid w:val="0011027B"/>
    <w:rsid w:val="001122CE"/>
    <w:rsid w:val="001133AB"/>
    <w:rsid w:val="00114375"/>
    <w:rsid w:val="00114C46"/>
    <w:rsid w:val="00115199"/>
    <w:rsid w:val="00116E1F"/>
    <w:rsid w:val="001205B8"/>
    <w:rsid w:val="0012113E"/>
    <w:rsid w:val="00124B15"/>
    <w:rsid w:val="0012613D"/>
    <w:rsid w:val="0012664D"/>
    <w:rsid w:val="00127139"/>
    <w:rsid w:val="001271F2"/>
    <w:rsid w:val="001273A9"/>
    <w:rsid w:val="001308A6"/>
    <w:rsid w:val="00132CA9"/>
    <w:rsid w:val="00133635"/>
    <w:rsid w:val="00135AFF"/>
    <w:rsid w:val="0013628A"/>
    <w:rsid w:val="0013673A"/>
    <w:rsid w:val="00141C62"/>
    <w:rsid w:val="00141EC8"/>
    <w:rsid w:val="00143051"/>
    <w:rsid w:val="00143CFF"/>
    <w:rsid w:val="00145330"/>
    <w:rsid w:val="001457FD"/>
    <w:rsid w:val="00150621"/>
    <w:rsid w:val="001513B6"/>
    <w:rsid w:val="00151F92"/>
    <w:rsid w:val="001530AA"/>
    <w:rsid w:val="00154B53"/>
    <w:rsid w:val="0015625B"/>
    <w:rsid w:val="00163643"/>
    <w:rsid w:val="00165AEF"/>
    <w:rsid w:val="00166C20"/>
    <w:rsid w:val="00174B0F"/>
    <w:rsid w:val="0017579C"/>
    <w:rsid w:val="00175F14"/>
    <w:rsid w:val="0018021C"/>
    <w:rsid w:val="00180C4A"/>
    <w:rsid w:val="00185482"/>
    <w:rsid w:val="001854F8"/>
    <w:rsid w:val="00185EE7"/>
    <w:rsid w:val="00186235"/>
    <w:rsid w:val="00192625"/>
    <w:rsid w:val="00193343"/>
    <w:rsid w:val="001940FD"/>
    <w:rsid w:val="001945FA"/>
    <w:rsid w:val="001971DB"/>
    <w:rsid w:val="001A03E6"/>
    <w:rsid w:val="001A09F5"/>
    <w:rsid w:val="001A202C"/>
    <w:rsid w:val="001A2B4C"/>
    <w:rsid w:val="001A2BCA"/>
    <w:rsid w:val="001A68A1"/>
    <w:rsid w:val="001A6F4E"/>
    <w:rsid w:val="001B1FD9"/>
    <w:rsid w:val="001B2C24"/>
    <w:rsid w:val="001B3871"/>
    <w:rsid w:val="001B4267"/>
    <w:rsid w:val="001B428A"/>
    <w:rsid w:val="001B4466"/>
    <w:rsid w:val="001B6A3E"/>
    <w:rsid w:val="001C1313"/>
    <w:rsid w:val="001C142B"/>
    <w:rsid w:val="001C1A79"/>
    <w:rsid w:val="001C3563"/>
    <w:rsid w:val="001C4744"/>
    <w:rsid w:val="001C61C7"/>
    <w:rsid w:val="001C62A5"/>
    <w:rsid w:val="001C653F"/>
    <w:rsid w:val="001C6974"/>
    <w:rsid w:val="001C6FDE"/>
    <w:rsid w:val="001C7690"/>
    <w:rsid w:val="001C7CA2"/>
    <w:rsid w:val="001C7F5F"/>
    <w:rsid w:val="001D0EED"/>
    <w:rsid w:val="001D539E"/>
    <w:rsid w:val="001D714B"/>
    <w:rsid w:val="001E0312"/>
    <w:rsid w:val="001E3EEA"/>
    <w:rsid w:val="001E437E"/>
    <w:rsid w:val="001E517D"/>
    <w:rsid w:val="001E578D"/>
    <w:rsid w:val="001E5899"/>
    <w:rsid w:val="001E6698"/>
    <w:rsid w:val="001E7E78"/>
    <w:rsid w:val="001F0682"/>
    <w:rsid w:val="001F0DA0"/>
    <w:rsid w:val="001F1A8A"/>
    <w:rsid w:val="001F2715"/>
    <w:rsid w:val="001F2A19"/>
    <w:rsid w:val="001F376F"/>
    <w:rsid w:val="001F4AC3"/>
    <w:rsid w:val="001F4E9B"/>
    <w:rsid w:val="001F5BE4"/>
    <w:rsid w:val="001F61D7"/>
    <w:rsid w:val="001F7F34"/>
    <w:rsid w:val="00200DCD"/>
    <w:rsid w:val="002011C3"/>
    <w:rsid w:val="00203994"/>
    <w:rsid w:val="002053E0"/>
    <w:rsid w:val="00211326"/>
    <w:rsid w:val="002118C3"/>
    <w:rsid w:val="00215203"/>
    <w:rsid w:val="00215B96"/>
    <w:rsid w:val="00215E82"/>
    <w:rsid w:val="00217583"/>
    <w:rsid w:val="00217F2F"/>
    <w:rsid w:val="00220173"/>
    <w:rsid w:val="002233AF"/>
    <w:rsid w:val="0022503B"/>
    <w:rsid w:val="002250A9"/>
    <w:rsid w:val="002273FC"/>
    <w:rsid w:val="00230C10"/>
    <w:rsid w:val="002317B5"/>
    <w:rsid w:val="00232A46"/>
    <w:rsid w:val="00236391"/>
    <w:rsid w:val="00242108"/>
    <w:rsid w:val="00242149"/>
    <w:rsid w:val="002426FE"/>
    <w:rsid w:val="00246BEF"/>
    <w:rsid w:val="002478D3"/>
    <w:rsid w:val="0025004D"/>
    <w:rsid w:val="00251834"/>
    <w:rsid w:val="00252167"/>
    <w:rsid w:val="002521B6"/>
    <w:rsid w:val="0025279E"/>
    <w:rsid w:val="0025372C"/>
    <w:rsid w:val="00257CA9"/>
    <w:rsid w:val="00261AD4"/>
    <w:rsid w:val="0026241E"/>
    <w:rsid w:val="00265A6E"/>
    <w:rsid w:val="002673BE"/>
    <w:rsid w:val="00267FC7"/>
    <w:rsid w:val="00271D2C"/>
    <w:rsid w:val="00273F21"/>
    <w:rsid w:val="00274087"/>
    <w:rsid w:val="002746C3"/>
    <w:rsid w:val="00274A16"/>
    <w:rsid w:val="00274E01"/>
    <w:rsid w:val="00274FA1"/>
    <w:rsid w:val="002751AF"/>
    <w:rsid w:val="0027694F"/>
    <w:rsid w:val="00280B81"/>
    <w:rsid w:val="0028206F"/>
    <w:rsid w:val="002837C4"/>
    <w:rsid w:val="00283ED4"/>
    <w:rsid w:val="00284DAF"/>
    <w:rsid w:val="002870B1"/>
    <w:rsid w:val="0028785B"/>
    <w:rsid w:val="00290D9D"/>
    <w:rsid w:val="002956F6"/>
    <w:rsid w:val="0029601A"/>
    <w:rsid w:val="00296442"/>
    <w:rsid w:val="002964C8"/>
    <w:rsid w:val="002968C9"/>
    <w:rsid w:val="00296F28"/>
    <w:rsid w:val="00297F69"/>
    <w:rsid w:val="002A0E0B"/>
    <w:rsid w:val="002A3D0F"/>
    <w:rsid w:val="002A417B"/>
    <w:rsid w:val="002A5FD5"/>
    <w:rsid w:val="002A7A70"/>
    <w:rsid w:val="002A7A91"/>
    <w:rsid w:val="002B071D"/>
    <w:rsid w:val="002B089E"/>
    <w:rsid w:val="002B1248"/>
    <w:rsid w:val="002B1E76"/>
    <w:rsid w:val="002B2589"/>
    <w:rsid w:val="002B2A24"/>
    <w:rsid w:val="002B3261"/>
    <w:rsid w:val="002B3359"/>
    <w:rsid w:val="002B3D6D"/>
    <w:rsid w:val="002B4706"/>
    <w:rsid w:val="002B5E90"/>
    <w:rsid w:val="002B75AA"/>
    <w:rsid w:val="002C1527"/>
    <w:rsid w:val="002C167F"/>
    <w:rsid w:val="002C1EF2"/>
    <w:rsid w:val="002C27AD"/>
    <w:rsid w:val="002C4838"/>
    <w:rsid w:val="002C5922"/>
    <w:rsid w:val="002C5C8D"/>
    <w:rsid w:val="002C7D4C"/>
    <w:rsid w:val="002D06F7"/>
    <w:rsid w:val="002D09CB"/>
    <w:rsid w:val="002D24D7"/>
    <w:rsid w:val="002D2704"/>
    <w:rsid w:val="002D2B8D"/>
    <w:rsid w:val="002D4699"/>
    <w:rsid w:val="002D6571"/>
    <w:rsid w:val="002D6B57"/>
    <w:rsid w:val="002D7CD3"/>
    <w:rsid w:val="002E0897"/>
    <w:rsid w:val="002E1B34"/>
    <w:rsid w:val="002E3231"/>
    <w:rsid w:val="002E4C28"/>
    <w:rsid w:val="002E58D2"/>
    <w:rsid w:val="002E61CA"/>
    <w:rsid w:val="002E6322"/>
    <w:rsid w:val="002E6902"/>
    <w:rsid w:val="002E6959"/>
    <w:rsid w:val="002F29EF"/>
    <w:rsid w:val="002F413C"/>
    <w:rsid w:val="002F46FF"/>
    <w:rsid w:val="002F4CF1"/>
    <w:rsid w:val="002F53CE"/>
    <w:rsid w:val="002F6134"/>
    <w:rsid w:val="002F686B"/>
    <w:rsid w:val="002F7755"/>
    <w:rsid w:val="00301E4A"/>
    <w:rsid w:val="003051B3"/>
    <w:rsid w:val="00306810"/>
    <w:rsid w:val="00306F38"/>
    <w:rsid w:val="00307705"/>
    <w:rsid w:val="00311393"/>
    <w:rsid w:val="0031222E"/>
    <w:rsid w:val="003156AF"/>
    <w:rsid w:val="00316094"/>
    <w:rsid w:val="00317417"/>
    <w:rsid w:val="00320221"/>
    <w:rsid w:val="003208D9"/>
    <w:rsid w:val="00321A33"/>
    <w:rsid w:val="00322133"/>
    <w:rsid w:val="00322B07"/>
    <w:rsid w:val="0032332E"/>
    <w:rsid w:val="00324DC1"/>
    <w:rsid w:val="00330303"/>
    <w:rsid w:val="00330470"/>
    <w:rsid w:val="00331CC6"/>
    <w:rsid w:val="00332898"/>
    <w:rsid w:val="00332F8E"/>
    <w:rsid w:val="0033312C"/>
    <w:rsid w:val="0033477C"/>
    <w:rsid w:val="0033600B"/>
    <w:rsid w:val="0033697F"/>
    <w:rsid w:val="00337648"/>
    <w:rsid w:val="00341259"/>
    <w:rsid w:val="00341B4B"/>
    <w:rsid w:val="00341EC9"/>
    <w:rsid w:val="003451B1"/>
    <w:rsid w:val="00346DF9"/>
    <w:rsid w:val="00347C04"/>
    <w:rsid w:val="003503DF"/>
    <w:rsid w:val="0035237C"/>
    <w:rsid w:val="003524C5"/>
    <w:rsid w:val="00353047"/>
    <w:rsid w:val="00354519"/>
    <w:rsid w:val="00355968"/>
    <w:rsid w:val="00355B33"/>
    <w:rsid w:val="00356A1C"/>
    <w:rsid w:val="00357F43"/>
    <w:rsid w:val="00360432"/>
    <w:rsid w:val="00360A44"/>
    <w:rsid w:val="00364D1E"/>
    <w:rsid w:val="00364F0B"/>
    <w:rsid w:val="003665F7"/>
    <w:rsid w:val="00366CAC"/>
    <w:rsid w:val="00366D53"/>
    <w:rsid w:val="00367FCE"/>
    <w:rsid w:val="00371120"/>
    <w:rsid w:val="00373974"/>
    <w:rsid w:val="00374389"/>
    <w:rsid w:val="003746D5"/>
    <w:rsid w:val="00374BDE"/>
    <w:rsid w:val="003755B1"/>
    <w:rsid w:val="00380269"/>
    <w:rsid w:val="0038031F"/>
    <w:rsid w:val="00381349"/>
    <w:rsid w:val="00381963"/>
    <w:rsid w:val="00383130"/>
    <w:rsid w:val="00383DA2"/>
    <w:rsid w:val="00384320"/>
    <w:rsid w:val="00386A8F"/>
    <w:rsid w:val="0038742D"/>
    <w:rsid w:val="0038771A"/>
    <w:rsid w:val="00391D69"/>
    <w:rsid w:val="00393066"/>
    <w:rsid w:val="003939A5"/>
    <w:rsid w:val="00393B9A"/>
    <w:rsid w:val="00393EF5"/>
    <w:rsid w:val="003940E7"/>
    <w:rsid w:val="003946C9"/>
    <w:rsid w:val="003948A2"/>
    <w:rsid w:val="0039494E"/>
    <w:rsid w:val="00394CF3"/>
    <w:rsid w:val="003954D7"/>
    <w:rsid w:val="003956DF"/>
    <w:rsid w:val="00395DC2"/>
    <w:rsid w:val="003A0854"/>
    <w:rsid w:val="003A156E"/>
    <w:rsid w:val="003A1B11"/>
    <w:rsid w:val="003A2EF8"/>
    <w:rsid w:val="003A3B2C"/>
    <w:rsid w:val="003A3CCF"/>
    <w:rsid w:val="003A58C2"/>
    <w:rsid w:val="003A65AB"/>
    <w:rsid w:val="003A75A0"/>
    <w:rsid w:val="003A7F56"/>
    <w:rsid w:val="003B03AE"/>
    <w:rsid w:val="003B24A1"/>
    <w:rsid w:val="003B282A"/>
    <w:rsid w:val="003B2C4E"/>
    <w:rsid w:val="003B2DAA"/>
    <w:rsid w:val="003C1B37"/>
    <w:rsid w:val="003C4016"/>
    <w:rsid w:val="003C57DA"/>
    <w:rsid w:val="003C6292"/>
    <w:rsid w:val="003C7E36"/>
    <w:rsid w:val="003D0259"/>
    <w:rsid w:val="003D0F53"/>
    <w:rsid w:val="003D319A"/>
    <w:rsid w:val="003D3A23"/>
    <w:rsid w:val="003D3ADD"/>
    <w:rsid w:val="003D3C94"/>
    <w:rsid w:val="003D4361"/>
    <w:rsid w:val="003D4EF1"/>
    <w:rsid w:val="003D505F"/>
    <w:rsid w:val="003D737B"/>
    <w:rsid w:val="003E0D8F"/>
    <w:rsid w:val="003E3B93"/>
    <w:rsid w:val="003E431A"/>
    <w:rsid w:val="003E491E"/>
    <w:rsid w:val="003E4B5B"/>
    <w:rsid w:val="003E5E4A"/>
    <w:rsid w:val="003E6C74"/>
    <w:rsid w:val="003E6E54"/>
    <w:rsid w:val="003E7816"/>
    <w:rsid w:val="003F1315"/>
    <w:rsid w:val="003F3369"/>
    <w:rsid w:val="003F368C"/>
    <w:rsid w:val="00400DB1"/>
    <w:rsid w:val="00401FE3"/>
    <w:rsid w:val="00402834"/>
    <w:rsid w:val="00402C7B"/>
    <w:rsid w:val="00404594"/>
    <w:rsid w:val="00404824"/>
    <w:rsid w:val="004048C4"/>
    <w:rsid w:val="00406998"/>
    <w:rsid w:val="004114F4"/>
    <w:rsid w:val="0041390C"/>
    <w:rsid w:val="00413CA1"/>
    <w:rsid w:val="004141FD"/>
    <w:rsid w:val="0041452D"/>
    <w:rsid w:val="00416204"/>
    <w:rsid w:val="00416598"/>
    <w:rsid w:val="0041672A"/>
    <w:rsid w:val="00417DF9"/>
    <w:rsid w:val="00422699"/>
    <w:rsid w:val="0042269A"/>
    <w:rsid w:val="00422DB6"/>
    <w:rsid w:val="004233F2"/>
    <w:rsid w:val="004238F5"/>
    <w:rsid w:val="00423B55"/>
    <w:rsid w:val="00424EBA"/>
    <w:rsid w:val="00430009"/>
    <w:rsid w:val="00433A8F"/>
    <w:rsid w:val="004364FA"/>
    <w:rsid w:val="00437B42"/>
    <w:rsid w:val="004404A6"/>
    <w:rsid w:val="004437DB"/>
    <w:rsid w:val="00444255"/>
    <w:rsid w:val="00444587"/>
    <w:rsid w:val="004466DB"/>
    <w:rsid w:val="004468DD"/>
    <w:rsid w:val="00446CA8"/>
    <w:rsid w:val="00450F61"/>
    <w:rsid w:val="004512D0"/>
    <w:rsid w:val="00451623"/>
    <w:rsid w:val="004543A3"/>
    <w:rsid w:val="004552BD"/>
    <w:rsid w:val="00456112"/>
    <w:rsid w:val="00457C6A"/>
    <w:rsid w:val="00457E1E"/>
    <w:rsid w:val="00460F62"/>
    <w:rsid w:val="0046101C"/>
    <w:rsid w:val="00461FC7"/>
    <w:rsid w:val="0046268A"/>
    <w:rsid w:val="00462A0E"/>
    <w:rsid w:val="00463102"/>
    <w:rsid w:val="00464C85"/>
    <w:rsid w:val="004662DC"/>
    <w:rsid w:val="00470A96"/>
    <w:rsid w:val="004714DC"/>
    <w:rsid w:val="00474BCA"/>
    <w:rsid w:val="00474FC8"/>
    <w:rsid w:val="0047620B"/>
    <w:rsid w:val="00476678"/>
    <w:rsid w:val="004766FC"/>
    <w:rsid w:val="0048060F"/>
    <w:rsid w:val="004808E6"/>
    <w:rsid w:val="00481051"/>
    <w:rsid w:val="00481A24"/>
    <w:rsid w:val="0048385B"/>
    <w:rsid w:val="00484711"/>
    <w:rsid w:val="004935EC"/>
    <w:rsid w:val="004938B3"/>
    <w:rsid w:val="00494681"/>
    <w:rsid w:val="004A03DD"/>
    <w:rsid w:val="004A0CB6"/>
    <w:rsid w:val="004A43A8"/>
    <w:rsid w:val="004A4F0E"/>
    <w:rsid w:val="004B5D76"/>
    <w:rsid w:val="004B725E"/>
    <w:rsid w:val="004C0186"/>
    <w:rsid w:val="004C0DD1"/>
    <w:rsid w:val="004C172B"/>
    <w:rsid w:val="004C3235"/>
    <w:rsid w:val="004C3C82"/>
    <w:rsid w:val="004C43FA"/>
    <w:rsid w:val="004C6992"/>
    <w:rsid w:val="004C7E80"/>
    <w:rsid w:val="004D0A57"/>
    <w:rsid w:val="004D1A6B"/>
    <w:rsid w:val="004D1EA0"/>
    <w:rsid w:val="004D4ADE"/>
    <w:rsid w:val="004D5305"/>
    <w:rsid w:val="004D550F"/>
    <w:rsid w:val="004E09E1"/>
    <w:rsid w:val="004E1403"/>
    <w:rsid w:val="004E1F6C"/>
    <w:rsid w:val="004E2B38"/>
    <w:rsid w:val="004E4D97"/>
    <w:rsid w:val="004E53B2"/>
    <w:rsid w:val="004E753A"/>
    <w:rsid w:val="004E789A"/>
    <w:rsid w:val="004F1089"/>
    <w:rsid w:val="004F1A0E"/>
    <w:rsid w:val="004F1E3E"/>
    <w:rsid w:val="004F255C"/>
    <w:rsid w:val="004F334D"/>
    <w:rsid w:val="004F5A46"/>
    <w:rsid w:val="004F5B6A"/>
    <w:rsid w:val="004F628F"/>
    <w:rsid w:val="004F6616"/>
    <w:rsid w:val="0050004C"/>
    <w:rsid w:val="005006D1"/>
    <w:rsid w:val="00503B5D"/>
    <w:rsid w:val="00506B23"/>
    <w:rsid w:val="00507529"/>
    <w:rsid w:val="00507746"/>
    <w:rsid w:val="0050790F"/>
    <w:rsid w:val="00510CE1"/>
    <w:rsid w:val="00510D75"/>
    <w:rsid w:val="00511ACB"/>
    <w:rsid w:val="00513B59"/>
    <w:rsid w:val="00520DA1"/>
    <w:rsid w:val="00521F9F"/>
    <w:rsid w:val="00522285"/>
    <w:rsid w:val="005229FE"/>
    <w:rsid w:val="00523C36"/>
    <w:rsid w:val="00526A4C"/>
    <w:rsid w:val="00526BE2"/>
    <w:rsid w:val="00527B9D"/>
    <w:rsid w:val="00527DC8"/>
    <w:rsid w:val="00533BF2"/>
    <w:rsid w:val="005340E5"/>
    <w:rsid w:val="005348F9"/>
    <w:rsid w:val="00534B08"/>
    <w:rsid w:val="005356E3"/>
    <w:rsid w:val="005358F5"/>
    <w:rsid w:val="00535DA3"/>
    <w:rsid w:val="00537D86"/>
    <w:rsid w:val="005407F5"/>
    <w:rsid w:val="0054093A"/>
    <w:rsid w:val="00541DCD"/>
    <w:rsid w:val="00541E7D"/>
    <w:rsid w:val="0054284F"/>
    <w:rsid w:val="005431CF"/>
    <w:rsid w:val="00544216"/>
    <w:rsid w:val="00544581"/>
    <w:rsid w:val="005448EA"/>
    <w:rsid w:val="00545235"/>
    <w:rsid w:val="005457E0"/>
    <w:rsid w:val="005468F1"/>
    <w:rsid w:val="005469A1"/>
    <w:rsid w:val="00547290"/>
    <w:rsid w:val="0055075D"/>
    <w:rsid w:val="0055106A"/>
    <w:rsid w:val="00551A51"/>
    <w:rsid w:val="00553EC9"/>
    <w:rsid w:val="00554BB0"/>
    <w:rsid w:val="00554EFD"/>
    <w:rsid w:val="00555FE4"/>
    <w:rsid w:val="00557503"/>
    <w:rsid w:val="005606F9"/>
    <w:rsid w:val="00562110"/>
    <w:rsid w:val="00565692"/>
    <w:rsid w:val="00565AD9"/>
    <w:rsid w:val="005660C6"/>
    <w:rsid w:val="0056614A"/>
    <w:rsid w:val="005761C4"/>
    <w:rsid w:val="00576DF9"/>
    <w:rsid w:val="00581A53"/>
    <w:rsid w:val="0058236F"/>
    <w:rsid w:val="00582F15"/>
    <w:rsid w:val="00582F22"/>
    <w:rsid w:val="0058486A"/>
    <w:rsid w:val="00585F20"/>
    <w:rsid w:val="005861CA"/>
    <w:rsid w:val="00590509"/>
    <w:rsid w:val="00590D1E"/>
    <w:rsid w:val="005A049D"/>
    <w:rsid w:val="005A137C"/>
    <w:rsid w:val="005A13F7"/>
    <w:rsid w:val="005A1FAB"/>
    <w:rsid w:val="005A42E9"/>
    <w:rsid w:val="005A51DF"/>
    <w:rsid w:val="005A7A29"/>
    <w:rsid w:val="005A7F38"/>
    <w:rsid w:val="005B045E"/>
    <w:rsid w:val="005B2836"/>
    <w:rsid w:val="005B3451"/>
    <w:rsid w:val="005B42CF"/>
    <w:rsid w:val="005B4416"/>
    <w:rsid w:val="005B48AC"/>
    <w:rsid w:val="005B5187"/>
    <w:rsid w:val="005B581F"/>
    <w:rsid w:val="005C032D"/>
    <w:rsid w:val="005C0EF2"/>
    <w:rsid w:val="005C24FC"/>
    <w:rsid w:val="005C3FEB"/>
    <w:rsid w:val="005C442D"/>
    <w:rsid w:val="005C470C"/>
    <w:rsid w:val="005C5878"/>
    <w:rsid w:val="005C6E47"/>
    <w:rsid w:val="005D0D5A"/>
    <w:rsid w:val="005D0E39"/>
    <w:rsid w:val="005D30A6"/>
    <w:rsid w:val="005D3CD0"/>
    <w:rsid w:val="005D4043"/>
    <w:rsid w:val="005D4F62"/>
    <w:rsid w:val="005D52EE"/>
    <w:rsid w:val="005D54BF"/>
    <w:rsid w:val="005D5D98"/>
    <w:rsid w:val="005D6DE5"/>
    <w:rsid w:val="005E23BF"/>
    <w:rsid w:val="005E2F74"/>
    <w:rsid w:val="005E3329"/>
    <w:rsid w:val="005E351E"/>
    <w:rsid w:val="005E3E83"/>
    <w:rsid w:val="005E511F"/>
    <w:rsid w:val="005E5C98"/>
    <w:rsid w:val="005E6177"/>
    <w:rsid w:val="005F02D6"/>
    <w:rsid w:val="005F0FAD"/>
    <w:rsid w:val="005F34AB"/>
    <w:rsid w:val="005F49F6"/>
    <w:rsid w:val="005F5888"/>
    <w:rsid w:val="005F7257"/>
    <w:rsid w:val="005F73AA"/>
    <w:rsid w:val="005F785E"/>
    <w:rsid w:val="006002D0"/>
    <w:rsid w:val="006015EE"/>
    <w:rsid w:val="00603B67"/>
    <w:rsid w:val="00604034"/>
    <w:rsid w:val="00606A82"/>
    <w:rsid w:val="00606B28"/>
    <w:rsid w:val="00606B64"/>
    <w:rsid w:val="00606D89"/>
    <w:rsid w:val="006071F6"/>
    <w:rsid w:val="0061078F"/>
    <w:rsid w:val="006138FF"/>
    <w:rsid w:val="00613ECE"/>
    <w:rsid w:val="006152DD"/>
    <w:rsid w:val="00615626"/>
    <w:rsid w:val="00617496"/>
    <w:rsid w:val="0061759E"/>
    <w:rsid w:val="0062097A"/>
    <w:rsid w:val="00620BFE"/>
    <w:rsid w:val="0062207F"/>
    <w:rsid w:val="0062209A"/>
    <w:rsid w:val="0062234F"/>
    <w:rsid w:val="00622EEB"/>
    <w:rsid w:val="00623A54"/>
    <w:rsid w:val="00626722"/>
    <w:rsid w:val="006267B1"/>
    <w:rsid w:val="006278A0"/>
    <w:rsid w:val="00627B66"/>
    <w:rsid w:val="006302EE"/>
    <w:rsid w:val="006308F2"/>
    <w:rsid w:val="00630C90"/>
    <w:rsid w:val="00631211"/>
    <w:rsid w:val="0063177C"/>
    <w:rsid w:val="006318E3"/>
    <w:rsid w:val="0063385A"/>
    <w:rsid w:val="0063415B"/>
    <w:rsid w:val="00634A09"/>
    <w:rsid w:val="00634EF2"/>
    <w:rsid w:val="00635A26"/>
    <w:rsid w:val="00636BF8"/>
    <w:rsid w:val="00636D7D"/>
    <w:rsid w:val="006418CB"/>
    <w:rsid w:val="00642CC6"/>
    <w:rsid w:val="00643108"/>
    <w:rsid w:val="00643C1C"/>
    <w:rsid w:val="00645665"/>
    <w:rsid w:val="00647962"/>
    <w:rsid w:val="00647D11"/>
    <w:rsid w:val="00647F7E"/>
    <w:rsid w:val="00650C2F"/>
    <w:rsid w:val="00651A71"/>
    <w:rsid w:val="00651E3D"/>
    <w:rsid w:val="00655078"/>
    <w:rsid w:val="00660AF2"/>
    <w:rsid w:val="0066287B"/>
    <w:rsid w:val="006656DE"/>
    <w:rsid w:val="0066660F"/>
    <w:rsid w:val="00667BDC"/>
    <w:rsid w:val="00667FF2"/>
    <w:rsid w:val="00670C20"/>
    <w:rsid w:val="0067103C"/>
    <w:rsid w:val="00671728"/>
    <w:rsid w:val="00672990"/>
    <w:rsid w:val="0067418F"/>
    <w:rsid w:val="00674275"/>
    <w:rsid w:val="00675115"/>
    <w:rsid w:val="006804BC"/>
    <w:rsid w:val="00680522"/>
    <w:rsid w:val="00681AB8"/>
    <w:rsid w:val="00682552"/>
    <w:rsid w:val="00683CB3"/>
    <w:rsid w:val="00684564"/>
    <w:rsid w:val="0068493D"/>
    <w:rsid w:val="0068583A"/>
    <w:rsid w:val="00686183"/>
    <w:rsid w:val="00687D9B"/>
    <w:rsid w:val="00691598"/>
    <w:rsid w:val="0069349C"/>
    <w:rsid w:val="00693C60"/>
    <w:rsid w:val="00694BE6"/>
    <w:rsid w:val="00695D2D"/>
    <w:rsid w:val="006968C7"/>
    <w:rsid w:val="006A0F84"/>
    <w:rsid w:val="006A14F5"/>
    <w:rsid w:val="006A1502"/>
    <w:rsid w:val="006A4411"/>
    <w:rsid w:val="006A478F"/>
    <w:rsid w:val="006A59F1"/>
    <w:rsid w:val="006A5C24"/>
    <w:rsid w:val="006B30C0"/>
    <w:rsid w:val="006B5FA6"/>
    <w:rsid w:val="006B601B"/>
    <w:rsid w:val="006B63DC"/>
    <w:rsid w:val="006B6429"/>
    <w:rsid w:val="006C0EC8"/>
    <w:rsid w:val="006C27F6"/>
    <w:rsid w:val="006C31F0"/>
    <w:rsid w:val="006C4DE1"/>
    <w:rsid w:val="006C5E7D"/>
    <w:rsid w:val="006C6636"/>
    <w:rsid w:val="006C76B5"/>
    <w:rsid w:val="006D1BC3"/>
    <w:rsid w:val="006D2B9B"/>
    <w:rsid w:val="006D489E"/>
    <w:rsid w:val="006D524D"/>
    <w:rsid w:val="006D590A"/>
    <w:rsid w:val="006D5EE3"/>
    <w:rsid w:val="006D6187"/>
    <w:rsid w:val="006D7C5C"/>
    <w:rsid w:val="006E20FC"/>
    <w:rsid w:val="006E257C"/>
    <w:rsid w:val="006E57D8"/>
    <w:rsid w:val="006E65C9"/>
    <w:rsid w:val="006E7667"/>
    <w:rsid w:val="006E76F5"/>
    <w:rsid w:val="006F0292"/>
    <w:rsid w:val="006F17F9"/>
    <w:rsid w:val="006F1DBA"/>
    <w:rsid w:val="006F3DA9"/>
    <w:rsid w:val="006F50B3"/>
    <w:rsid w:val="006F5AA3"/>
    <w:rsid w:val="006F64CB"/>
    <w:rsid w:val="006F6EB0"/>
    <w:rsid w:val="00700878"/>
    <w:rsid w:val="00701641"/>
    <w:rsid w:val="0070222E"/>
    <w:rsid w:val="007030BE"/>
    <w:rsid w:val="007030C4"/>
    <w:rsid w:val="007030F7"/>
    <w:rsid w:val="007042D3"/>
    <w:rsid w:val="00705404"/>
    <w:rsid w:val="00705443"/>
    <w:rsid w:val="00705A86"/>
    <w:rsid w:val="007061CC"/>
    <w:rsid w:val="00706FA4"/>
    <w:rsid w:val="00706FB2"/>
    <w:rsid w:val="00712455"/>
    <w:rsid w:val="00713B17"/>
    <w:rsid w:val="00714597"/>
    <w:rsid w:val="007146FB"/>
    <w:rsid w:val="00716006"/>
    <w:rsid w:val="00716D59"/>
    <w:rsid w:val="0072072B"/>
    <w:rsid w:val="00720F8F"/>
    <w:rsid w:val="00721328"/>
    <w:rsid w:val="007229AE"/>
    <w:rsid w:val="00724908"/>
    <w:rsid w:val="0072697A"/>
    <w:rsid w:val="007332B0"/>
    <w:rsid w:val="00735619"/>
    <w:rsid w:val="00736BDF"/>
    <w:rsid w:val="00737DE9"/>
    <w:rsid w:val="00743FA4"/>
    <w:rsid w:val="00744C67"/>
    <w:rsid w:val="00745496"/>
    <w:rsid w:val="00746C39"/>
    <w:rsid w:val="0074763E"/>
    <w:rsid w:val="0075066A"/>
    <w:rsid w:val="00750AD2"/>
    <w:rsid w:val="00750C98"/>
    <w:rsid w:val="007547BB"/>
    <w:rsid w:val="00754E2F"/>
    <w:rsid w:val="00755B9B"/>
    <w:rsid w:val="007566F6"/>
    <w:rsid w:val="00757822"/>
    <w:rsid w:val="0076136A"/>
    <w:rsid w:val="00764567"/>
    <w:rsid w:val="00764904"/>
    <w:rsid w:val="0076577B"/>
    <w:rsid w:val="00765C7D"/>
    <w:rsid w:val="00765EFE"/>
    <w:rsid w:val="0077154A"/>
    <w:rsid w:val="00771666"/>
    <w:rsid w:val="00771A55"/>
    <w:rsid w:val="00771F4B"/>
    <w:rsid w:val="00772DEB"/>
    <w:rsid w:val="00772EFF"/>
    <w:rsid w:val="00773033"/>
    <w:rsid w:val="00774A5A"/>
    <w:rsid w:val="00776774"/>
    <w:rsid w:val="007770D0"/>
    <w:rsid w:val="0078140F"/>
    <w:rsid w:val="0078440F"/>
    <w:rsid w:val="00785DB1"/>
    <w:rsid w:val="007913DF"/>
    <w:rsid w:val="00791DCB"/>
    <w:rsid w:val="00791E1A"/>
    <w:rsid w:val="00791FD3"/>
    <w:rsid w:val="00794F1B"/>
    <w:rsid w:val="00796249"/>
    <w:rsid w:val="00796F07"/>
    <w:rsid w:val="007970C3"/>
    <w:rsid w:val="00797A9A"/>
    <w:rsid w:val="007A0515"/>
    <w:rsid w:val="007A2C07"/>
    <w:rsid w:val="007A331B"/>
    <w:rsid w:val="007A358F"/>
    <w:rsid w:val="007A4932"/>
    <w:rsid w:val="007A59CA"/>
    <w:rsid w:val="007A5FC3"/>
    <w:rsid w:val="007A78B3"/>
    <w:rsid w:val="007B0D59"/>
    <w:rsid w:val="007B30B1"/>
    <w:rsid w:val="007B34F5"/>
    <w:rsid w:val="007B5BA7"/>
    <w:rsid w:val="007B63A2"/>
    <w:rsid w:val="007B74C8"/>
    <w:rsid w:val="007C06BB"/>
    <w:rsid w:val="007C1ABC"/>
    <w:rsid w:val="007C1DEB"/>
    <w:rsid w:val="007C20DC"/>
    <w:rsid w:val="007C27BF"/>
    <w:rsid w:val="007C286F"/>
    <w:rsid w:val="007C4594"/>
    <w:rsid w:val="007C5422"/>
    <w:rsid w:val="007C55FF"/>
    <w:rsid w:val="007C5C4E"/>
    <w:rsid w:val="007C6932"/>
    <w:rsid w:val="007D0E3D"/>
    <w:rsid w:val="007D23CC"/>
    <w:rsid w:val="007D3FA6"/>
    <w:rsid w:val="007D46A1"/>
    <w:rsid w:val="007D739E"/>
    <w:rsid w:val="007D793B"/>
    <w:rsid w:val="007E1229"/>
    <w:rsid w:val="007E1480"/>
    <w:rsid w:val="007E18C5"/>
    <w:rsid w:val="007E1F37"/>
    <w:rsid w:val="007E3BF7"/>
    <w:rsid w:val="007E5443"/>
    <w:rsid w:val="007E6615"/>
    <w:rsid w:val="007F00A0"/>
    <w:rsid w:val="007F2410"/>
    <w:rsid w:val="007F3A11"/>
    <w:rsid w:val="007F42F6"/>
    <w:rsid w:val="007F5109"/>
    <w:rsid w:val="007F52AA"/>
    <w:rsid w:val="007F5573"/>
    <w:rsid w:val="007F7205"/>
    <w:rsid w:val="007F75AC"/>
    <w:rsid w:val="007F7EE2"/>
    <w:rsid w:val="00801E90"/>
    <w:rsid w:val="008038A2"/>
    <w:rsid w:val="008044E6"/>
    <w:rsid w:val="00804589"/>
    <w:rsid w:val="00805F91"/>
    <w:rsid w:val="008061B2"/>
    <w:rsid w:val="0080664F"/>
    <w:rsid w:val="00806BC5"/>
    <w:rsid w:val="008168E2"/>
    <w:rsid w:val="00816CB7"/>
    <w:rsid w:val="0082037D"/>
    <w:rsid w:val="0082041F"/>
    <w:rsid w:val="00820A7C"/>
    <w:rsid w:val="00820D01"/>
    <w:rsid w:val="00823961"/>
    <w:rsid w:val="00823F32"/>
    <w:rsid w:val="00826DD3"/>
    <w:rsid w:val="008315FF"/>
    <w:rsid w:val="00831B67"/>
    <w:rsid w:val="00831D57"/>
    <w:rsid w:val="00831E40"/>
    <w:rsid w:val="0083358C"/>
    <w:rsid w:val="008337F5"/>
    <w:rsid w:val="008374FA"/>
    <w:rsid w:val="008375EA"/>
    <w:rsid w:val="0084070A"/>
    <w:rsid w:val="00843D99"/>
    <w:rsid w:val="00845AA0"/>
    <w:rsid w:val="008462D9"/>
    <w:rsid w:val="00846B38"/>
    <w:rsid w:val="00847B6C"/>
    <w:rsid w:val="00850200"/>
    <w:rsid w:val="00852C16"/>
    <w:rsid w:val="008548F3"/>
    <w:rsid w:val="00855A08"/>
    <w:rsid w:val="00861487"/>
    <w:rsid w:val="008614F9"/>
    <w:rsid w:val="0086461A"/>
    <w:rsid w:val="008667C1"/>
    <w:rsid w:val="00866DBD"/>
    <w:rsid w:val="008675CA"/>
    <w:rsid w:val="00867AE9"/>
    <w:rsid w:val="00870492"/>
    <w:rsid w:val="00873B35"/>
    <w:rsid w:val="00873BB4"/>
    <w:rsid w:val="00877AE7"/>
    <w:rsid w:val="00880137"/>
    <w:rsid w:val="00881969"/>
    <w:rsid w:val="008833B3"/>
    <w:rsid w:val="00890EED"/>
    <w:rsid w:val="008957D1"/>
    <w:rsid w:val="00896487"/>
    <w:rsid w:val="00897373"/>
    <w:rsid w:val="008A0373"/>
    <w:rsid w:val="008A0536"/>
    <w:rsid w:val="008A1058"/>
    <w:rsid w:val="008A352E"/>
    <w:rsid w:val="008A410A"/>
    <w:rsid w:val="008A46F3"/>
    <w:rsid w:val="008B0E0D"/>
    <w:rsid w:val="008B290F"/>
    <w:rsid w:val="008B2D25"/>
    <w:rsid w:val="008B3A32"/>
    <w:rsid w:val="008B42DD"/>
    <w:rsid w:val="008B7339"/>
    <w:rsid w:val="008C0815"/>
    <w:rsid w:val="008C3D72"/>
    <w:rsid w:val="008C4228"/>
    <w:rsid w:val="008C4CB1"/>
    <w:rsid w:val="008C73E8"/>
    <w:rsid w:val="008D047A"/>
    <w:rsid w:val="008D39FC"/>
    <w:rsid w:val="008D3E4E"/>
    <w:rsid w:val="008D5498"/>
    <w:rsid w:val="008D6F5A"/>
    <w:rsid w:val="008E1D03"/>
    <w:rsid w:val="008E203E"/>
    <w:rsid w:val="008E2B93"/>
    <w:rsid w:val="008E3E31"/>
    <w:rsid w:val="008E43FB"/>
    <w:rsid w:val="008E6182"/>
    <w:rsid w:val="008E779A"/>
    <w:rsid w:val="008E7DA0"/>
    <w:rsid w:val="008E7F13"/>
    <w:rsid w:val="008F2BC9"/>
    <w:rsid w:val="008F3F6A"/>
    <w:rsid w:val="008F4093"/>
    <w:rsid w:val="008F6D41"/>
    <w:rsid w:val="008F6DA5"/>
    <w:rsid w:val="0090016D"/>
    <w:rsid w:val="00901356"/>
    <w:rsid w:val="00901BBB"/>
    <w:rsid w:val="0090255C"/>
    <w:rsid w:val="00902D4E"/>
    <w:rsid w:val="0090471B"/>
    <w:rsid w:val="00904B50"/>
    <w:rsid w:val="00906091"/>
    <w:rsid w:val="00906A51"/>
    <w:rsid w:val="00906EAE"/>
    <w:rsid w:val="0091210B"/>
    <w:rsid w:val="009124B6"/>
    <w:rsid w:val="009140E6"/>
    <w:rsid w:val="00914955"/>
    <w:rsid w:val="009163C5"/>
    <w:rsid w:val="009166E0"/>
    <w:rsid w:val="00916E6D"/>
    <w:rsid w:val="009170A9"/>
    <w:rsid w:val="0092076C"/>
    <w:rsid w:val="00920955"/>
    <w:rsid w:val="00920E81"/>
    <w:rsid w:val="00923DD0"/>
    <w:rsid w:val="009240EC"/>
    <w:rsid w:val="00925A64"/>
    <w:rsid w:val="00925E66"/>
    <w:rsid w:val="00926684"/>
    <w:rsid w:val="0092766F"/>
    <w:rsid w:val="009277DB"/>
    <w:rsid w:val="00930321"/>
    <w:rsid w:val="00932CF9"/>
    <w:rsid w:val="009341FB"/>
    <w:rsid w:val="009372EC"/>
    <w:rsid w:val="009374C9"/>
    <w:rsid w:val="00940190"/>
    <w:rsid w:val="00941237"/>
    <w:rsid w:val="00941262"/>
    <w:rsid w:val="00941AE6"/>
    <w:rsid w:val="0094233A"/>
    <w:rsid w:val="00942B6B"/>
    <w:rsid w:val="0094419F"/>
    <w:rsid w:val="0094553C"/>
    <w:rsid w:val="00946FF3"/>
    <w:rsid w:val="00950154"/>
    <w:rsid w:val="0095055A"/>
    <w:rsid w:val="00955070"/>
    <w:rsid w:val="00955804"/>
    <w:rsid w:val="009614ED"/>
    <w:rsid w:val="00962059"/>
    <w:rsid w:val="00962CA2"/>
    <w:rsid w:val="00965949"/>
    <w:rsid w:val="00965CE9"/>
    <w:rsid w:val="009719C1"/>
    <w:rsid w:val="00971FDA"/>
    <w:rsid w:val="009723F7"/>
    <w:rsid w:val="00974BAE"/>
    <w:rsid w:val="009751A2"/>
    <w:rsid w:val="009762F1"/>
    <w:rsid w:val="009768A1"/>
    <w:rsid w:val="00983771"/>
    <w:rsid w:val="00984A45"/>
    <w:rsid w:val="0098574C"/>
    <w:rsid w:val="009866AC"/>
    <w:rsid w:val="00986C37"/>
    <w:rsid w:val="00987091"/>
    <w:rsid w:val="00987449"/>
    <w:rsid w:val="0098755A"/>
    <w:rsid w:val="00987A31"/>
    <w:rsid w:val="00990E5D"/>
    <w:rsid w:val="009913CA"/>
    <w:rsid w:val="009923C9"/>
    <w:rsid w:val="0099445C"/>
    <w:rsid w:val="0099595B"/>
    <w:rsid w:val="00996744"/>
    <w:rsid w:val="00997757"/>
    <w:rsid w:val="009A048D"/>
    <w:rsid w:val="009A0E3B"/>
    <w:rsid w:val="009A0EB8"/>
    <w:rsid w:val="009A1226"/>
    <w:rsid w:val="009A150A"/>
    <w:rsid w:val="009A1E75"/>
    <w:rsid w:val="009A3486"/>
    <w:rsid w:val="009A36BB"/>
    <w:rsid w:val="009A4775"/>
    <w:rsid w:val="009A6C67"/>
    <w:rsid w:val="009B0F39"/>
    <w:rsid w:val="009B1485"/>
    <w:rsid w:val="009B195B"/>
    <w:rsid w:val="009B358A"/>
    <w:rsid w:val="009B471F"/>
    <w:rsid w:val="009B483C"/>
    <w:rsid w:val="009B56B5"/>
    <w:rsid w:val="009B5E04"/>
    <w:rsid w:val="009B7DF8"/>
    <w:rsid w:val="009C03E1"/>
    <w:rsid w:val="009C0649"/>
    <w:rsid w:val="009C0675"/>
    <w:rsid w:val="009C0D2A"/>
    <w:rsid w:val="009C11D0"/>
    <w:rsid w:val="009C2B01"/>
    <w:rsid w:val="009C3FF2"/>
    <w:rsid w:val="009C51FB"/>
    <w:rsid w:val="009C5B3C"/>
    <w:rsid w:val="009C740E"/>
    <w:rsid w:val="009C76F6"/>
    <w:rsid w:val="009C771E"/>
    <w:rsid w:val="009C7B03"/>
    <w:rsid w:val="009D101A"/>
    <w:rsid w:val="009D1BA0"/>
    <w:rsid w:val="009D41FC"/>
    <w:rsid w:val="009D67D5"/>
    <w:rsid w:val="009D6B6C"/>
    <w:rsid w:val="009D6B85"/>
    <w:rsid w:val="009E0FC6"/>
    <w:rsid w:val="009E1DCD"/>
    <w:rsid w:val="009E2175"/>
    <w:rsid w:val="009E41CA"/>
    <w:rsid w:val="009E44DC"/>
    <w:rsid w:val="009E5CB3"/>
    <w:rsid w:val="009E5E64"/>
    <w:rsid w:val="009E66E6"/>
    <w:rsid w:val="009E6CF1"/>
    <w:rsid w:val="009E6DDC"/>
    <w:rsid w:val="009F103B"/>
    <w:rsid w:val="009F1867"/>
    <w:rsid w:val="009F1A95"/>
    <w:rsid w:val="009F25B2"/>
    <w:rsid w:val="009F26C1"/>
    <w:rsid w:val="009F3103"/>
    <w:rsid w:val="009F38BA"/>
    <w:rsid w:val="009F496B"/>
    <w:rsid w:val="009F4B6F"/>
    <w:rsid w:val="009F4C41"/>
    <w:rsid w:val="009F4CCC"/>
    <w:rsid w:val="009F6C67"/>
    <w:rsid w:val="009F772C"/>
    <w:rsid w:val="00A0152A"/>
    <w:rsid w:val="00A03080"/>
    <w:rsid w:val="00A04D8D"/>
    <w:rsid w:val="00A07D84"/>
    <w:rsid w:val="00A112A1"/>
    <w:rsid w:val="00A11853"/>
    <w:rsid w:val="00A13C97"/>
    <w:rsid w:val="00A159E2"/>
    <w:rsid w:val="00A17299"/>
    <w:rsid w:val="00A20E03"/>
    <w:rsid w:val="00A22074"/>
    <w:rsid w:val="00A223BD"/>
    <w:rsid w:val="00A24D66"/>
    <w:rsid w:val="00A25D73"/>
    <w:rsid w:val="00A26963"/>
    <w:rsid w:val="00A26EDD"/>
    <w:rsid w:val="00A27DB8"/>
    <w:rsid w:val="00A35C15"/>
    <w:rsid w:val="00A35CA9"/>
    <w:rsid w:val="00A44607"/>
    <w:rsid w:val="00A4580E"/>
    <w:rsid w:val="00A45B17"/>
    <w:rsid w:val="00A47BA4"/>
    <w:rsid w:val="00A47FC8"/>
    <w:rsid w:val="00A51532"/>
    <w:rsid w:val="00A51BDE"/>
    <w:rsid w:val="00A52498"/>
    <w:rsid w:val="00A5496B"/>
    <w:rsid w:val="00A56122"/>
    <w:rsid w:val="00A56806"/>
    <w:rsid w:val="00A569D0"/>
    <w:rsid w:val="00A60C86"/>
    <w:rsid w:val="00A60F6F"/>
    <w:rsid w:val="00A6341E"/>
    <w:rsid w:val="00A67978"/>
    <w:rsid w:val="00A67B47"/>
    <w:rsid w:val="00A67C31"/>
    <w:rsid w:val="00A71A36"/>
    <w:rsid w:val="00A7247E"/>
    <w:rsid w:val="00A73668"/>
    <w:rsid w:val="00A7505E"/>
    <w:rsid w:val="00A7641D"/>
    <w:rsid w:val="00A779FE"/>
    <w:rsid w:val="00A807D9"/>
    <w:rsid w:val="00A81C6A"/>
    <w:rsid w:val="00A81E11"/>
    <w:rsid w:val="00A81EC9"/>
    <w:rsid w:val="00A820A4"/>
    <w:rsid w:val="00A82596"/>
    <w:rsid w:val="00A842D0"/>
    <w:rsid w:val="00A85F60"/>
    <w:rsid w:val="00A86110"/>
    <w:rsid w:val="00A90433"/>
    <w:rsid w:val="00A90639"/>
    <w:rsid w:val="00A90A4C"/>
    <w:rsid w:val="00A925A0"/>
    <w:rsid w:val="00A9303D"/>
    <w:rsid w:val="00A93101"/>
    <w:rsid w:val="00A93408"/>
    <w:rsid w:val="00A93E51"/>
    <w:rsid w:val="00A95E38"/>
    <w:rsid w:val="00AA1A9A"/>
    <w:rsid w:val="00AA2883"/>
    <w:rsid w:val="00AA4FF9"/>
    <w:rsid w:val="00AA5635"/>
    <w:rsid w:val="00AA5C1A"/>
    <w:rsid w:val="00AA6720"/>
    <w:rsid w:val="00AB2FDE"/>
    <w:rsid w:val="00AB43AF"/>
    <w:rsid w:val="00AB44B3"/>
    <w:rsid w:val="00AB7794"/>
    <w:rsid w:val="00AB7EF8"/>
    <w:rsid w:val="00AC150A"/>
    <w:rsid w:val="00AC1C4B"/>
    <w:rsid w:val="00AC27AC"/>
    <w:rsid w:val="00AC2CE1"/>
    <w:rsid w:val="00AC42D5"/>
    <w:rsid w:val="00AC4557"/>
    <w:rsid w:val="00AC6385"/>
    <w:rsid w:val="00AC7527"/>
    <w:rsid w:val="00AC7AF7"/>
    <w:rsid w:val="00AC7CCC"/>
    <w:rsid w:val="00AD08AE"/>
    <w:rsid w:val="00AD12A3"/>
    <w:rsid w:val="00AD259A"/>
    <w:rsid w:val="00AD46E7"/>
    <w:rsid w:val="00AD63D0"/>
    <w:rsid w:val="00AE0048"/>
    <w:rsid w:val="00AE2405"/>
    <w:rsid w:val="00AE2C9F"/>
    <w:rsid w:val="00AE4358"/>
    <w:rsid w:val="00AE7DA9"/>
    <w:rsid w:val="00AF3DF1"/>
    <w:rsid w:val="00AF4ABC"/>
    <w:rsid w:val="00AF4FF7"/>
    <w:rsid w:val="00AF5509"/>
    <w:rsid w:val="00AF7992"/>
    <w:rsid w:val="00B00DF9"/>
    <w:rsid w:val="00B01D5D"/>
    <w:rsid w:val="00B02262"/>
    <w:rsid w:val="00B037FF"/>
    <w:rsid w:val="00B03D92"/>
    <w:rsid w:val="00B04238"/>
    <w:rsid w:val="00B04368"/>
    <w:rsid w:val="00B0585A"/>
    <w:rsid w:val="00B07042"/>
    <w:rsid w:val="00B0786D"/>
    <w:rsid w:val="00B07FB5"/>
    <w:rsid w:val="00B10A13"/>
    <w:rsid w:val="00B12AED"/>
    <w:rsid w:val="00B13767"/>
    <w:rsid w:val="00B16776"/>
    <w:rsid w:val="00B16B8E"/>
    <w:rsid w:val="00B23C85"/>
    <w:rsid w:val="00B25B8B"/>
    <w:rsid w:val="00B27190"/>
    <w:rsid w:val="00B273F9"/>
    <w:rsid w:val="00B301D1"/>
    <w:rsid w:val="00B309A7"/>
    <w:rsid w:val="00B30FFA"/>
    <w:rsid w:val="00B32959"/>
    <w:rsid w:val="00B32BB7"/>
    <w:rsid w:val="00B33D06"/>
    <w:rsid w:val="00B33EF6"/>
    <w:rsid w:val="00B34122"/>
    <w:rsid w:val="00B35B4E"/>
    <w:rsid w:val="00B35E6B"/>
    <w:rsid w:val="00B37C67"/>
    <w:rsid w:val="00B37DC7"/>
    <w:rsid w:val="00B37DCE"/>
    <w:rsid w:val="00B40B4A"/>
    <w:rsid w:val="00B414F1"/>
    <w:rsid w:val="00B425AF"/>
    <w:rsid w:val="00B42AF1"/>
    <w:rsid w:val="00B43451"/>
    <w:rsid w:val="00B5007B"/>
    <w:rsid w:val="00B538FF"/>
    <w:rsid w:val="00B546A6"/>
    <w:rsid w:val="00B54953"/>
    <w:rsid w:val="00B56D9E"/>
    <w:rsid w:val="00B57767"/>
    <w:rsid w:val="00B57871"/>
    <w:rsid w:val="00B600BB"/>
    <w:rsid w:val="00B61BE6"/>
    <w:rsid w:val="00B62571"/>
    <w:rsid w:val="00B62CBA"/>
    <w:rsid w:val="00B6371B"/>
    <w:rsid w:val="00B64F33"/>
    <w:rsid w:val="00B66CC8"/>
    <w:rsid w:val="00B67E75"/>
    <w:rsid w:val="00B70313"/>
    <w:rsid w:val="00B73050"/>
    <w:rsid w:val="00B734C6"/>
    <w:rsid w:val="00B73FDE"/>
    <w:rsid w:val="00B7449B"/>
    <w:rsid w:val="00B758A2"/>
    <w:rsid w:val="00B8034F"/>
    <w:rsid w:val="00B8222F"/>
    <w:rsid w:val="00B822E3"/>
    <w:rsid w:val="00B83454"/>
    <w:rsid w:val="00B83F10"/>
    <w:rsid w:val="00B83FC1"/>
    <w:rsid w:val="00B8523E"/>
    <w:rsid w:val="00B902AF"/>
    <w:rsid w:val="00B9287F"/>
    <w:rsid w:val="00B94816"/>
    <w:rsid w:val="00B948B2"/>
    <w:rsid w:val="00B95C78"/>
    <w:rsid w:val="00B97459"/>
    <w:rsid w:val="00BA012A"/>
    <w:rsid w:val="00BA1316"/>
    <w:rsid w:val="00BA15E1"/>
    <w:rsid w:val="00BA20AD"/>
    <w:rsid w:val="00BA31AE"/>
    <w:rsid w:val="00BA322B"/>
    <w:rsid w:val="00BA4DE9"/>
    <w:rsid w:val="00BA4EA5"/>
    <w:rsid w:val="00BA5822"/>
    <w:rsid w:val="00BA7165"/>
    <w:rsid w:val="00BB3413"/>
    <w:rsid w:val="00BB425A"/>
    <w:rsid w:val="00BB6CEC"/>
    <w:rsid w:val="00BC19FE"/>
    <w:rsid w:val="00BC24AD"/>
    <w:rsid w:val="00BC2A19"/>
    <w:rsid w:val="00BC316A"/>
    <w:rsid w:val="00BC60EB"/>
    <w:rsid w:val="00BC65FB"/>
    <w:rsid w:val="00BC7294"/>
    <w:rsid w:val="00BC774A"/>
    <w:rsid w:val="00BD155C"/>
    <w:rsid w:val="00BD1870"/>
    <w:rsid w:val="00BD2277"/>
    <w:rsid w:val="00BD2B39"/>
    <w:rsid w:val="00BD59F4"/>
    <w:rsid w:val="00BD5EBE"/>
    <w:rsid w:val="00BD7C44"/>
    <w:rsid w:val="00BE1396"/>
    <w:rsid w:val="00BE2538"/>
    <w:rsid w:val="00BE3A1F"/>
    <w:rsid w:val="00BE4241"/>
    <w:rsid w:val="00BE45C0"/>
    <w:rsid w:val="00BE6011"/>
    <w:rsid w:val="00BE6993"/>
    <w:rsid w:val="00BE7C83"/>
    <w:rsid w:val="00BF17A1"/>
    <w:rsid w:val="00BF380E"/>
    <w:rsid w:val="00BF4763"/>
    <w:rsid w:val="00BF607B"/>
    <w:rsid w:val="00BF6C4D"/>
    <w:rsid w:val="00BF72BB"/>
    <w:rsid w:val="00C0078A"/>
    <w:rsid w:val="00C018C3"/>
    <w:rsid w:val="00C0355B"/>
    <w:rsid w:val="00C03CFB"/>
    <w:rsid w:val="00C0411D"/>
    <w:rsid w:val="00C0477F"/>
    <w:rsid w:val="00C047B5"/>
    <w:rsid w:val="00C0573E"/>
    <w:rsid w:val="00C0628E"/>
    <w:rsid w:val="00C07390"/>
    <w:rsid w:val="00C07E3F"/>
    <w:rsid w:val="00C106E1"/>
    <w:rsid w:val="00C10CC1"/>
    <w:rsid w:val="00C118A2"/>
    <w:rsid w:val="00C11960"/>
    <w:rsid w:val="00C11CA5"/>
    <w:rsid w:val="00C12E32"/>
    <w:rsid w:val="00C1349D"/>
    <w:rsid w:val="00C13A82"/>
    <w:rsid w:val="00C15B24"/>
    <w:rsid w:val="00C20274"/>
    <w:rsid w:val="00C2125F"/>
    <w:rsid w:val="00C21304"/>
    <w:rsid w:val="00C215C6"/>
    <w:rsid w:val="00C2268C"/>
    <w:rsid w:val="00C22E8A"/>
    <w:rsid w:val="00C24AA8"/>
    <w:rsid w:val="00C253DD"/>
    <w:rsid w:val="00C254A1"/>
    <w:rsid w:val="00C27197"/>
    <w:rsid w:val="00C3044D"/>
    <w:rsid w:val="00C36B01"/>
    <w:rsid w:val="00C37801"/>
    <w:rsid w:val="00C37A73"/>
    <w:rsid w:val="00C42625"/>
    <w:rsid w:val="00C4325F"/>
    <w:rsid w:val="00C4371D"/>
    <w:rsid w:val="00C45265"/>
    <w:rsid w:val="00C45A81"/>
    <w:rsid w:val="00C4618D"/>
    <w:rsid w:val="00C4755D"/>
    <w:rsid w:val="00C5084E"/>
    <w:rsid w:val="00C5307B"/>
    <w:rsid w:val="00C5433F"/>
    <w:rsid w:val="00C54551"/>
    <w:rsid w:val="00C54913"/>
    <w:rsid w:val="00C55652"/>
    <w:rsid w:val="00C6067D"/>
    <w:rsid w:val="00C60802"/>
    <w:rsid w:val="00C640D3"/>
    <w:rsid w:val="00C64F0E"/>
    <w:rsid w:val="00C66AD2"/>
    <w:rsid w:val="00C6726D"/>
    <w:rsid w:val="00C67EA3"/>
    <w:rsid w:val="00C70039"/>
    <w:rsid w:val="00C707A0"/>
    <w:rsid w:val="00C70E65"/>
    <w:rsid w:val="00C7133C"/>
    <w:rsid w:val="00C727A2"/>
    <w:rsid w:val="00C73283"/>
    <w:rsid w:val="00C7485C"/>
    <w:rsid w:val="00C7513A"/>
    <w:rsid w:val="00C75501"/>
    <w:rsid w:val="00C760E2"/>
    <w:rsid w:val="00C76843"/>
    <w:rsid w:val="00C82C6E"/>
    <w:rsid w:val="00C82CAF"/>
    <w:rsid w:val="00C8616C"/>
    <w:rsid w:val="00C903DB"/>
    <w:rsid w:val="00C91D70"/>
    <w:rsid w:val="00C91FA1"/>
    <w:rsid w:val="00C92B3A"/>
    <w:rsid w:val="00C92D20"/>
    <w:rsid w:val="00C95C3B"/>
    <w:rsid w:val="00C96BD3"/>
    <w:rsid w:val="00C97581"/>
    <w:rsid w:val="00CA0A73"/>
    <w:rsid w:val="00CA0AEA"/>
    <w:rsid w:val="00CA0C2F"/>
    <w:rsid w:val="00CA1E3C"/>
    <w:rsid w:val="00CA269E"/>
    <w:rsid w:val="00CA60BF"/>
    <w:rsid w:val="00CA6997"/>
    <w:rsid w:val="00CA700D"/>
    <w:rsid w:val="00CA7277"/>
    <w:rsid w:val="00CA7EA9"/>
    <w:rsid w:val="00CB2C91"/>
    <w:rsid w:val="00CB2FE7"/>
    <w:rsid w:val="00CB597F"/>
    <w:rsid w:val="00CB68E9"/>
    <w:rsid w:val="00CB6A20"/>
    <w:rsid w:val="00CB78A1"/>
    <w:rsid w:val="00CC26BC"/>
    <w:rsid w:val="00CC40B8"/>
    <w:rsid w:val="00CC4BE9"/>
    <w:rsid w:val="00CC5D96"/>
    <w:rsid w:val="00CC6D15"/>
    <w:rsid w:val="00CD02C0"/>
    <w:rsid w:val="00CD136F"/>
    <w:rsid w:val="00CD1A7A"/>
    <w:rsid w:val="00CD3360"/>
    <w:rsid w:val="00CD38C7"/>
    <w:rsid w:val="00CD39EE"/>
    <w:rsid w:val="00CD6D3E"/>
    <w:rsid w:val="00CD6FFE"/>
    <w:rsid w:val="00CE10C4"/>
    <w:rsid w:val="00CE2741"/>
    <w:rsid w:val="00CE2820"/>
    <w:rsid w:val="00CE326E"/>
    <w:rsid w:val="00CF0C7B"/>
    <w:rsid w:val="00CF228E"/>
    <w:rsid w:val="00CF28E0"/>
    <w:rsid w:val="00CF4CE0"/>
    <w:rsid w:val="00CF570C"/>
    <w:rsid w:val="00D018A9"/>
    <w:rsid w:val="00D019D5"/>
    <w:rsid w:val="00D02D16"/>
    <w:rsid w:val="00D0360C"/>
    <w:rsid w:val="00D03A20"/>
    <w:rsid w:val="00D04687"/>
    <w:rsid w:val="00D079D0"/>
    <w:rsid w:val="00D101A2"/>
    <w:rsid w:val="00D1443A"/>
    <w:rsid w:val="00D15E5B"/>
    <w:rsid w:val="00D174EF"/>
    <w:rsid w:val="00D202E3"/>
    <w:rsid w:val="00D20A2D"/>
    <w:rsid w:val="00D20D50"/>
    <w:rsid w:val="00D24502"/>
    <w:rsid w:val="00D24F95"/>
    <w:rsid w:val="00D26345"/>
    <w:rsid w:val="00D272E3"/>
    <w:rsid w:val="00D27B0B"/>
    <w:rsid w:val="00D27E13"/>
    <w:rsid w:val="00D32CBF"/>
    <w:rsid w:val="00D37A67"/>
    <w:rsid w:val="00D37A70"/>
    <w:rsid w:val="00D42B83"/>
    <w:rsid w:val="00D43BB8"/>
    <w:rsid w:val="00D45567"/>
    <w:rsid w:val="00D46E2F"/>
    <w:rsid w:val="00D52437"/>
    <w:rsid w:val="00D527C3"/>
    <w:rsid w:val="00D529E1"/>
    <w:rsid w:val="00D52AFF"/>
    <w:rsid w:val="00D52CCD"/>
    <w:rsid w:val="00D52D3A"/>
    <w:rsid w:val="00D52D74"/>
    <w:rsid w:val="00D52E44"/>
    <w:rsid w:val="00D54A4B"/>
    <w:rsid w:val="00D5579C"/>
    <w:rsid w:val="00D55BEA"/>
    <w:rsid w:val="00D55F7F"/>
    <w:rsid w:val="00D60DD9"/>
    <w:rsid w:val="00D61806"/>
    <w:rsid w:val="00D61EE0"/>
    <w:rsid w:val="00D6382E"/>
    <w:rsid w:val="00D641EA"/>
    <w:rsid w:val="00D64EEC"/>
    <w:rsid w:val="00D653E7"/>
    <w:rsid w:val="00D65A51"/>
    <w:rsid w:val="00D65FAF"/>
    <w:rsid w:val="00D6659F"/>
    <w:rsid w:val="00D66D66"/>
    <w:rsid w:val="00D6748E"/>
    <w:rsid w:val="00D70C31"/>
    <w:rsid w:val="00D71051"/>
    <w:rsid w:val="00D71DFD"/>
    <w:rsid w:val="00D7213D"/>
    <w:rsid w:val="00D72FA7"/>
    <w:rsid w:val="00D766E0"/>
    <w:rsid w:val="00D77DD5"/>
    <w:rsid w:val="00D81439"/>
    <w:rsid w:val="00D81E3E"/>
    <w:rsid w:val="00D82143"/>
    <w:rsid w:val="00D82BE0"/>
    <w:rsid w:val="00D82EC1"/>
    <w:rsid w:val="00D83F3E"/>
    <w:rsid w:val="00D84068"/>
    <w:rsid w:val="00D855FA"/>
    <w:rsid w:val="00D85B22"/>
    <w:rsid w:val="00D865A2"/>
    <w:rsid w:val="00D876EB"/>
    <w:rsid w:val="00D90EC6"/>
    <w:rsid w:val="00D90F93"/>
    <w:rsid w:val="00D91498"/>
    <w:rsid w:val="00D92810"/>
    <w:rsid w:val="00D932BC"/>
    <w:rsid w:val="00D94066"/>
    <w:rsid w:val="00D945E4"/>
    <w:rsid w:val="00D960C8"/>
    <w:rsid w:val="00D96340"/>
    <w:rsid w:val="00D9658D"/>
    <w:rsid w:val="00D96ACA"/>
    <w:rsid w:val="00DA1215"/>
    <w:rsid w:val="00DA2107"/>
    <w:rsid w:val="00DA34E6"/>
    <w:rsid w:val="00DA4C10"/>
    <w:rsid w:val="00DA5131"/>
    <w:rsid w:val="00DA6CEF"/>
    <w:rsid w:val="00DA76E3"/>
    <w:rsid w:val="00DA7990"/>
    <w:rsid w:val="00DA7A7E"/>
    <w:rsid w:val="00DB09C7"/>
    <w:rsid w:val="00DB16FB"/>
    <w:rsid w:val="00DB1F9E"/>
    <w:rsid w:val="00DB21C4"/>
    <w:rsid w:val="00DB23C4"/>
    <w:rsid w:val="00DB474E"/>
    <w:rsid w:val="00DB795A"/>
    <w:rsid w:val="00DC027C"/>
    <w:rsid w:val="00DC2A56"/>
    <w:rsid w:val="00DC5B7C"/>
    <w:rsid w:val="00DC65A5"/>
    <w:rsid w:val="00DC7390"/>
    <w:rsid w:val="00DD0B1D"/>
    <w:rsid w:val="00DD0BB6"/>
    <w:rsid w:val="00DD1952"/>
    <w:rsid w:val="00DD1C65"/>
    <w:rsid w:val="00DD2796"/>
    <w:rsid w:val="00DD3638"/>
    <w:rsid w:val="00DD6661"/>
    <w:rsid w:val="00DE33A5"/>
    <w:rsid w:val="00DE3800"/>
    <w:rsid w:val="00DE4797"/>
    <w:rsid w:val="00DE4BEC"/>
    <w:rsid w:val="00DE5D3A"/>
    <w:rsid w:val="00DF0198"/>
    <w:rsid w:val="00DF19FF"/>
    <w:rsid w:val="00DF1BB4"/>
    <w:rsid w:val="00DF1E4B"/>
    <w:rsid w:val="00DF214C"/>
    <w:rsid w:val="00DF2B51"/>
    <w:rsid w:val="00DF39C8"/>
    <w:rsid w:val="00DF4766"/>
    <w:rsid w:val="00E01767"/>
    <w:rsid w:val="00E01FDE"/>
    <w:rsid w:val="00E02810"/>
    <w:rsid w:val="00E03086"/>
    <w:rsid w:val="00E0647C"/>
    <w:rsid w:val="00E0682A"/>
    <w:rsid w:val="00E118CA"/>
    <w:rsid w:val="00E12084"/>
    <w:rsid w:val="00E12174"/>
    <w:rsid w:val="00E16481"/>
    <w:rsid w:val="00E16C17"/>
    <w:rsid w:val="00E215B3"/>
    <w:rsid w:val="00E21C58"/>
    <w:rsid w:val="00E224A5"/>
    <w:rsid w:val="00E23B4A"/>
    <w:rsid w:val="00E25BF6"/>
    <w:rsid w:val="00E268F8"/>
    <w:rsid w:val="00E278FD"/>
    <w:rsid w:val="00E33A22"/>
    <w:rsid w:val="00E35509"/>
    <w:rsid w:val="00E362E5"/>
    <w:rsid w:val="00E365CF"/>
    <w:rsid w:val="00E36B78"/>
    <w:rsid w:val="00E377F5"/>
    <w:rsid w:val="00E40507"/>
    <w:rsid w:val="00E41797"/>
    <w:rsid w:val="00E4255C"/>
    <w:rsid w:val="00E441CC"/>
    <w:rsid w:val="00E45681"/>
    <w:rsid w:val="00E45730"/>
    <w:rsid w:val="00E47D0F"/>
    <w:rsid w:val="00E51B91"/>
    <w:rsid w:val="00E52BA7"/>
    <w:rsid w:val="00E54436"/>
    <w:rsid w:val="00E546F5"/>
    <w:rsid w:val="00E5564C"/>
    <w:rsid w:val="00E55674"/>
    <w:rsid w:val="00E55752"/>
    <w:rsid w:val="00E571E0"/>
    <w:rsid w:val="00E57216"/>
    <w:rsid w:val="00E579BE"/>
    <w:rsid w:val="00E57F6E"/>
    <w:rsid w:val="00E607DC"/>
    <w:rsid w:val="00E616FD"/>
    <w:rsid w:val="00E61BA6"/>
    <w:rsid w:val="00E62F35"/>
    <w:rsid w:val="00E633CA"/>
    <w:rsid w:val="00E63420"/>
    <w:rsid w:val="00E636AC"/>
    <w:rsid w:val="00E63C64"/>
    <w:rsid w:val="00E64B87"/>
    <w:rsid w:val="00E65628"/>
    <w:rsid w:val="00E661FA"/>
    <w:rsid w:val="00E6668C"/>
    <w:rsid w:val="00E67037"/>
    <w:rsid w:val="00E67544"/>
    <w:rsid w:val="00E67C67"/>
    <w:rsid w:val="00E70807"/>
    <w:rsid w:val="00E709F0"/>
    <w:rsid w:val="00E72C97"/>
    <w:rsid w:val="00E739E2"/>
    <w:rsid w:val="00E74569"/>
    <w:rsid w:val="00E746B0"/>
    <w:rsid w:val="00E749F9"/>
    <w:rsid w:val="00E764A3"/>
    <w:rsid w:val="00E773D8"/>
    <w:rsid w:val="00E80ED4"/>
    <w:rsid w:val="00E820C6"/>
    <w:rsid w:val="00E824F1"/>
    <w:rsid w:val="00E840BA"/>
    <w:rsid w:val="00E840C0"/>
    <w:rsid w:val="00E8444D"/>
    <w:rsid w:val="00E84EF9"/>
    <w:rsid w:val="00E90B33"/>
    <w:rsid w:val="00E927D4"/>
    <w:rsid w:val="00E96E90"/>
    <w:rsid w:val="00E96FB9"/>
    <w:rsid w:val="00E978FA"/>
    <w:rsid w:val="00EA1D9E"/>
    <w:rsid w:val="00EA2A8E"/>
    <w:rsid w:val="00EA2AC7"/>
    <w:rsid w:val="00EA2FA4"/>
    <w:rsid w:val="00EA3064"/>
    <w:rsid w:val="00EA389A"/>
    <w:rsid w:val="00EA3C5B"/>
    <w:rsid w:val="00EA3D47"/>
    <w:rsid w:val="00EA65FA"/>
    <w:rsid w:val="00EB0BB7"/>
    <w:rsid w:val="00EB0C33"/>
    <w:rsid w:val="00EB0C3B"/>
    <w:rsid w:val="00EB0D31"/>
    <w:rsid w:val="00EB22EC"/>
    <w:rsid w:val="00EB2468"/>
    <w:rsid w:val="00EB3FE1"/>
    <w:rsid w:val="00EB4C1E"/>
    <w:rsid w:val="00EB4C5F"/>
    <w:rsid w:val="00EB69E3"/>
    <w:rsid w:val="00EB6DFE"/>
    <w:rsid w:val="00EB7346"/>
    <w:rsid w:val="00EB775D"/>
    <w:rsid w:val="00EC0198"/>
    <w:rsid w:val="00EC2FDA"/>
    <w:rsid w:val="00EC49E8"/>
    <w:rsid w:val="00EC515E"/>
    <w:rsid w:val="00EC5B46"/>
    <w:rsid w:val="00EC5C20"/>
    <w:rsid w:val="00EC6430"/>
    <w:rsid w:val="00EC6B72"/>
    <w:rsid w:val="00EC7938"/>
    <w:rsid w:val="00EC7F52"/>
    <w:rsid w:val="00ED2DC3"/>
    <w:rsid w:val="00ED2F29"/>
    <w:rsid w:val="00ED31A4"/>
    <w:rsid w:val="00ED4643"/>
    <w:rsid w:val="00ED47FF"/>
    <w:rsid w:val="00ED615F"/>
    <w:rsid w:val="00ED6D93"/>
    <w:rsid w:val="00ED746D"/>
    <w:rsid w:val="00ED7BC7"/>
    <w:rsid w:val="00ED7CEB"/>
    <w:rsid w:val="00EE1ED0"/>
    <w:rsid w:val="00EE1F70"/>
    <w:rsid w:val="00EE6C31"/>
    <w:rsid w:val="00EE77CF"/>
    <w:rsid w:val="00EF09C5"/>
    <w:rsid w:val="00EF1178"/>
    <w:rsid w:val="00EF220A"/>
    <w:rsid w:val="00EF2FC1"/>
    <w:rsid w:val="00EF4CAF"/>
    <w:rsid w:val="00EF5F73"/>
    <w:rsid w:val="00EF794B"/>
    <w:rsid w:val="00F00523"/>
    <w:rsid w:val="00F021FB"/>
    <w:rsid w:val="00F02809"/>
    <w:rsid w:val="00F034D2"/>
    <w:rsid w:val="00F041A2"/>
    <w:rsid w:val="00F05002"/>
    <w:rsid w:val="00F0563B"/>
    <w:rsid w:val="00F067E9"/>
    <w:rsid w:val="00F06E8F"/>
    <w:rsid w:val="00F072DB"/>
    <w:rsid w:val="00F07E3A"/>
    <w:rsid w:val="00F10888"/>
    <w:rsid w:val="00F11354"/>
    <w:rsid w:val="00F115D8"/>
    <w:rsid w:val="00F11B51"/>
    <w:rsid w:val="00F12110"/>
    <w:rsid w:val="00F123BF"/>
    <w:rsid w:val="00F20D38"/>
    <w:rsid w:val="00F2273D"/>
    <w:rsid w:val="00F22E25"/>
    <w:rsid w:val="00F2329B"/>
    <w:rsid w:val="00F23584"/>
    <w:rsid w:val="00F25442"/>
    <w:rsid w:val="00F254EA"/>
    <w:rsid w:val="00F26546"/>
    <w:rsid w:val="00F300EA"/>
    <w:rsid w:val="00F328F4"/>
    <w:rsid w:val="00F333D3"/>
    <w:rsid w:val="00F33A73"/>
    <w:rsid w:val="00F340F5"/>
    <w:rsid w:val="00F3561F"/>
    <w:rsid w:val="00F358B2"/>
    <w:rsid w:val="00F35C6A"/>
    <w:rsid w:val="00F3602D"/>
    <w:rsid w:val="00F37111"/>
    <w:rsid w:val="00F37445"/>
    <w:rsid w:val="00F37C97"/>
    <w:rsid w:val="00F419DD"/>
    <w:rsid w:val="00F42459"/>
    <w:rsid w:val="00F443CA"/>
    <w:rsid w:val="00F462BD"/>
    <w:rsid w:val="00F46AC6"/>
    <w:rsid w:val="00F4719E"/>
    <w:rsid w:val="00F50A4E"/>
    <w:rsid w:val="00F5118F"/>
    <w:rsid w:val="00F5182C"/>
    <w:rsid w:val="00F5490D"/>
    <w:rsid w:val="00F54957"/>
    <w:rsid w:val="00F57766"/>
    <w:rsid w:val="00F57851"/>
    <w:rsid w:val="00F60CB0"/>
    <w:rsid w:val="00F61A09"/>
    <w:rsid w:val="00F62A24"/>
    <w:rsid w:val="00F6302C"/>
    <w:rsid w:val="00F63F4F"/>
    <w:rsid w:val="00F65E25"/>
    <w:rsid w:val="00F67CB8"/>
    <w:rsid w:val="00F70CAD"/>
    <w:rsid w:val="00F72812"/>
    <w:rsid w:val="00F72D9F"/>
    <w:rsid w:val="00F73C62"/>
    <w:rsid w:val="00F74626"/>
    <w:rsid w:val="00F75231"/>
    <w:rsid w:val="00F75DA9"/>
    <w:rsid w:val="00F76732"/>
    <w:rsid w:val="00F77CF8"/>
    <w:rsid w:val="00F800CD"/>
    <w:rsid w:val="00F80BB5"/>
    <w:rsid w:val="00F8414A"/>
    <w:rsid w:val="00F86F5E"/>
    <w:rsid w:val="00F87C3E"/>
    <w:rsid w:val="00F92640"/>
    <w:rsid w:val="00F935AB"/>
    <w:rsid w:val="00F9487E"/>
    <w:rsid w:val="00F972F9"/>
    <w:rsid w:val="00FA32B5"/>
    <w:rsid w:val="00FA7958"/>
    <w:rsid w:val="00FB1B19"/>
    <w:rsid w:val="00FB2206"/>
    <w:rsid w:val="00FB3CE6"/>
    <w:rsid w:val="00FB44C5"/>
    <w:rsid w:val="00FB475F"/>
    <w:rsid w:val="00FB4C78"/>
    <w:rsid w:val="00FB719D"/>
    <w:rsid w:val="00FC1033"/>
    <w:rsid w:val="00FC2022"/>
    <w:rsid w:val="00FC26D5"/>
    <w:rsid w:val="00FC4ED2"/>
    <w:rsid w:val="00FD0C92"/>
    <w:rsid w:val="00FD1F64"/>
    <w:rsid w:val="00FD2089"/>
    <w:rsid w:val="00FD2743"/>
    <w:rsid w:val="00FD4B66"/>
    <w:rsid w:val="00FD6F99"/>
    <w:rsid w:val="00FD7428"/>
    <w:rsid w:val="00FD7D36"/>
    <w:rsid w:val="00FE0332"/>
    <w:rsid w:val="00FE040A"/>
    <w:rsid w:val="00FE1DEC"/>
    <w:rsid w:val="00FE29AD"/>
    <w:rsid w:val="00FE2EFC"/>
    <w:rsid w:val="00FE57D8"/>
    <w:rsid w:val="00FE6283"/>
    <w:rsid w:val="00FE6375"/>
    <w:rsid w:val="00FE6432"/>
    <w:rsid w:val="00FE6B36"/>
    <w:rsid w:val="00FE6BDC"/>
    <w:rsid w:val="00FE70F7"/>
    <w:rsid w:val="00FE7391"/>
    <w:rsid w:val="00FF2B6D"/>
    <w:rsid w:val="00FF2C5F"/>
    <w:rsid w:val="00FF4CA4"/>
    <w:rsid w:val="00FF4DD6"/>
    <w:rsid w:val="00FF5547"/>
    <w:rsid w:val="00FF5A27"/>
    <w:rsid w:val="0AADA379"/>
    <w:rsid w:val="329C95D9"/>
    <w:rsid w:val="37F80A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B30B9"/>
  <w15:docId w15:val="{93C62FB9-0768-41FC-AE8A-F0BBE13D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rimson Pro" w:eastAsiaTheme="minorHAnsi" w:hAnsi="Crimson Pro" w:cs="Arial"/>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C5C8D"/>
    <w:pPr>
      <w:spacing w:line="264" w:lineRule="auto"/>
    </w:pPr>
    <w:rPr>
      <w:rFonts w:ascii="Merriweather" w:hAnsi="Merriweather" w:cs="Martel DemiBold"/>
      <w:bCs/>
      <w:w w:val="102"/>
      <w:sz w:val="16"/>
    </w:rPr>
  </w:style>
  <w:style w:type="paragraph" w:styleId="Heading1">
    <w:name w:val="heading 1"/>
    <w:aliases w:val="5E - HEADING CHAPTER"/>
    <w:basedOn w:val="Normal"/>
    <w:next w:val="5E-COREBODYPARA1"/>
    <w:link w:val="Heading1Char"/>
    <w:uiPriority w:val="9"/>
    <w:qFormat/>
    <w:rsid w:val="002D2B8D"/>
    <w:pPr>
      <w:keepNext/>
      <w:spacing w:after="240" w:line="460" w:lineRule="exact"/>
      <w:outlineLvl w:val="0"/>
    </w:pPr>
    <w:rPr>
      <w:rFonts w:ascii="Trirong" w:hAnsi="Trirong"/>
      <w:smallCaps/>
      <w:color w:val="953734" w:themeColor="accent1"/>
      <w:sz w:val="48"/>
      <w:szCs w:val="48"/>
    </w:rPr>
  </w:style>
  <w:style w:type="paragraph" w:styleId="Heading2">
    <w:name w:val="heading 2"/>
    <w:aliases w:val="5E - HEADING 1"/>
    <w:basedOn w:val="Normal"/>
    <w:next w:val="5E-COREBODYPARA1"/>
    <w:link w:val="Heading2Char"/>
    <w:uiPriority w:val="9"/>
    <w:qFormat/>
    <w:rsid w:val="00757822"/>
    <w:pPr>
      <w:keepNext/>
      <w:keepLines/>
      <w:spacing w:before="200" w:line="340" w:lineRule="exact"/>
      <w:outlineLvl w:val="1"/>
    </w:pPr>
    <w:rPr>
      <w:rFonts w:ascii="Trirong" w:hAnsi="Trirong" w:cs="Trirong"/>
      <w:smallCaps/>
      <w:color w:val="953734" w:themeColor="accent1"/>
      <w:sz w:val="36"/>
      <w:szCs w:val="36"/>
    </w:rPr>
  </w:style>
  <w:style w:type="paragraph" w:styleId="Heading3">
    <w:name w:val="heading 3"/>
    <w:aliases w:val="5E - HEADING 2"/>
    <w:basedOn w:val="Normal"/>
    <w:next w:val="5E-COREBODYPARA1"/>
    <w:link w:val="Heading3Char"/>
    <w:uiPriority w:val="9"/>
    <w:qFormat/>
    <w:rsid w:val="00B8222F"/>
    <w:pPr>
      <w:keepNext/>
      <w:pBdr>
        <w:bottom w:val="single" w:sz="8" w:space="0" w:color="E1C275" w:themeColor="accent2"/>
      </w:pBdr>
      <w:spacing w:before="180" w:after="60" w:line="280" w:lineRule="exact"/>
      <w:outlineLvl w:val="2"/>
    </w:pPr>
    <w:rPr>
      <w:rFonts w:ascii="Trirong" w:hAnsi="Trirong"/>
      <w:smallCaps/>
      <w:color w:val="953734" w:themeColor="accent1"/>
      <w:sz w:val="29"/>
      <w:szCs w:val="29"/>
    </w:rPr>
  </w:style>
  <w:style w:type="paragraph" w:styleId="Heading4">
    <w:name w:val="heading 4"/>
    <w:aliases w:val="5E - HEADING 3"/>
    <w:basedOn w:val="Normal"/>
    <w:next w:val="5E-COREBODYPARA1"/>
    <w:link w:val="Heading4Char"/>
    <w:uiPriority w:val="9"/>
    <w:qFormat/>
    <w:rsid w:val="00B8222F"/>
    <w:pPr>
      <w:keepNext/>
      <w:spacing w:before="180" w:line="240" w:lineRule="exact"/>
      <w:outlineLvl w:val="3"/>
    </w:pPr>
    <w:rPr>
      <w:rFonts w:ascii="Trirong" w:hAnsi="Trirong"/>
      <w:smallCaps/>
      <w:color w:val="953734" w:themeColor="accent1"/>
      <w:sz w:val="25"/>
      <w:szCs w:val="25"/>
    </w:rPr>
  </w:style>
  <w:style w:type="paragraph" w:styleId="Heading5">
    <w:name w:val="heading 5"/>
    <w:basedOn w:val="Normal"/>
    <w:next w:val="Normal"/>
    <w:link w:val="Heading5Char"/>
    <w:uiPriority w:val="9"/>
    <w:unhideWhenUsed/>
    <w:qFormat/>
    <w:rsid w:val="00684564"/>
    <w:pPr>
      <w:keepNext/>
      <w:keepLines/>
      <w:spacing w:before="40"/>
      <w:outlineLvl w:val="4"/>
    </w:pPr>
    <w:rPr>
      <w:rFonts w:asciiTheme="majorHAnsi" w:eastAsiaTheme="majorEastAsia" w:hAnsiTheme="majorHAnsi" w:cstheme="majorBidi"/>
      <w:color w:val="6F2827" w:themeColor="accent1" w:themeShade="BF"/>
    </w:rPr>
  </w:style>
  <w:style w:type="paragraph" w:styleId="Heading6">
    <w:name w:val="heading 6"/>
    <w:basedOn w:val="Normal"/>
    <w:next w:val="Normal"/>
    <w:link w:val="Heading6Char"/>
    <w:uiPriority w:val="9"/>
    <w:unhideWhenUsed/>
    <w:rsid w:val="00684564"/>
    <w:pPr>
      <w:keepNext/>
      <w:keepLines/>
      <w:spacing w:before="40"/>
      <w:outlineLvl w:val="5"/>
    </w:pPr>
    <w:rPr>
      <w:rFonts w:asciiTheme="majorHAnsi" w:eastAsiaTheme="majorEastAsia" w:hAnsiTheme="majorHAnsi" w:cstheme="majorBidi"/>
      <w:color w:val="4A1B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5E - HEADING CHAPTER Char"/>
    <w:basedOn w:val="DefaultParagraphFont"/>
    <w:link w:val="Heading1"/>
    <w:uiPriority w:val="9"/>
    <w:rsid w:val="002D2B8D"/>
    <w:rPr>
      <w:rFonts w:ascii="Trirong" w:hAnsi="Trirong" w:cs="Martel DemiBold"/>
      <w:bCs/>
      <w:smallCaps/>
      <w:color w:val="953734" w:themeColor="accent1"/>
      <w:w w:val="102"/>
      <w:sz w:val="48"/>
      <w:szCs w:val="48"/>
    </w:rPr>
  </w:style>
  <w:style w:type="character" w:customStyle="1" w:styleId="Heading2Char">
    <w:name w:val="Heading 2 Char"/>
    <w:aliases w:val="5E - HEADING 1 Char"/>
    <w:basedOn w:val="DefaultParagraphFont"/>
    <w:link w:val="Heading2"/>
    <w:uiPriority w:val="9"/>
    <w:rsid w:val="00757822"/>
    <w:rPr>
      <w:rFonts w:ascii="Trirong" w:hAnsi="Trirong" w:cs="Trirong"/>
      <w:bCs/>
      <w:smallCaps/>
      <w:color w:val="953734" w:themeColor="accent1"/>
      <w:w w:val="102"/>
      <w:sz w:val="36"/>
      <w:szCs w:val="36"/>
    </w:rPr>
  </w:style>
  <w:style w:type="character" w:customStyle="1" w:styleId="Heading3Char">
    <w:name w:val="Heading 3 Char"/>
    <w:aliases w:val="5E - HEADING 2 Char"/>
    <w:basedOn w:val="DefaultParagraphFont"/>
    <w:link w:val="Heading3"/>
    <w:uiPriority w:val="9"/>
    <w:rsid w:val="00B8222F"/>
    <w:rPr>
      <w:rFonts w:ascii="Trirong" w:hAnsi="Trirong" w:cs="Martel DemiBold"/>
      <w:bCs/>
      <w:smallCaps/>
      <w:color w:val="953734" w:themeColor="accent1"/>
      <w:w w:val="102"/>
      <w:sz w:val="29"/>
      <w:szCs w:val="29"/>
    </w:rPr>
  </w:style>
  <w:style w:type="character" w:customStyle="1" w:styleId="Heading4Char">
    <w:name w:val="Heading 4 Char"/>
    <w:aliases w:val="5E - HEADING 3 Char"/>
    <w:basedOn w:val="DefaultParagraphFont"/>
    <w:link w:val="Heading4"/>
    <w:uiPriority w:val="9"/>
    <w:rsid w:val="00B8222F"/>
    <w:rPr>
      <w:rFonts w:ascii="Trirong" w:hAnsi="Trirong" w:cs="Martel DemiBold"/>
      <w:bCs/>
      <w:smallCaps/>
      <w:color w:val="953734" w:themeColor="accent1"/>
      <w:w w:val="102"/>
      <w:sz w:val="25"/>
      <w:szCs w:val="25"/>
    </w:rPr>
  </w:style>
  <w:style w:type="character" w:customStyle="1" w:styleId="Heading5Char">
    <w:name w:val="Heading 5 Char"/>
    <w:basedOn w:val="DefaultParagraphFont"/>
    <w:link w:val="Heading5"/>
    <w:uiPriority w:val="9"/>
    <w:rsid w:val="00684564"/>
    <w:rPr>
      <w:rFonts w:asciiTheme="majorHAnsi" w:eastAsiaTheme="majorEastAsia" w:hAnsiTheme="majorHAnsi" w:cstheme="majorBidi"/>
      <w:color w:val="6F2827" w:themeColor="accent1" w:themeShade="BF"/>
    </w:rPr>
  </w:style>
  <w:style w:type="character" w:customStyle="1" w:styleId="Heading6Char">
    <w:name w:val="Heading 6 Char"/>
    <w:basedOn w:val="DefaultParagraphFont"/>
    <w:link w:val="Heading6"/>
    <w:uiPriority w:val="9"/>
    <w:rsid w:val="00684564"/>
    <w:rPr>
      <w:rFonts w:asciiTheme="majorHAnsi" w:eastAsiaTheme="majorEastAsia" w:hAnsiTheme="majorHAnsi" w:cstheme="majorBidi"/>
      <w:color w:val="4A1B1A" w:themeColor="accent1" w:themeShade="7F"/>
    </w:rPr>
  </w:style>
  <w:style w:type="paragraph" w:customStyle="1" w:styleId="5E-LISTTITLE">
    <w:name w:val="5E - LIST TITLE"/>
    <w:basedOn w:val="5E-TABLETITLE"/>
    <w:qFormat/>
    <w:rsid w:val="00366D53"/>
    <w:pPr>
      <w:spacing w:after="40"/>
    </w:pPr>
  </w:style>
  <w:style w:type="paragraph" w:customStyle="1" w:styleId="5E-EPIGRAPHPARA1">
    <w:name w:val="5E - EPIGRAPH PARA1"/>
    <w:basedOn w:val="5E-COREBODYPARA1"/>
    <w:next w:val="5E-EPIGRAPHPARA2"/>
    <w:uiPriority w:val="99"/>
    <w:qFormat/>
    <w:rsid w:val="00695D2D"/>
    <w:pPr>
      <w:autoSpaceDE w:val="0"/>
      <w:autoSpaceDN w:val="0"/>
      <w:adjustRightInd w:val="0"/>
      <w:spacing w:before="60" w:line="360" w:lineRule="auto"/>
      <w:contextualSpacing/>
      <w:textAlignment w:val="center"/>
    </w:pPr>
    <w:rPr>
      <w:rFonts w:cs="Bookmania"/>
      <w:i/>
      <w:iCs/>
      <w:color w:val="000000"/>
    </w:rPr>
  </w:style>
  <w:style w:type="paragraph" w:customStyle="1" w:styleId="5E-COREBODYPARA1">
    <w:name w:val="5E - CORE BODY PARA1"/>
    <w:basedOn w:val="Normal"/>
    <w:next w:val="5E-COREBODYPARA2"/>
    <w:uiPriority w:val="99"/>
    <w:qFormat/>
    <w:rsid w:val="00695D2D"/>
    <w:rPr>
      <w:bCs w:val="0"/>
    </w:rPr>
  </w:style>
  <w:style w:type="paragraph" w:customStyle="1" w:styleId="5E-COREBODYPARA2">
    <w:name w:val="5E - CORE BODY PARA2"/>
    <w:basedOn w:val="5E-COREBODYPARA1"/>
    <w:uiPriority w:val="99"/>
    <w:qFormat/>
    <w:rsid w:val="005A7A29"/>
    <w:pPr>
      <w:ind w:firstLine="187"/>
    </w:pPr>
  </w:style>
  <w:style w:type="paragraph" w:customStyle="1" w:styleId="5E-COREMETADATA">
    <w:name w:val="5E - CORE METADATA"/>
    <w:basedOn w:val="5E-COREBODYPARA1"/>
    <w:uiPriority w:val="99"/>
    <w:qFormat/>
    <w:rsid w:val="00C2125F"/>
    <w:pPr>
      <w:autoSpaceDE w:val="0"/>
      <w:autoSpaceDN w:val="0"/>
      <w:adjustRightInd w:val="0"/>
      <w:spacing w:after="90"/>
      <w:contextualSpacing/>
      <w:textAlignment w:val="center"/>
    </w:pPr>
    <w:rPr>
      <w:rFonts w:cs="Bookmania"/>
      <w:i/>
      <w:iCs/>
      <w:color w:val="000000"/>
    </w:rPr>
  </w:style>
  <w:style w:type="paragraph" w:customStyle="1" w:styleId="5E-CORESTAT">
    <w:name w:val="5E - CORE STAT"/>
    <w:basedOn w:val="Normal"/>
    <w:uiPriority w:val="99"/>
    <w:qFormat/>
    <w:rsid w:val="00367FCE"/>
    <w:pPr>
      <w:autoSpaceDE w:val="0"/>
      <w:autoSpaceDN w:val="0"/>
      <w:adjustRightInd w:val="0"/>
      <w:spacing w:after="120"/>
      <w:contextualSpacing/>
      <w:textAlignment w:val="center"/>
    </w:pPr>
    <w:rPr>
      <w:rFonts w:ascii="Bookmania" w:hAnsi="Bookmania" w:cs="Bookmania"/>
      <w:color w:val="000000"/>
      <w:sz w:val="18"/>
      <w:szCs w:val="22"/>
    </w:rPr>
  </w:style>
  <w:style w:type="paragraph" w:customStyle="1" w:styleId="5E-COREBULLETS">
    <w:name w:val="5E - CORE BULLETS"/>
    <w:basedOn w:val="5E-COREBODYPARA1"/>
    <w:uiPriority w:val="99"/>
    <w:qFormat/>
    <w:rsid w:val="004F5A46"/>
    <w:pPr>
      <w:numPr>
        <w:numId w:val="40"/>
      </w:numPr>
      <w:spacing w:before="80" w:after="100"/>
      <w:ind w:left="180" w:hanging="180"/>
      <w:contextualSpacing/>
    </w:pPr>
  </w:style>
  <w:style w:type="character" w:customStyle="1" w:styleId="5ECHARITALIC">
    <w:name w:val="*5E CHAR ITALIC"/>
    <w:uiPriority w:val="1"/>
    <w:qFormat/>
    <w:rsid w:val="009C771E"/>
    <w:rPr>
      <w:i/>
      <w:spacing w:val="1"/>
    </w:rPr>
  </w:style>
  <w:style w:type="paragraph" w:customStyle="1" w:styleId="5E-STATBLOCKBODYPARA2">
    <w:name w:val="5E - STAT BLOCK BODY PARA2"/>
    <w:basedOn w:val="5E-STATBLOCKBODYPARA1"/>
    <w:qFormat/>
    <w:rsid w:val="00D1443A"/>
    <w:pPr>
      <w:spacing w:before="0"/>
      <w:ind w:firstLine="180"/>
    </w:pPr>
  </w:style>
  <w:style w:type="table" w:styleId="ListTable1Light-Accent3">
    <w:name w:val="List Table 1 Light Accent 3"/>
    <w:basedOn w:val="TableNormal"/>
    <w:uiPriority w:val="46"/>
    <w:rsid w:val="00A67B47"/>
    <w:tblPr>
      <w:tblStyleRowBandSize w:val="1"/>
      <w:tblStyleColBandSize w:val="1"/>
    </w:tblPr>
    <w:tblStylePr w:type="firstRow">
      <w:rPr>
        <w:b/>
        <w:bCs/>
      </w:rPr>
      <w:tblPr/>
      <w:tcPr>
        <w:tcBorders>
          <w:bottom w:val="single" w:sz="4" w:space="0" w:color="DDE1E7" w:themeColor="accent3" w:themeTint="99"/>
        </w:tcBorders>
      </w:tcPr>
    </w:tblStylePr>
    <w:tblStylePr w:type="lastRow">
      <w:rPr>
        <w:b/>
        <w:bCs/>
      </w:rPr>
      <w:tblPr/>
      <w:tcPr>
        <w:tcBorders>
          <w:top w:val="single" w:sz="4" w:space="0" w:color="DDE1E7" w:themeColor="accent3" w:themeTint="99"/>
        </w:tcBorders>
      </w:tcPr>
    </w:tblStylePr>
    <w:tblStylePr w:type="firstCol">
      <w:rPr>
        <w:b/>
        <w:bCs/>
      </w:rPr>
    </w:tblStylePr>
    <w:tblStylePr w:type="lastCol">
      <w:rPr>
        <w:b/>
        <w:bCs/>
      </w:rPr>
    </w:tblStylePr>
    <w:tblStylePr w:type="band1Vert">
      <w:tblPr/>
      <w:tcPr>
        <w:shd w:val="clear" w:color="auto" w:fill="F3F5F7" w:themeFill="accent3" w:themeFillTint="33"/>
      </w:tcPr>
    </w:tblStylePr>
    <w:tblStylePr w:type="band1Horz">
      <w:tblPr/>
      <w:tcPr>
        <w:shd w:val="clear" w:color="auto" w:fill="F3F5F7" w:themeFill="accent3" w:themeFillTint="33"/>
      </w:tcPr>
    </w:tblStylePr>
  </w:style>
  <w:style w:type="table" w:customStyle="1" w:styleId="5ETABLE">
    <w:name w:val="5E TABLE"/>
    <w:basedOn w:val="TableGrid"/>
    <w:uiPriority w:val="99"/>
    <w:rsid w:val="00354519"/>
    <w:rPr>
      <w:rFonts w:ascii="Lato" w:hAnsi="Lato"/>
      <w:sz w:val="16"/>
    </w:rPr>
    <w:tblPr>
      <w:tblStyleRowBandSize w:val="1"/>
      <w:tblStyleColBandSize w:val="1"/>
      <w:tblCellMar>
        <w:top w:w="29" w:type="dxa"/>
        <w:left w:w="58" w:type="dxa"/>
        <w:bottom w:w="29" w:type="dxa"/>
        <w:right w:w="58" w:type="dxa"/>
      </w:tblCellMar>
    </w:tblPr>
    <w:tcPr>
      <w:shd w:val="clear" w:color="auto" w:fill="auto"/>
    </w:tcPr>
    <w:tblStylePr w:type="firstRow">
      <w:pPr>
        <w:jc w:val="left"/>
      </w:pPr>
      <w:rPr>
        <w:rFonts w:ascii="Lato" w:hAnsi="Lato"/>
        <w:b w:val="0"/>
        <w:bCs/>
        <w:color w:val="auto"/>
        <w:sz w:val="16"/>
      </w:rPr>
      <w:tblPr/>
      <w:tcPr>
        <w:tcBorders>
          <w:top w:val="nil"/>
          <w:left w:val="nil"/>
          <w:bottom w:val="nil"/>
          <w:right w:val="nil"/>
          <w:insideH w:val="nil"/>
          <w:insideV w:val="nil"/>
        </w:tcBorders>
        <w:vAlign w:val="bottom"/>
      </w:tcPr>
    </w:tblStylePr>
    <w:tblStylePr w:type="lastRow">
      <w:tblPr/>
      <w:tcPr>
        <w:tcBorders>
          <w:top w:val="nil"/>
          <w:left w:val="nil"/>
          <w:bottom w:val="nil"/>
          <w:right w:val="nil"/>
          <w:insideH w:val="nil"/>
          <w:insideV w:val="nil"/>
        </w:tcBorders>
        <w:shd w:val="clear" w:color="auto" w:fill="auto"/>
      </w:tcPr>
    </w:tblStylePr>
    <w:tblStylePr w:type="lastCol">
      <w:pPr>
        <w:jc w:val="left"/>
      </w:pPr>
      <w:rPr>
        <w:rFonts w:ascii="Lato" w:hAnsi="Lato"/>
        <w:sz w:val="16"/>
      </w:rPr>
    </w:tblStylePr>
    <w:tblStylePr w:type="band1Horz">
      <w:rPr>
        <w:color w:val="auto"/>
      </w:rPr>
      <w:tblPr/>
      <w:tcPr>
        <w:tcBorders>
          <w:top w:val="nil"/>
          <w:left w:val="nil"/>
          <w:bottom w:val="nil"/>
          <w:right w:val="nil"/>
          <w:insideH w:val="nil"/>
          <w:insideV w:val="nil"/>
          <w:tl2br w:val="nil"/>
          <w:tr2bl w:val="nil"/>
        </w:tcBorders>
        <w:shd w:val="clear" w:color="auto" w:fill="C8D9D8" w:themeFill="accent4" w:themeFillTint="99"/>
      </w:tcPr>
    </w:tblStylePr>
    <w:tblStylePr w:type="band2Horz">
      <w:rPr>
        <w:color w:val="auto"/>
      </w:rPr>
      <w:tblPr/>
      <w:tcPr>
        <w:tcBorders>
          <w:top w:val="nil"/>
          <w:left w:val="nil"/>
          <w:bottom w:val="nil"/>
          <w:right w:val="nil"/>
          <w:insideH w:val="nil"/>
          <w:insideV w:val="nil"/>
          <w:tl2br w:val="nil"/>
          <w:tr2bl w:val="nil"/>
        </w:tcBorders>
        <w:shd w:val="clear" w:color="auto" w:fill="auto"/>
      </w:tcPr>
    </w:tblStylePr>
  </w:style>
  <w:style w:type="paragraph" w:customStyle="1" w:styleId="5E-SIDEBARHANGING">
    <w:name w:val="5E - SIDEBAR HANGING"/>
    <w:basedOn w:val="5E-SIDEBARPARA1"/>
    <w:qFormat/>
    <w:rsid w:val="00A25D73"/>
    <w:pPr>
      <w:spacing w:before="80" w:after="100"/>
      <w:ind w:left="249" w:hanging="249"/>
    </w:pPr>
  </w:style>
  <w:style w:type="paragraph" w:customStyle="1" w:styleId="5E-BOOKTITLE">
    <w:name w:val="5E - BOOK TITLE"/>
    <w:basedOn w:val="Normal"/>
    <w:qFormat/>
    <w:rsid w:val="00D90F93"/>
    <w:pPr>
      <w:spacing w:line="1200" w:lineRule="exact"/>
      <w:jc w:val="center"/>
    </w:pPr>
    <w:rPr>
      <w:rFonts w:ascii="EB Garamond ExtraBold" w:hAnsi="EB Garamond ExtraBold"/>
      <w:bCs w:val="0"/>
      <w:caps/>
      <w:color w:val="FFFFFF" w:themeColor="background1"/>
      <w:w w:val="80"/>
      <w:sz w:val="110"/>
      <w:szCs w:val="120"/>
      <w14:shadow w14:blurRad="63500" w14:dist="25400" w14:dir="2700000" w14:sx="100000" w14:sy="100000" w14:kx="0" w14:ky="0" w14:algn="tl">
        <w14:srgbClr w14:val="000000">
          <w14:alpha w14:val="62000"/>
        </w14:srgbClr>
      </w14:shadow>
      <w14:textOutline w14:w="25400" w14:cap="flat" w14:cmpd="sng" w14:algn="ctr">
        <w14:noFill/>
        <w14:prstDash w14:val="solid"/>
        <w14:round/>
      </w14:textOutline>
      <w14:props3d w14:extrusionH="57150" w14:contourW="50800" w14:prstMaterial="powder">
        <w14:bevelT w14:w="38100" w14:h="38100" w14:prst="slope"/>
        <w14:extrusionClr>
          <w14:schemeClr w14:val="bg1"/>
        </w14:extrusionClr>
        <w14:contourClr>
          <w14:schemeClr w14:val="tx1"/>
        </w14:contourClr>
      </w14:props3d>
    </w:rPr>
  </w:style>
  <w:style w:type="paragraph" w:customStyle="1" w:styleId="5E-BOOKAUTHOR">
    <w:name w:val="5E - BOOK AUTHOR"/>
    <w:basedOn w:val="5E-BOOKTITLE"/>
    <w:qFormat/>
    <w:rsid w:val="00823F32"/>
    <w:pPr>
      <w:spacing w:before="120" w:line="240" w:lineRule="auto"/>
    </w:pPr>
    <w:rPr>
      <w:rFonts w:ascii="Alegreya Sans Black" w:hAnsi="Alegreya Sans Black"/>
      <w:caps w:val="0"/>
      <w:smallCaps/>
      <w:spacing w:val="1"/>
      <w:w w:val="95"/>
      <w:sz w:val="40"/>
      <w:szCs w:val="40"/>
      <w14:shadow w14:blurRad="0" w14:dist="0" w14:dir="0" w14:sx="0" w14:sy="0" w14:kx="0" w14:ky="0" w14:algn="none">
        <w14:srgbClr w14:val="000000"/>
      </w14:shadow>
      <w14:textOutline w14:w="0" w14:cap="flat" w14:cmpd="sng" w14:algn="ctr">
        <w14:solidFill>
          <w14:schemeClr w14:val="tx1"/>
        </w14:solidFill>
        <w14:prstDash w14:val="solid"/>
        <w14:round/>
      </w14:textOutline>
      <w14:props3d w14:extrusionH="57150" w14:contourW="2540" w14:prstMaterial="powder">
        <w14:bevelT w14:w="38100" w14:h="38100" w14:prst="slope"/>
        <w14:extrusionClr>
          <w14:schemeClr w14:val="bg1"/>
        </w14:extrusionClr>
        <w14:contourClr>
          <w14:srgbClr w14:val="C00000"/>
        </w14:contourClr>
      </w14:props3d>
    </w:rPr>
  </w:style>
  <w:style w:type="paragraph" w:customStyle="1" w:styleId="5E-TABLETITLE">
    <w:name w:val="5E - TABLE TITLE"/>
    <w:basedOn w:val="5E-COREBODYPARA2"/>
    <w:uiPriority w:val="99"/>
    <w:qFormat/>
    <w:rsid w:val="00D960C8"/>
    <w:pPr>
      <w:keepNext/>
      <w:spacing w:before="60" w:after="60"/>
      <w:ind w:firstLine="0"/>
    </w:pPr>
    <w:rPr>
      <w:rFonts w:ascii="Source Sans Pro" w:hAnsi="Source Sans Pro"/>
      <w:b/>
      <w:bCs/>
      <w:smallCaps/>
      <w:spacing w:val="6"/>
      <w:sz w:val="21"/>
    </w:rPr>
  </w:style>
  <w:style w:type="paragraph" w:customStyle="1" w:styleId="5E-STATBLOCKHANGING">
    <w:name w:val="5E - STAT BLOCK HANGING"/>
    <w:basedOn w:val="5E-STATBLOCKBODYPARA1"/>
    <w:qFormat/>
    <w:rsid w:val="00D1443A"/>
    <w:pPr>
      <w:ind w:left="187" w:hanging="187"/>
    </w:pPr>
  </w:style>
  <w:style w:type="paragraph" w:customStyle="1" w:styleId="5E-STATBLOCKBULLETED">
    <w:name w:val="5E - STAT BLOCK BULLETED"/>
    <w:basedOn w:val="5E-STATBLOCKBODYPARA1"/>
    <w:qFormat/>
    <w:rsid w:val="009B1485"/>
    <w:pPr>
      <w:numPr>
        <w:numId w:val="39"/>
      </w:numPr>
      <w:ind w:left="187" w:hanging="187"/>
      <w:contextualSpacing/>
    </w:pPr>
  </w:style>
  <w:style w:type="paragraph" w:customStyle="1" w:styleId="5E-TABLECELL">
    <w:name w:val="5E - TABLE CELL"/>
    <w:basedOn w:val="Normal"/>
    <w:link w:val="5E-TABLECELLChar"/>
    <w:uiPriority w:val="99"/>
    <w:qFormat/>
    <w:rsid w:val="008A0536"/>
    <w:pPr>
      <w:suppressAutoHyphens/>
      <w:autoSpaceDE w:val="0"/>
      <w:autoSpaceDN w:val="0"/>
      <w:adjustRightInd w:val="0"/>
      <w:textAlignment w:val="center"/>
    </w:pPr>
    <w:rPr>
      <w:rFonts w:ascii="Source Sans Pro" w:hAnsi="Source Sans Pro" w:cs="Scala Sans"/>
      <w:color w:val="000000"/>
      <w:sz w:val="17"/>
      <w:szCs w:val="16"/>
    </w:rPr>
  </w:style>
  <w:style w:type="character" w:customStyle="1" w:styleId="5E-TABLECELLChar">
    <w:name w:val="5E - TABLE CELL Char"/>
    <w:basedOn w:val="DefaultParagraphFont"/>
    <w:link w:val="5E-TABLECELL"/>
    <w:uiPriority w:val="99"/>
    <w:rsid w:val="008A0536"/>
    <w:rPr>
      <w:rFonts w:ascii="Source Sans Pro" w:hAnsi="Source Sans Pro" w:cs="Scala Sans"/>
      <w:bCs/>
      <w:color w:val="000000"/>
      <w:w w:val="102"/>
      <w:sz w:val="17"/>
      <w:szCs w:val="16"/>
    </w:rPr>
  </w:style>
  <w:style w:type="paragraph" w:customStyle="1" w:styleId="5E-CORESPELLCASTINGABILITY">
    <w:name w:val="5E - CORE SPELLCASTING ABILITY"/>
    <w:basedOn w:val="Normal"/>
    <w:qFormat/>
    <w:rsid w:val="00EA2A8E"/>
    <w:pPr>
      <w:spacing w:after="80" w:line="276" w:lineRule="auto"/>
      <w:ind w:left="274" w:right="259"/>
      <w:jc w:val="center"/>
    </w:pPr>
    <w:rPr>
      <w:rFonts w:ascii="Source Sans Pro" w:eastAsiaTheme="minorEastAsia" w:hAnsi="Source Sans Pro"/>
      <w:iCs/>
      <w:color w:val="000000" w:themeColor="text1"/>
      <w:sz w:val="17"/>
      <w:szCs w:val="18"/>
      <w:lang w:val="en-CA" w:eastAsia="zh-TW"/>
    </w:rPr>
  </w:style>
  <w:style w:type="character" w:customStyle="1" w:styleId="5ECHARBOLD">
    <w:name w:val="*5E CHAR BOLD"/>
    <w:basedOn w:val="DefaultParagraphFont"/>
    <w:uiPriority w:val="1"/>
    <w:qFormat/>
    <w:rsid w:val="00FB3CE6"/>
    <w:rPr>
      <w:b/>
    </w:rPr>
  </w:style>
  <w:style w:type="paragraph" w:customStyle="1" w:styleId="5E-SIDEBARMETADATA">
    <w:name w:val="5E - SIDEBAR METADATA"/>
    <w:basedOn w:val="5E-SIDEBARPARA1"/>
    <w:next w:val="5E-SIDEBARPARA1"/>
    <w:qFormat/>
    <w:rsid w:val="00A25D73"/>
    <w:pPr>
      <w:spacing w:before="0" w:after="80"/>
    </w:pPr>
    <w:rPr>
      <w:i/>
      <w:iCs w:val="0"/>
    </w:rPr>
  </w:style>
  <w:style w:type="character" w:styleId="Hyperlink">
    <w:name w:val="Hyperlink"/>
    <w:basedOn w:val="DefaultParagraphFont"/>
    <w:uiPriority w:val="99"/>
    <w:unhideWhenUsed/>
    <w:rsid w:val="00925E66"/>
    <w:rPr>
      <w:color w:val="953734" w:themeColor="accent1"/>
      <w:u w:val="single"/>
    </w:rPr>
  </w:style>
  <w:style w:type="paragraph" w:customStyle="1" w:styleId="5E-COREHANGING">
    <w:name w:val="5E - CORE HANGING"/>
    <w:basedOn w:val="5E-COREBODYPARA2"/>
    <w:uiPriority w:val="99"/>
    <w:qFormat/>
    <w:rsid w:val="00114375"/>
    <w:pPr>
      <w:spacing w:before="80" w:after="120"/>
      <w:ind w:left="187" w:hanging="187"/>
      <w:contextualSpacing/>
    </w:pPr>
  </w:style>
  <w:style w:type="table" w:styleId="TableGrid">
    <w:name w:val="Table Grid"/>
    <w:basedOn w:val="TableNormal"/>
    <w:uiPriority w:val="39"/>
    <w:rsid w:val="00937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43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3AF"/>
    <w:rPr>
      <w:rFonts w:ascii="Segoe UI" w:hAnsi="Segoe UI" w:cs="Segoe UI"/>
      <w:sz w:val="18"/>
      <w:szCs w:val="18"/>
    </w:rPr>
  </w:style>
  <w:style w:type="table" w:styleId="TableGridLight">
    <w:name w:val="Grid Table Light"/>
    <w:basedOn w:val="TableNormal"/>
    <w:uiPriority w:val="99"/>
    <w:rsid w:val="000245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030C4"/>
  </w:style>
  <w:style w:type="numbering" w:customStyle="1" w:styleId="NoList1">
    <w:name w:val="No List1"/>
    <w:next w:val="NoList"/>
    <w:uiPriority w:val="99"/>
    <w:semiHidden/>
    <w:unhideWhenUsed/>
    <w:rsid w:val="00771666"/>
  </w:style>
  <w:style w:type="paragraph" w:customStyle="1" w:styleId="5E-STATBLOCKTITLE">
    <w:name w:val="5E - STAT BLOCK TITLE"/>
    <w:basedOn w:val="Heading4"/>
    <w:uiPriority w:val="99"/>
    <w:qFormat/>
    <w:rsid w:val="0070222E"/>
    <w:pPr>
      <w:spacing w:before="0"/>
    </w:pPr>
    <w:rPr>
      <w:b/>
      <w:bCs w:val="0"/>
      <w:sz w:val="24"/>
      <w:szCs w:val="24"/>
    </w:rPr>
  </w:style>
  <w:style w:type="paragraph" w:styleId="Header">
    <w:name w:val="header"/>
    <w:basedOn w:val="Normal"/>
    <w:link w:val="HeaderChar"/>
    <w:uiPriority w:val="99"/>
    <w:unhideWhenUsed/>
    <w:rsid w:val="00BF72BB"/>
    <w:pPr>
      <w:tabs>
        <w:tab w:val="center" w:pos="4680"/>
        <w:tab w:val="right" w:pos="9360"/>
      </w:tabs>
      <w:spacing w:line="240" w:lineRule="auto"/>
    </w:pPr>
  </w:style>
  <w:style w:type="paragraph" w:customStyle="1" w:styleId="5E-EPIGRAPHSOURCE">
    <w:name w:val="5E - EPIGRAPH SOURCE"/>
    <w:basedOn w:val="5E-EPIGRAPHPARA1"/>
    <w:next w:val="5E-COREBODYPARA1"/>
    <w:qFormat/>
    <w:rsid w:val="005B42CF"/>
    <w:pPr>
      <w:spacing w:after="180"/>
      <w:jc w:val="right"/>
    </w:pPr>
    <w:rPr>
      <w:i w:val="0"/>
    </w:rPr>
  </w:style>
  <w:style w:type="character" w:customStyle="1" w:styleId="5ECHARBOLDITALICINLINESUBHEAD">
    <w:name w:val="*5E CHAR BOLD &amp; ITALIC (INLINE SUBHEAD)"/>
    <w:basedOn w:val="DefaultParagraphFont"/>
    <w:uiPriority w:val="1"/>
    <w:qFormat/>
    <w:rsid w:val="00E840C0"/>
    <w:rPr>
      <w:b/>
      <w:bCs/>
      <w:i/>
      <w:spacing w:val="4"/>
    </w:rPr>
  </w:style>
  <w:style w:type="paragraph" w:customStyle="1" w:styleId="5E-STATBLOCKBODYPARA1">
    <w:name w:val="5E - STAT BLOCK BODY PARA1"/>
    <w:uiPriority w:val="99"/>
    <w:qFormat/>
    <w:rsid w:val="00EA2A8E"/>
    <w:pPr>
      <w:tabs>
        <w:tab w:val="left" w:pos="187"/>
      </w:tabs>
      <w:spacing w:before="60" w:line="264" w:lineRule="auto"/>
    </w:pPr>
    <w:rPr>
      <w:rFonts w:ascii="Source Sans Pro" w:eastAsia="ヒラギノ角ゴ Pro W3" w:hAnsi="Source Sans Pro"/>
      <w:color w:val="000000"/>
      <w:sz w:val="16"/>
      <w:szCs w:val="16"/>
      <w:lang w:eastAsia="ja-JP"/>
    </w:rPr>
  </w:style>
  <w:style w:type="paragraph" w:customStyle="1" w:styleId="5E-StatBlockHeading">
    <w:name w:val="5E - Stat Block Heading"/>
    <w:basedOn w:val="Normal"/>
    <w:next w:val="5E-STATBLOCKBODYPARA1"/>
    <w:uiPriority w:val="99"/>
    <w:qFormat/>
    <w:rsid w:val="00B822E3"/>
    <w:pPr>
      <w:keepNext/>
      <w:pBdr>
        <w:bottom w:val="single" w:sz="8" w:space="0" w:color="E1C275" w:themeColor="accent2"/>
      </w:pBdr>
      <w:spacing w:before="180" w:after="60" w:line="230" w:lineRule="exact"/>
      <w:outlineLvl w:val="0"/>
    </w:pPr>
    <w:rPr>
      <w:rFonts w:ascii="Lato" w:hAnsi="Lato"/>
      <w:smallCaps/>
      <w:color w:val="953734" w:themeColor="accent1"/>
      <w:sz w:val="24"/>
      <w:szCs w:val="24"/>
    </w:rPr>
  </w:style>
  <w:style w:type="paragraph" w:customStyle="1" w:styleId="5E-STATBLOCKDATA">
    <w:name w:val="5E - STAT BLOCK DATA"/>
    <w:basedOn w:val="5E-STATBLOCKBODYPARA1"/>
    <w:link w:val="5E-STATBLOCKDATAChar"/>
    <w:uiPriority w:val="99"/>
    <w:qFormat/>
    <w:rsid w:val="00F25442"/>
    <w:pPr>
      <w:keepLines/>
      <w:pBdr>
        <w:bottom w:val="threeDEngrave" w:sz="12" w:space="5" w:color="953734" w:themeColor="accent1"/>
      </w:pBdr>
      <w:spacing w:before="0" w:after="60"/>
      <w:ind w:left="187" w:hanging="187"/>
      <w:contextualSpacing/>
    </w:pPr>
    <w:rPr>
      <w:color w:val="auto"/>
    </w:rPr>
  </w:style>
  <w:style w:type="paragraph" w:customStyle="1" w:styleId="5E-STATBLOCKMETADATA">
    <w:name w:val="5E - STAT BLOCK METADATA"/>
    <w:basedOn w:val="5E-STATBLOCKBODYPARA1"/>
    <w:next w:val="5E-STATBLOCKDATA"/>
    <w:uiPriority w:val="99"/>
    <w:qFormat/>
    <w:rsid w:val="00F25442"/>
    <w:pPr>
      <w:keepNext/>
      <w:pBdr>
        <w:bottom w:val="threeDEngrave" w:sz="12" w:space="4" w:color="953734" w:themeColor="accent1"/>
      </w:pBdr>
      <w:spacing w:before="0" w:after="70"/>
      <w:contextualSpacing/>
    </w:pPr>
    <w:rPr>
      <w:i/>
      <w:sz w:val="17"/>
      <w:szCs w:val="17"/>
    </w:rPr>
  </w:style>
  <w:style w:type="paragraph" w:customStyle="1" w:styleId="5E-TABLECELLCENTERED">
    <w:name w:val="5E - TABLE CELL CENTERED"/>
    <w:basedOn w:val="5E-TABLECELL"/>
    <w:qFormat/>
    <w:rsid w:val="00E01FDE"/>
    <w:pPr>
      <w:framePr w:wrap="around" w:hAnchor="text"/>
      <w:jc w:val="center"/>
    </w:pPr>
    <w:rPr>
      <w:rFonts w:eastAsia="Times New Roman" w:cs="Times New Roman"/>
      <w:szCs w:val="20"/>
    </w:rPr>
  </w:style>
  <w:style w:type="character" w:customStyle="1" w:styleId="5E-STATBLOCKDATAChar">
    <w:name w:val="5E - STAT BLOCK DATA Char"/>
    <w:basedOn w:val="DefaultParagraphFont"/>
    <w:link w:val="5E-STATBLOCKDATA"/>
    <w:uiPriority w:val="99"/>
    <w:rsid w:val="00F25442"/>
    <w:rPr>
      <w:rFonts w:ascii="Lato" w:eastAsia="ヒラギノ角ゴ Pro W3" w:hAnsi="Lato"/>
      <w:sz w:val="16"/>
      <w:szCs w:val="16"/>
      <w:lang w:eastAsia="ja-JP"/>
    </w:rPr>
  </w:style>
  <w:style w:type="paragraph" w:customStyle="1" w:styleId="5E-STATBLOCKABILITYSCORENUMBER">
    <w:name w:val="5E - STAT BLOCK ABILITY SCORE NUMBER"/>
    <w:basedOn w:val="5E-STATBLOCKBODYPARA1"/>
    <w:next w:val="Normal"/>
    <w:uiPriority w:val="99"/>
    <w:qFormat/>
    <w:rsid w:val="00F25442"/>
    <w:pPr>
      <w:keepLines/>
      <w:widowControl w:val="0"/>
      <w:pBdr>
        <w:bottom w:val="threeDEngrave" w:sz="12" w:space="7" w:color="953734" w:themeColor="accent1"/>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5E-STATBLOCKABILITYSCORENAME">
    <w:name w:val="5E - STAT BLOCK ABILITY SCORE NAME"/>
    <w:basedOn w:val="5E-STATBLOCKABILITYSCORENUMBER"/>
    <w:qFormat/>
    <w:rsid w:val="00682552"/>
    <w:pPr>
      <w:pBdr>
        <w:bottom w:val="none" w:sz="0" w:space="0" w:color="auto"/>
      </w:pBdr>
      <w:tabs>
        <w:tab w:val="clear" w:pos="187"/>
      </w:tabs>
      <w:spacing w:after="0"/>
      <w:ind w:firstLine="180"/>
    </w:pPr>
    <w:rPr>
      <w:b/>
      <w:color w:val="9B3737"/>
    </w:rPr>
  </w:style>
  <w:style w:type="character" w:customStyle="1" w:styleId="5E-STATBLOCKLABEL">
    <w:name w:val="5E - STAT BLOCK LABEL"/>
    <w:basedOn w:val="DefaultParagraphFont"/>
    <w:uiPriority w:val="1"/>
    <w:qFormat/>
    <w:rsid w:val="00B734C6"/>
    <w:rPr>
      <w:b/>
      <w:color w:val="953734" w:themeColor="accent1"/>
    </w:rPr>
  </w:style>
  <w:style w:type="paragraph" w:customStyle="1" w:styleId="5E-EPIGRAPHPARA2">
    <w:name w:val="5E - EPIGRAPH PARA2"/>
    <w:basedOn w:val="5E-EPIGRAPHPARA1"/>
    <w:qFormat/>
    <w:rsid w:val="004C0DD1"/>
    <w:pPr>
      <w:spacing w:before="0" w:after="100"/>
      <w:ind w:firstLine="187"/>
    </w:pPr>
  </w:style>
  <w:style w:type="paragraph" w:customStyle="1" w:styleId="5E-SIDEBARPARA1">
    <w:name w:val="5E - SIDEBAR PARA1"/>
    <w:basedOn w:val="Normal"/>
    <w:qFormat/>
    <w:rsid w:val="00EA2A8E"/>
    <w:pPr>
      <w:spacing w:before="60" w:line="252" w:lineRule="auto"/>
      <w:contextualSpacing/>
    </w:pPr>
    <w:rPr>
      <w:rFonts w:ascii="Source Sans Pro" w:eastAsiaTheme="minorEastAsia" w:hAnsi="Source Sans Pro"/>
      <w:iCs/>
      <w:sz w:val="17"/>
      <w:szCs w:val="18"/>
      <w:lang w:eastAsia="zh-TW"/>
    </w:rPr>
  </w:style>
  <w:style w:type="paragraph" w:customStyle="1" w:styleId="5E-SIDEBARPARA2">
    <w:name w:val="5E - SIDEBAR PARA2"/>
    <w:basedOn w:val="5E-SIDEBARPARA1"/>
    <w:qFormat/>
    <w:rsid w:val="00EF4CAF"/>
    <w:pPr>
      <w:spacing w:before="0" w:after="40"/>
      <w:ind w:firstLine="180"/>
    </w:pPr>
  </w:style>
  <w:style w:type="paragraph" w:customStyle="1" w:styleId="5E-SIDEBARTITLE">
    <w:name w:val="5E - SIDEBAR TITLE"/>
    <w:basedOn w:val="5E-SIDEBARPARA1"/>
    <w:next w:val="5E-SIDEBARPARA1"/>
    <w:qFormat/>
    <w:rsid w:val="00554EFD"/>
    <w:pPr>
      <w:spacing w:before="40"/>
    </w:pPr>
    <w:rPr>
      <w:b/>
      <w:bCs w:val="0"/>
      <w:smallCaps/>
      <w:spacing w:val="2"/>
      <w:sz w:val="21"/>
      <w:szCs w:val="19"/>
    </w:rPr>
  </w:style>
  <w:style w:type="table" w:styleId="TableContemporary">
    <w:name w:val="Table Contemporary"/>
    <w:basedOn w:val="TableNormal"/>
    <w:uiPriority w:val="99"/>
    <w:semiHidden/>
    <w:unhideWhenUsed/>
    <w:rsid w:val="00E7456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6">
    <w:name w:val="Table List 6"/>
    <w:basedOn w:val="TableNormal"/>
    <w:uiPriority w:val="99"/>
    <w:semiHidden/>
    <w:unhideWhenUsed/>
    <w:rsid w:val="00A67B4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5E-SIDEBARBULLETS">
    <w:name w:val="5E - SIDEBAR BULLETS"/>
    <w:basedOn w:val="5E-SIDEBARPARA1"/>
    <w:qFormat/>
    <w:rsid w:val="003503DF"/>
    <w:pPr>
      <w:numPr>
        <w:numId w:val="42"/>
      </w:numPr>
      <w:spacing w:before="80" w:after="120"/>
      <w:ind w:left="249" w:hanging="201"/>
    </w:pPr>
  </w:style>
  <w:style w:type="character" w:styleId="UnresolvedMention">
    <w:name w:val="Unresolved Mention"/>
    <w:basedOn w:val="DefaultParagraphFont"/>
    <w:uiPriority w:val="99"/>
    <w:semiHidden/>
    <w:unhideWhenUsed/>
    <w:rsid w:val="00FE70F7"/>
    <w:rPr>
      <w:color w:val="605E5C"/>
      <w:shd w:val="clear" w:color="auto" w:fill="E1DFDD"/>
    </w:rPr>
  </w:style>
  <w:style w:type="paragraph" w:customStyle="1" w:styleId="5E-CreditsHanging">
    <w:name w:val="5E - Credits Hanging"/>
    <w:basedOn w:val="5E-SIDEBARHANGING"/>
    <w:qFormat/>
    <w:rsid w:val="009F4B6F"/>
  </w:style>
  <w:style w:type="paragraph" w:customStyle="1" w:styleId="5E-CREDITSDISCLAIMER">
    <w:name w:val="5E - CREDITS DISCLAIMER"/>
    <w:basedOn w:val="5E-CreditsHanging"/>
    <w:qFormat/>
    <w:rsid w:val="00C92B3A"/>
    <w:pPr>
      <w:spacing w:before="240"/>
      <w:ind w:left="0" w:firstLine="0"/>
    </w:pPr>
    <w:rPr>
      <w:i/>
      <w:iCs w:val="0"/>
      <w:sz w:val="14"/>
      <w:szCs w:val="14"/>
    </w:rPr>
  </w:style>
  <w:style w:type="paragraph" w:customStyle="1" w:styleId="5E-CREDITSLEGALESE">
    <w:name w:val="5E - CREDITS LEGALESE"/>
    <w:basedOn w:val="5E-CREDITSDISCLAIMER"/>
    <w:qFormat/>
    <w:rsid w:val="00C92B3A"/>
    <w:rPr>
      <w:i w:val="0"/>
      <w:iCs/>
    </w:rPr>
  </w:style>
  <w:style w:type="paragraph" w:customStyle="1" w:styleId="5E-CREDITSPARA1">
    <w:name w:val="5E - CREDITS PARA1"/>
    <w:basedOn w:val="5E-CreditsHanging"/>
    <w:next w:val="5E-CREDITSPARA2"/>
    <w:qFormat/>
    <w:rsid w:val="005B48AC"/>
    <w:pPr>
      <w:spacing w:before="120" w:after="0"/>
      <w:ind w:left="0" w:firstLine="0"/>
    </w:pPr>
  </w:style>
  <w:style w:type="paragraph" w:customStyle="1" w:styleId="5E-CREDITSPARA2">
    <w:name w:val="5E - CREDITS PARA2"/>
    <w:basedOn w:val="5E-CREDITSPARA1"/>
    <w:qFormat/>
    <w:rsid w:val="005B48AC"/>
    <w:pPr>
      <w:spacing w:before="0"/>
      <w:ind w:firstLine="180"/>
    </w:pPr>
  </w:style>
  <w:style w:type="character" w:customStyle="1" w:styleId="HeaderChar">
    <w:name w:val="Header Char"/>
    <w:basedOn w:val="DefaultParagraphFont"/>
    <w:link w:val="Header"/>
    <w:uiPriority w:val="99"/>
    <w:rsid w:val="00BF72BB"/>
    <w:rPr>
      <w:rFonts w:ascii="Merriweather" w:hAnsi="Merriweather" w:cs="Martel DemiBold"/>
      <w:bCs/>
      <w:w w:val="102"/>
      <w:sz w:val="16"/>
    </w:rPr>
  </w:style>
  <w:style w:type="paragraph" w:styleId="TOCHeading">
    <w:name w:val="TOC Heading"/>
    <w:basedOn w:val="Normal"/>
    <w:next w:val="Normal"/>
    <w:uiPriority w:val="39"/>
    <w:unhideWhenUsed/>
    <w:rsid w:val="0055075D"/>
    <w:pPr>
      <w:keepNext/>
      <w:keepLines/>
      <w:spacing w:before="240" w:after="240" w:line="259" w:lineRule="auto"/>
      <w:outlineLvl w:val="0"/>
    </w:pPr>
    <w:rPr>
      <w:rFonts w:ascii="Trirong" w:eastAsiaTheme="majorEastAsia" w:hAnsi="Trirong" w:cstheme="majorBidi"/>
      <w:bCs w:val="0"/>
      <w:color w:val="6F2827" w:themeColor="accent1" w:themeShade="BF"/>
      <w:sz w:val="48"/>
      <w:szCs w:val="32"/>
    </w:rPr>
  </w:style>
  <w:style w:type="paragraph" w:styleId="TOC2">
    <w:name w:val="toc 2"/>
    <w:basedOn w:val="5E-COREBODYPARA1"/>
    <w:next w:val="Normal"/>
    <w:autoRedefine/>
    <w:uiPriority w:val="39"/>
    <w:unhideWhenUsed/>
    <w:rsid w:val="00ED615F"/>
    <w:pPr>
      <w:tabs>
        <w:tab w:val="right" w:leader="dot" w:pos="4742"/>
      </w:tabs>
    </w:pPr>
  </w:style>
  <w:style w:type="paragraph" w:styleId="TOC3">
    <w:name w:val="toc 3"/>
    <w:basedOn w:val="5E-COREBODYPARA1"/>
    <w:next w:val="Normal"/>
    <w:autoRedefine/>
    <w:uiPriority w:val="39"/>
    <w:unhideWhenUsed/>
    <w:rsid w:val="002F29EF"/>
    <w:pPr>
      <w:ind w:left="245"/>
    </w:pPr>
  </w:style>
  <w:style w:type="paragraph" w:styleId="TOC1">
    <w:name w:val="toc 1"/>
    <w:basedOn w:val="5E-COREBODYPARA1"/>
    <w:next w:val="Normal"/>
    <w:autoRedefine/>
    <w:uiPriority w:val="39"/>
    <w:unhideWhenUsed/>
    <w:rsid w:val="002F29EF"/>
    <w:pPr>
      <w:spacing w:before="80"/>
    </w:pPr>
    <w:rPr>
      <w:b/>
      <w:color w:val="953734" w:themeColor="accent1"/>
    </w:rPr>
  </w:style>
  <w:style w:type="paragraph" w:styleId="TOC4">
    <w:name w:val="toc 4"/>
    <w:basedOn w:val="5E-COREBODYPARA1"/>
    <w:next w:val="Normal"/>
    <w:autoRedefine/>
    <w:uiPriority w:val="39"/>
    <w:semiHidden/>
    <w:unhideWhenUsed/>
    <w:rsid w:val="002F29EF"/>
    <w:pPr>
      <w:ind w:left="475"/>
    </w:pPr>
  </w:style>
  <w:style w:type="paragraph" w:styleId="TOC5">
    <w:name w:val="toc 5"/>
    <w:basedOn w:val="5E-COREBODYPARA1"/>
    <w:next w:val="Normal"/>
    <w:autoRedefine/>
    <w:uiPriority w:val="39"/>
    <w:semiHidden/>
    <w:unhideWhenUsed/>
    <w:rsid w:val="00671728"/>
    <w:pPr>
      <w:spacing w:after="100"/>
      <w:ind w:left="720"/>
    </w:pPr>
  </w:style>
  <w:style w:type="paragraph" w:styleId="TOC6">
    <w:name w:val="toc 6"/>
    <w:basedOn w:val="5E-COREBODYPARA1"/>
    <w:next w:val="Normal"/>
    <w:autoRedefine/>
    <w:uiPriority w:val="39"/>
    <w:semiHidden/>
    <w:unhideWhenUsed/>
    <w:rsid w:val="00671728"/>
    <w:pPr>
      <w:spacing w:after="100"/>
      <w:ind w:left="965"/>
    </w:pPr>
  </w:style>
  <w:style w:type="paragraph" w:styleId="TOC7">
    <w:name w:val="toc 7"/>
    <w:basedOn w:val="5E-COREBODYPARA1"/>
    <w:next w:val="Normal"/>
    <w:autoRedefine/>
    <w:uiPriority w:val="39"/>
    <w:semiHidden/>
    <w:unhideWhenUsed/>
    <w:rsid w:val="00671728"/>
    <w:pPr>
      <w:spacing w:after="100"/>
      <w:ind w:left="1195"/>
    </w:pPr>
  </w:style>
  <w:style w:type="paragraph" w:styleId="TOC8">
    <w:name w:val="toc 8"/>
    <w:basedOn w:val="5E-COREBODYPARA1"/>
    <w:next w:val="Normal"/>
    <w:autoRedefine/>
    <w:uiPriority w:val="39"/>
    <w:semiHidden/>
    <w:unhideWhenUsed/>
    <w:rsid w:val="00671728"/>
    <w:pPr>
      <w:spacing w:after="100"/>
      <w:ind w:left="1440"/>
    </w:pPr>
  </w:style>
  <w:style w:type="paragraph" w:styleId="TOC9">
    <w:name w:val="toc 9"/>
    <w:basedOn w:val="5E-COREBODYPARA1"/>
    <w:next w:val="Normal"/>
    <w:autoRedefine/>
    <w:uiPriority w:val="39"/>
    <w:semiHidden/>
    <w:unhideWhenUsed/>
    <w:rsid w:val="00671728"/>
    <w:pPr>
      <w:spacing w:after="100"/>
      <w:ind w:left="1685"/>
    </w:pPr>
  </w:style>
  <w:style w:type="paragraph" w:customStyle="1" w:styleId="5E-STATBLOCKSPELLLIST">
    <w:name w:val="5E - STAT BLOCK SPELL LIST"/>
    <w:basedOn w:val="5E-STATBLOCKHANGING"/>
    <w:rsid w:val="00AA5C1A"/>
    <w:pPr>
      <w:contextualSpacing/>
    </w:pPr>
  </w:style>
  <w:style w:type="paragraph" w:customStyle="1" w:styleId="5E-LISTITEM">
    <w:name w:val="5E - LIST ITEM"/>
    <w:basedOn w:val="5E-CreditsHanging"/>
    <w:qFormat/>
    <w:rsid w:val="00E12084"/>
    <w:pPr>
      <w:ind w:left="180" w:hanging="180"/>
    </w:pPr>
  </w:style>
  <w:style w:type="paragraph" w:customStyle="1" w:styleId="5E-BOOKTAGLINE">
    <w:name w:val="5E - BOOK TAGLINE"/>
    <w:basedOn w:val="5E-BOOKTITLE"/>
    <w:qFormat/>
    <w:rsid w:val="00E616FD"/>
    <w:pPr>
      <w:spacing w:line="360" w:lineRule="exact"/>
    </w:pPr>
    <w:rPr>
      <w:rFonts w:ascii="Alegreya Sans Black" w:hAnsi="Alegreya Sans Black" w:cs="Taviraj Black"/>
      <w:b/>
      <w:caps w:val="0"/>
      <w:spacing w:val="10"/>
      <w:w w:val="100"/>
      <w:sz w:val="32"/>
      <w:szCs w:val="36"/>
      <w14:props3d w14:extrusionH="57150" w14:contourW="10160" w14:prstMaterial="powder">
        <w14:bevelT w14:w="38100" w14:h="38100" w14:prst="slope"/>
        <w14:extrusionClr>
          <w14:schemeClr w14:val="bg1"/>
        </w14:extrusionClr>
        <w14:contourClr>
          <w14:schemeClr w14:val="tx1"/>
        </w14:contourClr>
      </w14:props3d>
    </w:rPr>
  </w:style>
  <w:style w:type="paragraph" w:styleId="Footer">
    <w:name w:val="footer"/>
    <w:basedOn w:val="Normal"/>
    <w:link w:val="FooterChar"/>
    <w:uiPriority w:val="99"/>
    <w:unhideWhenUsed/>
    <w:rsid w:val="00BF72BB"/>
    <w:pPr>
      <w:tabs>
        <w:tab w:val="center" w:pos="4680"/>
        <w:tab w:val="right" w:pos="9360"/>
      </w:tabs>
      <w:spacing w:line="240" w:lineRule="auto"/>
    </w:pPr>
  </w:style>
  <w:style w:type="character" w:customStyle="1" w:styleId="FooterChar">
    <w:name w:val="Footer Char"/>
    <w:basedOn w:val="DefaultParagraphFont"/>
    <w:link w:val="Footer"/>
    <w:uiPriority w:val="99"/>
    <w:rsid w:val="00BF72BB"/>
    <w:rPr>
      <w:rFonts w:ascii="Merriweather" w:hAnsi="Merriweather" w:cs="Martel DemiBold"/>
      <w:bCs/>
      <w:w w:val="102"/>
      <w:sz w:val="16"/>
    </w:rPr>
  </w:style>
  <w:style w:type="paragraph" w:customStyle="1" w:styleId="5E-BOOKSUBTITLE">
    <w:name w:val="5E - BOOK SUBTITLE"/>
    <w:basedOn w:val="5E-BOOKTITLE"/>
    <w:qFormat/>
    <w:rsid w:val="00A0152A"/>
    <w:pPr>
      <w:spacing w:before="120" w:line="500" w:lineRule="exact"/>
      <w:contextualSpacing/>
    </w:pPr>
    <w:rPr>
      <w:sz w:val="50"/>
      <w:szCs w:val="50"/>
    </w:rPr>
  </w:style>
  <w:style w:type="paragraph" w:customStyle="1" w:styleId="5E-PAGENUMBER">
    <w:name w:val="5E - PAGE NUMBER"/>
    <w:basedOn w:val="Normal"/>
    <w:qFormat/>
    <w:rsid w:val="00374BDE"/>
    <w:pPr>
      <w:jc w:val="center"/>
    </w:pPr>
    <w:rPr>
      <w:rFonts w:ascii="Trirong" w:hAnsi="Trirong" w:cs="Trirong"/>
      <w:noProof/>
      <w:color w:val="953734" w:themeColor="accent1"/>
      <w:w w:val="98"/>
      <w:sz w:val="18"/>
      <w:szCs w:val="18"/>
    </w:rPr>
  </w:style>
  <w:style w:type="paragraph" w:customStyle="1" w:styleId="5E-BOOKBACKTITLE">
    <w:name w:val="5E - BOOK BACK TITLE"/>
    <w:basedOn w:val="5E-BOOKSUBTITLE"/>
    <w:rsid w:val="00232A46"/>
    <w:pPr>
      <w:spacing w:after="240"/>
    </w:pPr>
    <w:rPr>
      <w:caps w:val="0"/>
      <w:smallCaps/>
      <w:color w:val="C00000"/>
      <w:sz w:val="46"/>
      <w:szCs w:val="46"/>
      <w14:shadow w14:blurRad="0" w14:dist="0" w14:dir="0" w14:sx="0" w14:sy="0" w14:kx="0" w14:ky="0" w14:algn="none">
        <w14:srgbClr w14:val="000000"/>
      </w14:shadow>
      <w14:props3d w14:extrusionH="0" w14:contourW="50800" w14:prstMaterial="powder">
        <w14:extrusionClr>
          <w14:schemeClr w14:val="bg1"/>
        </w14:extrusionClr>
        <w14:contourClr>
          <w14:schemeClr w14:val="tx1"/>
        </w14:contourClr>
      </w14:props3d>
    </w:rPr>
  </w:style>
  <w:style w:type="paragraph" w:customStyle="1" w:styleId="5E-BOOKBACKTEXT">
    <w:name w:val="5E - BOOK BACK TEXT"/>
    <w:basedOn w:val="5E-BOOKTAGLINE"/>
    <w:rsid w:val="00232A46"/>
    <w:pPr>
      <w:spacing w:after="240" w:line="264" w:lineRule="auto"/>
      <w:jc w:val="left"/>
    </w:pPr>
    <w:rPr>
      <w:rFonts w:ascii="Alegreya Sans Medium" w:hAnsi="Alegreya Sans Medium"/>
      <w:w w:val="102"/>
      <w:sz w:val="20"/>
      <w:szCs w:val="20"/>
      <w14:props3d w14:extrusionH="0" w14:contourW="10160" w14:prstMaterial="powder">
        <w14:extrusionClr>
          <w14:schemeClr w14:val="bg1"/>
        </w14:extrusionClr>
        <w14:contourClr>
          <w14:schemeClr w14:val="tx1"/>
        </w14:contourClr>
      </w14:props3d>
    </w:rPr>
  </w:style>
  <w:style w:type="paragraph" w:styleId="ListParagraph">
    <w:name w:val="List Paragraph"/>
    <w:basedOn w:val="Normal"/>
    <w:uiPriority w:val="34"/>
    <w:rsid w:val="00E67544"/>
    <w:pPr>
      <w:ind w:left="720"/>
      <w:contextualSpacing/>
    </w:pPr>
  </w:style>
  <w:style w:type="paragraph" w:styleId="NormalWeb">
    <w:name w:val="Normal (Web)"/>
    <w:basedOn w:val="Normal"/>
    <w:uiPriority w:val="99"/>
    <w:unhideWhenUsed/>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styleId="Emphasis">
    <w:name w:val="Emphasis"/>
    <w:basedOn w:val="DefaultParagraphFont"/>
    <w:uiPriority w:val="20"/>
    <w:qFormat/>
    <w:rsid w:val="007F3A11"/>
    <w:rPr>
      <w:i/>
      <w:iCs/>
    </w:rPr>
  </w:style>
  <w:style w:type="character" w:styleId="Strong">
    <w:name w:val="Strong"/>
    <w:basedOn w:val="DefaultParagraphFont"/>
    <w:uiPriority w:val="22"/>
    <w:qFormat/>
    <w:rsid w:val="007F3A11"/>
    <w:rPr>
      <w:b/>
      <w:bCs/>
    </w:rPr>
  </w:style>
  <w:style w:type="paragraph" w:customStyle="1" w:styleId="stat-block-stylesstat-block-title">
    <w:name w:val="stat-block-styles_stat-block-title"/>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metadata">
    <w:name w:val="stat-block-styles_stat-block-metadata"/>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data">
    <w:name w:val="stat-block-styles_stat-block-data"/>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tat-block-ability-scores-score">
    <w:name w:val="stat-block-ability-scores-score"/>
    <w:basedOn w:val="DefaultParagraphFont"/>
    <w:rsid w:val="007F3A11"/>
  </w:style>
  <w:style w:type="character" w:customStyle="1" w:styleId="stat-block-ability-scores-modifier">
    <w:name w:val="stat-block-ability-scores-modifier"/>
    <w:basedOn w:val="DefaultParagraphFont"/>
    <w:rsid w:val="007F3A11"/>
  </w:style>
  <w:style w:type="paragraph" w:customStyle="1" w:styleId="stat-block-stylesstat-block-data-last">
    <w:name w:val="stat-block-styles_stat-block-data-last"/>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body">
    <w:name w:val="stat-block-styles_stat-block-body"/>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heading">
    <w:name w:val="stat-block-styles_stat-block-heading"/>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ody">
    <w:name w:val="core-styles_core-body"/>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no-break">
    <w:name w:val="no-break"/>
    <w:basedOn w:val="DefaultParagraphFont"/>
    <w:rsid w:val="007F3A11"/>
  </w:style>
  <w:style w:type="character" w:customStyle="1" w:styleId="serif-character-styleinline-subhead-serif">
    <w:name w:val="serif-character-style_inline-subhead-serif"/>
    <w:basedOn w:val="DefaultParagraphFont"/>
    <w:rsid w:val="007F3A11"/>
  </w:style>
  <w:style w:type="character" w:customStyle="1" w:styleId="hgkelc">
    <w:name w:val="hgkelc"/>
    <w:basedOn w:val="DefaultParagraphFont"/>
    <w:rsid w:val="00764567"/>
  </w:style>
  <w:style w:type="paragraph" w:customStyle="1" w:styleId="msonormal0">
    <w:name w:val="msonormal"/>
    <w:basedOn w:val="Normal"/>
    <w:rsid w:val="00513B59"/>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ans-serif-character-stylesitalic-sans-serif">
    <w:name w:val="sans-serif-character-styles_italic-sans-serif"/>
    <w:basedOn w:val="DefaultParagraphFont"/>
    <w:rsid w:val="00513B59"/>
  </w:style>
  <w:style w:type="character" w:styleId="FollowedHyperlink">
    <w:name w:val="FollowedHyperlink"/>
    <w:basedOn w:val="DefaultParagraphFont"/>
    <w:uiPriority w:val="99"/>
    <w:semiHidden/>
    <w:unhideWhenUsed/>
    <w:rsid w:val="00513B59"/>
    <w:rPr>
      <w:color w:val="800080"/>
      <w:u w:val="single"/>
    </w:rPr>
  </w:style>
  <w:style w:type="paragraph" w:customStyle="1" w:styleId="core-stylescore-body--extra-space-after-">
    <w:name w:val="core-styles_core-body--extra-space-after-"/>
    <w:basedOn w:val="Normal"/>
    <w:rsid w:val="00513B59"/>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ulleted">
    <w:name w:val="core-styles_core-bulleted"/>
    <w:basedOn w:val="Normal"/>
    <w:rsid w:val="00513B59"/>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ans-serif-character-stylesbold-sans-serif">
    <w:name w:val="sans-serif-character-styles_bold-sans-serif"/>
    <w:basedOn w:val="DefaultParagraphFont"/>
    <w:rsid w:val="00513B59"/>
  </w:style>
  <w:style w:type="paragraph" w:customStyle="1" w:styleId="table-stylestable-body--for-table-cell-style-">
    <w:name w:val="table-styles_table-body--for-table-cell-style-"/>
    <w:basedOn w:val="Normal"/>
    <w:rsid w:val="00513B59"/>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erif-character-styleitalic-serif">
    <w:name w:val="serif-character-style_italic-serif"/>
    <w:basedOn w:val="DefaultParagraphFont"/>
    <w:rsid w:val="00513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79537">
      <w:bodyDiv w:val="1"/>
      <w:marLeft w:val="0"/>
      <w:marRight w:val="0"/>
      <w:marTop w:val="0"/>
      <w:marBottom w:val="0"/>
      <w:divBdr>
        <w:top w:val="none" w:sz="0" w:space="0" w:color="auto"/>
        <w:left w:val="none" w:sz="0" w:space="0" w:color="auto"/>
        <w:bottom w:val="none" w:sz="0" w:space="0" w:color="auto"/>
        <w:right w:val="none" w:sz="0" w:space="0" w:color="auto"/>
      </w:divBdr>
    </w:div>
    <w:div w:id="151600684">
      <w:bodyDiv w:val="1"/>
      <w:marLeft w:val="0"/>
      <w:marRight w:val="0"/>
      <w:marTop w:val="0"/>
      <w:marBottom w:val="0"/>
      <w:divBdr>
        <w:top w:val="none" w:sz="0" w:space="0" w:color="auto"/>
        <w:left w:val="none" w:sz="0" w:space="0" w:color="auto"/>
        <w:bottom w:val="none" w:sz="0" w:space="0" w:color="auto"/>
        <w:right w:val="none" w:sz="0" w:space="0" w:color="auto"/>
      </w:divBdr>
    </w:div>
    <w:div w:id="175659910">
      <w:bodyDiv w:val="1"/>
      <w:marLeft w:val="0"/>
      <w:marRight w:val="0"/>
      <w:marTop w:val="0"/>
      <w:marBottom w:val="0"/>
      <w:divBdr>
        <w:top w:val="none" w:sz="0" w:space="0" w:color="auto"/>
        <w:left w:val="none" w:sz="0" w:space="0" w:color="auto"/>
        <w:bottom w:val="none" w:sz="0" w:space="0" w:color="auto"/>
        <w:right w:val="none" w:sz="0" w:space="0" w:color="auto"/>
      </w:divBdr>
    </w:div>
    <w:div w:id="234054652">
      <w:bodyDiv w:val="1"/>
      <w:marLeft w:val="0"/>
      <w:marRight w:val="0"/>
      <w:marTop w:val="0"/>
      <w:marBottom w:val="0"/>
      <w:divBdr>
        <w:top w:val="none" w:sz="0" w:space="0" w:color="auto"/>
        <w:left w:val="none" w:sz="0" w:space="0" w:color="auto"/>
        <w:bottom w:val="none" w:sz="0" w:space="0" w:color="auto"/>
        <w:right w:val="none" w:sz="0" w:space="0" w:color="auto"/>
      </w:divBdr>
    </w:div>
    <w:div w:id="353383790">
      <w:bodyDiv w:val="1"/>
      <w:marLeft w:val="0"/>
      <w:marRight w:val="0"/>
      <w:marTop w:val="0"/>
      <w:marBottom w:val="0"/>
      <w:divBdr>
        <w:top w:val="none" w:sz="0" w:space="0" w:color="auto"/>
        <w:left w:val="none" w:sz="0" w:space="0" w:color="auto"/>
        <w:bottom w:val="none" w:sz="0" w:space="0" w:color="auto"/>
        <w:right w:val="none" w:sz="0" w:space="0" w:color="auto"/>
      </w:divBdr>
    </w:div>
    <w:div w:id="460153873">
      <w:bodyDiv w:val="1"/>
      <w:marLeft w:val="0"/>
      <w:marRight w:val="0"/>
      <w:marTop w:val="0"/>
      <w:marBottom w:val="0"/>
      <w:divBdr>
        <w:top w:val="none" w:sz="0" w:space="0" w:color="auto"/>
        <w:left w:val="none" w:sz="0" w:space="0" w:color="auto"/>
        <w:bottom w:val="none" w:sz="0" w:space="0" w:color="auto"/>
        <w:right w:val="none" w:sz="0" w:space="0" w:color="auto"/>
      </w:divBdr>
    </w:div>
    <w:div w:id="580650031">
      <w:bodyDiv w:val="1"/>
      <w:marLeft w:val="0"/>
      <w:marRight w:val="0"/>
      <w:marTop w:val="0"/>
      <w:marBottom w:val="0"/>
      <w:divBdr>
        <w:top w:val="none" w:sz="0" w:space="0" w:color="auto"/>
        <w:left w:val="none" w:sz="0" w:space="0" w:color="auto"/>
        <w:bottom w:val="none" w:sz="0" w:space="0" w:color="auto"/>
        <w:right w:val="none" w:sz="0" w:space="0" w:color="auto"/>
      </w:divBdr>
    </w:div>
    <w:div w:id="689718293">
      <w:bodyDiv w:val="1"/>
      <w:marLeft w:val="0"/>
      <w:marRight w:val="0"/>
      <w:marTop w:val="0"/>
      <w:marBottom w:val="0"/>
      <w:divBdr>
        <w:top w:val="none" w:sz="0" w:space="0" w:color="auto"/>
        <w:left w:val="none" w:sz="0" w:space="0" w:color="auto"/>
        <w:bottom w:val="none" w:sz="0" w:space="0" w:color="auto"/>
        <w:right w:val="none" w:sz="0" w:space="0" w:color="auto"/>
      </w:divBdr>
      <w:divsChild>
        <w:div w:id="174872109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15814595">
      <w:bodyDiv w:val="1"/>
      <w:marLeft w:val="0"/>
      <w:marRight w:val="0"/>
      <w:marTop w:val="0"/>
      <w:marBottom w:val="0"/>
      <w:divBdr>
        <w:top w:val="none" w:sz="0" w:space="0" w:color="auto"/>
        <w:left w:val="none" w:sz="0" w:space="0" w:color="auto"/>
        <w:bottom w:val="none" w:sz="0" w:space="0" w:color="auto"/>
        <w:right w:val="none" w:sz="0" w:space="0" w:color="auto"/>
      </w:divBdr>
    </w:div>
    <w:div w:id="767847883">
      <w:bodyDiv w:val="1"/>
      <w:marLeft w:val="0"/>
      <w:marRight w:val="0"/>
      <w:marTop w:val="0"/>
      <w:marBottom w:val="0"/>
      <w:divBdr>
        <w:top w:val="none" w:sz="0" w:space="0" w:color="auto"/>
        <w:left w:val="none" w:sz="0" w:space="0" w:color="auto"/>
        <w:bottom w:val="none" w:sz="0" w:space="0" w:color="auto"/>
        <w:right w:val="none" w:sz="0" w:space="0" w:color="auto"/>
      </w:divBdr>
    </w:div>
    <w:div w:id="772359084">
      <w:bodyDiv w:val="1"/>
      <w:marLeft w:val="0"/>
      <w:marRight w:val="0"/>
      <w:marTop w:val="0"/>
      <w:marBottom w:val="0"/>
      <w:divBdr>
        <w:top w:val="none" w:sz="0" w:space="0" w:color="auto"/>
        <w:left w:val="none" w:sz="0" w:space="0" w:color="auto"/>
        <w:bottom w:val="none" w:sz="0" w:space="0" w:color="auto"/>
        <w:right w:val="none" w:sz="0" w:space="0" w:color="auto"/>
      </w:divBdr>
    </w:div>
    <w:div w:id="871260661">
      <w:bodyDiv w:val="1"/>
      <w:marLeft w:val="0"/>
      <w:marRight w:val="0"/>
      <w:marTop w:val="0"/>
      <w:marBottom w:val="0"/>
      <w:divBdr>
        <w:top w:val="none" w:sz="0" w:space="0" w:color="auto"/>
        <w:left w:val="none" w:sz="0" w:space="0" w:color="auto"/>
        <w:bottom w:val="none" w:sz="0" w:space="0" w:color="auto"/>
        <w:right w:val="none" w:sz="0" w:space="0" w:color="auto"/>
      </w:divBdr>
      <w:divsChild>
        <w:div w:id="1876119378">
          <w:marLeft w:val="0"/>
          <w:marRight w:val="0"/>
          <w:marTop w:val="0"/>
          <w:marBottom w:val="0"/>
          <w:divBdr>
            <w:top w:val="none" w:sz="0" w:space="0" w:color="auto"/>
            <w:left w:val="none" w:sz="0" w:space="0" w:color="auto"/>
            <w:bottom w:val="none" w:sz="0" w:space="0" w:color="auto"/>
            <w:right w:val="none" w:sz="0" w:space="0" w:color="auto"/>
          </w:divBdr>
        </w:div>
        <w:div w:id="752357780">
          <w:marLeft w:val="0"/>
          <w:marRight w:val="0"/>
          <w:marTop w:val="0"/>
          <w:marBottom w:val="0"/>
          <w:divBdr>
            <w:top w:val="none" w:sz="0" w:space="0" w:color="auto"/>
            <w:left w:val="none" w:sz="0" w:space="0" w:color="auto"/>
            <w:bottom w:val="none" w:sz="0" w:space="0" w:color="auto"/>
            <w:right w:val="none" w:sz="0" w:space="0" w:color="auto"/>
          </w:divBdr>
        </w:div>
        <w:div w:id="1444809558">
          <w:marLeft w:val="0"/>
          <w:marRight w:val="0"/>
          <w:marTop w:val="0"/>
          <w:marBottom w:val="0"/>
          <w:divBdr>
            <w:top w:val="none" w:sz="0" w:space="0" w:color="auto"/>
            <w:left w:val="none" w:sz="0" w:space="0" w:color="auto"/>
            <w:bottom w:val="none" w:sz="0" w:space="0" w:color="auto"/>
            <w:right w:val="none" w:sz="0" w:space="0" w:color="auto"/>
          </w:divBdr>
        </w:div>
        <w:div w:id="2103908963">
          <w:marLeft w:val="0"/>
          <w:marRight w:val="0"/>
          <w:marTop w:val="0"/>
          <w:marBottom w:val="0"/>
          <w:divBdr>
            <w:top w:val="none" w:sz="0" w:space="0" w:color="auto"/>
            <w:left w:val="none" w:sz="0" w:space="0" w:color="auto"/>
            <w:bottom w:val="none" w:sz="0" w:space="0" w:color="auto"/>
            <w:right w:val="none" w:sz="0" w:space="0" w:color="auto"/>
          </w:divBdr>
        </w:div>
        <w:div w:id="1361318303">
          <w:marLeft w:val="0"/>
          <w:marRight w:val="0"/>
          <w:marTop w:val="0"/>
          <w:marBottom w:val="0"/>
          <w:divBdr>
            <w:top w:val="none" w:sz="0" w:space="0" w:color="auto"/>
            <w:left w:val="none" w:sz="0" w:space="0" w:color="auto"/>
            <w:bottom w:val="none" w:sz="0" w:space="0" w:color="auto"/>
            <w:right w:val="none" w:sz="0" w:space="0" w:color="auto"/>
          </w:divBdr>
        </w:div>
        <w:div w:id="225721189">
          <w:marLeft w:val="0"/>
          <w:marRight w:val="0"/>
          <w:marTop w:val="0"/>
          <w:marBottom w:val="0"/>
          <w:divBdr>
            <w:top w:val="none" w:sz="0" w:space="0" w:color="auto"/>
            <w:left w:val="none" w:sz="0" w:space="0" w:color="auto"/>
            <w:bottom w:val="none" w:sz="0" w:space="0" w:color="auto"/>
            <w:right w:val="none" w:sz="0" w:space="0" w:color="auto"/>
          </w:divBdr>
        </w:div>
        <w:div w:id="1000039115">
          <w:marLeft w:val="0"/>
          <w:marRight w:val="0"/>
          <w:marTop w:val="0"/>
          <w:marBottom w:val="0"/>
          <w:divBdr>
            <w:top w:val="none" w:sz="0" w:space="0" w:color="auto"/>
            <w:left w:val="none" w:sz="0" w:space="0" w:color="auto"/>
            <w:bottom w:val="none" w:sz="0" w:space="0" w:color="auto"/>
            <w:right w:val="none" w:sz="0" w:space="0" w:color="auto"/>
          </w:divBdr>
        </w:div>
        <w:div w:id="441800040">
          <w:marLeft w:val="0"/>
          <w:marRight w:val="0"/>
          <w:marTop w:val="0"/>
          <w:marBottom w:val="0"/>
          <w:divBdr>
            <w:top w:val="none" w:sz="0" w:space="0" w:color="auto"/>
            <w:left w:val="none" w:sz="0" w:space="0" w:color="auto"/>
            <w:bottom w:val="none" w:sz="0" w:space="0" w:color="auto"/>
            <w:right w:val="none" w:sz="0" w:space="0" w:color="auto"/>
          </w:divBdr>
        </w:div>
        <w:div w:id="536503127">
          <w:marLeft w:val="0"/>
          <w:marRight w:val="0"/>
          <w:marTop w:val="0"/>
          <w:marBottom w:val="0"/>
          <w:divBdr>
            <w:top w:val="none" w:sz="0" w:space="0" w:color="auto"/>
            <w:left w:val="none" w:sz="0" w:space="0" w:color="auto"/>
            <w:bottom w:val="none" w:sz="0" w:space="0" w:color="auto"/>
            <w:right w:val="none" w:sz="0" w:space="0" w:color="auto"/>
          </w:divBdr>
        </w:div>
      </w:divsChild>
    </w:div>
    <w:div w:id="887762012">
      <w:bodyDiv w:val="1"/>
      <w:marLeft w:val="0"/>
      <w:marRight w:val="0"/>
      <w:marTop w:val="0"/>
      <w:marBottom w:val="0"/>
      <w:divBdr>
        <w:top w:val="none" w:sz="0" w:space="0" w:color="auto"/>
        <w:left w:val="none" w:sz="0" w:space="0" w:color="auto"/>
        <w:bottom w:val="none" w:sz="0" w:space="0" w:color="auto"/>
        <w:right w:val="none" w:sz="0" w:space="0" w:color="auto"/>
      </w:divBdr>
      <w:divsChild>
        <w:div w:id="1215124572">
          <w:marLeft w:val="0"/>
          <w:marRight w:val="0"/>
          <w:marTop w:val="0"/>
          <w:marBottom w:val="0"/>
          <w:divBdr>
            <w:top w:val="none" w:sz="0" w:space="0" w:color="auto"/>
            <w:left w:val="none" w:sz="0" w:space="0" w:color="auto"/>
            <w:bottom w:val="none" w:sz="0" w:space="0" w:color="auto"/>
            <w:right w:val="none" w:sz="0" w:space="0" w:color="auto"/>
          </w:divBdr>
          <w:divsChild>
            <w:div w:id="289364977">
              <w:marLeft w:val="0"/>
              <w:marRight w:val="0"/>
              <w:marTop w:val="0"/>
              <w:marBottom w:val="225"/>
              <w:divBdr>
                <w:top w:val="none" w:sz="0" w:space="0" w:color="auto"/>
                <w:left w:val="none" w:sz="0" w:space="0" w:color="auto"/>
                <w:bottom w:val="none" w:sz="0" w:space="0" w:color="auto"/>
                <w:right w:val="none" w:sz="0" w:space="0" w:color="auto"/>
              </w:divBdr>
              <w:divsChild>
                <w:div w:id="2030523365">
                  <w:marLeft w:val="540"/>
                  <w:marRight w:val="0"/>
                  <w:marTop w:val="0"/>
                  <w:marBottom w:val="0"/>
                  <w:divBdr>
                    <w:top w:val="none" w:sz="0" w:space="0" w:color="auto"/>
                    <w:left w:val="none" w:sz="0" w:space="0" w:color="auto"/>
                    <w:bottom w:val="none" w:sz="0" w:space="0" w:color="auto"/>
                    <w:right w:val="none" w:sz="0" w:space="0" w:color="auto"/>
                  </w:divBdr>
                  <w:divsChild>
                    <w:div w:id="1603686622">
                      <w:marLeft w:val="0"/>
                      <w:marRight w:val="0"/>
                      <w:marTop w:val="15"/>
                      <w:marBottom w:val="15"/>
                      <w:divBdr>
                        <w:top w:val="none" w:sz="0" w:space="0" w:color="auto"/>
                        <w:left w:val="none" w:sz="0" w:space="0" w:color="auto"/>
                        <w:bottom w:val="none" w:sz="0" w:space="0" w:color="auto"/>
                        <w:right w:val="none" w:sz="0" w:space="0" w:color="auto"/>
                      </w:divBdr>
                      <w:divsChild>
                        <w:div w:id="1286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9228">
          <w:marLeft w:val="0"/>
          <w:marRight w:val="0"/>
          <w:marTop w:val="0"/>
          <w:marBottom w:val="0"/>
          <w:divBdr>
            <w:top w:val="none" w:sz="0" w:space="0" w:color="auto"/>
            <w:left w:val="none" w:sz="0" w:space="0" w:color="auto"/>
            <w:bottom w:val="none" w:sz="0" w:space="0" w:color="auto"/>
            <w:right w:val="none" w:sz="0" w:space="0" w:color="auto"/>
          </w:divBdr>
          <w:divsChild>
            <w:div w:id="1945072398">
              <w:marLeft w:val="0"/>
              <w:marRight w:val="0"/>
              <w:marTop w:val="0"/>
              <w:marBottom w:val="225"/>
              <w:divBdr>
                <w:top w:val="none" w:sz="0" w:space="0" w:color="auto"/>
                <w:left w:val="none" w:sz="0" w:space="0" w:color="auto"/>
                <w:bottom w:val="none" w:sz="0" w:space="0" w:color="auto"/>
                <w:right w:val="none" w:sz="0" w:space="0" w:color="auto"/>
              </w:divBdr>
              <w:divsChild>
                <w:div w:id="243808770">
                  <w:marLeft w:val="540"/>
                  <w:marRight w:val="0"/>
                  <w:marTop w:val="0"/>
                  <w:marBottom w:val="0"/>
                  <w:divBdr>
                    <w:top w:val="none" w:sz="0" w:space="0" w:color="auto"/>
                    <w:left w:val="none" w:sz="0" w:space="0" w:color="auto"/>
                    <w:bottom w:val="none" w:sz="0" w:space="0" w:color="auto"/>
                    <w:right w:val="none" w:sz="0" w:space="0" w:color="auto"/>
                  </w:divBdr>
                  <w:divsChild>
                    <w:div w:id="706638019">
                      <w:marLeft w:val="0"/>
                      <w:marRight w:val="0"/>
                      <w:marTop w:val="15"/>
                      <w:marBottom w:val="15"/>
                      <w:divBdr>
                        <w:top w:val="none" w:sz="0" w:space="0" w:color="auto"/>
                        <w:left w:val="none" w:sz="0" w:space="0" w:color="auto"/>
                        <w:bottom w:val="none" w:sz="0" w:space="0" w:color="auto"/>
                        <w:right w:val="none" w:sz="0" w:space="0" w:color="auto"/>
                      </w:divBdr>
                      <w:divsChild>
                        <w:div w:id="1641108694">
                          <w:marLeft w:val="0"/>
                          <w:marRight w:val="0"/>
                          <w:marTop w:val="0"/>
                          <w:marBottom w:val="0"/>
                          <w:divBdr>
                            <w:top w:val="none" w:sz="0" w:space="0" w:color="auto"/>
                            <w:left w:val="none" w:sz="0" w:space="0" w:color="auto"/>
                            <w:bottom w:val="none" w:sz="0" w:space="0" w:color="auto"/>
                            <w:right w:val="none" w:sz="0" w:space="0" w:color="auto"/>
                          </w:divBdr>
                        </w:div>
                      </w:divsChild>
                    </w:div>
                    <w:div w:id="1141583731">
                      <w:marLeft w:val="0"/>
                      <w:marRight w:val="0"/>
                      <w:marTop w:val="15"/>
                      <w:marBottom w:val="15"/>
                      <w:divBdr>
                        <w:top w:val="none" w:sz="0" w:space="0" w:color="auto"/>
                        <w:left w:val="none" w:sz="0" w:space="0" w:color="auto"/>
                        <w:bottom w:val="none" w:sz="0" w:space="0" w:color="auto"/>
                        <w:right w:val="none" w:sz="0" w:space="0" w:color="auto"/>
                      </w:divBdr>
                      <w:divsChild>
                        <w:div w:id="1855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5452">
                  <w:marLeft w:val="0"/>
                  <w:marRight w:val="0"/>
                  <w:marTop w:val="0"/>
                  <w:marBottom w:val="0"/>
                  <w:divBdr>
                    <w:top w:val="none" w:sz="0" w:space="0" w:color="auto"/>
                    <w:left w:val="none" w:sz="0" w:space="0" w:color="auto"/>
                    <w:bottom w:val="none" w:sz="0" w:space="0" w:color="auto"/>
                    <w:right w:val="none" w:sz="0" w:space="0" w:color="auto"/>
                  </w:divBdr>
                  <w:divsChild>
                    <w:div w:id="816649796">
                      <w:marLeft w:val="0"/>
                      <w:marRight w:val="0"/>
                      <w:marTop w:val="0"/>
                      <w:marBottom w:val="0"/>
                      <w:divBdr>
                        <w:top w:val="none" w:sz="0" w:space="0" w:color="auto"/>
                        <w:left w:val="none" w:sz="0" w:space="0" w:color="auto"/>
                        <w:bottom w:val="none" w:sz="0" w:space="0" w:color="auto"/>
                        <w:right w:val="none" w:sz="0" w:space="0" w:color="auto"/>
                      </w:divBdr>
                      <w:divsChild>
                        <w:div w:id="409932886">
                          <w:marLeft w:val="0"/>
                          <w:marRight w:val="0"/>
                          <w:marTop w:val="0"/>
                          <w:marBottom w:val="0"/>
                          <w:divBdr>
                            <w:top w:val="none" w:sz="0" w:space="0" w:color="auto"/>
                            <w:left w:val="none" w:sz="0" w:space="0" w:color="auto"/>
                            <w:bottom w:val="none" w:sz="0" w:space="0" w:color="auto"/>
                            <w:right w:val="none" w:sz="0" w:space="0" w:color="auto"/>
                          </w:divBdr>
                          <w:divsChild>
                            <w:div w:id="20689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650488">
      <w:bodyDiv w:val="1"/>
      <w:marLeft w:val="0"/>
      <w:marRight w:val="0"/>
      <w:marTop w:val="0"/>
      <w:marBottom w:val="0"/>
      <w:divBdr>
        <w:top w:val="none" w:sz="0" w:space="0" w:color="auto"/>
        <w:left w:val="none" w:sz="0" w:space="0" w:color="auto"/>
        <w:bottom w:val="none" w:sz="0" w:space="0" w:color="auto"/>
        <w:right w:val="none" w:sz="0" w:space="0" w:color="auto"/>
      </w:divBdr>
      <w:divsChild>
        <w:div w:id="1409811780">
          <w:blockQuote w:val="1"/>
          <w:marLeft w:val="0"/>
          <w:marRight w:val="0"/>
          <w:marTop w:val="0"/>
          <w:marBottom w:val="300"/>
          <w:divBdr>
            <w:top w:val="none" w:sz="0" w:space="0" w:color="auto"/>
            <w:left w:val="single" w:sz="36" w:space="15" w:color="EEEEEE"/>
            <w:bottom w:val="none" w:sz="0" w:space="0" w:color="auto"/>
            <w:right w:val="none" w:sz="0" w:space="0" w:color="auto"/>
          </w:divBdr>
        </w:div>
        <w:div w:id="16883624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58343444">
      <w:bodyDiv w:val="1"/>
      <w:marLeft w:val="0"/>
      <w:marRight w:val="0"/>
      <w:marTop w:val="0"/>
      <w:marBottom w:val="0"/>
      <w:divBdr>
        <w:top w:val="none" w:sz="0" w:space="0" w:color="auto"/>
        <w:left w:val="none" w:sz="0" w:space="0" w:color="auto"/>
        <w:bottom w:val="none" w:sz="0" w:space="0" w:color="auto"/>
        <w:right w:val="none" w:sz="0" w:space="0" w:color="auto"/>
      </w:divBdr>
    </w:div>
    <w:div w:id="972950589">
      <w:bodyDiv w:val="1"/>
      <w:marLeft w:val="0"/>
      <w:marRight w:val="0"/>
      <w:marTop w:val="0"/>
      <w:marBottom w:val="0"/>
      <w:divBdr>
        <w:top w:val="none" w:sz="0" w:space="0" w:color="auto"/>
        <w:left w:val="none" w:sz="0" w:space="0" w:color="auto"/>
        <w:bottom w:val="none" w:sz="0" w:space="0" w:color="auto"/>
        <w:right w:val="none" w:sz="0" w:space="0" w:color="auto"/>
      </w:divBdr>
    </w:div>
    <w:div w:id="999574080">
      <w:bodyDiv w:val="1"/>
      <w:marLeft w:val="0"/>
      <w:marRight w:val="0"/>
      <w:marTop w:val="0"/>
      <w:marBottom w:val="0"/>
      <w:divBdr>
        <w:top w:val="none" w:sz="0" w:space="0" w:color="auto"/>
        <w:left w:val="none" w:sz="0" w:space="0" w:color="auto"/>
        <w:bottom w:val="none" w:sz="0" w:space="0" w:color="auto"/>
        <w:right w:val="none" w:sz="0" w:space="0" w:color="auto"/>
      </w:divBdr>
      <w:divsChild>
        <w:div w:id="1730416062">
          <w:marLeft w:val="0"/>
          <w:marRight w:val="0"/>
          <w:marTop w:val="0"/>
          <w:marBottom w:val="0"/>
          <w:divBdr>
            <w:top w:val="none" w:sz="0" w:space="0" w:color="auto"/>
            <w:left w:val="none" w:sz="0" w:space="0" w:color="auto"/>
            <w:bottom w:val="none" w:sz="0" w:space="0" w:color="auto"/>
            <w:right w:val="none" w:sz="0" w:space="0" w:color="auto"/>
          </w:divBdr>
          <w:divsChild>
            <w:div w:id="240530550">
              <w:marLeft w:val="0"/>
              <w:marRight w:val="0"/>
              <w:marTop w:val="0"/>
              <w:marBottom w:val="0"/>
              <w:divBdr>
                <w:top w:val="none" w:sz="0" w:space="0" w:color="auto"/>
                <w:left w:val="none" w:sz="0" w:space="0" w:color="auto"/>
                <w:bottom w:val="none" w:sz="0" w:space="0" w:color="auto"/>
                <w:right w:val="none" w:sz="0" w:space="0" w:color="auto"/>
              </w:divBdr>
              <w:divsChild>
                <w:div w:id="124471601">
                  <w:marLeft w:val="0"/>
                  <w:marRight w:val="0"/>
                  <w:marTop w:val="0"/>
                  <w:marBottom w:val="0"/>
                  <w:divBdr>
                    <w:top w:val="none" w:sz="0" w:space="0" w:color="auto"/>
                    <w:left w:val="none" w:sz="0" w:space="0" w:color="auto"/>
                    <w:bottom w:val="none" w:sz="0" w:space="0" w:color="auto"/>
                    <w:right w:val="none" w:sz="0" w:space="0" w:color="auto"/>
                  </w:divBdr>
                </w:div>
                <w:div w:id="393697477">
                  <w:marLeft w:val="0"/>
                  <w:marRight w:val="0"/>
                  <w:marTop w:val="0"/>
                  <w:marBottom w:val="0"/>
                  <w:divBdr>
                    <w:top w:val="none" w:sz="0" w:space="0" w:color="auto"/>
                    <w:left w:val="none" w:sz="0" w:space="0" w:color="auto"/>
                    <w:bottom w:val="none" w:sz="0" w:space="0" w:color="auto"/>
                    <w:right w:val="none" w:sz="0" w:space="0" w:color="auto"/>
                  </w:divBdr>
                </w:div>
              </w:divsChild>
            </w:div>
            <w:div w:id="1620794408">
              <w:marLeft w:val="0"/>
              <w:marRight w:val="0"/>
              <w:marTop w:val="0"/>
              <w:marBottom w:val="0"/>
              <w:divBdr>
                <w:top w:val="none" w:sz="0" w:space="0" w:color="auto"/>
                <w:left w:val="none" w:sz="0" w:space="0" w:color="auto"/>
                <w:bottom w:val="none" w:sz="0" w:space="0" w:color="auto"/>
                <w:right w:val="none" w:sz="0" w:space="0" w:color="auto"/>
              </w:divBdr>
              <w:divsChild>
                <w:div w:id="1842236163">
                  <w:marLeft w:val="0"/>
                  <w:marRight w:val="0"/>
                  <w:marTop w:val="0"/>
                  <w:marBottom w:val="0"/>
                  <w:divBdr>
                    <w:top w:val="none" w:sz="0" w:space="0" w:color="auto"/>
                    <w:left w:val="none" w:sz="0" w:space="0" w:color="auto"/>
                    <w:bottom w:val="none" w:sz="0" w:space="0" w:color="auto"/>
                    <w:right w:val="none" w:sz="0" w:space="0" w:color="auto"/>
                  </w:divBdr>
                </w:div>
              </w:divsChild>
            </w:div>
            <w:div w:id="1329938354">
              <w:marLeft w:val="0"/>
              <w:marRight w:val="0"/>
              <w:marTop w:val="0"/>
              <w:marBottom w:val="0"/>
              <w:divBdr>
                <w:top w:val="none" w:sz="0" w:space="0" w:color="auto"/>
                <w:left w:val="none" w:sz="0" w:space="0" w:color="auto"/>
                <w:bottom w:val="none" w:sz="0" w:space="0" w:color="auto"/>
                <w:right w:val="none" w:sz="0" w:space="0" w:color="auto"/>
              </w:divBdr>
              <w:divsChild>
                <w:div w:id="1722358816">
                  <w:marLeft w:val="0"/>
                  <w:marRight w:val="0"/>
                  <w:marTop w:val="0"/>
                  <w:marBottom w:val="0"/>
                  <w:divBdr>
                    <w:top w:val="none" w:sz="0" w:space="0" w:color="auto"/>
                    <w:left w:val="none" w:sz="0" w:space="0" w:color="auto"/>
                    <w:bottom w:val="none" w:sz="0" w:space="0" w:color="auto"/>
                    <w:right w:val="none" w:sz="0" w:space="0" w:color="auto"/>
                  </w:divBdr>
                </w:div>
                <w:div w:id="1680615280">
                  <w:marLeft w:val="0"/>
                  <w:marRight w:val="0"/>
                  <w:marTop w:val="0"/>
                  <w:marBottom w:val="0"/>
                  <w:divBdr>
                    <w:top w:val="none" w:sz="0" w:space="0" w:color="auto"/>
                    <w:left w:val="none" w:sz="0" w:space="0" w:color="auto"/>
                    <w:bottom w:val="none" w:sz="0" w:space="0" w:color="auto"/>
                    <w:right w:val="none" w:sz="0" w:space="0" w:color="auto"/>
                  </w:divBdr>
                </w:div>
              </w:divsChild>
            </w:div>
            <w:div w:id="59250258">
              <w:marLeft w:val="0"/>
              <w:marRight w:val="0"/>
              <w:marTop w:val="0"/>
              <w:marBottom w:val="0"/>
              <w:divBdr>
                <w:top w:val="none" w:sz="0" w:space="0" w:color="auto"/>
                <w:left w:val="none" w:sz="0" w:space="0" w:color="auto"/>
                <w:bottom w:val="none" w:sz="0" w:space="0" w:color="auto"/>
                <w:right w:val="none" w:sz="0" w:space="0" w:color="auto"/>
              </w:divBdr>
              <w:divsChild>
                <w:div w:id="1079718837">
                  <w:marLeft w:val="0"/>
                  <w:marRight w:val="0"/>
                  <w:marTop w:val="0"/>
                  <w:marBottom w:val="0"/>
                  <w:divBdr>
                    <w:top w:val="none" w:sz="0" w:space="0" w:color="auto"/>
                    <w:left w:val="none" w:sz="0" w:space="0" w:color="auto"/>
                    <w:bottom w:val="none" w:sz="0" w:space="0" w:color="auto"/>
                    <w:right w:val="none" w:sz="0" w:space="0" w:color="auto"/>
                  </w:divBdr>
                </w:div>
                <w:div w:id="1018850038">
                  <w:marLeft w:val="0"/>
                  <w:marRight w:val="0"/>
                  <w:marTop w:val="0"/>
                  <w:marBottom w:val="0"/>
                  <w:divBdr>
                    <w:top w:val="none" w:sz="0" w:space="0" w:color="auto"/>
                    <w:left w:val="none" w:sz="0" w:space="0" w:color="auto"/>
                    <w:bottom w:val="none" w:sz="0" w:space="0" w:color="auto"/>
                    <w:right w:val="none" w:sz="0" w:space="0" w:color="auto"/>
                  </w:divBdr>
                </w:div>
              </w:divsChild>
            </w:div>
            <w:div w:id="2083217468">
              <w:marLeft w:val="0"/>
              <w:marRight w:val="0"/>
              <w:marTop w:val="0"/>
              <w:marBottom w:val="0"/>
              <w:divBdr>
                <w:top w:val="none" w:sz="0" w:space="0" w:color="auto"/>
                <w:left w:val="none" w:sz="0" w:space="0" w:color="auto"/>
                <w:bottom w:val="none" w:sz="0" w:space="0" w:color="auto"/>
                <w:right w:val="none" w:sz="0" w:space="0" w:color="auto"/>
              </w:divBdr>
              <w:divsChild>
                <w:div w:id="2066833261">
                  <w:marLeft w:val="0"/>
                  <w:marRight w:val="0"/>
                  <w:marTop w:val="0"/>
                  <w:marBottom w:val="0"/>
                  <w:divBdr>
                    <w:top w:val="none" w:sz="0" w:space="0" w:color="auto"/>
                    <w:left w:val="none" w:sz="0" w:space="0" w:color="auto"/>
                    <w:bottom w:val="none" w:sz="0" w:space="0" w:color="auto"/>
                    <w:right w:val="none" w:sz="0" w:space="0" w:color="auto"/>
                  </w:divBdr>
                </w:div>
              </w:divsChild>
            </w:div>
            <w:div w:id="2040156532">
              <w:marLeft w:val="0"/>
              <w:marRight w:val="0"/>
              <w:marTop w:val="0"/>
              <w:marBottom w:val="0"/>
              <w:divBdr>
                <w:top w:val="none" w:sz="0" w:space="0" w:color="auto"/>
                <w:left w:val="none" w:sz="0" w:space="0" w:color="auto"/>
                <w:bottom w:val="none" w:sz="0" w:space="0" w:color="auto"/>
                <w:right w:val="none" w:sz="0" w:space="0" w:color="auto"/>
              </w:divBdr>
              <w:divsChild>
                <w:div w:id="393433017">
                  <w:marLeft w:val="0"/>
                  <w:marRight w:val="0"/>
                  <w:marTop w:val="0"/>
                  <w:marBottom w:val="0"/>
                  <w:divBdr>
                    <w:top w:val="none" w:sz="0" w:space="0" w:color="auto"/>
                    <w:left w:val="none" w:sz="0" w:space="0" w:color="auto"/>
                    <w:bottom w:val="none" w:sz="0" w:space="0" w:color="auto"/>
                    <w:right w:val="none" w:sz="0" w:space="0" w:color="auto"/>
                  </w:divBdr>
                </w:div>
              </w:divsChild>
            </w:div>
            <w:div w:id="1731612649">
              <w:marLeft w:val="0"/>
              <w:marRight w:val="0"/>
              <w:marTop w:val="0"/>
              <w:marBottom w:val="0"/>
              <w:divBdr>
                <w:top w:val="none" w:sz="0" w:space="0" w:color="auto"/>
                <w:left w:val="none" w:sz="0" w:space="0" w:color="auto"/>
                <w:bottom w:val="none" w:sz="0" w:space="0" w:color="auto"/>
                <w:right w:val="none" w:sz="0" w:space="0" w:color="auto"/>
              </w:divBdr>
              <w:divsChild>
                <w:div w:id="2119988872">
                  <w:marLeft w:val="0"/>
                  <w:marRight w:val="0"/>
                  <w:marTop w:val="0"/>
                  <w:marBottom w:val="0"/>
                  <w:divBdr>
                    <w:top w:val="none" w:sz="0" w:space="0" w:color="auto"/>
                    <w:left w:val="none" w:sz="0" w:space="0" w:color="auto"/>
                    <w:bottom w:val="none" w:sz="0" w:space="0" w:color="auto"/>
                    <w:right w:val="none" w:sz="0" w:space="0" w:color="auto"/>
                  </w:divBdr>
                </w:div>
              </w:divsChild>
            </w:div>
            <w:div w:id="1733498321">
              <w:marLeft w:val="0"/>
              <w:marRight w:val="0"/>
              <w:marTop w:val="0"/>
              <w:marBottom w:val="0"/>
              <w:divBdr>
                <w:top w:val="none" w:sz="0" w:space="0" w:color="auto"/>
                <w:left w:val="none" w:sz="0" w:space="0" w:color="auto"/>
                <w:bottom w:val="none" w:sz="0" w:space="0" w:color="auto"/>
                <w:right w:val="none" w:sz="0" w:space="0" w:color="auto"/>
              </w:divBdr>
              <w:divsChild>
                <w:div w:id="1191383968">
                  <w:marLeft w:val="0"/>
                  <w:marRight w:val="0"/>
                  <w:marTop w:val="0"/>
                  <w:marBottom w:val="0"/>
                  <w:divBdr>
                    <w:top w:val="none" w:sz="0" w:space="0" w:color="auto"/>
                    <w:left w:val="none" w:sz="0" w:space="0" w:color="auto"/>
                    <w:bottom w:val="none" w:sz="0" w:space="0" w:color="auto"/>
                    <w:right w:val="none" w:sz="0" w:space="0" w:color="auto"/>
                  </w:divBdr>
                </w:div>
              </w:divsChild>
            </w:div>
            <w:div w:id="2013751201">
              <w:marLeft w:val="0"/>
              <w:marRight w:val="0"/>
              <w:marTop w:val="0"/>
              <w:marBottom w:val="0"/>
              <w:divBdr>
                <w:top w:val="none" w:sz="0" w:space="0" w:color="auto"/>
                <w:left w:val="none" w:sz="0" w:space="0" w:color="auto"/>
                <w:bottom w:val="none" w:sz="0" w:space="0" w:color="auto"/>
                <w:right w:val="none" w:sz="0" w:space="0" w:color="auto"/>
              </w:divBdr>
              <w:divsChild>
                <w:div w:id="783963604">
                  <w:marLeft w:val="0"/>
                  <w:marRight w:val="0"/>
                  <w:marTop w:val="0"/>
                  <w:marBottom w:val="0"/>
                  <w:divBdr>
                    <w:top w:val="none" w:sz="0" w:space="0" w:color="auto"/>
                    <w:left w:val="none" w:sz="0" w:space="0" w:color="auto"/>
                    <w:bottom w:val="none" w:sz="0" w:space="0" w:color="auto"/>
                    <w:right w:val="none" w:sz="0" w:space="0" w:color="auto"/>
                  </w:divBdr>
                </w:div>
                <w:div w:id="1760634309">
                  <w:marLeft w:val="0"/>
                  <w:marRight w:val="0"/>
                  <w:marTop w:val="0"/>
                  <w:marBottom w:val="0"/>
                  <w:divBdr>
                    <w:top w:val="none" w:sz="0" w:space="0" w:color="auto"/>
                    <w:left w:val="none" w:sz="0" w:space="0" w:color="auto"/>
                    <w:bottom w:val="none" w:sz="0" w:space="0" w:color="auto"/>
                    <w:right w:val="none" w:sz="0" w:space="0" w:color="auto"/>
                  </w:divBdr>
                </w:div>
              </w:divsChild>
            </w:div>
            <w:div w:id="1389037298">
              <w:marLeft w:val="0"/>
              <w:marRight w:val="0"/>
              <w:marTop w:val="0"/>
              <w:marBottom w:val="0"/>
              <w:divBdr>
                <w:top w:val="none" w:sz="0" w:space="0" w:color="auto"/>
                <w:left w:val="none" w:sz="0" w:space="0" w:color="auto"/>
                <w:bottom w:val="none" w:sz="0" w:space="0" w:color="auto"/>
                <w:right w:val="none" w:sz="0" w:space="0" w:color="auto"/>
              </w:divBdr>
              <w:divsChild>
                <w:div w:id="1908765406">
                  <w:marLeft w:val="0"/>
                  <w:marRight w:val="0"/>
                  <w:marTop w:val="0"/>
                  <w:marBottom w:val="0"/>
                  <w:divBdr>
                    <w:top w:val="none" w:sz="0" w:space="0" w:color="auto"/>
                    <w:left w:val="none" w:sz="0" w:space="0" w:color="auto"/>
                    <w:bottom w:val="none" w:sz="0" w:space="0" w:color="auto"/>
                    <w:right w:val="none" w:sz="0" w:space="0" w:color="auto"/>
                  </w:divBdr>
                </w:div>
                <w:div w:id="1787698797">
                  <w:marLeft w:val="0"/>
                  <w:marRight w:val="0"/>
                  <w:marTop w:val="0"/>
                  <w:marBottom w:val="0"/>
                  <w:divBdr>
                    <w:top w:val="none" w:sz="0" w:space="0" w:color="auto"/>
                    <w:left w:val="none" w:sz="0" w:space="0" w:color="auto"/>
                    <w:bottom w:val="none" w:sz="0" w:space="0" w:color="auto"/>
                    <w:right w:val="none" w:sz="0" w:space="0" w:color="auto"/>
                  </w:divBdr>
                </w:div>
              </w:divsChild>
            </w:div>
            <w:div w:id="1683238713">
              <w:marLeft w:val="0"/>
              <w:marRight w:val="0"/>
              <w:marTop w:val="0"/>
              <w:marBottom w:val="0"/>
              <w:divBdr>
                <w:top w:val="none" w:sz="0" w:space="0" w:color="auto"/>
                <w:left w:val="none" w:sz="0" w:space="0" w:color="auto"/>
                <w:bottom w:val="none" w:sz="0" w:space="0" w:color="auto"/>
                <w:right w:val="none" w:sz="0" w:space="0" w:color="auto"/>
              </w:divBdr>
              <w:divsChild>
                <w:div w:id="655455760">
                  <w:marLeft w:val="0"/>
                  <w:marRight w:val="0"/>
                  <w:marTop w:val="0"/>
                  <w:marBottom w:val="0"/>
                  <w:divBdr>
                    <w:top w:val="none" w:sz="0" w:space="0" w:color="auto"/>
                    <w:left w:val="none" w:sz="0" w:space="0" w:color="auto"/>
                    <w:bottom w:val="none" w:sz="0" w:space="0" w:color="auto"/>
                    <w:right w:val="none" w:sz="0" w:space="0" w:color="auto"/>
                  </w:divBdr>
                </w:div>
              </w:divsChild>
            </w:div>
            <w:div w:id="476646685">
              <w:marLeft w:val="0"/>
              <w:marRight w:val="0"/>
              <w:marTop w:val="0"/>
              <w:marBottom w:val="0"/>
              <w:divBdr>
                <w:top w:val="none" w:sz="0" w:space="0" w:color="auto"/>
                <w:left w:val="none" w:sz="0" w:space="0" w:color="auto"/>
                <w:bottom w:val="none" w:sz="0" w:space="0" w:color="auto"/>
                <w:right w:val="none" w:sz="0" w:space="0" w:color="auto"/>
              </w:divBdr>
              <w:divsChild>
                <w:div w:id="675764361">
                  <w:marLeft w:val="0"/>
                  <w:marRight w:val="0"/>
                  <w:marTop w:val="0"/>
                  <w:marBottom w:val="0"/>
                  <w:divBdr>
                    <w:top w:val="none" w:sz="0" w:space="0" w:color="auto"/>
                    <w:left w:val="none" w:sz="0" w:space="0" w:color="auto"/>
                    <w:bottom w:val="none" w:sz="0" w:space="0" w:color="auto"/>
                    <w:right w:val="none" w:sz="0" w:space="0" w:color="auto"/>
                  </w:divBdr>
                </w:div>
              </w:divsChild>
            </w:div>
            <w:div w:id="44721756">
              <w:marLeft w:val="0"/>
              <w:marRight w:val="0"/>
              <w:marTop w:val="0"/>
              <w:marBottom w:val="0"/>
              <w:divBdr>
                <w:top w:val="none" w:sz="0" w:space="0" w:color="auto"/>
                <w:left w:val="none" w:sz="0" w:space="0" w:color="auto"/>
                <w:bottom w:val="none" w:sz="0" w:space="0" w:color="auto"/>
                <w:right w:val="none" w:sz="0" w:space="0" w:color="auto"/>
              </w:divBdr>
              <w:divsChild>
                <w:div w:id="483158159">
                  <w:marLeft w:val="0"/>
                  <w:marRight w:val="0"/>
                  <w:marTop w:val="0"/>
                  <w:marBottom w:val="0"/>
                  <w:divBdr>
                    <w:top w:val="none" w:sz="0" w:space="0" w:color="auto"/>
                    <w:left w:val="none" w:sz="0" w:space="0" w:color="auto"/>
                    <w:bottom w:val="none" w:sz="0" w:space="0" w:color="auto"/>
                    <w:right w:val="none" w:sz="0" w:space="0" w:color="auto"/>
                  </w:divBdr>
                </w:div>
                <w:div w:id="1753817600">
                  <w:marLeft w:val="0"/>
                  <w:marRight w:val="0"/>
                  <w:marTop w:val="0"/>
                  <w:marBottom w:val="0"/>
                  <w:divBdr>
                    <w:top w:val="none" w:sz="0" w:space="0" w:color="auto"/>
                    <w:left w:val="none" w:sz="0" w:space="0" w:color="auto"/>
                    <w:bottom w:val="none" w:sz="0" w:space="0" w:color="auto"/>
                    <w:right w:val="none" w:sz="0" w:space="0" w:color="auto"/>
                  </w:divBdr>
                </w:div>
              </w:divsChild>
            </w:div>
            <w:div w:id="1512182434">
              <w:marLeft w:val="0"/>
              <w:marRight w:val="0"/>
              <w:marTop w:val="0"/>
              <w:marBottom w:val="0"/>
              <w:divBdr>
                <w:top w:val="none" w:sz="0" w:space="0" w:color="auto"/>
                <w:left w:val="none" w:sz="0" w:space="0" w:color="auto"/>
                <w:bottom w:val="none" w:sz="0" w:space="0" w:color="auto"/>
                <w:right w:val="none" w:sz="0" w:space="0" w:color="auto"/>
              </w:divBdr>
              <w:divsChild>
                <w:div w:id="12767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84506">
      <w:bodyDiv w:val="1"/>
      <w:marLeft w:val="0"/>
      <w:marRight w:val="0"/>
      <w:marTop w:val="0"/>
      <w:marBottom w:val="0"/>
      <w:divBdr>
        <w:top w:val="none" w:sz="0" w:space="0" w:color="auto"/>
        <w:left w:val="none" w:sz="0" w:space="0" w:color="auto"/>
        <w:bottom w:val="none" w:sz="0" w:space="0" w:color="auto"/>
        <w:right w:val="none" w:sz="0" w:space="0" w:color="auto"/>
      </w:divBdr>
      <w:divsChild>
        <w:div w:id="1001932886">
          <w:marLeft w:val="175"/>
          <w:marRight w:val="0"/>
          <w:marTop w:val="0"/>
          <w:marBottom w:val="0"/>
          <w:divBdr>
            <w:top w:val="none" w:sz="0" w:space="0" w:color="auto"/>
            <w:left w:val="none" w:sz="0" w:space="0" w:color="auto"/>
            <w:bottom w:val="none" w:sz="0" w:space="0" w:color="auto"/>
            <w:right w:val="none" w:sz="0" w:space="0" w:color="auto"/>
          </w:divBdr>
          <w:divsChild>
            <w:div w:id="722605813">
              <w:marLeft w:val="0"/>
              <w:marRight w:val="0"/>
              <w:marTop w:val="0"/>
              <w:marBottom w:val="0"/>
              <w:divBdr>
                <w:top w:val="none" w:sz="0" w:space="0" w:color="auto"/>
                <w:left w:val="none" w:sz="0" w:space="0" w:color="auto"/>
                <w:bottom w:val="none" w:sz="0" w:space="0" w:color="auto"/>
                <w:right w:val="none" w:sz="0" w:space="0" w:color="auto"/>
              </w:divBdr>
              <w:divsChild>
                <w:div w:id="1716849616">
                  <w:marLeft w:val="0"/>
                  <w:marRight w:val="0"/>
                  <w:marTop w:val="0"/>
                  <w:marBottom w:val="0"/>
                  <w:divBdr>
                    <w:top w:val="none" w:sz="0" w:space="0" w:color="auto"/>
                    <w:left w:val="none" w:sz="0" w:space="0" w:color="auto"/>
                    <w:bottom w:val="none" w:sz="0" w:space="0" w:color="auto"/>
                    <w:right w:val="none" w:sz="0" w:space="0" w:color="auto"/>
                  </w:divBdr>
                  <w:divsChild>
                    <w:div w:id="198468313">
                      <w:marLeft w:val="0"/>
                      <w:marRight w:val="0"/>
                      <w:marTop w:val="0"/>
                      <w:marBottom w:val="0"/>
                      <w:divBdr>
                        <w:top w:val="none" w:sz="0" w:space="0" w:color="auto"/>
                        <w:left w:val="none" w:sz="0" w:space="0" w:color="auto"/>
                        <w:bottom w:val="none" w:sz="0" w:space="0" w:color="auto"/>
                        <w:right w:val="none" w:sz="0" w:space="0" w:color="auto"/>
                      </w:divBdr>
                      <w:divsChild>
                        <w:div w:id="633677864">
                          <w:marLeft w:val="0"/>
                          <w:marRight w:val="0"/>
                          <w:marTop w:val="0"/>
                          <w:marBottom w:val="0"/>
                          <w:divBdr>
                            <w:top w:val="none" w:sz="0" w:space="0" w:color="auto"/>
                            <w:left w:val="none" w:sz="0" w:space="0" w:color="auto"/>
                            <w:bottom w:val="none" w:sz="0" w:space="0" w:color="auto"/>
                            <w:right w:val="none" w:sz="0" w:space="0" w:color="auto"/>
                          </w:divBdr>
                        </w:div>
                      </w:divsChild>
                    </w:div>
                    <w:div w:id="254439274">
                      <w:marLeft w:val="0"/>
                      <w:marRight w:val="0"/>
                      <w:marTop w:val="0"/>
                      <w:marBottom w:val="0"/>
                      <w:divBdr>
                        <w:top w:val="none" w:sz="0" w:space="0" w:color="auto"/>
                        <w:left w:val="none" w:sz="0" w:space="0" w:color="auto"/>
                        <w:bottom w:val="none" w:sz="0" w:space="0" w:color="auto"/>
                        <w:right w:val="none" w:sz="0" w:space="0" w:color="auto"/>
                      </w:divBdr>
                      <w:divsChild>
                        <w:div w:id="1376543641">
                          <w:marLeft w:val="0"/>
                          <w:marRight w:val="0"/>
                          <w:marTop w:val="0"/>
                          <w:marBottom w:val="0"/>
                          <w:divBdr>
                            <w:top w:val="none" w:sz="0" w:space="0" w:color="auto"/>
                            <w:left w:val="none" w:sz="0" w:space="0" w:color="auto"/>
                            <w:bottom w:val="none" w:sz="0" w:space="0" w:color="auto"/>
                            <w:right w:val="none" w:sz="0" w:space="0" w:color="auto"/>
                          </w:divBdr>
                        </w:div>
                      </w:divsChild>
                    </w:div>
                    <w:div w:id="577713902">
                      <w:marLeft w:val="0"/>
                      <w:marRight w:val="0"/>
                      <w:marTop w:val="0"/>
                      <w:marBottom w:val="0"/>
                      <w:divBdr>
                        <w:top w:val="none" w:sz="0" w:space="0" w:color="auto"/>
                        <w:left w:val="none" w:sz="0" w:space="0" w:color="auto"/>
                        <w:bottom w:val="none" w:sz="0" w:space="0" w:color="auto"/>
                        <w:right w:val="none" w:sz="0" w:space="0" w:color="auto"/>
                      </w:divBdr>
                      <w:divsChild>
                        <w:div w:id="973288256">
                          <w:marLeft w:val="0"/>
                          <w:marRight w:val="0"/>
                          <w:marTop w:val="0"/>
                          <w:marBottom w:val="0"/>
                          <w:divBdr>
                            <w:top w:val="none" w:sz="0" w:space="0" w:color="auto"/>
                            <w:left w:val="none" w:sz="0" w:space="0" w:color="auto"/>
                            <w:bottom w:val="none" w:sz="0" w:space="0" w:color="auto"/>
                            <w:right w:val="none" w:sz="0" w:space="0" w:color="auto"/>
                          </w:divBdr>
                        </w:div>
                      </w:divsChild>
                    </w:div>
                    <w:div w:id="688877424">
                      <w:marLeft w:val="0"/>
                      <w:marRight w:val="0"/>
                      <w:marTop w:val="0"/>
                      <w:marBottom w:val="0"/>
                      <w:divBdr>
                        <w:top w:val="none" w:sz="0" w:space="0" w:color="auto"/>
                        <w:left w:val="none" w:sz="0" w:space="0" w:color="auto"/>
                        <w:bottom w:val="none" w:sz="0" w:space="0" w:color="auto"/>
                        <w:right w:val="none" w:sz="0" w:space="0" w:color="auto"/>
                      </w:divBdr>
                      <w:divsChild>
                        <w:div w:id="873033787">
                          <w:marLeft w:val="0"/>
                          <w:marRight w:val="0"/>
                          <w:marTop w:val="0"/>
                          <w:marBottom w:val="0"/>
                          <w:divBdr>
                            <w:top w:val="none" w:sz="0" w:space="0" w:color="auto"/>
                            <w:left w:val="none" w:sz="0" w:space="0" w:color="auto"/>
                            <w:bottom w:val="none" w:sz="0" w:space="0" w:color="auto"/>
                            <w:right w:val="none" w:sz="0" w:space="0" w:color="auto"/>
                          </w:divBdr>
                        </w:div>
                      </w:divsChild>
                    </w:div>
                    <w:div w:id="1070730158">
                      <w:marLeft w:val="0"/>
                      <w:marRight w:val="0"/>
                      <w:marTop w:val="0"/>
                      <w:marBottom w:val="0"/>
                      <w:divBdr>
                        <w:top w:val="none" w:sz="0" w:space="0" w:color="auto"/>
                        <w:left w:val="none" w:sz="0" w:space="0" w:color="auto"/>
                        <w:bottom w:val="none" w:sz="0" w:space="0" w:color="auto"/>
                        <w:right w:val="none" w:sz="0" w:space="0" w:color="auto"/>
                      </w:divBdr>
                      <w:divsChild>
                        <w:div w:id="906109395">
                          <w:marLeft w:val="0"/>
                          <w:marRight w:val="0"/>
                          <w:marTop w:val="0"/>
                          <w:marBottom w:val="0"/>
                          <w:divBdr>
                            <w:top w:val="none" w:sz="0" w:space="0" w:color="auto"/>
                            <w:left w:val="none" w:sz="0" w:space="0" w:color="auto"/>
                            <w:bottom w:val="none" w:sz="0" w:space="0" w:color="auto"/>
                            <w:right w:val="none" w:sz="0" w:space="0" w:color="auto"/>
                          </w:divBdr>
                        </w:div>
                      </w:divsChild>
                    </w:div>
                    <w:div w:id="1128087191">
                      <w:marLeft w:val="0"/>
                      <w:marRight w:val="0"/>
                      <w:marTop w:val="0"/>
                      <w:marBottom w:val="0"/>
                      <w:divBdr>
                        <w:top w:val="none" w:sz="0" w:space="0" w:color="auto"/>
                        <w:left w:val="none" w:sz="0" w:space="0" w:color="auto"/>
                        <w:bottom w:val="none" w:sz="0" w:space="0" w:color="auto"/>
                        <w:right w:val="none" w:sz="0" w:space="0" w:color="auto"/>
                      </w:divBdr>
                      <w:divsChild>
                        <w:div w:id="832256830">
                          <w:marLeft w:val="0"/>
                          <w:marRight w:val="0"/>
                          <w:marTop w:val="0"/>
                          <w:marBottom w:val="0"/>
                          <w:divBdr>
                            <w:top w:val="none" w:sz="0" w:space="0" w:color="auto"/>
                            <w:left w:val="none" w:sz="0" w:space="0" w:color="auto"/>
                            <w:bottom w:val="none" w:sz="0" w:space="0" w:color="auto"/>
                            <w:right w:val="none" w:sz="0" w:space="0" w:color="auto"/>
                          </w:divBdr>
                        </w:div>
                      </w:divsChild>
                    </w:div>
                    <w:div w:id="1229615041">
                      <w:marLeft w:val="0"/>
                      <w:marRight w:val="0"/>
                      <w:marTop w:val="0"/>
                      <w:marBottom w:val="0"/>
                      <w:divBdr>
                        <w:top w:val="none" w:sz="0" w:space="0" w:color="auto"/>
                        <w:left w:val="none" w:sz="0" w:space="0" w:color="auto"/>
                        <w:bottom w:val="none" w:sz="0" w:space="0" w:color="auto"/>
                        <w:right w:val="none" w:sz="0" w:space="0" w:color="auto"/>
                      </w:divBdr>
                      <w:divsChild>
                        <w:div w:id="1310286493">
                          <w:marLeft w:val="0"/>
                          <w:marRight w:val="0"/>
                          <w:marTop w:val="0"/>
                          <w:marBottom w:val="0"/>
                          <w:divBdr>
                            <w:top w:val="none" w:sz="0" w:space="0" w:color="auto"/>
                            <w:left w:val="none" w:sz="0" w:space="0" w:color="auto"/>
                            <w:bottom w:val="none" w:sz="0" w:space="0" w:color="auto"/>
                            <w:right w:val="none" w:sz="0" w:space="0" w:color="auto"/>
                          </w:divBdr>
                        </w:div>
                      </w:divsChild>
                    </w:div>
                    <w:div w:id="1380128217">
                      <w:marLeft w:val="0"/>
                      <w:marRight w:val="0"/>
                      <w:marTop w:val="0"/>
                      <w:marBottom w:val="0"/>
                      <w:divBdr>
                        <w:top w:val="none" w:sz="0" w:space="0" w:color="auto"/>
                        <w:left w:val="none" w:sz="0" w:space="0" w:color="auto"/>
                        <w:bottom w:val="none" w:sz="0" w:space="0" w:color="auto"/>
                        <w:right w:val="none" w:sz="0" w:space="0" w:color="auto"/>
                      </w:divBdr>
                    </w:div>
                    <w:div w:id="1535145439">
                      <w:marLeft w:val="0"/>
                      <w:marRight w:val="0"/>
                      <w:marTop w:val="0"/>
                      <w:marBottom w:val="0"/>
                      <w:divBdr>
                        <w:top w:val="none" w:sz="0" w:space="0" w:color="auto"/>
                        <w:left w:val="none" w:sz="0" w:space="0" w:color="auto"/>
                        <w:bottom w:val="none" w:sz="0" w:space="0" w:color="auto"/>
                        <w:right w:val="none" w:sz="0" w:space="0" w:color="auto"/>
                      </w:divBdr>
                      <w:divsChild>
                        <w:div w:id="1010914028">
                          <w:marLeft w:val="0"/>
                          <w:marRight w:val="0"/>
                          <w:marTop w:val="0"/>
                          <w:marBottom w:val="0"/>
                          <w:divBdr>
                            <w:top w:val="none" w:sz="0" w:space="0" w:color="auto"/>
                            <w:left w:val="none" w:sz="0" w:space="0" w:color="auto"/>
                            <w:bottom w:val="none" w:sz="0" w:space="0" w:color="auto"/>
                            <w:right w:val="none" w:sz="0" w:space="0" w:color="auto"/>
                          </w:divBdr>
                        </w:div>
                      </w:divsChild>
                    </w:div>
                    <w:div w:id="1745952338">
                      <w:marLeft w:val="0"/>
                      <w:marRight w:val="0"/>
                      <w:marTop w:val="0"/>
                      <w:marBottom w:val="0"/>
                      <w:divBdr>
                        <w:top w:val="none" w:sz="0" w:space="0" w:color="auto"/>
                        <w:left w:val="none" w:sz="0" w:space="0" w:color="auto"/>
                        <w:bottom w:val="none" w:sz="0" w:space="0" w:color="auto"/>
                        <w:right w:val="none" w:sz="0" w:space="0" w:color="auto"/>
                      </w:divBdr>
                      <w:divsChild>
                        <w:div w:id="963997566">
                          <w:marLeft w:val="0"/>
                          <w:marRight w:val="0"/>
                          <w:marTop w:val="0"/>
                          <w:marBottom w:val="0"/>
                          <w:divBdr>
                            <w:top w:val="none" w:sz="0" w:space="0" w:color="auto"/>
                            <w:left w:val="none" w:sz="0" w:space="0" w:color="auto"/>
                            <w:bottom w:val="none" w:sz="0" w:space="0" w:color="auto"/>
                            <w:right w:val="none" w:sz="0" w:space="0" w:color="auto"/>
                          </w:divBdr>
                        </w:div>
                      </w:divsChild>
                    </w:div>
                    <w:div w:id="2092072880">
                      <w:marLeft w:val="0"/>
                      <w:marRight w:val="0"/>
                      <w:marTop w:val="0"/>
                      <w:marBottom w:val="0"/>
                      <w:divBdr>
                        <w:top w:val="none" w:sz="0" w:space="0" w:color="auto"/>
                        <w:left w:val="none" w:sz="0" w:space="0" w:color="auto"/>
                        <w:bottom w:val="none" w:sz="0" w:space="0" w:color="auto"/>
                        <w:right w:val="none" w:sz="0" w:space="0" w:color="auto"/>
                      </w:divBdr>
                      <w:divsChild>
                        <w:div w:id="1483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34720">
          <w:marLeft w:val="0"/>
          <w:marRight w:val="175"/>
          <w:marTop w:val="0"/>
          <w:marBottom w:val="0"/>
          <w:divBdr>
            <w:top w:val="none" w:sz="0" w:space="0" w:color="auto"/>
            <w:left w:val="none" w:sz="0" w:space="0" w:color="auto"/>
            <w:bottom w:val="none" w:sz="0" w:space="0" w:color="auto"/>
            <w:right w:val="none" w:sz="0" w:space="0" w:color="auto"/>
          </w:divBdr>
          <w:divsChild>
            <w:div w:id="1337153798">
              <w:marLeft w:val="0"/>
              <w:marRight w:val="0"/>
              <w:marTop w:val="0"/>
              <w:marBottom w:val="0"/>
              <w:divBdr>
                <w:top w:val="none" w:sz="0" w:space="0" w:color="auto"/>
                <w:left w:val="none" w:sz="0" w:space="0" w:color="auto"/>
                <w:bottom w:val="none" w:sz="0" w:space="0" w:color="auto"/>
                <w:right w:val="none" w:sz="0" w:space="0" w:color="auto"/>
              </w:divBdr>
              <w:divsChild>
                <w:div w:id="2138209487">
                  <w:marLeft w:val="0"/>
                  <w:marRight w:val="0"/>
                  <w:marTop w:val="0"/>
                  <w:marBottom w:val="0"/>
                  <w:divBdr>
                    <w:top w:val="none" w:sz="0" w:space="0" w:color="auto"/>
                    <w:left w:val="none" w:sz="0" w:space="0" w:color="auto"/>
                    <w:bottom w:val="none" w:sz="0" w:space="0" w:color="auto"/>
                    <w:right w:val="none" w:sz="0" w:space="0" w:color="auto"/>
                  </w:divBdr>
                  <w:divsChild>
                    <w:div w:id="135338709">
                      <w:marLeft w:val="0"/>
                      <w:marRight w:val="0"/>
                      <w:marTop w:val="0"/>
                      <w:marBottom w:val="0"/>
                      <w:divBdr>
                        <w:top w:val="none" w:sz="0" w:space="0" w:color="auto"/>
                        <w:left w:val="none" w:sz="0" w:space="0" w:color="auto"/>
                        <w:bottom w:val="none" w:sz="0" w:space="0" w:color="auto"/>
                        <w:right w:val="none" w:sz="0" w:space="0" w:color="auto"/>
                      </w:divBdr>
                      <w:divsChild>
                        <w:div w:id="1441993069">
                          <w:marLeft w:val="0"/>
                          <w:marRight w:val="0"/>
                          <w:marTop w:val="0"/>
                          <w:marBottom w:val="0"/>
                          <w:divBdr>
                            <w:top w:val="none" w:sz="0" w:space="0" w:color="auto"/>
                            <w:left w:val="none" w:sz="0" w:space="0" w:color="auto"/>
                            <w:bottom w:val="none" w:sz="0" w:space="0" w:color="auto"/>
                            <w:right w:val="none" w:sz="0" w:space="0" w:color="auto"/>
                          </w:divBdr>
                        </w:div>
                      </w:divsChild>
                    </w:div>
                    <w:div w:id="646013719">
                      <w:marLeft w:val="0"/>
                      <w:marRight w:val="0"/>
                      <w:marTop w:val="0"/>
                      <w:marBottom w:val="0"/>
                      <w:divBdr>
                        <w:top w:val="none" w:sz="0" w:space="0" w:color="auto"/>
                        <w:left w:val="none" w:sz="0" w:space="0" w:color="auto"/>
                        <w:bottom w:val="none" w:sz="0" w:space="0" w:color="auto"/>
                        <w:right w:val="none" w:sz="0" w:space="0" w:color="auto"/>
                      </w:divBdr>
                      <w:divsChild>
                        <w:div w:id="398983319">
                          <w:marLeft w:val="0"/>
                          <w:marRight w:val="0"/>
                          <w:marTop w:val="0"/>
                          <w:marBottom w:val="0"/>
                          <w:divBdr>
                            <w:top w:val="none" w:sz="0" w:space="0" w:color="auto"/>
                            <w:left w:val="none" w:sz="0" w:space="0" w:color="auto"/>
                            <w:bottom w:val="none" w:sz="0" w:space="0" w:color="auto"/>
                            <w:right w:val="none" w:sz="0" w:space="0" w:color="auto"/>
                          </w:divBdr>
                        </w:div>
                        <w:div w:id="1011689040">
                          <w:marLeft w:val="0"/>
                          <w:marRight w:val="0"/>
                          <w:marTop w:val="0"/>
                          <w:marBottom w:val="0"/>
                          <w:divBdr>
                            <w:top w:val="none" w:sz="0" w:space="0" w:color="auto"/>
                            <w:left w:val="none" w:sz="0" w:space="0" w:color="auto"/>
                            <w:bottom w:val="none" w:sz="0" w:space="0" w:color="auto"/>
                            <w:right w:val="none" w:sz="0" w:space="0" w:color="auto"/>
                          </w:divBdr>
                        </w:div>
                        <w:div w:id="1521822233">
                          <w:marLeft w:val="0"/>
                          <w:marRight w:val="0"/>
                          <w:marTop w:val="0"/>
                          <w:marBottom w:val="0"/>
                          <w:divBdr>
                            <w:top w:val="none" w:sz="0" w:space="0" w:color="auto"/>
                            <w:left w:val="none" w:sz="0" w:space="0" w:color="auto"/>
                            <w:bottom w:val="none" w:sz="0" w:space="0" w:color="auto"/>
                            <w:right w:val="none" w:sz="0" w:space="0" w:color="auto"/>
                          </w:divBdr>
                        </w:div>
                        <w:div w:id="1852865513">
                          <w:marLeft w:val="0"/>
                          <w:marRight w:val="0"/>
                          <w:marTop w:val="0"/>
                          <w:marBottom w:val="0"/>
                          <w:divBdr>
                            <w:top w:val="none" w:sz="0" w:space="0" w:color="auto"/>
                            <w:left w:val="none" w:sz="0" w:space="0" w:color="auto"/>
                            <w:bottom w:val="none" w:sz="0" w:space="0" w:color="auto"/>
                            <w:right w:val="none" w:sz="0" w:space="0" w:color="auto"/>
                          </w:divBdr>
                        </w:div>
                      </w:divsChild>
                    </w:div>
                    <w:div w:id="890506244">
                      <w:marLeft w:val="0"/>
                      <w:marRight w:val="0"/>
                      <w:marTop w:val="0"/>
                      <w:marBottom w:val="0"/>
                      <w:divBdr>
                        <w:top w:val="none" w:sz="0" w:space="0" w:color="auto"/>
                        <w:left w:val="none" w:sz="0" w:space="0" w:color="auto"/>
                        <w:bottom w:val="none" w:sz="0" w:space="0" w:color="auto"/>
                        <w:right w:val="none" w:sz="0" w:space="0" w:color="auto"/>
                      </w:divBdr>
                      <w:divsChild>
                        <w:div w:id="1997799462">
                          <w:marLeft w:val="0"/>
                          <w:marRight w:val="0"/>
                          <w:marTop w:val="0"/>
                          <w:marBottom w:val="0"/>
                          <w:divBdr>
                            <w:top w:val="none" w:sz="0" w:space="0" w:color="auto"/>
                            <w:left w:val="none" w:sz="0" w:space="0" w:color="auto"/>
                            <w:bottom w:val="none" w:sz="0" w:space="0" w:color="auto"/>
                            <w:right w:val="none" w:sz="0" w:space="0" w:color="auto"/>
                          </w:divBdr>
                        </w:div>
                      </w:divsChild>
                    </w:div>
                    <w:div w:id="1248224476">
                      <w:marLeft w:val="0"/>
                      <w:marRight w:val="0"/>
                      <w:marTop w:val="0"/>
                      <w:marBottom w:val="0"/>
                      <w:divBdr>
                        <w:top w:val="none" w:sz="0" w:space="0" w:color="auto"/>
                        <w:left w:val="none" w:sz="0" w:space="0" w:color="auto"/>
                        <w:bottom w:val="none" w:sz="0" w:space="0" w:color="auto"/>
                        <w:right w:val="none" w:sz="0" w:space="0" w:color="auto"/>
                      </w:divBdr>
                      <w:divsChild>
                        <w:div w:id="373237631">
                          <w:marLeft w:val="0"/>
                          <w:marRight w:val="0"/>
                          <w:marTop w:val="0"/>
                          <w:marBottom w:val="0"/>
                          <w:divBdr>
                            <w:top w:val="none" w:sz="0" w:space="0" w:color="auto"/>
                            <w:left w:val="none" w:sz="0" w:space="0" w:color="auto"/>
                            <w:bottom w:val="none" w:sz="0" w:space="0" w:color="auto"/>
                            <w:right w:val="none" w:sz="0" w:space="0" w:color="auto"/>
                          </w:divBdr>
                        </w:div>
                      </w:divsChild>
                    </w:div>
                    <w:div w:id="1254431811">
                      <w:marLeft w:val="0"/>
                      <w:marRight w:val="0"/>
                      <w:marTop w:val="0"/>
                      <w:marBottom w:val="0"/>
                      <w:divBdr>
                        <w:top w:val="none" w:sz="0" w:space="0" w:color="auto"/>
                        <w:left w:val="none" w:sz="0" w:space="0" w:color="auto"/>
                        <w:bottom w:val="none" w:sz="0" w:space="0" w:color="auto"/>
                        <w:right w:val="none" w:sz="0" w:space="0" w:color="auto"/>
                      </w:divBdr>
                      <w:divsChild>
                        <w:div w:id="2628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7001">
              <w:marLeft w:val="0"/>
              <w:marRight w:val="0"/>
              <w:marTop w:val="0"/>
              <w:marBottom w:val="150"/>
              <w:divBdr>
                <w:top w:val="none" w:sz="0" w:space="0" w:color="auto"/>
                <w:left w:val="none" w:sz="0" w:space="0" w:color="auto"/>
                <w:bottom w:val="none" w:sz="0" w:space="0" w:color="auto"/>
                <w:right w:val="none" w:sz="0" w:space="0" w:color="auto"/>
              </w:divBdr>
            </w:div>
            <w:div w:id="2140218701">
              <w:marLeft w:val="0"/>
              <w:marRight w:val="0"/>
              <w:marTop w:val="0"/>
              <w:marBottom w:val="150"/>
              <w:divBdr>
                <w:top w:val="none" w:sz="0" w:space="0" w:color="auto"/>
                <w:left w:val="none" w:sz="0" w:space="0" w:color="auto"/>
                <w:bottom w:val="none" w:sz="0" w:space="0" w:color="auto"/>
                <w:right w:val="none" w:sz="0" w:space="0" w:color="auto"/>
              </w:divBdr>
              <w:divsChild>
                <w:div w:id="72943738">
                  <w:marLeft w:val="0"/>
                  <w:marRight w:val="0"/>
                  <w:marTop w:val="0"/>
                  <w:marBottom w:val="0"/>
                  <w:divBdr>
                    <w:top w:val="none" w:sz="0" w:space="0" w:color="auto"/>
                    <w:left w:val="none" w:sz="0" w:space="0" w:color="auto"/>
                    <w:bottom w:val="none" w:sz="0" w:space="0" w:color="auto"/>
                    <w:right w:val="none" w:sz="0" w:space="0" w:color="auto"/>
                  </w:divBdr>
                  <w:divsChild>
                    <w:div w:id="384184229">
                      <w:marLeft w:val="0"/>
                      <w:marRight w:val="0"/>
                      <w:marTop w:val="0"/>
                      <w:marBottom w:val="0"/>
                      <w:divBdr>
                        <w:top w:val="none" w:sz="0" w:space="0" w:color="auto"/>
                        <w:left w:val="none" w:sz="0" w:space="0" w:color="auto"/>
                        <w:bottom w:val="none" w:sz="0" w:space="0" w:color="auto"/>
                        <w:right w:val="none" w:sz="0" w:space="0" w:color="auto"/>
                      </w:divBdr>
                      <w:divsChild>
                        <w:div w:id="38627049">
                          <w:marLeft w:val="0"/>
                          <w:marRight w:val="0"/>
                          <w:marTop w:val="0"/>
                          <w:marBottom w:val="0"/>
                          <w:divBdr>
                            <w:top w:val="none" w:sz="0" w:space="0" w:color="auto"/>
                            <w:left w:val="none" w:sz="0" w:space="0" w:color="auto"/>
                            <w:bottom w:val="none" w:sz="0" w:space="0" w:color="auto"/>
                            <w:right w:val="none" w:sz="0" w:space="0" w:color="auto"/>
                          </w:divBdr>
                        </w:div>
                      </w:divsChild>
                    </w:div>
                    <w:div w:id="442504904">
                      <w:marLeft w:val="0"/>
                      <w:marRight w:val="0"/>
                      <w:marTop w:val="0"/>
                      <w:marBottom w:val="0"/>
                      <w:divBdr>
                        <w:top w:val="none" w:sz="0" w:space="0" w:color="auto"/>
                        <w:left w:val="none" w:sz="0" w:space="0" w:color="auto"/>
                        <w:bottom w:val="none" w:sz="0" w:space="0" w:color="auto"/>
                        <w:right w:val="none" w:sz="0" w:space="0" w:color="auto"/>
                      </w:divBdr>
                      <w:divsChild>
                        <w:div w:id="251664540">
                          <w:marLeft w:val="0"/>
                          <w:marRight w:val="0"/>
                          <w:marTop w:val="0"/>
                          <w:marBottom w:val="0"/>
                          <w:divBdr>
                            <w:top w:val="none" w:sz="0" w:space="0" w:color="auto"/>
                            <w:left w:val="none" w:sz="0" w:space="0" w:color="auto"/>
                            <w:bottom w:val="none" w:sz="0" w:space="0" w:color="auto"/>
                            <w:right w:val="none" w:sz="0" w:space="0" w:color="auto"/>
                          </w:divBdr>
                        </w:div>
                      </w:divsChild>
                    </w:div>
                    <w:div w:id="531839811">
                      <w:marLeft w:val="0"/>
                      <w:marRight w:val="0"/>
                      <w:marTop w:val="0"/>
                      <w:marBottom w:val="0"/>
                      <w:divBdr>
                        <w:top w:val="none" w:sz="0" w:space="0" w:color="auto"/>
                        <w:left w:val="none" w:sz="0" w:space="0" w:color="auto"/>
                        <w:bottom w:val="none" w:sz="0" w:space="0" w:color="auto"/>
                        <w:right w:val="none" w:sz="0" w:space="0" w:color="auto"/>
                      </w:divBdr>
                      <w:divsChild>
                        <w:div w:id="207300838">
                          <w:marLeft w:val="0"/>
                          <w:marRight w:val="0"/>
                          <w:marTop w:val="0"/>
                          <w:marBottom w:val="0"/>
                          <w:divBdr>
                            <w:top w:val="none" w:sz="0" w:space="0" w:color="auto"/>
                            <w:left w:val="none" w:sz="0" w:space="0" w:color="auto"/>
                            <w:bottom w:val="none" w:sz="0" w:space="0" w:color="auto"/>
                            <w:right w:val="none" w:sz="0" w:space="0" w:color="auto"/>
                          </w:divBdr>
                        </w:div>
                      </w:divsChild>
                    </w:div>
                    <w:div w:id="876166635">
                      <w:marLeft w:val="0"/>
                      <w:marRight w:val="0"/>
                      <w:marTop w:val="0"/>
                      <w:marBottom w:val="0"/>
                      <w:divBdr>
                        <w:top w:val="none" w:sz="0" w:space="0" w:color="auto"/>
                        <w:left w:val="none" w:sz="0" w:space="0" w:color="auto"/>
                        <w:bottom w:val="none" w:sz="0" w:space="0" w:color="auto"/>
                        <w:right w:val="none" w:sz="0" w:space="0" w:color="auto"/>
                      </w:divBdr>
                      <w:divsChild>
                        <w:div w:id="143857527">
                          <w:marLeft w:val="0"/>
                          <w:marRight w:val="0"/>
                          <w:marTop w:val="0"/>
                          <w:marBottom w:val="0"/>
                          <w:divBdr>
                            <w:top w:val="none" w:sz="0" w:space="0" w:color="auto"/>
                            <w:left w:val="none" w:sz="0" w:space="0" w:color="auto"/>
                            <w:bottom w:val="none" w:sz="0" w:space="0" w:color="auto"/>
                            <w:right w:val="none" w:sz="0" w:space="0" w:color="auto"/>
                          </w:divBdr>
                        </w:div>
                      </w:divsChild>
                    </w:div>
                    <w:div w:id="1456020963">
                      <w:marLeft w:val="0"/>
                      <w:marRight w:val="0"/>
                      <w:marTop w:val="0"/>
                      <w:marBottom w:val="0"/>
                      <w:divBdr>
                        <w:top w:val="none" w:sz="0" w:space="0" w:color="auto"/>
                        <w:left w:val="none" w:sz="0" w:space="0" w:color="auto"/>
                        <w:bottom w:val="none" w:sz="0" w:space="0" w:color="auto"/>
                        <w:right w:val="none" w:sz="0" w:space="0" w:color="auto"/>
                      </w:divBdr>
                      <w:divsChild>
                        <w:div w:id="549265653">
                          <w:marLeft w:val="0"/>
                          <w:marRight w:val="0"/>
                          <w:marTop w:val="0"/>
                          <w:marBottom w:val="0"/>
                          <w:divBdr>
                            <w:top w:val="none" w:sz="0" w:space="0" w:color="auto"/>
                            <w:left w:val="none" w:sz="0" w:space="0" w:color="auto"/>
                            <w:bottom w:val="none" w:sz="0" w:space="0" w:color="auto"/>
                            <w:right w:val="none" w:sz="0" w:space="0" w:color="auto"/>
                          </w:divBdr>
                        </w:div>
                      </w:divsChild>
                    </w:div>
                    <w:div w:id="1578245606">
                      <w:marLeft w:val="0"/>
                      <w:marRight w:val="0"/>
                      <w:marTop w:val="120"/>
                      <w:marBottom w:val="0"/>
                      <w:divBdr>
                        <w:top w:val="none" w:sz="0" w:space="0" w:color="auto"/>
                        <w:left w:val="none" w:sz="0" w:space="0" w:color="auto"/>
                        <w:bottom w:val="none" w:sz="0" w:space="0" w:color="auto"/>
                        <w:right w:val="none" w:sz="0" w:space="0" w:color="auto"/>
                      </w:divBdr>
                      <w:divsChild>
                        <w:div w:id="2123457312">
                          <w:marLeft w:val="0"/>
                          <w:marRight w:val="0"/>
                          <w:marTop w:val="0"/>
                          <w:marBottom w:val="0"/>
                          <w:divBdr>
                            <w:top w:val="none" w:sz="0" w:space="0" w:color="auto"/>
                            <w:left w:val="none" w:sz="0" w:space="0" w:color="auto"/>
                            <w:bottom w:val="none" w:sz="0" w:space="0" w:color="auto"/>
                            <w:right w:val="none" w:sz="0" w:space="0" w:color="auto"/>
                          </w:divBdr>
                        </w:div>
                      </w:divsChild>
                    </w:div>
                    <w:div w:id="1768698450">
                      <w:marLeft w:val="0"/>
                      <w:marRight w:val="0"/>
                      <w:marTop w:val="0"/>
                      <w:marBottom w:val="0"/>
                      <w:divBdr>
                        <w:top w:val="none" w:sz="0" w:space="0" w:color="auto"/>
                        <w:left w:val="none" w:sz="0" w:space="0" w:color="auto"/>
                        <w:bottom w:val="none" w:sz="0" w:space="0" w:color="auto"/>
                        <w:right w:val="none" w:sz="0" w:space="0" w:color="auto"/>
                      </w:divBdr>
                      <w:divsChild>
                        <w:div w:id="18991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1506">
                  <w:marLeft w:val="0"/>
                  <w:marRight w:val="0"/>
                  <w:marTop w:val="120"/>
                  <w:marBottom w:val="0"/>
                  <w:divBdr>
                    <w:top w:val="none" w:sz="0" w:space="0" w:color="auto"/>
                    <w:left w:val="none" w:sz="0" w:space="0" w:color="auto"/>
                    <w:bottom w:val="none" w:sz="0" w:space="0" w:color="auto"/>
                    <w:right w:val="none" w:sz="0" w:space="0" w:color="auto"/>
                  </w:divBdr>
                </w:div>
                <w:div w:id="368531847">
                  <w:marLeft w:val="0"/>
                  <w:marRight w:val="0"/>
                  <w:marTop w:val="0"/>
                  <w:marBottom w:val="0"/>
                  <w:divBdr>
                    <w:top w:val="none" w:sz="0" w:space="0" w:color="auto"/>
                    <w:left w:val="none" w:sz="0" w:space="0" w:color="auto"/>
                    <w:bottom w:val="none" w:sz="0" w:space="0" w:color="auto"/>
                    <w:right w:val="none" w:sz="0" w:space="0" w:color="auto"/>
                  </w:divBdr>
                </w:div>
                <w:div w:id="653603780">
                  <w:marLeft w:val="0"/>
                  <w:marRight w:val="0"/>
                  <w:marTop w:val="0"/>
                  <w:marBottom w:val="0"/>
                  <w:divBdr>
                    <w:top w:val="none" w:sz="0" w:space="0" w:color="auto"/>
                    <w:left w:val="none" w:sz="0" w:space="0" w:color="auto"/>
                    <w:bottom w:val="none" w:sz="0" w:space="0" w:color="auto"/>
                    <w:right w:val="none" w:sz="0" w:space="0" w:color="auto"/>
                  </w:divBdr>
                </w:div>
                <w:div w:id="988901721">
                  <w:marLeft w:val="0"/>
                  <w:marRight w:val="0"/>
                  <w:marTop w:val="0"/>
                  <w:marBottom w:val="150"/>
                  <w:divBdr>
                    <w:top w:val="none" w:sz="0" w:space="0" w:color="auto"/>
                    <w:left w:val="none" w:sz="0" w:space="0" w:color="auto"/>
                    <w:bottom w:val="none" w:sz="0" w:space="0" w:color="auto"/>
                    <w:right w:val="none" w:sz="0" w:space="0" w:color="auto"/>
                  </w:divBdr>
                </w:div>
                <w:div w:id="1032420844">
                  <w:marLeft w:val="0"/>
                  <w:marRight w:val="0"/>
                  <w:marTop w:val="0"/>
                  <w:marBottom w:val="150"/>
                  <w:divBdr>
                    <w:top w:val="none" w:sz="0" w:space="0" w:color="auto"/>
                    <w:left w:val="none" w:sz="0" w:space="0" w:color="auto"/>
                    <w:bottom w:val="none" w:sz="0" w:space="0" w:color="auto"/>
                    <w:right w:val="none" w:sz="0" w:space="0" w:color="auto"/>
                  </w:divBdr>
                </w:div>
                <w:div w:id="1215266614">
                  <w:marLeft w:val="0"/>
                  <w:marRight w:val="0"/>
                  <w:marTop w:val="0"/>
                  <w:marBottom w:val="0"/>
                  <w:divBdr>
                    <w:top w:val="none" w:sz="0" w:space="0" w:color="auto"/>
                    <w:left w:val="none" w:sz="0" w:space="0" w:color="auto"/>
                    <w:bottom w:val="none" w:sz="0" w:space="0" w:color="auto"/>
                    <w:right w:val="none" w:sz="0" w:space="0" w:color="auto"/>
                  </w:divBdr>
                </w:div>
                <w:div w:id="1303071690">
                  <w:marLeft w:val="0"/>
                  <w:marRight w:val="0"/>
                  <w:marTop w:val="0"/>
                  <w:marBottom w:val="0"/>
                  <w:divBdr>
                    <w:top w:val="none" w:sz="0" w:space="0" w:color="auto"/>
                    <w:left w:val="none" w:sz="0" w:space="0" w:color="auto"/>
                    <w:bottom w:val="none" w:sz="0" w:space="0" w:color="auto"/>
                    <w:right w:val="none" w:sz="0" w:space="0" w:color="auto"/>
                  </w:divBdr>
                </w:div>
                <w:div w:id="1564367673">
                  <w:marLeft w:val="0"/>
                  <w:marRight w:val="0"/>
                  <w:marTop w:val="0"/>
                  <w:marBottom w:val="0"/>
                  <w:divBdr>
                    <w:top w:val="none" w:sz="0" w:space="0" w:color="auto"/>
                    <w:left w:val="none" w:sz="0" w:space="0" w:color="auto"/>
                    <w:bottom w:val="none" w:sz="0" w:space="0" w:color="auto"/>
                    <w:right w:val="none" w:sz="0" w:space="0" w:color="auto"/>
                  </w:divBdr>
                </w:div>
                <w:div w:id="1595699887">
                  <w:marLeft w:val="0"/>
                  <w:marRight w:val="0"/>
                  <w:marTop w:val="0"/>
                  <w:marBottom w:val="0"/>
                  <w:divBdr>
                    <w:top w:val="none" w:sz="0" w:space="0" w:color="auto"/>
                    <w:left w:val="none" w:sz="0" w:space="0" w:color="auto"/>
                    <w:bottom w:val="none" w:sz="0" w:space="0" w:color="auto"/>
                    <w:right w:val="none" w:sz="0" w:space="0" w:color="auto"/>
                  </w:divBdr>
                </w:div>
                <w:div w:id="19054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2209">
      <w:bodyDiv w:val="1"/>
      <w:marLeft w:val="0"/>
      <w:marRight w:val="0"/>
      <w:marTop w:val="0"/>
      <w:marBottom w:val="0"/>
      <w:divBdr>
        <w:top w:val="none" w:sz="0" w:space="0" w:color="auto"/>
        <w:left w:val="none" w:sz="0" w:space="0" w:color="auto"/>
        <w:bottom w:val="none" w:sz="0" w:space="0" w:color="auto"/>
        <w:right w:val="none" w:sz="0" w:space="0" w:color="auto"/>
      </w:divBdr>
    </w:div>
    <w:div w:id="1060908666">
      <w:bodyDiv w:val="1"/>
      <w:marLeft w:val="0"/>
      <w:marRight w:val="0"/>
      <w:marTop w:val="0"/>
      <w:marBottom w:val="0"/>
      <w:divBdr>
        <w:top w:val="none" w:sz="0" w:space="0" w:color="auto"/>
        <w:left w:val="none" w:sz="0" w:space="0" w:color="auto"/>
        <w:bottom w:val="none" w:sz="0" w:space="0" w:color="auto"/>
        <w:right w:val="none" w:sz="0" w:space="0" w:color="auto"/>
      </w:divBdr>
      <w:divsChild>
        <w:div w:id="1102411885">
          <w:marLeft w:val="0"/>
          <w:marRight w:val="0"/>
          <w:marTop w:val="0"/>
          <w:marBottom w:val="75"/>
          <w:divBdr>
            <w:top w:val="none" w:sz="0" w:space="0" w:color="auto"/>
            <w:left w:val="none" w:sz="0" w:space="0" w:color="auto"/>
            <w:bottom w:val="none" w:sz="0" w:space="0" w:color="auto"/>
            <w:right w:val="none" w:sz="0" w:space="0" w:color="auto"/>
          </w:divBdr>
        </w:div>
      </w:divsChild>
    </w:div>
    <w:div w:id="1118990228">
      <w:bodyDiv w:val="1"/>
      <w:marLeft w:val="0"/>
      <w:marRight w:val="0"/>
      <w:marTop w:val="0"/>
      <w:marBottom w:val="0"/>
      <w:divBdr>
        <w:top w:val="none" w:sz="0" w:space="0" w:color="auto"/>
        <w:left w:val="none" w:sz="0" w:space="0" w:color="auto"/>
        <w:bottom w:val="none" w:sz="0" w:space="0" w:color="auto"/>
        <w:right w:val="none" w:sz="0" w:space="0" w:color="auto"/>
      </w:divBdr>
    </w:div>
    <w:div w:id="1354920155">
      <w:bodyDiv w:val="1"/>
      <w:marLeft w:val="0"/>
      <w:marRight w:val="0"/>
      <w:marTop w:val="0"/>
      <w:marBottom w:val="0"/>
      <w:divBdr>
        <w:top w:val="none" w:sz="0" w:space="0" w:color="auto"/>
        <w:left w:val="none" w:sz="0" w:space="0" w:color="auto"/>
        <w:bottom w:val="none" w:sz="0" w:space="0" w:color="auto"/>
        <w:right w:val="none" w:sz="0" w:space="0" w:color="auto"/>
      </w:divBdr>
      <w:divsChild>
        <w:div w:id="1448155520">
          <w:marLeft w:val="0"/>
          <w:marRight w:val="0"/>
          <w:marTop w:val="0"/>
          <w:marBottom w:val="0"/>
          <w:divBdr>
            <w:top w:val="none" w:sz="0" w:space="0" w:color="auto"/>
            <w:left w:val="none" w:sz="0" w:space="0" w:color="auto"/>
            <w:bottom w:val="none" w:sz="0" w:space="0" w:color="auto"/>
            <w:right w:val="none" w:sz="0" w:space="0" w:color="auto"/>
          </w:divBdr>
          <w:divsChild>
            <w:div w:id="576790529">
              <w:marLeft w:val="0"/>
              <w:marRight w:val="0"/>
              <w:marTop w:val="0"/>
              <w:marBottom w:val="0"/>
              <w:divBdr>
                <w:top w:val="none" w:sz="0" w:space="0" w:color="auto"/>
                <w:left w:val="none" w:sz="0" w:space="0" w:color="auto"/>
                <w:bottom w:val="none" w:sz="0" w:space="0" w:color="auto"/>
                <w:right w:val="none" w:sz="0" w:space="0" w:color="auto"/>
              </w:divBdr>
              <w:divsChild>
                <w:div w:id="1184124694">
                  <w:marLeft w:val="0"/>
                  <w:marRight w:val="0"/>
                  <w:marTop w:val="0"/>
                  <w:marBottom w:val="0"/>
                  <w:divBdr>
                    <w:top w:val="none" w:sz="0" w:space="0" w:color="auto"/>
                    <w:left w:val="none" w:sz="0" w:space="0" w:color="auto"/>
                    <w:bottom w:val="none" w:sz="0" w:space="0" w:color="auto"/>
                    <w:right w:val="none" w:sz="0" w:space="0" w:color="auto"/>
                  </w:divBdr>
                  <w:divsChild>
                    <w:div w:id="54358029">
                      <w:marLeft w:val="0"/>
                      <w:marRight w:val="0"/>
                      <w:marTop w:val="0"/>
                      <w:marBottom w:val="0"/>
                      <w:divBdr>
                        <w:top w:val="none" w:sz="0" w:space="0" w:color="auto"/>
                        <w:left w:val="none" w:sz="0" w:space="0" w:color="auto"/>
                        <w:bottom w:val="none" w:sz="0" w:space="0" w:color="auto"/>
                        <w:right w:val="none" w:sz="0" w:space="0" w:color="auto"/>
                      </w:divBdr>
                      <w:divsChild>
                        <w:div w:id="1626620593">
                          <w:marLeft w:val="0"/>
                          <w:marRight w:val="0"/>
                          <w:marTop w:val="0"/>
                          <w:marBottom w:val="0"/>
                          <w:divBdr>
                            <w:top w:val="none" w:sz="0" w:space="0" w:color="auto"/>
                            <w:left w:val="none" w:sz="0" w:space="0" w:color="auto"/>
                            <w:bottom w:val="none" w:sz="0" w:space="0" w:color="auto"/>
                            <w:right w:val="none" w:sz="0" w:space="0" w:color="auto"/>
                          </w:divBdr>
                          <w:divsChild>
                            <w:div w:id="582883128">
                              <w:marLeft w:val="0"/>
                              <w:marRight w:val="0"/>
                              <w:marTop w:val="0"/>
                              <w:marBottom w:val="0"/>
                              <w:divBdr>
                                <w:top w:val="none" w:sz="0" w:space="0" w:color="auto"/>
                                <w:left w:val="none" w:sz="0" w:space="0" w:color="auto"/>
                                <w:bottom w:val="none" w:sz="0" w:space="0" w:color="auto"/>
                                <w:right w:val="none" w:sz="0" w:space="0" w:color="auto"/>
                              </w:divBdr>
                            </w:div>
                            <w:div w:id="1350567332">
                              <w:marLeft w:val="0"/>
                              <w:marRight w:val="0"/>
                              <w:marTop w:val="0"/>
                              <w:marBottom w:val="0"/>
                              <w:divBdr>
                                <w:top w:val="none" w:sz="0" w:space="0" w:color="auto"/>
                                <w:left w:val="none" w:sz="0" w:space="0" w:color="auto"/>
                                <w:bottom w:val="none" w:sz="0" w:space="0" w:color="auto"/>
                                <w:right w:val="none" w:sz="0" w:space="0" w:color="auto"/>
                              </w:divBdr>
                            </w:div>
                          </w:divsChild>
                        </w:div>
                        <w:div w:id="57829287">
                          <w:marLeft w:val="0"/>
                          <w:marRight w:val="0"/>
                          <w:marTop w:val="0"/>
                          <w:marBottom w:val="0"/>
                          <w:divBdr>
                            <w:top w:val="none" w:sz="0" w:space="0" w:color="auto"/>
                            <w:left w:val="none" w:sz="0" w:space="0" w:color="auto"/>
                            <w:bottom w:val="none" w:sz="0" w:space="0" w:color="auto"/>
                            <w:right w:val="none" w:sz="0" w:space="0" w:color="auto"/>
                          </w:divBdr>
                          <w:divsChild>
                            <w:div w:id="300962630">
                              <w:marLeft w:val="0"/>
                              <w:marRight w:val="0"/>
                              <w:marTop w:val="0"/>
                              <w:marBottom w:val="0"/>
                              <w:divBdr>
                                <w:top w:val="none" w:sz="0" w:space="0" w:color="auto"/>
                                <w:left w:val="none" w:sz="0" w:space="0" w:color="auto"/>
                                <w:bottom w:val="none" w:sz="0" w:space="0" w:color="auto"/>
                                <w:right w:val="none" w:sz="0" w:space="0" w:color="auto"/>
                              </w:divBdr>
                            </w:div>
                            <w:div w:id="1377199765">
                              <w:marLeft w:val="0"/>
                              <w:marRight w:val="0"/>
                              <w:marTop w:val="0"/>
                              <w:marBottom w:val="0"/>
                              <w:divBdr>
                                <w:top w:val="none" w:sz="0" w:space="0" w:color="auto"/>
                                <w:left w:val="none" w:sz="0" w:space="0" w:color="auto"/>
                                <w:bottom w:val="none" w:sz="0" w:space="0" w:color="auto"/>
                                <w:right w:val="none" w:sz="0" w:space="0" w:color="auto"/>
                              </w:divBdr>
                            </w:div>
                          </w:divsChild>
                        </w:div>
                        <w:div w:id="1285885519">
                          <w:marLeft w:val="0"/>
                          <w:marRight w:val="0"/>
                          <w:marTop w:val="0"/>
                          <w:marBottom w:val="0"/>
                          <w:divBdr>
                            <w:top w:val="none" w:sz="0" w:space="0" w:color="auto"/>
                            <w:left w:val="none" w:sz="0" w:space="0" w:color="auto"/>
                            <w:bottom w:val="none" w:sz="0" w:space="0" w:color="auto"/>
                            <w:right w:val="none" w:sz="0" w:space="0" w:color="auto"/>
                          </w:divBdr>
                          <w:divsChild>
                            <w:div w:id="402068205">
                              <w:marLeft w:val="0"/>
                              <w:marRight w:val="0"/>
                              <w:marTop w:val="0"/>
                              <w:marBottom w:val="0"/>
                              <w:divBdr>
                                <w:top w:val="none" w:sz="0" w:space="0" w:color="auto"/>
                                <w:left w:val="none" w:sz="0" w:space="0" w:color="auto"/>
                                <w:bottom w:val="none" w:sz="0" w:space="0" w:color="auto"/>
                                <w:right w:val="none" w:sz="0" w:space="0" w:color="auto"/>
                              </w:divBdr>
                            </w:div>
                            <w:div w:id="507671362">
                              <w:marLeft w:val="0"/>
                              <w:marRight w:val="0"/>
                              <w:marTop w:val="0"/>
                              <w:marBottom w:val="0"/>
                              <w:divBdr>
                                <w:top w:val="none" w:sz="0" w:space="0" w:color="auto"/>
                                <w:left w:val="none" w:sz="0" w:space="0" w:color="auto"/>
                                <w:bottom w:val="none" w:sz="0" w:space="0" w:color="auto"/>
                                <w:right w:val="none" w:sz="0" w:space="0" w:color="auto"/>
                              </w:divBdr>
                            </w:div>
                          </w:divsChild>
                        </w:div>
                        <w:div w:id="837427535">
                          <w:marLeft w:val="0"/>
                          <w:marRight w:val="0"/>
                          <w:marTop w:val="0"/>
                          <w:marBottom w:val="0"/>
                          <w:divBdr>
                            <w:top w:val="none" w:sz="0" w:space="0" w:color="auto"/>
                            <w:left w:val="none" w:sz="0" w:space="0" w:color="auto"/>
                            <w:bottom w:val="none" w:sz="0" w:space="0" w:color="auto"/>
                            <w:right w:val="none" w:sz="0" w:space="0" w:color="auto"/>
                          </w:divBdr>
                          <w:divsChild>
                            <w:div w:id="1848130673">
                              <w:marLeft w:val="0"/>
                              <w:marRight w:val="0"/>
                              <w:marTop w:val="0"/>
                              <w:marBottom w:val="0"/>
                              <w:divBdr>
                                <w:top w:val="none" w:sz="0" w:space="0" w:color="auto"/>
                                <w:left w:val="none" w:sz="0" w:space="0" w:color="auto"/>
                                <w:bottom w:val="none" w:sz="0" w:space="0" w:color="auto"/>
                                <w:right w:val="none" w:sz="0" w:space="0" w:color="auto"/>
                              </w:divBdr>
                            </w:div>
                            <w:div w:id="1406490872">
                              <w:marLeft w:val="0"/>
                              <w:marRight w:val="0"/>
                              <w:marTop w:val="0"/>
                              <w:marBottom w:val="0"/>
                              <w:divBdr>
                                <w:top w:val="none" w:sz="0" w:space="0" w:color="auto"/>
                                <w:left w:val="none" w:sz="0" w:space="0" w:color="auto"/>
                                <w:bottom w:val="none" w:sz="0" w:space="0" w:color="auto"/>
                                <w:right w:val="none" w:sz="0" w:space="0" w:color="auto"/>
                              </w:divBdr>
                            </w:div>
                          </w:divsChild>
                        </w:div>
                        <w:div w:id="1624456653">
                          <w:marLeft w:val="0"/>
                          <w:marRight w:val="0"/>
                          <w:marTop w:val="0"/>
                          <w:marBottom w:val="0"/>
                          <w:divBdr>
                            <w:top w:val="none" w:sz="0" w:space="0" w:color="auto"/>
                            <w:left w:val="none" w:sz="0" w:space="0" w:color="auto"/>
                            <w:bottom w:val="none" w:sz="0" w:space="0" w:color="auto"/>
                            <w:right w:val="none" w:sz="0" w:space="0" w:color="auto"/>
                          </w:divBdr>
                          <w:divsChild>
                            <w:div w:id="1882787815">
                              <w:marLeft w:val="0"/>
                              <w:marRight w:val="0"/>
                              <w:marTop w:val="0"/>
                              <w:marBottom w:val="0"/>
                              <w:divBdr>
                                <w:top w:val="none" w:sz="0" w:space="0" w:color="auto"/>
                                <w:left w:val="none" w:sz="0" w:space="0" w:color="auto"/>
                                <w:bottom w:val="none" w:sz="0" w:space="0" w:color="auto"/>
                                <w:right w:val="none" w:sz="0" w:space="0" w:color="auto"/>
                              </w:divBdr>
                            </w:div>
                            <w:div w:id="767694962">
                              <w:marLeft w:val="0"/>
                              <w:marRight w:val="0"/>
                              <w:marTop w:val="0"/>
                              <w:marBottom w:val="0"/>
                              <w:divBdr>
                                <w:top w:val="none" w:sz="0" w:space="0" w:color="auto"/>
                                <w:left w:val="none" w:sz="0" w:space="0" w:color="auto"/>
                                <w:bottom w:val="none" w:sz="0" w:space="0" w:color="auto"/>
                                <w:right w:val="none" w:sz="0" w:space="0" w:color="auto"/>
                              </w:divBdr>
                            </w:div>
                          </w:divsChild>
                        </w:div>
                        <w:div w:id="860508576">
                          <w:marLeft w:val="0"/>
                          <w:marRight w:val="0"/>
                          <w:marTop w:val="0"/>
                          <w:marBottom w:val="0"/>
                          <w:divBdr>
                            <w:top w:val="none" w:sz="0" w:space="0" w:color="auto"/>
                            <w:left w:val="none" w:sz="0" w:space="0" w:color="auto"/>
                            <w:bottom w:val="none" w:sz="0" w:space="0" w:color="auto"/>
                            <w:right w:val="none" w:sz="0" w:space="0" w:color="auto"/>
                          </w:divBdr>
                          <w:divsChild>
                            <w:div w:id="125507457">
                              <w:marLeft w:val="0"/>
                              <w:marRight w:val="0"/>
                              <w:marTop w:val="0"/>
                              <w:marBottom w:val="0"/>
                              <w:divBdr>
                                <w:top w:val="none" w:sz="0" w:space="0" w:color="auto"/>
                                <w:left w:val="none" w:sz="0" w:space="0" w:color="auto"/>
                                <w:bottom w:val="none" w:sz="0" w:space="0" w:color="auto"/>
                                <w:right w:val="none" w:sz="0" w:space="0" w:color="auto"/>
                              </w:divBdr>
                            </w:div>
                            <w:div w:id="13027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28893">
              <w:marLeft w:val="0"/>
              <w:marRight w:val="0"/>
              <w:marTop w:val="0"/>
              <w:marBottom w:val="0"/>
              <w:divBdr>
                <w:top w:val="none" w:sz="0" w:space="0" w:color="auto"/>
                <w:left w:val="none" w:sz="0" w:space="0" w:color="auto"/>
                <w:bottom w:val="none" w:sz="0" w:space="0" w:color="auto"/>
                <w:right w:val="none" w:sz="0" w:space="0" w:color="auto"/>
              </w:divBdr>
            </w:div>
            <w:div w:id="1257637061">
              <w:marLeft w:val="0"/>
              <w:marRight w:val="0"/>
              <w:marTop w:val="0"/>
              <w:marBottom w:val="0"/>
              <w:divBdr>
                <w:top w:val="none" w:sz="0" w:space="0" w:color="auto"/>
                <w:left w:val="none" w:sz="0" w:space="0" w:color="auto"/>
                <w:bottom w:val="none" w:sz="0" w:space="0" w:color="auto"/>
                <w:right w:val="none" w:sz="0" w:space="0" w:color="auto"/>
              </w:divBdr>
              <w:divsChild>
                <w:div w:id="528109055">
                  <w:marLeft w:val="0"/>
                  <w:marRight w:val="0"/>
                  <w:marTop w:val="0"/>
                  <w:marBottom w:val="0"/>
                  <w:divBdr>
                    <w:top w:val="none" w:sz="0" w:space="0" w:color="auto"/>
                    <w:left w:val="none" w:sz="0" w:space="0" w:color="auto"/>
                    <w:bottom w:val="none" w:sz="0" w:space="0" w:color="auto"/>
                    <w:right w:val="none" w:sz="0" w:space="0" w:color="auto"/>
                  </w:divBdr>
                </w:div>
              </w:divsChild>
            </w:div>
            <w:div w:id="32317714">
              <w:marLeft w:val="0"/>
              <w:marRight w:val="0"/>
              <w:marTop w:val="0"/>
              <w:marBottom w:val="0"/>
              <w:divBdr>
                <w:top w:val="none" w:sz="0" w:space="0" w:color="auto"/>
                <w:left w:val="none" w:sz="0" w:space="0" w:color="auto"/>
                <w:bottom w:val="none" w:sz="0" w:space="0" w:color="auto"/>
                <w:right w:val="none" w:sz="0" w:space="0" w:color="auto"/>
              </w:divBdr>
            </w:div>
            <w:div w:id="1307974778">
              <w:marLeft w:val="0"/>
              <w:marRight w:val="0"/>
              <w:marTop w:val="0"/>
              <w:marBottom w:val="0"/>
              <w:divBdr>
                <w:top w:val="none" w:sz="0" w:space="0" w:color="auto"/>
                <w:left w:val="none" w:sz="0" w:space="0" w:color="auto"/>
                <w:bottom w:val="none" w:sz="0" w:space="0" w:color="auto"/>
                <w:right w:val="none" w:sz="0" w:space="0" w:color="auto"/>
              </w:divBdr>
              <w:divsChild>
                <w:div w:id="856237198">
                  <w:marLeft w:val="0"/>
                  <w:marRight w:val="0"/>
                  <w:marTop w:val="0"/>
                  <w:marBottom w:val="0"/>
                  <w:divBdr>
                    <w:top w:val="none" w:sz="0" w:space="0" w:color="auto"/>
                    <w:left w:val="none" w:sz="0" w:space="0" w:color="auto"/>
                    <w:bottom w:val="none" w:sz="0" w:space="0" w:color="auto"/>
                    <w:right w:val="none" w:sz="0" w:space="0" w:color="auto"/>
                  </w:divBdr>
                </w:div>
                <w:div w:id="1737587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87882">
              <w:marLeft w:val="0"/>
              <w:marRight w:val="0"/>
              <w:marTop w:val="0"/>
              <w:marBottom w:val="0"/>
              <w:divBdr>
                <w:top w:val="none" w:sz="0" w:space="0" w:color="auto"/>
                <w:left w:val="none" w:sz="0" w:space="0" w:color="auto"/>
                <w:bottom w:val="none" w:sz="0" w:space="0" w:color="auto"/>
                <w:right w:val="none" w:sz="0" w:space="0" w:color="auto"/>
              </w:divBdr>
              <w:divsChild>
                <w:div w:id="1215042264">
                  <w:marLeft w:val="0"/>
                  <w:marRight w:val="0"/>
                  <w:marTop w:val="0"/>
                  <w:marBottom w:val="0"/>
                  <w:divBdr>
                    <w:top w:val="none" w:sz="0" w:space="0" w:color="auto"/>
                    <w:left w:val="none" w:sz="0" w:space="0" w:color="auto"/>
                    <w:bottom w:val="none" w:sz="0" w:space="0" w:color="auto"/>
                    <w:right w:val="none" w:sz="0" w:space="0" w:color="auto"/>
                  </w:divBdr>
                </w:div>
              </w:divsChild>
            </w:div>
            <w:div w:id="1079710467">
              <w:marLeft w:val="0"/>
              <w:marRight w:val="0"/>
              <w:marTop w:val="0"/>
              <w:marBottom w:val="0"/>
              <w:divBdr>
                <w:top w:val="none" w:sz="0" w:space="0" w:color="auto"/>
                <w:left w:val="none" w:sz="0" w:space="0" w:color="auto"/>
                <w:bottom w:val="none" w:sz="0" w:space="0" w:color="auto"/>
                <w:right w:val="none" w:sz="0" w:space="0" w:color="auto"/>
              </w:divBdr>
            </w:div>
            <w:div w:id="1842966171">
              <w:marLeft w:val="0"/>
              <w:marRight w:val="0"/>
              <w:marTop w:val="0"/>
              <w:marBottom w:val="0"/>
              <w:divBdr>
                <w:top w:val="none" w:sz="0" w:space="0" w:color="auto"/>
                <w:left w:val="none" w:sz="0" w:space="0" w:color="auto"/>
                <w:bottom w:val="none" w:sz="0" w:space="0" w:color="auto"/>
                <w:right w:val="none" w:sz="0" w:space="0" w:color="auto"/>
              </w:divBdr>
              <w:divsChild>
                <w:div w:id="3619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9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ND%20Tmplate%20for%20new%20system\dmg-2023-11-19_07-06pm\1650578-Blank_Letter-size_5e_Word_Template_1.1.dotx" TargetMode="External"/></Relationships>
</file>

<file path=word/theme/theme1.xml><?xml version="1.0" encoding="utf-8"?>
<a:theme xmlns:a="http://schemas.openxmlformats.org/drawingml/2006/main" name="Office Theme">
  <a:themeElements>
    <a:clrScheme name="5E">
      <a:dk1>
        <a:sysClr val="windowText" lastClr="000000"/>
      </a:dk1>
      <a:lt1>
        <a:sysClr val="window" lastClr="FFFFFF"/>
      </a:lt1>
      <a:dk2>
        <a:srgbClr val="1F497D"/>
      </a:dk2>
      <a:lt2>
        <a:srgbClr val="EEECE1"/>
      </a:lt2>
      <a:accent1>
        <a:srgbClr val="953734"/>
      </a:accent1>
      <a:accent2>
        <a:srgbClr val="E1C275"/>
      </a:accent2>
      <a:accent3>
        <a:srgbClr val="C7CED7"/>
      </a:accent3>
      <a:accent4>
        <a:srgbClr val="A4C0BF"/>
      </a:accent4>
      <a:accent5>
        <a:srgbClr val="4BACC6"/>
      </a:accent5>
      <a:accent6>
        <a:srgbClr val="F79646"/>
      </a:accent6>
      <a:hlink>
        <a:srgbClr val="953734"/>
      </a:hlink>
      <a:folHlink>
        <a:srgbClr val="CF78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FBEBB-6508-409D-9F41-0FB2D51B7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1650578-Blank_Letter-size_5e_Word_Template_1.1.dotx</Template>
  <TotalTime>572</TotalTime>
  <Pages>22</Pages>
  <Words>6522</Words>
  <Characters>37177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Dungeon</dc:creator>
  <cp:keywords/>
  <dc:description/>
  <cp:lastModifiedBy>nicholas vanderwerff</cp:lastModifiedBy>
  <cp:revision>77</cp:revision>
  <cp:lastPrinted>2024-06-30T03:05:00Z</cp:lastPrinted>
  <dcterms:created xsi:type="dcterms:W3CDTF">2023-12-16T04:50:00Z</dcterms:created>
  <dcterms:modified xsi:type="dcterms:W3CDTF">2024-06-30T23:28:00Z</dcterms:modified>
</cp:coreProperties>
</file>