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2C3A9ACB" w14:textId="7755AFA9"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240B87">
        <w:rPr>
          <w:rFonts w:asciiTheme="minorHAnsi" w:hAnsiTheme="minorHAnsi" w:cstheme="minorHAnsi"/>
          <w:noProof/>
          <w:sz w:val="20"/>
        </w:rPr>
        <mc:AlternateContent>
          <mc:Choice Requires="wps">
            <w:drawing>
              <wp:anchor distT="0" distB="0" distL="114300" distR="114300" simplePos="0" relativeHeight="251659264" behindDoc="0" locked="0" layoutInCell="1" allowOverlap="1" wp14:anchorId="3977348B" wp14:editId="02B489A1">
                <wp:simplePos x="0" y="0"/>
                <wp:positionH relativeFrom="margin">
                  <wp:posOffset>-1905</wp:posOffset>
                </wp:positionH>
                <wp:positionV relativeFrom="margin">
                  <wp:posOffset>-161925</wp:posOffset>
                </wp:positionV>
                <wp:extent cx="6503035" cy="4476750"/>
                <wp:effectExtent l="114300" t="114300" r="145415" b="171450"/>
                <wp:wrapTopAndBottom/>
                <wp:docPr id="509959100" name="Text Box 509959100"/>
                <wp:cNvGraphicFramePr/>
                <a:graphic xmlns:a="http://schemas.openxmlformats.org/drawingml/2006/main">
                  <a:graphicData uri="http://schemas.microsoft.com/office/word/2010/wordprocessingShape">
                    <wps:wsp>
                      <wps:cNvSpPr txBox="1"/>
                      <wps:spPr>
                        <a:xfrm>
                          <a:off x="0" y="0"/>
                          <a:ext cx="6503035" cy="4476750"/>
                        </a:xfrm>
                        <a:custGeom>
                          <a:avLst/>
                          <a:gdLst>
                            <a:gd name="connsiteX0" fmla="*/ 0 w 6503035"/>
                            <a:gd name="connsiteY0" fmla="*/ 0 h 4476750"/>
                            <a:gd name="connsiteX1" fmla="*/ 780364 w 6503035"/>
                            <a:gd name="connsiteY1" fmla="*/ 0 h 4476750"/>
                            <a:gd name="connsiteX2" fmla="*/ 1430668 w 6503035"/>
                            <a:gd name="connsiteY2" fmla="*/ 0 h 4476750"/>
                            <a:gd name="connsiteX3" fmla="*/ 2080971 w 6503035"/>
                            <a:gd name="connsiteY3" fmla="*/ 0 h 4476750"/>
                            <a:gd name="connsiteX4" fmla="*/ 2861335 w 6503035"/>
                            <a:gd name="connsiteY4" fmla="*/ 0 h 4476750"/>
                            <a:gd name="connsiteX5" fmla="*/ 3316548 w 6503035"/>
                            <a:gd name="connsiteY5" fmla="*/ 0 h 4476750"/>
                            <a:gd name="connsiteX6" fmla="*/ 4096912 w 6503035"/>
                            <a:gd name="connsiteY6" fmla="*/ 0 h 4476750"/>
                            <a:gd name="connsiteX7" fmla="*/ 4747216 w 6503035"/>
                            <a:gd name="connsiteY7" fmla="*/ 0 h 4476750"/>
                            <a:gd name="connsiteX8" fmla="*/ 5332489 w 6503035"/>
                            <a:gd name="connsiteY8" fmla="*/ 0 h 4476750"/>
                            <a:gd name="connsiteX9" fmla="*/ 5787701 w 6503035"/>
                            <a:gd name="connsiteY9" fmla="*/ 0 h 4476750"/>
                            <a:gd name="connsiteX10" fmla="*/ 6503035 w 6503035"/>
                            <a:gd name="connsiteY10" fmla="*/ 0 h 4476750"/>
                            <a:gd name="connsiteX11" fmla="*/ 6503035 w 6503035"/>
                            <a:gd name="connsiteY11" fmla="*/ 729071 h 4476750"/>
                            <a:gd name="connsiteX12" fmla="*/ 6503035 w 6503035"/>
                            <a:gd name="connsiteY12" fmla="*/ 1234304 h 4476750"/>
                            <a:gd name="connsiteX13" fmla="*/ 6503035 w 6503035"/>
                            <a:gd name="connsiteY13" fmla="*/ 1963375 h 4476750"/>
                            <a:gd name="connsiteX14" fmla="*/ 6503035 w 6503035"/>
                            <a:gd name="connsiteY14" fmla="*/ 2692445 h 4476750"/>
                            <a:gd name="connsiteX15" fmla="*/ 6503035 w 6503035"/>
                            <a:gd name="connsiteY15" fmla="*/ 3197679 h 4476750"/>
                            <a:gd name="connsiteX16" fmla="*/ 6503035 w 6503035"/>
                            <a:gd name="connsiteY16" fmla="*/ 3837214 h 4476750"/>
                            <a:gd name="connsiteX17" fmla="*/ 6503035 w 6503035"/>
                            <a:gd name="connsiteY17" fmla="*/ 4476750 h 4476750"/>
                            <a:gd name="connsiteX18" fmla="*/ 5722671 w 6503035"/>
                            <a:gd name="connsiteY18" fmla="*/ 4476750 h 4476750"/>
                            <a:gd name="connsiteX19" fmla="*/ 5267458 w 6503035"/>
                            <a:gd name="connsiteY19" fmla="*/ 4476750 h 4476750"/>
                            <a:gd name="connsiteX20" fmla="*/ 4682185 w 6503035"/>
                            <a:gd name="connsiteY20" fmla="*/ 4476750 h 4476750"/>
                            <a:gd name="connsiteX21" fmla="*/ 4161942 w 6503035"/>
                            <a:gd name="connsiteY21" fmla="*/ 4476750 h 4476750"/>
                            <a:gd name="connsiteX22" fmla="*/ 3576669 w 6503035"/>
                            <a:gd name="connsiteY22" fmla="*/ 4476750 h 4476750"/>
                            <a:gd name="connsiteX23" fmla="*/ 3056426 w 6503035"/>
                            <a:gd name="connsiteY23" fmla="*/ 4476750 h 4476750"/>
                            <a:gd name="connsiteX24" fmla="*/ 2471153 w 6503035"/>
                            <a:gd name="connsiteY24" fmla="*/ 4476750 h 4476750"/>
                            <a:gd name="connsiteX25" fmla="*/ 1820850 w 6503035"/>
                            <a:gd name="connsiteY25" fmla="*/ 4476750 h 4476750"/>
                            <a:gd name="connsiteX26" fmla="*/ 1040486 w 6503035"/>
                            <a:gd name="connsiteY26" fmla="*/ 4476750 h 4476750"/>
                            <a:gd name="connsiteX27" fmla="*/ 0 w 6503035"/>
                            <a:gd name="connsiteY27" fmla="*/ 4476750 h 4476750"/>
                            <a:gd name="connsiteX28" fmla="*/ 0 w 6503035"/>
                            <a:gd name="connsiteY28" fmla="*/ 3792447 h 4476750"/>
                            <a:gd name="connsiteX29" fmla="*/ 0 w 6503035"/>
                            <a:gd name="connsiteY29" fmla="*/ 3108144 h 4476750"/>
                            <a:gd name="connsiteX30" fmla="*/ 0 w 6503035"/>
                            <a:gd name="connsiteY30" fmla="*/ 2379073 h 4476750"/>
                            <a:gd name="connsiteX31" fmla="*/ 0 w 6503035"/>
                            <a:gd name="connsiteY31" fmla="*/ 1829072 h 4476750"/>
                            <a:gd name="connsiteX32" fmla="*/ 0 w 6503035"/>
                            <a:gd name="connsiteY32" fmla="*/ 1100001 h 4476750"/>
                            <a:gd name="connsiteX33" fmla="*/ 0 w 6503035"/>
                            <a:gd name="connsiteY33" fmla="*/ 0 h 447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6503035" h="4476750" fill="none" extrusionOk="0">
                              <a:moveTo>
                                <a:pt x="0" y="0"/>
                              </a:moveTo>
                              <a:cubicBezTo>
                                <a:pt x="200717" y="-2629"/>
                                <a:pt x="570966" y="-26995"/>
                                <a:pt x="780364" y="0"/>
                              </a:cubicBezTo>
                              <a:cubicBezTo>
                                <a:pt x="989762" y="26995"/>
                                <a:pt x="1211100" y="-10464"/>
                                <a:pt x="1430668" y="0"/>
                              </a:cubicBezTo>
                              <a:cubicBezTo>
                                <a:pt x="1650236" y="10464"/>
                                <a:pt x="1819781" y="32229"/>
                                <a:pt x="2080971" y="0"/>
                              </a:cubicBezTo>
                              <a:cubicBezTo>
                                <a:pt x="2342161" y="-32229"/>
                                <a:pt x="2610127" y="5109"/>
                                <a:pt x="2861335" y="0"/>
                              </a:cubicBezTo>
                              <a:cubicBezTo>
                                <a:pt x="3112543" y="-5109"/>
                                <a:pt x="3189243" y="21771"/>
                                <a:pt x="3316548" y="0"/>
                              </a:cubicBezTo>
                              <a:cubicBezTo>
                                <a:pt x="3443853" y="-21771"/>
                                <a:pt x="3799119" y="33004"/>
                                <a:pt x="4096912" y="0"/>
                              </a:cubicBezTo>
                              <a:cubicBezTo>
                                <a:pt x="4394705" y="-33004"/>
                                <a:pt x="4439373" y="31471"/>
                                <a:pt x="4747216" y="0"/>
                              </a:cubicBezTo>
                              <a:cubicBezTo>
                                <a:pt x="5055059" y="-31471"/>
                                <a:pt x="5120254" y="15018"/>
                                <a:pt x="5332489" y="0"/>
                              </a:cubicBezTo>
                              <a:cubicBezTo>
                                <a:pt x="5544724" y="-15018"/>
                                <a:pt x="5639040" y="7975"/>
                                <a:pt x="5787701" y="0"/>
                              </a:cubicBezTo>
                              <a:cubicBezTo>
                                <a:pt x="5936362" y="-7975"/>
                                <a:pt x="6327057" y="-27349"/>
                                <a:pt x="6503035" y="0"/>
                              </a:cubicBezTo>
                              <a:cubicBezTo>
                                <a:pt x="6494965" y="362254"/>
                                <a:pt x="6511232" y="543392"/>
                                <a:pt x="6503035" y="729071"/>
                              </a:cubicBezTo>
                              <a:cubicBezTo>
                                <a:pt x="6494838" y="914750"/>
                                <a:pt x="6516466" y="1005941"/>
                                <a:pt x="6503035" y="1234304"/>
                              </a:cubicBezTo>
                              <a:cubicBezTo>
                                <a:pt x="6489604" y="1462667"/>
                                <a:pt x="6474284" y="1666152"/>
                                <a:pt x="6503035" y="1963375"/>
                              </a:cubicBezTo>
                              <a:cubicBezTo>
                                <a:pt x="6531786" y="2260598"/>
                                <a:pt x="6481608" y="2395102"/>
                                <a:pt x="6503035" y="2692445"/>
                              </a:cubicBezTo>
                              <a:cubicBezTo>
                                <a:pt x="6524463" y="2989788"/>
                                <a:pt x="6491964" y="2984112"/>
                                <a:pt x="6503035" y="3197679"/>
                              </a:cubicBezTo>
                              <a:cubicBezTo>
                                <a:pt x="6514106" y="3411246"/>
                                <a:pt x="6505812" y="3659087"/>
                                <a:pt x="6503035" y="3837214"/>
                              </a:cubicBezTo>
                              <a:cubicBezTo>
                                <a:pt x="6500258" y="4015342"/>
                                <a:pt x="6513849" y="4182404"/>
                                <a:pt x="6503035" y="4476750"/>
                              </a:cubicBezTo>
                              <a:cubicBezTo>
                                <a:pt x="6290195" y="4443483"/>
                                <a:pt x="5946874" y="4481457"/>
                                <a:pt x="5722671" y="4476750"/>
                              </a:cubicBezTo>
                              <a:cubicBezTo>
                                <a:pt x="5498468" y="4472043"/>
                                <a:pt x="5437617" y="4494356"/>
                                <a:pt x="5267458" y="4476750"/>
                              </a:cubicBezTo>
                              <a:cubicBezTo>
                                <a:pt x="5097299" y="4459144"/>
                                <a:pt x="4951173" y="4448296"/>
                                <a:pt x="4682185" y="4476750"/>
                              </a:cubicBezTo>
                              <a:cubicBezTo>
                                <a:pt x="4413197" y="4505204"/>
                                <a:pt x="4278010" y="4497822"/>
                                <a:pt x="4161942" y="4476750"/>
                              </a:cubicBezTo>
                              <a:cubicBezTo>
                                <a:pt x="4045874" y="4455678"/>
                                <a:pt x="3817686" y="4484108"/>
                                <a:pt x="3576669" y="4476750"/>
                              </a:cubicBezTo>
                              <a:cubicBezTo>
                                <a:pt x="3335652" y="4469392"/>
                                <a:pt x="3259572" y="4476675"/>
                                <a:pt x="3056426" y="4476750"/>
                              </a:cubicBezTo>
                              <a:cubicBezTo>
                                <a:pt x="2853280" y="4476825"/>
                                <a:pt x="2629025" y="4475368"/>
                                <a:pt x="2471153" y="4476750"/>
                              </a:cubicBezTo>
                              <a:cubicBezTo>
                                <a:pt x="2313281" y="4478132"/>
                                <a:pt x="2115269" y="4484391"/>
                                <a:pt x="1820850" y="4476750"/>
                              </a:cubicBezTo>
                              <a:cubicBezTo>
                                <a:pt x="1526431" y="4469109"/>
                                <a:pt x="1232538" y="4460115"/>
                                <a:pt x="1040486" y="4476750"/>
                              </a:cubicBezTo>
                              <a:cubicBezTo>
                                <a:pt x="848434" y="4493385"/>
                                <a:pt x="385522" y="4511733"/>
                                <a:pt x="0" y="4476750"/>
                              </a:cubicBezTo>
                              <a:cubicBezTo>
                                <a:pt x="-22695" y="4186781"/>
                                <a:pt x="9947" y="4123930"/>
                                <a:pt x="0" y="3792447"/>
                              </a:cubicBezTo>
                              <a:cubicBezTo>
                                <a:pt x="-9947" y="3460964"/>
                                <a:pt x="-30661" y="3270827"/>
                                <a:pt x="0" y="3108144"/>
                              </a:cubicBezTo>
                              <a:cubicBezTo>
                                <a:pt x="30661" y="2945461"/>
                                <a:pt x="-34707" y="2714223"/>
                                <a:pt x="0" y="2379073"/>
                              </a:cubicBezTo>
                              <a:cubicBezTo>
                                <a:pt x="34707" y="2043923"/>
                                <a:pt x="-16253" y="1975524"/>
                                <a:pt x="0" y="1829072"/>
                              </a:cubicBezTo>
                              <a:cubicBezTo>
                                <a:pt x="16253" y="1682620"/>
                                <a:pt x="27440" y="1361072"/>
                                <a:pt x="0" y="1100001"/>
                              </a:cubicBezTo>
                              <a:cubicBezTo>
                                <a:pt x="-27440" y="838930"/>
                                <a:pt x="27230" y="245814"/>
                                <a:pt x="0" y="0"/>
                              </a:cubicBezTo>
                              <a:close/>
                            </a:path>
                            <a:path w="6503035" h="4476750" stroke="0" extrusionOk="0">
                              <a:moveTo>
                                <a:pt x="0" y="0"/>
                              </a:moveTo>
                              <a:cubicBezTo>
                                <a:pt x="255545" y="632"/>
                                <a:pt x="395755" y="5321"/>
                                <a:pt x="650304" y="0"/>
                              </a:cubicBezTo>
                              <a:cubicBezTo>
                                <a:pt x="904853" y="-5321"/>
                                <a:pt x="1097037" y="-23084"/>
                                <a:pt x="1430668" y="0"/>
                              </a:cubicBezTo>
                              <a:cubicBezTo>
                                <a:pt x="1764299" y="23084"/>
                                <a:pt x="1841332" y="-7580"/>
                                <a:pt x="1950911" y="0"/>
                              </a:cubicBezTo>
                              <a:cubicBezTo>
                                <a:pt x="2060490" y="7580"/>
                                <a:pt x="2435986" y="29949"/>
                                <a:pt x="2731275" y="0"/>
                              </a:cubicBezTo>
                              <a:cubicBezTo>
                                <a:pt x="3026564" y="-29949"/>
                                <a:pt x="3343969" y="-19670"/>
                                <a:pt x="3511639" y="0"/>
                              </a:cubicBezTo>
                              <a:cubicBezTo>
                                <a:pt x="3679309" y="19670"/>
                                <a:pt x="3826601" y="11747"/>
                                <a:pt x="4031882" y="0"/>
                              </a:cubicBezTo>
                              <a:cubicBezTo>
                                <a:pt x="4237163" y="-11747"/>
                                <a:pt x="4412928" y="-27335"/>
                                <a:pt x="4617155" y="0"/>
                              </a:cubicBezTo>
                              <a:cubicBezTo>
                                <a:pt x="4821382" y="27335"/>
                                <a:pt x="5093862" y="19581"/>
                                <a:pt x="5332489" y="0"/>
                              </a:cubicBezTo>
                              <a:cubicBezTo>
                                <a:pt x="5571116" y="-19581"/>
                                <a:pt x="6205768" y="-40191"/>
                                <a:pt x="6503035" y="0"/>
                              </a:cubicBezTo>
                              <a:cubicBezTo>
                                <a:pt x="6529653" y="296228"/>
                                <a:pt x="6498973" y="446989"/>
                                <a:pt x="6503035" y="684303"/>
                              </a:cubicBezTo>
                              <a:cubicBezTo>
                                <a:pt x="6507097" y="921617"/>
                                <a:pt x="6523514" y="1147631"/>
                                <a:pt x="6503035" y="1368606"/>
                              </a:cubicBezTo>
                              <a:cubicBezTo>
                                <a:pt x="6482556" y="1589581"/>
                                <a:pt x="6479575" y="1830038"/>
                                <a:pt x="6503035" y="2008142"/>
                              </a:cubicBezTo>
                              <a:cubicBezTo>
                                <a:pt x="6526495" y="2186246"/>
                                <a:pt x="6527139" y="2473336"/>
                                <a:pt x="6503035" y="2647678"/>
                              </a:cubicBezTo>
                              <a:cubicBezTo>
                                <a:pt x="6478931" y="2822020"/>
                                <a:pt x="6507889" y="3047160"/>
                                <a:pt x="6503035" y="3331981"/>
                              </a:cubicBezTo>
                              <a:cubicBezTo>
                                <a:pt x="6498181" y="3616802"/>
                                <a:pt x="6461326" y="4222422"/>
                                <a:pt x="6503035" y="4476750"/>
                              </a:cubicBezTo>
                              <a:cubicBezTo>
                                <a:pt x="6355427" y="4488470"/>
                                <a:pt x="6197399" y="4478545"/>
                                <a:pt x="6047823" y="4476750"/>
                              </a:cubicBezTo>
                              <a:cubicBezTo>
                                <a:pt x="5898247" y="4474955"/>
                                <a:pt x="5706939" y="4496021"/>
                                <a:pt x="5592610" y="4476750"/>
                              </a:cubicBezTo>
                              <a:cubicBezTo>
                                <a:pt x="5478281" y="4457479"/>
                                <a:pt x="5251751" y="4484162"/>
                                <a:pt x="5137398" y="4476750"/>
                              </a:cubicBezTo>
                              <a:cubicBezTo>
                                <a:pt x="5023045" y="4469338"/>
                                <a:pt x="4712668" y="4454945"/>
                                <a:pt x="4487094" y="4476750"/>
                              </a:cubicBezTo>
                              <a:cubicBezTo>
                                <a:pt x="4261520" y="4498555"/>
                                <a:pt x="4070458" y="4465362"/>
                                <a:pt x="3706730" y="4476750"/>
                              </a:cubicBezTo>
                              <a:cubicBezTo>
                                <a:pt x="3343002" y="4488138"/>
                                <a:pt x="3192395" y="4448838"/>
                                <a:pt x="2926366" y="4476750"/>
                              </a:cubicBezTo>
                              <a:cubicBezTo>
                                <a:pt x="2660337" y="4504662"/>
                                <a:pt x="2625653" y="4494522"/>
                                <a:pt x="2471153" y="4476750"/>
                              </a:cubicBezTo>
                              <a:cubicBezTo>
                                <a:pt x="2316653" y="4458978"/>
                                <a:pt x="2027855" y="4461659"/>
                                <a:pt x="1820850" y="4476750"/>
                              </a:cubicBezTo>
                              <a:cubicBezTo>
                                <a:pt x="1613845" y="4491841"/>
                                <a:pt x="1527038" y="4462727"/>
                                <a:pt x="1300607" y="4476750"/>
                              </a:cubicBezTo>
                              <a:cubicBezTo>
                                <a:pt x="1074176" y="4490773"/>
                                <a:pt x="807579" y="4464243"/>
                                <a:pt x="650303" y="4476750"/>
                              </a:cubicBezTo>
                              <a:cubicBezTo>
                                <a:pt x="493027" y="4489257"/>
                                <a:pt x="323810" y="4447521"/>
                                <a:pt x="0" y="4476750"/>
                              </a:cubicBezTo>
                              <a:cubicBezTo>
                                <a:pt x="11981" y="4227096"/>
                                <a:pt x="-11613" y="3978149"/>
                                <a:pt x="0" y="3747679"/>
                              </a:cubicBezTo>
                              <a:cubicBezTo>
                                <a:pt x="11613" y="3517209"/>
                                <a:pt x="-3857" y="3433097"/>
                                <a:pt x="0" y="3242446"/>
                              </a:cubicBezTo>
                              <a:cubicBezTo>
                                <a:pt x="3857" y="3051795"/>
                                <a:pt x="-5932" y="2879839"/>
                                <a:pt x="0" y="2647678"/>
                              </a:cubicBezTo>
                              <a:cubicBezTo>
                                <a:pt x="5932" y="2415517"/>
                                <a:pt x="-17080" y="2266745"/>
                                <a:pt x="0" y="1963375"/>
                              </a:cubicBezTo>
                              <a:cubicBezTo>
                                <a:pt x="17080" y="1660005"/>
                                <a:pt x="11140" y="1507542"/>
                                <a:pt x="0" y="1279071"/>
                              </a:cubicBezTo>
                              <a:cubicBezTo>
                                <a:pt x="-11140" y="1050600"/>
                                <a:pt x="-22166" y="898265"/>
                                <a:pt x="0" y="684303"/>
                              </a:cubicBezTo>
                              <a:cubicBezTo>
                                <a:pt x="22166" y="470341"/>
                                <a:pt x="29938" y="285245"/>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0982C837" w14:textId="10447C56" w:rsidR="0023096F" w:rsidRPr="002C1527" w:rsidRDefault="0023096F" w:rsidP="0023096F">
                            <w:pPr>
                              <w:pStyle w:val="5E-TABLETITLE"/>
                            </w:pPr>
                            <w:r>
                              <w:t>Wizard</w:t>
                            </w:r>
                            <w:r>
                              <w:t xml:space="preserve"> </w:t>
                            </w:r>
                            <w:r>
                              <w:t>Class</w:t>
                            </w:r>
                          </w:p>
                          <w:tbl>
                            <w:tblPr>
                              <w:tblStyle w:val="5ETABLE"/>
                              <w:tblW w:w="9900" w:type="dxa"/>
                              <w:tblLayout w:type="fixed"/>
                              <w:tblLook w:val="04A0" w:firstRow="1" w:lastRow="0" w:firstColumn="1" w:lastColumn="0" w:noHBand="0" w:noVBand="1"/>
                            </w:tblPr>
                            <w:tblGrid>
                              <w:gridCol w:w="540"/>
                              <w:gridCol w:w="1080"/>
                              <w:gridCol w:w="2880"/>
                              <w:gridCol w:w="1112"/>
                              <w:gridCol w:w="483"/>
                              <w:gridCol w:w="483"/>
                              <w:gridCol w:w="483"/>
                              <w:gridCol w:w="483"/>
                              <w:gridCol w:w="483"/>
                              <w:gridCol w:w="483"/>
                              <w:gridCol w:w="483"/>
                              <w:gridCol w:w="483"/>
                              <w:gridCol w:w="424"/>
                            </w:tblGrid>
                            <w:tr w:rsidR="0023096F" w:rsidRPr="00C6067D" w14:paraId="353F6E4F" w14:textId="77777777" w:rsidTr="005143B2">
                              <w:trPr>
                                <w:cnfStyle w:val="100000000000" w:firstRow="1" w:lastRow="0" w:firstColumn="0" w:lastColumn="0" w:oddVBand="0" w:evenVBand="0" w:oddHBand="0" w:evenHBand="0" w:firstRowFirstColumn="0" w:firstRowLastColumn="0" w:lastRowFirstColumn="0" w:lastRowLastColumn="0"/>
                              </w:trPr>
                              <w:tc>
                                <w:tcPr>
                                  <w:tcW w:w="540" w:type="dxa"/>
                                </w:tcPr>
                                <w:p w14:paraId="79478D51" w14:textId="77777777" w:rsidR="0023096F" w:rsidRPr="0063177C" w:rsidRDefault="0023096F" w:rsidP="008A0536">
                                  <w:pPr>
                                    <w:pStyle w:val="5E-TABLECELL"/>
                                    <w:rPr>
                                      <w:rStyle w:val="5ECHARBOLD"/>
                                    </w:rPr>
                                  </w:pPr>
                                  <w:r w:rsidRPr="0063177C">
                                    <w:rPr>
                                      <w:rStyle w:val="5ECHARBOLD"/>
                                    </w:rPr>
                                    <w:t>Level</w:t>
                                  </w:r>
                                </w:p>
                              </w:tc>
                              <w:tc>
                                <w:tcPr>
                                  <w:tcW w:w="1080" w:type="dxa"/>
                                </w:tcPr>
                                <w:p w14:paraId="49054420" w14:textId="77777777" w:rsidR="0023096F" w:rsidRPr="0063177C" w:rsidRDefault="0023096F" w:rsidP="008A0536">
                                  <w:pPr>
                                    <w:pStyle w:val="5E-TABLECELL"/>
                                    <w:rPr>
                                      <w:rStyle w:val="5ECHARBOLD"/>
                                    </w:rPr>
                                  </w:pPr>
                                  <w:r w:rsidRPr="0063177C">
                                    <w:rPr>
                                      <w:rStyle w:val="5ECHARBOLD"/>
                                    </w:rPr>
                                    <w:t>Proficiency Bonus</w:t>
                                  </w:r>
                                </w:p>
                              </w:tc>
                              <w:tc>
                                <w:tcPr>
                                  <w:tcW w:w="2880" w:type="dxa"/>
                                </w:tcPr>
                                <w:p w14:paraId="6A136873" w14:textId="77777777" w:rsidR="0023096F" w:rsidRPr="0063177C" w:rsidRDefault="0023096F" w:rsidP="008A0536">
                                  <w:pPr>
                                    <w:pStyle w:val="5E-TABLECELL"/>
                                    <w:rPr>
                                      <w:rStyle w:val="5ECHARBOLD"/>
                                    </w:rPr>
                                  </w:pPr>
                                  <w:r w:rsidRPr="0063177C">
                                    <w:rPr>
                                      <w:rStyle w:val="5ECHARBOLD"/>
                                    </w:rPr>
                                    <w:t>Features</w:t>
                                  </w:r>
                                </w:p>
                              </w:tc>
                              <w:tc>
                                <w:tcPr>
                                  <w:tcW w:w="1112" w:type="dxa"/>
                                </w:tcPr>
                                <w:p w14:paraId="059AE20B" w14:textId="77777777" w:rsidR="0023096F" w:rsidRPr="0063177C" w:rsidRDefault="0023096F" w:rsidP="008A0536">
                                  <w:pPr>
                                    <w:pStyle w:val="5E-TABLECELL"/>
                                    <w:rPr>
                                      <w:rStyle w:val="5ECHARBOLD"/>
                                    </w:rPr>
                                  </w:pPr>
                                  <w:r w:rsidRPr="0063177C">
                                    <w:rPr>
                                      <w:rStyle w:val="5ECHARBOLD"/>
                                    </w:rPr>
                                    <w:t xml:space="preserve">Cantrips </w:t>
                                  </w:r>
                                  <w:r>
                                    <w:rPr>
                                      <w:rStyle w:val="5ECHARBOLD"/>
                                    </w:rPr>
                                    <w:t>Preparable</w:t>
                                  </w:r>
                                </w:p>
                              </w:tc>
                              <w:tc>
                                <w:tcPr>
                                  <w:tcW w:w="483" w:type="dxa"/>
                                </w:tcPr>
                                <w:p w14:paraId="21DE6071" w14:textId="77777777" w:rsidR="0023096F" w:rsidRPr="0063177C" w:rsidRDefault="0023096F" w:rsidP="008A0536">
                                  <w:pPr>
                                    <w:pStyle w:val="5E-TABLECELL"/>
                                    <w:rPr>
                                      <w:rStyle w:val="5ECHARBOLD"/>
                                    </w:rPr>
                                  </w:pPr>
                                  <w:r w:rsidRPr="0063177C">
                                    <w:rPr>
                                      <w:rStyle w:val="5ECHARBOLD"/>
                                    </w:rPr>
                                    <w:t>1st</w:t>
                                  </w:r>
                                </w:p>
                              </w:tc>
                              <w:tc>
                                <w:tcPr>
                                  <w:tcW w:w="483" w:type="dxa"/>
                                </w:tcPr>
                                <w:p w14:paraId="6B269B7A" w14:textId="77777777" w:rsidR="0023096F" w:rsidRPr="0063177C" w:rsidRDefault="0023096F" w:rsidP="008A0536">
                                  <w:pPr>
                                    <w:pStyle w:val="5E-TABLECELL"/>
                                    <w:rPr>
                                      <w:rStyle w:val="5ECHARBOLD"/>
                                    </w:rPr>
                                  </w:pPr>
                                  <w:r w:rsidRPr="0063177C">
                                    <w:rPr>
                                      <w:rStyle w:val="5ECHARBOLD"/>
                                    </w:rPr>
                                    <w:t>2nd</w:t>
                                  </w:r>
                                </w:p>
                              </w:tc>
                              <w:tc>
                                <w:tcPr>
                                  <w:tcW w:w="483" w:type="dxa"/>
                                </w:tcPr>
                                <w:p w14:paraId="43277BA6" w14:textId="77777777" w:rsidR="0023096F" w:rsidRPr="0063177C" w:rsidRDefault="0023096F" w:rsidP="008A0536">
                                  <w:pPr>
                                    <w:pStyle w:val="5E-TABLECELL"/>
                                    <w:rPr>
                                      <w:rStyle w:val="5ECHARBOLD"/>
                                    </w:rPr>
                                  </w:pPr>
                                  <w:r w:rsidRPr="0063177C">
                                    <w:rPr>
                                      <w:rStyle w:val="5ECHARBOLD"/>
                                    </w:rPr>
                                    <w:t>3rd</w:t>
                                  </w:r>
                                </w:p>
                              </w:tc>
                              <w:tc>
                                <w:tcPr>
                                  <w:tcW w:w="483" w:type="dxa"/>
                                </w:tcPr>
                                <w:p w14:paraId="5CBF7189" w14:textId="77777777" w:rsidR="0023096F" w:rsidRPr="0063177C" w:rsidRDefault="0023096F" w:rsidP="008A0536">
                                  <w:pPr>
                                    <w:pStyle w:val="5E-TABLECELL"/>
                                    <w:rPr>
                                      <w:rStyle w:val="5ECHARBOLD"/>
                                    </w:rPr>
                                  </w:pPr>
                                  <w:r w:rsidRPr="0063177C">
                                    <w:rPr>
                                      <w:rStyle w:val="5ECHARBOLD"/>
                                    </w:rPr>
                                    <w:t>4th</w:t>
                                  </w:r>
                                </w:p>
                              </w:tc>
                              <w:tc>
                                <w:tcPr>
                                  <w:tcW w:w="483" w:type="dxa"/>
                                </w:tcPr>
                                <w:p w14:paraId="377373A1" w14:textId="77777777" w:rsidR="0023096F" w:rsidRPr="0063177C" w:rsidRDefault="0023096F" w:rsidP="008A0536">
                                  <w:pPr>
                                    <w:pStyle w:val="5E-TABLECELL"/>
                                    <w:rPr>
                                      <w:rStyle w:val="5ECHARBOLD"/>
                                    </w:rPr>
                                  </w:pPr>
                                  <w:r w:rsidRPr="0063177C">
                                    <w:rPr>
                                      <w:rStyle w:val="5ECHARBOLD"/>
                                    </w:rPr>
                                    <w:t>5th</w:t>
                                  </w:r>
                                </w:p>
                              </w:tc>
                              <w:tc>
                                <w:tcPr>
                                  <w:tcW w:w="483" w:type="dxa"/>
                                </w:tcPr>
                                <w:p w14:paraId="6327BFAD" w14:textId="77777777" w:rsidR="0023096F" w:rsidRPr="0063177C" w:rsidRDefault="0023096F" w:rsidP="008A0536">
                                  <w:pPr>
                                    <w:pStyle w:val="5E-TABLECELL"/>
                                    <w:rPr>
                                      <w:rStyle w:val="5ECHARBOLD"/>
                                    </w:rPr>
                                  </w:pPr>
                                  <w:r w:rsidRPr="0063177C">
                                    <w:rPr>
                                      <w:rStyle w:val="5ECHARBOLD"/>
                                    </w:rPr>
                                    <w:t>6th</w:t>
                                  </w:r>
                                </w:p>
                              </w:tc>
                              <w:tc>
                                <w:tcPr>
                                  <w:tcW w:w="483" w:type="dxa"/>
                                </w:tcPr>
                                <w:p w14:paraId="06F14809" w14:textId="77777777" w:rsidR="0023096F" w:rsidRPr="0063177C" w:rsidRDefault="0023096F" w:rsidP="008A0536">
                                  <w:pPr>
                                    <w:pStyle w:val="5E-TABLECELL"/>
                                    <w:rPr>
                                      <w:rStyle w:val="5ECHARBOLD"/>
                                    </w:rPr>
                                  </w:pPr>
                                  <w:r w:rsidRPr="0063177C">
                                    <w:rPr>
                                      <w:rStyle w:val="5ECHARBOLD"/>
                                    </w:rPr>
                                    <w:t>7th</w:t>
                                  </w:r>
                                </w:p>
                              </w:tc>
                              <w:tc>
                                <w:tcPr>
                                  <w:tcW w:w="483" w:type="dxa"/>
                                </w:tcPr>
                                <w:p w14:paraId="7165423B" w14:textId="77777777" w:rsidR="0023096F" w:rsidRPr="0063177C" w:rsidRDefault="0023096F" w:rsidP="008A0536">
                                  <w:pPr>
                                    <w:pStyle w:val="5E-TABLECELL"/>
                                    <w:rPr>
                                      <w:rStyle w:val="5ECHARBOLD"/>
                                    </w:rPr>
                                  </w:pPr>
                                  <w:r w:rsidRPr="0063177C">
                                    <w:rPr>
                                      <w:rStyle w:val="5ECHARBOLD"/>
                                    </w:rPr>
                                    <w:t>8th</w:t>
                                  </w:r>
                                </w:p>
                              </w:tc>
                              <w:tc>
                                <w:tcPr>
                                  <w:tcW w:w="424" w:type="dxa"/>
                                </w:tcPr>
                                <w:p w14:paraId="54AABDC7" w14:textId="77777777" w:rsidR="0023096F" w:rsidRPr="0063177C" w:rsidRDefault="0023096F" w:rsidP="008A0536">
                                  <w:pPr>
                                    <w:pStyle w:val="5E-TABLECELL"/>
                                    <w:rPr>
                                      <w:rStyle w:val="5ECHARBOLD"/>
                                    </w:rPr>
                                  </w:pPr>
                                  <w:r w:rsidRPr="0063177C">
                                    <w:rPr>
                                      <w:rStyle w:val="5ECHARBOLD"/>
                                    </w:rPr>
                                    <w:t>9th</w:t>
                                  </w:r>
                                </w:p>
                              </w:tc>
                            </w:tr>
                            <w:tr w:rsidR="0023096F" w:rsidRPr="00D65FAF" w14:paraId="488A93D6" w14:textId="77777777" w:rsidTr="005143B2">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5D779F92" w14:textId="77777777" w:rsidR="0023096F" w:rsidRPr="00D65FAF" w:rsidRDefault="0023096F" w:rsidP="008A0536">
                                  <w:pPr>
                                    <w:pStyle w:val="5E-TABLECELL"/>
                                  </w:pPr>
                                  <w:r w:rsidRPr="00D65FAF">
                                    <w:t>1st</w:t>
                                  </w:r>
                                </w:p>
                              </w:tc>
                              <w:tc>
                                <w:tcPr>
                                  <w:tcW w:w="1080" w:type="dxa"/>
                                </w:tcPr>
                                <w:p w14:paraId="513179D5" w14:textId="77777777" w:rsidR="0023096F" w:rsidRPr="00D65FAF" w:rsidRDefault="0023096F" w:rsidP="008A0536">
                                  <w:pPr>
                                    <w:pStyle w:val="5E-TABLECELL"/>
                                  </w:pPr>
                                  <w:r w:rsidRPr="00D65FAF">
                                    <w:t>+2</w:t>
                                  </w:r>
                                </w:p>
                              </w:tc>
                              <w:tc>
                                <w:tcPr>
                                  <w:tcW w:w="2880" w:type="dxa"/>
                                </w:tcPr>
                                <w:p w14:paraId="721BB964" w14:textId="77777777" w:rsidR="0023096F" w:rsidRPr="00D65FAF" w:rsidRDefault="0023096F" w:rsidP="008A0536">
                                  <w:pPr>
                                    <w:pStyle w:val="5E-TABLECELL"/>
                                  </w:pPr>
                                  <w:r>
                                    <w:t>Spellcasting, Arcane Recovery</w:t>
                                  </w:r>
                                </w:p>
                              </w:tc>
                              <w:tc>
                                <w:tcPr>
                                  <w:tcW w:w="1112" w:type="dxa"/>
                                </w:tcPr>
                                <w:p w14:paraId="2CA42971" w14:textId="77777777" w:rsidR="0023096F" w:rsidRPr="00D65FAF" w:rsidRDefault="0023096F" w:rsidP="008A0536">
                                  <w:pPr>
                                    <w:pStyle w:val="5E-TABLECELL"/>
                                  </w:pPr>
                                  <w:r>
                                    <w:t>3</w:t>
                                  </w:r>
                                </w:p>
                              </w:tc>
                              <w:tc>
                                <w:tcPr>
                                  <w:tcW w:w="483" w:type="dxa"/>
                                </w:tcPr>
                                <w:p w14:paraId="30D68E1F" w14:textId="77777777" w:rsidR="0023096F" w:rsidRPr="00D65FAF" w:rsidRDefault="0023096F" w:rsidP="008A0536">
                                  <w:pPr>
                                    <w:pStyle w:val="5E-TABLECELL"/>
                                  </w:pPr>
                                  <w:r w:rsidRPr="00D65FAF">
                                    <w:t>2</w:t>
                                  </w:r>
                                </w:p>
                              </w:tc>
                              <w:tc>
                                <w:tcPr>
                                  <w:tcW w:w="483" w:type="dxa"/>
                                </w:tcPr>
                                <w:p w14:paraId="32170C56" w14:textId="77777777" w:rsidR="0023096F" w:rsidRPr="00D65FAF" w:rsidRDefault="0023096F" w:rsidP="008A0536">
                                  <w:pPr>
                                    <w:pStyle w:val="5E-TABLECELL"/>
                                  </w:pPr>
                                  <w:r>
                                    <w:t>—</w:t>
                                  </w:r>
                                </w:p>
                              </w:tc>
                              <w:tc>
                                <w:tcPr>
                                  <w:tcW w:w="483" w:type="dxa"/>
                                </w:tcPr>
                                <w:p w14:paraId="39410740" w14:textId="77777777" w:rsidR="0023096F" w:rsidRPr="00D65FAF" w:rsidRDefault="0023096F" w:rsidP="008A0536">
                                  <w:pPr>
                                    <w:pStyle w:val="5E-TABLECELL"/>
                                  </w:pPr>
                                  <w:r>
                                    <w:t>—</w:t>
                                  </w:r>
                                </w:p>
                              </w:tc>
                              <w:tc>
                                <w:tcPr>
                                  <w:tcW w:w="483" w:type="dxa"/>
                                </w:tcPr>
                                <w:p w14:paraId="0EBFEB15" w14:textId="77777777" w:rsidR="0023096F" w:rsidRPr="00D65FAF" w:rsidRDefault="0023096F" w:rsidP="008A0536">
                                  <w:pPr>
                                    <w:pStyle w:val="5E-TABLECELL"/>
                                  </w:pPr>
                                  <w:r>
                                    <w:t>—</w:t>
                                  </w:r>
                                </w:p>
                              </w:tc>
                              <w:tc>
                                <w:tcPr>
                                  <w:tcW w:w="483" w:type="dxa"/>
                                </w:tcPr>
                                <w:p w14:paraId="73AA4D62" w14:textId="77777777" w:rsidR="0023096F" w:rsidRPr="00D65FAF" w:rsidRDefault="0023096F" w:rsidP="008A0536">
                                  <w:pPr>
                                    <w:pStyle w:val="5E-TABLECELL"/>
                                  </w:pPr>
                                  <w:r>
                                    <w:t>—</w:t>
                                  </w:r>
                                </w:p>
                              </w:tc>
                              <w:tc>
                                <w:tcPr>
                                  <w:tcW w:w="483" w:type="dxa"/>
                                </w:tcPr>
                                <w:p w14:paraId="676790C0" w14:textId="77777777" w:rsidR="0023096F" w:rsidRPr="00D65FAF" w:rsidRDefault="0023096F" w:rsidP="008A0536">
                                  <w:pPr>
                                    <w:pStyle w:val="5E-TABLECELL"/>
                                  </w:pPr>
                                  <w:r>
                                    <w:t>—</w:t>
                                  </w:r>
                                </w:p>
                              </w:tc>
                              <w:tc>
                                <w:tcPr>
                                  <w:tcW w:w="483" w:type="dxa"/>
                                </w:tcPr>
                                <w:p w14:paraId="0B29022D" w14:textId="77777777" w:rsidR="0023096F" w:rsidRPr="00D65FAF" w:rsidRDefault="0023096F" w:rsidP="008A0536">
                                  <w:pPr>
                                    <w:pStyle w:val="5E-TABLECELL"/>
                                  </w:pPr>
                                  <w:r>
                                    <w:t>—</w:t>
                                  </w:r>
                                </w:p>
                              </w:tc>
                              <w:tc>
                                <w:tcPr>
                                  <w:tcW w:w="483" w:type="dxa"/>
                                </w:tcPr>
                                <w:p w14:paraId="3F452574" w14:textId="77777777" w:rsidR="0023096F" w:rsidRPr="00D65FAF" w:rsidRDefault="0023096F" w:rsidP="008A0536">
                                  <w:pPr>
                                    <w:pStyle w:val="5E-TABLECELL"/>
                                  </w:pPr>
                                  <w:r>
                                    <w:t>—</w:t>
                                  </w:r>
                                </w:p>
                              </w:tc>
                              <w:tc>
                                <w:tcPr>
                                  <w:tcW w:w="424" w:type="dxa"/>
                                </w:tcPr>
                                <w:p w14:paraId="5ABABA51" w14:textId="77777777" w:rsidR="0023096F" w:rsidRPr="00D65FAF" w:rsidRDefault="0023096F" w:rsidP="008A0536">
                                  <w:pPr>
                                    <w:pStyle w:val="5E-TABLECELL"/>
                                  </w:pPr>
                                  <w:r>
                                    <w:t>—</w:t>
                                  </w:r>
                                </w:p>
                              </w:tc>
                            </w:tr>
                            <w:tr w:rsidR="0023096F" w:rsidRPr="00D65FAF" w14:paraId="5AE1651C"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07564D7D" w14:textId="77777777" w:rsidR="0023096F" w:rsidRPr="00D65FAF" w:rsidRDefault="0023096F" w:rsidP="008A0536">
                                  <w:pPr>
                                    <w:pStyle w:val="5E-TABLECELL"/>
                                  </w:pPr>
                                  <w:r w:rsidRPr="00D65FAF">
                                    <w:t>2nd</w:t>
                                  </w:r>
                                </w:p>
                              </w:tc>
                              <w:tc>
                                <w:tcPr>
                                  <w:tcW w:w="1080" w:type="dxa"/>
                                </w:tcPr>
                                <w:p w14:paraId="14E77899" w14:textId="77777777" w:rsidR="0023096F" w:rsidRPr="00D65FAF" w:rsidRDefault="0023096F" w:rsidP="008A0536">
                                  <w:pPr>
                                    <w:pStyle w:val="5E-TABLECELL"/>
                                  </w:pPr>
                                  <w:r w:rsidRPr="00D65FAF">
                                    <w:t>+2</w:t>
                                  </w:r>
                                </w:p>
                              </w:tc>
                              <w:tc>
                                <w:tcPr>
                                  <w:tcW w:w="2880" w:type="dxa"/>
                                </w:tcPr>
                                <w:p w14:paraId="0F0A444D" w14:textId="77777777" w:rsidR="0023096F" w:rsidRPr="00D65FAF" w:rsidRDefault="0023096F" w:rsidP="008A0536">
                                  <w:pPr>
                                    <w:pStyle w:val="5E-TABLECELL"/>
                                  </w:pPr>
                                  <w:r>
                                    <w:t>Arcane Tradition</w:t>
                                  </w:r>
                                </w:p>
                              </w:tc>
                              <w:tc>
                                <w:tcPr>
                                  <w:tcW w:w="1112" w:type="dxa"/>
                                </w:tcPr>
                                <w:p w14:paraId="17EAF2BA" w14:textId="77777777" w:rsidR="0023096F" w:rsidRPr="00D65FAF" w:rsidRDefault="0023096F" w:rsidP="008A0536">
                                  <w:pPr>
                                    <w:pStyle w:val="5E-TABLECELL"/>
                                  </w:pPr>
                                  <w:r>
                                    <w:t>3</w:t>
                                  </w:r>
                                </w:p>
                              </w:tc>
                              <w:tc>
                                <w:tcPr>
                                  <w:tcW w:w="483" w:type="dxa"/>
                                </w:tcPr>
                                <w:p w14:paraId="2B6E7841" w14:textId="77777777" w:rsidR="0023096F" w:rsidRPr="00D65FAF" w:rsidRDefault="0023096F" w:rsidP="008A0536">
                                  <w:pPr>
                                    <w:pStyle w:val="5E-TABLECELL"/>
                                  </w:pPr>
                                  <w:r w:rsidRPr="00D65FAF">
                                    <w:t>3</w:t>
                                  </w:r>
                                </w:p>
                              </w:tc>
                              <w:tc>
                                <w:tcPr>
                                  <w:tcW w:w="483" w:type="dxa"/>
                                </w:tcPr>
                                <w:p w14:paraId="48080F4F" w14:textId="77777777" w:rsidR="0023096F" w:rsidRPr="00D65FAF" w:rsidRDefault="0023096F" w:rsidP="008A0536">
                                  <w:pPr>
                                    <w:pStyle w:val="5E-TABLECELL"/>
                                  </w:pPr>
                                  <w:r>
                                    <w:t>—</w:t>
                                  </w:r>
                                </w:p>
                              </w:tc>
                              <w:tc>
                                <w:tcPr>
                                  <w:tcW w:w="483" w:type="dxa"/>
                                </w:tcPr>
                                <w:p w14:paraId="78401E4A" w14:textId="77777777" w:rsidR="0023096F" w:rsidRPr="00D65FAF" w:rsidRDefault="0023096F" w:rsidP="008A0536">
                                  <w:pPr>
                                    <w:pStyle w:val="5E-TABLECELL"/>
                                  </w:pPr>
                                  <w:r>
                                    <w:t>—</w:t>
                                  </w:r>
                                </w:p>
                              </w:tc>
                              <w:tc>
                                <w:tcPr>
                                  <w:tcW w:w="483" w:type="dxa"/>
                                </w:tcPr>
                                <w:p w14:paraId="4ED6FFDB" w14:textId="77777777" w:rsidR="0023096F" w:rsidRPr="00D65FAF" w:rsidRDefault="0023096F" w:rsidP="008A0536">
                                  <w:pPr>
                                    <w:pStyle w:val="5E-TABLECELL"/>
                                  </w:pPr>
                                  <w:r>
                                    <w:t>—</w:t>
                                  </w:r>
                                </w:p>
                              </w:tc>
                              <w:tc>
                                <w:tcPr>
                                  <w:tcW w:w="483" w:type="dxa"/>
                                </w:tcPr>
                                <w:p w14:paraId="292261E1" w14:textId="77777777" w:rsidR="0023096F" w:rsidRPr="00D65FAF" w:rsidRDefault="0023096F" w:rsidP="008A0536">
                                  <w:pPr>
                                    <w:pStyle w:val="5E-TABLECELL"/>
                                  </w:pPr>
                                  <w:r>
                                    <w:t>—</w:t>
                                  </w:r>
                                </w:p>
                              </w:tc>
                              <w:tc>
                                <w:tcPr>
                                  <w:tcW w:w="483" w:type="dxa"/>
                                </w:tcPr>
                                <w:p w14:paraId="2711CF1B" w14:textId="77777777" w:rsidR="0023096F" w:rsidRPr="00D65FAF" w:rsidRDefault="0023096F" w:rsidP="008A0536">
                                  <w:pPr>
                                    <w:pStyle w:val="5E-TABLECELL"/>
                                  </w:pPr>
                                  <w:r>
                                    <w:t>—</w:t>
                                  </w:r>
                                </w:p>
                              </w:tc>
                              <w:tc>
                                <w:tcPr>
                                  <w:tcW w:w="483" w:type="dxa"/>
                                </w:tcPr>
                                <w:p w14:paraId="7142F488" w14:textId="77777777" w:rsidR="0023096F" w:rsidRPr="00D65FAF" w:rsidRDefault="0023096F" w:rsidP="008A0536">
                                  <w:pPr>
                                    <w:pStyle w:val="5E-TABLECELL"/>
                                  </w:pPr>
                                  <w:r>
                                    <w:t>—</w:t>
                                  </w:r>
                                </w:p>
                              </w:tc>
                              <w:tc>
                                <w:tcPr>
                                  <w:tcW w:w="483" w:type="dxa"/>
                                </w:tcPr>
                                <w:p w14:paraId="30ABE850" w14:textId="77777777" w:rsidR="0023096F" w:rsidRPr="00D65FAF" w:rsidRDefault="0023096F" w:rsidP="008A0536">
                                  <w:pPr>
                                    <w:pStyle w:val="5E-TABLECELL"/>
                                  </w:pPr>
                                  <w:r>
                                    <w:t>—</w:t>
                                  </w:r>
                                </w:p>
                              </w:tc>
                              <w:tc>
                                <w:tcPr>
                                  <w:tcW w:w="424" w:type="dxa"/>
                                </w:tcPr>
                                <w:p w14:paraId="4DFC15E9" w14:textId="77777777" w:rsidR="0023096F" w:rsidRPr="00D65FAF" w:rsidRDefault="0023096F" w:rsidP="008A0536">
                                  <w:pPr>
                                    <w:pStyle w:val="5E-TABLECELL"/>
                                  </w:pPr>
                                  <w:r>
                                    <w:t>—</w:t>
                                  </w:r>
                                </w:p>
                              </w:tc>
                            </w:tr>
                            <w:tr w:rsidR="0023096F" w:rsidRPr="00D65FAF" w14:paraId="04D09D4E"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13F0B85E" w14:textId="77777777" w:rsidR="0023096F" w:rsidRPr="00D65FAF" w:rsidRDefault="0023096F" w:rsidP="008A0536">
                                  <w:pPr>
                                    <w:pStyle w:val="5E-TABLECELL"/>
                                  </w:pPr>
                                  <w:r w:rsidRPr="00D65FAF">
                                    <w:t>3</w:t>
                                  </w:r>
                                  <w:r>
                                    <w:t>r</w:t>
                                  </w:r>
                                  <w:r w:rsidRPr="00D65FAF">
                                    <w:t>d</w:t>
                                  </w:r>
                                </w:p>
                              </w:tc>
                              <w:tc>
                                <w:tcPr>
                                  <w:tcW w:w="1080" w:type="dxa"/>
                                </w:tcPr>
                                <w:p w14:paraId="14DDB5C8" w14:textId="77777777" w:rsidR="0023096F" w:rsidRDefault="0023096F" w:rsidP="008A0536">
                                  <w:pPr>
                                    <w:pStyle w:val="5E-TABLECELL"/>
                                  </w:pPr>
                                  <w:r w:rsidRPr="00D65FAF">
                                    <w:t>+2</w:t>
                                  </w:r>
                                </w:p>
                              </w:tc>
                              <w:tc>
                                <w:tcPr>
                                  <w:tcW w:w="2880" w:type="dxa"/>
                                </w:tcPr>
                                <w:p w14:paraId="18938603" w14:textId="77777777" w:rsidR="0023096F" w:rsidRPr="00D65FAF" w:rsidRDefault="0023096F" w:rsidP="008A0536">
                                  <w:pPr>
                                    <w:pStyle w:val="5E-TABLECELL"/>
                                  </w:pPr>
                                  <w:r>
                                    <w:t>—</w:t>
                                  </w:r>
                                </w:p>
                              </w:tc>
                              <w:tc>
                                <w:tcPr>
                                  <w:tcW w:w="1112" w:type="dxa"/>
                                </w:tcPr>
                                <w:p w14:paraId="6E88D816" w14:textId="77777777" w:rsidR="0023096F" w:rsidRPr="00D65FAF" w:rsidRDefault="0023096F" w:rsidP="008A0536">
                                  <w:pPr>
                                    <w:pStyle w:val="5E-TABLECELL"/>
                                  </w:pPr>
                                  <w:r>
                                    <w:t>3</w:t>
                                  </w:r>
                                </w:p>
                              </w:tc>
                              <w:tc>
                                <w:tcPr>
                                  <w:tcW w:w="483" w:type="dxa"/>
                                </w:tcPr>
                                <w:p w14:paraId="12D6AA46" w14:textId="77777777" w:rsidR="0023096F" w:rsidRPr="00D65FAF" w:rsidRDefault="0023096F" w:rsidP="008A0536">
                                  <w:pPr>
                                    <w:pStyle w:val="5E-TABLECELL"/>
                                  </w:pPr>
                                  <w:r w:rsidRPr="00D65FAF">
                                    <w:t>4</w:t>
                                  </w:r>
                                </w:p>
                              </w:tc>
                              <w:tc>
                                <w:tcPr>
                                  <w:tcW w:w="483" w:type="dxa"/>
                                </w:tcPr>
                                <w:p w14:paraId="504EF0A8" w14:textId="77777777" w:rsidR="0023096F" w:rsidRPr="00D65FAF" w:rsidRDefault="0023096F" w:rsidP="008A0536">
                                  <w:pPr>
                                    <w:pStyle w:val="5E-TABLECELL"/>
                                  </w:pPr>
                                  <w:r w:rsidRPr="00D65FAF">
                                    <w:t>2</w:t>
                                  </w:r>
                                </w:p>
                              </w:tc>
                              <w:tc>
                                <w:tcPr>
                                  <w:tcW w:w="483" w:type="dxa"/>
                                </w:tcPr>
                                <w:p w14:paraId="7F7343D4" w14:textId="77777777" w:rsidR="0023096F" w:rsidRPr="00D65FAF" w:rsidRDefault="0023096F" w:rsidP="008A0536">
                                  <w:pPr>
                                    <w:pStyle w:val="5E-TABLECELL"/>
                                  </w:pPr>
                                  <w:r>
                                    <w:t>—</w:t>
                                  </w:r>
                                </w:p>
                              </w:tc>
                              <w:tc>
                                <w:tcPr>
                                  <w:tcW w:w="483" w:type="dxa"/>
                                </w:tcPr>
                                <w:p w14:paraId="03FE2450" w14:textId="77777777" w:rsidR="0023096F" w:rsidRPr="00D65FAF" w:rsidRDefault="0023096F" w:rsidP="008A0536">
                                  <w:pPr>
                                    <w:pStyle w:val="5E-TABLECELL"/>
                                  </w:pPr>
                                  <w:r>
                                    <w:t>—</w:t>
                                  </w:r>
                                </w:p>
                              </w:tc>
                              <w:tc>
                                <w:tcPr>
                                  <w:tcW w:w="483" w:type="dxa"/>
                                </w:tcPr>
                                <w:p w14:paraId="47C3D420" w14:textId="77777777" w:rsidR="0023096F" w:rsidRPr="00D65FAF" w:rsidRDefault="0023096F" w:rsidP="008A0536">
                                  <w:pPr>
                                    <w:pStyle w:val="5E-TABLECELL"/>
                                  </w:pPr>
                                  <w:r>
                                    <w:t>—</w:t>
                                  </w:r>
                                </w:p>
                              </w:tc>
                              <w:tc>
                                <w:tcPr>
                                  <w:tcW w:w="483" w:type="dxa"/>
                                </w:tcPr>
                                <w:p w14:paraId="3EAD98E8" w14:textId="77777777" w:rsidR="0023096F" w:rsidRPr="00D65FAF" w:rsidRDefault="0023096F" w:rsidP="008A0536">
                                  <w:pPr>
                                    <w:pStyle w:val="5E-TABLECELL"/>
                                  </w:pPr>
                                  <w:r>
                                    <w:t>—</w:t>
                                  </w:r>
                                </w:p>
                              </w:tc>
                              <w:tc>
                                <w:tcPr>
                                  <w:tcW w:w="483" w:type="dxa"/>
                                </w:tcPr>
                                <w:p w14:paraId="24CFC87C" w14:textId="77777777" w:rsidR="0023096F" w:rsidRPr="00D65FAF" w:rsidRDefault="0023096F" w:rsidP="008A0536">
                                  <w:pPr>
                                    <w:pStyle w:val="5E-TABLECELL"/>
                                  </w:pPr>
                                  <w:r>
                                    <w:t>—</w:t>
                                  </w:r>
                                </w:p>
                              </w:tc>
                              <w:tc>
                                <w:tcPr>
                                  <w:tcW w:w="483" w:type="dxa"/>
                                </w:tcPr>
                                <w:p w14:paraId="524B0C78" w14:textId="77777777" w:rsidR="0023096F" w:rsidRPr="00D65FAF" w:rsidRDefault="0023096F" w:rsidP="008A0536">
                                  <w:pPr>
                                    <w:pStyle w:val="5E-TABLECELL"/>
                                  </w:pPr>
                                  <w:r>
                                    <w:t>—</w:t>
                                  </w:r>
                                </w:p>
                              </w:tc>
                              <w:tc>
                                <w:tcPr>
                                  <w:tcW w:w="424" w:type="dxa"/>
                                </w:tcPr>
                                <w:p w14:paraId="242A461D" w14:textId="77777777" w:rsidR="0023096F" w:rsidRPr="00D65FAF" w:rsidRDefault="0023096F" w:rsidP="008A0536">
                                  <w:pPr>
                                    <w:pStyle w:val="5E-TABLECELL"/>
                                  </w:pPr>
                                  <w:r>
                                    <w:t>—</w:t>
                                  </w:r>
                                </w:p>
                              </w:tc>
                            </w:tr>
                            <w:tr w:rsidR="0023096F" w:rsidRPr="00D65FAF" w14:paraId="5A443D24"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522F79D9" w14:textId="77777777" w:rsidR="0023096F" w:rsidRPr="00D65FAF" w:rsidRDefault="0023096F" w:rsidP="008A0536">
                                  <w:pPr>
                                    <w:pStyle w:val="5E-TABLECELL"/>
                                  </w:pPr>
                                  <w:r w:rsidRPr="00D65FAF">
                                    <w:t>4th</w:t>
                                  </w:r>
                                </w:p>
                              </w:tc>
                              <w:tc>
                                <w:tcPr>
                                  <w:tcW w:w="1080" w:type="dxa"/>
                                </w:tcPr>
                                <w:p w14:paraId="026262BC" w14:textId="77777777" w:rsidR="0023096F" w:rsidRPr="00D65FAF" w:rsidRDefault="0023096F" w:rsidP="008A0536">
                                  <w:pPr>
                                    <w:pStyle w:val="5E-TABLECELL"/>
                                  </w:pPr>
                                  <w:r w:rsidRPr="00D65FAF">
                                    <w:t>+2</w:t>
                                  </w:r>
                                </w:p>
                              </w:tc>
                              <w:tc>
                                <w:tcPr>
                                  <w:tcW w:w="2880" w:type="dxa"/>
                                </w:tcPr>
                                <w:p w14:paraId="1372852A" w14:textId="77777777" w:rsidR="0023096F" w:rsidRPr="00D65FAF" w:rsidRDefault="0023096F" w:rsidP="008A0536">
                                  <w:pPr>
                                    <w:pStyle w:val="5E-TABLECELL"/>
                                  </w:pPr>
                                  <w:r>
                                    <w:t>Feat</w:t>
                                  </w:r>
                                </w:p>
                              </w:tc>
                              <w:tc>
                                <w:tcPr>
                                  <w:tcW w:w="1112" w:type="dxa"/>
                                </w:tcPr>
                                <w:p w14:paraId="2B6B5EF3" w14:textId="77777777" w:rsidR="0023096F" w:rsidRPr="00D65FAF" w:rsidRDefault="0023096F" w:rsidP="008A0536">
                                  <w:pPr>
                                    <w:pStyle w:val="5E-TABLECELL"/>
                                  </w:pPr>
                                  <w:r>
                                    <w:t>4</w:t>
                                  </w:r>
                                </w:p>
                              </w:tc>
                              <w:tc>
                                <w:tcPr>
                                  <w:tcW w:w="483" w:type="dxa"/>
                                </w:tcPr>
                                <w:p w14:paraId="51264DB8" w14:textId="77777777" w:rsidR="0023096F" w:rsidRPr="00D65FAF" w:rsidRDefault="0023096F" w:rsidP="008A0536">
                                  <w:pPr>
                                    <w:pStyle w:val="5E-TABLECELL"/>
                                  </w:pPr>
                                  <w:r w:rsidRPr="00D65FAF">
                                    <w:t>4</w:t>
                                  </w:r>
                                </w:p>
                              </w:tc>
                              <w:tc>
                                <w:tcPr>
                                  <w:tcW w:w="483" w:type="dxa"/>
                                </w:tcPr>
                                <w:p w14:paraId="45806396" w14:textId="77777777" w:rsidR="0023096F" w:rsidRPr="00D65FAF" w:rsidRDefault="0023096F" w:rsidP="008A0536">
                                  <w:pPr>
                                    <w:pStyle w:val="5E-TABLECELL"/>
                                  </w:pPr>
                                  <w:r w:rsidRPr="00D65FAF">
                                    <w:t>3</w:t>
                                  </w:r>
                                </w:p>
                              </w:tc>
                              <w:tc>
                                <w:tcPr>
                                  <w:tcW w:w="483" w:type="dxa"/>
                                </w:tcPr>
                                <w:p w14:paraId="69793FDD" w14:textId="77777777" w:rsidR="0023096F" w:rsidRPr="00D65FAF" w:rsidRDefault="0023096F" w:rsidP="008A0536">
                                  <w:pPr>
                                    <w:pStyle w:val="5E-TABLECELL"/>
                                  </w:pPr>
                                  <w:r>
                                    <w:t>—</w:t>
                                  </w:r>
                                </w:p>
                              </w:tc>
                              <w:tc>
                                <w:tcPr>
                                  <w:tcW w:w="483" w:type="dxa"/>
                                </w:tcPr>
                                <w:p w14:paraId="6B940156" w14:textId="77777777" w:rsidR="0023096F" w:rsidRPr="00D65FAF" w:rsidRDefault="0023096F" w:rsidP="008A0536">
                                  <w:pPr>
                                    <w:pStyle w:val="5E-TABLECELL"/>
                                  </w:pPr>
                                  <w:r>
                                    <w:t>—</w:t>
                                  </w:r>
                                </w:p>
                              </w:tc>
                              <w:tc>
                                <w:tcPr>
                                  <w:tcW w:w="483" w:type="dxa"/>
                                </w:tcPr>
                                <w:p w14:paraId="28042A58" w14:textId="77777777" w:rsidR="0023096F" w:rsidRPr="00D65FAF" w:rsidRDefault="0023096F" w:rsidP="008A0536">
                                  <w:pPr>
                                    <w:pStyle w:val="5E-TABLECELL"/>
                                  </w:pPr>
                                  <w:r>
                                    <w:t>—</w:t>
                                  </w:r>
                                </w:p>
                              </w:tc>
                              <w:tc>
                                <w:tcPr>
                                  <w:tcW w:w="483" w:type="dxa"/>
                                </w:tcPr>
                                <w:p w14:paraId="42D92D3D" w14:textId="77777777" w:rsidR="0023096F" w:rsidRPr="00D65FAF" w:rsidRDefault="0023096F" w:rsidP="008A0536">
                                  <w:pPr>
                                    <w:pStyle w:val="5E-TABLECELL"/>
                                  </w:pPr>
                                  <w:r>
                                    <w:t>—</w:t>
                                  </w:r>
                                </w:p>
                              </w:tc>
                              <w:tc>
                                <w:tcPr>
                                  <w:tcW w:w="483" w:type="dxa"/>
                                </w:tcPr>
                                <w:p w14:paraId="20A94AA3" w14:textId="77777777" w:rsidR="0023096F" w:rsidRPr="00D65FAF" w:rsidRDefault="0023096F" w:rsidP="008A0536">
                                  <w:pPr>
                                    <w:pStyle w:val="5E-TABLECELL"/>
                                  </w:pPr>
                                  <w:r>
                                    <w:t>—</w:t>
                                  </w:r>
                                </w:p>
                              </w:tc>
                              <w:tc>
                                <w:tcPr>
                                  <w:tcW w:w="483" w:type="dxa"/>
                                </w:tcPr>
                                <w:p w14:paraId="19A12203" w14:textId="77777777" w:rsidR="0023096F" w:rsidRPr="00D65FAF" w:rsidRDefault="0023096F" w:rsidP="008A0536">
                                  <w:pPr>
                                    <w:pStyle w:val="5E-TABLECELL"/>
                                  </w:pPr>
                                  <w:r>
                                    <w:t>—</w:t>
                                  </w:r>
                                </w:p>
                              </w:tc>
                              <w:tc>
                                <w:tcPr>
                                  <w:tcW w:w="424" w:type="dxa"/>
                                </w:tcPr>
                                <w:p w14:paraId="55A29BEA" w14:textId="77777777" w:rsidR="0023096F" w:rsidRPr="00D65FAF" w:rsidRDefault="0023096F" w:rsidP="008A0536">
                                  <w:pPr>
                                    <w:pStyle w:val="5E-TABLECELL"/>
                                  </w:pPr>
                                  <w:r>
                                    <w:t>—</w:t>
                                  </w:r>
                                </w:p>
                              </w:tc>
                            </w:tr>
                            <w:tr w:rsidR="0023096F" w:rsidRPr="00D65FAF" w14:paraId="2E36ADCC"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06EA85D1" w14:textId="77777777" w:rsidR="0023096F" w:rsidRPr="00D65FAF" w:rsidRDefault="0023096F" w:rsidP="008A0536">
                                  <w:pPr>
                                    <w:pStyle w:val="5E-TABLECELL"/>
                                  </w:pPr>
                                  <w:r w:rsidRPr="00D65FAF">
                                    <w:t>5th</w:t>
                                  </w:r>
                                </w:p>
                              </w:tc>
                              <w:tc>
                                <w:tcPr>
                                  <w:tcW w:w="1080" w:type="dxa"/>
                                </w:tcPr>
                                <w:p w14:paraId="6E1C6070" w14:textId="77777777" w:rsidR="0023096F" w:rsidRDefault="0023096F" w:rsidP="008A0536">
                                  <w:pPr>
                                    <w:pStyle w:val="5E-TABLECELL"/>
                                  </w:pPr>
                                  <w:r w:rsidRPr="00D65FAF">
                                    <w:t>+3</w:t>
                                  </w:r>
                                </w:p>
                              </w:tc>
                              <w:tc>
                                <w:tcPr>
                                  <w:tcW w:w="2880" w:type="dxa"/>
                                </w:tcPr>
                                <w:p w14:paraId="51ACADC2" w14:textId="77777777" w:rsidR="0023096F" w:rsidRPr="00D65FAF" w:rsidRDefault="0023096F" w:rsidP="008A0536">
                                  <w:pPr>
                                    <w:pStyle w:val="5E-TABLECELL"/>
                                  </w:pPr>
                                  <w:r>
                                    <w:t>Memorize Spell</w:t>
                                  </w:r>
                                </w:p>
                              </w:tc>
                              <w:tc>
                                <w:tcPr>
                                  <w:tcW w:w="1112" w:type="dxa"/>
                                </w:tcPr>
                                <w:p w14:paraId="6892DC17" w14:textId="77777777" w:rsidR="0023096F" w:rsidRPr="00D65FAF" w:rsidRDefault="0023096F" w:rsidP="008A0536">
                                  <w:pPr>
                                    <w:pStyle w:val="5E-TABLECELL"/>
                                  </w:pPr>
                                  <w:r>
                                    <w:t>4</w:t>
                                  </w:r>
                                </w:p>
                              </w:tc>
                              <w:tc>
                                <w:tcPr>
                                  <w:tcW w:w="483" w:type="dxa"/>
                                </w:tcPr>
                                <w:p w14:paraId="65125EC8" w14:textId="77777777" w:rsidR="0023096F" w:rsidRPr="00D65FAF" w:rsidRDefault="0023096F" w:rsidP="008A0536">
                                  <w:pPr>
                                    <w:pStyle w:val="5E-TABLECELL"/>
                                  </w:pPr>
                                  <w:r w:rsidRPr="00D65FAF">
                                    <w:t>4</w:t>
                                  </w:r>
                                </w:p>
                              </w:tc>
                              <w:tc>
                                <w:tcPr>
                                  <w:tcW w:w="483" w:type="dxa"/>
                                </w:tcPr>
                                <w:p w14:paraId="0CCB053D" w14:textId="77777777" w:rsidR="0023096F" w:rsidRPr="00D65FAF" w:rsidRDefault="0023096F" w:rsidP="008A0536">
                                  <w:pPr>
                                    <w:pStyle w:val="5E-TABLECELL"/>
                                  </w:pPr>
                                  <w:r w:rsidRPr="00D65FAF">
                                    <w:t>3</w:t>
                                  </w:r>
                                </w:p>
                              </w:tc>
                              <w:tc>
                                <w:tcPr>
                                  <w:tcW w:w="483" w:type="dxa"/>
                                </w:tcPr>
                                <w:p w14:paraId="63949BD2" w14:textId="77777777" w:rsidR="0023096F" w:rsidRPr="00D65FAF" w:rsidRDefault="0023096F" w:rsidP="008A0536">
                                  <w:pPr>
                                    <w:pStyle w:val="5E-TABLECELL"/>
                                  </w:pPr>
                                  <w:r w:rsidRPr="00D65FAF">
                                    <w:t>2</w:t>
                                  </w:r>
                                </w:p>
                              </w:tc>
                              <w:tc>
                                <w:tcPr>
                                  <w:tcW w:w="483" w:type="dxa"/>
                                </w:tcPr>
                                <w:p w14:paraId="572ABD00" w14:textId="77777777" w:rsidR="0023096F" w:rsidRPr="00D65FAF" w:rsidRDefault="0023096F" w:rsidP="008A0536">
                                  <w:pPr>
                                    <w:pStyle w:val="5E-TABLECELL"/>
                                  </w:pPr>
                                  <w:r>
                                    <w:t>—</w:t>
                                  </w:r>
                                </w:p>
                              </w:tc>
                              <w:tc>
                                <w:tcPr>
                                  <w:tcW w:w="483" w:type="dxa"/>
                                </w:tcPr>
                                <w:p w14:paraId="1DA1908E" w14:textId="77777777" w:rsidR="0023096F" w:rsidRPr="00D65FAF" w:rsidRDefault="0023096F" w:rsidP="008A0536">
                                  <w:pPr>
                                    <w:pStyle w:val="5E-TABLECELL"/>
                                  </w:pPr>
                                  <w:r>
                                    <w:t>—</w:t>
                                  </w:r>
                                </w:p>
                              </w:tc>
                              <w:tc>
                                <w:tcPr>
                                  <w:tcW w:w="483" w:type="dxa"/>
                                </w:tcPr>
                                <w:p w14:paraId="5A334C1C" w14:textId="77777777" w:rsidR="0023096F" w:rsidRPr="00D65FAF" w:rsidRDefault="0023096F" w:rsidP="008A0536">
                                  <w:pPr>
                                    <w:pStyle w:val="5E-TABLECELL"/>
                                  </w:pPr>
                                  <w:r>
                                    <w:t>—</w:t>
                                  </w:r>
                                </w:p>
                              </w:tc>
                              <w:tc>
                                <w:tcPr>
                                  <w:tcW w:w="483" w:type="dxa"/>
                                </w:tcPr>
                                <w:p w14:paraId="7CFBB4AC" w14:textId="77777777" w:rsidR="0023096F" w:rsidRPr="00D65FAF" w:rsidRDefault="0023096F" w:rsidP="008A0536">
                                  <w:pPr>
                                    <w:pStyle w:val="5E-TABLECELL"/>
                                  </w:pPr>
                                  <w:r>
                                    <w:t>—</w:t>
                                  </w:r>
                                </w:p>
                              </w:tc>
                              <w:tc>
                                <w:tcPr>
                                  <w:tcW w:w="483" w:type="dxa"/>
                                </w:tcPr>
                                <w:p w14:paraId="5F4F16E7" w14:textId="77777777" w:rsidR="0023096F" w:rsidRPr="00D65FAF" w:rsidRDefault="0023096F" w:rsidP="008A0536">
                                  <w:pPr>
                                    <w:pStyle w:val="5E-TABLECELL"/>
                                  </w:pPr>
                                  <w:r>
                                    <w:t>—</w:t>
                                  </w:r>
                                </w:p>
                              </w:tc>
                              <w:tc>
                                <w:tcPr>
                                  <w:tcW w:w="424" w:type="dxa"/>
                                </w:tcPr>
                                <w:p w14:paraId="782E95D3" w14:textId="77777777" w:rsidR="0023096F" w:rsidRPr="00D65FAF" w:rsidRDefault="0023096F" w:rsidP="008A0536">
                                  <w:pPr>
                                    <w:pStyle w:val="5E-TABLECELL"/>
                                  </w:pPr>
                                  <w:r>
                                    <w:t>—</w:t>
                                  </w:r>
                                </w:p>
                              </w:tc>
                            </w:tr>
                            <w:tr w:rsidR="0023096F" w:rsidRPr="00D65FAF" w14:paraId="5C7CBFDD"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02B6458D" w14:textId="77777777" w:rsidR="0023096F" w:rsidRPr="00D65FAF" w:rsidRDefault="0023096F" w:rsidP="008A0536">
                                  <w:pPr>
                                    <w:pStyle w:val="5E-TABLECELL"/>
                                  </w:pPr>
                                  <w:r w:rsidRPr="00D65FAF">
                                    <w:t>6th</w:t>
                                  </w:r>
                                </w:p>
                              </w:tc>
                              <w:tc>
                                <w:tcPr>
                                  <w:tcW w:w="1080" w:type="dxa"/>
                                </w:tcPr>
                                <w:p w14:paraId="2596EEEB" w14:textId="77777777" w:rsidR="0023096F" w:rsidRPr="00D65FAF" w:rsidRDefault="0023096F" w:rsidP="008A0536">
                                  <w:pPr>
                                    <w:pStyle w:val="5E-TABLECELL"/>
                                  </w:pPr>
                                  <w:r w:rsidRPr="00D65FAF">
                                    <w:t>+3</w:t>
                                  </w:r>
                                </w:p>
                              </w:tc>
                              <w:tc>
                                <w:tcPr>
                                  <w:tcW w:w="2880" w:type="dxa"/>
                                </w:tcPr>
                                <w:p w14:paraId="2A5865CC" w14:textId="77777777" w:rsidR="0023096F" w:rsidRPr="00D65FAF" w:rsidRDefault="0023096F" w:rsidP="008A0536">
                                  <w:pPr>
                                    <w:pStyle w:val="5E-TABLECELL"/>
                                  </w:pPr>
                                  <w:r>
                                    <w:t>Arcane Tradition Feature</w:t>
                                  </w:r>
                                </w:p>
                              </w:tc>
                              <w:tc>
                                <w:tcPr>
                                  <w:tcW w:w="1112" w:type="dxa"/>
                                </w:tcPr>
                                <w:p w14:paraId="1C4604F9" w14:textId="77777777" w:rsidR="0023096F" w:rsidRPr="00D65FAF" w:rsidRDefault="0023096F" w:rsidP="008A0536">
                                  <w:pPr>
                                    <w:pStyle w:val="5E-TABLECELL"/>
                                  </w:pPr>
                                  <w:r>
                                    <w:t>4</w:t>
                                  </w:r>
                                </w:p>
                              </w:tc>
                              <w:tc>
                                <w:tcPr>
                                  <w:tcW w:w="483" w:type="dxa"/>
                                </w:tcPr>
                                <w:p w14:paraId="45399155" w14:textId="77777777" w:rsidR="0023096F" w:rsidRPr="00D65FAF" w:rsidRDefault="0023096F" w:rsidP="008A0536">
                                  <w:pPr>
                                    <w:pStyle w:val="5E-TABLECELL"/>
                                  </w:pPr>
                                  <w:r w:rsidRPr="00D65FAF">
                                    <w:t>4</w:t>
                                  </w:r>
                                </w:p>
                              </w:tc>
                              <w:tc>
                                <w:tcPr>
                                  <w:tcW w:w="483" w:type="dxa"/>
                                </w:tcPr>
                                <w:p w14:paraId="4C8951A7" w14:textId="77777777" w:rsidR="0023096F" w:rsidRPr="00D65FAF" w:rsidRDefault="0023096F" w:rsidP="008A0536">
                                  <w:pPr>
                                    <w:pStyle w:val="5E-TABLECELL"/>
                                  </w:pPr>
                                  <w:r w:rsidRPr="00D65FAF">
                                    <w:t>3</w:t>
                                  </w:r>
                                </w:p>
                              </w:tc>
                              <w:tc>
                                <w:tcPr>
                                  <w:tcW w:w="483" w:type="dxa"/>
                                </w:tcPr>
                                <w:p w14:paraId="4B0E6376" w14:textId="77777777" w:rsidR="0023096F" w:rsidRPr="00D65FAF" w:rsidRDefault="0023096F" w:rsidP="008A0536">
                                  <w:pPr>
                                    <w:pStyle w:val="5E-TABLECELL"/>
                                  </w:pPr>
                                  <w:r w:rsidRPr="00D65FAF">
                                    <w:t>3</w:t>
                                  </w:r>
                                </w:p>
                              </w:tc>
                              <w:tc>
                                <w:tcPr>
                                  <w:tcW w:w="483" w:type="dxa"/>
                                </w:tcPr>
                                <w:p w14:paraId="020A8003" w14:textId="77777777" w:rsidR="0023096F" w:rsidRPr="00D65FAF" w:rsidRDefault="0023096F" w:rsidP="008A0536">
                                  <w:pPr>
                                    <w:pStyle w:val="5E-TABLECELL"/>
                                  </w:pPr>
                                  <w:r>
                                    <w:t>—</w:t>
                                  </w:r>
                                </w:p>
                              </w:tc>
                              <w:tc>
                                <w:tcPr>
                                  <w:tcW w:w="483" w:type="dxa"/>
                                </w:tcPr>
                                <w:p w14:paraId="67DD93E8" w14:textId="77777777" w:rsidR="0023096F" w:rsidRPr="00D65FAF" w:rsidRDefault="0023096F" w:rsidP="008A0536">
                                  <w:pPr>
                                    <w:pStyle w:val="5E-TABLECELL"/>
                                  </w:pPr>
                                  <w:r>
                                    <w:t>—</w:t>
                                  </w:r>
                                </w:p>
                              </w:tc>
                              <w:tc>
                                <w:tcPr>
                                  <w:tcW w:w="483" w:type="dxa"/>
                                </w:tcPr>
                                <w:p w14:paraId="3A801A8E" w14:textId="77777777" w:rsidR="0023096F" w:rsidRPr="00D65FAF" w:rsidRDefault="0023096F" w:rsidP="008A0536">
                                  <w:pPr>
                                    <w:pStyle w:val="5E-TABLECELL"/>
                                  </w:pPr>
                                  <w:r>
                                    <w:t>—</w:t>
                                  </w:r>
                                </w:p>
                              </w:tc>
                              <w:tc>
                                <w:tcPr>
                                  <w:tcW w:w="483" w:type="dxa"/>
                                </w:tcPr>
                                <w:p w14:paraId="5F8779F3" w14:textId="77777777" w:rsidR="0023096F" w:rsidRPr="00D65FAF" w:rsidRDefault="0023096F" w:rsidP="008A0536">
                                  <w:pPr>
                                    <w:pStyle w:val="5E-TABLECELL"/>
                                  </w:pPr>
                                  <w:r>
                                    <w:t>—</w:t>
                                  </w:r>
                                </w:p>
                              </w:tc>
                              <w:tc>
                                <w:tcPr>
                                  <w:tcW w:w="483" w:type="dxa"/>
                                </w:tcPr>
                                <w:p w14:paraId="6B5E3A3D" w14:textId="77777777" w:rsidR="0023096F" w:rsidRPr="00D65FAF" w:rsidRDefault="0023096F" w:rsidP="008A0536">
                                  <w:pPr>
                                    <w:pStyle w:val="5E-TABLECELL"/>
                                  </w:pPr>
                                  <w:r>
                                    <w:t>—</w:t>
                                  </w:r>
                                </w:p>
                              </w:tc>
                              <w:tc>
                                <w:tcPr>
                                  <w:tcW w:w="424" w:type="dxa"/>
                                </w:tcPr>
                                <w:p w14:paraId="18ED23A2" w14:textId="77777777" w:rsidR="0023096F" w:rsidRPr="00D65FAF" w:rsidRDefault="0023096F" w:rsidP="008A0536">
                                  <w:pPr>
                                    <w:pStyle w:val="5E-TABLECELL"/>
                                  </w:pPr>
                                  <w:r>
                                    <w:t>—</w:t>
                                  </w:r>
                                </w:p>
                              </w:tc>
                            </w:tr>
                            <w:tr w:rsidR="0023096F" w:rsidRPr="00D65FAF" w14:paraId="41DC1FC4"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38D95C19" w14:textId="77777777" w:rsidR="0023096F" w:rsidRPr="00D65FAF" w:rsidRDefault="0023096F" w:rsidP="008A0536">
                                  <w:pPr>
                                    <w:pStyle w:val="5E-TABLECELL"/>
                                  </w:pPr>
                                  <w:r w:rsidRPr="00D65FAF">
                                    <w:t>7th</w:t>
                                  </w:r>
                                </w:p>
                              </w:tc>
                              <w:tc>
                                <w:tcPr>
                                  <w:tcW w:w="1080" w:type="dxa"/>
                                </w:tcPr>
                                <w:p w14:paraId="05AF0A9F" w14:textId="77777777" w:rsidR="0023096F" w:rsidRDefault="0023096F" w:rsidP="008A0536">
                                  <w:pPr>
                                    <w:pStyle w:val="5E-TABLECELL"/>
                                  </w:pPr>
                                  <w:r w:rsidRPr="00D65FAF">
                                    <w:t>+3</w:t>
                                  </w:r>
                                </w:p>
                              </w:tc>
                              <w:tc>
                                <w:tcPr>
                                  <w:tcW w:w="2880" w:type="dxa"/>
                                </w:tcPr>
                                <w:p w14:paraId="27371994" w14:textId="77777777" w:rsidR="0023096F" w:rsidRPr="00D65FAF" w:rsidRDefault="0023096F" w:rsidP="008A0536">
                                  <w:pPr>
                                    <w:pStyle w:val="5E-TABLECELL"/>
                                  </w:pPr>
                                  <w:r>
                                    <w:t>—</w:t>
                                  </w:r>
                                </w:p>
                              </w:tc>
                              <w:tc>
                                <w:tcPr>
                                  <w:tcW w:w="1112" w:type="dxa"/>
                                </w:tcPr>
                                <w:p w14:paraId="07DD15DD" w14:textId="77777777" w:rsidR="0023096F" w:rsidRPr="00D65FAF" w:rsidRDefault="0023096F" w:rsidP="008A0536">
                                  <w:pPr>
                                    <w:pStyle w:val="5E-TABLECELL"/>
                                  </w:pPr>
                                  <w:r>
                                    <w:t>4</w:t>
                                  </w:r>
                                </w:p>
                              </w:tc>
                              <w:tc>
                                <w:tcPr>
                                  <w:tcW w:w="483" w:type="dxa"/>
                                </w:tcPr>
                                <w:p w14:paraId="479C839F" w14:textId="77777777" w:rsidR="0023096F" w:rsidRPr="00D65FAF" w:rsidRDefault="0023096F" w:rsidP="008A0536">
                                  <w:pPr>
                                    <w:pStyle w:val="5E-TABLECELL"/>
                                  </w:pPr>
                                  <w:r w:rsidRPr="00D65FAF">
                                    <w:t>4</w:t>
                                  </w:r>
                                </w:p>
                              </w:tc>
                              <w:tc>
                                <w:tcPr>
                                  <w:tcW w:w="483" w:type="dxa"/>
                                </w:tcPr>
                                <w:p w14:paraId="5A723769" w14:textId="77777777" w:rsidR="0023096F" w:rsidRPr="00D65FAF" w:rsidRDefault="0023096F" w:rsidP="008A0536">
                                  <w:pPr>
                                    <w:pStyle w:val="5E-TABLECELL"/>
                                  </w:pPr>
                                  <w:r w:rsidRPr="00D65FAF">
                                    <w:t>3</w:t>
                                  </w:r>
                                </w:p>
                              </w:tc>
                              <w:tc>
                                <w:tcPr>
                                  <w:tcW w:w="483" w:type="dxa"/>
                                </w:tcPr>
                                <w:p w14:paraId="6AC4B060" w14:textId="77777777" w:rsidR="0023096F" w:rsidRPr="00D65FAF" w:rsidRDefault="0023096F" w:rsidP="008A0536">
                                  <w:pPr>
                                    <w:pStyle w:val="5E-TABLECELL"/>
                                  </w:pPr>
                                  <w:r w:rsidRPr="00D65FAF">
                                    <w:t>3</w:t>
                                  </w:r>
                                </w:p>
                              </w:tc>
                              <w:tc>
                                <w:tcPr>
                                  <w:tcW w:w="483" w:type="dxa"/>
                                </w:tcPr>
                                <w:p w14:paraId="16AF4F09" w14:textId="77777777" w:rsidR="0023096F" w:rsidRPr="00D65FAF" w:rsidRDefault="0023096F" w:rsidP="008A0536">
                                  <w:pPr>
                                    <w:pStyle w:val="5E-TABLECELL"/>
                                  </w:pPr>
                                  <w:r w:rsidRPr="00D65FAF">
                                    <w:t>1</w:t>
                                  </w:r>
                                </w:p>
                              </w:tc>
                              <w:tc>
                                <w:tcPr>
                                  <w:tcW w:w="483" w:type="dxa"/>
                                </w:tcPr>
                                <w:p w14:paraId="5E77BEFF" w14:textId="77777777" w:rsidR="0023096F" w:rsidRPr="00D65FAF" w:rsidRDefault="0023096F" w:rsidP="008A0536">
                                  <w:pPr>
                                    <w:pStyle w:val="5E-TABLECELL"/>
                                  </w:pPr>
                                  <w:r>
                                    <w:t>—</w:t>
                                  </w:r>
                                </w:p>
                              </w:tc>
                              <w:tc>
                                <w:tcPr>
                                  <w:tcW w:w="483" w:type="dxa"/>
                                </w:tcPr>
                                <w:p w14:paraId="32E7155A" w14:textId="77777777" w:rsidR="0023096F" w:rsidRPr="00D65FAF" w:rsidRDefault="0023096F" w:rsidP="008A0536">
                                  <w:pPr>
                                    <w:pStyle w:val="5E-TABLECELL"/>
                                  </w:pPr>
                                  <w:r>
                                    <w:t>—</w:t>
                                  </w:r>
                                </w:p>
                              </w:tc>
                              <w:tc>
                                <w:tcPr>
                                  <w:tcW w:w="483" w:type="dxa"/>
                                </w:tcPr>
                                <w:p w14:paraId="662AF9EE" w14:textId="77777777" w:rsidR="0023096F" w:rsidRPr="00D65FAF" w:rsidRDefault="0023096F" w:rsidP="008A0536">
                                  <w:pPr>
                                    <w:pStyle w:val="5E-TABLECELL"/>
                                  </w:pPr>
                                  <w:r>
                                    <w:t>—</w:t>
                                  </w:r>
                                </w:p>
                              </w:tc>
                              <w:tc>
                                <w:tcPr>
                                  <w:tcW w:w="483" w:type="dxa"/>
                                </w:tcPr>
                                <w:p w14:paraId="19C3104E" w14:textId="77777777" w:rsidR="0023096F" w:rsidRPr="00D65FAF" w:rsidRDefault="0023096F" w:rsidP="008A0536">
                                  <w:pPr>
                                    <w:pStyle w:val="5E-TABLECELL"/>
                                  </w:pPr>
                                  <w:r>
                                    <w:t>—</w:t>
                                  </w:r>
                                </w:p>
                              </w:tc>
                              <w:tc>
                                <w:tcPr>
                                  <w:tcW w:w="424" w:type="dxa"/>
                                </w:tcPr>
                                <w:p w14:paraId="6B5548F0" w14:textId="77777777" w:rsidR="0023096F" w:rsidRPr="00D65FAF" w:rsidRDefault="0023096F" w:rsidP="008A0536">
                                  <w:pPr>
                                    <w:pStyle w:val="5E-TABLECELL"/>
                                  </w:pPr>
                                  <w:r>
                                    <w:t>—</w:t>
                                  </w:r>
                                </w:p>
                              </w:tc>
                            </w:tr>
                            <w:tr w:rsidR="0023096F" w:rsidRPr="00D65FAF" w14:paraId="0F613F87"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34BB705B" w14:textId="77777777" w:rsidR="0023096F" w:rsidRPr="00D65FAF" w:rsidRDefault="0023096F" w:rsidP="008A0536">
                                  <w:pPr>
                                    <w:pStyle w:val="5E-TABLECELL"/>
                                  </w:pPr>
                                  <w:r w:rsidRPr="00D65FAF">
                                    <w:t>8th</w:t>
                                  </w:r>
                                </w:p>
                              </w:tc>
                              <w:tc>
                                <w:tcPr>
                                  <w:tcW w:w="1080" w:type="dxa"/>
                                </w:tcPr>
                                <w:p w14:paraId="15D217D8" w14:textId="77777777" w:rsidR="0023096F" w:rsidRPr="00D65FAF" w:rsidRDefault="0023096F" w:rsidP="008A0536">
                                  <w:pPr>
                                    <w:pStyle w:val="5E-TABLECELL"/>
                                  </w:pPr>
                                  <w:r w:rsidRPr="00D65FAF">
                                    <w:t>+3</w:t>
                                  </w:r>
                                </w:p>
                              </w:tc>
                              <w:tc>
                                <w:tcPr>
                                  <w:tcW w:w="2880" w:type="dxa"/>
                                </w:tcPr>
                                <w:p w14:paraId="37E98991" w14:textId="77777777" w:rsidR="0023096F" w:rsidRPr="00D65FAF" w:rsidRDefault="0023096F" w:rsidP="008A0536">
                                  <w:pPr>
                                    <w:pStyle w:val="5E-TABLECELL"/>
                                  </w:pPr>
                                  <w:r>
                                    <w:t>Feat</w:t>
                                  </w:r>
                                </w:p>
                              </w:tc>
                              <w:tc>
                                <w:tcPr>
                                  <w:tcW w:w="1112" w:type="dxa"/>
                                </w:tcPr>
                                <w:p w14:paraId="154F6030" w14:textId="77777777" w:rsidR="0023096F" w:rsidRPr="00D65FAF" w:rsidRDefault="0023096F" w:rsidP="008A0536">
                                  <w:pPr>
                                    <w:pStyle w:val="5E-TABLECELL"/>
                                  </w:pPr>
                                  <w:r>
                                    <w:t>4</w:t>
                                  </w:r>
                                </w:p>
                              </w:tc>
                              <w:tc>
                                <w:tcPr>
                                  <w:tcW w:w="483" w:type="dxa"/>
                                </w:tcPr>
                                <w:p w14:paraId="2129C31E" w14:textId="77777777" w:rsidR="0023096F" w:rsidRPr="00D65FAF" w:rsidRDefault="0023096F" w:rsidP="008A0536">
                                  <w:pPr>
                                    <w:pStyle w:val="5E-TABLECELL"/>
                                  </w:pPr>
                                  <w:r w:rsidRPr="00D65FAF">
                                    <w:t>4</w:t>
                                  </w:r>
                                </w:p>
                              </w:tc>
                              <w:tc>
                                <w:tcPr>
                                  <w:tcW w:w="483" w:type="dxa"/>
                                </w:tcPr>
                                <w:p w14:paraId="5A2F19C8" w14:textId="77777777" w:rsidR="0023096F" w:rsidRPr="00D65FAF" w:rsidRDefault="0023096F" w:rsidP="008A0536">
                                  <w:pPr>
                                    <w:pStyle w:val="5E-TABLECELL"/>
                                  </w:pPr>
                                  <w:r w:rsidRPr="00D65FAF">
                                    <w:t>3</w:t>
                                  </w:r>
                                </w:p>
                              </w:tc>
                              <w:tc>
                                <w:tcPr>
                                  <w:tcW w:w="483" w:type="dxa"/>
                                </w:tcPr>
                                <w:p w14:paraId="5BFCFD39" w14:textId="77777777" w:rsidR="0023096F" w:rsidRPr="00D65FAF" w:rsidRDefault="0023096F" w:rsidP="008A0536">
                                  <w:pPr>
                                    <w:pStyle w:val="5E-TABLECELL"/>
                                  </w:pPr>
                                  <w:r w:rsidRPr="00D65FAF">
                                    <w:t>3</w:t>
                                  </w:r>
                                </w:p>
                              </w:tc>
                              <w:tc>
                                <w:tcPr>
                                  <w:tcW w:w="483" w:type="dxa"/>
                                </w:tcPr>
                                <w:p w14:paraId="138B5F4F" w14:textId="77777777" w:rsidR="0023096F" w:rsidRPr="00D65FAF" w:rsidRDefault="0023096F" w:rsidP="008A0536">
                                  <w:pPr>
                                    <w:pStyle w:val="5E-TABLECELL"/>
                                  </w:pPr>
                                  <w:r w:rsidRPr="00D65FAF">
                                    <w:t>2</w:t>
                                  </w:r>
                                </w:p>
                              </w:tc>
                              <w:tc>
                                <w:tcPr>
                                  <w:tcW w:w="483" w:type="dxa"/>
                                </w:tcPr>
                                <w:p w14:paraId="64D406E1" w14:textId="77777777" w:rsidR="0023096F" w:rsidRPr="00D65FAF" w:rsidRDefault="0023096F" w:rsidP="008A0536">
                                  <w:pPr>
                                    <w:pStyle w:val="5E-TABLECELL"/>
                                  </w:pPr>
                                  <w:r>
                                    <w:t>—</w:t>
                                  </w:r>
                                </w:p>
                              </w:tc>
                              <w:tc>
                                <w:tcPr>
                                  <w:tcW w:w="483" w:type="dxa"/>
                                </w:tcPr>
                                <w:p w14:paraId="3518D3E2" w14:textId="77777777" w:rsidR="0023096F" w:rsidRPr="00D65FAF" w:rsidRDefault="0023096F" w:rsidP="008A0536">
                                  <w:pPr>
                                    <w:pStyle w:val="5E-TABLECELL"/>
                                  </w:pPr>
                                  <w:r>
                                    <w:t>—</w:t>
                                  </w:r>
                                </w:p>
                              </w:tc>
                              <w:tc>
                                <w:tcPr>
                                  <w:tcW w:w="483" w:type="dxa"/>
                                </w:tcPr>
                                <w:p w14:paraId="14855F65" w14:textId="77777777" w:rsidR="0023096F" w:rsidRPr="00D65FAF" w:rsidRDefault="0023096F" w:rsidP="008A0536">
                                  <w:pPr>
                                    <w:pStyle w:val="5E-TABLECELL"/>
                                  </w:pPr>
                                  <w:r>
                                    <w:t>—</w:t>
                                  </w:r>
                                </w:p>
                              </w:tc>
                              <w:tc>
                                <w:tcPr>
                                  <w:tcW w:w="483" w:type="dxa"/>
                                </w:tcPr>
                                <w:p w14:paraId="5BA95472" w14:textId="77777777" w:rsidR="0023096F" w:rsidRPr="00D65FAF" w:rsidRDefault="0023096F" w:rsidP="008A0536">
                                  <w:pPr>
                                    <w:pStyle w:val="5E-TABLECELL"/>
                                  </w:pPr>
                                  <w:r>
                                    <w:t>—</w:t>
                                  </w:r>
                                </w:p>
                              </w:tc>
                              <w:tc>
                                <w:tcPr>
                                  <w:tcW w:w="424" w:type="dxa"/>
                                </w:tcPr>
                                <w:p w14:paraId="0A198072" w14:textId="77777777" w:rsidR="0023096F" w:rsidRPr="00D65FAF" w:rsidRDefault="0023096F" w:rsidP="008A0536">
                                  <w:pPr>
                                    <w:pStyle w:val="5E-TABLECELL"/>
                                  </w:pPr>
                                  <w:r>
                                    <w:t>—</w:t>
                                  </w:r>
                                </w:p>
                              </w:tc>
                            </w:tr>
                            <w:tr w:rsidR="0023096F" w:rsidRPr="00D65FAF" w14:paraId="5F9069C3"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20CED4AB" w14:textId="77777777" w:rsidR="0023096F" w:rsidRPr="00D65FAF" w:rsidRDefault="0023096F" w:rsidP="008A0536">
                                  <w:pPr>
                                    <w:pStyle w:val="5E-TABLECELL"/>
                                  </w:pPr>
                                  <w:r w:rsidRPr="00D65FAF">
                                    <w:t>9th</w:t>
                                  </w:r>
                                </w:p>
                              </w:tc>
                              <w:tc>
                                <w:tcPr>
                                  <w:tcW w:w="1080" w:type="dxa"/>
                                </w:tcPr>
                                <w:p w14:paraId="39C1678F" w14:textId="77777777" w:rsidR="0023096F" w:rsidRDefault="0023096F" w:rsidP="008A0536">
                                  <w:pPr>
                                    <w:pStyle w:val="5E-TABLECELL"/>
                                  </w:pPr>
                                  <w:r w:rsidRPr="00D65FAF">
                                    <w:t>+4</w:t>
                                  </w:r>
                                </w:p>
                              </w:tc>
                              <w:tc>
                                <w:tcPr>
                                  <w:tcW w:w="2880" w:type="dxa"/>
                                </w:tcPr>
                                <w:p w14:paraId="4BAE9EB5" w14:textId="77777777" w:rsidR="0023096F" w:rsidRPr="00D65FAF" w:rsidRDefault="0023096F" w:rsidP="008A0536">
                                  <w:pPr>
                                    <w:pStyle w:val="5E-TABLECELL"/>
                                  </w:pPr>
                                  <w:r>
                                    <w:t>—</w:t>
                                  </w:r>
                                </w:p>
                              </w:tc>
                              <w:tc>
                                <w:tcPr>
                                  <w:tcW w:w="1112" w:type="dxa"/>
                                </w:tcPr>
                                <w:p w14:paraId="050B63B8" w14:textId="77777777" w:rsidR="0023096F" w:rsidRPr="00D65FAF" w:rsidRDefault="0023096F" w:rsidP="008A0536">
                                  <w:pPr>
                                    <w:pStyle w:val="5E-TABLECELL"/>
                                  </w:pPr>
                                  <w:r>
                                    <w:t>4</w:t>
                                  </w:r>
                                </w:p>
                              </w:tc>
                              <w:tc>
                                <w:tcPr>
                                  <w:tcW w:w="483" w:type="dxa"/>
                                </w:tcPr>
                                <w:p w14:paraId="20FD34C8" w14:textId="77777777" w:rsidR="0023096F" w:rsidRPr="00D65FAF" w:rsidRDefault="0023096F" w:rsidP="008A0536">
                                  <w:pPr>
                                    <w:pStyle w:val="5E-TABLECELL"/>
                                  </w:pPr>
                                  <w:r w:rsidRPr="00D65FAF">
                                    <w:t>4</w:t>
                                  </w:r>
                                </w:p>
                              </w:tc>
                              <w:tc>
                                <w:tcPr>
                                  <w:tcW w:w="483" w:type="dxa"/>
                                </w:tcPr>
                                <w:p w14:paraId="2CDE9335" w14:textId="77777777" w:rsidR="0023096F" w:rsidRPr="00D65FAF" w:rsidRDefault="0023096F" w:rsidP="008A0536">
                                  <w:pPr>
                                    <w:pStyle w:val="5E-TABLECELL"/>
                                  </w:pPr>
                                  <w:r w:rsidRPr="00D65FAF">
                                    <w:t>3</w:t>
                                  </w:r>
                                </w:p>
                              </w:tc>
                              <w:tc>
                                <w:tcPr>
                                  <w:tcW w:w="483" w:type="dxa"/>
                                </w:tcPr>
                                <w:p w14:paraId="71C214B8" w14:textId="77777777" w:rsidR="0023096F" w:rsidRPr="00D65FAF" w:rsidRDefault="0023096F" w:rsidP="008A0536">
                                  <w:pPr>
                                    <w:pStyle w:val="5E-TABLECELL"/>
                                  </w:pPr>
                                  <w:r w:rsidRPr="00D65FAF">
                                    <w:t>3</w:t>
                                  </w:r>
                                </w:p>
                              </w:tc>
                              <w:tc>
                                <w:tcPr>
                                  <w:tcW w:w="483" w:type="dxa"/>
                                </w:tcPr>
                                <w:p w14:paraId="3DA1C716" w14:textId="77777777" w:rsidR="0023096F" w:rsidRPr="00D65FAF" w:rsidRDefault="0023096F" w:rsidP="008A0536">
                                  <w:pPr>
                                    <w:pStyle w:val="5E-TABLECELL"/>
                                  </w:pPr>
                                  <w:r w:rsidRPr="00D65FAF">
                                    <w:t>3</w:t>
                                  </w:r>
                                </w:p>
                              </w:tc>
                              <w:tc>
                                <w:tcPr>
                                  <w:tcW w:w="483" w:type="dxa"/>
                                </w:tcPr>
                                <w:p w14:paraId="025F74BB" w14:textId="77777777" w:rsidR="0023096F" w:rsidRPr="00D65FAF" w:rsidRDefault="0023096F" w:rsidP="008A0536">
                                  <w:pPr>
                                    <w:pStyle w:val="5E-TABLECELL"/>
                                  </w:pPr>
                                  <w:r w:rsidRPr="00D65FAF">
                                    <w:t>1</w:t>
                                  </w:r>
                                </w:p>
                              </w:tc>
                              <w:tc>
                                <w:tcPr>
                                  <w:tcW w:w="483" w:type="dxa"/>
                                </w:tcPr>
                                <w:p w14:paraId="230DE654" w14:textId="77777777" w:rsidR="0023096F" w:rsidRPr="00D65FAF" w:rsidRDefault="0023096F" w:rsidP="008A0536">
                                  <w:pPr>
                                    <w:pStyle w:val="5E-TABLECELL"/>
                                  </w:pPr>
                                  <w:r>
                                    <w:t>—</w:t>
                                  </w:r>
                                </w:p>
                              </w:tc>
                              <w:tc>
                                <w:tcPr>
                                  <w:tcW w:w="483" w:type="dxa"/>
                                </w:tcPr>
                                <w:p w14:paraId="6749E76D" w14:textId="77777777" w:rsidR="0023096F" w:rsidRPr="00D65FAF" w:rsidRDefault="0023096F" w:rsidP="008A0536">
                                  <w:pPr>
                                    <w:pStyle w:val="5E-TABLECELL"/>
                                  </w:pPr>
                                  <w:r>
                                    <w:t>—</w:t>
                                  </w:r>
                                </w:p>
                              </w:tc>
                              <w:tc>
                                <w:tcPr>
                                  <w:tcW w:w="483" w:type="dxa"/>
                                </w:tcPr>
                                <w:p w14:paraId="1940394F" w14:textId="77777777" w:rsidR="0023096F" w:rsidRPr="00D65FAF" w:rsidRDefault="0023096F" w:rsidP="008A0536">
                                  <w:pPr>
                                    <w:pStyle w:val="5E-TABLECELL"/>
                                  </w:pPr>
                                  <w:r>
                                    <w:t>—</w:t>
                                  </w:r>
                                </w:p>
                              </w:tc>
                              <w:tc>
                                <w:tcPr>
                                  <w:tcW w:w="424" w:type="dxa"/>
                                </w:tcPr>
                                <w:p w14:paraId="4FE35714" w14:textId="77777777" w:rsidR="0023096F" w:rsidRPr="00D65FAF" w:rsidRDefault="0023096F" w:rsidP="008A0536">
                                  <w:pPr>
                                    <w:pStyle w:val="5E-TABLECELL"/>
                                  </w:pPr>
                                  <w:r>
                                    <w:t>—</w:t>
                                  </w:r>
                                </w:p>
                              </w:tc>
                            </w:tr>
                            <w:tr w:rsidR="0023096F" w:rsidRPr="00D65FAF" w14:paraId="7B73E42E"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42365354" w14:textId="77777777" w:rsidR="0023096F" w:rsidRPr="00D65FAF" w:rsidRDefault="0023096F" w:rsidP="005143B2">
                                  <w:pPr>
                                    <w:pStyle w:val="5E-TABLECELL"/>
                                  </w:pPr>
                                  <w:r w:rsidRPr="00D65FAF">
                                    <w:t>10th</w:t>
                                  </w:r>
                                </w:p>
                              </w:tc>
                              <w:tc>
                                <w:tcPr>
                                  <w:tcW w:w="1080" w:type="dxa"/>
                                </w:tcPr>
                                <w:p w14:paraId="3927902A" w14:textId="77777777" w:rsidR="0023096F" w:rsidRPr="00D65FAF" w:rsidRDefault="0023096F" w:rsidP="005143B2">
                                  <w:pPr>
                                    <w:pStyle w:val="5E-TABLECELL"/>
                                  </w:pPr>
                                  <w:r w:rsidRPr="00D65FAF">
                                    <w:t>+4</w:t>
                                  </w:r>
                                </w:p>
                              </w:tc>
                              <w:tc>
                                <w:tcPr>
                                  <w:tcW w:w="2880" w:type="dxa"/>
                                </w:tcPr>
                                <w:p w14:paraId="3DD25C25" w14:textId="77777777" w:rsidR="0023096F" w:rsidRPr="00D65FAF" w:rsidRDefault="0023096F" w:rsidP="005143B2">
                                  <w:pPr>
                                    <w:pStyle w:val="5E-TABLECELL"/>
                                  </w:pPr>
                                  <w:r>
                                    <w:t>Arcane Tradition Feature</w:t>
                                  </w:r>
                                </w:p>
                              </w:tc>
                              <w:tc>
                                <w:tcPr>
                                  <w:tcW w:w="1112" w:type="dxa"/>
                                </w:tcPr>
                                <w:p w14:paraId="4A25DCD2" w14:textId="77777777" w:rsidR="0023096F" w:rsidRPr="00D65FAF" w:rsidRDefault="0023096F" w:rsidP="005143B2">
                                  <w:pPr>
                                    <w:pStyle w:val="5E-TABLECELL"/>
                                  </w:pPr>
                                  <w:r>
                                    <w:t>5</w:t>
                                  </w:r>
                                </w:p>
                              </w:tc>
                              <w:tc>
                                <w:tcPr>
                                  <w:tcW w:w="483" w:type="dxa"/>
                                </w:tcPr>
                                <w:p w14:paraId="299534EA" w14:textId="77777777" w:rsidR="0023096F" w:rsidRPr="00D65FAF" w:rsidRDefault="0023096F" w:rsidP="005143B2">
                                  <w:pPr>
                                    <w:pStyle w:val="5E-TABLECELL"/>
                                  </w:pPr>
                                  <w:r w:rsidRPr="00D65FAF">
                                    <w:t>4</w:t>
                                  </w:r>
                                </w:p>
                              </w:tc>
                              <w:tc>
                                <w:tcPr>
                                  <w:tcW w:w="483" w:type="dxa"/>
                                </w:tcPr>
                                <w:p w14:paraId="5C1BB991" w14:textId="77777777" w:rsidR="0023096F" w:rsidRPr="00D65FAF" w:rsidRDefault="0023096F" w:rsidP="005143B2">
                                  <w:pPr>
                                    <w:pStyle w:val="5E-TABLECELL"/>
                                  </w:pPr>
                                  <w:r w:rsidRPr="00D65FAF">
                                    <w:t>3</w:t>
                                  </w:r>
                                </w:p>
                              </w:tc>
                              <w:tc>
                                <w:tcPr>
                                  <w:tcW w:w="483" w:type="dxa"/>
                                </w:tcPr>
                                <w:p w14:paraId="2EAAD13C" w14:textId="77777777" w:rsidR="0023096F" w:rsidRPr="00D65FAF" w:rsidRDefault="0023096F" w:rsidP="005143B2">
                                  <w:pPr>
                                    <w:pStyle w:val="5E-TABLECELL"/>
                                  </w:pPr>
                                  <w:r w:rsidRPr="00D65FAF">
                                    <w:t>3</w:t>
                                  </w:r>
                                </w:p>
                              </w:tc>
                              <w:tc>
                                <w:tcPr>
                                  <w:tcW w:w="483" w:type="dxa"/>
                                </w:tcPr>
                                <w:p w14:paraId="6A29B14D" w14:textId="77777777" w:rsidR="0023096F" w:rsidRPr="00D65FAF" w:rsidRDefault="0023096F" w:rsidP="005143B2">
                                  <w:pPr>
                                    <w:pStyle w:val="5E-TABLECELL"/>
                                  </w:pPr>
                                  <w:r w:rsidRPr="00D65FAF">
                                    <w:t>3</w:t>
                                  </w:r>
                                </w:p>
                              </w:tc>
                              <w:tc>
                                <w:tcPr>
                                  <w:tcW w:w="483" w:type="dxa"/>
                                </w:tcPr>
                                <w:p w14:paraId="5C83D440" w14:textId="77777777" w:rsidR="0023096F" w:rsidRPr="00D65FAF" w:rsidRDefault="0023096F" w:rsidP="005143B2">
                                  <w:pPr>
                                    <w:pStyle w:val="5E-TABLECELL"/>
                                  </w:pPr>
                                  <w:r w:rsidRPr="00D65FAF">
                                    <w:t>2</w:t>
                                  </w:r>
                                </w:p>
                              </w:tc>
                              <w:tc>
                                <w:tcPr>
                                  <w:tcW w:w="483" w:type="dxa"/>
                                </w:tcPr>
                                <w:p w14:paraId="48729010" w14:textId="77777777" w:rsidR="0023096F" w:rsidRPr="00D65FAF" w:rsidRDefault="0023096F" w:rsidP="005143B2">
                                  <w:pPr>
                                    <w:pStyle w:val="5E-TABLECELL"/>
                                  </w:pPr>
                                  <w:r>
                                    <w:t>—</w:t>
                                  </w:r>
                                </w:p>
                              </w:tc>
                              <w:tc>
                                <w:tcPr>
                                  <w:tcW w:w="483" w:type="dxa"/>
                                </w:tcPr>
                                <w:p w14:paraId="6E0D9678" w14:textId="77777777" w:rsidR="0023096F" w:rsidRPr="00D65FAF" w:rsidRDefault="0023096F" w:rsidP="005143B2">
                                  <w:pPr>
                                    <w:pStyle w:val="5E-TABLECELL"/>
                                  </w:pPr>
                                  <w:r>
                                    <w:t>—</w:t>
                                  </w:r>
                                </w:p>
                              </w:tc>
                              <w:tc>
                                <w:tcPr>
                                  <w:tcW w:w="483" w:type="dxa"/>
                                </w:tcPr>
                                <w:p w14:paraId="1A525F93" w14:textId="77777777" w:rsidR="0023096F" w:rsidRPr="00D65FAF" w:rsidRDefault="0023096F" w:rsidP="005143B2">
                                  <w:pPr>
                                    <w:pStyle w:val="5E-TABLECELL"/>
                                  </w:pPr>
                                  <w:r>
                                    <w:t>—</w:t>
                                  </w:r>
                                </w:p>
                              </w:tc>
                              <w:tc>
                                <w:tcPr>
                                  <w:tcW w:w="424" w:type="dxa"/>
                                </w:tcPr>
                                <w:p w14:paraId="6529461E" w14:textId="77777777" w:rsidR="0023096F" w:rsidRPr="00D65FAF" w:rsidRDefault="0023096F" w:rsidP="005143B2">
                                  <w:pPr>
                                    <w:pStyle w:val="5E-TABLECELL"/>
                                  </w:pPr>
                                  <w:r>
                                    <w:t>—</w:t>
                                  </w:r>
                                </w:p>
                              </w:tc>
                            </w:tr>
                            <w:tr w:rsidR="0023096F" w:rsidRPr="00D65FAF" w14:paraId="2961A118"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2805BF82" w14:textId="77777777" w:rsidR="0023096F" w:rsidRPr="00D65FAF" w:rsidRDefault="0023096F" w:rsidP="005143B2">
                                  <w:pPr>
                                    <w:pStyle w:val="5E-TABLECELL"/>
                                  </w:pPr>
                                  <w:r w:rsidRPr="00D65FAF">
                                    <w:t>11th</w:t>
                                  </w:r>
                                </w:p>
                              </w:tc>
                              <w:tc>
                                <w:tcPr>
                                  <w:tcW w:w="1080" w:type="dxa"/>
                                </w:tcPr>
                                <w:p w14:paraId="7F90AF5F" w14:textId="77777777" w:rsidR="0023096F" w:rsidRDefault="0023096F" w:rsidP="005143B2">
                                  <w:pPr>
                                    <w:pStyle w:val="5E-TABLECELL"/>
                                  </w:pPr>
                                  <w:r w:rsidRPr="00D65FAF">
                                    <w:t>+4</w:t>
                                  </w:r>
                                </w:p>
                              </w:tc>
                              <w:tc>
                                <w:tcPr>
                                  <w:tcW w:w="2880" w:type="dxa"/>
                                </w:tcPr>
                                <w:p w14:paraId="6CA4C4D9" w14:textId="77777777" w:rsidR="0023096F" w:rsidRPr="00D65FAF" w:rsidRDefault="0023096F" w:rsidP="005143B2">
                                  <w:pPr>
                                    <w:pStyle w:val="5E-TABLECELL"/>
                                  </w:pPr>
                                  <w:r>
                                    <w:t>—</w:t>
                                  </w:r>
                                </w:p>
                              </w:tc>
                              <w:tc>
                                <w:tcPr>
                                  <w:tcW w:w="1112" w:type="dxa"/>
                                </w:tcPr>
                                <w:p w14:paraId="0820A40F" w14:textId="77777777" w:rsidR="0023096F" w:rsidRPr="00D65FAF" w:rsidRDefault="0023096F" w:rsidP="005143B2">
                                  <w:pPr>
                                    <w:pStyle w:val="5E-TABLECELL"/>
                                  </w:pPr>
                                  <w:r>
                                    <w:t>5</w:t>
                                  </w:r>
                                </w:p>
                              </w:tc>
                              <w:tc>
                                <w:tcPr>
                                  <w:tcW w:w="483" w:type="dxa"/>
                                </w:tcPr>
                                <w:p w14:paraId="6742843A" w14:textId="77777777" w:rsidR="0023096F" w:rsidRPr="00D65FAF" w:rsidRDefault="0023096F" w:rsidP="005143B2">
                                  <w:pPr>
                                    <w:pStyle w:val="5E-TABLECELL"/>
                                  </w:pPr>
                                  <w:r w:rsidRPr="00D65FAF">
                                    <w:t>4</w:t>
                                  </w:r>
                                </w:p>
                              </w:tc>
                              <w:tc>
                                <w:tcPr>
                                  <w:tcW w:w="483" w:type="dxa"/>
                                </w:tcPr>
                                <w:p w14:paraId="7DD7886C" w14:textId="77777777" w:rsidR="0023096F" w:rsidRPr="00D65FAF" w:rsidRDefault="0023096F" w:rsidP="005143B2">
                                  <w:pPr>
                                    <w:pStyle w:val="5E-TABLECELL"/>
                                  </w:pPr>
                                  <w:r w:rsidRPr="00D65FAF">
                                    <w:t>3</w:t>
                                  </w:r>
                                </w:p>
                              </w:tc>
                              <w:tc>
                                <w:tcPr>
                                  <w:tcW w:w="483" w:type="dxa"/>
                                </w:tcPr>
                                <w:p w14:paraId="509991E4" w14:textId="77777777" w:rsidR="0023096F" w:rsidRPr="00D65FAF" w:rsidRDefault="0023096F" w:rsidP="005143B2">
                                  <w:pPr>
                                    <w:pStyle w:val="5E-TABLECELL"/>
                                  </w:pPr>
                                  <w:r w:rsidRPr="00D65FAF">
                                    <w:t>3</w:t>
                                  </w:r>
                                </w:p>
                              </w:tc>
                              <w:tc>
                                <w:tcPr>
                                  <w:tcW w:w="483" w:type="dxa"/>
                                </w:tcPr>
                                <w:p w14:paraId="2E7EBF01" w14:textId="77777777" w:rsidR="0023096F" w:rsidRPr="00D65FAF" w:rsidRDefault="0023096F" w:rsidP="005143B2">
                                  <w:pPr>
                                    <w:pStyle w:val="5E-TABLECELL"/>
                                  </w:pPr>
                                  <w:r w:rsidRPr="00D65FAF">
                                    <w:t>3</w:t>
                                  </w:r>
                                </w:p>
                              </w:tc>
                              <w:tc>
                                <w:tcPr>
                                  <w:tcW w:w="483" w:type="dxa"/>
                                </w:tcPr>
                                <w:p w14:paraId="4F7267C6" w14:textId="77777777" w:rsidR="0023096F" w:rsidRPr="00D65FAF" w:rsidRDefault="0023096F" w:rsidP="005143B2">
                                  <w:pPr>
                                    <w:pStyle w:val="5E-TABLECELL"/>
                                  </w:pPr>
                                  <w:r w:rsidRPr="00D65FAF">
                                    <w:t>2</w:t>
                                  </w:r>
                                </w:p>
                              </w:tc>
                              <w:tc>
                                <w:tcPr>
                                  <w:tcW w:w="483" w:type="dxa"/>
                                </w:tcPr>
                                <w:p w14:paraId="7303EBAC" w14:textId="77777777" w:rsidR="0023096F" w:rsidRPr="00D65FAF" w:rsidRDefault="0023096F" w:rsidP="005143B2">
                                  <w:pPr>
                                    <w:pStyle w:val="5E-TABLECELL"/>
                                  </w:pPr>
                                  <w:r w:rsidRPr="00D65FAF">
                                    <w:t>1</w:t>
                                  </w:r>
                                </w:p>
                              </w:tc>
                              <w:tc>
                                <w:tcPr>
                                  <w:tcW w:w="483" w:type="dxa"/>
                                </w:tcPr>
                                <w:p w14:paraId="78751008" w14:textId="77777777" w:rsidR="0023096F" w:rsidRPr="00D65FAF" w:rsidRDefault="0023096F" w:rsidP="005143B2">
                                  <w:pPr>
                                    <w:pStyle w:val="5E-TABLECELL"/>
                                  </w:pPr>
                                  <w:r>
                                    <w:t>—</w:t>
                                  </w:r>
                                </w:p>
                              </w:tc>
                              <w:tc>
                                <w:tcPr>
                                  <w:tcW w:w="483" w:type="dxa"/>
                                </w:tcPr>
                                <w:p w14:paraId="3DF4E823" w14:textId="77777777" w:rsidR="0023096F" w:rsidRPr="00D65FAF" w:rsidRDefault="0023096F" w:rsidP="005143B2">
                                  <w:pPr>
                                    <w:pStyle w:val="5E-TABLECELL"/>
                                  </w:pPr>
                                  <w:r>
                                    <w:t>—</w:t>
                                  </w:r>
                                </w:p>
                              </w:tc>
                              <w:tc>
                                <w:tcPr>
                                  <w:tcW w:w="424" w:type="dxa"/>
                                </w:tcPr>
                                <w:p w14:paraId="777A4979" w14:textId="77777777" w:rsidR="0023096F" w:rsidRPr="00D65FAF" w:rsidRDefault="0023096F" w:rsidP="005143B2">
                                  <w:pPr>
                                    <w:pStyle w:val="5E-TABLECELL"/>
                                  </w:pPr>
                                  <w:r>
                                    <w:t>—</w:t>
                                  </w:r>
                                </w:p>
                              </w:tc>
                            </w:tr>
                            <w:tr w:rsidR="0023096F" w:rsidRPr="00D65FAF" w14:paraId="0F7B9C11"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216DCC32" w14:textId="77777777" w:rsidR="0023096F" w:rsidRPr="00D65FAF" w:rsidRDefault="0023096F" w:rsidP="005143B2">
                                  <w:pPr>
                                    <w:pStyle w:val="5E-TABLECELL"/>
                                  </w:pPr>
                                  <w:r w:rsidRPr="00D65FAF">
                                    <w:t>12th</w:t>
                                  </w:r>
                                </w:p>
                              </w:tc>
                              <w:tc>
                                <w:tcPr>
                                  <w:tcW w:w="1080" w:type="dxa"/>
                                </w:tcPr>
                                <w:p w14:paraId="0C3F4FAB" w14:textId="77777777" w:rsidR="0023096F" w:rsidRPr="00D65FAF" w:rsidRDefault="0023096F" w:rsidP="005143B2">
                                  <w:pPr>
                                    <w:pStyle w:val="5E-TABLECELL"/>
                                  </w:pPr>
                                  <w:r w:rsidRPr="00D65FAF">
                                    <w:t>+4</w:t>
                                  </w:r>
                                </w:p>
                              </w:tc>
                              <w:tc>
                                <w:tcPr>
                                  <w:tcW w:w="2880" w:type="dxa"/>
                                </w:tcPr>
                                <w:p w14:paraId="73DFFAC1" w14:textId="77777777" w:rsidR="0023096F" w:rsidRPr="00D65FAF" w:rsidRDefault="0023096F" w:rsidP="005143B2">
                                  <w:pPr>
                                    <w:pStyle w:val="5E-TABLECELL"/>
                                  </w:pPr>
                                  <w:r>
                                    <w:t>Feat</w:t>
                                  </w:r>
                                </w:p>
                              </w:tc>
                              <w:tc>
                                <w:tcPr>
                                  <w:tcW w:w="1112" w:type="dxa"/>
                                </w:tcPr>
                                <w:p w14:paraId="72A3C1AF" w14:textId="77777777" w:rsidR="0023096F" w:rsidRPr="00D65FAF" w:rsidRDefault="0023096F" w:rsidP="005143B2">
                                  <w:pPr>
                                    <w:pStyle w:val="5E-TABLECELL"/>
                                  </w:pPr>
                                  <w:r>
                                    <w:t>5</w:t>
                                  </w:r>
                                </w:p>
                              </w:tc>
                              <w:tc>
                                <w:tcPr>
                                  <w:tcW w:w="483" w:type="dxa"/>
                                </w:tcPr>
                                <w:p w14:paraId="0F4A5548" w14:textId="77777777" w:rsidR="0023096F" w:rsidRPr="00D65FAF" w:rsidRDefault="0023096F" w:rsidP="005143B2">
                                  <w:pPr>
                                    <w:pStyle w:val="5E-TABLECELL"/>
                                  </w:pPr>
                                  <w:r w:rsidRPr="00D65FAF">
                                    <w:t>4</w:t>
                                  </w:r>
                                </w:p>
                              </w:tc>
                              <w:tc>
                                <w:tcPr>
                                  <w:tcW w:w="483" w:type="dxa"/>
                                </w:tcPr>
                                <w:p w14:paraId="31B664A1" w14:textId="77777777" w:rsidR="0023096F" w:rsidRPr="00D65FAF" w:rsidRDefault="0023096F" w:rsidP="005143B2">
                                  <w:pPr>
                                    <w:pStyle w:val="5E-TABLECELL"/>
                                  </w:pPr>
                                  <w:r w:rsidRPr="00D65FAF">
                                    <w:t>3</w:t>
                                  </w:r>
                                </w:p>
                              </w:tc>
                              <w:tc>
                                <w:tcPr>
                                  <w:tcW w:w="483" w:type="dxa"/>
                                </w:tcPr>
                                <w:p w14:paraId="3D3F342E" w14:textId="77777777" w:rsidR="0023096F" w:rsidRPr="00D65FAF" w:rsidRDefault="0023096F" w:rsidP="005143B2">
                                  <w:pPr>
                                    <w:pStyle w:val="5E-TABLECELL"/>
                                  </w:pPr>
                                  <w:r w:rsidRPr="00D65FAF">
                                    <w:t>3</w:t>
                                  </w:r>
                                </w:p>
                              </w:tc>
                              <w:tc>
                                <w:tcPr>
                                  <w:tcW w:w="483" w:type="dxa"/>
                                </w:tcPr>
                                <w:p w14:paraId="3CC18B53" w14:textId="77777777" w:rsidR="0023096F" w:rsidRPr="00D65FAF" w:rsidRDefault="0023096F" w:rsidP="005143B2">
                                  <w:pPr>
                                    <w:pStyle w:val="5E-TABLECELL"/>
                                  </w:pPr>
                                  <w:r w:rsidRPr="00D65FAF">
                                    <w:t>3</w:t>
                                  </w:r>
                                </w:p>
                              </w:tc>
                              <w:tc>
                                <w:tcPr>
                                  <w:tcW w:w="483" w:type="dxa"/>
                                </w:tcPr>
                                <w:p w14:paraId="680AB4FC" w14:textId="77777777" w:rsidR="0023096F" w:rsidRPr="00D65FAF" w:rsidRDefault="0023096F" w:rsidP="005143B2">
                                  <w:pPr>
                                    <w:pStyle w:val="5E-TABLECELL"/>
                                  </w:pPr>
                                  <w:r w:rsidRPr="00D65FAF">
                                    <w:t>2</w:t>
                                  </w:r>
                                </w:p>
                              </w:tc>
                              <w:tc>
                                <w:tcPr>
                                  <w:tcW w:w="483" w:type="dxa"/>
                                </w:tcPr>
                                <w:p w14:paraId="7DCE0C79" w14:textId="77777777" w:rsidR="0023096F" w:rsidRPr="00D65FAF" w:rsidRDefault="0023096F" w:rsidP="005143B2">
                                  <w:pPr>
                                    <w:pStyle w:val="5E-TABLECELL"/>
                                  </w:pPr>
                                  <w:r w:rsidRPr="00D65FAF">
                                    <w:t>1</w:t>
                                  </w:r>
                                </w:p>
                              </w:tc>
                              <w:tc>
                                <w:tcPr>
                                  <w:tcW w:w="483" w:type="dxa"/>
                                </w:tcPr>
                                <w:p w14:paraId="64C1717F" w14:textId="77777777" w:rsidR="0023096F" w:rsidRPr="00D65FAF" w:rsidRDefault="0023096F" w:rsidP="005143B2">
                                  <w:pPr>
                                    <w:pStyle w:val="5E-TABLECELL"/>
                                  </w:pPr>
                                  <w:r>
                                    <w:t>—</w:t>
                                  </w:r>
                                </w:p>
                              </w:tc>
                              <w:tc>
                                <w:tcPr>
                                  <w:tcW w:w="483" w:type="dxa"/>
                                </w:tcPr>
                                <w:p w14:paraId="6C2BF292" w14:textId="77777777" w:rsidR="0023096F" w:rsidRPr="00D65FAF" w:rsidRDefault="0023096F" w:rsidP="005143B2">
                                  <w:pPr>
                                    <w:pStyle w:val="5E-TABLECELL"/>
                                  </w:pPr>
                                  <w:r>
                                    <w:t>—</w:t>
                                  </w:r>
                                </w:p>
                              </w:tc>
                              <w:tc>
                                <w:tcPr>
                                  <w:tcW w:w="424" w:type="dxa"/>
                                </w:tcPr>
                                <w:p w14:paraId="6D05B848" w14:textId="77777777" w:rsidR="0023096F" w:rsidRPr="00D65FAF" w:rsidRDefault="0023096F" w:rsidP="005143B2">
                                  <w:pPr>
                                    <w:pStyle w:val="5E-TABLECELL"/>
                                  </w:pPr>
                                  <w:r>
                                    <w:t>—</w:t>
                                  </w:r>
                                </w:p>
                              </w:tc>
                            </w:tr>
                            <w:tr w:rsidR="0023096F" w:rsidRPr="00D65FAF" w14:paraId="57CDE63F"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141F0009" w14:textId="77777777" w:rsidR="0023096F" w:rsidRPr="00D65FAF" w:rsidRDefault="0023096F" w:rsidP="005143B2">
                                  <w:pPr>
                                    <w:pStyle w:val="5E-TABLECELL"/>
                                  </w:pPr>
                                  <w:r w:rsidRPr="00D65FAF">
                                    <w:t>13th</w:t>
                                  </w:r>
                                </w:p>
                              </w:tc>
                              <w:tc>
                                <w:tcPr>
                                  <w:tcW w:w="1080" w:type="dxa"/>
                                </w:tcPr>
                                <w:p w14:paraId="0451142B" w14:textId="77777777" w:rsidR="0023096F" w:rsidRDefault="0023096F" w:rsidP="005143B2">
                                  <w:pPr>
                                    <w:pStyle w:val="5E-TABLECELL"/>
                                  </w:pPr>
                                  <w:r w:rsidRPr="00D65FAF">
                                    <w:t>+5</w:t>
                                  </w:r>
                                </w:p>
                              </w:tc>
                              <w:tc>
                                <w:tcPr>
                                  <w:tcW w:w="2880" w:type="dxa"/>
                                </w:tcPr>
                                <w:p w14:paraId="357F6042" w14:textId="77777777" w:rsidR="0023096F" w:rsidRPr="00D65FAF" w:rsidRDefault="0023096F" w:rsidP="005143B2">
                                  <w:pPr>
                                    <w:pStyle w:val="5E-TABLECELL"/>
                                  </w:pPr>
                                  <w:r>
                                    <w:t>—</w:t>
                                  </w:r>
                                </w:p>
                              </w:tc>
                              <w:tc>
                                <w:tcPr>
                                  <w:tcW w:w="1112" w:type="dxa"/>
                                </w:tcPr>
                                <w:p w14:paraId="729C8503" w14:textId="77777777" w:rsidR="0023096F" w:rsidRPr="00D65FAF" w:rsidRDefault="0023096F" w:rsidP="005143B2">
                                  <w:pPr>
                                    <w:pStyle w:val="5E-TABLECELL"/>
                                  </w:pPr>
                                  <w:r>
                                    <w:t>5</w:t>
                                  </w:r>
                                </w:p>
                              </w:tc>
                              <w:tc>
                                <w:tcPr>
                                  <w:tcW w:w="483" w:type="dxa"/>
                                </w:tcPr>
                                <w:p w14:paraId="79A7B767" w14:textId="77777777" w:rsidR="0023096F" w:rsidRPr="00D65FAF" w:rsidRDefault="0023096F" w:rsidP="005143B2">
                                  <w:pPr>
                                    <w:pStyle w:val="5E-TABLECELL"/>
                                  </w:pPr>
                                  <w:r w:rsidRPr="00D65FAF">
                                    <w:t>4</w:t>
                                  </w:r>
                                </w:p>
                              </w:tc>
                              <w:tc>
                                <w:tcPr>
                                  <w:tcW w:w="483" w:type="dxa"/>
                                </w:tcPr>
                                <w:p w14:paraId="3233D93D" w14:textId="77777777" w:rsidR="0023096F" w:rsidRPr="00D65FAF" w:rsidRDefault="0023096F" w:rsidP="005143B2">
                                  <w:pPr>
                                    <w:pStyle w:val="5E-TABLECELL"/>
                                  </w:pPr>
                                  <w:r w:rsidRPr="00D65FAF">
                                    <w:t>3</w:t>
                                  </w:r>
                                </w:p>
                              </w:tc>
                              <w:tc>
                                <w:tcPr>
                                  <w:tcW w:w="483" w:type="dxa"/>
                                </w:tcPr>
                                <w:p w14:paraId="0A21C584" w14:textId="77777777" w:rsidR="0023096F" w:rsidRPr="00D65FAF" w:rsidRDefault="0023096F" w:rsidP="005143B2">
                                  <w:pPr>
                                    <w:pStyle w:val="5E-TABLECELL"/>
                                  </w:pPr>
                                  <w:r w:rsidRPr="00D65FAF">
                                    <w:t>3</w:t>
                                  </w:r>
                                </w:p>
                              </w:tc>
                              <w:tc>
                                <w:tcPr>
                                  <w:tcW w:w="483" w:type="dxa"/>
                                </w:tcPr>
                                <w:p w14:paraId="4CA30FF3" w14:textId="77777777" w:rsidR="0023096F" w:rsidRPr="00D65FAF" w:rsidRDefault="0023096F" w:rsidP="005143B2">
                                  <w:pPr>
                                    <w:pStyle w:val="5E-TABLECELL"/>
                                  </w:pPr>
                                  <w:r w:rsidRPr="00D65FAF">
                                    <w:t>3</w:t>
                                  </w:r>
                                </w:p>
                              </w:tc>
                              <w:tc>
                                <w:tcPr>
                                  <w:tcW w:w="483" w:type="dxa"/>
                                </w:tcPr>
                                <w:p w14:paraId="26A7C38E" w14:textId="77777777" w:rsidR="0023096F" w:rsidRPr="00D65FAF" w:rsidRDefault="0023096F" w:rsidP="005143B2">
                                  <w:pPr>
                                    <w:pStyle w:val="5E-TABLECELL"/>
                                  </w:pPr>
                                  <w:r w:rsidRPr="00D65FAF">
                                    <w:t>2</w:t>
                                  </w:r>
                                </w:p>
                              </w:tc>
                              <w:tc>
                                <w:tcPr>
                                  <w:tcW w:w="483" w:type="dxa"/>
                                </w:tcPr>
                                <w:p w14:paraId="0D05F61B" w14:textId="77777777" w:rsidR="0023096F" w:rsidRPr="00D65FAF" w:rsidRDefault="0023096F" w:rsidP="005143B2">
                                  <w:pPr>
                                    <w:pStyle w:val="5E-TABLECELL"/>
                                  </w:pPr>
                                  <w:r w:rsidRPr="00D65FAF">
                                    <w:t>1</w:t>
                                  </w:r>
                                </w:p>
                              </w:tc>
                              <w:tc>
                                <w:tcPr>
                                  <w:tcW w:w="483" w:type="dxa"/>
                                </w:tcPr>
                                <w:p w14:paraId="38BF2348" w14:textId="77777777" w:rsidR="0023096F" w:rsidRPr="00D65FAF" w:rsidRDefault="0023096F" w:rsidP="005143B2">
                                  <w:pPr>
                                    <w:pStyle w:val="5E-TABLECELL"/>
                                  </w:pPr>
                                  <w:r w:rsidRPr="00D65FAF">
                                    <w:t>1</w:t>
                                  </w:r>
                                </w:p>
                              </w:tc>
                              <w:tc>
                                <w:tcPr>
                                  <w:tcW w:w="483" w:type="dxa"/>
                                </w:tcPr>
                                <w:p w14:paraId="17B940D9" w14:textId="77777777" w:rsidR="0023096F" w:rsidRPr="00D65FAF" w:rsidRDefault="0023096F" w:rsidP="005143B2">
                                  <w:pPr>
                                    <w:pStyle w:val="5E-TABLECELL"/>
                                  </w:pPr>
                                  <w:r>
                                    <w:t>—</w:t>
                                  </w:r>
                                </w:p>
                              </w:tc>
                              <w:tc>
                                <w:tcPr>
                                  <w:tcW w:w="424" w:type="dxa"/>
                                </w:tcPr>
                                <w:p w14:paraId="38F98772" w14:textId="77777777" w:rsidR="0023096F" w:rsidRPr="00D65FAF" w:rsidRDefault="0023096F" w:rsidP="005143B2">
                                  <w:pPr>
                                    <w:pStyle w:val="5E-TABLECELL"/>
                                  </w:pPr>
                                  <w:r>
                                    <w:t>—</w:t>
                                  </w:r>
                                </w:p>
                              </w:tc>
                            </w:tr>
                            <w:tr w:rsidR="0023096F" w:rsidRPr="00D65FAF" w14:paraId="4B20BCC0"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1106E3D1" w14:textId="77777777" w:rsidR="0023096F" w:rsidRPr="00D65FAF" w:rsidRDefault="0023096F" w:rsidP="005143B2">
                                  <w:pPr>
                                    <w:pStyle w:val="5E-TABLECELL"/>
                                  </w:pPr>
                                  <w:r w:rsidRPr="00D65FAF">
                                    <w:t>14th</w:t>
                                  </w:r>
                                </w:p>
                              </w:tc>
                              <w:tc>
                                <w:tcPr>
                                  <w:tcW w:w="1080" w:type="dxa"/>
                                </w:tcPr>
                                <w:p w14:paraId="505E961A" w14:textId="77777777" w:rsidR="0023096F" w:rsidRPr="00D65FAF" w:rsidRDefault="0023096F" w:rsidP="005143B2">
                                  <w:pPr>
                                    <w:pStyle w:val="5E-TABLECELL"/>
                                  </w:pPr>
                                  <w:r w:rsidRPr="00D65FAF">
                                    <w:t>+5</w:t>
                                  </w:r>
                                </w:p>
                              </w:tc>
                              <w:tc>
                                <w:tcPr>
                                  <w:tcW w:w="2880" w:type="dxa"/>
                                </w:tcPr>
                                <w:p w14:paraId="57B140BB" w14:textId="77777777" w:rsidR="0023096F" w:rsidRPr="00D65FAF" w:rsidRDefault="0023096F" w:rsidP="005143B2">
                                  <w:pPr>
                                    <w:pStyle w:val="5E-TABLECELL"/>
                                  </w:pPr>
                                  <w:r>
                                    <w:t>Arcane Tradition Feature</w:t>
                                  </w:r>
                                </w:p>
                              </w:tc>
                              <w:tc>
                                <w:tcPr>
                                  <w:tcW w:w="1112" w:type="dxa"/>
                                </w:tcPr>
                                <w:p w14:paraId="460D253E" w14:textId="77777777" w:rsidR="0023096F" w:rsidRPr="00D65FAF" w:rsidRDefault="0023096F" w:rsidP="005143B2">
                                  <w:pPr>
                                    <w:pStyle w:val="5E-TABLECELL"/>
                                  </w:pPr>
                                  <w:r>
                                    <w:t>5</w:t>
                                  </w:r>
                                </w:p>
                              </w:tc>
                              <w:tc>
                                <w:tcPr>
                                  <w:tcW w:w="483" w:type="dxa"/>
                                </w:tcPr>
                                <w:p w14:paraId="015A972A" w14:textId="77777777" w:rsidR="0023096F" w:rsidRPr="00D65FAF" w:rsidRDefault="0023096F" w:rsidP="005143B2">
                                  <w:pPr>
                                    <w:pStyle w:val="5E-TABLECELL"/>
                                  </w:pPr>
                                  <w:r w:rsidRPr="00D65FAF">
                                    <w:t>4</w:t>
                                  </w:r>
                                </w:p>
                              </w:tc>
                              <w:tc>
                                <w:tcPr>
                                  <w:tcW w:w="483" w:type="dxa"/>
                                </w:tcPr>
                                <w:p w14:paraId="0B65DF5B" w14:textId="77777777" w:rsidR="0023096F" w:rsidRPr="00D65FAF" w:rsidRDefault="0023096F" w:rsidP="005143B2">
                                  <w:pPr>
                                    <w:pStyle w:val="5E-TABLECELL"/>
                                  </w:pPr>
                                  <w:r w:rsidRPr="00D65FAF">
                                    <w:t>3</w:t>
                                  </w:r>
                                </w:p>
                              </w:tc>
                              <w:tc>
                                <w:tcPr>
                                  <w:tcW w:w="483" w:type="dxa"/>
                                </w:tcPr>
                                <w:p w14:paraId="5E366945" w14:textId="77777777" w:rsidR="0023096F" w:rsidRPr="00D65FAF" w:rsidRDefault="0023096F" w:rsidP="005143B2">
                                  <w:pPr>
                                    <w:pStyle w:val="5E-TABLECELL"/>
                                  </w:pPr>
                                  <w:r w:rsidRPr="00D65FAF">
                                    <w:t>3</w:t>
                                  </w:r>
                                </w:p>
                              </w:tc>
                              <w:tc>
                                <w:tcPr>
                                  <w:tcW w:w="483" w:type="dxa"/>
                                </w:tcPr>
                                <w:p w14:paraId="68715EC8" w14:textId="77777777" w:rsidR="0023096F" w:rsidRPr="00D65FAF" w:rsidRDefault="0023096F" w:rsidP="005143B2">
                                  <w:pPr>
                                    <w:pStyle w:val="5E-TABLECELL"/>
                                  </w:pPr>
                                  <w:r w:rsidRPr="00D65FAF">
                                    <w:t>3</w:t>
                                  </w:r>
                                </w:p>
                              </w:tc>
                              <w:tc>
                                <w:tcPr>
                                  <w:tcW w:w="483" w:type="dxa"/>
                                </w:tcPr>
                                <w:p w14:paraId="604E1797" w14:textId="77777777" w:rsidR="0023096F" w:rsidRPr="00D65FAF" w:rsidRDefault="0023096F" w:rsidP="005143B2">
                                  <w:pPr>
                                    <w:pStyle w:val="5E-TABLECELL"/>
                                  </w:pPr>
                                  <w:r w:rsidRPr="00D65FAF">
                                    <w:t>2</w:t>
                                  </w:r>
                                </w:p>
                              </w:tc>
                              <w:tc>
                                <w:tcPr>
                                  <w:tcW w:w="483" w:type="dxa"/>
                                </w:tcPr>
                                <w:p w14:paraId="2EEBDC24" w14:textId="77777777" w:rsidR="0023096F" w:rsidRPr="00D65FAF" w:rsidRDefault="0023096F" w:rsidP="005143B2">
                                  <w:pPr>
                                    <w:pStyle w:val="5E-TABLECELL"/>
                                  </w:pPr>
                                  <w:r w:rsidRPr="00D65FAF">
                                    <w:t>1</w:t>
                                  </w:r>
                                </w:p>
                              </w:tc>
                              <w:tc>
                                <w:tcPr>
                                  <w:tcW w:w="483" w:type="dxa"/>
                                </w:tcPr>
                                <w:p w14:paraId="29691437" w14:textId="77777777" w:rsidR="0023096F" w:rsidRPr="00D65FAF" w:rsidRDefault="0023096F" w:rsidP="005143B2">
                                  <w:pPr>
                                    <w:pStyle w:val="5E-TABLECELL"/>
                                  </w:pPr>
                                  <w:r w:rsidRPr="00D65FAF">
                                    <w:t>1</w:t>
                                  </w:r>
                                </w:p>
                              </w:tc>
                              <w:tc>
                                <w:tcPr>
                                  <w:tcW w:w="483" w:type="dxa"/>
                                </w:tcPr>
                                <w:p w14:paraId="3F39523B" w14:textId="77777777" w:rsidR="0023096F" w:rsidRPr="00D65FAF" w:rsidRDefault="0023096F" w:rsidP="005143B2">
                                  <w:pPr>
                                    <w:pStyle w:val="5E-TABLECELL"/>
                                  </w:pPr>
                                  <w:r>
                                    <w:t>—</w:t>
                                  </w:r>
                                </w:p>
                              </w:tc>
                              <w:tc>
                                <w:tcPr>
                                  <w:tcW w:w="424" w:type="dxa"/>
                                </w:tcPr>
                                <w:p w14:paraId="15146984" w14:textId="77777777" w:rsidR="0023096F" w:rsidRPr="00D65FAF" w:rsidRDefault="0023096F" w:rsidP="005143B2">
                                  <w:pPr>
                                    <w:pStyle w:val="5E-TABLECELL"/>
                                  </w:pPr>
                                  <w:r>
                                    <w:t>—</w:t>
                                  </w:r>
                                </w:p>
                              </w:tc>
                            </w:tr>
                            <w:tr w:rsidR="0023096F" w:rsidRPr="00D65FAF" w14:paraId="1E400669"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41F5FCBF" w14:textId="77777777" w:rsidR="0023096F" w:rsidRPr="00D65FAF" w:rsidRDefault="0023096F" w:rsidP="005143B2">
                                  <w:pPr>
                                    <w:pStyle w:val="5E-TABLECELL"/>
                                  </w:pPr>
                                  <w:r w:rsidRPr="00D65FAF">
                                    <w:t>15th</w:t>
                                  </w:r>
                                </w:p>
                              </w:tc>
                              <w:tc>
                                <w:tcPr>
                                  <w:tcW w:w="1080" w:type="dxa"/>
                                </w:tcPr>
                                <w:p w14:paraId="14EE13EA" w14:textId="77777777" w:rsidR="0023096F" w:rsidRDefault="0023096F" w:rsidP="005143B2">
                                  <w:pPr>
                                    <w:pStyle w:val="5E-TABLECELL"/>
                                  </w:pPr>
                                  <w:r w:rsidRPr="00D65FAF">
                                    <w:t>+5</w:t>
                                  </w:r>
                                </w:p>
                              </w:tc>
                              <w:tc>
                                <w:tcPr>
                                  <w:tcW w:w="2880" w:type="dxa"/>
                                </w:tcPr>
                                <w:p w14:paraId="0C7EBA66" w14:textId="77777777" w:rsidR="0023096F" w:rsidRPr="00D65FAF" w:rsidRDefault="0023096F" w:rsidP="005143B2">
                                  <w:pPr>
                                    <w:pStyle w:val="5E-TABLECELL"/>
                                  </w:pPr>
                                  <w:r>
                                    <w:t>—</w:t>
                                  </w:r>
                                </w:p>
                              </w:tc>
                              <w:tc>
                                <w:tcPr>
                                  <w:tcW w:w="1112" w:type="dxa"/>
                                </w:tcPr>
                                <w:p w14:paraId="74C18BFB" w14:textId="77777777" w:rsidR="0023096F" w:rsidRPr="00D65FAF" w:rsidRDefault="0023096F" w:rsidP="005143B2">
                                  <w:pPr>
                                    <w:pStyle w:val="5E-TABLECELL"/>
                                  </w:pPr>
                                  <w:r>
                                    <w:t>5</w:t>
                                  </w:r>
                                </w:p>
                              </w:tc>
                              <w:tc>
                                <w:tcPr>
                                  <w:tcW w:w="483" w:type="dxa"/>
                                </w:tcPr>
                                <w:p w14:paraId="40240D7A" w14:textId="77777777" w:rsidR="0023096F" w:rsidRPr="00D65FAF" w:rsidRDefault="0023096F" w:rsidP="005143B2">
                                  <w:pPr>
                                    <w:pStyle w:val="5E-TABLECELL"/>
                                  </w:pPr>
                                  <w:r w:rsidRPr="00D65FAF">
                                    <w:t>4</w:t>
                                  </w:r>
                                </w:p>
                              </w:tc>
                              <w:tc>
                                <w:tcPr>
                                  <w:tcW w:w="483" w:type="dxa"/>
                                </w:tcPr>
                                <w:p w14:paraId="4225CD5F" w14:textId="77777777" w:rsidR="0023096F" w:rsidRPr="00D65FAF" w:rsidRDefault="0023096F" w:rsidP="005143B2">
                                  <w:pPr>
                                    <w:pStyle w:val="5E-TABLECELL"/>
                                  </w:pPr>
                                  <w:r w:rsidRPr="00D65FAF">
                                    <w:t>3</w:t>
                                  </w:r>
                                </w:p>
                              </w:tc>
                              <w:tc>
                                <w:tcPr>
                                  <w:tcW w:w="483" w:type="dxa"/>
                                </w:tcPr>
                                <w:p w14:paraId="3F449D5D" w14:textId="77777777" w:rsidR="0023096F" w:rsidRPr="00D65FAF" w:rsidRDefault="0023096F" w:rsidP="005143B2">
                                  <w:pPr>
                                    <w:pStyle w:val="5E-TABLECELL"/>
                                  </w:pPr>
                                  <w:r w:rsidRPr="00D65FAF">
                                    <w:t>3</w:t>
                                  </w:r>
                                </w:p>
                              </w:tc>
                              <w:tc>
                                <w:tcPr>
                                  <w:tcW w:w="483" w:type="dxa"/>
                                </w:tcPr>
                                <w:p w14:paraId="4655C92F" w14:textId="77777777" w:rsidR="0023096F" w:rsidRPr="00D65FAF" w:rsidRDefault="0023096F" w:rsidP="005143B2">
                                  <w:pPr>
                                    <w:pStyle w:val="5E-TABLECELL"/>
                                  </w:pPr>
                                  <w:r w:rsidRPr="00D65FAF">
                                    <w:t>3</w:t>
                                  </w:r>
                                </w:p>
                              </w:tc>
                              <w:tc>
                                <w:tcPr>
                                  <w:tcW w:w="483" w:type="dxa"/>
                                </w:tcPr>
                                <w:p w14:paraId="6413E617" w14:textId="77777777" w:rsidR="0023096F" w:rsidRPr="00D65FAF" w:rsidRDefault="0023096F" w:rsidP="005143B2">
                                  <w:pPr>
                                    <w:pStyle w:val="5E-TABLECELL"/>
                                  </w:pPr>
                                  <w:r w:rsidRPr="00D65FAF">
                                    <w:t>2</w:t>
                                  </w:r>
                                </w:p>
                              </w:tc>
                              <w:tc>
                                <w:tcPr>
                                  <w:tcW w:w="483" w:type="dxa"/>
                                </w:tcPr>
                                <w:p w14:paraId="6A6EEE46" w14:textId="77777777" w:rsidR="0023096F" w:rsidRPr="00D65FAF" w:rsidRDefault="0023096F" w:rsidP="005143B2">
                                  <w:pPr>
                                    <w:pStyle w:val="5E-TABLECELL"/>
                                  </w:pPr>
                                  <w:r w:rsidRPr="00D65FAF">
                                    <w:t>1</w:t>
                                  </w:r>
                                </w:p>
                              </w:tc>
                              <w:tc>
                                <w:tcPr>
                                  <w:tcW w:w="483" w:type="dxa"/>
                                </w:tcPr>
                                <w:p w14:paraId="3CB7DF2D" w14:textId="77777777" w:rsidR="0023096F" w:rsidRPr="00D65FAF" w:rsidRDefault="0023096F" w:rsidP="005143B2">
                                  <w:pPr>
                                    <w:pStyle w:val="5E-TABLECELL"/>
                                  </w:pPr>
                                  <w:r w:rsidRPr="00D65FAF">
                                    <w:t>1</w:t>
                                  </w:r>
                                </w:p>
                              </w:tc>
                              <w:tc>
                                <w:tcPr>
                                  <w:tcW w:w="483" w:type="dxa"/>
                                </w:tcPr>
                                <w:p w14:paraId="74F9A2D4" w14:textId="77777777" w:rsidR="0023096F" w:rsidRPr="00D65FAF" w:rsidRDefault="0023096F" w:rsidP="005143B2">
                                  <w:pPr>
                                    <w:pStyle w:val="5E-TABLECELL"/>
                                  </w:pPr>
                                  <w:r w:rsidRPr="00D65FAF">
                                    <w:t>1</w:t>
                                  </w:r>
                                </w:p>
                              </w:tc>
                              <w:tc>
                                <w:tcPr>
                                  <w:tcW w:w="424" w:type="dxa"/>
                                </w:tcPr>
                                <w:p w14:paraId="27E884EB" w14:textId="77777777" w:rsidR="0023096F" w:rsidRPr="00D65FAF" w:rsidRDefault="0023096F" w:rsidP="005143B2">
                                  <w:pPr>
                                    <w:pStyle w:val="5E-TABLECELL"/>
                                  </w:pPr>
                                  <w:r>
                                    <w:t>—</w:t>
                                  </w:r>
                                </w:p>
                              </w:tc>
                            </w:tr>
                            <w:tr w:rsidR="0023096F" w:rsidRPr="00D65FAF" w14:paraId="608B9F25"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1942B839" w14:textId="77777777" w:rsidR="0023096F" w:rsidRPr="00D65FAF" w:rsidRDefault="0023096F" w:rsidP="005143B2">
                                  <w:pPr>
                                    <w:pStyle w:val="5E-TABLECELL"/>
                                  </w:pPr>
                                  <w:r w:rsidRPr="00D65FAF">
                                    <w:t>16th</w:t>
                                  </w:r>
                                </w:p>
                              </w:tc>
                              <w:tc>
                                <w:tcPr>
                                  <w:tcW w:w="1080" w:type="dxa"/>
                                </w:tcPr>
                                <w:p w14:paraId="2FA22086" w14:textId="77777777" w:rsidR="0023096F" w:rsidRPr="00D65FAF" w:rsidRDefault="0023096F" w:rsidP="005143B2">
                                  <w:pPr>
                                    <w:pStyle w:val="5E-TABLECELL"/>
                                  </w:pPr>
                                  <w:r w:rsidRPr="00D65FAF">
                                    <w:t>+5</w:t>
                                  </w:r>
                                </w:p>
                              </w:tc>
                              <w:tc>
                                <w:tcPr>
                                  <w:tcW w:w="2880" w:type="dxa"/>
                                </w:tcPr>
                                <w:p w14:paraId="79C688E5" w14:textId="77777777" w:rsidR="0023096F" w:rsidRPr="00D65FAF" w:rsidRDefault="0023096F" w:rsidP="005143B2">
                                  <w:pPr>
                                    <w:pStyle w:val="5E-TABLECELL"/>
                                  </w:pPr>
                                  <w:r>
                                    <w:t>Feat</w:t>
                                  </w:r>
                                </w:p>
                              </w:tc>
                              <w:tc>
                                <w:tcPr>
                                  <w:tcW w:w="1112" w:type="dxa"/>
                                </w:tcPr>
                                <w:p w14:paraId="507EBFB0" w14:textId="77777777" w:rsidR="0023096F" w:rsidRPr="00D65FAF" w:rsidRDefault="0023096F" w:rsidP="005143B2">
                                  <w:pPr>
                                    <w:pStyle w:val="5E-TABLECELL"/>
                                  </w:pPr>
                                  <w:r>
                                    <w:t>5</w:t>
                                  </w:r>
                                </w:p>
                              </w:tc>
                              <w:tc>
                                <w:tcPr>
                                  <w:tcW w:w="483" w:type="dxa"/>
                                </w:tcPr>
                                <w:p w14:paraId="298C9E94" w14:textId="77777777" w:rsidR="0023096F" w:rsidRPr="00D65FAF" w:rsidRDefault="0023096F" w:rsidP="005143B2">
                                  <w:pPr>
                                    <w:pStyle w:val="5E-TABLECELL"/>
                                  </w:pPr>
                                  <w:r w:rsidRPr="00D65FAF">
                                    <w:t>4</w:t>
                                  </w:r>
                                </w:p>
                              </w:tc>
                              <w:tc>
                                <w:tcPr>
                                  <w:tcW w:w="483" w:type="dxa"/>
                                </w:tcPr>
                                <w:p w14:paraId="12AC4CDD" w14:textId="77777777" w:rsidR="0023096F" w:rsidRPr="00D65FAF" w:rsidRDefault="0023096F" w:rsidP="005143B2">
                                  <w:pPr>
                                    <w:pStyle w:val="5E-TABLECELL"/>
                                  </w:pPr>
                                  <w:r w:rsidRPr="00D65FAF">
                                    <w:t>3</w:t>
                                  </w:r>
                                </w:p>
                              </w:tc>
                              <w:tc>
                                <w:tcPr>
                                  <w:tcW w:w="483" w:type="dxa"/>
                                </w:tcPr>
                                <w:p w14:paraId="770D7D7E" w14:textId="77777777" w:rsidR="0023096F" w:rsidRPr="00D65FAF" w:rsidRDefault="0023096F" w:rsidP="005143B2">
                                  <w:pPr>
                                    <w:pStyle w:val="5E-TABLECELL"/>
                                  </w:pPr>
                                  <w:r w:rsidRPr="00D65FAF">
                                    <w:t>3</w:t>
                                  </w:r>
                                </w:p>
                              </w:tc>
                              <w:tc>
                                <w:tcPr>
                                  <w:tcW w:w="483" w:type="dxa"/>
                                </w:tcPr>
                                <w:p w14:paraId="5B94485A" w14:textId="77777777" w:rsidR="0023096F" w:rsidRPr="00D65FAF" w:rsidRDefault="0023096F" w:rsidP="005143B2">
                                  <w:pPr>
                                    <w:pStyle w:val="5E-TABLECELL"/>
                                  </w:pPr>
                                  <w:r w:rsidRPr="00D65FAF">
                                    <w:t>3</w:t>
                                  </w:r>
                                </w:p>
                              </w:tc>
                              <w:tc>
                                <w:tcPr>
                                  <w:tcW w:w="483" w:type="dxa"/>
                                </w:tcPr>
                                <w:p w14:paraId="62A88F04" w14:textId="77777777" w:rsidR="0023096F" w:rsidRPr="00D65FAF" w:rsidRDefault="0023096F" w:rsidP="005143B2">
                                  <w:pPr>
                                    <w:pStyle w:val="5E-TABLECELL"/>
                                  </w:pPr>
                                  <w:r w:rsidRPr="00D65FAF">
                                    <w:t>2</w:t>
                                  </w:r>
                                </w:p>
                              </w:tc>
                              <w:tc>
                                <w:tcPr>
                                  <w:tcW w:w="483" w:type="dxa"/>
                                </w:tcPr>
                                <w:p w14:paraId="778382FD" w14:textId="77777777" w:rsidR="0023096F" w:rsidRPr="00D65FAF" w:rsidRDefault="0023096F" w:rsidP="005143B2">
                                  <w:pPr>
                                    <w:pStyle w:val="5E-TABLECELL"/>
                                  </w:pPr>
                                  <w:r w:rsidRPr="00D65FAF">
                                    <w:t>1</w:t>
                                  </w:r>
                                </w:p>
                              </w:tc>
                              <w:tc>
                                <w:tcPr>
                                  <w:tcW w:w="483" w:type="dxa"/>
                                </w:tcPr>
                                <w:p w14:paraId="0B450B64" w14:textId="77777777" w:rsidR="0023096F" w:rsidRPr="00D65FAF" w:rsidRDefault="0023096F" w:rsidP="005143B2">
                                  <w:pPr>
                                    <w:pStyle w:val="5E-TABLECELL"/>
                                  </w:pPr>
                                  <w:r w:rsidRPr="00D65FAF">
                                    <w:t>1</w:t>
                                  </w:r>
                                </w:p>
                              </w:tc>
                              <w:tc>
                                <w:tcPr>
                                  <w:tcW w:w="483" w:type="dxa"/>
                                </w:tcPr>
                                <w:p w14:paraId="72D2A8F5" w14:textId="77777777" w:rsidR="0023096F" w:rsidRPr="00D65FAF" w:rsidRDefault="0023096F" w:rsidP="005143B2">
                                  <w:pPr>
                                    <w:pStyle w:val="5E-TABLECELL"/>
                                  </w:pPr>
                                  <w:r w:rsidRPr="00D65FAF">
                                    <w:t>1</w:t>
                                  </w:r>
                                </w:p>
                              </w:tc>
                              <w:tc>
                                <w:tcPr>
                                  <w:tcW w:w="424" w:type="dxa"/>
                                </w:tcPr>
                                <w:p w14:paraId="16A8B099" w14:textId="77777777" w:rsidR="0023096F" w:rsidRPr="00D65FAF" w:rsidRDefault="0023096F" w:rsidP="005143B2">
                                  <w:pPr>
                                    <w:pStyle w:val="5E-TABLECELL"/>
                                  </w:pPr>
                                  <w:r>
                                    <w:t>—</w:t>
                                  </w:r>
                                </w:p>
                              </w:tc>
                            </w:tr>
                            <w:tr w:rsidR="0023096F" w:rsidRPr="00D65FAF" w14:paraId="715C9B1B"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676525CE" w14:textId="77777777" w:rsidR="0023096F" w:rsidRPr="00D65FAF" w:rsidRDefault="0023096F" w:rsidP="005143B2">
                                  <w:pPr>
                                    <w:pStyle w:val="5E-TABLECELL"/>
                                  </w:pPr>
                                  <w:r w:rsidRPr="00D65FAF">
                                    <w:t>17th</w:t>
                                  </w:r>
                                </w:p>
                              </w:tc>
                              <w:tc>
                                <w:tcPr>
                                  <w:tcW w:w="1080" w:type="dxa"/>
                                </w:tcPr>
                                <w:p w14:paraId="2E684819" w14:textId="77777777" w:rsidR="0023096F" w:rsidRDefault="0023096F" w:rsidP="005143B2">
                                  <w:pPr>
                                    <w:pStyle w:val="5E-TABLECELL"/>
                                  </w:pPr>
                                  <w:r w:rsidRPr="00D65FAF">
                                    <w:t>+6</w:t>
                                  </w:r>
                                </w:p>
                              </w:tc>
                              <w:tc>
                                <w:tcPr>
                                  <w:tcW w:w="2880" w:type="dxa"/>
                                </w:tcPr>
                                <w:p w14:paraId="71A2AF03" w14:textId="77777777" w:rsidR="0023096F" w:rsidRPr="00D65FAF" w:rsidRDefault="0023096F" w:rsidP="005143B2">
                                  <w:pPr>
                                    <w:pStyle w:val="5E-TABLECELL"/>
                                  </w:pPr>
                                  <w:r>
                                    <w:t>—</w:t>
                                  </w:r>
                                </w:p>
                              </w:tc>
                              <w:tc>
                                <w:tcPr>
                                  <w:tcW w:w="1112" w:type="dxa"/>
                                </w:tcPr>
                                <w:p w14:paraId="0920EE52" w14:textId="77777777" w:rsidR="0023096F" w:rsidRPr="00D65FAF" w:rsidRDefault="0023096F" w:rsidP="005143B2">
                                  <w:pPr>
                                    <w:pStyle w:val="5E-TABLECELL"/>
                                  </w:pPr>
                                  <w:r>
                                    <w:t>5</w:t>
                                  </w:r>
                                </w:p>
                              </w:tc>
                              <w:tc>
                                <w:tcPr>
                                  <w:tcW w:w="483" w:type="dxa"/>
                                </w:tcPr>
                                <w:p w14:paraId="4F636660" w14:textId="77777777" w:rsidR="0023096F" w:rsidRPr="00D65FAF" w:rsidRDefault="0023096F" w:rsidP="005143B2">
                                  <w:pPr>
                                    <w:pStyle w:val="5E-TABLECELL"/>
                                  </w:pPr>
                                  <w:r w:rsidRPr="00D65FAF">
                                    <w:t>4</w:t>
                                  </w:r>
                                </w:p>
                              </w:tc>
                              <w:tc>
                                <w:tcPr>
                                  <w:tcW w:w="483" w:type="dxa"/>
                                </w:tcPr>
                                <w:p w14:paraId="335B5F9F" w14:textId="77777777" w:rsidR="0023096F" w:rsidRPr="00D65FAF" w:rsidRDefault="0023096F" w:rsidP="005143B2">
                                  <w:pPr>
                                    <w:pStyle w:val="5E-TABLECELL"/>
                                  </w:pPr>
                                  <w:r w:rsidRPr="00D65FAF">
                                    <w:t>3</w:t>
                                  </w:r>
                                </w:p>
                              </w:tc>
                              <w:tc>
                                <w:tcPr>
                                  <w:tcW w:w="483" w:type="dxa"/>
                                </w:tcPr>
                                <w:p w14:paraId="53701C12" w14:textId="77777777" w:rsidR="0023096F" w:rsidRPr="00D65FAF" w:rsidRDefault="0023096F" w:rsidP="005143B2">
                                  <w:pPr>
                                    <w:pStyle w:val="5E-TABLECELL"/>
                                  </w:pPr>
                                  <w:r w:rsidRPr="00D65FAF">
                                    <w:t>3</w:t>
                                  </w:r>
                                </w:p>
                              </w:tc>
                              <w:tc>
                                <w:tcPr>
                                  <w:tcW w:w="483" w:type="dxa"/>
                                </w:tcPr>
                                <w:p w14:paraId="0EF1B90E" w14:textId="77777777" w:rsidR="0023096F" w:rsidRPr="00D65FAF" w:rsidRDefault="0023096F" w:rsidP="005143B2">
                                  <w:pPr>
                                    <w:pStyle w:val="5E-TABLECELL"/>
                                  </w:pPr>
                                  <w:r w:rsidRPr="00D65FAF">
                                    <w:t>3</w:t>
                                  </w:r>
                                </w:p>
                              </w:tc>
                              <w:tc>
                                <w:tcPr>
                                  <w:tcW w:w="483" w:type="dxa"/>
                                </w:tcPr>
                                <w:p w14:paraId="6A5511BE" w14:textId="77777777" w:rsidR="0023096F" w:rsidRPr="00D65FAF" w:rsidRDefault="0023096F" w:rsidP="005143B2">
                                  <w:pPr>
                                    <w:pStyle w:val="5E-TABLECELL"/>
                                  </w:pPr>
                                  <w:r w:rsidRPr="00D65FAF">
                                    <w:t>2</w:t>
                                  </w:r>
                                </w:p>
                              </w:tc>
                              <w:tc>
                                <w:tcPr>
                                  <w:tcW w:w="483" w:type="dxa"/>
                                </w:tcPr>
                                <w:p w14:paraId="5C96A70C" w14:textId="77777777" w:rsidR="0023096F" w:rsidRPr="00D65FAF" w:rsidRDefault="0023096F" w:rsidP="005143B2">
                                  <w:pPr>
                                    <w:pStyle w:val="5E-TABLECELL"/>
                                  </w:pPr>
                                  <w:r w:rsidRPr="00D65FAF">
                                    <w:t>1</w:t>
                                  </w:r>
                                </w:p>
                              </w:tc>
                              <w:tc>
                                <w:tcPr>
                                  <w:tcW w:w="483" w:type="dxa"/>
                                </w:tcPr>
                                <w:p w14:paraId="1A936F52" w14:textId="77777777" w:rsidR="0023096F" w:rsidRPr="00D65FAF" w:rsidRDefault="0023096F" w:rsidP="005143B2">
                                  <w:pPr>
                                    <w:pStyle w:val="5E-TABLECELL"/>
                                  </w:pPr>
                                  <w:r w:rsidRPr="00D65FAF">
                                    <w:t>1</w:t>
                                  </w:r>
                                </w:p>
                              </w:tc>
                              <w:tc>
                                <w:tcPr>
                                  <w:tcW w:w="483" w:type="dxa"/>
                                </w:tcPr>
                                <w:p w14:paraId="25226F36" w14:textId="77777777" w:rsidR="0023096F" w:rsidRPr="00D65FAF" w:rsidRDefault="0023096F" w:rsidP="005143B2">
                                  <w:pPr>
                                    <w:pStyle w:val="5E-TABLECELL"/>
                                  </w:pPr>
                                  <w:r w:rsidRPr="00D65FAF">
                                    <w:t>1</w:t>
                                  </w:r>
                                </w:p>
                              </w:tc>
                              <w:tc>
                                <w:tcPr>
                                  <w:tcW w:w="424" w:type="dxa"/>
                                </w:tcPr>
                                <w:p w14:paraId="35113CF7" w14:textId="77777777" w:rsidR="0023096F" w:rsidRPr="00D65FAF" w:rsidRDefault="0023096F" w:rsidP="005143B2">
                                  <w:pPr>
                                    <w:pStyle w:val="5E-TABLECELL"/>
                                  </w:pPr>
                                  <w:r w:rsidRPr="00D65FAF">
                                    <w:t>1</w:t>
                                  </w:r>
                                </w:p>
                              </w:tc>
                            </w:tr>
                            <w:tr w:rsidR="0023096F" w:rsidRPr="00D65FAF" w14:paraId="65E700DE"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08B750AD" w14:textId="77777777" w:rsidR="0023096F" w:rsidRPr="00D65FAF" w:rsidRDefault="0023096F" w:rsidP="005143B2">
                                  <w:pPr>
                                    <w:pStyle w:val="5E-TABLECELL"/>
                                  </w:pPr>
                                  <w:r w:rsidRPr="00D65FAF">
                                    <w:t>18th</w:t>
                                  </w:r>
                                </w:p>
                              </w:tc>
                              <w:tc>
                                <w:tcPr>
                                  <w:tcW w:w="1080" w:type="dxa"/>
                                </w:tcPr>
                                <w:p w14:paraId="7B9EA5AE" w14:textId="77777777" w:rsidR="0023096F" w:rsidRPr="00D65FAF" w:rsidRDefault="0023096F" w:rsidP="005143B2">
                                  <w:pPr>
                                    <w:pStyle w:val="5E-TABLECELL"/>
                                  </w:pPr>
                                  <w:r w:rsidRPr="00D65FAF">
                                    <w:t>+6</w:t>
                                  </w:r>
                                </w:p>
                              </w:tc>
                              <w:tc>
                                <w:tcPr>
                                  <w:tcW w:w="2880" w:type="dxa"/>
                                </w:tcPr>
                                <w:p w14:paraId="10470431" w14:textId="77777777" w:rsidR="0023096F" w:rsidRPr="00D65FAF" w:rsidRDefault="0023096F" w:rsidP="005143B2">
                                  <w:pPr>
                                    <w:pStyle w:val="5E-TABLECELL"/>
                                  </w:pPr>
                                  <w:r>
                                    <w:t>Spell Mastery</w:t>
                                  </w:r>
                                </w:p>
                              </w:tc>
                              <w:tc>
                                <w:tcPr>
                                  <w:tcW w:w="1112" w:type="dxa"/>
                                </w:tcPr>
                                <w:p w14:paraId="0F788892" w14:textId="77777777" w:rsidR="0023096F" w:rsidRPr="00D65FAF" w:rsidRDefault="0023096F" w:rsidP="005143B2">
                                  <w:pPr>
                                    <w:pStyle w:val="5E-TABLECELL"/>
                                  </w:pPr>
                                  <w:r>
                                    <w:t>5</w:t>
                                  </w:r>
                                </w:p>
                              </w:tc>
                              <w:tc>
                                <w:tcPr>
                                  <w:tcW w:w="483" w:type="dxa"/>
                                </w:tcPr>
                                <w:p w14:paraId="1E1C086E" w14:textId="77777777" w:rsidR="0023096F" w:rsidRPr="00D65FAF" w:rsidRDefault="0023096F" w:rsidP="005143B2">
                                  <w:pPr>
                                    <w:pStyle w:val="5E-TABLECELL"/>
                                  </w:pPr>
                                  <w:r w:rsidRPr="00D65FAF">
                                    <w:t>4</w:t>
                                  </w:r>
                                </w:p>
                              </w:tc>
                              <w:tc>
                                <w:tcPr>
                                  <w:tcW w:w="483" w:type="dxa"/>
                                </w:tcPr>
                                <w:p w14:paraId="347C3110" w14:textId="77777777" w:rsidR="0023096F" w:rsidRPr="00D65FAF" w:rsidRDefault="0023096F" w:rsidP="005143B2">
                                  <w:pPr>
                                    <w:pStyle w:val="5E-TABLECELL"/>
                                  </w:pPr>
                                  <w:r w:rsidRPr="00D65FAF">
                                    <w:t>3</w:t>
                                  </w:r>
                                </w:p>
                              </w:tc>
                              <w:tc>
                                <w:tcPr>
                                  <w:tcW w:w="483" w:type="dxa"/>
                                </w:tcPr>
                                <w:p w14:paraId="1B730922" w14:textId="77777777" w:rsidR="0023096F" w:rsidRPr="00D65FAF" w:rsidRDefault="0023096F" w:rsidP="005143B2">
                                  <w:pPr>
                                    <w:pStyle w:val="5E-TABLECELL"/>
                                  </w:pPr>
                                  <w:r w:rsidRPr="00D65FAF">
                                    <w:t>3</w:t>
                                  </w:r>
                                </w:p>
                              </w:tc>
                              <w:tc>
                                <w:tcPr>
                                  <w:tcW w:w="483" w:type="dxa"/>
                                </w:tcPr>
                                <w:p w14:paraId="27321A6C" w14:textId="77777777" w:rsidR="0023096F" w:rsidRPr="00D65FAF" w:rsidRDefault="0023096F" w:rsidP="005143B2">
                                  <w:pPr>
                                    <w:pStyle w:val="5E-TABLECELL"/>
                                  </w:pPr>
                                  <w:r w:rsidRPr="00D65FAF">
                                    <w:t>3</w:t>
                                  </w:r>
                                </w:p>
                              </w:tc>
                              <w:tc>
                                <w:tcPr>
                                  <w:tcW w:w="483" w:type="dxa"/>
                                </w:tcPr>
                                <w:p w14:paraId="482C5622" w14:textId="77777777" w:rsidR="0023096F" w:rsidRPr="00D65FAF" w:rsidRDefault="0023096F" w:rsidP="005143B2">
                                  <w:pPr>
                                    <w:pStyle w:val="5E-TABLECELL"/>
                                  </w:pPr>
                                  <w:r w:rsidRPr="00D65FAF">
                                    <w:t>3</w:t>
                                  </w:r>
                                </w:p>
                              </w:tc>
                              <w:tc>
                                <w:tcPr>
                                  <w:tcW w:w="483" w:type="dxa"/>
                                </w:tcPr>
                                <w:p w14:paraId="67F13954" w14:textId="77777777" w:rsidR="0023096F" w:rsidRPr="00D65FAF" w:rsidRDefault="0023096F" w:rsidP="005143B2">
                                  <w:pPr>
                                    <w:pStyle w:val="5E-TABLECELL"/>
                                  </w:pPr>
                                  <w:r w:rsidRPr="00D65FAF">
                                    <w:t>1</w:t>
                                  </w:r>
                                </w:p>
                              </w:tc>
                              <w:tc>
                                <w:tcPr>
                                  <w:tcW w:w="483" w:type="dxa"/>
                                </w:tcPr>
                                <w:p w14:paraId="2C3149B2" w14:textId="77777777" w:rsidR="0023096F" w:rsidRPr="00D65FAF" w:rsidRDefault="0023096F" w:rsidP="005143B2">
                                  <w:pPr>
                                    <w:pStyle w:val="5E-TABLECELL"/>
                                  </w:pPr>
                                  <w:r w:rsidRPr="00D65FAF">
                                    <w:t>1</w:t>
                                  </w:r>
                                </w:p>
                              </w:tc>
                              <w:tc>
                                <w:tcPr>
                                  <w:tcW w:w="483" w:type="dxa"/>
                                </w:tcPr>
                                <w:p w14:paraId="79E50701" w14:textId="77777777" w:rsidR="0023096F" w:rsidRPr="00D65FAF" w:rsidRDefault="0023096F" w:rsidP="005143B2">
                                  <w:pPr>
                                    <w:pStyle w:val="5E-TABLECELL"/>
                                  </w:pPr>
                                  <w:r w:rsidRPr="00D65FAF">
                                    <w:t>1</w:t>
                                  </w:r>
                                </w:p>
                              </w:tc>
                              <w:tc>
                                <w:tcPr>
                                  <w:tcW w:w="424" w:type="dxa"/>
                                </w:tcPr>
                                <w:p w14:paraId="624AAD4B" w14:textId="77777777" w:rsidR="0023096F" w:rsidRPr="00D65FAF" w:rsidRDefault="0023096F" w:rsidP="005143B2">
                                  <w:pPr>
                                    <w:pStyle w:val="5E-TABLECELL"/>
                                  </w:pPr>
                                  <w:r w:rsidRPr="00D65FAF">
                                    <w:t>1</w:t>
                                  </w:r>
                                </w:p>
                              </w:tc>
                            </w:tr>
                            <w:tr w:rsidR="0023096F" w:rsidRPr="00D65FAF" w14:paraId="0EB04AAE"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6A1930B1" w14:textId="77777777" w:rsidR="0023096F" w:rsidRPr="00D65FAF" w:rsidRDefault="0023096F" w:rsidP="005143B2">
                                  <w:pPr>
                                    <w:pStyle w:val="5E-TABLECELL"/>
                                  </w:pPr>
                                  <w:r w:rsidRPr="00D65FAF">
                                    <w:t>19th</w:t>
                                  </w:r>
                                </w:p>
                              </w:tc>
                              <w:tc>
                                <w:tcPr>
                                  <w:tcW w:w="1080" w:type="dxa"/>
                                </w:tcPr>
                                <w:p w14:paraId="636DF3A7" w14:textId="77777777" w:rsidR="0023096F" w:rsidRPr="00D65FAF" w:rsidRDefault="0023096F" w:rsidP="005143B2">
                                  <w:pPr>
                                    <w:pStyle w:val="5E-TABLECELL"/>
                                  </w:pPr>
                                  <w:r w:rsidRPr="00D65FAF">
                                    <w:t>+6</w:t>
                                  </w:r>
                                </w:p>
                              </w:tc>
                              <w:tc>
                                <w:tcPr>
                                  <w:tcW w:w="2880" w:type="dxa"/>
                                </w:tcPr>
                                <w:p w14:paraId="0C294974" w14:textId="77777777" w:rsidR="0023096F" w:rsidRPr="00D65FAF" w:rsidRDefault="0023096F" w:rsidP="005143B2">
                                  <w:pPr>
                                    <w:pStyle w:val="5E-TABLECELL"/>
                                  </w:pPr>
                                  <w:r>
                                    <w:t>Feat</w:t>
                                  </w:r>
                                </w:p>
                              </w:tc>
                              <w:tc>
                                <w:tcPr>
                                  <w:tcW w:w="1112" w:type="dxa"/>
                                </w:tcPr>
                                <w:p w14:paraId="26F39D51" w14:textId="77777777" w:rsidR="0023096F" w:rsidRPr="00D65FAF" w:rsidRDefault="0023096F" w:rsidP="005143B2">
                                  <w:pPr>
                                    <w:pStyle w:val="5E-TABLECELL"/>
                                  </w:pPr>
                                  <w:r>
                                    <w:t>5</w:t>
                                  </w:r>
                                </w:p>
                              </w:tc>
                              <w:tc>
                                <w:tcPr>
                                  <w:tcW w:w="483" w:type="dxa"/>
                                </w:tcPr>
                                <w:p w14:paraId="6AE6EC6A" w14:textId="77777777" w:rsidR="0023096F" w:rsidRPr="00D65FAF" w:rsidRDefault="0023096F" w:rsidP="005143B2">
                                  <w:pPr>
                                    <w:pStyle w:val="5E-TABLECELL"/>
                                  </w:pPr>
                                  <w:r w:rsidRPr="00D65FAF">
                                    <w:t>4</w:t>
                                  </w:r>
                                </w:p>
                              </w:tc>
                              <w:tc>
                                <w:tcPr>
                                  <w:tcW w:w="483" w:type="dxa"/>
                                </w:tcPr>
                                <w:p w14:paraId="38087CFE" w14:textId="77777777" w:rsidR="0023096F" w:rsidRPr="00D65FAF" w:rsidRDefault="0023096F" w:rsidP="005143B2">
                                  <w:pPr>
                                    <w:pStyle w:val="5E-TABLECELL"/>
                                  </w:pPr>
                                  <w:r w:rsidRPr="00D65FAF">
                                    <w:t>3</w:t>
                                  </w:r>
                                </w:p>
                              </w:tc>
                              <w:tc>
                                <w:tcPr>
                                  <w:tcW w:w="483" w:type="dxa"/>
                                </w:tcPr>
                                <w:p w14:paraId="38AFF810" w14:textId="77777777" w:rsidR="0023096F" w:rsidRPr="00D65FAF" w:rsidRDefault="0023096F" w:rsidP="005143B2">
                                  <w:pPr>
                                    <w:pStyle w:val="5E-TABLECELL"/>
                                  </w:pPr>
                                  <w:r w:rsidRPr="00D65FAF">
                                    <w:t>3</w:t>
                                  </w:r>
                                </w:p>
                              </w:tc>
                              <w:tc>
                                <w:tcPr>
                                  <w:tcW w:w="483" w:type="dxa"/>
                                </w:tcPr>
                                <w:p w14:paraId="51CC44D8" w14:textId="77777777" w:rsidR="0023096F" w:rsidRPr="00D65FAF" w:rsidRDefault="0023096F" w:rsidP="005143B2">
                                  <w:pPr>
                                    <w:pStyle w:val="5E-TABLECELL"/>
                                  </w:pPr>
                                  <w:r w:rsidRPr="00D65FAF">
                                    <w:t>3</w:t>
                                  </w:r>
                                </w:p>
                              </w:tc>
                              <w:tc>
                                <w:tcPr>
                                  <w:tcW w:w="483" w:type="dxa"/>
                                </w:tcPr>
                                <w:p w14:paraId="2479F3CD" w14:textId="77777777" w:rsidR="0023096F" w:rsidRPr="00D65FAF" w:rsidRDefault="0023096F" w:rsidP="005143B2">
                                  <w:pPr>
                                    <w:pStyle w:val="5E-TABLECELL"/>
                                  </w:pPr>
                                  <w:r w:rsidRPr="00D65FAF">
                                    <w:t>3</w:t>
                                  </w:r>
                                </w:p>
                              </w:tc>
                              <w:tc>
                                <w:tcPr>
                                  <w:tcW w:w="483" w:type="dxa"/>
                                </w:tcPr>
                                <w:p w14:paraId="758AD76F" w14:textId="77777777" w:rsidR="0023096F" w:rsidRPr="00D65FAF" w:rsidRDefault="0023096F" w:rsidP="005143B2">
                                  <w:pPr>
                                    <w:pStyle w:val="5E-TABLECELL"/>
                                  </w:pPr>
                                  <w:r w:rsidRPr="00D65FAF">
                                    <w:t>2</w:t>
                                  </w:r>
                                </w:p>
                              </w:tc>
                              <w:tc>
                                <w:tcPr>
                                  <w:tcW w:w="483" w:type="dxa"/>
                                </w:tcPr>
                                <w:p w14:paraId="6A77C6F7" w14:textId="77777777" w:rsidR="0023096F" w:rsidRPr="00D65FAF" w:rsidRDefault="0023096F" w:rsidP="005143B2">
                                  <w:pPr>
                                    <w:pStyle w:val="5E-TABLECELL"/>
                                  </w:pPr>
                                  <w:r w:rsidRPr="00D65FAF">
                                    <w:t>1</w:t>
                                  </w:r>
                                </w:p>
                              </w:tc>
                              <w:tc>
                                <w:tcPr>
                                  <w:tcW w:w="483" w:type="dxa"/>
                                </w:tcPr>
                                <w:p w14:paraId="1018E57F" w14:textId="77777777" w:rsidR="0023096F" w:rsidRPr="00D65FAF" w:rsidRDefault="0023096F" w:rsidP="005143B2">
                                  <w:pPr>
                                    <w:pStyle w:val="5E-TABLECELL"/>
                                  </w:pPr>
                                  <w:r w:rsidRPr="00D65FAF">
                                    <w:t>1</w:t>
                                  </w:r>
                                </w:p>
                              </w:tc>
                              <w:tc>
                                <w:tcPr>
                                  <w:tcW w:w="424" w:type="dxa"/>
                                </w:tcPr>
                                <w:p w14:paraId="262904F7" w14:textId="77777777" w:rsidR="0023096F" w:rsidRPr="00D65FAF" w:rsidRDefault="0023096F" w:rsidP="005143B2">
                                  <w:pPr>
                                    <w:pStyle w:val="5E-TABLECELL"/>
                                  </w:pPr>
                                  <w:r w:rsidRPr="00D65FAF">
                                    <w:t>1</w:t>
                                  </w:r>
                                </w:p>
                              </w:tc>
                            </w:tr>
                            <w:tr w:rsidR="0023096F" w:rsidRPr="00D65FAF" w14:paraId="7E4A898F"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1C2DAB9D" w14:textId="77777777" w:rsidR="0023096F" w:rsidRPr="00D65FAF" w:rsidRDefault="0023096F" w:rsidP="005143B2">
                                  <w:pPr>
                                    <w:pStyle w:val="5E-TABLECELL"/>
                                  </w:pPr>
                                  <w:r w:rsidRPr="00D65FAF">
                                    <w:t>20th</w:t>
                                  </w:r>
                                </w:p>
                              </w:tc>
                              <w:tc>
                                <w:tcPr>
                                  <w:tcW w:w="1080" w:type="dxa"/>
                                </w:tcPr>
                                <w:p w14:paraId="1F1D5491" w14:textId="77777777" w:rsidR="0023096F" w:rsidRPr="00D65FAF" w:rsidRDefault="0023096F" w:rsidP="005143B2">
                                  <w:pPr>
                                    <w:pStyle w:val="5E-TABLECELL"/>
                                  </w:pPr>
                                  <w:r w:rsidRPr="00D65FAF">
                                    <w:t>+6</w:t>
                                  </w:r>
                                </w:p>
                              </w:tc>
                              <w:tc>
                                <w:tcPr>
                                  <w:tcW w:w="2880" w:type="dxa"/>
                                </w:tcPr>
                                <w:p w14:paraId="434210CC" w14:textId="77777777" w:rsidR="0023096F" w:rsidRPr="00D65FAF" w:rsidRDefault="0023096F" w:rsidP="005143B2">
                                  <w:pPr>
                                    <w:pStyle w:val="5E-TABLECELL"/>
                                  </w:pPr>
                                  <w:r>
                                    <w:t>Signature Spells</w:t>
                                  </w:r>
                                </w:p>
                              </w:tc>
                              <w:tc>
                                <w:tcPr>
                                  <w:tcW w:w="1112" w:type="dxa"/>
                                </w:tcPr>
                                <w:p w14:paraId="588B3EF2" w14:textId="77777777" w:rsidR="0023096F" w:rsidRPr="00D65FAF" w:rsidRDefault="0023096F" w:rsidP="005143B2">
                                  <w:pPr>
                                    <w:pStyle w:val="5E-TABLECELL"/>
                                  </w:pPr>
                                  <w:r>
                                    <w:t>5</w:t>
                                  </w:r>
                                </w:p>
                              </w:tc>
                              <w:tc>
                                <w:tcPr>
                                  <w:tcW w:w="483" w:type="dxa"/>
                                </w:tcPr>
                                <w:p w14:paraId="70FAA5C6" w14:textId="77777777" w:rsidR="0023096F" w:rsidRPr="00D65FAF" w:rsidRDefault="0023096F" w:rsidP="005143B2">
                                  <w:pPr>
                                    <w:pStyle w:val="5E-TABLECELL"/>
                                  </w:pPr>
                                  <w:r w:rsidRPr="00D65FAF">
                                    <w:t>4</w:t>
                                  </w:r>
                                </w:p>
                              </w:tc>
                              <w:tc>
                                <w:tcPr>
                                  <w:tcW w:w="483" w:type="dxa"/>
                                </w:tcPr>
                                <w:p w14:paraId="5AB6914B" w14:textId="77777777" w:rsidR="0023096F" w:rsidRPr="00D65FAF" w:rsidRDefault="0023096F" w:rsidP="005143B2">
                                  <w:pPr>
                                    <w:pStyle w:val="5E-TABLECELL"/>
                                  </w:pPr>
                                  <w:r w:rsidRPr="00D65FAF">
                                    <w:t>3</w:t>
                                  </w:r>
                                </w:p>
                              </w:tc>
                              <w:tc>
                                <w:tcPr>
                                  <w:tcW w:w="483" w:type="dxa"/>
                                </w:tcPr>
                                <w:p w14:paraId="28F0C789" w14:textId="77777777" w:rsidR="0023096F" w:rsidRPr="00D65FAF" w:rsidRDefault="0023096F" w:rsidP="005143B2">
                                  <w:pPr>
                                    <w:pStyle w:val="5E-TABLECELL"/>
                                  </w:pPr>
                                  <w:r w:rsidRPr="00D65FAF">
                                    <w:t>3</w:t>
                                  </w:r>
                                </w:p>
                              </w:tc>
                              <w:tc>
                                <w:tcPr>
                                  <w:tcW w:w="483" w:type="dxa"/>
                                </w:tcPr>
                                <w:p w14:paraId="38238BB7" w14:textId="77777777" w:rsidR="0023096F" w:rsidRPr="00D65FAF" w:rsidRDefault="0023096F" w:rsidP="005143B2">
                                  <w:pPr>
                                    <w:pStyle w:val="5E-TABLECELL"/>
                                  </w:pPr>
                                  <w:r w:rsidRPr="00D65FAF">
                                    <w:t>3</w:t>
                                  </w:r>
                                </w:p>
                              </w:tc>
                              <w:tc>
                                <w:tcPr>
                                  <w:tcW w:w="483" w:type="dxa"/>
                                </w:tcPr>
                                <w:p w14:paraId="46B3C71E" w14:textId="77777777" w:rsidR="0023096F" w:rsidRPr="00D65FAF" w:rsidRDefault="0023096F" w:rsidP="005143B2">
                                  <w:pPr>
                                    <w:pStyle w:val="5E-TABLECELL"/>
                                  </w:pPr>
                                  <w:r w:rsidRPr="00D65FAF">
                                    <w:t>3</w:t>
                                  </w:r>
                                </w:p>
                              </w:tc>
                              <w:tc>
                                <w:tcPr>
                                  <w:tcW w:w="483" w:type="dxa"/>
                                </w:tcPr>
                                <w:p w14:paraId="79EAA95B" w14:textId="77777777" w:rsidR="0023096F" w:rsidRPr="00D65FAF" w:rsidRDefault="0023096F" w:rsidP="005143B2">
                                  <w:pPr>
                                    <w:pStyle w:val="5E-TABLECELL"/>
                                  </w:pPr>
                                  <w:r w:rsidRPr="00D65FAF">
                                    <w:t>2</w:t>
                                  </w:r>
                                </w:p>
                              </w:tc>
                              <w:tc>
                                <w:tcPr>
                                  <w:tcW w:w="483" w:type="dxa"/>
                                </w:tcPr>
                                <w:p w14:paraId="3A6FF1A2" w14:textId="77777777" w:rsidR="0023096F" w:rsidRPr="00D65FAF" w:rsidRDefault="0023096F" w:rsidP="005143B2">
                                  <w:pPr>
                                    <w:pStyle w:val="5E-TABLECELL"/>
                                  </w:pPr>
                                  <w:r w:rsidRPr="00D65FAF">
                                    <w:t>2</w:t>
                                  </w:r>
                                </w:p>
                              </w:tc>
                              <w:tc>
                                <w:tcPr>
                                  <w:tcW w:w="483" w:type="dxa"/>
                                </w:tcPr>
                                <w:p w14:paraId="7395AB24" w14:textId="77777777" w:rsidR="0023096F" w:rsidRPr="00D65FAF" w:rsidRDefault="0023096F" w:rsidP="005143B2">
                                  <w:pPr>
                                    <w:pStyle w:val="5E-TABLECELL"/>
                                  </w:pPr>
                                  <w:r w:rsidRPr="00D65FAF">
                                    <w:t>1</w:t>
                                  </w:r>
                                </w:p>
                              </w:tc>
                              <w:tc>
                                <w:tcPr>
                                  <w:tcW w:w="424" w:type="dxa"/>
                                </w:tcPr>
                                <w:p w14:paraId="4FD3755E" w14:textId="77777777" w:rsidR="0023096F" w:rsidRPr="00D65FAF" w:rsidRDefault="0023096F" w:rsidP="005143B2">
                                  <w:pPr>
                                    <w:pStyle w:val="5E-TABLECELL"/>
                                  </w:pPr>
                                  <w:r w:rsidRPr="00D65FAF">
                                    <w:t>1</w:t>
                                  </w:r>
                                </w:p>
                              </w:tc>
                            </w:tr>
                          </w:tbl>
                          <w:p w14:paraId="0C8C412B" w14:textId="77777777" w:rsidR="0023096F" w:rsidRDefault="0023096F" w:rsidP="0023096F"/>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7348B" id="_x0000_t202" coordsize="21600,21600" o:spt="202" path="m,l,21600r21600,l21600,xe">
                <v:stroke joinstyle="miter"/>
                <v:path gradientshapeok="t" o:connecttype="rect"/>
              </v:shapetype>
              <v:shape id="Text Box 509959100" o:spid="_x0000_s1026" type="#_x0000_t202" style="position:absolute;margin-left:-.15pt;margin-top:-12.75pt;width:512.05pt;height:3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" fillcolor="#f2f2f2 [3052]" strokecolor="#f2f2f2 [3052]" strokeweight="6pt">
                <v:shadow on="t" color="#5f4939" opacity="47841f" offset=".74836mm,.74836mm"/>
                <v:textbox inset=",1.44pt">
                  <w:txbxContent>
                    <w:p w14:paraId="0982C837" w14:textId="10447C56" w:rsidR="0023096F" w:rsidRPr="002C1527" w:rsidRDefault="0023096F" w:rsidP="0023096F">
                      <w:pPr>
                        <w:pStyle w:val="5E-TABLETITLE"/>
                      </w:pPr>
                      <w:r>
                        <w:t>Wizard</w:t>
                      </w:r>
                      <w:r>
                        <w:t xml:space="preserve"> </w:t>
                      </w:r>
                      <w:r>
                        <w:t>Class</w:t>
                      </w:r>
                    </w:p>
                    <w:tbl>
                      <w:tblPr>
                        <w:tblStyle w:val="5ETABLE"/>
                        <w:tblW w:w="9900" w:type="dxa"/>
                        <w:tblLayout w:type="fixed"/>
                        <w:tblLook w:val="04A0" w:firstRow="1" w:lastRow="0" w:firstColumn="1" w:lastColumn="0" w:noHBand="0" w:noVBand="1"/>
                      </w:tblPr>
                      <w:tblGrid>
                        <w:gridCol w:w="540"/>
                        <w:gridCol w:w="1080"/>
                        <w:gridCol w:w="2880"/>
                        <w:gridCol w:w="1112"/>
                        <w:gridCol w:w="483"/>
                        <w:gridCol w:w="483"/>
                        <w:gridCol w:w="483"/>
                        <w:gridCol w:w="483"/>
                        <w:gridCol w:w="483"/>
                        <w:gridCol w:w="483"/>
                        <w:gridCol w:w="483"/>
                        <w:gridCol w:w="483"/>
                        <w:gridCol w:w="424"/>
                      </w:tblGrid>
                      <w:tr w:rsidR="0023096F" w:rsidRPr="00C6067D" w14:paraId="353F6E4F" w14:textId="77777777" w:rsidTr="005143B2">
                        <w:trPr>
                          <w:cnfStyle w:val="100000000000" w:firstRow="1" w:lastRow="0" w:firstColumn="0" w:lastColumn="0" w:oddVBand="0" w:evenVBand="0" w:oddHBand="0" w:evenHBand="0" w:firstRowFirstColumn="0" w:firstRowLastColumn="0" w:lastRowFirstColumn="0" w:lastRowLastColumn="0"/>
                        </w:trPr>
                        <w:tc>
                          <w:tcPr>
                            <w:tcW w:w="540" w:type="dxa"/>
                          </w:tcPr>
                          <w:p w14:paraId="79478D51" w14:textId="77777777" w:rsidR="0023096F" w:rsidRPr="0063177C" w:rsidRDefault="0023096F" w:rsidP="008A0536">
                            <w:pPr>
                              <w:pStyle w:val="5E-TABLECELL"/>
                              <w:rPr>
                                <w:rStyle w:val="5ECHARBOLD"/>
                              </w:rPr>
                            </w:pPr>
                            <w:r w:rsidRPr="0063177C">
                              <w:rPr>
                                <w:rStyle w:val="5ECHARBOLD"/>
                              </w:rPr>
                              <w:t>Level</w:t>
                            </w:r>
                          </w:p>
                        </w:tc>
                        <w:tc>
                          <w:tcPr>
                            <w:tcW w:w="1080" w:type="dxa"/>
                          </w:tcPr>
                          <w:p w14:paraId="49054420" w14:textId="77777777" w:rsidR="0023096F" w:rsidRPr="0063177C" w:rsidRDefault="0023096F" w:rsidP="008A0536">
                            <w:pPr>
                              <w:pStyle w:val="5E-TABLECELL"/>
                              <w:rPr>
                                <w:rStyle w:val="5ECHARBOLD"/>
                              </w:rPr>
                            </w:pPr>
                            <w:r w:rsidRPr="0063177C">
                              <w:rPr>
                                <w:rStyle w:val="5ECHARBOLD"/>
                              </w:rPr>
                              <w:t>Proficiency Bonus</w:t>
                            </w:r>
                          </w:p>
                        </w:tc>
                        <w:tc>
                          <w:tcPr>
                            <w:tcW w:w="2880" w:type="dxa"/>
                          </w:tcPr>
                          <w:p w14:paraId="6A136873" w14:textId="77777777" w:rsidR="0023096F" w:rsidRPr="0063177C" w:rsidRDefault="0023096F" w:rsidP="008A0536">
                            <w:pPr>
                              <w:pStyle w:val="5E-TABLECELL"/>
                              <w:rPr>
                                <w:rStyle w:val="5ECHARBOLD"/>
                              </w:rPr>
                            </w:pPr>
                            <w:r w:rsidRPr="0063177C">
                              <w:rPr>
                                <w:rStyle w:val="5ECHARBOLD"/>
                              </w:rPr>
                              <w:t>Features</w:t>
                            </w:r>
                          </w:p>
                        </w:tc>
                        <w:tc>
                          <w:tcPr>
                            <w:tcW w:w="1112" w:type="dxa"/>
                          </w:tcPr>
                          <w:p w14:paraId="059AE20B" w14:textId="77777777" w:rsidR="0023096F" w:rsidRPr="0063177C" w:rsidRDefault="0023096F" w:rsidP="008A0536">
                            <w:pPr>
                              <w:pStyle w:val="5E-TABLECELL"/>
                              <w:rPr>
                                <w:rStyle w:val="5ECHARBOLD"/>
                              </w:rPr>
                            </w:pPr>
                            <w:r w:rsidRPr="0063177C">
                              <w:rPr>
                                <w:rStyle w:val="5ECHARBOLD"/>
                              </w:rPr>
                              <w:t xml:space="preserve">Cantrips </w:t>
                            </w:r>
                            <w:r>
                              <w:rPr>
                                <w:rStyle w:val="5ECHARBOLD"/>
                              </w:rPr>
                              <w:t>Preparable</w:t>
                            </w:r>
                          </w:p>
                        </w:tc>
                        <w:tc>
                          <w:tcPr>
                            <w:tcW w:w="483" w:type="dxa"/>
                          </w:tcPr>
                          <w:p w14:paraId="21DE6071" w14:textId="77777777" w:rsidR="0023096F" w:rsidRPr="0063177C" w:rsidRDefault="0023096F" w:rsidP="008A0536">
                            <w:pPr>
                              <w:pStyle w:val="5E-TABLECELL"/>
                              <w:rPr>
                                <w:rStyle w:val="5ECHARBOLD"/>
                              </w:rPr>
                            </w:pPr>
                            <w:r w:rsidRPr="0063177C">
                              <w:rPr>
                                <w:rStyle w:val="5ECHARBOLD"/>
                              </w:rPr>
                              <w:t>1st</w:t>
                            </w:r>
                          </w:p>
                        </w:tc>
                        <w:tc>
                          <w:tcPr>
                            <w:tcW w:w="483" w:type="dxa"/>
                          </w:tcPr>
                          <w:p w14:paraId="6B269B7A" w14:textId="77777777" w:rsidR="0023096F" w:rsidRPr="0063177C" w:rsidRDefault="0023096F" w:rsidP="008A0536">
                            <w:pPr>
                              <w:pStyle w:val="5E-TABLECELL"/>
                              <w:rPr>
                                <w:rStyle w:val="5ECHARBOLD"/>
                              </w:rPr>
                            </w:pPr>
                            <w:r w:rsidRPr="0063177C">
                              <w:rPr>
                                <w:rStyle w:val="5ECHARBOLD"/>
                              </w:rPr>
                              <w:t>2nd</w:t>
                            </w:r>
                          </w:p>
                        </w:tc>
                        <w:tc>
                          <w:tcPr>
                            <w:tcW w:w="483" w:type="dxa"/>
                          </w:tcPr>
                          <w:p w14:paraId="43277BA6" w14:textId="77777777" w:rsidR="0023096F" w:rsidRPr="0063177C" w:rsidRDefault="0023096F" w:rsidP="008A0536">
                            <w:pPr>
                              <w:pStyle w:val="5E-TABLECELL"/>
                              <w:rPr>
                                <w:rStyle w:val="5ECHARBOLD"/>
                              </w:rPr>
                            </w:pPr>
                            <w:r w:rsidRPr="0063177C">
                              <w:rPr>
                                <w:rStyle w:val="5ECHARBOLD"/>
                              </w:rPr>
                              <w:t>3rd</w:t>
                            </w:r>
                          </w:p>
                        </w:tc>
                        <w:tc>
                          <w:tcPr>
                            <w:tcW w:w="483" w:type="dxa"/>
                          </w:tcPr>
                          <w:p w14:paraId="5CBF7189" w14:textId="77777777" w:rsidR="0023096F" w:rsidRPr="0063177C" w:rsidRDefault="0023096F" w:rsidP="008A0536">
                            <w:pPr>
                              <w:pStyle w:val="5E-TABLECELL"/>
                              <w:rPr>
                                <w:rStyle w:val="5ECHARBOLD"/>
                              </w:rPr>
                            </w:pPr>
                            <w:r w:rsidRPr="0063177C">
                              <w:rPr>
                                <w:rStyle w:val="5ECHARBOLD"/>
                              </w:rPr>
                              <w:t>4th</w:t>
                            </w:r>
                          </w:p>
                        </w:tc>
                        <w:tc>
                          <w:tcPr>
                            <w:tcW w:w="483" w:type="dxa"/>
                          </w:tcPr>
                          <w:p w14:paraId="377373A1" w14:textId="77777777" w:rsidR="0023096F" w:rsidRPr="0063177C" w:rsidRDefault="0023096F" w:rsidP="008A0536">
                            <w:pPr>
                              <w:pStyle w:val="5E-TABLECELL"/>
                              <w:rPr>
                                <w:rStyle w:val="5ECHARBOLD"/>
                              </w:rPr>
                            </w:pPr>
                            <w:r w:rsidRPr="0063177C">
                              <w:rPr>
                                <w:rStyle w:val="5ECHARBOLD"/>
                              </w:rPr>
                              <w:t>5th</w:t>
                            </w:r>
                          </w:p>
                        </w:tc>
                        <w:tc>
                          <w:tcPr>
                            <w:tcW w:w="483" w:type="dxa"/>
                          </w:tcPr>
                          <w:p w14:paraId="6327BFAD" w14:textId="77777777" w:rsidR="0023096F" w:rsidRPr="0063177C" w:rsidRDefault="0023096F" w:rsidP="008A0536">
                            <w:pPr>
                              <w:pStyle w:val="5E-TABLECELL"/>
                              <w:rPr>
                                <w:rStyle w:val="5ECHARBOLD"/>
                              </w:rPr>
                            </w:pPr>
                            <w:r w:rsidRPr="0063177C">
                              <w:rPr>
                                <w:rStyle w:val="5ECHARBOLD"/>
                              </w:rPr>
                              <w:t>6th</w:t>
                            </w:r>
                          </w:p>
                        </w:tc>
                        <w:tc>
                          <w:tcPr>
                            <w:tcW w:w="483" w:type="dxa"/>
                          </w:tcPr>
                          <w:p w14:paraId="06F14809" w14:textId="77777777" w:rsidR="0023096F" w:rsidRPr="0063177C" w:rsidRDefault="0023096F" w:rsidP="008A0536">
                            <w:pPr>
                              <w:pStyle w:val="5E-TABLECELL"/>
                              <w:rPr>
                                <w:rStyle w:val="5ECHARBOLD"/>
                              </w:rPr>
                            </w:pPr>
                            <w:r w:rsidRPr="0063177C">
                              <w:rPr>
                                <w:rStyle w:val="5ECHARBOLD"/>
                              </w:rPr>
                              <w:t>7th</w:t>
                            </w:r>
                          </w:p>
                        </w:tc>
                        <w:tc>
                          <w:tcPr>
                            <w:tcW w:w="483" w:type="dxa"/>
                          </w:tcPr>
                          <w:p w14:paraId="7165423B" w14:textId="77777777" w:rsidR="0023096F" w:rsidRPr="0063177C" w:rsidRDefault="0023096F" w:rsidP="008A0536">
                            <w:pPr>
                              <w:pStyle w:val="5E-TABLECELL"/>
                              <w:rPr>
                                <w:rStyle w:val="5ECHARBOLD"/>
                              </w:rPr>
                            </w:pPr>
                            <w:r w:rsidRPr="0063177C">
                              <w:rPr>
                                <w:rStyle w:val="5ECHARBOLD"/>
                              </w:rPr>
                              <w:t>8th</w:t>
                            </w:r>
                          </w:p>
                        </w:tc>
                        <w:tc>
                          <w:tcPr>
                            <w:tcW w:w="424" w:type="dxa"/>
                          </w:tcPr>
                          <w:p w14:paraId="54AABDC7" w14:textId="77777777" w:rsidR="0023096F" w:rsidRPr="0063177C" w:rsidRDefault="0023096F" w:rsidP="008A0536">
                            <w:pPr>
                              <w:pStyle w:val="5E-TABLECELL"/>
                              <w:rPr>
                                <w:rStyle w:val="5ECHARBOLD"/>
                              </w:rPr>
                            </w:pPr>
                            <w:r w:rsidRPr="0063177C">
                              <w:rPr>
                                <w:rStyle w:val="5ECHARBOLD"/>
                              </w:rPr>
                              <w:t>9th</w:t>
                            </w:r>
                          </w:p>
                        </w:tc>
                      </w:tr>
                      <w:tr w:rsidR="0023096F" w:rsidRPr="00D65FAF" w14:paraId="488A93D6" w14:textId="77777777" w:rsidTr="005143B2">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5D779F92" w14:textId="77777777" w:rsidR="0023096F" w:rsidRPr="00D65FAF" w:rsidRDefault="0023096F" w:rsidP="008A0536">
                            <w:pPr>
                              <w:pStyle w:val="5E-TABLECELL"/>
                            </w:pPr>
                            <w:r w:rsidRPr="00D65FAF">
                              <w:t>1st</w:t>
                            </w:r>
                          </w:p>
                        </w:tc>
                        <w:tc>
                          <w:tcPr>
                            <w:tcW w:w="1080" w:type="dxa"/>
                          </w:tcPr>
                          <w:p w14:paraId="513179D5" w14:textId="77777777" w:rsidR="0023096F" w:rsidRPr="00D65FAF" w:rsidRDefault="0023096F" w:rsidP="008A0536">
                            <w:pPr>
                              <w:pStyle w:val="5E-TABLECELL"/>
                            </w:pPr>
                            <w:r w:rsidRPr="00D65FAF">
                              <w:t>+2</w:t>
                            </w:r>
                          </w:p>
                        </w:tc>
                        <w:tc>
                          <w:tcPr>
                            <w:tcW w:w="2880" w:type="dxa"/>
                          </w:tcPr>
                          <w:p w14:paraId="721BB964" w14:textId="77777777" w:rsidR="0023096F" w:rsidRPr="00D65FAF" w:rsidRDefault="0023096F" w:rsidP="008A0536">
                            <w:pPr>
                              <w:pStyle w:val="5E-TABLECELL"/>
                            </w:pPr>
                            <w:r>
                              <w:t>Spellcasting, Arcane Recovery</w:t>
                            </w:r>
                          </w:p>
                        </w:tc>
                        <w:tc>
                          <w:tcPr>
                            <w:tcW w:w="1112" w:type="dxa"/>
                          </w:tcPr>
                          <w:p w14:paraId="2CA42971" w14:textId="77777777" w:rsidR="0023096F" w:rsidRPr="00D65FAF" w:rsidRDefault="0023096F" w:rsidP="008A0536">
                            <w:pPr>
                              <w:pStyle w:val="5E-TABLECELL"/>
                            </w:pPr>
                            <w:r>
                              <w:t>3</w:t>
                            </w:r>
                          </w:p>
                        </w:tc>
                        <w:tc>
                          <w:tcPr>
                            <w:tcW w:w="483" w:type="dxa"/>
                          </w:tcPr>
                          <w:p w14:paraId="30D68E1F" w14:textId="77777777" w:rsidR="0023096F" w:rsidRPr="00D65FAF" w:rsidRDefault="0023096F" w:rsidP="008A0536">
                            <w:pPr>
                              <w:pStyle w:val="5E-TABLECELL"/>
                            </w:pPr>
                            <w:r w:rsidRPr="00D65FAF">
                              <w:t>2</w:t>
                            </w:r>
                          </w:p>
                        </w:tc>
                        <w:tc>
                          <w:tcPr>
                            <w:tcW w:w="483" w:type="dxa"/>
                          </w:tcPr>
                          <w:p w14:paraId="32170C56" w14:textId="77777777" w:rsidR="0023096F" w:rsidRPr="00D65FAF" w:rsidRDefault="0023096F" w:rsidP="008A0536">
                            <w:pPr>
                              <w:pStyle w:val="5E-TABLECELL"/>
                            </w:pPr>
                            <w:r>
                              <w:t>—</w:t>
                            </w:r>
                          </w:p>
                        </w:tc>
                        <w:tc>
                          <w:tcPr>
                            <w:tcW w:w="483" w:type="dxa"/>
                          </w:tcPr>
                          <w:p w14:paraId="39410740" w14:textId="77777777" w:rsidR="0023096F" w:rsidRPr="00D65FAF" w:rsidRDefault="0023096F" w:rsidP="008A0536">
                            <w:pPr>
                              <w:pStyle w:val="5E-TABLECELL"/>
                            </w:pPr>
                            <w:r>
                              <w:t>—</w:t>
                            </w:r>
                          </w:p>
                        </w:tc>
                        <w:tc>
                          <w:tcPr>
                            <w:tcW w:w="483" w:type="dxa"/>
                          </w:tcPr>
                          <w:p w14:paraId="0EBFEB15" w14:textId="77777777" w:rsidR="0023096F" w:rsidRPr="00D65FAF" w:rsidRDefault="0023096F" w:rsidP="008A0536">
                            <w:pPr>
                              <w:pStyle w:val="5E-TABLECELL"/>
                            </w:pPr>
                            <w:r>
                              <w:t>—</w:t>
                            </w:r>
                          </w:p>
                        </w:tc>
                        <w:tc>
                          <w:tcPr>
                            <w:tcW w:w="483" w:type="dxa"/>
                          </w:tcPr>
                          <w:p w14:paraId="73AA4D62" w14:textId="77777777" w:rsidR="0023096F" w:rsidRPr="00D65FAF" w:rsidRDefault="0023096F" w:rsidP="008A0536">
                            <w:pPr>
                              <w:pStyle w:val="5E-TABLECELL"/>
                            </w:pPr>
                            <w:r>
                              <w:t>—</w:t>
                            </w:r>
                          </w:p>
                        </w:tc>
                        <w:tc>
                          <w:tcPr>
                            <w:tcW w:w="483" w:type="dxa"/>
                          </w:tcPr>
                          <w:p w14:paraId="676790C0" w14:textId="77777777" w:rsidR="0023096F" w:rsidRPr="00D65FAF" w:rsidRDefault="0023096F" w:rsidP="008A0536">
                            <w:pPr>
                              <w:pStyle w:val="5E-TABLECELL"/>
                            </w:pPr>
                            <w:r>
                              <w:t>—</w:t>
                            </w:r>
                          </w:p>
                        </w:tc>
                        <w:tc>
                          <w:tcPr>
                            <w:tcW w:w="483" w:type="dxa"/>
                          </w:tcPr>
                          <w:p w14:paraId="0B29022D" w14:textId="77777777" w:rsidR="0023096F" w:rsidRPr="00D65FAF" w:rsidRDefault="0023096F" w:rsidP="008A0536">
                            <w:pPr>
                              <w:pStyle w:val="5E-TABLECELL"/>
                            </w:pPr>
                            <w:r>
                              <w:t>—</w:t>
                            </w:r>
                          </w:p>
                        </w:tc>
                        <w:tc>
                          <w:tcPr>
                            <w:tcW w:w="483" w:type="dxa"/>
                          </w:tcPr>
                          <w:p w14:paraId="3F452574" w14:textId="77777777" w:rsidR="0023096F" w:rsidRPr="00D65FAF" w:rsidRDefault="0023096F" w:rsidP="008A0536">
                            <w:pPr>
                              <w:pStyle w:val="5E-TABLECELL"/>
                            </w:pPr>
                            <w:r>
                              <w:t>—</w:t>
                            </w:r>
                          </w:p>
                        </w:tc>
                        <w:tc>
                          <w:tcPr>
                            <w:tcW w:w="424" w:type="dxa"/>
                          </w:tcPr>
                          <w:p w14:paraId="5ABABA51" w14:textId="77777777" w:rsidR="0023096F" w:rsidRPr="00D65FAF" w:rsidRDefault="0023096F" w:rsidP="008A0536">
                            <w:pPr>
                              <w:pStyle w:val="5E-TABLECELL"/>
                            </w:pPr>
                            <w:r>
                              <w:t>—</w:t>
                            </w:r>
                          </w:p>
                        </w:tc>
                      </w:tr>
                      <w:tr w:rsidR="0023096F" w:rsidRPr="00D65FAF" w14:paraId="5AE1651C"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07564D7D" w14:textId="77777777" w:rsidR="0023096F" w:rsidRPr="00D65FAF" w:rsidRDefault="0023096F" w:rsidP="008A0536">
                            <w:pPr>
                              <w:pStyle w:val="5E-TABLECELL"/>
                            </w:pPr>
                            <w:r w:rsidRPr="00D65FAF">
                              <w:t>2nd</w:t>
                            </w:r>
                          </w:p>
                        </w:tc>
                        <w:tc>
                          <w:tcPr>
                            <w:tcW w:w="1080" w:type="dxa"/>
                          </w:tcPr>
                          <w:p w14:paraId="14E77899" w14:textId="77777777" w:rsidR="0023096F" w:rsidRPr="00D65FAF" w:rsidRDefault="0023096F" w:rsidP="008A0536">
                            <w:pPr>
                              <w:pStyle w:val="5E-TABLECELL"/>
                            </w:pPr>
                            <w:r w:rsidRPr="00D65FAF">
                              <w:t>+2</w:t>
                            </w:r>
                          </w:p>
                        </w:tc>
                        <w:tc>
                          <w:tcPr>
                            <w:tcW w:w="2880" w:type="dxa"/>
                          </w:tcPr>
                          <w:p w14:paraId="0F0A444D" w14:textId="77777777" w:rsidR="0023096F" w:rsidRPr="00D65FAF" w:rsidRDefault="0023096F" w:rsidP="008A0536">
                            <w:pPr>
                              <w:pStyle w:val="5E-TABLECELL"/>
                            </w:pPr>
                            <w:r>
                              <w:t>Arcane Tradition</w:t>
                            </w:r>
                          </w:p>
                        </w:tc>
                        <w:tc>
                          <w:tcPr>
                            <w:tcW w:w="1112" w:type="dxa"/>
                          </w:tcPr>
                          <w:p w14:paraId="17EAF2BA" w14:textId="77777777" w:rsidR="0023096F" w:rsidRPr="00D65FAF" w:rsidRDefault="0023096F" w:rsidP="008A0536">
                            <w:pPr>
                              <w:pStyle w:val="5E-TABLECELL"/>
                            </w:pPr>
                            <w:r>
                              <w:t>3</w:t>
                            </w:r>
                          </w:p>
                        </w:tc>
                        <w:tc>
                          <w:tcPr>
                            <w:tcW w:w="483" w:type="dxa"/>
                          </w:tcPr>
                          <w:p w14:paraId="2B6E7841" w14:textId="77777777" w:rsidR="0023096F" w:rsidRPr="00D65FAF" w:rsidRDefault="0023096F" w:rsidP="008A0536">
                            <w:pPr>
                              <w:pStyle w:val="5E-TABLECELL"/>
                            </w:pPr>
                            <w:r w:rsidRPr="00D65FAF">
                              <w:t>3</w:t>
                            </w:r>
                          </w:p>
                        </w:tc>
                        <w:tc>
                          <w:tcPr>
                            <w:tcW w:w="483" w:type="dxa"/>
                          </w:tcPr>
                          <w:p w14:paraId="48080F4F" w14:textId="77777777" w:rsidR="0023096F" w:rsidRPr="00D65FAF" w:rsidRDefault="0023096F" w:rsidP="008A0536">
                            <w:pPr>
                              <w:pStyle w:val="5E-TABLECELL"/>
                            </w:pPr>
                            <w:r>
                              <w:t>—</w:t>
                            </w:r>
                          </w:p>
                        </w:tc>
                        <w:tc>
                          <w:tcPr>
                            <w:tcW w:w="483" w:type="dxa"/>
                          </w:tcPr>
                          <w:p w14:paraId="78401E4A" w14:textId="77777777" w:rsidR="0023096F" w:rsidRPr="00D65FAF" w:rsidRDefault="0023096F" w:rsidP="008A0536">
                            <w:pPr>
                              <w:pStyle w:val="5E-TABLECELL"/>
                            </w:pPr>
                            <w:r>
                              <w:t>—</w:t>
                            </w:r>
                          </w:p>
                        </w:tc>
                        <w:tc>
                          <w:tcPr>
                            <w:tcW w:w="483" w:type="dxa"/>
                          </w:tcPr>
                          <w:p w14:paraId="4ED6FFDB" w14:textId="77777777" w:rsidR="0023096F" w:rsidRPr="00D65FAF" w:rsidRDefault="0023096F" w:rsidP="008A0536">
                            <w:pPr>
                              <w:pStyle w:val="5E-TABLECELL"/>
                            </w:pPr>
                            <w:r>
                              <w:t>—</w:t>
                            </w:r>
                          </w:p>
                        </w:tc>
                        <w:tc>
                          <w:tcPr>
                            <w:tcW w:w="483" w:type="dxa"/>
                          </w:tcPr>
                          <w:p w14:paraId="292261E1" w14:textId="77777777" w:rsidR="0023096F" w:rsidRPr="00D65FAF" w:rsidRDefault="0023096F" w:rsidP="008A0536">
                            <w:pPr>
                              <w:pStyle w:val="5E-TABLECELL"/>
                            </w:pPr>
                            <w:r>
                              <w:t>—</w:t>
                            </w:r>
                          </w:p>
                        </w:tc>
                        <w:tc>
                          <w:tcPr>
                            <w:tcW w:w="483" w:type="dxa"/>
                          </w:tcPr>
                          <w:p w14:paraId="2711CF1B" w14:textId="77777777" w:rsidR="0023096F" w:rsidRPr="00D65FAF" w:rsidRDefault="0023096F" w:rsidP="008A0536">
                            <w:pPr>
                              <w:pStyle w:val="5E-TABLECELL"/>
                            </w:pPr>
                            <w:r>
                              <w:t>—</w:t>
                            </w:r>
                          </w:p>
                        </w:tc>
                        <w:tc>
                          <w:tcPr>
                            <w:tcW w:w="483" w:type="dxa"/>
                          </w:tcPr>
                          <w:p w14:paraId="7142F488" w14:textId="77777777" w:rsidR="0023096F" w:rsidRPr="00D65FAF" w:rsidRDefault="0023096F" w:rsidP="008A0536">
                            <w:pPr>
                              <w:pStyle w:val="5E-TABLECELL"/>
                            </w:pPr>
                            <w:r>
                              <w:t>—</w:t>
                            </w:r>
                          </w:p>
                        </w:tc>
                        <w:tc>
                          <w:tcPr>
                            <w:tcW w:w="483" w:type="dxa"/>
                          </w:tcPr>
                          <w:p w14:paraId="30ABE850" w14:textId="77777777" w:rsidR="0023096F" w:rsidRPr="00D65FAF" w:rsidRDefault="0023096F" w:rsidP="008A0536">
                            <w:pPr>
                              <w:pStyle w:val="5E-TABLECELL"/>
                            </w:pPr>
                            <w:r>
                              <w:t>—</w:t>
                            </w:r>
                          </w:p>
                        </w:tc>
                        <w:tc>
                          <w:tcPr>
                            <w:tcW w:w="424" w:type="dxa"/>
                          </w:tcPr>
                          <w:p w14:paraId="4DFC15E9" w14:textId="77777777" w:rsidR="0023096F" w:rsidRPr="00D65FAF" w:rsidRDefault="0023096F" w:rsidP="008A0536">
                            <w:pPr>
                              <w:pStyle w:val="5E-TABLECELL"/>
                            </w:pPr>
                            <w:r>
                              <w:t>—</w:t>
                            </w:r>
                          </w:p>
                        </w:tc>
                      </w:tr>
                      <w:tr w:rsidR="0023096F" w:rsidRPr="00D65FAF" w14:paraId="04D09D4E"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13F0B85E" w14:textId="77777777" w:rsidR="0023096F" w:rsidRPr="00D65FAF" w:rsidRDefault="0023096F" w:rsidP="008A0536">
                            <w:pPr>
                              <w:pStyle w:val="5E-TABLECELL"/>
                            </w:pPr>
                            <w:r w:rsidRPr="00D65FAF">
                              <w:t>3</w:t>
                            </w:r>
                            <w:r>
                              <w:t>r</w:t>
                            </w:r>
                            <w:r w:rsidRPr="00D65FAF">
                              <w:t>d</w:t>
                            </w:r>
                          </w:p>
                        </w:tc>
                        <w:tc>
                          <w:tcPr>
                            <w:tcW w:w="1080" w:type="dxa"/>
                          </w:tcPr>
                          <w:p w14:paraId="14DDB5C8" w14:textId="77777777" w:rsidR="0023096F" w:rsidRDefault="0023096F" w:rsidP="008A0536">
                            <w:pPr>
                              <w:pStyle w:val="5E-TABLECELL"/>
                            </w:pPr>
                            <w:r w:rsidRPr="00D65FAF">
                              <w:t>+2</w:t>
                            </w:r>
                          </w:p>
                        </w:tc>
                        <w:tc>
                          <w:tcPr>
                            <w:tcW w:w="2880" w:type="dxa"/>
                          </w:tcPr>
                          <w:p w14:paraId="18938603" w14:textId="77777777" w:rsidR="0023096F" w:rsidRPr="00D65FAF" w:rsidRDefault="0023096F" w:rsidP="008A0536">
                            <w:pPr>
                              <w:pStyle w:val="5E-TABLECELL"/>
                            </w:pPr>
                            <w:r>
                              <w:t>—</w:t>
                            </w:r>
                          </w:p>
                        </w:tc>
                        <w:tc>
                          <w:tcPr>
                            <w:tcW w:w="1112" w:type="dxa"/>
                          </w:tcPr>
                          <w:p w14:paraId="6E88D816" w14:textId="77777777" w:rsidR="0023096F" w:rsidRPr="00D65FAF" w:rsidRDefault="0023096F" w:rsidP="008A0536">
                            <w:pPr>
                              <w:pStyle w:val="5E-TABLECELL"/>
                            </w:pPr>
                            <w:r>
                              <w:t>3</w:t>
                            </w:r>
                          </w:p>
                        </w:tc>
                        <w:tc>
                          <w:tcPr>
                            <w:tcW w:w="483" w:type="dxa"/>
                          </w:tcPr>
                          <w:p w14:paraId="12D6AA46" w14:textId="77777777" w:rsidR="0023096F" w:rsidRPr="00D65FAF" w:rsidRDefault="0023096F" w:rsidP="008A0536">
                            <w:pPr>
                              <w:pStyle w:val="5E-TABLECELL"/>
                            </w:pPr>
                            <w:r w:rsidRPr="00D65FAF">
                              <w:t>4</w:t>
                            </w:r>
                          </w:p>
                        </w:tc>
                        <w:tc>
                          <w:tcPr>
                            <w:tcW w:w="483" w:type="dxa"/>
                          </w:tcPr>
                          <w:p w14:paraId="504EF0A8" w14:textId="77777777" w:rsidR="0023096F" w:rsidRPr="00D65FAF" w:rsidRDefault="0023096F" w:rsidP="008A0536">
                            <w:pPr>
                              <w:pStyle w:val="5E-TABLECELL"/>
                            </w:pPr>
                            <w:r w:rsidRPr="00D65FAF">
                              <w:t>2</w:t>
                            </w:r>
                          </w:p>
                        </w:tc>
                        <w:tc>
                          <w:tcPr>
                            <w:tcW w:w="483" w:type="dxa"/>
                          </w:tcPr>
                          <w:p w14:paraId="7F7343D4" w14:textId="77777777" w:rsidR="0023096F" w:rsidRPr="00D65FAF" w:rsidRDefault="0023096F" w:rsidP="008A0536">
                            <w:pPr>
                              <w:pStyle w:val="5E-TABLECELL"/>
                            </w:pPr>
                            <w:r>
                              <w:t>—</w:t>
                            </w:r>
                          </w:p>
                        </w:tc>
                        <w:tc>
                          <w:tcPr>
                            <w:tcW w:w="483" w:type="dxa"/>
                          </w:tcPr>
                          <w:p w14:paraId="03FE2450" w14:textId="77777777" w:rsidR="0023096F" w:rsidRPr="00D65FAF" w:rsidRDefault="0023096F" w:rsidP="008A0536">
                            <w:pPr>
                              <w:pStyle w:val="5E-TABLECELL"/>
                            </w:pPr>
                            <w:r>
                              <w:t>—</w:t>
                            </w:r>
                          </w:p>
                        </w:tc>
                        <w:tc>
                          <w:tcPr>
                            <w:tcW w:w="483" w:type="dxa"/>
                          </w:tcPr>
                          <w:p w14:paraId="47C3D420" w14:textId="77777777" w:rsidR="0023096F" w:rsidRPr="00D65FAF" w:rsidRDefault="0023096F" w:rsidP="008A0536">
                            <w:pPr>
                              <w:pStyle w:val="5E-TABLECELL"/>
                            </w:pPr>
                            <w:r>
                              <w:t>—</w:t>
                            </w:r>
                          </w:p>
                        </w:tc>
                        <w:tc>
                          <w:tcPr>
                            <w:tcW w:w="483" w:type="dxa"/>
                          </w:tcPr>
                          <w:p w14:paraId="3EAD98E8" w14:textId="77777777" w:rsidR="0023096F" w:rsidRPr="00D65FAF" w:rsidRDefault="0023096F" w:rsidP="008A0536">
                            <w:pPr>
                              <w:pStyle w:val="5E-TABLECELL"/>
                            </w:pPr>
                            <w:r>
                              <w:t>—</w:t>
                            </w:r>
                          </w:p>
                        </w:tc>
                        <w:tc>
                          <w:tcPr>
                            <w:tcW w:w="483" w:type="dxa"/>
                          </w:tcPr>
                          <w:p w14:paraId="24CFC87C" w14:textId="77777777" w:rsidR="0023096F" w:rsidRPr="00D65FAF" w:rsidRDefault="0023096F" w:rsidP="008A0536">
                            <w:pPr>
                              <w:pStyle w:val="5E-TABLECELL"/>
                            </w:pPr>
                            <w:r>
                              <w:t>—</w:t>
                            </w:r>
                          </w:p>
                        </w:tc>
                        <w:tc>
                          <w:tcPr>
                            <w:tcW w:w="483" w:type="dxa"/>
                          </w:tcPr>
                          <w:p w14:paraId="524B0C78" w14:textId="77777777" w:rsidR="0023096F" w:rsidRPr="00D65FAF" w:rsidRDefault="0023096F" w:rsidP="008A0536">
                            <w:pPr>
                              <w:pStyle w:val="5E-TABLECELL"/>
                            </w:pPr>
                            <w:r>
                              <w:t>—</w:t>
                            </w:r>
                          </w:p>
                        </w:tc>
                        <w:tc>
                          <w:tcPr>
                            <w:tcW w:w="424" w:type="dxa"/>
                          </w:tcPr>
                          <w:p w14:paraId="242A461D" w14:textId="77777777" w:rsidR="0023096F" w:rsidRPr="00D65FAF" w:rsidRDefault="0023096F" w:rsidP="008A0536">
                            <w:pPr>
                              <w:pStyle w:val="5E-TABLECELL"/>
                            </w:pPr>
                            <w:r>
                              <w:t>—</w:t>
                            </w:r>
                          </w:p>
                        </w:tc>
                      </w:tr>
                      <w:tr w:rsidR="0023096F" w:rsidRPr="00D65FAF" w14:paraId="5A443D24"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522F79D9" w14:textId="77777777" w:rsidR="0023096F" w:rsidRPr="00D65FAF" w:rsidRDefault="0023096F" w:rsidP="008A0536">
                            <w:pPr>
                              <w:pStyle w:val="5E-TABLECELL"/>
                            </w:pPr>
                            <w:r w:rsidRPr="00D65FAF">
                              <w:t>4th</w:t>
                            </w:r>
                          </w:p>
                        </w:tc>
                        <w:tc>
                          <w:tcPr>
                            <w:tcW w:w="1080" w:type="dxa"/>
                          </w:tcPr>
                          <w:p w14:paraId="026262BC" w14:textId="77777777" w:rsidR="0023096F" w:rsidRPr="00D65FAF" w:rsidRDefault="0023096F" w:rsidP="008A0536">
                            <w:pPr>
                              <w:pStyle w:val="5E-TABLECELL"/>
                            </w:pPr>
                            <w:r w:rsidRPr="00D65FAF">
                              <w:t>+2</w:t>
                            </w:r>
                          </w:p>
                        </w:tc>
                        <w:tc>
                          <w:tcPr>
                            <w:tcW w:w="2880" w:type="dxa"/>
                          </w:tcPr>
                          <w:p w14:paraId="1372852A" w14:textId="77777777" w:rsidR="0023096F" w:rsidRPr="00D65FAF" w:rsidRDefault="0023096F" w:rsidP="008A0536">
                            <w:pPr>
                              <w:pStyle w:val="5E-TABLECELL"/>
                            </w:pPr>
                            <w:r>
                              <w:t>Feat</w:t>
                            </w:r>
                          </w:p>
                        </w:tc>
                        <w:tc>
                          <w:tcPr>
                            <w:tcW w:w="1112" w:type="dxa"/>
                          </w:tcPr>
                          <w:p w14:paraId="2B6B5EF3" w14:textId="77777777" w:rsidR="0023096F" w:rsidRPr="00D65FAF" w:rsidRDefault="0023096F" w:rsidP="008A0536">
                            <w:pPr>
                              <w:pStyle w:val="5E-TABLECELL"/>
                            </w:pPr>
                            <w:r>
                              <w:t>4</w:t>
                            </w:r>
                          </w:p>
                        </w:tc>
                        <w:tc>
                          <w:tcPr>
                            <w:tcW w:w="483" w:type="dxa"/>
                          </w:tcPr>
                          <w:p w14:paraId="51264DB8" w14:textId="77777777" w:rsidR="0023096F" w:rsidRPr="00D65FAF" w:rsidRDefault="0023096F" w:rsidP="008A0536">
                            <w:pPr>
                              <w:pStyle w:val="5E-TABLECELL"/>
                            </w:pPr>
                            <w:r w:rsidRPr="00D65FAF">
                              <w:t>4</w:t>
                            </w:r>
                          </w:p>
                        </w:tc>
                        <w:tc>
                          <w:tcPr>
                            <w:tcW w:w="483" w:type="dxa"/>
                          </w:tcPr>
                          <w:p w14:paraId="45806396" w14:textId="77777777" w:rsidR="0023096F" w:rsidRPr="00D65FAF" w:rsidRDefault="0023096F" w:rsidP="008A0536">
                            <w:pPr>
                              <w:pStyle w:val="5E-TABLECELL"/>
                            </w:pPr>
                            <w:r w:rsidRPr="00D65FAF">
                              <w:t>3</w:t>
                            </w:r>
                          </w:p>
                        </w:tc>
                        <w:tc>
                          <w:tcPr>
                            <w:tcW w:w="483" w:type="dxa"/>
                          </w:tcPr>
                          <w:p w14:paraId="69793FDD" w14:textId="77777777" w:rsidR="0023096F" w:rsidRPr="00D65FAF" w:rsidRDefault="0023096F" w:rsidP="008A0536">
                            <w:pPr>
                              <w:pStyle w:val="5E-TABLECELL"/>
                            </w:pPr>
                            <w:r>
                              <w:t>—</w:t>
                            </w:r>
                          </w:p>
                        </w:tc>
                        <w:tc>
                          <w:tcPr>
                            <w:tcW w:w="483" w:type="dxa"/>
                          </w:tcPr>
                          <w:p w14:paraId="6B940156" w14:textId="77777777" w:rsidR="0023096F" w:rsidRPr="00D65FAF" w:rsidRDefault="0023096F" w:rsidP="008A0536">
                            <w:pPr>
                              <w:pStyle w:val="5E-TABLECELL"/>
                            </w:pPr>
                            <w:r>
                              <w:t>—</w:t>
                            </w:r>
                          </w:p>
                        </w:tc>
                        <w:tc>
                          <w:tcPr>
                            <w:tcW w:w="483" w:type="dxa"/>
                          </w:tcPr>
                          <w:p w14:paraId="28042A58" w14:textId="77777777" w:rsidR="0023096F" w:rsidRPr="00D65FAF" w:rsidRDefault="0023096F" w:rsidP="008A0536">
                            <w:pPr>
                              <w:pStyle w:val="5E-TABLECELL"/>
                            </w:pPr>
                            <w:r>
                              <w:t>—</w:t>
                            </w:r>
                          </w:p>
                        </w:tc>
                        <w:tc>
                          <w:tcPr>
                            <w:tcW w:w="483" w:type="dxa"/>
                          </w:tcPr>
                          <w:p w14:paraId="42D92D3D" w14:textId="77777777" w:rsidR="0023096F" w:rsidRPr="00D65FAF" w:rsidRDefault="0023096F" w:rsidP="008A0536">
                            <w:pPr>
                              <w:pStyle w:val="5E-TABLECELL"/>
                            </w:pPr>
                            <w:r>
                              <w:t>—</w:t>
                            </w:r>
                          </w:p>
                        </w:tc>
                        <w:tc>
                          <w:tcPr>
                            <w:tcW w:w="483" w:type="dxa"/>
                          </w:tcPr>
                          <w:p w14:paraId="20A94AA3" w14:textId="77777777" w:rsidR="0023096F" w:rsidRPr="00D65FAF" w:rsidRDefault="0023096F" w:rsidP="008A0536">
                            <w:pPr>
                              <w:pStyle w:val="5E-TABLECELL"/>
                            </w:pPr>
                            <w:r>
                              <w:t>—</w:t>
                            </w:r>
                          </w:p>
                        </w:tc>
                        <w:tc>
                          <w:tcPr>
                            <w:tcW w:w="483" w:type="dxa"/>
                          </w:tcPr>
                          <w:p w14:paraId="19A12203" w14:textId="77777777" w:rsidR="0023096F" w:rsidRPr="00D65FAF" w:rsidRDefault="0023096F" w:rsidP="008A0536">
                            <w:pPr>
                              <w:pStyle w:val="5E-TABLECELL"/>
                            </w:pPr>
                            <w:r>
                              <w:t>—</w:t>
                            </w:r>
                          </w:p>
                        </w:tc>
                        <w:tc>
                          <w:tcPr>
                            <w:tcW w:w="424" w:type="dxa"/>
                          </w:tcPr>
                          <w:p w14:paraId="55A29BEA" w14:textId="77777777" w:rsidR="0023096F" w:rsidRPr="00D65FAF" w:rsidRDefault="0023096F" w:rsidP="008A0536">
                            <w:pPr>
                              <w:pStyle w:val="5E-TABLECELL"/>
                            </w:pPr>
                            <w:r>
                              <w:t>—</w:t>
                            </w:r>
                          </w:p>
                        </w:tc>
                      </w:tr>
                      <w:tr w:rsidR="0023096F" w:rsidRPr="00D65FAF" w14:paraId="2E36ADCC"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06EA85D1" w14:textId="77777777" w:rsidR="0023096F" w:rsidRPr="00D65FAF" w:rsidRDefault="0023096F" w:rsidP="008A0536">
                            <w:pPr>
                              <w:pStyle w:val="5E-TABLECELL"/>
                            </w:pPr>
                            <w:r w:rsidRPr="00D65FAF">
                              <w:t>5th</w:t>
                            </w:r>
                          </w:p>
                        </w:tc>
                        <w:tc>
                          <w:tcPr>
                            <w:tcW w:w="1080" w:type="dxa"/>
                          </w:tcPr>
                          <w:p w14:paraId="6E1C6070" w14:textId="77777777" w:rsidR="0023096F" w:rsidRDefault="0023096F" w:rsidP="008A0536">
                            <w:pPr>
                              <w:pStyle w:val="5E-TABLECELL"/>
                            </w:pPr>
                            <w:r w:rsidRPr="00D65FAF">
                              <w:t>+3</w:t>
                            </w:r>
                          </w:p>
                        </w:tc>
                        <w:tc>
                          <w:tcPr>
                            <w:tcW w:w="2880" w:type="dxa"/>
                          </w:tcPr>
                          <w:p w14:paraId="51ACADC2" w14:textId="77777777" w:rsidR="0023096F" w:rsidRPr="00D65FAF" w:rsidRDefault="0023096F" w:rsidP="008A0536">
                            <w:pPr>
                              <w:pStyle w:val="5E-TABLECELL"/>
                            </w:pPr>
                            <w:r>
                              <w:t>Memorize Spell</w:t>
                            </w:r>
                          </w:p>
                        </w:tc>
                        <w:tc>
                          <w:tcPr>
                            <w:tcW w:w="1112" w:type="dxa"/>
                          </w:tcPr>
                          <w:p w14:paraId="6892DC17" w14:textId="77777777" w:rsidR="0023096F" w:rsidRPr="00D65FAF" w:rsidRDefault="0023096F" w:rsidP="008A0536">
                            <w:pPr>
                              <w:pStyle w:val="5E-TABLECELL"/>
                            </w:pPr>
                            <w:r>
                              <w:t>4</w:t>
                            </w:r>
                          </w:p>
                        </w:tc>
                        <w:tc>
                          <w:tcPr>
                            <w:tcW w:w="483" w:type="dxa"/>
                          </w:tcPr>
                          <w:p w14:paraId="65125EC8" w14:textId="77777777" w:rsidR="0023096F" w:rsidRPr="00D65FAF" w:rsidRDefault="0023096F" w:rsidP="008A0536">
                            <w:pPr>
                              <w:pStyle w:val="5E-TABLECELL"/>
                            </w:pPr>
                            <w:r w:rsidRPr="00D65FAF">
                              <w:t>4</w:t>
                            </w:r>
                          </w:p>
                        </w:tc>
                        <w:tc>
                          <w:tcPr>
                            <w:tcW w:w="483" w:type="dxa"/>
                          </w:tcPr>
                          <w:p w14:paraId="0CCB053D" w14:textId="77777777" w:rsidR="0023096F" w:rsidRPr="00D65FAF" w:rsidRDefault="0023096F" w:rsidP="008A0536">
                            <w:pPr>
                              <w:pStyle w:val="5E-TABLECELL"/>
                            </w:pPr>
                            <w:r w:rsidRPr="00D65FAF">
                              <w:t>3</w:t>
                            </w:r>
                          </w:p>
                        </w:tc>
                        <w:tc>
                          <w:tcPr>
                            <w:tcW w:w="483" w:type="dxa"/>
                          </w:tcPr>
                          <w:p w14:paraId="63949BD2" w14:textId="77777777" w:rsidR="0023096F" w:rsidRPr="00D65FAF" w:rsidRDefault="0023096F" w:rsidP="008A0536">
                            <w:pPr>
                              <w:pStyle w:val="5E-TABLECELL"/>
                            </w:pPr>
                            <w:r w:rsidRPr="00D65FAF">
                              <w:t>2</w:t>
                            </w:r>
                          </w:p>
                        </w:tc>
                        <w:tc>
                          <w:tcPr>
                            <w:tcW w:w="483" w:type="dxa"/>
                          </w:tcPr>
                          <w:p w14:paraId="572ABD00" w14:textId="77777777" w:rsidR="0023096F" w:rsidRPr="00D65FAF" w:rsidRDefault="0023096F" w:rsidP="008A0536">
                            <w:pPr>
                              <w:pStyle w:val="5E-TABLECELL"/>
                            </w:pPr>
                            <w:r>
                              <w:t>—</w:t>
                            </w:r>
                          </w:p>
                        </w:tc>
                        <w:tc>
                          <w:tcPr>
                            <w:tcW w:w="483" w:type="dxa"/>
                          </w:tcPr>
                          <w:p w14:paraId="1DA1908E" w14:textId="77777777" w:rsidR="0023096F" w:rsidRPr="00D65FAF" w:rsidRDefault="0023096F" w:rsidP="008A0536">
                            <w:pPr>
                              <w:pStyle w:val="5E-TABLECELL"/>
                            </w:pPr>
                            <w:r>
                              <w:t>—</w:t>
                            </w:r>
                          </w:p>
                        </w:tc>
                        <w:tc>
                          <w:tcPr>
                            <w:tcW w:w="483" w:type="dxa"/>
                          </w:tcPr>
                          <w:p w14:paraId="5A334C1C" w14:textId="77777777" w:rsidR="0023096F" w:rsidRPr="00D65FAF" w:rsidRDefault="0023096F" w:rsidP="008A0536">
                            <w:pPr>
                              <w:pStyle w:val="5E-TABLECELL"/>
                            </w:pPr>
                            <w:r>
                              <w:t>—</w:t>
                            </w:r>
                          </w:p>
                        </w:tc>
                        <w:tc>
                          <w:tcPr>
                            <w:tcW w:w="483" w:type="dxa"/>
                          </w:tcPr>
                          <w:p w14:paraId="7CFBB4AC" w14:textId="77777777" w:rsidR="0023096F" w:rsidRPr="00D65FAF" w:rsidRDefault="0023096F" w:rsidP="008A0536">
                            <w:pPr>
                              <w:pStyle w:val="5E-TABLECELL"/>
                            </w:pPr>
                            <w:r>
                              <w:t>—</w:t>
                            </w:r>
                          </w:p>
                        </w:tc>
                        <w:tc>
                          <w:tcPr>
                            <w:tcW w:w="483" w:type="dxa"/>
                          </w:tcPr>
                          <w:p w14:paraId="5F4F16E7" w14:textId="77777777" w:rsidR="0023096F" w:rsidRPr="00D65FAF" w:rsidRDefault="0023096F" w:rsidP="008A0536">
                            <w:pPr>
                              <w:pStyle w:val="5E-TABLECELL"/>
                            </w:pPr>
                            <w:r>
                              <w:t>—</w:t>
                            </w:r>
                          </w:p>
                        </w:tc>
                        <w:tc>
                          <w:tcPr>
                            <w:tcW w:w="424" w:type="dxa"/>
                          </w:tcPr>
                          <w:p w14:paraId="782E95D3" w14:textId="77777777" w:rsidR="0023096F" w:rsidRPr="00D65FAF" w:rsidRDefault="0023096F" w:rsidP="008A0536">
                            <w:pPr>
                              <w:pStyle w:val="5E-TABLECELL"/>
                            </w:pPr>
                            <w:r>
                              <w:t>—</w:t>
                            </w:r>
                          </w:p>
                        </w:tc>
                      </w:tr>
                      <w:tr w:rsidR="0023096F" w:rsidRPr="00D65FAF" w14:paraId="5C7CBFDD"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02B6458D" w14:textId="77777777" w:rsidR="0023096F" w:rsidRPr="00D65FAF" w:rsidRDefault="0023096F" w:rsidP="008A0536">
                            <w:pPr>
                              <w:pStyle w:val="5E-TABLECELL"/>
                            </w:pPr>
                            <w:r w:rsidRPr="00D65FAF">
                              <w:t>6th</w:t>
                            </w:r>
                          </w:p>
                        </w:tc>
                        <w:tc>
                          <w:tcPr>
                            <w:tcW w:w="1080" w:type="dxa"/>
                          </w:tcPr>
                          <w:p w14:paraId="2596EEEB" w14:textId="77777777" w:rsidR="0023096F" w:rsidRPr="00D65FAF" w:rsidRDefault="0023096F" w:rsidP="008A0536">
                            <w:pPr>
                              <w:pStyle w:val="5E-TABLECELL"/>
                            </w:pPr>
                            <w:r w:rsidRPr="00D65FAF">
                              <w:t>+3</w:t>
                            </w:r>
                          </w:p>
                        </w:tc>
                        <w:tc>
                          <w:tcPr>
                            <w:tcW w:w="2880" w:type="dxa"/>
                          </w:tcPr>
                          <w:p w14:paraId="2A5865CC" w14:textId="77777777" w:rsidR="0023096F" w:rsidRPr="00D65FAF" w:rsidRDefault="0023096F" w:rsidP="008A0536">
                            <w:pPr>
                              <w:pStyle w:val="5E-TABLECELL"/>
                            </w:pPr>
                            <w:r>
                              <w:t>Arcane Tradition Feature</w:t>
                            </w:r>
                          </w:p>
                        </w:tc>
                        <w:tc>
                          <w:tcPr>
                            <w:tcW w:w="1112" w:type="dxa"/>
                          </w:tcPr>
                          <w:p w14:paraId="1C4604F9" w14:textId="77777777" w:rsidR="0023096F" w:rsidRPr="00D65FAF" w:rsidRDefault="0023096F" w:rsidP="008A0536">
                            <w:pPr>
                              <w:pStyle w:val="5E-TABLECELL"/>
                            </w:pPr>
                            <w:r>
                              <w:t>4</w:t>
                            </w:r>
                          </w:p>
                        </w:tc>
                        <w:tc>
                          <w:tcPr>
                            <w:tcW w:w="483" w:type="dxa"/>
                          </w:tcPr>
                          <w:p w14:paraId="45399155" w14:textId="77777777" w:rsidR="0023096F" w:rsidRPr="00D65FAF" w:rsidRDefault="0023096F" w:rsidP="008A0536">
                            <w:pPr>
                              <w:pStyle w:val="5E-TABLECELL"/>
                            </w:pPr>
                            <w:r w:rsidRPr="00D65FAF">
                              <w:t>4</w:t>
                            </w:r>
                          </w:p>
                        </w:tc>
                        <w:tc>
                          <w:tcPr>
                            <w:tcW w:w="483" w:type="dxa"/>
                          </w:tcPr>
                          <w:p w14:paraId="4C8951A7" w14:textId="77777777" w:rsidR="0023096F" w:rsidRPr="00D65FAF" w:rsidRDefault="0023096F" w:rsidP="008A0536">
                            <w:pPr>
                              <w:pStyle w:val="5E-TABLECELL"/>
                            </w:pPr>
                            <w:r w:rsidRPr="00D65FAF">
                              <w:t>3</w:t>
                            </w:r>
                          </w:p>
                        </w:tc>
                        <w:tc>
                          <w:tcPr>
                            <w:tcW w:w="483" w:type="dxa"/>
                          </w:tcPr>
                          <w:p w14:paraId="4B0E6376" w14:textId="77777777" w:rsidR="0023096F" w:rsidRPr="00D65FAF" w:rsidRDefault="0023096F" w:rsidP="008A0536">
                            <w:pPr>
                              <w:pStyle w:val="5E-TABLECELL"/>
                            </w:pPr>
                            <w:r w:rsidRPr="00D65FAF">
                              <w:t>3</w:t>
                            </w:r>
                          </w:p>
                        </w:tc>
                        <w:tc>
                          <w:tcPr>
                            <w:tcW w:w="483" w:type="dxa"/>
                          </w:tcPr>
                          <w:p w14:paraId="020A8003" w14:textId="77777777" w:rsidR="0023096F" w:rsidRPr="00D65FAF" w:rsidRDefault="0023096F" w:rsidP="008A0536">
                            <w:pPr>
                              <w:pStyle w:val="5E-TABLECELL"/>
                            </w:pPr>
                            <w:r>
                              <w:t>—</w:t>
                            </w:r>
                          </w:p>
                        </w:tc>
                        <w:tc>
                          <w:tcPr>
                            <w:tcW w:w="483" w:type="dxa"/>
                          </w:tcPr>
                          <w:p w14:paraId="67DD93E8" w14:textId="77777777" w:rsidR="0023096F" w:rsidRPr="00D65FAF" w:rsidRDefault="0023096F" w:rsidP="008A0536">
                            <w:pPr>
                              <w:pStyle w:val="5E-TABLECELL"/>
                            </w:pPr>
                            <w:r>
                              <w:t>—</w:t>
                            </w:r>
                          </w:p>
                        </w:tc>
                        <w:tc>
                          <w:tcPr>
                            <w:tcW w:w="483" w:type="dxa"/>
                          </w:tcPr>
                          <w:p w14:paraId="3A801A8E" w14:textId="77777777" w:rsidR="0023096F" w:rsidRPr="00D65FAF" w:rsidRDefault="0023096F" w:rsidP="008A0536">
                            <w:pPr>
                              <w:pStyle w:val="5E-TABLECELL"/>
                            </w:pPr>
                            <w:r>
                              <w:t>—</w:t>
                            </w:r>
                          </w:p>
                        </w:tc>
                        <w:tc>
                          <w:tcPr>
                            <w:tcW w:w="483" w:type="dxa"/>
                          </w:tcPr>
                          <w:p w14:paraId="5F8779F3" w14:textId="77777777" w:rsidR="0023096F" w:rsidRPr="00D65FAF" w:rsidRDefault="0023096F" w:rsidP="008A0536">
                            <w:pPr>
                              <w:pStyle w:val="5E-TABLECELL"/>
                            </w:pPr>
                            <w:r>
                              <w:t>—</w:t>
                            </w:r>
                          </w:p>
                        </w:tc>
                        <w:tc>
                          <w:tcPr>
                            <w:tcW w:w="483" w:type="dxa"/>
                          </w:tcPr>
                          <w:p w14:paraId="6B5E3A3D" w14:textId="77777777" w:rsidR="0023096F" w:rsidRPr="00D65FAF" w:rsidRDefault="0023096F" w:rsidP="008A0536">
                            <w:pPr>
                              <w:pStyle w:val="5E-TABLECELL"/>
                            </w:pPr>
                            <w:r>
                              <w:t>—</w:t>
                            </w:r>
                          </w:p>
                        </w:tc>
                        <w:tc>
                          <w:tcPr>
                            <w:tcW w:w="424" w:type="dxa"/>
                          </w:tcPr>
                          <w:p w14:paraId="18ED23A2" w14:textId="77777777" w:rsidR="0023096F" w:rsidRPr="00D65FAF" w:rsidRDefault="0023096F" w:rsidP="008A0536">
                            <w:pPr>
                              <w:pStyle w:val="5E-TABLECELL"/>
                            </w:pPr>
                            <w:r>
                              <w:t>—</w:t>
                            </w:r>
                          </w:p>
                        </w:tc>
                      </w:tr>
                      <w:tr w:rsidR="0023096F" w:rsidRPr="00D65FAF" w14:paraId="41DC1FC4"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38D95C19" w14:textId="77777777" w:rsidR="0023096F" w:rsidRPr="00D65FAF" w:rsidRDefault="0023096F" w:rsidP="008A0536">
                            <w:pPr>
                              <w:pStyle w:val="5E-TABLECELL"/>
                            </w:pPr>
                            <w:r w:rsidRPr="00D65FAF">
                              <w:t>7th</w:t>
                            </w:r>
                          </w:p>
                        </w:tc>
                        <w:tc>
                          <w:tcPr>
                            <w:tcW w:w="1080" w:type="dxa"/>
                          </w:tcPr>
                          <w:p w14:paraId="05AF0A9F" w14:textId="77777777" w:rsidR="0023096F" w:rsidRDefault="0023096F" w:rsidP="008A0536">
                            <w:pPr>
                              <w:pStyle w:val="5E-TABLECELL"/>
                            </w:pPr>
                            <w:r w:rsidRPr="00D65FAF">
                              <w:t>+3</w:t>
                            </w:r>
                          </w:p>
                        </w:tc>
                        <w:tc>
                          <w:tcPr>
                            <w:tcW w:w="2880" w:type="dxa"/>
                          </w:tcPr>
                          <w:p w14:paraId="27371994" w14:textId="77777777" w:rsidR="0023096F" w:rsidRPr="00D65FAF" w:rsidRDefault="0023096F" w:rsidP="008A0536">
                            <w:pPr>
                              <w:pStyle w:val="5E-TABLECELL"/>
                            </w:pPr>
                            <w:r>
                              <w:t>—</w:t>
                            </w:r>
                          </w:p>
                        </w:tc>
                        <w:tc>
                          <w:tcPr>
                            <w:tcW w:w="1112" w:type="dxa"/>
                          </w:tcPr>
                          <w:p w14:paraId="07DD15DD" w14:textId="77777777" w:rsidR="0023096F" w:rsidRPr="00D65FAF" w:rsidRDefault="0023096F" w:rsidP="008A0536">
                            <w:pPr>
                              <w:pStyle w:val="5E-TABLECELL"/>
                            </w:pPr>
                            <w:r>
                              <w:t>4</w:t>
                            </w:r>
                          </w:p>
                        </w:tc>
                        <w:tc>
                          <w:tcPr>
                            <w:tcW w:w="483" w:type="dxa"/>
                          </w:tcPr>
                          <w:p w14:paraId="479C839F" w14:textId="77777777" w:rsidR="0023096F" w:rsidRPr="00D65FAF" w:rsidRDefault="0023096F" w:rsidP="008A0536">
                            <w:pPr>
                              <w:pStyle w:val="5E-TABLECELL"/>
                            </w:pPr>
                            <w:r w:rsidRPr="00D65FAF">
                              <w:t>4</w:t>
                            </w:r>
                          </w:p>
                        </w:tc>
                        <w:tc>
                          <w:tcPr>
                            <w:tcW w:w="483" w:type="dxa"/>
                          </w:tcPr>
                          <w:p w14:paraId="5A723769" w14:textId="77777777" w:rsidR="0023096F" w:rsidRPr="00D65FAF" w:rsidRDefault="0023096F" w:rsidP="008A0536">
                            <w:pPr>
                              <w:pStyle w:val="5E-TABLECELL"/>
                            </w:pPr>
                            <w:r w:rsidRPr="00D65FAF">
                              <w:t>3</w:t>
                            </w:r>
                          </w:p>
                        </w:tc>
                        <w:tc>
                          <w:tcPr>
                            <w:tcW w:w="483" w:type="dxa"/>
                          </w:tcPr>
                          <w:p w14:paraId="6AC4B060" w14:textId="77777777" w:rsidR="0023096F" w:rsidRPr="00D65FAF" w:rsidRDefault="0023096F" w:rsidP="008A0536">
                            <w:pPr>
                              <w:pStyle w:val="5E-TABLECELL"/>
                            </w:pPr>
                            <w:r w:rsidRPr="00D65FAF">
                              <w:t>3</w:t>
                            </w:r>
                          </w:p>
                        </w:tc>
                        <w:tc>
                          <w:tcPr>
                            <w:tcW w:w="483" w:type="dxa"/>
                          </w:tcPr>
                          <w:p w14:paraId="16AF4F09" w14:textId="77777777" w:rsidR="0023096F" w:rsidRPr="00D65FAF" w:rsidRDefault="0023096F" w:rsidP="008A0536">
                            <w:pPr>
                              <w:pStyle w:val="5E-TABLECELL"/>
                            </w:pPr>
                            <w:r w:rsidRPr="00D65FAF">
                              <w:t>1</w:t>
                            </w:r>
                          </w:p>
                        </w:tc>
                        <w:tc>
                          <w:tcPr>
                            <w:tcW w:w="483" w:type="dxa"/>
                          </w:tcPr>
                          <w:p w14:paraId="5E77BEFF" w14:textId="77777777" w:rsidR="0023096F" w:rsidRPr="00D65FAF" w:rsidRDefault="0023096F" w:rsidP="008A0536">
                            <w:pPr>
                              <w:pStyle w:val="5E-TABLECELL"/>
                            </w:pPr>
                            <w:r>
                              <w:t>—</w:t>
                            </w:r>
                          </w:p>
                        </w:tc>
                        <w:tc>
                          <w:tcPr>
                            <w:tcW w:w="483" w:type="dxa"/>
                          </w:tcPr>
                          <w:p w14:paraId="32E7155A" w14:textId="77777777" w:rsidR="0023096F" w:rsidRPr="00D65FAF" w:rsidRDefault="0023096F" w:rsidP="008A0536">
                            <w:pPr>
                              <w:pStyle w:val="5E-TABLECELL"/>
                            </w:pPr>
                            <w:r>
                              <w:t>—</w:t>
                            </w:r>
                          </w:p>
                        </w:tc>
                        <w:tc>
                          <w:tcPr>
                            <w:tcW w:w="483" w:type="dxa"/>
                          </w:tcPr>
                          <w:p w14:paraId="662AF9EE" w14:textId="77777777" w:rsidR="0023096F" w:rsidRPr="00D65FAF" w:rsidRDefault="0023096F" w:rsidP="008A0536">
                            <w:pPr>
                              <w:pStyle w:val="5E-TABLECELL"/>
                            </w:pPr>
                            <w:r>
                              <w:t>—</w:t>
                            </w:r>
                          </w:p>
                        </w:tc>
                        <w:tc>
                          <w:tcPr>
                            <w:tcW w:w="483" w:type="dxa"/>
                          </w:tcPr>
                          <w:p w14:paraId="19C3104E" w14:textId="77777777" w:rsidR="0023096F" w:rsidRPr="00D65FAF" w:rsidRDefault="0023096F" w:rsidP="008A0536">
                            <w:pPr>
                              <w:pStyle w:val="5E-TABLECELL"/>
                            </w:pPr>
                            <w:r>
                              <w:t>—</w:t>
                            </w:r>
                          </w:p>
                        </w:tc>
                        <w:tc>
                          <w:tcPr>
                            <w:tcW w:w="424" w:type="dxa"/>
                          </w:tcPr>
                          <w:p w14:paraId="6B5548F0" w14:textId="77777777" w:rsidR="0023096F" w:rsidRPr="00D65FAF" w:rsidRDefault="0023096F" w:rsidP="008A0536">
                            <w:pPr>
                              <w:pStyle w:val="5E-TABLECELL"/>
                            </w:pPr>
                            <w:r>
                              <w:t>—</w:t>
                            </w:r>
                          </w:p>
                        </w:tc>
                      </w:tr>
                      <w:tr w:rsidR="0023096F" w:rsidRPr="00D65FAF" w14:paraId="0F613F87"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34BB705B" w14:textId="77777777" w:rsidR="0023096F" w:rsidRPr="00D65FAF" w:rsidRDefault="0023096F" w:rsidP="008A0536">
                            <w:pPr>
                              <w:pStyle w:val="5E-TABLECELL"/>
                            </w:pPr>
                            <w:r w:rsidRPr="00D65FAF">
                              <w:t>8th</w:t>
                            </w:r>
                          </w:p>
                        </w:tc>
                        <w:tc>
                          <w:tcPr>
                            <w:tcW w:w="1080" w:type="dxa"/>
                          </w:tcPr>
                          <w:p w14:paraId="15D217D8" w14:textId="77777777" w:rsidR="0023096F" w:rsidRPr="00D65FAF" w:rsidRDefault="0023096F" w:rsidP="008A0536">
                            <w:pPr>
                              <w:pStyle w:val="5E-TABLECELL"/>
                            </w:pPr>
                            <w:r w:rsidRPr="00D65FAF">
                              <w:t>+3</w:t>
                            </w:r>
                          </w:p>
                        </w:tc>
                        <w:tc>
                          <w:tcPr>
                            <w:tcW w:w="2880" w:type="dxa"/>
                          </w:tcPr>
                          <w:p w14:paraId="37E98991" w14:textId="77777777" w:rsidR="0023096F" w:rsidRPr="00D65FAF" w:rsidRDefault="0023096F" w:rsidP="008A0536">
                            <w:pPr>
                              <w:pStyle w:val="5E-TABLECELL"/>
                            </w:pPr>
                            <w:r>
                              <w:t>Feat</w:t>
                            </w:r>
                          </w:p>
                        </w:tc>
                        <w:tc>
                          <w:tcPr>
                            <w:tcW w:w="1112" w:type="dxa"/>
                          </w:tcPr>
                          <w:p w14:paraId="154F6030" w14:textId="77777777" w:rsidR="0023096F" w:rsidRPr="00D65FAF" w:rsidRDefault="0023096F" w:rsidP="008A0536">
                            <w:pPr>
                              <w:pStyle w:val="5E-TABLECELL"/>
                            </w:pPr>
                            <w:r>
                              <w:t>4</w:t>
                            </w:r>
                          </w:p>
                        </w:tc>
                        <w:tc>
                          <w:tcPr>
                            <w:tcW w:w="483" w:type="dxa"/>
                          </w:tcPr>
                          <w:p w14:paraId="2129C31E" w14:textId="77777777" w:rsidR="0023096F" w:rsidRPr="00D65FAF" w:rsidRDefault="0023096F" w:rsidP="008A0536">
                            <w:pPr>
                              <w:pStyle w:val="5E-TABLECELL"/>
                            </w:pPr>
                            <w:r w:rsidRPr="00D65FAF">
                              <w:t>4</w:t>
                            </w:r>
                          </w:p>
                        </w:tc>
                        <w:tc>
                          <w:tcPr>
                            <w:tcW w:w="483" w:type="dxa"/>
                          </w:tcPr>
                          <w:p w14:paraId="5A2F19C8" w14:textId="77777777" w:rsidR="0023096F" w:rsidRPr="00D65FAF" w:rsidRDefault="0023096F" w:rsidP="008A0536">
                            <w:pPr>
                              <w:pStyle w:val="5E-TABLECELL"/>
                            </w:pPr>
                            <w:r w:rsidRPr="00D65FAF">
                              <w:t>3</w:t>
                            </w:r>
                          </w:p>
                        </w:tc>
                        <w:tc>
                          <w:tcPr>
                            <w:tcW w:w="483" w:type="dxa"/>
                          </w:tcPr>
                          <w:p w14:paraId="5BFCFD39" w14:textId="77777777" w:rsidR="0023096F" w:rsidRPr="00D65FAF" w:rsidRDefault="0023096F" w:rsidP="008A0536">
                            <w:pPr>
                              <w:pStyle w:val="5E-TABLECELL"/>
                            </w:pPr>
                            <w:r w:rsidRPr="00D65FAF">
                              <w:t>3</w:t>
                            </w:r>
                          </w:p>
                        </w:tc>
                        <w:tc>
                          <w:tcPr>
                            <w:tcW w:w="483" w:type="dxa"/>
                          </w:tcPr>
                          <w:p w14:paraId="138B5F4F" w14:textId="77777777" w:rsidR="0023096F" w:rsidRPr="00D65FAF" w:rsidRDefault="0023096F" w:rsidP="008A0536">
                            <w:pPr>
                              <w:pStyle w:val="5E-TABLECELL"/>
                            </w:pPr>
                            <w:r w:rsidRPr="00D65FAF">
                              <w:t>2</w:t>
                            </w:r>
                          </w:p>
                        </w:tc>
                        <w:tc>
                          <w:tcPr>
                            <w:tcW w:w="483" w:type="dxa"/>
                          </w:tcPr>
                          <w:p w14:paraId="64D406E1" w14:textId="77777777" w:rsidR="0023096F" w:rsidRPr="00D65FAF" w:rsidRDefault="0023096F" w:rsidP="008A0536">
                            <w:pPr>
                              <w:pStyle w:val="5E-TABLECELL"/>
                            </w:pPr>
                            <w:r>
                              <w:t>—</w:t>
                            </w:r>
                          </w:p>
                        </w:tc>
                        <w:tc>
                          <w:tcPr>
                            <w:tcW w:w="483" w:type="dxa"/>
                          </w:tcPr>
                          <w:p w14:paraId="3518D3E2" w14:textId="77777777" w:rsidR="0023096F" w:rsidRPr="00D65FAF" w:rsidRDefault="0023096F" w:rsidP="008A0536">
                            <w:pPr>
                              <w:pStyle w:val="5E-TABLECELL"/>
                            </w:pPr>
                            <w:r>
                              <w:t>—</w:t>
                            </w:r>
                          </w:p>
                        </w:tc>
                        <w:tc>
                          <w:tcPr>
                            <w:tcW w:w="483" w:type="dxa"/>
                          </w:tcPr>
                          <w:p w14:paraId="14855F65" w14:textId="77777777" w:rsidR="0023096F" w:rsidRPr="00D65FAF" w:rsidRDefault="0023096F" w:rsidP="008A0536">
                            <w:pPr>
                              <w:pStyle w:val="5E-TABLECELL"/>
                            </w:pPr>
                            <w:r>
                              <w:t>—</w:t>
                            </w:r>
                          </w:p>
                        </w:tc>
                        <w:tc>
                          <w:tcPr>
                            <w:tcW w:w="483" w:type="dxa"/>
                          </w:tcPr>
                          <w:p w14:paraId="5BA95472" w14:textId="77777777" w:rsidR="0023096F" w:rsidRPr="00D65FAF" w:rsidRDefault="0023096F" w:rsidP="008A0536">
                            <w:pPr>
                              <w:pStyle w:val="5E-TABLECELL"/>
                            </w:pPr>
                            <w:r>
                              <w:t>—</w:t>
                            </w:r>
                          </w:p>
                        </w:tc>
                        <w:tc>
                          <w:tcPr>
                            <w:tcW w:w="424" w:type="dxa"/>
                          </w:tcPr>
                          <w:p w14:paraId="0A198072" w14:textId="77777777" w:rsidR="0023096F" w:rsidRPr="00D65FAF" w:rsidRDefault="0023096F" w:rsidP="008A0536">
                            <w:pPr>
                              <w:pStyle w:val="5E-TABLECELL"/>
                            </w:pPr>
                            <w:r>
                              <w:t>—</w:t>
                            </w:r>
                          </w:p>
                        </w:tc>
                      </w:tr>
                      <w:tr w:rsidR="0023096F" w:rsidRPr="00D65FAF" w14:paraId="5F9069C3"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20CED4AB" w14:textId="77777777" w:rsidR="0023096F" w:rsidRPr="00D65FAF" w:rsidRDefault="0023096F" w:rsidP="008A0536">
                            <w:pPr>
                              <w:pStyle w:val="5E-TABLECELL"/>
                            </w:pPr>
                            <w:r w:rsidRPr="00D65FAF">
                              <w:t>9th</w:t>
                            </w:r>
                          </w:p>
                        </w:tc>
                        <w:tc>
                          <w:tcPr>
                            <w:tcW w:w="1080" w:type="dxa"/>
                          </w:tcPr>
                          <w:p w14:paraId="39C1678F" w14:textId="77777777" w:rsidR="0023096F" w:rsidRDefault="0023096F" w:rsidP="008A0536">
                            <w:pPr>
                              <w:pStyle w:val="5E-TABLECELL"/>
                            </w:pPr>
                            <w:r w:rsidRPr="00D65FAF">
                              <w:t>+4</w:t>
                            </w:r>
                          </w:p>
                        </w:tc>
                        <w:tc>
                          <w:tcPr>
                            <w:tcW w:w="2880" w:type="dxa"/>
                          </w:tcPr>
                          <w:p w14:paraId="4BAE9EB5" w14:textId="77777777" w:rsidR="0023096F" w:rsidRPr="00D65FAF" w:rsidRDefault="0023096F" w:rsidP="008A0536">
                            <w:pPr>
                              <w:pStyle w:val="5E-TABLECELL"/>
                            </w:pPr>
                            <w:r>
                              <w:t>—</w:t>
                            </w:r>
                          </w:p>
                        </w:tc>
                        <w:tc>
                          <w:tcPr>
                            <w:tcW w:w="1112" w:type="dxa"/>
                          </w:tcPr>
                          <w:p w14:paraId="050B63B8" w14:textId="77777777" w:rsidR="0023096F" w:rsidRPr="00D65FAF" w:rsidRDefault="0023096F" w:rsidP="008A0536">
                            <w:pPr>
                              <w:pStyle w:val="5E-TABLECELL"/>
                            </w:pPr>
                            <w:r>
                              <w:t>4</w:t>
                            </w:r>
                          </w:p>
                        </w:tc>
                        <w:tc>
                          <w:tcPr>
                            <w:tcW w:w="483" w:type="dxa"/>
                          </w:tcPr>
                          <w:p w14:paraId="20FD34C8" w14:textId="77777777" w:rsidR="0023096F" w:rsidRPr="00D65FAF" w:rsidRDefault="0023096F" w:rsidP="008A0536">
                            <w:pPr>
                              <w:pStyle w:val="5E-TABLECELL"/>
                            </w:pPr>
                            <w:r w:rsidRPr="00D65FAF">
                              <w:t>4</w:t>
                            </w:r>
                          </w:p>
                        </w:tc>
                        <w:tc>
                          <w:tcPr>
                            <w:tcW w:w="483" w:type="dxa"/>
                          </w:tcPr>
                          <w:p w14:paraId="2CDE9335" w14:textId="77777777" w:rsidR="0023096F" w:rsidRPr="00D65FAF" w:rsidRDefault="0023096F" w:rsidP="008A0536">
                            <w:pPr>
                              <w:pStyle w:val="5E-TABLECELL"/>
                            </w:pPr>
                            <w:r w:rsidRPr="00D65FAF">
                              <w:t>3</w:t>
                            </w:r>
                          </w:p>
                        </w:tc>
                        <w:tc>
                          <w:tcPr>
                            <w:tcW w:w="483" w:type="dxa"/>
                          </w:tcPr>
                          <w:p w14:paraId="71C214B8" w14:textId="77777777" w:rsidR="0023096F" w:rsidRPr="00D65FAF" w:rsidRDefault="0023096F" w:rsidP="008A0536">
                            <w:pPr>
                              <w:pStyle w:val="5E-TABLECELL"/>
                            </w:pPr>
                            <w:r w:rsidRPr="00D65FAF">
                              <w:t>3</w:t>
                            </w:r>
                          </w:p>
                        </w:tc>
                        <w:tc>
                          <w:tcPr>
                            <w:tcW w:w="483" w:type="dxa"/>
                          </w:tcPr>
                          <w:p w14:paraId="3DA1C716" w14:textId="77777777" w:rsidR="0023096F" w:rsidRPr="00D65FAF" w:rsidRDefault="0023096F" w:rsidP="008A0536">
                            <w:pPr>
                              <w:pStyle w:val="5E-TABLECELL"/>
                            </w:pPr>
                            <w:r w:rsidRPr="00D65FAF">
                              <w:t>3</w:t>
                            </w:r>
                          </w:p>
                        </w:tc>
                        <w:tc>
                          <w:tcPr>
                            <w:tcW w:w="483" w:type="dxa"/>
                          </w:tcPr>
                          <w:p w14:paraId="025F74BB" w14:textId="77777777" w:rsidR="0023096F" w:rsidRPr="00D65FAF" w:rsidRDefault="0023096F" w:rsidP="008A0536">
                            <w:pPr>
                              <w:pStyle w:val="5E-TABLECELL"/>
                            </w:pPr>
                            <w:r w:rsidRPr="00D65FAF">
                              <w:t>1</w:t>
                            </w:r>
                          </w:p>
                        </w:tc>
                        <w:tc>
                          <w:tcPr>
                            <w:tcW w:w="483" w:type="dxa"/>
                          </w:tcPr>
                          <w:p w14:paraId="230DE654" w14:textId="77777777" w:rsidR="0023096F" w:rsidRPr="00D65FAF" w:rsidRDefault="0023096F" w:rsidP="008A0536">
                            <w:pPr>
                              <w:pStyle w:val="5E-TABLECELL"/>
                            </w:pPr>
                            <w:r>
                              <w:t>—</w:t>
                            </w:r>
                          </w:p>
                        </w:tc>
                        <w:tc>
                          <w:tcPr>
                            <w:tcW w:w="483" w:type="dxa"/>
                          </w:tcPr>
                          <w:p w14:paraId="6749E76D" w14:textId="77777777" w:rsidR="0023096F" w:rsidRPr="00D65FAF" w:rsidRDefault="0023096F" w:rsidP="008A0536">
                            <w:pPr>
                              <w:pStyle w:val="5E-TABLECELL"/>
                            </w:pPr>
                            <w:r>
                              <w:t>—</w:t>
                            </w:r>
                          </w:p>
                        </w:tc>
                        <w:tc>
                          <w:tcPr>
                            <w:tcW w:w="483" w:type="dxa"/>
                          </w:tcPr>
                          <w:p w14:paraId="1940394F" w14:textId="77777777" w:rsidR="0023096F" w:rsidRPr="00D65FAF" w:rsidRDefault="0023096F" w:rsidP="008A0536">
                            <w:pPr>
                              <w:pStyle w:val="5E-TABLECELL"/>
                            </w:pPr>
                            <w:r>
                              <w:t>—</w:t>
                            </w:r>
                          </w:p>
                        </w:tc>
                        <w:tc>
                          <w:tcPr>
                            <w:tcW w:w="424" w:type="dxa"/>
                          </w:tcPr>
                          <w:p w14:paraId="4FE35714" w14:textId="77777777" w:rsidR="0023096F" w:rsidRPr="00D65FAF" w:rsidRDefault="0023096F" w:rsidP="008A0536">
                            <w:pPr>
                              <w:pStyle w:val="5E-TABLECELL"/>
                            </w:pPr>
                            <w:r>
                              <w:t>—</w:t>
                            </w:r>
                          </w:p>
                        </w:tc>
                      </w:tr>
                      <w:tr w:rsidR="0023096F" w:rsidRPr="00D65FAF" w14:paraId="7B73E42E"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42365354" w14:textId="77777777" w:rsidR="0023096F" w:rsidRPr="00D65FAF" w:rsidRDefault="0023096F" w:rsidP="005143B2">
                            <w:pPr>
                              <w:pStyle w:val="5E-TABLECELL"/>
                            </w:pPr>
                            <w:r w:rsidRPr="00D65FAF">
                              <w:t>10th</w:t>
                            </w:r>
                          </w:p>
                        </w:tc>
                        <w:tc>
                          <w:tcPr>
                            <w:tcW w:w="1080" w:type="dxa"/>
                          </w:tcPr>
                          <w:p w14:paraId="3927902A" w14:textId="77777777" w:rsidR="0023096F" w:rsidRPr="00D65FAF" w:rsidRDefault="0023096F" w:rsidP="005143B2">
                            <w:pPr>
                              <w:pStyle w:val="5E-TABLECELL"/>
                            </w:pPr>
                            <w:r w:rsidRPr="00D65FAF">
                              <w:t>+4</w:t>
                            </w:r>
                          </w:p>
                        </w:tc>
                        <w:tc>
                          <w:tcPr>
                            <w:tcW w:w="2880" w:type="dxa"/>
                          </w:tcPr>
                          <w:p w14:paraId="3DD25C25" w14:textId="77777777" w:rsidR="0023096F" w:rsidRPr="00D65FAF" w:rsidRDefault="0023096F" w:rsidP="005143B2">
                            <w:pPr>
                              <w:pStyle w:val="5E-TABLECELL"/>
                            </w:pPr>
                            <w:r>
                              <w:t>Arcane Tradition Feature</w:t>
                            </w:r>
                          </w:p>
                        </w:tc>
                        <w:tc>
                          <w:tcPr>
                            <w:tcW w:w="1112" w:type="dxa"/>
                          </w:tcPr>
                          <w:p w14:paraId="4A25DCD2" w14:textId="77777777" w:rsidR="0023096F" w:rsidRPr="00D65FAF" w:rsidRDefault="0023096F" w:rsidP="005143B2">
                            <w:pPr>
                              <w:pStyle w:val="5E-TABLECELL"/>
                            </w:pPr>
                            <w:r>
                              <w:t>5</w:t>
                            </w:r>
                          </w:p>
                        </w:tc>
                        <w:tc>
                          <w:tcPr>
                            <w:tcW w:w="483" w:type="dxa"/>
                          </w:tcPr>
                          <w:p w14:paraId="299534EA" w14:textId="77777777" w:rsidR="0023096F" w:rsidRPr="00D65FAF" w:rsidRDefault="0023096F" w:rsidP="005143B2">
                            <w:pPr>
                              <w:pStyle w:val="5E-TABLECELL"/>
                            </w:pPr>
                            <w:r w:rsidRPr="00D65FAF">
                              <w:t>4</w:t>
                            </w:r>
                          </w:p>
                        </w:tc>
                        <w:tc>
                          <w:tcPr>
                            <w:tcW w:w="483" w:type="dxa"/>
                          </w:tcPr>
                          <w:p w14:paraId="5C1BB991" w14:textId="77777777" w:rsidR="0023096F" w:rsidRPr="00D65FAF" w:rsidRDefault="0023096F" w:rsidP="005143B2">
                            <w:pPr>
                              <w:pStyle w:val="5E-TABLECELL"/>
                            </w:pPr>
                            <w:r w:rsidRPr="00D65FAF">
                              <w:t>3</w:t>
                            </w:r>
                          </w:p>
                        </w:tc>
                        <w:tc>
                          <w:tcPr>
                            <w:tcW w:w="483" w:type="dxa"/>
                          </w:tcPr>
                          <w:p w14:paraId="2EAAD13C" w14:textId="77777777" w:rsidR="0023096F" w:rsidRPr="00D65FAF" w:rsidRDefault="0023096F" w:rsidP="005143B2">
                            <w:pPr>
                              <w:pStyle w:val="5E-TABLECELL"/>
                            </w:pPr>
                            <w:r w:rsidRPr="00D65FAF">
                              <w:t>3</w:t>
                            </w:r>
                          </w:p>
                        </w:tc>
                        <w:tc>
                          <w:tcPr>
                            <w:tcW w:w="483" w:type="dxa"/>
                          </w:tcPr>
                          <w:p w14:paraId="6A29B14D" w14:textId="77777777" w:rsidR="0023096F" w:rsidRPr="00D65FAF" w:rsidRDefault="0023096F" w:rsidP="005143B2">
                            <w:pPr>
                              <w:pStyle w:val="5E-TABLECELL"/>
                            </w:pPr>
                            <w:r w:rsidRPr="00D65FAF">
                              <w:t>3</w:t>
                            </w:r>
                          </w:p>
                        </w:tc>
                        <w:tc>
                          <w:tcPr>
                            <w:tcW w:w="483" w:type="dxa"/>
                          </w:tcPr>
                          <w:p w14:paraId="5C83D440" w14:textId="77777777" w:rsidR="0023096F" w:rsidRPr="00D65FAF" w:rsidRDefault="0023096F" w:rsidP="005143B2">
                            <w:pPr>
                              <w:pStyle w:val="5E-TABLECELL"/>
                            </w:pPr>
                            <w:r w:rsidRPr="00D65FAF">
                              <w:t>2</w:t>
                            </w:r>
                          </w:p>
                        </w:tc>
                        <w:tc>
                          <w:tcPr>
                            <w:tcW w:w="483" w:type="dxa"/>
                          </w:tcPr>
                          <w:p w14:paraId="48729010" w14:textId="77777777" w:rsidR="0023096F" w:rsidRPr="00D65FAF" w:rsidRDefault="0023096F" w:rsidP="005143B2">
                            <w:pPr>
                              <w:pStyle w:val="5E-TABLECELL"/>
                            </w:pPr>
                            <w:r>
                              <w:t>—</w:t>
                            </w:r>
                          </w:p>
                        </w:tc>
                        <w:tc>
                          <w:tcPr>
                            <w:tcW w:w="483" w:type="dxa"/>
                          </w:tcPr>
                          <w:p w14:paraId="6E0D9678" w14:textId="77777777" w:rsidR="0023096F" w:rsidRPr="00D65FAF" w:rsidRDefault="0023096F" w:rsidP="005143B2">
                            <w:pPr>
                              <w:pStyle w:val="5E-TABLECELL"/>
                            </w:pPr>
                            <w:r>
                              <w:t>—</w:t>
                            </w:r>
                          </w:p>
                        </w:tc>
                        <w:tc>
                          <w:tcPr>
                            <w:tcW w:w="483" w:type="dxa"/>
                          </w:tcPr>
                          <w:p w14:paraId="1A525F93" w14:textId="77777777" w:rsidR="0023096F" w:rsidRPr="00D65FAF" w:rsidRDefault="0023096F" w:rsidP="005143B2">
                            <w:pPr>
                              <w:pStyle w:val="5E-TABLECELL"/>
                            </w:pPr>
                            <w:r>
                              <w:t>—</w:t>
                            </w:r>
                          </w:p>
                        </w:tc>
                        <w:tc>
                          <w:tcPr>
                            <w:tcW w:w="424" w:type="dxa"/>
                          </w:tcPr>
                          <w:p w14:paraId="6529461E" w14:textId="77777777" w:rsidR="0023096F" w:rsidRPr="00D65FAF" w:rsidRDefault="0023096F" w:rsidP="005143B2">
                            <w:pPr>
                              <w:pStyle w:val="5E-TABLECELL"/>
                            </w:pPr>
                            <w:r>
                              <w:t>—</w:t>
                            </w:r>
                          </w:p>
                        </w:tc>
                      </w:tr>
                      <w:tr w:rsidR="0023096F" w:rsidRPr="00D65FAF" w14:paraId="2961A118"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2805BF82" w14:textId="77777777" w:rsidR="0023096F" w:rsidRPr="00D65FAF" w:rsidRDefault="0023096F" w:rsidP="005143B2">
                            <w:pPr>
                              <w:pStyle w:val="5E-TABLECELL"/>
                            </w:pPr>
                            <w:r w:rsidRPr="00D65FAF">
                              <w:t>11th</w:t>
                            </w:r>
                          </w:p>
                        </w:tc>
                        <w:tc>
                          <w:tcPr>
                            <w:tcW w:w="1080" w:type="dxa"/>
                          </w:tcPr>
                          <w:p w14:paraId="7F90AF5F" w14:textId="77777777" w:rsidR="0023096F" w:rsidRDefault="0023096F" w:rsidP="005143B2">
                            <w:pPr>
                              <w:pStyle w:val="5E-TABLECELL"/>
                            </w:pPr>
                            <w:r w:rsidRPr="00D65FAF">
                              <w:t>+4</w:t>
                            </w:r>
                          </w:p>
                        </w:tc>
                        <w:tc>
                          <w:tcPr>
                            <w:tcW w:w="2880" w:type="dxa"/>
                          </w:tcPr>
                          <w:p w14:paraId="6CA4C4D9" w14:textId="77777777" w:rsidR="0023096F" w:rsidRPr="00D65FAF" w:rsidRDefault="0023096F" w:rsidP="005143B2">
                            <w:pPr>
                              <w:pStyle w:val="5E-TABLECELL"/>
                            </w:pPr>
                            <w:r>
                              <w:t>—</w:t>
                            </w:r>
                          </w:p>
                        </w:tc>
                        <w:tc>
                          <w:tcPr>
                            <w:tcW w:w="1112" w:type="dxa"/>
                          </w:tcPr>
                          <w:p w14:paraId="0820A40F" w14:textId="77777777" w:rsidR="0023096F" w:rsidRPr="00D65FAF" w:rsidRDefault="0023096F" w:rsidP="005143B2">
                            <w:pPr>
                              <w:pStyle w:val="5E-TABLECELL"/>
                            </w:pPr>
                            <w:r>
                              <w:t>5</w:t>
                            </w:r>
                          </w:p>
                        </w:tc>
                        <w:tc>
                          <w:tcPr>
                            <w:tcW w:w="483" w:type="dxa"/>
                          </w:tcPr>
                          <w:p w14:paraId="6742843A" w14:textId="77777777" w:rsidR="0023096F" w:rsidRPr="00D65FAF" w:rsidRDefault="0023096F" w:rsidP="005143B2">
                            <w:pPr>
                              <w:pStyle w:val="5E-TABLECELL"/>
                            </w:pPr>
                            <w:r w:rsidRPr="00D65FAF">
                              <w:t>4</w:t>
                            </w:r>
                          </w:p>
                        </w:tc>
                        <w:tc>
                          <w:tcPr>
                            <w:tcW w:w="483" w:type="dxa"/>
                          </w:tcPr>
                          <w:p w14:paraId="7DD7886C" w14:textId="77777777" w:rsidR="0023096F" w:rsidRPr="00D65FAF" w:rsidRDefault="0023096F" w:rsidP="005143B2">
                            <w:pPr>
                              <w:pStyle w:val="5E-TABLECELL"/>
                            </w:pPr>
                            <w:r w:rsidRPr="00D65FAF">
                              <w:t>3</w:t>
                            </w:r>
                          </w:p>
                        </w:tc>
                        <w:tc>
                          <w:tcPr>
                            <w:tcW w:w="483" w:type="dxa"/>
                          </w:tcPr>
                          <w:p w14:paraId="509991E4" w14:textId="77777777" w:rsidR="0023096F" w:rsidRPr="00D65FAF" w:rsidRDefault="0023096F" w:rsidP="005143B2">
                            <w:pPr>
                              <w:pStyle w:val="5E-TABLECELL"/>
                            </w:pPr>
                            <w:r w:rsidRPr="00D65FAF">
                              <w:t>3</w:t>
                            </w:r>
                          </w:p>
                        </w:tc>
                        <w:tc>
                          <w:tcPr>
                            <w:tcW w:w="483" w:type="dxa"/>
                          </w:tcPr>
                          <w:p w14:paraId="2E7EBF01" w14:textId="77777777" w:rsidR="0023096F" w:rsidRPr="00D65FAF" w:rsidRDefault="0023096F" w:rsidP="005143B2">
                            <w:pPr>
                              <w:pStyle w:val="5E-TABLECELL"/>
                            </w:pPr>
                            <w:r w:rsidRPr="00D65FAF">
                              <w:t>3</w:t>
                            </w:r>
                          </w:p>
                        </w:tc>
                        <w:tc>
                          <w:tcPr>
                            <w:tcW w:w="483" w:type="dxa"/>
                          </w:tcPr>
                          <w:p w14:paraId="4F7267C6" w14:textId="77777777" w:rsidR="0023096F" w:rsidRPr="00D65FAF" w:rsidRDefault="0023096F" w:rsidP="005143B2">
                            <w:pPr>
                              <w:pStyle w:val="5E-TABLECELL"/>
                            </w:pPr>
                            <w:r w:rsidRPr="00D65FAF">
                              <w:t>2</w:t>
                            </w:r>
                          </w:p>
                        </w:tc>
                        <w:tc>
                          <w:tcPr>
                            <w:tcW w:w="483" w:type="dxa"/>
                          </w:tcPr>
                          <w:p w14:paraId="7303EBAC" w14:textId="77777777" w:rsidR="0023096F" w:rsidRPr="00D65FAF" w:rsidRDefault="0023096F" w:rsidP="005143B2">
                            <w:pPr>
                              <w:pStyle w:val="5E-TABLECELL"/>
                            </w:pPr>
                            <w:r w:rsidRPr="00D65FAF">
                              <w:t>1</w:t>
                            </w:r>
                          </w:p>
                        </w:tc>
                        <w:tc>
                          <w:tcPr>
                            <w:tcW w:w="483" w:type="dxa"/>
                          </w:tcPr>
                          <w:p w14:paraId="78751008" w14:textId="77777777" w:rsidR="0023096F" w:rsidRPr="00D65FAF" w:rsidRDefault="0023096F" w:rsidP="005143B2">
                            <w:pPr>
                              <w:pStyle w:val="5E-TABLECELL"/>
                            </w:pPr>
                            <w:r>
                              <w:t>—</w:t>
                            </w:r>
                          </w:p>
                        </w:tc>
                        <w:tc>
                          <w:tcPr>
                            <w:tcW w:w="483" w:type="dxa"/>
                          </w:tcPr>
                          <w:p w14:paraId="3DF4E823" w14:textId="77777777" w:rsidR="0023096F" w:rsidRPr="00D65FAF" w:rsidRDefault="0023096F" w:rsidP="005143B2">
                            <w:pPr>
                              <w:pStyle w:val="5E-TABLECELL"/>
                            </w:pPr>
                            <w:r>
                              <w:t>—</w:t>
                            </w:r>
                          </w:p>
                        </w:tc>
                        <w:tc>
                          <w:tcPr>
                            <w:tcW w:w="424" w:type="dxa"/>
                          </w:tcPr>
                          <w:p w14:paraId="777A4979" w14:textId="77777777" w:rsidR="0023096F" w:rsidRPr="00D65FAF" w:rsidRDefault="0023096F" w:rsidP="005143B2">
                            <w:pPr>
                              <w:pStyle w:val="5E-TABLECELL"/>
                            </w:pPr>
                            <w:r>
                              <w:t>—</w:t>
                            </w:r>
                          </w:p>
                        </w:tc>
                      </w:tr>
                      <w:tr w:rsidR="0023096F" w:rsidRPr="00D65FAF" w14:paraId="0F7B9C11"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216DCC32" w14:textId="77777777" w:rsidR="0023096F" w:rsidRPr="00D65FAF" w:rsidRDefault="0023096F" w:rsidP="005143B2">
                            <w:pPr>
                              <w:pStyle w:val="5E-TABLECELL"/>
                            </w:pPr>
                            <w:r w:rsidRPr="00D65FAF">
                              <w:t>12th</w:t>
                            </w:r>
                          </w:p>
                        </w:tc>
                        <w:tc>
                          <w:tcPr>
                            <w:tcW w:w="1080" w:type="dxa"/>
                          </w:tcPr>
                          <w:p w14:paraId="0C3F4FAB" w14:textId="77777777" w:rsidR="0023096F" w:rsidRPr="00D65FAF" w:rsidRDefault="0023096F" w:rsidP="005143B2">
                            <w:pPr>
                              <w:pStyle w:val="5E-TABLECELL"/>
                            </w:pPr>
                            <w:r w:rsidRPr="00D65FAF">
                              <w:t>+4</w:t>
                            </w:r>
                          </w:p>
                        </w:tc>
                        <w:tc>
                          <w:tcPr>
                            <w:tcW w:w="2880" w:type="dxa"/>
                          </w:tcPr>
                          <w:p w14:paraId="73DFFAC1" w14:textId="77777777" w:rsidR="0023096F" w:rsidRPr="00D65FAF" w:rsidRDefault="0023096F" w:rsidP="005143B2">
                            <w:pPr>
                              <w:pStyle w:val="5E-TABLECELL"/>
                            </w:pPr>
                            <w:r>
                              <w:t>Feat</w:t>
                            </w:r>
                          </w:p>
                        </w:tc>
                        <w:tc>
                          <w:tcPr>
                            <w:tcW w:w="1112" w:type="dxa"/>
                          </w:tcPr>
                          <w:p w14:paraId="72A3C1AF" w14:textId="77777777" w:rsidR="0023096F" w:rsidRPr="00D65FAF" w:rsidRDefault="0023096F" w:rsidP="005143B2">
                            <w:pPr>
                              <w:pStyle w:val="5E-TABLECELL"/>
                            </w:pPr>
                            <w:r>
                              <w:t>5</w:t>
                            </w:r>
                          </w:p>
                        </w:tc>
                        <w:tc>
                          <w:tcPr>
                            <w:tcW w:w="483" w:type="dxa"/>
                          </w:tcPr>
                          <w:p w14:paraId="0F4A5548" w14:textId="77777777" w:rsidR="0023096F" w:rsidRPr="00D65FAF" w:rsidRDefault="0023096F" w:rsidP="005143B2">
                            <w:pPr>
                              <w:pStyle w:val="5E-TABLECELL"/>
                            </w:pPr>
                            <w:r w:rsidRPr="00D65FAF">
                              <w:t>4</w:t>
                            </w:r>
                          </w:p>
                        </w:tc>
                        <w:tc>
                          <w:tcPr>
                            <w:tcW w:w="483" w:type="dxa"/>
                          </w:tcPr>
                          <w:p w14:paraId="31B664A1" w14:textId="77777777" w:rsidR="0023096F" w:rsidRPr="00D65FAF" w:rsidRDefault="0023096F" w:rsidP="005143B2">
                            <w:pPr>
                              <w:pStyle w:val="5E-TABLECELL"/>
                            </w:pPr>
                            <w:r w:rsidRPr="00D65FAF">
                              <w:t>3</w:t>
                            </w:r>
                          </w:p>
                        </w:tc>
                        <w:tc>
                          <w:tcPr>
                            <w:tcW w:w="483" w:type="dxa"/>
                          </w:tcPr>
                          <w:p w14:paraId="3D3F342E" w14:textId="77777777" w:rsidR="0023096F" w:rsidRPr="00D65FAF" w:rsidRDefault="0023096F" w:rsidP="005143B2">
                            <w:pPr>
                              <w:pStyle w:val="5E-TABLECELL"/>
                            </w:pPr>
                            <w:r w:rsidRPr="00D65FAF">
                              <w:t>3</w:t>
                            </w:r>
                          </w:p>
                        </w:tc>
                        <w:tc>
                          <w:tcPr>
                            <w:tcW w:w="483" w:type="dxa"/>
                          </w:tcPr>
                          <w:p w14:paraId="3CC18B53" w14:textId="77777777" w:rsidR="0023096F" w:rsidRPr="00D65FAF" w:rsidRDefault="0023096F" w:rsidP="005143B2">
                            <w:pPr>
                              <w:pStyle w:val="5E-TABLECELL"/>
                            </w:pPr>
                            <w:r w:rsidRPr="00D65FAF">
                              <w:t>3</w:t>
                            </w:r>
                          </w:p>
                        </w:tc>
                        <w:tc>
                          <w:tcPr>
                            <w:tcW w:w="483" w:type="dxa"/>
                          </w:tcPr>
                          <w:p w14:paraId="680AB4FC" w14:textId="77777777" w:rsidR="0023096F" w:rsidRPr="00D65FAF" w:rsidRDefault="0023096F" w:rsidP="005143B2">
                            <w:pPr>
                              <w:pStyle w:val="5E-TABLECELL"/>
                            </w:pPr>
                            <w:r w:rsidRPr="00D65FAF">
                              <w:t>2</w:t>
                            </w:r>
                          </w:p>
                        </w:tc>
                        <w:tc>
                          <w:tcPr>
                            <w:tcW w:w="483" w:type="dxa"/>
                          </w:tcPr>
                          <w:p w14:paraId="7DCE0C79" w14:textId="77777777" w:rsidR="0023096F" w:rsidRPr="00D65FAF" w:rsidRDefault="0023096F" w:rsidP="005143B2">
                            <w:pPr>
                              <w:pStyle w:val="5E-TABLECELL"/>
                            </w:pPr>
                            <w:r w:rsidRPr="00D65FAF">
                              <w:t>1</w:t>
                            </w:r>
                          </w:p>
                        </w:tc>
                        <w:tc>
                          <w:tcPr>
                            <w:tcW w:w="483" w:type="dxa"/>
                          </w:tcPr>
                          <w:p w14:paraId="64C1717F" w14:textId="77777777" w:rsidR="0023096F" w:rsidRPr="00D65FAF" w:rsidRDefault="0023096F" w:rsidP="005143B2">
                            <w:pPr>
                              <w:pStyle w:val="5E-TABLECELL"/>
                            </w:pPr>
                            <w:r>
                              <w:t>—</w:t>
                            </w:r>
                          </w:p>
                        </w:tc>
                        <w:tc>
                          <w:tcPr>
                            <w:tcW w:w="483" w:type="dxa"/>
                          </w:tcPr>
                          <w:p w14:paraId="6C2BF292" w14:textId="77777777" w:rsidR="0023096F" w:rsidRPr="00D65FAF" w:rsidRDefault="0023096F" w:rsidP="005143B2">
                            <w:pPr>
                              <w:pStyle w:val="5E-TABLECELL"/>
                            </w:pPr>
                            <w:r>
                              <w:t>—</w:t>
                            </w:r>
                          </w:p>
                        </w:tc>
                        <w:tc>
                          <w:tcPr>
                            <w:tcW w:w="424" w:type="dxa"/>
                          </w:tcPr>
                          <w:p w14:paraId="6D05B848" w14:textId="77777777" w:rsidR="0023096F" w:rsidRPr="00D65FAF" w:rsidRDefault="0023096F" w:rsidP="005143B2">
                            <w:pPr>
                              <w:pStyle w:val="5E-TABLECELL"/>
                            </w:pPr>
                            <w:r>
                              <w:t>—</w:t>
                            </w:r>
                          </w:p>
                        </w:tc>
                      </w:tr>
                      <w:tr w:rsidR="0023096F" w:rsidRPr="00D65FAF" w14:paraId="57CDE63F"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141F0009" w14:textId="77777777" w:rsidR="0023096F" w:rsidRPr="00D65FAF" w:rsidRDefault="0023096F" w:rsidP="005143B2">
                            <w:pPr>
                              <w:pStyle w:val="5E-TABLECELL"/>
                            </w:pPr>
                            <w:r w:rsidRPr="00D65FAF">
                              <w:t>13th</w:t>
                            </w:r>
                          </w:p>
                        </w:tc>
                        <w:tc>
                          <w:tcPr>
                            <w:tcW w:w="1080" w:type="dxa"/>
                          </w:tcPr>
                          <w:p w14:paraId="0451142B" w14:textId="77777777" w:rsidR="0023096F" w:rsidRDefault="0023096F" w:rsidP="005143B2">
                            <w:pPr>
                              <w:pStyle w:val="5E-TABLECELL"/>
                            </w:pPr>
                            <w:r w:rsidRPr="00D65FAF">
                              <w:t>+5</w:t>
                            </w:r>
                          </w:p>
                        </w:tc>
                        <w:tc>
                          <w:tcPr>
                            <w:tcW w:w="2880" w:type="dxa"/>
                          </w:tcPr>
                          <w:p w14:paraId="357F6042" w14:textId="77777777" w:rsidR="0023096F" w:rsidRPr="00D65FAF" w:rsidRDefault="0023096F" w:rsidP="005143B2">
                            <w:pPr>
                              <w:pStyle w:val="5E-TABLECELL"/>
                            </w:pPr>
                            <w:r>
                              <w:t>—</w:t>
                            </w:r>
                          </w:p>
                        </w:tc>
                        <w:tc>
                          <w:tcPr>
                            <w:tcW w:w="1112" w:type="dxa"/>
                          </w:tcPr>
                          <w:p w14:paraId="729C8503" w14:textId="77777777" w:rsidR="0023096F" w:rsidRPr="00D65FAF" w:rsidRDefault="0023096F" w:rsidP="005143B2">
                            <w:pPr>
                              <w:pStyle w:val="5E-TABLECELL"/>
                            </w:pPr>
                            <w:r>
                              <w:t>5</w:t>
                            </w:r>
                          </w:p>
                        </w:tc>
                        <w:tc>
                          <w:tcPr>
                            <w:tcW w:w="483" w:type="dxa"/>
                          </w:tcPr>
                          <w:p w14:paraId="79A7B767" w14:textId="77777777" w:rsidR="0023096F" w:rsidRPr="00D65FAF" w:rsidRDefault="0023096F" w:rsidP="005143B2">
                            <w:pPr>
                              <w:pStyle w:val="5E-TABLECELL"/>
                            </w:pPr>
                            <w:r w:rsidRPr="00D65FAF">
                              <w:t>4</w:t>
                            </w:r>
                          </w:p>
                        </w:tc>
                        <w:tc>
                          <w:tcPr>
                            <w:tcW w:w="483" w:type="dxa"/>
                          </w:tcPr>
                          <w:p w14:paraId="3233D93D" w14:textId="77777777" w:rsidR="0023096F" w:rsidRPr="00D65FAF" w:rsidRDefault="0023096F" w:rsidP="005143B2">
                            <w:pPr>
                              <w:pStyle w:val="5E-TABLECELL"/>
                            </w:pPr>
                            <w:r w:rsidRPr="00D65FAF">
                              <w:t>3</w:t>
                            </w:r>
                          </w:p>
                        </w:tc>
                        <w:tc>
                          <w:tcPr>
                            <w:tcW w:w="483" w:type="dxa"/>
                          </w:tcPr>
                          <w:p w14:paraId="0A21C584" w14:textId="77777777" w:rsidR="0023096F" w:rsidRPr="00D65FAF" w:rsidRDefault="0023096F" w:rsidP="005143B2">
                            <w:pPr>
                              <w:pStyle w:val="5E-TABLECELL"/>
                            </w:pPr>
                            <w:r w:rsidRPr="00D65FAF">
                              <w:t>3</w:t>
                            </w:r>
                          </w:p>
                        </w:tc>
                        <w:tc>
                          <w:tcPr>
                            <w:tcW w:w="483" w:type="dxa"/>
                          </w:tcPr>
                          <w:p w14:paraId="4CA30FF3" w14:textId="77777777" w:rsidR="0023096F" w:rsidRPr="00D65FAF" w:rsidRDefault="0023096F" w:rsidP="005143B2">
                            <w:pPr>
                              <w:pStyle w:val="5E-TABLECELL"/>
                            </w:pPr>
                            <w:r w:rsidRPr="00D65FAF">
                              <w:t>3</w:t>
                            </w:r>
                          </w:p>
                        </w:tc>
                        <w:tc>
                          <w:tcPr>
                            <w:tcW w:w="483" w:type="dxa"/>
                          </w:tcPr>
                          <w:p w14:paraId="26A7C38E" w14:textId="77777777" w:rsidR="0023096F" w:rsidRPr="00D65FAF" w:rsidRDefault="0023096F" w:rsidP="005143B2">
                            <w:pPr>
                              <w:pStyle w:val="5E-TABLECELL"/>
                            </w:pPr>
                            <w:r w:rsidRPr="00D65FAF">
                              <w:t>2</w:t>
                            </w:r>
                          </w:p>
                        </w:tc>
                        <w:tc>
                          <w:tcPr>
                            <w:tcW w:w="483" w:type="dxa"/>
                          </w:tcPr>
                          <w:p w14:paraId="0D05F61B" w14:textId="77777777" w:rsidR="0023096F" w:rsidRPr="00D65FAF" w:rsidRDefault="0023096F" w:rsidP="005143B2">
                            <w:pPr>
                              <w:pStyle w:val="5E-TABLECELL"/>
                            </w:pPr>
                            <w:r w:rsidRPr="00D65FAF">
                              <w:t>1</w:t>
                            </w:r>
                          </w:p>
                        </w:tc>
                        <w:tc>
                          <w:tcPr>
                            <w:tcW w:w="483" w:type="dxa"/>
                          </w:tcPr>
                          <w:p w14:paraId="38BF2348" w14:textId="77777777" w:rsidR="0023096F" w:rsidRPr="00D65FAF" w:rsidRDefault="0023096F" w:rsidP="005143B2">
                            <w:pPr>
                              <w:pStyle w:val="5E-TABLECELL"/>
                            </w:pPr>
                            <w:r w:rsidRPr="00D65FAF">
                              <w:t>1</w:t>
                            </w:r>
                          </w:p>
                        </w:tc>
                        <w:tc>
                          <w:tcPr>
                            <w:tcW w:w="483" w:type="dxa"/>
                          </w:tcPr>
                          <w:p w14:paraId="17B940D9" w14:textId="77777777" w:rsidR="0023096F" w:rsidRPr="00D65FAF" w:rsidRDefault="0023096F" w:rsidP="005143B2">
                            <w:pPr>
                              <w:pStyle w:val="5E-TABLECELL"/>
                            </w:pPr>
                            <w:r>
                              <w:t>—</w:t>
                            </w:r>
                          </w:p>
                        </w:tc>
                        <w:tc>
                          <w:tcPr>
                            <w:tcW w:w="424" w:type="dxa"/>
                          </w:tcPr>
                          <w:p w14:paraId="38F98772" w14:textId="77777777" w:rsidR="0023096F" w:rsidRPr="00D65FAF" w:rsidRDefault="0023096F" w:rsidP="005143B2">
                            <w:pPr>
                              <w:pStyle w:val="5E-TABLECELL"/>
                            </w:pPr>
                            <w:r>
                              <w:t>—</w:t>
                            </w:r>
                          </w:p>
                        </w:tc>
                      </w:tr>
                      <w:tr w:rsidR="0023096F" w:rsidRPr="00D65FAF" w14:paraId="4B20BCC0"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1106E3D1" w14:textId="77777777" w:rsidR="0023096F" w:rsidRPr="00D65FAF" w:rsidRDefault="0023096F" w:rsidP="005143B2">
                            <w:pPr>
                              <w:pStyle w:val="5E-TABLECELL"/>
                            </w:pPr>
                            <w:r w:rsidRPr="00D65FAF">
                              <w:t>14th</w:t>
                            </w:r>
                          </w:p>
                        </w:tc>
                        <w:tc>
                          <w:tcPr>
                            <w:tcW w:w="1080" w:type="dxa"/>
                          </w:tcPr>
                          <w:p w14:paraId="505E961A" w14:textId="77777777" w:rsidR="0023096F" w:rsidRPr="00D65FAF" w:rsidRDefault="0023096F" w:rsidP="005143B2">
                            <w:pPr>
                              <w:pStyle w:val="5E-TABLECELL"/>
                            </w:pPr>
                            <w:r w:rsidRPr="00D65FAF">
                              <w:t>+5</w:t>
                            </w:r>
                          </w:p>
                        </w:tc>
                        <w:tc>
                          <w:tcPr>
                            <w:tcW w:w="2880" w:type="dxa"/>
                          </w:tcPr>
                          <w:p w14:paraId="57B140BB" w14:textId="77777777" w:rsidR="0023096F" w:rsidRPr="00D65FAF" w:rsidRDefault="0023096F" w:rsidP="005143B2">
                            <w:pPr>
                              <w:pStyle w:val="5E-TABLECELL"/>
                            </w:pPr>
                            <w:r>
                              <w:t>Arcane Tradition Feature</w:t>
                            </w:r>
                          </w:p>
                        </w:tc>
                        <w:tc>
                          <w:tcPr>
                            <w:tcW w:w="1112" w:type="dxa"/>
                          </w:tcPr>
                          <w:p w14:paraId="460D253E" w14:textId="77777777" w:rsidR="0023096F" w:rsidRPr="00D65FAF" w:rsidRDefault="0023096F" w:rsidP="005143B2">
                            <w:pPr>
                              <w:pStyle w:val="5E-TABLECELL"/>
                            </w:pPr>
                            <w:r>
                              <w:t>5</w:t>
                            </w:r>
                          </w:p>
                        </w:tc>
                        <w:tc>
                          <w:tcPr>
                            <w:tcW w:w="483" w:type="dxa"/>
                          </w:tcPr>
                          <w:p w14:paraId="015A972A" w14:textId="77777777" w:rsidR="0023096F" w:rsidRPr="00D65FAF" w:rsidRDefault="0023096F" w:rsidP="005143B2">
                            <w:pPr>
                              <w:pStyle w:val="5E-TABLECELL"/>
                            </w:pPr>
                            <w:r w:rsidRPr="00D65FAF">
                              <w:t>4</w:t>
                            </w:r>
                          </w:p>
                        </w:tc>
                        <w:tc>
                          <w:tcPr>
                            <w:tcW w:w="483" w:type="dxa"/>
                          </w:tcPr>
                          <w:p w14:paraId="0B65DF5B" w14:textId="77777777" w:rsidR="0023096F" w:rsidRPr="00D65FAF" w:rsidRDefault="0023096F" w:rsidP="005143B2">
                            <w:pPr>
                              <w:pStyle w:val="5E-TABLECELL"/>
                            </w:pPr>
                            <w:r w:rsidRPr="00D65FAF">
                              <w:t>3</w:t>
                            </w:r>
                          </w:p>
                        </w:tc>
                        <w:tc>
                          <w:tcPr>
                            <w:tcW w:w="483" w:type="dxa"/>
                          </w:tcPr>
                          <w:p w14:paraId="5E366945" w14:textId="77777777" w:rsidR="0023096F" w:rsidRPr="00D65FAF" w:rsidRDefault="0023096F" w:rsidP="005143B2">
                            <w:pPr>
                              <w:pStyle w:val="5E-TABLECELL"/>
                            </w:pPr>
                            <w:r w:rsidRPr="00D65FAF">
                              <w:t>3</w:t>
                            </w:r>
                          </w:p>
                        </w:tc>
                        <w:tc>
                          <w:tcPr>
                            <w:tcW w:w="483" w:type="dxa"/>
                          </w:tcPr>
                          <w:p w14:paraId="68715EC8" w14:textId="77777777" w:rsidR="0023096F" w:rsidRPr="00D65FAF" w:rsidRDefault="0023096F" w:rsidP="005143B2">
                            <w:pPr>
                              <w:pStyle w:val="5E-TABLECELL"/>
                            </w:pPr>
                            <w:r w:rsidRPr="00D65FAF">
                              <w:t>3</w:t>
                            </w:r>
                          </w:p>
                        </w:tc>
                        <w:tc>
                          <w:tcPr>
                            <w:tcW w:w="483" w:type="dxa"/>
                          </w:tcPr>
                          <w:p w14:paraId="604E1797" w14:textId="77777777" w:rsidR="0023096F" w:rsidRPr="00D65FAF" w:rsidRDefault="0023096F" w:rsidP="005143B2">
                            <w:pPr>
                              <w:pStyle w:val="5E-TABLECELL"/>
                            </w:pPr>
                            <w:r w:rsidRPr="00D65FAF">
                              <w:t>2</w:t>
                            </w:r>
                          </w:p>
                        </w:tc>
                        <w:tc>
                          <w:tcPr>
                            <w:tcW w:w="483" w:type="dxa"/>
                          </w:tcPr>
                          <w:p w14:paraId="2EEBDC24" w14:textId="77777777" w:rsidR="0023096F" w:rsidRPr="00D65FAF" w:rsidRDefault="0023096F" w:rsidP="005143B2">
                            <w:pPr>
                              <w:pStyle w:val="5E-TABLECELL"/>
                            </w:pPr>
                            <w:r w:rsidRPr="00D65FAF">
                              <w:t>1</w:t>
                            </w:r>
                          </w:p>
                        </w:tc>
                        <w:tc>
                          <w:tcPr>
                            <w:tcW w:w="483" w:type="dxa"/>
                          </w:tcPr>
                          <w:p w14:paraId="29691437" w14:textId="77777777" w:rsidR="0023096F" w:rsidRPr="00D65FAF" w:rsidRDefault="0023096F" w:rsidP="005143B2">
                            <w:pPr>
                              <w:pStyle w:val="5E-TABLECELL"/>
                            </w:pPr>
                            <w:r w:rsidRPr="00D65FAF">
                              <w:t>1</w:t>
                            </w:r>
                          </w:p>
                        </w:tc>
                        <w:tc>
                          <w:tcPr>
                            <w:tcW w:w="483" w:type="dxa"/>
                          </w:tcPr>
                          <w:p w14:paraId="3F39523B" w14:textId="77777777" w:rsidR="0023096F" w:rsidRPr="00D65FAF" w:rsidRDefault="0023096F" w:rsidP="005143B2">
                            <w:pPr>
                              <w:pStyle w:val="5E-TABLECELL"/>
                            </w:pPr>
                            <w:r>
                              <w:t>—</w:t>
                            </w:r>
                          </w:p>
                        </w:tc>
                        <w:tc>
                          <w:tcPr>
                            <w:tcW w:w="424" w:type="dxa"/>
                          </w:tcPr>
                          <w:p w14:paraId="15146984" w14:textId="77777777" w:rsidR="0023096F" w:rsidRPr="00D65FAF" w:rsidRDefault="0023096F" w:rsidP="005143B2">
                            <w:pPr>
                              <w:pStyle w:val="5E-TABLECELL"/>
                            </w:pPr>
                            <w:r>
                              <w:t>—</w:t>
                            </w:r>
                          </w:p>
                        </w:tc>
                      </w:tr>
                      <w:tr w:rsidR="0023096F" w:rsidRPr="00D65FAF" w14:paraId="1E400669"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41F5FCBF" w14:textId="77777777" w:rsidR="0023096F" w:rsidRPr="00D65FAF" w:rsidRDefault="0023096F" w:rsidP="005143B2">
                            <w:pPr>
                              <w:pStyle w:val="5E-TABLECELL"/>
                            </w:pPr>
                            <w:r w:rsidRPr="00D65FAF">
                              <w:t>15th</w:t>
                            </w:r>
                          </w:p>
                        </w:tc>
                        <w:tc>
                          <w:tcPr>
                            <w:tcW w:w="1080" w:type="dxa"/>
                          </w:tcPr>
                          <w:p w14:paraId="14EE13EA" w14:textId="77777777" w:rsidR="0023096F" w:rsidRDefault="0023096F" w:rsidP="005143B2">
                            <w:pPr>
                              <w:pStyle w:val="5E-TABLECELL"/>
                            </w:pPr>
                            <w:r w:rsidRPr="00D65FAF">
                              <w:t>+5</w:t>
                            </w:r>
                          </w:p>
                        </w:tc>
                        <w:tc>
                          <w:tcPr>
                            <w:tcW w:w="2880" w:type="dxa"/>
                          </w:tcPr>
                          <w:p w14:paraId="0C7EBA66" w14:textId="77777777" w:rsidR="0023096F" w:rsidRPr="00D65FAF" w:rsidRDefault="0023096F" w:rsidP="005143B2">
                            <w:pPr>
                              <w:pStyle w:val="5E-TABLECELL"/>
                            </w:pPr>
                            <w:r>
                              <w:t>—</w:t>
                            </w:r>
                          </w:p>
                        </w:tc>
                        <w:tc>
                          <w:tcPr>
                            <w:tcW w:w="1112" w:type="dxa"/>
                          </w:tcPr>
                          <w:p w14:paraId="74C18BFB" w14:textId="77777777" w:rsidR="0023096F" w:rsidRPr="00D65FAF" w:rsidRDefault="0023096F" w:rsidP="005143B2">
                            <w:pPr>
                              <w:pStyle w:val="5E-TABLECELL"/>
                            </w:pPr>
                            <w:r>
                              <w:t>5</w:t>
                            </w:r>
                          </w:p>
                        </w:tc>
                        <w:tc>
                          <w:tcPr>
                            <w:tcW w:w="483" w:type="dxa"/>
                          </w:tcPr>
                          <w:p w14:paraId="40240D7A" w14:textId="77777777" w:rsidR="0023096F" w:rsidRPr="00D65FAF" w:rsidRDefault="0023096F" w:rsidP="005143B2">
                            <w:pPr>
                              <w:pStyle w:val="5E-TABLECELL"/>
                            </w:pPr>
                            <w:r w:rsidRPr="00D65FAF">
                              <w:t>4</w:t>
                            </w:r>
                          </w:p>
                        </w:tc>
                        <w:tc>
                          <w:tcPr>
                            <w:tcW w:w="483" w:type="dxa"/>
                          </w:tcPr>
                          <w:p w14:paraId="4225CD5F" w14:textId="77777777" w:rsidR="0023096F" w:rsidRPr="00D65FAF" w:rsidRDefault="0023096F" w:rsidP="005143B2">
                            <w:pPr>
                              <w:pStyle w:val="5E-TABLECELL"/>
                            </w:pPr>
                            <w:r w:rsidRPr="00D65FAF">
                              <w:t>3</w:t>
                            </w:r>
                          </w:p>
                        </w:tc>
                        <w:tc>
                          <w:tcPr>
                            <w:tcW w:w="483" w:type="dxa"/>
                          </w:tcPr>
                          <w:p w14:paraId="3F449D5D" w14:textId="77777777" w:rsidR="0023096F" w:rsidRPr="00D65FAF" w:rsidRDefault="0023096F" w:rsidP="005143B2">
                            <w:pPr>
                              <w:pStyle w:val="5E-TABLECELL"/>
                            </w:pPr>
                            <w:r w:rsidRPr="00D65FAF">
                              <w:t>3</w:t>
                            </w:r>
                          </w:p>
                        </w:tc>
                        <w:tc>
                          <w:tcPr>
                            <w:tcW w:w="483" w:type="dxa"/>
                          </w:tcPr>
                          <w:p w14:paraId="4655C92F" w14:textId="77777777" w:rsidR="0023096F" w:rsidRPr="00D65FAF" w:rsidRDefault="0023096F" w:rsidP="005143B2">
                            <w:pPr>
                              <w:pStyle w:val="5E-TABLECELL"/>
                            </w:pPr>
                            <w:r w:rsidRPr="00D65FAF">
                              <w:t>3</w:t>
                            </w:r>
                          </w:p>
                        </w:tc>
                        <w:tc>
                          <w:tcPr>
                            <w:tcW w:w="483" w:type="dxa"/>
                          </w:tcPr>
                          <w:p w14:paraId="6413E617" w14:textId="77777777" w:rsidR="0023096F" w:rsidRPr="00D65FAF" w:rsidRDefault="0023096F" w:rsidP="005143B2">
                            <w:pPr>
                              <w:pStyle w:val="5E-TABLECELL"/>
                            </w:pPr>
                            <w:r w:rsidRPr="00D65FAF">
                              <w:t>2</w:t>
                            </w:r>
                          </w:p>
                        </w:tc>
                        <w:tc>
                          <w:tcPr>
                            <w:tcW w:w="483" w:type="dxa"/>
                          </w:tcPr>
                          <w:p w14:paraId="6A6EEE46" w14:textId="77777777" w:rsidR="0023096F" w:rsidRPr="00D65FAF" w:rsidRDefault="0023096F" w:rsidP="005143B2">
                            <w:pPr>
                              <w:pStyle w:val="5E-TABLECELL"/>
                            </w:pPr>
                            <w:r w:rsidRPr="00D65FAF">
                              <w:t>1</w:t>
                            </w:r>
                          </w:p>
                        </w:tc>
                        <w:tc>
                          <w:tcPr>
                            <w:tcW w:w="483" w:type="dxa"/>
                          </w:tcPr>
                          <w:p w14:paraId="3CB7DF2D" w14:textId="77777777" w:rsidR="0023096F" w:rsidRPr="00D65FAF" w:rsidRDefault="0023096F" w:rsidP="005143B2">
                            <w:pPr>
                              <w:pStyle w:val="5E-TABLECELL"/>
                            </w:pPr>
                            <w:r w:rsidRPr="00D65FAF">
                              <w:t>1</w:t>
                            </w:r>
                          </w:p>
                        </w:tc>
                        <w:tc>
                          <w:tcPr>
                            <w:tcW w:w="483" w:type="dxa"/>
                          </w:tcPr>
                          <w:p w14:paraId="74F9A2D4" w14:textId="77777777" w:rsidR="0023096F" w:rsidRPr="00D65FAF" w:rsidRDefault="0023096F" w:rsidP="005143B2">
                            <w:pPr>
                              <w:pStyle w:val="5E-TABLECELL"/>
                            </w:pPr>
                            <w:r w:rsidRPr="00D65FAF">
                              <w:t>1</w:t>
                            </w:r>
                          </w:p>
                        </w:tc>
                        <w:tc>
                          <w:tcPr>
                            <w:tcW w:w="424" w:type="dxa"/>
                          </w:tcPr>
                          <w:p w14:paraId="27E884EB" w14:textId="77777777" w:rsidR="0023096F" w:rsidRPr="00D65FAF" w:rsidRDefault="0023096F" w:rsidP="005143B2">
                            <w:pPr>
                              <w:pStyle w:val="5E-TABLECELL"/>
                            </w:pPr>
                            <w:r>
                              <w:t>—</w:t>
                            </w:r>
                          </w:p>
                        </w:tc>
                      </w:tr>
                      <w:tr w:rsidR="0023096F" w:rsidRPr="00D65FAF" w14:paraId="608B9F25"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1942B839" w14:textId="77777777" w:rsidR="0023096F" w:rsidRPr="00D65FAF" w:rsidRDefault="0023096F" w:rsidP="005143B2">
                            <w:pPr>
                              <w:pStyle w:val="5E-TABLECELL"/>
                            </w:pPr>
                            <w:r w:rsidRPr="00D65FAF">
                              <w:t>16th</w:t>
                            </w:r>
                          </w:p>
                        </w:tc>
                        <w:tc>
                          <w:tcPr>
                            <w:tcW w:w="1080" w:type="dxa"/>
                          </w:tcPr>
                          <w:p w14:paraId="2FA22086" w14:textId="77777777" w:rsidR="0023096F" w:rsidRPr="00D65FAF" w:rsidRDefault="0023096F" w:rsidP="005143B2">
                            <w:pPr>
                              <w:pStyle w:val="5E-TABLECELL"/>
                            </w:pPr>
                            <w:r w:rsidRPr="00D65FAF">
                              <w:t>+5</w:t>
                            </w:r>
                          </w:p>
                        </w:tc>
                        <w:tc>
                          <w:tcPr>
                            <w:tcW w:w="2880" w:type="dxa"/>
                          </w:tcPr>
                          <w:p w14:paraId="79C688E5" w14:textId="77777777" w:rsidR="0023096F" w:rsidRPr="00D65FAF" w:rsidRDefault="0023096F" w:rsidP="005143B2">
                            <w:pPr>
                              <w:pStyle w:val="5E-TABLECELL"/>
                            </w:pPr>
                            <w:r>
                              <w:t>Feat</w:t>
                            </w:r>
                          </w:p>
                        </w:tc>
                        <w:tc>
                          <w:tcPr>
                            <w:tcW w:w="1112" w:type="dxa"/>
                          </w:tcPr>
                          <w:p w14:paraId="507EBFB0" w14:textId="77777777" w:rsidR="0023096F" w:rsidRPr="00D65FAF" w:rsidRDefault="0023096F" w:rsidP="005143B2">
                            <w:pPr>
                              <w:pStyle w:val="5E-TABLECELL"/>
                            </w:pPr>
                            <w:r>
                              <w:t>5</w:t>
                            </w:r>
                          </w:p>
                        </w:tc>
                        <w:tc>
                          <w:tcPr>
                            <w:tcW w:w="483" w:type="dxa"/>
                          </w:tcPr>
                          <w:p w14:paraId="298C9E94" w14:textId="77777777" w:rsidR="0023096F" w:rsidRPr="00D65FAF" w:rsidRDefault="0023096F" w:rsidP="005143B2">
                            <w:pPr>
                              <w:pStyle w:val="5E-TABLECELL"/>
                            </w:pPr>
                            <w:r w:rsidRPr="00D65FAF">
                              <w:t>4</w:t>
                            </w:r>
                          </w:p>
                        </w:tc>
                        <w:tc>
                          <w:tcPr>
                            <w:tcW w:w="483" w:type="dxa"/>
                          </w:tcPr>
                          <w:p w14:paraId="12AC4CDD" w14:textId="77777777" w:rsidR="0023096F" w:rsidRPr="00D65FAF" w:rsidRDefault="0023096F" w:rsidP="005143B2">
                            <w:pPr>
                              <w:pStyle w:val="5E-TABLECELL"/>
                            </w:pPr>
                            <w:r w:rsidRPr="00D65FAF">
                              <w:t>3</w:t>
                            </w:r>
                          </w:p>
                        </w:tc>
                        <w:tc>
                          <w:tcPr>
                            <w:tcW w:w="483" w:type="dxa"/>
                          </w:tcPr>
                          <w:p w14:paraId="770D7D7E" w14:textId="77777777" w:rsidR="0023096F" w:rsidRPr="00D65FAF" w:rsidRDefault="0023096F" w:rsidP="005143B2">
                            <w:pPr>
                              <w:pStyle w:val="5E-TABLECELL"/>
                            </w:pPr>
                            <w:r w:rsidRPr="00D65FAF">
                              <w:t>3</w:t>
                            </w:r>
                          </w:p>
                        </w:tc>
                        <w:tc>
                          <w:tcPr>
                            <w:tcW w:w="483" w:type="dxa"/>
                          </w:tcPr>
                          <w:p w14:paraId="5B94485A" w14:textId="77777777" w:rsidR="0023096F" w:rsidRPr="00D65FAF" w:rsidRDefault="0023096F" w:rsidP="005143B2">
                            <w:pPr>
                              <w:pStyle w:val="5E-TABLECELL"/>
                            </w:pPr>
                            <w:r w:rsidRPr="00D65FAF">
                              <w:t>3</w:t>
                            </w:r>
                          </w:p>
                        </w:tc>
                        <w:tc>
                          <w:tcPr>
                            <w:tcW w:w="483" w:type="dxa"/>
                          </w:tcPr>
                          <w:p w14:paraId="62A88F04" w14:textId="77777777" w:rsidR="0023096F" w:rsidRPr="00D65FAF" w:rsidRDefault="0023096F" w:rsidP="005143B2">
                            <w:pPr>
                              <w:pStyle w:val="5E-TABLECELL"/>
                            </w:pPr>
                            <w:r w:rsidRPr="00D65FAF">
                              <w:t>2</w:t>
                            </w:r>
                          </w:p>
                        </w:tc>
                        <w:tc>
                          <w:tcPr>
                            <w:tcW w:w="483" w:type="dxa"/>
                          </w:tcPr>
                          <w:p w14:paraId="778382FD" w14:textId="77777777" w:rsidR="0023096F" w:rsidRPr="00D65FAF" w:rsidRDefault="0023096F" w:rsidP="005143B2">
                            <w:pPr>
                              <w:pStyle w:val="5E-TABLECELL"/>
                            </w:pPr>
                            <w:r w:rsidRPr="00D65FAF">
                              <w:t>1</w:t>
                            </w:r>
                          </w:p>
                        </w:tc>
                        <w:tc>
                          <w:tcPr>
                            <w:tcW w:w="483" w:type="dxa"/>
                          </w:tcPr>
                          <w:p w14:paraId="0B450B64" w14:textId="77777777" w:rsidR="0023096F" w:rsidRPr="00D65FAF" w:rsidRDefault="0023096F" w:rsidP="005143B2">
                            <w:pPr>
                              <w:pStyle w:val="5E-TABLECELL"/>
                            </w:pPr>
                            <w:r w:rsidRPr="00D65FAF">
                              <w:t>1</w:t>
                            </w:r>
                          </w:p>
                        </w:tc>
                        <w:tc>
                          <w:tcPr>
                            <w:tcW w:w="483" w:type="dxa"/>
                          </w:tcPr>
                          <w:p w14:paraId="72D2A8F5" w14:textId="77777777" w:rsidR="0023096F" w:rsidRPr="00D65FAF" w:rsidRDefault="0023096F" w:rsidP="005143B2">
                            <w:pPr>
                              <w:pStyle w:val="5E-TABLECELL"/>
                            </w:pPr>
                            <w:r w:rsidRPr="00D65FAF">
                              <w:t>1</w:t>
                            </w:r>
                          </w:p>
                        </w:tc>
                        <w:tc>
                          <w:tcPr>
                            <w:tcW w:w="424" w:type="dxa"/>
                          </w:tcPr>
                          <w:p w14:paraId="16A8B099" w14:textId="77777777" w:rsidR="0023096F" w:rsidRPr="00D65FAF" w:rsidRDefault="0023096F" w:rsidP="005143B2">
                            <w:pPr>
                              <w:pStyle w:val="5E-TABLECELL"/>
                            </w:pPr>
                            <w:r>
                              <w:t>—</w:t>
                            </w:r>
                          </w:p>
                        </w:tc>
                      </w:tr>
                      <w:tr w:rsidR="0023096F" w:rsidRPr="00D65FAF" w14:paraId="715C9B1B"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676525CE" w14:textId="77777777" w:rsidR="0023096F" w:rsidRPr="00D65FAF" w:rsidRDefault="0023096F" w:rsidP="005143B2">
                            <w:pPr>
                              <w:pStyle w:val="5E-TABLECELL"/>
                            </w:pPr>
                            <w:r w:rsidRPr="00D65FAF">
                              <w:t>17th</w:t>
                            </w:r>
                          </w:p>
                        </w:tc>
                        <w:tc>
                          <w:tcPr>
                            <w:tcW w:w="1080" w:type="dxa"/>
                          </w:tcPr>
                          <w:p w14:paraId="2E684819" w14:textId="77777777" w:rsidR="0023096F" w:rsidRDefault="0023096F" w:rsidP="005143B2">
                            <w:pPr>
                              <w:pStyle w:val="5E-TABLECELL"/>
                            </w:pPr>
                            <w:r w:rsidRPr="00D65FAF">
                              <w:t>+6</w:t>
                            </w:r>
                          </w:p>
                        </w:tc>
                        <w:tc>
                          <w:tcPr>
                            <w:tcW w:w="2880" w:type="dxa"/>
                          </w:tcPr>
                          <w:p w14:paraId="71A2AF03" w14:textId="77777777" w:rsidR="0023096F" w:rsidRPr="00D65FAF" w:rsidRDefault="0023096F" w:rsidP="005143B2">
                            <w:pPr>
                              <w:pStyle w:val="5E-TABLECELL"/>
                            </w:pPr>
                            <w:r>
                              <w:t>—</w:t>
                            </w:r>
                          </w:p>
                        </w:tc>
                        <w:tc>
                          <w:tcPr>
                            <w:tcW w:w="1112" w:type="dxa"/>
                          </w:tcPr>
                          <w:p w14:paraId="0920EE52" w14:textId="77777777" w:rsidR="0023096F" w:rsidRPr="00D65FAF" w:rsidRDefault="0023096F" w:rsidP="005143B2">
                            <w:pPr>
                              <w:pStyle w:val="5E-TABLECELL"/>
                            </w:pPr>
                            <w:r>
                              <w:t>5</w:t>
                            </w:r>
                          </w:p>
                        </w:tc>
                        <w:tc>
                          <w:tcPr>
                            <w:tcW w:w="483" w:type="dxa"/>
                          </w:tcPr>
                          <w:p w14:paraId="4F636660" w14:textId="77777777" w:rsidR="0023096F" w:rsidRPr="00D65FAF" w:rsidRDefault="0023096F" w:rsidP="005143B2">
                            <w:pPr>
                              <w:pStyle w:val="5E-TABLECELL"/>
                            </w:pPr>
                            <w:r w:rsidRPr="00D65FAF">
                              <w:t>4</w:t>
                            </w:r>
                          </w:p>
                        </w:tc>
                        <w:tc>
                          <w:tcPr>
                            <w:tcW w:w="483" w:type="dxa"/>
                          </w:tcPr>
                          <w:p w14:paraId="335B5F9F" w14:textId="77777777" w:rsidR="0023096F" w:rsidRPr="00D65FAF" w:rsidRDefault="0023096F" w:rsidP="005143B2">
                            <w:pPr>
                              <w:pStyle w:val="5E-TABLECELL"/>
                            </w:pPr>
                            <w:r w:rsidRPr="00D65FAF">
                              <w:t>3</w:t>
                            </w:r>
                          </w:p>
                        </w:tc>
                        <w:tc>
                          <w:tcPr>
                            <w:tcW w:w="483" w:type="dxa"/>
                          </w:tcPr>
                          <w:p w14:paraId="53701C12" w14:textId="77777777" w:rsidR="0023096F" w:rsidRPr="00D65FAF" w:rsidRDefault="0023096F" w:rsidP="005143B2">
                            <w:pPr>
                              <w:pStyle w:val="5E-TABLECELL"/>
                            </w:pPr>
                            <w:r w:rsidRPr="00D65FAF">
                              <w:t>3</w:t>
                            </w:r>
                          </w:p>
                        </w:tc>
                        <w:tc>
                          <w:tcPr>
                            <w:tcW w:w="483" w:type="dxa"/>
                          </w:tcPr>
                          <w:p w14:paraId="0EF1B90E" w14:textId="77777777" w:rsidR="0023096F" w:rsidRPr="00D65FAF" w:rsidRDefault="0023096F" w:rsidP="005143B2">
                            <w:pPr>
                              <w:pStyle w:val="5E-TABLECELL"/>
                            </w:pPr>
                            <w:r w:rsidRPr="00D65FAF">
                              <w:t>3</w:t>
                            </w:r>
                          </w:p>
                        </w:tc>
                        <w:tc>
                          <w:tcPr>
                            <w:tcW w:w="483" w:type="dxa"/>
                          </w:tcPr>
                          <w:p w14:paraId="6A5511BE" w14:textId="77777777" w:rsidR="0023096F" w:rsidRPr="00D65FAF" w:rsidRDefault="0023096F" w:rsidP="005143B2">
                            <w:pPr>
                              <w:pStyle w:val="5E-TABLECELL"/>
                            </w:pPr>
                            <w:r w:rsidRPr="00D65FAF">
                              <w:t>2</w:t>
                            </w:r>
                          </w:p>
                        </w:tc>
                        <w:tc>
                          <w:tcPr>
                            <w:tcW w:w="483" w:type="dxa"/>
                          </w:tcPr>
                          <w:p w14:paraId="5C96A70C" w14:textId="77777777" w:rsidR="0023096F" w:rsidRPr="00D65FAF" w:rsidRDefault="0023096F" w:rsidP="005143B2">
                            <w:pPr>
                              <w:pStyle w:val="5E-TABLECELL"/>
                            </w:pPr>
                            <w:r w:rsidRPr="00D65FAF">
                              <w:t>1</w:t>
                            </w:r>
                          </w:p>
                        </w:tc>
                        <w:tc>
                          <w:tcPr>
                            <w:tcW w:w="483" w:type="dxa"/>
                          </w:tcPr>
                          <w:p w14:paraId="1A936F52" w14:textId="77777777" w:rsidR="0023096F" w:rsidRPr="00D65FAF" w:rsidRDefault="0023096F" w:rsidP="005143B2">
                            <w:pPr>
                              <w:pStyle w:val="5E-TABLECELL"/>
                            </w:pPr>
                            <w:r w:rsidRPr="00D65FAF">
                              <w:t>1</w:t>
                            </w:r>
                          </w:p>
                        </w:tc>
                        <w:tc>
                          <w:tcPr>
                            <w:tcW w:w="483" w:type="dxa"/>
                          </w:tcPr>
                          <w:p w14:paraId="25226F36" w14:textId="77777777" w:rsidR="0023096F" w:rsidRPr="00D65FAF" w:rsidRDefault="0023096F" w:rsidP="005143B2">
                            <w:pPr>
                              <w:pStyle w:val="5E-TABLECELL"/>
                            </w:pPr>
                            <w:r w:rsidRPr="00D65FAF">
                              <w:t>1</w:t>
                            </w:r>
                          </w:p>
                        </w:tc>
                        <w:tc>
                          <w:tcPr>
                            <w:tcW w:w="424" w:type="dxa"/>
                          </w:tcPr>
                          <w:p w14:paraId="35113CF7" w14:textId="77777777" w:rsidR="0023096F" w:rsidRPr="00D65FAF" w:rsidRDefault="0023096F" w:rsidP="005143B2">
                            <w:pPr>
                              <w:pStyle w:val="5E-TABLECELL"/>
                            </w:pPr>
                            <w:r w:rsidRPr="00D65FAF">
                              <w:t>1</w:t>
                            </w:r>
                          </w:p>
                        </w:tc>
                      </w:tr>
                      <w:tr w:rsidR="0023096F" w:rsidRPr="00D65FAF" w14:paraId="65E700DE"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08B750AD" w14:textId="77777777" w:rsidR="0023096F" w:rsidRPr="00D65FAF" w:rsidRDefault="0023096F" w:rsidP="005143B2">
                            <w:pPr>
                              <w:pStyle w:val="5E-TABLECELL"/>
                            </w:pPr>
                            <w:r w:rsidRPr="00D65FAF">
                              <w:t>18th</w:t>
                            </w:r>
                          </w:p>
                        </w:tc>
                        <w:tc>
                          <w:tcPr>
                            <w:tcW w:w="1080" w:type="dxa"/>
                          </w:tcPr>
                          <w:p w14:paraId="7B9EA5AE" w14:textId="77777777" w:rsidR="0023096F" w:rsidRPr="00D65FAF" w:rsidRDefault="0023096F" w:rsidP="005143B2">
                            <w:pPr>
                              <w:pStyle w:val="5E-TABLECELL"/>
                            </w:pPr>
                            <w:r w:rsidRPr="00D65FAF">
                              <w:t>+6</w:t>
                            </w:r>
                          </w:p>
                        </w:tc>
                        <w:tc>
                          <w:tcPr>
                            <w:tcW w:w="2880" w:type="dxa"/>
                          </w:tcPr>
                          <w:p w14:paraId="10470431" w14:textId="77777777" w:rsidR="0023096F" w:rsidRPr="00D65FAF" w:rsidRDefault="0023096F" w:rsidP="005143B2">
                            <w:pPr>
                              <w:pStyle w:val="5E-TABLECELL"/>
                            </w:pPr>
                            <w:r>
                              <w:t>Spell Mastery</w:t>
                            </w:r>
                          </w:p>
                        </w:tc>
                        <w:tc>
                          <w:tcPr>
                            <w:tcW w:w="1112" w:type="dxa"/>
                          </w:tcPr>
                          <w:p w14:paraId="0F788892" w14:textId="77777777" w:rsidR="0023096F" w:rsidRPr="00D65FAF" w:rsidRDefault="0023096F" w:rsidP="005143B2">
                            <w:pPr>
                              <w:pStyle w:val="5E-TABLECELL"/>
                            </w:pPr>
                            <w:r>
                              <w:t>5</w:t>
                            </w:r>
                          </w:p>
                        </w:tc>
                        <w:tc>
                          <w:tcPr>
                            <w:tcW w:w="483" w:type="dxa"/>
                          </w:tcPr>
                          <w:p w14:paraId="1E1C086E" w14:textId="77777777" w:rsidR="0023096F" w:rsidRPr="00D65FAF" w:rsidRDefault="0023096F" w:rsidP="005143B2">
                            <w:pPr>
                              <w:pStyle w:val="5E-TABLECELL"/>
                            </w:pPr>
                            <w:r w:rsidRPr="00D65FAF">
                              <w:t>4</w:t>
                            </w:r>
                          </w:p>
                        </w:tc>
                        <w:tc>
                          <w:tcPr>
                            <w:tcW w:w="483" w:type="dxa"/>
                          </w:tcPr>
                          <w:p w14:paraId="347C3110" w14:textId="77777777" w:rsidR="0023096F" w:rsidRPr="00D65FAF" w:rsidRDefault="0023096F" w:rsidP="005143B2">
                            <w:pPr>
                              <w:pStyle w:val="5E-TABLECELL"/>
                            </w:pPr>
                            <w:r w:rsidRPr="00D65FAF">
                              <w:t>3</w:t>
                            </w:r>
                          </w:p>
                        </w:tc>
                        <w:tc>
                          <w:tcPr>
                            <w:tcW w:w="483" w:type="dxa"/>
                          </w:tcPr>
                          <w:p w14:paraId="1B730922" w14:textId="77777777" w:rsidR="0023096F" w:rsidRPr="00D65FAF" w:rsidRDefault="0023096F" w:rsidP="005143B2">
                            <w:pPr>
                              <w:pStyle w:val="5E-TABLECELL"/>
                            </w:pPr>
                            <w:r w:rsidRPr="00D65FAF">
                              <w:t>3</w:t>
                            </w:r>
                          </w:p>
                        </w:tc>
                        <w:tc>
                          <w:tcPr>
                            <w:tcW w:w="483" w:type="dxa"/>
                          </w:tcPr>
                          <w:p w14:paraId="27321A6C" w14:textId="77777777" w:rsidR="0023096F" w:rsidRPr="00D65FAF" w:rsidRDefault="0023096F" w:rsidP="005143B2">
                            <w:pPr>
                              <w:pStyle w:val="5E-TABLECELL"/>
                            </w:pPr>
                            <w:r w:rsidRPr="00D65FAF">
                              <w:t>3</w:t>
                            </w:r>
                          </w:p>
                        </w:tc>
                        <w:tc>
                          <w:tcPr>
                            <w:tcW w:w="483" w:type="dxa"/>
                          </w:tcPr>
                          <w:p w14:paraId="482C5622" w14:textId="77777777" w:rsidR="0023096F" w:rsidRPr="00D65FAF" w:rsidRDefault="0023096F" w:rsidP="005143B2">
                            <w:pPr>
                              <w:pStyle w:val="5E-TABLECELL"/>
                            </w:pPr>
                            <w:r w:rsidRPr="00D65FAF">
                              <w:t>3</w:t>
                            </w:r>
                          </w:p>
                        </w:tc>
                        <w:tc>
                          <w:tcPr>
                            <w:tcW w:w="483" w:type="dxa"/>
                          </w:tcPr>
                          <w:p w14:paraId="67F13954" w14:textId="77777777" w:rsidR="0023096F" w:rsidRPr="00D65FAF" w:rsidRDefault="0023096F" w:rsidP="005143B2">
                            <w:pPr>
                              <w:pStyle w:val="5E-TABLECELL"/>
                            </w:pPr>
                            <w:r w:rsidRPr="00D65FAF">
                              <w:t>1</w:t>
                            </w:r>
                          </w:p>
                        </w:tc>
                        <w:tc>
                          <w:tcPr>
                            <w:tcW w:w="483" w:type="dxa"/>
                          </w:tcPr>
                          <w:p w14:paraId="2C3149B2" w14:textId="77777777" w:rsidR="0023096F" w:rsidRPr="00D65FAF" w:rsidRDefault="0023096F" w:rsidP="005143B2">
                            <w:pPr>
                              <w:pStyle w:val="5E-TABLECELL"/>
                            </w:pPr>
                            <w:r w:rsidRPr="00D65FAF">
                              <w:t>1</w:t>
                            </w:r>
                          </w:p>
                        </w:tc>
                        <w:tc>
                          <w:tcPr>
                            <w:tcW w:w="483" w:type="dxa"/>
                          </w:tcPr>
                          <w:p w14:paraId="79E50701" w14:textId="77777777" w:rsidR="0023096F" w:rsidRPr="00D65FAF" w:rsidRDefault="0023096F" w:rsidP="005143B2">
                            <w:pPr>
                              <w:pStyle w:val="5E-TABLECELL"/>
                            </w:pPr>
                            <w:r w:rsidRPr="00D65FAF">
                              <w:t>1</w:t>
                            </w:r>
                          </w:p>
                        </w:tc>
                        <w:tc>
                          <w:tcPr>
                            <w:tcW w:w="424" w:type="dxa"/>
                          </w:tcPr>
                          <w:p w14:paraId="624AAD4B" w14:textId="77777777" w:rsidR="0023096F" w:rsidRPr="00D65FAF" w:rsidRDefault="0023096F" w:rsidP="005143B2">
                            <w:pPr>
                              <w:pStyle w:val="5E-TABLECELL"/>
                            </w:pPr>
                            <w:r w:rsidRPr="00D65FAF">
                              <w:t>1</w:t>
                            </w:r>
                          </w:p>
                        </w:tc>
                      </w:tr>
                      <w:tr w:rsidR="0023096F" w:rsidRPr="00D65FAF" w14:paraId="0EB04AAE" w14:textId="77777777" w:rsidTr="005143B2">
                        <w:trPr>
                          <w:cnfStyle w:val="000000100000" w:firstRow="0" w:lastRow="0" w:firstColumn="0" w:lastColumn="0" w:oddVBand="0" w:evenVBand="0" w:oddHBand="1" w:evenHBand="0" w:firstRowFirstColumn="0" w:firstRowLastColumn="0" w:lastRowFirstColumn="0" w:lastRowLastColumn="0"/>
                        </w:trPr>
                        <w:tc>
                          <w:tcPr>
                            <w:tcW w:w="540" w:type="dxa"/>
                          </w:tcPr>
                          <w:p w14:paraId="6A1930B1" w14:textId="77777777" w:rsidR="0023096F" w:rsidRPr="00D65FAF" w:rsidRDefault="0023096F" w:rsidP="005143B2">
                            <w:pPr>
                              <w:pStyle w:val="5E-TABLECELL"/>
                            </w:pPr>
                            <w:r w:rsidRPr="00D65FAF">
                              <w:t>19th</w:t>
                            </w:r>
                          </w:p>
                        </w:tc>
                        <w:tc>
                          <w:tcPr>
                            <w:tcW w:w="1080" w:type="dxa"/>
                          </w:tcPr>
                          <w:p w14:paraId="636DF3A7" w14:textId="77777777" w:rsidR="0023096F" w:rsidRPr="00D65FAF" w:rsidRDefault="0023096F" w:rsidP="005143B2">
                            <w:pPr>
                              <w:pStyle w:val="5E-TABLECELL"/>
                            </w:pPr>
                            <w:r w:rsidRPr="00D65FAF">
                              <w:t>+6</w:t>
                            </w:r>
                          </w:p>
                        </w:tc>
                        <w:tc>
                          <w:tcPr>
                            <w:tcW w:w="2880" w:type="dxa"/>
                          </w:tcPr>
                          <w:p w14:paraId="0C294974" w14:textId="77777777" w:rsidR="0023096F" w:rsidRPr="00D65FAF" w:rsidRDefault="0023096F" w:rsidP="005143B2">
                            <w:pPr>
                              <w:pStyle w:val="5E-TABLECELL"/>
                            </w:pPr>
                            <w:r>
                              <w:t>Feat</w:t>
                            </w:r>
                          </w:p>
                        </w:tc>
                        <w:tc>
                          <w:tcPr>
                            <w:tcW w:w="1112" w:type="dxa"/>
                          </w:tcPr>
                          <w:p w14:paraId="26F39D51" w14:textId="77777777" w:rsidR="0023096F" w:rsidRPr="00D65FAF" w:rsidRDefault="0023096F" w:rsidP="005143B2">
                            <w:pPr>
                              <w:pStyle w:val="5E-TABLECELL"/>
                            </w:pPr>
                            <w:r>
                              <w:t>5</w:t>
                            </w:r>
                          </w:p>
                        </w:tc>
                        <w:tc>
                          <w:tcPr>
                            <w:tcW w:w="483" w:type="dxa"/>
                          </w:tcPr>
                          <w:p w14:paraId="6AE6EC6A" w14:textId="77777777" w:rsidR="0023096F" w:rsidRPr="00D65FAF" w:rsidRDefault="0023096F" w:rsidP="005143B2">
                            <w:pPr>
                              <w:pStyle w:val="5E-TABLECELL"/>
                            </w:pPr>
                            <w:r w:rsidRPr="00D65FAF">
                              <w:t>4</w:t>
                            </w:r>
                          </w:p>
                        </w:tc>
                        <w:tc>
                          <w:tcPr>
                            <w:tcW w:w="483" w:type="dxa"/>
                          </w:tcPr>
                          <w:p w14:paraId="38087CFE" w14:textId="77777777" w:rsidR="0023096F" w:rsidRPr="00D65FAF" w:rsidRDefault="0023096F" w:rsidP="005143B2">
                            <w:pPr>
                              <w:pStyle w:val="5E-TABLECELL"/>
                            </w:pPr>
                            <w:r w:rsidRPr="00D65FAF">
                              <w:t>3</w:t>
                            </w:r>
                          </w:p>
                        </w:tc>
                        <w:tc>
                          <w:tcPr>
                            <w:tcW w:w="483" w:type="dxa"/>
                          </w:tcPr>
                          <w:p w14:paraId="38AFF810" w14:textId="77777777" w:rsidR="0023096F" w:rsidRPr="00D65FAF" w:rsidRDefault="0023096F" w:rsidP="005143B2">
                            <w:pPr>
                              <w:pStyle w:val="5E-TABLECELL"/>
                            </w:pPr>
                            <w:r w:rsidRPr="00D65FAF">
                              <w:t>3</w:t>
                            </w:r>
                          </w:p>
                        </w:tc>
                        <w:tc>
                          <w:tcPr>
                            <w:tcW w:w="483" w:type="dxa"/>
                          </w:tcPr>
                          <w:p w14:paraId="51CC44D8" w14:textId="77777777" w:rsidR="0023096F" w:rsidRPr="00D65FAF" w:rsidRDefault="0023096F" w:rsidP="005143B2">
                            <w:pPr>
                              <w:pStyle w:val="5E-TABLECELL"/>
                            </w:pPr>
                            <w:r w:rsidRPr="00D65FAF">
                              <w:t>3</w:t>
                            </w:r>
                          </w:p>
                        </w:tc>
                        <w:tc>
                          <w:tcPr>
                            <w:tcW w:w="483" w:type="dxa"/>
                          </w:tcPr>
                          <w:p w14:paraId="2479F3CD" w14:textId="77777777" w:rsidR="0023096F" w:rsidRPr="00D65FAF" w:rsidRDefault="0023096F" w:rsidP="005143B2">
                            <w:pPr>
                              <w:pStyle w:val="5E-TABLECELL"/>
                            </w:pPr>
                            <w:r w:rsidRPr="00D65FAF">
                              <w:t>3</w:t>
                            </w:r>
                          </w:p>
                        </w:tc>
                        <w:tc>
                          <w:tcPr>
                            <w:tcW w:w="483" w:type="dxa"/>
                          </w:tcPr>
                          <w:p w14:paraId="758AD76F" w14:textId="77777777" w:rsidR="0023096F" w:rsidRPr="00D65FAF" w:rsidRDefault="0023096F" w:rsidP="005143B2">
                            <w:pPr>
                              <w:pStyle w:val="5E-TABLECELL"/>
                            </w:pPr>
                            <w:r w:rsidRPr="00D65FAF">
                              <w:t>2</w:t>
                            </w:r>
                          </w:p>
                        </w:tc>
                        <w:tc>
                          <w:tcPr>
                            <w:tcW w:w="483" w:type="dxa"/>
                          </w:tcPr>
                          <w:p w14:paraId="6A77C6F7" w14:textId="77777777" w:rsidR="0023096F" w:rsidRPr="00D65FAF" w:rsidRDefault="0023096F" w:rsidP="005143B2">
                            <w:pPr>
                              <w:pStyle w:val="5E-TABLECELL"/>
                            </w:pPr>
                            <w:r w:rsidRPr="00D65FAF">
                              <w:t>1</w:t>
                            </w:r>
                          </w:p>
                        </w:tc>
                        <w:tc>
                          <w:tcPr>
                            <w:tcW w:w="483" w:type="dxa"/>
                          </w:tcPr>
                          <w:p w14:paraId="1018E57F" w14:textId="77777777" w:rsidR="0023096F" w:rsidRPr="00D65FAF" w:rsidRDefault="0023096F" w:rsidP="005143B2">
                            <w:pPr>
                              <w:pStyle w:val="5E-TABLECELL"/>
                            </w:pPr>
                            <w:r w:rsidRPr="00D65FAF">
                              <w:t>1</w:t>
                            </w:r>
                          </w:p>
                        </w:tc>
                        <w:tc>
                          <w:tcPr>
                            <w:tcW w:w="424" w:type="dxa"/>
                          </w:tcPr>
                          <w:p w14:paraId="262904F7" w14:textId="77777777" w:rsidR="0023096F" w:rsidRPr="00D65FAF" w:rsidRDefault="0023096F" w:rsidP="005143B2">
                            <w:pPr>
                              <w:pStyle w:val="5E-TABLECELL"/>
                            </w:pPr>
                            <w:r w:rsidRPr="00D65FAF">
                              <w:t>1</w:t>
                            </w:r>
                          </w:p>
                        </w:tc>
                      </w:tr>
                      <w:tr w:rsidR="0023096F" w:rsidRPr="00D65FAF" w14:paraId="7E4A898F" w14:textId="77777777" w:rsidTr="005143B2">
                        <w:trPr>
                          <w:cnfStyle w:val="000000010000" w:firstRow="0" w:lastRow="0" w:firstColumn="0" w:lastColumn="0" w:oddVBand="0" w:evenVBand="0" w:oddHBand="0" w:evenHBand="1" w:firstRowFirstColumn="0" w:firstRowLastColumn="0" w:lastRowFirstColumn="0" w:lastRowLastColumn="0"/>
                        </w:trPr>
                        <w:tc>
                          <w:tcPr>
                            <w:tcW w:w="540" w:type="dxa"/>
                          </w:tcPr>
                          <w:p w14:paraId="1C2DAB9D" w14:textId="77777777" w:rsidR="0023096F" w:rsidRPr="00D65FAF" w:rsidRDefault="0023096F" w:rsidP="005143B2">
                            <w:pPr>
                              <w:pStyle w:val="5E-TABLECELL"/>
                            </w:pPr>
                            <w:r w:rsidRPr="00D65FAF">
                              <w:t>20th</w:t>
                            </w:r>
                          </w:p>
                        </w:tc>
                        <w:tc>
                          <w:tcPr>
                            <w:tcW w:w="1080" w:type="dxa"/>
                          </w:tcPr>
                          <w:p w14:paraId="1F1D5491" w14:textId="77777777" w:rsidR="0023096F" w:rsidRPr="00D65FAF" w:rsidRDefault="0023096F" w:rsidP="005143B2">
                            <w:pPr>
                              <w:pStyle w:val="5E-TABLECELL"/>
                            </w:pPr>
                            <w:r w:rsidRPr="00D65FAF">
                              <w:t>+6</w:t>
                            </w:r>
                          </w:p>
                        </w:tc>
                        <w:tc>
                          <w:tcPr>
                            <w:tcW w:w="2880" w:type="dxa"/>
                          </w:tcPr>
                          <w:p w14:paraId="434210CC" w14:textId="77777777" w:rsidR="0023096F" w:rsidRPr="00D65FAF" w:rsidRDefault="0023096F" w:rsidP="005143B2">
                            <w:pPr>
                              <w:pStyle w:val="5E-TABLECELL"/>
                            </w:pPr>
                            <w:r>
                              <w:t>Signature Spells</w:t>
                            </w:r>
                          </w:p>
                        </w:tc>
                        <w:tc>
                          <w:tcPr>
                            <w:tcW w:w="1112" w:type="dxa"/>
                          </w:tcPr>
                          <w:p w14:paraId="588B3EF2" w14:textId="77777777" w:rsidR="0023096F" w:rsidRPr="00D65FAF" w:rsidRDefault="0023096F" w:rsidP="005143B2">
                            <w:pPr>
                              <w:pStyle w:val="5E-TABLECELL"/>
                            </w:pPr>
                            <w:r>
                              <w:t>5</w:t>
                            </w:r>
                          </w:p>
                        </w:tc>
                        <w:tc>
                          <w:tcPr>
                            <w:tcW w:w="483" w:type="dxa"/>
                          </w:tcPr>
                          <w:p w14:paraId="70FAA5C6" w14:textId="77777777" w:rsidR="0023096F" w:rsidRPr="00D65FAF" w:rsidRDefault="0023096F" w:rsidP="005143B2">
                            <w:pPr>
                              <w:pStyle w:val="5E-TABLECELL"/>
                            </w:pPr>
                            <w:r w:rsidRPr="00D65FAF">
                              <w:t>4</w:t>
                            </w:r>
                          </w:p>
                        </w:tc>
                        <w:tc>
                          <w:tcPr>
                            <w:tcW w:w="483" w:type="dxa"/>
                          </w:tcPr>
                          <w:p w14:paraId="5AB6914B" w14:textId="77777777" w:rsidR="0023096F" w:rsidRPr="00D65FAF" w:rsidRDefault="0023096F" w:rsidP="005143B2">
                            <w:pPr>
                              <w:pStyle w:val="5E-TABLECELL"/>
                            </w:pPr>
                            <w:r w:rsidRPr="00D65FAF">
                              <w:t>3</w:t>
                            </w:r>
                          </w:p>
                        </w:tc>
                        <w:tc>
                          <w:tcPr>
                            <w:tcW w:w="483" w:type="dxa"/>
                          </w:tcPr>
                          <w:p w14:paraId="28F0C789" w14:textId="77777777" w:rsidR="0023096F" w:rsidRPr="00D65FAF" w:rsidRDefault="0023096F" w:rsidP="005143B2">
                            <w:pPr>
                              <w:pStyle w:val="5E-TABLECELL"/>
                            </w:pPr>
                            <w:r w:rsidRPr="00D65FAF">
                              <w:t>3</w:t>
                            </w:r>
                          </w:p>
                        </w:tc>
                        <w:tc>
                          <w:tcPr>
                            <w:tcW w:w="483" w:type="dxa"/>
                          </w:tcPr>
                          <w:p w14:paraId="38238BB7" w14:textId="77777777" w:rsidR="0023096F" w:rsidRPr="00D65FAF" w:rsidRDefault="0023096F" w:rsidP="005143B2">
                            <w:pPr>
                              <w:pStyle w:val="5E-TABLECELL"/>
                            </w:pPr>
                            <w:r w:rsidRPr="00D65FAF">
                              <w:t>3</w:t>
                            </w:r>
                          </w:p>
                        </w:tc>
                        <w:tc>
                          <w:tcPr>
                            <w:tcW w:w="483" w:type="dxa"/>
                          </w:tcPr>
                          <w:p w14:paraId="46B3C71E" w14:textId="77777777" w:rsidR="0023096F" w:rsidRPr="00D65FAF" w:rsidRDefault="0023096F" w:rsidP="005143B2">
                            <w:pPr>
                              <w:pStyle w:val="5E-TABLECELL"/>
                            </w:pPr>
                            <w:r w:rsidRPr="00D65FAF">
                              <w:t>3</w:t>
                            </w:r>
                          </w:p>
                        </w:tc>
                        <w:tc>
                          <w:tcPr>
                            <w:tcW w:w="483" w:type="dxa"/>
                          </w:tcPr>
                          <w:p w14:paraId="79EAA95B" w14:textId="77777777" w:rsidR="0023096F" w:rsidRPr="00D65FAF" w:rsidRDefault="0023096F" w:rsidP="005143B2">
                            <w:pPr>
                              <w:pStyle w:val="5E-TABLECELL"/>
                            </w:pPr>
                            <w:r w:rsidRPr="00D65FAF">
                              <w:t>2</w:t>
                            </w:r>
                          </w:p>
                        </w:tc>
                        <w:tc>
                          <w:tcPr>
                            <w:tcW w:w="483" w:type="dxa"/>
                          </w:tcPr>
                          <w:p w14:paraId="3A6FF1A2" w14:textId="77777777" w:rsidR="0023096F" w:rsidRPr="00D65FAF" w:rsidRDefault="0023096F" w:rsidP="005143B2">
                            <w:pPr>
                              <w:pStyle w:val="5E-TABLECELL"/>
                            </w:pPr>
                            <w:r w:rsidRPr="00D65FAF">
                              <w:t>2</w:t>
                            </w:r>
                          </w:p>
                        </w:tc>
                        <w:tc>
                          <w:tcPr>
                            <w:tcW w:w="483" w:type="dxa"/>
                          </w:tcPr>
                          <w:p w14:paraId="7395AB24" w14:textId="77777777" w:rsidR="0023096F" w:rsidRPr="00D65FAF" w:rsidRDefault="0023096F" w:rsidP="005143B2">
                            <w:pPr>
                              <w:pStyle w:val="5E-TABLECELL"/>
                            </w:pPr>
                            <w:r w:rsidRPr="00D65FAF">
                              <w:t>1</w:t>
                            </w:r>
                          </w:p>
                        </w:tc>
                        <w:tc>
                          <w:tcPr>
                            <w:tcW w:w="424" w:type="dxa"/>
                          </w:tcPr>
                          <w:p w14:paraId="4FD3755E" w14:textId="77777777" w:rsidR="0023096F" w:rsidRPr="00D65FAF" w:rsidRDefault="0023096F" w:rsidP="005143B2">
                            <w:pPr>
                              <w:pStyle w:val="5E-TABLECELL"/>
                            </w:pPr>
                            <w:r w:rsidRPr="00D65FAF">
                              <w:t>1</w:t>
                            </w:r>
                          </w:p>
                        </w:tc>
                      </w:tr>
                    </w:tbl>
                    <w:p w14:paraId="0C8C412B" w14:textId="77777777" w:rsidR="0023096F" w:rsidRDefault="0023096F" w:rsidP="0023096F"/>
                  </w:txbxContent>
                </v:textbox>
                <w10:wrap type="topAndBottom" anchorx="margin" anchory="margin"/>
              </v:shape>
            </w:pict>
          </mc:Fallback>
        </mc:AlternateContent>
      </w:r>
      <w:bookmarkStart w:id="0" w:name="_Hlk170597779"/>
      <w:r w:rsidRPr="00AA2A4F">
        <w:rPr>
          <w:rFonts w:ascii="Times New Roman" w:hAnsi="Times New Roman" w:cs="Times New Roman"/>
          <w:b/>
          <w:bCs w:val="0"/>
          <w:sz w:val="32"/>
          <w:szCs w:val="32"/>
          <w:lang w:val="en"/>
        </w:rPr>
        <w:t>Class Features</w:t>
      </w:r>
      <w:bookmarkEnd w:id="0"/>
      <w:r>
        <w:rPr>
          <w:rFonts w:ascii="Times New Roman" w:hAnsi="Times New Roman" w:cs="Times New Roman"/>
          <w:b/>
          <w:bCs w:val="0"/>
          <w:sz w:val="32"/>
          <w:szCs w:val="32"/>
          <w:lang w:val="en"/>
        </w:rPr>
        <w:t>:</w:t>
      </w:r>
      <w:r w:rsidRPr="00DA7CD2">
        <w:rPr>
          <w:rFonts w:ascii="Calibri" w:hAnsi="Calibri" w:cs="Calibri"/>
          <w:sz w:val="20"/>
          <w:lang w:val="en"/>
        </w:rPr>
        <w:br/>
      </w:r>
      <w:r>
        <w:rPr>
          <w:rFonts w:ascii="Calibri" w:hAnsi="Calibri" w:cs="Calibri"/>
          <w:sz w:val="20"/>
          <w:lang w:val="en"/>
        </w:rPr>
        <w:br/>
      </w:r>
      <w:r w:rsidRPr="00BD03F2">
        <w:rPr>
          <w:rFonts w:ascii="Times New Roman" w:hAnsi="Times New Roman" w:cs="Times New Roman"/>
          <w:sz w:val="20"/>
          <w:lang w:val="en"/>
        </w:rPr>
        <w:t>As a wizard, you gain the following class features.</w:t>
      </w:r>
    </w:p>
    <w:p w14:paraId="5F511D35"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b/>
          <w:bCs w:val="0"/>
          <w:sz w:val="20"/>
          <w:lang w:val="en"/>
        </w:rPr>
      </w:pPr>
      <w:r w:rsidRPr="00BD03F2">
        <w:rPr>
          <w:rFonts w:ascii="Times New Roman" w:hAnsi="Times New Roman" w:cs="Times New Roman"/>
          <w:b/>
          <w:bCs w:val="0"/>
          <w:sz w:val="20"/>
          <w:lang w:val="en"/>
        </w:rPr>
        <w:t>Hit Points</w:t>
      </w:r>
    </w:p>
    <w:p w14:paraId="45DA74B0" w14:textId="77777777" w:rsidR="0023096F" w:rsidRPr="00BD03F2" w:rsidRDefault="0023096F" w:rsidP="0023096F">
      <w:pPr>
        <w:pStyle w:val="ListParagraph"/>
        <w:widowControl w:val="0"/>
        <w:numPr>
          <w:ilvl w:val="0"/>
          <w:numId w:val="10"/>
        </w:numPr>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u w:val="single"/>
          <w:lang w:val="en"/>
        </w:rPr>
        <w:t>Hit Points at 1st Level:</w:t>
      </w:r>
      <w:r w:rsidRPr="00BD03F2">
        <w:rPr>
          <w:rFonts w:ascii="Times New Roman" w:hAnsi="Times New Roman" w:cs="Times New Roman"/>
          <w:sz w:val="20"/>
          <w:lang w:val="en"/>
        </w:rPr>
        <w:t xml:space="preserve"> 6 + your Constitution modifier</w:t>
      </w:r>
    </w:p>
    <w:p w14:paraId="68BB5622" w14:textId="77777777" w:rsidR="0023096F" w:rsidRPr="00BD03F2" w:rsidRDefault="0023096F" w:rsidP="0023096F">
      <w:pPr>
        <w:pStyle w:val="ListParagraph"/>
        <w:widowControl w:val="0"/>
        <w:numPr>
          <w:ilvl w:val="0"/>
          <w:numId w:val="9"/>
        </w:numPr>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u w:val="single"/>
          <w:lang w:val="en"/>
        </w:rPr>
        <w:t>Hit Points at Higher Levels:</w:t>
      </w:r>
      <w:r w:rsidRPr="00BD03F2">
        <w:rPr>
          <w:rFonts w:ascii="Times New Roman" w:hAnsi="Times New Roman" w:cs="Times New Roman"/>
          <w:sz w:val="20"/>
          <w:lang w:val="en"/>
        </w:rPr>
        <w:t xml:space="preserve"> Roll 1d6 (minimum roll of 4) + your Constitution modifier per wizard level after 1st</w:t>
      </w:r>
    </w:p>
    <w:p w14:paraId="11B693E2" w14:textId="11483B59"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b/>
          <w:bCs w:val="0"/>
          <w:sz w:val="20"/>
          <w:lang w:val="en"/>
        </w:rPr>
        <w:t>Proficiencies</w:t>
      </w:r>
      <w:r w:rsidRPr="00BD03F2">
        <w:rPr>
          <w:rFonts w:ascii="Times New Roman" w:hAnsi="Times New Roman" w:cs="Times New Roman"/>
          <w:b/>
          <w:bCs w:val="0"/>
          <w:sz w:val="20"/>
          <w:lang w:val="en"/>
        </w:rPr>
        <w:br/>
      </w:r>
      <w:r w:rsidRPr="00BD03F2">
        <w:rPr>
          <w:rFonts w:ascii="Times New Roman" w:hAnsi="Times New Roman" w:cs="Times New Roman"/>
          <w:sz w:val="20"/>
          <w:lang w:val="en"/>
        </w:rPr>
        <w:br/>
      </w:r>
      <w:r w:rsidRPr="00BD03F2">
        <w:rPr>
          <w:rFonts w:ascii="Times New Roman" w:hAnsi="Times New Roman" w:cs="Times New Roman"/>
          <w:sz w:val="20"/>
          <w:u w:val="single"/>
          <w:lang w:val="en"/>
        </w:rPr>
        <w:t>Class type:</w:t>
      </w:r>
      <w:r w:rsidRPr="00BD03F2">
        <w:rPr>
          <w:rFonts w:ascii="Times New Roman" w:hAnsi="Times New Roman" w:cs="Times New Roman"/>
          <w:sz w:val="20"/>
          <w:lang w:val="en"/>
        </w:rPr>
        <w:t xml:space="preserve"> Spellcaster, this tag allows this character to gain certain feats at this classes Feat levels.</w:t>
      </w:r>
    </w:p>
    <w:p w14:paraId="2453FF66" w14:textId="77777777" w:rsidR="0023096F" w:rsidRPr="00BD03F2" w:rsidRDefault="0023096F" w:rsidP="0023096F">
      <w:pPr>
        <w:pStyle w:val="ListParagraph"/>
        <w:widowControl w:val="0"/>
        <w:numPr>
          <w:ilvl w:val="0"/>
          <w:numId w:val="9"/>
        </w:numPr>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Armor: None</w:t>
      </w:r>
    </w:p>
    <w:p w14:paraId="4579ABAB" w14:textId="0B2CB01F" w:rsidR="0023096F" w:rsidRPr="00BD03F2" w:rsidRDefault="0023096F" w:rsidP="0023096F">
      <w:pPr>
        <w:pStyle w:val="ListParagraph"/>
        <w:widowControl w:val="0"/>
        <w:numPr>
          <w:ilvl w:val="0"/>
          <w:numId w:val="9"/>
        </w:numPr>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Weapons: Daggers, darts, slings, quarterstaffs, light crossbows</w:t>
      </w:r>
    </w:p>
    <w:p w14:paraId="67BBA120" w14:textId="77777777" w:rsidR="0023096F" w:rsidRPr="00BD03F2" w:rsidRDefault="0023096F" w:rsidP="0023096F">
      <w:pPr>
        <w:pStyle w:val="ListParagraph"/>
        <w:widowControl w:val="0"/>
        <w:numPr>
          <w:ilvl w:val="0"/>
          <w:numId w:val="9"/>
        </w:numPr>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Tools: None</w:t>
      </w:r>
    </w:p>
    <w:p w14:paraId="242138F2"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b/>
          <w:bCs w:val="0"/>
          <w:sz w:val="20"/>
          <w:lang w:val="en"/>
        </w:rPr>
        <w:t>Saving Throws</w:t>
      </w:r>
      <w:r w:rsidRPr="00BD03F2">
        <w:rPr>
          <w:rFonts w:ascii="Times New Roman" w:hAnsi="Times New Roman" w:cs="Times New Roman"/>
          <w:sz w:val="20"/>
          <w:lang w:val="en"/>
        </w:rPr>
        <w:t>: Intelligence, Wisdom</w:t>
      </w:r>
    </w:p>
    <w:p w14:paraId="29925A1B"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p>
    <w:p w14:paraId="3A8A36E4"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p>
    <w:p w14:paraId="6E978E81"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b/>
          <w:bCs w:val="0"/>
          <w:sz w:val="20"/>
          <w:lang w:val="en"/>
        </w:rPr>
        <w:t>Skills:</w:t>
      </w:r>
      <w:r w:rsidRPr="00BD03F2">
        <w:rPr>
          <w:rFonts w:ascii="Times New Roman" w:hAnsi="Times New Roman" w:cs="Times New Roman"/>
          <w:sz w:val="20"/>
          <w:lang w:val="en"/>
        </w:rPr>
        <w:t xml:space="preserve"> </w:t>
      </w:r>
      <w:r w:rsidRPr="00BD03F2">
        <w:rPr>
          <w:rFonts w:ascii="Times New Roman" w:hAnsi="Times New Roman" w:cs="Times New Roman"/>
          <w:sz w:val="20"/>
          <w:lang w:val="en"/>
        </w:rPr>
        <w:br/>
      </w:r>
      <w:r w:rsidRPr="00BD03F2">
        <w:rPr>
          <w:rFonts w:ascii="Times New Roman" w:hAnsi="Times New Roman" w:cs="Times New Roman"/>
          <w:sz w:val="20"/>
          <w:u w:val="single"/>
          <w:lang w:val="en"/>
        </w:rPr>
        <w:t>Choose two from</w:t>
      </w:r>
      <w:r w:rsidRPr="00BD03F2">
        <w:rPr>
          <w:rFonts w:ascii="Times New Roman" w:hAnsi="Times New Roman" w:cs="Times New Roman"/>
          <w:sz w:val="20"/>
          <w:lang w:val="en"/>
        </w:rPr>
        <w:t>: Arcana, History, Insight, Investigation, Medicine, and Religion</w:t>
      </w:r>
    </w:p>
    <w:p w14:paraId="4742DCC1"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Equipment</w:t>
      </w:r>
    </w:p>
    <w:p w14:paraId="6B1BB58C"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You start with the following equipment, in addition to the equipment granted by your background:</w:t>
      </w:r>
    </w:p>
    <w:p w14:paraId="2110A91B" w14:textId="77777777" w:rsidR="0023096F" w:rsidRPr="00BD03F2" w:rsidRDefault="0023096F" w:rsidP="0023096F">
      <w:pPr>
        <w:pStyle w:val="ListParagraph"/>
        <w:widowControl w:val="0"/>
        <w:numPr>
          <w:ilvl w:val="0"/>
          <w:numId w:val="11"/>
        </w:numPr>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(a) a quarterstaff or (b) a dagger</w:t>
      </w:r>
    </w:p>
    <w:p w14:paraId="1734445B" w14:textId="77777777" w:rsidR="0023096F" w:rsidRPr="00BD03F2" w:rsidRDefault="0023096F" w:rsidP="0023096F">
      <w:pPr>
        <w:pStyle w:val="ListParagraph"/>
        <w:widowControl w:val="0"/>
        <w:numPr>
          <w:ilvl w:val="0"/>
          <w:numId w:val="11"/>
        </w:numPr>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(a) a component pouch or (b) an arcane focus</w:t>
      </w:r>
    </w:p>
    <w:p w14:paraId="4B2F1ED7" w14:textId="77777777" w:rsidR="0023096F" w:rsidRPr="00BD03F2" w:rsidRDefault="0023096F" w:rsidP="0023096F">
      <w:pPr>
        <w:pStyle w:val="ListParagraph"/>
        <w:widowControl w:val="0"/>
        <w:numPr>
          <w:ilvl w:val="0"/>
          <w:numId w:val="11"/>
        </w:numPr>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(a) a scholar’s pack or (b) an explorer’s pack</w:t>
      </w:r>
    </w:p>
    <w:p w14:paraId="69BEF864" w14:textId="77777777" w:rsidR="0023096F" w:rsidRPr="00BD03F2" w:rsidRDefault="0023096F" w:rsidP="0023096F">
      <w:pPr>
        <w:pStyle w:val="ListParagraph"/>
        <w:widowControl w:val="0"/>
        <w:numPr>
          <w:ilvl w:val="0"/>
          <w:numId w:val="11"/>
        </w:numPr>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A spellbook</w:t>
      </w:r>
      <w:r w:rsidRPr="00BD03F2">
        <w:rPr>
          <w:rFonts w:ascii="Times New Roman" w:hAnsi="Times New Roman" w:cs="Times New Roman"/>
          <w:sz w:val="20"/>
          <w:lang w:val="en"/>
        </w:rPr>
        <w:br/>
      </w:r>
    </w:p>
    <w:p w14:paraId="5E4C0FCF" w14:textId="77777777" w:rsidR="0023096F" w:rsidRPr="00BD03F2" w:rsidRDefault="0023096F" w:rsidP="0023096F">
      <w:pPr>
        <w:spacing w:line="240" w:lineRule="auto"/>
        <w:rPr>
          <w:rFonts w:ascii="Times New Roman" w:hAnsi="Times New Roman" w:cs="Times New Roman"/>
          <w:sz w:val="20"/>
          <w:lang w:val="en"/>
        </w:rPr>
      </w:pPr>
      <w:r w:rsidRPr="00BD03F2">
        <w:rPr>
          <w:rFonts w:ascii="Times New Roman" w:hAnsi="Times New Roman" w:cs="Times New Roman"/>
          <w:sz w:val="20"/>
          <w:lang w:val="en"/>
        </w:rPr>
        <w:br w:type="page"/>
      </w:r>
    </w:p>
    <w:p w14:paraId="27075F3A"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8"/>
          <w:szCs w:val="28"/>
          <w:lang w:val="en"/>
        </w:rPr>
      </w:pPr>
      <w:r w:rsidRPr="00BD03F2">
        <w:rPr>
          <w:rFonts w:ascii="Times New Roman" w:hAnsi="Times New Roman" w:cs="Times New Roman"/>
          <w:b/>
          <w:bCs w:val="0"/>
          <w:sz w:val="28"/>
          <w:szCs w:val="28"/>
          <w:lang w:val="en"/>
        </w:rPr>
        <w:lastRenderedPageBreak/>
        <w:t>Spellcasting</w:t>
      </w:r>
    </w:p>
    <w:p w14:paraId="60DD048B"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As a student of arcane magic, you have a spellbook containing spells that show the first glimmerings of your true power. See Spells Rules for the general rules of spellcasting and the Spells Listing for the wizard spell list.</w:t>
      </w:r>
    </w:p>
    <w:p w14:paraId="1A04257C"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b/>
          <w:bCs w:val="0"/>
          <w:sz w:val="20"/>
          <w:lang w:val="en"/>
        </w:rPr>
        <w:t>Cantrips</w:t>
      </w:r>
      <w:r w:rsidRPr="00BD03F2">
        <w:rPr>
          <w:rFonts w:ascii="Times New Roman" w:hAnsi="Times New Roman" w:cs="Times New Roman"/>
          <w:b/>
          <w:bCs w:val="0"/>
          <w:sz w:val="20"/>
          <w:lang w:val="en"/>
        </w:rPr>
        <w:br/>
      </w:r>
      <w:r w:rsidRPr="00BD03F2">
        <w:rPr>
          <w:rFonts w:ascii="Times New Roman" w:hAnsi="Times New Roman" w:cs="Times New Roman"/>
          <w:b/>
          <w:bCs w:val="0"/>
          <w:sz w:val="20"/>
          <w:lang w:val="en"/>
        </w:rPr>
        <w:br/>
      </w:r>
      <w:r w:rsidRPr="00BD03F2">
        <w:rPr>
          <w:rFonts w:ascii="Times New Roman" w:hAnsi="Times New Roman" w:cs="Times New Roman"/>
          <w:sz w:val="20"/>
          <w:lang w:val="en"/>
        </w:rPr>
        <w:t xml:space="preserve">At level 1 wizards know all cantrips and their formulas listed in the wizard spell list. These formulas </w:t>
      </w:r>
      <w:r w:rsidRPr="00BD03F2">
        <w:rPr>
          <w:rFonts w:ascii="Times New Roman" w:hAnsi="Times New Roman" w:cs="Times New Roman"/>
          <w:sz w:val="20"/>
          <w:lang w:val="en"/>
        </w:rPr>
        <w:br/>
        <w:t>are simple and flexible and take up one page in your spellbook and cost no gold to transcribe into a book. They take 1 hour to transcribe all the formula bases for all wizard cantrips.</w:t>
      </w:r>
      <w:r w:rsidRPr="00BD03F2">
        <w:rPr>
          <w:rFonts w:ascii="Times New Roman" w:hAnsi="Times New Roman" w:cs="Times New Roman"/>
          <w:sz w:val="20"/>
          <w:lang w:val="en"/>
        </w:rPr>
        <w:br/>
      </w:r>
      <w:r w:rsidRPr="00BD03F2">
        <w:rPr>
          <w:rFonts w:ascii="Times New Roman" w:hAnsi="Times New Roman" w:cs="Times New Roman"/>
          <w:sz w:val="20"/>
          <w:lang w:val="en"/>
        </w:rPr>
        <w:br/>
        <w:t>At 1st level, you can prepare three cantrips of your choice from the wizard spell list. You can prepare additional wizard cantrips of your choice at higher levels, as shown in the Cantrips Known column of the Wizard table.</w:t>
      </w:r>
      <w:r w:rsidRPr="00BD03F2">
        <w:rPr>
          <w:rFonts w:ascii="Times New Roman" w:hAnsi="Times New Roman" w:cs="Times New Roman"/>
          <w:sz w:val="20"/>
          <w:lang w:val="en"/>
        </w:rPr>
        <w:br/>
      </w:r>
      <w:r w:rsidRPr="00BD03F2">
        <w:rPr>
          <w:rFonts w:ascii="Times New Roman" w:hAnsi="Times New Roman" w:cs="Times New Roman"/>
          <w:sz w:val="20"/>
          <w:lang w:val="en"/>
        </w:rPr>
        <w:br/>
        <w:t>You can change your list of prepared cantrips when you finish a long rest. Preparing a new list of wizard spells requires time spent studying your spellbook and memorizing the incantations and gestures you must make to cast the spell: at least 1 minute per cantrip spell on your list.</w:t>
      </w:r>
    </w:p>
    <w:p w14:paraId="2C1EC97C"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b/>
          <w:bCs w:val="0"/>
          <w:sz w:val="20"/>
          <w:lang w:val="en"/>
        </w:rPr>
        <w:t>Spellbook</w:t>
      </w:r>
    </w:p>
    <w:p w14:paraId="635847FB" w14:textId="4CCE458B" w:rsidR="00BD03F2"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At 1st level, you have a spellbook containing six 1st-level wizard spells of your choice. Your spellbook is the repository of the wizard spells you know.</w:t>
      </w:r>
    </w:p>
    <w:p w14:paraId="727C3FCB"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b/>
          <w:bCs w:val="0"/>
          <w:sz w:val="20"/>
          <w:lang w:val="en"/>
        </w:rPr>
        <w:t>Preparing and Casting Spells</w:t>
      </w:r>
    </w:p>
    <w:p w14:paraId="23A84669"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The Wizard table shows how many spell slots you have to cast your wizard spells of 1st level and higher. To cast one of these spells, you must expend a slot of the spell’s level or higher. You regain all expended spell slots when you finish a long rest.</w:t>
      </w:r>
    </w:p>
    <w:p w14:paraId="09A1E0C5"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14:paraId="4492F1E4" w14:textId="77777777" w:rsidR="001F20EA" w:rsidRDefault="0023096F" w:rsidP="001F20EA">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magic missile, you can cast it using a 1st-level or a 2nd-level slot. Casting the spell doesn’t remove it from your </w:t>
      </w:r>
      <w:r w:rsidR="003C73B7">
        <w:rPr>
          <w:rFonts w:ascii="Times New Roman" w:hAnsi="Times New Roman" w:cs="Times New Roman"/>
          <w:sz w:val="20"/>
          <w:lang w:val="en"/>
        </w:rPr>
        <w:br/>
      </w:r>
    </w:p>
    <w:p w14:paraId="2238A901" w14:textId="26451DBF"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list of prepared spells.</w:t>
      </w:r>
    </w:p>
    <w:p w14:paraId="72B8511E"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14:paraId="240CF039"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b/>
          <w:bCs w:val="0"/>
          <w:sz w:val="20"/>
          <w:lang w:val="en"/>
        </w:rPr>
        <w:t>Spellcasting Ability</w:t>
      </w:r>
    </w:p>
    <w:p w14:paraId="1F688C28"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14:paraId="08D59F05"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Spell save DC = 8 + your proficiency bonus + your Intelligence modifier</w:t>
      </w:r>
    </w:p>
    <w:p w14:paraId="0642370C"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Spell attack modifier = your proficiency bonus + your Intelligence modifier</w:t>
      </w:r>
    </w:p>
    <w:p w14:paraId="35466BA0"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b/>
          <w:bCs w:val="0"/>
          <w:sz w:val="20"/>
          <w:lang w:val="en"/>
        </w:rPr>
        <w:t>Ritual Casting</w:t>
      </w:r>
    </w:p>
    <w:p w14:paraId="699BAFAA"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You can cast a wizard spell as a ritual if that spell has the ritual tag and you have the spell in your spellbook. You don’t need to have the spell prepared.</w:t>
      </w:r>
    </w:p>
    <w:p w14:paraId="14AF0518"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b/>
          <w:bCs w:val="0"/>
          <w:sz w:val="20"/>
          <w:lang w:val="en"/>
        </w:rPr>
        <w:t>Spellcasting Focus</w:t>
      </w:r>
    </w:p>
    <w:p w14:paraId="1963389F"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You can use an arcane focus (see the Adventuring Gear section) as a spellcasting focus for your wizard spells.</w:t>
      </w:r>
    </w:p>
    <w:p w14:paraId="0E7FE982"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Learning Spells of 1st Level and Higher</w:t>
      </w:r>
    </w:p>
    <w:p w14:paraId="5C2DC71D"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 sidebar).</w:t>
      </w:r>
    </w:p>
    <w:p w14:paraId="633C87CA" w14:textId="77777777" w:rsidR="0023096F" w:rsidRPr="00BD03F2" w:rsidRDefault="0023096F" w:rsidP="0023096F">
      <w:pPr>
        <w:spacing w:line="240" w:lineRule="auto"/>
        <w:rPr>
          <w:rFonts w:ascii="Times New Roman" w:hAnsi="Times New Roman" w:cs="Times New Roman"/>
          <w:b/>
          <w:bCs w:val="0"/>
          <w:sz w:val="20"/>
          <w:lang w:val="en"/>
        </w:rPr>
      </w:pPr>
      <w:r w:rsidRPr="00BD03F2">
        <w:rPr>
          <w:rFonts w:ascii="Times New Roman" w:hAnsi="Times New Roman" w:cs="Times New Roman"/>
          <w:b/>
          <w:bCs w:val="0"/>
          <w:sz w:val="20"/>
          <w:lang w:val="en"/>
        </w:rPr>
        <w:br w:type="page"/>
      </w:r>
    </w:p>
    <w:p w14:paraId="24322B93" w14:textId="77777777" w:rsidR="0023096F" w:rsidRPr="001F20EA" w:rsidRDefault="0023096F" w:rsidP="0023096F">
      <w:pPr>
        <w:widowControl w:val="0"/>
        <w:autoSpaceDE w:val="0"/>
        <w:autoSpaceDN w:val="0"/>
        <w:adjustRightInd w:val="0"/>
        <w:spacing w:after="200" w:line="276" w:lineRule="auto"/>
        <w:rPr>
          <w:rFonts w:ascii="Times New Roman" w:hAnsi="Times New Roman" w:cs="Times New Roman"/>
          <w:sz w:val="28"/>
          <w:szCs w:val="28"/>
          <w:lang w:val="en"/>
        </w:rPr>
      </w:pPr>
      <w:r w:rsidRPr="001F20EA">
        <w:rPr>
          <w:rFonts w:ascii="Times New Roman" w:hAnsi="Times New Roman" w:cs="Times New Roman"/>
          <w:b/>
          <w:bCs w:val="0"/>
          <w:sz w:val="28"/>
          <w:szCs w:val="28"/>
          <w:lang w:val="en"/>
        </w:rPr>
        <w:lastRenderedPageBreak/>
        <w:t>YOUR SPELLBOOK</w:t>
      </w:r>
    </w:p>
    <w:p w14:paraId="33BE5C0D"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14:paraId="28DE3AA9"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Copying a Spell into the Book. When you find a wizard spell of 1st level or higher, you can add it to your spellbook if it is of a spell level you can prepare and if you can spare the time to decipher and copy it.</w:t>
      </w:r>
    </w:p>
    <w:p w14:paraId="707D3A5C"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14:paraId="0F34DAE1"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14:paraId="79BD9C29"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Replacing the Book.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14:paraId="7A1CDA76"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14:paraId="3FF5CD97" w14:textId="77777777" w:rsidR="0023096F"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The Book’s Appearance.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14:paraId="037EE07A" w14:textId="77777777" w:rsidR="001F20EA" w:rsidRDefault="001F20EA" w:rsidP="0023096F">
      <w:pPr>
        <w:widowControl w:val="0"/>
        <w:autoSpaceDE w:val="0"/>
        <w:autoSpaceDN w:val="0"/>
        <w:adjustRightInd w:val="0"/>
        <w:spacing w:after="200" w:line="276" w:lineRule="auto"/>
        <w:rPr>
          <w:rFonts w:ascii="Times New Roman" w:hAnsi="Times New Roman" w:cs="Times New Roman"/>
          <w:sz w:val="20"/>
          <w:lang w:val="en"/>
        </w:rPr>
      </w:pPr>
    </w:p>
    <w:p w14:paraId="1816F982" w14:textId="77777777" w:rsidR="001F20EA" w:rsidRPr="00BD03F2" w:rsidRDefault="001F20EA" w:rsidP="0023096F">
      <w:pPr>
        <w:widowControl w:val="0"/>
        <w:autoSpaceDE w:val="0"/>
        <w:autoSpaceDN w:val="0"/>
        <w:adjustRightInd w:val="0"/>
        <w:spacing w:after="200" w:line="276" w:lineRule="auto"/>
        <w:rPr>
          <w:rFonts w:ascii="Times New Roman" w:hAnsi="Times New Roman" w:cs="Times New Roman"/>
          <w:sz w:val="20"/>
          <w:lang w:val="en"/>
        </w:rPr>
      </w:pPr>
    </w:p>
    <w:p w14:paraId="53DCE2E9" w14:textId="77777777" w:rsidR="0023096F" w:rsidRPr="001F20EA" w:rsidRDefault="0023096F" w:rsidP="0023096F">
      <w:pPr>
        <w:widowControl w:val="0"/>
        <w:autoSpaceDE w:val="0"/>
        <w:autoSpaceDN w:val="0"/>
        <w:adjustRightInd w:val="0"/>
        <w:spacing w:after="200" w:line="276" w:lineRule="auto"/>
        <w:rPr>
          <w:rFonts w:ascii="Times New Roman" w:hAnsi="Times New Roman" w:cs="Times New Roman"/>
          <w:sz w:val="28"/>
          <w:szCs w:val="28"/>
          <w:lang w:val="en"/>
        </w:rPr>
      </w:pPr>
      <w:r w:rsidRPr="001F20EA">
        <w:rPr>
          <w:rFonts w:ascii="Times New Roman" w:hAnsi="Times New Roman" w:cs="Times New Roman"/>
          <w:b/>
          <w:bCs w:val="0"/>
          <w:sz w:val="28"/>
          <w:szCs w:val="28"/>
          <w:lang w:val="en"/>
        </w:rPr>
        <w:t>Arcane Recovery</w:t>
      </w:r>
    </w:p>
    <w:p w14:paraId="5BF9E24E"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14:paraId="1C6BA620"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For example, if you’re a 4th-level wizard, you can recover up to two levels worth of spell slots. You can recover either a 2nd-level spell slot or two 1st-level spell slots.</w:t>
      </w:r>
    </w:p>
    <w:p w14:paraId="68D0E0A8" w14:textId="77777777" w:rsidR="0023096F" w:rsidRPr="001F20EA" w:rsidRDefault="0023096F" w:rsidP="0023096F">
      <w:pPr>
        <w:widowControl w:val="0"/>
        <w:autoSpaceDE w:val="0"/>
        <w:autoSpaceDN w:val="0"/>
        <w:adjustRightInd w:val="0"/>
        <w:spacing w:after="200" w:line="276" w:lineRule="auto"/>
        <w:rPr>
          <w:rFonts w:ascii="Times New Roman" w:hAnsi="Times New Roman" w:cs="Times New Roman"/>
          <w:sz w:val="28"/>
          <w:szCs w:val="28"/>
          <w:lang w:val="en"/>
        </w:rPr>
      </w:pPr>
      <w:r w:rsidRPr="001F20EA">
        <w:rPr>
          <w:rFonts w:ascii="Times New Roman" w:hAnsi="Times New Roman" w:cs="Times New Roman"/>
          <w:b/>
          <w:bCs w:val="0"/>
          <w:sz w:val="28"/>
          <w:szCs w:val="28"/>
          <w:lang w:val="en"/>
        </w:rPr>
        <w:t>Arcane Tradition</w:t>
      </w:r>
    </w:p>
    <w:p w14:paraId="30476E5D"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When you reach 2nd level, you choose an arcane tradition, shaping your practice of magic through one of eight schools: Abjuration, Conjuration, Divination, Enchantment, Evocation, Illusion, Necromancy, or Transmutation. The School of Evocation is detailed at the end of the class description, and more choices are available in other sources.</w:t>
      </w:r>
    </w:p>
    <w:p w14:paraId="3F61BDC0"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Your choice grants you features at 2nd level and again at 6th, 10th, and 14th level.</w:t>
      </w:r>
      <w:r w:rsidRPr="00BD03F2">
        <w:rPr>
          <w:rFonts w:ascii="Times New Roman" w:hAnsi="Times New Roman" w:cs="Times New Roman"/>
          <w:sz w:val="20"/>
          <w:lang w:val="en"/>
        </w:rPr>
        <w:br/>
        <w:t>(</w:t>
      </w:r>
      <w:r w:rsidRPr="00BD03F2">
        <w:rPr>
          <w:rFonts w:ascii="Times New Roman" w:hAnsi="Times New Roman" w:cs="Times New Roman"/>
          <w:i/>
          <w:iCs/>
          <w:sz w:val="20"/>
          <w:u w:val="single"/>
          <w:lang w:val="en"/>
        </w:rPr>
        <w:t>See Subclass Guide</w:t>
      </w:r>
      <w:r w:rsidRPr="00BD03F2">
        <w:rPr>
          <w:rFonts w:ascii="Times New Roman" w:hAnsi="Times New Roman" w:cs="Times New Roman"/>
          <w:sz w:val="20"/>
          <w:lang w:val="en"/>
        </w:rPr>
        <w:t>)</w:t>
      </w:r>
    </w:p>
    <w:p w14:paraId="23B95208" w14:textId="77777777" w:rsidR="0023096F" w:rsidRPr="001F20EA" w:rsidRDefault="0023096F" w:rsidP="0023096F">
      <w:pPr>
        <w:widowControl w:val="0"/>
        <w:autoSpaceDE w:val="0"/>
        <w:autoSpaceDN w:val="0"/>
        <w:adjustRightInd w:val="0"/>
        <w:spacing w:after="200" w:line="276" w:lineRule="auto"/>
        <w:rPr>
          <w:rFonts w:ascii="Times New Roman" w:hAnsi="Times New Roman" w:cs="Times New Roman"/>
          <w:sz w:val="28"/>
          <w:szCs w:val="28"/>
          <w:lang w:val="en"/>
        </w:rPr>
      </w:pPr>
      <w:r w:rsidRPr="001F20EA">
        <w:rPr>
          <w:rFonts w:ascii="Times New Roman" w:hAnsi="Times New Roman" w:cs="Times New Roman"/>
          <w:b/>
          <w:bCs w:val="0"/>
          <w:sz w:val="28"/>
          <w:szCs w:val="28"/>
        </w:rPr>
        <w:t>Feat</w:t>
      </w:r>
    </w:p>
    <w:p w14:paraId="178CCA3C"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rPr>
      </w:pPr>
      <w:r w:rsidRPr="00BD03F2">
        <w:rPr>
          <w:rFonts w:ascii="Times New Roman" w:hAnsi="Times New Roman" w:cs="Times New Roman"/>
          <w:sz w:val="20"/>
          <w:lang w:val="en"/>
        </w:rPr>
        <w:t xml:space="preserve">When you reach 4th level, and again at 8th, 12th, 16th, and 19th level, you </w:t>
      </w:r>
      <w:r w:rsidRPr="00BD03F2">
        <w:rPr>
          <w:rFonts w:ascii="Times New Roman" w:hAnsi="Times New Roman" w:cs="Times New Roman"/>
          <w:sz w:val="20"/>
        </w:rPr>
        <w:t>gain a feat</w:t>
      </w:r>
      <w:r w:rsidRPr="00BD03F2">
        <w:rPr>
          <w:rFonts w:ascii="Times New Roman" w:hAnsi="Times New Roman" w:cs="Times New Roman"/>
          <w:sz w:val="20"/>
        </w:rPr>
        <w:br/>
      </w:r>
      <w:r w:rsidRPr="00BD03F2">
        <w:rPr>
          <w:rFonts w:ascii="Times New Roman" w:hAnsi="Times New Roman" w:cs="Times New Roman"/>
          <w:sz w:val="20"/>
        </w:rPr>
        <w:br/>
      </w:r>
      <w:r w:rsidRPr="001F20EA">
        <w:rPr>
          <w:rFonts w:ascii="Times New Roman" w:hAnsi="Times New Roman" w:cs="Times New Roman"/>
          <w:b/>
          <w:bCs w:val="0"/>
          <w:sz w:val="28"/>
          <w:szCs w:val="28"/>
        </w:rPr>
        <w:t>Memorize Spell</w:t>
      </w:r>
    </w:p>
    <w:p w14:paraId="0F3724A9"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rPr>
        <w:t>Starting at level 5 you may spend a minute studying your spell book as a ritual. After you finish the ritual you may unprepare a spell you currently have prepared and then prepare another spell. If you unprepare a cantrip spell in this way you can only prepare another cantrip.</w:t>
      </w:r>
    </w:p>
    <w:p w14:paraId="51861819" w14:textId="77777777" w:rsidR="0023096F" w:rsidRPr="001F20EA" w:rsidRDefault="0023096F" w:rsidP="0023096F">
      <w:pPr>
        <w:widowControl w:val="0"/>
        <w:autoSpaceDE w:val="0"/>
        <w:autoSpaceDN w:val="0"/>
        <w:adjustRightInd w:val="0"/>
        <w:spacing w:after="200" w:line="276" w:lineRule="auto"/>
        <w:rPr>
          <w:rFonts w:ascii="Times New Roman" w:hAnsi="Times New Roman" w:cs="Times New Roman"/>
          <w:sz w:val="28"/>
          <w:szCs w:val="28"/>
          <w:lang w:val="en"/>
        </w:rPr>
      </w:pPr>
      <w:r w:rsidRPr="001F20EA">
        <w:rPr>
          <w:rFonts w:ascii="Times New Roman" w:hAnsi="Times New Roman" w:cs="Times New Roman"/>
          <w:b/>
          <w:bCs w:val="0"/>
          <w:sz w:val="28"/>
          <w:szCs w:val="28"/>
          <w:lang w:val="en"/>
        </w:rPr>
        <w:t>Spell Mastery</w:t>
      </w:r>
    </w:p>
    <w:p w14:paraId="20575379"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14:paraId="5129FB02"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By spending 8 hours in study, you can exchange one or both of the spells you chose for different spells of the same levels.</w:t>
      </w:r>
    </w:p>
    <w:p w14:paraId="61C0D71A" w14:textId="77777777" w:rsidR="0023096F" w:rsidRPr="001F20EA" w:rsidRDefault="0023096F" w:rsidP="0023096F">
      <w:pPr>
        <w:widowControl w:val="0"/>
        <w:autoSpaceDE w:val="0"/>
        <w:autoSpaceDN w:val="0"/>
        <w:adjustRightInd w:val="0"/>
        <w:spacing w:after="200" w:line="276" w:lineRule="auto"/>
        <w:rPr>
          <w:rFonts w:ascii="Times New Roman" w:hAnsi="Times New Roman" w:cs="Times New Roman"/>
          <w:sz w:val="28"/>
          <w:szCs w:val="28"/>
          <w:lang w:val="en"/>
        </w:rPr>
      </w:pPr>
      <w:r w:rsidRPr="001F20EA">
        <w:rPr>
          <w:rFonts w:ascii="Times New Roman" w:hAnsi="Times New Roman" w:cs="Times New Roman"/>
          <w:b/>
          <w:bCs w:val="0"/>
          <w:sz w:val="28"/>
          <w:szCs w:val="28"/>
          <w:lang w:val="en"/>
        </w:rPr>
        <w:lastRenderedPageBreak/>
        <w:t>Signature Spells</w:t>
      </w:r>
    </w:p>
    <w:p w14:paraId="3E08EDEA" w14:textId="77777777" w:rsidR="0023096F" w:rsidRPr="00BD03F2" w:rsidRDefault="0023096F" w:rsidP="0023096F">
      <w:pPr>
        <w:widowControl w:val="0"/>
        <w:autoSpaceDE w:val="0"/>
        <w:autoSpaceDN w:val="0"/>
        <w:adjustRightInd w:val="0"/>
        <w:spacing w:after="200" w:line="276" w:lineRule="auto"/>
        <w:rPr>
          <w:rFonts w:ascii="Times New Roman" w:hAnsi="Times New Roman" w:cs="Times New Roman"/>
          <w:sz w:val="20"/>
          <w:lang w:val="en"/>
        </w:rPr>
      </w:pPr>
      <w:r w:rsidRPr="00BD03F2">
        <w:rPr>
          <w:rFonts w:ascii="Times New Roman" w:hAnsi="Times New Roman" w:cs="Times New Roman"/>
          <w:sz w:val="20"/>
          <w:lang w:val="en"/>
        </w:rPr>
        <w:t>When you reach 20th level, you gain mastery over two powerful spells and can cast them with little effort. Choose two 3rd-level and one 4th-level wizard spells in your spellbook as your signature spells. You always have these spells prepared, they don’t count against the number of spells you have prepared, and you can cast each of them once at 3rd level and 4th level respectively without expending a spell slot. When you do so, you can’t do so again until you finish a short or long rest.</w:t>
      </w:r>
    </w:p>
    <w:p w14:paraId="02ADD0A1" w14:textId="779C124E" w:rsidR="0023096F" w:rsidRPr="00BD03F2" w:rsidRDefault="0023096F" w:rsidP="0023096F">
      <w:pPr>
        <w:spacing w:line="240" w:lineRule="auto"/>
        <w:rPr>
          <w:rFonts w:ascii="Times New Roman" w:hAnsi="Times New Roman" w:cs="Times New Roman"/>
          <w:smallCaps/>
          <w:color w:val="953734" w:themeColor="accent1"/>
          <w:sz w:val="20"/>
        </w:rPr>
      </w:pPr>
      <w:r w:rsidRPr="00BD03F2">
        <w:rPr>
          <w:rFonts w:ascii="Times New Roman" w:hAnsi="Times New Roman" w:cs="Times New Roman"/>
          <w:sz w:val="20"/>
          <w:lang w:val="en"/>
        </w:rPr>
        <w:t>If you want to cast any of these spells at a higher level, you must expend a spell slot as normal.</w:t>
      </w:r>
      <w:r w:rsidRPr="00BD03F2">
        <w:rPr>
          <w:rFonts w:ascii="Times New Roman" w:hAnsi="Times New Roman" w:cs="Times New Roman"/>
          <w:sz w:val="20"/>
        </w:rPr>
        <w:t xml:space="preserve"> </w:t>
      </w:r>
      <w:r w:rsidRPr="00BD03F2">
        <w:rPr>
          <w:rFonts w:ascii="Times New Roman" w:hAnsi="Times New Roman" w:cs="Times New Roman"/>
          <w:sz w:val="20"/>
        </w:rPr>
        <w:br w:type="page"/>
      </w:r>
    </w:p>
    <w:p w14:paraId="2AC98D3D" w14:textId="2462F06A" w:rsidR="00C92902" w:rsidRPr="001F20EA" w:rsidRDefault="0035651C" w:rsidP="00C92902">
      <w:pPr>
        <w:pStyle w:val="Heading2"/>
        <w:rPr>
          <w:rFonts w:ascii="Times New Roman" w:hAnsi="Times New Roman" w:cs="Times New Roman"/>
          <w:w w:val="100"/>
        </w:rPr>
      </w:pPr>
      <w:r w:rsidRPr="001F20EA">
        <w:rPr>
          <w:rFonts w:ascii="Times New Roman" w:hAnsi="Times New Roman" w:cs="Times New Roman"/>
        </w:rPr>
        <w:lastRenderedPageBreak/>
        <w:t>Order of Scribes</w:t>
      </w:r>
    </w:p>
    <w:p w14:paraId="113C1C54" w14:textId="3CF2FC5E"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7632C66A"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4A177AB6" w14:textId="39138570"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01CB7ACD"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34FBA88F"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F2B657" w14:textId="467D4F92"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49EC51" w14:textId="130391B8" w:rsidR="00C92902" w:rsidRPr="00BD03F2" w:rsidRDefault="00997157"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Wizardly Quill, Awakened Spellbook</w:t>
            </w:r>
          </w:p>
        </w:tc>
      </w:tr>
      <w:tr w:rsidR="00C92902" w:rsidRPr="00BD03F2" w14:paraId="0B671CB7"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57E3437" w14:textId="52ADBFAB"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5A5F9A6" w14:textId="5354DE26" w:rsidR="00C92902" w:rsidRPr="00BD03F2" w:rsidRDefault="00997157"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Manifest Mind</w:t>
            </w:r>
          </w:p>
        </w:tc>
      </w:tr>
      <w:tr w:rsidR="00C92902" w:rsidRPr="00BD03F2" w14:paraId="182FFD72"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DC54FEE" w14:textId="1A2F6C3B"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659820D2" w14:textId="7BD6320E" w:rsidR="00C92902" w:rsidRPr="00BD03F2" w:rsidRDefault="00997157"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Master Scrivener</w:t>
            </w:r>
          </w:p>
        </w:tc>
      </w:tr>
      <w:tr w:rsidR="00C92902" w:rsidRPr="00BD03F2" w14:paraId="537D0CDD"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41ABA23" w14:textId="246B2D9D"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0637B47" w14:textId="354D4A25" w:rsidR="00C92902" w:rsidRPr="00BD03F2" w:rsidRDefault="00997157"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One With the Word</w:t>
            </w:r>
          </w:p>
        </w:tc>
      </w:tr>
    </w:tbl>
    <w:p w14:paraId="3A6362A4"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Wizardly Quill</w:t>
      </w:r>
    </w:p>
    <w:p w14:paraId="59B2F7A6" w14:textId="7EE8AE5B" w:rsidR="00C92902" w:rsidRPr="00BD03F2" w:rsidRDefault="0035651C" w:rsidP="00C92902">
      <w:pPr>
        <w:pStyle w:val="NormalWeb"/>
        <w:rPr>
          <w:sz w:val="20"/>
          <w:szCs w:val="20"/>
        </w:rPr>
      </w:pPr>
      <w:r w:rsidRPr="00BD03F2">
        <w:rPr>
          <w:sz w:val="20"/>
          <w:szCs w:val="20"/>
        </w:rPr>
        <w:t>Starting at 2nd level, a</w:t>
      </w:r>
      <w:r w:rsidR="00C92902" w:rsidRPr="00BD03F2">
        <w:rPr>
          <w:sz w:val="20"/>
          <w:szCs w:val="20"/>
        </w:rPr>
        <w:t>s a bonus action, you can magically create a Tiny quill in your free hand. The magic quill has the following properties:</w:t>
      </w:r>
    </w:p>
    <w:p w14:paraId="41D37631" w14:textId="77777777" w:rsidR="00C92902" w:rsidRPr="00BD03F2" w:rsidRDefault="00C92902">
      <w:pPr>
        <w:numPr>
          <w:ilvl w:val="0"/>
          <w:numId w:val="4"/>
        </w:numPr>
        <w:spacing w:before="100" w:beforeAutospacing="1" w:after="100" w:afterAutospacing="1" w:line="240" w:lineRule="auto"/>
        <w:rPr>
          <w:rFonts w:ascii="Times New Roman" w:hAnsi="Times New Roman" w:cs="Times New Roman"/>
          <w:sz w:val="20"/>
        </w:rPr>
      </w:pPr>
      <w:r w:rsidRPr="00BD03F2">
        <w:rPr>
          <w:rFonts w:ascii="Times New Roman" w:hAnsi="Times New Roman" w:cs="Times New Roman"/>
          <w:sz w:val="20"/>
        </w:rPr>
        <w:t>The quill doesn’t require ink. When you write with it, it produces ink in a color of your choice on the writing surface.</w:t>
      </w:r>
    </w:p>
    <w:p w14:paraId="686A1C4D" w14:textId="77777777" w:rsidR="00C92902" w:rsidRPr="00BD03F2" w:rsidRDefault="00C92902">
      <w:pPr>
        <w:numPr>
          <w:ilvl w:val="0"/>
          <w:numId w:val="4"/>
        </w:numPr>
        <w:spacing w:before="100" w:beforeAutospacing="1" w:after="100" w:afterAutospacing="1" w:line="240" w:lineRule="auto"/>
        <w:rPr>
          <w:rFonts w:ascii="Times New Roman" w:hAnsi="Times New Roman" w:cs="Times New Roman"/>
          <w:sz w:val="20"/>
        </w:rPr>
      </w:pPr>
      <w:r w:rsidRPr="00BD03F2">
        <w:rPr>
          <w:rFonts w:ascii="Times New Roman" w:hAnsi="Times New Roman" w:cs="Times New Roman"/>
          <w:sz w:val="20"/>
        </w:rPr>
        <w:t>The time you must spend to copy a spell into your spellbook equals 2 minutes per spell level if you use the quill for the transcription.</w:t>
      </w:r>
    </w:p>
    <w:p w14:paraId="49CCA265" w14:textId="77777777" w:rsidR="00C92902" w:rsidRPr="00BD03F2" w:rsidRDefault="00C92902">
      <w:pPr>
        <w:numPr>
          <w:ilvl w:val="0"/>
          <w:numId w:val="4"/>
        </w:numPr>
        <w:spacing w:before="100" w:beforeAutospacing="1" w:after="100" w:afterAutospacing="1" w:line="240" w:lineRule="auto"/>
        <w:rPr>
          <w:rFonts w:ascii="Times New Roman" w:hAnsi="Times New Roman" w:cs="Times New Roman"/>
          <w:sz w:val="20"/>
        </w:rPr>
      </w:pPr>
      <w:r w:rsidRPr="00BD03F2">
        <w:rPr>
          <w:rFonts w:ascii="Times New Roman" w:hAnsi="Times New Roman" w:cs="Times New Roman"/>
          <w:sz w:val="20"/>
        </w:rPr>
        <w:t>You can erase anything you write with the quill if you wave the feather over the text as a bonus action, provided the text is within 5 feet of you.</w:t>
      </w:r>
    </w:p>
    <w:p w14:paraId="4A7ED029" w14:textId="77777777" w:rsidR="00C92902" w:rsidRPr="00BD03F2" w:rsidRDefault="00C92902" w:rsidP="00C92902">
      <w:pPr>
        <w:pStyle w:val="NormalWeb"/>
        <w:rPr>
          <w:sz w:val="20"/>
          <w:szCs w:val="20"/>
        </w:rPr>
      </w:pPr>
      <w:r w:rsidRPr="00BD03F2">
        <w:rPr>
          <w:sz w:val="20"/>
          <w:szCs w:val="20"/>
        </w:rPr>
        <w:t>This quill disappears if you create another one or if you die.</w:t>
      </w:r>
    </w:p>
    <w:p w14:paraId="55A634F4" w14:textId="77777777" w:rsidR="00997157" w:rsidRDefault="00997157" w:rsidP="00C92902">
      <w:pPr>
        <w:pStyle w:val="NormalWeb"/>
        <w:rPr>
          <w:sz w:val="20"/>
          <w:szCs w:val="20"/>
        </w:rPr>
      </w:pPr>
    </w:p>
    <w:p w14:paraId="72C6D522" w14:textId="77777777" w:rsidR="001F20EA" w:rsidRDefault="001F20EA" w:rsidP="00C92902">
      <w:pPr>
        <w:pStyle w:val="NormalWeb"/>
        <w:rPr>
          <w:sz w:val="20"/>
          <w:szCs w:val="20"/>
        </w:rPr>
      </w:pPr>
    </w:p>
    <w:p w14:paraId="73781BC8" w14:textId="77777777" w:rsidR="001F20EA" w:rsidRDefault="001F20EA" w:rsidP="00C92902">
      <w:pPr>
        <w:pStyle w:val="NormalWeb"/>
        <w:rPr>
          <w:sz w:val="20"/>
          <w:szCs w:val="20"/>
        </w:rPr>
      </w:pPr>
    </w:p>
    <w:p w14:paraId="510D6053" w14:textId="77777777" w:rsidR="001F20EA" w:rsidRDefault="001F20EA" w:rsidP="00C92902">
      <w:pPr>
        <w:pStyle w:val="NormalWeb"/>
        <w:rPr>
          <w:sz w:val="20"/>
          <w:szCs w:val="20"/>
        </w:rPr>
      </w:pPr>
    </w:p>
    <w:p w14:paraId="5AC64258" w14:textId="77777777" w:rsidR="001F20EA" w:rsidRDefault="001F20EA" w:rsidP="00C92902">
      <w:pPr>
        <w:pStyle w:val="NormalWeb"/>
        <w:rPr>
          <w:sz w:val="20"/>
          <w:szCs w:val="20"/>
        </w:rPr>
      </w:pPr>
    </w:p>
    <w:p w14:paraId="36BC26F2" w14:textId="77777777" w:rsidR="001F20EA" w:rsidRPr="00BD03F2" w:rsidRDefault="001F20EA" w:rsidP="00C92902">
      <w:pPr>
        <w:pStyle w:val="NormalWeb"/>
        <w:rPr>
          <w:sz w:val="20"/>
          <w:szCs w:val="20"/>
        </w:rPr>
      </w:pPr>
    </w:p>
    <w:p w14:paraId="10B1C1DE" w14:textId="77777777" w:rsidR="00997157" w:rsidRPr="00BD03F2" w:rsidRDefault="00997157" w:rsidP="00C92902">
      <w:pPr>
        <w:pStyle w:val="NormalWeb"/>
        <w:rPr>
          <w:sz w:val="20"/>
          <w:szCs w:val="20"/>
        </w:rPr>
      </w:pPr>
    </w:p>
    <w:p w14:paraId="26C9F9F5" w14:textId="77777777" w:rsidR="00997157" w:rsidRPr="00BD03F2" w:rsidRDefault="00997157" w:rsidP="00C92902">
      <w:pPr>
        <w:pStyle w:val="NormalWeb"/>
        <w:rPr>
          <w:sz w:val="20"/>
          <w:szCs w:val="20"/>
        </w:rPr>
      </w:pPr>
    </w:p>
    <w:p w14:paraId="2ED5AE34" w14:textId="77777777" w:rsidR="00997157" w:rsidRPr="00BD03F2" w:rsidRDefault="00997157" w:rsidP="00C92902">
      <w:pPr>
        <w:pStyle w:val="NormalWeb"/>
        <w:rPr>
          <w:sz w:val="20"/>
          <w:szCs w:val="20"/>
        </w:rPr>
      </w:pPr>
    </w:p>
    <w:p w14:paraId="5A4D7457" w14:textId="77777777" w:rsidR="00997157" w:rsidRPr="00BD03F2" w:rsidRDefault="00997157" w:rsidP="00C92902">
      <w:pPr>
        <w:pStyle w:val="NormalWeb"/>
        <w:rPr>
          <w:sz w:val="20"/>
          <w:szCs w:val="20"/>
        </w:rPr>
      </w:pPr>
    </w:p>
    <w:p w14:paraId="29222EBB" w14:textId="77777777" w:rsidR="00997157" w:rsidRPr="00BD03F2" w:rsidRDefault="00997157" w:rsidP="00C92902">
      <w:pPr>
        <w:pStyle w:val="NormalWeb"/>
        <w:rPr>
          <w:sz w:val="20"/>
          <w:szCs w:val="20"/>
        </w:rPr>
      </w:pPr>
    </w:p>
    <w:p w14:paraId="7E049C11"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Awakened Spellbook</w:t>
      </w:r>
    </w:p>
    <w:p w14:paraId="7C030B05" w14:textId="20315483" w:rsidR="00C92902" w:rsidRPr="00BD03F2" w:rsidRDefault="0035651C" w:rsidP="00C92902">
      <w:pPr>
        <w:pStyle w:val="NormalWeb"/>
        <w:rPr>
          <w:sz w:val="20"/>
          <w:szCs w:val="20"/>
        </w:rPr>
      </w:pPr>
      <w:r w:rsidRPr="00BD03F2">
        <w:rPr>
          <w:sz w:val="20"/>
          <w:szCs w:val="20"/>
        </w:rPr>
        <w:t>Starting at 2nd level, u</w:t>
      </w:r>
      <w:r w:rsidR="00C92902" w:rsidRPr="00BD03F2">
        <w:rPr>
          <w:sz w:val="20"/>
          <w:szCs w:val="20"/>
        </w:rPr>
        <w:t>sing specially prepared inks and ancient incantations passed down by your wizardly order, you have awakened an arcane sentience within your spellbook.</w:t>
      </w:r>
    </w:p>
    <w:p w14:paraId="1BCAA95E" w14:textId="77777777" w:rsidR="00C92902" w:rsidRPr="00BD03F2" w:rsidRDefault="00C92902" w:rsidP="00C92902">
      <w:pPr>
        <w:pStyle w:val="NormalWeb"/>
        <w:rPr>
          <w:sz w:val="20"/>
          <w:szCs w:val="20"/>
        </w:rPr>
      </w:pPr>
      <w:r w:rsidRPr="00BD03F2">
        <w:rPr>
          <w:sz w:val="20"/>
          <w:szCs w:val="20"/>
        </w:rPr>
        <w:t>While you are holding the book, it grants you the following benefits:</w:t>
      </w:r>
    </w:p>
    <w:p w14:paraId="48D03A03" w14:textId="77777777" w:rsidR="00C92902" w:rsidRPr="00BD03F2" w:rsidRDefault="00C92902">
      <w:pPr>
        <w:numPr>
          <w:ilvl w:val="0"/>
          <w:numId w:val="5"/>
        </w:numPr>
        <w:spacing w:before="100" w:beforeAutospacing="1" w:after="100" w:afterAutospacing="1" w:line="240" w:lineRule="auto"/>
        <w:rPr>
          <w:rFonts w:ascii="Times New Roman" w:hAnsi="Times New Roman" w:cs="Times New Roman"/>
          <w:sz w:val="20"/>
        </w:rPr>
      </w:pPr>
      <w:r w:rsidRPr="00BD03F2">
        <w:rPr>
          <w:rFonts w:ascii="Times New Roman" w:hAnsi="Times New Roman" w:cs="Times New Roman"/>
          <w:sz w:val="20"/>
        </w:rPr>
        <w:t>You can use the book as a spellcasting focus for your wizard spells.</w:t>
      </w:r>
    </w:p>
    <w:p w14:paraId="774E6E23" w14:textId="77777777" w:rsidR="00C92902" w:rsidRPr="00BD03F2" w:rsidRDefault="00C92902">
      <w:pPr>
        <w:numPr>
          <w:ilvl w:val="0"/>
          <w:numId w:val="5"/>
        </w:numPr>
        <w:spacing w:before="100" w:beforeAutospacing="1" w:after="100" w:afterAutospacing="1" w:line="240" w:lineRule="auto"/>
        <w:rPr>
          <w:rFonts w:ascii="Times New Roman" w:hAnsi="Times New Roman" w:cs="Times New Roman"/>
          <w:sz w:val="20"/>
        </w:rPr>
      </w:pPr>
      <w:r w:rsidRPr="00BD03F2">
        <w:rPr>
          <w:rFonts w:ascii="Times New Roman" w:hAnsi="Times New Roman" w:cs="Times New Roman"/>
          <w:sz w:val="20"/>
        </w:rPr>
        <w:t>When you cast a wizard spell with a spell slot, you can temporarily replace its damage type with a type that appears in another spell in your spellbook, which magically alters the spell’s formula for this casting only. The latter spell must be of the same level as the spell slot you expend.</w:t>
      </w:r>
    </w:p>
    <w:p w14:paraId="16E427E2" w14:textId="77777777" w:rsidR="00C92902" w:rsidRPr="00BD03F2" w:rsidRDefault="00C92902">
      <w:pPr>
        <w:numPr>
          <w:ilvl w:val="0"/>
          <w:numId w:val="5"/>
        </w:numPr>
        <w:spacing w:before="100" w:beforeAutospacing="1" w:after="100" w:afterAutospacing="1" w:line="240" w:lineRule="auto"/>
        <w:rPr>
          <w:rFonts w:ascii="Times New Roman" w:hAnsi="Times New Roman" w:cs="Times New Roman"/>
          <w:sz w:val="20"/>
        </w:rPr>
      </w:pPr>
      <w:r w:rsidRPr="00BD03F2">
        <w:rPr>
          <w:rFonts w:ascii="Times New Roman" w:hAnsi="Times New Roman" w:cs="Times New Roman"/>
          <w:sz w:val="20"/>
        </w:rPr>
        <w:t>When you cast a wizard spell as a ritual, you can use the spell’s normal casting time, rather than adding 10 minutes to it. Once you use this benefit, you can’t do so again until you finish a long rest.</w:t>
      </w:r>
    </w:p>
    <w:p w14:paraId="49DAC39F" w14:textId="107B6610" w:rsidR="001F20EA" w:rsidRDefault="00C92902" w:rsidP="00C92902">
      <w:pPr>
        <w:pStyle w:val="NormalWeb"/>
        <w:rPr>
          <w:sz w:val="20"/>
          <w:szCs w:val="20"/>
        </w:rPr>
      </w:pPr>
      <w:r w:rsidRPr="00BD03F2">
        <w:rPr>
          <w:sz w:val="20"/>
          <w:szCs w:val="20"/>
        </w:rPr>
        <w:t xml:space="preserve">If necessary, you can replace the book over the course of a short rest by using your Wizardly Quill to write arcane sigils in a blank book or a magic spellbook to which you’re attuned. At the end of the rest, your </w:t>
      </w:r>
      <w:r w:rsidR="003D0F85" w:rsidRPr="00BD03F2">
        <w:rPr>
          <w:sz w:val="20"/>
          <w:szCs w:val="20"/>
        </w:rPr>
        <w:t>spellbook’s</w:t>
      </w:r>
      <w:r w:rsidRPr="00BD03F2">
        <w:rPr>
          <w:sz w:val="20"/>
          <w:szCs w:val="20"/>
        </w:rPr>
        <w:t xml:space="preserve"> consciousness is summoned into the new book, which the consciousness transforms into your spellbook, along with all its spells. If the previous book still existed somewhere, all the spells vanish from its pages.</w:t>
      </w:r>
    </w:p>
    <w:p w14:paraId="690726EA" w14:textId="77777777" w:rsidR="001F20EA" w:rsidRDefault="001F20EA">
      <w:pPr>
        <w:spacing w:line="240" w:lineRule="auto"/>
        <w:rPr>
          <w:rFonts w:ascii="Times New Roman" w:eastAsia="Times New Roman" w:hAnsi="Times New Roman" w:cs="Times New Roman"/>
          <w:bCs w:val="0"/>
          <w:w w:val="100"/>
          <w:sz w:val="20"/>
        </w:rPr>
      </w:pPr>
      <w:r>
        <w:rPr>
          <w:sz w:val="20"/>
        </w:rPr>
        <w:br w:type="page"/>
      </w:r>
    </w:p>
    <w:p w14:paraId="688F7F47"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lastRenderedPageBreak/>
        <w:t>Manifest Mind</w:t>
      </w:r>
    </w:p>
    <w:p w14:paraId="3EC7FD8D" w14:textId="3F518FA7" w:rsidR="00C92902" w:rsidRPr="00BD03F2" w:rsidRDefault="0035651C" w:rsidP="00C92902">
      <w:pPr>
        <w:pStyle w:val="NormalWeb"/>
        <w:rPr>
          <w:sz w:val="20"/>
          <w:szCs w:val="20"/>
        </w:rPr>
      </w:pPr>
      <w:r w:rsidRPr="00BD03F2">
        <w:rPr>
          <w:sz w:val="20"/>
          <w:szCs w:val="20"/>
        </w:rPr>
        <w:t>Starting at 6th level, y</w:t>
      </w:r>
      <w:r w:rsidR="00C92902" w:rsidRPr="00BD03F2">
        <w:rPr>
          <w:sz w:val="20"/>
          <w:szCs w:val="20"/>
        </w:rPr>
        <w:t xml:space="preserve">ou can conjure forth the mind of your Awakened Spellbook. As a bonus action while the book is on your person, you can cause the mind to manifest as a </w:t>
      </w:r>
      <w:r w:rsidRPr="00BD03F2">
        <w:rPr>
          <w:sz w:val="20"/>
          <w:szCs w:val="20"/>
        </w:rPr>
        <w:t>t</w:t>
      </w:r>
      <w:r w:rsidR="00C92902" w:rsidRPr="00BD03F2">
        <w:rPr>
          <w:sz w:val="20"/>
          <w:szCs w:val="20"/>
        </w:rPr>
        <w:t>iny spectral object, hovering in an unoccupied space of your choice within 60 feet of you. The spectral mind is intangible and doesn’t occupy its space, and it sheds dim light in a 10-foot radius. It looks like a ghostly tome, a cascade of text, or a scholar from the past (your choice).</w:t>
      </w:r>
    </w:p>
    <w:p w14:paraId="1956E437" w14:textId="34B67FCC" w:rsidR="00C92902" w:rsidRPr="00BD03F2" w:rsidRDefault="00C92902" w:rsidP="00C92902">
      <w:pPr>
        <w:pStyle w:val="NormalWeb"/>
        <w:rPr>
          <w:sz w:val="20"/>
          <w:szCs w:val="20"/>
        </w:rPr>
      </w:pPr>
      <w:r w:rsidRPr="00BD03F2">
        <w:rPr>
          <w:sz w:val="20"/>
          <w:szCs w:val="20"/>
        </w:rPr>
        <w:t xml:space="preserve">While manifested, the spectral mind can hear and see, and it has </w:t>
      </w:r>
      <w:r w:rsidRPr="00BD03F2">
        <w:rPr>
          <w:rFonts w:eastAsiaTheme="majorEastAsia"/>
          <w:sz w:val="20"/>
          <w:szCs w:val="20"/>
        </w:rPr>
        <w:t>darkvision</w:t>
      </w:r>
      <w:r w:rsidRPr="00BD03F2">
        <w:rPr>
          <w:sz w:val="20"/>
          <w:szCs w:val="20"/>
        </w:rPr>
        <w:t xml:space="preserve"> with a range of 60 feet. The mind can telepathically share with you what it sees and hears (no action required).</w:t>
      </w:r>
    </w:p>
    <w:p w14:paraId="357DCB3A" w14:textId="77777777" w:rsidR="00C92902" w:rsidRPr="00BD03F2" w:rsidRDefault="00C92902" w:rsidP="00C92902">
      <w:pPr>
        <w:pStyle w:val="NormalWeb"/>
        <w:rPr>
          <w:sz w:val="20"/>
          <w:szCs w:val="20"/>
        </w:rPr>
      </w:pPr>
      <w:r w:rsidRPr="00BD03F2">
        <w:rPr>
          <w:sz w:val="20"/>
          <w:szCs w:val="20"/>
        </w:rPr>
        <w:t>Whenever you cast a wizard spell on your turn, you can cast it as if you were in the spectral mind’s space, instead of your own, using its senses. You can do so a number of times per day equal to your proficiency bonus, and you regain all expended uses when you finish a long rest.</w:t>
      </w:r>
    </w:p>
    <w:p w14:paraId="35EA4138" w14:textId="77777777" w:rsidR="00C92902" w:rsidRPr="00BD03F2" w:rsidRDefault="00C92902" w:rsidP="00C92902">
      <w:pPr>
        <w:pStyle w:val="NormalWeb"/>
        <w:rPr>
          <w:sz w:val="20"/>
          <w:szCs w:val="20"/>
        </w:rPr>
      </w:pPr>
      <w:r w:rsidRPr="00BD03F2">
        <w:rPr>
          <w:sz w:val="20"/>
          <w:szCs w:val="20"/>
        </w:rPr>
        <w:t>As a bonus action, you can cause the spectral mind to hover up to 30 feet to an unoccupied space that you or it can see. It can pass through creatures but not objects.</w:t>
      </w:r>
    </w:p>
    <w:p w14:paraId="76D4D051" w14:textId="4B281A7C" w:rsidR="00C92902" w:rsidRPr="00BD03F2" w:rsidRDefault="00C92902" w:rsidP="00C92902">
      <w:pPr>
        <w:pStyle w:val="NormalWeb"/>
        <w:rPr>
          <w:sz w:val="20"/>
          <w:szCs w:val="20"/>
        </w:rPr>
      </w:pPr>
      <w:r w:rsidRPr="00BD03F2">
        <w:rPr>
          <w:sz w:val="20"/>
          <w:szCs w:val="20"/>
        </w:rPr>
        <w:t xml:space="preserve">The spectral mind stops manifesting if it is ever more than 300 feet away from you, if someone casts </w:t>
      </w:r>
      <w:r w:rsidRPr="00BD03F2">
        <w:rPr>
          <w:rFonts w:eastAsiaTheme="majorEastAsia"/>
          <w:sz w:val="20"/>
          <w:szCs w:val="20"/>
        </w:rPr>
        <w:t>dispel magic</w:t>
      </w:r>
      <w:r w:rsidRPr="00BD03F2">
        <w:rPr>
          <w:sz w:val="20"/>
          <w:szCs w:val="20"/>
        </w:rPr>
        <w:t xml:space="preserve"> on it, if the Awakened Spellbook is destroyed, if you die, or if you dismiss the spectral mind as a bonus action. Once you conjure the mind, you can’t do so again until you finish a long rest, unless you expend a spell slot of any level to conjure it again.</w:t>
      </w:r>
    </w:p>
    <w:p w14:paraId="37B2C32E" w14:textId="77777777" w:rsidR="003D0F85" w:rsidRPr="00BD03F2" w:rsidRDefault="003D0F85" w:rsidP="00C92902">
      <w:pPr>
        <w:pStyle w:val="NormalWeb"/>
        <w:rPr>
          <w:sz w:val="20"/>
          <w:szCs w:val="20"/>
        </w:rPr>
      </w:pPr>
    </w:p>
    <w:p w14:paraId="12D6C842" w14:textId="77777777" w:rsidR="003D0F85" w:rsidRPr="00BD03F2" w:rsidRDefault="003D0F85" w:rsidP="00C92902">
      <w:pPr>
        <w:pStyle w:val="NormalWeb"/>
        <w:rPr>
          <w:sz w:val="20"/>
          <w:szCs w:val="20"/>
        </w:rPr>
      </w:pPr>
    </w:p>
    <w:p w14:paraId="62DF819A" w14:textId="77777777" w:rsidR="003D0F85" w:rsidRDefault="003D0F85" w:rsidP="00C92902">
      <w:pPr>
        <w:pStyle w:val="NormalWeb"/>
        <w:rPr>
          <w:sz w:val="20"/>
          <w:szCs w:val="20"/>
        </w:rPr>
      </w:pPr>
    </w:p>
    <w:p w14:paraId="08C197FB" w14:textId="77777777" w:rsidR="001F20EA" w:rsidRDefault="001F20EA" w:rsidP="00C92902">
      <w:pPr>
        <w:pStyle w:val="NormalWeb"/>
        <w:rPr>
          <w:sz w:val="20"/>
          <w:szCs w:val="20"/>
        </w:rPr>
      </w:pPr>
    </w:p>
    <w:p w14:paraId="6C3D47BE" w14:textId="77777777" w:rsidR="001F20EA" w:rsidRDefault="001F20EA" w:rsidP="00C92902">
      <w:pPr>
        <w:pStyle w:val="NormalWeb"/>
        <w:rPr>
          <w:sz w:val="20"/>
          <w:szCs w:val="20"/>
        </w:rPr>
      </w:pPr>
    </w:p>
    <w:p w14:paraId="508DBA4E" w14:textId="77777777" w:rsidR="001F20EA" w:rsidRDefault="001F20EA" w:rsidP="00C92902">
      <w:pPr>
        <w:pStyle w:val="NormalWeb"/>
        <w:rPr>
          <w:sz w:val="20"/>
          <w:szCs w:val="20"/>
        </w:rPr>
      </w:pPr>
    </w:p>
    <w:p w14:paraId="421DB8F9" w14:textId="77777777" w:rsidR="001F20EA" w:rsidRDefault="001F20EA" w:rsidP="00C92902">
      <w:pPr>
        <w:pStyle w:val="NormalWeb"/>
        <w:rPr>
          <w:sz w:val="20"/>
          <w:szCs w:val="20"/>
        </w:rPr>
      </w:pPr>
    </w:p>
    <w:p w14:paraId="1005D76F" w14:textId="77777777" w:rsidR="001F20EA" w:rsidRPr="00BD03F2" w:rsidRDefault="001F20EA" w:rsidP="00C92902">
      <w:pPr>
        <w:pStyle w:val="NormalWeb"/>
        <w:rPr>
          <w:sz w:val="20"/>
          <w:szCs w:val="20"/>
        </w:rPr>
      </w:pPr>
    </w:p>
    <w:p w14:paraId="31417A1F" w14:textId="77777777" w:rsidR="003D0F85" w:rsidRPr="00BD03F2" w:rsidRDefault="003D0F85" w:rsidP="00C92902">
      <w:pPr>
        <w:pStyle w:val="NormalWeb"/>
        <w:rPr>
          <w:sz w:val="20"/>
          <w:szCs w:val="20"/>
        </w:rPr>
      </w:pPr>
    </w:p>
    <w:p w14:paraId="20D49136" w14:textId="77777777" w:rsidR="00997157" w:rsidRPr="00BD03F2" w:rsidRDefault="00997157" w:rsidP="00C92902">
      <w:pPr>
        <w:pStyle w:val="NormalWeb"/>
        <w:rPr>
          <w:sz w:val="20"/>
          <w:szCs w:val="20"/>
        </w:rPr>
      </w:pPr>
    </w:p>
    <w:p w14:paraId="5D489E7F"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Master Scrivener</w:t>
      </w:r>
    </w:p>
    <w:p w14:paraId="7118ADFC" w14:textId="1F919271" w:rsidR="00C92902" w:rsidRPr="00BD03F2" w:rsidRDefault="0035651C" w:rsidP="00C92902">
      <w:pPr>
        <w:pStyle w:val="NormalWeb"/>
        <w:rPr>
          <w:sz w:val="20"/>
          <w:szCs w:val="20"/>
        </w:rPr>
      </w:pPr>
      <w:r w:rsidRPr="00BD03F2">
        <w:rPr>
          <w:sz w:val="20"/>
          <w:szCs w:val="20"/>
        </w:rPr>
        <w:t>Starting at 10th level, w</w:t>
      </w:r>
      <w:r w:rsidR="00C92902" w:rsidRPr="00BD03F2">
        <w:rPr>
          <w:sz w:val="20"/>
          <w:szCs w:val="20"/>
        </w:rPr>
        <w:t>henever you finish a long rest, you can create one magic scroll by touching your Wizardly Quill to a blank piece of paper or parchment and causing one spell from your Awakened Spellbook to be copied onto the scroll.</w:t>
      </w:r>
    </w:p>
    <w:p w14:paraId="5AD79674" w14:textId="35478C2A" w:rsidR="00C92902" w:rsidRPr="00BD03F2" w:rsidRDefault="00C92902" w:rsidP="00C92902">
      <w:pPr>
        <w:pStyle w:val="NormalWeb"/>
        <w:rPr>
          <w:sz w:val="20"/>
          <w:szCs w:val="20"/>
        </w:rPr>
      </w:pPr>
      <w:r w:rsidRPr="00BD03F2">
        <w:rPr>
          <w:sz w:val="20"/>
          <w:szCs w:val="20"/>
        </w:rPr>
        <w:t xml:space="preserve">The spellbook must be within 5 feet of you when you make the scroll. The chosen spell must be of 1st or 2nd level and must have a casting time of 1 action. Once in the scroll, the spell’s power is enhanced, counting as one level higher than normal. </w:t>
      </w:r>
      <w:r w:rsidR="000C0E1F" w:rsidRPr="00BD03F2">
        <w:rPr>
          <w:sz w:val="20"/>
          <w:szCs w:val="20"/>
        </w:rPr>
        <w:br/>
      </w:r>
      <w:r w:rsidR="000C0E1F" w:rsidRPr="00BD03F2">
        <w:rPr>
          <w:sz w:val="20"/>
          <w:szCs w:val="20"/>
        </w:rPr>
        <w:br/>
        <w:t>A creature</w:t>
      </w:r>
      <w:r w:rsidRPr="00BD03F2">
        <w:rPr>
          <w:sz w:val="20"/>
          <w:szCs w:val="20"/>
        </w:rPr>
        <w:t xml:space="preserve"> can cast the spell from the scroll by reading it as an action. The scroll </w:t>
      </w:r>
      <w:r w:rsidR="000C0E1F" w:rsidRPr="00BD03F2">
        <w:rPr>
          <w:sz w:val="20"/>
          <w:szCs w:val="20"/>
        </w:rPr>
        <w:t>uses your intelligence modifier, spell save dc, and attack rolls for its effects</w:t>
      </w:r>
      <w:r w:rsidRPr="00BD03F2">
        <w:rPr>
          <w:sz w:val="20"/>
          <w:szCs w:val="20"/>
        </w:rPr>
        <w:t xml:space="preserve"> </w:t>
      </w:r>
      <w:r w:rsidR="000C0E1F" w:rsidRPr="00BD03F2">
        <w:rPr>
          <w:sz w:val="20"/>
          <w:szCs w:val="20"/>
        </w:rPr>
        <w:t>for any creature that uses it. T</w:t>
      </w:r>
      <w:r w:rsidRPr="00BD03F2">
        <w:rPr>
          <w:sz w:val="20"/>
          <w:szCs w:val="20"/>
        </w:rPr>
        <w:t xml:space="preserve">he spell vanishes from the scroll when </w:t>
      </w:r>
      <w:r w:rsidR="000C0E1F" w:rsidRPr="00BD03F2">
        <w:rPr>
          <w:sz w:val="20"/>
          <w:szCs w:val="20"/>
        </w:rPr>
        <w:t>the spell it stored was</w:t>
      </w:r>
      <w:r w:rsidRPr="00BD03F2">
        <w:rPr>
          <w:sz w:val="20"/>
          <w:szCs w:val="20"/>
        </w:rPr>
        <w:t xml:space="preserve"> cast or when you finish your next long rest.</w:t>
      </w:r>
    </w:p>
    <w:p w14:paraId="4E022778" w14:textId="3C73D17A" w:rsidR="003D0F85" w:rsidRPr="00BD03F2" w:rsidRDefault="00C92902" w:rsidP="00C92902">
      <w:pPr>
        <w:pStyle w:val="NormalWeb"/>
        <w:rPr>
          <w:sz w:val="20"/>
          <w:szCs w:val="20"/>
        </w:rPr>
      </w:pPr>
      <w:r w:rsidRPr="00BD03F2">
        <w:rPr>
          <w:sz w:val="20"/>
          <w:szCs w:val="20"/>
        </w:rPr>
        <w:t>You are also adept at crafting spell scrolls. The gold and time you must spend to make such a scroll are halved if you use your Wizardly Quill.</w:t>
      </w:r>
    </w:p>
    <w:p w14:paraId="42380618" w14:textId="77777777" w:rsidR="003D0F85" w:rsidRPr="00BD03F2" w:rsidRDefault="003D0F85">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5C0080AD"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lastRenderedPageBreak/>
        <w:t>One with the Word</w:t>
      </w:r>
    </w:p>
    <w:p w14:paraId="58F22CA7" w14:textId="74A23954" w:rsidR="00C92902" w:rsidRPr="00BD03F2" w:rsidRDefault="000C0E1F" w:rsidP="00C92902">
      <w:pPr>
        <w:pStyle w:val="NormalWeb"/>
        <w:rPr>
          <w:sz w:val="20"/>
          <w:szCs w:val="20"/>
        </w:rPr>
      </w:pPr>
      <w:r w:rsidRPr="00BD03F2">
        <w:rPr>
          <w:sz w:val="20"/>
          <w:szCs w:val="20"/>
        </w:rPr>
        <w:t>Starting at 14th level, y</w:t>
      </w:r>
      <w:r w:rsidR="00C92902" w:rsidRPr="00BD03F2">
        <w:rPr>
          <w:sz w:val="20"/>
          <w:szCs w:val="20"/>
        </w:rPr>
        <w:t>our connection to your Awakened Spellbook has become so profound that your soul has become entwined with it. While the book is on your person, you have advantage on all Intelligence (</w:t>
      </w:r>
      <w:r w:rsidR="00C92902" w:rsidRPr="00BD03F2">
        <w:rPr>
          <w:rFonts w:eastAsiaTheme="majorEastAsia"/>
          <w:sz w:val="20"/>
          <w:szCs w:val="20"/>
        </w:rPr>
        <w:t>Arcana</w:t>
      </w:r>
      <w:r w:rsidR="00C92902" w:rsidRPr="00BD03F2">
        <w:rPr>
          <w:sz w:val="20"/>
          <w:szCs w:val="20"/>
        </w:rPr>
        <w:t>) checks, as the spellbook helps you remember magical lore.</w:t>
      </w:r>
    </w:p>
    <w:p w14:paraId="5DA7F5FB" w14:textId="77777777" w:rsidR="00C92902" w:rsidRPr="00BD03F2" w:rsidRDefault="00C92902" w:rsidP="00C92902">
      <w:pPr>
        <w:pStyle w:val="NormalWeb"/>
        <w:rPr>
          <w:sz w:val="20"/>
          <w:szCs w:val="20"/>
        </w:rPr>
      </w:pPr>
      <w:r w:rsidRPr="00BD03F2">
        <w:rPr>
          <w:sz w:val="20"/>
          <w:szCs w:val="20"/>
        </w:rPr>
        <w:t>Moreover, if you take damage while your spellbook’s mind is manifested, you can prevent all of that damage to you by using your reaction to dismiss the spectral mind, using its magic to save yourself. Then roll 3d6. The spellbook temporarily loses spells of your choice that have a combined spell level equal to that roll or higher. For example, if the roll’s total is 9, spells vanish from the book that have a combined level of at least 9, which could mean one 9th-level spell, three 3rd-level spells, or some other combination. If there aren’t enough spells in the book to cover this cost, you drop to 0 hit points.</w:t>
      </w:r>
    </w:p>
    <w:p w14:paraId="0F948CEE" w14:textId="1F378A72" w:rsidR="00C92902" w:rsidRPr="00BD03F2" w:rsidRDefault="00C92902" w:rsidP="00C92902">
      <w:pPr>
        <w:pStyle w:val="NormalWeb"/>
        <w:rPr>
          <w:sz w:val="20"/>
          <w:szCs w:val="20"/>
        </w:rPr>
      </w:pPr>
      <w:r w:rsidRPr="00BD03F2">
        <w:rPr>
          <w:sz w:val="20"/>
          <w:szCs w:val="20"/>
        </w:rPr>
        <w:t>Until you finish 1d6 long rests, you are incapable of casting the lost spells, even if you find them on a scroll or in another spellbook. After you finish the required number of rests, the spells reappear in the spellbook. Once you use this reaction, you can’t do so again until you finish a long rest.</w:t>
      </w:r>
    </w:p>
    <w:p w14:paraId="30C6F47B" w14:textId="77777777" w:rsidR="00C92902" w:rsidRPr="00BD03F2" w:rsidRDefault="00C92902">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0D7113BB" w14:textId="77777777" w:rsidR="000C0E1F" w:rsidRPr="001F20EA" w:rsidRDefault="000C0E1F" w:rsidP="000C0E1F">
      <w:pPr>
        <w:pStyle w:val="Heading2"/>
        <w:rPr>
          <w:rFonts w:ascii="Times New Roman" w:hAnsi="Times New Roman" w:cs="Times New Roman"/>
          <w:w w:val="100"/>
        </w:rPr>
      </w:pPr>
      <w:r w:rsidRPr="001F20EA">
        <w:rPr>
          <w:rFonts w:ascii="Times New Roman" w:hAnsi="Times New Roman" w:cs="Times New Roman"/>
        </w:rPr>
        <w:lastRenderedPageBreak/>
        <w:t>School of Abjuration</w:t>
      </w:r>
    </w:p>
    <w:p w14:paraId="54BE3FE5" w14:textId="77777777"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581C4E1B"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21A60C02" w14:textId="77777777"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7A277E11"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419897B8"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ED4C6E"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9A0402" w14:textId="407CF41A" w:rsidR="00C92902" w:rsidRPr="00BD03F2" w:rsidRDefault="00997157"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Abjuration Savant, Arcane Ward</w:t>
            </w:r>
          </w:p>
        </w:tc>
      </w:tr>
      <w:tr w:rsidR="00C92902" w:rsidRPr="00BD03F2" w14:paraId="0B18A0BB"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6014344"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97E3DE0" w14:textId="6D68F896" w:rsidR="00C92902" w:rsidRPr="00BD03F2" w:rsidRDefault="008C0628"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A</w:t>
            </w:r>
            <w:r w:rsidRPr="00BD03F2">
              <w:rPr>
                <w:rStyle w:val="5ECHARITALIC"/>
                <w:rFonts w:ascii="Times New Roman" w:hAnsi="Times New Roman" w:cs="Times New Roman"/>
                <w:i w:val="0"/>
                <w:iCs/>
                <w:sz w:val="20"/>
                <w:lang w:val="en"/>
              </w:rPr>
              <w:t>bjuration Secrets</w:t>
            </w:r>
          </w:p>
        </w:tc>
      </w:tr>
      <w:tr w:rsidR="00C92902" w:rsidRPr="00BD03F2" w14:paraId="25906A8A"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4ADADE0E" w14:textId="77777777"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49859ACC" w14:textId="2AFC51B2" w:rsidR="00C92902" w:rsidRPr="00BD03F2" w:rsidRDefault="008C0628"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z w:val="20"/>
                <w:lang w:val="en"/>
              </w:rPr>
              <w:t>Hold of a Mage</w:t>
            </w:r>
          </w:p>
        </w:tc>
      </w:tr>
      <w:tr w:rsidR="00C92902" w:rsidRPr="00BD03F2" w14:paraId="58C28B69"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053EF39"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F0D354D" w14:textId="382A5C1C" w:rsidR="00C92902" w:rsidRPr="00BD03F2" w:rsidRDefault="008C0628"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z w:val="20"/>
                <w:lang w:val="en"/>
              </w:rPr>
              <w:t>Spell Resistance</w:t>
            </w:r>
          </w:p>
        </w:tc>
      </w:tr>
    </w:tbl>
    <w:p w14:paraId="68431037"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Abjuration Savant</w:t>
      </w:r>
    </w:p>
    <w:p w14:paraId="6FD20590" w14:textId="2A7BE079" w:rsidR="00C92902" w:rsidRPr="00BD03F2" w:rsidRDefault="00C92902" w:rsidP="00C92902">
      <w:pPr>
        <w:pStyle w:val="compendium-hr"/>
        <w:rPr>
          <w:sz w:val="20"/>
          <w:szCs w:val="20"/>
        </w:rPr>
      </w:pPr>
      <w:r w:rsidRPr="00BD03F2">
        <w:rPr>
          <w:sz w:val="20"/>
          <w:szCs w:val="20"/>
        </w:rPr>
        <w:t>Beginning at 2nd level, the gold and time you must spend to copy an abjuration spell into your spellbook is halved.</w:t>
      </w:r>
      <w:r w:rsidR="00E527B7" w:rsidRPr="00BD03F2">
        <w:rPr>
          <w:sz w:val="20"/>
          <w:szCs w:val="20"/>
        </w:rPr>
        <w:br/>
      </w:r>
      <w:r w:rsidR="00E527B7" w:rsidRPr="00BD03F2">
        <w:rPr>
          <w:sz w:val="20"/>
          <w:szCs w:val="20"/>
        </w:rPr>
        <w:br/>
        <w:t>You learn the sanctuary spell, this spell counts as a wizard spell for you.</w:t>
      </w:r>
      <w:r w:rsidR="00FF786B" w:rsidRPr="00BD03F2">
        <w:rPr>
          <w:sz w:val="20"/>
          <w:szCs w:val="20"/>
        </w:rPr>
        <w:t xml:space="preserve"> Scribing this spell into a book takes no gold for you and one action to do.</w:t>
      </w:r>
    </w:p>
    <w:p w14:paraId="672C619E"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Arcane Ward</w:t>
      </w:r>
    </w:p>
    <w:p w14:paraId="2CA9D16D" w14:textId="7BE0D611" w:rsidR="00C92902" w:rsidRPr="00BD03F2" w:rsidRDefault="00C92902" w:rsidP="00C92902">
      <w:pPr>
        <w:pStyle w:val="compendium-hr"/>
        <w:rPr>
          <w:sz w:val="20"/>
          <w:szCs w:val="20"/>
        </w:rPr>
      </w:pPr>
      <w:r w:rsidRPr="00BD03F2">
        <w:rPr>
          <w:sz w:val="20"/>
          <w:szCs w:val="20"/>
        </w:rPr>
        <w:t>Starting at 2nd level, you can weave magic around yourself for protection.</w:t>
      </w:r>
      <w:r w:rsidR="00FF786B" w:rsidRPr="00BD03F2">
        <w:rPr>
          <w:sz w:val="20"/>
          <w:szCs w:val="20"/>
        </w:rPr>
        <w:t xml:space="preserve"> Whenever you finish a long </w:t>
      </w:r>
      <w:r w:rsidR="008C0628" w:rsidRPr="00BD03F2">
        <w:rPr>
          <w:sz w:val="20"/>
          <w:szCs w:val="20"/>
        </w:rPr>
        <w:t>rest,</w:t>
      </w:r>
      <w:r w:rsidR="00FF786B" w:rsidRPr="00BD03F2">
        <w:rPr>
          <w:sz w:val="20"/>
          <w:szCs w:val="20"/>
        </w:rPr>
        <w:t xml:space="preserve"> you produce a magical ward that guards you and others against harm</w:t>
      </w:r>
      <w:r w:rsidRPr="00BD03F2">
        <w:rPr>
          <w:sz w:val="20"/>
          <w:szCs w:val="20"/>
        </w:rPr>
        <w:t xml:space="preserve">. The ward has a hit point maximum equal to </w:t>
      </w:r>
      <w:r w:rsidRPr="00BD03F2">
        <w:rPr>
          <w:b/>
          <w:bCs/>
          <w:sz w:val="20"/>
          <w:szCs w:val="20"/>
        </w:rPr>
        <w:t>twice</w:t>
      </w:r>
      <w:r w:rsidRPr="00BD03F2">
        <w:rPr>
          <w:sz w:val="20"/>
          <w:szCs w:val="20"/>
        </w:rPr>
        <w:t xml:space="preserve"> your wizard level + your Intelligence modifier. Whenever you take damage, the ward takes the damage instead. If this damage reduces the ward to 0 hit points, you take any remaining damage.</w:t>
      </w:r>
    </w:p>
    <w:p w14:paraId="09D41313" w14:textId="77777777" w:rsidR="00C92902" w:rsidRPr="00BD03F2" w:rsidRDefault="00C92902" w:rsidP="00C92902">
      <w:pPr>
        <w:pStyle w:val="core-stylescore-body"/>
        <w:rPr>
          <w:sz w:val="20"/>
          <w:szCs w:val="20"/>
        </w:rPr>
      </w:pPr>
      <w:r w:rsidRPr="00BD03F2">
        <w:rPr>
          <w:sz w:val="20"/>
          <w:szCs w:val="20"/>
        </w:rPr>
        <w:t>While the ward has 0 hit points, it can’t absorb damage, but its magic remains. Whenever you cast an abjuration spell of 1st level or higher, the ward regains a number of hit points equal to twice the level of the spell.</w:t>
      </w:r>
    </w:p>
    <w:p w14:paraId="27EC7687" w14:textId="59B153BE" w:rsidR="00C92902" w:rsidRDefault="002F1C27" w:rsidP="00C92902">
      <w:pPr>
        <w:pStyle w:val="core-stylescore-body"/>
        <w:rPr>
          <w:sz w:val="20"/>
          <w:szCs w:val="20"/>
        </w:rPr>
      </w:pPr>
      <w:r w:rsidRPr="00BD03F2">
        <w:rPr>
          <w:sz w:val="20"/>
          <w:szCs w:val="20"/>
        </w:rPr>
        <w:t>W</w:t>
      </w:r>
      <w:r w:rsidR="0035651C" w:rsidRPr="00BD03F2">
        <w:rPr>
          <w:sz w:val="20"/>
          <w:szCs w:val="20"/>
        </w:rPr>
        <w:t xml:space="preserve">hen a creature that you can see within 30 feet of you takes damage, you can use your reaction to cause your Arcane Ward to absorb that damage. If this damage reduces the ward to 0 hit points, the warded creature takes any remaining damage. </w:t>
      </w:r>
      <w:r w:rsidRPr="00BD03F2">
        <w:rPr>
          <w:sz w:val="20"/>
          <w:szCs w:val="20"/>
        </w:rPr>
        <w:br/>
      </w:r>
      <w:r w:rsidR="00FF786B" w:rsidRPr="00BD03F2">
        <w:rPr>
          <w:sz w:val="20"/>
          <w:szCs w:val="20"/>
        </w:rPr>
        <w:br/>
      </w:r>
      <w:r w:rsidR="008C0628" w:rsidRPr="00BD03F2">
        <w:rPr>
          <w:sz w:val="20"/>
          <w:szCs w:val="20"/>
        </w:rPr>
        <w:t xml:space="preserve">Whenever you finish a long rest the ward </w:t>
      </w:r>
      <w:r w:rsidR="00EC6ED1" w:rsidRPr="00BD03F2">
        <w:rPr>
          <w:sz w:val="20"/>
          <w:szCs w:val="20"/>
        </w:rPr>
        <w:t>regains all its missing hit points.</w:t>
      </w:r>
    </w:p>
    <w:p w14:paraId="1492693B" w14:textId="77777777" w:rsidR="001F20EA" w:rsidRDefault="001F20EA" w:rsidP="00C92902">
      <w:pPr>
        <w:pStyle w:val="core-stylescore-body"/>
        <w:rPr>
          <w:sz w:val="20"/>
          <w:szCs w:val="20"/>
        </w:rPr>
      </w:pPr>
    </w:p>
    <w:p w14:paraId="3A994813" w14:textId="77777777" w:rsidR="001F20EA" w:rsidRDefault="001F20EA" w:rsidP="00C92902">
      <w:pPr>
        <w:pStyle w:val="core-stylescore-body"/>
        <w:rPr>
          <w:sz w:val="20"/>
          <w:szCs w:val="20"/>
        </w:rPr>
      </w:pPr>
    </w:p>
    <w:p w14:paraId="28A23E82" w14:textId="77777777" w:rsidR="001F20EA" w:rsidRDefault="001F20EA" w:rsidP="00C92902">
      <w:pPr>
        <w:pStyle w:val="core-stylescore-body"/>
        <w:rPr>
          <w:sz w:val="20"/>
          <w:szCs w:val="20"/>
        </w:rPr>
      </w:pPr>
    </w:p>
    <w:p w14:paraId="30A98E79" w14:textId="77777777" w:rsidR="001F20EA" w:rsidRPr="00BD03F2" w:rsidRDefault="001F20EA" w:rsidP="00C92902">
      <w:pPr>
        <w:pStyle w:val="core-stylescore-body"/>
        <w:rPr>
          <w:sz w:val="20"/>
          <w:szCs w:val="20"/>
        </w:rPr>
      </w:pPr>
    </w:p>
    <w:p w14:paraId="358BDC7B" w14:textId="18B77E32" w:rsidR="00C92902" w:rsidRPr="001F20EA" w:rsidRDefault="006B5211" w:rsidP="00C92902">
      <w:pPr>
        <w:pStyle w:val="Heading4"/>
        <w:rPr>
          <w:rFonts w:ascii="Times New Roman" w:hAnsi="Times New Roman" w:cs="Times New Roman"/>
          <w:sz w:val="28"/>
          <w:szCs w:val="28"/>
        </w:rPr>
      </w:pPr>
      <w:r w:rsidRPr="001F20EA">
        <w:rPr>
          <w:rFonts w:ascii="Times New Roman" w:hAnsi="Times New Roman" w:cs="Times New Roman"/>
          <w:sz w:val="28"/>
          <w:szCs w:val="28"/>
        </w:rPr>
        <w:t>Abjuration Secrets</w:t>
      </w:r>
    </w:p>
    <w:p w14:paraId="51962071" w14:textId="0AAC52D2" w:rsidR="00C92902" w:rsidRPr="00BD03F2" w:rsidRDefault="00C92902" w:rsidP="00C92902">
      <w:pPr>
        <w:pStyle w:val="core-stylescore-body"/>
        <w:rPr>
          <w:sz w:val="20"/>
          <w:szCs w:val="20"/>
        </w:rPr>
      </w:pPr>
      <w:r w:rsidRPr="00BD03F2">
        <w:rPr>
          <w:sz w:val="20"/>
          <w:szCs w:val="20"/>
        </w:rPr>
        <w:t>Starting at 6th level,</w:t>
      </w:r>
      <w:r w:rsidR="006B5211" w:rsidRPr="00BD03F2">
        <w:rPr>
          <w:sz w:val="20"/>
          <w:szCs w:val="20"/>
        </w:rPr>
        <w:t xml:space="preserve"> you learn two abjuration spells of 3rd level or lower</w:t>
      </w:r>
      <w:r w:rsidR="00EC6ED1" w:rsidRPr="00BD03F2">
        <w:rPr>
          <w:sz w:val="20"/>
          <w:szCs w:val="20"/>
        </w:rPr>
        <w:t xml:space="preserve"> (</w:t>
      </w:r>
      <w:r w:rsidR="00EC6ED1" w:rsidRPr="00BD03F2">
        <w:rPr>
          <w:i/>
          <w:iCs/>
          <w:sz w:val="20"/>
          <w:szCs w:val="20"/>
        </w:rPr>
        <w:t>including cantrips</w:t>
      </w:r>
      <w:r w:rsidR="00EC6ED1" w:rsidRPr="00BD03F2">
        <w:rPr>
          <w:sz w:val="20"/>
          <w:szCs w:val="20"/>
        </w:rPr>
        <w:t>)</w:t>
      </w:r>
      <w:r w:rsidR="006B5211" w:rsidRPr="00BD03F2">
        <w:rPr>
          <w:sz w:val="20"/>
          <w:szCs w:val="20"/>
        </w:rPr>
        <w:t>. These spells do not have to be from the wizard’s spell list and are always prepared for you. These spells do not count against the number of spells you can prepared.</w:t>
      </w:r>
    </w:p>
    <w:p w14:paraId="07676D04" w14:textId="6566320B" w:rsidR="00C92902" w:rsidRPr="001F20EA" w:rsidRDefault="006B5211" w:rsidP="00C92902">
      <w:pPr>
        <w:pStyle w:val="Heading4"/>
        <w:rPr>
          <w:rFonts w:ascii="Times New Roman" w:hAnsi="Times New Roman" w:cs="Times New Roman"/>
          <w:sz w:val="28"/>
          <w:szCs w:val="28"/>
        </w:rPr>
      </w:pPr>
      <w:r w:rsidRPr="001F20EA">
        <w:rPr>
          <w:rFonts w:ascii="Times New Roman" w:hAnsi="Times New Roman" w:cs="Times New Roman"/>
          <w:sz w:val="28"/>
          <w:szCs w:val="28"/>
        </w:rPr>
        <w:t>Hold of a Mage</w:t>
      </w:r>
    </w:p>
    <w:p w14:paraId="25CDDD64" w14:textId="3156F77B" w:rsidR="00C92902" w:rsidRPr="00BD03F2" w:rsidRDefault="003D0F85" w:rsidP="00C92902">
      <w:pPr>
        <w:pStyle w:val="core-stylescore-body"/>
        <w:rPr>
          <w:sz w:val="20"/>
          <w:szCs w:val="20"/>
        </w:rPr>
      </w:pPr>
      <w:r w:rsidRPr="00BD03F2">
        <w:rPr>
          <w:sz w:val="20"/>
          <w:szCs w:val="20"/>
        </w:rPr>
        <w:t>starting</w:t>
      </w:r>
      <w:r w:rsidR="00C92902" w:rsidRPr="00BD03F2">
        <w:rPr>
          <w:sz w:val="20"/>
          <w:szCs w:val="20"/>
        </w:rPr>
        <w:t xml:space="preserve"> at 10th level,</w:t>
      </w:r>
      <w:r w:rsidR="006B5211" w:rsidRPr="00BD03F2">
        <w:rPr>
          <w:sz w:val="20"/>
          <w:szCs w:val="20"/>
        </w:rPr>
        <w:t xml:space="preserve"> when you see a creature within 60ft of you attempt to teleport</w:t>
      </w:r>
      <w:r w:rsidR="00E509CE" w:rsidRPr="00BD03F2">
        <w:rPr>
          <w:sz w:val="20"/>
          <w:szCs w:val="20"/>
        </w:rPr>
        <w:t xml:space="preserve"> you may use your reaction to stop that creature from teleporting. This effect does not stop any other effect of the spell or ability such as the damage from thunder step. Then if you wish you may make a contested check using your spellcasting ability against their spellcasting ability. If you win the contest that creature instead teleports to an unoccupied space within 5ft of you of your choice.</w:t>
      </w:r>
      <w:r w:rsidR="00E509CE" w:rsidRPr="00BD03F2">
        <w:rPr>
          <w:sz w:val="20"/>
          <w:szCs w:val="20"/>
        </w:rPr>
        <w:br/>
      </w:r>
      <w:r w:rsidR="00E509CE" w:rsidRPr="00BD03F2">
        <w:rPr>
          <w:sz w:val="20"/>
          <w:szCs w:val="20"/>
        </w:rPr>
        <w:br/>
        <w:t>Once you use this feature once you cannot do so again until you finish a long rest or expend a spell slot of 4th level or greater as part of the reaction.</w:t>
      </w:r>
    </w:p>
    <w:p w14:paraId="65B2FBE0"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Spell Resistance</w:t>
      </w:r>
    </w:p>
    <w:p w14:paraId="1E75A335" w14:textId="77777777" w:rsidR="00C92902" w:rsidRPr="00BD03F2" w:rsidRDefault="00C92902" w:rsidP="00C92902">
      <w:pPr>
        <w:pStyle w:val="core-stylescore-body"/>
        <w:rPr>
          <w:sz w:val="20"/>
          <w:szCs w:val="20"/>
        </w:rPr>
      </w:pPr>
      <w:r w:rsidRPr="00BD03F2">
        <w:rPr>
          <w:sz w:val="20"/>
          <w:szCs w:val="20"/>
        </w:rPr>
        <w:t>Starting at 14th level, you have advantage on saving throws against spells.</w:t>
      </w:r>
    </w:p>
    <w:p w14:paraId="2202F223" w14:textId="0AEF9A0B" w:rsidR="00C92902" w:rsidRPr="00BD03F2" w:rsidRDefault="00C92902" w:rsidP="00C92902">
      <w:pPr>
        <w:pStyle w:val="core-stylescore-body"/>
        <w:rPr>
          <w:sz w:val="20"/>
          <w:szCs w:val="20"/>
        </w:rPr>
      </w:pPr>
      <w:r w:rsidRPr="00BD03F2">
        <w:rPr>
          <w:sz w:val="20"/>
          <w:szCs w:val="20"/>
        </w:rPr>
        <w:t>Furthermore, you have resistance against the damage of spells.</w:t>
      </w:r>
    </w:p>
    <w:p w14:paraId="24F54D92" w14:textId="77777777" w:rsidR="00C92902" w:rsidRPr="00BD03F2" w:rsidRDefault="00C92902">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06A033FC" w14:textId="77777777" w:rsidR="00641F61" w:rsidRPr="001F20EA" w:rsidRDefault="00641F61" w:rsidP="00641F61">
      <w:pPr>
        <w:pStyle w:val="Heading2"/>
        <w:rPr>
          <w:rFonts w:ascii="Times New Roman" w:hAnsi="Times New Roman" w:cs="Times New Roman"/>
          <w:w w:val="100"/>
        </w:rPr>
      </w:pPr>
      <w:r w:rsidRPr="001F20EA">
        <w:rPr>
          <w:rFonts w:ascii="Times New Roman" w:hAnsi="Times New Roman" w:cs="Times New Roman"/>
        </w:rPr>
        <w:lastRenderedPageBreak/>
        <w:t>School of Conjuration</w:t>
      </w:r>
    </w:p>
    <w:p w14:paraId="2F1FB8D1" w14:textId="77777777"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16936B4C"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F0202B7" w14:textId="77777777"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3B2F09B0"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7A9DB8C4"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880B97"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31768C" w14:textId="2ED88460" w:rsidR="00C92902" w:rsidRPr="00BD03F2" w:rsidRDefault="007940BE"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Conjuration Savant, Minor Conjuration</w:t>
            </w:r>
          </w:p>
        </w:tc>
      </w:tr>
      <w:tr w:rsidR="00C92902" w:rsidRPr="00BD03F2" w14:paraId="278ED165"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FC6243A"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F6883A3" w14:textId="1887035E" w:rsidR="00C92902" w:rsidRPr="00BD03F2" w:rsidRDefault="007940BE"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B</w:t>
            </w:r>
            <w:r w:rsidRPr="00BD03F2">
              <w:rPr>
                <w:rStyle w:val="5ECHARITALIC"/>
                <w:rFonts w:ascii="Times New Roman" w:hAnsi="Times New Roman" w:cs="Times New Roman"/>
                <w:i w:val="0"/>
                <w:sz w:val="20"/>
                <w:lang w:val="en"/>
              </w:rPr>
              <w:t>enign Transposition</w:t>
            </w:r>
          </w:p>
        </w:tc>
      </w:tr>
      <w:tr w:rsidR="00C92902" w:rsidRPr="00BD03F2" w14:paraId="399B8F9B"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D03C69E" w14:textId="77777777"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04E75459" w14:textId="76BCE8DF" w:rsidR="00C92902" w:rsidRPr="00BD03F2" w:rsidRDefault="007940BE"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Focused Conjuration</w:t>
            </w:r>
          </w:p>
        </w:tc>
      </w:tr>
      <w:tr w:rsidR="00C92902" w:rsidRPr="00BD03F2" w14:paraId="61C53D82"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FE10CC5"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7B3A4C8" w14:textId="59185A8C" w:rsidR="00C92902" w:rsidRPr="00BD03F2" w:rsidRDefault="007940BE"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Durable Summons</w:t>
            </w:r>
          </w:p>
        </w:tc>
      </w:tr>
    </w:tbl>
    <w:p w14:paraId="23D7B961"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Conjuration Savant</w:t>
      </w:r>
    </w:p>
    <w:p w14:paraId="16163863" w14:textId="4F1B4FBA" w:rsidR="00641F61" w:rsidRPr="00BD03F2" w:rsidRDefault="00CF50F9" w:rsidP="00C92902">
      <w:pPr>
        <w:pStyle w:val="compendium-hr"/>
        <w:rPr>
          <w:sz w:val="20"/>
          <w:szCs w:val="20"/>
        </w:rPr>
      </w:pPr>
      <w:r w:rsidRPr="00BD03F2">
        <w:rPr>
          <w:sz w:val="20"/>
          <w:szCs w:val="20"/>
        </w:rPr>
        <w:t>Starting</w:t>
      </w:r>
      <w:r w:rsidR="00C92902" w:rsidRPr="00BD03F2">
        <w:rPr>
          <w:sz w:val="20"/>
          <w:szCs w:val="20"/>
        </w:rPr>
        <w:t xml:space="preserve"> at 2nd level, the gold and time you must spend to copy a conjuration spell into your spellbook is halved.</w:t>
      </w:r>
    </w:p>
    <w:p w14:paraId="272A6DD0" w14:textId="781D7D60" w:rsidR="00E527B7" w:rsidRPr="00BD03F2" w:rsidRDefault="00E527B7" w:rsidP="00C92902">
      <w:pPr>
        <w:pStyle w:val="compendium-hr"/>
        <w:rPr>
          <w:sz w:val="20"/>
          <w:szCs w:val="20"/>
        </w:rPr>
      </w:pPr>
      <w:r w:rsidRPr="00BD03F2">
        <w:rPr>
          <w:sz w:val="20"/>
          <w:szCs w:val="20"/>
        </w:rPr>
        <w:t>You learn the find familiar spell, this spell no longer requires the materials it consumes to cast it if you cast it as a ritual. If you already know the find familiar spell you learn another 1st level conjuration spell from the wizard</w:t>
      </w:r>
      <w:r w:rsidR="001E14C5" w:rsidRPr="00BD03F2">
        <w:rPr>
          <w:sz w:val="20"/>
          <w:szCs w:val="20"/>
        </w:rPr>
        <w:t>’</w:t>
      </w:r>
      <w:r w:rsidRPr="00BD03F2">
        <w:rPr>
          <w:sz w:val="20"/>
          <w:szCs w:val="20"/>
        </w:rPr>
        <w:t xml:space="preserve">s spell list. </w:t>
      </w:r>
    </w:p>
    <w:p w14:paraId="3957EC0E" w14:textId="3E63E3BF" w:rsidR="007940BE" w:rsidRPr="00BD03F2" w:rsidRDefault="00EC6ED1" w:rsidP="00EC6ED1">
      <w:pPr>
        <w:pStyle w:val="core-stylescore-body"/>
        <w:rPr>
          <w:sz w:val="20"/>
          <w:szCs w:val="20"/>
        </w:rPr>
      </w:pPr>
      <w:r w:rsidRPr="00BD03F2">
        <w:rPr>
          <w:sz w:val="20"/>
          <w:szCs w:val="20"/>
        </w:rPr>
        <w:t>You may have more than one familiar as long as one of the creatures was created with a wizard spell. You cannot have more than two familiars at any time.</w:t>
      </w:r>
    </w:p>
    <w:p w14:paraId="72009C13"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Minor Conjuration</w:t>
      </w:r>
    </w:p>
    <w:p w14:paraId="1C7080C3" w14:textId="77777777" w:rsidR="00C92902" w:rsidRPr="00BD03F2" w:rsidRDefault="00C92902" w:rsidP="00C92902">
      <w:pPr>
        <w:pStyle w:val="compendium-hr"/>
        <w:rPr>
          <w:sz w:val="20"/>
          <w:szCs w:val="20"/>
        </w:rPr>
      </w:pPr>
      <w:r w:rsidRPr="00BD03F2">
        <w:rPr>
          <w:sz w:val="20"/>
          <w:szCs w:val="20"/>
        </w:rPr>
        <w:t>Starting at 2nd level when you select this school, you can use your action to conjure up an inanimate object in your hand or on the ground in an unoccupied space that you can see within 10 feet of you. This object can be no larger than 3 feet on a side and weigh no more than 10 pounds, and its form must be that of a nonmagical object that you have seen. The object is visibly magical, radiating dim light out to 5 feet.</w:t>
      </w:r>
    </w:p>
    <w:p w14:paraId="2308760F" w14:textId="77777777" w:rsidR="00C92902" w:rsidRPr="00BD03F2" w:rsidRDefault="00C92902" w:rsidP="00C92902">
      <w:pPr>
        <w:pStyle w:val="core-stylescore-body"/>
        <w:rPr>
          <w:sz w:val="20"/>
          <w:szCs w:val="20"/>
        </w:rPr>
      </w:pPr>
      <w:r w:rsidRPr="00BD03F2">
        <w:rPr>
          <w:sz w:val="20"/>
          <w:szCs w:val="20"/>
        </w:rPr>
        <w:t>The object disappears after 1 hour, when you use this feature again, or if it takes or deals any damage.</w:t>
      </w:r>
    </w:p>
    <w:p w14:paraId="16A5E04A"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Benign Transposition</w:t>
      </w:r>
    </w:p>
    <w:p w14:paraId="749A2B41" w14:textId="71B2E957" w:rsidR="00C92902" w:rsidRPr="00BD03F2" w:rsidRDefault="00C92902" w:rsidP="00C92902">
      <w:pPr>
        <w:pStyle w:val="core-stylescore-body"/>
        <w:rPr>
          <w:sz w:val="20"/>
          <w:szCs w:val="20"/>
        </w:rPr>
      </w:pPr>
      <w:r w:rsidRPr="00BD03F2">
        <w:rPr>
          <w:sz w:val="20"/>
          <w:szCs w:val="20"/>
        </w:rPr>
        <w:t xml:space="preserve">Starting at 6th level, you can use your action to teleport up to 30 feet to an unoccupied space that you can see. Alternatively, you can choose a space within range that is occupied by a </w:t>
      </w:r>
      <w:r w:rsidR="001E14C5" w:rsidRPr="00BD03F2">
        <w:rPr>
          <w:sz w:val="20"/>
          <w:szCs w:val="20"/>
        </w:rPr>
        <w:t>s</w:t>
      </w:r>
      <w:r w:rsidRPr="00BD03F2">
        <w:rPr>
          <w:sz w:val="20"/>
          <w:szCs w:val="20"/>
        </w:rPr>
        <w:t xml:space="preserve">mall or </w:t>
      </w:r>
      <w:r w:rsidR="001E14C5" w:rsidRPr="00BD03F2">
        <w:rPr>
          <w:sz w:val="20"/>
          <w:szCs w:val="20"/>
        </w:rPr>
        <w:t>m</w:t>
      </w:r>
      <w:r w:rsidRPr="00BD03F2">
        <w:rPr>
          <w:sz w:val="20"/>
          <w:szCs w:val="20"/>
        </w:rPr>
        <w:t>edium creature. If that creature is willing, you both teleport, swapping places.</w:t>
      </w:r>
    </w:p>
    <w:p w14:paraId="597A5B8A" w14:textId="77777777" w:rsidR="00C92902" w:rsidRPr="00BD03F2" w:rsidRDefault="00C92902" w:rsidP="00C92902">
      <w:pPr>
        <w:pStyle w:val="core-stylescore-body"/>
        <w:rPr>
          <w:sz w:val="20"/>
          <w:szCs w:val="20"/>
        </w:rPr>
      </w:pPr>
      <w:r w:rsidRPr="00BD03F2">
        <w:rPr>
          <w:sz w:val="20"/>
          <w:szCs w:val="20"/>
        </w:rPr>
        <w:t>Once you use this feature, you can’t use it again until you finish a long rest or you cast a conjuration spell of 1st level or higher.</w:t>
      </w:r>
    </w:p>
    <w:p w14:paraId="4616B1F2"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Focused Conjuration</w:t>
      </w:r>
    </w:p>
    <w:p w14:paraId="5A3B15A4" w14:textId="0F9C9E78" w:rsidR="00641F61" w:rsidRPr="00BD03F2" w:rsidRDefault="00C92902" w:rsidP="00C92902">
      <w:pPr>
        <w:pStyle w:val="core-stylescore-body"/>
        <w:rPr>
          <w:sz w:val="20"/>
          <w:szCs w:val="20"/>
        </w:rPr>
      </w:pPr>
      <w:r w:rsidRPr="00BD03F2">
        <w:rPr>
          <w:sz w:val="20"/>
          <w:szCs w:val="20"/>
        </w:rPr>
        <w:t>Beginning at 10th level, while you are concentrating on a conjuration spell, your concentration can’t be broken as a result of taking damage.</w:t>
      </w:r>
      <w:r w:rsidR="00641F61" w:rsidRPr="00BD03F2">
        <w:rPr>
          <w:sz w:val="20"/>
          <w:szCs w:val="20"/>
        </w:rPr>
        <w:br/>
      </w:r>
    </w:p>
    <w:p w14:paraId="1ED2D405"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Durable Summons</w:t>
      </w:r>
    </w:p>
    <w:p w14:paraId="191C7F89" w14:textId="363EF317" w:rsidR="00C92902" w:rsidRPr="00BD03F2" w:rsidRDefault="00C92902" w:rsidP="00C92902">
      <w:pPr>
        <w:pStyle w:val="core-stylescore-body"/>
        <w:rPr>
          <w:sz w:val="20"/>
          <w:szCs w:val="20"/>
        </w:rPr>
      </w:pPr>
      <w:r w:rsidRPr="00BD03F2">
        <w:rPr>
          <w:sz w:val="20"/>
          <w:szCs w:val="20"/>
        </w:rPr>
        <w:t xml:space="preserve">Starting at 14th level, any creature that you summon or create with a conjuration spell has </w:t>
      </w:r>
      <w:r w:rsidR="00EC6ED1" w:rsidRPr="00BD03F2">
        <w:rPr>
          <w:sz w:val="20"/>
          <w:szCs w:val="20"/>
        </w:rPr>
        <w:t>5 X your proficiency additional</w:t>
      </w:r>
      <w:r w:rsidRPr="00BD03F2">
        <w:rPr>
          <w:sz w:val="20"/>
          <w:szCs w:val="20"/>
        </w:rPr>
        <w:t xml:space="preserve"> </w:t>
      </w:r>
      <w:r w:rsidR="00EC6ED1" w:rsidRPr="00BD03F2">
        <w:rPr>
          <w:sz w:val="20"/>
          <w:szCs w:val="20"/>
        </w:rPr>
        <w:t>max</w:t>
      </w:r>
      <w:r w:rsidRPr="00BD03F2">
        <w:rPr>
          <w:sz w:val="20"/>
          <w:szCs w:val="20"/>
        </w:rPr>
        <w:t xml:space="preserve"> hit points.</w:t>
      </w:r>
      <w:r w:rsidR="00EC6ED1" w:rsidRPr="00BD03F2">
        <w:rPr>
          <w:sz w:val="20"/>
          <w:szCs w:val="20"/>
        </w:rPr>
        <w:t xml:space="preserve"> </w:t>
      </w:r>
    </w:p>
    <w:p w14:paraId="2C6DE68B" w14:textId="77777777" w:rsidR="00C92902" w:rsidRPr="00BD03F2" w:rsidRDefault="00C92902">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3B01643F" w14:textId="77777777" w:rsidR="000C0E1F" w:rsidRPr="001F20EA" w:rsidRDefault="000C0E1F" w:rsidP="000C0E1F">
      <w:pPr>
        <w:pStyle w:val="Heading2"/>
        <w:rPr>
          <w:rFonts w:ascii="Times New Roman" w:hAnsi="Times New Roman" w:cs="Times New Roman"/>
          <w:w w:val="100"/>
        </w:rPr>
      </w:pPr>
      <w:r w:rsidRPr="001F20EA">
        <w:rPr>
          <w:rFonts w:ascii="Times New Roman" w:hAnsi="Times New Roman" w:cs="Times New Roman"/>
        </w:rPr>
        <w:lastRenderedPageBreak/>
        <w:t>School of Divination</w:t>
      </w:r>
    </w:p>
    <w:p w14:paraId="1205A62A" w14:textId="77777777"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0F6BE0A4"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DC449E2" w14:textId="77777777"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6E535EE1"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07518A80"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95B3A5"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198007" w14:textId="3A728414" w:rsidR="00C92902" w:rsidRPr="00BD03F2" w:rsidRDefault="007940BE"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Divination Savant, Portent</w:t>
            </w:r>
          </w:p>
        </w:tc>
      </w:tr>
      <w:tr w:rsidR="00C92902" w:rsidRPr="00BD03F2" w14:paraId="4335CD3F"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E3B10F0"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B05A91F" w14:textId="36C7E693" w:rsidR="00C92902" w:rsidRPr="00BD03F2" w:rsidRDefault="007940BE"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E</w:t>
            </w:r>
            <w:r w:rsidRPr="00BD03F2">
              <w:rPr>
                <w:rStyle w:val="5ECHARITALIC"/>
                <w:rFonts w:ascii="Times New Roman" w:hAnsi="Times New Roman" w:cs="Times New Roman"/>
                <w:i w:val="0"/>
                <w:sz w:val="20"/>
                <w:lang w:val="en"/>
              </w:rPr>
              <w:t>xpert Divination</w:t>
            </w:r>
          </w:p>
        </w:tc>
      </w:tr>
      <w:tr w:rsidR="00C92902" w:rsidRPr="00BD03F2" w14:paraId="0BF17245"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20FD291" w14:textId="77777777"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340DAEA3" w14:textId="5241CB63" w:rsidR="00C92902" w:rsidRPr="00BD03F2" w:rsidRDefault="007940BE"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T</w:t>
            </w:r>
            <w:r w:rsidRPr="00BD03F2">
              <w:rPr>
                <w:rStyle w:val="5ECHARITALIC"/>
                <w:rFonts w:ascii="Times New Roman" w:hAnsi="Times New Roman" w:cs="Times New Roman"/>
                <w:i w:val="0"/>
                <w:sz w:val="20"/>
                <w:lang w:val="en"/>
              </w:rPr>
              <w:t>he third eye</w:t>
            </w:r>
          </w:p>
        </w:tc>
      </w:tr>
      <w:tr w:rsidR="00C92902" w:rsidRPr="00BD03F2" w14:paraId="59A57C1C"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8B97D62"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F0BFAE9" w14:textId="702F3A3B" w:rsidR="00C92902" w:rsidRPr="00BD03F2" w:rsidRDefault="007940BE"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G</w:t>
            </w:r>
            <w:r w:rsidRPr="00BD03F2">
              <w:rPr>
                <w:rStyle w:val="5ECHARITALIC"/>
                <w:rFonts w:ascii="Times New Roman" w:hAnsi="Times New Roman" w:cs="Times New Roman"/>
                <w:i w:val="0"/>
                <w:sz w:val="20"/>
                <w:lang w:val="en"/>
              </w:rPr>
              <w:t>reater Portent</w:t>
            </w:r>
          </w:p>
        </w:tc>
      </w:tr>
    </w:tbl>
    <w:p w14:paraId="2AAC7D4D"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Divination Savant</w:t>
      </w:r>
    </w:p>
    <w:p w14:paraId="364FC1A6" w14:textId="1C7E2BCC" w:rsidR="00C92902" w:rsidRPr="00BD03F2" w:rsidRDefault="003D0F85" w:rsidP="00C92902">
      <w:pPr>
        <w:pStyle w:val="compendium-hr"/>
        <w:rPr>
          <w:sz w:val="20"/>
          <w:szCs w:val="20"/>
        </w:rPr>
      </w:pPr>
      <w:r w:rsidRPr="00BD03F2">
        <w:rPr>
          <w:sz w:val="20"/>
          <w:szCs w:val="20"/>
        </w:rPr>
        <w:t>Starting</w:t>
      </w:r>
      <w:r w:rsidR="00C92902" w:rsidRPr="00BD03F2">
        <w:rPr>
          <w:sz w:val="20"/>
          <w:szCs w:val="20"/>
        </w:rPr>
        <w:t xml:space="preserve"> at 2nd level, the gold and time you must spend to copy a divination spell into your spellbook is halved.</w:t>
      </w:r>
    </w:p>
    <w:p w14:paraId="51F9061A" w14:textId="4B03386A" w:rsidR="00E527B7" w:rsidRPr="00BD03F2" w:rsidRDefault="00E527B7" w:rsidP="00E527B7">
      <w:pPr>
        <w:pStyle w:val="compendium-hr"/>
        <w:rPr>
          <w:sz w:val="20"/>
          <w:szCs w:val="20"/>
        </w:rPr>
      </w:pPr>
      <w:r w:rsidRPr="00BD03F2">
        <w:rPr>
          <w:sz w:val="20"/>
          <w:szCs w:val="20"/>
        </w:rPr>
        <w:t>You learn the identify spell, this spell no longer requires a material component to cast it if you cast it as a ritual. If you already know the identify spell you learn another 1st level divination spell from the wizard</w:t>
      </w:r>
      <w:r w:rsidR="001E14C5" w:rsidRPr="00BD03F2">
        <w:rPr>
          <w:sz w:val="20"/>
          <w:szCs w:val="20"/>
        </w:rPr>
        <w:t>’</w:t>
      </w:r>
      <w:r w:rsidRPr="00BD03F2">
        <w:rPr>
          <w:sz w:val="20"/>
          <w:szCs w:val="20"/>
        </w:rPr>
        <w:t xml:space="preserve">s spell list. </w:t>
      </w:r>
    </w:p>
    <w:p w14:paraId="2CC4CC81"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Portent</w:t>
      </w:r>
    </w:p>
    <w:p w14:paraId="14E64A7B" w14:textId="77777777" w:rsidR="00C92902" w:rsidRPr="00BD03F2" w:rsidRDefault="00C92902" w:rsidP="00C92902">
      <w:pPr>
        <w:pStyle w:val="compendium-hr"/>
        <w:rPr>
          <w:sz w:val="20"/>
          <w:szCs w:val="20"/>
        </w:rPr>
      </w:pPr>
      <w:r w:rsidRPr="00BD03F2">
        <w:rPr>
          <w:sz w:val="20"/>
          <w:szCs w:val="20"/>
        </w:rPr>
        <w:t>Starting at 2nd level when you choose this school, glimpses of the future begin to press in on your awareness. When you finish a long rest, roll two d20s and record the numbers rolled. You can replace any attack roll, saving throw, or ability check made by you or a creature that you can see with one of these foretelling rolls. You must choose to do so before the roll, and you can replace a roll in this way only once per turn.</w:t>
      </w:r>
    </w:p>
    <w:p w14:paraId="61C40D73" w14:textId="77777777" w:rsidR="00C92902" w:rsidRPr="00BD03F2" w:rsidRDefault="00C92902" w:rsidP="00C92902">
      <w:pPr>
        <w:pStyle w:val="core-stylescore-body"/>
        <w:rPr>
          <w:sz w:val="20"/>
          <w:szCs w:val="20"/>
        </w:rPr>
      </w:pPr>
      <w:r w:rsidRPr="00BD03F2">
        <w:rPr>
          <w:sz w:val="20"/>
          <w:szCs w:val="20"/>
        </w:rPr>
        <w:t>Each foretelling roll can be used only once. When you finish a long rest, you lose any unused foretelling rolls.</w:t>
      </w:r>
    </w:p>
    <w:p w14:paraId="3944DA88" w14:textId="0787623C" w:rsidR="00C92902" w:rsidRPr="001F20EA" w:rsidRDefault="001F20EA" w:rsidP="00C92902">
      <w:pPr>
        <w:pStyle w:val="Heading4"/>
        <w:rPr>
          <w:rFonts w:ascii="Times New Roman" w:hAnsi="Times New Roman" w:cs="Times New Roman"/>
          <w:sz w:val="28"/>
          <w:szCs w:val="28"/>
        </w:rPr>
      </w:pPr>
      <w:r w:rsidRPr="001F20EA">
        <w:rPr>
          <w:rFonts w:ascii="Times New Roman" w:hAnsi="Times New Roman" w:cs="Times New Roman"/>
          <w:sz w:val="28"/>
          <w:szCs w:val="28"/>
        </w:rPr>
        <w:t>E</w:t>
      </w:r>
      <w:r w:rsidR="00C92902" w:rsidRPr="001F20EA">
        <w:rPr>
          <w:rFonts w:ascii="Times New Roman" w:hAnsi="Times New Roman" w:cs="Times New Roman"/>
          <w:sz w:val="28"/>
          <w:szCs w:val="28"/>
        </w:rPr>
        <w:t>xpert Divination</w:t>
      </w:r>
    </w:p>
    <w:p w14:paraId="21806082" w14:textId="654BDB29" w:rsidR="00C92902" w:rsidRDefault="003D0F85" w:rsidP="00C92902">
      <w:pPr>
        <w:pStyle w:val="core-stylescore-body"/>
        <w:rPr>
          <w:sz w:val="20"/>
          <w:szCs w:val="20"/>
        </w:rPr>
      </w:pPr>
      <w:r w:rsidRPr="00BD03F2">
        <w:rPr>
          <w:sz w:val="20"/>
          <w:szCs w:val="20"/>
        </w:rPr>
        <w:t>Starting</w:t>
      </w:r>
      <w:r w:rsidR="00C92902" w:rsidRPr="00BD03F2">
        <w:rPr>
          <w:sz w:val="20"/>
          <w:szCs w:val="20"/>
        </w:rPr>
        <w:t xml:space="preserve"> at 6th level, casting divination spells comes so easily to you that it expends only a fraction of your spellcasting efforts. When you cast a divination spell of 2nd level or higher using a spell slot, you regain one expended spell slot. The slot you regain must be of a level lower than the spell you cast and can’t be higher than 5th level.</w:t>
      </w:r>
    </w:p>
    <w:p w14:paraId="2499D177" w14:textId="77777777" w:rsidR="001F20EA" w:rsidRDefault="001F20EA" w:rsidP="00C92902">
      <w:pPr>
        <w:pStyle w:val="core-stylescore-body"/>
        <w:rPr>
          <w:sz w:val="20"/>
          <w:szCs w:val="20"/>
        </w:rPr>
      </w:pPr>
    </w:p>
    <w:p w14:paraId="3CFF3EB2" w14:textId="77777777" w:rsidR="001F20EA" w:rsidRDefault="001F20EA" w:rsidP="00C92902">
      <w:pPr>
        <w:pStyle w:val="core-stylescore-body"/>
        <w:rPr>
          <w:sz w:val="20"/>
          <w:szCs w:val="20"/>
        </w:rPr>
      </w:pPr>
    </w:p>
    <w:p w14:paraId="6DAA413D" w14:textId="77777777" w:rsidR="001F20EA" w:rsidRPr="00BD03F2" w:rsidRDefault="001F20EA" w:rsidP="00C92902">
      <w:pPr>
        <w:pStyle w:val="core-stylescore-body"/>
        <w:rPr>
          <w:sz w:val="20"/>
          <w:szCs w:val="20"/>
        </w:rPr>
      </w:pPr>
    </w:p>
    <w:p w14:paraId="5503318B"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The Third Eye</w:t>
      </w:r>
    </w:p>
    <w:p w14:paraId="1BE7FCE9" w14:textId="0B43D263" w:rsidR="007940BE" w:rsidRPr="00BD03F2" w:rsidRDefault="00C92902" w:rsidP="007940BE">
      <w:pPr>
        <w:pStyle w:val="core-stylescore-body"/>
        <w:rPr>
          <w:sz w:val="20"/>
          <w:szCs w:val="20"/>
        </w:rPr>
      </w:pPr>
      <w:r w:rsidRPr="00BD03F2">
        <w:rPr>
          <w:sz w:val="20"/>
          <w:szCs w:val="20"/>
        </w:rPr>
        <w:t xml:space="preserve">Starting at 10th level, </w:t>
      </w:r>
      <w:r w:rsidR="007940BE" w:rsidRPr="00BD03F2">
        <w:rPr>
          <w:sz w:val="20"/>
          <w:szCs w:val="20"/>
        </w:rPr>
        <w:t>you can use your action to increase your powers of perception. When you do so, choose one of the following benefits, which lasts until you are incapacitated or you take a short or long rest. You can’t use the feature again until you finish a rest.</w:t>
      </w:r>
    </w:p>
    <w:p w14:paraId="2DDE361C" w14:textId="0979786C" w:rsidR="007940BE" w:rsidRPr="00BD03F2" w:rsidRDefault="007940BE" w:rsidP="007940BE">
      <w:pPr>
        <w:pStyle w:val="core-stylescore-body"/>
        <w:rPr>
          <w:sz w:val="20"/>
          <w:szCs w:val="20"/>
        </w:rPr>
      </w:pPr>
      <w:r w:rsidRPr="00BD03F2">
        <w:rPr>
          <w:rStyle w:val="serif-character-styleinline-subhead-serif"/>
          <w:rFonts w:eastAsiaTheme="majorEastAsia"/>
          <w:b/>
          <w:bCs/>
          <w:sz w:val="20"/>
          <w:szCs w:val="20"/>
        </w:rPr>
        <w:t>Darkvision.</w:t>
      </w:r>
      <w:r w:rsidRPr="00BD03F2">
        <w:rPr>
          <w:sz w:val="20"/>
          <w:szCs w:val="20"/>
        </w:rPr>
        <w:t xml:space="preserve"> You gain darkvision out to a range of 60 feet you may see in full color as if in bright light using this feature.</w:t>
      </w:r>
    </w:p>
    <w:p w14:paraId="40CEA43E" w14:textId="77777777" w:rsidR="007940BE" w:rsidRPr="00BD03F2" w:rsidRDefault="007940BE" w:rsidP="007940BE">
      <w:pPr>
        <w:pStyle w:val="core-stylescore-body"/>
        <w:rPr>
          <w:sz w:val="20"/>
          <w:szCs w:val="20"/>
        </w:rPr>
      </w:pPr>
      <w:r w:rsidRPr="00BD03F2">
        <w:rPr>
          <w:rStyle w:val="serif-character-styleinline-subhead-serif"/>
          <w:rFonts w:eastAsiaTheme="majorEastAsia"/>
          <w:b/>
          <w:bCs/>
          <w:sz w:val="20"/>
          <w:szCs w:val="20"/>
        </w:rPr>
        <w:t>Ethereal Sight.</w:t>
      </w:r>
      <w:r w:rsidRPr="00BD03F2">
        <w:rPr>
          <w:sz w:val="20"/>
          <w:szCs w:val="20"/>
        </w:rPr>
        <w:t xml:space="preserve"> You can see into the Ethereal Plane within 60 feet of you.</w:t>
      </w:r>
    </w:p>
    <w:p w14:paraId="527FB0B8" w14:textId="77777777" w:rsidR="007940BE" w:rsidRPr="00BD03F2" w:rsidRDefault="007940BE" w:rsidP="007940BE">
      <w:pPr>
        <w:pStyle w:val="core-stylescore-body"/>
        <w:rPr>
          <w:sz w:val="20"/>
          <w:szCs w:val="20"/>
        </w:rPr>
      </w:pPr>
      <w:r w:rsidRPr="00BD03F2">
        <w:rPr>
          <w:rStyle w:val="serif-character-styleinline-subhead-serif"/>
          <w:rFonts w:eastAsiaTheme="majorEastAsia"/>
          <w:b/>
          <w:bCs/>
          <w:sz w:val="20"/>
          <w:szCs w:val="20"/>
        </w:rPr>
        <w:t xml:space="preserve">Greater Comprehension. </w:t>
      </w:r>
      <w:r w:rsidRPr="00BD03F2">
        <w:rPr>
          <w:sz w:val="20"/>
          <w:szCs w:val="20"/>
        </w:rPr>
        <w:t>You can read any language.</w:t>
      </w:r>
    </w:p>
    <w:p w14:paraId="60A11D12" w14:textId="56769080" w:rsidR="00C92902" w:rsidRPr="00BD03F2" w:rsidRDefault="007940BE" w:rsidP="00641F61">
      <w:pPr>
        <w:pStyle w:val="core-stylescore-body"/>
        <w:rPr>
          <w:sz w:val="20"/>
          <w:szCs w:val="20"/>
        </w:rPr>
      </w:pPr>
      <w:r w:rsidRPr="00BD03F2">
        <w:rPr>
          <w:rStyle w:val="serif-character-styleinline-subhead-serif"/>
          <w:rFonts w:eastAsiaTheme="majorEastAsia"/>
          <w:b/>
          <w:bCs/>
          <w:sz w:val="20"/>
          <w:szCs w:val="20"/>
        </w:rPr>
        <w:t>See Invisibility.</w:t>
      </w:r>
      <w:r w:rsidRPr="00BD03F2">
        <w:rPr>
          <w:sz w:val="20"/>
          <w:szCs w:val="20"/>
        </w:rPr>
        <w:t xml:space="preserve"> You can see invisible creatures and objects within 10 feet of you that are within line of sight.</w:t>
      </w:r>
    </w:p>
    <w:p w14:paraId="1FE51FCC"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Greater Portent</w:t>
      </w:r>
    </w:p>
    <w:p w14:paraId="340189EF" w14:textId="75C01463" w:rsidR="00C92902" w:rsidRPr="00BD03F2" w:rsidRDefault="00C92902" w:rsidP="00C92902">
      <w:pPr>
        <w:pStyle w:val="core-stylescore-body"/>
        <w:rPr>
          <w:sz w:val="20"/>
          <w:szCs w:val="20"/>
        </w:rPr>
      </w:pPr>
      <w:r w:rsidRPr="00BD03F2">
        <w:rPr>
          <w:sz w:val="20"/>
          <w:szCs w:val="20"/>
        </w:rPr>
        <w:t>Starting at 14th level, the visions in your dreams intensify and paint a more accurate picture in your mind of what is to come. You roll three d20s for your Portent feature, rather than two.</w:t>
      </w:r>
      <w:r w:rsidR="00610144" w:rsidRPr="00BD03F2">
        <w:rPr>
          <w:sz w:val="20"/>
          <w:szCs w:val="20"/>
        </w:rPr>
        <w:br/>
      </w:r>
    </w:p>
    <w:p w14:paraId="0067EC0D" w14:textId="77777777" w:rsidR="00C92902" w:rsidRPr="00BD03F2" w:rsidRDefault="00C92902">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35A4E460" w14:textId="51F97C45" w:rsidR="000F30EE" w:rsidRPr="001F20EA" w:rsidRDefault="000F30EE" w:rsidP="000F30EE">
      <w:pPr>
        <w:pStyle w:val="Heading2"/>
        <w:rPr>
          <w:rFonts w:ascii="Times New Roman" w:hAnsi="Times New Roman" w:cs="Times New Roman"/>
          <w:w w:val="100"/>
          <w:sz w:val="28"/>
          <w:szCs w:val="28"/>
        </w:rPr>
      </w:pPr>
      <w:r w:rsidRPr="001F20EA">
        <w:rPr>
          <w:rFonts w:ascii="Times New Roman" w:hAnsi="Times New Roman" w:cs="Times New Roman"/>
          <w:sz w:val="28"/>
          <w:szCs w:val="28"/>
        </w:rPr>
        <w:lastRenderedPageBreak/>
        <w:t>School of Enchantment</w:t>
      </w:r>
    </w:p>
    <w:p w14:paraId="392743FD" w14:textId="77777777"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1C3CB2E3"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32681308" w14:textId="77777777"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5DAEF6BE"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48BCCD64"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A77C77"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5EBE71" w14:textId="141A647B" w:rsidR="00C92902" w:rsidRPr="00BD03F2" w:rsidRDefault="007940BE"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Enchantment Savant, hypnotic Gaze</w:t>
            </w:r>
          </w:p>
        </w:tc>
      </w:tr>
      <w:tr w:rsidR="00C92902" w:rsidRPr="00BD03F2" w14:paraId="37752200"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E205517"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96D0C14" w14:textId="633C5182" w:rsidR="00C92902" w:rsidRPr="00BD03F2" w:rsidRDefault="008F5C85"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I</w:t>
            </w:r>
            <w:r w:rsidRPr="00BD03F2">
              <w:rPr>
                <w:rStyle w:val="5ECHARITALIC"/>
                <w:rFonts w:ascii="Times New Roman" w:hAnsi="Times New Roman" w:cs="Times New Roman"/>
                <w:i w:val="0"/>
                <w:iCs/>
                <w:sz w:val="20"/>
                <w:lang w:val="en"/>
              </w:rPr>
              <w:t>nstinctive Charm</w:t>
            </w:r>
          </w:p>
        </w:tc>
      </w:tr>
      <w:tr w:rsidR="00C92902" w:rsidRPr="00BD03F2" w14:paraId="3D31796C"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3A61F76" w14:textId="77777777"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3711B3F4" w14:textId="654AC06E" w:rsidR="00C92902" w:rsidRPr="00BD03F2" w:rsidRDefault="008F5C85"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S</w:t>
            </w:r>
            <w:r w:rsidRPr="00BD03F2">
              <w:rPr>
                <w:rStyle w:val="5ECHARITALIC"/>
                <w:rFonts w:ascii="Times New Roman" w:hAnsi="Times New Roman" w:cs="Times New Roman"/>
                <w:i w:val="0"/>
                <w:iCs/>
                <w:sz w:val="20"/>
                <w:lang w:val="en"/>
              </w:rPr>
              <w:t>plit Enchantment</w:t>
            </w:r>
          </w:p>
        </w:tc>
      </w:tr>
      <w:tr w:rsidR="00C92902" w:rsidRPr="00BD03F2" w14:paraId="52C6C07F"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E0BFFA6"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D5B4DDC" w14:textId="2132C5DC" w:rsidR="00C92902" w:rsidRPr="00BD03F2" w:rsidRDefault="008F5C85"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Alter Memories</w:t>
            </w:r>
          </w:p>
        </w:tc>
      </w:tr>
    </w:tbl>
    <w:p w14:paraId="4937552C" w14:textId="77777777" w:rsidR="00C92902" w:rsidRPr="00BD03F2" w:rsidRDefault="00C92902" w:rsidP="00C92902">
      <w:pPr>
        <w:pStyle w:val="Heading4"/>
        <w:rPr>
          <w:rFonts w:ascii="Times New Roman" w:hAnsi="Times New Roman" w:cs="Times New Roman"/>
          <w:sz w:val="20"/>
          <w:szCs w:val="20"/>
        </w:rPr>
      </w:pPr>
      <w:r w:rsidRPr="00BD03F2">
        <w:rPr>
          <w:rFonts w:ascii="Times New Roman" w:hAnsi="Times New Roman" w:cs="Times New Roman"/>
          <w:sz w:val="20"/>
          <w:szCs w:val="20"/>
        </w:rPr>
        <w:t>Enchantment Savant</w:t>
      </w:r>
    </w:p>
    <w:p w14:paraId="6ACB57EB" w14:textId="2AE175AF" w:rsidR="00C92902" w:rsidRPr="00BD03F2" w:rsidRDefault="003D0F85" w:rsidP="00C92902">
      <w:pPr>
        <w:pStyle w:val="compendium-hr"/>
        <w:rPr>
          <w:sz w:val="20"/>
          <w:szCs w:val="20"/>
        </w:rPr>
      </w:pPr>
      <w:r w:rsidRPr="00BD03F2">
        <w:rPr>
          <w:sz w:val="20"/>
          <w:szCs w:val="20"/>
        </w:rPr>
        <w:t>Starting</w:t>
      </w:r>
      <w:r w:rsidR="00C92902" w:rsidRPr="00BD03F2">
        <w:rPr>
          <w:sz w:val="20"/>
          <w:szCs w:val="20"/>
        </w:rPr>
        <w:t xml:space="preserve"> at 2nd level, the gold and time you must spend to copy an enchantment spell into your spellbook is halved.</w:t>
      </w:r>
    </w:p>
    <w:p w14:paraId="4BBA0071" w14:textId="5632CB07" w:rsidR="00EC0345" w:rsidRPr="00BD03F2" w:rsidRDefault="00EC0345" w:rsidP="00C92902">
      <w:pPr>
        <w:pStyle w:val="compendium-hr"/>
        <w:rPr>
          <w:sz w:val="20"/>
          <w:szCs w:val="20"/>
        </w:rPr>
      </w:pPr>
      <w:r w:rsidRPr="00BD03F2">
        <w:rPr>
          <w:sz w:val="20"/>
          <w:szCs w:val="20"/>
        </w:rPr>
        <w:t xml:space="preserve">The Friends to Enemies cantrip </w:t>
      </w:r>
      <w:r w:rsidR="003951D9" w:rsidRPr="00BD03F2">
        <w:rPr>
          <w:sz w:val="20"/>
          <w:szCs w:val="20"/>
        </w:rPr>
        <w:t>changes with the strength of your charms.</w:t>
      </w:r>
      <w:r w:rsidRPr="00BD03F2">
        <w:rPr>
          <w:sz w:val="20"/>
          <w:szCs w:val="20"/>
        </w:rPr>
        <w:t xml:space="preserve"> When you cast the spell and direct it at a creature you may make an ability check using your spellcasting modifier against that creature’s passive perception as the Dc. If you succeed the creature does not notice that you influenced their mood and become hostile. If you fail you may choose to end the spell before it effects the creature and possibly causes it to become hostile. Regardless of whether you effect the creature or not you cannot attempt to use this spell in this way against that creature for two days.</w:t>
      </w:r>
    </w:p>
    <w:p w14:paraId="15F8B188"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Hypnotic Gaze</w:t>
      </w:r>
    </w:p>
    <w:p w14:paraId="00BF7C43" w14:textId="7AA83211" w:rsidR="00C92902" w:rsidRPr="00BD03F2" w:rsidRDefault="00C92902" w:rsidP="00C92902">
      <w:pPr>
        <w:pStyle w:val="compendium-hr"/>
        <w:rPr>
          <w:sz w:val="20"/>
          <w:szCs w:val="20"/>
        </w:rPr>
      </w:pPr>
      <w:r w:rsidRPr="00BD03F2">
        <w:rPr>
          <w:sz w:val="20"/>
          <w:szCs w:val="20"/>
        </w:rPr>
        <w:t>Starting at 2nd level when you choose this school, your soft words and enchanting gaze can magically enthrall another creature. As an action, choose one creature that you can see within 5 feet of you. If the target can see or hear you, it must succeed on a Wisdom saving throw against your wizard spell save DC or be charmed by you until the end of your next turn. The charmed creature’s speed drops to 0, and the creature is incapacitated and visibly dazed.</w:t>
      </w:r>
    </w:p>
    <w:p w14:paraId="4D0EBF40" w14:textId="77777777" w:rsidR="00C92902" w:rsidRPr="00BD03F2" w:rsidRDefault="00C92902" w:rsidP="00C92902">
      <w:pPr>
        <w:pStyle w:val="core-stylescore-body"/>
        <w:rPr>
          <w:sz w:val="20"/>
          <w:szCs w:val="20"/>
        </w:rPr>
      </w:pPr>
      <w:r w:rsidRPr="00BD03F2">
        <w:rPr>
          <w:sz w:val="20"/>
          <w:szCs w:val="20"/>
        </w:rPr>
        <w:t>On subsequent turns, you can use your action to maintain this effect, extending its duration until the end of your next turn. However, the effect ends if you move more than 5 feet away from the creature, if the creature can neither see nor hear you, or if the creature takes damage.</w:t>
      </w:r>
    </w:p>
    <w:p w14:paraId="49CBDAD5" w14:textId="77777777" w:rsidR="00C92902" w:rsidRDefault="00C92902" w:rsidP="00C92902">
      <w:pPr>
        <w:pStyle w:val="core-stylescore-body"/>
        <w:rPr>
          <w:sz w:val="20"/>
          <w:szCs w:val="20"/>
        </w:rPr>
      </w:pPr>
      <w:r w:rsidRPr="00BD03F2">
        <w:rPr>
          <w:sz w:val="20"/>
          <w:szCs w:val="20"/>
        </w:rPr>
        <w:t>Once the effect ends, or if the creature succeeds on its initial saving throw against this effect, you can’t use this feature on that creature again until you finish a long rest.</w:t>
      </w:r>
    </w:p>
    <w:p w14:paraId="5E35AD90" w14:textId="77777777" w:rsidR="001F20EA" w:rsidRPr="00BD03F2" w:rsidRDefault="001F20EA" w:rsidP="00C92902">
      <w:pPr>
        <w:pStyle w:val="core-stylescore-body"/>
        <w:rPr>
          <w:sz w:val="20"/>
          <w:szCs w:val="20"/>
        </w:rPr>
      </w:pPr>
    </w:p>
    <w:p w14:paraId="2C9707DB"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Instinctive Charm</w:t>
      </w:r>
    </w:p>
    <w:p w14:paraId="3915144E" w14:textId="1949F506" w:rsidR="00C92902" w:rsidRPr="00BD03F2" w:rsidRDefault="003D0F85" w:rsidP="00C92902">
      <w:pPr>
        <w:pStyle w:val="core-stylescore-body"/>
        <w:rPr>
          <w:sz w:val="20"/>
          <w:szCs w:val="20"/>
        </w:rPr>
      </w:pPr>
      <w:r w:rsidRPr="00BD03F2">
        <w:rPr>
          <w:sz w:val="20"/>
          <w:szCs w:val="20"/>
        </w:rPr>
        <w:t>Starting</w:t>
      </w:r>
      <w:r w:rsidR="00C92902" w:rsidRPr="00BD03F2">
        <w:rPr>
          <w:sz w:val="20"/>
          <w:szCs w:val="20"/>
        </w:rPr>
        <w:t xml:space="preserve"> at 6th level, when a creature you can see within 30 feet of you makes an attack roll against you, you can use your reaction to divert the attack, provided that another creature is within the attack’s range. The attacker must make a Wisdom saving throw against your wizard spell save DC. On a failed save, the attacker must target the creature that is closest to it, not including you or itself. If multiple creatures are closest, the attacker chooses which one to target. On a successful save, you can’t use this feature on the attacker again until you finish a long rest.</w:t>
      </w:r>
    </w:p>
    <w:p w14:paraId="78B8D391" w14:textId="5E28C27C" w:rsidR="00C92902" w:rsidRPr="00BD03F2" w:rsidRDefault="00C92902" w:rsidP="00C92902">
      <w:pPr>
        <w:pStyle w:val="core-stylescore-body"/>
        <w:rPr>
          <w:sz w:val="20"/>
          <w:szCs w:val="20"/>
        </w:rPr>
      </w:pPr>
      <w:r w:rsidRPr="00BD03F2">
        <w:rPr>
          <w:sz w:val="20"/>
          <w:szCs w:val="20"/>
        </w:rPr>
        <w:t>You must choose to use this feature before knowing whether the attack hits or misses. Creatures that can’t be charmed are immune to this effect.</w:t>
      </w:r>
    </w:p>
    <w:p w14:paraId="65995CB5"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Split Enchantment</w:t>
      </w:r>
    </w:p>
    <w:p w14:paraId="47866F7C" w14:textId="1FB27059" w:rsidR="00C92902" w:rsidRPr="00BD03F2" w:rsidRDefault="00C92902" w:rsidP="00C92902">
      <w:pPr>
        <w:pStyle w:val="core-stylescore-body"/>
        <w:rPr>
          <w:sz w:val="20"/>
          <w:szCs w:val="20"/>
        </w:rPr>
      </w:pPr>
      <w:r w:rsidRPr="00BD03F2">
        <w:rPr>
          <w:sz w:val="20"/>
          <w:szCs w:val="20"/>
        </w:rPr>
        <w:t>Starting at 10th level, when you cast an enchantment spell of 1st level or higher that targets one</w:t>
      </w:r>
      <w:r w:rsidR="003951D9" w:rsidRPr="00BD03F2">
        <w:rPr>
          <w:sz w:val="20"/>
          <w:szCs w:val="20"/>
        </w:rPr>
        <w:t xml:space="preserve"> or more</w:t>
      </w:r>
      <w:r w:rsidRPr="00BD03F2">
        <w:rPr>
          <w:sz w:val="20"/>
          <w:szCs w:val="20"/>
        </w:rPr>
        <w:t xml:space="preserve"> creature</w:t>
      </w:r>
      <w:r w:rsidR="003951D9" w:rsidRPr="00BD03F2">
        <w:rPr>
          <w:sz w:val="20"/>
          <w:szCs w:val="20"/>
        </w:rPr>
        <w:t>s</w:t>
      </w:r>
      <w:r w:rsidRPr="00BD03F2">
        <w:rPr>
          <w:sz w:val="20"/>
          <w:szCs w:val="20"/>
        </w:rPr>
        <w:t xml:space="preserve">, you </w:t>
      </w:r>
      <w:r w:rsidR="003951D9" w:rsidRPr="00BD03F2">
        <w:rPr>
          <w:sz w:val="20"/>
          <w:szCs w:val="20"/>
        </w:rPr>
        <w:t>may</w:t>
      </w:r>
      <w:r w:rsidRPr="00BD03F2">
        <w:rPr>
          <w:sz w:val="20"/>
          <w:szCs w:val="20"/>
        </w:rPr>
        <w:t xml:space="preserve"> have it target a</w:t>
      </w:r>
      <w:r w:rsidR="003951D9" w:rsidRPr="00BD03F2">
        <w:rPr>
          <w:sz w:val="20"/>
          <w:szCs w:val="20"/>
        </w:rPr>
        <w:t>n additional</w:t>
      </w:r>
      <w:r w:rsidRPr="00BD03F2">
        <w:rPr>
          <w:sz w:val="20"/>
          <w:szCs w:val="20"/>
        </w:rPr>
        <w:t xml:space="preserve"> creature</w:t>
      </w:r>
      <w:r w:rsidR="003951D9" w:rsidRPr="00BD03F2">
        <w:rPr>
          <w:sz w:val="20"/>
          <w:szCs w:val="20"/>
        </w:rPr>
        <w:t xml:space="preserve"> within range</w:t>
      </w:r>
      <w:r w:rsidRPr="00BD03F2">
        <w:rPr>
          <w:sz w:val="20"/>
          <w:szCs w:val="20"/>
        </w:rPr>
        <w:t>.</w:t>
      </w:r>
    </w:p>
    <w:p w14:paraId="0B6FB8D3"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Alter Memories</w:t>
      </w:r>
    </w:p>
    <w:p w14:paraId="581222C9" w14:textId="0917C6AE" w:rsidR="00C92902" w:rsidRPr="00BD03F2" w:rsidRDefault="00C92902" w:rsidP="00C92902">
      <w:pPr>
        <w:pStyle w:val="core-stylescore-body"/>
        <w:rPr>
          <w:sz w:val="20"/>
          <w:szCs w:val="20"/>
        </w:rPr>
      </w:pPr>
      <w:r w:rsidRPr="00BD03F2">
        <w:rPr>
          <w:sz w:val="20"/>
          <w:szCs w:val="20"/>
        </w:rPr>
        <w:t>At 14th level, you gain the ability to make a creature unaware of your magical influence on it. When you cast an enchantment spell to charm one or more creatures, you can alter one creature’s understanding so that it remains unaware of being charmed.</w:t>
      </w:r>
    </w:p>
    <w:p w14:paraId="4ACD5255" w14:textId="0C0D4E81" w:rsidR="000F30EE" w:rsidRPr="00BD03F2" w:rsidRDefault="00C92902" w:rsidP="00C92902">
      <w:pPr>
        <w:pStyle w:val="core-stylescore-body"/>
        <w:rPr>
          <w:sz w:val="20"/>
          <w:szCs w:val="20"/>
        </w:rPr>
      </w:pPr>
      <w:r w:rsidRPr="00BD03F2">
        <w:rPr>
          <w:sz w:val="20"/>
          <w:szCs w:val="20"/>
        </w:rPr>
        <w:t>Additionally, once before the spell expires, you can use your action to try to make the chosen creature forget some of the time it spent charmed. The creature must succeed on an Intelligence saving throw against your wizard spell save DC or lose a number of hours of its memories equal to 1 + your Charisma modifier (minimum 1). You can make the creature forget less time, and the amount of time can’t exceed the duration of your enchantment spell.</w:t>
      </w:r>
    </w:p>
    <w:p w14:paraId="75897304" w14:textId="77777777" w:rsidR="000F30EE" w:rsidRPr="00BD03F2" w:rsidRDefault="000F30EE">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7C4811BF" w14:textId="77777777" w:rsidR="00641F61" w:rsidRPr="001F20EA" w:rsidRDefault="00641F61" w:rsidP="00641F61">
      <w:pPr>
        <w:pStyle w:val="Heading2"/>
        <w:rPr>
          <w:rFonts w:ascii="Times New Roman" w:hAnsi="Times New Roman" w:cs="Times New Roman"/>
          <w:w w:val="100"/>
        </w:rPr>
      </w:pPr>
      <w:r w:rsidRPr="001F20EA">
        <w:rPr>
          <w:rFonts w:ascii="Times New Roman" w:hAnsi="Times New Roman" w:cs="Times New Roman"/>
        </w:rPr>
        <w:lastRenderedPageBreak/>
        <w:t>School of Evocation</w:t>
      </w:r>
    </w:p>
    <w:p w14:paraId="232F7021" w14:textId="77777777"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2493B0E9"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DED71EF" w14:textId="77777777"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4938D6C2"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391D6907"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F6ABB7"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2679DA" w14:textId="60764A19" w:rsidR="00C92902" w:rsidRPr="00BD03F2" w:rsidRDefault="008F5C85"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Evocation Savant Sculpt Spells</w:t>
            </w:r>
          </w:p>
        </w:tc>
      </w:tr>
      <w:tr w:rsidR="00C92902" w:rsidRPr="00BD03F2" w14:paraId="0FD787C0"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852FA4D"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2591DC2" w14:textId="2D3D0FF4" w:rsidR="00C92902" w:rsidRPr="00BD03F2" w:rsidRDefault="008F5C85"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P</w:t>
            </w:r>
            <w:r w:rsidRPr="00BD03F2">
              <w:rPr>
                <w:rStyle w:val="5ECHARITALIC"/>
                <w:rFonts w:ascii="Times New Roman" w:hAnsi="Times New Roman" w:cs="Times New Roman"/>
                <w:i w:val="0"/>
                <w:iCs/>
                <w:sz w:val="20"/>
                <w:lang w:val="en"/>
              </w:rPr>
              <w:t>otent Cantrip</w:t>
            </w:r>
          </w:p>
        </w:tc>
      </w:tr>
      <w:tr w:rsidR="00C92902" w:rsidRPr="00BD03F2" w14:paraId="2221E011"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A7F9648" w14:textId="77777777"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6BB53793" w14:textId="220D5F52" w:rsidR="00C92902" w:rsidRPr="00BD03F2" w:rsidRDefault="008F5C85"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E</w:t>
            </w:r>
            <w:r w:rsidRPr="00BD03F2">
              <w:rPr>
                <w:rStyle w:val="5ECHARITALIC"/>
                <w:rFonts w:ascii="Times New Roman" w:hAnsi="Times New Roman" w:cs="Times New Roman"/>
                <w:i w:val="0"/>
                <w:iCs/>
                <w:sz w:val="20"/>
                <w:lang w:val="en"/>
              </w:rPr>
              <w:t>mpowered Evocation</w:t>
            </w:r>
          </w:p>
        </w:tc>
      </w:tr>
      <w:tr w:rsidR="00C92902" w:rsidRPr="00BD03F2" w14:paraId="68C1C6EE"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89DA1C1"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25317B9" w14:textId="5AD9A216" w:rsidR="00C92902" w:rsidRPr="00BD03F2" w:rsidRDefault="008F5C85"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O</w:t>
            </w:r>
            <w:r w:rsidRPr="00BD03F2">
              <w:rPr>
                <w:rStyle w:val="5ECHARITALIC"/>
                <w:rFonts w:ascii="Times New Roman" w:hAnsi="Times New Roman" w:cs="Times New Roman"/>
                <w:i w:val="0"/>
                <w:iCs/>
                <w:sz w:val="20"/>
                <w:lang w:val="en"/>
              </w:rPr>
              <w:t>verchannel</w:t>
            </w:r>
          </w:p>
        </w:tc>
      </w:tr>
    </w:tbl>
    <w:p w14:paraId="4CA0EC61"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Evocation Savant</w:t>
      </w:r>
    </w:p>
    <w:p w14:paraId="54992F69" w14:textId="60505DF9" w:rsidR="00C92902" w:rsidRPr="00BD03F2" w:rsidRDefault="003D0F85" w:rsidP="00C92902">
      <w:pPr>
        <w:pStyle w:val="compendium-hr"/>
        <w:rPr>
          <w:sz w:val="20"/>
          <w:szCs w:val="20"/>
        </w:rPr>
      </w:pPr>
      <w:r w:rsidRPr="00BD03F2">
        <w:rPr>
          <w:sz w:val="20"/>
          <w:szCs w:val="20"/>
        </w:rPr>
        <w:t>Starting</w:t>
      </w:r>
      <w:r w:rsidR="00C92902" w:rsidRPr="00BD03F2">
        <w:rPr>
          <w:sz w:val="20"/>
          <w:szCs w:val="20"/>
        </w:rPr>
        <w:t xml:space="preserve"> at 2nd level, the gold and time you must spend to copy an evocation spell into your spellbook is halved.</w:t>
      </w:r>
    </w:p>
    <w:p w14:paraId="00FD6929" w14:textId="65AE8793" w:rsidR="003951D9" w:rsidRPr="00BD03F2" w:rsidRDefault="003951D9" w:rsidP="00A61566">
      <w:pPr>
        <w:pStyle w:val="compendium-hr"/>
        <w:rPr>
          <w:sz w:val="20"/>
          <w:szCs w:val="20"/>
        </w:rPr>
      </w:pPr>
      <w:r w:rsidRPr="00BD03F2">
        <w:rPr>
          <w:sz w:val="20"/>
          <w:szCs w:val="20"/>
        </w:rPr>
        <w:t>Your evocation ca</w:t>
      </w:r>
      <w:r w:rsidR="006D4D3F" w:rsidRPr="00BD03F2">
        <w:rPr>
          <w:sz w:val="20"/>
          <w:szCs w:val="20"/>
        </w:rPr>
        <w:t>n</w:t>
      </w:r>
      <w:r w:rsidRPr="00BD03F2">
        <w:rPr>
          <w:sz w:val="20"/>
          <w:szCs w:val="20"/>
        </w:rPr>
        <w:t>trips are improved</w:t>
      </w:r>
      <w:r w:rsidR="006D4D3F" w:rsidRPr="00BD03F2">
        <w:rPr>
          <w:sz w:val="20"/>
          <w:szCs w:val="20"/>
        </w:rPr>
        <w:t>.</w:t>
      </w:r>
      <w:r w:rsidRPr="00BD03F2">
        <w:rPr>
          <w:sz w:val="20"/>
          <w:szCs w:val="20"/>
        </w:rPr>
        <w:t xml:space="preserve"> </w:t>
      </w:r>
      <w:r w:rsidR="006D4D3F" w:rsidRPr="00BD03F2">
        <w:rPr>
          <w:sz w:val="20"/>
          <w:szCs w:val="20"/>
        </w:rPr>
        <w:t>Increase</w:t>
      </w:r>
      <w:r w:rsidRPr="00BD03F2">
        <w:rPr>
          <w:sz w:val="20"/>
          <w:szCs w:val="20"/>
        </w:rPr>
        <w:t xml:space="preserve"> </w:t>
      </w:r>
      <w:r w:rsidR="006D4D3F" w:rsidRPr="00BD03F2">
        <w:rPr>
          <w:sz w:val="20"/>
          <w:szCs w:val="20"/>
        </w:rPr>
        <w:t>th</w:t>
      </w:r>
      <w:r w:rsidR="008F5C85" w:rsidRPr="00BD03F2">
        <w:rPr>
          <w:sz w:val="20"/>
          <w:szCs w:val="20"/>
        </w:rPr>
        <w:t>ose</w:t>
      </w:r>
      <w:r w:rsidR="006D4D3F" w:rsidRPr="00BD03F2">
        <w:rPr>
          <w:sz w:val="20"/>
          <w:szCs w:val="20"/>
        </w:rPr>
        <w:t xml:space="preserve"> cantrips</w:t>
      </w:r>
      <w:r w:rsidRPr="00BD03F2">
        <w:rPr>
          <w:sz w:val="20"/>
          <w:szCs w:val="20"/>
        </w:rPr>
        <w:t xml:space="preserve"> damage dice by on</w:t>
      </w:r>
      <w:r w:rsidR="006D4D3F" w:rsidRPr="00BD03F2">
        <w:rPr>
          <w:sz w:val="20"/>
          <w:szCs w:val="20"/>
        </w:rPr>
        <w:t>e magnitude. It cannot exceed</w:t>
      </w:r>
      <w:r w:rsidR="008F5C85" w:rsidRPr="00BD03F2">
        <w:rPr>
          <w:sz w:val="20"/>
          <w:szCs w:val="20"/>
        </w:rPr>
        <w:t xml:space="preserve"> a</w:t>
      </w:r>
      <w:r w:rsidR="006D4D3F" w:rsidRPr="00BD03F2">
        <w:rPr>
          <w:sz w:val="20"/>
          <w:szCs w:val="20"/>
        </w:rPr>
        <w:t xml:space="preserve"> d12 dice.</w:t>
      </w:r>
      <w:r w:rsidR="006D4D3F" w:rsidRPr="00BD03F2">
        <w:rPr>
          <w:sz w:val="20"/>
          <w:szCs w:val="20"/>
        </w:rPr>
        <w:br/>
      </w:r>
      <w:r w:rsidR="006D4D3F" w:rsidRPr="00BD03F2">
        <w:rPr>
          <w:i/>
          <w:iCs/>
          <w:sz w:val="20"/>
          <w:szCs w:val="20"/>
        </w:rPr>
        <w:t>(1d4 -&gt; 1d6 -&gt;1d8 -&gt;1d10 _&gt;1d12)</w:t>
      </w:r>
    </w:p>
    <w:p w14:paraId="13BCB7BF"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Sculpt Spells</w:t>
      </w:r>
    </w:p>
    <w:p w14:paraId="49E1E3BE" w14:textId="77777777" w:rsidR="00C92902" w:rsidRPr="00BD03F2" w:rsidRDefault="00C92902" w:rsidP="00C92902">
      <w:pPr>
        <w:pStyle w:val="compendium-hr"/>
        <w:rPr>
          <w:sz w:val="20"/>
          <w:szCs w:val="20"/>
        </w:rPr>
      </w:pPr>
      <w:r w:rsidRPr="00BD03F2">
        <w:rPr>
          <w:sz w:val="20"/>
          <w:szCs w:val="20"/>
        </w:rPr>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14:paraId="79EAC331"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Potent Cantrip</w:t>
      </w:r>
    </w:p>
    <w:p w14:paraId="3E4F2078" w14:textId="77777777" w:rsidR="00C92902" w:rsidRPr="00BD03F2" w:rsidRDefault="00C92902" w:rsidP="00C92902">
      <w:pPr>
        <w:pStyle w:val="compendium-hr"/>
        <w:rPr>
          <w:sz w:val="20"/>
          <w:szCs w:val="20"/>
        </w:rPr>
      </w:pPr>
      <w:r w:rsidRPr="00BD03F2">
        <w:rPr>
          <w:sz w:val="20"/>
          <w:szCs w:val="20"/>
        </w:rP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14:paraId="7C9D6432"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Empowered Evocation</w:t>
      </w:r>
    </w:p>
    <w:p w14:paraId="3D19D2BE" w14:textId="77777777" w:rsidR="00C92902" w:rsidRDefault="00C92902" w:rsidP="00C92902">
      <w:pPr>
        <w:pStyle w:val="compendium-hr"/>
        <w:rPr>
          <w:sz w:val="20"/>
          <w:szCs w:val="20"/>
        </w:rPr>
      </w:pPr>
      <w:r w:rsidRPr="00BD03F2">
        <w:rPr>
          <w:sz w:val="20"/>
          <w:szCs w:val="20"/>
        </w:rPr>
        <w:t>Beginning at 10th level, you can add your Intelligence modifier to one damage roll of any wizard evocation spell you cast.</w:t>
      </w:r>
    </w:p>
    <w:p w14:paraId="37E56E00" w14:textId="77777777" w:rsidR="001F20EA" w:rsidRDefault="001F20EA" w:rsidP="00C92902">
      <w:pPr>
        <w:pStyle w:val="compendium-hr"/>
        <w:rPr>
          <w:sz w:val="20"/>
          <w:szCs w:val="20"/>
        </w:rPr>
      </w:pPr>
    </w:p>
    <w:p w14:paraId="2F24F43E" w14:textId="77777777" w:rsidR="001F20EA" w:rsidRDefault="001F20EA" w:rsidP="00C92902">
      <w:pPr>
        <w:pStyle w:val="compendium-hr"/>
        <w:rPr>
          <w:sz w:val="20"/>
          <w:szCs w:val="20"/>
        </w:rPr>
      </w:pPr>
    </w:p>
    <w:p w14:paraId="130FF02F" w14:textId="77777777" w:rsidR="001F20EA" w:rsidRPr="00BD03F2" w:rsidRDefault="001F20EA" w:rsidP="00C92902">
      <w:pPr>
        <w:pStyle w:val="compendium-hr"/>
        <w:rPr>
          <w:sz w:val="20"/>
          <w:szCs w:val="20"/>
        </w:rPr>
      </w:pPr>
    </w:p>
    <w:p w14:paraId="22B6912D"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Overchannel</w:t>
      </w:r>
    </w:p>
    <w:p w14:paraId="50EC3022" w14:textId="77777777" w:rsidR="00C92902" w:rsidRPr="00BD03F2" w:rsidRDefault="00C92902" w:rsidP="00C92902">
      <w:pPr>
        <w:pStyle w:val="compendium-hr"/>
        <w:rPr>
          <w:sz w:val="20"/>
          <w:szCs w:val="20"/>
        </w:rPr>
      </w:pPr>
      <w:r w:rsidRPr="00BD03F2">
        <w:rPr>
          <w:sz w:val="20"/>
          <w:szCs w:val="20"/>
        </w:rPr>
        <w:t>Starting at 14th level, you can increase the power of your simpler spells. When you cast a wizard spell of 1st through 5th level that deals damage, you can deal maximum damage with that spell.</w:t>
      </w:r>
    </w:p>
    <w:p w14:paraId="0FFF5874" w14:textId="77777777" w:rsidR="00C92902" w:rsidRPr="00BD03F2" w:rsidRDefault="00C92902" w:rsidP="00C92902">
      <w:pPr>
        <w:pStyle w:val="core-stylescore-body"/>
        <w:rPr>
          <w:sz w:val="20"/>
          <w:szCs w:val="20"/>
        </w:rPr>
      </w:pPr>
      <w:r w:rsidRPr="00BD03F2">
        <w:rPr>
          <w:sz w:val="20"/>
          <w:szCs w:val="20"/>
        </w:rP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14:paraId="10FA33C1" w14:textId="77777777" w:rsidR="00C92902" w:rsidRPr="00BD03F2" w:rsidRDefault="00C92902">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283E9812" w14:textId="77777777" w:rsidR="00A61566" w:rsidRPr="001F20EA" w:rsidRDefault="00A61566" w:rsidP="00A61566">
      <w:pPr>
        <w:pStyle w:val="Heading2"/>
        <w:rPr>
          <w:rFonts w:ascii="Times New Roman" w:hAnsi="Times New Roman" w:cs="Times New Roman"/>
          <w:w w:val="100"/>
        </w:rPr>
      </w:pPr>
      <w:r w:rsidRPr="001F20EA">
        <w:rPr>
          <w:rFonts w:ascii="Times New Roman" w:hAnsi="Times New Roman" w:cs="Times New Roman"/>
        </w:rPr>
        <w:lastRenderedPageBreak/>
        <w:t>School of Illusion</w:t>
      </w:r>
    </w:p>
    <w:p w14:paraId="3F6B46BC" w14:textId="77777777"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53D22F43"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18579AF" w14:textId="77777777"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4899EAD1"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578B847C"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6C074A"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607593" w14:textId="3096DB88" w:rsidR="00C92902" w:rsidRPr="00BD03F2" w:rsidRDefault="003D0F85"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Illusion Savant</w:t>
            </w:r>
            <w:r w:rsidR="001B3F66" w:rsidRPr="00BD03F2">
              <w:rPr>
                <w:rFonts w:ascii="Times New Roman" w:hAnsi="Times New Roman" w:cs="Times New Roman"/>
                <w:iCs/>
                <w:sz w:val="20"/>
              </w:rPr>
              <w:t>, Illusionists Guile</w:t>
            </w:r>
          </w:p>
        </w:tc>
      </w:tr>
      <w:tr w:rsidR="00C92902" w:rsidRPr="00BD03F2" w14:paraId="34FBC37A"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E665B19"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7C17D96" w14:textId="4EE45177" w:rsidR="00C92902" w:rsidRPr="00BD03F2" w:rsidRDefault="001B3F66"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M</w:t>
            </w:r>
            <w:r w:rsidRPr="00BD03F2">
              <w:rPr>
                <w:rStyle w:val="5ECHARITALIC"/>
                <w:rFonts w:ascii="Times New Roman" w:hAnsi="Times New Roman" w:cs="Times New Roman"/>
                <w:i w:val="0"/>
                <w:iCs/>
                <w:sz w:val="20"/>
                <w:lang w:val="en"/>
              </w:rPr>
              <w:t>alleable Illusions</w:t>
            </w:r>
          </w:p>
        </w:tc>
      </w:tr>
      <w:tr w:rsidR="00C92902" w:rsidRPr="00BD03F2" w14:paraId="228306E4"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3986ECF2" w14:textId="77777777"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083CE0A6" w14:textId="32405F41" w:rsidR="00C92902" w:rsidRPr="00BD03F2" w:rsidRDefault="001B3F66"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Illusory Self</w:t>
            </w:r>
          </w:p>
        </w:tc>
      </w:tr>
      <w:tr w:rsidR="00C92902" w:rsidRPr="00BD03F2" w14:paraId="680C2236"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7AC105A"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EFC1706" w14:textId="6FB87A1B" w:rsidR="00C92902" w:rsidRPr="00BD03F2" w:rsidRDefault="001B3F66"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Illusory Reality</w:t>
            </w:r>
          </w:p>
        </w:tc>
      </w:tr>
    </w:tbl>
    <w:p w14:paraId="10F6867B"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Illusion Savant</w:t>
      </w:r>
    </w:p>
    <w:p w14:paraId="304FAB7C" w14:textId="37BC49D4" w:rsidR="00A61566" w:rsidRPr="00BD03F2" w:rsidRDefault="00A61566" w:rsidP="00A61566">
      <w:pPr>
        <w:pStyle w:val="core-stylescore-body"/>
        <w:rPr>
          <w:sz w:val="20"/>
          <w:szCs w:val="20"/>
        </w:rPr>
      </w:pPr>
      <w:r w:rsidRPr="00BD03F2">
        <w:rPr>
          <w:sz w:val="20"/>
          <w:szCs w:val="20"/>
        </w:rPr>
        <w:t>Starting</w:t>
      </w:r>
      <w:r w:rsidR="00C92902" w:rsidRPr="00BD03F2">
        <w:rPr>
          <w:sz w:val="20"/>
          <w:szCs w:val="20"/>
        </w:rPr>
        <w:t xml:space="preserve"> at 2nd level, the gold and time you must spend to copy an illusion spell into your spellbook is halved.</w:t>
      </w:r>
      <w:r w:rsidRPr="00BD03F2">
        <w:rPr>
          <w:sz w:val="20"/>
          <w:szCs w:val="20"/>
        </w:rPr>
        <w:t xml:space="preserve"> </w:t>
      </w:r>
    </w:p>
    <w:p w14:paraId="6B317A2F" w14:textId="70EB9AFA" w:rsidR="00A61566" w:rsidRPr="00BD03F2" w:rsidRDefault="00A61566" w:rsidP="00A61566">
      <w:pPr>
        <w:pStyle w:val="core-stylescore-body"/>
        <w:rPr>
          <w:sz w:val="20"/>
          <w:szCs w:val="20"/>
        </w:rPr>
      </w:pPr>
      <w:r w:rsidRPr="00BD03F2">
        <w:rPr>
          <w:sz w:val="20"/>
          <w:szCs w:val="20"/>
        </w:rPr>
        <w:t>When you cast minor illusion, you can create both a sound and an image with a single casting of the spell.</w:t>
      </w:r>
    </w:p>
    <w:p w14:paraId="63DCA4AE" w14:textId="4BEA3EC6" w:rsidR="00C92902" w:rsidRPr="001F20EA" w:rsidRDefault="00D63C31" w:rsidP="00C92902">
      <w:pPr>
        <w:pStyle w:val="Heading4"/>
        <w:rPr>
          <w:rFonts w:ascii="Times New Roman" w:hAnsi="Times New Roman" w:cs="Times New Roman"/>
          <w:sz w:val="28"/>
          <w:szCs w:val="28"/>
        </w:rPr>
      </w:pPr>
      <w:r w:rsidRPr="001F20EA">
        <w:rPr>
          <w:rFonts w:ascii="Times New Roman" w:hAnsi="Times New Roman" w:cs="Times New Roman"/>
          <w:sz w:val="28"/>
          <w:szCs w:val="28"/>
        </w:rPr>
        <w:t>Illusionists Guile</w:t>
      </w:r>
    </w:p>
    <w:p w14:paraId="152552D2" w14:textId="77777777" w:rsidR="007940BE" w:rsidRPr="00BD03F2" w:rsidRDefault="00A61566" w:rsidP="00A61566">
      <w:pPr>
        <w:pStyle w:val="5E-COREBODYPARA2"/>
        <w:ind w:firstLine="0"/>
        <w:rPr>
          <w:rFonts w:ascii="Times New Roman" w:hAnsi="Times New Roman" w:cs="Times New Roman"/>
          <w:i/>
          <w:iCs/>
          <w:sz w:val="20"/>
        </w:rPr>
      </w:pPr>
      <w:r w:rsidRPr="00BD03F2">
        <w:rPr>
          <w:rFonts w:ascii="Times New Roman" w:hAnsi="Times New Roman" w:cs="Times New Roman"/>
          <w:sz w:val="20"/>
        </w:rPr>
        <w:br/>
        <w:t>Starting at 2nd level</w:t>
      </w:r>
      <w:r w:rsidR="00D63C31" w:rsidRPr="00BD03F2">
        <w:rPr>
          <w:rFonts w:ascii="Times New Roman" w:hAnsi="Times New Roman" w:cs="Times New Roman"/>
          <w:sz w:val="20"/>
        </w:rPr>
        <w:t xml:space="preserve">, you gain proficiency with slight of hand </w:t>
      </w:r>
      <w:r w:rsidR="00D63C31" w:rsidRPr="00BD03F2">
        <w:rPr>
          <w:rFonts w:ascii="Times New Roman" w:hAnsi="Times New Roman" w:cs="Times New Roman"/>
          <w:i/>
          <w:iCs/>
          <w:sz w:val="20"/>
        </w:rPr>
        <w:t xml:space="preserve">(as usual if you are proficient with this skill select another skill and become proficient in that skill). </w:t>
      </w:r>
    </w:p>
    <w:p w14:paraId="5AAA0939" w14:textId="35F649E3" w:rsidR="00A61566" w:rsidRPr="00BD03F2" w:rsidRDefault="008F5C85" w:rsidP="00A61566">
      <w:pPr>
        <w:pStyle w:val="5E-COREBODYPARA2"/>
        <w:ind w:firstLine="0"/>
        <w:rPr>
          <w:rFonts w:ascii="Times New Roman" w:hAnsi="Times New Roman" w:cs="Times New Roman"/>
          <w:sz w:val="20"/>
        </w:rPr>
      </w:pPr>
      <w:r w:rsidRPr="00BD03F2">
        <w:rPr>
          <w:rFonts w:ascii="Times New Roman" w:hAnsi="Times New Roman" w:cs="Times New Roman"/>
          <w:sz w:val="20"/>
        </w:rPr>
        <w:br/>
      </w:r>
      <w:r w:rsidR="00D63C31" w:rsidRPr="00BD03F2">
        <w:rPr>
          <w:rFonts w:ascii="Times New Roman" w:hAnsi="Times New Roman" w:cs="Times New Roman"/>
          <w:sz w:val="20"/>
        </w:rPr>
        <w:t xml:space="preserve">Whenever you cast an illusion spell of 3rd level or lower you may forgo any verbal components. </w:t>
      </w:r>
      <w:r w:rsidRPr="00BD03F2">
        <w:rPr>
          <w:rFonts w:ascii="Times New Roman" w:hAnsi="Times New Roman" w:cs="Times New Roman"/>
          <w:sz w:val="20"/>
        </w:rPr>
        <w:br/>
      </w:r>
      <w:r w:rsidR="00D63C31" w:rsidRPr="00BD03F2">
        <w:rPr>
          <w:rFonts w:ascii="Times New Roman" w:hAnsi="Times New Roman" w:cs="Times New Roman"/>
          <w:sz w:val="20"/>
        </w:rPr>
        <w:t>A creature who can see you can still</w:t>
      </w:r>
      <w:r w:rsidRPr="00BD03F2">
        <w:rPr>
          <w:rFonts w:ascii="Times New Roman" w:hAnsi="Times New Roman" w:cs="Times New Roman"/>
          <w:sz w:val="20"/>
        </w:rPr>
        <w:t xml:space="preserve"> has a chance to</w:t>
      </w:r>
      <w:r w:rsidR="00D63C31" w:rsidRPr="00BD03F2">
        <w:rPr>
          <w:rFonts w:ascii="Times New Roman" w:hAnsi="Times New Roman" w:cs="Times New Roman"/>
          <w:sz w:val="20"/>
        </w:rPr>
        <w:t xml:space="preserve"> detect that you are casting a spell</w:t>
      </w:r>
      <w:r w:rsidRPr="00BD03F2">
        <w:rPr>
          <w:rFonts w:ascii="Times New Roman" w:hAnsi="Times New Roman" w:cs="Times New Roman"/>
          <w:sz w:val="20"/>
        </w:rPr>
        <w:t xml:space="preserve"> if that spell still has material or somatic components. You can attempt to hide these signs</w:t>
      </w:r>
      <w:r w:rsidR="00D63C31" w:rsidRPr="00BD03F2">
        <w:rPr>
          <w:rFonts w:ascii="Times New Roman" w:hAnsi="Times New Roman" w:cs="Times New Roman"/>
          <w:sz w:val="20"/>
        </w:rPr>
        <w:t xml:space="preserve"> with a slight of hand check against their passive perception.</w:t>
      </w:r>
    </w:p>
    <w:p w14:paraId="185C29DA"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Malleable Illusions</w:t>
      </w:r>
    </w:p>
    <w:p w14:paraId="22BE4087" w14:textId="77777777" w:rsidR="00C92902" w:rsidRPr="00BD03F2" w:rsidRDefault="00C92902" w:rsidP="00C92902">
      <w:pPr>
        <w:pStyle w:val="core-stylescore-body"/>
        <w:rPr>
          <w:sz w:val="20"/>
          <w:szCs w:val="20"/>
        </w:rPr>
      </w:pPr>
      <w:r w:rsidRPr="00BD03F2">
        <w:rPr>
          <w:sz w:val="20"/>
          <w:szCs w:val="20"/>
        </w:rPr>
        <w:t>Starting at 6th level, when you cast an illusion spell that has a duration of 1 minute or longer, you can use your action to change the nature of that illusion (using the spell’s normal parameters for the illusion), provided that you can see the illusion.</w:t>
      </w:r>
    </w:p>
    <w:p w14:paraId="77BE3496"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Illusory Self</w:t>
      </w:r>
    </w:p>
    <w:p w14:paraId="56F44B83" w14:textId="77777777" w:rsidR="00C92902" w:rsidRPr="00BD03F2" w:rsidRDefault="00C92902" w:rsidP="00C92902">
      <w:pPr>
        <w:pStyle w:val="core-stylescore-body"/>
        <w:rPr>
          <w:sz w:val="20"/>
          <w:szCs w:val="20"/>
        </w:rPr>
      </w:pPr>
      <w:r w:rsidRPr="00BD03F2">
        <w:rPr>
          <w:sz w:val="20"/>
          <w:szCs w:val="20"/>
        </w:rPr>
        <w:t>Beginning at 10th level, you can create an illusory duplicate of yourself as an instant, almost instinctual reaction to danger. When a creature makes an attack roll against you, you can use your reaction to interpose the illusory duplicate between the attacker and yourself. The attack automatically misses you, then the illusion dissipates.</w:t>
      </w:r>
    </w:p>
    <w:p w14:paraId="7501C584" w14:textId="77777777" w:rsidR="00C92902" w:rsidRPr="00BD03F2" w:rsidRDefault="00C92902" w:rsidP="00C92902">
      <w:pPr>
        <w:pStyle w:val="core-stylescore-body"/>
        <w:rPr>
          <w:sz w:val="20"/>
          <w:szCs w:val="20"/>
        </w:rPr>
      </w:pPr>
      <w:r w:rsidRPr="00BD03F2">
        <w:rPr>
          <w:sz w:val="20"/>
          <w:szCs w:val="20"/>
        </w:rPr>
        <w:t>Once you use this feature, you can’t use it again until you finish a short or long rest.</w:t>
      </w:r>
    </w:p>
    <w:p w14:paraId="60034C7E"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Illusory Reality</w:t>
      </w:r>
    </w:p>
    <w:p w14:paraId="799A5B35" w14:textId="77777777" w:rsidR="00C92902" w:rsidRPr="00BD03F2" w:rsidRDefault="00C92902" w:rsidP="00C92902">
      <w:pPr>
        <w:pStyle w:val="core-stylescore-body"/>
        <w:rPr>
          <w:sz w:val="20"/>
          <w:szCs w:val="20"/>
        </w:rPr>
      </w:pPr>
      <w:r w:rsidRPr="00BD03F2">
        <w:rPr>
          <w:sz w:val="20"/>
          <w:szCs w:val="20"/>
        </w:rPr>
        <w:t>By 14th level, you have learned the secret of weaving shadow magic into your illusions to give them a semi-reality. When you cast an illusion spell of 1st level or higher, you can choose one inanimate, nonmagical object that is part of the illusion and make that object real. You can do this on your turn as a bonus action while the spell is ongoing. The object remains real for 1 minute. For example, you can create an illusion of a bridge over a chasm and then make it real long enough for your allies to cross.</w:t>
      </w:r>
    </w:p>
    <w:p w14:paraId="31A9ED80" w14:textId="77777777" w:rsidR="00C92902" w:rsidRPr="00BD03F2" w:rsidRDefault="00C92902" w:rsidP="00C92902">
      <w:pPr>
        <w:pStyle w:val="core-stylescore-body"/>
        <w:rPr>
          <w:sz w:val="20"/>
          <w:szCs w:val="20"/>
        </w:rPr>
      </w:pPr>
      <w:r w:rsidRPr="00BD03F2">
        <w:rPr>
          <w:sz w:val="20"/>
          <w:szCs w:val="20"/>
        </w:rPr>
        <w:t>The object can’t deal damage or otherwise directly harm anyone.</w:t>
      </w:r>
    </w:p>
    <w:p w14:paraId="48862434" w14:textId="77777777" w:rsidR="00C92902" w:rsidRPr="00BD03F2" w:rsidRDefault="00C92902">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55DEF6BD" w14:textId="3581B13B" w:rsidR="00A61566" w:rsidRPr="001F20EA" w:rsidRDefault="00A51AE7" w:rsidP="00A61566">
      <w:pPr>
        <w:pStyle w:val="Heading2"/>
        <w:rPr>
          <w:rFonts w:ascii="Times New Roman" w:hAnsi="Times New Roman" w:cs="Times New Roman"/>
          <w:w w:val="100"/>
        </w:rPr>
      </w:pPr>
      <w:r w:rsidRPr="001F20EA">
        <w:rPr>
          <w:rFonts w:ascii="Times New Roman" w:hAnsi="Times New Roman" w:cs="Times New Roman"/>
        </w:rPr>
        <w:lastRenderedPageBreak/>
        <w:t>Practitioner</w:t>
      </w:r>
      <w:r w:rsidR="00A61566" w:rsidRPr="001F20EA">
        <w:rPr>
          <w:rFonts w:ascii="Times New Roman" w:hAnsi="Times New Roman" w:cs="Times New Roman"/>
        </w:rPr>
        <w:t xml:space="preserve"> of Necromancy</w:t>
      </w:r>
    </w:p>
    <w:p w14:paraId="5856CA90" w14:textId="77777777"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28762BC2"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4A5C870" w14:textId="77777777"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37072729"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001761C0"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797F7A"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1C4888" w14:textId="00A0BAA2" w:rsidR="00C92902" w:rsidRPr="00BD03F2" w:rsidRDefault="00712DF1"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Necromancy Savant, grim Harvest</w:t>
            </w:r>
          </w:p>
        </w:tc>
      </w:tr>
      <w:tr w:rsidR="00C92902" w:rsidRPr="00BD03F2" w14:paraId="1B222D6A"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C0DBC26"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5F7B687" w14:textId="5B46B0E8" w:rsidR="00C92902" w:rsidRPr="00BD03F2" w:rsidRDefault="00712DF1"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U</w:t>
            </w:r>
            <w:r w:rsidRPr="00BD03F2">
              <w:rPr>
                <w:rStyle w:val="5ECHARITALIC"/>
                <w:rFonts w:ascii="Times New Roman" w:hAnsi="Times New Roman" w:cs="Times New Roman"/>
                <w:i w:val="0"/>
                <w:iCs/>
                <w:sz w:val="20"/>
                <w:lang w:val="en"/>
              </w:rPr>
              <w:t>ndead Thralls</w:t>
            </w:r>
          </w:p>
        </w:tc>
      </w:tr>
      <w:tr w:rsidR="00C92902" w:rsidRPr="00BD03F2" w14:paraId="2D1BEB37"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9350338" w14:textId="77777777"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51C9284D" w14:textId="310AA1F8" w:rsidR="00C92902" w:rsidRPr="00BD03F2" w:rsidRDefault="00712DF1"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I</w:t>
            </w:r>
            <w:r w:rsidRPr="00BD03F2">
              <w:rPr>
                <w:rStyle w:val="5ECHARITALIC"/>
                <w:rFonts w:ascii="Times New Roman" w:hAnsi="Times New Roman" w:cs="Times New Roman"/>
                <w:i w:val="0"/>
                <w:iCs/>
                <w:sz w:val="20"/>
                <w:lang w:val="en"/>
              </w:rPr>
              <w:t>nured to Undeath</w:t>
            </w:r>
          </w:p>
        </w:tc>
      </w:tr>
      <w:tr w:rsidR="00C92902" w:rsidRPr="00BD03F2" w14:paraId="0A00D50B"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31B5D45"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BD5F40F" w14:textId="765B70E2" w:rsidR="00C92902" w:rsidRPr="00BD03F2" w:rsidRDefault="00712DF1"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C</w:t>
            </w:r>
            <w:r w:rsidRPr="00BD03F2">
              <w:rPr>
                <w:rStyle w:val="5ECHARITALIC"/>
                <w:rFonts w:ascii="Times New Roman" w:hAnsi="Times New Roman" w:cs="Times New Roman"/>
                <w:i w:val="0"/>
                <w:iCs/>
                <w:sz w:val="20"/>
                <w:lang w:val="en"/>
              </w:rPr>
              <w:t>ommand the Hord</w:t>
            </w:r>
          </w:p>
        </w:tc>
      </w:tr>
    </w:tbl>
    <w:p w14:paraId="65BEBFCC"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Necromancy Savant</w:t>
      </w:r>
    </w:p>
    <w:p w14:paraId="61D0E98C" w14:textId="1E482806" w:rsidR="00C92902" w:rsidRPr="00BD03F2" w:rsidRDefault="003D0F85" w:rsidP="00C92902">
      <w:pPr>
        <w:pStyle w:val="compendium-hr"/>
        <w:rPr>
          <w:sz w:val="20"/>
          <w:szCs w:val="20"/>
        </w:rPr>
      </w:pPr>
      <w:r w:rsidRPr="00BD03F2">
        <w:rPr>
          <w:sz w:val="20"/>
          <w:szCs w:val="20"/>
        </w:rPr>
        <w:t>Starting</w:t>
      </w:r>
      <w:r w:rsidR="00C92902" w:rsidRPr="00BD03F2">
        <w:rPr>
          <w:sz w:val="20"/>
          <w:szCs w:val="20"/>
        </w:rPr>
        <w:t xml:space="preserve"> at 2nd level, the gold and time you must spend to copy a necromancy spell into your spellbook is halved.</w:t>
      </w:r>
    </w:p>
    <w:p w14:paraId="58BE4E6B" w14:textId="3EE6AF65" w:rsidR="00874820" w:rsidRPr="00BD03F2" w:rsidRDefault="00874820" w:rsidP="00C92902">
      <w:pPr>
        <w:pStyle w:val="compendium-hr"/>
        <w:rPr>
          <w:sz w:val="20"/>
          <w:szCs w:val="20"/>
        </w:rPr>
      </w:pPr>
      <w:r w:rsidRPr="00BD03F2">
        <w:rPr>
          <w:sz w:val="20"/>
          <w:szCs w:val="20"/>
        </w:rPr>
        <w:t>Your hit point maximum increases by 1 and increases by 1 again whenever you gain a level in this class.</w:t>
      </w:r>
    </w:p>
    <w:p w14:paraId="269C840A"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Grim Harvest</w:t>
      </w:r>
    </w:p>
    <w:p w14:paraId="5D8247DA" w14:textId="77777777" w:rsidR="00C92902" w:rsidRDefault="00C92902" w:rsidP="00C92902">
      <w:pPr>
        <w:pStyle w:val="compendium-hr"/>
        <w:rPr>
          <w:sz w:val="20"/>
          <w:szCs w:val="20"/>
        </w:rPr>
      </w:pPr>
      <w:r w:rsidRPr="00BD03F2">
        <w:rPr>
          <w:sz w:val="20"/>
          <w:szCs w:val="20"/>
        </w:rPr>
        <w:t>At 2nd level, you gain the ability to reap life energy from creatures you kill with your spells. Once per turn when you kill one or more creatures with a spell of 1st level or higher, you regain hit points equal to twice the spell’s level, or three times its level if the spell belongs to the School of Necromancy. You don’t gain this benefit for killing constructs or undead.</w:t>
      </w:r>
    </w:p>
    <w:p w14:paraId="73CD57FC" w14:textId="77777777" w:rsidR="001F20EA" w:rsidRDefault="001F20EA" w:rsidP="00C92902">
      <w:pPr>
        <w:pStyle w:val="compendium-hr"/>
        <w:rPr>
          <w:sz w:val="20"/>
          <w:szCs w:val="20"/>
        </w:rPr>
      </w:pPr>
    </w:p>
    <w:p w14:paraId="72F574FC" w14:textId="77777777" w:rsidR="001F20EA" w:rsidRDefault="001F20EA" w:rsidP="00C92902">
      <w:pPr>
        <w:pStyle w:val="compendium-hr"/>
        <w:rPr>
          <w:sz w:val="20"/>
          <w:szCs w:val="20"/>
        </w:rPr>
      </w:pPr>
    </w:p>
    <w:p w14:paraId="0AA0A5CF" w14:textId="77777777" w:rsidR="001F20EA" w:rsidRDefault="001F20EA" w:rsidP="00C92902">
      <w:pPr>
        <w:pStyle w:val="compendium-hr"/>
        <w:rPr>
          <w:sz w:val="20"/>
          <w:szCs w:val="20"/>
        </w:rPr>
      </w:pPr>
    </w:p>
    <w:p w14:paraId="0481C111" w14:textId="77777777" w:rsidR="001F20EA" w:rsidRDefault="001F20EA" w:rsidP="00C92902">
      <w:pPr>
        <w:pStyle w:val="compendium-hr"/>
        <w:rPr>
          <w:sz w:val="20"/>
          <w:szCs w:val="20"/>
        </w:rPr>
      </w:pPr>
    </w:p>
    <w:p w14:paraId="0719A7D6" w14:textId="77777777" w:rsidR="001F20EA" w:rsidRDefault="001F20EA" w:rsidP="00C92902">
      <w:pPr>
        <w:pStyle w:val="compendium-hr"/>
        <w:rPr>
          <w:sz w:val="20"/>
          <w:szCs w:val="20"/>
        </w:rPr>
      </w:pPr>
    </w:p>
    <w:p w14:paraId="3B6218E4" w14:textId="77777777" w:rsidR="001F20EA" w:rsidRDefault="001F20EA" w:rsidP="00C92902">
      <w:pPr>
        <w:pStyle w:val="compendium-hr"/>
        <w:rPr>
          <w:sz w:val="20"/>
          <w:szCs w:val="20"/>
        </w:rPr>
      </w:pPr>
    </w:p>
    <w:p w14:paraId="66AA1F28" w14:textId="77777777" w:rsidR="001F20EA" w:rsidRDefault="001F20EA" w:rsidP="00C92902">
      <w:pPr>
        <w:pStyle w:val="compendium-hr"/>
        <w:rPr>
          <w:sz w:val="20"/>
          <w:szCs w:val="20"/>
        </w:rPr>
      </w:pPr>
    </w:p>
    <w:p w14:paraId="1683AEA1" w14:textId="77777777" w:rsidR="001F20EA" w:rsidRDefault="001F20EA" w:rsidP="00C92902">
      <w:pPr>
        <w:pStyle w:val="compendium-hr"/>
        <w:rPr>
          <w:sz w:val="20"/>
          <w:szCs w:val="20"/>
        </w:rPr>
      </w:pPr>
    </w:p>
    <w:p w14:paraId="278FC574" w14:textId="77777777" w:rsidR="001F20EA" w:rsidRDefault="001F20EA" w:rsidP="00C92902">
      <w:pPr>
        <w:pStyle w:val="compendium-hr"/>
        <w:rPr>
          <w:sz w:val="20"/>
          <w:szCs w:val="20"/>
        </w:rPr>
      </w:pPr>
    </w:p>
    <w:p w14:paraId="1EE12646" w14:textId="77777777" w:rsidR="001F20EA" w:rsidRDefault="001F20EA" w:rsidP="00C92902">
      <w:pPr>
        <w:pStyle w:val="compendium-hr"/>
        <w:rPr>
          <w:sz w:val="20"/>
          <w:szCs w:val="20"/>
        </w:rPr>
      </w:pPr>
    </w:p>
    <w:p w14:paraId="39F1E984" w14:textId="77777777" w:rsidR="001F20EA" w:rsidRPr="00BD03F2" w:rsidRDefault="001F20EA" w:rsidP="00C92902">
      <w:pPr>
        <w:pStyle w:val="compendium-hr"/>
        <w:rPr>
          <w:sz w:val="20"/>
          <w:szCs w:val="20"/>
        </w:rPr>
      </w:pPr>
    </w:p>
    <w:p w14:paraId="6A0B5653"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Undead Thralls</w:t>
      </w:r>
    </w:p>
    <w:p w14:paraId="4FFBB014" w14:textId="3780B74C" w:rsidR="00C92902" w:rsidRPr="00BD03F2" w:rsidRDefault="00C92902" w:rsidP="00C92902">
      <w:pPr>
        <w:pStyle w:val="compendium-hr"/>
        <w:rPr>
          <w:sz w:val="20"/>
          <w:szCs w:val="20"/>
        </w:rPr>
      </w:pPr>
      <w:r w:rsidRPr="00BD03F2">
        <w:rPr>
          <w:sz w:val="20"/>
          <w:szCs w:val="20"/>
        </w:rPr>
        <w:t xml:space="preserve">At 6th level, you add the </w:t>
      </w:r>
      <w:r w:rsidR="006E4205" w:rsidRPr="00BD03F2">
        <w:rPr>
          <w:sz w:val="20"/>
          <w:szCs w:val="20"/>
        </w:rPr>
        <w:t>Summon Undead</w:t>
      </w:r>
      <w:r w:rsidRPr="00BD03F2">
        <w:rPr>
          <w:sz w:val="20"/>
          <w:szCs w:val="20"/>
        </w:rPr>
        <w:t xml:space="preserve"> spell to your spellbook if it is not there already. When you cast </w:t>
      </w:r>
      <w:r w:rsidR="006E4205" w:rsidRPr="00BD03F2">
        <w:rPr>
          <w:sz w:val="20"/>
          <w:szCs w:val="20"/>
        </w:rPr>
        <w:t>Summon Undead</w:t>
      </w:r>
      <w:r w:rsidRPr="00BD03F2">
        <w:rPr>
          <w:sz w:val="20"/>
          <w:szCs w:val="20"/>
        </w:rPr>
        <w:t xml:space="preserve">, you </w:t>
      </w:r>
      <w:r w:rsidR="006E4205" w:rsidRPr="00BD03F2">
        <w:rPr>
          <w:sz w:val="20"/>
          <w:szCs w:val="20"/>
        </w:rPr>
        <w:t>can summon two of the undead spirits (they do not have to be the same) instead of one.</w:t>
      </w:r>
      <w:r w:rsidR="006610BF" w:rsidRPr="00BD03F2">
        <w:rPr>
          <w:sz w:val="20"/>
          <w:szCs w:val="20"/>
        </w:rPr>
        <w:t xml:space="preserve"> If you already know the Summon Undead spell you learn another 1st, 2nd, or 3rd level necromancy spell from the wizards spell list.</w:t>
      </w:r>
    </w:p>
    <w:p w14:paraId="059EC7C3" w14:textId="77777777" w:rsidR="00C92902" w:rsidRPr="00BD03F2" w:rsidRDefault="00C92902" w:rsidP="00C92902">
      <w:pPr>
        <w:pStyle w:val="core-stylescore-body-last--to-apply-extra-space-"/>
        <w:rPr>
          <w:sz w:val="20"/>
          <w:szCs w:val="20"/>
        </w:rPr>
      </w:pPr>
      <w:r w:rsidRPr="00BD03F2">
        <w:rPr>
          <w:sz w:val="20"/>
          <w:szCs w:val="20"/>
        </w:rPr>
        <w:t>Whenever you create an undead using a necromancy spell, it has additional benefits:</w:t>
      </w:r>
    </w:p>
    <w:p w14:paraId="0136E8BB" w14:textId="70C48F68" w:rsidR="006610BF" w:rsidRPr="00BD03F2" w:rsidRDefault="006610BF">
      <w:pPr>
        <w:pStyle w:val="core-stylescore-bulleted"/>
        <w:numPr>
          <w:ilvl w:val="0"/>
          <w:numId w:val="6"/>
        </w:numPr>
        <w:rPr>
          <w:sz w:val="20"/>
          <w:szCs w:val="20"/>
        </w:rPr>
      </w:pPr>
      <w:r w:rsidRPr="00BD03F2">
        <w:rPr>
          <w:sz w:val="20"/>
          <w:szCs w:val="20"/>
        </w:rPr>
        <w:t>You may have an additional familiar as long as one or more of those familiars are Undead or created as a result of a necromancy spell or similar effect.</w:t>
      </w:r>
    </w:p>
    <w:p w14:paraId="148FA158" w14:textId="15FF4582" w:rsidR="006E4205" w:rsidRPr="00BD03F2" w:rsidRDefault="006E4205">
      <w:pPr>
        <w:pStyle w:val="core-stylescore-bulleted"/>
        <w:numPr>
          <w:ilvl w:val="0"/>
          <w:numId w:val="6"/>
        </w:numPr>
        <w:rPr>
          <w:sz w:val="20"/>
          <w:szCs w:val="20"/>
        </w:rPr>
      </w:pPr>
      <w:r w:rsidRPr="00BD03F2">
        <w:rPr>
          <w:sz w:val="20"/>
          <w:szCs w:val="20"/>
        </w:rPr>
        <w:t xml:space="preserve">Every </w:t>
      </w:r>
      <w:r w:rsidR="006610BF" w:rsidRPr="00BD03F2">
        <w:rPr>
          <w:sz w:val="20"/>
          <w:szCs w:val="20"/>
        </w:rPr>
        <w:t>u</w:t>
      </w:r>
      <w:r w:rsidRPr="00BD03F2">
        <w:rPr>
          <w:sz w:val="20"/>
          <w:szCs w:val="20"/>
        </w:rPr>
        <w:t xml:space="preserve">ndead </w:t>
      </w:r>
      <w:r w:rsidR="006610BF" w:rsidRPr="00BD03F2">
        <w:rPr>
          <w:sz w:val="20"/>
          <w:szCs w:val="20"/>
        </w:rPr>
        <w:t xml:space="preserve">creature beyond the second </w:t>
      </w:r>
      <w:r w:rsidRPr="00BD03F2">
        <w:rPr>
          <w:sz w:val="20"/>
          <w:szCs w:val="20"/>
        </w:rPr>
        <w:t>under your control only counts as a collective single familiar. They act as a “horde</w:t>
      </w:r>
      <w:r w:rsidR="006610BF" w:rsidRPr="00BD03F2">
        <w:rPr>
          <w:sz w:val="20"/>
          <w:szCs w:val="20"/>
        </w:rPr>
        <w:t>/’s</w:t>
      </w:r>
      <w:r w:rsidRPr="00BD03F2">
        <w:rPr>
          <w:sz w:val="20"/>
          <w:szCs w:val="20"/>
        </w:rPr>
        <w:t>” (</w:t>
      </w:r>
      <w:r w:rsidRPr="00BD03F2">
        <w:rPr>
          <w:i/>
          <w:iCs/>
          <w:sz w:val="20"/>
          <w:szCs w:val="20"/>
        </w:rPr>
        <w:t>swarm</w:t>
      </w:r>
      <w:r w:rsidR="006610BF" w:rsidRPr="00BD03F2">
        <w:rPr>
          <w:i/>
          <w:iCs/>
          <w:sz w:val="20"/>
          <w:szCs w:val="20"/>
        </w:rPr>
        <w:t>/’s</w:t>
      </w:r>
      <w:r w:rsidRPr="00BD03F2">
        <w:rPr>
          <w:sz w:val="20"/>
          <w:szCs w:val="20"/>
        </w:rPr>
        <w:t xml:space="preserve">) if more than two creatures are under your control. </w:t>
      </w:r>
    </w:p>
    <w:p w14:paraId="376224CF" w14:textId="48B2F5E1" w:rsidR="00C92902" w:rsidRPr="00BD03F2" w:rsidRDefault="00C92902">
      <w:pPr>
        <w:pStyle w:val="core-stylescore-bulleted"/>
        <w:numPr>
          <w:ilvl w:val="0"/>
          <w:numId w:val="6"/>
        </w:numPr>
        <w:rPr>
          <w:sz w:val="20"/>
          <w:szCs w:val="20"/>
        </w:rPr>
      </w:pPr>
      <w:r w:rsidRPr="00BD03F2">
        <w:rPr>
          <w:sz w:val="20"/>
          <w:szCs w:val="20"/>
        </w:rPr>
        <w:t>The creature’s hit point maximum is increased by an amount equal to your wizard level.</w:t>
      </w:r>
    </w:p>
    <w:p w14:paraId="4B2AF00A" w14:textId="77777777" w:rsidR="00C92902" w:rsidRPr="00BD03F2" w:rsidRDefault="00C92902">
      <w:pPr>
        <w:pStyle w:val="core-stylescore-bulleted"/>
        <w:numPr>
          <w:ilvl w:val="0"/>
          <w:numId w:val="6"/>
        </w:numPr>
        <w:rPr>
          <w:sz w:val="20"/>
          <w:szCs w:val="20"/>
        </w:rPr>
      </w:pPr>
      <w:r w:rsidRPr="00BD03F2">
        <w:rPr>
          <w:sz w:val="20"/>
          <w:szCs w:val="20"/>
        </w:rPr>
        <w:t>The creature adds your proficiency bonus to its weapon damage rolls.</w:t>
      </w:r>
    </w:p>
    <w:p w14:paraId="49479D7A" w14:textId="77777777" w:rsidR="00C92902" w:rsidRPr="001F20EA" w:rsidRDefault="00C92902" w:rsidP="00C92902">
      <w:pPr>
        <w:pStyle w:val="Heading4"/>
        <w:rPr>
          <w:rFonts w:ascii="Times New Roman" w:hAnsi="Times New Roman" w:cs="Times New Roman"/>
          <w:sz w:val="28"/>
          <w:szCs w:val="28"/>
        </w:rPr>
      </w:pPr>
      <w:r w:rsidRPr="001F20EA">
        <w:rPr>
          <w:rFonts w:ascii="Times New Roman" w:hAnsi="Times New Roman" w:cs="Times New Roman"/>
          <w:sz w:val="28"/>
          <w:szCs w:val="28"/>
        </w:rPr>
        <w:t>Inured to Undeath</w:t>
      </w:r>
    </w:p>
    <w:p w14:paraId="5B713619" w14:textId="5076DFD5" w:rsidR="00F24BE0" w:rsidRPr="00BD03F2" w:rsidRDefault="00C92902" w:rsidP="00C92902">
      <w:pPr>
        <w:pStyle w:val="compendium-hr"/>
        <w:rPr>
          <w:sz w:val="20"/>
          <w:szCs w:val="20"/>
        </w:rPr>
      </w:pPr>
      <w:r w:rsidRPr="00BD03F2">
        <w:rPr>
          <w:sz w:val="20"/>
          <w:szCs w:val="20"/>
        </w:rPr>
        <w:t>Beginning at 10th level, you have resistance to necrotic damage, and your hit point maximum can’t be reduced</w:t>
      </w:r>
      <w:r w:rsidR="006E4205" w:rsidRPr="00BD03F2">
        <w:rPr>
          <w:sz w:val="20"/>
          <w:szCs w:val="20"/>
        </w:rPr>
        <w:t xml:space="preserve"> unless it is by an effect of a spell or ability that you cast</w:t>
      </w:r>
      <w:r w:rsidR="006610BF" w:rsidRPr="00BD03F2">
        <w:rPr>
          <w:sz w:val="20"/>
          <w:szCs w:val="20"/>
        </w:rPr>
        <w:t xml:space="preserve"> </w:t>
      </w:r>
      <w:r w:rsidR="006E4205" w:rsidRPr="00BD03F2">
        <w:rPr>
          <w:sz w:val="20"/>
          <w:szCs w:val="20"/>
        </w:rPr>
        <w:t>or use</w:t>
      </w:r>
      <w:r w:rsidRPr="00BD03F2">
        <w:rPr>
          <w:sz w:val="20"/>
          <w:szCs w:val="20"/>
        </w:rPr>
        <w:t xml:space="preserve">. </w:t>
      </w:r>
    </w:p>
    <w:p w14:paraId="7B75BBA0" w14:textId="77777777" w:rsidR="00F24BE0" w:rsidRPr="00BD03F2" w:rsidRDefault="00F24BE0">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213542B0" w14:textId="712F41BF" w:rsidR="00C92902" w:rsidRPr="00B812C8" w:rsidRDefault="004950E0" w:rsidP="00C92902">
      <w:pPr>
        <w:pStyle w:val="Heading4"/>
        <w:rPr>
          <w:rFonts w:ascii="Times New Roman" w:hAnsi="Times New Roman" w:cs="Times New Roman"/>
          <w:sz w:val="28"/>
          <w:szCs w:val="28"/>
        </w:rPr>
      </w:pPr>
      <w:r w:rsidRPr="00B812C8">
        <w:rPr>
          <w:rFonts w:ascii="Times New Roman" w:hAnsi="Times New Roman" w:cs="Times New Roman"/>
          <w:sz w:val="28"/>
          <w:szCs w:val="28"/>
        </w:rPr>
        <w:lastRenderedPageBreak/>
        <w:t>Command the Hoard</w:t>
      </w:r>
    </w:p>
    <w:p w14:paraId="6EDBB189" w14:textId="6028B1A8" w:rsidR="004950E0" w:rsidRPr="00BD03F2" w:rsidRDefault="004950E0" w:rsidP="004950E0">
      <w:pPr>
        <w:pStyle w:val="NormalWeb"/>
        <w:rPr>
          <w:sz w:val="20"/>
          <w:szCs w:val="20"/>
        </w:rPr>
      </w:pPr>
      <w:r w:rsidRPr="00BD03F2">
        <w:rPr>
          <w:sz w:val="20"/>
          <w:szCs w:val="20"/>
        </w:rPr>
        <w:t>Starting at 14th level, you gain the ability to better command your horde summoned, raised, and controlled undead.</w:t>
      </w:r>
      <w:r w:rsidRPr="00BD03F2">
        <w:rPr>
          <w:sz w:val="20"/>
          <w:szCs w:val="20"/>
        </w:rPr>
        <w:br/>
      </w:r>
      <w:r w:rsidRPr="00BD03F2">
        <w:rPr>
          <w:sz w:val="20"/>
          <w:szCs w:val="20"/>
        </w:rPr>
        <w:br/>
        <w:t xml:space="preserve">You can take 1 legendary </w:t>
      </w:r>
      <w:r w:rsidR="00C42238" w:rsidRPr="00BD03F2">
        <w:rPr>
          <w:sz w:val="20"/>
          <w:szCs w:val="20"/>
        </w:rPr>
        <w:t>action</w:t>
      </w:r>
      <w:r w:rsidRPr="00BD03F2">
        <w:rPr>
          <w:sz w:val="20"/>
          <w:szCs w:val="20"/>
        </w:rPr>
        <w:t>, choosing from the options below. The you regain your spent legendary action at the start of your turn.</w:t>
      </w:r>
    </w:p>
    <w:p w14:paraId="7D36B98B" w14:textId="193B3BCA" w:rsidR="004950E0" w:rsidRPr="00BD03F2" w:rsidRDefault="004950E0" w:rsidP="004950E0">
      <w:pPr>
        <w:pStyle w:val="NormalWeb"/>
        <w:rPr>
          <w:sz w:val="20"/>
          <w:szCs w:val="20"/>
        </w:rPr>
      </w:pPr>
      <w:r w:rsidRPr="00BD03F2">
        <w:rPr>
          <w:rStyle w:val="Strong"/>
          <w:sz w:val="20"/>
          <w:szCs w:val="20"/>
        </w:rPr>
        <w:t>Attack</w:t>
      </w:r>
      <w:r w:rsidR="009F544A" w:rsidRPr="00BD03F2">
        <w:rPr>
          <w:rStyle w:val="Strong"/>
          <w:sz w:val="20"/>
          <w:szCs w:val="20"/>
        </w:rPr>
        <w:t>:</w:t>
      </w:r>
      <w:r w:rsidRPr="00BD03F2">
        <w:rPr>
          <w:sz w:val="20"/>
          <w:szCs w:val="20"/>
        </w:rPr>
        <w:t xml:space="preserve"> You command an undead creature under your control to make a single melee or ranged</w:t>
      </w:r>
      <w:r w:rsidRPr="00BD03F2">
        <w:rPr>
          <w:b/>
          <w:bCs/>
          <w:sz w:val="20"/>
          <w:szCs w:val="20"/>
        </w:rPr>
        <w:t xml:space="preserve"> weapon </w:t>
      </w:r>
      <w:r w:rsidRPr="00BD03F2">
        <w:rPr>
          <w:sz w:val="20"/>
          <w:szCs w:val="20"/>
        </w:rPr>
        <w:t>attack against a creature within their range</w:t>
      </w:r>
      <w:r w:rsidR="009F544A" w:rsidRPr="00BD03F2">
        <w:rPr>
          <w:sz w:val="20"/>
          <w:szCs w:val="20"/>
        </w:rPr>
        <w:t xml:space="preserve"> that you can see</w:t>
      </w:r>
      <w:r w:rsidRPr="00BD03F2">
        <w:rPr>
          <w:sz w:val="20"/>
          <w:szCs w:val="20"/>
        </w:rPr>
        <w:t xml:space="preserve">. </w:t>
      </w:r>
      <w:r w:rsidR="009F544A" w:rsidRPr="00BD03F2">
        <w:rPr>
          <w:sz w:val="20"/>
          <w:szCs w:val="20"/>
        </w:rPr>
        <w:t>That creature</w:t>
      </w:r>
      <w:r w:rsidRPr="00BD03F2">
        <w:rPr>
          <w:sz w:val="20"/>
          <w:szCs w:val="20"/>
        </w:rPr>
        <w:t xml:space="preserve"> immediately make</w:t>
      </w:r>
      <w:r w:rsidR="009F544A" w:rsidRPr="00BD03F2">
        <w:rPr>
          <w:sz w:val="20"/>
          <w:szCs w:val="20"/>
        </w:rPr>
        <w:t>s</w:t>
      </w:r>
      <w:r w:rsidRPr="00BD03F2">
        <w:rPr>
          <w:sz w:val="20"/>
          <w:szCs w:val="20"/>
        </w:rPr>
        <w:t xml:space="preserve"> that attack if they are able.</w:t>
      </w:r>
    </w:p>
    <w:p w14:paraId="3779158A" w14:textId="402B1F8C" w:rsidR="004950E0" w:rsidRPr="00BD03F2" w:rsidRDefault="004950E0" w:rsidP="004950E0">
      <w:pPr>
        <w:pStyle w:val="NormalWeb"/>
        <w:rPr>
          <w:sz w:val="20"/>
          <w:szCs w:val="20"/>
        </w:rPr>
      </w:pPr>
      <w:r w:rsidRPr="00BD03F2">
        <w:rPr>
          <w:rStyle w:val="Strong"/>
          <w:sz w:val="20"/>
          <w:szCs w:val="20"/>
        </w:rPr>
        <w:t xml:space="preserve">Move: </w:t>
      </w:r>
      <w:r w:rsidRPr="00BD03F2">
        <w:rPr>
          <w:rStyle w:val="Strong"/>
          <w:b w:val="0"/>
          <w:bCs w:val="0"/>
          <w:sz w:val="20"/>
          <w:szCs w:val="20"/>
        </w:rPr>
        <w:t>You command an undead creature under your control to move up to their speed to a location you can see. That crea</w:t>
      </w:r>
      <w:r w:rsidR="009F544A" w:rsidRPr="00BD03F2">
        <w:rPr>
          <w:rStyle w:val="Strong"/>
          <w:b w:val="0"/>
          <w:bCs w:val="0"/>
          <w:sz w:val="20"/>
          <w:szCs w:val="20"/>
        </w:rPr>
        <w:t>ture immediately moves up to their speed to that location if able.</w:t>
      </w:r>
    </w:p>
    <w:p w14:paraId="3B3C1557" w14:textId="4A5059BA" w:rsidR="004950E0" w:rsidRPr="00BD03F2" w:rsidRDefault="009F544A" w:rsidP="004950E0">
      <w:pPr>
        <w:pStyle w:val="NormalWeb"/>
        <w:rPr>
          <w:sz w:val="20"/>
          <w:szCs w:val="20"/>
        </w:rPr>
      </w:pPr>
      <w:r w:rsidRPr="00BD03F2">
        <w:rPr>
          <w:rStyle w:val="Strong"/>
          <w:sz w:val="20"/>
          <w:szCs w:val="20"/>
        </w:rPr>
        <w:t>Seek:</w:t>
      </w:r>
      <w:r w:rsidR="004950E0" w:rsidRPr="00BD03F2">
        <w:rPr>
          <w:rStyle w:val="Strong"/>
          <w:sz w:val="20"/>
          <w:szCs w:val="20"/>
        </w:rPr>
        <w:t xml:space="preserve"> </w:t>
      </w:r>
      <w:r w:rsidRPr="00BD03F2">
        <w:rPr>
          <w:rStyle w:val="Strong"/>
          <w:b w:val="0"/>
          <w:bCs w:val="0"/>
          <w:sz w:val="20"/>
          <w:szCs w:val="20"/>
        </w:rPr>
        <w:t xml:space="preserve">Command an undead creature under your control to make a perception or investigation check using its stats. That creature immediately makes that skill check if able with direction from you </w:t>
      </w:r>
      <w:r w:rsidR="00712DF1" w:rsidRPr="00BD03F2">
        <w:rPr>
          <w:rStyle w:val="Strong"/>
          <w:b w:val="0"/>
          <w:bCs w:val="0"/>
          <w:sz w:val="20"/>
          <w:szCs w:val="20"/>
        </w:rPr>
        <w:t>(</w:t>
      </w:r>
      <w:r w:rsidRPr="00BD03F2">
        <w:rPr>
          <w:rStyle w:val="Strong"/>
          <w:b w:val="0"/>
          <w:bCs w:val="0"/>
          <w:i/>
          <w:iCs/>
          <w:sz w:val="20"/>
          <w:szCs w:val="20"/>
        </w:rPr>
        <w:t>if able</w:t>
      </w:r>
      <w:r w:rsidR="00712DF1" w:rsidRPr="00BD03F2">
        <w:rPr>
          <w:rStyle w:val="Strong"/>
          <w:b w:val="0"/>
          <w:bCs w:val="0"/>
          <w:sz w:val="20"/>
          <w:szCs w:val="20"/>
        </w:rPr>
        <w:t>)</w:t>
      </w:r>
      <w:r w:rsidRPr="00BD03F2">
        <w:rPr>
          <w:rStyle w:val="Strong"/>
          <w:b w:val="0"/>
          <w:bCs w:val="0"/>
          <w:sz w:val="20"/>
          <w:szCs w:val="20"/>
        </w:rPr>
        <w:t xml:space="preserve">. The creature automatically relays pertinent information it gains in this way to you as a ghostly whisper of the previous soul that inhabited the body. </w:t>
      </w:r>
      <w:r w:rsidR="000F160C" w:rsidRPr="00BD03F2">
        <w:rPr>
          <w:rStyle w:val="Strong"/>
          <w:b w:val="0"/>
          <w:bCs w:val="0"/>
          <w:sz w:val="20"/>
          <w:szCs w:val="20"/>
        </w:rPr>
        <w:br/>
      </w:r>
      <w:r w:rsidR="000F160C" w:rsidRPr="00BD03F2">
        <w:rPr>
          <w:rStyle w:val="Strong"/>
          <w:b w:val="0"/>
          <w:bCs w:val="0"/>
          <w:sz w:val="20"/>
          <w:szCs w:val="20"/>
        </w:rPr>
        <w:br/>
        <w:t>To give any of these commands the undead creature under your control must be able to see or hear you.</w:t>
      </w:r>
    </w:p>
    <w:p w14:paraId="27A4A09B" w14:textId="74355FB5" w:rsidR="004950E0" w:rsidRPr="00BD03F2" w:rsidRDefault="004950E0" w:rsidP="004950E0">
      <w:pPr>
        <w:pStyle w:val="5E-COREBODYPARA2"/>
        <w:ind w:firstLine="0"/>
        <w:rPr>
          <w:rFonts w:ascii="Times New Roman" w:hAnsi="Times New Roman" w:cs="Times New Roman"/>
          <w:sz w:val="20"/>
        </w:rPr>
      </w:pPr>
    </w:p>
    <w:p w14:paraId="0A824E29" w14:textId="581A7BC2" w:rsidR="00C92902" w:rsidRPr="00BD03F2" w:rsidRDefault="00C92902">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52E4522A" w14:textId="77777777" w:rsidR="00A977DF" w:rsidRPr="00B812C8" w:rsidRDefault="00A977DF" w:rsidP="00A977DF">
      <w:pPr>
        <w:pStyle w:val="Heading2"/>
        <w:rPr>
          <w:rFonts w:ascii="Times New Roman" w:hAnsi="Times New Roman" w:cs="Times New Roman"/>
          <w:w w:val="100"/>
          <w:sz w:val="28"/>
          <w:szCs w:val="28"/>
        </w:rPr>
      </w:pPr>
      <w:r w:rsidRPr="00B812C8">
        <w:rPr>
          <w:rFonts w:ascii="Times New Roman" w:hAnsi="Times New Roman" w:cs="Times New Roman"/>
          <w:sz w:val="28"/>
          <w:szCs w:val="28"/>
        </w:rPr>
        <w:lastRenderedPageBreak/>
        <w:t>School of Transmutation</w:t>
      </w:r>
    </w:p>
    <w:p w14:paraId="661BFF53" w14:textId="77777777"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441F276C"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B1EFB4D" w14:textId="77777777"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4E9BA53E"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05F7CF70"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382349"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AEAB8B" w14:textId="792E6462" w:rsidR="00C92902" w:rsidRPr="00BD03F2" w:rsidRDefault="00FB32BC"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Transmutation savant, Minor alchemy</w:t>
            </w:r>
          </w:p>
        </w:tc>
      </w:tr>
      <w:tr w:rsidR="00C92902" w:rsidRPr="00BD03F2" w14:paraId="2EAA33F5"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EDDAA4C"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8DAD855" w14:textId="3BED4ED4" w:rsidR="00C92902" w:rsidRPr="00BD03F2" w:rsidRDefault="00FB32BC"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Transmuter’s Stone</w:t>
            </w:r>
          </w:p>
        </w:tc>
      </w:tr>
      <w:tr w:rsidR="00C92902" w:rsidRPr="00BD03F2" w14:paraId="43CEF9F8"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2981A3D" w14:textId="77777777"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30338701" w14:textId="0361692C" w:rsidR="00C92902" w:rsidRPr="00BD03F2" w:rsidRDefault="00C92902"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S</w:t>
            </w:r>
            <w:r w:rsidR="00FB32BC" w:rsidRPr="00BD03F2">
              <w:rPr>
                <w:rStyle w:val="5ECHARITALIC"/>
                <w:rFonts w:ascii="Times New Roman" w:hAnsi="Times New Roman" w:cs="Times New Roman"/>
                <w:i w:val="0"/>
                <w:spacing w:val="0"/>
                <w:sz w:val="20"/>
                <w:lang w:val="en"/>
              </w:rPr>
              <w:t>hapechange</w:t>
            </w:r>
            <w:r w:rsidRPr="00BD03F2">
              <w:rPr>
                <w:rStyle w:val="5ECHARITALIC"/>
                <w:rFonts w:ascii="Times New Roman" w:hAnsi="Times New Roman" w:cs="Times New Roman"/>
                <w:i w:val="0"/>
                <w:spacing w:val="0"/>
                <w:sz w:val="20"/>
                <w:lang w:val="en"/>
              </w:rPr>
              <w:t>r</w:t>
            </w:r>
          </w:p>
        </w:tc>
      </w:tr>
      <w:tr w:rsidR="00C92902" w:rsidRPr="00BD03F2" w14:paraId="1F45050F"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658794E"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B3299DA" w14:textId="7C3E1236" w:rsidR="00C92902" w:rsidRPr="00BD03F2" w:rsidRDefault="00FB32BC" w:rsidP="00253ED3">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D03F2">
              <w:rPr>
                <w:rStyle w:val="5ECHARITALIC"/>
                <w:rFonts w:ascii="Times New Roman" w:hAnsi="Times New Roman" w:cs="Times New Roman"/>
                <w:i w:val="0"/>
                <w:spacing w:val="0"/>
                <w:sz w:val="20"/>
                <w:lang w:val="en"/>
              </w:rPr>
              <w:t>Master Transmuter</w:t>
            </w:r>
          </w:p>
        </w:tc>
      </w:tr>
    </w:tbl>
    <w:p w14:paraId="60CC01B7" w14:textId="77777777" w:rsidR="00C92902" w:rsidRPr="00B812C8" w:rsidRDefault="00C92902" w:rsidP="00C92902">
      <w:pPr>
        <w:pStyle w:val="Heading4"/>
        <w:rPr>
          <w:rFonts w:ascii="Times New Roman" w:hAnsi="Times New Roman" w:cs="Times New Roman"/>
          <w:sz w:val="28"/>
          <w:szCs w:val="28"/>
        </w:rPr>
      </w:pPr>
      <w:r w:rsidRPr="00B812C8">
        <w:rPr>
          <w:rFonts w:ascii="Times New Roman" w:hAnsi="Times New Roman" w:cs="Times New Roman"/>
          <w:sz w:val="28"/>
          <w:szCs w:val="28"/>
        </w:rPr>
        <w:t>Transmutation Savant</w:t>
      </w:r>
    </w:p>
    <w:p w14:paraId="0D6AB023" w14:textId="441E9D83" w:rsidR="00C92902" w:rsidRPr="00BD03F2" w:rsidRDefault="00CC7639" w:rsidP="00C92902">
      <w:pPr>
        <w:pStyle w:val="compendium-hr"/>
        <w:rPr>
          <w:sz w:val="20"/>
          <w:szCs w:val="20"/>
        </w:rPr>
      </w:pPr>
      <w:r w:rsidRPr="00BD03F2">
        <w:rPr>
          <w:sz w:val="20"/>
          <w:szCs w:val="20"/>
        </w:rPr>
        <w:t>Starting</w:t>
      </w:r>
      <w:r w:rsidR="00C92902" w:rsidRPr="00BD03F2">
        <w:rPr>
          <w:sz w:val="20"/>
          <w:szCs w:val="20"/>
        </w:rPr>
        <w:t xml:space="preserve"> at 2nd level, the gold and time you must spend to copy a transmutation spell into your spellbook is halved.</w:t>
      </w:r>
    </w:p>
    <w:p w14:paraId="211A5C7A" w14:textId="4D3231FD" w:rsidR="00874820" w:rsidRPr="00BD03F2" w:rsidRDefault="00874820" w:rsidP="00C92902">
      <w:pPr>
        <w:pStyle w:val="compendium-hr"/>
        <w:rPr>
          <w:sz w:val="20"/>
          <w:szCs w:val="20"/>
        </w:rPr>
      </w:pPr>
      <w:r w:rsidRPr="00BD03F2">
        <w:rPr>
          <w:sz w:val="20"/>
          <w:szCs w:val="20"/>
        </w:rPr>
        <w:t>All transmutation spells are added to</w:t>
      </w:r>
      <w:r w:rsidR="00CC7639" w:rsidRPr="00BD03F2">
        <w:rPr>
          <w:sz w:val="20"/>
          <w:szCs w:val="20"/>
        </w:rPr>
        <w:t xml:space="preserve"> wizard spell</w:t>
      </w:r>
      <w:r w:rsidRPr="00BD03F2">
        <w:rPr>
          <w:sz w:val="20"/>
          <w:szCs w:val="20"/>
        </w:rPr>
        <w:t xml:space="preserve"> list.</w:t>
      </w:r>
      <w:r w:rsidR="00CC7639" w:rsidRPr="00BD03F2">
        <w:rPr>
          <w:sz w:val="20"/>
          <w:szCs w:val="20"/>
        </w:rPr>
        <w:t xml:space="preserve"> </w:t>
      </w:r>
      <w:r w:rsidR="00CC7639" w:rsidRPr="00BD03F2">
        <w:rPr>
          <w:i/>
          <w:iCs/>
          <w:sz w:val="20"/>
          <w:szCs w:val="20"/>
        </w:rPr>
        <w:t>(</w:t>
      </w:r>
      <w:r w:rsidR="00FB32BC" w:rsidRPr="00BD03F2">
        <w:rPr>
          <w:i/>
          <w:iCs/>
          <w:sz w:val="20"/>
          <w:szCs w:val="20"/>
        </w:rPr>
        <w:t>you still need to take them as part of leveling up or inscribe them from spell scrolls-You innately gain all cantrips as preparable spells)</w:t>
      </w:r>
      <w:r w:rsidRPr="00BD03F2">
        <w:rPr>
          <w:sz w:val="20"/>
          <w:szCs w:val="20"/>
        </w:rPr>
        <w:t xml:space="preserve"> </w:t>
      </w:r>
    </w:p>
    <w:p w14:paraId="50F3DC58" w14:textId="77777777" w:rsidR="00C92902" w:rsidRPr="00B812C8" w:rsidRDefault="00C92902" w:rsidP="00C92902">
      <w:pPr>
        <w:pStyle w:val="Heading4"/>
        <w:rPr>
          <w:rFonts w:ascii="Times New Roman" w:hAnsi="Times New Roman" w:cs="Times New Roman"/>
          <w:sz w:val="28"/>
          <w:szCs w:val="28"/>
        </w:rPr>
      </w:pPr>
      <w:r w:rsidRPr="00B812C8">
        <w:rPr>
          <w:rFonts w:ascii="Times New Roman" w:hAnsi="Times New Roman" w:cs="Times New Roman"/>
          <w:sz w:val="28"/>
          <w:szCs w:val="28"/>
        </w:rPr>
        <w:t>Minor Alchemy</w:t>
      </w:r>
    </w:p>
    <w:p w14:paraId="36590D90" w14:textId="77777777" w:rsidR="00C92902" w:rsidRPr="00BD03F2" w:rsidRDefault="00C92902" w:rsidP="00C92902">
      <w:pPr>
        <w:pStyle w:val="compendium-hr"/>
        <w:rPr>
          <w:sz w:val="20"/>
          <w:szCs w:val="20"/>
        </w:rPr>
      </w:pPr>
      <w:r w:rsidRPr="00BD03F2">
        <w:rPr>
          <w:sz w:val="20"/>
          <w:szCs w:val="20"/>
        </w:rPr>
        <w:t>Starting at 2nd level when you select this school, you can temporarily alter the physical properties of one nonmagical object, changing it from one substance into another. You perform a special alchemical procedure on one object composed entirely of wood, stone (but not a gemstone), iron, copper, or silver, transforming it into a different one of those materials. For each 10 minutes you spend performing the procedure, you can transform up to 1 cubic foot of material. After 1 hour, or until you lose your concentration (as if you were concentrating on a spell), the material reverts to its original substance.</w:t>
      </w:r>
    </w:p>
    <w:p w14:paraId="75A8B2D6" w14:textId="77777777" w:rsidR="00A114DC" w:rsidRDefault="00A114DC" w:rsidP="00C92902">
      <w:pPr>
        <w:pStyle w:val="compendium-hr"/>
        <w:rPr>
          <w:sz w:val="20"/>
          <w:szCs w:val="20"/>
        </w:rPr>
      </w:pPr>
    </w:p>
    <w:p w14:paraId="7754905E" w14:textId="77777777" w:rsidR="00B812C8" w:rsidRDefault="00B812C8" w:rsidP="00C92902">
      <w:pPr>
        <w:pStyle w:val="compendium-hr"/>
        <w:rPr>
          <w:sz w:val="20"/>
          <w:szCs w:val="20"/>
        </w:rPr>
      </w:pPr>
    </w:p>
    <w:p w14:paraId="059782BA" w14:textId="77777777" w:rsidR="00B812C8" w:rsidRDefault="00B812C8" w:rsidP="00C92902">
      <w:pPr>
        <w:pStyle w:val="compendium-hr"/>
        <w:rPr>
          <w:sz w:val="20"/>
          <w:szCs w:val="20"/>
        </w:rPr>
      </w:pPr>
    </w:p>
    <w:p w14:paraId="3B5C5039" w14:textId="77777777" w:rsidR="00B812C8" w:rsidRDefault="00B812C8" w:rsidP="00C92902">
      <w:pPr>
        <w:pStyle w:val="compendium-hr"/>
        <w:rPr>
          <w:sz w:val="20"/>
          <w:szCs w:val="20"/>
        </w:rPr>
      </w:pPr>
    </w:p>
    <w:p w14:paraId="1253D489" w14:textId="77777777" w:rsidR="00B812C8" w:rsidRDefault="00B812C8" w:rsidP="00C92902">
      <w:pPr>
        <w:pStyle w:val="compendium-hr"/>
        <w:rPr>
          <w:sz w:val="20"/>
          <w:szCs w:val="20"/>
        </w:rPr>
      </w:pPr>
    </w:p>
    <w:p w14:paraId="5806A825" w14:textId="77777777" w:rsidR="00B812C8" w:rsidRPr="00BD03F2" w:rsidRDefault="00B812C8" w:rsidP="00C92902">
      <w:pPr>
        <w:pStyle w:val="compendium-hr"/>
        <w:rPr>
          <w:sz w:val="20"/>
          <w:szCs w:val="20"/>
        </w:rPr>
      </w:pPr>
    </w:p>
    <w:p w14:paraId="1049D509" w14:textId="77777777" w:rsidR="00FB32BC" w:rsidRPr="00BD03F2" w:rsidRDefault="00FB32BC" w:rsidP="00C92902">
      <w:pPr>
        <w:pStyle w:val="compendium-hr"/>
        <w:rPr>
          <w:sz w:val="20"/>
          <w:szCs w:val="20"/>
        </w:rPr>
      </w:pPr>
    </w:p>
    <w:p w14:paraId="650E0F01" w14:textId="77777777" w:rsidR="00A114DC" w:rsidRPr="00BD03F2" w:rsidRDefault="00A114DC" w:rsidP="00C92902">
      <w:pPr>
        <w:pStyle w:val="compendium-hr"/>
        <w:rPr>
          <w:sz w:val="20"/>
          <w:szCs w:val="20"/>
        </w:rPr>
      </w:pPr>
    </w:p>
    <w:p w14:paraId="4B4E50FF" w14:textId="77777777" w:rsidR="00A114DC" w:rsidRPr="00BD03F2" w:rsidRDefault="00A114DC" w:rsidP="00C92902">
      <w:pPr>
        <w:pStyle w:val="compendium-hr"/>
        <w:rPr>
          <w:sz w:val="20"/>
          <w:szCs w:val="20"/>
        </w:rPr>
      </w:pPr>
    </w:p>
    <w:p w14:paraId="116A0EE1" w14:textId="77777777" w:rsidR="00C92902" w:rsidRPr="00B812C8" w:rsidRDefault="00C92902" w:rsidP="00C92902">
      <w:pPr>
        <w:pStyle w:val="Heading4"/>
        <w:rPr>
          <w:rFonts w:ascii="Times New Roman" w:hAnsi="Times New Roman" w:cs="Times New Roman"/>
          <w:sz w:val="28"/>
          <w:szCs w:val="28"/>
        </w:rPr>
      </w:pPr>
      <w:r w:rsidRPr="00B812C8">
        <w:rPr>
          <w:rFonts w:ascii="Times New Roman" w:hAnsi="Times New Roman" w:cs="Times New Roman"/>
          <w:sz w:val="28"/>
          <w:szCs w:val="28"/>
        </w:rPr>
        <w:t>Transmuter’s Stone</w:t>
      </w:r>
    </w:p>
    <w:p w14:paraId="4471FD76" w14:textId="77777777" w:rsidR="00CC7639" w:rsidRPr="00BD03F2" w:rsidRDefault="00CC7639" w:rsidP="00CC7639">
      <w:pPr>
        <w:pStyle w:val="compendium-hr"/>
        <w:rPr>
          <w:sz w:val="20"/>
          <w:szCs w:val="20"/>
        </w:rPr>
      </w:pPr>
      <w:r w:rsidRPr="00BD03F2">
        <w:rPr>
          <w:sz w:val="20"/>
          <w:szCs w:val="20"/>
        </w:rPr>
        <w:t>Starting at 6th level, you can spend 8 hours creating a transmuter’s stone that stores transmutation magic. You can benefit from the stone yourself or give it to another creature. A creature gains a benefit of your choice as long as the stone is in the creature’s possession. When you create the stone, choose the benefit from the following options:</w:t>
      </w:r>
    </w:p>
    <w:p w14:paraId="6415814A" w14:textId="0848F8D8" w:rsidR="00CC7639" w:rsidRPr="00BD03F2" w:rsidRDefault="00CC7639" w:rsidP="00CC7639">
      <w:pPr>
        <w:pStyle w:val="core-stylescore-bulleted"/>
        <w:numPr>
          <w:ilvl w:val="0"/>
          <w:numId w:val="8"/>
        </w:numPr>
        <w:rPr>
          <w:sz w:val="20"/>
          <w:szCs w:val="20"/>
        </w:rPr>
      </w:pPr>
      <w:r w:rsidRPr="00BD03F2">
        <w:rPr>
          <w:sz w:val="20"/>
          <w:szCs w:val="20"/>
        </w:rPr>
        <w:t>Darkvision out to a range of 60 feet</w:t>
      </w:r>
    </w:p>
    <w:p w14:paraId="280DE387" w14:textId="547E3497" w:rsidR="00CC7639" w:rsidRPr="00BD03F2" w:rsidRDefault="00CC7639" w:rsidP="00CC7639">
      <w:pPr>
        <w:pStyle w:val="core-stylescore-bulleted"/>
        <w:numPr>
          <w:ilvl w:val="0"/>
          <w:numId w:val="8"/>
        </w:numPr>
        <w:rPr>
          <w:sz w:val="20"/>
          <w:szCs w:val="20"/>
        </w:rPr>
      </w:pPr>
      <w:r w:rsidRPr="00BD03F2">
        <w:rPr>
          <w:sz w:val="20"/>
          <w:szCs w:val="20"/>
        </w:rPr>
        <w:t>An increase to speed of 10 feet</w:t>
      </w:r>
    </w:p>
    <w:p w14:paraId="37DE7E3F" w14:textId="77777777" w:rsidR="00CC7639" w:rsidRPr="00BD03F2" w:rsidRDefault="00CC7639" w:rsidP="00CC7639">
      <w:pPr>
        <w:pStyle w:val="core-stylescore-bulleted"/>
        <w:numPr>
          <w:ilvl w:val="0"/>
          <w:numId w:val="8"/>
        </w:numPr>
        <w:rPr>
          <w:sz w:val="20"/>
          <w:szCs w:val="20"/>
        </w:rPr>
      </w:pPr>
      <w:r w:rsidRPr="00BD03F2">
        <w:rPr>
          <w:sz w:val="20"/>
          <w:szCs w:val="20"/>
        </w:rPr>
        <w:t>Proficiency in Constitution saving throws</w:t>
      </w:r>
    </w:p>
    <w:p w14:paraId="6D9E064F" w14:textId="77777777" w:rsidR="00CC7639" w:rsidRPr="00BD03F2" w:rsidRDefault="00CC7639" w:rsidP="00CC7639">
      <w:pPr>
        <w:pStyle w:val="core-stylescore-bulleted-last"/>
        <w:numPr>
          <w:ilvl w:val="0"/>
          <w:numId w:val="8"/>
        </w:numPr>
        <w:rPr>
          <w:sz w:val="20"/>
          <w:szCs w:val="20"/>
        </w:rPr>
      </w:pPr>
      <w:r w:rsidRPr="00BD03F2">
        <w:rPr>
          <w:sz w:val="20"/>
          <w:szCs w:val="20"/>
        </w:rPr>
        <w:t>Resistance to acid, cold, fire, lightning, or thunder damage (your choice whenever you choose this benefit)</w:t>
      </w:r>
    </w:p>
    <w:p w14:paraId="6264F337" w14:textId="77777777" w:rsidR="00CC7639" w:rsidRPr="00BD03F2" w:rsidRDefault="00CC7639" w:rsidP="00CC7639">
      <w:pPr>
        <w:pStyle w:val="core-stylescore-body"/>
        <w:rPr>
          <w:sz w:val="20"/>
          <w:szCs w:val="20"/>
        </w:rPr>
      </w:pPr>
      <w:r w:rsidRPr="00BD03F2">
        <w:rPr>
          <w:sz w:val="20"/>
          <w:szCs w:val="20"/>
        </w:rPr>
        <w:t>Each time you cast a transmutation spell of 1st level or higher, you can change the effect of your stone if the stone is on your person.</w:t>
      </w:r>
    </w:p>
    <w:p w14:paraId="55D3822F" w14:textId="77777777" w:rsidR="00CC7639" w:rsidRPr="00BD03F2" w:rsidRDefault="00CC7639" w:rsidP="00CC7639">
      <w:pPr>
        <w:pStyle w:val="core-stylescore-body"/>
        <w:rPr>
          <w:sz w:val="20"/>
          <w:szCs w:val="20"/>
        </w:rPr>
      </w:pPr>
      <w:r w:rsidRPr="00BD03F2">
        <w:rPr>
          <w:sz w:val="20"/>
          <w:szCs w:val="20"/>
        </w:rPr>
        <w:t>If you create a new transmuter’s stone, the previous one ceases to function.</w:t>
      </w:r>
    </w:p>
    <w:p w14:paraId="72D27574" w14:textId="77777777" w:rsidR="00C92902" w:rsidRPr="00B812C8" w:rsidRDefault="00C92902" w:rsidP="00C92902">
      <w:pPr>
        <w:pStyle w:val="Heading4"/>
        <w:rPr>
          <w:rFonts w:ascii="Times New Roman" w:hAnsi="Times New Roman" w:cs="Times New Roman"/>
          <w:sz w:val="28"/>
          <w:szCs w:val="28"/>
        </w:rPr>
      </w:pPr>
      <w:r w:rsidRPr="00B812C8">
        <w:rPr>
          <w:rFonts w:ascii="Times New Roman" w:hAnsi="Times New Roman" w:cs="Times New Roman"/>
          <w:sz w:val="28"/>
          <w:szCs w:val="28"/>
        </w:rPr>
        <w:t>Shapechanger</w:t>
      </w:r>
    </w:p>
    <w:p w14:paraId="0EF0D0B0" w14:textId="0EBF601C" w:rsidR="00C92902" w:rsidRPr="00BD03F2" w:rsidRDefault="00C92902" w:rsidP="00C92902">
      <w:pPr>
        <w:pStyle w:val="core-stylescore-body"/>
        <w:rPr>
          <w:sz w:val="20"/>
          <w:szCs w:val="20"/>
        </w:rPr>
      </w:pPr>
      <w:r w:rsidRPr="00BD03F2">
        <w:rPr>
          <w:sz w:val="20"/>
          <w:szCs w:val="20"/>
        </w:rPr>
        <w:t>At 10th level, you add the polymorph spell to your spellbook, if it is not there already. You can cast polymorph without expending a spell slot. When you do so, you can target only yourself and transform into a beast whose challenge rating is 1 or lower.</w:t>
      </w:r>
    </w:p>
    <w:p w14:paraId="4981C99B" w14:textId="544AF73B" w:rsidR="00B812C8" w:rsidRDefault="00C92902" w:rsidP="00C92902">
      <w:pPr>
        <w:pStyle w:val="core-stylescore-body"/>
        <w:rPr>
          <w:sz w:val="20"/>
          <w:szCs w:val="20"/>
        </w:rPr>
      </w:pPr>
      <w:r w:rsidRPr="00BD03F2">
        <w:rPr>
          <w:sz w:val="20"/>
          <w:szCs w:val="20"/>
        </w:rPr>
        <w:t>Once you cast polymorph in this way, you can’t do so again until you finish a short or long rest, though you can still cast it normally using an available spell slot.</w:t>
      </w:r>
    </w:p>
    <w:p w14:paraId="5AFB6CF2" w14:textId="77777777" w:rsidR="00B812C8" w:rsidRDefault="00B812C8">
      <w:pPr>
        <w:spacing w:line="240" w:lineRule="auto"/>
        <w:rPr>
          <w:rFonts w:ascii="Times New Roman" w:eastAsia="Times New Roman" w:hAnsi="Times New Roman" w:cs="Times New Roman"/>
          <w:bCs w:val="0"/>
          <w:w w:val="100"/>
          <w:sz w:val="20"/>
        </w:rPr>
      </w:pPr>
      <w:r>
        <w:rPr>
          <w:sz w:val="20"/>
        </w:rPr>
        <w:br w:type="page"/>
      </w:r>
    </w:p>
    <w:p w14:paraId="7CFFC5EE" w14:textId="77777777" w:rsidR="00C92902" w:rsidRPr="00B812C8" w:rsidRDefault="00C92902" w:rsidP="00C92902">
      <w:pPr>
        <w:pStyle w:val="Heading4"/>
        <w:rPr>
          <w:rFonts w:ascii="Times New Roman" w:hAnsi="Times New Roman" w:cs="Times New Roman"/>
          <w:sz w:val="28"/>
          <w:szCs w:val="28"/>
        </w:rPr>
      </w:pPr>
      <w:r w:rsidRPr="00B812C8">
        <w:rPr>
          <w:rFonts w:ascii="Times New Roman" w:hAnsi="Times New Roman" w:cs="Times New Roman"/>
          <w:sz w:val="28"/>
          <w:szCs w:val="28"/>
        </w:rPr>
        <w:lastRenderedPageBreak/>
        <w:t>Master Transmuter</w:t>
      </w:r>
    </w:p>
    <w:p w14:paraId="7B593D9C" w14:textId="1A60DF59" w:rsidR="00C92902" w:rsidRPr="00BD03F2" w:rsidRDefault="00C92902" w:rsidP="00C92902">
      <w:pPr>
        <w:pStyle w:val="core-stylescore-body"/>
        <w:rPr>
          <w:sz w:val="20"/>
          <w:szCs w:val="20"/>
        </w:rPr>
      </w:pPr>
      <w:r w:rsidRPr="00BD03F2">
        <w:rPr>
          <w:sz w:val="20"/>
          <w:szCs w:val="20"/>
        </w:rPr>
        <w:t>Starting at 14th level, you can use your action to consume the reserve of transmutation magic stored within your transmuter’s stone in a single burst. When you do so, choose one of the following effects. Your transmuter’s stone is destroyed and can’t be remade until you finish a long rest.</w:t>
      </w:r>
    </w:p>
    <w:p w14:paraId="299D7725" w14:textId="77777777" w:rsidR="00C92902" w:rsidRPr="00BD03F2" w:rsidRDefault="00C92902" w:rsidP="00C92902">
      <w:pPr>
        <w:pStyle w:val="core-stylescore-body"/>
        <w:rPr>
          <w:sz w:val="20"/>
          <w:szCs w:val="20"/>
        </w:rPr>
      </w:pPr>
      <w:r w:rsidRPr="00BD03F2">
        <w:rPr>
          <w:rStyle w:val="serif-character-styleinline-subhead-serif"/>
          <w:b/>
          <w:bCs/>
          <w:sz w:val="20"/>
          <w:szCs w:val="20"/>
        </w:rPr>
        <w:t xml:space="preserve">Major Transformation. </w:t>
      </w:r>
      <w:r w:rsidRPr="00BD03F2">
        <w:rPr>
          <w:sz w:val="20"/>
          <w:szCs w:val="20"/>
        </w:rPr>
        <w:t>You can transmute one nonmagical object—no larger than a 5-foot cube—into another nonmagical object of similar size and mass and of equal or lesser value. You must spend 10 minutes handling the object to transform it.</w:t>
      </w:r>
    </w:p>
    <w:p w14:paraId="18F08875" w14:textId="77777777" w:rsidR="00C92902" w:rsidRPr="00BD03F2" w:rsidRDefault="00C92902" w:rsidP="00C92902">
      <w:pPr>
        <w:pStyle w:val="core-stylescore-body"/>
        <w:rPr>
          <w:sz w:val="20"/>
          <w:szCs w:val="20"/>
        </w:rPr>
      </w:pPr>
      <w:r w:rsidRPr="00BD03F2">
        <w:rPr>
          <w:rStyle w:val="serif-character-styleinline-subhead-serif"/>
          <w:b/>
          <w:bCs/>
          <w:sz w:val="20"/>
          <w:szCs w:val="20"/>
        </w:rPr>
        <w:t xml:space="preserve">Panacea. </w:t>
      </w:r>
      <w:r w:rsidRPr="00BD03F2">
        <w:rPr>
          <w:sz w:val="20"/>
          <w:szCs w:val="20"/>
        </w:rPr>
        <w:t>You remove all curses, diseases, and poisons affecting a creature that you touch with the transmuter’s stone. The creature also regains all its hit points.</w:t>
      </w:r>
    </w:p>
    <w:p w14:paraId="5EAFA4F4" w14:textId="734641FF" w:rsidR="00C92902" w:rsidRPr="00BD03F2" w:rsidRDefault="00C92902" w:rsidP="00C92902">
      <w:pPr>
        <w:pStyle w:val="core-stylescore-body"/>
        <w:rPr>
          <w:sz w:val="20"/>
          <w:szCs w:val="20"/>
        </w:rPr>
      </w:pPr>
      <w:r w:rsidRPr="00BD03F2">
        <w:rPr>
          <w:rStyle w:val="serif-character-styleinline-subhead-serif"/>
          <w:b/>
          <w:bCs/>
          <w:sz w:val="20"/>
          <w:szCs w:val="20"/>
        </w:rPr>
        <w:t xml:space="preserve">Restore Life. </w:t>
      </w:r>
      <w:r w:rsidRPr="00BD03F2">
        <w:rPr>
          <w:sz w:val="20"/>
          <w:szCs w:val="20"/>
        </w:rPr>
        <w:t>You cast the raise dead spell on a creature you touch with the transmuter’s stone, without expending a spell slot or needing to have the spell in your spellbook.</w:t>
      </w:r>
    </w:p>
    <w:p w14:paraId="1358042D" w14:textId="77777777" w:rsidR="00C92902" w:rsidRPr="00BD03F2" w:rsidRDefault="00C92902" w:rsidP="00C92902">
      <w:pPr>
        <w:pStyle w:val="core-stylescore-body"/>
        <w:rPr>
          <w:sz w:val="20"/>
          <w:szCs w:val="20"/>
        </w:rPr>
      </w:pPr>
      <w:r w:rsidRPr="00BD03F2">
        <w:rPr>
          <w:rStyle w:val="serif-character-styleinline-subhead-serif"/>
          <w:b/>
          <w:bCs/>
          <w:sz w:val="20"/>
          <w:szCs w:val="20"/>
        </w:rPr>
        <w:t>Restore Youth.</w:t>
      </w:r>
      <w:r w:rsidRPr="00BD03F2">
        <w:rPr>
          <w:sz w:val="20"/>
          <w:szCs w:val="20"/>
        </w:rPr>
        <w:t xml:space="preserve"> You touch the transmuter’s stone to a willing creature, and that creature’s apparent age is reduced by 3d10 years, to a minimum of 13 years. This effect doesn’t extend the creature’s lifespan.</w:t>
      </w:r>
    </w:p>
    <w:p w14:paraId="758FED50" w14:textId="34D10D01" w:rsidR="00C92902" w:rsidRPr="00BD03F2" w:rsidRDefault="00C92902" w:rsidP="00C92902">
      <w:pPr>
        <w:pStyle w:val="core-stylescore-body"/>
        <w:rPr>
          <w:sz w:val="20"/>
          <w:szCs w:val="20"/>
        </w:rPr>
      </w:pPr>
    </w:p>
    <w:p w14:paraId="52EC9FBA" w14:textId="77777777" w:rsidR="00C92902" w:rsidRPr="00BD03F2" w:rsidRDefault="00C92902">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5AB87D88" w14:textId="1B95F27F" w:rsidR="00C92902" w:rsidRPr="00B812C8" w:rsidRDefault="002979ED" w:rsidP="00C92902">
      <w:pPr>
        <w:pStyle w:val="Heading2"/>
        <w:rPr>
          <w:rFonts w:ascii="Times New Roman" w:hAnsi="Times New Roman" w:cs="Times New Roman"/>
          <w:w w:val="100"/>
        </w:rPr>
      </w:pPr>
      <w:r w:rsidRPr="00B812C8">
        <w:rPr>
          <w:rFonts w:ascii="Times New Roman" w:hAnsi="Times New Roman" w:cs="Times New Roman"/>
        </w:rPr>
        <w:lastRenderedPageBreak/>
        <w:t xml:space="preserve">Tradition of </w:t>
      </w:r>
      <w:r w:rsidR="00382EB4" w:rsidRPr="00B812C8">
        <w:rPr>
          <w:rFonts w:ascii="Times New Roman" w:hAnsi="Times New Roman" w:cs="Times New Roman"/>
        </w:rPr>
        <w:t>War Magic</w:t>
      </w:r>
    </w:p>
    <w:p w14:paraId="72B4B7E0" w14:textId="77777777"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680CBDF4"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9FEF4AE" w14:textId="77777777"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64FD64B1"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24E1EADE"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E029CF"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B0C0D0" w14:textId="41C22B57" w:rsidR="00C92902" w:rsidRPr="00BD03F2" w:rsidRDefault="005F5345"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Arcane Deflection, Tactical Wit, War Mage</w:t>
            </w:r>
          </w:p>
        </w:tc>
      </w:tr>
      <w:tr w:rsidR="00C92902" w:rsidRPr="00BD03F2" w14:paraId="58069DE2"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9FC1181"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63846F3" w14:textId="22A8F623" w:rsidR="00C92902" w:rsidRPr="00BD03F2" w:rsidRDefault="005F5345"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A</w:t>
            </w:r>
            <w:r w:rsidRPr="00BD03F2">
              <w:rPr>
                <w:rStyle w:val="5ECHARITALIC"/>
                <w:rFonts w:ascii="Times New Roman" w:hAnsi="Times New Roman" w:cs="Times New Roman"/>
                <w:i w:val="0"/>
                <w:iCs/>
                <w:sz w:val="20"/>
                <w:lang w:val="en"/>
              </w:rPr>
              <w:t>rcane Strikes, Power Surge</w:t>
            </w:r>
          </w:p>
        </w:tc>
      </w:tr>
      <w:tr w:rsidR="00C92902" w:rsidRPr="00BD03F2" w14:paraId="05B38F71"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10E3DD7E" w14:textId="77777777"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10B4DDF4" w14:textId="0AD794BA" w:rsidR="00C92902" w:rsidRPr="00BD03F2" w:rsidRDefault="00C92902"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Spell Breaker</w:t>
            </w:r>
            <w:r w:rsidR="005F5345" w:rsidRPr="00BD03F2">
              <w:rPr>
                <w:rStyle w:val="5ECHARITALIC"/>
                <w:rFonts w:ascii="Times New Roman" w:hAnsi="Times New Roman" w:cs="Times New Roman"/>
                <w:i w:val="0"/>
                <w:iCs/>
                <w:spacing w:val="0"/>
                <w:sz w:val="20"/>
                <w:lang w:val="en"/>
              </w:rPr>
              <w:t xml:space="preserve"> </w:t>
            </w:r>
            <w:r w:rsidR="005F5345" w:rsidRPr="00BD03F2">
              <w:rPr>
                <w:rStyle w:val="5ECHARITALIC"/>
                <w:rFonts w:ascii="Times New Roman" w:hAnsi="Times New Roman" w:cs="Times New Roman"/>
                <w:i w:val="0"/>
                <w:iCs/>
                <w:sz w:val="20"/>
                <w:lang w:val="en"/>
              </w:rPr>
              <w:t>durable Magic</w:t>
            </w:r>
          </w:p>
        </w:tc>
      </w:tr>
      <w:tr w:rsidR="00C92902" w:rsidRPr="00BD03F2" w14:paraId="56E62379"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5492A58F"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8E6520B" w14:textId="6764ED3B" w:rsidR="00C92902" w:rsidRPr="00BD03F2" w:rsidRDefault="005F5345"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D</w:t>
            </w:r>
            <w:r w:rsidRPr="00BD03F2">
              <w:rPr>
                <w:rStyle w:val="5ECHARITALIC"/>
                <w:rFonts w:ascii="Times New Roman" w:hAnsi="Times New Roman" w:cs="Times New Roman"/>
                <w:i w:val="0"/>
                <w:iCs/>
                <w:sz w:val="20"/>
                <w:lang w:val="en"/>
              </w:rPr>
              <w:t>eflecting Shroud</w:t>
            </w:r>
          </w:p>
        </w:tc>
      </w:tr>
    </w:tbl>
    <w:p w14:paraId="797154EE" w14:textId="77777777" w:rsidR="00330D72" w:rsidRPr="00B812C8" w:rsidRDefault="00330D72" w:rsidP="00330D72">
      <w:pPr>
        <w:pStyle w:val="Heading4"/>
        <w:rPr>
          <w:rFonts w:ascii="Times New Roman" w:hAnsi="Times New Roman" w:cs="Times New Roman"/>
          <w:w w:val="100"/>
          <w:sz w:val="28"/>
          <w:szCs w:val="28"/>
        </w:rPr>
      </w:pPr>
      <w:r w:rsidRPr="00B812C8">
        <w:rPr>
          <w:rFonts w:ascii="Times New Roman" w:hAnsi="Times New Roman" w:cs="Times New Roman"/>
          <w:sz w:val="28"/>
          <w:szCs w:val="28"/>
        </w:rPr>
        <w:t>Arcane Deflection</w:t>
      </w:r>
    </w:p>
    <w:p w14:paraId="0BD41557" w14:textId="74328EE2" w:rsidR="00330D72" w:rsidRPr="00BD03F2" w:rsidRDefault="0092408D" w:rsidP="00330D72">
      <w:pPr>
        <w:pStyle w:val="core-stylescore-body"/>
        <w:rPr>
          <w:sz w:val="20"/>
          <w:szCs w:val="20"/>
        </w:rPr>
      </w:pPr>
      <w:r w:rsidRPr="00BD03F2">
        <w:rPr>
          <w:sz w:val="20"/>
          <w:szCs w:val="20"/>
        </w:rPr>
        <w:t>Starting a</w:t>
      </w:r>
      <w:r w:rsidR="00330D72" w:rsidRPr="00BD03F2">
        <w:rPr>
          <w:sz w:val="20"/>
          <w:szCs w:val="20"/>
        </w:rPr>
        <w:t>t 2nd level, you have learned to weave your magic to fortify yourself against harm. When you fail a saving throw, you can use your reaction to gain a +</w:t>
      </w:r>
      <w:r w:rsidR="00AE6A26" w:rsidRPr="00BD03F2">
        <w:rPr>
          <w:sz w:val="20"/>
          <w:szCs w:val="20"/>
        </w:rPr>
        <w:t>5</w:t>
      </w:r>
      <w:r w:rsidR="00330D72" w:rsidRPr="00BD03F2">
        <w:rPr>
          <w:sz w:val="20"/>
          <w:szCs w:val="20"/>
        </w:rPr>
        <w:t xml:space="preserve"> bonus to that saving throw.</w:t>
      </w:r>
    </w:p>
    <w:p w14:paraId="27887145" w14:textId="77777777" w:rsidR="00330D72" w:rsidRPr="00B812C8" w:rsidRDefault="00330D72" w:rsidP="00330D72">
      <w:pPr>
        <w:pStyle w:val="Heading4"/>
        <w:rPr>
          <w:rFonts w:ascii="Times New Roman" w:hAnsi="Times New Roman" w:cs="Times New Roman"/>
          <w:sz w:val="28"/>
          <w:szCs w:val="28"/>
        </w:rPr>
      </w:pPr>
      <w:r w:rsidRPr="00B812C8">
        <w:rPr>
          <w:rFonts w:ascii="Times New Roman" w:hAnsi="Times New Roman" w:cs="Times New Roman"/>
          <w:sz w:val="28"/>
          <w:szCs w:val="28"/>
        </w:rPr>
        <w:t>Tactical Wit</w:t>
      </w:r>
    </w:p>
    <w:p w14:paraId="386E2AF3" w14:textId="77777777" w:rsidR="00330D72" w:rsidRPr="00BD03F2" w:rsidRDefault="00330D72" w:rsidP="00330D72">
      <w:pPr>
        <w:pStyle w:val="NormalWeb"/>
        <w:rPr>
          <w:sz w:val="20"/>
          <w:szCs w:val="20"/>
        </w:rPr>
      </w:pPr>
      <w:r w:rsidRPr="00BD03F2">
        <w:rPr>
          <w:sz w:val="20"/>
          <w:szCs w:val="20"/>
        </w:rPr>
        <w:t xml:space="preserve">Starting at 2nd level, your keen ability to assess tactical situations allows you to act quickly in battle. You can give yourself a bonus to your initiative rolls equal to your Intelligence modifier. </w:t>
      </w:r>
    </w:p>
    <w:p w14:paraId="6CCC965F" w14:textId="1EE7D8A2" w:rsidR="00186928" w:rsidRPr="00BD03F2" w:rsidRDefault="00186928" w:rsidP="00330D72">
      <w:pPr>
        <w:pStyle w:val="NormalWeb"/>
        <w:rPr>
          <w:sz w:val="20"/>
          <w:szCs w:val="20"/>
        </w:rPr>
      </w:pPr>
      <w:r w:rsidRPr="00BD03F2">
        <w:rPr>
          <w:sz w:val="20"/>
          <w:szCs w:val="20"/>
        </w:rPr>
        <w:t>If you make a melee attack as part of casting a spell, you don't provoke opportunity attacks from that creature for the rest of the turn, whether you hit or not.</w:t>
      </w:r>
    </w:p>
    <w:p w14:paraId="28EA89B0" w14:textId="7F477BA8" w:rsidR="00C92902" w:rsidRPr="00B812C8" w:rsidRDefault="004E7B9E" w:rsidP="00C92902">
      <w:pPr>
        <w:pStyle w:val="Heading4"/>
        <w:rPr>
          <w:rFonts w:ascii="Times New Roman" w:hAnsi="Times New Roman" w:cs="Times New Roman"/>
          <w:sz w:val="28"/>
          <w:szCs w:val="28"/>
        </w:rPr>
      </w:pPr>
      <w:r w:rsidRPr="00B812C8">
        <w:rPr>
          <w:rFonts w:ascii="Times New Roman" w:hAnsi="Times New Roman" w:cs="Times New Roman"/>
          <w:sz w:val="28"/>
          <w:szCs w:val="28"/>
        </w:rPr>
        <w:t>Wa</w:t>
      </w:r>
      <w:r w:rsidR="005612DD" w:rsidRPr="00B812C8">
        <w:rPr>
          <w:rFonts w:ascii="Times New Roman" w:hAnsi="Times New Roman" w:cs="Times New Roman"/>
          <w:sz w:val="28"/>
          <w:szCs w:val="28"/>
        </w:rPr>
        <w:t>r Mage</w:t>
      </w:r>
    </w:p>
    <w:p w14:paraId="37495564" w14:textId="2CBE5C2E" w:rsidR="005612DD" w:rsidRPr="00BD03F2" w:rsidRDefault="00C92902" w:rsidP="00C5387B">
      <w:pPr>
        <w:pStyle w:val="core-stylescore-body"/>
        <w:rPr>
          <w:sz w:val="20"/>
          <w:szCs w:val="20"/>
        </w:rPr>
      </w:pPr>
      <w:r w:rsidRPr="00BD03F2">
        <w:rPr>
          <w:sz w:val="20"/>
          <w:szCs w:val="20"/>
        </w:rPr>
        <w:t xml:space="preserve">At 2nd level, </w:t>
      </w:r>
      <w:r w:rsidR="004E7B9E" w:rsidRPr="00BD03F2">
        <w:rPr>
          <w:sz w:val="20"/>
          <w:szCs w:val="20"/>
        </w:rPr>
        <w:t xml:space="preserve">you learn to suit yourself up for battle, you gain proficiency with light </w:t>
      </w:r>
      <w:r w:rsidR="005612DD" w:rsidRPr="00BD03F2">
        <w:rPr>
          <w:sz w:val="20"/>
          <w:szCs w:val="20"/>
        </w:rPr>
        <w:t>armor</w:t>
      </w:r>
      <w:r w:rsidR="004E7B9E" w:rsidRPr="00BD03F2">
        <w:rPr>
          <w:sz w:val="20"/>
          <w:szCs w:val="20"/>
        </w:rPr>
        <w:t>. You gain proficiency with all simple weapons.</w:t>
      </w:r>
      <w:r w:rsidR="00A67D64" w:rsidRPr="00BD03F2">
        <w:rPr>
          <w:sz w:val="20"/>
          <w:szCs w:val="20"/>
        </w:rPr>
        <w:t xml:space="preserve"> </w:t>
      </w:r>
      <w:r w:rsidR="00762BD9" w:rsidRPr="00BD03F2">
        <w:rPr>
          <w:sz w:val="20"/>
          <w:szCs w:val="20"/>
        </w:rPr>
        <w:br/>
      </w:r>
      <w:r w:rsidR="00762BD9" w:rsidRPr="00BD03F2">
        <w:rPr>
          <w:sz w:val="20"/>
          <w:szCs w:val="20"/>
        </w:rPr>
        <w:br/>
      </w:r>
      <w:r w:rsidR="005612DD" w:rsidRPr="00BD03F2">
        <w:rPr>
          <w:sz w:val="20"/>
          <w:szCs w:val="20"/>
        </w:rPr>
        <w:t xml:space="preserve">You </w:t>
      </w:r>
      <w:r w:rsidR="005612DD" w:rsidRPr="00BD03F2">
        <w:rPr>
          <w:b/>
          <w:bCs/>
          <w:sz w:val="20"/>
          <w:szCs w:val="20"/>
        </w:rPr>
        <w:t>may</w:t>
      </w:r>
      <w:r w:rsidR="005612DD" w:rsidRPr="00BD03F2">
        <w:rPr>
          <w:sz w:val="20"/>
          <w:szCs w:val="20"/>
        </w:rPr>
        <w:t xml:space="preserve"> use your Intelligence in place of dexterity when calculating your armor class while wearing light armor as long as you are not holding a shield.</w:t>
      </w:r>
    </w:p>
    <w:p w14:paraId="19BD5A01" w14:textId="3AF0952F" w:rsidR="004E7B9E" w:rsidRPr="00BD03F2" w:rsidRDefault="004E7B9E" w:rsidP="004E7B9E">
      <w:pPr>
        <w:pStyle w:val="core-stylescore-body"/>
        <w:rPr>
          <w:sz w:val="20"/>
          <w:szCs w:val="20"/>
        </w:rPr>
      </w:pPr>
      <w:r w:rsidRPr="00BD03F2">
        <w:rPr>
          <w:sz w:val="20"/>
          <w:szCs w:val="20"/>
        </w:rPr>
        <w:t>You add all spells that req</w:t>
      </w:r>
      <w:r w:rsidR="00382EB4" w:rsidRPr="00BD03F2">
        <w:rPr>
          <w:sz w:val="20"/>
          <w:szCs w:val="20"/>
        </w:rPr>
        <w:t xml:space="preserve">uire </w:t>
      </w:r>
      <w:r w:rsidR="00330D72" w:rsidRPr="00BD03F2">
        <w:rPr>
          <w:sz w:val="20"/>
          <w:szCs w:val="20"/>
        </w:rPr>
        <w:t>weapon</w:t>
      </w:r>
      <w:r w:rsidR="00382EB4" w:rsidRPr="00BD03F2">
        <w:rPr>
          <w:sz w:val="20"/>
          <w:szCs w:val="20"/>
        </w:rPr>
        <w:t xml:space="preserve"> attacks as part of their material cost to the list of your preparable cantrips.</w:t>
      </w:r>
      <w:r w:rsidR="001F6DC1" w:rsidRPr="00BD03F2">
        <w:rPr>
          <w:sz w:val="20"/>
          <w:szCs w:val="20"/>
        </w:rPr>
        <w:t xml:space="preserve"> These spells count as wizard spell</w:t>
      </w:r>
      <w:r w:rsidR="00C5387B" w:rsidRPr="00BD03F2">
        <w:rPr>
          <w:sz w:val="20"/>
          <w:szCs w:val="20"/>
        </w:rPr>
        <w:t>s</w:t>
      </w:r>
      <w:r w:rsidR="001F6DC1" w:rsidRPr="00BD03F2">
        <w:rPr>
          <w:sz w:val="20"/>
          <w:szCs w:val="20"/>
        </w:rPr>
        <w:t xml:space="preserve"> for you.</w:t>
      </w:r>
    </w:p>
    <w:p w14:paraId="416A6F48" w14:textId="39364C70" w:rsidR="00382EB4" w:rsidRPr="00B812C8" w:rsidRDefault="00A67D64" w:rsidP="00382EB4">
      <w:pPr>
        <w:pStyle w:val="Heading4"/>
        <w:rPr>
          <w:rFonts w:ascii="Times New Roman" w:hAnsi="Times New Roman" w:cs="Times New Roman"/>
          <w:w w:val="100"/>
          <w:sz w:val="28"/>
          <w:szCs w:val="28"/>
        </w:rPr>
      </w:pPr>
      <w:r w:rsidRPr="00B812C8">
        <w:rPr>
          <w:rFonts w:ascii="Times New Roman" w:hAnsi="Times New Roman" w:cs="Times New Roman"/>
          <w:sz w:val="28"/>
          <w:szCs w:val="28"/>
        </w:rPr>
        <w:t>Arcanic</w:t>
      </w:r>
      <w:r w:rsidR="001F6DC1" w:rsidRPr="00B812C8">
        <w:rPr>
          <w:rFonts w:ascii="Times New Roman" w:hAnsi="Times New Roman" w:cs="Times New Roman"/>
          <w:sz w:val="28"/>
          <w:szCs w:val="28"/>
        </w:rPr>
        <w:t xml:space="preserve"> Strikes</w:t>
      </w:r>
    </w:p>
    <w:p w14:paraId="2B3BE251" w14:textId="45DCF5C3" w:rsidR="00382EB4" w:rsidRPr="00BD03F2" w:rsidRDefault="00382EB4" w:rsidP="00382EB4">
      <w:pPr>
        <w:pStyle w:val="NormalWeb"/>
        <w:rPr>
          <w:sz w:val="20"/>
          <w:szCs w:val="20"/>
        </w:rPr>
      </w:pPr>
      <w:r w:rsidRPr="00BD03F2">
        <w:rPr>
          <w:sz w:val="20"/>
          <w:szCs w:val="20"/>
        </w:rPr>
        <w:t xml:space="preserve">Starting at </w:t>
      </w:r>
      <w:r w:rsidR="00330D72" w:rsidRPr="00BD03F2">
        <w:rPr>
          <w:sz w:val="20"/>
          <w:szCs w:val="20"/>
        </w:rPr>
        <w:t>6</w:t>
      </w:r>
      <w:r w:rsidRPr="00BD03F2">
        <w:rPr>
          <w:sz w:val="20"/>
          <w:szCs w:val="20"/>
        </w:rPr>
        <w:t xml:space="preserve">th level, </w:t>
      </w:r>
      <w:r w:rsidR="001F6DC1" w:rsidRPr="00BD03F2">
        <w:rPr>
          <w:sz w:val="20"/>
          <w:szCs w:val="20"/>
        </w:rPr>
        <w:t>when you make a weapon attack as part of casting a spell you may use your intelligence modifier instead of strength or dexterity to make that weapon attack.</w:t>
      </w:r>
    </w:p>
    <w:p w14:paraId="45A36FBC" w14:textId="77777777" w:rsidR="00CB4A0E" w:rsidRPr="00B812C8" w:rsidRDefault="00CB4A0E" w:rsidP="00CB4A0E">
      <w:pPr>
        <w:pStyle w:val="Heading4"/>
        <w:rPr>
          <w:rFonts w:ascii="Times New Roman" w:hAnsi="Times New Roman" w:cs="Times New Roman"/>
          <w:w w:val="100"/>
          <w:sz w:val="28"/>
          <w:szCs w:val="28"/>
        </w:rPr>
      </w:pPr>
      <w:r w:rsidRPr="00B812C8">
        <w:rPr>
          <w:rFonts w:ascii="Times New Roman" w:hAnsi="Times New Roman" w:cs="Times New Roman"/>
          <w:sz w:val="28"/>
          <w:szCs w:val="28"/>
        </w:rPr>
        <w:t>Power Surge</w:t>
      </w:r>
    </w:p>
    <w:p w14:paraId="2913CD24" w14:textId="77777777" w:rsidR="00CB4A0E" w:rsidRPr="00BD03F2" w:rsidRDefault="00CB4A0E" w:rsidP="00CB4A0E">
      <w:pPr>
        <w:pStyle w:val="core-stylescore-body"/>
        <w:rPr>
          <w:sz w:val="20"/>
          <w:szCs w:val="20"/>
        </w:rPr>
      </w:pPr>
      <w:r w:rsidRPr="00BD03F2">
        <w:rPr>
          <w:sz w:val="20"/>
          <w:szCs w:val="20"/>
        </w:rPr>
        <w:t>Starting at 6th level, you can store magical energy within yourself to later empower your damaging spells. In its stored form, this energy is called a power surge.</w:t>
      </w:r>
    </w:p>
    <w:p w14:paraId="3A38622A" w14:textId="77777777" w:rsidR="004E0EFE" w:rsidRPr="00BD03F2" w:rsidRDefault="00CB4A0E" w:rsidP="00CB4A0E">
      <w:pPr>
        <w:pStyle w:val="core-stylescore-body"/>
        <w:rPr>
          <w:sz w:val="20"/>
          <w:szCs w:val="20"/>
        </w:rPr>
      </w:pPr>
      <w:r w:rsidRPr="00BD03F2">
        <w:rPr>
          <w:sz w:val="20"/>
          <w:szCs w:val="20"/>
        </w:rPr>
        <w:t xml:space="preserve">You can store up to </w:t>
      </w:r>
      <w:r w:rsidR="004E0EFE" w:rsidRPr="00BD03F2">
        <w:rPr>
          <w:sz w:val="20"/>
          <w:szCs w:val="20"/>
        </w:rPr>
        <w:t>one</w:t>
      </w:r>
      <w:r w:rsidRPr="00BD03F2">
        <w:rPr>
          <w:sz w:val="20"/>
          <w:szCs w:val="20"/>
        </w:rPr>
        <w:t xml:space="preserve"> power surges at a time. Whenever you</w:t>
      </w:r>
      <w:r w:rsidR="004E0EFE" w:rsidRPr="00BD03F2">
        <w:rPr>
          <w:sz w:val="20"/>
          <w:szCs w:val="20"/>
        </w:rPr>
        <w:t xml:space="preserve"> finish a short rest, long rest,</w:t>
      </w:r>
      <w:r w:rsidRPr="00BD03F2">
        <w:rPr>
          <w:sz w:val="20"/>
          <w:szCs w:val="20"/>
        </w:rPr>
        <w:t xml:space="preserve"> dispel a magic with Dispel Magic</w:t>
      </w:r>
      <w:r w:rsidR="004E0EFE" w:rsidRPr="00BD03F2">
        <w:rPr>
          <w:sz w:val="20"/>
          <w:szCs w:val="20"/>
        </w:rPr>
        <w:t>,</w:t>
      </w:r>
      <w:r w:rsidRPr="00BD03F2">
        <w:rPr>
          <w:sz w:val="20"/>
          <w:szCs w:val="20"/>
        </w:rPr>
        <w:t xml:space="preserve"> or later on absorb damage with durable magic using a spell slot of 4th level or higher. You gain a power surge. </w:t>
      </w:r>
    </w:p>
    <w:p w14:paraId="73437995" w14:textId="074697C0" w:rsidR="00CB4A0E" w:rsidRPr="00BD03F2" w:rsidRDefault="00CB4A0E" w:rsidP="00CB4A0E">
      <w:pPr>
        <w:pStyle w:val="core-stylescore-body"/>
        <w:rPr>
          <w:sz w:val="20"/>
          <w:szCs w:val="20"/>
        </w:rPr>
      </w:pPr>
      <w:r w:rsidRPr="00BD03F2">
        <w:rPr>
          <w:sz w:val="20"/>
          <w:szCs w:val="20"/>
        </w:rPr>
        <w:t>Once per turn when you deal damage to a creature or object with a wizard spell, you can spend one power surge to deal extra force damage to that target. The extra damage equals your wizard level.</w:t>
      </w:r>
    </w:p>
    <w:p w14:paraId="47D09CE0" w14:textId="77777777" w:rsidR="00C92902" w:rsidRPr="00B812C8" w:rsidRDefault="00C92902" w:rsidP="00C92902">
      <w:pPr>
        <w:pStyle w:val="Heading4"/>
        <w:rPr>
          <w:rFonts w:ascii="Times New Roman" w:hAnsi="Times New Roman" w:cs="Times New Roman"/>
          <w:sz w:val="28"/>
          <w:szCs w:val="28"/>
        </w:rPr>
      </w:pPr>
      <w:r w:rsidRPr="00B812C8">
        <w:rPr>
          <w:rFonts w:ascii="Times New Roman" w:hAnsi="Times New Roman" w:cs="Times New Roman"/>
          <w:sz w:val="28"/>
          <w:szCs w:val="28"/>
        </w:rPr>
        <w:t>Durable Magic</w:t>
      </w:r>
    </w:p>
    <w:p w14:paraId="291F25FA" w14:textId="77777777" w:rsidR="00C92902" w:rsidRPr="00BD03F2" w:rsidRDefault="00C92902" w:rsidP="00C92902">
      <w:pPr>
        <w:pStyle w:val="NormalWeb"/>
        <w:rPr>
          <w:sz w:val="20"/>
          <w:szCs w:val="20"/>
        </w:rPr>
      </w:pPr>
      <w:r w:rsidRPr="00BD03F2">
        <w:rPr>
          <w:sz w:val="20"/>
          <w:szCs w:val="20"/>
        </w:rPr>
        <w:t>Beginning at 10th level, the magic you channel helps ward off harm. While you maintain concentration on a spell, you have a +2 bonus to AC and all saving throws.</w:t>
      </w:r>
    </w:p>
    <w:p w14:paraId="32B011B4" w14:textId="71840E72" w:rsidR="00330D72" w:rsidRPr="00BD03F2" w:rsidRDefault="00330D72" w:rsidP="00C92902">
      <w:pPr>
        <w:pStyle w:val="NormalWeb"/>
        <w:rPr>
          <w:sz w:val="20"/>
          <w:szCs w:val="20"/>
        </w:rPr>
      </w:pPr>
      <w:r w:rsidRPr="00BD03F2">
        <w:rPr>
          <w:sz w:val="20"/>
          <w:szCs w:val="20"/>
        </w:rPr>
        <w:t>When you take damage, you can use your reaction to expend one spell slot and reduce that damage to you by an amount equal to five times the spell slot’s level.</w:t>
      </w:r>
    </w:p>
    <w:p w14:paraId="2B00B12D" w14:textId="77777777" w:rsidR="00C92902" w:rsidRPr="00B812C8" w:rsidRDefault="00C92902" w:rsidP="00C92902">
      <w:pPr>
        <w:pStyle w:val="Heading4"/>
        <w:rPr>
          <w:rFonts w:ascii="Times New Roman" w:hAnsi="Times New Roman" w:cs="Times New Roman"/>
          <w:sz w:val="28"/>
          <w:szCs w:val="28"/>
        </w:rPr>
      </w:pPr>
      <w:r w:rsidRPr="00B812C8">
        <w:rPr>
          <w:rFonts w:ascii="Times New Roman" w:hAnsi="Times New Roman" w:cs="Times New Roman"/>
          <w:sz w:val="28"/>
          <w:szCs w:val="28"/>
        </w:rPr>
        <w:t>Deflecting Shroud</w:t>
      </w:r>
    </w:p>
    <w:p w14:paraId="5499DE84" w14:textId="23F22649" w:rsidR="00B812C8" w:rsidRDefault="00C92902" w:rsidP="00C92902">
      <w:pPr>
        <w:pStyle w:val="NormalWeb"/>
        <w:rPr>
          <w:sz w:val="20"/>
          <w:szCs w:val="20"/>
        </w:rPr>
      </w:pPr>
      <w:r w:rsidRPr="00BD03F2">
        <w:rPr>
          <w:sz w:val="20"/>
          <w:szCs w:val="20"/>
        </w:rPr>
        <w:t>At 14th level, your Arcane Deflection</w:t>
      </w:r>
      <w:r w:rsidR="005612DD" w:rsidRPr="00BD03F2">
        <w:rPr>
          <w:sz w:val="20"/>
          <w:szCs w:val="20"/>
        </w:rPr>
        <w:t xml:space="preserve"> and Durable magic</w:t>
      </w:r>
      <w:r w:rsidRPr="00BD03F2">
        <w:rPr>
          <w:sz w:val="20"/>
          <w:szCs w:val="20"/>
        </w:rPr>
        <w:t xml:space="preserve"> becomes infused with deadly magic. When you use your Arcane Deflection</w:t>
      </w:r>
      <w:r w:rsidR="005612DD" w:rsidRPr="00BD03F2">
        <w:rPr>
          <w:sz w:val="20"/>
          <w:szCs w:val="20"/>
        </w:rPr>
        <w:t xml:space="preserve"> or Durable Magic</w:t>
      </w:r>
      <w:r w:rsidRPr="00BD03F2">
        <w:rPr>
          <w:sz w:val="20"/>
          <w:szCs w:val="20"/>
        </w:rPr>
        <w:t xml:space="preserve"> feature, you can cause magical energy to arc from you. Up to t</w:t>
      </w:r>
      <w:r w:rsidR="00AE6A26" w:rsidRPr="00BD03F2">
        <w:rPr>
          <w:sz w:val="20"/>
          <w:szCs w:val="20"/>
        </w:rPr>
        <w:t>wo</w:t>
      </w:r>
      <w:r w:rsidRPr="00BD03F2">
        <w:rPr>
          <w:sz w:val="20"/>
          <w:szCs w:val="20"/>
        </w:rPr>
        <w:t xml:space="preserve"> creatures of your choice that you can see within 60 feet of you each take force damage equal to half your wizard level.</w:t>
      </w:r>
    </w:p>
    <w:p w14:paraId="1BB37C1D" w14:textId="77777777" w:rsidR="00B812C8" w:rsidRDefault="00B812C8">
      <w:pPr>
        <w:spacing w:line="240" w:lineRule="auto"/>
        <w:rPr>
          <w:rFonts w:ascii="Times New Roman" w:eastAsia="Times New Roman" w:hAnsi="Times New Roman" w:cs="Times New Roman"/>
          <w:bCs w:val="0"/>
          <w:w w:val="100"/>
          <w:sz w:val="20"/>
        </w:rPr>
      </w:pPr>
      <w:r>
        <w:rPr>
          <w:sz w:val="20"/>
        </w:rPr>
        <w:br w:type="page"/>
      </w:r>
    </w:p>
    <w:p w14:paraId="27B5A807" w14:textId="7901628D" w:rsidR="00C92902" w:rsidRPr="00B812C8" w:rsidRDefault="002979ED" w:rsidP="00C92902">
      <w:pPr>
        <w:pStyle w:val="Heading2"/>
        <w:rPr>
          <w:rFonts w:ascii="Times New Roman" w:hAnsi="Times New Roman" w:cs="Times New Roman"/>
          <w:w w:val="100"/>
        </w:rPr>
      </w:pPr>
      <w:r w:rsidRPr="00B812C8">
        <w:rPr>
          <w:rFonts w:ascii="Times New Roman" w:hAnsi="Times New Roman" w:cs="Times New Roman"/>
        </w:rPr>
        <w:lastRenderedPageBreak/>
        <w:t xml:space="preserve">School of </w:t>
      </w:r>
      <w:r w:rsidR="005F5345" w:rsidRPr="00B812C8">
        <w:rPr>
          <w:rFonts w:ascii="Times New Roman" w:hAnsi="Times New Roman" w:cs="Times New Roman"/>
        </w:rPr>
        <w:t>Chronurgy Magic</w:t>
      </w:r>
    </w:p>
    <w:p w14:paraId="7EFBCF0F" w14:textId="77777777"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53807EC2"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D436D56" w14:textId="77777777"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3EC62B86"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3D252F41"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BB278"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4A5ED7" w14:textId="2A0F87D9" w:rsidR="00C92902" w:rsidRPr="00BD03F2" w:rsidRDefault="005F5345"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Chronal Shift, Temporal Awareness</w:t>
            </w:r>
          </w:p>
        </w:tc>
      </w:tr>
      <w:tr w:rsidR="00C92902" w:rsidRPr="00BD03F2" w14:paraId="117E0BCF"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6929F96"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2012890" w14:textId="76AF5237" w:rsidR="00C92902" w:rsidRPr="00BD03F2" w:rsidRDefault="005F5345"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M</w:t>
            </w:r>
            <w:r w:rsidRPr="00BD03F2">
              <w:rPr>
                <w:rStyle w:val="5ECHARITALIC"/>
                <w:rFonts w:ascii="Times New Roman" w:hAnsi="Times New Roman" w:cs="Times New Roman"/>
                <w:i w:val="0"/>
                <w:iCs/>
                <w:sz w:val="20"/>
                <w:lang w:val="en"/>
              </w:rPr>
              <w:t>omentary Statis</w:t>
            </w:r>
          </w:p>
        </w:tc>
      </w:tr>
      <w:tr w:rsidR="00C92902" w:rsidRPr="00BD03F2" w14:paraId="053D0CF7"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B97C277" w14:textId="77777777"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780C26E5" w14:textId="62F81273" w:rsidR="00C92902" w:rsidRPr="00BD03F2" w:rsidRDefault="005F5345"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z w:val="20"/>
                <w:lang w:val="en"/>
              </w:rPr>
              <w:t>Arcane Abeyance</w:t>
            </w:r>
          </w:p>
        </w:tc>
      </w:tr>
      <w:tr w:rsidR="00C92902" w:rsidRPr="00BD03F2" w14:paraId="10161896"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2271741"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0B3E2F2" w14:textId="0632B936" w:rsidR="00C92902" w:rsidRPr="00BD03F2" w:rsidRDefault="005F5345"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z w:val="20"/>
                <w:lang w:val="en"/>
              </w:rPr>
              <w:t>Convergent Future</w:t>
            </w:r>
          </w:p>
        </w:tc>
      </w:tr>
    </w:tbl>
    <w:p w14:paraId="77059E1C" w14:textId="77777777" w:rsidR="00C92902" w:rsidRPr="00B812C8" w:rsidRDefault="00C92902" w:rsidP="00C92902">
      <w:pPr>
        <w:pStyle w:val="Heading4"/>
        <w:rPr>
          <w:rFonts w:ascii="Times New Roman" w:hAnsi="Times New Roman" w:cs="Times New Roman"/>
          <w:sz w:val="28"/>
          <w:szCs w:val="28"/>
        </w:rPr>
      </w:pPr>
      <w:r w:rsidRPr="00B812C8">
        <w:rPr>
          <w:rFonts w:ascii="Times New Roman" w:hAnsi="Times New Roman" w:cs="Times New Roman"/>
          <w:sz w:val="28"/>
          <w:szCs w:val="28"/>
        </w:rPr>
        <w:t>Chronal Shift</w:t>
      </w:r>
    </w:p>
    <w:p w14:paraId="78FDAACF" w14:textId="4B2A35D6" w:rsidR="00C92902" w:rsidRPr="00BD03F2" w:rsidRDefault="005F5345" w:rsidP="00C92902">
      <w:pPr>
        <w:pStyle w:val="NormalWeb"/>
        <w:rPr>
          <w:sz w:val="20"/>
          <w:szCs w:val="20"/>
        </w:rPr>
      </w:pPr>
      <w:r w:rsidRPr="00BD03F2">
        <w:rPr>
          <w:sz w:val="20"/>
          <w:szCs w:val="20"/>
        </w:rPr>
        <w:t>Starting at 2nd level, y</w:t>
      </w:r>
      <w:r w:rsidR="00C92902" w:rsidRPr="00BD03F2">
        <w:rPr>
          <w:sz w:val="20"/>
          <w:szCs w:val="20"/>
        </w:rPr>
        <w:t>ou can magically exert limited control over the flow of time around a creature. As a reaction, after you or a creature you can see within 30 feet of you makes an attack roll, an ability check, or a saving throw, you can force the creature to reroll. You make this decision after you see whether the roll succeeds or fails. The target must use the result of the second roll.</w:t>
      </w:r>
    </w:p>
    <w:p w14:paraId="368EBA97" w14:textId="77777777" w:rsidR="00C92902" w:rsidRPr="00BD03F2" w:rsidRDefault="00C92902" w:rsidP="00C92902">
      <w:pPr>
        <w:pStyle w:val="NormalWeb"/>
        <w:rPr>
          <w:sz w:val="20"/>
          <w:szCs w:val="20"/>
        </w:rPr>
      </w:pPr>
      <w:r w:rsidRPr="00BD03F2">
        <w:rPr>
          <w:sz w:val="20"/>
          <w:szCs w:val="20"/>
        </w:rPr>
        <w:t>You can use this ability twice, and you regain any expended uses when you finish a long rest.</w:t>
      </w:r>
    </w:p>
    <w:p w14:paraId="1C990235" w14:textId="77777777" w:rsidR="00C92902" w:rsidRPr="00B812C8" w:rsidRDefault="00C92902" w:rsidP="00C92902">
      <w:pPr>
        <w:pStyle w:val="Heading4"/>
        <w:rPr>
          <w:rFonts w:ascii="Times New Roman" w:hAnsi="Times New Roman" w:cs="Times New Roman"/>
          <w:sz w:val="28"/>
          <w:szCs w:val="28"/>
        </w:rPr>
      </w:pPr>
      <w:r w:rsidRPr="00B812C8">
        <w:rPr>
          <w:rFonts w:ascii="Times New Roman" w:hAnsi="Times New Roman" w:cs="Times New Roman"/>
          <w:sz w:val="28"/>
          <w:szCs w:val="28"/>
        </w:rPr>
        <w:t>Temporal Awareness</w:t>
      </w:r>
    </w:p>
    <w:p w14:paraId="6CAB05F0" w14:textId="23701980" w:rsidR="00C92902" w:rsidRPr="00BD03F2" w:rsidRDefault="005F5345" w:rsidP="00C92902">
      <w:pPr>
        <w:pStyle w:val="NormalWeb"/>
        <w:rPr>
          <w:sz w:val="20"/>
          <w:szCs w:val="20"/>
        </w:rPr>
      </w:pPr>
      <w:r w:rsidRPr="00BD03F2">
        <w:rPr>
          <w:sz w:val="20"/>
          <w:szCs w:val="20"/>
        </w:rPr>
        <w:t>Starting at 2nd level, when you roll initiative, you may grant one creature within 60ft of you advantage on initiative rolls. (</w:t>
      </w:r>
      <w:r w:rsidRPr="00BD03F2">
        <w:rPr>
          <w:i/>
          <w:iCs/>
          <w:sz w:val="20"/>
          <w:szCs w:val="20"/>
        </w:rPr>
        <w:t>Including yourself, no action required</w:t>
      </w:r>
      <w:r w:rsidRPr="00BD03F2">
        <w:rPr>
          <w:sz w:val="20"/>
          <w:szCs w:val="20"/>
        </w:rPr>
        <w:t>)</w:t>
      </w:r>
    </w:p>
    <w:p w14:paraId="780FAEB0" w14:textId="77777777" w:rsidR="00C92902" w:rsidRPr="00B812C8" w:rsidRDefault="00C92902" w:rsidP="00C92902">
      <w:pPr>
        <w:pStyle w:val="Heading4"/>
        <w:rPr>
          <w:rFonts w:ascii="Times New Roman" w:hAnsi="Times New Roman" w:cs="Times New Roman"/>
          <w:sz w:val="28"/>
          <w:szCs w:val="28"/>
        </w:rPr>
      </w:pPr>
      <w:r w:rsidRPr="00B812C8">
        <w:rPr>
          <w:rFonts w:ascii="Times New Roman" w:hAnsi="Times New Roman" w:cs="Times New Roman"/>
          <w:sz w:val="28"/>
          <w:szCs w:val="28"/>
        </w:rPr>
        <w:t>Momentary Stasis</w:t>
      </w:r>
    </w:p>
    <w:p w14:paraId="776ED6F7" w14:textId="490ECC73" w:rsidR="00C92902" w:rsidRPr="00BD03F2" w:rsidRDefault="005F5345" w:rsidP="00C92902">
      <w:pPr>
        <w:pStyle w:val="NormalWeb"/>
        <w:rPr>
          <w:sz w:val="20"/>
          <w:szCs w:val="20"/>
        </w:rPr>
      </w:pPr>
      <w:r w:rsidRPr="00BD03F2">
        <w:rPr>
          <w:sz w:val="20"/>
          <w:szCs w:val="20"/>
        </w:rPr>
        <w:t>Starting at 6th level, a</w:t>
      </w:r>
      <w:r w:rsidR="00C92902" w:rsidRPr="00BD03F2">
        <w:rPr>
          <w:sz w:val="20"/>
          <w:szCs w:val="20"/>
        </w:rPr>
        <w:t xml:space="preserve">s an action, you can magically force a </w:t>
      </w:r>
      <w:r w:rsidRPr="00BD03F2">
        <w:rPr>
          <w:sz w:val="20"/>
          <w:szCs w:val="20"/>
        </w:rPr>
        <w:t>l</w:t>
      </w:r>
      <w:r w:rsidR="00C92902" w:rsidRPr="00BD03F2">
        <w:rPr>
          <w:sz w:val="20"/>
          <w:szCs w:val="20"/>
        </w:rPr>
        <w:t xml:space="preserve">arge or smaller creature you can see within 60 feet of you to make a </w:t>
      </w:r>
      <w:r w:rsidR="001E14C5" w:rsidRPr="00BD03F2">
        <w:rPr>
          <w:sz w:val="20"/>
          <w:szCs w:val="20"/>
        </w:rPr>
        <w:t>c</w:t>
      </w:r>
      <w:r w:rsidR="00C92902" w:rsidRPr="00BD03F2">
        <w:rPr>
          <w:sz w:val="20"/>
          <w:szCs w:val="20"/>
        </w:rPr>
        <w:t xml:space="preserve">onstitution saving throw against your spell save DC. Unless the saving throw is a success, the creature is encased in a field of magical energy until the end of your next turn or until the creature takes any damage. While encased in this way, the creature is </w:t>
      </w:r>
      <w:r w:rsidR="00C92902" w:rsidRPr="00BD03F2">
        <w:rPr>
          <w:rFonts w:eastAsiaTheme="majorEastAsia"/>
          <w:sz w:val="20"/>
          <w:szCs w:val="20"/>
        </w:rPr>
        <w:t>incapacitated</w:t>
      </w:r>
      <w:r w:rsidR="00C92902" w:rsidRPr="00BD03F2">
        <w:rPr>
          <w:sz w:val="20"/>
          <w:szCs w:val="20"/>
        </w:rPr>
        <w:t xml:space="preserve"> and has a speed of 0.</w:t>
      </w:r>
    </w:p>
    <w:p w14:paraId="7239AFDF" w14:textId="77777777" w:rsidR="00C92902" w:rsidRDefault="00C92902" w:rsidP="00C92902">
      <w:pPr>
        <w:pStyle w:val="NormalWeb"/>
        <w:rPr>
          <w:sz w:val="20"/>
          <w:szCs w:val="20"/>
        </w:rPr>
      </w:pPr>
      <w:r w:rsidRPr="00BD03F2">
        <w:rPr>
          <w:sz w:val="20"/>
          <w:szCs w:val="20"/>
        </w:rPr>
        <w:t>You can use this feature a number of times equal to your Intelligence modifier (a minimum of once). You regain all expended uses when you finish a long rest.</w:t>
      </w:r>
    </w:p>
    <w:p w14:paraId="039DC12E" w14:textId="77777777" w:rsidR="00B812C8" w:rsidRDefault="00B812C8" w:rsidP="00C92902">
      <w:pPr>
        <w:pStyle w:val="NormalWeb"/>
        <w:rPr>
          <w:sz w:val="20"/>
          <w:szCs w:val="20"/>
        </w:rPr>
      </w:pPr>
    </w:p>
    <w:p w14:paraId="25BD13E4" w14:textId="77777777" w:rsidR="00B812C8" w:rsidRDefault="00B812C8" w:rsidP="00C92902">
      <w:pPr>
        <w:pStyle w:val="NormalWeb"/>
        <w:rPr>
          <w:sz w:val="20"/>
          <w:szCs w:val="20"/>
        </w:rPr>
      </w:pPr>
    </w:p>
    <w:p w14:paraId="56180CCD" w14:textId="77777777" w:rsidR="00B812C8" w:rsidRPr="00BD03F2" w:rsidRDefault="00B812C8" w:rsidP="00C92902">
      <w:pPr>
        <w:pStyle w:val="NormalWeb"/>
        <w:rPr>
          <w:sz w:val="20"/>
          <w:szCs w:val="20"/>
        </w:rPr>
      </w:pPr>
    </w:p>
    <w:p w14:paraId="2A1CFED1" w14:textId="77777777" w:rsidR="00C92902" w:rsidRPr="00B812C8" w:rsidRDefault="00C92902" w:rsidP="00C92902">
      <w:pPr>
        <w:pStyle w:val="Heading4"/>
        <w:rPr>
          <w:rFonts w:ascii="Times New Roman" w:hAnsi="Times New Roman" w:cs="Times New Roman"/>
          <w:sz w:val="28"/>
          <w:szCs w:val="28"/>
        </w:rPr>
      </w:pPr>
      <w:r w:rsidRPr="00B812C8">
        <w:rPr>
          <w:rFonts w:ascii="Times New Roman" w:hAnsi="Times New Roman" w:cs="Times New Roman"/>
          <w:sz w:val="28"/>
          <w:szCs w:val="28"/>
        </w:rPr>
        <w:t>Arcane Abeyance</w:t>
      </w:r>
    </w:p>
    <w:p w14:paraId="7E85F00D" w14:textId="51F542D7" w:rsidR="00C92902" w:rsidRPr="00BD03F2" w:rsidRDefault="005F5345" w:rsidP="00C92902">
      <w:pPr>
        <w:pStyle w:val="NormalWeb"/>
        <w:rPr>
          <w:sz w:val="20"/>
          <w:szCs w:val="20"/>
        </w:rPr>
      </w:pPr>
      <w:r w:rsidRPr="00BD03F2">
        <w:rPr>
          <w:sz w:val="20"/>
          <w:szCs w:val="20"/>
        </w:rPr>
        <w:t>Starting at 10th level, w</w:t>
      </w:r>
      <w:r w:rsidR="00C92902" w:rsidRPr="00BD03F2">
        <w:rPr>
          <w:sz w:val="20"/>
          <w:szCs w:val="20"/>
        </w:rPr>
        <w:t xml:space="preserve">hen you cast a spell using a spell slot of 4th level or lower, you can condense the spell’s magic into a mote. The spell is frozen in time at the moment of casting and held within a gray bead for 1 hour. This bead is a </w:t>
      </w:r>
      <w:r w:rsidRPr="00BD03F2">
        <w:rPr>
          <w:sz w:val="20"/>
          <w:szCs w:val="20"/>
        </w:rPr>
        <w:t>t</w:t>
      </w:r>
      <w:r w:rsidR="00C92902" w:rsidRPr="00BD03F2">
        <w:rPr>
          <w:sz w:val="20"/>
          <w:szCs w:val="20"/>
        </w:rPr>
        <w:t>iny object with AC 15 and 1 hit point, and it is immune to poison and psychic damage. When the duration ends, or if the bead is destroyed, it vanishes in a flash of light, and the spell is lost.</w:t>
      </w:r>
    </w:p>
    <w:p w14:paraId="7357162F" w14:textId="77777777" w:rsidR="00C92902" w:rsidRPr="00BD03F2" w:rsidRDefault="00C92902" w:rsidP="00C92902">
      <w:pPr>
        <w:pStyle w:val="NormalWeb"/>
        <w:rPr>
          <w:sz w:val="20"/>
          <w:szCs w:val="20"/>
        </w:rPr>
      </w:pPr>
      <w:r w:rsidRPr="00BD03F2">
        <w:rPr>
          <w:sz w:val="20"/>
          <w:szCs w:val="20"/>
        </w:rPr>
        <w:t>A creature holding the bead can use its action to release the spell within, whereupon the bead disappears. The spell uses your spell attack bonus and save DC, and the spell treats the creature who released it as the caster for all other purposes.</w:t>
      </w:r>
    </w:p>
    <w:p w14:paraId="5B3D1D11" w14:textId="7C490B3B" w:rsidR="005F5345" w:rsidRPr="00BD03F2" w:rsidRDefault="00C92902" w:rsidP="00173F80">
      <w:pPr>
        <w:pStyle w:val="NormalWeb"/>
        <w:rPr>
          <w:bCs/>
          <w:sz w:val="20"/>
          <w:szCs w:val="20"/>
        </w:rPr>
      </w:pPr>
      <w:r w:rsidRPr="00BD03F2">
        <w:rPr>
          <w:sz w:val="20"/>
          <w:szCs w:val="20"/>
        </w:rPr>
        <w:t>Once you create a bead with this feature, you can’t do so again until you finish a short or long rest.</w:t>
      </w:r>
    </w:p>
    <w:p w14:paraId="2F1B807D" w14:textId="77777777" w:rsidR="00C92902" w:rsidRPr="00173F80" w:rsidRDefault="00C92902" w:rsidP="00C92902">
      <w:pPr>
        <w:pStyle w:val="Heading4"/>
        <w:rPr>
          <w:rFonts w:ascii="Times New Roman" w:hAnsi="Times New Roman" w:cs="Times New Roman"/>
          <w:sz w:val="28"/>
          <w:szCs w:val="28"/>
        </w:rPr>
      </w:pPr>
      <w:r w:rsidRPr="00173F80">
        <w:rPr>
          <w:rFonts w:ascii="Times New Roman" w:hAnsi="Times New Roman" w:cs="Times New Roman"/>
          <w:sz w:val="28"/>
          <w:szCs w:val="28"/>
        </w:rPr>
        <w:t>Convergent Future</w:t>
      </w:r>
    </w:p>
    <w:p w14:paraId="706BC26B" w14:textId="000D760E" w:rsidR="00C92902" w:rsidRPr="00BD03F2" w:rsidRDefault="005F5345" w:rsidP="00C92902">
      <w:pPr>
        <w:pStyle w:val="NormalWeb"/>
        <w:rPr>
          <w:sz w:val="20"/>
          <w:szCs w:val="20"/>
        </w:rPr>
      </w:pPr>
      <w:r w:rsidRPr="00BD03F2">
        <w:rPr>
          <w:sz w:val="20"/>
          <w:szCs w:val="20"/>
        </w:rPr>
        <w:t>Starting at 14th level, y</w:t>
      </w:r>
      <w:r w:rsidR="00C92902" w:rsidRPr="00BD03F2">
        <w:rPr>
          <w:sz w:val="20"/>
          <w:szCs w:val="20"/>
        </w:rPr>
        <w:t>ou can peer through possible futures and magically pull one of them into events around you, ensuring a particular outcome. When you or a creature you can see within 60 feet of you makes an attack roll, an ability check, or a saving throw, you can use your reaction to ignore the die roll and decide whether the number rolled is the minimum needed to succeed or one less than that number (your choice).</w:t>
      </w:r>
    </w:p>
    <w:p w14:paraId="710E79C8" w14:textId="69043F5D" w:rsidR="00C92902" w:rsidRPr="00BD03F2" w:rsidRDefault="00C92902" w:rsidP="00C92902">
      <w:pPr>
        <w:pStyle w:val="NormalWeb"/>
        <w:rPr>
          <w:sz w:val="20"/>
          <w:szCs w:val="20"/>
        </w:rPr>
      </w:pPr>
      <w:r w:rsidRPr="00BD03F2">
        <w:rPr>
          <w:sz w:val="20"/>
          <w:szCs w:val="20"/>
        </w:rPr>
        <w:t xml:space="preserve">When you use this feature, you gain one level of </w:t>
      </w:r>
      <w:r w:rsidRPr="00BD03F2">
        <w:rPr>
          <w:rFonts w:eastAsiaTheme="majorEastAsia"/>
          <w:sz w:val="20"/>
          <w:szCs w:val="20"/>
        </w:rPr>
        <w:t>exhaustion</w:t>
      </w:r>
      <w:r w:rsidRPr="00BD03F2">
        <w:rPr>
          <w:sz w:val="20"/>
          <w:szCs w:val="20"/>
        </w:rPr>
        <w:t xml:space="preserve">. Only by finishing a long rest can you remove a level of </w:t>
      </w:r>
      <w:r w:rsidRPr="00BD03F2">
        <w:rPr>
          <w:rFonts w:eastAsiaTheme="majorEastAsia"/>
          <w:sz w:val="20"/>
          <w:szCs w:val="20"/>
        </w:rPr>
        <w:t>exhaustion</w:t>
      </w:r>
      <w:r w:rsidRPr="00BD03F2">
        <w:rPr>
          <w:sz w:val="20"/>
          <w:szCs w:val="20"/>
        </w:rPr>
        <w:t xml:space="preserve"> gained in this way.</w:t>
      </w:r>
    </w:p>
    <w:p w14:paraId="4CFDBBE1" w14:textId="27F50235" w:rsidR="00C92902" w:rsidRPr="00BD03F2" w:rsidRDefault="00C92902" w:rsidP="00C92902">
      <w:pPr>
        <w:pStyle w:val="core-stylescore-body"/>
        <w:rPr>
          <w:sz w:val="20"/>
          <w:szCs w:val="20"/>
        </w:rPr>
      </w:pPr>
    </w:p>
    <w:p w14:paraId="7D626EE9" w14:textId="77777777" w:rsidR="00C92902" w:rsidRPr="00BD03F2" w:rsidRDefault="00C92902">
      <w:pPr>
        <w:spacing w:line="240" w:lineRule="auto"/>
        <w:rPr>
          <w:rFonts w:ascii="Times New Roman" w:eastAsia="Times New Roman" w:hAnsi="Times New Roman" w:cs="Times New Roman"/>
          <w:bCs w:val="0"/>
          <w:w w:val="100"/>
          <w:sz w:val="20"/>
        </w:rPr>
      </w:pPr>
      <w:r w:rsidRPr="00BD03F2">
        <w:rPr>
          <w:rFonts w:ascii="Times New Roman" w:hAnsi="Times New Roman" w:cs="Times New Roman"/>
          <w:sz w:val="20"/>
        </w:rPr>
        <w:br w:type="page"/>
      </w:r>
    </w:p>
    <w:p w14:paraId="4445E1AC" w14:textId="449A8F4D" w:rsidR="00C92902" w:rsidRPr="00173F80" w:rsidRDefault="002979ED" w:rsidP="00C92902">
      <w:pPr>
        <w:pStyle w:val="Heading2"/>
        <w:rPr>
          <w:rFonts w:ascii="Times New Roman" w:hAnsi="Times New Roman" w:cs="Times New Roman"/>
          <w:w w:val="100"/>
        </w:rPr>
      </w:pPr>
      <w:r w:rsidRPr="00173F80">
        <w:rPr>
          <w:rFonts w:ascii="Times New Roman" w:hAnsi="Times New Roman" w:cs="Times New Roman"/>
        </w:rPr>
        <w:lastRenderedPageBreak/>
        <w:t xml:space="preserve">Order of </w:t>
      </w:r>
      <w:r w:rsidR="00C42238" w:rsidRPr="00173F80">
        <w:rPr>
          <w:rFonts w:ascii="Times New Roman" w:hAnsi="Times New Roman" w:cs="Times New Roman"/>
        </w:rPr>
        <w:t>Graviturgy</w:t>
      </w:r>
    </w:p>
    <w:p w14:paraId="47EF553B" w14:textId="77777777" w:rsidR="00C92902" w:rsidRPr="00BD03F2" w:rsidRDefault="00C92902" w:rsidP="00C92902">
      <w:pPr>
        <w:widowControl w:val="0"/>
        <w:autoSpaceDE w:val="0"/>
        <w:autoSpaceDN w:val="0"/>
        <w:adjustRightInd w:val="0"/>
        <w:spacing w:after="200" w:line="276" w:lineRule="auto"/>
        <w:rPr>
          <w:rFonts w:ascii="Times New Roman" w:hAnsi="Times New Roman" w:cs="Times New Roman"/>
          <w:sz w:val="20"/>
          <w:u w:val="single"/>
          <w:lang w:val="en"/>
        </w:rPr>
      </w:pPr>
      <w:r w:rsidRPr="00BD03F2">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92902" w:rsidRPr="00BD03F2" w14:paraId="29FA1053" w14:textId="77777777" w:rsidTr="00253ED3">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43A598CB" w14:textId="77777777" w:rsidR="00C92902" w:rsidRPr="00BD03F2" w:rsidRDefault="00C92902" w:rsidP="00253ED3">
            <w:pPr>
              <w:pStyle w:val="5E-TABLECELLCENTERED"/>
              <w:framePr w:wrap="auto"/>
              <w:rPr>
                <w:rStyle w:val="5ECHARBOLD"/>
                <w:rFonts w:ascii="Times New Roman" w:hAnsi="Times New Roman"/>
                <w:sz w:val="20"/>
              </w:rPr>
            </w:pPr>
            <w:r w:rsidRPr="00BD03F2">
              <w:rPr>
                <w:rStyle w:val="5ECHARBOLD"/>
                <w:rFonts w:ascii="Times New Roman" w:hAnsi="Times New Roman"/>
                <w:sz w:val="20"/>
              </w:rPr>
              <w:t>Wizard Level</w:t>
            </w:r>
          </w:p>
        </w:tc>
        <w:tc>
          <w:tcPr>
            <w:tcW w:w="3960" w:type="dxa"/>
            <w:tcBorders>
              <w:top w:val="none" w:sz="0" w:space="0" w:color="auto"/>
              <w:left w:val="none" w:sz="0" w:space="0" w:color="auto"/>
              <w:bottom w:val="none" w:sz="0" w:space="0" w:color="auto"/>
              <w:right w:val="none" w:sz="0" w:space="0" w:color="auto"/>
            </w:tcBorders>
          </w:tcPr>
          <w:p w14:paraId="42E36DDA" w14:textId="77777777" w:rsidR="00C92902" w:rsidRPr="00BD03F2" w:rsidRDefault="00C92902" w:rsidP="00253ED3">
            <w:pPr>
              <w:pStyle w:val="5E-TABLECELL"/>
              <w:rPr>
                <w:rStyle w:val="5ECHARBOLD"/>
                <w:rFonts w:ascii="Times New Roman" w:hAnsi="Times New Roman" w:cs="Times New Roman"/>
                <w:sz w:val="20"/>
                <w:szCs w:val="20"/>
              </w:rPr>
            </w:pPr>
            <w:r w:rsidRPr="00BD03F2">
              <w:rPr>
                <w:rStyle w:val="5ECHARBOLD"/>
                <w:rFonts w:ascii="Times New Roman" w:hAnsi="Times New Roman" w:cs="Times New Roman"/>
                <w:sz w:val="20"/>
                <w:szCs w:val="20"/>
              </w:rPr>
              <w:t>Feature</w:t>
            </w:r>
          </w:p>
        </w:tc>
      </w:tr>
      <w:tr w:rsidR="00C92902" w:rsidRPr="00BD03F2" w14:paraId="616484D1"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51089B"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C414F3" w14:textId="776C4A09" w:rsidR="00C92902" w:rsidRPr="00BD03F2" w:rsidRDefault="00C42238" w:rsidP="00253ED3">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D03F2">
              <w:rPr>
                <w:rFonts w:ascii="Times New Roman" w:hAnsi="Times New Roman" w:cs="Times New Roman"/>
                <w:iCs/>
                <w:sz w:val="20"/>
              </w:rPr>
              <w:t>Adjust Density</w:t>
            </w:r>
          </w:p>
        </w:tc>
      </w:tr>
      <w:tr w:rsidR="00C92902" w:rsidRPr="00BD03F2" w14:paraId="4F178B44"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8483E42"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6th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6895F3E" w14:textId="689872EC" w:rsidR="00C92902" w:rsidRPr="00BD03F2" w:rsidRDefault="00C42238"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G</w:t>
            </w:r>
            <w:r w:rsidRPr="00BD03F2">
              <w:rPr>
                <w:rStyle w:val="5ECHARITALIC"/>
                <w:rFonts w:ascii="Times New Roman" w:hAnsi="Times New Roman" w:cs="Times New Roman"/>
                <w:i w:val="0"/>
                <w:iCs/>
                <w:sz w:val="20"/>
                <w:lang w:val="en"/>
              </w:rPr>
              <w:t>ravity Well</w:t>
            </w:r>
          </w:p>
        </w:tc>
      </w:tr>
      <w:tr w:rsidR="00C92902" w:rsidRPr="00BD03F2" w14:paraId="5541AC61" w14:textId="77777777" w:rsidTr="00253ED3">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5467CF4" w14:textId="77777777" w:rsidR="00C92902" w:rsidRPr="00BD03F2" w:rsidRDefault="00C92902" w:rsidP="00253ED3">
            <w:pPr>
              <w:pStyle w:val="5E-TABLECELLCENTERED"/>
              <w:framePr w:wrap="auto"/>
              <w:rPr>
                <w:rFonts w:ascii="Times New Roman" w:hAnsi="Times New Roman"/>
                <w:sz w:val="20"/>
                <w:lang w:val="en"/>
              </w:rPr>
            </w:pPr>
            <w:r w:rsidRPr="00BD03F2">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0C3480E6" w14:textId="080F7836" w:rsidR="00C92902" w:rsidRPr="00BD03F2" w:rsidRDefault="00C42238"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Violent Attraction</w:t>
            </w:r>
          </w:p>
        </w:tc>
      </w:tr>
      <w:tr w:rsidR="00C92902" w:rsidRPr="00BD03F2" w14:paraId="61097668" w14:textId="77777777" w:rsidTr="00253ED3">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537EE140" w14:textId="77777777" w:rsidR="00C92902" w:rsidRPr="00BD03F2" w:rsidRDefault="00C92902" w:rsidP="00253ED3">
            <w:pPr>
              <w:pStyle w:val="5E-TABLECELLCENTERED"/>
              <w:framePr w:wrap="auto"/>
              <w:rPr>
                <w:rFonts w:ascii="Times New Roman" w:hAnsi="Times New Roman"/>
                <w:sz w:val="20"/>
              </w:rPr>
            </w:pPr>
            <w:r w:rsidRPr="00BD03F2">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5943030" w14:textId="0F1486C1" w:rsidR="00C92902" w:rsidRPr="00BD03F2" w:rsidRDefault="00C42238" w:rsidP="00253ED3">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D03F2">
              <w:rPr>
                <w:rStyle w:val="5ECHARITALIC"/>
                <w:rFonts w:ascii="Times New Roman" w:hAnsi="Times New Roman" w:cs="Times New Roman"/>
                <w:i w:val="0"/>
                <w:iCs/>
                <w:spacing w:val="0"/>
                <w:sz w:val="20"/>
                <w:lang w:val="en"/>
              </w:rPr>
              <w:t>Event Horizon</w:t>
            </w:r>
          </w:p>
        </w:tc>
      </w:tr>
    </w:tbl>
    <w:p w14:paraId="67DEBABF" w14:textId="77777777" w:rsidR="00C92902" w:rsidRPr="00173F80" w:rsidRDefault="00C92902" w:rsidP="00C92902">
      <w:pPr>
        <w:pStyle w:val="Heading4"/>
        <w:rPr>
          <w:rFonts w:ascii="Times New Roman" w:hAnsi="Times New Roman" w:cs="Times New Roman"/>
          <w:sz w:val="28"/>
          <w:szCs w:val="28"/>
        </w:rPr>
      </w:pPr>
      <w:r w:rsidRPr="00173F80">
        <w:rPr>
          <w:rFonts w:ascii="Times New Roman" w:hAnsi="Times New Roman" w:cs="Times New Roman"/>
          <w:sz w:val="28"/>
          <w:szCs w:val="28"/>
        </w:rPr>
        <w:t>Adjust Density</w:t>
      </w:r>
    </w:p>
    <w:p w14:paraId="6614AD4F" w14:textId="6C34BF39" w:rsidR="00C92902" w:rsidRPr="00BD03F2" w:rsidRDefault="00C42238" w:rsidP="00C92902">
      <w:pPr>
        <w:pStyle w:val="NormalWeb"/>
        <w:rPr>
          <w:sz w:val="20"/>
          <w:szCs w:val="20"/>
        </w:rPr>
      </w:pPr>
      <w:r w:rsidRPr="00BD03F2">
        <w:rPr>
          <w:rStyle w:val="Emphasis"/>
          <w:i w:val="0"/>
          <w:iCs w:val="0"/>
          <w:sz w:val="20"/>
          <w:szCs w:val="20"/>
        </w:rPr>
        <w:t>Starting at 2nd level, a</w:t>
      </w:r>
      <w:r w:rsidR="00C92902" w:rsidRPr="00BD03F2">
        <w:rPr>
          <w:sz w:val="20"/>
          <w:szCs w:val="20"/>
        </w:rPr>
        <w:t>s an action, you can magically alter the weight of one object or creature you can see within 30 feet of you. The object or creature must be Large or smaller. The target’s weight is halved or doubled for up to 1 minute or until your concentration ends (as if you were concentrating on a spell).</w:t>
      </w:r>
    </w:p>
    <w:p w14:paraId="42498A23" w14:textId="77777777" w:rsidR="00C92902" w:rsidRPr="00BD03F2" w:rsidRDefault="00C92902" w:rsidP="00C92902">
      <w:pPr>
        <w:pStyle w:val="NormalWeb"/>
        <w:rPr>
          <w:sz w:val="20"/>
          <w:szCs w:val="20"/>
        </w:rPr>
      </w:pPr>
      <w:r w:rsidRPr="00BD03F2">
        <w:rPr>
          <w:sz w:val="20"/>
          <w:szCs w:val="20"/>
        </w:rPr>
        <w:t>While the weight of a creature is halved by this effect, the creature’s speed increases by 10 feet, it can jump twice as far as normal, and it has disadvantage on Strength checks and Strength saving throws. While the weight of a creature is doubled by this effect, the creature’s speed is reduced by 10 feet, and it has advantage on Strength checks and Strength saving throws.</w:t>
      </w:r>
    </w:p>
    <w:p w14:paraId="1A4543C6" w14:textId="77777777" w:rsidR="00C92902" w:rsidRPr="00BD03F2" w:rsidRDefault="00C92902" w:rsidP="00C92902">
      <w:pPr>
        <w:pStyle w:val="NormalWeb"/>
        <w:rPr>
          <w:sz w:val="20"/>
          <w:szCs w:val="20"/>
        </w:rPr>
      </w:pPr>
      <w:r w:rsidRPr="00BD03F2">
        <w:rPr>
          <w:sz w:val="20"/>
          <w:szCs w:val="20"/>
        </w:rPr>
        <w:t>Upon reaching 10th level in this class, you can target an object or a creature that is Huge or smaller.</w:t>
      </w:r>
    </w:p>
    <w:p w14:paraId="6E45BB59" w14:textId="77777777" w:rsidR="00C92902" w:rsidRPr="00173F80" w:rsidRDefault="00C92902" w:rsidP="00C92902">
      <w:pPr>
        <w:pStyle w:val="Heading4"/>
        <w:rPr>
          <w:rFonts w:ascii="Times New Roman" w:hAnsi="Times New Roman" w:cs="Times New Roman"/>
          <w:sz w:val="28"/>
          <w:szCs w:val="28"/>
        </w:rPr>
      </w:pPr>
      <w:r w:rsidRPr="00173F80">
        <w:rPr>
          <w:rFonts w:ascii="Times New Roman" w:hAnsi="Times New Roman" w:cs="Times New Roman"/>
          <w:sz w:val="28"/>
          <w:szCs w:val="28"/>
        </w:rPr>
        <w:t>Gravity Well</w:t>
      </w:r>
    </w:p>
    <w:p w14:paraId="6FFAD950" w14:textId="4DF4CD65" w:rsidR="00C92902" w:rsidRPr="00BD03F2" w:rsidRDefault="00C42238" w:rsidP="00C92902">
      <w:pPr>
        <w:pStyle w:val="NormalWeb"/>
        <w:rPr>
          <w:sz w:val="20"/>
          <w:szCs w:val="20"/>
        </w:rPr>
      </w:pPr>
      <w:r w:rsidRPr="00BD03F2">
        <w:rPr>
          <w:sz w:val="20"/>
          <w:szCs w:val="20"/>
        </w:rPr>
        <w:t>Starting at 6th level, y</w:t>
      </w:r>
      <w:r w:rsidR="00C92902" w:rsidRPr="00BD03F2">
        <w:rPr>
          <w:sz w:val="20"/>
          <w:szCs w:val="20"/>
        </w:rPr>
        <w:t>ou’ve learned how to manipulate gravity around a living being: whenever you cast a spell on a creature, you can move the target 5 feet to an unoccupied space of your choice if the target is willing to move, the spell hits it with an attack, or it fails a saving throw against the spell.</w:t>
      </w:r>
    </w:p>
    <w:p w14:paraId="056FB905" w14:textId="77777777" w:rsidR="00C92902" w:rsidRPr="00173F80" w:rsidRDefault="00C92902" w:rsidP="00C92902">
      <w:pPr>
        <w:pStyle w:val="Heading4"/>
        <w:rPr>
          <w:rFonts w:ascii="Times New Roman" w:hAnsi="Times New Roman" w:cs="Times New Roman"/>
          <w:sz w:val="28"/>
          <w:szCs w:val="28"/>
        </w:rPr>
      </w:pPr>
      <w:r w:rsidRPr="00173F80">
        <w:rPr>
          <w:rFonts w:ascii="Times New Roman" w:hAnsi="Times New Roman" w:cs="Times New Roman"/>
          <w:sz w:val="28"/>
          <w:szCs w:val="28"/>
        </w:rPr>
        <w:t>Violent Attraction</w:t>
      </w:r>
    </w:p>
    <w:p w14:paraId="32ED32DA" w14:textId="49D5067C" w:rsidR="00C92902" w:rsidRPr="00BD03F2" w:rsidRDefault="00C42238" w:rsidP="00C92902">
      <w:pPr>
        <w:pStyle w:val="NormalWeb"/>
        <w:rPr>
          <w:sz w:val="20"/>
          <w:szCs w:val="20"/>
        </w:rPr>
      </w:pPr>
      <w:r w:rsidRPr="00BD03F2">
        <w:rPr>
          <w:sz w:val="20"/>
          <w:szCs w:val="20"/>
        </w:rPr>
        <w:t>Starting at 10th level, w</w:t>
      </w:r>
      <w:r w:rsidR="00C92902" w:rsidRPr="00BD03F2">
        <w:rPr>
          <w:sz w:val="20"/>
          <w:szCs w:val="20"/>
        </w:rPr>
        <w:t>hen another creature that you can see within 60 feet of you hits with a weapon attack, you can use your reaction to increase the attack’s velocity, causing the attack’s target to take an extra 1d10 damage of the weapon’s type.</w:t>
      </w:r>
    </w:p>
    <w:p w14:paraId="50C4B660" w14:textId="77777777" w:rsidR="00C92902" w:rsidRPr="00BD03F2" w:rsidRDefault="00C92902" w:rsidP="00C92902">
      <w:pPr>
        <w:pStyle w:val="NormalWeb"/>
        <w:rPr>
          <w:sz w:val="20"/>
          <w:szCs w:val="20"/>
        </w:rPr>
      </w:pPr>
      <w:r w:rsidRPr="00BD03F2">
        <w:rPr>
          <w:sz w:val="20"/>
          <w:szCs w:val="20"/>
        </w:rPr>
        <w:t>Alternatively, if a creature within 60 feet of you takes damage from a fall, you can use your reaction to increase the fall’s damage by 2d10.</w:t>
      </w:r>
    </w:p>
    <w:p w14:paraId="25957145" w14:textId="782299D3" w:rsidR="00C92902" w:rsidRPr="00BD03F2" w:rsidRDefault="00C92902" w:rsidP="00C92902">
      <w:pPr>
        <w:pStyle w:val="NormalWeb"/>
        <w:rPr>
          <w:sz w:val="20"/>
          <w:szCs w:val="20"/>
        </w:rPr>
      </w:pPr>
      <w:r w:rsidRPr="00BD03F2">
        <w:rPr>
          <w:sz w:val="20"/>
          <w:szCs w:val="20"/>
        </w:rPr>
        <w:t>You can use this feature a number of times equal to your Intelligence modifier (a minimum of once). You regain all expended uses when you finish a</w:t>
      </w:r>
      <w:r w:rsidR="00C42238" w:rsidRPr="00BD03F2">
        <w:rPr>
          <w:sz w:val="20"/>
          <w:szCs w:val="20"/>
        </w:rPr>
        <w:t xml:space="preserve"> short or</w:t>
      </w:r>
      <w:r w:rsidRPr="00BD03F2">
        <w:rPr>
          <w:sz w:val="20"/>
          <w:szCs w:val="20"/>
        </w:rPr>
        <w:t xml:space="preserve"> long rest.</w:t>
      </w:r>
    </w:p>
    <w:p w14:paraId="71272939" w14:textId="77777777" w:rsidR="00C92902" w:rsidRPr="00173F80" w:rsidRDefault="00C92902" w:rsidP="00C92902">
      <w:pPr>
        <w:pStyle w:val="Heading4"/>
        <w:rPr>
          <w:rFonts w:ascii="Times New Roman" w:hAnsi="Times New Roman" w:cs="Times New Roman"/>
          <w:sz w:val="28"/>
          <w:szCs w:val="28"/>
        </w:rPr>
      </w:pPr>
      <w:r w:rsidRPr="00173F80">
        <w:rPr>
          <w:rFonts w:ascii="Times New Roman" w:hAnsi="Times New Roman" w:cs="Times New Roman"/>
          <w:sz w:val="28"/>
          <w:szCs w:val="28"/>
        </w:rPr>
        <w:t>Event Horizon</w:t>
      </w:r>
    </w:p>
    <w:p w14:paraId="7A86465B" w14:textId="3690E0F4" w:rsidR="00C92902" w:rsidRPr="00BD03F2" w:rsidRDefault="00C42238" w:rsidP="00C92902">
      <w:pPr>
        <w:pStyle w:val="NormalWeb"/>
        <w:rPr>
          <w:sz w:val="20"/>
          <w:szCs w:val="20"/>
        </w:rPr>
      </w:pPr>
      <w:r w:rsidRPr="00BD03F2">
        <w:rPr>
          <w:sz w:val="20"/>
          <w:szCs w:val="20"/>
        </w:rPr>
        <w:t>Starting at 14th level, a</w:t>
      </w:r>
      <w:r w:rsidR="00C92902" w:rsidRPr="00BD03F2">
        <w:rPr>
          <w:sz w:val="20"/>
          <w:szCs w:val="20"/>
        </w:rPr>
        <w:t>s an action, you can magically emit a powerful field of gravitational energy that tugs at other creatures for up to 1 minute or until your concentration ends (as if you were concentrating on a spell). For the duration, whenever a creature hostile to you starts its turn within 30 feet of you, it must make a Strength saving throw against your spell save DC. On a failed save, it takes 2d10 force damage, and its speed is reduced to 0 until the start of its next turn. On a successful save, it takes half as much damage, and every foot it moves this turn costs 2 extra feet of movement.</w:t>
      </w:r>
    </w:p>
    <w:p w14:paraId="2F34D5AE" w14:textId="6AD2D60F" w:rsidR="00173F80" w:rsidRDefault="00C92902" w:rsidP="00C92902">
      <w:pPr>
        <w:pStyle w:val="NormalWeb"/>
        <w:rPr>
          <w:sz w:val="20"/>
          <w:szCs w:val="20"/>
        </w:rPr>
      </w:pPr>
      <w:r w:rsidRPr="00BD03F2">
        <w:rPr>
          <w:sz w:val="20"/>
          <w:szCs w:val="20"/>
        </w:rPr>
        <w:t>Once you use this feature, you can’t do so again until you finish a long rest or until you expend a spell slot of 3rd level or higher on it.</w:t>
      </w:r>
    </w:p>
    <w:p w14:paraId="356AF230" w14:textId="77777777" w:rsidR="00173F80" w:rsidRDefault="00173F80">
      <w:pPr>
        <w:spacing w:line="240" w:lineRule="auto"/>
        <w:rPr>
          <w:rFonts w:ascii="Times New Roman" w:eastAsia="Times New Roman" w:hAnsi="Times New Roman" w:cs="Times New Roman"/>
          <w:bCs w:val="0"/>
          <w:w w:val="100"/>
          <w:sz w:val="20"/>
        </w:rPr>
      </w:pPr>
      <w:r>
        <w:rPr>
          <w:sz w:val="20"/>
        </w:rPr>
        <w:br w:type="page"/>
      </w:r>
    </w:p>
    <w:p w14:paraId="611B2E7A" w14:textId="2D0BE0C3" w:rsidR="00C92902" w:rsidRDefault="00EE5ADE" w:rsidP="00C92902">
      <w:pPr>
        <w:pStyle w:val="NormalWeb"/>
        <w:rPr>
          <w:b/>
          <w:sz w:val="20"/>
          <w:szCs w:val="20"/>
        </w:rPr>
      </w:pPr>
      <w:r w:rsidRPr="00EE5ADE">
        <w:rPr>
          <w:b/>
          <w:sz w:val="20"/>
          <w:szCs w:val="20"/>
        </w:rPr>
        <w:lastRenderedPageBreak/>
        <w:t>Spell List</w:t>
      </w:r>
    </w:p>
    <w:p w14:paraId="688FD8C4" w14:textId="77777777" w:rsidR="00EE5ADE" w:rsidRPr="001F274F" w:rsidRDefault="00EE5ADE" w:rsidP="00EE5ADE">
      <w:pPr>
        <w:pStyle w:val="NormalWeb"/>
        <w:rPr>
          <w:b/>
          <w:sz w:val="20"/>
          <w:szCs w:val="20"/>
        </w:rPr>
      </w:pPr>
      <w:r w:rsidRPr="001F274F">
        <w:rPr>
          <w:b/>
          <w:sz w:val="20"/>
          <w:szCs w:val="20"/>
        </w:rPr>
        <w:t>Cantrips (0 Level)</w:t>
      </w:r>
    </w:p>
    <w:p w14:paraId="717BB529" w14:textId="77777777" w:rsidR="00EE5ADE" w:rsidRPr="00EE5ADE" w:rsidRDefault="00EE5ADE" w:rsidP="00EE5ADE">
      <w:pPr>
        <w:pStyle w:val="NormalWeb"/>
        <w:rPr>
          <w:bCs/>
          <w:sz w:val="20"/>
          <w:szCs w:val="20"/>
        </w:rPr>
      </w:pPr>
      <w:r w:rsidRPr="00EE5ADE">
        <w:rPr>
          <w:bCs/>
          <w:sz w:val="20"/>
          <w:szCs w:val="20"/>
        </w:rPr>
        <w:t>Acid Splash (conjuration)</w:t>
      </w:r>
    </w:p>
    <w:p w14:paraId="27A9BDFB" w14:textId="17551D78" w:rsidR="00DF54C6" w:rsidRDefault="00DF54C6" w:rsidP="00EE5ADE">
      <w:pPr>
        <w:pStyle w:val="NormalWeb"/>
        <w:rPr>
          <w:bCs/>
          <w:sz w:val="20"/>
          <w:szCs w:val="20"/>
        </w:rPr>
      </w:pPr>
      <w:r>
        <w:rPr>
          <w:bCs/>
          <w:sz w:val="20"/>
          <w:szCs w:val="20"/>
        </w:rPr>
        <w:t>Blade of elemental fire (evocation)</w:t>
      </w:r>
    </w:p>
    <w:p w14:paraId="0C8BB997" w14:textId="471AF3E9" w:rsidR="00DF54C6" w:rsidRDefault="00DF54C6" w:rsidP="00DF54C6">
      <w:pPr>
        <w:pStyle w:val="NormalWeb"/>
        <w:rPr>
          <w:bCs/>
          <w:sz w:val="20"/>
          <w:szCs w:val="20"/>
        </w:rPr>
      </w:pPr>
      <w:r>
        <w:rPr>
          <w:bCs/>
          <w:sz w:val="20"/>
          <w:szCs w:val="20"/>
        </w:rPr>
        <w:t xml:space="preserve">Blade of elemental </w:t>
      </w:r>
      <w:r>
        <w:rPr>
          <w:bCs/>
          <w:sz w:val="20"/>
          <w:szCs w:val="20"/>
        </w:rPr>
        <w:t>ice</w:t>
      </w:r>
      <w:r>
        <w:rPr>
          <w:bCs/>
          <w:sz w:val="20"/>
          <w:szCs w:val="20"/>
        </w:rPr>
        <w:t xml:space="preserve"> (evocation)</w:t>
      </w:r>
    </w:p>
    <w:p w14:paraId="31E1DD8E" w14:textId="7D685C4C" w:rsidR="00EE5ADE" w:rsidRPr="00EE5ADE" w:rsidRDefault="00EE5ADE" w:rsidP="00EE5ADE">
      <w:pPr>
        <w:pStyle w:val="NormalWeb"/>
        <w:rPr>
          <w:bCs/>
          <w:sz w:val="20"/>
          <w:szCs w:val="20"/>
        </w:rPr>
      </w:pPr>
      <w:r w:rsidRPr="00EE5ADE">
        <w:rPr>
          <w:bCs/>
          <w:sz w:val="20"/>
          <w:szCs w:val="20"/>
        </w:rPr>
        <w:t>Blade Ward (abjuration)</w:t>
      </w:r>
    </w:p>
    <w:p w14:paraId="0D82FF4D" w14:textId="77777777" w:rsidR="00080BFE" w:rsidRPr="00EE5ADE" w:rsidRDefault="00080BFE" w:rsidP="00080BFE">
      <w:pPr>
        <w:pStyle w:val="NormalWeb"/>
        <w:rPr>
          <w:bCs/>
          <w:sz w:val="20"/>
          <w:szCs w:val="20"/>
        </w:rPr>
      </w:pPr>
      <w:r>
        <w:rPr>
          <w:bCs/>
          <w:sz w:val="20"/>
          <w:szCs w:val="20"/>
        </w:rPr>
        <w:t>Bone chill</w:t>
      </w:r>
      <w:r w:rsidRPr="00EE5ADE">
        <w:rPr>
          <w:bCs/>
          <w:sz w:val="20"/>
          <w:szCs w:val="20"/>
        </w:rPr>
        <w:t xml:space="preserve"> (necromancy)</w:t>
      </w:r>
    </w:p>
    <w:p w14:paraId="1AB7452E" w14:textId="5E7CE163" w:rsidR="00080BFE" w:rsidRDefault="00080BFE" w:rsidP="00EE5ADE">
      <w:pPr>
        <w:pStyle w:val="NormalWeb"/>
        <w:rPr>
          <w:bCs/>
          <w:sz w:val="20"/>
          <w:szCs w:val="20"/>
        </w:rPr>
      </w:pPr>
      <w:r>
        <w:rPr>
          <w:bCs/>
          <w:sz w:val="20"/>
          <w:szCs w:val="20"/>
        </w:rPr>
        <w:t>Booming blade (evocation)</w:t>
      </w:r>
    </w:p>
    <w:p w14:paraId="4158B4B8" w14:textId="548907C7" w:rsidR="00DF54C6" w:rsidRDefault="00DF54C6" w:rsidP="00EE5ADE">
      <w:pPr>
        <w:pStyle w:val="NormalWeb"/>
        <w:rPr>
          <w:bCs/>
          <w:sz w:val="20"/>
          <w:szCs w:val="20"/>
        </w:rPr>
      </w:pPr>
      <w:r>
        <w:rPr>
          <w:bCs/>
          <w:sz w:val="20"/>
          <w:szCs w:val="20"/>
        </w:rPr>
        <w:t>Control flames (transmutation)</w:t>
      </w:r>
    </w:p>
    <w:p w14:paraId="6B6F23FA" w14:textId="6E294C15" w:rsidR="00D740D9" w:rsidRDefault="00080BFE" w:rsidP="00EE5ADE">
      <w:pPr>
        <w:pStyle w:val="NormalWeb"/>
        <w:rPr>
          <w:bCs/>
          <w:sz w:val="20"/>
          <w:szCs w:val="20"/>
        </w:rPr>
      </w:pPr>
      <w:r>
        <w:rPr>
          <w:bCs/>
          <w:sz w:val="20"/>
          <w:szCs w:val="20"/>
        </w:rPr>
        <w:t>Create bonefire</w:t>
      </w:r>
      <w:r w:rsidR="00D740D9">
        <w:rPr>
          <w:bCs/>
          <w:sz w:val="20"/>
          <w:szCs w:val="20"/>
        </w:rPr>
        <w:t xml:space="preserve"> (conjuration)</w:t>
      </w:r>
    </w:p>
    <w:p w14:paraId="1513E79D" w14:textId="434FFE34" w:rsidR="00D740D9" w:rsidRDefault="00EE5ADE" w:rsidP="00EE5ADE">
      <w:pPr>
        <w:pStyle w:val="NormalWeb"/>
        <w:rPr>
          <w:bCs/>
          <w:sz w:val="20"/>
          <w:szCs w:val="20"/>
        </w:rPr>
      </w:pPr>
      <w:r w:rsidRPr="00EE5ADE">
        <w:rPr>
          <w:bCs/>
          <w:sz w:val="20"/>
          <w:szCs w:val="20"/>
        </w:rPr>
        <w:t>Dancing Lights (evocation)</w:t>
      </w:r>
    </w:p>
    <w:p w14:paraId="0F94C06F" w14:textId="77777777" w:rsidR="00DF54C6" w:rsidRDefault="00DF54C6" w:rsidP="00DF54C6">
      <w:pPr>
        <w:pStyle w:val="NormalWeb"/>
        <w:rPr>
          <w:bCs/>
          <w:sz w:val="20"/>
          <w:szCs w:val="20"/>
        </w:rPr>
      </w:pPr>
      <w:r>
        <w:rPr>
          <w:bCs/>
          <w:sz w:val="20"/>
          <w:szCs w:val="20"/>
        </w:rPr>
        <w:t>Encode thoughts (enchantment)</w:t>
      </w:r>
    </w:p>
    <w:p w14:paraId="143FF4DE" w14:textId="573E88D3" w:rsidR="00EE5ADE" w:rsidRDefault="00EE5ADE" w:rsidP="00EE5ADE">
      <w:pPr>
        <w:pStyle w:val="NormalWeb"/>
        <w:rPr>
          <w:bCs/>
          <w:sz w:val="20"/>
          <w:szCs w:val="20"/>
        </w:rPr>
      </w:pPr>
      <w:r w:rsidRPr="00EE5ADE">
        <w:rPr>
          <w:bCs/>
          <w:sz w:val="20"/>
          <w:szCs w:val="20"/>
        </w:rPr>
        <w:t>Fire Bolt (evocation)</w:t>
      </w:r>
    </w:p>
    <w:p w14:paraId="4F77E005" w14:textId="67B1D4EC" w:rsidR="00D740D9" w:rsidRDefault="00D740D9" w:rsidP="00EE5ADE">
      <w:pPr>
        <w:pStyle w:val="NormalWeb"/>
        <w:rPr>
          <w:bCs/>
          <w:sz w:val="20"/>
          <w:szCs w:val="20"/>
        </w:rPr>
      </w:pPr>
      <w:r>
        <w:rPr>
          <w:bCs/>
          <w:sz w:val="20"/>
          <w:szCs w:val="20"/>
        </w:rPr>
        <w:t>Frostbite (evocation)</w:t>
      </w:r>
    </w:p>
    <w:p w14:paraId="74A1A03E" w14:textId="1FA800C1" w:rsidR="00EE5ADE" w:rsidRDefault="00EE5ADE" w:rsidP="00EE5ADE">
      <w:pPr>
        <w:pStyle w:val="NormalWeb"/>
        <w:rPr>
          <w:bCs/>
          <w:sz w:val="20"/>
          <w:szCs w:val="20"/>
        </w:rPr>
      </w:pPr>
      <w:r w:rsidRPr="00EE5ADE">
        <w:rPr>
          <w:bCs/>
          <w:sz w:val="20"/>
          <w:szCs w:val="20"/>
        </w:rPr>
        <w:t xml:space="preserve">Friends </w:t>
      </w:r>
      <w:r w:rsidR="00DF54C6">
        <w:rPr>
          <w:bCs/>
          <w:sz w:val="20"/>
          <w:szCs w:val="20"/>
        </w:rPr>
        <w:t xml:space="preserve">to enemies </w:t>
      </w:r>
      <w:r w:rsidRPr="00EE5ADE">
        <w:rPr>
          <w:bCs/>
          <w:sz w:val="20"/>
          <w:szCs w:val="20"/>
        </w:rPr>
        <w:t>(enchantment)</w:t>
      </w:r>
    </w:p>
    <w:p w14:paraId="12A23C1A" w14:textId="132F5AAD" w:rsidR="00DF54C6" w:rsidRDefault="00DF54C6" w:rsidP="00EE5ADE">
      <w:pPr>
        <w:pStyle w:val="NormalWeb"/>
        <w:rPr>
          <w:bCs/>
          <w:sz w:val="20"/>
          <w:szCs w:val="20"/>
        </w:rPr>
      </w:pPr>
      <w:r>
        <w:rPr>
          <w:bCs/>
          <w:sz w:val="20"/>
          <w:szCs w:val="20"/>
        </w:rPr>
        <w:t>Gust (transmutation)</w:t>
      </w:r>
    </w:p>
    <w:p w14:paraId="1EB9B71A" w14:textId="7B070AE7" w:rsidR="00DF54C6" w:rsidRDefault="00DF54C6" w:rsidP="00EE5ADE">
      <w:pPr>
        <w:pStyle w:val="NormalWeb"/>
        <w:rPr>
          <w:bCs/>
          <w:sz w:val="20"/>
          <w:szCs w:val="20"/>
        </w:rPr>
      </w:pPr>
      <w:r>
        <w:rPr>
          <w:bCs/>
          <w:sz w:val="20"/>
          <w:szCs w:val="20"/>
        </w:rPr>
        <w:t>Infestation (conjuration)</w:t>
      </w:r>
    </w:p>
    <w:p w14:paraId="5FABE159" w14:textId="5E689BAE" w:rsidR="00DF54C6" w:rsidRDefault="00DF54C6" w:rsidP="00EE5ADE">
      <w:pPr>
        <w:pStyle w:val="NormalWeb"/>
        <w:rPr>
          <w:bCs/>
          <w:sz w:val="20"/>
          <w:szCs w:val="20"/>
        </w:rPr>
      </w:pPr>
      <w:r>
        <w:rPr>
          <w:bCs/>
          <w:sz w:val="20"/>
          <w:szCs w:val="20"/>
        </w:rPr>
        <w:t>Kinetic strike (enchantment)</w:t>
      </w:r>
    </w:p>
    <w:p w14:paraId="778D622E" w14:textId="7533CF7D" w:rsidR="00EE5ADE" w:rsidRPr="00EE5ADE" w:rsidRDefault="00EE5ADE" w:rsidP="00EE5ADE">
      <w:pPr>
        <w:pStyle w:val="NormalWeb"/>
        <w:rPr>
          <w:bCs/>
          <w:sz w:val="20"/>
          <w:szCs w:val="20"/>
        </w:rPr>
      </w:pPr>
      <w:r w:rsidRPr="00EE5ADE">
        <w:rPr>
          <w:bCs/>
          <w:sz w:val="20"/>
          <w:szCs w:val="20"/>
        </w:rPr>
        <w:t>Light (evocation)</w:t>
      </w:r>
    </w:p>
    <w:p w14:paraId="05FC8210" w14:textId="77777777" w:rsidR="00EE5ADE" w:rsidRPr="00EE5ADE" w:rsidRDefault="00EE5ADE" w:rsidP="00EE5ADE">
      <w:pPr>
        <w:pStyle w:val="NormalWeb"/>
        <w:rPr>
          <w:bCs/>
          <w:sz w:val="20"/>
          <w:szCs w:val="20"/>
        </w:rPr>
      </w:pPr>
      <w:r w:rsidRPr="00EE5ADE">
        <w:rPr>
          <w:bCs/>
          <w:sz w:val="20"/>
          <w:szCs w:val="20"/>
        </w:rPr>
        <w:t>Mage Hand (conjuration)</w:t>
      </w:r>
    </w:p>
    <w:p w14:paraId="37448E49" w14:textId="0A052B35" w:rsidR="00DF54C6" w:rsidRDefault="00DF54C6" w:rsidP="00EE5ADE">
      <w:pPr>
        <w:pStyle w:val="NormalWeb"/>
        <w:rPr>
          <w:bCs/>
          <w:sz w:val="20"/>
          <w:szCs w:val="20"/>
        </w:rPr>
      </w:pPr>
      <w:r>
        <w:rPr>
          <w:bCs/>
          <w:sz w:val="20"/>
          <w:szCs w:val="20"/>
        </w:rPr>
        <w:t>Magic Stone (transmutation)</w:t>
      </w:r>
    </w:p>
    <w:p w14:paraId="43166353" w14:textId="7C3FD112" w:rsidR="00EE5ADE" w:rsidRPr="00EE5ADE" w:rsidRDefault="00EE5ADE" w:rsidP="00EE5ADE">
      <w:pPr>
        <w:pStyle w:val="NormalWeb"/>
        <w:rPr>
          <w:bCs/>
          <w:sz w:val="20"/>
          <w:szCs w:val="20"/>
        </w:rPr>
      </w:pPr>
      <w:r w:rsidRPr="00EE5ADE">
        <w:rPr>
          <w:bCs/>
          <w:sz w:val="20"/>
          <w:szCs w:val="20"/>
        </w:rPr>
        <w:t>Mending (transmutation)</w:t>
      </w:r>
    </w:p>
    <w:p w14:paraId="4CED33E1" w14:textId="77777777" w:rsidR="00EE5ADE" w:rsidRPr="00EE5ADE" w:rsidRDefault="00EE5ADE" w:rsidP="00EE5ADE">
      <w:pPr>
        <w:pStyle w:val="NormalWeb"/>
        <w:rPr>
          <w:bCs/>
          <w:sz w:val="20"/>
          <w:szCs w:val="20"/>
        </w:rPr>
      </w:pPr>
      <w:r w:rsidRPr="00EE5ADE">
        <w:rPr>
          <w:bCs/>
          <w:sz w:val="20"/>
          <w:szCs w:val="20"/>
        </w:rPr>
        <w:t>Message (transmutation)</w:t>
      </w:r>
    </w:p>
    <w:p w14:paraId="436FA9E5" w14:textId="6E8D3ADB" w:rsidR="00DF54C6" w:rsidRDefault="00DF54C6" w:rsidP="00EE5ADE">
      <w:pPr>
        <w:pStyle w:val="NormalWeb"/>
        <w:rPr>
          <w:bCs/>
          <w:sz w:val="20"/>
          <w:szCs w:val="20"/>
        </w:rPr>
      </w:pPr>
      <w:r>
        <w:rPr>
          <w:bCs/>
          <w:sz w:val="20"/>
          <w:szCs w:val="20"/>
        </w:rPr>
        <w:t>Mind-blanks (enchantment)</w:t>
      </w:r>
    </w:p>
    <w:p w14:paraId="42EC1894" w14:textId="035733EC" w:rsidR="00EE5ADE" w:rsidRPr="00EE5ADE" w:rsidRDefault="00EE5ADE" w:rsidP="00EE5ADE">
      <w:pPr>
        <w:pStyle w:val="NormalWeb"/>
        <w:rPr>
          <w:bCs/>
          <w:sz w:val="20"/>
          <w:szCs w:val="20"/>
        </w:rPr>
      </w:pPr>
      <w:r w:rsidRPr="00EE5ADE">
        <w:rPr>
          <w:bCs/>
          <w:sz w:val="20"/>
          <w:szCs w:val="20"/>
        </w:rPr>
        <w:t>Minor Illusion (illusion)</w:t>
      </w:r>
    </w:p>
    <w:p w14:paraId="3C7886B8" w14:textId="235F3B13" w:rsidR="006816B4" w:rsidRDefault="006816B4" w:rsidP="00EE5ADE">
      <w:pPr>
        <w:pStyle w:val="NormalWeb"/>
        <w:rPr>
          <w:bCs/>
          <w:sz w:val="20"/>
          <w:szCs w:val="20"/>
        </w:rPr>
      </w:pPr>
      <w:r>
        <w:rPr>
          <w:bCs/>
          <w:sz w:val="20"/>
          <w:szCs w:val="20"/>
        </w:rPr>
        <w:t>Mold earth (transmutation)</w:t>
      </w:r>
    </w:p>
    <w:p w14:paraId="7677B76F" w14:textId="3B7617B6" w:rsidR="00EE5ADE" w:rsidRPr="00EE5ADE" w:rsidRDefault="00EE5ADE" w:rsidP="00EE5ADE">
      <w:pPr>
        <w:pStyle w:val="NormalWeb"/>
        <w:rPr>
          <w:bCs/>
          <w:sz w:val="20"/>
          <w:szCs w:val="20"/>
        </w:rPr>
      </w:pPr>
      <w:r w:rsidRPr="00EE5ADE">
        <w:rPr>
          <w:bCs/>
          <w:sz w:val="20"/>
          <w:szCs w:val="20"/>
        </w:rPr>
        <w:t>Poison Spray (conjuration)</w:t>
      </w:r>
    </w:p>
    <w:p w14:paraId="69C51D13" w14:textId="77777777" w:rsidR="00EE5ADE" w:rsidRPr="00EE5ADE" w:rsidRDefault="00EE5ADE" w:rsidP="00EE5ADE">
      <w:pPr>
        <w:pStyle w:val="NormalWeb"/>
        <w:rPr>
          <w:bCs/>
          <w:sz w:val="20"/>
          <w:szCs w:val="20"/>
        </w:rPr>
      </w:pPr>
      <w:r w:rsidRPr="00EE5ADE">
        <w:rPr>
          <w:bCs/>
          <w:sz w:val="20"/>
          <w:szCs w:val="20"/>
        </w:rPr>
        <w:t>Prestidigitation (transmutation)</w:t>
      </w:r>
    </w:p>
    <w:p w14:paraId="49F95691" w14:textId="77777777" w:rsidR="00EE5ADE" w:rsidRPr="00EE5ADE" w:rsidRDefault="00EE5ADE" w:rsidP="00EE5ADE">
      <w:pPr>
        <w:pStyle w:val="NormalWeb"/>
        <w:rPr>
          <w:bCs/>
          <w:sz w:val="20"/>
          <w:szCs w:val="20"/>
        </w:rPr>
      </w:pPr>
      <w:r w:rsidRPr="00EE5ADE">
        <w:rPr>
          <w:bCs/>
          <w:sz w:val="20"/>
          <w:szCs w:val="20"/>
        </w:rPr>
        <w:t>Ray of Frost (evocation)</w:t>
      </w:r>
    </w:p>
    <w:p w14:paraId="1C6A3A1B" w14:textId="47104303" w:rsidR="00DF54C6" w:rsidRDefault="00DF54C6" w:rsidP="00EE5ADE">
      <w:pPr>
        <w:pStyle w:val="NormalWeb"/>
        <w:rPr>
          <w:bCs/>
          <w:sz w:val="20"/>
          <w:szCs w:val="20"/>
        </w:rPr>
      </w:pPr>
      <w:r>
        <w:rPr>
          <w:bCs/>
          <w:sz w:val="20"/>
          <w:szCs w:val="20"/>
        </w:rPr>
        <w:t>Spark-blade (evocation)</w:t>
      </w:r>
    </w:p>
    <w:p w14:paraId="4BDD8C7A" w14:textId="3B17D59A" w:rsidR="00DF54C6" w:rsidRDefault="00DF54C6" w:rsidP="00EE5ADE">
      <w:pPr>
        <w:pStyle w:val="NormalWeb"/>
        <w:rPr>
          <w:bCs/>
          <w:sz w:val="20"/>
          <w:szCs w:val="20"/>
        </w:rPr>
      </w:pPr>
      <w:r>
        <w:rPr>
          <w:bCs/>
          <w:sz w:val="20"/>
          <w:szCs w:val="20"/>
        </w:rPr>
        <w:t>Shape water (conjuration)</w:t>
      </w:r>
    </w:p>
    <w:p w14:paraId="7D7ACB65" w14:textId="583A33AE" w:rsidR="00EE5ADE" w:rsidRDefault="00EE5ADE" w:rsidP="00EE5ADE">
      <w:pPr>
        <w:pStyle w:val="NormalWeb"/>
        <w:rPr>
          <w:bCs/>
          <w:sz w:val="20"/>
          <w:szCs w:val="20"/>
        </w:rPr>
      </w:pPr>
      <w:r w:rsidRPr="00EE5ADE">
        <w:rPr>
          <w:bCs/>
          <w:sz w:val="20"/>
          <w:szCs w:val="20"/>
        </w:rPr>
        <w:t>Shocking Grasp (evocation)</w:t>
      </w:r>
    </w:p>
    <w:p w14:paraId="4CAFE60A" w14:textId="1A46961A" w:rsidR="00DF54C6" w:rsidRDefault="00DF54C6" w:rsidP="00EE5ADE">
      <w:pPr>
        <w:pStyle w:val="NormalWeb"/>
        <w:rPr>
          <w:bCs/>
          <w:sz w:val="20"/>
          <w:szCs w:val="20"/>
        </w:rPr>
      </w:pPr>
      <w:r>
        <w:rPr>
          <w:bCs/>
          <w:sz w:val="20"/>
          <w:szCs w:val="20"/>
        </w:rPr>
        <w:t>Sword burst (conjuration)</w:t>
      </w:r>
    </w:p>
    <w:p w14:paraId="12D98067" w14:textId="5C067531" w:rsidR="00DF54C6" w:rsidRPr="00EE5ADE" w:rsidRDefault="00DF54C6" w:rsidP="00EE5ADE">
      <w:pPr>
        <w:pStyle w:val="NormalWeb"/>
        <w:rPr>
          <w:bCs/>
          <w:sz w:val="20"/>
          <w:szCs w:val="20"/>
        </w:rPr>
      </w:pPr>
      <w:r>
        <w:rPr>
          <w:bCs/>
          <w:sz w:val="20"/>
          <w:szCs w:val="20"/>
        </w:rPr>
        <w:t>Thunderclap (evocation)</w:t>
      </w:r>
    </w:p>
    <w:p w14:paraId="6AD9CFE9" w14:textId="77777777" w:rsidR="00EE5ADE" w:rsidRDefault="00EE5ADE" w:rsidP="00EE5ADE">
      <w:pPr>
        <w:pStyle w:val="NormalWeb"/>
        <w:rPr>
          <w:bCs/>
          <w:sz w:val="20"/>
          <w:szCs w:val="20"/>
        </w:rPr>
      </w:pPr>
      <w:r w:rsidRPr="00EE5ADE">
        <w:rPr>
          <w:bCs/>
          <w:sz w:val="20"/>
          <w:szCs w:val="20"/>
        </w:rPr>
        <w:t>True Strike (divination)</w:t>
      </w:r>
    </w:p>
    <w:p w14:paraId="44BD8683" w14:textId="3CA0B4AB" w:rsidR="00DF54C6" w:rsidRPr="00EE5ADE" w:rsidRDefault="00DF54C6" w:rsidP="00EE5ADE">
      <w:pPr>
        <w:pStyle w:val="NormalWeb"/>
        <w:rPr>
          <w:bCs/>
          <w:sz w:val="20"/>
          <w:szCs w:val="20"/>
        </w:rPr>
      </w:pPr>
      <w:r>
        <w:rPr>
          <w:bCs/>
          <w:sz w:val="20"/>
          <w:szCs w:val="20"/>
        </w:rPr>
        <w:t>Toll the dead (necromancer)</w:t>
      </w:r>
    </w:p>
    <w:p w14:paraId="478952CF" w14:textId="77777777" w:rsidR="001F274F" w:rsidRDefault="001F274F">
      <w:pPr>
        <w:spacing w:line="240" w:lineRule="auto"/>
        <w:rPr>
          <w:rFonts w:ascii="Times New Roman" w:eastAsia="Times New Roman" w:hAnsi="Times New Roman" w:cs="Times New Roman"/>
          <w:w w:val="100"/>
          <w:sz w:val="20"/>
        </w:rPr>
      </w:pPr>
      <w:r>
        <w:rPr>
          <w:bCs w:val="0"/>
          <w:sz w:val="20"/>
        </w:rPr>
        <w:br w:type="page"/>
      </w:r>
    </w:p>
    <w:p w14:paraId="4109FEFA" w14:textId="0793AE10" w:rsidR="00EE5ADE" w:rsidRPr="001F274F" w:rsidRDefault="00EE5ADE" w:rsidP="00EE5ADE">
      <w:pPr>
        <w:pStyle w:val="NormalWeb"/>
        <w:rPr>
          <w:b/>
          <w:sz w:val="20"/>
          <w:szCs w:val="20"/>
        </w:rPr>
      </w:pPr>
      <w:r w:rsidRPr="001F274F">
        <w:rPr>
          <w:b/>
          <w:sz w:val="20"/>
          <w:szCs w:val="20"/>
        </w:rPr>
        <w:lastRenderedPageBreak/>
        <w:t>1st Level</w:t>
      </w:r>
    </w:p>
    <w:p w14:paraId="378794DD" w14:textId="1DAF6B98" w:rsidR="00EE5ADE" w:rsidRPr="00EE5ADE" w:rsidRDefault="00EE5ADE" w:rsidP="00EE5ADE">
      <w:pPr>
        <w:pStyle w:val="NormalWeb"/>
        <w:rPr>
          <w:bCs/>
          <w:sz w:val="20"/>
          <w:szCs w:val="20"/>
        </w:rPr>
      </w:pPr>
      <w:r w:rsidRPr="00EE5ADE">
        <w:rPr>
          <w:bCs/>
          <w:sz w:val="20"/>
          <w:szCs w:val="20"/>
        </w:rPr>
        <w:t>Alarm* (abjuration)</w:t>
      </w:r>
    </w:p>
    <w:p w14:paraId="6766A62B" w14:textId="77777777" w:rsidR="00EE5ADE" w:rsidRPr="00EE5ADE" w:rsidRDefault="00EE5ADE" w:rsidP="00EE5ADE">
      <w:pPr>
        <w:pStyle w:val="NormalWeb"/>
        <w:rPr>
          <w:bCs/>
          <w:sz w:val="20"/>
          <w:szCs w:val="20"/>
        </w:rPr>
      </w:pPr>
      <w:r w:rsidRPr="00EE5ADE">
        <w:rPr>
          <w:bCs/>
          <w:sz w:val="20"/>
          <w:szCs w:val="20"/>
        </w:rPr>
        <w:t>Burning Hands (evocation)</w:t>
      </w:r>
    </w:p>
    <w:p w14:paraId="1AE69CA2" w14:textId="5215638C" w:rsidR="00346273" w:rsidRDefault="00346273" w:rsidP="00EE5ADE">
      <w:pPr>
        <w:pStyle w:val="NormalWeb"/>
        <w:rPr>
          <w:bCs/>
          <w:sz w:val="20"/>
          <w:szCs w:val="20"/>
        </w:rPr>
      </w:pPr>
      <w:r>
        <w:rPr>
          <w:bCs/>
          <w:sz w:val="20"/>
          <w:szCs w:val="20"/>
        </w:rPr>
        <w:t>Catapult (transmutation)</w:t>
      </w:r>
    </w:p>
    <w:p w14:paraId="19A27779" w14:textId="2A8C7F7A" w:rsidR="00346273" w:rsidRDefault="00346273" w:rsidP="00EE5ADE">
      <w:pPr>
        <w:pStyle w:val="NormalWeb"/>
        <w:rPr>
          <w:bCs/>
          <w:sz w:val="20"/>
          <w:szCs w:val="20"/>
        </w:rPr>
      </w:pPr>
      <w:r>
        <w:rPr>
          <w:bCs/>
          <w:sz w:val="20"/>
          <w:szCs w:val="20"/>
        </w:rPr>
        <w:t>Cause fear (necromancy)</w:t>
      </w:r>
    </w:p>
    <w:p w14:paraId="2E88EC7B" w14:textId="79FDD2E1" w:rsidR="00346273" w:rsidRDefault="00346273" w:rsidP="00EE5ADE">
      <w:pPr>
        <w:pStyle w:val="NormalWeb"/>
        <w:rPr>
          <w:bCs/>
          <w:sz w:val="20"/>
          <w:szCs w:val="20"/>
        </w:rPr>
      </w:pPr>
      <w:r>
        <w:rPr>
          <w:bCs/>
          <w:sz w:val="20"/>
          <w:szCs w:val="20"/>
        </w:rPr>
        <w:t>Caustic brew (evocation)</w:t>
      </w:r>
    </w:p>
    <w:p w14:paraId="6801AF30" w14:textId="5F572DE7" w:rsidR="00EE5ADE" w:rsidRPr="00EE5ADE" w:rsidRDefault="00EE5ADE" w:rsidP="00EE5ADE">
      <w:pPr>
        <w:pStyle w:val="NormalWeb"/>
        <w:rPr>
          <w:bCs/>
          <w:sz w:val="20"/>
          <w:szCs w:val="20"/>
        </w:rPr>
      </w:pPr>
      <w:r w:rsidRPr="00EE5ADE">
        <w:rPr>
          <w:bCs/>
          <w:sz w:val="20"/>
          <w:szCs w:val="20"/>
        </w:rPr>
        <w:t>Charm Person (enchantment)</w:t>
      </w:r>
    </w:p>
    <w:p w14:paraId="23AAB009" w14:textId="77777777" w:rsidR="00EE5ADE" w:rsidRPr="00EE5ADE" w:rsidRDefault="00EE5ADE" w:rsidP="00EE5ADE">
      <w:pPr>
        <w:pStyle w:val="NormalWeb"/>
        <w:rPr>
          <w:bCs/>
          <w:sz w:val="20"/>
          <w:szCs w:val="20"/>
        </w:rPr>
      </w:pPr>
      <w:r w:rsidRPr="00EE5ADE">
        <w:rPr>
          <w:bCs/>
          <w:sz w:val="20"/>
          <w:szCs w:val="20"/>
        </w:rPr>
        <w:t>Chromatic Orb (evocation)</w:t>
      </w:r>
    </w:p>
    <w:p w14:paraId="66301CD0" w14:textId="77777777" w:rsidR="00EE5ADE" w:rsidRPr="00EE5ADE" w:rsidRDefault="00EE5ADE" w:rsidP="00EE5ADE">
      <w:pPr>
        <w:pStyle w:val="NormalWeb"/>
        <w:rPr>
          <w:bCs/>
          <w:sz w:val="20"/>
          <w:szCs w:val="20"/>
        </w:rPr>
      </w:pPr>
      <w:r w:rsidRPr="00EE5ADE">
        <w:rPr>
          <w:bCs/>
          <w:sz w:val="20"/>
          <w:szCs w:val="20"/>
        </w:rPr>
        <w:t>Color Spray (illusion)</w:t>
      </w:r>
    </w:p>
    <w:p w14:paraId="5ECE45B5" w14:textId="77777777" w:rsidR="00EE5ADE" w:rsidRPr="00EE5ADE" w:rsidRDefault="00EE5ADE" w:rsidP="00EE5ADE">
      <w:pPr>
        <w:pStyle w:val="NormalWeb"/>
        <w:rPr>
          <w:bCs/>
          <w:sz w:val="20"/>
          <w:szCs w:val="20"/>
        </w:rPr>
      </w:pPr>
      <w:r w:rsidRPr="00EE5ADE">
        <w:rPr>
          <w:bCs/>
          <w:sz w:val="20"/>
          <w:szCs w:val="20"/>
        </w:rPr>
        <w:t>Comprehend Languages* (divination)</w:t>
      </w:r>
    </w:p>
    <w:p w14:paraId="2A550B0B" w14:textId="77777777" w:rsidR="00EE5ADE" w:rsidRPr="00EE5ADE" w:rsidRDefault="00EE5ADE" w:rsidP="00EE5ADE">
      <w:pPr>
        <w:pStyle w:val="NormalWeb"/>
        <w:rPr>
          <w:bCs/>
          <w:sz w:val="20"/>
          <w:szCs w:val="20"/>
        </w:rPr>
      </w:pPr>
      <w:r w:rsidRPr="00EE5ADE">
        <w:rPr>
          <w:bCs/>
          <w:sz w:val="20"/>
          <w:szCs w:val="20"/>
        </w:rPr>
        <w:t>Detect Magic* (divination)</w:t>
      </w:r>
    </w:p>
    <w:p w14:paraId="1B957A1E" w14:textId="77777777" w:rsidR="00EE5ADE" w:rsidRPr="00EE5ADE" w:rsidRDefault="00EE5ADE" w:rsidP="00EE5ADE">
      <w:pPr>
        <w:pStyle w:val="NormalWeb"/>
        <w:rPr>
          <w:bCs/>
          <w:sz w:val="20"/>
          <w:szCs w:val="20"/>
        </w:rPr>
      </w:pPr>
      <w:r w:rsidRPr="00EE5ADE">
        <w:rPr>
          <w:bCs/>
          <w:sz w:val="20"/>
          <w:szCs w:val="20"/>
        </w:rPr>
        <w:t>Disguise Self (illusion)</w:t>
      </w:r>
    </w:p>
    <w:p w14:paraId="7530E234" w14:textId="088A2034" w:rsidR="00346273" w:rsidRDefault="00346273" w:rsidP="00EE5ADE">
      <w:pPr>
        <w:pStyle w:val="NormalWeb"/>
        <w:rPr>
          <w:bCs/>
          <w:sz w:val="20"/>
          <w:szCs w:val="20"/>
        </w:rPr>
      </w:pPr>
      <w:r>
        <w:rPr>
          <w:bCs/>
          <w:sz w:val="20"/>
          <w:szCs w:val="20"/>
        </w:rPr>
        <w:t>Earth tremor (evocation)</w:t>
      </w:r>
    </w:p>
    <w:p w14:paraId="0C33EF38" w14:textId="3B0FABC9" w:rsidR="00346273" w:rsidRDefault="00346273" w:rsidP="00EE5ADE">
      <w:pPr>
        <w:pStyle w:val="NormalWeb"/>
        <w:rPr>
          <w:bCs/>
          <w:sz w:val="20"/>
          <w:szCs w:val="20"/>
        </w:rPr>
      </w:pPr>
      <w:r>
        <w:rPr>
          <w:bCs/>
          <w:sz w:val="20"/>
          <w:szCs w:val="20"/>
        </w:rPr>
        <w:t>Elemental knife (evocation)</w:t>
      </w:r>
    </w:p>
    <w:p w14:paraId="507A9190" w14:textId="36022AE2" w:rsidR="00EE5ADE" w:rsidRPr="00EE5ADE" w:rsidRDefault="00EE5ADE" w:rsidP="00EE5ADE">
      <w:pPr>
        <w:pStyle w:val="NormalWeb"/>
        <w:rPr>
          <w:bCs/>
          <w:sz w:val="20"/>
          <w:szCs w:val="20"/>
        </w:rPr>
      </w:pPr>
      <w:r w:rsidRPr="00EE5ADE">
        <w:rPr>
          <w:bCs/>
          <w:sz w:val="20"/>
          <w:szCs w:val="20"/>
        </w:rPr>
        <w:t>Expeditious Retreat (transmutation)</w:t>
      </w:r>
    </w:p>
    <w:p w14:paraId="092F11CA" w14:textId="77777777" w:rsidR="00EE5ADE" w:rsidRPr="00EE5ADE" w:rsidRDefault="00EE5ADE" w:rsidP="00EE5ADE">
      <w:pPr>
        <w:pStyle w:val="NormalWeb"/>
        <w:rPr>
          <w:bCs/>
          <w:sz w:val="20"/>
          <w:szCs w:val="20"/>
        </w:rPr>
      </w:pPr>
      <w:r w:rsidRPr="00EE5ADE">
        <w:rPr>
          <w:bCs/>
          <w:sz w:val="20"/>
          <w:szCs w:val="20"/>
        </w:rPr>
        <w:t>False Life (necromancy)</w:t>
      </w:r>
    </w:p>
    <w:p w14:paraId="6DCA2901" w14:textId="77777777" w:rsidR="00EE5ADE" w:rsidRPr="00EE5ADE" w:rsidRDefault="00EE5ADE" w:rsidP="00EE5ADE">
      <w:pPr>
        <w:pStyle w:val="NormalWeb"/>
        <w:rPr>
          <w:bCs/>
          <w:sz w:val="20"/>
          <w:szCs w:val="20"/>
        </w:rPr>
      </w:pPr>
      <w:r w:rsidRPr="00EE5ADE">
        <w:rPr>
          <w:bCs/>
          <w:sz w:val="20"/>
          <w:szCs w:val="20"/>
        </w:rPr>
        <w:t>Feather Fall (transmutation)</w:t>
      </w:r>
    </w:p>
    <w:p w14:paraId="7F93F529" w14:textId="77777777" w:rsidR="00EE5ADE" w:rsidRPr="00EE5ADE" w:rsidRDefault="00EE5ADE" w:rsidP="00EE5ADE">
      <w:pPr>
        <w:pStyle w:val="NormalWeb"/>
        <w:rPr>
          <w:bCs/>
          <w:sz w:val="20"/>
          <w:szCs w:val="20"/>
        </w:rPr>
      </w:pPr>
      <w:r w:rsidRPr="00EE5ADE">
        <w:rPr>
          <w:bCs/>
          <w:sz w:val="20"/>
          <w:szCs w:val="20"/>
        </w:rPr>
        <w:t>Find Familiar* (conjuration)</w:t>
      </w:r>
    </w:p>
    <w:p w14:paraId="2A703FCF" w14:textId="77777777" w:rsidR="008924AF" w:rsidRPr="00EE5ADE" w:rsidRDefault="008924AF" w:rsidP="008924AF">
      <w:pPr>
        <w:pStyle w:val="NormalWeb"/>
        <w:rPr>
          <w:bCs/>
          <w:sz w:val="20"/>
          <w:szCs w:val="20"/>
        </w:rPr>
      </w:pPr>
      <w:r w:rsidRPr="00EE5ADE">
        <w:rPr>
          <w:bCs/>
          <w:sz w:val="20"/>
          <w:szCs w:val="20"/>
        </w:rPr>
        <w:t>Floating Disk* (conjuration)</w:t>
      </w:r>
    </w:p>
    <w:p w14:paraId="6A311204" w14:textId="77777777" w:rsidR="00EE5ADE" w:rsidRPr="00EE5ADE" w:rsidRDefault="00EE5ADE" w:rsidP="00EE5ADE">
      <w:pPr>
        <w:pStyle w:val="NormalWeb"/>
        <w:rPr>
          <w:bCs/>
          <w:sz w:val="20"/>
          <w:szCs w:val="20"/>
        </w:rPr>
      </w:pPr>
      <w:r w:rsidRPr="00EE5ADE">
        <w:rPr>
          <w:bCs/>
          <w:sz w:val="20"/>
          <w:szCs w:val="20"/>
        </w:rPr>
        <w:t>Fog Cloud (conjuration)</w:t>
      </w:r>
    </w:p>
    <w:p w14:paraId="778D017C" w14:textId="77777777" w:rsidR="00EE5ADE" w:rsidRPr="00EE5ADE" w:rsidRDefault="00EE5ADE" w:rsidP="00EE5ADE">
      <w:pPr>
        <w:pStyle w:val="NormalWeb"/>
        <w:rPr>
          <w:bCs/>
          <w:sz w:val="20"/>
          <w:szCs w:val="20"/>
        </w:rPr>
      </w:pPr>
      <w:r w:rsidRPr="00EE5ADE">
        <w:rPr>
          <w:bCs/>
          <w:sz w:val="20"/>
          <w:szCs w:val="20"/>
        </w:rPr>
        <w:t>Grease (conjuration)</w:t>
      </w:r>
    </w:p>
    <w:p w14:paraId="53EE5464" w14:textId="77777777" w:rsidR="008924AF" w:rsidRDefault="008924AF" w:rsidP="00EE5ADE">
      <w:pPr>
        <w:pStyle w:val="NormalWeb"/>
        <w:rPr>
          <w:bCs/>
          <w:sz w:val="20"/>
          <w:szCs w:val="20"/>
        </w:rPr>
      </w:pPr>
      <w:r w:rsidRPr="00EE5ADE">
        <w:rPr>
          <w:bCs/>
          <w:sz w:val="20"/>
          <w:szCs w:val="20"/>
        </w:rPr>
        <w:t>Hideous Laughter (enchantment</w:t>
      </w:r>
      <w:r>
        <w:rPr>
          <w:bCs/>
          <w:sz w:val="20"/>
          <w:szCs w:val="20"/>
        </w:rPr>
        <w:t>)</w:t>
      </w:r>
    </w:p>
    <w:p w14:paraId="777EF0AC" w14:textId="633E1276" w:rsidR="00EE5ADE" w:rsidRPr="00EE5ADE" w:rsidRDefault="00EE5ADE" w:rsidP="00EE5ADE">
      <w:pPr>
        <w:pStyle w:val="NormalWeb"/>
        <w:rPr>
          <w:bCs/>
          <w:sz w:val="20"/>
          <w:szCs w:val="20"/>
        </w:rPr>
      </w:pPr>
      <w:r w:rsidRPr="00EE5ADE">
        <w:rPr>
          <w:bCs/>
          <w:sz w:val="20"/>
          <w:szCs w:val="20"/>
        </w:rPr>
        <w:t>Identify* (divination)</w:t>
      </w:r>
    </w:p>
    <w:p w14:paraId="5BE3F5C9" w14:textId="77777777" w:rsidR="00EE5ADE" w:rsidRPr="00EE5ADE" w:rsidRDefault="00EE5ADE" w:rsidP="00EE5ADE">
      <w:pPr>
        <w:pStyle w:val="NormalWeb"/>
        <w:rPr>
          <w:bCs/>
          <w:sz w:val="20"/>
          <w:szCs w:val="20"/>
        </w:rPr>
      </w:pPr>
      <w:r w:rsidRPr="00EE5ADE">
        <w:rPr>
          <w:bCs/>
          <w:sz w:val="20"/>
          <w:szCs w:val="20"/>
        </w:rPr>
        <w:t>Illusory Script* (illusion)</w:t>
      </w:r>
    </w:p>
    <w:p w14:paraId="5359113C" w14:textId="77777777" w:rsidR="00EE5ADE" w:rsidRPr="00EE5ADE" w:rsidRDefault="00EE5ADE" w:rsidP="00EE5ADE">
      <w:pPr>
        <w:pStyle w:val="NormalWeb"/>
        <w:rPr>
          <w:bCs/>
          <w:sz w:val="20"/>
          <w:szCs w:val="20"/>
        </w:rPr>
      </w:pPr>
      <w:r w:rsidRPr="00EE5ADE">
        <w:rPr>
          <w:bCs/>
          <w:sz w:val="20"/>
          <w:szCs w:val="20"/>
        </w:rPr>
        <w:t>Jump (transmutation)</w:t>
      </w:r>
    </w:p>
    <w:p w14:paraId="1AF7163F" w14:textId="77777777" w:rsidR="00EE5ADE" w:rsidRPr="00EE5ADE" w:rsidRDefault="00EE5ADE" w:rsidP="00EE5ADE">
      <w:pPr>
        <w:pStyle w:val="NormalWeb"/>
        <w:rPr>
          <w:bCs/>
          <w:sz w:val="20"/>
          <w:szCs w:val="20"/>
        </w:rPr>
      </w:pPr>
      <w:r w:rsidRPr="00EE5ADE">
        <w:rPr>
          <w:bCs/>
          <w:sz w:val="20"/>
          <w:szCs w:val="20"/>
        </w:rPr>
        <w:t>Longstrider (transmutation)</w:t>
      </w:r>
    </w:p>
    <w:p w14:paraId="141D3480" w14:textId="77777777" w:rsidR="00EE5ADE" w:rsidRPr="00EE5ADE" w:rsidRDefault="00EE5ADE" w:rsidP="00EE5ADE">
      <w:pPr>
        <w:pStyle w:val="NormalWeb"/>
        <w:rPr>
          <w:bCs/>
          <w:sz w:val="20"/>
          <w:szCs w:val="20"/>
        </w:rPr>
      </w:pPr>
      <w:r w:rsidRPr="00EE5ADE">
        <w:rPr>
          <w:bCs/>
          <w:sz w:val="20"/>
          <w:szCs w:val="20"/>
        </w:rPr>
        <w:t>Mage Armor (abjuration)</w:t>
      </w:r>
    </w:p>
    <w:p w14:paraId="3F73BC29" w14:textId="77777777" w:rsidR="00EE5ADE" w:rsidRPr="00EE5ADE" w:rsidRDefault="00EE5ADE" w:rsidP="00EE5ADE">
      <w:pPr>
        <w:pStyle w:val="NormalWeb"/>
        <w:rPr>
          <w:bCs/>
          <w:sz w:val="20"/>
          <w:szCs w:val="20"/>
        </w:rPr>
      </w:pPr>
      <w:r w:rsidRPr="00EE5ADE">
        <w:rPr>
          <w:bCs/>
          <w:sz w:val="20"/>
          <w:szCs w:val="20"/>
        </w:rPr>
        <w:t>Magic Missile (evocation)</w:t>
      </w:r>
    </w:p>
    <w:p w14:paraId="56064A6F" w14:textId="77777777" w:rsidR="00EE5ADE" w:rsidRPr="00EE5ADE" w:rsidRDefault="00EE5ADE" w:rsidP="00EE5ADE">
      <w:pPr>
        <w:pStyle w:val="NormalWeb"/>
        <w:rPr>
          <w:bCs/>
          <w:sz w:val="20"/>
          <w:szCs w:val="20"/>
        </w:rPr>
      </w:pPr>
      <w:r w:rsidRPr="00EE5ADE">
        <w:rPr>
          <w:bCs/>
          <w:sz w:val="20"/>
          <w:szCs w:val="20"/>
        </w:rPr>
        <w:t>Protection from Evil and Good (abjuration)</w:t>
      </w:r>
    </w:p>
    <w:p w14:paraId="4A62607C" w14:textId="77777777" w:rsidR="00EE5ADE" w:rsidRPr="00EE5ADE" w:rsidRDefault="00EE5ADE" w:rsidP="00EE5ADE">
      <w:pPr>
        <w:pStyle w:val="NormalWeb"/>
        <w:rPr>
          <w:bCs/>
          <w:sz w:val="20"/>
          <w:szCs w:val="20"/>
        </w:rPr>
      </w:pPr>
      <w:r w:rsidRPr="00EE5ADE">
        <w:rPr>
          <w:bCs/>
          <w:sz w:val="20"/>
          <w:szCs w:val="20"/>
        </w:rPr>
        <w:t>Ray of Sickness (necromancy)</w:t>
      </w:r>
    </w:p>
    <w:p w14:paraId="3B1C5EEC" w14:textId="77777777" w:rsidR="00EE5ADE" w:rsidRPr="00EE5ADE" w:rsidRDefault="00EE5ADE" w:rsidP="00EE5ADE">
      <w:pPr>
        <w:pStyle w:val="NormalWeb"/>
        <w:rPr>
          <w:bCs/>
          <w:sz w:val="20"/>
          <w:szCs w:val="20"/>
        </w:rPr>
      </w:pPr>
      <w:r w:rsidRPr="00EE5ADE">
        <w:rPr>
          <w:bCs/>
          <w:sz w:val="20"/>
          <w:szCs w:val="20"/>
        </w:rPr>
        <w:t>Shield (abjuration)</w:t>
      </w:r>
    </w:p>
    <w:p w14:paraId="4A725076" w14:textId="77777777" w:rsidR="00EE5ADE" w:rsidRPr="00EE5ADE" w:rsidRDefault="00EE5ADE" w:rsidP="00EE5ADE">
      <w:pPr>
        <w:pStyle w:val="NormalWeb"/>
        <w:rPr>
          <w:bCs/>
          <w:sz w:val="20"/>
          <w:szCs w:val="20"/>
        </w:rPr>
      </w:pPr>
      <w:r w:rsidRPr="00EE5ADE">
        <w:rPr>
          <w:bCs/>
          <w:sz w:val="20"/>
          <w:szCs w:val="20"/>
        </w:rPr>
        <w:t>Silent Image (illusion)</w:t>
      </w:r>
    </w:p>
    <w:p w14:paraId="1E8598B5" w14:textId="77777777" w:rsidR="00EE5ADE" w:rsidRPr="00EE5ADE" w:rsidRDefault="00EE5ADE" w:rsidP="00EE5ADE">
      <w:pPr>
        <w:pStyle w:val="NormalWeb"/>
        <w:rPr>
          <w:bCs/>
          <w:sz w:val="20"/>
          <w:szCs w:val="20"/>
        </w:rPr>
      </w:pPr>
      <w:r w:rsidRPr="00EE5ADE">
        <w:rPr>
          <w:bCs/>
          <w:sz w:val="20"/>
          <w:szCs w:val="20"/>
        </w:rPr>
        <w:t>Sleep (enchantment)</w:t>
      </w:r>
    </w:p>
    <w:p w14:paraId="27459F23" w14:textId="77777777" w:rsidR="00EE5ADE" w:rsidRPr="00EE5ADE" w:rsidRDefault="00EE5ADE" w:rsidP="00EE5ADE">
      <w:pPr>
        <w:pStyle w:val="NormalWeb"/>
        <w:rPr>
          <w:bCs/>
          <w:sz w:val="20"/>
          <w:szCs w:val="20"/>
        </w:rPr>
      </w:pPr>
      <w:r w:rsidRPr="00EE5ADE">
        <w:rPr>
          <w:bCs/>
          <w:sz w:val="20"/>
          <w:szCs w:val="20"/>
        </w:rPr>
        <w:t>Thunderwave (evocation)</w:t>
      </w:r>
    </w:p>
    <w:p w14:paraId="34F6CD78" w14:textId="77777777" w:rsidR="00EE5ADE" w:rsidRPr="00EE5ADE" w:rsidRDefault="00EE5ADE" w:rsidP="00EE5ADE">
      <w:pPr>
        <w:pStyle w:val="NormalWeb"/>
        <w:rPr>
          <w:bCs/>
          <w:sz w:val="20"/>
          <w:szCs w:val="20"/>
        </w:rPr>
      </w:pPr>
      <w:r w:rsidRPr="00EE5ADE">
        <w:rPr>
          <w:bCs/>
          <w:sz w:val="20"/>
          <w:szCs w:val="20"/>
        </w:rPr>
        <w:t>Unseen Servant* (conjuration)</w:t>
      </w:r>
    </w:p>
    <w:p w14:paraId="78810964" w14:textId="084E93A7" w:rsidR="00EE5ADE" w:rsidRDefault="00EE5ADE" w:rsidP="00EE5ADE">
      <w:pPr>
        <w:pStyle w:val="NormalWeb"/>
        <w:rPr>
          <w:bCs/>
          <w:sz w:val="20"/>
          <w:szCs w:val="20"/>
        </w:rPr>
      </w:pPr>
      <w:r w:rsidRPr="00EE5ADE">
        <w:rPr>
          <w:bCs/>
          <w:sz w:val="20"/>
          <w:szCs w:val="20"/>
        </w:rPr>
        <w:t>Witch B</w:t>
      </w:r>
      <w:r w:rsidR="007843F3">
        <w:rPr>
          <w:bCs/>
          <w:sz w:val="20"/>
          <w:szCs w:val="20"/>
        </w:rPr>
        <w:t>ind</w:t>
      </w:r>
      <w:r w:rsidRPr="00EE5ADE">
        <w:rPr>
          <w:bCs/>
          <w:sz w:val="20"/>
          <w:szCs w:val="20"/>
        </w:rPr>
        <w:t xml:space="preserve"> (evocation</w:t>
      </w:r>
      <w:r w:rsidR="001F274F">
        <w:rPr>
          <w:bCs/>
          <w:sz w:val="20"/>
          <w:szCs w:val="20"/>
        </w:rPr>
        <w:t>)</w:t>
      </w:r>
    </w:p>
    <w:p w14:paraId="3950E0D6" w14:textId="77777777" w:rsidR="001F274F" w:rsidRDefault="001F274F">
      <w:pPr>
        <w:spacing w:line="240" w:lineRule="auto"/>
        <w:rPr>
          <w:rFonts w:ascii="Times New Roman" w:eastAsia="Times New Roman" w:hAnsi="Times New Roman" w:cs="Times New Roman"/>
          <w:w w:val="100"/>
          <w:sz w:val="20"/>
        </w:rPr>
      </w:pPr>
      <w:r>
        <w:rPr>
          <w:bCs w:val="0"/>
          <w:sz w:val="20"/>
        </w:rPr>
        <w:br w:type="page"/>
      </w:r>
    </w:p>
    <w:p w14:paraId="036E0FD4" w14:textId="7A3AB579" w:rsidR="001F274F" w:rsidRPr="001F274F" w:rsidRDefault="001F274F" w:rsidP="001F274F">
      <w:pPr>
        <w:pStyle w:val="NormalWeb"/>
        <w:rPr>
          <w:b/>
          <w:sz w:val="20"/>
          <w:szCs w:val="20"/>
        </w:rPr>
      </w:pPr>
      <w:r w:rsidRPr="001F274F">
        <w:rPr>
          <w:b/>
          <w:sz w:val="20"/>
          <w:szCs w:val="20"/>
        </w:rPr>
        <w:lastRenderedPageBreak/>
        <w:t>2nd Level</w:t>
      </w:r>
    </w:p>
    <w:p w14:paraId="6A2A3FD0" w14:textId="77777777" w:rsidR="006A201E" w:rsidRPr="001F274F" w:rsidRDefault="006A201E" w:rsidP="006A201E">
      <w:pPr>
        <w:pStyle w:val="NormalWeb"/>
        <w:rPr>
          <w:bCs/>
          <w:sz w:val="20"/>
          <w:szCs w:val="20"/>
        </w:rPr>
      </w:pPr>
      <w:r w:rsidRPr="001F274F">
        <w:rPr>
          <w:bCs/>
          <w:sz w:val="20"/>
          <w:szCs w:val="20"/>
        </w:rPr>
        <w:t>Acid Arrow (evocation)</w:t>
      </w:r>
    </w:p>
    <w:p w14:paraId="3061F8C1" w14:textId="2E0DD97D" w:rsidR="001F274F" w:rsidRPr="001F274F" w:rsidRDefault="001F274F" w:rsidP="001F274F">
      <w:pPr>
        <w:pStyle w:val="NormalWeb"/>
        <w:rPr>
          <w:bCs/>
          <w:sz w:val="20"/>
          <w:szCs w:val="20"/>
        </w:rPr>
      </w:pPr>
      <w:r w:rsidRPr="001F274F">
        <w:rPr>
          <w:bCs/>
          <w:sz w:val="20"/>
          <w:szCs w:val="20"/>
        </w:rPr>
        <w:t>Alter Self (transmutation)</w:t>
      </w:r>
    </w:p>
    <w:p w14:paraId="3990DB8E" w14:textId="77777777" w:rsidR="001F274F" w:rsidRPr="001F274F" w:rsidRDefault="001F274F" w:rsidP="001F274F">
      <w:pPr>
        <w:pStyle w:val="NormalWeb"/>
        <w:rPr>
          <w:bCs/>
          <w:sz w:val="20"/>
          <w:szCs w:val="20"/>
        </w:rPr>
      </w:pPr>
      <w:r w:rsidRPr="001F274F">
        <w:rPr>
          <w:bCs/>
          <w:sz w:val="20"/>
          <w:szCs w:val="20"/>
        </w:rPr>
        <w:t>Arcane Lock (abjuration)</w:t>
      </w:r>
    </w:p>
    <w:p w14:paraId="00ED3ED2" w14:textId="6B9CACFD" w:rsidR="00F6764A" w:rsidRDefault="00F6764A" w:rsidP="001F274F">
      <w:pPr>
        <w:pStyle w:val="NormalWeb"/>
        <w:rPr>
          <w:bCs/>
          <w:sz w:val="20"/>
          <w:szCs w:val="20"/>
        </w:rPr>
      </w:pPr>
      <w:r>
        <w:rPr>
          <w:bCs/>
          <w:sz w:val="20"/>
          <w:szCs w:val="20"/>
        </w:rPr>
        <w:t>Augry (divination)</w:t>
      </w:r>
    </w:p>
    <w:p w14:paraId="0543AF74" w14:textId="548EAF70" w:rsidR="001F274F" w:rsidRPr="001F274F" w:rsidRDefault="001F274F" w:rsidP="001F274F">
      <w:pPr>
        <w:pStyle w:val="NormalWeb"/>
        <w:rPr>
          <w:bCs/>
          <w:sz w:val="20"/>
          <w:szCs w:val="20"/>
        </w:rPr>
      </w:pPr>
      <w:r w:rsidRPr="001F274F">
        <w:rPr>
          <w:bCs/>
          <w:sz w:val="20"/>
          <w:szCs w:val="20"/>
        </w:rPr>
        <w:t>Blindness/Deafness (necromancy)</w:t>
      </w:r>
    </w:p>
    <w:p w14:paraId="10AEB8F4" w14:textId="77777777" w:rsidR="001F274F" w:rsidRPr="001F274F" w:rsidRDefault="001F274F" w:rsidP="001F274F">
      <w:pPr>
        <w:pStyle w:val="NormalWeb"/>
        <w:rPr>
          <w:bCs/>
          <w:sz w:val="20"/>
          <w:szCs w:val="20"/>
        </w:rPr>
      </w:pPr>
      <w:r w:rsidRPr="001F274F">
        <w:rPr>
          <w:bCs/>
          <w:sz w:val="20"/>
          <w:szCs w:val="20"/>
        </w:rPr>
        <w:t>Blur (illusion)</w:t>
      </w:r>
    </w:p>
    <w:p w14:paraId="19FA2AE1" w14:textId="77777777" w:rsidR="001F274F" w:rsidRPr="001F274F" w:rsidRDefault="001F274F" w:rsidP="001F274F">
      <w:pPr>
        <w:pStyle w:val="NormalWeb"/>
        <w:rPr>
          <w:bCs/>
          <w:sz w:val="20"/>
          <w:szCs w:val="20"/>
        </w:rPr>
      </w:pPr>
      <w:r w:rsidRPr="001F274F">
        <w:rPr>
          <w:bCs/>
          <w:sz w:val="20"/>
          <w:szCs w:val="20"/>
        </w:rPr>
        <w:t>Cloud of Daggers (conjuration)</w:t>
      </w:r>
    </w:p>
    <w:p w14:paraId="2D4BC318" w14:textId="77777777" w:rsidR="001F274F" w:rsidRPr="001F274F" w:rsidRDefault="001F274F" w:rsidP="001F274F">
      <w:pPr>
        <w:pStyle w:val="NormalWeb"/>
        <w:rPr>
          <w:bCs/>
          <w:sz w:val="20"/>
          <w:szCs w:val="20"/>
        </w:rPr>
      </w:pPr>
      <w:r w:rsidRPr="001F274F">
        <w:rPr>
          <w:bCs/>
          <w:sz w:val="20"/>
          <w:szCs w:val="20"/>
        </w:rPr>
        <w:t>Continual Flame (evocation)</w:t>
      </w:r>
    </w:p>
    <w:p w14:paraId="4E8842E3" w14:textId="77777777" w:rsidR="001F274F" w:rsidRPr="001F274F" w:rsidRDefault="001F274F" w:rsidP="001F274F">
      <w:pPr>
        <w:pStyle w:val="NormalWeb"/>
        <w:rPr>
          <w:bCs/>
          <w:sz w:val="20"/>
          <w:szCs w:val="20"/>
        </w:rPr>
      </w:pPr>
      <w:r w:rsidRPr="001F274F">
        <w:rPr>
          <w:bCs/>
          <w:sz w:val="20"/>
          <w:szCs w:val="20"/>
        </w:rPr>
        <w:t>Crown of Madness (enchantment)</w:t>
      </w:r>
    </w:p>
    <w:p w14:paraId="5C7AF021" w14:textId="77777777" w:rsidR="001F274F" w:rsidRPr="001F274F" w:rsidRDefault="001F274F" w:rsidP="001F274F">
      <w:pPr>
        <w:pStyle w:val="NormalWeb"/>
        <w:rPr>
          <w:bCs/>
          <w:sz w:val="20"/>
          <w:szCs w:val="20"/>
        </w:rPr>
      </w:pPr>
      <w:r w:rsidRPr="001F274F">
        <w:rPr>
          <w:bCs/>
          <w:sz w:val="20"/>
          <w:szCs w:val="20"/>
        </w:rPr>
        <w:t>Darkness (evocation)</w:t>
      </w:r>
    </w:p>
    <w:p w14:paraId="735B10E1" w14:textId="77777777" w:rsidR="001F274F" w:rsidRPr="001F274F" w:rsidRDefault="001F274F" w:rsidP="001F274F">
      <w:pPr>
        <w:pStyle w:val="NormalWeb"/>
        <w:rPr>
          <w:bCs/>
          <w:sz w:val="20"/>
          <w:szCs w:val="20"/>
        </w:rPr>
      </w:pPr>
      <w:r w:rsidRPr="001F274F">
        <w:rPr>
          <w:bCs/>
          <w:sz w:val="20"/>
          <w:szCs w:val="20"/>
        </w:rPr>
        <w:t>Darkvision (transmutation)</w:t>
      </w:r>
    </w:p>
    <w:p w14:paraId="07A3815A" w14:textId="77777777" w:rsidR="001F274F" w:rsidRPr="001F274F" w:rsidRDefault="001F274F" w:rsidP="001F274F">
      <w:pPr>
        <w:pStyle w:val="NormalWeb"/>
        <w:rPr>
          <w:bCs/>
          <w:sz w:val="20"/>
          <w:szCs w:val="20"/>
        </w:rPr>
      </w:pPr>
      <w:r w:rsidRPr="001F274F">
        <w:rPr>
          <w:bCs/>
          <w:sz w:val="20"/>
          <w:szCs w:val="20"/>
        </w:rPr>
        <w:t>Detect Thoughts (divination)</w:t>
      </w:r>
    </w:p>
    <w:p w14:paraId="08315986" w14:textId="4640F8BD" w:rsidR="00F6764A" w:rsidRDefault="00F6764A" w:rsidP="001F274F">
      <w:pPr>
        <w:pStyle w:val="NormalWeb"/>
        <w:rPr>
          <w:bCs/>
          <w:sz w:val="20"/>
          <w:szCs w:val="20"/>
        </w:rPr>
      </w:pPr>
      <w:r>
        <w:rPr>
          <w:bCs/>
          <w:sz w:val="20"/>
          <w:szCs w:val="20"/>
        </w:rPr>
        <w:t>Dragon’s breath (transmutation)</w:t>
      </w:r>
    </w:p>
    <w:p w14:paraId="404156F2" w14:textId="7BA84107" w:rsidR="00F6764A" w:rsidRDefault="00F6764A" w:rsidP="001F274F">
      <w:pPr>
        <w:pStyle w:val="NormalWeb"/>
        <w:rPr>
          <w:bCs/>
          <w:sz w:val="20"/>
          <w:szCs w:val="20"/>
        </w:rPr>
      </w:pPr>
      <w:r>
        <w:rPr>
          <w:bCs/>
          <w:sz w:val="20"/>
          <w:szCs w:val="20"/>
        </w:rPr>
        <w:t>Dust devil (conjuration)</w:t>
      </w:r>
    </w:p>
    <w:p w14:paraId="490BBCF1" w14:textId="625C3766" w:rsidR="00F6764A" w:rsidRDefault="00F6764A" w:rsidP="001F274F">
      <w:pPr>
        <w:pStyle w:val="NormalWeb"/>
        <w:rPr>
          <w:bCs/>
          <w:sz w:val="20"/>
          <w:szCs w:val="20"/>
        </w:rPr>
      </w:pPr>
      <w:r>
        <w:rPr>
          <w:bCs/>
          <w:sz w:val="20"/>
          <w:szCs w:val="20"/>
        </w:rPr>
        <w:t>Earthbind (transmutation)</w:t>
      </w:r>
    </w:p>
    <w:p w14:paraId="2E06DBCB" w14:textId="5EA746A1" w:rsidR="00F6764A" w:rsidRDefault="00F6764A" w:rsidP="001F274F">
      <w:pPr>
        <w:pStyle w:val="NormalWeb"/>
        <w:rPr>
          <w:bCs/>
          <w:sz w:val="20"/>
          <w:szCs w:val="20"/>
        </w:rPr>
      </w:pPr>
      <w:r>
        <w:rPr>
          <w:bCs/>
          <w:sz w:val="20"/>
          <w:szCs w:val="20"/>
        </w:rPr>
        <w:t>Earthen grasp (transmutation)</w:t>
      </w:r>
    </w:p>
    <w:p w14:paraId="3C96C380" w14:textId="77777777" w:rsidR="00F6764A" w:rsidRDefault="00F6764A" w:rsidP="00F6764A">
      <w:pPr>
        <w:pStyle w:val="NormalWeb"/>
        <w:rPr>
          <w:bCs/>
          <w:sz w:val="20"/>
          <w:szCs w:val="20"/>
        </w:rPr>
      </w:pPr>
      <w:r w:rsidRPr="001F274F">
        <w:rPr>
          <w:bCs/>
          <w:sz w:val="20"/>
          <w:szCs w:val="20"/>
        </w:rPr>
        <w:t>Enlarge/Reduce (transmutation)</w:t>
      </w:r>
    </w:p>
    <w:p w14:paraId="1542C9C6" w14:textId="403BB62E" w:rsidR="00F6764A" w:rsidRPr="001F274F" w:rsidRDefault="00F6764A" w:rsidP="00F6764A">
      <w:pPr>
        <w:pStyle w:val="NormalWeb"/>
        <w:rPr>
          <w:bCs/>
          <w:sz w:val="20"/>
          <w:szCs w:val="20"/>
        </w:rPr>
      </w:pPr>
      <w:r>
        <w:rPr>
          <w:bCs/>
          <w:sz w:val="20"/>
          <w:szCs w:val="20"/>
        </w:rPr>
        <w:t>Enhanced ability (transmutation)</w:t>
      </w:r>
    </w:p>
    <w:p w14:paraId="4A34AF97" w14:textId="00D3A87A" w:rsidR="001F274F" w:rsidRPr="001F274F" w:rsidRDefault="001F274F" w:rsidP="001F274F">
      <w:pPr>
        <w:pStyle w:val="NormalWeb"/>
        <w:rPr>
          <w:bCs/>
          <w:sz w:val="20"/>
          <w:szCs w:val="20"/>
        </w:rPr>
      </w:pPr>
      <w:r w:rsidRPr="001F274F">
        <w:rPr>
          <w:bCs/>
          <w:sz w:val="20"/>
          <w:szCs w:val="20"/>
        </w:rPr>
        <w:t>Flaming Sphere (conjuration)</w:t>
      </w:r>
    </w:p>
    <w:p w14:paraId="6241035A" w14:textId="77777777" w:rsidR="001F274F" w:rsidRPr="001F274F" w:rsidRDefault="001F274F" w:rsidP="001F274F">
      <w:pPr>
        <w:pStyle w:val="NormalWeb"/>
        <w:rPr>
          <w:bCs/>
          <w:sz w:val="20"/>
          <w:szCs w:val="20"/>
        </w:rPr>
      </w:pPr>
      <w:r w:rsidRPr="001F274F">
        <w:rPr>
          <w:bCs/>
          <w:sz w:val="20"/>
          <w:szCs w:val="20"/>
        </w:rPr>
        <w:t>Gentle Repose* (necromancy)</w:t>
      </w:r>
    </w:p>
    <w:p w14:paraId="732A892E" w14:textId="77777777" w:rsidR="001F274F" w:rsidRPr="001F274F" w:rsidRDefault="001F274F" w:rsidP="001F274F">
      <w:pPr>
        <w:pStyle w:val="NormalWeb"/>
        <w:rPr>
          <w:bCs/>
          <w:sz w:val="20"/>
          <w:szCs w:val="20"/>
        </w:rPr>
      </w:pPr>
      <w:r w:rsidRPr="001F274F">
        <w:rPr>
          <w:bCs/>
          <w:sz w:val="20"/>
          <w:szCs w:val="20"/>
        </w:rPr>
        <w:t>Gust of Wind (evocation)</w:t>
      </w:r>
    </w:p>
    <w:p w14:paraId="41DDA2B8" w14:textId="77777777" w:rsidR="001F274F" w:rsidRPr="001F274F" w:rsidRDefault="001F274F" w:rsidP="001F274F">
      <w:pPr>
        <w:pStyle w:val="NormalWeb"/>
        <w:rPr>
          <w:bCs/>
          <w:sz w:val="20"/>
          <w:szCs w:val="20"/>
        </w:rPr>
      </w:pPr>
      <w:r w:rsidRPr="001F274F">
        <w:rPr>
          <w:bCs/>
          <w:sz w:val="20"/>
          <w:szCs w:val="20"/>
        </w:rPr>
        <w:t>Hold Person (enchantment)</w:t>
      </w:r>
    </w:p>
    <w:p w14:paraId="6EB8542B" w14:textId="77777777" w:rsidR="001F274F" w:rsidRPr="001F274F" w:rsidRDefault="001F274F" w:rsidP="001F274F">
      <w:pPr>
        <w:pStyle w:val="NormalWeb"/>
        <w:rPr>
          <w:bCs/>
          <w:sz w:val="20"/>
          <w:szCs w:val="20"/>
        </w:rPr>
      </w:pPr>
      <w:r w:rsidRPr="001F274F">
        <w:rPr>
          <w:bCs/>
          <w:sz w:val="20"/>
          <w:szCs w:val="20"/>
        </w:rPr>
        <w:t>Invisibility (illusion)</w:t>
      </w:r>
    </w:p>
    <w:p w14:paraId="3081E1F8" w14:textId="77777777" w:rsidR="001F274F" w:rsidRPr="001F274F" w:rsidRDefault="001F274F" w:rsidP="001F274F">
      <w:pPr>
        <w:pStyle w:val="NormalWeb"/>
        <w:rPr>
          <w:bCs/>
          <w:sz w:val="20"/>
          <w:szCs w:val="20"/>
        </w:rPr>
      </w:pPr>
      <w:r w:rsidRPr="001F274F">
        <w:rPr>
          <w:bCs/>
          <w:sz w:val="20"/>
          <w:szCs w:val="20"/>
        </w:rPr>
        <w:t>Knock (transmutation)</w:t>
      </w:r>
    </w:p>
    <w:p w14:paraId="01C6B3C0" w14:textId="77777777" w:rsidR="001F274F" w:rsidRPr="001F274F" w:rsidRDefault="001F274F" w:rsidP="001F274F">
      <w:pPr>
        <w:pStyle w:val="NormalWeb"/>
        <w:rPr>
          <w:bCs/>
          <w:sz w:val="20"/>
          <w:szCs w:val="20"/>
        </w:rPr>
      </w:pPr>
      <w:r w:rsidRPr="001F274F">
        <w:rPr>
          <w:bCs/>
          <w:sz w:val="20"/>
          <w:szCs w:val="20"/>
        </w:rPr>
        <w:t>Levitate (transmutation)</w:t>
      </w:r>
    </w:p>
    <w:p w14:paraId="3EEA7942" w14:textId="77777777" w:rsidR="001F274F" w:rsidRPr="001F274F" w:rsidRDefault="001F274F" w:rsidP="001F274F">
      <w:pPr>
        <w:pStyle w:val="NormalWeb"/>
        <w:rPr>
          <w:bCs/>
          <w:sz w:val="20"/>
          <w:szCs w:val="20"/>
        </w:rPr>
      </w:pPr>
      <w:r w:rsidRPr="001F274F">
        <w:rPr>
          <w:bCs/>
          <w:sz w:val="20"/>
          <w:szCs w:val="20"/>
        </w:rPr>
        <w:t>Locate Object (divination)</w:t>
      </w:r>
    </w:p>
    <w:p w14:paraId="443AAEC6" w14:textId="77777777" w:rsidR="001F274F" w:rsidRPr="001F274F" w:rsidRDefault="001F274F" w:rsidP="001F274F">
      <w:pPr>
        <w:pStyle w:val="NormalWeb"/>
        <w:rPr>
          <w:bCs/>
          <w:sz w:val="20"/>
          <w:szCs w:val="20"/>
        </w:rPr>
      </w:pPr>
      <w:r w:rsidRPr="001F274F">
        <w:rPr>
          <w:bCs/>
          <w:sz w:val="20"/>
          <w:szCs w:val="20"/>
        </w:rPr>
        <w:t>Magic Mouth* (illusion)</w:t>
      </w:r>
    </w:p>
    <w:p w14:paraId="1A4FAB96" w14:textId="77777777" w:rsidR="001F274F" w:rsidRPr="001F274F" w:rsidRDefault="001F274F" w:rsidP="001F274F">
      <w:pPr>
        <w:pStyle w:val="NormalWeb"/>
        <w:rPr>
          <w:bCs/>
          <w:sz w:val="20"/>
          <w:szCs w:val="20"/>
        </w:rPr>
      </w:pPr>
      <w:r w:rsidRPr="001F274F">
        <w:rPr>
          <w:bCs/>
          <w:sz w:val="20"/>
          <w:szCs w:val="20"/>
        </w:rPr>
        <w:t>Magic Weapon (transmutation)</w:t>
      </w:r>
    </w:p>
    <w:p w14:paraId="7E60536B" w14:textId="77FC8272" w:rsidR="00F6764A" w:rsidRDefault="00F6764A" w:rsidP="001F274F">
      <w:pPr>
        <w:pStyle w:val="NormalWeb"/>
        <w:rPr>
          <w:bCs/>
          <w:sz w:val="20"/>
          <w:szCs w:val="20"/>
        </w:rPr>
      </w:pPr>
      <w:r>
        <w:rPr>
          <w:bCs/>
          <w:sz w:val="20"/>
          <w:szCs w:val="20"/>
        </w:rPr>
        <w:t>Mind spike (divination)</w:t>
      </w:r>
    </w:p>
    <w:p w14:paraId="4DC97990" w14:textId="1691516D" w:rsidR="00F6764A" w:rsidRDefault="00F6764A" w:rsidP="001F274F">
      <w:pPr>
        <w:pStyle w:val="NormalWeb"/>
        <w:rPr>
          <w:bCs/>
          <w:sz w:val="20"/>
          <w:szCs w:val="20"/>
        </w:rPr>
      </w:pPr>
      <w:r>
        <w:rPr>
          <w:bCs/>
          <w:sz w:val="20"/>
          <w:szCs w:val="20"/>
        </w:rPr>
        <w:t>Mind whip (evocation)</w:t>
      </w:r>
    </w:p>
    <w:p w14:paraId="41A1132B" w14:textId="0F767093" w:rsidR="001F274F" w:rsidRPr="001F274F" w:rsidRDefault="001F274F" w:rsidP="001F274F">
      <w:pPr>
        <w:pStyle w:val="NormalWeb"/>
        <w:rPr>
          <w:bCs/>
          <w:sz w:val="20"/>
          <w:szCs w:val="20"/>
        </w:rPr>
      </w:pPr>
      <w:r w:rsidRPr="001F274F">
        <w:rPr>
          <w:bCs/>
          <w:sz w:val="20"/>
          <w:szCs w:val="20"/>
        </w:rPr>
        <w:t>Mirror Image (illusion)</w:t>
      </w:r>
    </w:p>
    <w:p w14:paraId="5B6922B9" w14:textId="77777777" w:rsidR="001F274F" w:rsidRPr="001F274F" w:rsidRDefault="001F274F" w:rsidP="001F274F">
      <w:pPr>
        <w:pStyle w:val="NormalWeb"/>
        <w:rPr>
          <w:bCs/>
          <w:sz w:val="20"/>
          <w:szCs w:val="20"/>
        </w:rPr>
      </w:pPr>
      <w:r w:rsidRPr="001F274F">
        <w:rPr>
          <w:bCs/>
          <w:sz w:val="20"/>
          <w:szCs w:val="20"/>
        </w:rPr>
        <w:t>Misty Step (conjuration)</w:t>
      </w:r>
    </w:p>
    <w:p w14:paraId="6B6605B2" w14:textId="77777777" w:rsidR="001F274F" w:rsidRPr="001F274F" w:rsidRDefault="001F274F" w:rsidP="001F274F">
      <w:pPr>
        <w:pStyle w:val="NormalWeb"/>
        <w:rPr>
          <w:bCs/>
          <w:sz w:val="20"/>
          <w:szCs w:val="20"/>
        </w:rPr>
      </w:pPr>
      <w:r w:rsidRPr="001F274F">
        <w:rPr>
          <w:bCs/>
          <w:sz w:val="20"/>
          <w:szCs w:val="20"/>
        </w:rPr>
        <w:t>Nystul’s Magic Aura (illusion)</w:t>
      </w:r>
    </w:p>
    <w:p w14:paraId="26CAFCA9" w14:textId="2C7575C5" w:rsidR="006A201E" w:rsidRPr="001F274F" w:rsidRDefault="006A201E" w:rsidP="006A201E">
      <w:pPr>
        <w:pStyle w:val="NormalWeb"/>
        <w:rPr>
          <w:bCs/>
          <w:sz w:val="20"/>
          <w:szCs w:val="20"/>
        </w:rPr>
      </w:pPr>
      <w:r>
        <w:rPr>
          <w:bCs/>
          <w:sz w:val="20"/>
          <w:szCs w:val="20"/>
        </w:rPr>
        <w:t>Omni-r</w:t>
      </w:r>
      <w:r w:rsidRPr="001F274F">
        <w:rPr>
          <w:bCs/>
          <w:sz w:val="20"/>
          <w:szCs w:val="20"/>
        </w:rPr>
        <w:t>ay</w:t>
      </w:r>
      <w:r>
        <w:rPr>
          <w:bCs/>
          <w:sz w:val="20"/>
          <w:szCs w:val="20"/>
        </w:rPr>
        <w:t xml:space="preserve"> x</w:t>
      </w:r>
      <w:r w:rsidRPr="001F274F">
        <w:rPr>
          <w:bCs/>
          <w:sz w:val="20"/>
          <w:szCs w:val="20"/>
        </w:rPr>
        <w:t xml:space="preserve"> (evocation)</w:t>
      </w:r>
    </w:p>
    <w:p w14:paraId="1E57BBC3" w14:textId="4BD0D754" w:rsidR="006A201E" w:rsidRDefault="006A201E" w:rsidP="001F274F">
      <w:pPr>
        <w:pStyle w:val="NormalWeb"/>
        <w:rPr>
          <w:bCs/>
          <w:sz w:val="20"/>
          <w:szCs w:val="20"/>
        </w:rPr>
      </w:pPr>
      <w:r>
        <w:rPr>
          <w:bCs/>
          <w:sz w:val="20"/>
          <w:szCs w:val="20"/>
        </w:rPr>
        <w:t>Omni-wave x (evocation)</w:t>
      </w:r>
    </w:p>
    <w:p w14:paraId="43F56C7C" w14:textId="25007A12" w:rsidR="001F274F" w:rsidRPr="001F274F" w:rsidRDefault="001F274F" w:rsidP="001F274F">
      <w:pPr>
        <w:pStyle w:val="NormalWeb"/>
        <w:rPr>
          <w:bCs/>
          <w:sz w:val="20"/>
          <w:szCs w:val="20"/>
        </w:rPr>
      </w:pPr>
      <w:r w:rsidRPr="001F274F">
        <w:rPr>
          <w:bCs/>
          <w:sz w:val="20"/>
          <w:szCs w:val="20"/>
        </w:rPr>
        <w:t>Phantasmal Force (illusion)</w:t>
      </w:r>
    </w:p>
    <w:p w14:paraId="09E82388" w14:textId="7DE07F99" w:rsidR="00F6764A" w:rsidRDefault="00F6764A" w:rsidP="001F274F">
      <w:pPr>
        <w:pStyle w:val="NormalWeb"/>
        <w:rPr>
          <w:bCs/>
          <w:sz w:val="20"/>
          <w:szCs w:val="20"/>
        </w:rPr>
      </w:pPr>
      <w:r>
        <w:rPr>
          <w:bCs/>
          <w:sz w:val="20"/>
          <w:szCs w:val="20"/>
        </w:rPr>
        <w:t>Pyrotechnics (transmutation)</w:t>
      </w:r>
    </w:p>
    <w:p w14:paraId="394F9D66" w14:textId="2D254581" w:rsidR="001F274F" w:rsidRPr="001F274F" w:rsidRDefault="001F274F" w:rsidP="001F274F">
      <w:pPr>
        <w:pStyle w:val="NormalWeb"/>
        <w:rPr>
          <w:bCs/>
          <w:sz w:val="20"/>
          <w:szCs w:val="20"/>
        </w:rPr>
      </w:pPr>
      <w:r w:rsidRPr="001F274F">
        <w:rPr>
          <w:bCs/>
          <w:sz w:val="20"/>
          <w:szCs w:val="20"/>
        </w:rPr>
        <w:t>Ray of Enfeeblement (necromancy)</w:t>
      </w:r>
    </w:p>
    <w:p w14:paraId="3E562F6A" w14:textId="77777777" w:rsidR="001F274F" w:rsidRPr="001F274F" w:rsidRDefault="001F274F" w:rsidP="001F274F">
      <w:pPr>
        <w:pStyle w:val="NormalWeb"/>
        <w:rPr>
          <w:bCs/>
          <w:sz w:val="20"/>
          <w:szCs w:val="20"/>
        </w:rPr>
      </w:pPr>
      <w:r w:rsidRPr="001F274F">
        <w:rPr>
          <w:bCs/>
          <w:sz w:val="20"/>
          <w:szCs w:val="20"/>
        </w:rPr>
        <w:t>Rope Trick (transmutation)</w:t>
      </w:r>
    </w:p>
    <w:p w14:paraId="5DAD8589" w14:textId="77777777" w:rsidR="001F274F" w:rsidRPr="001F274F" w:rsidRDefault="001F274F" w:rsidP="001F274F">
      <w:pPr>
        <w:pStyle w:val="NormalWeb"/>
        <w:rPr>
          <w:bCs/>
          <w:sz w:val="20"/>
          <w:szCs w:val="20"/>
        </w:rPr>
      </w:pPr>
      <w:r w:rsidRPr="001F274F">
        <w:rPr>
          <w:bCs/>
          <w:sz w:val="20"/>
          <w:szCs w:val="20"/>
        </w:rPr>
        <w:t>See Invisibility (divination)</w:t>
      </w:r>
    </w:p>
    <w:p w14:paraId="64E8B89A" w14:textId="77777777" w:rsidR="001F274F" w:rsidRPr="001F274F" w:rsidRDefault="001F274F" w:rsidP="001F274F">
      <w:pPr>
        <w:pStyle w:val="NormalWeb"/>
        <w:rPr>
          <w:bCs/>
          <w:sz w:val="20"/>
          <w:szCs w:val="20"/>
        </w:rPr>
      </w:pPr>
      <w:r w:rsidRPr="001F274F">
        <w:rPr>
          <w:bCs/>
          <w:sz w:val="20"/>
          <w:szCs w:val="20"/>
        </w:rPr>
        <w:t>Shatter (evocation)</w:t>
      </w:r>
    </w:p>
    <w:p w14:paraId="214736F1" w14:textId="66A385ED" w:rsidR="00F6764A" w:rsidRDefault="00F6764A" w:rsidP="001F274F">
      <w:pPr>
        <w:pStyle w:val="NormalWeb"/>
        <w:rPr>
          <w:bCs/>
          <w:sz w:val="20"/>
          <w:szCs w:val="20"/>
        </w:rPr>
      </w:pPr>
      <w:r>
        <w:rPr>
          <w:bCs/>
          <w:sz w:val="20"/>
          <w:szCs w:val="20"/>
        </w:rPr>
        <w:t>Skywrite (transmutation)</w:t>
      </w:r>
    </w:p>
    <w:p w14:paraId="370D7D5D" w14:textId="107FBCB0" w:rsidR="00F6764A" w:rsidRDefault="00F6764A" w:rsidP="001F274F">
      <w:pPr>
        <w:pStyle w:val="NormalWeb"/>
        <w:rPr>
          <w:bCs/>
          <w:sz w:val="20"/>
          <w:szCs w:val="20"/>
        </w:rPr>
      </w:pPr>
      <w:r>
        <w:rPr>
          <w:bCs/>
          <w:sz w:val="20"/>
          <w:szCs w:val="20"/>
        </w:rPr>
        <w:t>Snowball swarm (evocation)</w:t>
      </w:r>
    </w:p>
    <w:p w14:paraId="4EFED1FF" w14:textId="288C167B" w:rsidR="001F274F" w:rsidRPr="001F274F" w:rsidRDefault="001F274F" w:rsidP="001F274F">
      <w:pPr>
        <w:pStyle w:val="NormalWeb"/>
        <w:rPr>
          <w:bCs/>
          <w:sz w:val="20"/>
          <w:szCs w:val="20"/>
        </w:rPr>
      </w:pPr>
      <w:r w:rsidRPr="001F274F">
        <w:rPr>
          <w:bCs/>
          <w:sz w:val="20"/>
          <w:szCs w:val="20"/>
        </w:rPr>
        <w:t>Spider Climb (transmutation)</w:t>
      </w:r>
    </w:p>
    <w:p w14:paraId="20CB0C9D" w14:textId="77777777" w:rsidR="001F274F" w:rsidRPr="001F274F" w:rsidRDefault="001F274F" w:rsidP="001F274F">
      <w:pPr>
        <w:pStyle w:val="NormalWeb"/>
        <w:rPr>
          <w:bCs/>
          <w:sz w:val="20"/>
          <w:szCs w:val="20"/>
        </w:rPr>
      </w:pPr>
      <w:r w:rsidRPr="001F274F">
        <w:rPr>
          <w:bCs/>
          <w:sz w:val="20"/>
          <w:szCs w:val="20"/>
        </w:rPr>
        <w:t>Suggestion (enchantment)</w:t>
      </w:r>
    </w:p>
    <w:p w14:paraId="28AFA8DF" w14:textId="66C6FD43" w:rsidR="001F274F" w:rsidRDefault="001F274F" w:rsidP="001F274F">
      <w:pPr>
        <w:pStyle w:val="NormalWeb"/>
        <w:rPr>
          <w:bCs/>
          <w:sz w:val="20"/>
          <w:szCs w:val="20"/>
        </w:rPr>
      </w:pPr>
      <w:r w:rsidRPr="001F274F">
        <w:rPr>
          <w:bCs/>
          <w:sz w:val="20"/>
          <w:szCs w:val="20"/>
        </w:rPr>
        <w:t>Web (conjuration)</w:t>
      </w:r>
    </w:p>
    <w:p w14:paraId="7AEEED8B" w14:textId="77777777" w:rsidR="001F274F" w:rsidRDefault="001F274F">
      <w:pPr>
        <w:spacing w:line="240" w:lineRule="auto"/>
        <w:rPr>
          <w:rFonts w:ascii="Times New Roman" w:eastAsia="Times New Roman" w:hAnsi="Times New Roman" w:cs="Times New Roman"/>
          <w:w w:val="100"/>
          <w:sz w:val="20"/>
        </w:rPr>
      </w:pPr>
      <w:r>
        <w:rPr>
          <w:bCs w:val="0"/>
          <w:sz w:val="20"/>
        </w:rPr>
        <w:br w:type="page"/>
      </w:r>
    </w:p>
    <w:p w14:paraId="75EE3193" w14:textId="77777777" w:rsidR="001F274F" w:rsidRPr="001F274F" w:rsidRDefault="001F274F" w:rsidP="001F274F">
      <w:pPr>
        <w:pStyle w:val="NormalWeb"/>
        <w:rPr>
          <w:b/>
          <w:sz w:val="20"/>
          <w:szCs w:val="20"/>
        </w:rPr>
      </w:pPr>
      <w:r w:rsidRPr="001F274F">
        <w:rPr>
          <w:b/>
          <w:sz w:val="20"/>
          <w:szCs w:val="20"/>
        </w:rPr>
        <w:lastRenderedPageBreak/>
        <w:t>3rd Level</w:t>
      </w:r>
    </w:p>
    <w:p w14:paraId="293345FD" w14:textId="77777777" w:rsidR="001F274F" w:rsidRPr="001F274F" w:rsidRDefault="001F274F" w:rsidP="001F274F">
      <w:pPr>
        <w:pStyle w:val="NormalWeb"/>
        <w:rPr>
          <w:bCs/>
          <w:sz w:val="20"/>
          <w:szCs w:val="20"/>
        </w:rPr>
      </w:pPr>
      <w:r w:rsidRPr="001F274F">
        <w:rPr>
          <w:bCs/>
          <w:sz w:val="20"/>
          <w:szCs w:val="20"/>
        </w:rPr>
        <w:t>Bestow Curse (necromancy)</w:t>
      </w:r>
    </w:p>
    <w:p w14:paraId="2F10C1CB" w14:textId="77777777" w:rsidR="001F274F" w:rsidRPr="001F274F" w:rsidRDefault="001F274F" w:rsidP="001F274F">
      <w:pPr>
        <w:pStyle w:val="NormalWeb"/>
        <w:rPr>
          <w:bCs/>
          <w:sz w:val="20"/>
          <w:szCs w:val="20"/>
        </w:rPr>
      </w:pPr>
      <w:r w:rsidRPr="001F274F">
        <w:rPr>
          <w:bCs/>
          <w:sz w:val="20"/>
          <w:szCs w:val="20"/>
        </w:rPr>
        <w:t>Blink (transmutation)</w:t>
      </w:r>
    </w:p>
    <w:p w14:paraId="56C67805" w14:textId="34F246D5" w:rsidR="001562FA" w:rsidRDefault="001562FA" w:rsidP="001F274F">
      <w:pPr>
        <w:pStyle w:val="NormalWeb"/>
        <w:rPr>
          <w:bCs/>
          <w:sz w:val="20"/>
          <w:szCs w:val="20"/>
        </w:rPr>
      </w:pPr>
      <w:r>
        <w:rPr>
          <w:bCs/>
          <w:sz w:val="20"/>
          <w:szCs w:val="20"/>
        </w:rPr>
        <w:t>Catnap (enchantment)</w:t>
      </w:r>
    </w:p>
    <w:p w14:paraId="30E75C24" w14:textId="58F8AB0A" w:rsidR="001F274F" w:rsidRPr="001F274F" w:rsidRDefault="001F274F" w:rsidP="001F274F">
      <w:pPr>
        <w:pStyle w:val="NormalWeb"/>
        <w:rPr>
          <w:bCs/>
          <w:sz w:val="20"/>
          <w:szCs w:val="20"/>
        </w:rPr>
      </w:pPr>
      <w:r w:rsidRPr="001F274F">
        <w:rPr>
          <w:bCs/>
          <w:sz w:val="20"/>
          <w:szCs w:val="20"/>
        </w:rPr>
        <w:t>Clairvoyance (divination)</w:t>
      </w:r>
    </w:p>
    <w:p w14:paraId="36C6B149" w14:textId="77777777" w:rsidR="001F274F" w:rsidRPr="001F274F" w:rsidRDefault="001F274F" w:rsidP="001F274F">
      <w:pPr>
        <w:pStyle w:val="NormalWeb"/>
        <w:rPr>
          <w:bCs/>
          <w:sz w:val="20"/>
          <w:szCs w:val="20"/>
        </w:rPr>
      </w:pPr>
      <w:r w:rsidRPr="001F274F">
        <w:rPr>
          <w:bCs/>
          <w:sz w:val="20"/>
          <w:szCs w:val="20"/>
        </w:rPr>
        <w:t>Counterspell (abjuration)</w:t>
      </w:r>
    </w:p>
    <w:p w14:paraId="7F8C200C" w14:textId="77777777" w:rsidR="001F274F" w:rsidRPr="001F274F" w:rsidRDefault="001F274F" w:rsidP="001F274F">
      <w:pPr>
        <w:pStyle w:val="NormalWeb"/>
        <w:rPr>
          <w:bCs/>
          <w:sz w:val="20"/>
          <w:szCs w:val="20"/>
        </w:rPr>
      </w:pPr>
      <w:r w:rsidRPr="001F274F">
        <w:rPr>
          <w:bCs/>
          <w:sz w:val="20"/>
          <w:szCs w:val="20"/>
        </w:rPr>
        <w:t>Dispel Magic (abjuration)</w:t>
      </w:r>
    </w:p>
    <w:p w14:paraId="4A0A96AE" w14:textId="3A2D5E4B" w:rsidR="001562FA" w:rsidRDefault="001562FA" w:rsidP="001F274F">
      <w:pPr>
        <w:pStyle w:val="NormalWeb"/>
        <w:rPr>
          <w:bCs/>
          <w:sz w:val="20"/>
          <w:szCs w:val="20"/>
        </w:rPr>
      </w:pPr>
      <w:r>
        <w:rPr>
          <w:bCs/>
          <w:sz w:val="20"/>
          <w:szCs w:val="20"/>
        </w:rPr>
        <w:t>Enemies abound (enchantment)</w:t>
      </w:r>
    </w:p>
    <w:p w14:paraId="50B8AF46" w14:textId="7F8D3FBE" w:rsidR="001562FA" w:rsidRDefault="001562FA" w:rsidP="001F274F">
      <w:pPr>
        <w:pStyle w:val="NormalWeb"/>
        <w:rPr>
          <w:bCs/>
          <w:sz w:val="20"/>
          <w:szCs w:val="20"/>
        </w:rPr>
      </w:pPr>
      <w:r>
        <w:rPr>
          <w:bCs/>
          <w:sz w:val="20"/>
          <w:szCs w:val="20"/>
        </w:rPr>
        <w:t>Erupting earth (transmutation)</w:t>
      </w:r>
    </w:p>
    <w:p w14:paraId="0DA5E458" w14:textId="7097CA19" w:rsidR="001562FA" w:rsidRDefault="001562FA" w:rsidP="001F274F">
      <w:pPr>
        <w:pStyle w:val="NormalWeb"/>
        <w:rPr>
          <w:bCs/>
          <w:sz w:val="20"/>
          <w:szCs w:val="20"/>
        </w:rPr>
      </w:pPr>
      <w:r>
        <w:rPr>
          <w:bCs/>
          <w:sz w:val="20"/>
          <w:szCs w:val="20"/>
        </w:rPr>
        <w:t>Elemental ammunition (evocation)</w:t>
      </w:r>
    </w:p>
    <w:p w14:paraId="3DB66718" w14:textId="4D9436E4" w:rsidR="001F274F" w:rsidRPr="001F274F" w:rsidRDefault="001F274F" w:rsidP="001F274F">
      <w:pPr>
        <w:pStyle w:val="NormalWeb"/>
        <w:rPr>
          <w:bCs/>
          <w:sz w:val="20"/>
          <w:szCs w:val="20"/>
        </w:rPr>
      </w:pPr>
      <w:r w:rsidRPr="001F274F">
        <w:rPr>
          <w:bCs/>
          <w:sz w:val="20"/>
          <w:szCs w:val="20"/>
        </w:rPr>
        <w:t>Fear (illusion)</w:t>
      </w:r>
    </w:p>
    <w:p w14:paraId="199DCB94" w14:textId="77777777" w:rsidR="001F274F" w:rsidRPr="001F274F" w:rsidRDefault="001F274F" w:rsidP="001F274F">
      <w:pPr>
        <w:pStyle w:val="NormalWeb"/>
        <w:rPr>
          <w:bCs/>
          <w:sz w:val="20"/>
          <w:szCs w:val="20"/>
        </w:rPr>
      </w:pPr>
      <w:r w:rsidRPr="001F274F">
        <w:rPr>
          <w:bCs/>
          <w:sz w:val="20"/>
          <w:szCs w:val="20"/>
        </w:rPr>
        <w:t>Feign Death* (necromancy)</w:t>
      </w:r>
    </w:p>
    <w:p w14:paraId="5597A7A9" w14:textId="77777777" w:rsidR="001F274F" w:rsidRPr="001F274F" w:rsidRDefault="001F274F" w:rsidP="001F274F">
      <w:pPr>
        <w:pStyle w:val="NormalWeb"/>
        <w:rPr>
          <w:bCs/>
          <w:sz w:val="20"/>
          <w:szCs w:val="20"/>
        </w:rPr>
      </w:pPr>
      <w:r w:rsidRPr="001F274F">
        <w:rPr>
          <w:bCs/>
          <w:sz w:val="20"/>
          <w:szCs w:val="20"/>
        </w:rPr>
        <w:t>Fireball (evocation)</w:t>
      </w:r>
    </w:p>
    <w:p w14:paraId="3607CF65" w14:textId="77777777" w:rsidR="001F274F" w:rsidRPr="001F274F" w:rsidRDefault="001F274F" w:rsidP="001F274F">
      <w:pPr>
        <w:pStyle w:val="NormalWeb"/>
        <w:rPr>
          <w:bCs/>
          <w:sz w:val="20"/>
          <w:szCs w:val="20"/>
        </w:rPr>
      </w:pPr>
      <w:r w:rsidRPr="001F274F">
        <w:rPr>
          <w:bCs/>
          <w:sz w:val="20"/>
          <w:szCs w:val="20"/>
        </w:rPr>
        <w:t>Fly (transmutation)</w:t>
      </w:r>
    </w:p>
    <w:p w14:paraId="64AC16BA" w14:textId="77777777" w:rsidR="001F274F" w:rsidRPr="001F274F" w:rsidRDefault="001F274F" w:rsidP="001F274F">
      <w:pPr>
        <w:pStyle w:val="NormalWeb"/>
        <w:rPr>
          <w:bCs/>
          <w:sz w:val="20"/>
          <w:szCs w:val="20"/>
        </w:rPr>
      </w:pPr>
      <w:r w:rsidRPr="001F274F">
        <w:rPr>
          <w:bCs/>
          <w:sz w:val="20"/>
          <w:szCs w:val="20"/>
        </w:rPr>
        <w:t>Gaseous Form (transmutation)</w:t>
      </w:r>
    </w:p>
    <w:p w14:paraId="38F0D0E3" w14:textId="77777777" w:rsidR="001F274F" w:rsidRPr="001F274F" w:rsidRDefault="001F274F" w:rsidP="001F274F">
      <w:pPr>
        <w:pStyle w:val="NormalWeb"/>
        <w:rPr>
          <w:bCs/>
          <w:sz w:val="20"/>
          <w:szCs w:val="20"/>
        </w:rPr>
      </w:pPr>
      <w:r w:rsidRPr="001F274F">
        <w:rPr>
          <w:bCs/>
          <w:sz w:val="20"/>
          <w:szCs w:val="20"/>
        </w:rPr>
        <w:t>Glyph of Warding (abjuration)</w:t>
      </w:r>
    </w:p>
    <w:p w14:paraId="098A5CD9" w14:textId="77777777" w:rsidR="001F274F" w:rsidRPr="001F274F" w:rsidRDefault="001F274F" w:rsidP="001F274F">
      <w:pPr>
        <w:pStyle w:val="NormalWeb"/>
        <w:rPr>
          <w:bCs/>
          <w:sz w:val="20"/>
          <w:szCs w:val="20"/>
        </w:rPr>
      </w:pPr>
      <w:r w:rsidRPr="001F274F">
        <w:rPr>
          <w:bCs/>
          <w:sz w:val="20"/>
          <w:szCs w:val="20"/>
        </w:rPr>
        <w:t>Haste (transmutation)</w:t>
      </w:r>
    </w:p>
    <w:p w14:paraId="1C18B625" w14:textId="77777777" w:rsidR="001F274F" w:rsidRPr="001F274F" w:rsidRDefault="001F274F" w:rsidP="001F274F">
      <w:pPr>
        <w:pStyle w:val="NormalWeb"/>
        <w:rPr>
          <w:bCs/>
          <w:sz w:val="20"/>
          <w:szCs w:val="20"/>
        </w:rPr>
      </w:pPr>
      <w:r w:rsidRPr="001F274F">
        <w:rPr>
          <w:bCs/>
          <w:sz w:val="20"/>
          <w:szCs w:val="20"/>
        </w:rPr>
        <w:t>Hypnotic Pattern (illusion)</w:t>
      </w:r>
    </w:p>
    <w:p w14:paraId="18D40AE9" w14:textId="1DFCC1F1" w:rsidR="001562FA" w:rsidRDefault="001562FA" w:rsidP="001F274F">
      <w:pPr>
        <w:pStyle w:val="NormalWeb"/>
        <w:rPr>
          <w:bCs/>
          <w:sz w:val="20"/>
          <w:szCs w:val="20"/>
        </w:rPr>
      </w:pPr>
      <w:r>
        <w:rPr>
          <w:bCs/>
          <w:sz w:val="20"/>
          <w:szCs w:val="20"/>
        </w:rPr>
        <w:t>Intellect fortress (abjuration)</w:t>
      </w:r>
    </w:p>
    <w:p w14:paraId="3DE353E1" w14:textId="4FFC3F2D" w:rsidR="001F274F" w:rsidRPr="001F274F" w:rsidRDefault="001F274F" w:rsidP="001F274F">
      <w:pPr>
        <w:pStyle w:val="NormalWeb"/>
        <w:rPr>
          <w:bCs/>
          <w:sz w:val="20"/>
          <w:szCs w:val="20"/>
        </w:rPr>
      </w:pPr>
      <w:r w:rsidRPr="001F274F">
        <w:rPr>
          <w:bCs/>
          <w:sz w:val="20"/>
          <w:szCs w:val="20"/>
        </w:rPr>
        <w:t>Lightning Bolt (evocation)</w:t>
      </w:r>
    </w:p>
    <w:p w14:paraId="5515B97A" w14:textId="77777777" w:rsidR="001F274F" w:rsidRPr="001F274F" w:rsidRDefault="001F274F" w:rsidP="001F274F">
      <w:pPr>
        <w:pStyle w:val="NormalWeb"/>
        <w:rPr>
          <w:bCs/>
          <w:sz w:val="20"/>
          <w:szCs w:val="20"/>
        </w:rPr>
      </w:pPr>
      <w:r w:rsidRPr="001F274F">
        <w:rPr>
          <w:bCs/>
          <w:sz w:val="20"/>
          <w:szCs w:val="20"/>
        </w:rPr>
        <w:t>Magic Circle (abjuration)</w:t>
      </w:r>
    </w:p>
    <w:p w14:paraId="20F2D7C5" w14:textId="77777777" w:rsidR="002C0B0E" w:rsidRDefault="001F274F" w:rsidP="001F274F">
      <w:pPr>
        <w:pStyle w:val="NormalWeb"/>
        <w:rPr>
          <w:bCs/>
          <w:sz w:val="20"/>
          <w:szCs w:val="20"/>
        </w:rPr>
      </w:pPr>
      <w:r w:rsidRPr="001F274F">
        <w:rPr>
          <w:bCs/>
          <w:sz w:val="20"/>
          <w:szCs w:val="20"/>
        </w:rPr>
        <w:t>Major Image (illusion)</w:t>
      </w:r>
    </w:p>
    <w:p w14:paraId="72E0B3C3" w14:textId="099457BD" w:rsidR="001F274F" w:rsidRPr="001F274F" w:rsidRDefault="002C0B0E" w:rsidP="001F274F">
      <w:pPr>
        <w:pStyle w:val="NormalWeb"/>
        <w:rPr>
          <w:bCs/>
          <w:sz w:val="20"/>
          <w:szCs w:val="20"/>
        </w:rPr>
      </w:pPr>
      <w:r>
        <w:rPr>
          <w:bCs/>
          <w:sz w:val="20"/>
          <w:szCs w:val="20"/>
        </w:rPr>
        <w:t>Minute meteors (evocation</w:t>
      </w:r>
      <w:r>
        <w:rPr>
          <w:bCs/>
          <w:sz w:val="20"/>
          <w:szCs w:val="20"/>
        </w:rPr>
        <w:br/>
      </w:r>
      <w:r>
        <w:rPr>
          <w:bCs/>
          <w:sz w:val="20"/>
          <w:szCs w:val="20"/>
        </w:rPr>
        <w:br/>
      </w:r>
      <w:r w:rsidR="001F274F" w:rsidRPr="001F274F">
        <w:rPr>
          <w:bCs/>
          <w:sz w:val="20"/>
          <w:szCs w:val="20"/>
        </w:rPr>
        <w:t>Nondetection (abjuration)</w:t>
      </w:r>
    </w:p>
    <w:p w14:paraId="315D38ED" w14:textId="77777777" w:rsidR="001F274F" w:rsidRPr="001F274F" w:rsidRDefault="001F274F" w:rsidP="001F274F">
      <w:pPr>
        <w:pStyle w:val="NormalWeb"/>
        <w:rPr>
          <w:bCs/>
          <w:sz w:val="20"/>
          <w:szCs w:val="20"/>
        </w:rPr>
      </w:pPr>
      <w:r w:rsidRPr="001F274F">
        <w:rPr>
          <w:bCs/>
          <w:sz w:val="20"/>
          <w:szCs w:val="20"/>
        </w:rPr>
        <w:t>Phantom Steed* (illusion)</w:t>
      </w:r>
    </w:p>
    <w:p w14:paraId="3C3E5B85" w14:textId="605DA3F4" w:rsidR="001F274F" w:rsidRDefault="001F274F" w:rsidP="001F274F">
      <w:pPr>
        <w:pStyle w:val="NormalWeb"/>
        <w:rPr>
          <w:bCs/>
          <w:sz w:val="20"/>
          <w:szCs w:val="20"/>
        </w:rPr>
      </w:pPr>
      <w:r w:rsidRPr="001F274F">
        <w:rPr>
          <w:bCs/>
          <w:sz w:val="20"/>
          <w:szCs w:val="20"/>
        </w:rPr>
        <w:t>Protection from Energy (abjuration)</w:t>
      </w:r>
    </w:p>
    <w:p w14:paraId="3440FB93" w14:textId="77777777" w:rsidR="001F274F" w:rsidRPr="001F274F" w:rsidRDefault="001F274F" w:rsidP="001F274F">
      <w:pPr>
        <w:pStyle w:val="NormalWeb"/>
        <w:rPr>
          <w:bCs/>
          <w:sz w:val="20"/>
          <w:szCs w:val="20"/>
        </w:rPr>
      </w:pPr>
      <w:r w:rsidRPr="001F274F">
        <w:rPr>
          <w:bCs/>
          <w:sz w:val="20"/>
          <w:szCs w:val="20"/>
        </w:rPr>
        <w:t>Remove Curse (abjuration)</w:t>
      </w:r>
    </w:p>
    <w:p w14:paraId="3C00102B" w14:textId="77777777" w:rsidR="001F274F" w:rsidRPr="001F274F" w:rsidRDefault="001F274F" w:rsidP="001F274F">
      <w:pPr>
        <w:pStyle w:val="NormalWeb"/>
        <w:rPr>
          <w:bCs/>
          <w:sz w:val="20"/>
          <w:szCs w:val="20"/>
        </w:rPr>
      </w:pPr>
      <w:r w:rsidRPr="001F274F">
        <w:rPr>
          <w:bCs/>
          <w:sz w:val="20"/>
          <w:szCs w:val="20"/>
        </w:rPr>
        <w:t>Sending (evocation)</w:t>
      </w:r>
    </w:p>
    <w:p w14:paraId="69790C53" w14:textId="77777777" w:rsidR="001F274F" w:rsidRPr="001F274F" w:rsidRDefault="001F274F" w:rsidP="001F274F">
      <w:pPr>
        <w:pStyle w:val="NormalWeb"/>
        <w:rPr>
          <w:bCs/>
          <w:sz w:val="20"/>
          <w:szCs w:val="20"/>
        </w:rPr>
      </w:pPr>
      <w:r w:rsidRPr="001F274F">
        <w:rPr>
          <w:bCs/>
          <w:sz w:val="20"/>
          <w:szCs w:val="20"/>
        </w:rPr>
        <w:t>Sleet Storm (conjuration)</w:t>
      </w:r>
    </w:p>
    <w:p w14:paraId="63DAA9A9" w14:textId="77777777" w:rsidR="001F274F" w:rsidRPr="001F274F" w:rsidRDefault="001F274F" w:rsidP="001F274F">
      <w:pPr>
        <w:pStyle w:val="NormalWeb"/>
        <w:rPr>
          <w:bCs/>
          <w:sz w:val="20"/>
          <w:szCs w:val="20"/>
        </w:rPr>
      </w:pPr>
      <w:r w:rsidRPr="001F274F">
        <w:rPr>
          <w:bCs/>
          <w:sz w:val="20"/>
          <w:szCs w:val="20"/>
        </w:rPr>
        <w:t>Slow (transmutation)</w:t>
      </w:r>
    </w:p>
    <w:p w14:paraId="05288F84" w14:textId="2A364147" w:rsidR="002C0B0E" w:rsidRDefault="002C0B0E" w:rsidP="001F274F">
      <w:pPr>
        <w:pStyle w:val="NormalWeb"/>
        <w:rPr>
          <w:bCs/>
          <w:sz w:val="20"/>
          <w:szCs w:val="20"/>
        </w:rPr>
      </w:pPr>
      <w:r>
        <w:rPr>
          <w:bCs/>
          <w:sz w:val="20"/>
          <w:szCs w:val="20"/>
        </w:rPr>
        <w:t>Speak with dead (necromancy)</w:t>
      </w:r>
    </w:p>
    <w:p w14:paraId="1DE34C48" w14:textId="714C50CA" w:rsidR="002C0B0E" w:rsidRDefault="002C0B0E" w:rsidP="001F274F">
      <w:pPr>
        <w:pStyle w:val="NormalWeb"/>
        <w:rPr>
          <w:bCs/>
          <w:sz w:val="20"/>
          <w:szCs w:val="20"/>
        </w:rPr>
      </w:pPr>
      <w:r>
        <w:rPr>
          <w:bCs/>
          <w:sz w:val="20"/>
          <w:szCs w:val="20"/>
        </w:rPr>
        <w:t>Spirit shroud (necromancy)</w:t>
      </w:r>
    </w:p>
    <w:p w14:paraId="56ABAC9B" w14:textId="1AF6B272" w:rsidR="001F274F" w:rsidRDefault="001F274F" w:rsidP="001F274F">
      <w:pPr>
        <w:pStyle w:val="NormalWeb"/>
        <w:rPr>
          <w:bCs/>
          <w:sz w:val="20"/>
          <w:szCs w:val="20"/>
        </w:rPr>
      </w:pPr>
      <w:r w:rsidRPr="001F274F">
        <w:rPr>
          <w:bCs/>
          <w:sz w:val="20"/>
          <w:szCs w:val="20"/>
        </w:rPr>
        <w:t>Stinking Cloud (conjuration)</w:t>
      </w:r>
    </w:p>
    <w:p w14:paraId="62FA22E4" w14:textId="3D023A7E" w:rsidR="002C0B0E" w:rsidRDefault="002C0B0E" w:rsidP="001F274F">
      <w:pPr>
        <w:pStyle w:val="NormalWeb"/>
        <w:rPr>
          <w:bCs/>
          <w:sz w:val="20"/>
          <w:szCs w:val="20"/>
        </w:rPr>
      </w:pPr>
      <w:r>
        <w:rPr>
          <w:bCs/>
          <w:sz w:val="20"/>
          <w:szCs w:val="20"/>
        </w:rPr>
        <w:t>Summon fey (conjuration)</w:t>
      </w:r>
    </w:p>
    <w:p w14:paraId="4616DB28" w14:textId="27F251FB" w:rsidR="002C0B0E" w:rsidRDefault="002C0B0E" w:rsidP="001F274F">
      <w:pPr>
        <w:pStyle w:val="NormalWeb"/>
        <w:rPr>
          <w:bCs/>
          <w:sz w:val="20"/>
          <w:szCs w:val="20"/>
        </w:rPr>
      </w:pPr>
      <w:r>
        <w:rPr>
          <w:bCs/>
          <w:sz w:val="20"/>
          <w:szCs w:val="20"/>
        </w:rPr>
        <w:t>Summon shadowspawn (conjuration)</w:t>
      </w:r>
    </w:p>
    <w:p w14:paraId="64DEEB9F" w14:textId="173D5CD1" w:rsidR="002C0B0E" w:rsidRPr="001F274F" w:rsidRDefault="002C0B0E" w:rsidP="001F274F">
      <w:pPr>
        <w:pStyle w:val="NormalWeb"/>
        <w:rPr>
          <w:bCs/>
          <w:sz w:val="20"/>
          <w:szCs w:val="20"/>
        </w:rPr>
      </w:pPr>
      <w:r>
        <w:rPr>
          <w:bCs/>
          <w:sz w:val="20"/>
          <w:szCs w:val="20"/>
        </w:rPr>
        <w:t>Summon undead (conjuration and necromancy)</w:t>
      </w:r>
    </w:p>
    <w:p w14:paraId="6B59B2F6" w14:textId="77777777" w:rsidR="001562FA" w:rsidRPr="001F274F" w:rsidRDefault="001562FA" w:rsidP="001562FA">
      <w:pPr>
        <w:pStyle w:val="NormalWeb"/>
        <w:rPr>
          <w:bCs/>
          <w:sz w:val="20"/>
          <w:szCs w:val="20"/>
        </w:rPr>
      </w:pPr>
      <w:r w:rsidRPr="001F274F">
        <w:rPr>
          <w:bCs/>
          <w:sz w:val="20"/>
          <w:szCs w:val="20"/>
        </w:rPr>
        <w:t>Tiny Hut* (evocation)</w:t>
      </w:r>
    </w:p>
    <w:p w14:paraId="1309ABF3" w14:textId="77777777" w:rsidR="001F274F" w:rsidRPr="001F274F" w:rsidRDefault="001F274F" w:rsidP="001F274F">
      <w:pPr>
        <w:pStyle w:val="NormalWeb"/>
        <w:rPr>
          <w:bCs/>
          <w:sz w:val="20"/>
          <w:szCs w:val="20"/>
        </w:rPr>
      </w:pPr>
      <w:r w:rsidRPr="001F274F">
        <w:rPr>
          <w:bCs/>
          <w:sz w:val="20"/>
          <w:szCs w:val="20"/>
        </w:rPr>
        <w:t>Tongues (divination)</w:t>
      </w:r>
    </w:p>
    <w:p w14:paraId="7C01DD16" w14:textId="5A648465" w:rsidR="002C0B0E" w:rsidRDefault="002C0B0E" w:rsidP="001F274F">
      <w:pPr>
        <w:pStyle w:val="NormalWeb"/>
        <w:rPr>
          <w:bCs/>
          <w:sz w:val="20"/>
          <w:szCs w:val="20"/>
        </w:rPr>
      </w:pPr>
      <w:r>
        <w:rPr>
          <w:bCs/>
          <w:sz w:val="20"/>
          <w:szCs w:val="20"/>
        </w:rPr>
        <w:t>Thunder step (conjuration)</w:t>
      </w:r>
    </w:p>
    <w:p w14:paraId="4A29B401" w14:textId="2F42520C" w:rsidR="002C0B0E" w:rsidRDefault="002C0B0E" w:rsidP="001F274F">
      <w:pPr>
        <w:pStyle w:val="NormalWeb"/>
        <w:rPr>
          <w:bCs/>
          <w:sz w:val="20"/>
          <w:szCs w:val="20"/>
        </w:rPr>
      </w:pPr>
      <w:r>
        <w:rPr>
          <w:bCs/>
          <w:sz w:val="20"/>
          <w:szCs w:val="20"/>
        </w:rPr>
        <w:t>Tidal wave (conjuration)</w:t>
      </w:r>
    </w:p>
    <w:p w14:paraId="7516437E" w14:textId="198AC705" w:rsidR="001F274F" w:rsidRDefault="001F274F" w:rsidP="001F274F">
      <w:pPr>
        <w:pStyle w:val="NormalWeb"/>
        <w:rPr>
          <w:bCs/>
          <w:sz w:val="20"/>
          <w:szCs w:val="20"/>
        </w:rPr>
      </w:pPr>
      <w:r w:rsidRPr="001F274F">
        <w:rPr>
          <w:bCs/>
          <w:sz w:val="20"/>
          <w:szCs w:val="20"/>
        </w:rPr>
        <w:t>Vampiric Touch (necromancy)</w:t>
      </w:r>
    </w:p>
    <w:p w14:paraId="5A6141F3" w14:textId="4E992575" w:rsidR="002C0B0E" w:rsidRDefault="002C0B0E" w:rsidP="001F274F">
      <w:pPr>
        <w:pStyle w:val="NormalWeb"/>
        <w:rPr>
          <w:bCs/>
          <w:sz w:val="20"/>
          <w:szCs w:val="20"/>
        </w:rPr>
      </w:pPr>
      <w:r>
        <w:rPr>
          <w:bCs/>
          <w:sz w:val="20"/>
          <w:szCs w:val="20"/>
        </w:rPr>
        <w:t>Wall of sand (evocation)</w:t>
      </w:r>
    </w:p>
    <w:p w14:paraId="599204E4" w14:textId="7DD2B410" w:rsidR="002C0B0E" w:rsidRPr="001F274F" w:rsidRDefault="002C0B0E" w:rsidP="001F274F">
      <w:pPr>
        <w:pStyle w:val="NormalWeb"/>
        <w:rPr>
          <w:bCs/>
          <w:sz w:val="20"/>
          <w:szCs w:val="20"/>
        </w:rPr>
      </w:pPr>
      <w:r>
        <w:rPr>
          <w:bCs/>
          <w:sz w:val="20"/>
          <w:szCs w:val="20"/>
        </w:rPr>
        <w:t>Wall of water (evocation)</w:t>
      </w:r>
    </w:p>
    <w:p w14:paraId="3AC7508E" w14:textId="5DB9132E" w:rsidR="001562FA" w:rsidRDefault="001F274F" w:rsidP="001F274F">
      <w:pPr>
        <w:pStyle w:val="NormalWeb"/>
        <w:rPr>
          <w:bCs/>
          <w:sz w:val="20"/>
          <w:szCs w:val="20"/>
        </w:rPr>
      </w:pPr>
      <w:r w:rsidRPr="001F274F">
        <w:rPr>
          <w:bCs/>
          <w:sz w:val="20"/>
          <w:szCs w:val="20"/>
        </w:rPr>
        <w:t>Water Breathing* (transmutation)</w:t>
      </w:r>
    </w:p>
    <w:p w14:paraId="2021B49D" w14:textId="77777777" w:rsidR="001562FA" w:rsidRDefault="001562FA">
      <w:pPr>
        <w:spacing w:line="240" w:lineRule="auto"/>
        <w:rPr>
          <w:rFonts w:ascii="Times New Roman" w:eastAsia="Times New Roman" w:hAnsi="Times New Roman" w:cs="Times New Roman"/>
          <w:w w:val="100"/>
          <w:sz w:val="20"/>
        </w:rPr>
      </w:pPr>
      <w:r>
        <w:rPr>
          <w:bCs w:val="0"/>
          <w:sz w:val="20"/>
        </w:rPr>
        <w:br w:type="page"/>
      </w:r>
    </w:p>
    <w:p w14:paraId="7335A20A" w14:textId="77777777" w:rsidR="001F274F" w:rsidRPr="0088313D" w:rsidRDefault="001F274F" w:rsidP="001F274F">
      <w:pPr>
        <w:pStyle w:val="NormalWeb"/>
        <w:rPr>
          <w:b/>
          <w:sz w:val="20"/>
          <w:szCs w:val="20"/>
        </w:rPr>
      </w:pPr>
      <w:r w:rsidRPr="0088313D">
        <w:rPr>
          <w:b/>
          <w:sz w:val="20"/>
          <w:szCs w:val="20"/>
        </w:rPr>
        <w:lastRenderedPageBreak/>
        <w:t>4th Level</w:t>
      </w:r>
    </w:p>
    <w:p w14:paraId="6B963FE8" w14:textId="77777777" w:rsidR="001F274F" w:rsidRPr="001F274F" w:rsidRDefault="001F274F" w:rsidP="001F274F">
      <w:pPr>
        <w:pStyle w:val="NormalWeb"/>
        <w:rPr>
          <w:bCs/>
          <w:sz w:val="20"/>
          <w:szCs w:val="20"/>
        </w:rPr>
      </w:pPr>
      <w:r w:rsidRPr="001F274F">
        <w:rPr>
          <w:bCs/>
          <w:sz w:val="20"/>
          <w:szCs w:val="20"/>
        </w:rPr>
        <w:t>Arcane Eye (divination)</w:t>
      </w:r>
    </w:p>
    <w:p w14:paraId="7E1EA53B" w14:textId="77777777" w:rsidR="001F274F" w:rsidRPr="001F274F" w:rsidRDefault="001F274F" w:rsidP="001F274F">
      <w:pPr>
        <w:pStyle w:val="NormalWeb"/>
        <w:rPr>
          <w:bCs/>
          <w:sz w:val="20"/>
          <w:szCs w:val="20"/>
        </w:rPr>
      </w:pPr>
      <w:r w:rsidRPr="001F274F">
        <w:rPr>
          <w:bCs/>
          <w:sz w:val="20"/>
          <w:szCs w:val="20"/>
        </w:rPr>
        <w:t>Banishment (abjuration)</w:t>
      </w:r>
    </w:p>
    <w:p w14:paraId="3A5CE82A" w14:textId="77777777" w:rsidR="0088313D" w:rsidRPr="001F274F" w:rsidRDefault="0088313D" w:rsidP="0088313D">
      <w:pPr>
        <w:pStyle w:val="NormalWeb"/>
        <w:rPr>
          <w:bCs/>
          <w:sz w:val="20"/>
          <w:szCs w:val="20"/>
        </w:rPr>
      </w:pPr>
      <w:r w:rsidRPr="001F274F">
        <w:rPr>
          <w:bCs/>
          <w:sz w:val="20"/>
          <w:szCs w:val="20"/>
        </w:rPr>
        <w:t>Black Tentacles (conjuration)</w:t>
      </w:r>
    </w:p>
    <w:p w14:paraId="78B5D5AC" w14:textId="77777777" w:rsidR="001F274F" w:rsidRPr="001F274F" w:rsidRDefault="001F274F" w:rsidP="001F274F">
      <w:pPr>
        <w:pStyle w:val="NormalWeb"/>
        <w:rPr>
          <w:bCs/>
          <w:sz w:val="20"/>
          <w:szCs w:val="20"/>
        </w:rPr>
      </w:pPr>
      <w:r w:rsidRPr="001F274F">
        <w:rPr>
          <w:bCs/>
          <w:sz w:val="20"/>
          <w:szCs w:val="20"/>
        </w:rPr>
        <w:t>Blight (necromancy)</w:t>
      </w:r>
    </w:p>
    <w:p w14:paraId="72D31075" w14:textId="3454C0B8" w:rsidR="001F274F" w:rsidRPr="001F274F" w:rsidRDefault="001F274F" w:rsidP="001F274F">
      <w:pPr>
        <w:pStyle w:val="NormalWeb"/>
        <w:rPr>
          <w:bCs/>
          <w:sz w:val="20"/>
          <w:szCs w:val="20"/>
        </w:rPr>
      </w:pPr>
      <w:r w:rsidRPr="001F274F">
        <w:rPr>
          <w:bCs/>
          <w:sz w:val="20"/>
          <w:szCs w:val="20"/>
        </w:rPr>
        <w:t>Confusion (enchantment)</w:t>
      </w:r>
    </w:p>
    <w:p w14:paraId="64FA4BE6" w14:textId="77777777" w:rsidR="001F274F" w:rsidRPr="001F274F" w:rsidRDefault="001F274F" w:rsidP="001F274F">
      <w:pPr>
        <w:pStyle w:val="NormalWeb"/>
        <w:rPr>
          <w:bCs/>
          <w:sz w:val="20"/>
          <w:szCs w:val="20"/>
        </w:rPr>
      </w:pPr>
      <w:r w:rsidRPr="001F274F">
        <w:rPr>
          <w:bCs/>
          <w:sz w:val="20"/>
          <w:szCs w:val="20"/>
        </w:rPr>
        <w:t>Control Water (transmutation)</w:t>
      </w:r>
    </w:p>
    <w:p w14:paraId="3B8AD680" w14:textId="3DB7A015" w:rsidR="00FF387C" w:rsidRDefault="00FF387C" w:rsidP="001F274F">
      <w:pPr>
        <w:pStyle w:val="NormalWeb"/>
        <w:rPr>
          <w:bCs/>
          <w:sz w:val="20"/>
          <w:szCs w:val="20"/>
        </w:rPr>
      </w:pPr>
      <w:r>
        <w:rPr>
          <w:bCs/>
          <w:sz w:val="20"/>
          <w:szCs w:val="20"/>
        </w:rPr>
        <w:t>Charm monster (enchantment)</w:t>
      </w:r>
    </w:p>
    <w:p w14:paraId="713EACF0" w14:textId="5E5D4772" w:rsidR="001F274F" w:rsidRPr="001F274F" w:rsidRDefault="001F274F" w:rsidP="001F274F">
      <w:pPr>
        <w:pStyle w:val="NormalWeb"/>
        <w:rPr>
          <w:bCs/>
          <w:sz w:val="20"/>
          <w:szCs w:val="20"/>
        </w:rPr>
      </w:pPr>
      <w:r w:rsidRPr="001F274F">
        <w:rPr>
          <w:bCs/>
          <w:sz w:val="20"/>
          <w:szCs w:val="20"/>
        </w:rPr>
        <w:t>Dimension Door (conjuration)</w:t>
      </w:r>
    </w:p>
    <w:p w14:paraId="335A8FB1" w14:textId="69C9CE4F" w:rsidR="00FF387C" w:rsidRDefault="00FF387C" w:rsidP="001F274F">
      <w:pPr>
        <w:pStyle w:val="NormalWeb"/>
        <w:rPr>
          <w:bCs/>
          <w:sz w:val="20"/>
          <w:szCs w:val="20"/>
        </w:rPr>
      </w:pPr>
      <w:r>
        <w:rPr>
          <w:bCs/>
          <w:sz w:val="20"/>
          <w:szCs w:val="20"/>
        </w:rPr>
        <w:t>Divination* (divination)</w:t>
      </w:r>
    </w:p>
    <w:p w14:paraId="4819BBF5" w14:textId="1AC80C9F" w:rsidR="00FF387C" w:rsidRDefault="00FF387C" w:rsidP="001F274F">
      <w:pPr>
        <w:pStyle w:val="NormalWeb"/>
        <w:rPr>
          <w:bCs/>
          <w:sz w:val="20"/>
          <w:szCs w:val="20"/>
        </w:rPr>
      </w:pPr>
      <w:r>
        <w:rPr>
          <w:bCs/>
          <w:sz w:val="20"/>
          <w:szCs w:val="20"/>
        </w:rPr>
        <w:t>Elemental bane (transmutation)</w:t>
      </w:r>
    </w:p>
    <w:p w14:paraId="43B51598" w14:textId="169AB4E0" w:rsidR="001F274F" w:rsidRPr="001F274F" w:rsidRDefault="001F274F" w:rsidP="001F274F">
      <w:pPr>
        <w:pStyle w:val="NormalWeb"/>
        <w:rPr>
          <w:bCs/>
          <w:sz w:val="20"/>
          <w:szCs w:val="20"/>
        </w:rPr>
      </w:pPr>
      <w:r w:rsidRPr="001F274F">
        <w:rPr>
          <w:bCs/>
          <w:sz w:val="20"/>
          <w:szCs w:val="20"/>
        </w:rPr>
        <w:t>Fabricate (transmutation)</w:t>
      </w:r>
    </w:p>
    <w:p w14:paraId="3432BB3C" w14:textId="77777777" w:rsidR="0088313D" w:rsidRPr="001F274F" w:rsidRDefault="0088313D" w:rsidP="0088313D">
      <w:pPr>
        <w:pStyle w:val="NormalWeb"/>
        <w:rPr>
          <w:bCs/>
          <w:sz w:val="20"/>
          <w:szCs w:val="20"/>
        </w:rPr>
      </w:pPr>
      <w:r w:rsidRPr="001F274F">
        <w:rPr>
          <w:bCs/>
          <w:sz w:val="20"/>
          <w:szCs w:val="20"/>
        </w:rPr>
        <w:t>Faithful Hound</w:t>
      </w:r>
      <w:r>
        <w:rPr>
          <w:bCs/>
          <w:sz w:val="20"/>
          <w:szCs w:val="20"/>
        </w:rPr>
        <w:t xml:space="preserve"> </w:t>
      </w:r>
      <w:r w:rsidRPr="001F274F">
        <w:rPr>
          <w:bCs/>
          <w:sz w:val="20"/>
          <w:szCs w:val="20"/>
        </w:rPr>
        <w:t>(conjuration)</w:t>
      </w:r>
    </w:p>
    <w:p w14:paraId="150A32B3" w14:textId="32EE9651" w:rsidR="001F274F" w:rsidRPr="001F274F" w:rsidRDefault="001F274F" w:rsidP="001F274F">
      <w:pPr>
        <w:pStyle w:val="NormalWeb"/>
        <w:rPr>
          <w:bCs/>
          <w:sz w:val="20"/>
          <w:szCs w:val="20"/>
        </w:rPr>
      </w:pPr>
      <w:r w:rsidRPr="001F274F">
        <w:rPr>
          <w:bCs/>
          <w:sz w:val="20"/>
          <w:szCs w:val="20"/>
        </w:rPr>
        <w:t>F</w:t>
      </w:r>
      <w:r w:rsidR="0088313D">
        <w:rPr>
          <w:bCs/>
          <w:sz w:val="20"/>
          <w:szCs w:val="20"/>
        </w:rPr>
        <w:t>rostfire</w:t>
      </w:r>
      <w:r w:rsidRPr="001F274F">
        <w:rPr>
          <w:bCs/>
          <w:sz w:val="20"/>
          <w:szCs w:val="20"/>
        </w:rPr>
        <w:t xml:space="preserve"> Shield (evocation)</w:t>
      </w:r>
    </w:p>
    <w:p w14:paraId="4347C5A2" w14:textId="77777777" w:rsidR="001F274F" w:rsidRPr="001F274F" w:rsidRDefault="001F274F" w:rsidP="001F274F">
      <w:pPr>
        <w:pStyle w:val="NormalWeb"/>
        <w:rPr>
          <w:bCs/>
          <w:sz w:val="20"/>
          <w:szCs w:val="20"/>
        </w:rPr>
      </w:pPr>
      <w:r w:rsidRPr="001F274F">
        <w:rPr>
          <w:bCs/>
          <w:sz w:val="20"/>
          <w:szCs w:val="20"/>
        </w:rPr>
        <w:t>Greater Invisibility (illusion)</w:t>
      </w:r>
    </w:p>
    <w:p w14:paraId="3375B211" w14:textId="77777777" w:rsidR="001F274F" w:rsidRPr="001F274F" w:rsidRDefault="001F274F" w:rsidP="001F274F">
      <w:pPr>
        <w:pStyle w:val="NormalWeb"/>
        <w:rPr>
          <w:bCs/>
          <w:sz w:val="20"/>
          <w:szCs w:val="20"/>
        </w:rPr>
      </w:pPr>
      <w:r w:rsidRPr="001F274F">
        <w:rPr>
          <w:bCs/>
          <w:sz w:val="20"/>
          <w:szCs w:val="20"/>
        </w:rPr>
        <w:t>Hallucinatory Terrain (illusion)</w:t>
      </w:r>
    </w:p>
    <w:p w14:paraId="453D0453" w14:textId="77777777" w:rsidR="001F274F" w:rsidRPr="001F274F" w:rsidRDefault="001F274F" w:rsidP="001F274F">
      <w:pPr>
        <w:pStyle w:val="NormalWeb"/>
        <w:rPr>
          <w:bCs/>
          <w:sz w:val="20"/>
          <w:szCs w:val="20"/>
        </w:rPr>
      </w:pPr>
      <w:r w:rsidRPr="001F274F">
        <w:rPr>
          <w:bCs/>
          <w:sz w:val="20"/>
          <w:szCs w:val="20"/>
        </w:rPr>
        <w:t>Ice Storm (evocation)</w:t>
      </w:r>
    </w:p>
    <w:p w14:paraId="1BAC8D13" w14:textId="77777777" w:rsidR="001F274F" w:rsidRPr="001F274F" w:rsidRDefault="001F274F" w:rsidP="001F274F">
      <w:pPr>
        <w:pStyle w:val="NormalWeb"/>
        <w:rPr>
          <w:bCs/>
          <w:sz w:val="20"/>
          <w:szCs w:val="20"/>
        </w:rPr>
      </w:pPr>
      <w:r w:rsidRPr="001F274F">
        <w:rPr>
          <w:bCs/>
          <w:sz w:val="20"/>
          <w:szCs w:val="20"/>
        </w:rPr>
        <w:t>Locate Creature (divination)</w:t>
      </w:r>
    </w:p>
    <w:p w14:paraId="33BD2E7B" w14:textId="77777777" w:rsidR="001F274F" w:rsidRPr="001F274F" w:rsidRDefault="001F274F" w:rsidP="001F274F">
      <w:pPr>
        <w:pStyle w:val="NormalWeb"/>
        <w:rPr>
          <w:bCs/>
          <w:sz w:val="20"/>
          <w:szCs w:val="20"/>
        </w:rPr>
      </w:pPr>
      <w:r w:rsidRPr="001F274F">
        <w:rPr>
          <w:bCs/>
          <w:sz w:val="20"/>
          <w:szCs w:val="20"/>
        </w:rPr>
        <w:t>Phantasmal Killer (illusion)</w:t>
      </w:r>
    </w:p>
    <w:p w14:paraId="7BACEC76" w14:textId="77777777" w:rsidR="001F274F" w:rsidRPr="001F274F" w:rsidRDefault="001F274F" w:rsidP="001F274F">
      <w:pPr>
        <w:pStyle w:val="NormalWeb"/>
        <w:rPr>
          <w:bCs/>
          <w:sz w:val="20"/>
          <w:szCs w:val="20"/>
        </w:rPr>
      </w:pPr>
      <w:r w:rsidRPr="001F274F">
        <w:rPr>
          <w:bCs/>
          <w:sz w:val="20"/>
          <w:szCs w:val="20"/>
        </w:rPr>
        <w:t>Polymorph (transmutation)</w:t>
      </w:r>
    </w:p>
    <w:p w14:paraId="67F16FA3" w14:textId="77777777" w:rsidR="00FF387C" w:rsidRPr="001F274F" w:rsidRDefault="00FF387C" w:rsidP="00FF387C">
      <w:pPr>
        <w:pStyle w:val="NormalWeb"/>
        <w:rPr>
          <w:bCs/>
          <w:sz w:val="20"/>
          <w:szCs w:val="20"/>
        </w:rPr>
      </w:pPr>
      <w:r w:rsidRPr="001F274F">
        <w:rPr>
          <w:bCs/>
          <w:sz w:val="20"/>
          <w:szCs w:val="20"/>
        </w:rPr>
        <w:t>Private Sanctum</w:t>
      </w:r>
      <w:r>
        <w:rPr>
          <w:bCs/>
          <w:sz w:val="20"/>
          <w:szCs w:val="20"/>
        </w:rPr>
        <w:t xml:space="preserve"> </w:t>
      </w:r>
      <w:r w:rsidRPr="001F274F">
        <w:rPr>
          <w:bCs/>
          <w:sz w:val="20"/>
          <w:szCs w:val="20"/>
        </w:rPr>
        <w:t>(abjuration)</w:t>
      </w:r>
    </w:p>
    <w:p w14:paraId="2279E02C" w14:textId="77777777" w:rsidR="0088313D" w:rsidRPr="001F274F" w:rsidRDefault="0088313D" w:rsidP="0088313D">
      <w:pPr>
        <w:pStyle w:val="NormalWeb"/>
        <w:rPr>
          <w:bCs/>
          <w:sz w:val="20"/>
          <w:szCs w:val="20"/>
        </w:rPr>
      </w:pPr>
      <w:r w:rsidRPr="001F274F">
        <w:rPr>
          <w:bCs/>
          <w:sz w:val="20"/>
          <w:szCs w:val="20"/>
        </w:rPr>
        <w:t>Resilient Sphere (evocation)</w:t>
      </w:r>
    </w:p>
    <w:p w14:paraId="11BF50E7" w14:textId="2B2C7648" w:rsidR="00FF387C" w:rsidRDefault="00FF387C" w:rsidP="0088313D">
      <w:pPr>
        <w:pStyle w:val="NormalWeb"/>
        <w:rPr>
          <w:bCs/>
          <w:sz w:val="20"/>
          <w:szCs w:val="20"/>
        </w:rPr>
      </w:pPr>
      <w:r>
        <w:rPr>
          <w:bCs/>
          <w:sz w:val="20"/>
          <w:szCs w:val="20"/>
        </w:rPr>
        <w:t>Sickening radiance (evocation)</w:t>
      </w:r>
    </w:p>
    <w:p w14:paraId="66184316" w14:textId="0798F36D" w:rsidR="0088313D" w:rsidRPr="001F274F" w:rsidRDefault="0088313D" w:rsidP="0088313D">
      <w:pPr>
        <w:pStyle w:val="NormalWeb"/>
        <w:rPr>
          <w:bCs/>
          <w:sz w:val="20"/>
          <w:szCs w:val="20"/>
        </w:rPr>
      </w:pPr>
      <w:r w:rsidRPr="001F274F">
        <w:rPr>
          <w:bCs/>
          <w:sz w:val="20"/>
          <w:szCs w:val="20"/>
        </w:rPr>
        <w:t>Secret Chest (conjuration)</w:t>
      </w:r>
    </w:p>
    <w:p w14:paraId="33F86B85" w14:textId="77777777" w:rsidR="001F274F" w:rsidRPr="001F274F" w:rsidRDefault="001F274F" w:rsidP="001F274F">
      <w:pPr>
        <w:pStyle w:val="NormalWeb"/>
        <w:rPr>
          <w:bCs/>
          <w:sz w:val="20"/>
          <w:szCs w:val="20"/>
        </w:rPr>
      </w:pPr>
      <w:r w:rsidRPr="001F274F">
        <w:rPr>
          <w:bCs/>
          <w:sz w:val="20"/>
          <w:szCs w:val="20"/>
        </w:rPr>
        <w:t>Stone Shape (transmutation)</w:t>
      </w:r>
    </w:p>
    <w:p w14:paraId="5C41A282" w14:textId="77777777" w:rsidR="001F274F" w:rsidRDefault="001F274F" w:rsidP="001F274F">
      <w:pPr>
        <w:pStyle w:val="NormalWeb"/>
        <w:rPr>
          <w:bCs/>
          <w:sz w:val="20"/>
          <w:szCs w:val="20"/>
        </w:rPr>
      </w:pPr>
      <w:r w:rsidRPr="001F274F">
        <w:rPr>
          <w:bCs/>
          <w:sz w:val="20"/>
          <w:szCs w:val="20"/>
        </w:rPr>
        <w:t>Stoneskin (abjuration)</w:t>
      </w:r>
    </w:p>
    <w:p w14:paraId="343930E4" w14:textId="768AA10A" w:rsidR="00FF387C" w:rsidRPr="001F274F" w:rsidRDefault="00FF387C" w:rsidP="001F274F">
      <w:pPr>
        <w:pStyle w:val="NormalWeb"/>
        <w:rPr>
          <w:bCs/>
          <w:sz w:val="20"/>
          <w:szCs w:val="20"/>
        </w:rPr>
      </w:pPr>
      <w:r>
        <w:rPr>
          <w:bCs/>
          <w:sz w:val="20"/>
          <w:szCs w:val="20"/>
        </w:rPr>
        <w:t>Storm sphere (evocation)</w:t>
      </w:r>
    </w:p>
    <w:p w14:paraId="1ED88852" w14:textId="6677C0CA" w:rsidR="00FF387C" w:rsidRDefault="00FF387C" w:rsidP="001F274F">
      <w:pPr>
        <w:pStyle w:val="NormalWeb"/>
        <w:rPr>
          <w:bCs/>
          <w:sz w:val="20"/>
          <w:szCs w:val="20"/>
        </w:rPr>
      </w:pPr>
      <w:r>
        <w:rPr>
          <w:bCs/>
          <w:sz w:val="20"/>
          <w:szCs w:val="20"/>
        </w:rPr>
        <w:t>Summon aberration (conjuration)</w:t>
      </w:r>
    </w:p>
    <w:p w14:paraId="00ABB684" w14:textId="34CBBF1A" w:rsidR="00FF387C" w:rsidRDefault="00FF387C" w:rsidP="001F274F">
      <w:pPr>
        <w:pStyle w:val="NormalWeb"/>
        <w:rPr>
          <w:bCs/>
          <w:sz w:val="20"/>
          <w:szCs w:val="20"/>
        </w:rPr>
      </w:pPr>
      <w:r>
        <w:rPr>
          <w:bCs/>
          <w:sz w:val="20"/>
          <w:szCs w:val="20"/>
        </w:rPr>
        <w:t>Summon construct (conjuration)</w:t>
      </w:r>
    </w:p>
    <w:p w14:paraId="49A9288D" w14:textId="26B51015" w:rsidR="00FF387C" w:rsidRDefault="00FF387C" w:rsidP="001F274F">
      <w:pPr>
        <w:pStyle w:val="NormalWeb"/>
        <w:rPr>
          <w:bCs/>
          <w:sz w:val="20"/>
          <w:szCs w:val="20"/>
        </w:rPr>
      </w:pPr>
      <w:r>
        <w:rPr>
          <w:bCs/>
          <w:sz w:val="20"/>
          <w:szCs w:val="20"/>
        </w:rPr>
        <w:t>Summon elemental (conjuration)</w:t>
      </w:r>
    </w:p>
    <w:p w14:paraId="4E9A1918" w14:textId="584EAA03" w:rsidR="00FF387C" w:rsidRDefault="00FF387C" w:rsidP="001F274F">
      <w:pPr>
        <w:pStyle w:val="NormalWeb"/>
        <w:rPr>
          <w:bCs/>
          <w:sz w:val="20"/>
          <w:szCs w:val="20"/>
        </w:rPr>
      </w:pPr>
      <w:r>
        <w:rPr>
          <w:bCs/>
          <w:sz w:val="20"/>
          <w:szCs w:val="20"/>
        </w:rPr>
        <w:t>Summon greater demon (conjuration)</w:t>
      </w:r>
    </w:p>
    <w:p w14:paraId="278152E9" w14:textId="3C690F74" w:rsidR="00FF387C" w:rsidRDefault="00FF387C" w:rsidP="001F274F">
      <w:pPr>
        <w:pStyle w:val="NormalWeb"/>
        <w:rPr>
          <w:bCs/>
          <w:sz w:val="20"/>
          <w:szCs w:val="20"/>
        </w:rPr>
      </w:pPr>
      <w:r>
        <w:rPr>
          <w:bCs/>
          <w:sz w:val="20"/>
          <w:szCs w:val="20"/>
        </w:rPr>
        <w:t>Vitriolic sphere (evocation)</w:t>
      </w:r>
    </w:p>
    <w:p w14:paraId="46FA65B2" w14:textId="5CDD0E7A" w:rsidR="001F274F" w:rsidRDefault="001F274F" w:rsidP="001F274F">
      <w:pPr>
        <w:pStyle w:val="NormalWeb"/>
        <w:rPr>
          <w:bCs/>
          <w:sz w:val="20"/>
          <w:szCs w:val="20"/>
        </w:rPr>
      </w:pPr>
      <w:r w:rsidRPr="001F274F">
        <w:rPr>
          <w:bCs/>
          <w:sz w:val="20"/>
          <w:szCs w:val="20"/>
        </w:rPr>
        <w:t>Wall of Fire (evocation)</w:t>
      </w:r>
    </w:p>
    <w:p w14:paraId="1F01AF0A" w14:textId="242126CB" w:rsidR="00FF387C" w:rsidRPr="00EE5ADE" w:rsidRDefault="00FF387C" w:rsidP="001F274F">
      <w:pPr>
        <w:pStyle w:val="NormalWeb"/>
        <w:rPr>
          <w:bCs/>
          <w:sz w:val="20"/>
          <w:szCs w:val="20"/>
        </w:rPr>
      </w:pPr>
      <w:r>
        <w:rPr>
          <w:bCs/>
          <w:sz w:val="20"/>
          <w:szCs w:val="20"/>
        </w:rPr>
        <w:t>Watery sphere (conjuration)</w:t>
      </w:r>
    </w:p>
    <w:sectPr w:rsidR="00FF387C" w:rsidRPr="00EE5ADE" w:rsidSect="00EF4E7F">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625CD" w14:textId="77777777" w:rsidR="00871DF2" w:rsidRDefault="00871DF2" w:rsidP="008F4093">
      <w:r>
        <w:separator/>
      </w:r>
    </w:p>
  </w:endnote>
  <w:endnote w:type="continuationSeparator" w:id="0">
    <w:p w14:paraId="3B3170CE" w14:textId="77777777" w:rsidR="00871DF2" w:rsidRDefault="00871DF2"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2028971768" name="Picture 202897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17474" w14:textId="77777777" w:rsidR="00871DF2" w:rsidRDefault="00871DF2" w:rsidP="008F4093">
      <w:r>
        <w:separator/>
      </w:r>
    </w:p>
  </w:footnote>
  <w:footnote w:type="continuationSeparator" w:id="0">
    <w:p w14:paraId="6F739B05" w14:textId="77777777" w:rsidR="00871DF2" w:rsidRDefault="00871DF2"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D07"/>
    <w:multiLevelType w:val="multilevel"/>
    <w:tmpl w:val="7A7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10BA"/>
    <w:multiLevelType w:val="multilevel"/>
    <w:tmpl w:val="D44E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40B01"/>
    <w:multiLevelType w:val="hybridMultilevel"/>
    <w:tmpl w:val="CCB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E554D"/>
    <w:multiLevelType w:val="multilevel"/>
    <w:tmpl w:val="8656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F4EA5"/>
    <w:multiLevelType w:val="hybridMultilevel"/>
    <w:tmpl w:val="A1CA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141C1"/>
    <w:multiLevelType w:val="multilevel"/>
    <w:tmpl w:val="9F32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7480A"/>
    <w:multiLevelType w:val="hybridMultilevel"/>
    <w:tmpl w:val="F1587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74BA4"/>
    <w:multiLevelType w:val="multilevel"/>
    <w:tmpl w:val="3C8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603409">
    <w:abstractNumId w:val="5"/>
  </w:num>
  <w:num w:numId="2" w16cid:durableId="413817192">
    <w:abstractNumId w:val="6"/>
  </w:num>
  <w:num w:numId="3" w16cid:durableId="1920937858">
    <w:abstractNumId w:val="4"/>
  </w:num>
  <w:num w:numId="4" w16cid:durableId="114452843">
    <w:abstractNumId w:val="10"/>
  </w:num>
  <w:num w:numId="5" w16cid:durableId="2043674814">
    <w:abstractNumId w:val="1"/>
  </w:num>
  <w:num w:numId="6" w16cid:durableId="2144082679">
    <w:abstractNumId w:val="8"/>
  </w:num>
  <w:num w:numId="7" w16cid:durableId="1943799058">
    <w:abstractNumId w:val="0"/>
  </w:num>
  <w:num w:numId="8" w16cid:durableId="506096375">
    <w:abstractNumId w:val="3"/>
  </w:num>
  <w:num w:numId="9" w16cid:durableId="1584102114">
    <w:abstractNumId w:val="2"/>
  </w:num>
  <w:num w:numId="10" w16cid:durableId="1602371442">
    <w:abstractNumId w:val="7"/>
  </w:num>
  <w:num w:numId="11" w16cid:durableId="550459117">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7160"/>
    <w:rsid w:val="000113E9"/>
    <w:rsid w:val="0001228C"/>
    <w:rsid w:val="00012884"/>
    <w:rsid w:val="00013362"/>
    <w:rsid w:val="0001533D"/>
    <w:rsid w:val="00015BBF"/>
    <w:rsid w:val="0001667B"/>
    <w:rsid w:val="00020133"/>
    <w:rsid w:val="00020DC1"/>
    <w:rsid w:val="000232A5"/>
    <w:rsid w:val="000233F6"/>
    <w:rsid w:val="00024096"/>
    <w:rsid w:val="000241CC"/>
    <w:rsid w:val="00024521"/>
    <w:rsid w:val="00025641"/>
    <w:rsid w:val="00025C15"/>
    <w:rsid w:val="000263AA"/>
    <w:rsid w:val="00026884"/>
    <w:rsid w:val="00026BBB"/>
    <w:rsid w:val="00027786"/>
    <w:rsid w:val="000316E1"/>
    <w:rsid w:val="000320B3"/>
    <w:rsid w:val="00032EA9"/>
    <w:rsid w:val="00032EF6"/>
    <w:rsid w:val="0003364B"/>
    <w:rsid w:val="00033852"/>
    <w:rsid w:val="00034097"/>
    <w:rsid w:val="000344DF"/>
    <w:rsid w:val="00034BA3"/>
    <w:rsid w:val="00035735"/>
    <w:rsid w:val="0003573A"/>
    <w:rsid w:val="00036293"/>
    <w:rsid w:val="000367FC"/>
    <w:rsid w:val="00037DEF"/>
    <w:rsid w:val="0004218F"/>
    <w:rsid w:val="00045071"/>
    <w:rsid w:val="00045138"/>
    <w:rsid w:val="00045D1E"/>
    <w:rsid w:val="000461CD"/>
    <w:rsid w:val="00046850"/>
    <w:rsid w:val="00050BA2"/>
    <w:rsid w:val="0005136F"/>
    <w:rsid w:val="000517DB"/>
    <w:rsid w:val="000518B0"/>
    <w:rsid w:val="0005190C"/>
    <w:rsid w:val="00051CA9"/>
    <w:rsid w:val="00052EF6"/>
    <w:rsid w:val="00052F70"/>
    <w:rsid w:val="0005421B"/>
    <w:rsid w:val="00054D55"/>
    <w:rsid w:val="00054EFF"/>
    <w:rsid w:val="00055EB2"/>
    <w:rsid w:val="000573D0"/>
    <w:rsid w:val="00060B14"/>
    <w:rsid w:val="000627C4"/>
    <w:rsid w:val="00063C15"/>
    <w:rsid w:val="00065676"/>
    <w:rsid w:val="00067801"/>
    <w:rsid w:val="00067AB3"/>
    <w:rsid w:val="00070E10"/>
    <w:rsid w:val="00071952"/>
    <w:rsid w:val="00073DB0"/>
    <w:rsid w:val="00074361"/>
    <w:rsid w:val="000743A7"/>
    <w:rsid w:val="0007529B"/>
    <w:rsid w:val="0007771F"/>
    <w:rsid w:val="000778BD"/>
    <w:rsid w:val="00077C9C"/>
    <w:rsid w:val="00080BFE"/>
    <w:rsid w:val="00082630"/>
    <w:rsid w:val="00083870"/>
    <w:rsid w:val="00086023"/>
    <w:rsid w:val="0008690A"/>
    <w:rsid w:val="000875DA"/>
    <w:rsid w:val="000906DB"/>
    <w:rsid w:val="00091014"/>
    <w:rsid w:val="00091B50"/>
    <w:rsid w:val="00092E5A"/>
    <w:rsid w:val="00093272"/>
    <w:rsid w:val="00094BB8"/>
    <w:rsid w:val="00096A1B"/>
    <w:rsid w:val="000A3D49"/>
    <w:rsid w:val="000A455B"/>
    <w:rsid w:val="000A4F41"/>
    <w:rsid w:val="000A61A8"/>
    <w:rsid w:val="000B19E6"/>
    <w:rsid w:val="000B39AC"/>
    <w:rsid w:val="000B3EFD"/>
    <w:rsid w:val="000B3F80"/>
    <w:rsid w:val="000B511A"/>
    <w:rsid w:val="000B7B20"/>
    <w:rsid w:val="000C0473"/>
    <w:rsid w:val="000C0632"/>
    <w:rsid w:val="000C0AEB"/>
    <w:rsid w:val="000C0E1F"/>
    <w:rsid w:val="000C0E4C"/>
    <w:rsid w:val="000C0E5A"/>
    <w:rsid w:val="000C178C"/>
    <w:rsid w:val="000C27C4"/>
    <w:rsid w:val="000C2F3F"/>
    <w:rsid w:val="000C4215"/>
    <w:rsid w:val="000C56B4"/>
    <w:rsid w:val="000C5A61"/>
    <w:rsid w:val="000C5D4B"/>
    <w:rsid w:val="000C6B80"/>
    <w:rsid w:val="000D0E23"/>
    <w:rsid w:val="000D18FE"/>
    <w:rsid w:val="000D443C"/>
    <w:rsid w:val="000D5D27"/>
    <w:rsid w:val="000E20F5"/>
    <w:rsid w:val="000E2BDB"/>
    <w:rsid w:val="000E45DF"/>
    <w:rsid w:val="000E60B1"/>
    <w:rsid w:val="000E6CDF"/>
    <w:rsid w:val="000E70EE"/>
    <w:rsid w:val="000E73BE"/>
    <w:rsid w:val="000E79AC"/>
    <w:rsid w:val="000F160C"/>
    <w:rsid w:val="000F263A"/>
    <w:rsid w:val="000F2795"/>
    <w:rsid w:val="000F2DDA"/>
    <w:rsid w:val="000F2F0E"/>
    <w:rsid w:val="000F30EE"/>
    <w:rsid w:val="000F399E"/>
    <w:rsid w:val="000F43A7"/>
    <w:rsid w:val="000F5C1E"/>
    <w:rsid w:val="000F6C34"/>
    <w:rsid w:val="000F6D38"/>
    <w:rsid w:val="000F7134"/>
    <w:rsid w:val="00104A10"/>
    <w:rsid w:val="001069E6"/>
    <w:rsid w:val="00107AA6"/>
    <w:rsid w:val="0011027B"/>
    <w:rsid w:val="001122CE"/>
    <w:rsid w:val="001133AB"/>
    <w:rsid w:val="00114375"/>
    <w:rsid w:val="00114C46"/>
    <w:rsid w:val="00115199"/>
    <w:rsid w:val="00116E1F"/>
    <w:rsid w:val="001205B8"/>
    <w:rsid w:val="0012113E"/>
    <w:rsid w:val="00122F97"/>
    <w:rsid w:val="00124B15"/>
    <w:rsid w:val="0012613D"/>
    <w:rsid w:val="0012664D"/>
    <w:rsid w:val="00127139"/>
    <w:rsid w:val="001271F2"/>
    <w:rsid w:val="001273A9"/>
    <w:rsid w:val="001308A6"/>
    <w:rsid w:val="00132CA9"/>
    <w:rsid w:val="00133635"/>
    <w:rsid w:val="00135AFF"/>
    <w:rsid w:val="0013628A"/>
    <w:rsid w:val="0013673A"/>
    <w:rsid w:val="0014161D"/>
    <w:rsid w:val="00141EC8"/>
    <w:rsid w:val="00143051"/>
    <w:rsid w:val="00143CFF"/>
    <w:rsid w:val="00145330"/>
    <w:rsid w:val="001457FD"/>
    <w:rsid w:val="00150621"/>
    <w:rsid w:val="001513B6"/>
    <w:rsid w:val="00151F92"/>
    <w:rsid w:val="001530AA"/>
    <w:rsid w:val="00154B53"/>
    <w:rsid w:val="0015625B"/>
    <w:rsid w:val="001562FA"/>
    <w:rsid w:val="00163643"/>
    <w:rsid w:val="00165AEF"/>
    <w:rsid w:val="00166C20"/>
    <w:rsid w:val="00173F80"/>
    <w:rsid w:val="00174B0F"/>
    <w:rsid w:val="0017579C"/>
    <w:rsid w:val="00175F14"/>
    <w:rsid w:val="0018021C"/>
    <w:rsid w:val="00180C4A"/>
    <w:rsid w:val="001849A7"/>
    <w:rsid w:val="00185482"/>
    <w:rsid w:val="001854F8"/>
    <w:rsid w:val="00185EE7"/>
    <w:rsid w:val="00186235"/>
    <w:rsid w:val="00186928"/>
    <w:rsid w:val="00192625"/>
    <w:rsid w:val="00193343"/>
    <w:rsid w:val="001940FD"/>
    <w:rsid w:val="001945FA"/>
    <w:rsid w:val="001971DB"/>
    <w:rsid w:val="001A03E6"/>
    <w:rsid w:val="001A09F5"/>
    <w:rsid w:val="001A202C"/>
    <w:rsid w:val="001A2B4C"/>
    <w:rsid w:val="001A2BCA"/>
    <w:rsid w:val="001A68A1"/>
    <w:rsid w:val="001A6F4E"/>
    <w:rsid w:val="001B19A8"/>
    <w:rsid w:val="001B1FD9"/>
    <w:rsid w:val="001B2C24"/>
    <w:rsid w:val="001B3871"/>
    <w:rsid w:val="001B3A68"/>
    <w:rsid w:val="001B3F66"/>
    <w:rsid w:val="001B4267"/>
    <w:rsid w:val="001B428A"/>
    <w:rsid w:val="001B4466"/>
    <w:rsid w:val="001B6A3E"/>
    <w:rsid w:val="001C1313"/>
    <w:rsid w:val="001C142B"/>
    <w:rsid w:val="001C1A79"/>
    <w:rsid w:val="001C3563"/>
    <w:rsid w:val="001C4744"/>
    <w:rsid w:val="001C61C7"/>
    <w:rsid w:val="001C62A5"/>
    <w:rsid w:val="001C653F"/>
    <w:rsid w:val="001C6974"/>
    <w:rsid w:val="001C6FDE"/>
    <w:rsid w:val="001C7690"/>
    <w:rsid w:val="001C7CA2"/>
    <w:rsid w:val="001C7F5F"/>
    <w:rsid w:val="001D0EED"/>
    <w:rsid w:val="001D539E"/>
    <w:rsid w:val="001D714B"/>
    <w:rsid w:val="001E0312"/>
    <w:rsid w:val="001E14C5"/>
    <w:rsid w:val="001E3EEA"/>
    <w:rsid w:val="001E437E"/>
    <w:rsid w:val="001E517D"/>
    <w:rsid w:val="001E5899"/>
    <w:rsid w:val="001E6698"/>
    <w:rsid w:val="001E7E78"/>
    <w:rsid w:val="001F0682"/>
    <w:rsid w:val="001F0DA0"/>
    <w:rsid w:val="001F1A8A"/>
    <w:rsid w:val="001F20EA"/>
    <w:rsid w:val="001F2715"/>
    <w:rsid w:val="001F274F"/>
    <w:rsid w:val="001F2A19"/>
    <w:rsid w:val="001F376F"/>
    <w:rsid w:val="001F4AC3"/>
    <w:rsid w:val="001F4E9B"/>
    <w:rsid w:val="001F5BE4"/>
    <w:rsid w:val="001F61D7"/>
    <w:rsid w:val="001F6DC1"/>
    <w:rsid w:val="001F7F34"/>
    <w:rsid w:val="00200DCD"/>
    <w:rsid w:val="002011C3"/>
    <w:rsid w:val="00203994"/>
    <w:rsid w:val="002053E0"/>
    <w:rsid w:val="00211326"/>
    <w:rsid w:val="002118C3"/>
    <w:rsid w:val="00215203"/>
    <w:rsid w:val="00215B96"/>
    <w:rsid w:val="00215E82"/>
    <w:rsid w:val="00217583"/>
    <w:rsid w:val="00217F2F"/>
    <w:rsid w:val="00220173"/>
    <w:rsid w:val="002233AF"/>
    <w:rsid w:val="0022503B"/>
    <w:rsid w:val="002250A9"/>
    <w:rsid w:val="002273FC"/>
    <w:rsid w:val="0023096F"/>
    <w:rsid w:val="00230C10"/>
    <w:rsid w:val="002317B5"/>
    <w:rsid w:val="00232A46"/>
    <w:rsid w:val="00236391"/>
    <w:rsid w:val="00242108"/>
    <w:rsid w:val="00242149"/>
    <w:rsid w:val="002426FE"/>
    <w:rsid w:val="00246BEF"/>
    <w:rsid w:val="002478D3"/>
    <w:rsid w:val="0025004D"/>
    <w:rsid w:val="00251834"/>
    <w:rsid w:val="00252167"/>
    <w:rsid w:val="002521B6"/>
    <w:rsid w:val="0025279E"/>
    <w:rsid w:val="0025372C"/>
    <w:rsid w:val="00257CA9"/>
    <w:rsid w:val="00261AD4"/>
    <w:rsid w:val="0026241E"/>
    <w:rsid w:val="00265A6E"/>
    <w:rsid w:val="002673BE"/>
    <w:rsid w:val="00267FC7"/>
    <w:rsid w:val="00271D2C"/>
    <w:rsid w:val="00273F21"/>
    <w:rsid w:val="00274087"/>
    <w:rsid w:val="002746C3"/>
    <w:rsid w:val="00274A16"/>
    <w:rsid w:val="00274E01"/>
    <w:rsid w:val="00274FA1"/>
    <w:rsid w:val="002751AF"/>
    <w:rsid w:val="002753D5"/>
    <w:rsid w:val="0027694F"/>
    <w:rsid w:val="00280B81"/>
    <w:rsid w:val="0028206F"/>
    <w:rsid w:val="002837C4"/>
    <w:rsid w:val="00283ED4"/>
    <w:rsid w:val="00284DAF"/>
    <w:rsid w:val="002870B1"/>
    <w:rsid w:val="0028785B"/>
    <w:rsid w:val="00290D9D"/>
    <w:rsid w:val="002956F6"/>
    <w:rsid w:val="0029601A"/>
    <w:rsid w:val="00296442"/>
    <w:rsid w:val="002964C8"/>
    <w:rsid w:val="00296F28"/>
    <w:rsid w:val="002979ED"/>
    <w:rsid w:val="00297F69"/>
    <w:rsid w:val="002A0E0B"/>
    <w:rsid w:val="002A3D0F"/>
    <w:rsid w:val="002A417B"/>
    <w:rsid w:val="002A5FD5"/>
    <w:rsid w:val="002A7A91"/>
    <w:rsid w:val="002B071D"/>
    <w:rsid w:val="002B089E"/>
    <w:rsid w:val="002B1248"/>
    <w:rsid w:val="002B1E76"/>
    <w:rsid w:val="002B2589"/>
    <w:rsid w:val="002B2A24"/>
    <w:rsid w:val="002B3261"/>
    <w:rsid w:val="002B3359"/>
    <w:rsid w:val="002B3D6D"/>
    <w:rsid w:val="002B4706"/>
    <w:rsid w:val="002B5E90"/>
    <w:rsid w:val="002B75AA"/>
    <w:rsid w:val="002C0B0E"/>
    <w:rsid w:val="002C1527"/>
    <w:rsid w:val="002C167F"/>
    <w:rsid w:val="002C1EF2"/>
    <w:rsid w:val="002C27AD"/>
    <w:rsid w:val="002C4838"/>
    <w:rsid w:val="002C5922"/>
    <w:rsid w:val="002C7D4C"/>
    <w:rsid w:val="002D06F7"/>
    <w:rsid w:val="002D09CB"/>
    <w:rsid w:val="002D24D7"/>
    <w:rsid w:val="002D2704"/>
    <w:rsid w:val="002D2B8D"/>
    <w:rsid w:val="002D4699"/>
    <w:rsid w:val="002D620A"/>
    <w:rsid w:val="002D6571"/>
    <w:rsid w:val="002D6B57"/>
    <w:rsid w:val="002E0897"/>
    <w:rsid w:val="002E1B34"/>
    <w:rsid w:val="002E3231"/>
    <w:rsid w:val="002E4C28"/>
    <w:rsid w:val="002E58D2"/>
    <w:rsid w:val="002E61CA"/>
    <w:rsid w:val="002E6322"/>
    <w:rsid w:val="002E6902"/>
    <w:rsid w:val="002E6959"/>
    <w:rsid w:val="002F1C27"/>
    <w:rsid w:val="002F29EF"/>
    <w:rsid w:val="002F413C"/>
    <w:rsid w:val="002F46FF"/>
    <w:rsid w:val="002F4CF1"/>
    <w:rsid w:val="002F53CE"/>
    <w:rsid w:val="002F6134"/>
    <w:rsid w:val="002F686B"/>
    <w:rsid w:val="002F7755"/>
    <w:rsid w:val="00301E4A"/>
    <w:rsid w:val="003051B3"/>
    <w:rsid w:val="00306F38"/>
    <w:rsid w:val="00307705"/>
    <w:rsid w:val="00311393"/>
    <w:rsid w:val="0031222E"/>
    <w:rsid w:val="003156AF"/>
    <w:rsid w:val="00316094"/>
    <w:rsid w:val="0031702C"/>
    <w:rsid w:val="00317417"/>
    <w:rsid w:val="00320221"/>
    <w:rsid w:val="003208D9"/>
    <w:rsid w:val="00321A33"/>
    <w:rsid w:val="00322133"/>
    <w:rsid w:val="00322B07"/>
    <w:rsid w:val="0032332E"/>
    <w:rsid w:val="00324DC1"/>
    <w:rsid w:val="00330303"/>
    <w:rsid w:val="00330470"/>
    <w:rsid w:val="00330D72"/>
    <w:rsid w:val="00331CC6"/>
    <w:rsid w:val="00332898"/>
    <w:rsid w:val="00332F8E"/>
    <w:rsid w:val="0033312C"/>
    <w:rsid w:val="0033477C"/>
    <w:rsid w:val="0033600B"/>
    <w:rsid w:val="0033697F"/>
    <w:rsid w:val="00337648"/>
    <w:rsid w:val="00341259"/>
    <w:rsid w:val="00341B4B"/>
    <w:rsid w:val="00341EC9"/>
    <w:rsid w:val="003426EB"/>
    <w:rsid w:val="003451B1"/>
    <w:rsid w:val="00346273"/>
    <w:rsid w:val="00346DF9"/>
    <w:rsid w:val="00347C04"/>
    <w:rsid w:val="003503DF"/>
    <w:rsid w:val="0035237C"/>
    <w:rsid w:val="003524C5"/>
    <w:rsid w:val="00353047"/>
    <w:rsid w:val="00354519"/>
    <w:rsid w:val="00355968"/>
    <w:rsid w:val="00355B33"/>
    <w:rsid w:val="0035651C"/>
    <w:rsid w:val="00356A1C"/>
    <w:rsid w:val="00357F43"/>
    <w:rsid w:val="00360432"/>
    <w:rsid w:val="00360A44"/>
    <w:rsid w:val="00364D1E"/>
    <w:rsid w:val="00364F0B"/>
    <w:rsid w:val="003665F7"/>
    <w:rsid w:val="00366CAC"/>
    <w:rsid w:val="00366D53"/>
    <w:rsid w:val="00367FCE"/>
    <w:rsid w:val="00371120"/>
    <w:rsid w:val="00373974"/>
    <w:rsid w:val="00374389"/>
    <w:rsid w:val="003746D5"/>
    <w:rsid w:val="00374BDE"/>
    <w:rsid w:val="003755B1"/>
    <w:rsid w:val="00380269"/>
    <w:rsid w:val="0038031F"/>
    <w:rsid w:val="00381349"/>
    <w:rsid w:val="00381963"/>
    <w:rsid w:val="00382EB4"/>
    <w:rsid w:val="00383130"/>
    <w:rsid w:val="00383DA2"/>
    <w:rsid w:val="00384320"/>
    <w:rsid w:val="00387415"/>
    <w:rsid w:val="0038742D"/>
    <w:rsid w:val="0038771A"/>
    <w:rsid w:val="00391D69"/>
    <w:rsid w:val="00393066"/>
    <w:rsid w:val="003939A5"/>
    <w:rsid w:val="00393B9A"/>
    <w:rsid w:val="00393EF5"/>
    <w:rsid w:val="003940E7"/>
    <w:rsid w:val="003946C9"/>
    <w:rsid w:val="003948A2"/>
    <w:rsid w:val="0039494E"/>
    <w:rsid w:val="00394CF3"/>
    <w:rsid w:val="003951D9"/>
    <w:rsid w:val="003954D7"/>
    <w:rsid w:val="003956DF"/>
    <w:rsid w:val="00395DC2"/>
    <w:rsid w:val="003A0854"/>
    <w:rsid w:val="003A156E"/>
    <w:rsid w:val="003A1B11"/>
    <w:rsid w:val="003A2EF8"/>
    <w:rsid w:val="003A3B2C"/>
    <w:rsid w:val="003A3CCF"/>
    <w:rsid w:val="003A58C2"/>
    <w:rsid w:val="003A65AB"/>
    <w:rsid w:val="003A75A0"/>
    <w:rsid w:val="003A7F56"/>
    <w:rsid w:val="003B03AE"/>
    <w:rsid w:val="003B24A1"/>
    <w:rsid w:val="003B282A"/>
    <w:rsid w:val="003B2C4E"/>
    <w:rsid w:val="003B2DAA"/>
    <w:rsid w:val="003C1B37"/>
    <w:rsid w:val="003C4016"/>
    <w:rsid w:val="003C57DA"/>
    <w:rsid w:val="003C6292"/>
    <w:rsid w:val="003C73B7"/>
    <w:rsid w:val="003D0259"/>
    <w:rsid w:val="003D0F53"/>
    <w:rsid w:val="003D0F85"/>
    <w:rsid w:val="003D319A"/>
    <w:rsid w:val="003D3A23"/>
    <w:rsid w:val="003D3ADD"/>
    <w:rsid w:val="003D3C94"/>
    <w:rsid w:val="003D4361"/>
    <w:rsid w:val="003D4EF1"/>
    <w:rsid w:val="003D505F"/>
    <w:rsid w:val="003D737B"/>
    <w:rsid w:val="003E0D8F"/>
    <w:rsid w:val="003E3B93"/>
    <w:rsid w:val="003E431A"/>
    <w:rsid w:val="003E491E"/>
    <w:rsid w:val="003E4B5B"/>
    <w:rsid w:val="003E5E4A"/>
    <w:rsid w:val="003E6C74"/>
    <w:rsid w:val="003E6E54"/>
    <w:rsid w:val="003E7816"/>
    <w:rsid w:val="003F1315"/>
    <w:rsid w:val="003F3369"/>
    <w:rsid w:val="003F368C"/>
    <w:rsid w:val="00400DB1"/>
    <w:rsid w:val="00401FE3"/>
    <w:rsid w:val="00402834"/>
    <w:rsid w:val="00402C7B"/>
    <w:rsid w:val="00404594"/>
    <w:rsid w:val="00404824"/>
    <w:rsid w:val="004048C4"/>
    <w:rsid w:val="004114F4"/>
    <w:rsid w:val="0041390C"/>
    <w:rsid w:val="00413CA1"/>
    <w:rsid w:val="004141FD"/>
    <w:rsid w:val="0041452D"/>
    <w:rsid w:val="00416204"/>
    <w:rsid w:val="00416598"/>
    <w:rsid w:val="0041672A"/>
    <w:rsid w:val="00417DF9"/>
    <w:rsid w:val="00422699"/>
    <w:rsid w:val="0042269A"/>
    <w:rsid w:val="00422DB6"/>
    <w:rsid w:val="004233F2"/>
    <w:rsid w:val="004238F5"/>
    <w:rsid w:val="00423B55"/>
    <w:rsid w:val="00424EBA"/>
    <w:rsid w:val="00425D9F"/>
    <w:rsid w:val="00430009"/>
    <w:rsid w:val="00433A8F"/>
    <w:rsid w:val="004364FA"/>
    <w:rsid w:val="00437B42"/>
    <w:rsid w:val="004404A6"/>
    <w:rsid w:val="004437DB"/>
    <w:rsid w:val="00444255"/>
    <w:rsid w:val="00444587"/>
    <w:rsid w:val="004466DB"/>
    <w:rsid w:val="004468DD"/>
    <w:rsid w:val="00446CA8"/>
    <w:rsid w:val="00450F61"/>
    <w:rsid w:val="004512D0"/>
    <w:rsid w:val="00451623"/>
    <w:rsid w:val="004543A3"/>
    <w:rsid w:val="004552BD"/>
    <w:rsid w:val="00456112"/>
    <w:rsid w:val="00457C6A"/>
    <w:rsid w:val="00457E1E"/>
    <w:rsid w:val="00460F62"/>
    <w:rsid w:val="0046101C"/>
    <w:rsid w:val="00461FC7"/>
    <w:rsid w:val="0046268A"/>
    <w:rsid w:val="00462A0E"/>
    <w:rsid w:val="00463102"/>
    <w:rsid w:val="00464C85"/>
    <w:rsid w:val="004662DC"/>
    <w:rsid w:val="00470A96"/>
    <w:rsid w:val="004714DC"/>
    <w:rsid w:val="00474BCA"/>
    <w:rsid w:val="00474FC8"/>
    <w:rsid w:val="0047620B"/>
    <w:rsid w:val="00476678"/>
    <w:rsid w:val="004766FC"/>
    <w:rsid w:val="0048060F"/>
    <w:rsid w:val="004808E6"/>
    <w:rsid w:val="00481051"/>
    <w:rsid w:val="00481A24"/>
    <w:rsid w:val="0048385B"/>
    <w:rsid w:val="00484711"/>
    <w:rsid w:val="00486F69"/>
    <w:rsid w:val="004935EC"/>
    <w:rsid w:val="004938B3"/>
    <w:rsid w:val="00494681"/>
    <w:rsid w:val="004950E0"/>
    <w:rsid w:val="004A03DD"/>
    <w:rsid w:val="004A0CB6"/>
    <w:rsid w:val="004A43A8"/>
    <w:rsid w:val="004A4F0E"/>
    <w:rsid w:val="004B5D76"/>
    <w:rsid w:val="004B725E"/>
    <w:rsid w:val="004C0186"/>
    <w:rsid w:val="004C0DD1"/>
    <w:rsid w:val="004C172B"/>
    <w:rsid w:val="004C3235"/>
    <w:rsid w:val="004C3C82"/>
    <w:rsid w:val="004C43FA"/>
    <w:rsid w:val="004C6992"/>
    <w:rsid w:val="004C7E80"/>
    <w:rsid w:val="004D0A57"/>
    <w:rsid w:val="004D1A6B"/>
    <w:rsid w:val="004D4ADE"/>
    <w:rsid w:val="004D5305"/>
    <w:rsid w:val="004D550F"/>
    <w:rsid w:val="004E0EFE"/>
    <w:rsid w:val="004E1403"/>
    <w:rsid w:val="004E1F6C"/>
    <w:rsid w:val="004E2B38"/>
    <w:rsid w:val="004E4D97"/>
    <w:rsid w:val="004E53B2"/>
    <w:rsid w:val="004E753A"/>
    <w:rsid w:val="004E789A"/>
    <w:rsid w:val="004E7B9E"/>
    <w:rsid w:val="004F1089"/>
    <w:rsid w:val="004F1A0E"/>
    <w:rsid w:val="004F1E3E"/>
    <w:rsid w:val="004F255C"/>
    <w:rsid w:val="004F334D"/>
    <w:rsid w:val="004F5A46"/>
    <w:rsid w:val="004F5B6A"/>
    <w:rsid w:val="004F628F"/>
    <w:rsid w:val="004F6616"/>
    <w:rsid w:val="0050004C"/>
    <w:rsid w:val="005006D1"/>
    <w:rsid w:val="00503B5D"/>
    <w:rsid w:val="00506B23"/>
    <w:rsid w:val="00507529"/>
    <w:rsid w:val="00507746"/>
    <w:rsid w:val="0050790F"/>
    <w:rsid w:val="00510CE1"/>
    <w:rsid w:val="00510D75"/>
    <w:rsid w:val="00511ACB"/>
    <w:rsid w:val="00520DA1"/>
    <w:rsid w:val="00521F9F"/>
    <w:rsid w:val="00522285"/>
    <w:rsid w:val="005229FE"/>
    <w:rsid w:val="00523C36"/>
    <w:rsid w:val="00526A4C"/>
    <w:rsid w:val="00526BE2"/>
    <w:rsid w:val="00527B9D"/>
    <w:rsid w:val="00527DC8"/>
    <w:rsid w:val="00533BF2"/>
    <w:rsid w:val="005340E5"/>
    <w:rsid w:val="005348F9"/>
    <w:rsid w:val="00534B08"/>
    <w:rsid w:val="005356E3"/>
    <w:rsid w:val="005358F5"/>
    <w:rsid w:val="00535DA3"/>
    <w:rsid w:val="00537D86"/>
    <w:rsid w:val="005407F5"/>
    <w:rsid w:val="0054093A"/>
    <w:rsid w:val="00541DCD"/>
    <w:rsid w:val="00541E7D"/>
    <w:rsid w:val="0054284F"/>
    <w:rsid w:val="005431CF"/>
    <w:rsid w:val="00544216"/>
    <w:rsid w:val="00544581"/>
    <w:rsid w:val="005448EA"/>
    <w:rsid w:val="00545235"/>
    <w:rsid w:val="005457E0"/>
    <w:rsid w:val="005468F1"/>
    <w:rsid w:val="005469A1"/>
    <w:rsid w:val="00547290"/>
    <w:rsid w:val="0055075D"/>
    <w:rsid w:val="0055106A"/>
    <w:rsid w:val="00551A51"/>
    <w:rsid w:val="00553EC9"/>
    <w:rsid w:val="00554BB0"/>
    <w:rsid w:val="00554EFD"/>
    <w:rsid w:val="00555FE4"/>
    <w:rsid w:val="00557503"/>
    <w:rsid w:val="005606F9"/>
    <w:rsid w:val="005612DD"/>
    <w:rsid w:val="00562110"/>
    <w:rsid w:val="00565692"/>
    <w:rsid w:val="00565AD9"/>
    <w:rsid w:val="005660C6"/>
    <w:rsid w:val="0056614A"/>
    <w:rsid w:val="005761C4"/>
    <w:rsid w:val="00576DF9"/>
    <w:rsid w:val="00581A53"/>
    <w:rsid w:val="0058236F"/>
    <w:rsid w:val="00582F15"/>
    <w:rsid w:val="00582F22"/>
    <w:rsid w:val="00585F20"/>
    <w:rsid w:val="005861CA"/>
    <w:rsid w:val="00590509"/>
    <w:rsid w:val="00590D1E"/>
    <w:rsid w:val="00597B0B"/>
    <w:rsid w:val="005A049D"/>
    <w:rsid w:val="005A137C"/>
    <w:rsid w:val="005A13F7"/>
    <w:rsid w:val="005A1FAB"/>
    <w:rsid w:val="005A42E9"/>
    <w:rsid w:val="005A51DF"/>
    <w:rsid w:val="005A7A29"/>
    <w:rsid w:val="005A7F38"/>
    <w:rsid w:val="005B045E"/>
    <w:rsid w:val="005B2836"/>
    <w:rsid w:val="005B3451"/>
    <w:rsid w:val="005B42CF"/>
    <w:rsid w:val="005B4416"/>
    <w:rsid w:val="005B48AC"/>
    <w:rsid w:val="005B5187"/>
    <w:rsid w:val="005B581F"/>
    <w:rsid w:val="005C032D"/>
    <w:rsid w:val="005C0EF2"/>
    <w:rsid w:val="005C24FC"/>
    <w:rsid w:val="005C3FEB"/>
    <w:rsid w:val="005C442D"/>
    <w:rsid w:val="005C46D1"/>
    <w:rsid w:val="005C470C"/>
    <w:rsid w:val="005C5878"/>
    <w:rsid w:val="005D0D5A"/>
    <w:rsid w:val="005D0E39"/>
    <w:rsid w:val="005D30A6"/>
    <w:rsid w:val="005D3CD0"/>
    <w:rsid w:val="005D4043"/>
    <w:rsid w:val="005D4F62"/>
    <w:rsid w:val="005D52EE"/>
    <w:rsid w:val="005D54BF"/>
    <w:rsid w:val="005D5D98"/>
    <w:rsid w:val="005D6DE5"/>
    <w:rsid w:val="005E23BF"/>
    <w:rsid w:val="005E2F74"/>
    <w:rsid w:val="005E3329"/>
    <w:rsid w:val="005E351E"/>
    <w:rsid w:val="005E3E83"/>
    <w:rsid w:val="005E511F"/>
    <w:rsid w:val="005E5C98"/>
    <w:rsid w:val="005E6177"/>
    <w:rsid w:val="005F02D6"/>
    <w:rsid w:val="005F0FAD"/>
    <w:rsid w:val="005F34AB"/>
    <w:rsid w:val="005F49F6"/>
    <w:rsid w:val="005F5345"/>
    <w:rsid w:val="005F5888"/>
    <w:rsid w:val="005F7257"/>
    <w:rsid w:val="005F73AA"/>
    <w:rsid w:val="006002D0"/>
    <w:rsid w:val="006015EE"/>
    <w:rsid w:val="00603B67"/>
    <w:rsid w:val="00604034"/>
    <w:rsid w:val="00605F5F"/>
    <w:rsid w:val="00606A82"/>
    <w:rsid w:val="00606D89"/>
    <w:rsid w:val="006071F6"/>
    <w:rsid w:val="00610144"/>
    <w:rsid w:val="0061078F"/>
    <w:rsid w:val="00610ACF"/>
    <w:rsid w:val="00610EFC"/>
    <w:rsid w:val="006138FF"/>
    <w:rsid w:val="00613ECE"/>
    <w:rsid w:val="006152DD"/>
    <w:rsid w:val="00615626"/>
    <w:rsid w:val="00617496"/>
    <w:rsid w:val="0061759E"/>
    <w:rsid w:val="00620BFE"/>
    <w:rsid w:val="0062207F"/>
    <w:rsid w:val="0062209A"/>
    <w:rsid w:val="0062234F"/>
    <w:rsid w:val="00622EEB"/>
    <w:rsid w:val="00623A54"/>
    <w:rsid w:val="00626722"/>
    <w:rsid w:val="006267B1"/>
    <w:rsid w:val="006278A0"/>
    <w:rsid w:val="00627B66"/>
    <w:rsid w:val="006308F2"/>
    <w:rsid w:val="00630C90"/>
    <w:rsid w:val="00631211"/>
    <w:rsid w:val="0063177C"/>
    <w:rsid w:val="006318E3"/>
    <w:rsid w:val="0063385A"/>
    <w:rsid w:val="0063415B"/>
    <w:rsid w:val="00634A09"/>
    <w:rsid w:val="00634EF2"/>
    <w:rsid w:val="00635A26"/>
    <w:rsid w:val="00636BF8"/>
    <w:rsid w:val="00636D7D"/>
    <w:rsid w:val="006418CB"/>
    <w:rsid w:val="00641F61"/>
    <w:rsid w:val="00642CC6"/>
    <w:rsid w:val="00643108"/>
    <w:rsid w:val="00645665"/>
    <w:rsid w:val="00647962"/>
    <w:rsid w:val="00647D11"/>
    <w:rsid w:val="00647F7E"/>
    <w:rsid w:val="00650C2F"/>
    <w:rsid w:val="00651A71"/>
    <w:rsid w:val="00651E3D"/>
    <w:rsid w:val="00655078"/>
    <w:rsid w:val="00660AF2"/>
    <w:rsid w:val="006610BF"/>
    <w:rsid w:val="0066287B"/>
    <w:rsid w:val="0066660F"/>
    <w:rsid w:val="00667FF2"/>
    <w:rsid w:val="00670C20"/>
    <w:rsid w:val="0067103C"/>
    <w:rsid w:val="00671728"/>
    <w:rsid w:val="00672990"/>
    <w:rsid w:val="0067418F"/>
    <w:rsid w:val="00674275"/>
    <w:rsid w:val="00675115"/>
    <w:rsid w:val="006804BC"/>
    <w:rsid w:val="00680522"/>
    <w:rsid w:val="006816B4"/>
    <w:rsid w:val="00681AB8"/>
    <w:rsid w:val="00682552"/>
    <w:rsid w:val="00683CB3"/>
    <w:rsid w:val="00684564"/>
    <w:rsid w:val="0068493D"/>
    <w:rsid w:val="0068583A"/>
    <w:rsid w:val="00686183"/>
    <w:rsid w:val="00687D9B"/>
    <w:rsid w:val="00691598"/>
    <w:rsid w:val="00693C60"/>
    <w:rsid w:val="00694BE6"/>
    <w:rsid w:val="00695D2D"/>
    <w:rsid w:val="006968C7"/>
    <w:rsid w:val="006A0F84"/>
    <w:rsid w:val="006A1502"/>
    <w:rsid w:val="006A201E"/>
    <w:rsid w:val="006A4411"/>
    <w:rsid w:val="006A478F"/>
    <w:rsid w:val="006A59F1"/>
    <w:rsid w:val="006A5C24"/>
    <w:rsid w:val="006B30C0"/>
    <w:rsid w:val="006B5211"/>
    <w:rsid w:val="006B5FA6"/>
    <w:rsid w:val="006B601B"/>
    <w:rsid w:val="006B63DC"/>
    <w:rsid w:val="006B6429"/>
    <w:rsid w:val="006C0EC8"/>
    <w:rsid w:val="006C27F6"/>
    <w:rsid w:val="006C31F0"/>
    <w:rsid w:val="006C4DE1"/>
    <w:rsid w:val="006C5E7D"/>
    <w:rsid w:val="006C6636"/>
    <w:rsid w:val="006D1BC3"/>
    <w:rsid w:val="006D2B9B"/>
    <w:rsid w:val="006D489E"/>
    <w:rsid w:val="006D4D3F"/>
    <w:rsid w:val="006D524D"/>
    <w:rsid w:val="006D590A"/>
    <w:rsid w:val="006D5EE3"/>
    <w:rsid w:val="006D6187"/>
    <w:rsid w:val="006D696B"/>
    <w:rsid w:val="006D7C5C"/>
    <w:rsid w:val="006E191F"/>
    <w:rsid w:val="006E20FC"/>
    <w:rsid w:val="006E257C"/>
    <w:rsid w:val="006E4205"/>
    <w:rsid w:val="006E57D8"/>
    <w:rsid w:val="006E65C9"/>
    <w:rsid w:val="006E7667"/>
    <w:rsid w:val="006E76F5"/>
    <w:rsid w:val="006F0292"/>
    <w:rsid w:val="006F17F9"/>
    <w:rsid w:val="006F1DBA"/>
    <w:rsid w:val="006F3DA9"/>
    <w:rsid w:val="006F50B3"/>
    <w:rsid w:val="006F5AA3"/>
    <w:rsid w:val="006F64CB"/>
    <w:rsid w:val="006F6EB0"/>
    <w:rsid w:val="00700878"/>
    <w:rsid w:val="00701641"/>
    <w:rsid w:val="0070222E"/>
    <w:rsid w:val="007030BE"/>
    <w:rsid w:val="007030C4"/>
    <w:rsid w:val="007030F7"/>
    <w:rsid w:val="007042D3"/>
    <w:rsid w:val="00705404"/>
    <w:rsid w:val="00705443"/>
    <w:rsid w:val="00705A86"/>
    <w:rsid w:val="007061CC"/>
    <w:rsid w:val="00706FA4"/>
    <w:rsid w:val="00706FB2"/>
    <w:rsid w:val="00712455"/>
    <w:rsid w:val="00712DF1"/>
    <w:rsid w:val="00713B17"/>
    <w:rsid w:val="00714597"/>
    <w:rsid w:val="007146FB"/>
    <w:rsid w:val="00716006"/>
    <w:rsid w:val="00716D59"/>
    <w:rsid w:val="0072072B"/>
    <w:rsid w:val="00720F8F"/>
    <w:rsid w:val="00721328"/>
    <w:rsid w:val="007229AE"/>
    <w:rsid w:val="00724908"/>
    <w:rsid w:val="0072697A"/>
    <w:rsid w:val="007332B0"/>
    <w:rsid w:val="00735619"/>
    <w:rsid w:val="00736BDF"/>
    <w:rsid w:val="00737DE9"/>
    <w:rsid w:val="00742123"/>
    <w:rsid w:val="00743FA4"/>
    <w:rsid w:val="00744C67"/>
    <w:rsid w:val="00745496"/>
    <w:rsid w:val="00746C39"/>
    <w:rsid w:val="0074763E"/>
    <w:rsid w:val="0075066A"/>
    <w:rsid w:val="00750C98"/>
    <w:rsid w:val="007547BB"/>
    <w:rsid w:val="00754E2F"/>
    <w:rsid w:val="00755B9B"/>
    <w:rsid w:val="007566F6"/>
    <w:rsid w:val="00757822"/>
    <w:rsid w:val="0076136A"/>
    <w:rsid w:val="00762BD9"/>
    <w:rsid w:val="00764567"/>
    <w:rsid w:val="00764904"/>
    <w:rsid w:val="0076577B"/>
    <w:rsid w:val="00765C7D"/>
    <w:rsid w:val="00765EFE"/>
    <w:rsid w:val="0077154A"/>
    <w:rsid w:val="00771666"/>
    <w:rsid w:val="00771A55"/>
    <w:rsid w:val="00771F4B"/>
    <w:rsid w:val="00772DEB"/>
    <w:rsid w:val="00772EFF"/>
    <w:rsid w:val="00774A5A"/>
    <w:rsid w:val="00776774"/>
    <w:rsid w:val="007770D0"/>
    <w:rsid w:val="0078140F"/>
    <w:rsid w:val="007843F3"/>
    <w:rsid w:val="0078440F"/>
    <w:rsid w:val="00785DB1"/>
    <w:rsid w:val="007913DF"/>
    <w:rsid w:val="00791DCB"/>
    <w:rsid w:val="00791E1A"/>
    <w:rsid w:val="00791FD3"/>
    <w:rsid w:val="007940BE"/>
    <w:rsid w:val="00794F1B"/>
    <w:rsid w:val="00796249"/>
    <w:rsid w:val="00796F07"/>
    <w:rsid w:val="007970C3"/>
    <w:rsid w:val="00797A9A"/>
    <w:rsid w:val="007A0515"/>
    <w:rsid w:val="007A2C07"/>
    <w:rsid w:val="007A331B"/>
    <w:rsid w:val="007A358F"/>
    <w:rsid w:val="007A4932"/>
    <w:rsid w:val="007A59CA"/>
    <w:rsid w:val="007A5FC3"/>
    <w:rsid w:val="007A78B3"/>
    <w:rsid w:val="007B0D59"/>
    <w:rsid w:val="007B30B1"/>
    <w:rsid w:val="007B34F5"/>
    <w:rsid w:val="007B5BA7"/>
    <w:rsid w:val="007B63A2"/>
    <w:rsid w:val="007B74C8"/>
    <w:rsid w:val="007C06BB"/>
    <w:rsid w:val="007C086B"/>
    <w:rsid w:val="007C1ABC"/>
    <w:rsid w:val="007C1DEB"/>
    <w:rsid w:val="007C20DC"/>
    <w:rsid w:val="007C27BF"/>
    <w:rsid w:val="007C286F"/>
    <w:rsid w:val="007C29E2"/>
    <w:rsid w:val="007C4594"/>
    <w:rsid w:val="007C5422"/>
    <w:rsid w:val="007C55FF"/>
    <w:rsid w:val="007C5C4E"/>
    <w:rsid w:val="007C6932"/>
    <w:rsid w:val="007D0E3D"/>
    <w:rsid w:val="007D23CC"/>
    <w:rsid w:val="007D3FA6"/>
    <w:rsid w:val="007D46A1"/>
    <w:rsid w:val="007D739E"/>
    <w:rsid w:val="007D75E0"/>
    <w:rsid w:val="007D793B"/>
    <w:rsid w:val="007E1229"/>
    <w:rsid w:val="007E1480"/>
    <w:rsid w:val="007E18C5"/>
    <w:rsid w:val="007E1F37"/>
    <w:rsid w:val="007E3BF7"/>
    <w:rsid w:val="007E4C15"/>
    <w:rsid w:val="007E5443"/>
    <w:rsid w:val="007E6615"/>
    <w:rsid w:val="007F00A0"/>
    <w:rsid w:val="007F2410"/>
    <w:rsid w:val="007F3A11"/>
    <w:rsid w:val="007F42F6"/>
    <w:rsid w:val="007F5109"/>
    <w:rsid w:val="007F5573"/>
    <w:rsid w:val="007F7205"/>
    <w:rsid w:val="007F75AC"/>
    <w:rsid w:val="007F7EE2"/>
    <w:rsid w:val="00801E90"/>
    <w:rsid w:val="008038A2"/>
    <w:rsid w:val="008044E6"/>
    <w:rsid w:val="00804589"/>
    <w:rsid w:val="00805F91"/>
    <w:rsid w:val="008061B2"/>
    <w:rsid w:val="0080664F"/>
    <w:rsid w:val="00806BC5"/>
    <w:rsid w:val="008168E2"/>
    <w:rsid w:val="00816CB7"/>
    <w:rsid w:val="0082037D"/>
    <w:rsid w:val="0082041F"/>
    <w:rsid w:val="00820A7C"/>
    <w:rsid w:val="00820D01"/>
    <w:rsid w:val="00823961"/>
    <w:rsid w:val="00823F32"/>
    <w:rsid w:val="00826DD3"/>
    <w:rsid w:val="008315FF"/>
    <w:rsid w:val="00831B67"/>
    <w:rsid w:val="00831D57"/>
    <w:rsid w:val="00831E40"/>
    <w:rsid w:val="0083358C"/>
    <w:rsid w:val="008337F5"/>
    <w:rsid w:val="008374FA"/>
    <w:rsid w:val="008375EA"/>
    <w:rsid w:val="0084070A"/>
    <w:rsid w:val="00843D99"/>
    <w:rsid w:val="00845AA0"/>
    <w:rsid w:val="008462D9"/>
    <w:rsid w:val="00846B38"/>
    <w:rsid w:val="00847B6C"/>
    <w:rsid w:val="00850200"/>
    <w:rsid w:val="00852C16"/>
    <w:rsid w:val="008548F3"/>
    <w:rsid w:val="00855A08"/>
    <w:rsid w:val="00861487"/>
    <w:rsid w:val="008614F9"/>
    <w:rsid w:val="0086461A"/>
    <w:rsid w:val="008667C1"/>
    <w:rsid w:val="00866DBD"/>
    <w:rsid w:val="008675CA"/>
    <w:rsid w:val="00867AE9"/>
    <w:rsid w:val="00870492"/>
    <w:rsid w:val="00871DF2"/>
    <w:rsid w:val="00873B35"/>
    <w:rsid w:val="00873BB4"/>
    <w:rsid w:val="00874820"/>
    <w:rsid w:val="00880137"/>
    <w:rsid w:val="00881969"/>
    <w:rsid w:val="0088313D"/>
    <w:rsid w:val="008833B3"/>
    <w:rsid w:val="00890EED"/>
    <w:rsid w:val="008924AF"/>
    <w:rsid w:val="008957D1"/>
    <w:rsid w:val="00896487"/>
    <w:rsid w:val="00897373"/>
    <w:rsid w:val="008A0373"/>
    <w:rsid w:val="008A0536"/>
    <w:rsid w:val="008A1058"/>
    <w:rsid w:val="008A410A"/>
    <w:rsid w:val="008A46F3"/>
    <w:rsid w:val="008B0E0D"/>
    <w:rsid w:val="008B290F"/>
    <w:rsid w:val="008B2D25"/>
    <w:rsid w:val="008B3A32"/>
    <w:rsid w:val="008B42DD"/>
    <w:rsid w:val="008B7339"/>
    <w:rsid w:val="008C0628"/>
    <w:rsid w:val="008C0815"/>
    <w:rsid w:val="008C3D72"/>
    <w:rsid w:val="008C4228"/>
    <w:rsid w:val="008C4CB1"/>
    <w:rsid w:val="008C6913"/>
    <w:rsid w:val="008C73E8"/>
    <w:rsid w:val="008D39FC"/>
    <w:rsid w:val="008D5498"/>
    <w:rsid w:val="008D6F5A"/>
    <w:rsid w:val="008E1D03"/>
    <w:rsid w:val="008E203E"/>
    <w:rsid w:val="008E2B93"/>
    <w:rsid w:val="008E3E31"/>
    <w:rsid w:val="008E43FB"/>
    <w:rsid w:val="008E6182"/>
    <w:rsid w:val="008E779A"/>
    <w:rsid w:val="008E7DA0"/>
    <w:rsid w:val="008F2BC9"/>
    <w:rsid w:val="008F3F6A"/>
    <w:rsid w:val="008F4093"/>
    <w:rsid w:val="008F5C85"/>
    <w:rsid w:val="008F6D41"/>
    <w:rsid w:val="008F6DA5"/>
    <w:rsid w:val="0090016D"/>
    <w:rsid w:val="00901356"/>
    <w:rsid w:val="00901BBB"/>
    <w:rsid w:val="0090255C"/>
    <w:rsid w:val="00902D4E"/>
    <w:rsid w:val="0090471B"/>
    <w:rsid w:val="00904B50"/>
    <w:rsid w:val="00906091"/>
    <w:rsid w:val="00906A51"/>
    <w:rsid w:val="00906EAE"/>
    <w:rsid w:val="0091210B"/>
    <w:rsid w:val="009124B6"/>
    <w:rsid w:val="009140E6"/>
    <w:rsid w:val="00914955"/>
    <w:rsid w:val="009163C5"/>
    <w:rsid w:val="009166E0"/>
    <w:rsid w:val="00916E6D"/>
    <w:rsid w:val="009170A9"/>
    <w:rsid w:val="0092076C"/>
    <w:rsid w:val="00920955"/>
    <w:rsid w:val="00920E81"/>
    <w:rsid w:val="00923DD0"/>
    <w:rsid w:val="0092408D"/>
    <w:rsid w:val="009240EC"/>
    <w:rsid w:val="00925A64"/>
    <w:rsid w:val="00925E66"/>
    <w:rsid w:val="00926684"/>
    <w:rsid w:val="0092766F"/>
    <w:rsid w:val="009277DB"/>
    <w:rsid w:val="00930321"/>
    <w:rsid w:val="00932CF9"/>
    <w:rsid w:val="009341FB"/>
    <w:rsid w:val="009372EC"/>
    <w:rsid w:val="009374C9"/>
    <w:rsid w:val="00940190"/>
    <w:rsid w:val="00941237"/>
    <w:rsid w:val="00941262"/>
    <w:rsid w:val="0094233A"/>
    <w:rsid w:val="00942B6B"/>
    <w:rsid w:val="0094419F"/>
    <w:rsid w:val="0094553C"/>
    <w:rsid w:val="00946FF3"/>
    <w:rsid w:val="00950154"/>
    <w:rsid w:val="0095055A"/>
    <w:rsid w:val="00955070"/>
    <w:rsid w:val="00955804"/>
    <w:rsid w:val="009614ED"/>
    <w:rsid w:val="00962059"/>
    <w:rsid w:val="00965949"/>
    <w:rsid w:val="00965CE9"/>
    <w:rsid w:val="009719C1"/>
    <w:rsid w:val="009723F7"/>
    <w:rsid w:val="00974BAE"/>
    <w:rsid w:val="009751A2"/>
    <w:rsid w:val="009762F1"/>
    <w:rsid w:val="009768A1"/>
    <w:rsid w:val="009810D1"/>
    <w:rsid w:val="00983771"/>
    <w:rsid w:val="00984A45"/>
    <w:rsid w:val="0098574C"/>
    <w:rsid w:val="009866AC"/>
    <w:rsid w:val="00986C37"/>
    <w:rsid w:val="00987091"/>
    <w:rsid w:val="00987449"/>
    <w:rsid w:val="0098755A"/>
    <w:rsid w:val="00987A31"/>
    <w:rsid w:val="00990E5D"/>
    <w:rsid w:val="009913CA"/>
    <w:rsid w:val="009923C9"/>
    <w:rsid w:val="0099445C"/>
    <w:rsid w:val="0099595B"/>
    <w:rsid w:val="00996744"/>
    <w:rsid w:val="00997157"/>
    <w:rsid w:val="00997757"/>
    <w:rsid w:val="009A048D"/>
    <w:rsid w:val="009A0E3B"/>
    <w:rsid w:val="009A0EB8"/>
    <w:rsid w:val="009A1226"/>
    <w:rsid w:val="009A150A"/>
    <w:rsid w:val="009A1E75"/>
    <w:rsid w:val="009A3486"/>
    <w:rsid w:val="009A36BB"/>
    <w:rsid w:val="009A4775"/>
    <w:rsid w:val="009A6C67"/>
    <w:rsid w:val="009A75AA"/>
    <w:rsid w:val="009B0F39"/>
    <w:rsid w:val="009B1485"/>
    <w:rsid w:val="009B195B"/>
    <w:rsid w:val="009B358A"/>
    <w:rsid w:val="009B471F"/>
    <w:rsid w:val="009B483C"/>
    <w:rsid w:val="009B56B5"/>
    <w:rsid w:val="009B5E04"/>
    <w:rsid w:val="009B7DF8"/>
    <w:rsid w:val="009C03E1"/>
    <w:rsid w:val="009C0649"/>
    <w:rsid w:val="009C0675"/>
    <w:rsid w:val="009C0D2A"/>
    <w:rsid w:val="009C11D0"/>
    <w:rsid w:val="009C2B01"/>
    <w:rsid w:val="009C3FF2"/>
    <w:rsid w:val="009C51FB"/>
    <w:rsid w:val="009C5B3C"/>
    <w:rsid w:val="009C740E"/>
    <w:rsid w:val="009C76F6"/>
    <w:rsid w:val="009C771E"/>
    <w:rsid w:val="009C7B03"/>
    <w:rsid w:val="009D101A"/>
    <w:rsid w:val="009D1BA0"/>
    <w:rsid w:val="009D41FC"/>
    <w:rsid w:val="009D67D5"/>
    <w:rsid w:val="009D6B6C"/>
    <w:rsid w:val="009D6B85"/>
    <w:rsid w:val="009E0FC6"/>
    <w:rsid w:val="009E1DCD"/>
    <w:rsid w:val="009E2175"/>
    <w:rsid w:val="009E41CA"/>
    <w:rsid w:val="009E44DC"/>
    <w:rsid w:val="009E5CB3"/>
    <w:rsid w:val="009E5E64"/>
    <w:rsid w:val="009E66E6"/>
    <w:rsid w:val="009E6CF1"/>
    <w:rsid w:val="009E6DDC"/>
    <w:rsid w:val="009F103B"/>
    <w:rsid w:val="009F1867"/>
    <w:rsid w:val="009F1A95"/>
    <w:rsid w:val="009F25B2"/>
    <w:rsid w:val="009F26C1"/>
    <w:rsid w:val="009F3103"/>
    <w:rsid w:val="009F38BA"/>
    <w:rsid w:val="009F496B"/>
    <w:rsid w:val="009F4B6F"/>
    <w:rsid w:val="009F4C41"/>
    <w:rsid w:val="009F4CCC"/>
    <w:rsid w:val="009F544A"/>
    <w:rsid w:val="009F6C67"/>
    <w:rsid w:val="009F772C"/>
    <w:rsid w:val="00A0152A"/>
    <w:rsid w:val="00A03080"/>
    <w:rsid w:val="00A04D8D"/>
    <w:rsid w:val="00A07D84"/>
    <w:rsid w:val="00A114DC"/>
    <w:rsid w:val="00A11853"/>
    <w:rsid w:val="00A13C97"/>
    <w:rsid w:val="00A159E2"/>
    <w:rsid w:val="00A17299"/>
    <w:rsid w:val="00A20E03"/>
    <w:rsid w:val="00A22074"/>
    <w:rsid w:val="00A223BD"/>
    <w:rsid w:val="00A24D66"/>
    <w:rsid w:val="00A25D73"/>
    <w:rsid w:val="00A26963"/>
    <w:rsid w:val="00A26EDD"/>
    <w:rsid w:val="00A27DB8"/>
    <w:rsid w:val="00A35C15"/>
    <w:rsid w:val="00A35CA9"/>
    <w:rsid w:val="00A418DE"/>
    <w:rsid w:val="00A44607"/>
    <w:rsid w:val="00A45715"/>
    <w:rsid w:val="00A4580E"/>
    <w:rsid w:val="00A45B17"/>
    <w:rsid w:val="00A47BA4"/>
    <w:rsid w:val="00A47FC8"/>
    <w:rsid w:val="00A51532"/>
    <w:rsid w:val="00A51AE7"/>
    <w:rsid w:val="00A51BDE"/>
    <w:rsid w:val="00A52498"/>
    <w:rsid w:val="00A5496B"/>
    <w:rsid w:val="00A56122"/>
    <w:rsid w:val="00A56806"/>
    <w:rsid w:val="00A569D0"/>
    <w:rsid w:val="00A60C86"/>
    <w:rsid w:val="00A60F6F"/>
    <w:rsid w:val="00A61566"/>
    <w:rsid w:val="00A6341E"/>
    <w:rsid w:val="00A67B47"/>
    <w:rsid w:val="00A67C31"/>
    <w:rsid w:val="00A67D64"/>
    <w:rsid w:val="00A71A36"/>
    <w:rsid w:val="00A7247E"/>
    <w:rsid w:val="00A73668"/>
    <w:rsid w:val="00A7505E"/>
    <w:rsid w:val="00A7641D"/>
    <w:rsid w:val="00A779FE"/>
    <w:rsid w:val="00A807D9"/>
    <w:rsid w:val="00A81C6A"/>
    <w:rsid w:val="00A81E11"/>
    <w:rsid w:val="00A81EC9"/>
    <w:rsid w:val="00A820A4"/>
    <w:rsid w:val="00A82596"/>
    <w:rsid w:val="00A842D0"/>
    <w:rsid w:val="00A84830"/>
    <w:rsid w:val="00A85F60"/>
    <w:rsid w:val="00A86110"/>
    <w:rsid w:val="00A90433"/>
    <w:rsid w:val="00A90639"/>
    <w:rsid w:val="00A90A4C"/>
    <w:rsid w:val="00A925A0"/>
    <w:rsid w:val="00A9303D"/>
    <w:rsid w:val="00A93101"/>
    <w:rsid w:val="00A93408"/>
    <w:rsid w:val="00A93E51"/>
    <w:rsid w:val="00A95E38"/>
    <w:rsid w:val="00A977DF"/>
    <w:rsid w:val="00AA1A9A"/>
    <w:rsid w:val="00AA2883"/>
    <w:rsid w:val="00AA4FF9"/>
    <w:rsid w:val="00AA5635"/>
    <w:rsid w:val="00AA5C1A"/>
    <w:rsid w:val="00AA6720"/>
    <w:rsid w:val="00AB2FDE"/>
    <w:rsid w:val="00AB43AF"/>
    <w:rsid w:val="00AB44B3"/>
    <w:rsid w:val="00AB7794"/>
    <w:rsid w:val="00AB7EF8"/>
    <w:rsid w:val="00AC150A"/>
    <w:rsid w:val="00AC1C4B"/>
    <w:rsid w:val="00AC27AC"/>
    <w:rsid w:val="00AC42D5"/>
    <w:rsid w:val="00AC4557"/>
    <w:rsid w:val="00AC6385"/>
    <w:rsid w:val="00AC7527"/>
    <w:rsid w:val="00AC7AF7"/>
    <w:rsid w:val="00AC7CCC"/>
    <w:rsid w:val="00AD08AE"/>
    <w:rsid w:val="00AD12A3"/>
    <w:rsid w:val="00AD259A"/>
    <w:rsid w:val="00AD46E7"/>
    <w:rsid w:val="00AD63D0"/>
    <w:rsid w:val="00AE0048"/>
    <w:rsid w:val="00AE2405"/>
    <w:rsid w:val="00AE2C9F"/>
    <w:rsid w:val="00AE6A26"/>
    <w:rsid w:val="00AE7DA9"/>
    <w:rsid w:val="00AF3DF1"/>
    <w:rsid w:val="00AF4ABC"/>
    <w:rsid w:val="00AF4FF7"/>
    <w:rsid w:val="00AF5509"/>
    <w:rsid w:val="00AF7992"/>
    <w:rsid w:val="00B00DF9"/>
    <w:rsid w:val="00B01D5D"/>
    <w:rsid w:val="00B02262"/>
    <w:rsid w:val="00B037FF"/>
    <w:rsid w:val="00B03D92"/>
    <w:rsid w:val="00B04238"/>
    <w:rsid w:val="00B04368"/>
    <w:rsid w:val="00B0585A"/>
    <w:rsid w:val="00B07042"/>
    <w:rsid w:val="00B0786D"/>
    <w:rsid w:val="00B07FB5"/>
    <w:rsid w:val="00B10A13"/>
    <w:rsid w:val="00B12AED"/>
    <w:rsid w:val="00B13767"/>
    <w:rsid w:val="00B16776"/>
    <w:rsid w:val="00B16B8E"/>
    <w:rsid w:val="00B23C85"/>
    <w:rsid w:val="00B25B8B"/>
    <w:rsid w:val="00B27190"/>
    <w:rsid w:val="00B273F9"/>
    <w:rsid w:val="00B301D1"/>
    <w:rsid w:val="00B309A7"/>
    <w:rsid w:val="00B30FFA"/>
    <w:rsid w:val="00B32959"/>
    <w:rsid w:val="00B32BB7"/>
    <w:rsid w:val="00B33D06"/>
    <w:rsid w:val="00B33EF6"/>
    <w:rsid w:val="00B34122"/>
    <w:rsid w:val="00B35B4E"/>
    <w:rsid w:val="00B35E6B"/>
    <w:rsid w:val="00B37C67"/>
    <w:rsid w:val="00B37DC7"/>
    <w:rsid w:val="00B37DCE"/>
    <w:rsid w:val="00B40B4A"/>
    <w:rsid w:val="00B414F1"/>
    <w:rsid w:val="00B425AF"/>
    <w:rsid w:val="00B43451"/>
    <w:rsid w:val="00B5007B"/>
    <w:rsid w:val="00B538FF"/>
    <w:rsid w:val="00B546A6"/>
    <w:rsid w:val="00B54953"/>
    <w:rsid w:val="00B56D9E"/>
    <w:rsid w:val="00B57767"/>
    <w:rsid w:val="00B57871"/>
    <w:rsid w:val="00B600BB"/>
    <w:rsid w:val="00B61BE6"/>
    <w:rsid w:val="00B62571"/>
    <w:rsid w:val="00B62CBA"/>
    <w:rsid w:val="00B6371B"/>
    <w:rsid w:val="00B64F33"/>
    <w:rsid w:val="00B66CC8"/>
    <w:rsid w:val="00B67E75"/>
    <w:rsid w:val="00B70313"/>
    <w:rsid w:val="00B73050"/>
    <w:rsid w:val="00B734C6"/>
    <w:rsid w:val="00B73FDE"/>
    <w:rsid w:val="00B7449B"/>
    <w:rsid w:val="00B758A2"/>
    <w:rsid w:val="00B8034F"/>
    <w:rsid w:val="00B812C8"/>
    <w:rsid w:val="00B8222F"/>
    <w:rsid w:val="00B822E3"/>
    <w:rsid w:val="00B83454"/>
    <w:rsid w:val="00B83F10"/>
    <w:rsid w:val="00B83FC1"/>
    <w:rsid w:val="00B8523E"/>
    <w:rsid w:val="00B902AF"/>
    <w:rsid w:val="00B9287F"/>
    <w:rsid w:val="00B94816"/>
    <w:rsid w:val="00B948B2"/>
    <w:rsid w:val="00B95C78"/>
    <w:rsid w:val="00B97459"/>
    <w:rsid w:val="00BA012A"/>
    <w:rsid w:val="00BA1316"/>
    <w:rsid w:val="00BA15E1"/>
    <w:rsid w:val="00BA20AD"/>
    <w:rsid w:val="00BA31AE"/>
    <w:rsid w:val="00BA322B"/>
    <w:rsid w:val="00BA4DE9"/>
    <w:rsid w:val="00BA4EA5"/>
    <w:rsid w:val="00BA5822"/>
    <w:rsid w:val="00BA7165"/>
    <w:rsid w:val="00BB3413"/>
    <w:rsid w:val="00BB425A"/>
    <w:rsid w:val="00BB6CEC"/>
    <w:rsid w:val="00BC19FE"/>
    <w:rsid w:val="00BC24AD"/>
    <w:rsid w:val="00BC2A19"/>
    <w:rsid w:val="00BC316A"/>
    <w:rsid w:val="00BC60EB"/>
    <w:rsid w:val="00BC65FB"/>
    <w:rsid w:val="00BC7294"/>
    <w:rsid w:val="00BC774A"/>
    <w:rsid w:val="00BD03F2"/>
    <w:rsid w:val="00BD155C"/>
    <w:rsid w:val="00BD1870"/>
    <w:rsid w:val="00BD2277"/>
    <w:rsid w:val="00BD2B39"/>
    <w:rsid w:val="00BD5EBE"/>
    <w:rsid w:val="00BD7C44"/>
    <w:rsid w:val="00BE1396"/>
    <w:rsid w:val="00BE2538"/>
    <w:rsid w:val="00BE3A1F"/>
    <w:rsid w:val="00BE4241"/>
    <w:rsid w:val="00BE45C0"/>
    <w:rsid w:val="00BE6011"/>
    <w:rsid w:val="00BE6993"/>
    <w:rsid w:val="00BE7C83"/>
    <w:rsid w:val="00BF17A1"/>
    <w:rsid w:val="00BF380E"/>
    <w:rsid w:val="00BF4763"/>
    <w:rsid w:val="00BF607B"/>
    <w:rsid w:val="00BF6C4D"/>
    <w:rsid w:val="00BF72BB"/>
    <w:rsid w:val="00C0078A"/>
    <w:rsid w:val="00C018C3"/>
    <w:rsid w:val="00C0355B"/>
    <w:rsid w:val="00C03CFB"/>
    <w:rsid w:val="00C0411D"/>
    <w:rsid w:val="00C0477F"/>
    <w:rsid w:val="00C047B5"/>
    <w:rsid w:val="00C0573E"/>
    <w:rsid w:val="00C0628E"/>
    <w:rsid w:val="00C07390"/>
    <w:rsid w:val="00C07E3F"/>
    <w:rsid w:val="00C106E1"/>
    <w:rsid w:val="00C10CC1"/>
    <w:rsid w:val="00C118A2"/>
    <w:rsid w:val="00C11CA5"/>
    <w:rsid w:val="00C12E32"/>
    <w:rsid w:val="00C1349D"/>
    <w:rsid w:val="00C13A82"/>
    <w:rsid w:val="00C15B24"/>
    <w:rsid w:val="00C20274"/>
    <w:rsid w:val="00C2125F"/>
    <w:rsid w:val="00C21304"/>
    <w:rsid w:val="00C215C6"/>
    <w:rsid w:val="00C2268C"/>
    <w:rsid w:val="00C22E8A"/>
    <w:rsid w:val="00C24AA8"/>
    <w:rsid w:val="00C253DD"/>
    <w:rsid w:val="00C254A1"/>
    <w:rsid w:val="00C27197"/>
    <w:rsid w:val="00C3044D"/>
    <w:rsid w:val="00C36B01"/>
    <w:rsid w:val="00C37801"/>
    <w:rsid w:val="00C37A73"/>
    <w:rsid w:val="00C42238"/>
    <w:rsid w:val="00C42625"/>
    <w:rsid w:val="00C4325F"/>
    <w:rsid w:val="00C4371D"/>
    <w:rsid w:val="00C45265"/>
    <w:rsid w:val="00C45267"/>
    <w:rsid w:val="00C45A81"/>
    <w:rsid w:val="00C4618D"/>
    <w:rsid w:val="00C4755D"/>
    <w:rsid w:val="00C5084E"/>
    <w:rsid w:val="00C5307B"/>
    <w:rsid w:val="00C5387B"/>
    <w:rsid w:val="00C5433F"/>
    <w:rsid w:val="00C54551"/>
    <w:rsid w:val="00C54913"/>
    <w:rsid w:val="00C55652"/>
    <w:rsid w:val="00C6067D"/>
    <w:rsid w:val="00C60802"/>
    <w:rsid w:val="00C640D3"/>
    <w:rsid w:val="00C64F0E"/>
    <w:rsid w:val="00C66AD2"/>
    <w:rsid w:val="00C6726D"/>
    <w:rsid w:val="00C67EA3"/>
    <w:rsid w:val="00C70039"/>
    <w:rsid w:val="00C707A0"/>
    <w:rsid w:val="00C70CE3"/>
    <w:rsid w:val="00C70E65"/>
    <w:rsid w:val="00C7133C"/>
    <w:rsid w:val="00C727A2"/>
    <w:rsid w:val="00C73283"/>
    <w:rsid w:val="00C7485C"/>
    <w:rsid w:val="00C7513A"/>
    <w:rsid w:val="00C75501"/>
    <w:rsid w:val="00C760E2"/>
    <w:rsid w:val="00C76843"/>
    <w:rsid w:val="00C82C6E"/>
    <w:rsid w:val="00C82CAF"/>
    <w:rsid w:val="00C8616C"/>
    <w:rsid w:val="00C903DB"/>
    <w:rsid w:val="00C91D70"/>
    <w:rsid w:val="00C91FA1"/>
    <w:rsid w:val="00C92902"/>
    <w:rsid w:val="00C92B3A"/>
    <w:rsid w:val="00C92D20"/>
    <w:rsid w:val="00C95C3B"/>
    <w:rsid w:val="00C96BD3"/>
    <w:rsid w:val="00C97581"/>
    <w:rsid w:val="00CA0A73"/>
    <w:rsid w:val="00CA0AEA"/>
    <w:rsid w:val="00CA0C2F"/>
    <w:rsid w:val="00CA1E3C"/>
    <w:rsid w:val="00CA269E"/>
    <w:rsid w:val="00CA60BF"/>
    <w:rsid w:val="00CA6997"/>
    <w:rsid w:val="00CA700D"/>
    <w:rsid w:val="00CA7277"/>
    <w:rsid w:val="00CA7EA9"/>
    <w:rsid w:val="00CB2C91"/>
    <w:rsid w:val="00CB2FE7"/>
    <w:rsid w:val="00CB4A0E"/>
    <w:rsid w:val="00CB597F"/>
    <w:rsid w:val="00CB68E9"/>
    <w:rsid w:val="00CB6A20"/>
    <w:rsid w:val="00CB78A1"/>
    <w:rsid w:val="00CC26BC"/>
    <w:rsid w:val="00CC40B8"/>
    <w:rsid w:val="00CC4BE9"/>
    <w:rsid w:val="00CC5D96"/>
    <w:rsid w:val="00CC6D15"/>
    <w:rsid w:val="00CC7639"/>
    <w:rsid w:val="00CD02C0"/>
    <w:rsid w:val="00CD1A7A"/>
    <w:rsid w:val="00CD3360"/>
    <w:rsid w:val="00CD38C7"/>
    <w:rsid w:val="00CD39EE"/>
    <w:rsid w:val="00CD6D3E"/>
    <w:rsid w:val="00CD6FFE"/>
    <w:rsid w:val="00CE10C4"/>
    <w:rsid w:val="00CE2741"/>
    <w:rsid w:val="00CE2820"/>
    <w:rsid w:val="00CE326E"/>
    <w:rsid w:val="00CF0C7B"/>
    <w:rsid w:val="00CF228E"/>
    <w:rsid w:val="00CF28E0"/>
    <w:rsid w:val="00CF4CE0"/>
    <w:rsid w:val="00CF50F9"/>
    <w:rsid w:val="00CF570C"/>
    <w:rsid w:val="00D018A9"/>
    <w:rsid w:val="00D019D5"/>
    <w:rsid w:val="00D02D16"/>
    <w:rsid w:val="00D0360C"/>
    <w:rsid w:val="00D03A20"/>
    <w:rsid w:val="00D04687"/>
    <w:rsid w:val="00D079D0"/>
    <w:rsid w:val="00D101A2"/>
    <w:rsid w:val="00D1443A"/>
    <w:rsid w:val="00D15E5B"/>
    <w:rsid w:val="00D174EF"/>
    <w:rsid w:val="00D202E3"/>
    <w:rsid w:val="00D20A2D"/>
    <w:rsid w:val="00D20D50"/>
    <w:rsid w:val="00D24502"/>
    <w:rsid w:val="00D24F95"/>
    <w:rsid w:val="00D26345"/>
    <w:rsid w:val="00D272E3"/>
    <w:rsid w:val="00D27B0B"/>
    <w:rsid w:val="00D27E13"/>
    <w:rsid w:val="00D32CBF"/>
    <w:rsid w:val="00D37A67"/>
    <w:rsid w:val="00D37A70"/>
    <w:rsid w:val="00D42B83"/>
    <w:rsid w:val="00D43BB8"/>
    <w:rsid w:val="00D45567"/>
    <w:rsid w:val="00D46E2F"/>
    <w:rsid w:val="00D52437"/>
    <w:rsid w:val="00D527C3"/>
    <w:rsid w:val="00D529E1"/>
    <w:rsid w:val="00D52AFF"/>
    <w:rsid w:val="00D52CCD"/>
    <w:rsid w:val="00D52D3A"/>
    <w:rsid w:val="00D52D74"/>
    <w:rsid w:val="00D54A4B"/>
    <w:rsid w:val="00D5579C"/>
    <w:rsid w:val="00D55BEA"/>
    <w:rsid w:val="00D55F7F"/>
    <w:rsid w:val="00D60DD9"/>
    <w:rsid w:val="00D61806"/>
    <w:rsid w:val="00D61EE0"/>
    <w:rsid w:val="00D6382E"/>
    <w:rsid w:val="00D63C31"/>
    <w:rsid w:val="00D641EA"/>
    <w:rsid w:val="00D64EEC"/>
    <w:rsid w:val="00D653E7"/>
    <w:rsid w:val="00D65A51"/>
    <w:rsid w:val="00D65FAF"/>
    <w:rsid w:val="00D6659F"/>
    <w:rsid w:val="00D66D66"/>
    <w:rsid w:val="00D6748E"/>
    <w:rsid w:val="00D70C31"/>
    <w:rsid w:val="00D71051"/>
    <w:rsid w:val="00D71DFD"/>
    <w:rsid w:val="00D7213D"/>
    <w:rsid w:val="00D72FA7"/>
    <w:rsid w:val="00D740D9"/>
    <w:rsid w:val="00D766E0"/>
    <w:rsid w:val="00D77DD5"/>
    <w:rsid w:val="00D81439"/>
    <w:rsid w:val="00D81E3E"/>
    <w:rsid w:val="00D82143"/>
    <w:rsid w:val="00D82BE0"/>
    <w:rsid w:val="00D82EC1"/>
    <w:rsid w:val="00D83F3E"/>
    <w:rsid w:val="00D84068"/>
    <w:rsid w:val="00D855FA"/>
    <w:rsid w:val="00D85B22"/>
    <w:rsid w:val="00D865A2"/>
    <w:rsid w:val="00D876EB"/>
    <w:rsid w:val="00D90EC6"/>
    <w:rsid w:val="00D90F93"/>
    <w:rsid w:val="00D91498"/>
    <w:rsid w:val="00D92810"/>
    <w:rsid w:val="00D932BC"/>
    <w:rsid w:val="00D94066"/>
    <w:rsid w:val="00D945E4"/>
    <w:rsid w:val="00D960C8"/>
    <w:rsid w:val="00D96340"/>
    <w:rsid w:val="00D9658D"/>
    <w:rsid w:val="00D96ACA"/>
    <w:rsid w:val="00D97C8D"/>
    <w:rsid w:val="00DA1215"/>
    <w:rsid w:val="00DA2107"/>
    <w:rsid w:val="00DA34E6"/>
    <w:rsid w:val="00DA4C10"/>
    <w:rsid w:val="00DA5131"/>
    <w:rsid w:val="00DA6CEF"/>
    <w:rsid w:val="00DA76E3"/>
    <w:rsid w:val="00DA7990"/>
    <w:rsid w:val="00DA7A7E"/>
    <w:rsid w:val="00DB09C7"/>
    <w:rsid w:val="00DB16FB"/>
    <w:rsid w:val="00DB1F9E"/>
    <w:rsid w:val="00DB23C4"/>
    <w:rsid w:val="00DB474E"/>
    <w:rsid w:val="00DB795A"/>
    <w:rsid w:val="00DC027C"/>
    <w:rsid w:val="00DC2A56"/>
    <w:rsid w:val="00DC5B7C"/>
    <w:rsid w:val="00DC65A5"/>
    <w:rsid w:val="00DC7390"/>
    <w:rsid w:val="00DD0B1D"/>
    <w:rsid w:val="00DD0BB6"/>
    <w:rsid w:val="00DD1952"/>
    <w:rsid w:val="00DD1C65"/>
    <w:rsid w:val="00DD2796"/>
    <w:rsid w:val="00DD3638"/>
    <w:rsid w:val="00DD6661"/>
    <w:rsid w:val="00DE33A5"/>
    <w:rsid w:val="00DE3800"/>
    <w:rsid w:val="00DE4797"/>
    <w:rsid w:val="00DE5D3A"/>
    <w:rsid w:val="00DF0198"/>
    <w:rsid w:val="00DF19FF"/>
    <w:rsid w:val="00DF1BB4"/>
    <w:rsid w:val="00DF1E4B"/>
    <w:rsid w:val="00DF214C"/>
    <w:rsid w:val="00DF2B51"/>
    <w:rsid w:val="00DF39C8"/>
    <w:rsid w:val="00DF4570"/>
    <w:rsid w:val="00DF4766"/>
    <w:rsid w:val="00DF54C6"/>
    <w:rsid w:val="00E01767"/>
    <w:rsid w:val="00E01FDE"/>
    <w:rsid w:val="00E02810"/>
    <w:rsid w:val="00E03086"/>
    <w:rsid w:val="00E0647C"/>
    <w:rsid w:val="00E0682A"/>
    <w:rsid w:val="00E118CA"/>
    <w:rsid w:val="00E12084"/>
    <w:rsid w:val="00E12174"/>
    <w:rsid w:val="00E16481"/>
    <w:rsid w:val="00E16C17"/>
    <w:rsid w:val="00E215B3"/>
    <w:rsid w:val="00E224A5"/>
    <w:rsid w:val="00E23B4A"/>
    <w:rsid w:val="00E25BF6"/>
    <w:rsid w:val="00E268F8"/>
    <w:rsid w:val="00E278FD"/>
    <w:rsid w:val="00E33A22"/>
    <w:rsid w:val="00E35509"/>
    <w:rsid w:val="00E362E5"/>
    <w:rsid w:val="00E365CF"/>
    <w:rsid w:val="00E36B78"/>
    <w:rsid w:val="00E377F5"/>
    <w:rsid w:val="00E40507"/>
    <w:rsid w:val="00E41797"/>
    <w:rsid w:val="00E4255C"/>
    <w:rsid w:val="00E441CC"/>
    <w:rsid w:val="00E45681"/>
    <w:rsid w:val="00E45730"/>
    <w:rsid w:val="00E47D0F"/>
    <w:rsid w:val="00E509CE"/>
    <w:rsid w:val="00E51B91"/>
    <w:rsid w:val="00E527B7"/>
    <w:rsid w:val="00E52BA7"/>
    <w:rsid w:val="00E531AE"/>
    <w:rsid w:val="00E54436"/>
    <w:rsid w:val="00E546F5"/>
    <w:rsid w:val="00E5564C"/>
    <w:rsid w:val="00E55674"/>
    <w:rsid w:val="00E55752"/>
    <w:rsid w:val="00E571E0"/>
    <w:rsid w:val="00E57216"/>
    <w:rsid w:val="00E579BE"/>
    <w:rsid w:val="00E57F6E"/>
    <w:rsid w:val="00E607DC"/>
    <w:rsid w:val="00E616FD"/>
    <w:rsid w:val="00E61BA6"/>
    <w:rsid w:val="00E62F35"/>
    <w:rsid w:val="00E633CA"/>
    <w:rsid w:val="00E63420"/>
    <w:rsid w:val="00E636AC"/>
    <w:rsid w:val="00E63C64"/>
    <w:rsid w:val="00E64B87"/>
    <w:rsid w:val="00E65628"/>
    <w:rsid w:val="00E661FA"/>
    <w:rsid w:val="00E6668C"/>
    <w:rsid w:val="00E67037"/>
    <w:rsid w:val="00E67544"/>
    <w:rsid w:val="00E67C67"/>
    <w:rsid w:val="00E70807"/>
    <w:rsid w:val="00E709F0"/>
    <w:rsid w:val="00E72C97"/>
    <w:rsid w:val="00E739E2"/>
    <w:rsid w:val="00E74569"/>
    <w:rsid w:val="00E746B0"/>
    <w:rsid w:val="00E749F9"/>
    <w:rsid w:val="00E764A3"/>
    <w:rsid w:val="00E773D8"/>
    <w:rsid w:val="00E80ED4"/>
    <w:rsid w:val="00E820C6"/>
    <w:rsid w:val="00E824F1"/>
    <w:rsid w:val="00E840BA"/>
    <w:rsid w:val="00E840C0"/>
    <w:rsid w:val="00E8444D"/>
    <w:rsid w:val="00E84EF9"/>
    <w:rsid w:val="00E90B33"/>
    <w:rsid w:val="00E927D4"/>
    <w:rsid w:val="00E96E90"/>
    <w:rsid w:val="00E96FB9"/>
    <w:rsid w:val="00E978FA"/>
    <w:rsid w:val="00EA1D9E"/>
    <w:rsid w:val="00EA2A8E"/>
    <w:rsid w:val="00EA2AC7"/>
    <w:rsid w:val="00EA2FA4"/>
    <w:rsid w:val="00EA3064"/>
    <w:rsid w:val="00EA389A"/>
    <w:rsid w:val="00EA3C5B"/>
    <w:rsid w:val="00EA3D47"/>
    <w:rsid w:val="00EA65FA"/>
    <w:rsid w:val="00EB0BB7"/>
    <w:rsid w:val="00EB0C33"/>
    <w:rsid w:val="00EB0C3B"/>
    <w:rsid w:val="00EB0D31"/>
    <w:rsid w:val="00EB22EC"/>
    <w:rsid w:val="00EB2468"/>
    <w:rsid w:val="00EB3FE1"/>
    <w:rsid w:val="00EB4C1E"/>
    <w:rsid w:val="00EB4C5F"/>
    <w:rsid w:val="00EB5286"/>
    <w:rsid w:val="00EB69E3"/>
    <w:rsid w:val="00EB6DFE"/>
    <w:rsid w:val="00EB7346"/>
    <w:rsid w:val="00EB775D"/>
    <w:rsid w:val="00EC0198"/>
    <w:rsid w:val="00EC0345"/>
    <w:rsid w:val="00EC2FDA"/>
    <w:rsid w:val="00EC49E8"/>
    <w:rsid w:val="00EC515E"/>
    <w:rsid w:val="00EC5B46"/>
    <w:rsid w:val="00EC5C20"/>
    <w:rsid w:val="00EC6430"/>
    <w:rsid w:val="00EC6B72"/>
    <w:rsid w:val="00EC6ED1"/>
    <w:rsid w:val="00EC7938"/>
    <w:rsid w:val="00EC7F52"/>
    <w:rsid w:val="00ED2DC3"/>
    <w:rsid w:val="00ED2F29"/>
    <w:rsid w:val="00ED31A4"/>
    <w:rsid w:val="00ED4643"/>
    <w:rsid w:val="00ED47FF"/>
    <w:rsid w:val="00ED615F"/>
    <w:rsid w:val="00ED6D93"/>
    <w:rsid w:val="00ED746D"/>
    <w:rsid w:val="00ED7BC7"/>
    <w:rsid w:val="00ED7CEB"/>
    <w:rsid w:val="00EE1ED0"/>
    <w:rsid w:val="00EE1F70"/>
    <w:rsid w:val="00EE5ADE"/>
    <w:rsid w:val="00EE6C31"/>
    <w:rsid w:val="00EE77CF"/>
    <w:rsid w:val="00EF1178"/>
    <w:rsid w:val="00EF220A"/>
    <w:rsid w:val="00EF2FC1"/>
    <w:rsid w:val="00EF4CAF"/>
    <w:rsid w:val="00EF4E7F"/>
    <w:rsid w:val="00EF5F73"/>
    <w:rsid w:val="00EF794B"/>
    <w:rsid w:val="00F00523"/>
    <w:rsid w:val="00F021FB"/>
    <w:rsid w:val="00F02809"/>
    <w:rsid w:val="00F034D2"/>
    <w:rsid w:val="00F041A2"/>
    <w:rsid w:val="00F05002"/>
    <w:rsid w:val="00F0563B"/>
    <w:rsid w:val="00F067E9"/>
    <w:rsid w:val="00F06E8F"/>
    <w:rsid w:val="00F072DB"/>
    <w:rsid w:val="00F07E3A"/>
    <w:rsid w:val="00F10888"/>
    <w:rsid w:val="00F11354"/>
    <w:rsid w:val="00F115D8"/>
    <w:rsid w:val="00F11B51"/>
    <w:rsid w:val="00F12110"/>
    <w:rsid w:val="00F123BF"/>
    <w:rsid w:val="00F12989"/>
    <w:rsid w:val="00F20D38"/>
    <w:rsid w:val="00F2273D"/>
    <w:rsid w:val="00F22E25"/>
    <w:rsid w:val="00F2329B"/>
    <w:rsid w:val="00F23584"/>
    <w:rsid w:val="00F24BE0"/>
    <w:rsid w:val="00F25442"/>
    <w:rsid w:val="00F254EA"/>
    <w:rsid w:val="00F26546"/>
    <w:rsid w:val="00F300EA"/>
    <w:rsid w:val="00F333D3"/>
    <w:rsid w:val="00F33A73"/>
    <w:rsid w:val="00F340F5"/>
    <w:rsid w:val="00F3561F"/>
    <w:rsid w:val="00F35C6A"/>
    <w:rsid w:val="00F3602D"/>
    <w:rsid w:val="00F37111"/>
    <w:rsid w:val="00F37445"/>
    <w:rsid w:val="00F37C97"/>
    <w:rsid w:val="00F419DD"/>
    <w:rsid w:val="00F42459"/>
    <w:rsid w:val="00F443CA"/>
    <w:rsid w:val="00F462BD"/>
    <w:rsid w:val="00F4719E"/>
    <w:rsid w:val="00F50A4E"/>
    <w:rsid w:val="00F5118F"/>
    <w:rsid w:val="00F5182C"/>
    <w:rsid w:val="00F5490D"/>
    <w:rsid w:val="00F57766"/>
    <w:rsid w:val="00F57851"/>
    <w:rsid w:val="00F60CB0"/>
    <w:rsid w:val="00F61A09"/>
    <w:rsid w:val="00F62A24"/>
    <w:rsid w:val="00F6302C"/>
    <w:rsid w:val="00F63F4F"/>
    <w:rsid w:val="00F65E25"/>
    <w:rsid w:val="00F6764A"/>
    <w:rsid w:val="00F67CB8"/>
    <w:rsid w:val="00F70CAD"/>
    <w:rsid w:val="00F72812"/>
    <w:rsid w:val="00F72D9F"/>
    <w:rsid w:val="00F73C62"/>
    <w:rsid w:val="00F74626"/>
    <w:rsid w:val="00F75231"/>
    <w:rsid w:val="00F76732"/>
    <w:rsid w:val="00F77CF8"/>
    <w:rsid w:val="00F800CD"/>
    <w:rsid w:val="00F80BB5"/>
    <w:rsid w:val="00F8414A"/>
    <w:rsid w:val="00F86F5E"/>
    <w:rsid w:val="00F87C3E"/>
    <w:rsid w:val="00F92640"/>
    <w:rsid w:val="00F935AB"/>
    <w:rsid w:val="00F9487E"/>
    <w:rsid w:val="00F972F9"/>
    <w:rsid w:val="00FA32B5"/>
    <w:rsid w:val="00FA7958"/>
    <w:rsid w:val="00FB1B19"/>
    <w:rsid w:val="00FB2206"/>
    <w:rsid w:val="00FB32BC"/>
    <w:rsid w:val="00FB3CE6"/>
    <w:rsid w:val="00FB44C5"/>
    <w:rsid w:val="00FB4748"/>
    <w:rsid w:val="00FB475F"/>
    <w:rsid w:val="00FB4C78"/>
    <w:rsid w:val="00FB719D"/>
    <w:rsid w:val="00FC1033"/>
    <w:rsid w:val="00FC2022"/>
    <w:rsid w:val="00FC26D5"/>
    <w:rsid w:val="00FC4ED2"/>
    <w:rsid w:val="00FD0C92"/>
    <w:rsid w:val="00FD1F64"/>
    <w:rsid w:val="00FD2089"/>
    <w:rsid w:val="00FD4B66"/>
    <w:rsid w:val="00FD6F99"/>
    <w:rsid w:val="00FD7428"/>
    <w:rsid w:val="00FD7D36"/>
    <w:rsid w:val="00FE0332"/>
    <w:rsid w:val="00FE040A"/>
    <w:rsid w:val="00FE1DEC"/>
    <w:rsid w:val="00FE29AD"/>
    <w:rsid w:val="00FE2EFC"/>
    <w:rsid w:val="00FE57D8"/>
    <w:rsid w:val="00FE6283"/>
    <w:rsid w:val="00FE6375"/>
    <w:rsid w:val="00FE6432"/>
    <w:rsid w:val="00FE6B36"/>
    <w:rsid w:val="00FE6BDC"/>
    <w:rsid w:val="00FE70F7"/>
    <w:rsid w:val="00FE7391"/>
    <w:rsid w:val="00FF0034"/>
    <w:rsid w:val="00FF2B6D"/>
    <w:rsid w:val="00FF2C5F"/>
    <w:rsid w:val="00FF387C"/>
    <w:rsid w:val="00FF4CA4"/>
    <w:rsid w:val="00FF4DD6"/>
    <w:rsid w:val="00FF5547"/>
    <w:rsid w:val="00FF5A27"/>
    <w:rsid w:val="00FF786B"/>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2F97"/>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qFormat/>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2"/>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1"/>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3"/>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paragraph" w:styleId="NormalWeb">
    <w:name w:val="Normal (Web)"/>
    <w:basedOn w:val="Normal"/>
    <w:uiPriority w:val="99"/>
    <w:unhideWhenUsed/>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styleId="Emphasis">
    <w:name w:val="Emphasis"/>
    <w:basedOn w:val="DefaultParagraphFont"/>
    <w:uiPriority w:val="20"/>
    <w:qFormat/>
    <w:rsid w:val="007F3A11"/>
    <w:rPr>
      <w:i/>
      <w:iCs/>
    </w:rPr>
  </w:style>
  <w:style w:type="character" w:styleId="Strong">
    <w:name w:val="Strong"/>
    <w:basedOn w:val="DefaultParagraphFont"/>
    <w:uiPriority w:val="22"/>
    <w:qFormat/>
    <w:rsid w:val="007F3A11"/>
    <w:rPr>
      <w:b/>
      <w:bCs/>
    </w:rPr>
  </w:style>
  <w:style w:type="paragraph" w:customStyle="1" w:styleId="stat-block-stylesstat-block-title">
    <w:name w:val="stat-block-styles_stat-block-title"/>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metadata">
    <w:name w:val="stat-block-styles_stat-block-meta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data">
    <w:name w:val="stat-block-styles_stat-block-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tat-block-ability-scores-score">
    <w:name w:val="stat-block-ability-scores-score"/>
    <w:basedOn w:val="DefaultParagraphFont"/>
    <w:rsid w:val="007F3A11"/>
  </w:style>
  <w:style w:type="character" w:customStyle="1" w:styleId="stat-block-ability-scores-modifier">
    <w:name w:val="stat-block-ability-scores-modifier"/>
    <w:basedOn w:val="DefaultParagraphFont"/>
    <w:rsid w:val="007F3A11"/>
  </w:style>
  <w:style w:type="paragraph" w:customStyle="1" w:styleId="stat-block-stylesstat-block-data-last">
    <w:name w:val="stat-block-styles_stat-block-data-last"/>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body">
    <w:name w:val="stat-block-styles_stat-block-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heading">
    <w:name w:val="stat-block-styles_stat-block-heading"/>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
    <w:name w:val="core-styles_core-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no-break">
    <w:name w:val="no-break"/>
    <w:basedOn w:val="DefaultParagraphFont"/>
    <w:rsid w:val="007F3A11"/>
  </w:style>
  <w:style w:type="character" w:customStyle="1" w:styleId="serif-character-styleinline-subhead-serif">
    <w:name w:val="serif-character-style_inline-subhead-serif"/>
    <w:basedOn w:val="DefaultParagraphFont"/>
    <w:rsid w:val="007F3A11"/>
  </w:style>
  <w:style w:type="character" w:customStyle="1" w:styleId="hgkelc">
    <w:name w:val="hgkelc"/>
    <w:basedOn w:val="DefaultParagraphFont"/>
    <w:rsid w:val="00764567"/>
  </w:style>
  <w:style w:type="paragraph" w:customStyle="1" w:styleId="msonormal0">
    <w:name w:val="msonormal"/>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italic-sans-serif">
    <w:name w:val="sans-serif-character-styles_italic-sans-serif"/>
    <w:basedOn w:val="DefaultParagraphFont"/>
    <w:rsid w:val="00122F97"/>
  </w:style>
  <w:style w:type="character" w:styleId="FollowedHyperlink">
    <w:name w:val="FollowedHyperlink"/>
    <w:basedOn w:val="DefaultParagraphFont"/>
    <w:uiPriority w:val="99"/>
    <w:semiHidden/>
    <w:unhideWhenUsed/>
    <w:rsid w:val="00122F97"/>
    <w:rPr>
      <w:color w:val="800080"/>
      <w:u w:val="single"/>
    </w:rPr>
  </w:style>
  <w:style w:type="paragraph" w:customStyle="1" w:styleId="core-stylescore-body--extra-space-after-">
    <w:name w:val="core-styles_core-body--extra-space-after-"/>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
    <w:name w:val="core-styles_core-bulleted"/>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bold-sans-serif">
    <w:name w:val="sans-serif-character-styles_bold-sans-serif"/>
    <w:basedOn w:val="DefaultParagraphFont"/>
    <w:rsid w:val="00122F97"/>
  </w:style>
  <w:style w:type="paragraph" w:customStyle="1" w:styleId="table-stylestable-body--for-table-cell-style-">
    <w:name w:val="table-styles_table-body--for-table-cell-style-"/>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erif-character-styleitalic-serif">
    <w:name w:val="serif-character-style_italic-serif"/>
    <w:basedOn w:val="DefaultParagraphFont"/>
    <w:rsid w:val="00122F97"/>
  </w:style>
  <w:style w:type="paragraph" w:customStyle="1" w:styleId="compendium-hr">
    <w:name w:val="compendium-hr"/>
    <w:basedOn w:val="Normal"/>
    <w:rsid w:val="00C92902"/>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last--to-apply-extra-space-">
    <w:name w:val="core-styles_core-body-last--to-apply-extra-space-"/>
    <w:basedOn w:val="Normal"/>
    <w:rsid w:val="00C92902"/>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last">
    <w:name w:val="core-styles_core-bulleted-last"/>
    <w:basedOn w:val="Normal"/>
    <w:rsid w:val="00C92902"/>
    <w:pPr>
      <w:spacing w:before="100" w:beforeAutospacing="1" w:after="100" w:afterAutospacing="1" w:line="240" w:lineRule="auto"/>
    </w:pPr>
    <w:rPr>
      <w:rFonts w:ascii="Times New Roman" w:eastAsia="Times New Roman" w:hAnsi="Times New Roman" w:cs="Times New Roman"/>
      <w:bCs w:val="0"/>
      <w:w w:val="1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615">
      <w:bodyDiv w:val="1"/>
      <w:marLeft w:val="0"/>
      <w:marRight w:val="0"/>
      <w:marTop w:val="0"/>
      <w:marBottom w:val="0"/>
      <w:divBdr>
        <w:top w:val="none" w:sz="0" w:space="0" w:color="auto"/>
        <w:left w:val="none" w:sz="0" w:space="0" w:color="auto"/>
        <w:bottom w:val="none" w:sz="0" w:space="0" w:color="auto"/>
        <w:right w:val="none" w:sz="0" w:space="0" w:color="auto"/>
      </w:divBdr>
      <w:divsChild>
        <w:div w:id="784691798">
          <w:marLeft w:val="0"/>
          <w:marRight w:val="0"/>
          <w:marTop w:val="0"/>
          <w:marBottom w:val="0"/>
          <w:divBdr>
            <w:top w:val="none" w:sz="0" w:space="0" w:color="auto"/>
            <w:left w:val="none" w:sz="0" w:space="0" w:color="auto"/>
            <w:bottom w:val="none" w:sz="0" w:space="0" w:color="auto"/>
            <w:right w:val="none" w:sz="0" w:space="0" w:color="auto"/>
          </w:divBdr>
        </w:div>
      </w:divsChild>
    </w:div>
    <w:div w:id="33895978">
      <w:bodyDiv w:val="1"/>
      <w:marLeft w:val="0"/>
      <w:marRight w:val="0"/>
      <w:marTop w:val="0"/>
      <w:marBottom w:val="0"/>
      <w:divBdr>
        <w:top w:val="none" w:sz="0" w:space="0" w:color="auto"/>
        <w:left w:val="none" w:sz="0" w:space="0" w:color="auto"/>
        <w:bottom w:val="none" w:sz="0" w:space="0" w:color="auto"/>
        <w:right w:val="none" w:sz="0" w:space="0" w:color="auto"/>
      </w:divBdr>
    </w:div>
    <w:div w:id="57479537">
      <w:bodyDiv w:val="1"/>
      <w:marLeft w:val="0"/>
      <w:marRight w:val="0"/>
      <w:marTop w:val="0"/>
      <w:marBottom w:val="0"/>
      <w:divBdr>
        <w:top w:val="none" w:sz="0" w:space="0" w:color="auto"/>
        <w:left w:val="none" w:sz="0" w:space="0" w:color="auto"/>
        <w:bottom w:val="none" w:sz="0" w:space="0" w:color="auto"/>
        <w:right w:val="none" w:sz="0" w:space="0" w:color="auto"/>
      </w:divBdr>
    </w:div>
    <w:div w:id="149299464">
      <w:bodyDiv w:val="1"/>
      <w:marLeft w:val="0"/>
      <w:marRight w:val="0"/>
      <w:marTop w:val="0"/>
      <w:marBottom w:val="0"/>
      <w:divBdr>
        <w:top w:val="none" w:sz="0" w:space="0" w:color="auto"/>
        <w:left w:val="none" w:sz="0" w:space="0" w:color="auto"/>
        <w:bottom w:val="none" w:sz="0" w:space="0" w:color="auto"/>
        <w:right w:val="none" w:sz="0" w:space="0" w:color="auto"/>
      </w:divBdr>
    </w:div>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254367822">
      <w:bodyDiv w:val="1"/>
      <w:marLeft w:val="0"/>
      <w:marRight w:val="0"/>
      <w:marTop w:val="0"/>
      <w:marBottom w:val="0"/>
      <w:divBdr>
        <w:top w:val="none" w:sz="0" w:space="0" w:color="auto"/>
        <w:left w:val="none" w:sz="0" w:space="0" w:color="auto"/>
        <w:bottom w:val="none" w:sz="0" w:space="0" w:color="auto"/>
        <w:right w:val="none" w:sz="0" w:space="0" w:color="auto"/>
      </w:divBdr>
      <w:divsChild>
        <w:div w:id="955327641">
          <w:marLeft w:val="0"/>
          <w:marRight w:val="0"/>
          <w:marTop w:val="0"/>
          <w:marBottom w:val="0"/>
          <w:divBdr>
            <w:top w:val="none" w:sz="0" w:space="0" w:color="auto"/>
            <w:left w:val="none" w:sz="0" w:space="0" w:color="auto"/>
            <w:bottom w:val="none" w:sz="0" w:space="0" w:color="auto"/>
            <w:right w:val="none" w:sz="0" w:space="0" w:color="auto"/>
          </w:divBdr>
        </w:div>
      </w:divsChild>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412515100">
      <w:bodyDiv w:val="1"/>
      <w:marLeft w:val="0"/>
      <w:marRight w:val="0"/>
      <w:marTop w:val="0"/>
      <w:marBottom w:val="0"/>
      <w:divBdr>
        <w:top w:val="none" w:sz="0" w:space="0" w:color="auto"/>
        <w:left w:val="none" w:sz="0" w:space="0" w:color="auto"/>
        <w:bottom w:val="none" w:sz="0" w:space="0" w:color="auto"/>
        <w:right w:val="none" w:sz="0" w:space="0" w:color="auto"/>
      </w:divBdr>
    </w:div>
    <w:div w:id="429086577">
      <w:bodyDiv w:val="1"/>
      <w:marLeft w:val="0"/>
      <w:marRight w:val="0"/>
      <w:marTop w:val="0"/>
      <w:marBottom w:val="0"/>
      <w:divBdr>
        <w:top w:val="none" w:sz="0" w:space="0" w:color="auto"/>
        <w:left w:val="none" w:sz="0" w:space="0" w:color="auto"/>
        <w:bottom w:val="none" w:sz="0" w:space="0" w:color="auto"/>
        <w:right w:val="none" w:sz="0" w:space="0" w:color="auto"/>
      </w:divBdr>
      <w:divsChild>
        <w:div w:id="1158111730">
          <w:marLeft w:val="0"/>
          <w:marRight w:val="0"/>
          <w:marTop w:val="0"/>
          <w:marBottom w:val="0"/>
          <w:divBdr>
            <w:top w:val="none" w:sz="0" w:space="0" w:color="auto"/>
            <w:left w:val="none" w:sz="0" w:space="0" w:color="auto"/>
            <w:bottom w:val="none" w:sz="0" w:space="0" w:color="auto"/>
            <w:right w:val="none" w:sz="0" w:space="0" w:color="auto"/>
          </w:divBdr>
        </w:div>
      </w:divsChild>
    </w:div>
    <w:div w:id="493685146">
      <w:bodyDiv w:val="1"/>
      <w:marLeft w:val="0"/>
      <w:marRight w:val="0"/>
      <w:marTop w:val="0"/>
      <w:marBottom w:val="0"/>
      <w:divBdr>
        <w:top w:val="none" w:sz="0" w:space="0" w:color="auto"/>
        <w:left w:val="none" w:sz="0" w:space="0" w:color="auto"/>
        <w:bottom w:val="none" w:sz="0" w:space="0" w:color="auto"/>
        <w:right w:val="none" w:sz="0" w:space="0" w:color="auto"/>
      </w:divBdr>
      <w:divsChild>
        <w:div w:id="1760523743">
          <w:marLeft w:val="0"/>
          <w:marRight w:val="0"/>
          <w:marTop w:val="0"/>
          <w:marBottom w:val="0"/>
          <w:divBdr>
            <w:top w:val="none" w:sz="0" w:space="0" w:color="auto"/>
            <w:left w:val="none" w:sz="0" w:space="0" w:color="auto"/>
            <w:bottom w:val="none" w:sz="0" w:space="0" w:color="auto"/>
            <w:right w:val="none" w:sz="0" w:space="0" w:color="auto"/>
          </w:divBdr>
        </w:div>
      </w:divsChild>
    </w:div>
    <w:div w:id="575555336">
      <w:bodyDiv w:val="1"/>
      <w:marLeft w:val="0"/>
      <w:marRight w:val="0"/>
      <w:marTop w:val="0"/>
      <w:marBottom w:val="0"/>
      <w:divBdr>
        <w:top w:val="none" w:sz="0" w:space="0" w:color="auto"/>
        <w:left w:val="none" w:sz="0" w:space="0" w:color="auto"/>
        <w:bottom w:val="none" w:sz="0" w:space="0" w:color="auto"/>
        <w:right w:val="none" w:sz="0" w:space="0" w:color="auto"/>
      </w:divBdr>
      <w:divsChild>
        <w:div w:id="810446143">
          <w:marLeft w:val="0"/>
          <w:marRight w:val="0"/>
          <w:marTop w:val="0"/>
          <w:marBottom w:val="0"/>
          <w:divBdr>
            <w:top w:val="none" w:sz="0" w:space="0" w:color="auto"/>
            <w:left w:val="none" w:sz="0" w:space="0" w:color="auto"/>
            <w:bottom w:val="none" w:sz="0" w:space="0" w:color="auto"/>
            <w:right w:val="none" w:sz="0" w:space="0" w:color="auto"/>
          </w:divBdr>
        </w:div>
      </w:divsChild>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32101723">
      <w:bodyDiv w:val="1"/>
      <w:marLeft w:val="0"/>
      <w:marRight w:val="0"/>
      <w:marTop w:val="0"/>
      <w:marBottom w:val="0"/>
      <w:divBdr>
        <w:top w:val="none" w:sz="0" w:space="0" w:color="auto"/>
        <w:left w:val="none" w:sz="0" w:space="0" w:color="auto"/>
        <w:bottom w:val="none" w:sz="0" w:space="0" w:color="auto"/>
        <w:right w:val="none" w:sz="0" w:space="0" w:color="auto"/>
      </w:divBdr>
      <w:divsChild>
        <w:div w:id="1663390627">
          <w:marLeft w:val="0"/>
          <w:marRight w:val="0"/>
          <w:marTop w:val="0"/>
          <w:marBottom w:val="0"/>
          <w:divBdr>
            <w:top w:val="none" w:sz="0" w:space="0" w:color="auto"/>
            <w:left w:val="none" w:sz="0" w:space="0" w:color="auto"/>
            <w:bottom w:val="none" w:sz="0" w:space="0" w:color="auto"/>
            <w:right w:val="none" w:sz="0" w:space="0" w:color="auto"/>
          </w:divBdr>
        </w:div>
      </w:divsChild>
    </w:div>
    <w:div w:id="652832154">
      <w:bodyDiv w:val="1"/>
      <w:marLeft w:val="0"/>
      <w:marRight w:val="0"/>
      <w:marTop w:val="0"/>
      <w:marBottom w:val="0"/>
      <w:divBdr>
        <w:top w:val="none" w:sz="0" w:space="0" w:color="auto"/>
        <w:left w:val="none" w:sz="0" w:space="0" w:color="auto"/>
        <w:bottom w:val="none" w:sz="0" w:space="0" w:color="auto"/>
        <w:right w:val="none" w:sz="0" w:space="0" w:color="auto"/>
      </w:divBdr>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38941001">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995719">
      <w:bodyDiv w:val="1"/>
      <w:marLeft w:val="0"/>
      <w:marRight w:val="0"/>
      <w:marTop w:val="0"/>
      <w:marBottom w:val="0"/>
      <w:divBdr>
        <w:top w:val="none" w:sz="0" w:space="0" w:color="auto"/>
        <w:left w:val="none" w:sz="0" w:space="0" w:color="auto"/>
        <w:bottom w:val="none" w:sz="0" w:space="0" w:color="auto"/>
        <w:right w:val="none" w:sz="0" w:space="0" w:color="auto"/>
      </w:divBdr>
      <w:divsChild>
        <w:div w:id="2099472916">
          <w:marLeft w:val="0"/>
          <w:marRight w:val="0"/>
          <w:marTop w:val="0"/>
          <w:marBottom w:val="0"/>
          <w:divBdr>
            <w:top w:val="none" w:sz="0" w:space="0" w:color="auto"/>
            <w:left w:val="none" w:sz="0" w:space="0" w:color="auto"/>
            <w:bottom w:val="none" w:sz="0" w:space="0" w:color="auto"/>
            <w:right w:val="none" w:sz="0" w:space="0" w:color="auto"/>
          </w:divBdr>
          <w:divsChild>
            <w:div w:id="19581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8343444">
      <w:bodyDiv w:val="1"/>
      <w:marLeft w:val="0"/>
      <w:marRight w:val="0"/>
      <w:marTop w:val="0"/>
      <w:marBottom w:val="0"/>
      <w:divBdr>
        <w:top w:val="none" w:sz="0" w:space="0" w:color="auto"/>
        <w:left w:val="none" w:sz="0" w:space="0" w:color="auto"/>
        <w:bottom w:val="none" w:sz="0" w:space="0" w:color="auto"/>
        <w:right w:val="none" w:sz="0" w:space="0" w:color="auto"/>
      </w:divBdr>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48991043">
      <w:bodyDiv w:val="1"/>
      <w:marLeft w:val="0"/>
      <w:marRight w:val="0"/>
      <w:marTop w:val="0"/>
      <w:marBottom w:val="0"/>
      <w:divBdr>
        <w:top w:val="none" w:sz="0" w:space="0" w:color="auto"/>
        <w:left w:val="none" w:sz="0" w:space="0" w:color="auto"/>
        <w:bottom w:val="none" w:sz="0" w:space="0" w:color="auto"/>
        <w:right w:val="none" w:sz="0" w:space="0" w:color="auto"/>
      </w:divBdr>
      <w:divsChild>
        <w:div w:id="347948445">
          <w:marLeft w:val="0"/>
          <w:marRight w:val="0"/>
          <w:marTop w:val="0"/>
          <w:marBottom w:val="0"/>
          <w:divBdr>
            <w:top w:val="none" w:sz="0" w:space="0" w:color="auto"/>
            <w:left w:val="none" w:sz="0" w:space="0" w:color="auto"/>
            <w:bottom w:val="none" w:sz="0" w:space="0" w:color="auto"/>
            <w:right w:val="none" w:sz="0" w:space="0" w:color="auto"/>
          </w:divBdr>
        </w:div>
      </w:divsChild>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138913834">
      <w:bodyDiv w:val="1"/>
      <w:marLeft w:val="0"/>
      <w:marRight w:val="0"/>
      <w:marTop w:val="0"/>
      <w:marBottom w:val="0"/>
      <w:divBdr>
        <w:top w:val="none" w:sz="0" w:space="0" w:color="auto"/>
        <w:left w:val="none" w:sz="0" w:space="0" w:color="auto"/>
        <w:bottom w:val="none" w:sz="0" w:space="0" w:color="auto"/>
        <w:right w:val="none" w:sz="0" w:space="0" w:color="auto"/>
      </w:divBdr>
      <w:divsChild>
        <w:div w:id="468015626">
          <w:marLeft w:val="0"/>
          <w:marRight w:val="0"/>
          <w:marTop w:val="0"/>
          <w:marBottom w:val="0"/>
          <w:divBdr>
            <w:top w:val="none" w:sz="0" w:space="0" w:color="auto"/>
            <w:left w:val="none" w:sz="0" w:space="0" w:color="auto"/>
            <w:bottom w:val="none" w:sz="0" w:space="0" w:color="auto"/>
            <w:right w:val="none" w:sz="0" w:space="0" w:color="auto"/>
          </w:divBdr>
        </w:div>
      </w:divsChild>
    </w:div>
    <w:div w:id="1352102228">
      <w:bodyDiv w:val="1"/>
      <w:marLeft w:val="0"/>
      <w:marRight w:val="0"/>
      <w:marTop w:val="0"/>
      <w:marBottom w:val="0"/>
      <w:divBdr>
        <w:top w:val="none" w:sz="0" w:space="0" w:color="auto"/>
        <w:left w:val="none" w:sz="0" w:space="0" w:color="auto"/>
        <w:bottom w:val="none" w:sz="0" w:space="0" w:color="auto"/>
        <w:right w:val="none" w:sz="0" w:space="0" w:color="auto"/>
      </w:divBdr>
    </w:div>
    <w:div w:id="13549201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576790529">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54358029">
                      <w:marLeft w:val="0"/>
                      <w:marRight w:val="0"/>
                      <w:marTop w:val="0"/>
                      <w:marBottom w:val="0"/>
                      <w:divBdr>
                        <w:top w:val="none" w:sz="0" w:space="0" w:color="auto"/>
                        <w:left w:val="none" w:sz="0" w:space="0" w:color="auto"/>
                        <w:bottom w:val="none" w:sz="0" w:space="0" w:color="auto"/>
                        <w:right w:val="none" w:sz="0" w:space="0" w:color="auto"/>
                      </w:divBdr>
                      <w:divsChild>
                        <w:div w:id="1626620593">
                          <w:marLeft w:val="0"/>
                          <w:marRight w:val="0"/>
                          <w:marTop w:val="0"/>
                          <w:marBottom w:val="0"/>
                          <w:divBdr>
                            <w:top w:val="none" w:sz="0" w:space="0" w:color="auto"/>
                            <w:left w:val="none" w:sz="0" w:space="0" w:color="auto"/>
                            <w:bottom w:val="none" w:sz="0" w:space="0" w:color="auto"/>
                            <w:right w:val="none" w:sz="0" w:space="0" w:color="auto"/>
                          </w:divBdr>
                          <w:divsChild>
                            <w:div w:id="582883128">
                              <w:marLeft w:val="0"/>
                              <w:marRight w:val="0"/>
                              <w:marTop w:val="0"/>
                              <w:marBottom w:val="0"/>
                              <w:divBdr>
                                <w:top w:val="none" w:sz="0" w:space="0" w:color="auto"/>
                                <w:left w:val="none" w:sz="0" w:space="0" w:color="auto"/>
                                <w:bottom w:val="none" w:sz="0" w:space="0" w:color="auto"/>
                                <w:right w:val="none" w:sz="0" w:space="0" w:color="auto"/>
                              </w:divBdr>
                            </w:div>
                            <w:div w:id="1350567332">
                              <w:marLeft w:val="0"/>
                              <w:marRight w:val="0"/>
                              <w:marTop w:val="0"/>
                              <w:marBottom w:val="0"/>
                              <w:divBdr>
                                <w:top w:val="none" w:sz="0" w:space="0" w:color="auto"/>
                                <w:left w:val="none" w:sz="0" w:space="0" w:color="auto"/>
                                <w:bottom w:val="none" w:sz="0" w:space="0" w:color="auto"/>
                                <w:right w:val="none" w:sz="0" w:space="0" w:color="auto"/>
                              </w:divBdr>
                            </w:div>
                          </w:divsChild>
                        </w:div>
                        <w:div w:id="57829287">
                          <w:marLeft w:val="0"/>
                          <w:marRight w:val="0"/>
                          <w:marTop w:val="0"/>
                          <w:marBottom w:val="0"/>
                          <w:divBdr>
                            <w:top w:val="none" w:sz="0" w:space="0" w:color="auto"/>
                            <w:left w:val="none" w:sz="0" w:space="0" w:color="auto"/>
                            <w:bottom w:val="none" w:sz="0" w:space="0" w:color="auto"/>
                            <w:right w:val="none" w:sz="0" w:space="0" w:color="auto"/>
                          </w:divBdr>
                          <w:divsChild>
                            <w:div w:id="300962630">
                              <w:marLeft w:val="0"/>
                              <w:marRight w:val="0"/>
                              <w:marTop w:val="0"/>
                              <w:marBottom w:val="0"/>
                              <w:divBdr>
                                <w:top w:val="none" w:sz="0" w:space="0" w:color="auto"/>
                                <w:left w:val="none" w:sz="0" w:space="0" w:color="auto"/>
                                <w:bottom w:val="none" w:sz="0" w:space="0" w:color="auto"/>
                                <w:right w:val="none" w:sz="0" w:space="0" w:color="auto"/>
                              </w:divBdr>
                            </w:div>
                            <w:div w:id="1377199765">
                              <w:marLeft w:val="0"/>
                              <w:marRight w:val="0"/>
                              <w:marTop w:val="0"/>
                              <w:marBottom w:val="0"/>
                              <w:divBdr>
                                <w:top w:val="none" w:sz="0" w:space="0" w:color="auto"/>
                                <w:left w:val="none" w:sz="0" w:space="0" w:color="auto"/>
                                <w:bottom w:val="none" w:sz="0" w:space="0" w:color="auto"/>
                                <w:right w:val="none" w:sz="0" w:space="0" w:color="auto"/>
                              </w:divBdr>
                            </w:div>
                          </w:divsChild>
                        </w:div>
                        <w:div w:id="1285885519">
                          <w:marLeft w:val="0"/>
                          <w:marRight w:val="0"/>
                          <w:marTop w:val="0"/>
                          <w:marBottom w:val="0"/>
                          <w:divBdr>
                            <w:top w:val="none" w:sz="0" w:space="0" w:color="auto"/>
                            <w:left w:val="none" w:sz="0" w:space="0" w:color="auto"/>
                            <w:bottom w:val="none" w:sz="0" w:space="0" w:color="auto"/>
                            <w:right w:val="none" w:sz="0" w:space="0" w:color="auto"/>
                          </w:divBdr>
                          <w:divsChild>
                            <w:div w:id="402068205">
                              <w:marLeft w:val="0"/>
                              <w:marRight w:val="0"/>
                              <w:marTop w:val="0"/>
                              <w:marBottom w:val="0"/>
                              <w:divBdr>
                                <w:top w:val="none" w:sz="0" w:space="0" w:color="auto"/>
                                <w:left w:val="none" w:sz="0" w:space="0" w:color="auto"/>
                                <w:bottom w:val="none" w:sz="0" w:space="0" w:color="auto"/>
                                <w:right w:val="none" w:sz="0" w:space="0" w:color="auto"/>
                              </w:divBdr>
                            </w:div>
                            <w:div w:id="507671362">
                              <w:marLeft w:val="0"/>
                              <w:marRight w:val="0"/>
                              <w:marTop w:val="0"/>
                              <w:marBottom w:val="0"/>
                              <w:divBdr>
                                <w:top w:val="none" w:sz="0" w:space="0" w:color="auto"/>
                                <w:left w:val="none" w:sz="0" w:space="0" w:color="auto"/>
                                <w:bottom w:val="none" w:sz="0" w:space="0" w:color="auto"/>
                                <w:right w:val="none" w:sz="0" w:space="0" w:color="auto"/>
                              </w:divBdr>
                            </w:div>
                          </w:divsChild>
                        </w:div>
                        <w:div w:id="837427535">
                          <w:marLeft w:val="0"/>
                          <w:marRight w:val="0"/>
                          <w:marTop w:val="0"/>
                          <w:marBottom w:val="0"/>
                          <w:divBdr>
                            <w:top w:val="none" w:sz="0" w:space="0" w:color="auto"/>
                            <w:left w:val="none" w:sz="0" w:space="0" w:color="auto"/>
                            <w:bottom w:val="none" w:sz="0" w:space="0" w:color="auto"/>
                            <w:right w:val="none" w:sz="0" w:space="0" w:color="auto"/>
                          </w:divBdr>
                          <w:divsChild>
                            <w:div w:id="1848130673">
                              <w:marLeft w:val="0"/>
                              <w:marRight w:val="0"/>
                              <w:marTop w:val="0"/>
                              <w:marBottom w:val="0"/>
                              <w:divBdr>
                                <w:top w:val="none" w:sz="0" w:space="0" w:color="auto"/>
                                <w:left w:val="none" w:sz="0" w:space="0" w:color="auto"/>
                                <w:bottom w:val="none" w:sz="0" w:space="0" w:color="auto"/>
                                <w:right w:val="none" w:sz="0" w:space="0" w:color="auto"/>
                              </w:divBdr>
                            </w:div>
                            <w:div w:id="1406490872">
                              <w:marLeft w:val="0"/>
                              <w:marRight w:val="0"/>
                              <w:marTop w:val="0"/>
                              <w:marBottom w:val="0"/>
                              <w:divBdr>
                                <w:top w:val="none" w:sz="0" w:space="0" w:color="auto"/>
                                <w:left w:val="none" w:sz="0" w:space="0" w:color="auto"/>
                                <w:bottom w:val="none" w:sz="0" w:space="0" w:color="auto"/>
                                <w:right w:val="none" w:sz="0" w:space="0" w:color="auto"/>
                              </w:divBdr>
                            </w:div>
                          </w:divsChild>
                        </w:div>
                        <w:div w:id="1624456653">
                          <w:marLeft w:val="0"/>
                          <w:marRight w:val="0"/>
                          <w:marTop w:val="0"/>
                          <w:marBottom w:val="0"/>
                          <w:divBdr>
                            <w:top w:val="none" w:sz="0" w:space="0" w:color="auto"/>
                            <w:left w:val="none" w:sz="0" w:space="0" w:color="auto"/>
                            <w:bottom w:val="none" w:sz="0" w:space="0" w:color="auto"/>
                            <w:right w:val="none" w:sz="0" w:space="0" w:color="auto"/>
                          </w:divBdr>
                          <w:divsChild>
                            <w:div w:id="1882787815">
                              <w:marLeft w:val="0"/>
                              <w:marRight w:val="0"/>
                              <w:marTop w:val="0"/>
                              <w:marBottom w:val="0"/>
                              <w:divBdr>
                                <w:top w:val="none" w:sz="0" w:space="0" w:color="auto"/>
                                <w:left w:val="none" w:sz="0" w:space="0" w:color="auto"/>
                                <w:bottom w:val="none" w:sz="0" w:space="0" w:color="auto"/>
                                <w:right w:val="none" w:sz="0" w:space="0" w:color="auto"/>
                              </w:divBdr>
                            </w:div>
                            <w:div w:id="767694962">
                              <w:marLeft w:val="0"/>
                              <w:marRight w:val="0"/>
                              <w:marTop w:val="0"/>
                              <w:marBottom w:val="0"/>
                              <w:divBdr>
                                <w:top w:val="none" w:sz="0" w:space="0" w:color="auto"/>
                                <w:left w:val="none" w:sz="0" w:space="0" w:color="auto"/>
                                <w:bottom w:val="none" w:sz="0" w:space="0" w:color="auto"/>
                                <w:right w:val="none" w:sz="0" w:space="0" w:color="auto"/>
                              </w:divBdr>
                            </w:div>
                          </w:divsChild>
                        </w:div>
                        <w:div w:id="860508576">
                          <w:marLeft w:val="0"/>
                          <w:marRight w:val="0"/>
                          <w:marTop w:val="0"/>
                          <w:marBottom w:val="0"/>
                          <w:divBdr>
                            <w:top w:val="none" w:sz="0" w:space="0" w:color="auto"/>
                            <w:left w:val="none" w:sz="0" w:space="0" w:color="auto"/>
                            <w:bottom w:val="none" w:sz="0" w:space="0" w:color="auto"/>
                            <w:right w:val="none" w:sz="0" w:space="0" w:color="auto"/>
                          </w:divBdr>
                          <w:divsChild>
                            <w:div w:id="125507457">
                              <w:marLeft w:val="0"/>
                              <w:marRight w:val="0"/>
                              <w:marTop w:val="0"/>
                              <w:marBottom w:val="0"/>
                              <w:divBdr>
                                <w:top w:val="none" w:sz="0" w:space="0" w:color="auto"/>
                                <w:left w:val="none" w:sz="0" w:space="0" w:color="auto"/>
                                <w:bottom w:val="none" w:sz="0" w:space="0" w:color="auto"/>
                                <w:right w:val="none" w:sz="0" w:space="0" w:color="auto"/>
                              </w:divBdr>
                            </w:div>
                            <w:div w:id="130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93">
              <w:marLeft w:val="0"/>
              <w:marRight w:val="0"/>
              <w:marTop w:val="0"/>
              <w:marBottom w:val="0"/>
              <w:divBdr>
                <w:top w:val="none" w:sz="0" w:space="0" w:color="auto"/>
                <w:left w:val="none" w:sz="0" w:space="0" w:color="auto"/>
                <w:bottom w:val="none" w:sz="0" w:space="0" w:color="auto"/>
                <w:right w:val="none" w:sz="0" w:space="0" w:color="auto"/>
              </w:divBdr>
            </w:div>
            <w:div w:id="1257637061">
              <w:marLeft w:val="0"/>
              <w:marRight w:val="0"/>
              <w:marTop w:val="0"/>
              <w:marBottom w:val="0"/>
              <w:divBdr>
                <w:top w:val="none" w:sz="0" w:space="0" w:color="auto"/>
                <w:left w:val="none" w:sz="0" w:space="0" w:color="auto"/>
                <w:bottom w:val="none" w:sz="0" w:space="0" w:color="auto"/>
                <w:right w:val="none" w:sz="0" w:space="0" w:color="auto"/>
              </w:divBdr>
              <w:divsChild>
                <w:div w:id="528109055">
                  <w:marLeft w:val="0"/>
                  <w:marRight w:val="0"/>
                  <w:marTop w:val="0"/>
                  <w:marBottom w:val="0"/>
                  <w:divBdr>
                    <w:top w:val="none" w:sz="0" w:space="0" w:color="auto"/>
                    <w:left w:val="none" w:sz="0" w:space="0" w:color="auto"/>
                    <w:bottom w:val="none" w:sz="0" w:space="0" w:color="auto"/>
                    <w:right w:val="none" w:sz="0" w:space="0" w:color="auto"/>
                  </w:divBdr>
                </w:div>
              </w:divsChild>
            </w:div>
            <w:div w:id="32317714">
              <w:marLeft w:val="0"/>
              <w:marRight w:val="0"/>
              <w:marTop w:val="0"/>
              <w:marBottom w:val="0"/>
              <w:divBdr>
                <w:top w:val="none" w:sz="0" w:space="0" w:color="auto"/>
                <w:left w:val="none" w:sz="0" w:space="0" w:color="auto"/>
                <w:bottom w:val="none" w:sz="0" w:space="0" w:color="auto"/>
                <w:right w:val="none" w:sz="0" w:space="0" w:color="auto"/>
              </w:divBdr>
            </w:div>
            <w:div w:id="1307974778">
              <w:marLeft w:val="0"/>
              <w:marRight w:val="0"/>
              <w:marTop w:val="0"/>
              <w:marBottom w:val="0"/>
              <w:divBdr>
                <w:top w:val="none" w:sz="0" w:space="0" w:color="auto"/>
                <w:left w:val="none" w:sz="0" w:space="0" w:color="auto"/>
                <w:bottom w:val="none" w:sz="0" w:space="0" w:color="auto"/>
                <w:right w:val="none" w:sz="0" w:space="0" w:color="auto"/>
              </w:divBdr>
              <w:divsChild>
                <w:div w:id="856237198">
                  <w:marLeft w:val="0"/>
                  <w:marRight w:val="0"/>
                  <w:marTop w:val="0"/>
                  <w:marBottom w:val="0"/>
                  <w:divBdr>
                    <w:top w:val="none" w:sz="0" w:space="0" w:color="auto"/>
                    <w:left w:val="none" w:sz="0" w:space="0" w:color="auto"/>
                    <w:bottom w:val="none" w:sz="0" w:space="0" w:color="auto"/>
                    <w:right w:val="none" w:sz="0" w:space="0" w:color="auto"/>
                  </w:divBdr>
                </w:div>
                <w:div w:id="17375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7882">
              <w:marLeft w:val="0"/>
              <w:marRight w:val="0"/>
              <w:marTop w:val="0"/>
              <w:marBottom w:val="0"/>
              <w:divBdr>
                <w:top w:val="none" w:sz="0" w:space="0" w:color="auto"/>
                <w:left w:val="none" w:sz="0" w:space="0" w:color="auto"/>
                <w:bottom w:val="none" w:sz="0" w:space="0" w:color="auto"/>
                <w:right w:val="none" w:sz="0" w:space="0" w:color="auto"/>
              </w:divBdr>
              <w:divsChild>
                <w:div w:id="1215042264">
                  <w:marLeft w:val="0"/>
                  <w:marRight w:val="0"/>
                  <w:marTop w:val="0"/>
                  <w:marBottom w:val="0"/>
                  <w:divBdr>
                    <w:top w:val="none" w:sz="0" w:space="0" w:color="auto"/>
                    <w:left w:val="none" w:sz="0" w:space="0" w:color="auto"/>
                    <w:bottom w:val="none" w:sz="0" w:space="0" w:color="auto"/>
                    <w:right w:val="none" w:sz="0" w:space="0" w:color="auto"/>
                  </w:divBdr>
                </w:div>
              </w:divsChild>
            </w:div>
            <w:div w:id="1079710467">
              <w:marLeft w:val="0"/>
              <w:marRight w:val="0"/>
              <w:marTop w:val="0"/>
              <w:marBottom w:val="0"/>
              <w:divBdr>
                <w:top w:val="none" w:sz="0" w:space="0" w:color="auto"/>
                <w:left w:val="none" w:sz="0" w:space="0" w:color="auto"/>
                <w:bottom w:val="none" w:sz="0" w:space="0" w:color="auto"/>
                <w:right w:val="none" w:sz="0" w:space="0" w:color="auto"/>
              </w:divBdr>
            </w:div>
            <w:div w:id="1842966171">
              <w:marLeft w:val="0"/>
              <w:marRight w:val="0"/>
              <w:marTop w:val="0"/>
              <w:marBottom w:val="0"/>
              <w:divBdr>
                <w:top w:val="none" w:sz="0" w:space="0" w:color="auto"/>
                <w:left w:val="none" w:sz="0" w:space="0" w:color="auto"/>
                <w:bottom w:val="none" w:sz="0" w:space="0" w:color="auto"/>
                <w:right w:val="none" w:sz="0" w:space="0" w:color="auto"/>
              </w:divBdr>
              <w:divsChild>
                <w:div w:id="361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1327">
      <w:bodyDiv w:val="1"/>
      <w:marLeft w:val="0"/>
      <w:marRight w:val="0"/>
      <w:marTop w:val="0"/>
      <w:marBottom w:val="0"/>
      <w:divBdr>
        <w:top w:val="none" w:sz="0" w:space="0" w:color="auto"/>
        <w:left w:val="none" w:sz="0" w:space="0" w:color="auto"/>
        <w:bottom w:val="none" w:sz="0" w:space="0" w:color="auto"/>
        <w:right w:val="none" w:sz="0" w:space="0" w:color="auto"/>
      </w:divBdr>
    </w:div>
    <w:div w:id="1557929231">
      <w:bodyDiv w:val="1"/>
      <w:marLeft w:val="0"/>
      <w:marRight w:val="0"/>
      <w:marTop w:val="0"/>
      <w:marBottom w:val="0"/>
      <w:divBdr>
        <w:top w:val="none" w:sz="0" w:space="0" w:color="auto"/>
        <w:left w:val="none" w:sz="0" w:space="0" w:color="auto"/>
        <w:bottom w:val="none" w:sz="0" w:space="0" w:color="auto"/>
        <w:right w:val="none" w:sz="0" w:space="0" w:color="auto"/>
      </w:divBdr>
    </w:div>
    <w:div w:id="1656757046">
      <w:bodyDiv w:val="1"/>
      <w:marLeft w:val="0"/>
      <w:marRight w:val="0"/>
      <w:marTop w:val="0"/>
      <w:marBottom w:val="0"/>
      <w:divBdr>
        <w:top w:val="none" w:sz="0" w:space="0" w:color="auto"/>
        <w:left w:val="none" w:sz="0" w:space="0" w:color="auto"/>
        <w:bottom w:val="none" w:sz="0" w:space="0" w:color="auto"/>
        <w:right w:val="none" w:sz="0" w:space="0" w:color="auto"/>
      </w:divBdr>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 w:id="1887569957">
      <w:bodyDiv w:val="1"/>
      <w:marLeft w:val="0"/>
      <w:marRight w:val="0"/>
      <w:marTop w:val="0"/>
      <w:marBottom w:val="0"/>
      <w:divBdr>
        <w:top w:val="none" w:sz="0" w:space="0" w:color="auto"/>
        <w:left w:val="none" w:sz="0" w:space="0" w:color="auto"/>
        <w:bottom w:val="none" w:sz="0" w:space="0" w:color="auto"/>
        <w:right w:val="none" w:sz="0" w:space="0" w:color="auto"/>
      </w:divBdr>
      <w:divsChild>
        <w:div w:id="32119215">
          <w:marLeft w:val="0"/>
          <w:marRight w:val="0"/>
          <w:marTop w:val="0"/>
          <w:marBottom w:val="0"/>
          <w:divBdr>
            <w:top w:val="none" w:sz="0" w:space="0" w:color="auto"/>
            <w:left w:val="none" w:sz="0" w:space="0" w:color="auto"/>
            <w:bottom w:val="none" w:sz="0" w:space="0" w:color="auto"/>
            <w:right w:val="none" w:sz="0" w:space="0" w:color="auto"/>
          </w:divBdr>
        </w:div>
      </w:divsChild>
    </w:div>
    <w:div w:id="1888182355">
      <w:bodyDiv w:val="1"/>
      <w:marLeft w:val="0"/>
      <w:marRight w:val="0"/>
      <w:marTop w:val="0"/>
      <w:marBottom w:val="0"/>
      <w:divBdr>
        <w:top w:val="none" w:sz="0" w:space="0" w:color="auto"/>
        <w:left w:val="none" w:sz="0" w:space="0" w:color="auto"/>
        <w:bottom w:val="none" w:sz="0" w:space="0" w:color="auto"/>
        <w:right w:val="none" w:sz="0" w:space="0" w:color="auto"/>
      </w:divBdr>
      <w:divsChild>
        <w:div w:id="1545478800">
          <w:marLeft w:val="0"/>
          <w:marRight w:val="0"/>
          <w:marTop w:val="0"/>
          <w:marBottom w:val="0"/>
          <w:divBdr>
            <w:top w:val="none" w:sz="0" w:space="0" w:color="auto"/>
            <w:left w:val="none" w:sz="0" w:space="0" w:color="auto"/>
            <w:bottom w:val="none" w:sz="0" w:space="0" w:color="auto"/>
            <w:right w:val="none" w:sz="0" w:space="0" w:color="auto"/>
          </w:divBdr>
        </w:div>
      </w:divsChild>
    </w:div>
    <w:div w:id="213158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1009</TotalTime>
  <Pages>25</Pages>
  <Words>7388</Words>
  <Characters>42117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43</cp:revision>
  <cp:lastPrinted>2023-12-13T03:44:00Z</cp:lastPrinted>
  <dcterms:created xsi:type="dcterms:W3CDTF">2024-02-05T22:19:00Z</dcterms:created>
  <dcterms:modified xsi:type="dcterms:W3CDTF">2024-06-30T23:00:00Z</dcterms:modified>
</cp:coreProperties>
</file>