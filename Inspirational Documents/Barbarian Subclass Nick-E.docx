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EFEA">
    <v:background id="_x0000_s2049" o:bwmode="white" fillcolor="#f2efea">
      <v:fill r:id="rId4" o:title="background tiled smaller" color2="#767676" type="tile"/>
    </v:background>
  </w:background>
  <w:body>
    <w:p w14:paraId="47310839" w14:textId="77777777" w:rsidR="00A32486" w:rsidRDefault="00A32486" w:rsidP="00A32486">
      <w:pPr>
        <w:widowControl w:val="0"/>
        <w:autoSpaceDE w:val="0"/>
        <w:autoSpaceDN w:val="0"/>
        <w:adjustRightInd w:val="0"/>
        <w:spacing w:after="200" w:line="276" w:lineRule="auto"/>
        <w:rPr>
          <w:rFonts w:ascii="Times New Roman" w:hAnsi="Times New Roman" w:cs="Times New Roman"/>
          <w:b/>
          <w:bCs w:val="0"/>
          <w:sz w:val="32"/>
          <w:szCs w:val="32"/>
          <w:lang w:val="en"/>
        </w:rPr>
      </w:pPr>
      <w:r w:rsidRPr="00A32486">
        <w:rPr>
          <w:rFonts w:ascii="Times New Roman" w:hAnsi="Times New Roman" w:cs="Times New Roman"/>
          <w:noProof/>
          <w:sz w:val="20"/>
        </w:rPr>
        <mc:AlternateContent>
          <mc:Choice Requires="wps">
            <w:drawing>
              <wp:anchor distT="0" distB="0" distL="114300" distR="114300" simplePos="0" relativeHeight="251659264" behindDoc="0" locked="0" layoutInCell="1" allowOverlap="1" wp14:anchorId="280E7604" wp14:editId="1C70CEB2">
                <wp:simplePos x="0" y="0"/>
                <wp:positionH relativeFrom="margin">
                  <wp:align>right</wp:align>
                </wp:positionH>
                <wp:positionV relativeFrom="margin">
                  <wp:posOffset>-142875</wp:posOffset>
                </wp:positionV>
                <wp:extent cx="6200775" cy="4981575"/>
                <wp:effectExtent l="114300" t="114300" r="180975" b="180975"/>
                <wp:wrapTopAndBottom/>
                <wp:docPr id="1781931040" name="Text Box 1781931040"/>
                <wp:cNvGraphicFramePr/>
                <a:graphic xmlns:a="http://schemas.openxmlformats.org/drawingml/2006/main">
                  <a:graphicData uri="http://schemas.microsoft.com/office/word/2010/wordprocessingShape">
                    <wps:wsp>
                      <wps:cNvSpPr txBox="1"/>
                      <wps:spPr>
                        <a:xfrm>
                          <a:off x="0" y="0"/>
                          <a:ext cx="6200775" cy="4981575"/>
                        </a:xfrm>
                        <a:custGeom>
                          <a:avLst/>
                          <a:gdLst>
                            <a:gd name="connsiteX0" fmla="*/ 0 w 6200775"/>
                            <a:gd name="connsiteY0" fmla="*/ 0 h 4981575"/>
                            <a:gd name="connsiteX1" fmla="*/ 812990 w 6200775"/>
                            <a:gd name="connsiteY1" fmla="*/ 0 h 4981575"/>
                            <a:gd name="connsiteX2" fmla="*/ 1501965 w 6200775"/>
                            <a:gd name="connsiteY2" fmla="*/ 0 h 4981575"/>
                            <a:gd name="connsiteX3" fmla="*/ 2190940 w 6200775"/>
                            <a:gd name="connsiteY3" fmla="*/ 0 h 4981575"/>
                            <a:gd name="connsiteX4" fmla="*/ 3003931 w 6200775"/>
                            <a:gd name="connsiteY4" fmla="*/ 0 h 4981575"/>
                            <a:gd name="connsiteX5" fmla="*/ 3506883 w 6200775"/>
                            <a:gd name="connsiteY5" fmla="*/ 0 h 4981575"/>
                            <a:gd name="connsiteX6" fmla="*/ 4319873 w 6200775"/>
                            <a:gd name="connsiteY6" fmla="*/ 0 h 4981575"/>
                            <a:gd name="connsiteX7" fmla="*/ 5008848 w 6200775"/>
                            <a:gd name="connsiteY7" fmla="*/ 0 h 4981575"/>
                            <a:gd name="connsiteX8" fmla="*/ 6200775 w 6200775"/>
                            <a:gd name="connsiteY8" fmla="*/ 0 h 4981575"/>
                            <a:gd name="connsiteX9" fmla="*/ 6200775 w 6200775"/>
                            <a:gd name="connsiteY9" fmla="*/ 473250 h 4981575"/>
                            <a:gd name="connsiteX10" fmla="*/ 6200775 w 6200775"/>
                            <a:gd name="connsiteY10" fmla="*/ 1145762 h 4981575"/>
                            <a:gd name="connsiteX11" fmla="*/ 6200775 w 6200775"/>
                            <a:gd name="connsiteY11" fmla="*/ 1619012 h 4981575"/>
                            <a:gd name="connsiteX12" fmla="*/ 6200775 w 6200775"/>
                            <a:gd name="connsiteY12" fmla="*/ 2092262 h 4981575"/>
                            <a:gd name="connsiteX13" fmla="*/ 6200775 w 6200775"/>
                            <a:gd name="connsiteY13" fmla="*/ 2814590 h 4981575"/>
                            <a:gd name="connsiteX14" fmla="*/ 6200775 w 6200775"/>
                            <a:gd name="connsiteY14" fmla="*/ 3536918 h 4981575"/>
                            <a:gd name="connsiteX15" fmla="*/ 6200775 w 6200775"/>
                            <a:gd name="connsiteY15" fmla="*/ 4010168 h 4981575"/>
                            <a:gd name="connsiteX16" fmla="*/ 6200775 w 6200775"/>
                            <a:gd name="connsiteY16" fmla="*/ 4981575 h 4981575"/>
                            <a:gd name="connsiteX17" fmla="*/ 5511800 w 6200775"/>
                            <a:gd name="connsiteY17" fmla="*/ 4981575 h 4981575"/>
                            <a:gd name="connsiteX18" fmla="*/ 4760817 w 6200775"/>
                            <a:gd name="connsiteY18" fmla="*/ 4981575 h 4981575"/>
                            <a:gd name="connsiteX19" fmla="*/ 4257866 w 6200775"/>
                            <a:gd name="connsiteY19" fmla="*/ 4981575 h 4981575"/>
                            <a:gd name="connsiteX20" fmla="*/ 3630898 w 6200775"/>
                            <a:gd name="connsiteY20" fmla="*/ 4981575 h 4981575"/>
                            <a:gd name="connsiteX21" fmla="*/ 3065939 w 6200775"/>
                            <a:gd name="connsiteY21" fmla="*/ 4981575 h 4981575"/>
                            <a:gd name="connsiteX22" fmla="*/ 2438972 w 6200775"/>
                            <a:gd name="connsiteY22" fmla="*/ 4981575 h 4981575"/>
                            <a:gd name="connsiteX23" fmla="*/ 1874012 w 6200775"/>
                            <a:gd name="connsiteY23" fmla="*/ 4981575 h 4981575"/>
                            <a:gd name="connsiteX24" fmla="*/ 1247045 w 6200775"/>
                            <a:gd name="connsiteY24" fmla="*/ 4981575 h 4981575"/>
                            <a:gd name="connsiteX25" fmla="*/ 0 w 6200775"/>
                            <a:gd name="connsiteY25" fmla="*/ 4981575 h 4981575"/>
                            <a:gd name="connsiteX26" fmla="*/ 0 w 6200775"/>
                            <a:gd name="connsiteY26" fmla="*/ 4259247 h 4981575"/>
                            <a:gd name="connsiteX27" fmla="*/ 0 w 6200775"/>
                            <a:gd name="connsiteY27" fmla="*/ 3536918 h 4981575"/>
                            <a:gd name="connsiteX28" fmla="*/ 0 w 6200775"/>
                            <a:gd name="connsiteY28" fmla="*/ 2914221 h 4981575"/>
                            <a:gd name="connsiteX29" fmla="*/ 0 w 6200775"/>
                            <a:gd name="connsiteY29" fmla="*/ 2241709 h 4981575"/>
                            <a:gd name="connsiteX30" fmla="*/ 0 w 6200775"/>
                            <a:gd name="connsiteY30" fmla="*/ 1519380 h 4981575"/>
                            <a:gd name="connsiteX31" fmla="*/ 0 w 6200775"/>
                            <a:gd name="connsiteY31" fmla="*/ 996315 h 4981575"/>
                            <a:gd name="connsiteX32" fmla="*/ 0 w 6200775"/>
                            <a:gd name="connsiteY32" fmla="*/ 0 h 4981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6200775" h="4981575" fill="none" extrusionOk="0">
                              <a:moveTo>
                                <a:pt x="0" y="0"/>
                              </a:moveTo>
                              <a:cubicBezTo>
                                <a:pt x="245334" y="-13179"/>
                                <a:pt x="483025" y="32698"/>
                                <a:pt x="812990" y="0"/>
                              </a:cubicBezTo>
                              <a:cubicBezTo>
                                <a:pt x="1142955" y="-32698"/>
                                <a:pt x="1210520" y="1251"/>
                                <a:pt x="1501965" y="0"/>
                              </a:cubicBezTo>
                              <a:cubicBezTo>
                                <a:pt x="1793411" y="-1251"/>
                                <a:pt x="1902047" y="-3496"/>
                                <a:pt x="2190940" y="0"/>
                              </a:cubicBezTo>
                              <a:cubicBezTo>
                                <a:pt x="2479833" y="3496"/>
                                <a:pt x="2612695" y="9672"/>
                                <a:pt x="3003931" y="0"/>
                              </a:cubicBezTo>
                              <a:cubicBezTo>
                                <a:pt x="3395167" y="-9672"/>
                                <a:pt x="3404988" y="14279"/>
                                <a:pt x="3506883" y="0"/>
                              </a:cubicBezTo>
                              <a:cubicBezTo>
                                <a:pt x="3608778" y="-14279"/>
                                <a:pt x="3999811" y="-11412"/>
                                <a:pt x="4319873" y="0"/>
                              </a:cubicBezTo>
                              <a:cubicBezTo>
                                <a:pt x="4639935" y="11412"/>
                                <a:pt x="4715628" y="-16417"/>
                                <a:pt x="5008848" y="0"/>
                              </a:cubicBezTo>
                              <a:cubicBezTo>
                                <a:pt x="5302068" y="16417"/>
                                <a:pt x="5873335" y="21654"/>
                                <a:pt x="6200775" y="0"/>
                              </a:cubicBezTo>
                              <a:cubicBezTo>
                                <a:pt x="6179240" y="162365"/>
                                <a:pt x="6214607" y="321687"/>
                                <a:pt x="6200775" y="473250"/>
                              </a:cubicBezTo>
                              <a:cubicBezTo>
                                <a:pt x="6186944" y="624813"/>
                                <a:pt x="6216702" y="867388"/>
                                <a:pt x="6200775" y="1145762"/>
                              </a:cubicBezTo>
                              <a:cubicBezTo>
                                <a:pt x="6184848" y="1424136"/>
                                <a:pt x="6179853" y="1457079"/>
                                <a:pt x="6200775" y="1619012"/>
                              </a:cubicBezTo>
                              <a:cubicBezTo>
                                <a:pt x="6221698" y="1780945"/>
                                <a:pt x="6212834" y="1941286"/>
                                <a:pt x="6200775" y="2092262"/>
                              </a:cubicBezTo>
                              <a:cubicBezTo>
                                <a:pt x="6188717" y="2243238"/>
                                <a:pt x="6221822" y="2644595"/>
                                <a:pt x="6200775" y="2814590"/>
                              </a:cubicBezTo>
                              <a:cubicBezTo>
                                <a:pt x="6179728" y="2984585"/>
                                <a:pt x="6233346" y="3252822"/>
                                <a:pt x="6200775" y="3536918"/>
                              </a:cubicBezTo>
                              <a:cubicBezTo>
                                <a:pt x="6168204" y="3821014"/>
                                <a:pt x="6180184" y="3784547"/>
                                <a:pt x="6200775" y="4010168"/>
                              </a:cubicBezTo>
                              <a:cubicBezTo>
                                <a:pt x="6221367" y="4235789"/>
                                <a:pt x="6181110" y="4725154"/>
                                <a:pt x="6200775" y="4981575"/>
                              </a:cubicBezTo>
                              <a:cubicBezTo>
                                <a:pt x="5993592" y="4994528"/>
                                <a:pt x="5776952" y="4978776"/>
                                <a:pt x="5511800" y="4981575"/>
                              </a:cubicBezTo>
                              <a:cubicBezTo>
                                <a:pt x="5246648" y="4984374"/>
                                <a:pt x="4983288" y="4970192"/>
                                <a:pt x="4760817" y="4981575"/>
                              </a:cubicBezTo>
                              <a:cubicBezTo>
                                <a:pt x="4538346" y="4992958"/>
                                <a:pt x="4430380" y="5002314"/>
                                <a:pt x="4257866" y="4981575"/>
                              </a:cubicBezTo>
                              <a:cubicBezTo>
                                <a:pt x="4085352" y="4960836"/>
                                <a:pt x="3928177" y="4984610"/>
                                <a:pt x="3630898" y="4981575"/>
                              </a:cubicBezTo>
                              <a:cubicBezTo>
                                <a:pt x="3333619" y="4978540"/>
                                <a:pt x="3236988" y="4974653"/>
                                <a:pt x="3065939" y="4981575"/>
                              </a:cubicBezTo>
                              <a:cubicBezTo>
                                <a:pt x="2894890" y="4988497"/>
                                <a:pt x="2649291" y="4982821"/>
                                <a:pt x="2438972" y="4981575"/>
                              </a:cubicBezTo>
                              <a:cubicBezTo>
                                <a:pt x="2228653" y="4980329"/>
                                <a:pt x="2129035" y="4974301"/>
                                <a:pt x="1874012" y="4981575"/>
                              </a:cubicBezTo>
                              <a:cubicBezTo>
                                <a:pt x="1618989" y="4988849"/>
                                <a:pt x="1492154" y="4972156"/>
                                <a:pt x="1247045" y="4981575"/>
                              </a:cubicBezTo>
                              <a:cubicBezTo>
                                <a:pt x="1001936" y="4990994"/>
                                <a:pt x="475716" y="5007348"/>
                                <a:pt x="0" y="4981575"/>
                              </a:cubicBezTo>
                              <a:cubicBezTo>
                                <a:pt x="3447" y="4628383"/>
                                <a:pt x="31852" y="4419716"/>
                                <a:pt x="0" y="4259247"/>
                              </a:cubicBezTo>
                              <a:cubicBezTo>
                                <a:pt x="-31852" y="4098778"/>
                                <a:pt x="28930" y="3776723"/>
                                <a:pt x="0" y="3536918"/>
                              </a:cubicBezTo>
                              <a:cubicBezTo>
                                <a:pt x="-28930" y="3297113"/>
                                <a:pt x="9659" y="3117330"/>
                                <a:pt x="0" y="2914221"/>
                              </a:cubicBezTo>
                              <a:cubicBezTo>
                                <a:pt x="-9659" y="2711112"/>
                                <a:pt x="19734" y="2420106"/>
                                <a:pt x="0" y="2241709"/>
                              </a:cubicBezTo>
                              <a:cubicBezTo>
                                <a:pt x="-19734" y="2063312"/>
                                <a:pt x="10084" y="1778596"/>
                                <a:pt x="0" y="1519380"/>
                              </a:cubicBezTo>
                              <a:cubicBezTo>
                                <a:pt x="-10084" y="1260164"/>
                                <a:pt x="-616" y="1165573"/>
                                <a:pt x="0" y="996315"/>
                              </a:cubicBezTo>
                              <a:cubicBezTo>
                                <a:pt x="616" y="827057"/>
                                <a:pt x="39455" y="356199"/>
                                <a:pt x="0" y="0"/>
                              </a:cubicBezTo>
                              <a:close/>
                            </a:path>
                            <a:path w="6200775" h="4981575" stroke="0" extrusionOk="0">
                              <a:moveTo>
                                <a:pt x="0" y="0"/>
                              </a:moveTo>
                              <a:cubicBezTo>
                                <a:pt x="253695" y="-28415"/>
                                <a:pt x="549887" y="-29257"/>
                                <a:pt x="688975" y="0"/>
                              </a:cubicBezTo>
                              <a:cubicBezTo>
                                <a:pt x="828064" y="29257"/>
                                <a:pt x="1169429" y="-24921"/>
                                <a:pt x="1501965" y="0"/>
                              </a:cubicBezTo>
                              <a:cubicBezTo>
                                <a:pt x="1834501" y="24921"/>
                                <a:pt x="1948265" y="21371"/>
                                <a:pt x="2066925" y="0"/>
                              </a:cubicBezTo>
                              <a:cubicBezTo>
                                <a:pt x="2185585" y="-21371"/>
                                <a:pt x="2638345" y="29507"/>
                                <a:pt x="2879916" y="0"/>
                              </a:cubicBezTo>
                              <a:cubicBezTo>
                                <a:pt x="3121487" y="-29507"/>
                                <a:pt x="3296419" y="31749"/>
                                <a:pt x="3692906" y="0"/>
                              </a:cubicBezTo>
                              <a:cubicBezTo>
                                <a:pt x="4089393" y="-31749"/>
                                <a:pt x="4080442" y="-28230"/>
                                <a:pt x="4257866" y="0"/>
                              </a:cubicBezTo>
                              <a:cubicBezTo>
                                <a:pt x="4435290" y="28230"/>
                                <a:pt x="4600872" y="18854"/>
                                <a:pt x="4884833" y="0"/>
                              </a:cubicBezTo>
                              <a:cubicBezTo>
                                <a:pt x="5168794" y="-18854"/>
                                <a:pt x="5779902" y="56841"/>
                                <a:pt x="6200775" y="0"/>
                              </a:cubicBezTo>
                              <a:cubicBezTo>
                                <a:pt x="6201186" y="146675"/>
                                <a:pt x="6227189" y="471259"/>
                                <a:pt x="6200775" y="722328"/>
                              </a:cubicBezTo>
                              <a:cubicBezTo>
                                <a:pt x="6174361" y="973397"/>
                                <a:pt x="6174842" y="987130"/>
                                <a:pt x="6200775" y="1245394"/>
                              </a:cubicBezTo>
                              <a:cubicBezTo>
                                <a:pt x="6226708" y="1503658"/>
                                <a:pt x="6230762" y="1729658"/>
                                <a:pt x="6200775" y="1917906"/>
                              </a:cubicBezTo>
                              <a:cubicBezTo>
                                <a:pt x="6170788" y="2106154"/>
                                <a:pt x="6184525" y="2358627"/>
                                <a:pt x="6200775" y="2540603"/>
                              </a:cubicBezTo>
                              <a:cubicBezTo>
                                <a:pt x="6217025" y="2722579"/>
                                <a:pt x="6189829" y="2937992"/>
                                <a:pt x="6200775" y="3163300"/>
                              </a:cubicBezTo>
                              <a:cubicBezTo>
                                <a:pt x="6211721" y="3388608"/>
                                <a:pt x="6207277" y="3686005"/>
                                <a:pt x="6200775" y="3835813"/>
                              </a:cubicBezTo>
                              <a:cubicBezTo>
                                <a:pt x="6194273" y="3985621"/>
                                <a:pt x="6213510" y="4696381"/>
                                <a:pt x="6200775" y="4981575"/>
                              </a:cubicBezTo>
                              <a:cubicBezTo>
                                <a:pt x="6025779" y="4959191"/>
                                <a:pt x="5916238" y="4997578"/>
                                <a:pt x="5697823" y="4981575"/>
                              </a:cubicBezTo>
                              <a:cubicBezTo>
                                <a:pt x="5479408" y="4965572"/>
                                <a:pt x="5343682" y="4963392"/>
                                <a:pt x="5194872" y="4981575"/>
                              </a:cubicBezTo>
                              <a:cubicBezTo>
                                <a:pt x="5046062" y="4999758"/>
                                <a:pt x="4814730" y="5003533"/>
                                <a:pt x="4691920" y="4981575"/>
                              </a:cubicBezTo>
                              <a:cubicBezTo>
                                <a:pt x="4569110" y="4959617"/>
                                <a:pt x="4261765" y="4991164"/>
                                <a:pt x="4002945" y="4981575"/>
                              </a:cubicBezTo>
                              <a:cubicBezTo>
                                <a:pt x="3744125" y="4971986"/>
                                <a:pt x="3526509" y="5016163"/>
                                <a:pt x="3189954" y="4981575"/>
                              </a:cubicBezTo>
                              <a:cubicBezTo>
                                <a:pt x="2853399" y="4946987"/>
                                <a:pt x="2561930" y="5018956"/>
                                <a:pt x="2376964" y="4981575"/>
                              </a:cubicBezTo>
                              <a:cubicBezTo>
                                <a:pt x="2191998" y="4944195"/>
                                <a:pt x="2115508" y="4994952"/>
                                <a:pt x="1874012" y="4981575"/>
                              </a:cubicBezTo>
                              <a:cubicBezTo>
                                <a:pt x="1632516" y="4968198"/>
                                <a:pt x="1367474" y="5011720"/>
                                <a:pt x="1185037" y="4981575"/>
                              </a:cubicBezTo>
                              <a:cubicBezTo>
                                <a:pt x="1002600" y="4951430"/>
                                <a:pt x="775648" y="4971338"/>
                                <a:pt x="620078" y="4981575"/>
                              </a:cubicBezTo>
                              <a:cubicBezTo>
                                <a:pt x="464508" y="4991812"/>
                                <a:pt x="147310" y="4983871"/>
                                <a:pt x="0" y="4981575"/>
                              </a:cubicBezTo>
                              <a:cubicBezTo>
                                <a:pt x="-32489" y="4704362"/>
                                <a:pt x="-5051" y="4523630"/>
                                <a:pt x="0" y="4309062"/>
                              </a:cubicBezTo>
                              <a:cubicBezTo>
                                <a:pt x="5051" y="4094494"/>
                                <a:pt x="11045" y="4045333"/>
                                <a:pt x="0" y="3785997"/>
                              </a:cubicBezTo>
                              <a:cubicBezTo>
                                <a:pt x="-11045" y="3526661"/>
                                <a:pt x="16617" y="3539879"/>
                                <a:pt x="0" y="3312747"/>
                              </a:cubicBezTo>
                              <a:cubicBezTo>
                                <a:pt x="-16617" y="3085615"/>
                                <a:pt x="1317" y="2979476"/>
                                <a:pt x="0" y="2739866"/>
                              </a:cubicBezTo>
                              <a:cubicBezTo>
                                <a:pt x="-1317" y="2500256"/>
                                <a:pt x="-16701" y="2357037"/>
                                <a:pt x="0" y="2067354"/>
                              </a:cubicBezTo>
                              <a:cubicBezTo>
                                <a:pt x="16701" y="1777671"/>
                                <a:pt x="20432" y="1644345"/>
                                <a:pt x="0" y="1394841"/>
                              </a:cubicBezTo>
                              <a:cubicBezTo>
                                <a:pt x="-20432" y="1145337"/>
                                <a:pt x="393" y="1075917"/>
                                <a:pt x="0" y="821960"/>
                              </a:cubicBezTo>
                              <a:cubicBezTo>
                                <a:pt x="-393" y="568003"/>
                                <a:pt x="-8150" y="273696"/>
                                <a:pt x="0" y="0"/>
                              </a:cubicBezTo>
                              <a:close/>
                            </a:path>
                          </a:pathLst>
                        </a:custGeom>
                        <a:solidFill>
                          <a:schemeClr val="bg1">
                            <a:lumMod val="95000"/>
                          </a:schemeClr>
                        </a:solidFill>
                        <a:ln w="76200">
                          <a:solidFill>
                            <a:schemeClr val="bg1">
                              <a:lumMod val="95000"/>
                            </a:schemeClr>
                          </a:solidFill>
                          <a:extLst>
                            <a:ext uri="{C807C97D-BFC1-408E-A445-0C87EB9F89A2}">
                              <ask:lineSketchStyleProps xmlns:ask="http://schemas.microsoft.com/office/drawing/2018/sketchyshapes" sd="212176662">
                                <a:prstGeom prst="rect">
                                  <a:avLst/>
                                </a:prstGeom>
                                <ask:type>
                                  <ask:lineSketchFreehand/>
                                </ask:type>
                              </ask:lineSketchStyleProps>
                            </a:ext>
                          </a:extLst>
                        </a:ln>
                        <a:effectLst>
                          <a:outerShdw blurRad="76200" dist="38100" dir="2700000" algn="ctr" rotWithShape="0">
                            <a:srgbClr val="5F4939">
                              <a:alpha val="73000"/>
                            </a:srgbClr>
                          </a:outerShdw>
                        </a:effectLst>
                      </wps:spPr>
                      <wps:txbx>
                        <w:txbxContent>
                          <w:p w14:paraId="55EA3D98" w14:textId="77777777" w:rsidR="00A32486" w:rsidRPr="002C1527" w:rsidRDefault="00A32486" w:rsidP="00A32486">
                            <w:pPr>
                              <w:pStyle w:val="5E-TABLETITLE"/>
                            </w:pPr>
                            <w:r>
                              <w:t>Barbarian Class</w:t>
                            </w:r>
                          </w:p>
                          <w:tbl>
                            <w:tblPr>
                              <w:tblStyle w:val="5ETABLE"/>
                              <w:tblW w:w="9270" w:type="dxa"/>
                              <w:tblLayout w:type="fixed"/>
                              <w:tblLook w:val="04A0" w:firstRow="1" w:lastRow="0" w:firstColumn="1" w:lastColumn="0" w:noHBand="0" w:noVBand="1"/>
                            </w:tblPr>
                            <w:tblGrid>
                              <w:gridCol w:w="540"/>
                              <w:gridCol w:w="1080"/>
                              <w:gridCol w:w="3150"/>
                              <w:gridCol w:w="842"/>
                              <w:gridCol w:w="3658"/>
                            </w:tblGrid>
                            <w:tr w:rsidR="00A32486" w:rsidRPr="00C6067D" w14:paraId="15E6BC83" w14:textId="77777777" w:rsidTr="00183708">
                              <w:trPr>
                                <w:cnfStyle w:val="100000000000" w:firstRow="1" w:lastRow="0" w:firstColumn="0" w:lastColumn="0" w:oddVBand="0" w:evenVBand="0" w:oddHBand="0" w:evenHBand="0" w:firstRowFirstColumn="0" w:firstRowLastColumn="0" w:lastRowFirstColumn="0" w:lastRowLastColumn="0"/>
                              </w:trPr>
                              <w:tc>
                                <w:tcPr>
                                  <w:tcW w:w="540" w:type="dxa"/>
                                </w:tcPr>
                                <w:p w14:paraId="1649DF31" w14:textId="77777777" w:rsidR="00A32486" w:rsidRPr="0063177C" w:rsidRDefault="00A32486" w:rsidP="008A0536">
                                  <w:pPr>
                                    <w:pStyle w:val="5E-TABLECELL"/>
                                    <w:rPr>
                                      <w:rStyle w:val="5ECHARBOLD"/>
                                    </w:rPr>
                                  </w:pPr>
                                  <w:r w:rsidRPr="0063177C">
                                    <w:rPr>
                                      <w:rStyle w:val="5ECHARBOLD"/>
                                    </w:rPr>
                                    <w:t>Level</w:t>
                                  </w:r>
                                </w:p>
                              </w:tc>
                              <w:tc>
                                <w:tcPr>
                                  <w:tcW w:w="1080" w:type="dxa"/>
                                </w:tcPr>
                                <w:p w14:paraId="2B040EA7" w14:textId="77777777" w:rsidR="00A32486" w:rsidRPr="0063177C" w:rsidRDefault="00A32486" w:rsidP="008A0536">
                                  <w:pPr>
                                    <w:pStyle w:val="5E-TABLECELL"/>
                                    <w:rPr>
                                      <w:rStyle w:val="5ECHARBOLD"/>
                                    </w:rPr>
                                  </w:pPr>
                                  <w:r w:rsidRPr="0063177C">
                                    <w:rPr>
                                      <w:rStyle w:val="5ECHARBOLD"/>
                                    </w:rPr>
                                    <w:t>Proficiency Bonus</w:t>
                                  </w:r>
                                </w:p>
                              </w:tc>
                              <w:tc>
                                <w:tcPr>
                                  <w:tcW w:w="3150" w:type="dxa"/>
                                </w:tcPr>
                                <w:p w14:paraId="55B2EAD1" w14:textId="77777777" w:rsidR="00A32486" w:rsidRPr="0063177C" w:rsidRDefault="00A32486" w:rsidP="008A0536">
                                  <w:pPr>
                                    <w:pStyle w:val="5E-TABLECELL"/>
                                    <w:rPr>
                                      <w:rStyle w:val="5ECHARBOLD"/>
                                    </w:rPr>
                                  </w:pPr>
                                  <w:r w:rsidRPr="0063177C">
                                    <w:rPr>
                                      <w:rStyle w:val="5ECHARBOLD"/>
                                    </w:rPr>
                                    <w:t>Features</w:t>
                                  </w:r>
                                </w:p>
                              </w:tc>
                              <w:tc>
                                <w:tcPr>
                                  <w:tcW w:w="842" w:type="dxa"/>
                                </w:tcPr>
                                <w:p w14:paraId="4BE73F13" w14:textId="77777777" w:rsidR="00A32486" w:rsidRPr="0063177C" w:rsidRDefault="00A32486" w:rsidP="008A0536">
                                  <w:pPr>
                                    <w:pStyle w:val="5E-TABLECELL"/>
                                    <w:rPr>
                                      <w:rStyle w:val="5ECHARBOLD"/>
                                    </w:rPr>
                                  </w:pPr>
                                  <w:r>
                                    <w:rPr>
                                      <w:rStyle w:val="5ECHARBOLD"/>
                                    </w:rPr>
                                    <w:t>Rages</w:t>
                                  </w:r>
                                </w:p>
                              </w:tc>
                              <w:tc>
                                <w:tcPr>
                                  <w:tcW w:w="3658" w:type="dxa"/>
                                </w:tcPr>
                                <w:p w14:paraId="016B8C01" w14:textId="77777777" w:rsidR="00A32486" w:rsidRPr="0063177C" w:rsidRDefault="00A32486" w:rsidP="008A0536">
                                  <w:pPr>
                                    <w:pStyle w:val="5E-TABLECELL"/>
                                    <w:rPr>
                                      <w:rStyle w:val="5ECHARBOLD"/>
                                    </w:rPr>
                                  </w:pPr>
                                  <w:r>
                                    <w:rPr>
                                      <w:rStyle w:val="5ECHARBOLD"/>
                                    </w:rPr>
                                    <w:t>Rage Damage</w:t>
                                  </w:r>
                                </w:p>
                              </w:tc>
                            </w:tr>
                            <w:tr w:rsidR="00A32486" w:rsidRPr="00D65FAF" w14:paraId="11CE4308" w14:textId="77777777" w:rsidTr="00183708">
                              <w:trPr>
                                <w:cnfStyle w:val="000000100000" w:firstRow="0" w:lastRow="0" w:firstColumn="0" w:lastColumn="0" w:oddVBand="0" w:evenVBand="0" w:oddHBand="1" w:evenHBand="0" w:firstRowFirstColumn="0" w:firstRowLastColumn="0" w:lastRowFirstColumn="0" w:lastRowLastColumn="0"/>
                                <w:trHeight w:val="184"/>
                              </w:trPr>
                              <w:tc>
                                <w:tcPr>
                                  <w:tcW w:w="540" w:type="dxa"/>
                                </w:tcPr>
                                <w:p w14:paraId="4FDA9F45" w14:textId="77777777" w:rsidR="00A32486" w:rsidRPr="00D65FAF" w:rsidRDefault="00A32486" w:rsidP="008A0536">
                                  <w:pPr>
                                    <w:pStyle w:val="5E-TABLECELL"/>
                                  </w:pPr>
                                  <w:r w:rsidRPr="00D65FAF">
                                    <w:t>1st</w:t>
                                  </w:r>
                                </w:p>
                              </w:tc>
                              <w:tc>
                                <w:tcPr>
                                  <w:tcW w:w="1080" w:type="dxa"/>
                                </w:tcPr>
                                <w:p w14:paraId="111CE975" w14:textId="77777777" w:rsidR="00A32486" w:rsidRPr="00D65FAF" w:rsidRDefault="00A32486" w:rsidP="008A0536">
                                  <w:pPr>
                                    <w:pStyle w:val="5E-TABLECELL"/>
                                  </w:pPr>
                                  <w:r w:rsidRPr="00D65FAF">
                                    <w:t>+2</w:t>
                                  </w:r>
                                </w:p>
                              </w:tc>
                              <w:tc>
                                <w:tcPr>
                                  <w:tcW w:w="3150" w:type="dxa"/>
                                </w:tcPr>
                                <w:p w14:paraId="1D34DEF6" w14:textId="77777777" w:rsidR="00A32486" w:rsidRPr="00D65FAF" w:rsidRDefault="00A32486" w:rsidP="008A0536">
                                  <w:pPr>
                                    <w:pStyle w:val="5E-TABLECELL"/>
                                  </w:pPr>
                                  <w:r>
                                    <w:t>Rage, Primal Defense</w:t>
                                  </w:r>
                                </w:p>
                              </w:tc>
                              <w:tc>
                                <w:tcPr>
                                  <w:tcW w:w="842" w:type="dxa"/>
                                </w:tcPr>
                                <w:p w14:paraId="105A325A" w14:textId="77777777" w:rsidR="00A32486" w:rsidRPr="00D65FAF" w:rsidRDefault="00A32486" w:rsidP="008A0536">
                                  <w:pPr>
                                    <w:pStyle w:val="5E-TABLECELL"/>
                                  </w:pPr>
                                  <w:r w:rsidRPr="00D65FAF">
                                    <w:t>2</w:t>
                                  </w:r>
                                </w:p>
                              </w:tc>
                              <w:tc>
                                <w:tcPr>
                                  <w:tcW w:w="3658" w:type="dxa"/>
                                </w:tcPr>
                                <w:p w14:paraId="6F4A55E6" w14:textId="77777777" w:rsidR="00A32486" w:rsidRPr="00D65FAF" w:rsidRDefault="00A32486" w:rsidP="008A0536">
                                  <w:pPr>
                                    <w:pStyle w:val="5E-TABLECELL"/>
                                  </w:pPr>
                                  <w:r w:rsidRPr="00D65FAF">
                                    <w:t>2</w:t>
                                  </w:r>
                                </w:p>
                              </w:tc>
                            </w:tr>
                            <w:tr w:rsidR="00A32486" w:rsidRPr="00D65FAF" w14:paraId="20C5E94F"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30EE41BB" w14:textId="77777777" w:rsidR="00A32486" w:rsidRPr="00D65FAF" w:rsidRDefault="00A32486" w:rsidP="008A0536">
                                  <w:pPr>
                                    <w:pStyle w:val="5E-TABLECELL"/>
                                  </w:pPr>
                                  <w:r w:rsidRPr="00D65FAF">
                                    <w:t>2nd</w:t>
                                  </w:r>
                                </w:p>
                              </w:tc>
                              <w:tc>
                                <w:tcPr>
                                  <w:tcW w:w="1080" w:type="dxa"/>
                                </w:tcPr>
                                <w:p w14:paraId="3F5C62C6" w14:textId="77777777" w:rsidR="00A32486" w:rsidRPr="00D65FAF" w:rsidRDefault="00A32486" w:rsidP="008A0536">
                                  <w:pPr>
                                    <w:pStyle w:val="5E-TABLECELL"/>
                                  </w:pPr>
                                  <w:r w:rsidRPr="00D65FAF">
                                    <w:t>+2</w:t>
                                  </w:r>
                                </w:p>
                              </w:tc>
                              <w:tc>
                                <w:tcPr>
                                  <w:tcW w:w="3150" w:type="dxa"/>
                                </w:tcPr>
                                <w:p w14:paraId="5646167A" w14:textId="77777777" w:rsidR="00A32486" w:rsidRPr="00D65FAF" w:rsidRDefault="00A32486" w:rsidP="008A0536">
                                  <w:pPr>
                                    <w:pStyle w:val="5E-TABLECELL"/>
                                  </w:pPr>
                                  <w:r>
                                    <w:t>Reckless Attack, Danger Sense</w:t>
                                  </w:r>
                                </w:p>
                              </w:tc>
                              <w:tc>
                                <w:tcPr>
                                  <w:tcW w:w="842" w:type="dxa"/>
                                </w:tcPr>
                                <w:p w14:paraId="59D92A46" w14:textId="77777777" w:rsidR="00A32486" w:rsidRPr="00D65FAF" w:rsidRDefault="00A32486" w:rsidP="008A0536">
                                  <w:pPr>
                                    <w:pStyle w:val="5E-TABLECELL"/>
                                  </w:pPr>
                                  <w:r w:rsidRPr="00D65FAF">
                                    <w:t>2</w:t>
                                  </w:r>
                                </w:p>
                              </w:tc>
                              <w:tc>
                                <w:tcPr>
                                  <w:tcW w:w="3658" w:type="dxa"/>
                                </w:tcPr>
                                <w:p w14:paraId="7B37A51B" w14:textId="77777777" w:rsidR="00A32486" w:rsidRPr="00D65FAF" w:rsidRDefault="00A32486" w:rsidP="008A0536">
                                  <w:pPr>
                                    <w:pStyle w:val="5E-TABLECELL"/>
                                  </w:pPr>
                                  <w:r>
                                    <w:t>2</w:t>
                                  </w:r>
                                </w:p>
                              </w:tc>
                            </w:tr>
                            <w:tr w:rsidR="00A32486" w:rsidRPr="00D65FAF" w14:paraId="20F8C4EB" w14:textId="77777777" w:rsidTr="00183708">
                              <w:trPr>
                                <w:cnfStyle w:val="000000100000" w:firstRow="0" w:lastRow="0" w:firstColumn="0" w:lastColumn="0" w:oddVBand="0" w:evenVBand="0" w:oddHBand="1" w:evenHBand="0" w:firstRowFirstColumn="0" w:firstRowLastColumn="0" w:lastRowFirstColumn="0" w:lastRowLastColumn="0"/>
                              </w:trPr>
                              <w:tc>
                                <w:tcPr>
                                  <w:tcW w:w="540" w:type="dxa"/>
                                </w:tcPr>
                                <w:p w14:paraId="63942FC6" w14:textId="77777777" w:rsidR="00A32486" w:rsidRPr="00D65FAF" w:rsidRDefault="00A32486" w:rsidP="008A0536">
                                  <w:pPr>
                                    <w:pStyle w:val="5E-TABLECELL"/>
                                  </w:pPr>
                                  <w:r w:rsidRPr="00D65FAF">
                                    <w:t>3</w:t>
                                  </w:r>
                                  <w:r>
                                    <w:t>r</w:t>
                                  </w:r>
                                  <w:r w:rsidRPr="00D65FAF">
                                    <w:t>d</w:t>
                                  </w:r>
                                </w:p>
                              </w:tc>
                              <w:tc>
                                <w:tcPr>
                                  <w:tcW w:w="1080" w:type="dxa"/>
                                </w:tcPr>
                                <w:p w14:paraId="46F9A1FC" w14:textId="77777777" w:rsidR="00A32486" w:rsidRDefault="00A32486" w:rsidP="008A0536">
                                  <w:pPr>
                                    <w:pStyle w:val="5E-TABLECELL"/>
                                  </w:pPr>
                                  <w:r w:rsidRPr="00D65FAF">
                                    <w:t>+2</w:t>
                                  </w:r>
                                </w:p>
                              </w:tc>
                              <w:tc>
                                <w:tcPr>
                                  <w:tcW w:w="3150" w:type="dxa"/>
                                </w:tcPr>
                                <w:p w14:paraId="71C81F54" w14:textId="77777777" w:rsidR="00A32486" w:rsidRPr="00D65FAF" w:rsidRDefault="00A32486" w:rsidP="008A0536">
                                  <w:pPr>
                                    <w:pStyle w:val="5E-TABLECELL"/>
                                  </w:pPr>
                                  <w:r>
                                    <w:t>Primal Path, Survival Skills</w:t>
                                  </w:r>
                                </w:p>
                              </w:tc>
                              <w:tc>
                                <w:tcPr>
                                  <w:tcW w:w="842" w:type="dxa"/>
                                </w:tcPr>
                                <w:p w14:paraId="2566D11A" w14:textId="77777777" w:rsidR="00A32486" w:rsidRPr="00D65FAF" w:rsidRDefault="00A32486" w:rsidP="008A0536">
                                  <w:pPr>
                                    <w:pStyle w:val="5E-TABLECELL"/>
                                  </w:pPr>
                                  <w:r>
                                    <w:t>3</w:t>
                                  </w:r>
                                </w:p>
                              </w:tc>
                              <w:tc>
                                <w:tcPr>
                                  <w:tcW w:w="3658" w:type="dxa"/>
                                </w:tcPr>
                                <w:p w14:paraId="7470A863" w14:textId="77777777" w:rsidR="00A32486" w:rsidRPr="00D65FAF" w:rsidRDefault="00A32486" w:rsidP="008A0536">
                                  <w:pPr>
                                    <w:pStyle w:val="5E-TABLECELL"/>
                                  </w:pPr>
                                  <w:r>
                                    <w:t>2</w:t>
                                  </w:r>
                                </w:p>
                              </w:tc>
                            </w:tr>
                            <w:tr w:rsidR="00A32486" w:rsidRPr="00D65FAF" w14:paraId="11E738A4"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02A73508" w14:textId="77777777" w:rsidR="00A32486" w:rsidRPr="00D65FAF" w:rsidRDefault="00A32486" w:rsidP="008A0536">
                                  <w:pPr>
                                    <w:pStyle w:val="5E-TABLECELL"/>
                                  </w:pPr>
                                  <w:r w:rsidRPr="00D65FAF">
                                    <w:t>4th</w:t>
                                  </w:r>
                                </w:p>
                              </w:tc>
                              <w:tc>
                                <w:tcPr>
                                  <w:tcW w:w="1080" w:type="dxa"/>
                                </w:tcPr>
                                <w:p w14:paraId="63AA1639" w14:textId="77777777" w:rsidR="00A32486" w:rsidRPr="00D65FAF" w:rsidRDefault="00A32486" w:rsidP="008A0536">
                                  <w:pPr>
                                    <w:pStyle w:val="5E-TABLECELL"/>
                                  </w:pPr>
                                  <w:r w:rsidRPr="00D65FAF">
                                    <w:t>+2</w:t>
                                  </w:r>
                                </w:p>
                              </w:tc>
                              <w:tc>
                                <w:tcPr>
                                  <w:tcW w:w="3150" w:type="dxa"/>
                                </w:tcPr>
                                <w:p w14:paraId="0F2369E5" w14:textId="77777777" w:rsidR="00A32486" w:rsidRPr="00D65FAF" w:rsidRDefault="00A32486" w:rsidP="008A0536">
                                  <w:pPr>
                                    <w:pStyle w:val="5E-TABLECELL"/>
                                  </w:pPr>
                                  <w:r>
                                    <w:t>Feat-Martial</w:t>
                                  </w:r>
                                </w:p>
                              </w:tc>
                              <w:tc>
                                <w:tcPr>
                                  <w:tcW w:w="842" w:type="dxa"/>
                                </w:tcPr>
                                <w:p w14:paraId="5CA230DC" w14:textId="77777777" w:rsidR="00A32486" w:rsidRPr="00D65FAF" w:rsidRDefault="00A32486" w:rsidP="008A0536">
                                  <w:pPr>
                                    <w:pStyle w:val="5E-TABLECELL"/>
                                  </w:pPr>
                                  <w:r w:rsidRPr="00D65FAF">
                                    <w:t>3</w:t>
                                  </w:r>
                                </w:p>
                              </w:tc>
                              <w:tc>
                                <w:tcPr>
                                  <w:tcW w:w="3658" w:type="dxa"/>
                                </w:tcPr>
                                <w:p w14:paraId="55394A60" w14:textId="77777777" w:rsidR="00A32486" w:rsidRPr="00D65FAF" w:rsidRDefault="00A32486" w:rsidP="008A0536">
                                  <w:pPr>
                                    <w:pStyle w:val="5E-TABLECELL"/>
                                  </w:pPr>
                                  <w:r>
                                    <w:t>2</w:t>
                                  </w:r>
                                </w:p>
                              </w:tc>
                            </w:tr>
                            <w:tr w:rsidR="00A32486" w:rsidRPr="00D65FAF" w14:paraId="5AC4BDC3" w14:textId="77777777" w:rsidTr="00183708">
                              <w:trPr>
                                <w:cnfStyle w:val="000000100000" w:firstRow="0" w:lastRow="0" w:firstColumn="0" w:lastColumn="0" w:oddVBand="0" w:evenVBand="0" w:oddHBand="1" w:evenHBand="0" w:firstRowFirstColumn="0" w:firstRowLastColumn="0" w:lastRowFirstColumn="0" w:lastRowLastColumn="0"/>
                              </w:trPr>
                              <w:tc>
                                <w:tcPr>
                                  <w:tcW w:w="540" w:type="dxa"/>
                                </w:tcPr>
                                <w:p w14:paraId="6E74B767" w14:textId="77777777" w:rsidR="00A32486" w:rsidRPr="00D65FAF" w:rsidRDefault="00A32486" w:rsidP="008A0536">
                                  <w:pPr>
                                    <w:pStyle w:val="5E-TABLECELL"/>
                                  </w:pPr>
                                  <w:r w:rsidRPr="00D65FAF">
                                    <w:t>5th</w:t>
                                  </w:r>
                                </w:p>
                              </w:tc>
                              <w:tc>
                                <w:tcPr>
                                  <w:tcW w:w="1080" w:type="dxa"/>
                                </w:tcPr>
                                <w:p w14:paraId="0EACE3BB" w14:textId="77777777" w:rsidR="00A32486" w:rsidRDefault="00A32486" w:rsidP="008A0536">
                                  <w:pPr>
                                    <w:pStyle w:val="5E-TABLECELL"/>
                                  </w:pPr>
                                  <w:r w:rsidRPr="00D65FAF">
                                    <w:t>+3</w:t>
                                  </w:r>
                                </w:p>
                              </w:tc>
                              <w:tc>
                                <w:tcPr>
                                  <w:tcW w:w="3150" w:type="dxa"/>
                                </w:tcPr>
                                <w:p w14:paraId="19A93369" w14:textId="77777777" w:rsidR="00A32486" w:rsidRPr="00D65FAF" w:rsidRDefault="00A32486" w:rsidP="008A0536">
                                  <w:pPr>
                                    <w:pStyle w:val="5E-TABLECELL"/>
                                  </w:pPr>
                                  <w:r>
                                    <w:t>Extra Attack,</w:t>
                                  </w:r>
                                  <w:r>
                                    <w:br/>
                                    <w:t>Focused Recovery: Barbarian</w:t>
                                  </w:r>
                                  <w:r>
                                    <w:br/>
                                    <w:t>Fast Movement</w:t>
                                  </w:r>
                                </w:p>
                              </w:tc>
                              <w:tc>
                                <w:tcPr>
                                  <w:tcW w:w="842" w:type="dxa"/>
                                </w:tcPr>
                                <w:p w14:paraId="0B25F8A6" w14:textId="77777777" w:rsidR="00A32486" w:rsidRPr="00D65FAF" w:rsidRDefault="00A32486" w:rsidP="008A0536">
                                  <w:pPr>
                                    <w:pStyle w:val="5E-TABLECELL"/>
                                  </w:pPr>
                                  <w:r w:rsidRPr="00D65FAF">
                                    <w:t>3</w:t>
                                  </w:r>
                                </w:p>
                              </w:tc>
                              <w:tc>
                                <w:tcPr>
                                  <w:tcW w:w="3658" w:type="dxa"/>
                                </w:tcPr>
                                <w:p w14:paraId="4AC09FF1" w14:textId="77777777" w:rsidR="00A32486" w:rsidRPr="00D65FAF" w:rsidRDefault="00A32486" w:rsidP="008A0536">
                                  <w:pPr>
                                    <w:pStyle w:val="5E-TABLECELL"/>
                                  </w:pPr>
                                  <w:r>
                                    <w:t>2</w:t>
                                  </w:r>
                                </w:p>
                              </w:tc>
                            </w:tr>
                            <w:tr w:rsidR="00A32486" w:rsidRPr="00D65FAF" w14:paraId="091442F7"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48B0BA2E" w14:textId="77777777" w:rsidR="00A32486" w:rsidRPr="00D65FAF" w:rsidRDefault="00A32486" w:rsidP="008A0536">
                                  <w:pPr>
                                    <w:pStyle w:val="5E-TABLECELL"/>
                                  </w:pPr>
                                  <w:r w:rsidRPr="00D65FAF">
                                    <w:t>6th</w:t>
                                  </w:r>
                                </w:p>
                              </w:tc>
                              <w:tc>
                                <w:tcPr>
                                  <w:tcW w:w="1080" w:type="dxa"/>
                                </w:tcPr>
                                <w:p w14:paraId="3EE35678" w14:textId="77777777" w:rsidR="00A32486" w:rsidRPr="00D65FAF" w:rsidRDefault="00A32486" w:rsidP="008A0536">
                                  <w:pPr>
                                    <w:pStyle w:val="5E-TABLECELL"/>
                                  </w:pPr>
                                  <w:r w:rsidRPr="00D65FAF">
                                    <w:t>+3</w:t>
                                  </w:r>
                                </w:p>
                              </w:tc>
                              <w:tc>
                                <w:tcPr>
                                  <w:tcW w:w="3150" w:type="dxa"/>
                                </w:tcPr>
                                <w:p w14:paraId="327918AE" w14:textId="77777777" w:rsidR="00A32486" w:rsidRPr="00D65FAF" w:rsidRDefault="00A32486" w:rsidP="008A0536">
                                  <w:pPr>
                                    <w:pStyle w:val="5E-TABLECELL"/>
                                  </w:pPr>
                                  <w:r>
                                    <w:t>Primal Path Feature</w:t>
                                  </w:r>
                                </w:p>
                              </w:tc>
                              <w:tc>
                                <w:tcPr>
                                  <w:tcW w:w="842" w:type="dxa"/>
                                </w:tcPr>
                                <w:p w14:paraId="6AB491F1" w14:textId="77777777" w:rsidR="00A32486" w:rsidRPr="00D65FAF" w:rsidRDefault="00A32486" w:rsidP="008A0536">
                                  <w:pPr>
                                    <w:pStyle w:val="5E-TABLECELL"/>
                                  </w:pPr>
                                  <w:r w:rsidRPr="00D65FAF">
                                    <w:t>3</w:t>
                                  </w:r>
                                </w:p>
                              </w:tc>
                              <w:tc>
                                <w:tcPr>
                                  <w:tcW w:w="3658" w:type="dxa"/>
                                </w:tcPr>
                                <w:p w14:paraId="2C4FB660" w14:textId="77777777" w:rsidR="00A32486" w:rsidRPr="00D65FAF" w:rsidRDefault="00A32486" w:rsidP="008A0536">
                                  <w:pPr>
                                    <w:pStyle w:val="5E-TABLECELL"/>
                                  </w:pPr>
                                  <w:r>
                                    <w:t>2</w:t>
                                  </w:r>
                                </w:p>
                              </w:tc>
                            </w:tr>
                            <w:tr w:rsidR="00A32486" w:rsidRPr="00D65FAF" w14:paraId="24E5A328" w14:textId="77777777" w:rsidTr="00183708">
                              <w:trPr>
                                <w:cnfStyle w:val="000000100000" w:firstRow="0" w:lastRow="0" w:firstColumn="0" w:lastColumn="0" w:oddVBand="0" w:evenVBand="0" w:oddHBand="1" w:evenHBand="0" w:firstRowFirstColumn="0" w:firstRowLastColumn="0" w:lastRowFirstColumn="0" w:lastRowLastColumn="0"/>
                              </w:trPr>
                              <w:tc>
                                <w:tcPr>
                                  <w:tcW w:w="540" w:type="dxa"/>
                                </w:tcPr>
                                <w:p w14:paraId="6959B925" w14:textId="77777777" w:rsidR="00A32486" w:rsidRPr="00D65FAF" w:rsidRDefault="00A32486" w:rsidP="008A0536">
                                  <w:pPr>
                                    <w:pStyle w:val="5E-TABLECELL"/>
                                  </w:pPr>
                                  <w:r w:rsidRPr="00D65FAF">
                                    <w:t>7th</w:t>
                                  </w:r>
                                </w:p>
                              </w:tc>
                              <w:tc>
                                <w:tcPr>
                                  <w:tcW w:w="1080" w:type="dxa"/>
                                </w:tcPr>
                                <w:p w14:paraId="3220C238" w14:textId="77777777" w:rsidR="00A32486" w:rsidRDefault="00A32486" w:rsidP="008A0536">
                                  <w:pPr>
                                    <w:pStyle w:val="5E-TABLECELL"/>
                                  </w:pPr>
                                  <w:r w:rsidRPr="00D65FAF">
                                    <w:t>+3</w:t>
                                  </w:r>
                                </w:p>
                              </w:tc>
                              <w:tc>
                                <w:tcPr>
                                  <w:tcW w:w="3150" w:type="dxa"/>
                                </w:tcPr>
                                <w:p w14:paraId="2DC7A8E6" w14:textId="77777777" w:rsidR="00A32486" w:rsidRPr="00D65FAF" w:rsidRDefault="00A32486" w:rsidP="008A0536">
                                  <w:pPr>
                                    <w:pStyle w:val="5E-TABLECELL"/>
                                  </w:pPr>
                                  <w:r>
                                    <w:t>Feral Instinct,</w:t>
                                  </w:r>
                                  <w:r>
                                    <w:br/>
                                    <w:t>Instinctive Movement</w:t>
                                  </w:r>
                                </w:p>
                              </w:tc>
                              <w:tc>
                                <w:tcPr>
                                  <w:tcW w:w="842" w:type="dxa"/>
                                </w:tcPr>
                                <w:p w14:paraId="5FA74F20" w14:textId="77777777" w:rsidR="00A32486" w:rsidRPr="00D65FAF" w:rsidRDefault="00A32486" w:rsidP="008A0536">
                                  <w:pPr>
                                    <w:pStyle w:val="5E-TABLECELL"/>
                                  </w:pPr>
                                  <w:r w:rsidRPr="00D65FAF">
                                    <w:t>3</w:t>
                                  </w:r>
                                </w:p>
                              </w:tc>
                              <w:tc>
                                <w:tcPr>
                                  <w:tcW w:w="3658" w:type="dxa"/>
                                </w:tcPr>
                                <w:p w14:paraId="30937B15" w14:textId="77777777" w:rsidR="00A32486" w:rsidRPr="00D65FAF" w:rsidRDefault="00A32486" w:rsidP="008A0536">
                                  <w:pPr>
                                    <w:pStyle w:val="5E-TABLECELL"/>
                                  </w:pPr>
                                  <w:r>
                                    <w:t>2</w:t>
                                  </w:r>
                                </w:p>
                              </w:tc>
                            </w:tr>
                            <w:tr w:rsidR="00A32486" w:rsidRPr="00D65FAF" w14:paraId="0F1D3AA5"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18B0F6CC" w14:textId="77777777" w:rsidR="00A32486" w:rsidRPr="00D65FAF" w:rsidRDefault="00A32486" w:rsidP="008A0536">
                                  <w:pPr>
                                    <w:pStyle w:val="5E-TABLECELL"/>
                                  </w:pPr>
                                  <w:r w:rsidRPr="00D65FAF">
                                    <w:t>8th</w:t>
                                  </w:r>
                                </w:p>
                              </w:tc>
                              <w:tc>
                                <w:tcPr>
                                  <w:tcW w:w="1080" w:type="dxa"/>
                                </w:tcPr>
                                <w:p w14:paraId="57F8AB9A" w14:textId="77777777" w:rsidR="00A32486" w:rsidRPr="00D65FAF" w:rsidRDefault="00A32486" w:rsidP="008A0536">
                                  <w:pPr>
                                    <w:pStyle w:val="5E-TABLECELL"/>
                                  </w:pPr>
                                  <w:r w:rsidRPr="00D65FAF">
                                    <w:t>+3</w:t>
                                  </w:r>
                                </w:p>
                              </w:tc>
                              <w:tc>
                                <w:tcPr>
                                  <w:tcW w:w="3150" w:type="dxa"/>
                                </w:tcPr>
                                <w:p w14:paraId="79DC1553" w14:textId="77777777" w:rsidR="00A32486" w:rsidRPr="00D65FAF" w:rsidRDefault="00A32486" w:rsidP="008A0536">
                                  <w:pPr>
                                    <w:pStyle w:val="5E-TABLECELL"/>
                                  </w:pPr>
                                  <w:r>
                                    <w:t>Feat</w:t>
                                  </w:r>
                                </w:p>
                              </w:tc>
                              <w:tc>
                                <w:tcPr>
                                  <w:tcW w:w="842" w:type="dxa"/>
                                </w:tcPr>
                                <w:p w14:paraId="0B2AFDF4" w14:textId="77777777" w:rsidR="00A32486" w:rsidRPr="00D65FAF" w:rsidRDefault="00A32486" w:rsidP="008A0536">
                                  <w:pPr>
                                    <w:pStyle w:val="5E-TABLECELL"/>
                                  </w:pPr>
                                  <w:r w:rsidRPr="00D65FAF">
                                    <w:t>3</w:t>
                                  </w:r>
                                </w:p>
                              </w:tc>
                              <w:tc>
                                <w:tcPr>
                                  <w:tcW w:w="3658" w:type="dxa"/>
                                </w:tcPr>
                                <w:p w14:paraId="0B5D233B" w14:textId="77777777" w:rsidR="00A32486" w:rsidRPr="00D65FAF" w:rsidRDefault="00A32486" w:rsidP="008A0536">
                                  <w:pPr>
                                    <w:pStyle w:val="5E-TABLECELL"/>
                                  </w:pPr>
                                  <w:r>
                                    <w:t>2</w:t>
                                  </w:r>
                                </w:p>
                              </w:tc>
                            </w:tr>
                            <w:tr w:rsidR="00A32486" w:rsidRPr="00D65FAF" w14:paraId="3271B8C2" w14:textId="77777777" w:rsidTr="00183708">
                              <w:trPr>
                                <w:cnfStyle w:val="000000100000" w:firstRow="0" w:lastRow="0" w:firstColumn="0" w:lastColumn="0" w:oddVBand="0" w:evenVBand="0" w:oddHBand="1" w:evenHBand="0" w:firstRowFirstColumn="0" w:firstRowLastColumn="0" w:lastRowFirstColumn="0" w:lastRowLastColumn="0"/>
                              </w:trPr>
                              <w:tc>
                                <w:tcPr>
                                  <w:tcW w:w="540" w:type="dxa"/>
                                </w:tcPr>
                                <w:p w14:paraId="6F5F85DC" w14:textId="77777777" w:rsidR="00A32486" w:rsidRPr="00D65FAF" w:rsidRDefault="00A32486" w:rsidP="008A0536">
                                  <w:pPr>
                                    <w:pStyle w:val="5E-TABLECELL"/>
                                  </w:pPr>
                                  <w:r w:rsidRPr="00D65FAF">
                                    <w:t>9th</w:t>
                                  </w:r>
                                </w:p>
                              </w:tc>
                              <w:tc>
                                <w:tcPr>
                                  <w:tcW w:w="1080" w:type="dxa"/>
                                </w:tcPr>
                                <w:p w14:paraId="3E9F326C" w14:textId="77777777" w:rsidR="00A32486" w:rsidRDefault="00A32486" w:rsidP="008A0536">
                                  <w:pPr>
                                    <w:pStyle w:val="5E-TABLECELL"/>
                                  </w:pPr>
                                  <w:r w:rsidRPr="00D65FAF">
                                    <w:t>+4</w:t>
                                  </w:r>
                                </w:p>
                              </w:tc>
                              <w:tc>
                                <w:tcPr>
                                  <w:tcW w:w="3150" w:type="dxa"/>
                                </w:tcPr>
                                <w:p w14:paraId="7C5E297B" w14:textId="0FB15A23" w:rsidR="00A32486" w:rsidRPr="00D65FAF" w:rsidRDefault="00A32486" w:rsidP="008A0536">
                                  <w:pPr>
                                    <w:pStyle w:val="5E-TABLECELL"/>
                                  </w:pPr>
                                  <w:r>
                                    <w:t>Brutal Critical</w:t>
                                  </w:r>
                                  <w:r w:rsidR="003B5250">
                                    <w:t>, Hulking Diplomacy</w:t>
                                  </w:r>
                                </w:p>
                              </w:tc>
                              <w:tc>
                                <w:tcPr>
                                  <w:tcW w:w="842" w:type="dxa"/>
                                </w:tcPr>
                                <w:p w14:paraId="436A4221" w14:textId="77777777" w:rsidR="00A32486" w:rsidRPr="00D65FAF" w:rsidRDefault="00A32486" w:rsidP="008A0536">
                                  <w:pPr>
                                    <w:pStyle w:val="5E-TABLECELL"/>
                                  </w:pPr>
                                  <w:r>
                                    <w:t>4</w:t>
                                  </w:r>
                                </w:p>
                              </w:tc>
                              <w:tc>
                                <w:tcPr>
                                  <w:tcW w:w="3658" w:type="dxa"/>
                                </w:tcPr>
                                <w:p w14:paraId="5E77BBEF" w14:textId="77777777" w:rsidR="00A32486" w:rsidRPr="00D65FAF" w:rsidRDefault="00A32486" w:rsidP="008A0536">
                                  <w:pPr>
                                    <w:pStyle w:val="5E-TABLECELL"/>
                                  </w:pPr>
                                  <w:r>
                                    <w:t>3</w:t>
                                  </w:r>
                                </w:p>
                              </w:tc>
                            </w:tr>
                            <w:tr w:rsidR="00A32486" w:rsidRPr="00D65FAF" w14:paraId="39BAA9F3"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4FC9CAC2" w14:textId="77777777" w:rsidR="00A32486" w:rsidRPr="00D65FAF" w:rsidRDefault="00A32486" w:rsidP="008A0536">
                                  <w:pPr>
                                    <w:pStyle w:val="5E-TABLECELL"/>
                                  </w:pPr>
                                  <w:r w:rsidRPr="00D65FAF">
                                    <w:t>10th</w:t>
                                  </w:r>
                                </w:p>
                              </w:tc>
                              <w:tc>
                                <w:tcPr>
                                  <w:tcW w:w="1080" w:type="dxa"/>
                                </w:tcPr>
                                <w:p w14:paraId="0B745DFB" w14:textId="77777777" w:rsidR="00A32486" w:rsidRPr="00D65FAF" w:rsidRDefault="00A32486" w:rsidP="008A0536">
                                  <w:pPr>
                                    <w:pStyle w:val="5E-TABLECELL"/>
                                  </w:pPr>
                                  <w:r w:rsidRPr="00D65FAF">
                                    <w:t>+4</w:t>
                                  </w:r>
                                </w:p>
                              </w:tc>
                              <w:tc>
                                <w:tcPr>
                                  <w:tcW w:w="3150" w:type="dxa"/>
                                </w:tcPr>
                                <w:p w14:paraId="0A461012" w14:textId="77777777" w:rsidR="00A32486" w:rsidRPr="00D65FAF" w:rsidRDefault="00A32486" w:rsidP="008A0536">
                                  <w:pPr>
                                    <w:pStyle w:val="5E-TABLECELL"/>
                                  </w:pPr>
                                  <w:r>
                                    <w:t>Primal Knowledge</w:t>
                                  </w:r>
                                </w:p>
                              </w:tc>
                              <w:tc>
                                <w:tcPr>
                                  <w:tcW w:w="842" w:type="dxa"/>
                                </w:tcPr>
                                <w:p w14:paraId="3CE34A9F" w14:textId="77777777" w:rsidR="00A32486" w:rsidRPr="00D65FAF" w:rsidRDefault="00A32486" w:rsidP="008A0536">
                                  <w:pPr>
                                    <w:pStyle w:val="5E-TABLECELL"/>
                                  </w:pPr>
                                  <w:r w:rsidRPr="00D65FAF">
                                    <w:t>4</w:t>
                                  </w:r>
                                </w:p>
                              </w:tc>
                              <w:tc>
                                <w:tcPr>
                                  <w:tcW w:w="3658" w:type="dxa"/>
                                </w:tcPr>
                                <w:p w14:paraId="76B2858F" w14:textId="77777777" w:rsidR="00A32486" w:rsidRPr="00D65FAF" w:rsidRDefault="00A32486" w:rsidP="008A0536">
                                  <w:pPr>
                                    <w:pStyle w:val="5E-TABLECELL"/>
                                  </w:pPr>
                                  <w:r>
                                    <w:t>3</w:t>
                                  </w:r>
                                </w:p>
                              </w:tc>
                            </w:tr>
                            <w:tr w:rsidR="00A32486" w:rsidRPr="00D65FAF" w14:paraId="61246FA3" w14:textId="77777777" w:rsidTr="00183708">
                              <w:trPr>
                                <w:cnfStyle w:val="000000100000" w:firstRow="0" w:lastRow="0" w:firstColumn="0" w:lastColumn="0" w:oddVBand="0" w:evenVBand="0" w:oddHBand="1" w:evenHBand="0" w:firstRowFirstColumn="0" w:firstRowLastColumn="0" w:lastRowFirstColumn="0" w:lastRowLastColumn="0"/>
                              </w:trPr>
                              <w:tc>
                                <w:tcPr>
                                  <w:tcW w:w="540" w:type="dxa"/>
                                </w:tcPr>
                                <w:p w14:paraId="49169170" w14:textId="77777777" w:rsidR="00A32486" w:rsidRPr="00D65FAF" w:rsidRDefault="00A32486" w:rsidP="008A0536">
                                  <w:pPr>
                                    <w:pStyle w:val="5E-TABLECELL"/>
                                  </w:pPr>
                                  <w:r w:rsidRPr="00D65FAF">
                                    <w:t>11th</w:t>
                                  </w:r>
                                </w:p>
                              </w:tc>
                              <w:tc>
                                <w:tcPr>
                                  <w:tcW w:w="1080" w:type="dxa"/>
                                </w:tcPr>
                                <w:p w14:paraId="01D65E71" w14:textId="77777777" w:rsidR="00A32486" w:rsidRDefault="00A32486" w:rsidP="008A0536">
                                  <w:pPr>
                                    <w:pStyle w:val="5E-TABLECELL"/>
                                  </w:pPr>
                                  <w:r w:rsidRPr="00D65FAF">
                                    <w:t>+4</w:t>
                                  </w:r>
                                </w:p>
                              </w:tc>
                              <w:tc>
                                <w:tcPr>
                                  <w:tcW w:w="3150" w:type="dxa"/>
                                </w:tcPr>
                                <w:p w14:paraId="17F1C5FB" w14:textId="77777777" w:rsidR="00A32486" w:rsidRPr="00D65FAF" w:rsidRDefault="00A32486" w:rsidP="008A0536">
                                  <w:pPr>
                                    <w:pStyle w:val="5E-TABLECELL"/>
                                  </w:pPr>
                                  <w:r>
                                    <w:t>Relentless Rage</w:t>
                                  </w:r>
                                </w:p>
                              </w:tc>
                              <w:tc>
                                <w:tcPr>
                                  <w:tcW w:w="842" w:type="dxa"/>
                                </w:tcPr>
                                <w:p w14:paraId="3144F91E" w14:textId="77777777" w:rsidR="00A32486" w:rsidRPr="00D65FAF" w:rsidRDefault="00A32486" w:rsidP="008A0536">
                                  <w:pPr>
                                    <w:pStyle w:val="5E-TABLECELL"/>
                                  </w:pPr>
                                  <w:r w:rsidRPr="00D65FAF">
                                    <w:t>4</w:t>
                                  </w:r>
                                </w:p>
                              </w:tc>
                              <w:tc>
                                <w:tcPr>
                                  <w:tcW w:w="3658" w:type="dxa"/>
                                </w:tcPr>
                                <w:p w14:paraId="3E15B097" w14:textId="77777777" w:rsidR="00A32486" w:rsidRPr="00D65FAF" w:rsidRDefault="00A32486" w:rsidP="008A0536">
                                  <w:pPr>
                                    <w:pStyle w:val="5E-TABLECELL"/>
                                  </w:pPr>
                                  <w:r>
                                    <w:t>3</w:t>
                                  </w:r>
                                </w:p>
                              </w:tc>
                            </w:tr>
                            <w:tr w:rsidR="00A32486" w:rsidRPr="00D65FAF" w14:paraId="429D6A09"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4DDBB7CD" w14:textId="77777777" w:rsidR="00A32486" w:rsidRPr="00D65FAF" w:rsidRDefault="00A32486" w:rsidP="008A0536">
                                  <w:pPr>
                                    <w:pStyle w:val="5E-TABLECELL"/>
                                  </w:pPr>
                                  <w:r w:rsidRPr="00D65FAF">
                                    <w:t>12th</w:t>
                                  </w:r>
                                </w:p>
                              </w:tc>
                              <w:tc>
                                <w:tcPr>
                                  <w:tcW w:w="1080" w:type="dxa"/>
                                </w:tcPr>
                                <w:p w14:paraId="0127096B" w14:textId="77777777" w:rsidR="00A32486" w:rsidRPr="00D65FAF" w:rsidRDefault="00A32486" w:rsidP="008A0536">
                                  <w:pPr>
                                    <w:pStyle w:val="5E-TABLECELL"/>
                                  </w:pPr>
                                  <w:r w:rsidRPr="00D65FAF">
                                    <w:t>+4</w:t>
                                  </w:r>
                                </w:p>
                              </w:tc>
                              <w:tc>
                                <w:tcPr>
                                  <w:tcW w:w="3150" w:type="dxa"/>
                                </w:tcPr>
                                <w:p w14:paraId="51A10E75" w14:textId="77777777" w:rsidR="00A32486" w:rsidRPr="00D65FAF" w:rsidRDefault="00A32486" w:rsidP="008A0536">
                                  <w:pPr>
                                    <w:pStyle w:val="5E-TABLECELL"/>
                                  </w:pPr>
                                  <w:r>
                                    <w:t>Feat-Martial</w:t>
                                  </w:r>
                                </w:p>
                              </w:tc>
                              <w:tc>
                                <w:tcPr>
                                  <w:tcW w:w="842" w:type="dxa"/>
                                </w:tcPr>
                                <w:p w14:paraId="2AB48E60" w14:textId="77777777" w:rsidR="00A32486" w:rsidRPr="00D65FAF" w:rsidRDefault="00A32486" w:rsidP="008A0536">
                                  <w:pPr>
                                    <w:pStyle w:val="5E-TABLECELL"/>
                                  </w:pPr>
                                  <w:r>
                                    <w:t>4</w:t>
                                  </w:r>
                                </w:p>
                              </w:tc>
                              <w:tc>
                                <w:tcPr>
                                  <w:tcW w:w="3658" w:type="dxa"/>
                                </w:tcPr>
                                <w:p w14:paraId="6BC6BF15" w14:textId="77777777" w:rsidR="00A32486" w:rsidRPr="00D65FAF" w:rsidRDefault="00A32486" w:rsidP="008A0536">
                                  <w:pPr>
                                    <w:pStyle w:val="5E-TABLECELL"/>
                                  </w:pPr>
                                  <w:r>
                                    <w:t>3</w:t>
                                  </w:r>
                                </w:p>
                              </w:tc>
                            </w:tr>
                            <w:tr w:rsidR="00A32486" w:rsidRPr="00D65FAF" w14:paraId="64BAF590" w14:textId="77777777" w:rsidTr="00183708">
                              <w:trPr>
                                <w:cnfStyle w:val="000000100000" w:firstRow="0" w:lastRow="0" w:firstColumn="0" w:lastColumn="0" w:oddVBand="0" w:evenVBand="0" w:oddHBand="1" w:evenHBand="0" w:firstRowFirstColumn="0" w:firstRowLastColumn="0" w:lastRowFirstColumn="0" w:lastRowLastColumn="0"/>
                              </w:trPr>
                              <w:tc>
                                <w:tcPr>
                                  <w:tcW w:w="540" w:type="dxa"/>
                                </w:tcPr>
                                <w:p w14:paraId="2BF9BA35" w14:textId="77777777" w:rsidR="00A32486" w:rsidRPr="00D65FAF" w:rsidRDefault="00A32486" w:rsidP="008A0536">
                                  <w:pPr>
                                    <w:pStyle w:val="5E-TABLECELL"/>
                                  </w:pPr>
                                  <w:r w:rsidRPr="00D65FAF">
                                    <w:t>13th</w:t>
                                  </w:r>
                                </w:p>
                              </w:tc>
                              <w:tc>
                                <w:tcPr>
                                  <w:tcW w:w="1080" w:type="dxa"/>
                                </w:tcPr>
                                <w:p w14:paraId="26693C0D" w14:textId="77777777" w:rsidR="00A32486" w:rsidRDefault="00A32486" w:rsidP="008A0536">
                                  <w:pPr>
                                    <w:pStyle w:val="5E-TABLECELL"/>
                                  </w:pPr>
                                  <w:r w:rsidRPr="00D65FAF">
                                    <w:t>+5</w:t>
                                  </w:r>
                                </w:p>
                              </w:tc>
                              <w:tc>
                                <w:tcPr>
                                  <w:tcW w:w="3150" w:type="dxa"/>
                                </w:tcPr>
                                <w:p w14:paraId="2E318C6D" w14:textId="77777777" w:rsidR="00A32486" w:rsidRPr="00D65FAF" w:rsidRDefault="00A32486" w:rsidP="008A0536">
                                  <w:pPr>
                                    <w:pStyle w:val="5E-TABLECELL"/>
                                  </w:pPr>
                                  <w:r>
                                    <w:t>Brutal Critical Improvement</w:t>
                                  </w:r>
                                </w:p>
                              </w:tc>
                              <w:tc>
                                <w:tcPr>
                                  <w:tcW w:w="842" w:type="dxa"/>
                                </w:tcPr>
                                <w:p w14:paraId="3DE4F2F0" w14:textId="77777777" w:rsidR="00A32486" w:rsidRPr="00D65FAF" w:rsidRDefault="00A32486" w:rsidP="008A0536">
                                  <w:pPr>
                                    <w:pStyle w:val="5E-TABLECELL"/>
                                  </w:pPr>
                                  <w:r>
                                    <w:t>5</w:t>
                                  </w:r>
                                </w:p>
                              </w:tc>
                              <w:tc>
                                <w:tcPr>
                                  <w:tcW w:w="3658" w:type="dxa"/>
                                </w:tcPr>
                                <w:p w14:paraId="1348A3A7" w14:textId="77777777" w:rsidR="00A32486" w:rsidRPr="00D65FAF" w:rsidRDefault="00A32486" w:rsidP="008A0536">
                                  <w:pPr>
                                    <w:pStyle w:val="5E-TABLECELL"/>
                                  </w:pPr>
                                  <w:r>
                                    <w:t>3</w:t>
                                  </w:r>
                                </w:p>
                              </w:tc>
                            </w:tr>
                            <w:tr w:rsidR="00A32486" w:rsidRPr="00D65FAF" w14:paraId="764A57DC"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736B827B" w14:textId="77777777" w:rsidR="00A32486" w:rsidRPr="00D65FAF" w:rsidRDefault="00A32486" w:rsidP="001832D2">
                                  <w:pPr>
                                    <w:pStyle w:val="5E-TABLECELL"/>
                                  </w:pPr>
                                  <w:r w:rsidRPr="00D65FAF">
                                    <w:t>14th</w:t>
                                  </w:r>
                                </w:p>
                              </w:tc>
                              <w:tc>
                                <w:tcPr>
                                  <w:tcW w:w="1080" w:type="dxa"/>
                                </w:tcPr>
                                <w:p w14:paraId="7E799B78" w14:textId="77777777" w:rsidR="00A32486" w:rsidRPr="00D65FAF" w:rsidRDefault="00A32486" w:rsidP="001832D2">
                                  <w:pPr>
                                    <w:pStyle w:val="5E-TABLECELL"/>
                                  </w:pPr>
                                  <w:r w:rsidRPr="00D65FAF">
                                    <w:t>+5</w:t>
                                  </w:r>
                                </w:p>
                              </w:tc>
                              <w:tc>
                                <w:tcPr>
                                  <w:tcW w:w="3150" w:type="dxa"/>
                                </w:tcPr>
                                <w:p w14:paraId="1A4E554A" w14:textId="77777777" w:rsidR="00A32486" w:rsidRPr="00D65FAF" w:rsidRDefault="00A32486" w:rsidP="001832D2">
                                  <w:pPr>
                                    <w:pStyle w:val="5E-TABLECELL"/>
                                  </w:pPr>
                                  <w:r>
                                    <w:t>Primal Path Feature</w:t>
                                  </w:r>
                                </w:p>
                              </w:tc>
                              <w:tc>
                                <w:tcPr>
                                  <w:tcW w:w="842" w:type="dxa"/>
                                </w:tcPr>
                                <w:p w14:paraId="4A2AB3C0" w14:textId="77777777" w:rsidR="00A32486" w:rsidRPr="00D65FAF" w:rsidRDefault="00A32486" w:rsidP="001832D2">
                                  <w:pPr>
                                    <w:pStyle w:val="5E-TABLECELL"/>
                                  </w:pPr>
                                  <w:r>
                                    <w:t>5</w:t>
                                  </w:r>
                                </w:p>
                              </w:tc>
                              <w:tc>
                                <w:tcPr>
                                  <w:tcW w:w="3658" w:type="dxa"/>
                                </w:tcPr>
                                <w:p w14:paraId="633EAB9B" w14:textId="77777777" w:rsidR="00A32486" w:rsidRPr="00D65FAF" w:rsidRDefault="00A32486" w:rsidP="001832D2">
                                  <w:pPr>
                                    <w:pStyle w:val="5E-TABLECELL"/>
                                  </w:pPr>
                                  <w:r>
                                    <w:t>3</w:t>
                                  </w:r>
                                </w:p>
                              </w:tc>
                            </w:tr>
                            <w:tr w:rsidR="00A32486" w:rsidRPr="00D65FAF" w14:paraId="4FA3866C" w14:textId="77777777" w:rsidTr="00183708">
                              <w:trPr>
                                <w:cnfStyle w:val="000000100000" w:firstRow="0" w:lastRow="0" w:firstColumn="0" w:lastColumn="0" w:oddVBand="0" w:evenVBand="0" w:oddHBand="1" w:evenHBand="0" w:firstRowFirstColumn="0" w:firstRowLastColumn="0" w:lastRowFirstColumn="0" w:lastRowLastColumn="0"/>
                              </w:trPr>
                              <w:tc>
                                <w:tcPr>
                                  <w:tcW w:w="540" w:type="dxa"/>
                                </w:tcPr>
                                <w:p w14:paraId="1D198B1C" w14:textId="77777777" w:rsidR="00A32486" w:rsidRPr="00D65FAF" w:rsidRDefault="00A32486" w:rsidP="001832D2">
                                  <w:pPr>
                                    <w:pStyle w:val="5E-TABLECELL"/>
                                  </w:pPr>
                                  <w:r w:rsidRPr="00D65FAF">
                                    <w:t>15th</w:t>
                                  </w:r>
                                </w:p>
                              </w:tc>
                              <w:tc>
                                <w:tcPr>
                                  <w:tcW w:w="1080" w:type="dxa"/>
                                </w:tcPr>
                                <w:p w14:paraId="77FA7222" w14:textId="77777777" w:rsidR="00A32486" w:rsidRDefault="00A32486" w:rsidP="001832D2">
                                  <w:pPr>
                                    <w:pStyle w:val="5E-TABLECELL"/>
                                  </w:pPr>
                                  <w:r w:rsidRPr="00D65FAF">
                                    <w:t>+5</w:t>
                                  </w:r>
                                </w:p>
                              </w:tc>
                              <w:tc>
                                <w:tcPr>
                                  <w:tcW w:w="3150" w:type="dxa"/>
                                </w:tcPr>
                                <w:p w14:paraId="5DF96EB2" w14:textId="77777777" w:rsidR="00A32486" w:rsidRPr="00D65FAF" w:rsidRDefault="00A32486" w:rsidP="001832D2">
                                  <w:pPr>
                                    <w:pStyle w:val="5E-TABLECELL"/>
                                  </w:pPr>
                                  <w:r>
                                    <w:t>Persistent Rage</w:t>
                                  </w:r>
                                </w:p>
                              </w:tc>
                              <w:tc>
                                <w:tcPr>
                                  <w:tcW w:w="842" w:type="dxa"/>
                                </w:tcPr>
                                <w:p w14:paraId="451895AE" w14:textId="77777777" w:rsidR="00A32486" w:rsidRPr="00D65FAF" w:rsidRDefault="00A32486" w:rsidP="001832D2">
                                  <w:pPr>
                                    <w:pStyle w:val="5E-TABLECELL"/>
                                  </w:pPr>
                                  <w:r>
                                    <w:t>5</w:t>
                                  </w:r>
                                </w:p>
                              </w:tc>
                              <w:tc>
                                <w:tcPr>
                                  <w:tcW w:w="3658" w:type="dxa"/>
                                </w:tcPr>
                                <w:p w14:paraId="5B330715" w14:textId="77777777" w:rsidR="00A32486" w:rsidRPr="00D65FAF" w:rsidRDefault="00A32486" w:rsidP="001832D2">
                                  <w:pPr>
                                    <w:pStyle w:val="5E-TABLECELL"/>
                                  </w:pPr>
                                  <w:r>
                                    <w:t>3</w:t>
                                  </w:r>
                                </w:p>
                              </w:tc>
                            </w:tr>
                            <w:tr w:rsidR="00A32486" w:rsidRPr="00D65FAF" w14:paraId="49D15968"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4F68B640" w14:textId="77777777" w:rsidR="00A32486" w:rsidRPr="00D65FAF" w:rsidRDefault="00A32486" w:rsidP="001832D2">
                                  <w:pPr>
                                    <w:pStyle w:val="5E-TABLECELL"/>
                                  </w:pPr>
                                  <w:r w:rsidRPr="00D65FAF">
                                    <w:t>16th</w:t>
                                  </w:r>
                                </w:p>
                              </w:tc>
                              <w:tc>
                                <w:tcPr>
                                  <w:tcW w:w="1080" w:type="dxa"/>
                                </w:tcPr>
                                <w:p w14:paraId="7F2486FE" w14:textId="77777777" w:rsidR="00A32486" w:rsidRPr="00D65FAF" w:rsidRDefault="00A32486" w:rsidP="001832D2">
                                  <w:pPr>
                                    <w:pStyle w:val="5E-TABLECELL"/>
                                  </w:pPr>
                                  <w:r w:rsidRPr="00D65FAF">
                                    <w:t>+5</w:t>
                                  </w:r>
                                </w:p>
                              </w:tc>
                              <w:tc>
                                <w:tcPr>
                                  <w:tcW w:w="3150" w:type="dxa"/>
                                </w:tcPr>
                                <w:p w14:paraId="375BC4FF" w14:textId="77777777" w:rsidR="00A32486" w:rsidRPr="00D65FAF" w:rsidRDefault="00A32486" w:rsidP="001832D2">
                                  <w:pPr>
                                    <w:pStyle w:val="5E-TABLECELL"/>
                                  </w:pPr>
                                  <w:r>
                                    <w:t>Feat</w:t>
                                  </w:r>
                                </w:p>
                              </w:tc>
                              <w:tc>
                                <w:tcPr>
                                  <w:tcW w:w="842" w:type="dxa"/>
                                </w:tcPr>
                                <w:p w14:paraId="56A134E4" w14:textId="77777777" w:rsidR="00A32486" w:rsidRPr="00D65FAF" w:rsidRDefault="00A32486" w:rsidP="001832D2">
                                  <w:pPr>
                                    <w:pStyle w:val="5E-TABLECELL"/>
                                  </w:pPr>
                                  <w:r>
                                    <w:t>6</w:t>
                                  </w:r>
                                </w:p>
                              </w:tc>
                              <w:tc>
                                <w:tcPr>
                                  <w:tcW w:w="3658" w:type="dxa"/>
                                </w:tcPr>
                                <w:p w14:paraId="0176E8E5" w14:textId="77777777" w:rsidR="00A32486" w:rsidRPr="00D65FAF" w:rsidRDefault="00A32486" w:rsidP="001832D2">
                                  <w:pPr>
                                    <w:pStyle w:val="5E-TABLECELL"/>
                                  </w:pPr>
                                  <w:r>
                                    <w:t>4</w:t>
                                  </w:r>
                                </w:p>
                              </w:tc>
                            </w:tr>
                            <w:tr w:rsidR="00A32486" w:rsidRPr="00D65FAF" w14:paraId="3A4DC6A9" w14:textId="77777777" w:rsidTr="00183708">
                              <w:trPr>
                                <w:cnfStyle w:val="000000100000" w:firstRow="0" w:lastRow="0" w:firstColumn="0" w:lastColumn="0" w:oddVBand="0" w:evenVBand="0" w:oddHBand="1" w:evenHBand="0" w:firstRowFirstColumn="0" w:firstRowLastColumn="0" w:lastRowFirstColumn="0" w:lastRowLastColumn="0"/>
                              </w:trPr>
                              <w:tc>
                                <w:tcPr>
                                  <w:tcW w:w="540" w:type="dxa"/>
                                </w:tcPr>
                                <w:p w14:paraId="7F5FB7CE" w14:textId="77777777" w:rsidR="00A32486" w:rsidRPr="00D65FAF" w:rsidRDefault="00A32486" w:rsidP="001832D2">
                                  <w:pPr>
                                    <w:pStyle w:val="5E-TABLECELL"/>
                                  </w:pPr>
                                  <w:r w:rsidRPr="00D65FAF">
                                    <w:t>17th</w:t>
                                  </w:r>
                                </w:p>
                              </w:tc>
                              <w:tc>
                                <w:tcPr>
                                  <w:tcW w:w="1080" w:type="dxa"/>
                                </w:tcPr>
                                <w:p w14:paraId="161B5B04" w14:textId="77777777" w:rsidR="00A32486" w:rsidRDefault="00A32486" w:rsidP="001832D2">
                                  <w:pPr>
                                    <w:pStyle w:val="5E-TABLECELL"/>
                                  </w:pPr>
                                  <w:r w:rsidRPr="00D65FAF">
                                    <w:t>+6</w:t>
                                  </w:r>
                                </w:p>
                              </w:tc>
                              <w:tc>
                                <w:tcPr>
                                  <w:tcW w:w="3150" w:type="dxa"/>
                                </w:tcPr>
                                <w:p w14:paraId="327F61A0" w14:textId="77777777" w:rsidR="00A32486" w:rsidRPr="00D65FAF" w:rsidRDefault="00A32486" w:rsidP="001832D2">
                                  <w:pPr>
                                    <w:pStyle w:val="5E-TABLECELL"/>
                                  </w:pPr>
                                  <w:r>
                                    <w:t>Brutal Critical Improvement</w:t>
                                  </w:r>
                                </w:p>
                              </w:tc>
                              <w:tc>
                                <w:tcPr>
                                  <w:tcW w:w="842" w:type="dxa"/>
                                </w:tcPr>
                                <w:p w14:paraId="5BD1014D" w14:textId="77777777" w:rsidR="00A32486" w:rsidRPr="00D65FAF" w:rsidRDefault="00A32486" w:rsidP="001832D2">
                                  <w:pPr>
                                    <w:pStyle w:val="5E-TABLECELL"/>
                                  </w:pPr>
                                  <w:r>
                                    <w:t>6</w:t>
                                  </w:r>
                                </w:p>
                              </w:tc>
                              <w:tc>
                                <w:tcPr>
                                  <w:tcW w:w="3658" w:type="dxa"/>
                                </w:tcPr>
                                <w:p w14:paraId="7C2BE06E" w14:textId="77777777" w:rsidR="00A32486" w:rsidRPr="00D65FAF" w:rsidRDefault="00A32486" w:rsidP="001832D2">
                                  <w:pPr>
                                    <w:pStyle w:val="5E-TABLECELL"/>
                                  </w:pPr>
                                  <w:r w:rsidRPr="00D65FAF">
                                    <w:t>4</w:t>
                                  </w:r>
                                </w:p>
                              </w:tc>
                            </w:tr>
                            <w:tr w:rsidR="00A32486" w:rsidRPr="00D65FAF" w14:paraId="7DDE3C04"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54CB0E0C" w14:textId="77777777" w:rsidR="00A32486" w:rsidRPr="00D65FAF" w:rsidRDefault="00A32486" w:rsidP="001832D2">
                                  <w:pPr>
                                    <w:pStyle w:val="5E-TABLECELL"/>
                                  </w:pPr>
                                  <w:r w:rsidRPr="00D65FAF">
                                    <w:t>18th</w:t>
                                  </w:r>
                                </w:p>
                              </w:tc>
                              <w:tc>
                                <w:tcPr>
                                  <w:tcW w:w="1080" w:type="dxa"/>
                                </w:tcPr>
                                <w:p w14:paraId="0CE6B53C" w14:textId="77777777" w:rsidR="00A32486" w:rsidRPr="00D65FAF" w:rsidRDefault="00A32486" w:rsidP="001832D2">
                                  <w:pPr>
                                    <w:pStyle w:val="5E-TABLECELL"/>
                                  </w:pPr>
                                  <w:r w:rsidRPr="00D65FAF">
                                    <w:t>+6</w:t>
                                  </w:r>
                                </w:p>
                              </w:tc>
                              <w:tc>
                                <w:tcPr>
                                  <w:tcW w:w="3150" w:type="dxa"/>
                                </w:tcPr>
                                <w:p w14:paraId="09C36E3B" w14:textId="77777777" w:rsidR="00A32486" w:rsidRPr="00D65FAF" w:rsidRDefault="00A32486" w:rsidP="001832D2">
                                  <w:pPr>
                                    <w:pStyle w:val="5E-TABLECELL"/>
                                  </w:pPr>
                                  <w:r>
                                    <w:t>Indomitable Might</w:t>
                                  </w:r>
                                </w:p>
                              </w:tc>
                              <w:tc>
                                <w:tcPr>
                                  <w:tcW w:w="842" w:type="dxa"/>
                                </w:tcPr>
                                <w:p w14:paraId="29688016" w14:textId="77777777" w:rsidR="00A32486" w:rsidRPr="00D65FAF" w:rsidRDefault="00A32486" w:rsidP="001832D2">
                                  <w:pPr>
                                    <w:pStyle w:val="5E-TABLECELL"/>
                                  </w:pPr>
                                  <w:r>
                                    <w:t>6</w:t>
                                  </w:r>
                                </w:p>
                              </w:tc>
                              <w:tc>
                                <w:tcPr>
                                  <w:tcW w:w="3658" w:type="dxa"/>
                                </w:tcPr>
                                <w:p w14:paraId="29069DBE" w14:textId="77777777" w:rsidR="00A32486" w:rsidRPr="00D65FAF" w:rsidRDefault="00A32486" w:rsidP="001832D2">
                                  <w:pPr>
                                    <w:pStyle w:val="5E-TABLECELL"/>
                                  </w:pPr>
                                  <w:r w:rsidRPr="00D65FAF">
                                    <w:t>4</w:t>
                                  </w:r>
                                </w:p>
                              </w:tc>
                            </w:tr>
                            <w:tr w:rsidR="00A32486" w:rsidRPr="00D65FAF" w14:paraId="282C668E" w14:textId="77777777" w:rsidTr="00183708">
                              <w:trPr>
                                <w:cnfStyle w:val="000000100000" w:firstRow="0" w:lastRow="0" w:firstColumn="0" w:lastColumn="0" w:oddVBand="0" w:evenVBand="0" w:oddHBand="1" w:evenHBand="0" w:firstRowFirstColumn="0" w:firstRowLastColumn="0" w:lastRowFirstColumn="0" w:lastRowLastColumn="0"/>
                              </w:trPr>
                              <w:tc>
                                <w:tcPr>
                                  <w:tcW w:w="540" w:type="dxa"/>
                                </w:tcPr>
                                <w:p w14:paraId="51B155EB" w14:textId="77777777" w:rsidR="00A32486" w:rsidRPr="00D65FAF" w:rsidRDefault="00A32486" w:rsidP="001832D2">
                                  <w:pPr>
                                    <w:pStyle w:val="5E-TABLECELL"/>
                                  </w:pPr>
                                  <w:r w:rsidRPr="00D65FAF">
                                    <w:t>19th</w:t>
                                  </w:r>
                                </w:p>
                              </w:tc>
                              <w:tc>
                                <w:tcPr>
                                  <w:tcW w:w="1080" w:type="dxa"/>
                                </w:tcPr>
                                <w:p w14:paraId="1B3A0AF0" w14:textId="77777777" w:rsidR="00A32486" w:rsidRPr="00D65FAF" w:rsidRDefault="00A32486" w:rsidP="001832D2">
                                  <w:pPr>
                                    <w:pStyle w:val="5E-TABLECELL"/>
                                  </w:pPr>
                                  <w:r w:rsidRPr="00D65FAF">
                                    <w:t>+6</w:t>
                                  </w:r>
                                </w:p>
                              </w:tc>
                              <w:tc>
                                <w:tcPr>
                                  <w:tcW w:w="3150" w:type="dxa"/>
                                </w:tcPr>
                                <w:p w14:paraId="1CC2689D" w14:textId="77777777" w:rsidR="00A32486" w:rsidRPr="00D65FAF" w:rsidRDefault="00A32486" w:rsidP="001832D2">
                                  <w:pPr>
                                    <w:pStyle w:val="5E-TABLECELL"/>
                                  </w:pPr>
                                  <w:r>
                                    <w:t>Feat-Martial</w:t>
                                  </w:r>
                                </w:p>
                              </w:tc>
                              <w:tc>
                                <w:tcPr>
                                  <w:tcW w:w="842" w:type="dxa"/>
                                </w:tcPr>
                                <w:p w14:paraId="69341730" w14:textId="77777777" w:rsidR="00A32486" w:rsidRPr="00D65FAF" w:rsidRDefault="00A32486" w:rsidP="001832D2">
                                  <w:pPr>
                                    <w:pStyle w:val="5E-TABLECELL"/>
                                  </w:pPr>
                                  <w:r>
                                    <w:t>6</w:t>
                                  </w:r>
                                </w:p>
                              </w:tc>
                              <w:tc>
                                <w:tcPr>
                                  <w:tcW w:w="3658" w:type="dxa"/>
                                </w:tcPr>
                                <w:p w14:paraId="0E6A8992" w14:textId="77777777" w:rsidR="00A32486" w:rsidRPr="00D65FAF" w:rsidRDefault="00A32486" w:rsidP="001832D2">
                                  <w:pPr>
                                    <w:pStyle w:val="5E-TABLECELL"/>
                                  </w:pPr>
                                  <w:r w:rsidRPr="00D65FAF">
                                    <w:t>4</w:t>
                                  </w:r>
                                </w:p>
                              </w:tc>
                            </w:tr>
                            <w:tr w:rsidR="00A32486" w:rsidRPr="00D65FAF" w14:paraId="572154AA"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4A67181F" w14:textId="77777777" w:rsidR="00A32486" w:rsidRPr="00D65FAF" w:rsidRDefault="00A32486" w:rsidP="001832D2">
                                  <w:pPr>
                                    <w:pStyle w:val="5E-TABLECELL"/>
                                  </w:pPr>
                                  <w:r>
                                    <w:t>20th</w:t>
                                  </w:r>
                                </w:p>
                              </w:tc>
                              <w:tc>
                                <w:tcPr>
                                  <w:tcW w:w="1080" w:type="dxa"/>
                                </w:tcPr>
                                <w:p w14:paraId="7015427D" w14:textId="77777777" w:rsidR="00A32486" w:rsidRPr="00D65FAF" w:rsidRDefault="00A32486" w:rsidP="001832D2">
                                  <w:pPr>
                                    <w:pStyle w:val="5E-TABLECELL"/>
                                  </w:pPr>
                                  <w:r>
                                    <w:t>+6</w:t>
                                  </w:r>
                                </w:p>
                              </w:tc>
                              <w:tc>
                                <w:tcPr>
                                  <w:tcW w:w="3150" w:type="dxa"/>
                                </w:tcPr>
                                <w:p w14:paraId="7AA49E75" w14:textId="77777777" w:rsidR="00A32486" w:rsidRDefault="00A32486" w:rsidP="001832D2">
                                  <w:pPr>
                                    <w:pStyle w:val="5E-TABLECELL"/>
                                  </w:pPr>
                                  <w:r>
                                    <w:t>Primal Champion</w:t>
                                  </w:r>
                                </w:p>
                              </w:tc>
                              <w:tc>
                                <w:tcPr>
                                  <w:tcW w:w="842" w:type="dxa"/>
                                </w:tcPr>
                                <w:p w14:paraId="185FE1D2" w14:textId="77777777" w:rsidR="00A32486" w:rsidRPr="00D65FAF" w:rsidRDefault="00A32486" w:rsidP="001832D2">
                                  <w:pPr>
                                    <w:pStyle w:val="5E-TABLECELL"/>
                                  </w:pPr>
                                  <w:r>
                                    <w:t>Unlimited</w:t>
                                  </w:r>
                                </w:p>
                              </w:tc>
                              <w:tc>
                                <w:tcPr>
                                  <w:tcW w:w="3658" w:type="dxa"/>
                                </w:tcPr>
                                <w:p w14:paraId="3166FDBF" w14:textId="77777777" w:rsidR="00A32486" w:rsidRPr="00D65FAF" w:rsidRDefault="00A32486" w:rsidP="001832D2">
                                  <w:pPr>
                                    <w:pStyle w:val="5E-TABLECELL"/>
                                  </w:pPr>
                                  <w:r>
                                    <w:t>5</w:t>
                                  </w:r>
                                </w:p>
                              </w:tc>
                            </w:tr>
                          </w:tbl>
                          <w:p w14:paraId="34B9D427" w14:textId="77777777" w:rsidR="00A32486" w:rsidRDefault="00A32486" w:rsidP="00A32486"/>
                        </w:txbxContent>
                      </wps:txbx>
                      <wps:bodyPr rot="0" spcFirstLastPara="0" vertOverflow="overflow" horzOverflow="overflow" vert="horz" wrap="square" lIns="91440" tIns="18288"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0E7604" id="_x0000_t202" coordsize="21600,21600" o:spt="202" path="m,l,21600r21600,l21600,xe">
                <v:stroke joinstyle="miter"/>
                <v:path gradientshapeok="t" o:connecttype="rect"/>
              </v:shapetype>
              <v:shape id="Text Box 1781931040" o:spid="_x0000_s1026" type="#_x0000_t202" style="position:absolute;margin-left:437.05pt;margin-top:-11.25pt;width:488.25pt;height:392.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" fillcolor="#f2f2f2 [3052]" strokecolor="#f2f2f2 [3052]" strokeweight="6pt">
                <v:shadow on="t" color="#5f4939" opacity="47841f" offset=".74836mm,.74836mm"/>
                <v:textbox inset=",1.44pt">
                  <w:txbxContent>
                    <w:p w14:paraId="55EA3D98" w14:textId="77777777" w:rsidR="00A32486" w:rsidRPr="002C1527" w:rsidRDefault="00A32486" w:rsidP="00A32486">
                      <w:pPr>
                        <w:pStyle w:val="5E-TABLETITLE"/>
                      </w:pPr>
                      <w:r>
                        <w:t>Barbarian Class</w:t>
                      </w:r>
                    </w:p>
                    <w:tbl>
                      <w:tblPr>
                        <w:tblStyle w:val="5ETABLE"/>
                        <w:tblW w:w="9270" w:type="dxa"/>
                        <w:tblLayout w:type="fixed"/>
                        <w:tblLook w:val="04A0" w:firstRow="1" w:lastRow="0" w:firstColumn="1" w:lastColumn="0" w:noHBand="0" w:noVBand="1"/>
                      </w:tblPr>
                      <w:tblGrid>
                        <w:gridCol w:w="540"/>
                        <w:gridCol w:w="1080"/>
                        <w:gridCol w:w="3150"/>
                        <w:gridCol w:w="842"/>
                        <w:gridCol w:w="3658"/>
                      </w:tblGrid>
                      <w:tr w:rsidR="00A32486" w:rsidRPr="00C6067D" w14:paraId="15E6BC83" w14:textId="77777777" w:rsidTr="00183708">
                        <w:trPr>
                          <w:cnfStyle w:val="100000000000" w:firstRow="1" w:lastRow="0" w:firstColumn="0" w:lastColumn="0" w:oddVBand="0" w:evenVBand="0" w:oddHBand="0" w:evenHBand="0" w:firstRowFirstColumn="0" w:firstRowLastColumn="0" w:lastRowFirstColumn="0" w:lastRowLastColumn="0"/>
                        </w:trPr>
                        <w:tc>
                          <w:tcPr>
                            <w:tcW w:w="540" w:type="dxa"/>
                          </w:tcPr>
                          <w:p w14:paraId="1649DF31" w14:textId="77777777" w:rsidR="00A32486" w:rsidRPr="0063177C" w:rsidRDefault="00A32486" w:rsidP="008A0536">
                            <w:pPr>
                              <w:pStyle w:val="5E-TABLECELL"/>
                              <w:rPr>
                                <w:rStyle w:val="5ECHARBOLD"/>
                              </w:rPr>
                            </w:pPr>
                            <w:r w:rsidRPr="0063177C">
                              <w:rPr>
                                <w:rStyle w:val="5ECHARBOLD"/>
                              </w:rPr>
                              <w:t>Level</w:t>
                            </w:r>
                          </w:p>
                        </w:tc>
                        <w:tc>
                          <w:tcPr>
                            <w:tcW w:w="1080" w:type="dxa"/>
                          </w:tcPr>
                          <w:p w14:paraId="2B040EA7" w14:textId="77777777" w:rsidR="00A32486" w:rsidRPr="0063177C" w:rsidRDefault="00A32486" w:rsidP="008A0536">
                            <w:pPr>
                              <w:pStyle w:val="5E-TABLECELL"/>
                              <w:rPr>
                                <w:rStyle w:val="5ECHARBOLD"/>
                              </w:rPr>
                            </w:pPr>
                            <w:r w:rsidRPr="0063177C">
                              <w:rPr>
                                <w:rStyle w:val="5ECHARBOLD"/>
                              </w:rPr>
                              <w:t>Proficiency Bonus</w:t>
                            </w:r>
                          </w:p>
                        </w:tc>
                        <w:tc>
                          <w:tcPr>
                            <w:tcW w:w="3150" w:type="dxa"/>
                          </w:tcPr>
                          <w:p w14:paraId="55B2EAD1" w14:textId="77777777" w:rsidR="00A32486" w:rsidRPr="0063177C" w:rsidRDefault="00A32486" w:rsidP="008A0536">
                            <w:pPr>
                              <w:pStyle w:val="5E-TABLECELL"/>
                              <w:rPr>
                                <w:rStyle w:val="5ECHARBOLD"/>
                              </w:rPr>
                            </w:pPr>
                            <w:r w:rsidRPr="0063177C">
                              <w:rPr>
                                <w:rStyle w:val="5ECHARBOLD"/>
                              </w:rPr>
                              <w:t>Features</w:t>
                            </w:r>
                          </w:p>
                        </w:tc>
                        <w:tc>
                          <w:tcPr>
                            <w:tcW w:w="842" w:type="dxa"/>
                          </w:tcPr>
                          <w:p w14:paraId="4BE73F13" w14:textId="77777777" w:rsidR="00A32486" w:rsidRPr="0063177C" w:rsidRDefault="00A32486" w:rsidP="008A0536">
                            <w:pPr>
                              <w:pStyle w:val="5E-TABLECELL"/>
                              <w:rPr>
                                <w:rStyle w:val="5ECHARBOLD"/>
                              </w:rPr>
                            </w:pPr>
                            <w:r>
                              <w:rPr>
                                <w:rStyle w:val="5ECHARBOLD"/>
                              </w:rPr>
                              <w:t>Rages</w:t>
                            </w:r>
                          </w:p>
                        </w:tc>
                        <w:tc>
                          <w:tcPr>
                            <w:tcW w:w="3658" w:type="dxa"/>
                          </w:tcPr>
                          <w:p w14:paraId="016B8C01" w14:textId="77777777" w:rsidR="00A32486" w:rsidRPr="0063177C" w:rsidRDefault="00A32486" w:rsidP="008A0536">
                            <w:pPr>
                              <w:pStyle w:val="5E-TABLECELL"/>
                              <w:rPr>
                                <w:rStyle w:val="5ECHARBOLD"/>
                              </w:rPr>
                            </w:pPr>
                            <w:r>
                              <w:rPr>
                                <w:rStyle w:val="5ECHARBOLD"/>
                              </w:rPr>
                              <w:t>Rage Damage</w:t>
                            </w:r>
                          </w:p>
                        </w:tc>
                      </w:tr>
                      <w:tr w:rsidR="00A32486" w:rsidRPr="00D65FAF" w14:paraId="11CE4308" w14:textId="77777777" w:rsidTr="00183708">
                        <w:trPr>
                          <w:cnfStyle w:val="000000100000" w:firstRow="0" w:lastRow="0" w:firstColumn="0" w:lastColumn="0" w:oddVBand="0" w:evenVBand="0" w:oddHBand="1" w:evenHBand="0" w:firstRowFirstColumn="0" w:firstRowLastColumn="0" w:lastRowFirstColumn="0" w:lastRowLastColumn="0"/>
                          <w:trHeight w:val="184"/>
                        </w:trPr>
                        <w:tc>
                          <w:tcPr>
                            <w:tcW w:w="540" w:type="dxa"/>
                          </w:tcPr>
                          <w:p w14:paraId="4FDA9F45" w14:textId="77777777" w:rsidR="00A32486" w:rsidRPr="00D65FAF" w:rsidRDefault="00A32486" w:rsidP="008A0536">
                            <w:pPr>
                              <w:pStyle w:val="5E-TABLECELL"/>
                            </w:pPr>
                            <w:r w:rsidRPr="00D65FAF">
                              <w:t>1st</w:t>
                            </w:r>
                          </w:p>
                        </w:tc>
                        <w:tc>
                          <w:tcPr>
                            <w:tcW w:w="1080" w:type="dxa"/>
                          </w:tcPr>
                          <w:p w14:paraId="111CE975" w14:textId="77777777" w:rsidR="00A32486" w:rsidRPr="00D65FAF" w:rsidRDefault="00A32486" w:rsidP="008A0536">
                            <w:pPr>
                              <w:pStyle w:val="5E-TABLECELL"/>
                            </w:pPr>
                            <w:r w:rsidRPr="00D65FAF">
                              <w:t>+2</w:t>
                            </w:r>
                          </w:p>
                        </w:tc>
                        <w:tc>
                          <w:tcPr>
                            <w:tcW w:w="3150" w:type="dxa"/>
                          </w:tcPr>
                          <w:p w14:paraId="1D34DEF6" w14:textId="77777777" w:rsidR="00A32486" w:rsidRPr="00D65FAF" w:rsidRDefault="00A32486" w:rsidP="008A0536">
                            <w:pPr>
                              <w:pStyle w:val="5E-TABLECELL"/>
                            </w:pPr>
                            <w:r>
                              <w:t>Rage, Primal Defense</w:t>
                            </w:r>
                          </w:p>
                        </w:tc>
                        <w:tc>
                          <w:tcPr>
                            <w:tcW w:w="842" w:type="dxa"/>
                          </w:tcPr>
                          <w:p w14:paraId="105A325A" w14:textId="77777777" w:rsidR="00A32486" w:rsidRPr="00D65FAF" w:rsidRDefault="00A32486" w:rsidP="008A0536">
                            <w:pPr>
                              <w:pStyle w:val="5E-TABLECELL"/>
                            </w:pPr>
                            <w:r w:rsidRPr="00D65FAF">
                              <w:t>2</w:t>
                            </w:r>
                          </w:p>
                        </w:tc>
                        <w:tc>
                          <w:tcPr>
                            <w:tcW w:w="3658" w:type="dxa"/>
                          </w:tcPr>
                          <w:p w14:paraId="6F4A55E6" w14:textId="77777777" w:rsidR="00A32486" w:rsidRPr="00D65FAF" w:rsidRDefault="00A32486" w:rsidP="008A0536">
                            <w:pPr>
                              <w:pStyle w:val="5E-TABLECELL"/>
                            </w:pPr>
                            <w:r w:rsidRPr="00D65FAF">
                              <w:t>2</w:t>
                            </w:r>
                          </w:p>
                        </w:tc>
                      </w:tr>
                      <w:tr w:rsidR="00A32486" w:rsidRPr="00D65FAF" w14:paraId="20C5E94F"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30EE41BB" w14:textId="77777777" w:rsidR="00A32486" w:rsidRPr="00D65FAF" w:rsidRDefault="00A32486" w:rsidP="008A0536">
                            <w:pPr>
                              <w:pStyle w:val="5E-TABLECELL"/>
                            </w:pPr>
                            <w:r w:rsidRPr="00D65FAF">
                              <w:t>2nd</w:t>
                            </w:r>
                          </w:p>
                        </w:tc>
                        <w:tc>
                          <w:tcPr>
                            <w:tcW w:w="1080" w:type="dxa"/>
                          </w:tcPr>
                          <w:p w14:paraId="3F5C62C6" w14:textId="77777777" w:rsidR="00A32486" w:rsidRPr="00D65FAF" w:rsidRDefault="00A32486" w:rsidP="008A0536">
                            <w:pPr>
                              <w:pStyle w:val="5E-TABLECELL"/>
                            </w:pPr>
                            <w:r w:rsidRPr="00D65FAF">
                              <w:t>+2</w:t>
                            </w:r>
                          </w:p>
                        </w:tc>
                        <w:tc>
                          <w:tcPr>
                            <w:tcW w:w="3150" w:type="dxa"/>
                          </w:tcPr>
                          <w:p w14:paraId="5646167A" w14:textId="77777777" w:rsidR="00A32486" w:rsidRPr="00D65FAF" w:rsidRDefault="00A32486" w:rsidP="008A0536">
                            <w:pPr>
                              <w:pStyle w:val="5E-TABLECELL"/>
                            </w:pPr>
                            <w:r>
                              <w:t>Reckless Attack, Danger Sense</w:t>
                            </w:r>
                          </w:p>
                        </w:tc>
                        <w:tc>
                          <w:tcPr>
                            <w:tcW w:w="842" w:type="dxa"/>
                          </w:tcPr>
                          <w:p w14:paraId="59D92A46" w14:textId="77777777" w:rsidR="00A32486" w:rsidRPr="00D65FAF" w:rsidRDefault="00A32486" w:rsidP="008A0536">
                            <w:pPr>
                              <w:pStyle w:val="5E-TABLECELL"/>
                            </w:pPr>
                            <w:r w:rsidRPr="00D65FAF">
                              <w:t>2</w:t>
                            </w:r>
                          </w:p>
                        </w:tc>
                        <w:tc>
                          <w:tcPr>
                            <w:tcW w:w="3658" w:type="dxa"/>
                          </w:tcPr>
                          <w:p w14:paraId="7B37A51B" w14:textId="77777777" w:rsidR="00A32486" w:rsidRPr="00D65FAF" w:rsidRDefault="00A32486" w:rsidP="008A0536">
                            <w:pPr>
                              <w:pStyle w:val="5E-TABLECELL"/>
                            </w:pPr>
                            <w:r>
                              <w:t>2</w:t>
                            </w:r>
                          </w:p>
                        </w:tc>
                      </w:tr>
                      <w:tr w:rsidR="00A32486" w:rsidRPr="00D65FAF" w14:paraId="20F8C4EB" w14:textId="77777777" w:rsidTr="00183708">
                        <w:trPr>
                          <w:cnfStyle w:val="000000100000" w:firstRow="0" w:lastRow="0" w:firstColumn="0" w:lastColumn="0" w:oddVBand="0" w:evenVBand="0" w:oddHBand="1" w:evenHBand="0" w:firstRowFirstColumn="0" w:firstRowLastColumn="0" w:lastRowFirstColumn="0" w:lastRowLastColumn="0"/>
                        </w:trPr>
                        <w:tc>
                          <w:tcPr>
                            <w:tcW w:w="540" w:type="dxa"/>
                          </w:tcPr>
                          <w:p w14:paraId="63942FC6" w14:textId="77777777" w:rsidR="00A32486" w:rsidRPr="00D65FAF" w:rsidRDefault="00A32486" w:rsidP="008A0536">
                            <w:pPr>
                              <w:pStyle w:val="5E-TABLECELL"/>
                            </w:pPr>
                            <w:r w:rsidRPr="00D65FAF">
                              <w:t>3</w:t>
                            </w:r>
                            <w:r>
                              <w:t>r</w:t>
                            </w:r>
                            <w:r w:rsidRPr="00D65FAF">
                              <w:t>d</w:t>
                            </w:r>
                          </w:p>
                        </w:tc>
                        <w:tc>
                          <w:tcPr>
                            <w:tcW w:w="1080" w:type="dxa"/>
                          </w:tcPr>
                          <w:p w14:paraId="46F9A1FC" w14:textId="77777777" w:rsidR="00A32486" w:rsidRDefault="00A32486" w:rsidP="008A0536">
                            <w:pPr>
                              <w:pStyle w:val="5E-TABLECELL"/>
                            </w:pPr>
                            <w:r w:rsidRPr="00D65FAF">
                              <w:t>+2</w:t>
                            </w:r>
                          </w:p>
                        </w:tc>
                        <w:tc>
                          <w:tcPr>
                            <w:tcW w:w="3150" w:type="dxa"/>
                          </w:tcPr>
                          <w:p w14:paraId="71C81F54" w14:textId="77777777" w:rsidR="00A32486" w:rsidRPr="00D65FAF" w:rsidRDefault="00A32486" w:rsidP="008A0536">
                            <w:pPr>
                              <w:pStyle w:val="5E-TABLECELL"/>
                            </w:pPr>
                            <w:r>
                              <w:t>Primal Path, Survival Skills</w:t>
                            </w:r>
                          </w:p>
                        </w:tc>
                        <w:tc>
                          <w:tcPr>
                            <w:tcW w:w="842" w:type="dxa"/>
                          </w:tcPr>
                          <w:p w14:paraId="2566D11A" w14:textId="77777777" w:rsidR="00A32486" w:rsidRPr="00D65FAF" w:rsidRDefault="00A32486" w:rsidP="008A0536">
                            <w:pPr>
                              <w:pStyle w:val="5E-TABLECELL"/>
                            </w:pPr>
                            <w:r>
                              <w:t>3</w:t>
                            </w:r>
                          </w:p>
                        </w:tc>
                        <w:tc>
                          <w:tcPr>
                            <w:tcW w:w="3658" w:type="dxa"/>
                          </w:tcPr>
                          <w:p w14:paraId="7470A863" w14:textId="77777777" w:rsidR="00A32486" w:rsidRPr="00D65FAF" w:rsidRDefault="00A32486" w:rsidP="008A0536">
                            <w:pPr>
                              <w:pStyle w:val="5E-TABLECELL"/>
                            </w:pPr>
                            <w:r>
                              <w:t>2</w:t>
                            </w:r>
                          </w:p>
                        </w:tc>
                      </w:tr>
                      <w:tr w:rsidR="00A32486" w:rsidRPr="00D65FAF" w14:paraId="11E738A4"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02A73508" w14:textId="77777777" w:rsidR="00A32486" w:rsidRPr="00D65FAF" w:rsidRDefault="00A32486" w:rsidP="008A0536">
                            <w:pPr>
                              <w:pStyle w:val="5E-TABLECELL"/>
                            </w:pPr>
                            <w:r w:rsidRPr="00D65FAF">
                              <w:t>4th</w:t>
                            </w:r>
                          </w:p>
                        </w:tc>
                        <w:tc>
                          <w:tcPr>
                            <w:tcW w:w="1080" w:type="dxa"/>
                          </w:tcPr>
                          <w:p w14:paraId="63AA1639" w14:textId="77777777" w:rsidR="00A32486" w:rsidRPr="00D65FAF" w:rsidRDefault="00A32486" w:rsidP="008A0536">
                            <w:pPr>
                              <w:pStyle w:val="5E-TABLECELL"/>
                            </w:pPr>
                            <w:r w:rsidRPr="00D65FAF">
                              <w:t>+2</w:t>
                            </w:r>
                          </w:p>
                        </w:tc>
                        <w:tc>
                          <w:tcPr>
                            <w:tcW w:w="3150" w:type="dxa"/>
                          </w:tcPr>
                          <w:p w14:paraId="0F2369E5" w14:textId="77777777" w:rsidR="00A32486" w:rsidRPr="00D65FAF" w:rsidRDefault="00A32486" w:rsidP="008A0536">
                            <w:pPr>
                              <w:pStyle w:val="5E-TABLECELL"/>
                            </w:pPr>
                            <w:r>
                              <w:t>Feat-Martial</w:t>
                            </w:r>
                          </w:p>
                        </w:tc>
                        <w:tc>
                          <w:tcPr>
                            <w:tcW w:w="842" w:type="dxa"/>
                          </w:tcPr>
                          <w:p w14:paraId="5CA230DC" w14:textId="77777777" w:rsidR="00A32486" w:rsidRPr="00D65FAF" w:rsidRDefault="00A32486" w:rsidP="008A0536">
                            <w:pPr>
                              <w:pStyle w:val="5E-TABLECELL"/>
                            </w:pPr>
                            <w:r w:rsidRPr="00D65FAF">
                              <w:t>3</w:t>
                            </w:r>
                          </w:p>
                        </w:tc>
                        <w:tc>
                          <w:tcPr>
                            <w:tcW w:w="3658" w:type="dxa"/>
                          </w:tcPr>
                          <w:p w14:paraId="55394A60" w14:textId="77777777" w:rsidR="00A32486" w:rsidRPr="00D65FAF" w:rsidRDefault="00A32486" w:rsidP="008A0536">
                            <w:pPr>
                              <w:pStyle w:val="5E-TABLECELL"/>
                            </w:pPr>
                            <w:r>
                              <w:t>2</w:t>
                            </w:r>
                          </w:p>
                        </w:tc>
                      </w:tr>
                      <w:tr w:rsidR="00A32486" w:rsidRPr="00D65FAF" w14:paraId="5AC4BDC3" w14:textId="77777777" w:rsidTr="00183708">
                        <w:trPr>
                          <w:cnfStyle w:val="000000100000" w:firstRow="0" w:lastRow="0" w:firstColumn="0" w:lastColumn="0" w:oddVBand="0" w:evenVBand="0" w:oddHBand="1" w:evenHBand="0" w:firstRowFirstColumn="0" w:firstRowLastColumn="0" w:lastRowFirstColumn="0" w:lastRowLastColumn="0"/>
                        </w:trPr>
                        <w:tc>
                          <w:tcPr>
                            <w:tcW w:w="540" w:type="dxa"/>
                          </w:tcPr>
                          <w:p w14:paraId="6E74B767" w14:textId="77777777" w:rsidR="00A32486" w:rsidRPr="00D65FAF" w:rsidRDefault="00A32486" w:rsidP="008A0536">
                            <w:pPr>
                              <w:pStyle w:val="5E-TABLECELL"/>
                            </w:pPr>
                            <w:r w:rsidRPr="00D65FAF">
                              <w:t>5th</w:t>
                            </w:r>
                          </w:p>
                        </w:tc>
                        <w:tc>
                          <w:tcPr>
                            <w:tcW w:w="1080" w:type="dxa"/>
                          </w:tcPr>
                          <w:p w14:paraId="0EACE3BB" w14:textId="77777777" w:rsidR="00A32486" w:rsidRDefault="00A32486" w:rsidP="008A0536">
                            <w:pPr>
                              <w:pStyle w:val="5E-TABLECELL"/>
                            </w:pPr>
                            <w:r w:rsidRPr="00D65FAF">
                              <w:t>+3</w:t>
                            </w:r>
                          </w:p>
                        </w:tc>
                        <w:tc>
                          <w:tcPr>
                            <w:tcW w:w="3150" w:type="dxa"/>
                          </w:tcPr>
                          <w:p w14:paraId="19A93369" w14:textId="77777777" w:rsidR="00A32486" w:rsidRPr="00D65FAF" w:rsidRDefault="00A32486" w:rsidP="008A0536">
                            <w:pPr>
                              <w:pStyle w:val="5E-TABLECELL"/>
                            </w:pPr>
                            <w:r>
                              <w:t>Extra Attack,</w:t>
                            </w:r>
                            <w:r>
                              <w:br/>
                              <w:t>Focused Recovery: Barbarian</w:t>
                            </w:r>
                            <w:r>
                              <w:br/>
                              <w:t>Fast Movement</w:t>
                            </w:r>
                          </w:p>
                        </w:tc>
                        <w:tc>
                          <w:tcPr>
                            <w:tcW w:w="842" w:type="dxa"/>
                          </w:tcPr>
                          <w:p w14:paraId="0B25F8A6" w14:textId="77777777" w:rsidR="00A32486" w:rsidRPr="00D65FAF" w:rsidRDefault="00A32486" w:rsidP="008A0536">
                            <w:pPr>
                              <w:pStyle w:val="5E-TABLECELL"/>
                            </w:pPr>
                            <w:r w:rsidRPr="00D65FAF">
                              <w:t>3</w:t>
                            </w:r>
                          </w:p>
                        </w:tc>
                        <w:tc>
                          <w:tcPr>
                            <w:tcW w:w="3658" w:type="dxa"/>
                          </w:tcPr>
                          <w:p w14:paraId="4AC09FF1" w14:textId="77777777" w:rsidR="00A32486" w:rsidRPr="00D65FAF" w:rsidRDefault="00A32486" w:rsidP="008A0536">
                            <w:pPr>
                              <w:pStyle w:val="5E-TABLECELL"/>
                            </w:pPr>
                            <w:r>
                              <w:t>2</w:t>
                            </w:r>
                          </w:p>
                        </w:tc>
                      </w:tr>
                      <w:tr w:rsidR="00A32486" w:rsidRPr="00D65FAF" w14:paraId="091442F7"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48B0BA2E" w14:textId="77777777" w:rsidR="00A32486" w:rsidRPr="00D65FAF" w:rsidRDefault="00A32486" w:rsidP="008A0536">
                            <w:pPr>
                              <w:pStyle w:val="5E-TABLECELL"/>
                            </w:pPr>
                            <w:r w:rsidRPr="00D65FAF">
                              <w:t>6th</w:t>
                            </w:r>
                          </w:p>
                        </w:tc>
                        <w:tc>
                          <w:tcPr>
                            <w:tcW w:w="1080" w:type="dxa"/>
                          </w:tcPr>
                          <w:p w14:paraId="3EE35678" w14:textId="77777777" w:rsidR="00A32486" w:rsidRPr="00D65FAF" w:rsidRDefault="00A32486" w:rsidP="008A0536">
                            <w:pPr>
                              <w:pStyle w:val="5E-TABLECELL"/>
                            </w:pPr>
                            <w:r w:rsidRPr="00D65FAF">
                              <w:t>+3</w:t>
                            </w:r>
                          </w:p>
                        </w:tc>
                        <w:tc>
                          <w:tcPr>
                            <w:tcW w:w="3150" w:type="dxa"/>
                          </w:tcPr>
                          <w:p w14:paraId="327918AE" w14:textId="77777777" w:rsidR="00A32486" w:rsidRPr="00D65FAF" w:rsidRDefault="00A32486" w:rsidP="008A0536">
                            <w:pPr>
                              <w:pStyle w:val="5E-TABLECELL"/>
                            </w:pPr>
                            <w:r>
                              <w:t>Primal Path Feature</w:t>
                            </w:r>
                          </w:p>
                        </w:tc>
                        <w:tc>
                          <w:tcPr>
                            <w:tcW w:w="842" w:type="dxa"/>
                          </w:tcPr>
                          <w:p w14:paraId="6AB491F1" w14:textId="77777777" w:rsidR="00A32486" w:rsidRPr="00D65FAF" w:rsidRDefault="00A32486" w:rsidP="008A0536">
                            <w:pPr>
                              <w:pStyle w:val="5E-TABLECELL"/>
                            </w:pPr>
                            <w:r w:rsidRPr="00D65FAF">
                              <w:t>3</w:t>
                            </w:r>
                          </w:p>
                        </w:tc>
                        <w:tc>
                          <w:tcPr>
                            <w:tcW w:w="3658" w:type="dxa"/>
                          </w:tcPr>
                          <w:p w14:paraId="2C4FB660" w14:textId="77777777" w:rsidR="00A32486" w:rsidRPr="00D65FAF" w:rsidRDefault="00A32486" w:rsidP="008A0536">
                            <w:pPr>
                              <w:pStyle w:val="5E-TABLECELL"/>
                            </w:pPr>
                            <w:r>
                              <w:t>2</w:t>
                            </w:r>
                          </w:p>
                        </w:tc>
                      </w:tr>
                      <w:tr w:rsidR="00A32486" w:rsidRPr="00D65FAF" w14:paraId="24E5A328" w14:textId="77777777" w:rsidTr="00183708">
                        <w:trPr>
                          <w:cnfStyle w:val="000000100000" w:firstRow="0" w:lastRow="0" w:firstColumn="0" w:lastColumn="0" w:oddVBand="0" w:evenVBand="0" w:oddHBand="1" w:evenHBand="0" w:firstRowFirstColumn="0" w:firstRowLastColumn="0" w:lastRowFirstColumn="0" w:lastRowLastColumn="0"/>
                        </w:trPr>
                        <w:tc>
                          <w:tcPr>
                            <w:tcW w:w="540" w:type="dxa"/>
                          </w:tcPr>
                          <w:p w14:paraId="6959B925" w14:textId="77777777" w:rsidR="00A32486" w:rsidRPr="00D65FAF" w:rsidRDefault="00A32486" w:rsidP="008A0536">
                            <w:pPr>
                              <w:pStyle w:val="5E-TABLECELL"/>
                            </w:pPr>
                            <w:r w:rsidRPr="00D65FAF">
                              <w:t>7th</w:t>
                            </w:r>
                          </w:p>
                        </w:tc>
                        <w:tc>
                          <w:tcPr>
                            <w:tcW w:w="1080" w:type="dxa"/>
                          </w:tcPr>
                          <w:p w14:paraId="3220C238" w14:textId="77777777" w:rsidR="00A32486" w:rsidRDefault="00A32486" w:rsidP="008A0536">
                            <w:pPr>
                              <w:pStyle w:val="5E-TABLECELL"/>
                            </w:pPr>
                            <w:r w:rsidRPr="00D65FAF">
                              <w:t>+3</w:t>
                            </w:r>
                          </w:p>
                        </w:tc>
                        <w:tc>
                          <w:tcPr>
                            <w:tcW w:w="3150" w:type="dxa"/>
                          </w:tcPr>
                          <w:p w14:paraId="2DC7A8E6" w14:textId="77777777" w:rsidR="00A32486" w:rsidRPr="00D65FAF" w:rsidRDefault="00A32486" w:rsidP="008A0536">
                            <w:pPr>
                              <w:pStyle w:val="5E-TABLECELL"/>
                            </w:pPr>
                            <w:r>
                              <w:t>Feral Instinct,</w:t>
                            </w:r>
                            <w:r>
                              <w:br/>
                              <w:t>Instinctive Movement</w:t>
                            </w:r>
                          </w:p>
                        </w:tc>
                        <w:tc>
                          <w:tcPr>
                            <w:tcW w:w="842" w:type="dxa"/>
                          </w:tcPr>
                          <w:p w14:paraId="5FA74F20" w14:textId="77777777" w:rsidR="00A32486" w:rsidRPr="00D65FAF" w:rsidRDefault="00A32486" w:rsidP="008A0536">
                            <w:pPr>
                              <w:pStyle w:val="5E-TABLECELL"/>
                            </w:pPr>
                            <w:r w:rsidRPr="00D65FAF">
                              <w:t>3</w:t>
                            </w:r>
                          </w:p>
                        </w:tc>
                        <w:tc>
                          <w:tcPr>
                            <w:tcW w:w="3658" w:type="dxa"/>
                          </w:tcPr>
                          <w:p w14:paraId="30937B15" w14:textId="77777777" w:rsidR="00A32486" w:rsidRPr="00D65FAF" w:rsidRDefault="00A32486" w:rsidP="008A0536">
                            <w:pPr>
                              <w:pStyle w:val="5E-TABLECELL"/>
                            </w:pPr>
                            <w:r>
                              <w:t>2</w:t>
                            </w:r>
                          </w:p>
                        </w:tc>
                      </w:tr>
                      <w:tr w:rsidR="00A32486" w:rsidRPr="00D65FAF" w14:paraId="0F1D3AA5"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18B0F6CC" w14:textId="77777777" w:rsidR="00A32486" w:rsidRPr="00D65FAF" w:rsidRDefault="00A32486" w:rsidP="008A0536">
                            <w:pPr>
                              <w:pStyle w:val="5E-TABLECELL"/>
                            </w:pPr>
                            <w:r w:rsidRPr="00D65FAF">
                              <w:t>8th</w:t>
                            </w:r>
                          </w:p>
                        </w:tc>
                        <w:tc>
                          <w:tcPr>
                            <w:tcW w:w="1080" w:type="dxa"/>
                          </w:tcPr>
                          <w:p w14:paraId="57F8AB9A" w14:textId="77777777" w:rsidR="00A32486" w:rsidRPr="00D65FAF" w:rsidRDefault="00A32486" w:rsidP="008A0536">
                            <w:pPr>
                              <w:pStyle w:val="5E-TABLECELL"/>
                            </w:pPr>
                            <w:r w:rsidRPr="00D65FAF">
                              <w:t>+3</w:t>
                            </w:r>
                          </w:p>
                        </w:tc>
                        <w:tc>
                          <w:tcPr>
                            <w:tcW w:w="3150" w:type="dxa"/>
                          </w:tcPr>
                          <w:p w14:paraId="79DC1553" w14:textId="77777777" w:rsidR="00A32486" w:rsidRPr="00D65FAF" w:rsidRDefault="00A32486" w:rsidP="008A0536">
                            <w:pPr>
                              <w:pStyle w:val="5E-TABLECELL"/>
                            </w:pPr>
                            <w:r>
                              <w:t>Feat</w:t>
                            </w:r>
                          </w:p>
                        </w:tc>
                        <w:tc>
                          <w:tcPr>
                            <w:tcW w:w="842" w:type="dxa"/>
                          </w:tcPr>
                          <w:p w14:paraId="0B2AFDF4" w14:textId="77777777" w:rsidR="00A32486" w:rsidRPr="00D65FAF" w:rsidRDefault="00A32486" w:rsidP="008A0536">
                            <w:pPr>
                              <w:pStyle w:val="5E-TABLECELL"/>
                            </w:pPr>
                            <w:r w:rsidRPr="00D65FAF">
                              <w:t>3</w:t>
                            </w:r>
                          </w:p>
                        </w:tc>
                        <w:tc>
                          <w:tcPr>
                            <w:tcW w:w="3658" w:type="dxa"/>
                          </w:tcPr>
                          <w:p w14:paraId="0B5D233B" w14:textId="77777777" w:rsidR="00A32486" w:rsidRPr="00D65FAF" w:rsidRDefault="00A32486" w:rsidP="008A0536">
                            <w:pPr>
                              <w:pStyle w:val="5E-TABLECELL"/>
                            </w:pPr>
                            <w:r>
                              <w:t>2</w:t>
                            </w:r>
                          </w:p>
                        </w:tc>
                      </w:tr>
                      <w:tr w:rsidR="00A32486" w:rsidRPr="00D65FAF" w14:paraId="3271B8C2" w14:textId="77777777" w:rsidTr="00183708">
                        <w:trPr>
                          <w:cnfStyle w:val="000000100000" w:firstRow="0" w:lastRow="0" w:firstColumn="0" w:lastColumn="0" w:oddVBand="0" w:evenVBand="0" w:oddHBand="1" w:evenHBand="0" w:firstRowFirstColumn="0" w:firstRowLastColumn="0" w:lastRowFirstColumn="0" w:lastRowLastColumn="0"/>
                        </w:trPr>
                        <w:tc>
                          <w:tcPr>
                            <w:tcW w:w="540" w:type="dxa"/>
                          </w:tcPr>
                          <w:p w14:paraId="6F5F85DC" w14:textId="77777777" w:rsidR="00A32486" w:rsidRPr="00D65FAF" w:rsidRDefault="00A32486" w:rsidP="008A0536">
                            <w:pPr>
                              <w:pStyle w:val="5E-TABLECELL"/>
                            </w:pPr>
                            <w:r w:rsidRPr="00D65FAF">
                              <w:t>9th</w:t>
                            </w:r>
                          </w:p>
                        </w:tc>
                        <w:tc>
                          <w:tcPr>
                            <w:tcW w:w="1080" w:type="dxa"/>
                          </w:tcPr>
                          <w:p w14:paraId="3E9F326C" w14:textId="77777777" w:rsidR="00A32486" w:rsidRDefault="00A32486" w:rsidP="008A0536">
                            <w:pPr>
                              <w:pStyle w:val="5E-TABLECELL"/>
                            </w:pPr>
                            <w:r w:rsidRPr="00D65FAF">
                              <w:t>+4</w:t>
                            </w:r>
                          </w:p>
                        </w:tc>
                        <w:tc>
                          <w:tcPr>
                            <w:tcW w:w="3150" w:type="dxa"/>
                          </w:tcPr>
                          <w:p w14:paraId="7C5E297B" w14:textId="0FB15A23" w:rsidR="00A32486" w:rsidRPr="00D65FAF" w:rsidRDefault="00A32486" w:rsidP="008A0536">
                            <w:pPr>
                              <w:pStyle w:val="5E-TABLECELL"/>
                            </w:pPr>
                            <w:r>
                              <w:t>Brutal Critical</w:t>
                            </w:r>
                            <w:r w:rsidR="003B5250">
                              <w:t>, Hulking Diplomacy</w:t>
                            </w:r>
                          </w:p>
                        </w:tc>
                        <w:tc>
                          <w:tcPr>
                            <w:tcW w:w="842" w:type="dxa"/>
                          </w:tcPr>
                          <w:p w14:paraId="436A4221" w14:textId="77777777" w:rsidR="00A32486" w:rsidRPr="00D65FAF" w:rsidRDefault="00A32486" w:rsidP="008A0536">
                            <w:pPr>
                              <w:pStyle w:val="5E-TABLECELL"/>
                            </w:pPr>
                            <w:r>
                              <w:t>4</w:t>
                            </w:r>
                          </w:p>
                        </w:tc>
                        <w:tc>
                          <w:tcPr>
                            <w:tcW w:w="3658" w:type="dxa"/>
                          </w:tcPr>
                          <w:p w14:paraId="5E77BBEF" w14:textId="77777777" w:rsidR="00A32486" w:rsidRPr="00D65FAF" w:rsidRDefault="00A32486" w:rsidP="008A0536">
                            <w:pPr>
                              <w:pStyle w:val="5E-TABLECELL"/>
                            </w:pPr>
                            <w:r>
                              <w:t>3</w:t>
                            </w:r>
                          </w:p>
                        </w:tc>
                      </w:tr>
                      <w:tr w:rsidR="00A32486" w:rsidRPr="00D65FAF" w14:paraId="39BAA9F3"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4FC9CAC2" w14:textId="77777777" w:rsidR="00A32486" w:rsidRPr="00D65FAF" w:rsidRDefault="00A32486" w:rsidP="008A0536">
                            <w:pPr>
                              <w:pStyle w:val="5E-TABLECELL"/>
                            </w:pPr>
                            <w:r w:rsidRPr="00D65FAF">
                              <w:t>10th</w:t>
                            </w:r>
                          </w:p>
                        </w:tc>
                        <w:tc>
                          <w:tcPr>
                            <w:tcW w:w="1080" w:type="dxa"/>
                          </w:tcPr>
                          <w:p w14:paraId="0B745DFB" w14:textId="77777777" w:rsidR="00A32486" w:rsidRPr="00D65FAF" w:rsidRDefault="00A32486" w:rsidP="008A0536">
                            <w:pPr>
                              <w:pStyle w:val="5E-TABLECELL"/>
                            </w:pPr>
                            <w:r w:rsidRPr="00D65FAF">
                              <w:t>+4</w:t>
                            </w:r>
                          </w:p>
                        </w:tc>
                        <w:tc>
                          <w:tcPr>
                            <w:tcW w:w="3150" w:type="dxa"/>
                          </w:tcPr>
                          <w:p w14:paraId="0A461012" w14:textId="77777777" w:rsidR="00A32486" w:rsidRPr="00D65FAF" w:rsidRDefault="00A32486" w:rsidP="008A0536">
                            <w:pPr>
                              <w:pStyle w:val="5E-TABLECELL"/>
                            </w:pPr>
                            <w:r>
                              <w:t>Primal Knowledge</w:t>
                            </w:r>
                          </w:p>
                        </w:tc>
                        <w:tc>
                          <w:tcPr>
                            <w:tcW w:w="842" w:type="dxa"/>
                          </w:tcPr>
                          <w:p w14:paraId="3CE34A9F" w14:textId="77777777" w:rsidR="00A32486" w:rsidRPr="00D65FAF" w:rsidRDefault="00A32486" w:rsidP="008A0536">
                            <w:pPr>
                              <w:pStyle w:val="5E-TABLECELL"/>
                            </w:pPr>
                            <w:r w:rsidRPr="00D65FAF">
                              <w:t>4</w:t>
                            </w:r>
                          </w:p>
                        </w:tc>
                        <w:tc>
                          <w:tcPr>
                            <w:tcW w:w="3658" w:type="dxa"/>
                          </w:tcPr>
                          <w:p w14:paraId="76B2858F" w14:textId="77777777" w:rsidR="00A32486" w:rsidRPr="00D65FAF" w:rsidRDefault="00A32486" w:rsidP="008A0536">
                            <w:pPr>
                              <w:pStyle w:val="5E-TABLECELL"/>
                            </w:pPr>
                            <w:r>
                              <w:t>3</w:t>
                            </w:r>
                          </w:p>
                        </w:tc>
                      </w:tr>
                      <w:tr w:rsidR="00A32486" w:rsidRPr="00D65FAF" w14:paraId="61246FA3" w14:textId="77777777" w:rsidTr="00183708">
                        <w:trPr>
                          <w:cnfStyle w:val="000000100000" w:firstRow="0" w:lastRow="0" w:firstColumn="0" w:lastColumn="0" w:oddVBand="0" w:evenVBand="0" w:oddHBand="1" w:evenHBand="0" w:firstRowFirstColumn="0" w:firstRowLastColumn="0" w:lastRowFirstColumn="0" w:lastRowLastColumn="0"/>
                        </w:trPr>
                        <w:tc>
                          <w:tcPr>
                            <w:tcW w:w="540" w:type="dxa"/>
                          </w:tcPr>
                          <w:p w14:paraId="49169170" w14:textId="77777777" w:rsidR="00A32486" w:rsidRPr="00D65FAF" w:rsidRDefault="00A32486" w:rsidP="008A0536">
                            <w:pPr>
                              <w:pStyle w:val="5E-TABLECELL"/>
                            </w:pPr>
                            <w:r w:rsidRPr="00D65FAF">
                              <w:t>11th</w:t>
                            </w:r>
                          </w:p>
                        </w:tc>
                        <w:tc>
                          <w:tcPr>
                            <w:tcW w:w="1080" w:type="dxa"/>
                          </w:tcPr>
                          <w:p w14:paraId="01D65E71" w14:textId="77777777" w:rsidR="00A32486" w:rsidRDefault="00A32486" w:rsidP="008A0536">
                            <w:pPr>
                              <w:pStyle w:val="5E-TABLECELL"/>
                            </w:pPr>
                            <w:r w:rsidRPr="00D65FAF">
                              <w:t>+4</w:t>
                            </w:r>
                          </w:p>
                        </w:tc>
                        <w:tc>
                          <w:tcPr>
                            <w:tcW w:w="3150" w:type="dxa"/>
                          </w:tcPr>
                          <w:p w14:paraId="17F1C5FB" w14:textId="77777777" w:rsidR="00A32486" w:rsidRPr="00D65FAF" w:rsidRDefault="00A32486" w:rsidP="008A0536">
                            <w:pPr>
                              <w:pStyle w:val="5E-TABLECELL"/>
                            </w:pPr>
                            <w:r>
                              <w:t>Relentless Rage</w:t>
                            </w:r>
                          </w:p>
                        </w:tc>
                        <w:tc>
                          <w:tcPr>
                            <w:tcW w:w="842" w:type="dxa"/>
                          </w:tcPr>
                          <w:p w14:paraId="3144F91E" w14:textId="77777777" w:rsidR="00A32486" w:rsidRPr="00D65FAF" w:rsidRDefault="00A32486" w:rsidP="008A0536">
                            <w:pPr>
                              <w:pStyle w:val="5E-TABLECELL"/>
                            </w:pPr>
                            <w:r w:rsidRPr="00D65FAF">
                              <w:t>4</w:t>
                            </w:r>
                          </w:p>
                        </w:tc>
                        <w:tc>
                          <w:tcPr>
                            <w:tcW w:w="3658" w:type="dxa"/>
                          </w:tcPr>
                          <w:p w14:paraId="3E15B097" w14:textId="77777777" w:rsidR="00A32486" w:rsidRPr="00D65FAF" w:rsidRDefault="00A32486" w:rsidP="008A0536">
                            <w:pPr>
                              <w:pStyle w:val="5E-TABLECELL"/>
                            </w:pPr>
                            <w:r>
                              <w:t>3</w:t>
                            </w:r>
                          </w:p>
                        </w:tc>
                      </w:tr>
                      <w:tr w:rsidR="00A32486" w:rsidRPr="00D65FAF" w14:paraId="429D6A09"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4DDBB7CD" w14:textId="77777777" w:rsidR="00A32486" w:rsidRPr="00D65FAF" w:rsidRDefault="00A32486" w:rsidP="008A0536">
                            <w:pPr>
                              <w:pStyle w:val="5E-TABLECELL"/>
                            </w:pPr>
                            <w:r w:rsidRPr="00D65FAF">
                              <w:t>12th</w:t>
                            </w:r>
                          </w:p>
                        </w:tc>
                        <w:tc>
                          <w:tcPr>
                            <w:tcW w:w="1080" w:type="dxa"/>
                          </w:tcPr>
                          <w:p w14:paraId="0127096B" w14:textId="77777777" w:rsidR="00A32486" w:rsidRPr="00D65FAF" w:rsidRDefault="00A32486" w:rsidP="008A0536">
                            <w:pPr>
                              <w:pStyle w:val="5E-TABLECELL"/>
                            </w:pPr>
                            <w:r w:rsidRPr="00D65FAF">
                              <w:t>+4</w:t>
                            </w:r>
                          </w:p>
                        </w:tc>
                        <w:tc>
                          <w:tcPr>
                            <w:tcW w:w="3150" w:type="dxa"/>
                          </w:tcPr>
                          <w:p w14:paraId="51A10E75" w14:textId="77777777" w:rsidR="00A32486" w:rsidRPr="00D65FAF" w:rsidRDefault="00A32486" w:rsidP="008A0536">
                            <w:pPr>
                              <w:pStyle w:val="5E-TABLECELL"/>
                            </w:pPr>
                            <w:r>
                              <w:t>Feat-Martial</w:t>
                            </w:r>
                          </w:p>
                        </w:tc>
                        <w:tc>
                          <w:tcPr>
                            <w:tcW w:w="842" w:type="dxa"/>
                          </w:tcPr>
                          <w:p w14:paraId="2AB48E60" w14:textId="77777777" w:rsidR="00A32486" w:rsidRPr="00D65FAF" w:rsidRDefault="00A32486" w:rsidP="008A0536">
                            <w:pPr>
                              <w:pStyle w:val="5E-TABLECELL"/>
                            </w:pPr>
                            <w:r>
                              <w:t>4</w:t>
                            </w:r>
                          </w:p>
                        </w:tc>
                        <w:tc>
                          <w:tcPr>
                            <w:tcW w:w="3658" w:type="dxa"/>
                          </w:tcPr>
                          <w:p w14:paraId="6BC6BF15" w14:textId="77777777" w:rsidR="00A32486" w:rsidRPr="00D65FAF" w:rsidRDefault="00A32486" w:rsidP="008A0536">
                            <w:pPr>
                              <w:pStyle w:val="5E-TABLECELL"/>
                            </w:pPr>
                            <w:r>
                              <w:t>3</w:t>
                            </w:r>
                          </w:p>
                        </w:tc>
                      </w:tr>
                      <w:tr w:rsidR="00A32486" w:rsidRPr="00D65FAF" w14:paraId="64BAF590" w14:textId="77777777" w:rsidTr="00183708">
                        <w:trPr>
                          <w:cnfStyle w:val="000000100000" w:firstRow="0" w:lastRow="0" w:firstColumn="0" w:lastColumn="0" w:oddVBand="0" w:evenVBand="0" w:oddHBand="1" w:evenHBand="0" w:firstRowFirstColumn="0" w:firstRowLastColumn="0" w:lastRowFirstColumn="0" w:lastRowLastColumn="0"/>
                        </w:trPr>
                        <w:tc>
                          <w:tcPr>
                            <w:tcW w:w="540" w:type="dxa"/>
                          </w:tcPr>
                          <w:p w14:paraId="2BF9BA35" w14:textId="77777777" w:rsidR="00A32486" w:rsidRPr="00D65FAF" w:rsidRDefault="00A32486" w:rsidP="008A0536">
                            <w:pPr>
                              <w:pStyle w:val="5E-TABLECELL"/>
                            </w:pPr>
                            <w:r w:rsidRPr="00D65FAF">
                              <w:t>13th</w:t>
                            </w:r>
                          </w:p>
                        </w:tc>
                        <w:tc>
                          <w:tcPr>
                            <w:tcW w:w="1080" w:type="dxa"/>
                          </w:tcPr>
                          <w:p w14:paraId="26693C0D" w14:textId="77777777" w:rsidR="00A32486" w:rsidRDefault="00A32486" w:rsidP="008A0536">
                            <w:pPr>
                              <w:pStyle w:val="5E-TABLECELL"/>
                            </w:pPr>
                            <w:r w:rsidRPr="00D65FAF">
                              <w:t>+5</w:t>
                            </w:r>
                          </w:p>
                        </w:tc>
                        <w:tc>
                          <w:tcPr>
                            <w:tcW w:w="3150" w:type="dxa"/>
                          </w:tcPr>
                          <w:p w14:paraId="2E318C6D" w14:textId="77777777" w:rsidR="00A32486" w:rsidRPr="00D65FAF" w:rsidRDefault="00A32486" w:rsidP="008A0536">
                            <w:pPr>
                              <w:pStyle w:val="5E-TABLECELL"/>
                            </w:pPr>
                            <w:r>
                              <w:t>Brutal Critical Improvement</w:t>
                            </w:r>
                          </w:p>
                        </w:tc>
                        <w:tc>
                          <w:tcPr>
                            <w:tcW w:w="842" w:type="dxa"/>
                          </w:tcPr>
                          <w:p w14:paraId="3DE4F2F0" w14:textId="77777777" w:rsidR="00A32486" w:rsidRPr="00D65FAF" w:rsidRDefault="00A32486" w:rsidP="008A0536">
                            <w:pPr>
                              <w:pStyle w:val="5E-TABLECELL"/>
                            </w:pPr>
                            <w:r>
                              <w:t>5</w:t>
                            </w:r>
                          </w:p>
                        </w:tc>
                        <w:tc>
                          <w:tcPr>
                            <w:tcW w:w="3658" w:type="dxa"/>
                          </w:tcPr>
                          <w:p w14:paraId="1348A3A7" w14:textId="77777777" w:rsidR="00A32486" w:rsidRPr="00D65FAF" w:rsidRDefault="00A32486" w:rsidP="008A0536">
                            <w:pPr>
                              <w:pStyle w:val="5E-TABLECELL"/>
                            </w:pPr>
                            <w:r>
                              <w:t>3</w:t>
                            </w:r>
                          </w:p>
                        </w:tc>
                      </w:tr>
                      <w:tr w:rsidR="00A32486" w:rsidRPr="00D65FAF" w14:paraId="764A57DC"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736B827B" w14:textId="77777777" w:rsidR="00A32486" w:rsidRPr="00D65FAF" w:rsidRDefault="00A32486" w:rsidP="001832D2">
                            <w:pPr>
                              <w:pStyle w:val="5E-TABLECELL"/>
                            </w:pPr>
                            <w:r w:rsidRPr="00D65FAF">
                              <w:t>14th</w:t>
                            </w:r>
                          </w:p>
                        </w:tc>
                        <w:tc>
                          <w:tcPr>
                            <w:tcW w:w="1080" w:type="dxa"/>
                          </w:tcPr>
                          <w:p w14:paraId="7E799B78" w14:textId="77777777" w:rsidR="00A32486" w:rsidRPr="00D65FAF" w:rsidRDefault="00A32486" w:rsidP="001832D2">
                            <w:pPr>
                              <w:pStyle w:val="5E-TABLECELL"/>
                            </w:pPr>
                            <w:r w:rsidRPr="00D65FAF">
                              <w:t>+5</w:t>
                            </w:r>
                          </w:p>
                        </w:tc>
                        <w:tc>
                          <w:tcPr>
                            <w:tcW w:w="3150" w:type="dxa"/>
                          </w:tcPr>
                          <w:p w14:paraId="1A4E554A" w14:textId="77777777" w:rsidR="00A32486" w:rsidRPr="00D65FAF" w:rsidRDefault="00A32486" w:rsidP="001832D2">
                            <w:pPr>
                              <w:pStyle w:val="5E-TABLECELL"/>
                            </w:pPr>
                            <w:r>
                              <w:t>Primal Path Feature</w:t>
                            </w:r>
                          </w:p>
                        </w:tc>
                        <w:tc>
                          <w:tcPr>
                            <w:tcW w:w="842" w:type="dxa"/>
                          </w:tcPr>
                          <w:p w14:paraId="4A2AB3C0" w14:textId="77777777" w:rsidR="00A32486" w:rsidRPr="00D65FAF" w:rsidRDefault="00A32486" w:rsidP="001832D2">
                            <w:pPr>
                              <w:pStyle w:val="5E-TABLECELL"/>
                            </w:pPr>
                            <w:r>
                              <w:t>5</w:t>
                            </w:r>
                          </w:p>
                        </w:tc>
                        <w:tc>
                          <w:tcPr>
                            <w:tcW w:w="3658" w:type="dxa"/>
                          </w:tcPr>
                          <w:p w14:paraId="633EAB9B" w14:textId="77777777" w:rsidR="00A32486" w:rsidRPr="00D65FAF" w:rsidRDefault="00A32486" w:rsidP="001832D2">
                            <w:pPr>
                              <w:pStyle w:val="5E-TABLECELL"/>
                            </w:pPr>
                            <w:r>
                              <w:t>3</w:t>
                            </w:r>
                          </w:p>
                        </w:tc>
                      </w:tr>
                      <w:tr w:rsidR="00A32486" w:rsidRPr="00D65FAF" w14:paraId="4FA3866C" w14:textId="77777777" w:rsidTr="00183708">
                        <w:trPr>
                          <w:cnfStyle w:val="000000100000" w:firstRow="0" w:lastRow="0" w:firstColumn="0" w:lastColumn="0" w:oddVBand="0" w:evenVBand="0" w:oddHBand="1" w:evenHBand="0" w:firstRowFirstColumn="0" w:firstRowLastColumn="0" w:lastRowFirstColumn="0" w:lastRowLastColumn="0"/>
                        </w:trPr>
                        <w:tc>
                          <w:tcPr>
                            <w:tcW w:w="540" w:type="dxa"/>
                          </w:tcPr>
                          <w:p w14:paraId="1D198B1C" w14:textId="77777777" w:rsidR="00A32486" w:rsidRPr="00D65FAF" w:rsidRDefault="00A32486" w:rsidP="001832D2">
                            <w:pPr>
                              <w:pStyle w:val="5E-TABLECELL"/>
                            </w:pPr>
                            <w:r w:rsidRPr="00D65FAF">
                              <w:t>15th</w:t>
                            </w:r>
                          </w:p>
                        </w:tc>
                        <w:tc>
                          <w:tcPr>
                            <w:tcW w:w="1080" w:type="dxa"/>
                          </w:tcPr>
                          <w:p w14:paraId="77FA7222" w14:textId="77777777" w:rsidR="00A32486" w:rsidRDefault="00A32486" w:rsidP="001832D2">
                            <w:pPr>
                              <w:pStyle w:val="5E-TABLECELL"/>
                            </w:pPr>
                            <w:r w:rsidRPr="00D65FAF">
                              <w:t>+5</w:t>
                            </w:r>
                          </w:p>
                        </w:tc>
                        <w:tc>
                          <w:tcPr>
                            <w:tcW w:w="3150" w:type="dxa"/>
                          </w:tcPr>
                          <w:p w14:paraId="5DF96EB2" w14:textId="77777777" w:rsidR="00A32486" w:rsidRPr="00D65FAF" w:rsidRDefault="00A32486" w:rsidP="001832D2">
                            <w:pPr>
                              <w:pStyle w:val="5E-TABLECELL"/>
                            </w:pPr>
                            <w:r>
                              <w:t>Persistent Rage</w:t>
                            </w:r>
                          </w:p>
                        </w:tc>
                        <w:tc>
                          <w:tcPr>
                            <w:tcW w:w="842" w:type="dxa"/>
                          </w:tcPr>
                          <w:p w14:paraId="451895AE" w14:textId="77777777" w:rsidR="00A32486" w:rsidRPr="00D65FAF" w:rsidRDefault="00A32486" w:rsidP="001832D2">
                            <w:pPr>
                              <w:pStyle w:val="5E-TABLECELL"/>
                            </w:pPr>
                            <w:r>
                              <w:t>5</w:t>
                            </w:r>
                          </w:p>
                        </w:tc>
                        <w:tc>
                          <w:tcPr>
                            <w:tcW w:w="3658" w:type="dxa"/>
                          </w:tcPr>
                          <w:p w14:paraId="5B330715" w14:textId="77777777" w:rsidR="00A32486" w:rsidRPr="00D65FAF" w:rsidRDefault="00A32486" w:rsidP="001832D2">
                            <w:pPr>
                              <w:pStyle w:val="5E-TABLECELL"/>
                            </w:pPr>
                            <w:r>
                              <w:t>3</w:t>
                            </w:r>
                          </w:p>
                        </w:tc>
                      </w:tr>
                      <w:tr w:rsidR="00A32486" w:rsidRPr="00D65FAF" w14:paraId="49D15968"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4F68B640" w14:textId="77777777" w:rsidR="00A32486" w:rsidRPr="00D65FAF" w:rsidRDefault="00A32486" w:rsidP="001832D2">
                            <w:pPr>
                              <w:pStyle w:val="5E-TABLECELL"/>
                            </w:pPr>
                            <w:r w:rsidRPr="00D65FAF">
                              <w:t>16th</w:t>
                            </w:r>
                          </w:p>
                        </w:tc>
                        <w:tc>
                          <w:tcPr>
                            <w:tcW w:w="1080" w:type="dxa"/>
                          </w:tcPr>
                          <w:p w14:paraId="7F2486FE" w14:textId="77777777" w:rsidR="00A32486" w:rsidRPr="00D65FAF" w:rsidRDefault="00A32486" w:rsidP="001832D2">
                            <w:pPr>
                              <w:pStyle w:val="5E-TABLECELL"/>
                            </w:pPr>
                            <w:r w:rsidRPr="00D65FAF">
                              <w:t>+5</w:t>
                            </w:r>
                          </w:p>
                        </w:tc>
                        <w:tc>
                          <w:tcPr>
                            <w:tcW w:w="3150" w:type="dxa"/>
                          </w:tcPr>
                          <w:p w14:paraId="375BC4FF" w14:textId="77777777" w:rsidR="00A32486" w:rsidRPr="00D65FAF" w:rsidRDefault="00A32486" w:rsidP="001832D2">
                            <w:pPr>
                              <w:pStyle w:val="5E-TABLECELL"/>
                            </w:pPr>
                            <w:r>
                              <w:t>Feat</w:t>
                            </w:r>
                          </w:p>
                        </w:tc>
                        <w:tc>
                          <w:tcPr>
                            <w:tcW w:w="842" w:type="dxa"/>
                          </w:tcPr>
                          <w:p w14:paraId="56A134E4" w14:textId="77777777" w:rsidR="00A32486" w:rsidRPr="00D65FAF" w:rsidRDefault="00A32486" w:rsidP="001832D2">
                            <w:pPr>
                              <w:pStyle w:val="5E-TABLECELL"/>
                            </w:pPr>
                            <w:r>
                              <w:t>6</w:t>
                            </w:r>
                          </w:p>
                        </w:tc>
                        <w:tc>
                          <w:tcPr>
                            <w:tcW w:w="3658" w:type="dxa"/>
                          </w:tcPr>
                          <w:p w14:paraId="0176E8E5" w14:textId="77777777" w:rsidR="00A32486" w:rsidRPr="00D65FAF" w:rsidRDefault="00A32486" w:rsidP="001832D2">
                            <w:pPr>
                              <w:pStyle w:val="5E-TABLECELL"/>
                            </w:pPr>
                            <w:r>
                              <w:t>4</w:t>
                            </w:r>
                          </w:p>
                        </w:tc>
                      </w:tr>
                      <w:tr w:rsidR="00A32486" w:rsidRPr="00D65FAF" w14:paraId="3A4DC6A9" w14:textId="77777777" w:rsidTr="00183708">
                        <w:trPr>
                          <w:cnfStyle w:val="000000100000" w:firstRow="0" w:lastRow="0" w:firstColumn="0" w:lastColumn="0" w:oddVBand="0" w:evenVBand="0" w:oddHBand="1" w:evenHBand="0" w:firstRowFirstColumn="0" w:firstRowLastColumn="0" w:lastRowFirstColumn="0" w:lastRowLastColumn="0"/>
                        </w:trPr>
                        <w:tc>
                          <w:tcPr>
                            <w:tcW w:w="540" w:type="dxa"/>
                          </w:tcPr>
                          <w:p w14:paraId="7F5FB7CE" w14:textId="77777777" w:rsidR="00A32486" w:rsidRPr="00D65FAF" w:rsidRDefault="00A32486" w:rsidP="001832D2">
                            <w:pPr>
                              <w:pStyle w:val="5E-TABLECELL"/>
                            </w:pPr>
                            <w:r w:rsidRPr="00D65FAF">
                              <w:t>17th</w:t>
                            </w:r>
                          </w:p>
                        </w:tc>
                        <w:tc>
                          <w:tcPr>
                            <w:tcW w:w="1080" w:type="dxa"/>
                          </w:tcPr>
                          <w:p w14:paraId="161B5B04" w14:textId="77777777" w:rsidR="00A32486" w:rsidRDefault="00A32486" w:rsidP="001832D2">
                            <w:pPr>
                              <w:pStyle w:val="5E-TABLECELL"/>
                            </w:pPr>
                            <w:r w:rsidRPr="00D65FAF">
                              <w:t>+6</w:t>
                            </w:r>
                          </w:p>
                        </w:tc>
                        <w:tc>
                          <w:tcPr>
                            <w:tcW w:w="3150" w:type="dxa"/>
                          </w:tcPr>
                          <w:p w14:paraId="327F61A0" w14:textId="77777777" w:rsidR="00A32486" w:rsidRPr="00D65FAF" w:rsidRDefault="00A32486" w:rsidP="001832D2">
                            <w:pPr>
                              <w:pStyle w:val="5E-TABLECELL"/>
                            </w:pPr>
                            <w:r>
                              <w:t>Brutal Critical Improvement</w:t>
                            </w:r>
                          </w:p>
                        </w:tc>
                        <w:tc>
                          <w:tcPr>
                            <w:tcW w:w="842" w:type="dxa"/>
                          </w:tcPr>
                          <w:p w14:paraId="5BD1014D" w14:textId="77777777" w:rsidR="00A32486" w:rsidRPr="00D65FAF" w:rsidRDefault="00A32486" w:rsidP="001832D2">
                            <w:pPr>
                              <w:pStyle w:val="5E-TABLECELL"/>
                            </w:pPr>
                            <w:r>
                              <w:t>6</w:t>
                            </w:r>
                          </w:p>
                        </w:tc>
                        <w:tc>
                          <w:tcPr>
                            <w:tcW w:w="3658" w:type="dxa"/>
                          </w:tcPr>
                          <w:p w14:paraId="7C2BE06E" w14:textId="77777777" w:rsidR="00A32486" w:rsidRPr="00D65FAF" w:rsidRDefault="00A32486" w:rsidP="001832D2">
                            <w:pPr>
                              <w:pStyle w:val="5E-TABLECELL"/>
                            </w:pPr>
                            <w:r w:rsidRPr="00D65FAF">
                              <w:t>4</w:t>
                            </w:r>
                          </w:p>
                        </w:tc>
                      </w:tr>
                      <w:tr w:rsidR="00A32486" w:rsidRPr="00D65FAF" w14:paraId="7DDE3C04"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54CB0E0C" w14:textId="77777777" w:rsidR="00A32486" w:rsidRPr="00D65FAF" w:rsidRDefault="00A32486" w:rsidP="001832D2">
                            <w:pPr>
                              <w:pStyle w:val="5E-TABLECELL"/>
                            </w:pPr>
                            <w:r w:rsidRPr="00D65FAF">
                              <w:t>18th</w:t>
                            </w:r>
                          </w:p>
                        </w:tc>
                        <w:tc>
                          <w:tcPr>
                            <w:tcW w:w="1080" w:type="dxa"/>
                          </w:tcPr>
                          <w:p w14:paraId="0CE6B53C" w14:textId="77777777" w:rsidR="00A32486" w:rsidRPr="00D65FAF" w:rsidRDefault="00A32486" w:rsidP="001832D2">
                            <w:pPr>
                              <w:pStyle w:val="5E-TABLECELL"/>
                            </w:pPr>
                            <w:r w:rsidRPr="00D65FAF">
                              <w:t>+6</w:t>
                            </w:r>
                          </w:p>
                        </w:tc>
                        <w:tc>
                          <w:tcPr>
                            <w:tcW w:w="3150" w:type="dxa"/>
                          </w:tcPr>
                          <w:p w14:paraId="09C36E3B" w14:textId="77777777" w:rsidR="00A32486" w:rsidRPr="00D65FAF" w:rsidRDefault="00A32486" w:rsidP="001832D2">
                            <w:pPr>
                              <w:pStyle w:val="5E-TABLECELL"/>
                            </w:pPr>
                            <w:r>
                              <w:t>Indomitable Might</w:t>
                            </w:r>
                          </w:p>
                        </w:tc>
                        <w:tc>
                          <w:tcPr>
                            <w:tcW w:w="842" w:type="dxa"/>
                          </w:tcPr>
                          <w:p w14:paraId="29688016" w14:textId="77777777" w:rsidR="00A32486" w:rsidRPr="00D65FAF" w:rsidRDefault="00A32486" w:rsidP="001832D2">
                            <w:pPr>
                              <w:pStyle w:val="5E-TABLECELL"/>
                            </w:pPr>
                            <w:r>
                              <w:t>6</w:t>
                            </w:r>
                          </w:p>
                        </w:tc>
                        <w:tc>
                          <w:tcPr>
                            <w:tcW w:w="3658" w:type="dxa"/>
                          </w:tcPr>
                          <w:p w14:paraId="29069DBE" w14:textId="77777777" w:rsidR="00A32486" w:rsidRPr="00D65FAF" w:rsidRDefault="00A32486" w:rsidP="001832D2">
                            <w:pPr>
                              <w:pStyle w:val="5E-TABLECELL"/>
                            </w:pPr>
                            <w:r w:rsidRPr="00D65FAF">
                              <w:t>4</w:t>
                            </w:r>
                          </w:p>
                        </w:tc>
                      </w:tr>
                      <w:tr w:rsidR="00A32486" w:rsidRPr="00D65FAF" w14:paraId="282C668E" w14:textId="77777777" w:rsidTr="00183708">
                        <w:trPr>
                          <w:cnfStyle w:val="000000100000" w:firstRow="0" w:lastRow="0" w:firstColumn="0" w:lastColumn="0" w:oddVBand="0" w:evenVBand="0" w:oddHBand="1" w:evenHBand="0" w:firstRowFirstColumn="0" w:firstRowLastColumn="0" w:lastRowFirstColumn="0" w:lastRowLastColumn="0"/>
                        </w:trPr>
                        <w:tc>
                          <w:tcPr>
                            <w:tcW w:w="540" w:type="dxa"/>
                          </w:tcPr>
                          <w:p w14:paraId="51B155EB" w14:textId="77777777" w:rsidR="00A32486" w:rsidRPr="00D65FAF" w:rsidRDefault="00A32486" w:rsidP="001832D2">
                            <w:pPr>
                              <w:pStyle w:val="5E-TABLECELL"/>
                            </w:pPr>
                            <w:r w:rsidRPr="00D65FAF">
                              <w:t>19th</w:t>
                            </w:r>
                          </w:p>
                        </w:tc>
                        <w:tc>
                          <w:tcPr>
                            <w:tcW w:w="1080" w:type="dxa"/>
                          </w:tcPr>
                          <w:p w14:paraId="1B3A0AF0" w14:textId="77777777" w:rsidR="00A32486" w:rsidRPr="00D65FAF" w:rsidRDefault="00A32486" w:rsidP="001832D2">
                            <w:pPr>
                              <w:pStyle w:val="5E-TABLECELL"/>
                            </w:pPr>
                            <w:r w:rsidRPr="00D65FAF">
                              <w:t>+6</w:t>
                            </w:r>
                          </w:p>
                        </w:tc>
                        <w:tc>
                          <w:tcPr>
                            <w:tcW w:w="3150" w:type="dxa"/>
                          </w:tcPr>
                          <w:p w14:paraId="1CC2689D" w14:textId="77777777" w:rsidR="00A32486" w:rsidRPr="00D65FAF" w:rsidRDefault="00A32486" w:rsidP="001832D2">
                            <w:pPr>
                              <w:pStyle w:val="5E-TABLECELL"/>
                            </w:pPr>
                            <w:r>
                              <w:t>Feat-Martial</w:t>
                            </w:r>
                          </w:p>
                        </w:tc>
                        <w:tc>
                          <w:tcPr>
                            <w:tcW w:w="842" w:type="dxa"/>
                          </w:tcPr>
                          <w:p w14:paraId="69341730" w14:textId="77777777" w:rsidR="00A32486" w:rsidRPr="00D65FAF" w:rsidRDefault="00A32486" w:rsidP="001832D2">
                            <w:pPr>
                              <w:pStyle w:val="5E-TABLECELL"/>
                            </w:pPr>
                            <w:r>
                              <w:t>6</w:t>
                            </w:r>
                          </w:p>
                        </w:tc>
                        <w:tc>
                          <w:tcPr>
                            <w:tcW w:w="3658" w:type="dxa"/>
                          </w:tcPr>
                          <w:p w14:paraId="0E6A8992" w14:textId="77777777" w:rsidR="00A32486" w:rsidRPr="00D65FAF" w:rsidRDefault="00A32486" w:rsidP="001832D2">
                            <w:pPr>
                              <w:pStyle w:val="5E-TABLECELL"/>
                            </w:pPr>
                            <w:r w:rsidRPr="00D65FAF">
                              <w:t>4</w:t>
                            </w:r>
                          </w:p>
                        </w:tc>
                      </w:tr>
                      <w:tr w:rsidR="00A32486" w:rsidRPr="00D65FAF" w14:paraId="572154AA" w14:textId="77777777" w:rsidTr="00183708">
                        <w:trPr>
                          <w:cnfStyle w:val="000000010000" w:firstRow="0" w:lastRow="0" w:firstColumn="0" w:lastColumn="0" w:oddVBand="0" w:evenVBand="0" w:oddHBand="0" w:evenHBand="1" w:firstRowFirstColumn="0" w:firstRowLastColumn="0" w:lastRowFirstColumn="0" w:lastRowLastColumn="0"/>
                        </w:trPr>
                        <w:tc>
                          <w:tcPr>
                            <w:tcW w:w="540" w:type="dxa"/>
                          </w:tcPr>
                          <w:p w14:paraId="4A67181F" w14:textId="77777777" w:rsidR="00A32486" w:rsidRPr="00D65FAF" w:rsidRDefault="00A32486" w:rsidP="001832D2">
                            <w:pPr>
                              <w:pStyle w:val="5E-TABLECELL"/>
                            </w:pPr>
                            <w:r>
                              <w:t>20th</w:t>
                            </w:r>
                          </w:p>
                        </w:tc>
                        <w:tc>
                          <w:tcPr>
                            <w:tcW w:w="1080" w:type="dxa"/>
                          </w:tcPr>
                          <w:p w14:paraId="7015427D" w14:textId="77777777" w:rsidR="00A32486" w:rsidRPr="00D65FAF" w:rsidRDefault="00A32486" w:rsidP="001832D2">
                            <w:pPr>
                              <w:pStyle w:val="5E-TABLECELL"/>
                            </w:pPr>
                            <w:r>
                              <w:t>+6</w:t>
                            </w:r>
                          </w:p>
                        </w:tc>
                        <w:tc>
                          <w:tcPr>
                            <w:tcW w:w="3150" w:type="dxa"/>
                          </w:tcPr>
                          <w:p w14:paraId="7AA49E75" w14:textId="77777777" w:rsidR="00A32486" w:rsidRDefault="00A32486" w:rsidP="001832D2">
                            <w:pPr>
                              <w:pStyle w:val="5E-TABLECELL"/>
                            </w:pPr>
                            <w:r>
                              <w:t>Primal Champion</w:t>
                            </w:r>
                          </w:p>
                        </w:tc>
                        <w:tc>
                          <w:tcPr>
                            <w:tcW w:w="842" w:type="dxa"/>
                          </w:tcPr>
                          <w:p w14:paraId="185FE1D2" w14:textId="77777777" w:rsidR="00A32486" w:rsidRPr="00D65FAF" w:rsidRDefault="00A32486" w:rsidP="001832D2">
                            <w:pPr>
                              <w:pStyle w:val="5E-TABLECELL"/>
                            </w:pPr>
                            <w:r>
                              <w:t>Unlimited</w:t>
                            </w:r>
                          </w:p>
                        </w:tc>
                        <w:tc>
                          <w:tcPr>
                            <w:tcW w:w="3658" w:type="dxa"/>
                          </w:tcPr>
                          <w:p w14:paraId="3166FDBF" w14:textId="77777777" w:rsidR="00A32486" w:rsidRPr="00D65FAF" w:rsidRDefault="00A32486" w:rsidP="001832D2">
                            <w:pPr>
                              <w:pStyle w:val="5E-TABLECELL"/>
                            </w:pPr>
                            <w:r>
                              <w:t>5</w:t>
                            </w:r>
                          </w:p>
                        </w:tc>
                      </w:tr>
                    </w:tbl>
                    <w:p w14:paraId="34B9D427" w14:textId="77777777" w:rsidR="00A32486" w:rsidRDefault="00A32486" w:rsidP="00A32486"/>
                  </w:txbxContent>
                </v:textbox>
                <w10:wrap type="topAndBottom" anchorx="margin" anchory="margin"/>
              </v:shape>
            </w:pict>
          </mc:Fallback>
        </mc:AlternateContent>
      </w:r>
      <w:bookmarkStart w:id="0" w:name="_Hlk170597779"/>
      <w:r w:rsidRPr="00AA2A4F">
        <w:rPr>
          <w:rFonts w:ascii="Times New Roman" w:hAnsi="Times New Roman" w:cs="Times New Roman"/>
          <w:b/>
          <w:bCs w:val="0"/>
          <w:sz w:val="32"/>
          <w:szCs w:val="32"/>
          <w:lang w:val="en"/>
        </w:rPr>
        <w:t>Class Features</w:t>
      </w:r>
      <w:bookmarkEnd w:id="0"/>
      <w:r>
        <w:rPr>
          <w:rFonts w:ascii="Times New Roman" w:hAnsi="Times New Roman" w:cs="Times New Roman"/>
          <w:b/>
          <w:bCs w:val="0"/>
          <w:sz w:val="32"/>
          <w:szCs w:val="32"/>
          <w:lang w:val="en"/>
        </w:rPr>
        <w:t>:</w:t>
      </w:r>
    </w:p>
    <w:p w14:paraId="55A29043" w14:textId="480D743C"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As a barbarian, you gain the following class features:</w:t>
      </w:r>
    </w:p>
    <w:p w14:paraId="58852EC8"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b/>
          <w:bCs w:val="0"/>
          <w:sz w:val="20"/>
          <w:lang w:val="en"/>
        </w:rPr>
      </w:pPr>
      <w:r w:rsidRPr="00A32486">
        <w:rPr>
          <w:rFonts w:ascii="Times New Roman" w:hAnsi="Times New Roman" w:cs="Times New Roman"/>
          <w:b/>
          <w:bCs w:val="0"/>
          <w:sz w:val="20"/>
          <w:lang w:val="en"/>
        </w:rPr>
        <w:t>Hit Points:</w:t>
      </w:r>
    </w:p>
    <w:p w14:paraId="0860A3B3" w14:textId="77777777" w:rsidR="00A32486" w:rsidRPr="00A32486" w:rsidRDefault="00A32486" w:rsidP="00A32486">
      <w:pPr>
        <w:pStyle w:val="ListParagraph"/>
        <w:widowControl w:val="0"/>
        <w:numPr>
          <w:ilvl w:val="0"/>
          <w:numId w:val="45"/>
        </w:numPr>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u w:val="single"/>
          <w:lang w:val="en"/>
        </w:rPr>
        <w:t>Hit Points at 1st Level</w:t>
      </w:r>
      <w:r w:rsidRPr="00A32486">
        <w:rPr>
          <w:rFonts w:ascii="Times New Roman" w:hAnsi="Times New Roman" w:cs="Times New Roman"/>
          <w:sz w:val="20"/>
          <w:lang w:val="en"/>
        </w:rPr>
        <w:t>: 12 + your Constitution modifier</w:t>
      </w:r>
    </w:p>
    <w:p w14:paraId="7E74B2DC" w14:textId="77777777" w:rsidR="00A32486" w:rsidRPr="00A32486" w:rsidRDefault="00A32486" w:rsidP="00A32486">
      <w:pPr>
        <w:pStyle w:val="ListParagraph"/>
        <w:widowControl w:val="0"/>
        <w:numPr>
          <w:ilvl w:val="0"/>
          <w:numId w:val="45"/>
        </w:numPr>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u w:val="single"/>
          <w:lang w:val="en"/>
        </w:rPr>
        <w:t>Hit Points at Higher Levels</w:t>
      </w:r>
      <w:r w:rsidRPr="00A32486">
        <w:rPr>
          <w:rFonts w:ascii="Times New Roman" w:hAnsi="Times New Roman" w:cs="Times New Roman"/>
          <w:sz w:val="20"/>
          <w:lang w:val="en"/>
        </w:rPr>
        <w:t>: Roll 1d12 (</w:t>
      </w:r>
      <w:r w:rsidRPr="00A32486">
        <w:rPr>
          <w:rFonts w:ascii="Times New Roman" w:hAnsi="Times New Roman" w:cs="Times New Roman"/>
          <w:b/>
          <w:bCs w:val="0"/>
          <w:sz w:val="20"/>
          <w:lang w:val="en"/>
        </w:rPr>
        <w:t>minimum roll of 8</w:t>
      </w:r>
      <w:r w:rsidRPr="00A32486">
        <w:rPr>
          <w:rFonts w:ascii="Times New Roman" w:hAnsi="Times New Roman" w:cs="Times New Roman"/>
          <w:sz w:val="20"/>
          <w:lang w:val="en"/>
        </w:rPr>
        <w:t xml:space="preserve">) + your Constitution modifier per barbarian level after 1st. </w:t>
      </w:r>
    </w:p>
    <w:p w14:paraId="5DFEA1E6"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b/>
          <w:bCs w:val="0"/>
          <w:sz w:val="20"/>
          <w:lang w:val="en"/>
        </w:rPr>
      </w:pPr>
      <w:r w:rsidRPr="00A32486">
        <w:rPr>
          <w:rFonts w:ascii="Times New Roman" w:hAnsi="Times New Roman" w:cs="Times New Roman"/>
          <w:b/>
          <w:bCs w:val="0"/>
          <w:sz w:val="20"/>
          <w:lang w:val="en"/>
        </w:rPr>
        <w:t>Proficiencies:</w:t>
      </w:r>
    </w:p>
    <w:p w14:paraId="0C95D7B0" w14:textId="1C25DAAF"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u w:val="single"/>
          <w:lang w:val="en"/>
        </w:rPr>
        <w:t>Class Type</w:t>
      </w:r>
      <w:r w:rsidRPr="00A32486">
        <w:rPr>
          <w:rFonts w:ascii="Times New Roman" w:hAnsi="Times New Roman" w:cs="Times New Roman"/>
          <w:sz w:val="20"/>
          <w:lang w:val="en"/>
        </w:rPr>
        <w:t>: Martial, th</w:t>
      </w:r>
      <w:r w:rsidR="000A00E1">
        <w:rPr>
          <w:rFonts w:ascii="Times New Roman" w:hAnsi="Times New Roman" w:cs="Times New Roman"/>
          <w:sz w:val="20"/>
          <w:lang w:val="en"/>
        </w:rPr>
        <w:t>is</w:t>
      </w:r>
      <w:r w:rsidRPr="00A32486">
        <w:rPr>
          <w:rFonts w:ascii="Times New Roman" w:hAnsi="Times New Roman" w:cs="Times New Roman"/>
          <w:sz w:val="20"/>
          <w:lang w:val="en"/>
        </w:rPr>
        <w:t xml:space="preserve"> tag allow</w:t>
      </w:r>
      <w:r w:rsidR="000A00E1">
        <w:rPr>
          <w:rFonts w:ascii="Times New Roman" w:hAnsi="Times New Roman" w:cs="Times New Roman"/>
          <w:sz w:val="20"/>
          <w:lang w:val="en"/>
        </w:rPr>
        <w:t>s</w:t>
      </w:r>
      <w:r w:rsidRPr="00A32486">
        <w:rPr>
          <w:rFonts w:ascii="Times New Roman" w:hAnsi="Times New Roman" w:cs="Times New Roman"/>
          <w:sz w:val="20"/>
          <w:lang w:val="en"/>
        </w:rPr>
        <w:t xml:space="preserve"> this character to gain certain feats at this classes Feat levels.</w:t>
      </w:r>
    </w:p>
    <w:p w14:paraId="6B803A53" w14:textId="1231004B" w:rsidR="00A32486" w:rsidRPr="00A32486" w:rsidRDefault="00A32486" w:rsidP="00A32486">
      <w:pPr>
        <w:pStyle w:val="ListParagraph"/>
        <w:widowControl w:val="0"/>
        <w:numPr>
          <w:ilvl w:val="0"/>
          <w:numId w:val="46"/>
        </w:numPr>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 xml:space="preserve">Armor: </w:t>
      </w:r>
      <w:r>
        <w:rPr>
          <w:rFonts w:ascii="Times New Roman" w:hAnsi="Times New Roman" w:cs="Times New Roman"/>
          <w:sz w:val="20"/>
          <w:lang w:val="en"/>
        </w:rPr>
        <w:t>l</w:t>
      </w:r>
      <w:r w:rsidRPr="00A32486">
        <w:rPr>
          <w:rFonts w:ascii="Times New Roman" w:hAnsi="Times New Roman" w:cs="Times New Roman"/>
          <w:sz w:val="20"/>
          <w:lang w:val="en"/>
        </w:rPr>
        <w:t>ight armor, medium armor, shields</w:t>
      </w:r>
    </w:p>
    <w:p w14:paraId="314A759E" w14:textId="1A3591BA" w:rsidR="00A32486" w:rsidRPr="00A32486" w:rsidRDefault="00A32486" w:rsidP="00A32486">
      <w:pPr>
        <w:pStyle w:val="ListParagraph"/>
        <w:widowControl w:val="0"/>
        <w:numPr>
          <w:ilvl w:val="0"/>
          <w:numId w:val="46"/>
        </w:numPr>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 xml:space="preserve">Weapons: </w:t>
      </w:r>
      <w:r w:rsidR="00774BE8">
        <w:rPr>
          <w:rFonts w:ascii="Times New Roman" w:hAnsi="Times New Roman" w:cs="Times New Roman"/>
          <w:sz w:val="20"/>
          <w:lang w:val="en"/>
        </w:rPr>
        <w:t>s</w:t>
      </w:r>
      <w:r w:rsidRPr="00A32486">
        <w:rPr>
          <w:rFonts w:ascii="Times New Roman" w:hAnsi="Times New Roman" w:cs="Times New Roman"/>
          <w:sz w:val="20"/>
          <w:lang w:val="en"/>
        </w:rPr>
        <w:t>imple weapons, martial weapons</w:t>
      </w:r>
    </w:p>
    <w:p w14:paraId="108F04CB" w14:textId="4FF0248E" w:rsidR="00A32486" w:rsidRPr="00A32486" w:rsidRDefault="00A32486" w:rsidP="00A32486">
      <w:pPr>
        <w:pStyle w:val="ListParagraph"/>
        <w:widowControl w:val="0"/>
        <w:numPr>
          <w:ilvl w:val="0"/>
          <w:numId w:val="46"/>
        </w:numPr>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 xml:space="preserve">Tools: </w:t>
      </w:r>
      <w:r w:rsidR="00774BE8">
        <w:rPr>
          <w:rFonts w:ascii="Times New Roman" w:hAnsi="Times New Roman" w:cs="Times New Roman"/>
          <w:sz w:val="20"/>
          <w:lang w:val="en"/>
        </w:rPr>
        <w:t>n</w:t>
      </w:r>
      <w:r w:rsidRPr="00A32486">
        <w:rPr>
          <w:rFonts w:ascii="Times New Roman" w:hAnsi="Times New Roman" w:cs="Times New Roman"/>
          <w:sz w:val="20"/>
          <w:lang w:val="en"/>
        </w:rPr>
        <w:t>one</w:t>
      </w:r>
    </w:p>
    <w:p w14:paraId="59B7A3C8"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b/>
          <w:bCs w:val="0"/>
          <w:sz w:val="20"/>
          <w:lang w:val="en"/>
        </w:rPr>
        <w:t>Saving Throws:</w:t>
      </w:r>
      <w:r w:rsidRPr="00A32486">
        <w:rPr>
          <w:rFonts w:ascii="Times New Roman" w:hAnsi="Times New Roman" w:cs="Times New Roman"/>
          <w:sz w:val="20"/>
          <w:lang w:val="en"/>
        </w:rPr>
        <w:t xml:space="preserve"> Strength, Constitution</w:t>
      </w:r>
    </w:p>
    <w:p w14:paraId="751306CC"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u w:val="single"/>
          <w:lang w:val="en"/>
        </w:rPr>
      </w:pPr>
    </w:p>
    <w:p w14:paraId="75F8A376"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u w:val="single"/>
          <w:lang w:val="en"/>
        </w:rPr>
      </w:pPr>
    </w:p>
    <w:p w14:paraId="5EA3E0AC"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b/>
          <w:bCs w:val="0"/>
          <w:sz w:val="20"/>
          <w:lang w:val="en"/>
        </w:rPr>
        <w:t>Skills:</w:t>
      </w:r>
      <w:r w:rsidRPr="00A32486">
        <w:rPr>
          <w:rFonts w:ascii="Times New Roman" w:hAnsi="Times New Roman" w:cs="Times New Roman"/>
          <w:sz w:val="20"/>
          <w:lang w:val="en"/>
        </w:rPr>
        <w:br/>
      </w:r>
      <w:r w:rsidRPr="00A32486">
        <w:rPr>
          <w:rFonts w:ascii="Times New Roman" w:hAnsi="Times New Roman" w:cs="Times New Roman"/>
          <w:sz w:val="20"/>
          <w:u w:val="single"/>
          <w:lang w:val="en"/>
        </w:rPr>
        <w:t>Choose two from:</w:t>
      </w:r>
      <w:r w:rsidRPr="00A32486">
        <w:rPr>
          <w:rFonts w:ascii="Times New Roman" w:hAnsi="Times New Roman" w:cs="Times New Roman"/>
          <w:b/>
          <w:bCs w:val="0"/>
          <w:sz w:val="20"/>
          <w:lang w:val="en"/>
        </w:rPr>
        <w:t xml:space="preserve"> </w:t>
      </w:r>
      <w:r w:rsidRPr="00A32486">
        <w:rPr>
          <w:rFonts w:ascii="Times New Roman" w:hAnsi="Times New Roman" w:cs="Times New Roman"/>
          <w:sz w:val="20"/>
          <w:lang w:val="en"/>
        </w:rPr>
        <w:t>Animal Handling, Athletics, Intimidation, Nature, Perception, and Survival.</w:t>
      </w:r>
    </w:p>
    <w:p w14:paraId="4FEF1B99"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p>
    <w:p w14:paraId="230292C0"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b/>
          <w:bCs w:val="0"/>
          <w:sz w:val="20"/>
          <w:lang w:val="en"/>
        </w:rPr>
      </w:pPr>
      <w:r w:rsidRPr="00A32486">
        <w:rPr>
          <w:rFonts w:ascii="Times New Roman" w:hAnsi="Times New Roman" w:cs="Times New Roman"/>
          <w:b/>
          <w:bCs w:val="0"/>
          <w:sz w:val="20"/>
          <w:lang w:val="en"/>
        </w:rPr>
        <w:t>Equipment</w:t>
      </w:r>
    </w:p>
    <w:p w14:paraId="34C4A53F"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You start with the following equipment, in addition to the equipment granted by your background:</w:t>
      </w:r>
    </w:p>
    <w:p w14:paraId="77041F06" w14:textId="6858387C" w:rsidR="00A32486" w:rsidRPr="00A32486" w:rsidRDefault="00E523B0" w:rsidP="00A32486">
      <w:pPr>
        <w:pStyle w:val="ListParagraph"/>
        <w:widowControl w:val="0"/>
        <w:numPr>
          <w:ilvl w:val="0"/>
          <w:numId w:val="47"/>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 xml:space="preserve">(a) </w:t>
      </w:r>
      <w:r w:rsidR="009768F3">
        <w:rPr>
          <w:rFonts w:ascii="Times New Roman" w:hAnsi="Times New Roman" w:cs="Times New Roman"/>
          <w:sz w:val="20"/>
          <w:lang w:val="en"/>
        </w:rPr>
        <w:t>a</w:t>
      </w:r>
      <w:r w:rsidR="00A32486" w:rsidRPr="00A32486">
        <w:rPr>
          <w:rFonts w:ascii="Times New Roman" w:hAnsi="Times New Roman" w:cs="Times New Roman"/>
          <w:sz w:val="20"/>
          <w:lang w:val="en"/>
        </w:rPr>
        <w:t xml:space="preserve"> </w:t>
      </w:r>
      <w:proofErr w:type="spellStart"/>
      <w:r w:rsidR="009768F3">
        <w:rPr>
          <w:rFonts w:ascii="Times New Roman" w:hAnsi="Times New Roman" w:cs="Times New Roman"/>
          <w:sz w:val="20"/>
          <w:lang w:val="en"/>
        </w:rPr>
        <w:t>g</w:t>
      </w:r>
      <w:r w:rsidR="00A32486" w:rsidRPr="00A32486">
        <w:rPr>
          <w:rFonts w:ascii="Times New Roman" w:hAnsi="Times New Roman" w:cs="Times New Roman"/>
          <w:sz w:val="20"/>
          <w:lang w:val="en"/>
        </w:rPr>
        <w:t>reataxe</w:t>
      </w:r>
      <w:proofErr w:type="spellEnd"/>
      <w:r w:rsidR="00A32486" w:rsidRPr="00A32486">
        <w:rPr>
          <w:rFonts w:ascii="Times New Roman" w:hAnsi="Times New Roman" w:cs="Times New Roman"/>
          <w:sz w:val="20"/>
          <w:lang w:val="en"/>
        </w:rPr>
        <w:t xml:space="preserve"> or (b) any martial melee weapon</w:t>
      </w:r>
    </w:p>
    <w:p w14:paraId="742731C5" w14:textId="1AE3091D" w:rsidR="00A32486" w:rsidRPr="00A32486" w:rsidRDefault="009768F3" w:rsidP="00A32486">
      <w:pPr>
        <w:pStyle w:val="ListParagraph"/>
        <w:widowControl w:val="0"/>
        <w:numPr>
          <w:ilvl w:val="0"/>
          <w:numId w:val="47"/>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(a) t</w:t>
      </w:r>
      <w:r w:rsidR="00A32486" w:rsidRPr="00A32486">
        <w:rPr>
          <w:rFonts w:ascii="Times New Roman" w:hAnsi="Times New Roman" w:cs="Times New Roman"/>
          <w:sz w:val="20"/>
          <w:lang w:val="en"/>
        </w:rPr>
        <w:t xml:space="preserve">wo </w:t>
      </w:r>
      <w:proofErr w:type="spellStart"/>
      <w:r>
        <w:rPr>
          <w:rFonts w:ascii="Times New Roman" w:hAnsi="Times New Roman" w:cs="Times New Roman"/>
          <w:sz w:val="20"/>
          <w:lang w:val="en"/>
        </w:rPr>
        <w:t>h</w:t>
      </w:r>
      <w:r w:rsidR="00A32486" w:rsidRPr="00A32486">
        <w:rPr>
          <w:rFonts w:ascii="Times New Roman" w:hAnsi="Times New Roman" w:cs="Times New Roman"/>
          <w:sz w:val="20"/>
          <w:lang w:val="en"/>
        </w:rPr>
        <w:t>andaxes</w:t>
      </w:r>
      <w:proofErr w:type="spellEnd"/>
      <w:r w:rsidR="00A32486" w:rsidRPr="00A32486">
        <w:rPr>
          <w:rFonts w:ascii="Times New Roman" w:hAnsi="Times New Roman" w:cs="Times New Roman"/>
          <w:sz w:val="20"/>
          <w:lang w:val="en"/>
        </w:rPr>
        <w:t xml:space="preserve"> or (b) any simple weapon</w:t>
      </w:r>
    </w:p>
    <w:p w14:paraId="576F8320" w14:textId="21D5D070" w:rsidR="00A32486" w:rsidRPr="00A32486" w:rsidRDefault="00A32486" w:rsidP="00A32486">
      <w:pPr>
        <w:pStyle w:val="ListParagraph"/>
        <w:widowControl w:val="0"/>
        <w:numPr>
          <w:ilvl w:val="0"/>
          <w:numId w:val="47"/>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 xml:space="preserve">(a) </w:t>
      </w:r>
      <w:r w:rsidRPr="00AA2A4F">
        <w:rPr>
          <w:rFonts w:ascii="Times New Roman" w:hAnsi="Times New Roman" w:cs="Times New Roman"/>
          <w:sz w:val="20"/>
          <w:lang w:val="en"/>
        </w:rPr>
        <w:t>a ranged weapon of your choice</w:t>
      </w:r>
      <w:r>
        <w:rPr>
          <w:rFonts w:ascii="Times New Roman" w:hAnsi="Times New Roman" w:cs="Times New Roman"/>
          <w:sz w:val="20"/>
          <w:lang w:val="en"/>
        </w:rPr>
        <w:t xml:space="preserve"> that uses strength and </w:t>
      </w:r>
      <w:r w:rsidRPr="00A32486">
        <w:rPr>
          <w:rFonts w:ascii="Times New Roman" w:hAnsi="Times New Roman" w:cs="Times New Roman"/>
          <w:sz w:val="20"/>
          <w:lang w:val="en"/>
        </w:rPr>
        <w:t>20 ammunitions for your ranged weapon.</w:t>
      </w:r>
      <w:r>
        <w:rPr>
          <w:rFonts w:ascii="Times New Roman" w:hAnsi="Times New Roman" w:cs="Times New Roman"/>
          <w:sz w:val="20"/>
          <w:lang w:val="en"/>
        </w:rPr>
        <w:t xml:space="preserve"> or (b) 20 javelins</w:t>
      </w:r>
    </w:p>
    <w:p w14:paraId="1EAD57DE" w14:textId="752AC4AE" w:rsidR="00A32486" w:rsidRPr="00A32486" w:rsidRDefault="00A32486" w:rsidP="00A32486">
      <w:pPr>
        <w:pStyle w:val="ListParagraph"/>
        <w:widowControl w:val="0"/>
        <w:numPr>
          <w:ilvl w:val="0"/>
          <w:numId w:val="47"/>
        </w:numPr>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An explorer’s pack</w:t>
      </w:r>
    </w:p>
    <w:p w14:paraId="7B109884" w14:textId="77777777" w:rsidR="00A32486" w:rsidRPr="00A32486" w:rsidRDefault="00A32486" w:rsidP="00A32486">
      <w:pPr>
        <w:spacing w:line="240" w:lineRule="auto"/>
        <w:rPr>
          <w:rFonts w:ascii="Times New Roman" w:hAnsi="Times New Roman" w:cs="Times New Roman"/>
          <w:b/>
          <w:bCs w:val="0"/>
          <w:sz w:val="20"/>
          <w:lang w:val="en"/>
        </w:rPr>
      </w:pPr>
      <w:r w:rsidRPr="00A32486">
        <w:rPr>
          <w:rFonts w:ascii="Times New Roman" w:hAnsi="Times New Roman" w:cs="Times New Roman"/>
          <w:b/>
          <w:bCs w:val="0"/>
          <w:sz w:val="20"/>
          <w:lang w:val="en"/>
        </w:rPr>
        <w:br w:type="page"/>
      </w:r>
    </w:p>
    <w:p w14:paraId="46B7FAFC"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8"/>
          <w:szCs w:val="28"/>
          <w:lang w:val="en"/>
        </w:rPr>
      </w:pPr>
      <w:r w:rsidRPr="00A32486">
        <w:rPr>
          <w:rFonts w:ascii="Times New Roman" w:hAnsi="Times New Roman" w:cs="Times New Roman"/>
          <w:b/>
          <w:bCs w:val="0"/>
          <w:sz w:val="28"/>
          <w:szCs w:val="28"/>
          <w:lang w:val="en"/>
        </w:rPr>
        <w:lastRenderedPageBreak/>
        <w:t>Rage</w:t>
      </w:r>
    </w:p>
    <w:p w14:paraId="1B247947"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 xml:space="preserve">In battle, you fight with primal ferocity. On your turn, you can enter a rage as a </w:t>
      </w:r>
      <w:r w:rsidRPr="00A32486">
        <w:rPr>
          <w:rFonts w:ascii="Times New Roman" w:hAnsi="Times New Roman" w:cs="Times New Roman"/>
          <w:b/>
          <w:bCs w:val="0"/>
          <w:sz w:val="20"/>
          <w:lang w:val="en"/>
        </w:rPr>
        <w:t>bonus action</w:t>
      </w:r>
      <w:r w:rsidRPr="00A32486">
        <w:rPr>
          <w:rFonts w:ascii="Times New Roman" w:hAnsi="Times New Roman" w:cs="Times New Roman"/>
          <w:sz w:val="20"/>
          <w:lang w:val="en"/>
        </w:rPr>
        <w:t>.</w:t>
      </w:r>
    </w:p>
    <w:p w14:paraId="614D6990"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b/>
          <w:bCs w:val="0"/>
          <w:sz w:val="20"/>
          <w:lang w:val="en"/>
        </w:rPr>
        <w:t>While raging</w:t>
      </w:r>
      <w:r w:rsidRPr="00A32486">
        <w:rPr>
          <w:rFonts w:ascii="Times New Roman" w:hAnsi="Times New Roman" w:cs="Times New Roman"/>
          <w:sz w:val="20"/>
          <w:lang w:val="en"/>
        </w:rPr>
        <w:t>, you gain the following benefits if you aren’t wearing heavy armor:</w:t>
      </w:r>
    </w:p>
    <w:p w14:paraId="71D7B22B" w14:textId="77777777" w:rsidR="00A32486" w:rsidRPr="00A32486" w:rsidRDefault="00A32486" w:rsidP="00A32486">
      <w:pPr>
        <w:pStyle w:val="ListParagraph"/>
        <w:widowControl w:val="0"/>
        <w:numPr>
          <w:ilvl w:val="0"/>
          <w:numId w:val="48"/>
        </w:numPr>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You have advantage on Strength checks and Strength saving throws.</w:t>
      </w:r>
    </w:p>
    <w:p w14:paraId="7ADB1B4C" w14:textId="77777777" w:rsidR="00A32486" w:rsidRPr="00A32486" w:rsidRDefault="00A32486" w:rsidP="00A32486">
      <w:pPr>
        <w:pStyle w:val="ListParagraph"/>
        <w:widowControl w:val="0"/>
        <w:numPr>
          <w:ilvl w:val="0"/>
          <w:numId w:val="48"/>
        </w:numPr>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When you make a melee weapon attack using Strength, you gain a bonus to the damage roll that increases as you gain levels as a barbarian, as shown in the Rage Damage column of the Barbarian table.</w:t>
      </w:r>
    </w:p>
    <w:p w14:paraId="42B3203B" w14:textId="77777777" w:rsidR="00A32486" w:rsidRPr="00A32486" w:rsidRDefault="00A32486" w:rsidP="00A32486">
      <w:pPr>
        <w:pStyle w:val="ListParagraph"/>
        <w:widowControl w:val="0"/>
        <w:numPr>
          <w:ilvl w:val="0"/>
          <w:numId w:val="48"/>
        </w:numPr>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You have resistance to bludgeoning, piercing, and slashing damage.</w:t>
      </w:r>
    </w:p>
    <w:p w14:paraId="6CE84761" w14:textId="77777777" w:rsidR="00A32486" w:rsidRPr="00A32486" w:rsidRDefault="00A32486" w:rsidP="00A32486">
      <w:pPr>
        <w:pStyle w:val="ListParagraph"/>
        <w:widowControl w:val="0"/>
        <w:numPr>
          <w:ilvl w:val="0"/>
          <w:numId w:val="48"/>
        </w:numPr>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If you are able to cast spells, you can’t cast them or concentrate on them while raging.</w:t>
      </w:r>
    </w:p>
    <w:p w14:paraId="26074D2D"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Your rage lasts for 1 minute. It ends early if you are knocked unconscious or if your turn ends and you haven’t attacked or been attacked by a hostile creature since your last turn or taken damage since then. You may also end your rage on your turn as a bonus action.</w:t>
      </w:r>
    </w:p>
    <w:p w14:paraId="0128716C"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 xml:space="preserve">Once you have raged the number of times shown for your barbarian level in the Rages column of the Barbarian table, you must finish a </w:t>
      </w:r>
      <w:r w:rsidRPr="00A32486">
        <w:rPr>
          <w:rFonts w:ascii="Times New Roman" w:hAnsi="Times New Roman" w:cs="Times New Roman"/>
          <w:b/>
          <w:bCs w:val="0"/>
          <w:sz w:val="20"/>
          <w:lang w:val="en"/>
        </w:rPr>
        <w:t>long rest</w:t>
      </w:r>
      <w:r w:rsidRPr="00A32486">
        <w:rPr>
          <w:rFonts w:ascii="Times New Roman" w:hAnsi="Times New Roman" w:cs="Times New Roman"/>
          <w:sz w:val="20"/>
          <w:lang w:val="en"/>
        </w:rPr>
        <w:t xml:space="preserve"> before you can rage again.</w:t>
      </w:r>
    </w:p>
    <w:p w14:paraId="0793E6F3" w14:textId="0E6D9C40"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b/>
          <w:bCs w:val="0"/>
          <w:sz w:val="28"/>
          <w:szCs w:val="28"/>
          <w:lang w:val="en"/>
        </w:rPr>
        <w:t xml:space="preserve">Primal/Shaman </w:t>
      </w:r>
      <w:r w:rsidR="00FA4F4B">
        <w:rPr>
          <w:rFonts w:ascii="Times New Roman" w:hAnsi="Times New Roman" w:cs="Times New Roman"/>
          <w:b/>
          <w:bCs w:val="0"/>
          <w:sz w:val="28"/>
          <w:szCs w:val="28"/>
          <w:lang w:val="en"/>
        </w:rPr>
        <w:t>Focus</w:t>
      </w:r>
      <w:r w:rsidRPr="00A32486">
        <w:rPr>
          <w:rFonts w:ascii="Times New Roman" w:hAnsi="Times New Roman" w:cs="Times New Roman"/>
          <w:sz w:val="20"/>
          <w:lang w:val="en"/>
        </w:rPr>
        <w:br/>
      </w:r>
      <w:r w:rsidRPr="00A32486">
        <w:rPr>
          <w:rFonts w:ascii="Times New Roman" w:hAnsi="Times New Roman" w:cs="Times New Roman"/>
          <w:sz w:val="20"/>
          <w:lang w:val="en"/>
        </w:rPr>
        <w:br/>
        <w:t>Choose between: Primal or Shaman and gain the related feature</w:t>
      </w:r>
      <w:r w:rsidRPr="00A32486">
        <w:rPr>
          <w:rFonts w:ascii="Times New Roman" w:hAnsi="Times New Roman" w:cs="Times New Roman"/>
          <w:sz w:val="20"/>
          <w:lang w:val="en"/>
        </w:rPr>
        <w:br/>
      </w:r>
      <w:r w:rsidRPr="00A32486">
        <w:rPr>
          <w:rFonts w:ascii="Times New Roman" w:hAnsi="Times New Roman" w:cs="Times New Roman"/>
          <w:sz w:val="20"/>
          <w:lang w:val="en"/>
        </w:rPr>
        <w:br/>
      </w:r>
      <w:r w:rsidRPr="00A32486">
        <w:rPr>
          <w:rFonts w:ascii="Times New Roman" w:hAnsi="Times New Roman" w:cs="Times New Roman"/>
          <w:sz w:val="20"/>
          <w:u w:val="single"/>
          <w:lang w:val="en"/>
        </w:rPr>
        <w:t>Primal:</w:t>
      </w:r>
      <w:r w:rsidRPr="00A32486">
        <w:rPr>
          <w:rFonts w:ascii="Times New Roman" w:hAnsi="Times New Roman" w:cs="Times New Roman"/>
          <w:sz w:val="20"/>
          <w:lang w:val="en"/>
        </w:rPr>
        <w:t xml:space="preserve"> While you are not wearing any armor, your Armor Class equals 10 + your </w:t>
      </w:r>
      <w:r w:rsidR="00E626F5">
        <w:rPr>
          <w:rFonts w:ascii="Times New Roman" w:hAnsi="Times New Roman" w:cs="Times New Roman"/>
          <w:sz w:val="20"/>
          <w:lang w:val="en"/>
        </w:rPr>
        <w:t>d</w:t>
      </w:r>
      <w:r w:rsidRPr="00A32486">
        <w:rPr>
          <w:rFonts w:ascii="Times New Roman" w:hAnsi="Times New Roman" w:cs="Times New Roman"/>
          <w:sz w:val="20"/>
          <w:lang w:val="en"/>
        </w:rPr>
        <w:t xml:space="preserve">exterity modifier + your </w:t>
      </w:r>
      <w:r w:rsidR="00E626F5">
        <w:rPr>
          <w:rFonts w:ascii="Times New Roman" w:hAnsi="Times New Roman" w:cs="Times New Roman"/>
          <w:sz w:val="20"/>
          <w:lang w:val="en"/>
        </w:rPr>
        <w:t>c</w:t>
      </w:r>
      <w:r w:rsidRPr="00A32486">
        <w:rPr>
          <w:rFonts w:ascii="Times New Roman" w:hAnsi="Times New Roman" w:cs="Times New Roman"/>
          <w:sz w:val="20"/>
          <w:lang w:val="en"/>
        </w:rPr>
        <w:t>onstitution modifier. You can use a shield and still gain this benefit.</w:t>
      </w:r>
    </w:p>
    <w:p w14:paraId="500F99EC" w14:textId="77777777" w:rsidR="00A32486" w:rsidRPr="00A32486" w:rsidRDefault="00A32486" w:rsidP="00A32486">
      <w:pPr>
        <w:widowControl w:val="0"/>
        <w:autoSpaceDE w:val="0"/>
        <w:autoSpaceDN w:val="0"/>
        <w:adjustRightInd w:val="0"/>
        <w:spacing w:after="200" w:line="276" w:lineRule="auto"/>
        <w:jc w:val="center"/>
        <w:rPr>
          <w:rFonts w:ascii="Times New Roman" w:hAnsi="Times New Roman" w:cs="Times New Roman"/>
          <w:b/>
          <w:bCs w:val="0"/>
          <w:i/>
          <w:iCs/>
          <w:sz w:val="20"/>
          <w:lang w:val="en"/>
        </w:rPr>
      </w:pPr>
      <w:r w:rsidRPr="00A32486">
        <w:rPr>
          <w:rFonts w:ascii="Times New Roman" w:hAnsi="Times New Roman" w:cs="Times New Roman"/>
          <w:b/>
          <w:bCs w:val="0"/>
          <w:i/>
          <w:iCs/>
          <w:sz w:val="20"/>
          <w:lang w:val="en"/>
        </w:rPr>
        <w:t>OR</w:t>
      </w:r>
    </w:p>
    <w:p w14:paraId="0190C712" w14:textId="68AF2A41" w:rsidR="00A32486" w:rsidRPr="00A32486" w:rsidRDefault="00A32486" w:rsidP="00A32486">
      <w:pPr>
        <w:widowControl w:val="0"/>
        <w:autoSpaceDE w:val="0"/>
        <w:autoSpaceDN w:val="0"/>
        <w:adjustRightInd w:val="0"/>
        <w:spacing w:after="200" w:line="276" w:lineRule="auto"/>
        <w:rPr>
          <w:rFonts w:ascii="Times New Roman" w:hAnsi="Times New Roman" w:cs="Times New Roman"/>
          <w:b/>
          <w:bCs w:val="0"/>
          <w:sz w:val="20"/>
          <w:lang w:val="en"/>
        </w:rPr>
      </w:pPr>
      <w:r w:rsidRPr="00A32486">
        <w:rPr>
          <w:rFonts w:ascii="Times New Roman" w:hAnsi="Times New Roman" w:cs="Times New Roman"/>
          <w:sz w:val="20"/>
          <w:u w:val="single"/>
          <w:lang w:val="en"/>
        </w:rPr>
        <w:t>Shaman:</w:t>
      </w:r>
      <w:r w:rsidRPr="00A32486">
        <w:rPr>
          <w:rFonts w:ascii="Times New Roman" w:hAnsi="Times New Roman" w:cs="Times New Roman"/>
          <w:sz w:val="20"/>
          <w:lang w:val="en"/>
        </w:rPr>
        <w:t xml:space="preserve"> While you are not wearing any armor, your Armor Class equals 10 + your </w:t>
      </w:r>
      <w:r w:rsidR="00E626F5">
        <w:rPr>
          <w:rFonts w:ascii="Times New Roman" w:hAnsi="Times New Roman" w:cs="Times New Roman"/>
          <w:sz w:val="20"/>
          <w:lang w:val="en"/>
        </w:rPr>
        <w:t>w</w:t>
      </w:r>
      <w:r w:rsidRPr="00A32486">
        <w:rPr>
          <w:rFonts w:ascii="Times New Roman" w:hAnsi="Times New Roman" w:cs="Times New Roman"/>
          <w:sz w:val="20"/>
          <w:lang w:val="en"/>
        </w:rPr>
        <w:t xml:space="preserve">isdom modifier + your </w:t>
      </w:r>
      <w:r w:rsidR="00E626F5">
        <w:rPr>
          <w:rFonts w:ascii="Times New Roman" w:hAnsi="Times New Roman" w:cs="Times New Roman"/>
          <w:sz w:val="20"/>
          <w:lang w:val="en"/>
        </w:rPr>
        <w:t>c</w:t>
      </w:r>
      <w:r w:rsidRPr="00A32486">
        <w:rPr>
          <w:rFonts w:ascii="Times New Roman" w:hAnsi="Times New Roman" w:cs="Times New Roman"/>
          <w:sz w:val="20"/>
          <w:lang w:val="en"/>
        </w:rPr>
        <w:t>onstitution modifier. You can use a shield and still gain this benefit.</w:t>
      </w:r>
      <w:r w:rsidRPr="00A32486">
        <w:rPr>
          <w:rFonts w:ascii="Times New Roman" w:hAnsi="Times New Roman" w:cs="Times New Roman"/>
          <w:sz w:val="20"/>
          <w:lang w:val="en"/>
        </w:rPr>
        <w:br/>
      </w:r>
      <w:r w:rsidRPr="00A32486">
        <w:rPr>
          <w:rFonts w:ascii="Times New Roman" w:hAnsi="Times New Roman" w:cs="Times New Roman"/>
          <w:sz w:val="20"/>
          <w:lang w:val="en"/>
        </w:rPr>
        <w:br/>
        <w:t>This choice will affect other features found later in this class.</w:t>
      </w:r>
      <w:r w:rsidRPr="00A32486">
        <w:rPr>
          <w:rFonts w:ascii="Times New Roman" w:hAnsi="Times New Roman" w:cs="Times New Roman"/>
          <w:sz w:val="20"/>
          <w:lang w:val="en"/>
        </w:rPr>
        <w:br/>
      </w:r>
      <w:r w:rsidRPr="00A32486">
        <w:rPr>
          <w:rFonts w:ascii="Times New Roman" w:hAnsi="Times New Roman" w:cs="Times New Roman"/>
          <w:b/>
          <w:bCs w:val="0"/>
          <w:sz w:val="20"/>
          <w:lang w:val="en"/>
        </w:rPr>
        <w:br/>
      </w:r>
    </w:p>
    <w:p w14:paraId="2A31AE8B"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b/>
          <w:bCs w:val="0"/>
          <w:sz w:val="20"/>
          <w:lang w:val="en"/>
        </w:rPr>
      </w:pPr>
    </w:p>
    <w:p w14:paraId="4F01DC65"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8"/>
          <w:szCs w:val="28"/>
          <w:lang w:val="en"/>
        </w:rPr>
      </w:pPr>
      <w:r w:rsidRPr="00A32486">
        <w:rPr>
          <w:rFonts w:ascii="Times New Roman" w:hAnsi="Times New Roman" w:cs="Times New Roman"/>
          <w:b/>
          <w:bCs w:val="0"/>
          <w:sz w:val="28"/>
          <w:szCs w:val="28"/>
          <w:lang w:val="en"/>
        </w:rPr>
        <w:t>Reckless Attack</w:t>
      </w:r>
    </w:p>
    <w:p w14:paraId="1570E221"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14:paraId="269FB61A"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8"/>
          <w:szCs w:val="28"/>
          <w:lang w:val="en"/>
        </w:rPr>
      </w:pPr>
      <w:r w:rsidRPr="00A32486">
        <w:rPr>
          <w:rFonts w:ascii="Times New Roman" w:hAnsi="Times New Roman" w:cs="Times New Roman"/>
          <w:b/>
          <w:bCs w:val="0"/>
          <w:sz w:val="28"/>
          <w:szCs w:val="28"/>
          <w:lang w:val="en"/>
        </w:rPr>
        <w:t>Danger Sense</w:t>
      </w:r>
    </w:p>
    <w:p w14:paraId="5819BA11"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At 2nd level, you gain an uncanny sense of when things nearby aren’t as they should be, giving you an edge when you dodge away from danger.</w:t>
      </w:r>
    </w:p>
    <w:p w14:paraId="6E0407F9" w14:textId="77777777" w:rsidR="00A32486" w:rsidRPr="00A32486" w:rsidRDefault="00A32486" w:rsidP="00A32486">
      <w:pPr>
        <w:pStyle w:val="ListParagraph"/>
        <w:widowControl w:val="0"/>
        <w:numPr>
          <w:ilvl w:val="0"/>
          <w:numId w:val="49"/>
        </w:numPr>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You have advantage on Dexterity saving throws against effects that you can see, such as traps and spells. To gain this benefit, you can’t be blinded, deafened, or incapacitated.</w:t>
      </w:r>
      <w:r w:rsidRPr="00A32486">
        <w:rPr>
          <w:rFonts w:ascii="Times New Roman" w:hAnsi="Times New Roman" w:cs="Times New Roman"/>
          <w:sz w:val="20"/>
          <w:lang w:val="en"/>
        </w:rPr>
        <w:br/>
      </w:r>
    </w:p>
    <w:p w14:paraId="2BB2C795" w14:textId="77777777" w:rsidR="00A32486" w:rsidRPr="00A32486" w:rsidRDefault="00A32486" w:rsidP="00A32486">
      <w:pPr>
        <w:pStyle w:val="ListParagraph"/>
        <w:widowControl w:val="0"/>
        <w:numPr>
          <w:ilvl w:val="0"/>
          <w:numId w:val="49"/>
        </w:numPr>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 xml:space="preserve">You </w:t>
      </w:r>
      <w:r w:rsidRPr="00A32486">
        <w:rPr>
          <w:rFonts w:ascii="Times New Roman" w:hAnsi="Times New Roman" w:cs="Times New Roman"/>
          <w:b/>
          <w:bCs w:val="0"/>
          <w:sz w:val="20"/>
          <w:u w:val="single"/>
          <w:lang w:val="en"/>
        </w:rPr>
        <w:t>may</w:t>
      </w:r>
      <w:r w:rsidRPr="00A32486">
        <w:rPr>
          <w:rFonts w:ascii="Times New Roman" w:hAnsi="Times New Roman" w:cs="Times New Roman"/>
          <w:sz w:val="20"/>
          <w:lang w:val="en"/>
        </w:rPr>
        <w:t xml:space="preserve"> add your wisdom modifier to initiative rolls whenever you roll initiative.</w:t>
      </w:r>
      <w:r w:rsidRPr="00A32486">
        <w:rPr>
          <w:rFonts w:ascii="Times New Roman" w:hAnsi="Times New Roman" w:cs="Times New Roman"/>
          <w:sz w:val="20"/>
          <w:lang w:val="en"/>
        </w:rPr>
        <w:br/>
        <w:t>(Dex+Wis+d20)</w:t>
      </w:r>
    </w:p>
    <w:p w14:paraId="049F56CE"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8"/>
          <w:szCs w:val="28"/>
          <w:lang w:val="en"/>
        </w:rPr>
      </w:pPr>
      <w:r w:rsidRPr="00A32486">
        <w:rPr>
          <w:rFonts w:ascii="Times New Roman" w:hAnsi="Times New Roman" w:cs="Times New Roman"/>
          <w:b/>
          <w:bCs w:val="0"/>
          <w:sz w:val="28"/>
          <w:szCs w:val="28"/>
          <w:lang w:val="en"/>
        </w:rPr>
        <w:t>Primal Path</w:t>
      </w:r>
    </w:p>
    <w:p w14:paraId="6FD1CEBC"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 xml:space="preserve">At 3rd level, you choose a path that shapes the nature of your rage. Your choice grants you features at 3rd level and again at 6th, 10th, and 14th levels. </w:t>
      </w:r>
      <w:r w:rsidRPr="00A32486">
        <w:rPr>
          <w:rFonts w:ascii="Times New Roman" w:hAnsi="Times New Roman" w:cs="Times New Roman"/>
          <w:sz w:val="20"/>
          <w:lang w:val="en"/>
        </w:rPr>
        <w:br/>
        <w:t>(</w:t>
      </w:r>
      <w:r w:rsidRPr="00A32486">
        <w:rPr>
          <w:rFonts w:ascii="Times New Roman" w:hAnsi="Times New Roman" w:cs="Times New Roman"/>
          <w:i/>
          <w:iCs/>
          <w:sz w:val="20"/>
          <w:u w:val="single"/>
          <w:lang w:val="en"/>
        </w:rPr>
        <w:t>See Subclass Guide</w:t>
      </w:r>
      <w:r w:rsidRPr="00A32486">
        <w:rPr>
          <w:rFonts w:ascii="Times New Roman" w:hAnsi="Times New Roman" w:cs="Times New Roman"/>
          <w:sz w:val="20"/>
          <w:lang w:val="en"/>
        </w:rPr>
        <w:t>)</w:t>
      </w:r>
    </w:p>
    <w:p w14:paraId="5EF50173"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8"/>
          <w:szCs w:val="28"/>
          <w:lang w:val="en"/>
        </w:rPr>
      </w:pPr>
      <w:r w:rsidRPr="00A32486">
        <w:rPr>
          <w:rFonts w:ascii="Times New Roman" w:hAnsi="Times New Roman" w:cs="Times New Roman"/>
          <w:b/>
          <w:bCs w:val="0"/>
          <w:sz w:val="20"/>
          <w:lang w:val="en"/>
        </w:rPr>
        <w:br/>
      </w:r>
      <w:r w:rsidRPr="00A32486">
        <w:rPr>
          <w:rFonts w:ascii="Times New Roman" w:hAnsi="Times New Roman" w:cs="Times New Roman"/>
          <w:b/>
          <w:bCs w:val="0"/>
          <w:sz w:val="28"/>
          <w:szCs w:val="28"/>
          <w:lang w:val="en"/>
        </w:rPr>
        <w:t>Survival Skills</w:t>
      </w:r>
    </w:p>
    <w:p w14:paraId="78457C0E"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At 3rd level, you gain proficiency in one skill of your choice from the list of skills available to barbarians at 1st level.</w:t>
      </w:r>
    </w:p>
    <w:p w14:paraId="1CB518C7" w14:textId="12ECB29E"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8"/>
          <w:szCs w:val="28"/>
          <w:lang w:val="en"/>
        </w:rPr>
      </w:pPr>
      <w:r w:rsidRPr="00A32486">
        <w:rPr>
          <w:rFonts w:ascii="Times New Roman" w:hAnsi="Times New Roman" w:cs="Times New Roman"/>
          <w:b/>
          <w:bCs w:val="0"/>
          <w:sz w:val="28"/>
          <w:szCs w:val="28"/>
          <w:lang w:val="en"/>
        </w:rPr>
        <w:t>Feat</w:t>
      </w:r>
    </w:p>
    <w:p w14:paraId="6A844F26" w14:textId="66F1566E"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When you reach 4th level, and again at 8th, 12th, 16th, and 19th level, you gain a feat.</w:t>
      </w:r>
      <w:r w:rsidRPr="00A32486">
        <w:rPr>
          <w:rFonts w:ascii="Times New Roman" w:hAnsi="Times New Roman" w:cs="Times New Roman"/>
          <w:sz w:val="20"/>
          <w:lang w:val="en"/>
        </w:rPr>
        <w:br/>
      </w:r>
      <w:r w:rsidRPr="00A32486">
        <w:rPr>
          <w:rFonts w:ascii="Times New Roman" w:hAnsi="Times New Roman" w:cs="Times New Roman"/>
          <w:sz w:val="20"/>
          <w:lang w:val="en"/>
        </w:rPr>
        <w:br/>
        <w:t>This class also gains an additional ability score increase of your choice by 1 at 4th and 12th and 19th level. As normal, you can’t increase an ability score above 20 using this feature.</w:t>
      </w:r>
      <w:r>
        <w:rPr>
          <w:rFonts w:ascii="Times New Roman" w:hAnsi="Times New Roman" w:cs="Times New Roman"/>
          <w:sz w:val="20"/>
          <w:lang w:val="en"/>
        </w:rPr>
        <w:t xml:space="preserve"> </w:t>
      </w:r>
      <w:bookmarkStart w:id="1" w:name="_Hlk170232381"/>
      <w:r w:rsidRPr="00A32486">
        <w:rPr>
          <w:rFonts w:ascii="Times New Roman" w:hAnsi="Times New Roman" w:cs="Times New Roman"/>
          <w:i/>
          <w:iCs/>
          <w:sz w:val="20"/>
          <w:lang w:val="en"/>
        </w:rPr>
        <w:t>(these are noted as “martial feats”)</w:t>
      </w:r>
      <w:bookmarkEnd w:id="1"/>
    </w:p>
    <w:p w14:paraId="70DD623B"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b/>
          <w:bCs w:val="0"/>
          <w:sz w:val="28"/>
          <w:szCs w:val="28"/>
          <w:lang w:val="en"/>
        </w:rPr>
      </w:pPr>
      <w:r w:rsidRPr="00A32486">
        <w:rPr>
          <w:rFonts w:ascii="Times New Roman" w:hAnsi="Times New Roman" w:cs="Times New Roman"/>
          <w:b/>
          <w:bCs w:val="0"/>
          <w:sz w:val="28"/>
          <w:szCs w:val="28"/>
          <w:lang w:val="en"/>
        </w:rPr>
        <w:t>Extra Attack</w:t>
      </w:r>
    </w:p>
    <w:p w14:paraId="780E742E" w14:textId="1F4738E8"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 xml:space="preserve">Beginning at 5th level, you can attack twice, instead of once, whenever you take the Attack action on your turn. </w:t>
      </w:r>
      <w:r w:rsidRPr="00A32486">
        <w:rPr>
          <w:rFonts w:ascii="Times New Roman" w:hAnsi="Times New Roman" w:cs="Times New Roman"/>
          <w:sz w:val="20"/>
          <w:lang w:val="en"/>
        </w:rPr>
        <w:br/>
      </w:r>
    </w:p>
    <w:p w14:paraId="5D8C0790"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615860">
        <w:rPr>
          <w:rFonts w:ascii="Times New Roman" w:hAnsi="Times New Roman" w:cs="Times New Roman"/>
          <w:b/>
          <w:bCs w:val="0"/>
          <w:sz w:val="28"/>
          <w:szCs w:val="28"/>
          <w:lang w:val="en"/>
        </w:rPr>
        <w:lastRenderedPageBreak/>
        <w:t>Focused Recovery: Barbarian</w:t>
      </w:r>
      <w:r w:rsidRPr="00A32486">
        <w:rPr>
          <w:rFonts w:ascii="Times New Roman" w:hAnsi="Times New Roman" w:cs="Times New Roman"/>
          <w:b/>
          <w:bCs w:val="0"/>
          <w:sz w:val="20"/>
          <w:u w:val="single"/>
          <w:lang w:val="en"/>
        </w:rPr>
        <w:br/>
      </w:r>
      <w:r w:rsidRPr="00A32486">
        <w:rPr>
          <w:rFonts w:ascii="Times New Roman" w:hAnsi="Times New Roman" w:cs="Times New Roman"/>
          <w:b/>
          <w:bCs w:val="0"/>
          <w:sz w:val="20"/>
          <w:u w:val="single"/>
          <w:lang w:val="en"/>
        </w:rPr>
        <w:br/>
      </w:r>
      <w:r w:rsidRPr="00A32486">
        <w:rPr>
          <w:rFonts w:ascii="Times New Roman" w:hAnsi="Times New Roman" w:cs="Times New Roman"/>
          <w:sz w:val="20"/>
          <w:lang w:val="en"/>
        </w:rPr>
        <w:t>Beginning at 5th level you may spend 5 minutes to recover your choice of:</w:t>
      </w:r>
      <w:r w:rsidRPr="00A32486">
        <w:rPr>
          <w:rFonts w:ascii="Times New Roman" w:hAnsi="Times New Roman" w:cs="Times New Roman"/>
          <w:sz w:val="20"/>
          <w:lang w:val="en"/>
        </w:rPr>
        <w:br/>
      </w:r>
    </w:p>
    <w:p w14:paraId="600B0D15" w14:textId="77777777" w:rsidR="00A32486" w:rsidRPr="00A32486" w:rsidRDefault="00A32486" w:rsidP="00A32486">
      <w:pPr>
        <w:pStyle w:val="ListParagraph"/>
        <w:widowControl w:val="0"/>
        <w:numPr>
          <w:ilvl w:val="0"/>
          <w:numId w:val="50"/>
        </w:numPr>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You regain a number of rage charges until you have 1/2 your maximum rage charges (rounded down)</w:t>
      </w:r>
    </w:p>
    <w:p w14:paraId="2301BC71" w14:textId="77777777" w:rsidR="00A32486" w:rsidRPr="00A32486" w:rsidRDefault="00A32486" w:rsidP="00A32486">
      <w:pPr>
        <w:pStyle w:val="ListParagraph"/>
        <w:widowControl w:val="0"/>
        <w:numPr>
          <w:ilvl w:val="0"/>
          <w:numId w:val="50"/>
        </w:numPr>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You Regain the uses of any Barbarian class features that reset on short rest. (including resetting relentless rage)</w:t>
      </w:r>
    </w:p>
    <w:p w14:paraId="5F86F431" w14:textId="77777777" w:rsidR="00EC36A8" w:rsidRDefault="00A32486" w:rsidP="00A32486">
      <w:pPr>
        <w:pStyle w:val="ListParagraph"/>
        <w:widowControl w:val="0"/>
        <w:numPr>
          <w:ilvl w:val="0"/>
          <w:numId w:val="50"/>
        </w:numPr>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Recover 10 X your constitution modifier as hp.</w:t>
      </w:r>
    </w:p>
    <w:p w14:paraId="14A6FE6A" w14:textId="4FAA9E47" w:rsidR="00A32486" w:rsidRPr="00EC36A8" w:rsidRDefault="00A32486" w:rsidP="00EC36A8">
      <w:pPr>
        <w:widowControl w:val="0"/>
        <w:autoSpaceDE w:val="0"/>
        <w:autoSpaceDN w:val="0"/>
        <w:adjustRightInd w:val="0"/>
        <w:spacing w:after="200" w:line="276" w:lineRule="auto"/>
        <w:rPr>
          <w:rFonts w:ascii="Times New Roman" w:hAnsi="Times New Roman" w:cs="Times New Roman"/>
          <w:sz w:val="20"/>
          <w:lang w:val="en"/>
        </w:rPr>
      </w:pPr>
      <w:r w:rsidRPr="00EC36A8">
        <w:rPr>
          <w:rFonts w:ascii="Times New Roman" w:hAnsi="Times New Roman" w:cs="Times New Roman"/>
          <w:sz w:val="20"/>
          <w:lang w:val="en"/>
        </w:rPr>
        <w:t xml:space="preserve">During this </w:t>
      </w:r>
      <w:proofErr w:type="gramStart"/>
      <w:r w:rsidRPr="00EC36A8">
        <w:rPr>
          <w:rFonts w:ascii="Times New Roman" w:hAnsi="Times New Roman" w:cs="Times New Roman"/>
          <w:sz w:val="20"/>
          <w:lang w:val="en"/>
        </w:rPr>
        <w:t>time</w:t>
      </w:r>
      <w:proofErr w:type="gramEnd"/>
      <w:r w:rsidRPr="00EC36A8">
        <w:rPr>
          <w:rFonts w:ascii="Times New Roman" w:hAnsi="Times New Roman" w:cs="Times New Roman"/>
          <w:sz w:val="20"/>
          <w:lang w:val="en"/>
        </w:rPr>
        <w:t xml:space="preserve"> you may not perform any actions, bonus actions, reactions. You cannot climb or swim unless you have a climb speed or swim speed. If you perform an action this will break your recovery and you must start over to gain the benefits of this ability. You cannot use this ability again until you finish a long rest.</w:t>
      </w:r>
    </w:p>
    <w:p w14:paraId="370830B1" w14:textId="77777777" w:rsidR="00A32486" w:rsidRPr="00615860" w:rsidRDefault="00A32486" w:rsidP="00A32486">
      <w:pPr>
        <w:widowControl w:val="0"/>
        <w:autoSpaceDE w:val="0"/>
        <w:autoSpaceDN w:val="0"/>
        <w:adjustRightInd w:val="0"/>
        <w:spacing w:after="200" w:line="276" w:lineRule="auto"/>
        <w:rPr>
          <w:rFonts w:ascii="Times New Roman" w:hAnsi="Times New Roman" w:cs="Times New Roman"/>
          <w:sz w:val="28"/>
          <w:szCs w:val="28"/>
          <w:lang w:val="en"/>
        </w:rPr>
      </w:pPr>
      <w:r w:rsidRPr="00615860">
        <w:rPr>
          <w:rFonts w:ascii="Times New Roman" w:hAnsi="Times New Roman" w:cs="Times New Roman"/>
          <w:b/>
          <w:bCs w:val="0"/>
          <w:sz w:val="28"/>
          <w:szCs w:val="28"/>
          <w:lang w:val="en"/>
        </w:rPr>
        <w:t>Fast Movement</w:t>
      </w:r>
    </w:p>
    <w:p w14:paraId="5040C739" w14:textId="2BA17E90"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Starting at 5th level, your speed increases by 10 feet.</w:t>
      </w:r>
    </w:p>
    <w:p w14:paraId="6027B623" w14:textId="77777777" w:rsidR="00A32486" w:rsidRPr="00615860" w:rsidRDefault="00A32486" w:rsidP="00A32486">
      <w:pPr>
        <w:widowControl w:val="0"/>
        <w:autoSpaceDE w:val="0"/>
        <w:autoSpaceDN w:val="0"/>
        <w:adjustRightInd w:val="0"/>
        <w:spacing w:after="200" w:line="276" w:lineRule="auto"/>
        <w:rPr>
          <w:rFonts w:ascii="Times New Roman" w:hAnsi="Times New Roman" w:cs="Times New Roman"/>
          <w:b/>
          <w:bCs w:val="0"/>
          <w:sz w:val="28"/>
          <w:szCs w:val="28"/>
          <w:lang w:val="en"/>
        </w:rPr>
      </w:pPr>
      <w:r w:rsidRPr="00615860">
        <w:rPr>
          <w:rFonts w:ascii="Times New Roman" w:hAnsi="Times New Roman" w:cs="Times New Roman"/>
          <w:b/>
          <w:bCs w:val="0"/>
          <w:sz w:val="28"/>
          <w:szCs w:val="28"/>
          <w:lang w:val="en"/>
        </w:rPr>
        <w:t>Feral Instinct</w:t>
      </w:r>
    </w:p>
    <w:p w14:paraId="6E835426"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By 7th level, your instincts are so honed that you have advantage on initiative rolls.</w:t>
      </w:r>
    </w:p>
    <w:p w14:paraId="1AB89B41" w14:textId="3F86A62A"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Additionally, if you are surprised at the beginning of combat and aren’t incapacitated, you can act normally on your first turn, but only if you enter your rage before doing anything else on that turn.</w:t>
      </w:r>
      <w:r w:rsidR="00EC36A8">
        <w:rPr>
          <w:rFonts w:ascii="Times New Roman" w:hAnsi="Times New Roman" w:cs="Times New Roman"/>
          <w:sz w:val="20"/>
          <w:lang w:val="en"/>
        </w:rPr>
        <w:br/>
      </w:r>
      <w:r w:rsidRPr="00A32486">
        <w:rPr>
          <w:rFonts w:ascii="Times New Roman" w:hAnsi="Times New Roman" w:cs="Times New Roman"/>
          <w:b/>
          <w:bCs w:val="0"/>
          <w:sz w:val="20"/>
          <w:lang w:val="en"/>
        </w:rPr>
        <w:br/>
      </w:r>
      <w:r w:rsidRPr="00615860">
        <w:rPr>
          <w:rFonts w:ascii="Times New Roman" w:hAnsi="Times New Roman" w:cs="Times New Roman"/>
          <w:b/>
          <w:bCs w:val="0"/>
          <w:sz w:val="28"/>
          <w:szCs w:val="28"/>
          <w:lang w:val="en"/>
        </w:rPr>
        <w:t>Instinctive Movement</w:t>
      </w:r>
      <w:r w:rsidRPr="00A32486">
        <w:rPr>
          <w:rFonts w:ascii="Times New Roman" w:hAnsi="Times New Roman" w:cs="Times New Roman"/>
          <w:sz w:val="20"/>
          <w:lang w:val="en"/>
        </w:rPr>
        <w:br/>
      </w:r>
      <w:r w:rsidRPr="00A32486">
        <w:rPr>
          <w:rFonts w:ascii="Times New Roman" w:hAnsi="Times New Roman" w:cs="Times New Roman"/>
          <w:sz w:val="20"/>
          <w:lang w:val="en"/>
        </w:rPr>
        <w:br/>
        <w:t>Beginning at 7th level, based on your barbarian focus you gain one of the following abilities:</w:t>
      </w:r>
    </w:p>
    <w:p w14:paraId="3728DC56" w14:textId="53325E3C"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u w:val="single"/>
          <w:lang w:val="en"/>
        </w:rPr>
        <w:t>Primal:</w:t>
      </w:r>
      <w:r w:rsidRPr="00A32486">
        <w:rPr>
          <w:rFonts w:ascii="Times New Roman" w:hAnsi="Times New Roman" w:cs="Times New Roman"/>
          <w:sz w:val="20"/>
          <w:lang w:val="en"/>
        </w:rPr>
        <w:t xml:space="preserve"> When you rage as a bonus action you gain the benefits of the dash action.</w:t>
      </w:r>
      <w:r w:rsidRPr="00A32486">
        <w:rPr>
          <w:rFonts w:ascii="Times New Roman" w:hAnsi="Times New Roman" w:cs="Times New Roman"/>
          <w:sz w:val="20"/>
          <w:lang w:val="en"/>
        </w:rPr>
        <w:br/>
      </w:r>
      <w:r w:rsidRPr="00A32486">
        <w:rPr>
          <w:rFonts w:ascii="Times New Roman" w:hAnsi="Times New Roman" w:cs="Times New Roman"/>
          <w:sz w:val="20"/>
          <w:lang w:val="en"/>
        </w:rPr>
        <w:br/>
      </w:r>
      <w:r w:rsidRPr="00A32486">
        <w:rPr>
          <w:rFonts w:ascii="Times New Roman" w:hAnsi="Times New Roman" w:cs="Times New Roman"/>
          <w:sz w:val="20"/>
          <w:u w:val="single"/>
          <w:lang w:val="en"/>
        </w:rPr>
        <w:t>Shaman:</w:t>
      </w:r>
      <w:r w:rsidRPr="00A32486">
        <w:rPr>
          <w:rFonts w:ascii="Times New Roman" w:hAnsi="Times New Roman" w:cs="Times New Roman"/>
          <w:sz w:val="20"/>
          <w:lang w:val="en"/>
        </w:rPr>
        <w:t xml:space="preserve"> When you rage as a bonus action you gain the dodge condition</w:t>
      </w:r>
      <w:r w:rsidR="00615860">
        <w:rPr>
          <w:rFonts w:ascii="Times New Roman" w:hAnsi="Times New Roman" w:cs="Times New Roman"/>
          <w:sz w:val="20"/>
          <w:lang w:val="en"/>
        </w:rPr>
        <w:t xml:space="preserve"> until the start of your next turn</w:t>
      </w:r>
      <w:r w:rsidRPr="00A32486">
        <w:rPr>
          <w:rFonts w:ascii="Times New Roman" w:hAnsi="Times New Roman" w:cs="Times New Roman"/>
          <w:sz w:val="20"/>
          <w:lang w:val="en"/>
        </w:rPr>
        <w:t>.</w:t>
      </w:r>
      <w:r w:rsidR="00615860">
        <w:rPr>
          <w:rFonts w:ascii="Times New Roman" w:hAnsi="Times New Roman" w:cs="Times New Roman"/>
          <w:sz w:val="20"/>
          <w:lang w:val="en"/>
        </w:rPr>
        <w:t xml:space="preserve"> </w:t>
      </w:r>
    </w:p>
    <w:p w14:paraId="0262107F" w14:textId="4E560AE6" w:rsidR="00A32486" w:rsidRPr="00615860" w:rsidRDefault="00A32486" w:rsidP="00A32486">
      <w:pPr>
        <w:widowControl w:val="0"/>
        <w:autoSpaceDE w:val="0"/>
        <w:autoSpaceDN w:val="0"/>
        <w:adjustRightInd w:val="0"/>
        <w:spacing w:after="200" w:line="276" w:lineRule="auto"/>
        <w:rPr>
          <w:rFonts w:ascii="Times New Roman" w:hAnsi="Times New Roman" w:cs="Times New Roman"/>
          <w:sz w:val="28"/>
          <w:szCs w:val="28"/>
          <w:lang w:val="en"/>
        </w:rPr>
      </w:pPr>
      <w:r w:rsidRPr="00615860">
        <w:rPr>
          <w:rFonts w:ascii="Times New Roman" w:hAnsi="Times New Roman" w:cs="Times New Roman"/>
          <w:b/>
          <w:bCs w:val="0"/>
          <w:sz w:val="28"/>
          <w:szCs w:val="28"/>
          <w:lang w:val="en"/>
        </w:rPr>
        <w:t>Brutal Critical</w:t>
      </w:r>
    </w:p>
    <w:p w14:paraId="071F8C97"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Beginning at 9th level, you can roll one additional weapon damage die when determining the extra damage for a critical hit with a melee attack.</w:t>
      </w:r>
    </w:p>
    <w:p w14:paraId="60613607" w14:textId="77777777" w:rsid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This increases to two additional dice at 13th level and three additional dice at 17th level.</w:t>
      </w:r>
    </w:p>
    <w:p w14:paraId="2B0DDC96" w14:textId="0A2A33F5" w:rsidR="00EC36A8" w:rsidRDefault="00EC36A8" w:rsidP="00A32486">
      <w:pPr>
        <w:widowControl w:val="0"/>
        <w:autoSpaceDE w:val="0"/>
        <w:autoSpaceDN w:val="0"/>
        <w:adjustRightInd w:val="0"/>
        <w:spacing w:after="200" w:line="276" w:lineRule="auto"/>
        <w:rPr>
          <w:rFonts w:ascii="Times New Roman" w:hAnsi="Times New Roman" w:cs="Times New Roman"/>
          <w:b/>
          <w:bCs w:val="0"/>
          <w:sz w:val="28"/>
          <w:szCs w:val="28"/>
          <w:lang w:val="en"/>
        </w:rPr>
      </w:pPr>
      <w:r w:rsidRPr="00EC36A8">
        <w:rPr>
          <w:rFonts w:ascii="Times New Roman" w:hAnsi="Times New Roman" w:cs="Times New Roman"/>
          <w:b/>
          <w:bCs w:val="0"/>
          <w:sz w:val="28"/>
          <w:szCs w:val="28"/>
          <w:lang w:val="en"/>
        </w:rPr>
        <w:t>Hulking Diplomacy</w:t>
      </w:r>
    </w:p>
    <w:p w14:paraId="11CF0ECC" w14:textId="78C683D9" w:rsidR="00EC36A8" w:rsidRDefault="00EC36A8" w:rsidP="00A32486">
      <w:pPr>
        <w:widowControl w:val="0"/>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Beginning at 9th level, when you roll intimidation, you may use your strength modifier instead of your charisma modifier for that skill check.</w:t>
      </w:r>
    </w:p>
    <w:p w14:paraId="4DE6E1D1" w14:textId="2710130F" w:rsidR="00EC36A8" w:rsidRDefault="00EC36A8" w:rsidP="00A32486">
      <w:pPr>
        <w:widowControl w:val="0"/>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Whenever you roll for intimidation, you may grant yourself advantage on that skill check. You may do this a number of times equal to half your proficiency bonus rounded down. You regain all of the uses of this ability when you finish a long rest.</w:t>
      </w:r>
    </w:p>
    <w:p w14:paraId="0C628BB8" w14:textId="647321C0" w:rsidR="00A32486" w:rsidRPr="00615860" w:rsidRDefault="00A32486" w:rsidP="00A32486">
      <w:pPr>
        <w:widowControl w:val="0"/>
        <w:autoSpaceDE w:val="0"/>
        <w:autoSpaceDN w:val="0"/>
        <w:adjustRightInd w:val="0"/>
        <w:spacing w:after="200" w:line="276" w:lineRule="auto"/>
        <w:rPr>
          <w:rFonts w:ascii="Times New Roman" w:hAnsi="Times New Roman" w:cs="Times New Roman"/>
          <w:b/>
          <w:bCs w:val="0"/>
          <w:sz w:val="28"/>
          <w:szCs w:val="28"/>
          <w:lang w:val="en"/>
        </w:rPr>
      </w:pPr>
      <w:r w:rsidRPr="00615860">
        <w:rPr>
          <w:rFonts w:ascii="Times New Roman" w:hAnsi="Times New Roman" w:cs="Times New Roman"/>
          <w:b/>
          <w:bCs w:val="0"/>
          <w:sz w:val="28"/>
          <w:szCs w:val="28"/>
          <w:lang w:val="en"/>
        </w:rPr>
        <w:t>Primal Knowledge</w:t>
      </w:r>
    </w:p>
    <w:p w14:paraId="3B96CC97"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Beginning at 10th level, based on your barbarian focus you gain one of the following abilities:</w:t>
      </w:r>
    </w:p>
    <w:p w14:paraId="50A0FF10" w14:textId="77777777" w:rsidR="00EC36A8"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u w:val="single"/>
          <w:lang w:val="en"/>
        </w:rPr>
        <w:t>Primal:</w:t>
      </w:r>
      <w:r w:rsidRPr="00A32486">
        <w:rPr>
          <w:rFonts w:ascii="Times New Roman" w:hAnsi="Times New Roman" w:cs="Times New Roman"/>
          <w:sz w:val="20"/>
          <w:lang w:val="en"/>
        </w:rPr>
        <w:t xml:space="preserve"> You gain an additional skill of your choice from the barbarian skill list. You may cast locate creature as a ritual once per long rest, use your constitution modifier as the spellcasting modifier for this spell. </w:t>
      </w:r>
      <w:r w:rsidRPr="00A32486">
        <w:rPr>
          <w:rFonts w:ascii="Times New Roman" w:hAnsi="Times New Roman" w:cs="Times New Roman"/>
          <w:sz w:val="20"/>
          <w:lang w:val="en"/>
        </w:rPr>
        <w:br/>
      </w:r>
      <w:r w:rsidRPr="00A32486">
        <w:rPr>
          <w:rFonts w:ascii="Times New Roman" w:hAnsi="Times New Roman" w:cs="Times New Roman"/>
          <w:sz w:val="20"/>
          <w:lang w:val="en"/>
        </w:rPr>
        <w:br/>
      </w:r>
      <w:r w:rsidRPr="00A32486">
        <w:rPr>
          <w:rFonts w:ascii="Times New Roman" w:hAnsi="Times New Roman" w:cs="Times New Roman"/>
          <w:sz w:val="20"/>
          <w:u w:val="single"/>
          <w:lang w:val="en"/>
        </w:rPr>
        <w:t>Shaman:</w:t>
      </w:r>
      <w:r w:rsidRPr="00A32486">
        <w:rPr>
          <w:rFonts w:ascii="Times New Roman" w:hAnsi="Times New Roman" w:cs="Times New Roman"/>
          <w:sz w:val="20"/>
          <w:lang w:val="en"/>
        </w:rPr>
        <w:t xml:space="preserve"> You learn the spare the dying cantrip. You may </w:t>
      </w:r>
      <w:r w:rsidR="00615860">
        <w:rPr>
          <w:rFonts w:ascii="Times New Roman" w:hAnsi="Times New Roman" w:cs="Times New Roman"/>
          <w:sz w:val="20"/>
          <w:lang w:val="en"/>
        </w:rPr>
        <w:t>c</w:t>
      </w:r>
      <w:r w:rsidRPr="00A32486">
        <w:rPr>
          <w:rFonts w:ascii="Times New Roman" w:hAnsi="Times New Roman" w:cs="Times New Roman"/>
          <w:sz w:val="20"/>
          <w:lang w:val="en"/>
        </w:rPr>
        <w:t>ast augury and commune with nature as ritual spells once per long rest, you use your wisdom modifier as the spellcasting modifier for spells cast in this way.</w:t>
      </w:r>
      <w:r w:rsidRPr="00A32486">
        <w:rPr>
          <w:rFonts w:ascii="Times New Roman" w:hAnsi="Times New Roman" w:cs="Times New Roman"/>
          <w:sz w:val="20"/>
          <w:lang w:val="en"/>
        </w:rPr>
        <w:br/>
      </w:r>
      <w:r w:rsidRPr="00A32486">
        <w:rPr>
          <w:rFonts w:ascii="Times New Roman" w:hAnsi="Times New Roman" w:cs="Times New Roman"/>
          <w:sz w:val="20"/>
          <w:lang w:val="en"/>
        </w:rPr>
        <w:br/>
      </w:r>
      <w:r w:rsidRPr="00615860">
        <w:rPr>
          <w:rFonts w:ascii="Times New Roman" w:hAnsi="Times New Roman" w:cs="Times New Roman"/>
          <w:sz w:val="20"/>
          <w:lang w:val="en"/>
        </w:rPr>
        <w:t>Raging does not break concentration on these spells or prevent you from casting them.</w:t>
      </w:r>
    </w:p>
    <w:p w14:paraId="09BF23A8" w14:textId="4B65D7A3" w:rsidR="00A32486" w:rsidRPr="00615860" w:rsidRDefault="00A32486" w:rsidP="00A32486">
      <w:pPr>
        <w:widowControl w:val="0"/>
        <w:autoSpaceDE w:val="0"/>
        <w:autoSpaceDN w:val="0"/>
        <w:adjustRightInd w:val="0"/>
        <w:spacing w:after="200" w:line="276" w:lineRule="auto"/>
        <w:rPr>
          <w:rFonts w:ascii="Times New Roman" w:hAnsi="Times New Roman" w:cs="Times New Roman"/>
          <w:sz w:val="28"/>
          <w:szCs w:val="28"/>
          <w:lang w:val="en"/>
        </w:rPr>
      </w:pPr>
      <w:r w:rsidRPr="00615860">
        <w:rPr>
          <w:rFonts w:ascii="Times New Roman" w:hAnsi="Times New Roman" w:cs="Times New Roman"/>
          <w:b/>
          <w:bCs w:val="0"/>
          <w:sz w:val="28"/>
          <w:szCs w:val="28"/>
          <w:lang w:val="en"/>
        </w:rPr>
        <w:t>Relentless Rage</w:t>
      </w:r>
    </w:p>
    <w:p w14:paraId="04C789E0"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Starting at 11th level, your rage can keep you fighting despite grievous wounds. If you drop to 0 hit points while you’re raging and don’t die outright, you can make a DC 10 Constitution saving throw. If you succeed, you drop to 1 hit point instead.</w:t>
      </w:r>
    </w:p>
    <w:p w14:paraId="2BEE1121" w14:textId="77777777" w:rsidR="00615860" w:rsidRDefault="00A32486" w:rsidP="0061586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Each time you use this feature after the first, the DC increases by 5. When you finish a short or long rest, the DC resets to 10.</w:t>
      </w:r>
    </w:p>
    <w:p w14:paraId="4F55896D" w14:textId="5313714A" w:rsidR="00A32486" w:rsidRPr="00615860" w:rsidRDefault="00A32486" w:rsidP="00615860">
      <w:pPr>
        <w:widowControl w:val="0"/>
        <w:autoSpaceDE w:val="0"/>
        <w:autoSpaceDN w:val="0"/>
        <w:adjustRightInd w:val="0"/>
        <w:spacing w:after="200" w:line="276" w:lineRule="auto"/>
        <w:rPr>
          <w:rFonts w:ascii="Times New Roman" w:hAnsi="Times New Roman" w:cs="Times New Roman"/>
          <w:sz w:val="28"/>
          <w:szCs w:val="28"/>
          <w:lang w:val="en"/>
        </w:rPr>
      </w:pPr>
      <w:r w:rsidRPr="00615860">
        <w:rPr>
          <w:rFonts w:ascii="Times New Roman" w:hAnsi="Times New Roman" w:cs="Times New Roman"/>
          <w:b/>
          <w:bCs w:val="0"/>
          <w:sz w:val="28"/>
          <w:szCs w:val="28"/>
          <w:lang w:val="en"/>
        </w:rPr>
        <w:t>Persistent Rage</w:t>
      </w:r>
    </w:p>
    <w:p w14:paraId="2117E7B5" w14:textId="62EE6191" w:rsidR="00615860"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Beginning at 15th level, your rage is so fierce that it ends early only if you fall unconscious or if you choose to end it.</w:t>
      </w:r>
    </w:p>
    <w:p w14:paraId="6E21F242" w14:textId="77777777" w:rsidR="00615860" w:rsidRDefault="00615860">
      <w:pPr>
        <w:spacing w:line="240" w:lineRule="auto"/>
        <w:rPr>
          <w:rFonts w:ascii="Times New Roman" w:hAnsi="Times New Roman" w:cs="Times New Roman"/>
          <w:sz w:val="20"/>
          <w:lang w:val="en"/>
        </w:rPr>
      </w:pPr>
      <w:r>
        <w:rPr>
          <w:rFonts w:ascii="Times New Roman" w:hAnsi="Times New Roman" w:cs="Times New Roman"/>
          <w:sz w:val="20"/>
          <w:lang w:val="en"/>
        </w:rPr>
        <w:br w:type="page"/>
      </w:r>
    </w:p>
    <w:p w14:paraId="2D20DC5A" w14:textId="77777777" w:rsidR="00A32486" w:rsidRPr="00615860" w:rsidRDefault="00A32486" w:rsidP="00A32486">
      <w:pPr>
        <w:widowControl w:val="0"/>
        <w:autoSpaceDE w:val="0"/>
        <w:autoSpaceDN w:val="0"/>
        <w:adjustRightInd w:val="0"/>
        <w:spacing w:after="200" w:line="276" w:lineRule="auto"/>
        <w:rPr>
          <w:rFonts w:ascii="Times New Roman" w:hAnsi="Times New Roman" w:cs="Times New Roman"/>
          <w:sz w:val="28"/>
          <w:szCs w:val="28"/>
          <w:lang w:val="en"/>
        </w:rPr>
      </w:pPr>
      <w:r w:rsidRPr="00615860">
        <w:rPr>
          <w:rFonts w:ascii="Times New Roman" w:hAnsi="Times New Roman" w:cs="Times New Roman"/>
          <w:b/>
          <w:bCs w:val="0"/>
          <w:sz w:val="28"/>
          <w:szCs w:val="28"/>
          <w:lang w:val="en"/>
        </w:rPr>
        <w:lastRenderedPageBreak/>
        <w:t>Indomitable Might</w:t>
      </w:r>
    </w:p>
    <w:p w14:paraId="60B23B1D"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Beginning at 18th level, if your total for a Strength check is less than your Strength score, you can use that score in place of the total.</w:t>
      </w:r>
    </w:p>
    <w:p w14:paraId="08E5FC45" w14:textId="77777777" w:rsidR="00A32486" w:rsidRPr="00615860" w:rsidRDefault="00A32486" w:rsidP="00A32486">
      <w:pPr>
        <w:widowControl w:val="0"/>
        <w:autoSpaceDE w:val="0"/>
        <w:autoSpaceDN w:val="0"/>
        <w:adjustRightInd w:val="0"/>
        <w:spacing w:after="200" w:line="276" w:lineRule="auto"/>
        <w:rPr>
          <w:rFonts w:ascii="Times New Roman" w:hAnsi="Times New Roman" w:cs="Times New Roman"/>
          <w:b/>
          <w:bCs w:val="0"/>
          <w:sz w:val="28"/>
          <w:szCs w:val="28"/>
          <w:lang w:val="en"/>
        </w:rPr>
      </w:pPr>
      <w:r w:rsidRPr="00615860">
        <w:rPr>
          <w:rFonts w:ascii="Times New Roman" w:hAnsi="Times New Roman" w:cs="Times New Roman"/>
          <w:b/>
          <w:bCs w:val="0"/>
          <w:sz w:val="28"/>
          <w:szCs w:val="28"/>
          <w:lang w:val="en"/>
        </w:rPr>
        <w:t>Primal Champion</w:t>
      </w:r>
    </w:p>
    <w:p w14:paraId="7A0B8C33" w14:textId="77777777" w:rsidR="00A32486" w:rsidRPr="00A32486" w:rsidRDefault="00A32486" w:rsidP="00A32486">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At 20th level, you embody the power of the wilds. Your Strength and Constitution scores increase by 4. Your maximum for those scores is now 24.</w:t>
      </w:r>
    </w:p>
    <w:p w14:paraId="49F31BF2" w14:textId="77777777" w:rsidR="00A32486" w:rsidRPr="00A32486" w:rsidRDefault="00A32486">
      <w:pPr>
        <w:spacing w:line="240" w:lineRule="auto"/>
        <w:rPr>
          <w:rFonts w:ascii="Times New Roman" w:hAnsi="Times New Roman" w:cs="Times New Roman"/>
          <w:smallCaps/>
          <w:color w:val="953734" w:themeColor="accent1"/>
          <w:sz w:val="20"/>
          <w:lang w:val="en"/>
        </w:rPr>
      </w:pPr>
      <w:r w:rsidRPr="00A32486">
        <w:rPr>
          <w:rFonts w:ascii="Times New Roman" w:hAnsi="Times New Roman" w:cs="Times New Roman"/>
          <w:sz w:val="20"/>
          <w:lang w:val="en"/>
        </w:rPr>
        <w:br w:type="page"/>
      </w:r>
    </w:p>
    <w:p w14:paraId="64EC0B91" w14:textId="58A436C7" w:rsidR="009E06A5" w:rsidRPr="009E06A5" w:rsidRDefault="009E06A5" w:rsidP="009E06A5">
      <w:pPr>
        <w:rPr>
          <w:b/>
          <w:bCs w:val="0"/>
          <w:sz w:val="36"/>
          <w:szCs w:val="36"/>
        </w:rPr>
      </w:pPr>
      <w:r w:rsidRPr="009E06A5">
        <w:rPr>
          <w:b/>
          <w:bCs w:val="0"/>
          <w:sz w:val="36"/>
          <w:szCs w:val="36"/>
        </w:rPr>
        <w:lastRenderedPageBreak/>
        <w:t>Subclass Guide</w:t>
      </w:r>
    </w:p>
    <w:p w14:paraId="454DDA52" w14:textId="207934D1" w:rsidR="000C6B80" w:rsidRPr="009E06A5" w:rsidRDefault="000C6B80" w:rsidP="00E35509">
      <w:pPr>
        <w:pStyle w:val="Heading2"/>
        <w:rPr>
          <w:rFonts w:ascii="Times New Roman" w:hAnsi="Times New Roman" w:cs="Times New Roman"/>
          <w:sz w:val="28"/>
          <w:szCs w:val="28"/>
          <w:lang w:val="en"/>
        </w:rPr>
      </w:pPr>
      <w:r w:rsidRPr="009E06A5">
        <w:rPr>
          <w:rFonts w:ascii="Times New Roman" w:hAnsi="Times New Roman" w:cs="Times New Roman"/>
          <w:sz w:val="28"/>
          <w:szCs w:val="28"/>
          <w:lang w:val="en"/>
        </w:rPr>
        <w:t>Path of the Ancestral Guardian</w:t>
      </w:r>
    </w:p>
    <w:p w14:paraId="6CC347EA" w14:textId="4A14817E"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u w:val="single"/>
          <w:lang w:val="en"/>
        </w:rPr>
      </w:pPr>
      <w:r w:rsidRPr="00A32486">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1023"/>
        <w:gridCol w:w="3927"/>
      </w:tblGrid>
      <w:tr w:rsidR="00FE6B36" w:rsidRPr="00A32486" w14:paraId="3AA32F88" w14:textId="77777777" w:rsidTr="009E06A5">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24109CF2" w14:textId="6CC73270" w:rsidR="00FE6B36" w:rsidRPr="00A32486" w:rsidRDefault="00FE6B36" w:rsidP="00FE6B36">
            <w:pPr>
              <w:pStyle w:val="5E-TABLECELLCENTERED"/>
              <w:framePr w:wrap="auto"/>
              <w:rPr>
                <w:rStyle w:val="5ECHARBOLD"/>
                <w:rFonts w:ascii="Times New Roman" w:hAnsi="Times New Roman"/>
                <w:sz w:val="20"/>
              </w:rPr>
            </w:pPr>
            <w:r w:rsidRPr="00A32486">
              <w:rPr>
                <w:rStyle w:val="5ECHARBOLD"/>
                <w:rFonts w:ascii="Times New Roman" w:hAnsi="Times New Roman"/>
                <w:sz w:val="20"/>
              </w:rPr>
              <w:t>Barbarian Level</w:t>
            </w:r>
          </w:p>
        </w:tc>
        <w:tc>
          <w:tcPr>
            <w:tcW w:w="3960" w:type="dxa"/>
            <w:tcBorders>
              <w:top w:val="none" w:sz="0" w:space="0" w:color="auto"/>
              <w:left w:val="none" w:sz="0" w:space="0" w:color="auto"/>
              <w:bottom w:val="none" w:sz="0" w:space="0" w:color="auto"/>
              <w:right w:val="none" w:sz="0" w:space="0" w:color="auto"/>
            </w:tcBorders>
          </w:tcPr>
          <w:p w14:paraId="2C61AFD4" w14:textId="77777777" w:rsidR="00FE6B36" w:rsidRPr="00A32486" w:rsidRDefault="00FE6B36" w:rsidP="00FE6B36">
            <w:pPr>
              <w:pStyle w:val="5E-TABLECELL"/>
              <w:rPr>
                <w:rStyle w:val="5ECHARBOLD"/>
                <w:rFonts w:ascii="Times New Roman" w:hAnsi="Times New Roman" w:cs="Times New Roman"/>
                <w:sz w:val="20"/>
                <w:szCs w:val="20"/>
              </w:rPr>
            </w:pPr>
            <w:r w:rsidRPr="00A32486">
              <w:rPr>
                <w:rStyle w:val="5ECHARBOLD"/>
                <w:rFonts w:ascii="Times New Roman" w:hAnsi="Times New Roman" w:cs="Times New Roman"/>
                <w:sz w:val="20"/>
                <w:szCs w:val="20"/>
              </w:rPr>
              <w:t>Feature</w:t>
            </w:r>
          </w:p>
        </w:tc>
      </w:tr>
      <w:tr w:rsidR="00FE6B36" w:rsidRPr="00A32486" w14:paraId="6F939697" w14:textId="77777777" w:rsidTr="009E06A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63543E" w14:textId="77777777" w:rsidR="00FE6B36" w:rsidRPr="00A32486" w:rsidRDefault="00FE6B36" w:rsidP="00FE6B36">
            <w:pPr>
              <w:pStyle w:val="5E-TABLECELLCENTERED"/>
              <w:framePr w:wrap="auto"/>
              <w:rPr>
                <w:rFonts w:ascii="Times New Roman" w:hAnsi="Times New Roman"/>
                <w:sz w:val="20"/>
              </w:rPr>
            </w:pPr>
            <w:r w:rsidRPr="00A32486">
              <w:rPr>
                <w:rFonts w:ascii="Times New Roman" w:hAnsi="Times New Roman"/>
                <w:sz w:val="20"/>
                <w:lang w:val="en"/>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A38E36" w14:textId="77777777" w:rsidR="00FE6B36" w:rsidRPr="00A32486" w:rsidRDefault="00FE6B36" w:rsidP="00FE6B36">
            <w:pPr>
              <w:pStyle w:val="5E-TABLECELL"/>
              <w:rPr>
                <w:rStyle w:val="5ECHARITALIC"/>
                <w:rFonts w:ascii="Times New Roman" w:hAnsi="Times New Roman" w:cs="Times New Roman"/>
                <w:sz w:val="20"/>
                <w:szCs w:val="20"/>
              </w:rPr>
            </w:pPr>
            <w:r w:rsidRPr="00A32486">
              <w:rPr>
                <w:rFonts w:ascii="Times New Roman" w:hAnsi="Times New Roman" w:cs="Times New Roman"/>
                <w:sz w:val="20"/>
                <w:szCs w:val="20"/>
                <w:lang w:val="en"/>
              </w:rPr>
              <w:t>Ancestral Protectors</w:t>
            </w:r>
          </w:p>
        </w:tc>
      </w:tr>
      <w:tr w:rsidR="00FE6B36" w:rsidRPr="00A32486" w14:paraId="6FD1DB9A" w14:textId="77777777" w:rsidTr="009E06A5">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050B21" w14:textId="77777777" w:rsidR="00FE6B36" w:rsidRPr="00A32486" w:rsidRDefault="00FE6B36" w:rsidP="00FE6B36">
            <w:pPr>
              <w:pStyle w:val="5E-TABLECELLCENTERED"/>
              <w:framePr w:wrap="auto"/>
              <w:rPr>
                <w:rFonts w:ascii="Times New Roman" w:hAnsi="Times New Roman"/>
                <w:sz w:val="20"/>
              </w:rPr>
            </w:pPr>
            <w:r w:rsidRPr="00A32486">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88B699" w14:textId="77777777" w:rsidR="00FE6B36" w:rsidRPr="00A32486" w:rsidRDefault="00FE6B36" w:rsidP="00FE6B36">
            <w:pPr>
              <w:pStyle w:val="5E-TABLECELL"/>
              <w:rPr>
                <w:rStyle w:val="5ECHARITALIC"/>
                <w:rFonts w:ascii="Times New Roman" w:hAnsi="Times New Roman" w:cs="Times New Roman"/>
                <w:sz w:val="20"/>
                <w:szCs w:val="20"/>
              </w:rPr>
            </w:pPr>
            <w:r w:rsidRPr="00A32486">
              <w:rPr>
                <w:rFonts w:ascii="Times New Roman" w:hAnsi="Times New Roman" w:cs="Times New Roman"/>
                <w:sz w:val="20"/>
                <w:szCs w:val="20"/>
                <w:lang w:val="en"/>
              </w:rPr>
              <w:t>Spirit Shield (2d6)</w:t>
            </w:r>
          </w:p>
        </w:tc>
      </w:tr>
      <w:tr w:rsidR="00FE6B36" w:rsidRPr="00A32486" w14:paraId="787CEC04" w14:textId="77777777" w:rsidTr="009E06A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E2A2D9" w14:textId="77777777" w:rsidR="00FE6B36" w:rsidRPr="00A32486" w:rsidRDefault="00FE6B36" w:rsidP="00FE6B36">
            <w:pPr>
              <w:pStyle w:val="5E-TABLECELLCENTERED"/>
              <w:framePr w:wrap="auto"/>
              <w:rPr>
                <w:rFonts w:ascii="Times New Roman" w:hAnsi="Times New Roman"/>
                <w:sz w:val="20"/>
              </w:rPr>
            </w:pPr>
            <w:r w:rsidRPr="00A32486">
              <w:rPr>
                <w:rFonts w:ascii="Times New Roman" w:hAnsi="Times New Roman"/>
                <w:sz w:val="20"/>
                <w:lang w:val="en"/>
              </w:rPr>
              <w:t>10th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8E3B11" w14:textId="77777777" w:rsidR="00FE6B36" w:rsidRPr="00A32486" w:rsidRDefault="00FE6B36" w:rsidP="00FE6B36">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A32486">
              <w:rPr>
                <w:rFonts w:ascii="Times New Roman" w:hAnsi="Times New Roman" w:cs="Times New Roman"/>
                <w:sz w:val="20"/>
                <w:lang w:val="en"/>
              </w:rPr>
              <w:t>Consult the Spirits, Spirit Shield (3d6)</w:t>
            </w:r>
          </w:p>
        </w:tc>
      </w:tr>
      <w:tr w:rsidR="00FE6B36" w:rsidRPr="00A32486" w14:paraId="4A6866A7" w14:textId="77777777" w:rsidTr="009E06A5">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774492" w14:textId="77777777" w:rsidR="00FE6B36" w:rsidRPr="00A32486" w:rsidRDefault="00FE6B36" w:rsidP="00FE6B36">
            <w:pPr>
              <w:pStyle w:val="5E-TABLECELLCENTERED"/>
              <w:framePr w:wrap="auto"/>
              <w:rPr>
                <w:rFonts w:ascii="Times New Roman" w:hAnsi="Times New Roman"/>
                <w:sz w:val="20"/>
              </w:rPr>
            </w:pPr>
            <w:r w:rsidRPr="00A32486">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8E7D43" w14:textId="77777777" w:rsidR="00FE6B36" w:rsidRPr="00A32486" w:rsidRDefault="00FE6B36" w:rsidP="00FE6B36">
            <w:pPr>
              <w:pStyle w:val="5E-TABLECELL"/>
              <w:rPr>
                <w:rStyle w:val="5ECHARITALIC"/>
                <w:rFonts w:ascii="Times New Roman" w:hAnsi="Times New Roman" w:cs="Times New Roman"/>
                <w:sz w:val="20"/>
                <w:szCs w:val="20"/>
              </w:rPr>
            </w:pPr>
            <w:r w:rsidRPr="00A32486">
              <w:rPr>
                <w:rFonts w:ascii="Times New Roman" w:hAnsi="Times New Roman" w:cs="Times New Roman"/>
                <w:sz w:val="20"/>
                <w:szCs w:val="20"/>
                <w:lang w:val="en"/>
              </w:rPr>
              <w:t>Vengeful Ancestors, Spirit Shield (4d6)</w:t>
            </w:r>
          </w:p>
        </w:tc>
      </w:tr>
    </w:tbl>
    <w:p w14:paraId="2B5327B6" w14:textId="77777777" w:rsidR="009E06A5" w:rsidRDefault="009E06A5" w:rsidP="000C6B80">
      <w:pPr>
        <w:widowControl w:val="0"/>
        <w:autoSpaceDE w:val="0"/>
        <w:autoSpaceDN w:val="0"/>
        <w:adjustRightInd w:val="0"/>
        <w:spacing w:after="200" w:line="276" w:lineRule="auto"/>
        <w:rPr>
          <w:rFonts w:ascii="Times New Roman" w:hAnsi="Times New Roman" w:cs="Times New Roman"/>
          <w:sz w:val="20"/>
          <w:lang w:val="en"/>
        </w:rPr>
      </w:pPr>
    </w:p>
    <w:p w14:paraId="65AC6FBC" w14:textId="570664BA" w:rsidR="000C6B80" w:rsidRPr="009E06A5"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9E06A5">
        <w:rPr>
          <w:rFonts w:ascii="Times New Roman" w:hAnsi="Times New Roman" w:cs="Times New Roman"/>
          <w:b/>
          <w:bCs w:val="0"/>
          <w:sz w:val="28"/>
          <w:szCs w:val="28"/>
          <w:lang w:val="en"/>
        </w:rPr>
        <w:t>Ancestral Protectors</w:t>
      </w:r>
    </w:p>
    <w:p w14:paraId="078333BB" w14:textId="529BD9F9"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Starting when you choose this path at 3rd level, spectral warriors appear when you enter your rage. While you’re raging, the first creature you hit with an attack on your turn becomes the target of the warriors, which hinder its attacks. Until the start of your next turn, that target has disadvantage on any attack roll that isn’t against you, and when the target hits a creature other than you with an attack, that creature has resistance to the damage dealt by the attack. The effect on the target ends early if your rage ends.</w:t>
      </w:r>
    </w:p>
    <w:p w14:paraId="4F64365E" w14:textId="77777777" w:rsidR="000C6B80" w:rsidRPr="009E06A5"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9E06A5">
        <w:rPr>
          <w:rFonts w:ascii="Times New Roman" w:hAnsi="Times New Roman" w:cs="Times New Roman"/>
          <w:b/>
          <w:bCs w:val="0"/>
          <w:sz w:val="28"/>
          <w:szCs w:val="28"/>
          <w:lang w:val="en"/>
        </w:rPr>
        <w:t>Spirit Shield</w:t>
      </w:r>
    </w:p>
    <w:p w14:paraId="52869F25"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Beginning at 6th level, the guardian spirits that aid you can provide supernatural protection to those you defend. If you are raging and another creature you can see within 30 feet of you takes damage, you can use your reaction to reduce that damage by 2d6.</w:t>
      </w:r>
    </w:p>
    <w:p w14:paraId="502EBBF5" w14:textId="438BF540" w:rsidR="00E35509"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When you reach certain levels in this class, you can reduce the damage by more: by 3d6 at 10th level and by 4d6 at 14th level.</w:t>
      </w:r>
    </w:p>
    <w:p w14:paraId="074FACD4" w14:textId="62F5F37B" w:rsidR="000C6B80" w:rsidRPr="009E06A5" w:rsidRDefault="000C6B80" w:rsidP="00FE6B36">
      <w:pPr>
        <w:spacing w:line="240" w:lineRule="auto"/>
        <w:rPr>
          <w:rFonts w:ascii="Times New Roman" w:hAnsi="Times New Roman" w:cs="Times New Roman"/>
          <w:b/>
          <w:bCs w:val="0"/>
          <w:sz w:val="28"/>
          <w:szCs w:val="28"/>
          <w:lang w:val="en"/>
        </w:rPr>
      </w:pPr>
      <w:r w:rsidRPr="009E06A5">
        <w:rPr>
          <w:rFonts w:ascii="Times New Roman" w:hAnsi="Times New Roman" w:cs="Times New Roman"/>
          <w:b/>
          <w:bCs w:val="0"/>
          <w:sz w:val="28"/>
          <w:szCs w:val="28"/>
          <w:lang w:val="en"/>
        </w:rPr>
        <w:t>Consult the Spirits</w:t>
      </w:r>
      <w:r w:rsidR="00FE6B36" w:rsidRPr="009E06A5">
        <w:rPr>
          <w:rFonts w:ascii="Times New Roman" w:hAnsi="Times New Roman" w:cs="Times New Roman"/>
          <w:b/>
          <w:bCs w:val="0"/>
          <w:sz w:val="28"/>
          <w:szCs w:val="28"/>
          <w:lang w:val="en"/>
        </w:rPr>
        <w:br/>
      </w:r>
    </w:p>
    <w:p w14:paraId="16A5EDAD" w14:textId="3F96A472"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 xml:space="preserve">At 10th level, you gain the ability to consult with your ancestral spirits. When you do so, you cast the Legend Lore or </w:t>
      </w:r>
      <w:r w:rsidR="009E06A5">
        <w:rPr>
          <w:rFonts w:ascii="Times New Roman" w:hAnsi="Times New Roman" w:cs="Times New Roman"/>
          <w:sz w:val="20"/>
          <w:lang w:val="en"/>
        </w:rPr>
        <w:t>the C</w:t>
      </w:r>
      <w:r w:rsidRPr="00A32486">
        <w:rPr>
          <w:rFonts w:ascii="Times New Roman" w:hAnsi="Times New Roman" w:cs="Times New Roman"/>
          <w:sz w:val="20"/>
          <w:lang w:val="en"/>
        </w:rPr>
        <w:t>lairvoyance spell, without using a spell slot or material components. Rather than creating a spherical sensor, this use of clairvoyance invisibly summons one of your ancestral spirits to the chosen location. Wisdom is your spellcasting ability for these spells.</w:t>
      </w:r>
    </w:p>
    <w:p w14:paraId="509CE5C1" w14:textId="77777777" w:rsidR="000C6B80"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After you cast either spell in this way, you can’t use this feature again until you finish a short or long rest.</w:t>
      </w:r>
    </w:p>
    <w:p w14:paraId="3205692C" w14:textId="77777777" w:rsidR="009E06A5" w:rsidRPr="00A32486" w:rsidRDefault="009E06A5" w:rsidP="000C6B80">
      <w:pPr>
        <w:widowControl w:val="0"/>
        <w:autoSpaceDE w:val="0"/>
        <w:autoSpaceDN w:val="0"/>
        <w:adjustRightInd w:val="0"/>
        <w:spacing w:after="200" w:line="276" w:lineRule="auto"/>
        <w:rPr>
          <w:rFonts w:ascii="Times New Roman" w:hAnsi="Times New Roman" w:cs="Times New Roman"/>
          <w:sz w:val="20"/>
          <w:lang w:val="en"/>
        </w:rPr>
      </w:pPr>
    </w:p>
    <w:p w14:paraId="26C8CCBB" w14:textId="77777777" w:rsidR="000C6B80" w:rsidRPr="009E06A5"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9E06A5">
        <w:rPr>
          <w:rFonts w:ascii="Times New Roman" w:hAnsi="Times New Roman" w:cs="Times New Roman"/>
          <w:b/>
          <w:bCs w:val="0"/>
          <w:sz w:val="28"/>
          <w:szCs w:val="28"/>
          <w:lang w:val="en"/>
        </w:rPr>
        <w:t>Vengeful Ancestors</w:t>
      </w:r>
    </w:p>
    <w:p w14:paraId="58F4C87C" w14:textId="77777777" w:rsidR="00C640D3"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At 14th level, your ancestral spirits grow powerful enough to retaliate. When you use your Spirit Shield to reduce the damage of an attack, the attacker takes an amount of force damage equal to the damage that your Spirit Shield prevents.</w:t>
      </w:r>
    </w:p>
    <w:p w14:paraId="66FD9D30" w14:textId="77777777" w:rsidR="00C640D3" w:rsidRPr="00A32486" w:rsidRDefault="00C640D3">
      <w:pPr>
        <w:spacing w:line="240" w:lineRule="auto"/>
        <w:rPr>
          <w:rFonts w:ascii="Times New Roman" w:hAnsi="Times New Roman" w:cs="Times New Roman"/>
          <w:sz w:val="20"/>
          <w:lang w:val="en"/>
        </w:rPr>
      </w:pPr>
      <w:r w:rsidRPr="00A32486">
        <w:rPr>
          <w:rFonts w:ascii="Times New Roman" w:hAnsi="Times New Roman" w:cs="Times New Roman"/>
          <w:sz w:val="20"/>
          <w:lang w:val="en"/>
        </w:rPr>
        <w:br w:type="page"/>
      </w:r>
    </w:p>
    <w:p w14:paraId="2AF617D7" w14:textId="75225639" w:rsidR="00C640D3" w:rsidRPr="009E06A5" w:rsidRDefault="00C640D3" w:rsidP="00C640D3">
      <w:pPr>
        <w:pStyle w:val="Heading2"/>
        <w:rPr>
          <w:rFonts w:ascii="Times New Roman" w:hAnsi="Times New Roman" w:cs="Times New Roman"/>
          <w:sz w:val="28"/>
          <w:szCs w:val="28"/>
          <w:lang w:val="en"/>
        </w:rPr>
      </w:pPr>
      <w:r w:rsidRPr="009E06A5">
        <w:rPr>
          <w:rFonts w:ascii="Times New Roman" w:hAnsi="Times New Roman" w:cs="Times New Roman"/>
          <w:sz w:val="28"/>
          <w:szCs w:val="28"/>
          <w:lang w:val="en"/>
        </w:rPr>
        <w:lastRenderedPageBreak/>
        <w:t xml:space="preserve">Path of the </w:t>
      </w:r>
      <w:proofErr w:type="spellStart"/>
      <w:r w:rsidRPr="009E06A5">
        <w:rPr>
          <w:rFonts w:ascii="Times New Roman" w:hAnsi="Times New Roman" w:cs="Times New Roman"/>
          <w:sz w:val="28"/>
          <w:szCs w:val="28"/>
          <w:lang w:val="en"/>
        </w:rPr>
        <w:t>Battlerager</w:t>
      </w:r>
      <w:proofErr w:type="spellEnd"/>
    </w:p>
    <w:p w14:paraId="778AC79B" w14:textId="00E7B55A" w:rsidR="00FE6B36" w:rsidRPr="00A32486" w:rsidRDefault="00FE6B36" w:rsidP="00FE6B36">
      <w:pPr>
        <w:widowControl w:val="0"/>
        <w:autoSpaceDE w:val="0"/>
        <w:autoSpaceDN w:val="0"/>
        <w:adjustRightInd w:val="0"/>
        <w:spacing w:after="200" w:line="276" w:lineRule="auto"/>
        <w:rPr>
          <w:rFonts w:ascii="Times New Roman" w:hAnsi="Times New Roman" w:cs="Times New Roman"/>
          <w:sz w:val="20"/>
          <w:u w:val="single"/>
          <w:lang w:val="en"/>
        </w:rPr>
      </w:pPr>
      <w:r w:rsidRPr="00A32486">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1023"/>
        <w:gridCol w:w="3927"/>
      </w:tblGrid>
      <w:tr w:rsidR="00FE6B36" w:rsidRPr="00A32486" w14:paraId="55FD9F37" w14:textId="77777777" w:rsidTr="009E06A5">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22187554" w14:textId="77777777" w:rsidR="00FE6B36" w:rsidRPr="00A32486" w:rsidRDefault="00FE6B36" w:rsidP="00BD5A07">
            <w:pPr>
              <w:pStyle w:val="5E-TABLECELLCENTERED"/>
              <w:framePr w:wrap="auto"/>
              <w:rPr>
                <w:rStyle w:val="5ECHARBOLD"/>
                <w:rFonts w:ascii="Times New Roman" w:hAnsi="Times New Roman"/>
                <w:sz w:val="20"/>
              </w:rPr>
            </w:pPr>
            <w:r w:rsidRPr="00A32486">
              <w:rPr>
                <w:rStyle w:val="5ECHARBOLD"/>
                <w:rFonts w:ascii="Times New Roman" w:hAnsi="Times New Roman"/>
                <w:sz w:val="20"/>
              </w:rPr>
              <w:t>Barbarian Level</w:t>
            </w:r>
          </w:p>
        </w:tc>
        <w:tc>
          <w:tcPr>
            <w:tcW w:w="3960" w:type="dxa"/>
            <w:tcBorders>
              <w:top w:val="none" w:sz="0" w:space="0" w:color="auto"/>
              <w:left w:val="none" w:sz="0" w:space="0" w:color="auto"/>
              <w:bottom w:val="none" w:sz="0" w:space="0" w:color="auto"/>
              <w:right w:val="none" w:sz="0" w:space="0" w:color="auto"/>
            </w:tcBorders>
          </w:tcPr>
          <w:p w14:paraId="1F59E046" w14:textId="77777777" w:rsidR="00FE6B36" w:rsidRPr="00A32486" w:rsidRDefault="00FE6B36" w:rsidP="00BD5A07">
            <w:pPr>
              <w:pStyle w:val="5E-TABLECELL"/>
              <w:rPr>
                <w:rStyle w:val="5ECHARBOLD"/>
                <w:rFonts w:ascii="Times New Roman" w:hAnsi="Times New Roman" w:cs="Times New Roman"/>
                <w:sz w:val="20"/>
                <w:szCs w:val="20"/>
              </w:rPr>
            </w:pPr>
            <w:r w:rsidRPr="00A32486">
              <w:rPr>
                <w:rStyle w:val="5ECHARBOLD"/>
                <w:rFonts w:ascii="Times New Roman" w:hAnsi="Times New Roman" w:cs="Times New Roman"/>
                <w:sz w:val="20"/>
                <w:szCs w:val="20"/>
              </w:rPr>
              <w:t>Feature</w:t>
            </w:r>
          </w:p>
        </w:tc>
      </w:tr>
      <w:tr w:rsidR="00FE6B36" w:rsidRPr="00A32486" w14:paraId="627E26DC" w14:textId="77777777" w:rsidTr="009E06A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D1ED40" w14:textId="77777777" w:rsidR="00FE6B36" w:rsidRPr="00A32486" w:rsidRDefault="00FE6B36" w:rsidP="00BD5A07">
            <w:pPr>
              <w:pStyle w:val="5E-TABLECELLCENTERED"/>
              <w:framePr w:wrap="auto"/>
              <w:rPr>
                <w:rFonts w:ascii="Times New Roman" w:hAnsi="Times New Roman"/>
                <w:sz w:val="20"/>
              </w:rPr>
            </w:pPr>
            <w:r w:rsidRPr="00A32486">
              <w:rPr>
                <w:rFonts w:ascii="Times New Roman" w:hAnsi="Times New Roman"/>
                <w:sz w:val="20"/>
                <w:lang w:val="en"/>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879C25" w14:textId="5A779F7A" w:rsidR="00FE6B36" w:rsidRPr="00A32486" w:rsidRDefault="00FE6B36" w:rsidP="00BD5A07">
            <w:pPr>
              <w:pStyle w:val="5E-TABLECELL"/>
              <w:rPr>
                <w:rStyle w:val="5ECHARITALIC"/>
                <w:rFonts w:ascii="Times New Roman" w:hAnsi="Times New Roman" w:cs="Times New Roman"/>
                <w:sz w:val="20"/>
                <w:szCs w:val="20"/>
              </w:rPr>
            </w:pPr>
            <w:r w:rsidRPr="00A32486">
              <w:rPr>
                <w:rFonts w:ascii="Times New Roman" w:hAnsi="Times New Roman" w:cs="Times New Roman"/>
                <w:sz w:val="20"/>
                <w:szCs w:val="20"/>
                <w:lang w:val="en"/>
              </w:rPr>
              <w:t>Iron Bulwark, Line-Breakers Charge</w:t>
            </w:r>
          </w:p>
        </w:tc>
      </w:tr>
      <w:tr w:rsidR="00FE6B36" w:rsidRPr="00A32486" w14:paraId="029C764C" w14:textId="77777777" w:rsidTr="009E06A5">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A5A3A9" w14:textId="77777777" w:rsidR="00FE6B36" w:rsidRPr="00A32486" w:rsidRDefault="00FE6B36" w:rsidP="00BD5A07">
            <w:pPr>
              <w:pStyle w:val="5E-TABLECELLCENTERED"/>
              <w:framePr w:wrap="auto"/>
              <w:rPr>
                <w:rFonts w:ascii="Times New Roman" w:hAnsi="Times New Roman"/>
                <w:sz w:val="20"/>
              </w:rPr>
            </w:pPr>
            <w:r w:rsidRPr="00A32486">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8446CA" w14:textId="7966DF8D" w:rsidR="00FE6B36" w:rsidRPr="00A32486" w:rsidRDefault="004935EC" w:rsidP="00BD5A07">
            <w:pPr>
              <w:pStyle w:val="5E-TABLECELL"/>
              <w:rPr>
                <w:rStyle w:val="5ECHARITALIC"/>
                <w:rFonts w:ascii="Times New Roman" w:hAnsi="Times New Roman" w:cs="Times New Roman"/>
                <w:sz w:val="20"/>
                <w:szCs w:val="20"/>
              </w:rPr>
            </w:pPr>
            <w:r w:rsidRPr="00A32486">
              <w:rPr>
                <w:rFonts w:ascii="Times New Roman" w:hAnsi="Times New Roman" w:cs="Times New Roman"/>
                <w:sz w:val="20"/>
                <w:szCs w:val="20"/>
                <w:lang w:val="en"/>
              </w:rPr>
              <w:t>Reckless Abandon</w:t>
            </w:r>
          </w:p>
        </w:tc>
      </w:tr>
      <w:tr w:rsidR="00FE6B36" w:rsidRPr="00A32486" w14:paraId="5253BEAB" w14:textId="77777777" w:rsidTr="009E06A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72FCF4" w14:textId="77777777" w:rsidR="00FE6B36" w:rsidRPr="00A32486" w:rsidRDefault="00FE6B36" w:rsidP="00BD5A07">
            <w:pPr>
              <w:pStyle w:val="5E-TABLECELLCENTERED"/>
              <w:framePr w:wrap="auto"/>
              <w:rPr>
                <w:rFonts w:ascii="Times New Roman" w:hAnsi="Times New Roman"/>
                <w:sz w:val="20"/>
              </w:rPr>
            </w:pPr>
            <w:r w:rsidRPr="00A32486">
              <w:rPr>
                <w:rFonts w:ascii="Times New Roman" w:hAnsi="Times New Roman"/>
                <w:sz w:val="20"/>
                <w:lang w:val="en"/>
              </w:rPr>
              <w:t>10th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5EF117" w14:textId="3169E050" w:rsidR="00FE6B36" w:rsidRPr="00A32486" w:rsidRDefault="004935EC" w:rsidP="00BD5A0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proofErr w:type="spellStart"/>
            <w:r w:rsidRPr="00A32486">
              <w:rPr>
                <w:rFonts w:ascii="Times New Roman" w:hAnsi="Times New Roman" w:cs="Times New Roman"/>
                <w:sz w:val="20"/>
                <w:lang w:val="en"/>
              </w:rPr>
              <w:t>Battleragers</w:t>
            </w:r>
            <w:proofErr w:type="spellEnd"/>
            <w:r w:rsidRPr="00A32486">
              <w:rPr>
                <w:rFonts w:ascii="Times New Roman" w:hAnsi="Times New Roman" w:cs="Times New Roman"/>
                <w:sz w:val="20"/>
                <w:lang w:val="en"/>
              </w:rPr>
              <w:t xml:space="preserve"> Tactics</w:t>
            </w:r>
          </w:p>
        </w:tc>
      </w:tr>
      <w:tr w:rsidR="00FE6B36" w:rsidRPr="00A32486" w14:paraId="402EA1DF" w14:textId="77777777" w:rsidTr="009E06A5">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C6929D" w14:textId="77777777" w:rsidR="00FE6B36" w:rsidRPr="00A32486" w:rsidRDefault="00FE6B36" w:rsidP="00BD5A07">
            <w:pPr>
              <w:pStyle w:val="5E-TABLECELLCENTERED"/>
              <w:framePr w:wrap="auto"/>
              <w:rPr>
                <w:rFonts w:ascii="Times New Roman" w:hAnsi="Times New Roman"/>
                <w:sz w:val="20"/>
              </w:rPr>
            </w:pPr>
            <w:r w:rsidRPr="00A32486">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F391D6" w14:textId="58DFF356" w:rsidR="00FE6B36" w:rsidRPr="00A32486" w:rsidRDefault="00DD3638" w:rsidP="00BD5A07">
            <w:pPr>
              <w:pStyle w:val="5E-TABLECELL"/>
              <w:rPr>
                <w:rStyle w:val="5ECHARITALIC"/>
                <w:rFonts w:ascii="Times New Roman" w:hAnsi="Times New Roman" w:cs="Times New Roman"/>
                <w:sz w:val="20"/>
                <w:szCs w:val="20"/>
              </w:rPr>
            </w:pPr>
            <w:r w:rsidRPr="00A32486">
              <w:rPr>
                <w:rFonts w:ascii="Times New Roman" w:hAnsi="Times New Roman" w:cs="Times New Roman"/>
                <w:sz w:val="20"/>
                <w:szCs w:val="20"/>
                <w:lang w:val="en"/>
              </w:rPr>
              <w:t>Retribution</w:t>
            </w:r>
          </w:p>
        </w:tc>
      </w:tr>
    </w:tbl>
    <w:p w14:paraId="348CB7B4" w14:textId="5966C717" w:rsidR="000C6B80" w:rsidRPr="009E06A5" w:rsidRDefault="00FE6B36"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9E06A5">
        <w:rPr>
          <w:rFonts w:ascii="Times New Roman" w:hAnsi="Times New Roman" w:cs="Times New Roman"/>
          <w:b/>
          <w:bCs w:val="0"/>
          <w:sz w:val="28"/>
          <w:szCs w:val="28"/>
          <w:lang w:val="en"/>
        </w:rPr>
        <w:t>Iron Bulwark</w:t>
      </w:r>
    </w:p>
    <w:p w14:paraId="15703E7F" w14:textId="23B24DBE"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 xml:space="preserve">Beginning at 3rd level, </w:t>
      </w:r>
      <w:r w:rsidR="009E06A5">
        <w:rPr>
          <w:rFonts w:ascii="Times New Roman" w:hAnsi="Times New Roman" w:cs="Times New Roman"/>
          <w:sz w:val="20"/>
          <w:lang w:val="en"/>
        </w:rPr>
        <w:t>y</w:t>
      </w:r>
      <w:r w:rsidRPr="00A32486">
        <w:rPr>
          <w:rFonts w:ascii="Times New Roman" w:hAnsi="Times New Roman" w:cs="Times New Roman"/>
          <w:sz w:val="20"/>
          <w:lang w:val="en"/>
        </w:rPr>
        <w:t>ou may now use heavy armor when raging</w:t>
      </w:r>
      <w:r w:rsidR="009E06A5">
        <w:rPr>
          <w:rFonts w:ascii="Times New Roman" w:hAnsi="Times New Roman" w:cs="Times New Roman"/>
          <w:sz w:val="20"/>
          <w:lang w:val="en"/>
        </w:rPr>
        <w:t>.</w:t>
      </w:r>
    </w:p>
    <w:p w14:paraId="0E1A5A44" w14:textId="3548D095"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 xml:space="preserve">You have a minimum AC equal to your unarmored AC </w:t>
      </w:r>
      <w:r w:rsidRPr="009E06A5">
        <w:rPr>
          <w:rFonts w:ascii="Times New Roman" w:hAnsi="Times New Roman" w:cs="Times New Roman"/>
          <w:i/>
          <w:iCs/>
          <w:sz w:val="20"/>
          <w:lang w:val="en"/>
        </w:rPr>
        <w:t>(you may still use shields</w:t>
      </w:r>
      <w:r w:rsidR="009E06A5" w:rsidRPr="009E06A5">
        <w:rPr>
          <w:rFonts w:ascii="Times New Roman" w:hAnsi="Times New Roman" w:cs="Times New Roman"/>
          <w:i/>
          <w:iCs/>
          <w:sz w:val="20"/>
          <w:lang w:val="en"/>
        </w:rPr>
        <w:t>)</w:t>
      </w:r>
      <w:r w:rsidRPr="00A32486">
        <w:rPr>
          <w:rFonts w:ascii="Times New Roman" w:hAnsi="Times New Roman" w:cs="Times New Roman"/>
          <w:sz w:val="20"/>
          <w:lang w:val="en"/>
        </w:rPr>
        <w:t>.</w:t>
      </w:r>
    </w:p>
    <w:p w14:paraId="2405AB29" w14:textId="5FDB456F" w:rsidR="000C6B80" w:rsidRPr="009E06A5"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A32486">
        <w:rPr>
          <w:rFonts w:ascii="Times New Roman" w:hAnsi="Times New Roman" w:cs="Times New Roman"/>
          <w:sz w:val="20"/>
          <w:lang w:val="en"/>
        </w:rPr>
        <w:br/>
      </w:r>
      <w:r w:rsidR="00FE6B36" w:rsidRPr="009E06A5">
        <w:rPr>
          <w:rFonts w:ascii="Times New Roman" w:hAnsi="Times New Roman" w:cs="Times New Roman"/>
          <w:b/>
          <w:bCs w:val="0"/>
          <w:sz w:val="28"/>
          <w:szCs w:val="28"/>
          <w:lang w:val="en"/>
        </w:rPr>
        <w:t>Line-breakers Charge</w:t>
      </w:r>
    </w:p>
    <w:p w14:paraId="03F0A88D" w14:textId="77777777" w:rsidR="009E06A5"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Beginning at 3rd level, you can take the Dash action as a bonus action while you are raging.</w:t>
      </w:r>
      <w:r w:rsidRPr="00A32486">
        <w:rPr>
          <w:rFonts w:ascii="Times New Roman" w:hAnsi="Times New Roman" w:cs="Times New Roman"/>
          <w:sz w:val="20"/>
          <w:lang w:val="en"/>
        </w:rPr>
        <w:br/>
      </w:r>
      <w:r w:rsidRPr="00A32486">
        <w:rPr>
          <w:rFonts w:ascii="Times New Roman" w:hAnsi="Times New Roman" w:cs="Times New Roman"/>
          <w:sz w:val="20"/>
          <w:lang w:val="en"/>
        </w:rPr>
        <w:br/>
        <w:t>If you take the dash action on your turn, you may slam into a creature that is your size or smaller, you continually push them in a straight line as you move with them. To push a creature the same size as you it costs double the movement it normally would.</w:t>
      </w:r>
      <w:r w:rsidR="009E06A5">
        <w:rPr>
          <w:rFonts w:ascii="Times New Roman" w:hAnsi="Times New Roman" w:cs="Times New Roman"/>
          <w:sz w:val="20"/>
          <w:lang w:val="en"/>
        </w:rPr>
        <w:t xml:space="preserve"> </w:t>
      </w:r>
    </w:p>
    <w:p w14:paraId="72FED345" w14:textId="1CB26C47" w:rsidR="000C6B80" w:rsidRPr="009E06A5"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9E06A5">
        <w:rPr>
          <w:rFonts w:ascii="Times New Roman" w:hAnsi="Times New Roman" w:cs="Times New Roman"/>
          <w:b/>
          <w:bCs w:val="0"/>
          <w:sz w:val="28"/>
          <w:szCs w:val="28"/>
          <w:lang w:val="en"/>
        </w:rPr>
        <w:t>Reckless Abandon</w:t>
      </w:r>
    </w:p>
    <w:p w14:paraId="532BF843" w14:textId="53CFD582" w:rsidR="00D11983"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 xml:space="preserve">Beginning at 6th level, when you attack while raging, you also gain temporary hit points equal to your Strength, Constitution, or </w:t>
      </w:r>
      <w:r w:rsidR="00FE6B36" w:rsidRPr="00A32486">
        <w:rPr>
          <w:rFonts w:ascii="Times New Roman" w:hAnsi="Times New Roman" w:cs="Times New Roman"/>
          <w:sz w:val="20"/>
          <w:lang w:val="en"/>
        </w:rPr>
        <w:t>Wisdom modifier</w:t>
      </w:r>
      <w:r w:rsidRPr="00A32486">
        <w:rPr>
          <w:rFonts w:ascii="Times New Roman" w:hAnsi="Times New Roman" w:cs="Times New Roman"/>
          <w:sz w:val="20"/>
          <w:lang w:val="en"/>
        </w:rPr>
        <w:t xml:space="preserve"> (minimum of 1)</w:t>
      </w:r>
      <w:r w:rsidR="009E06A5">
        <w:rPr>
          <w:rFonts w:ascii="Times New Roman" w:hAnsi="Times New Roman" w:cs="Times New Roman"/>
          <w:sz w:val="20"/>
          <w:lang w:val="en"/>
        </w:rPr>
        <w:t xml:space="preserve"> </w:t>
      </w:r>
      <w:r w:rsidRPr="00A32486">
        <w:rPr>
          <w:rFonts w:ascii="Times New Roman" w:hAnsi="Times New Roman" w:cs="Times New Roman"/>
          <w:sz w:val="20"/>
          <w:lang w:val="en"/>
        </w:rPr>
        <w:t>(</w:t>
      </w:r>
      <w:r w:rsidRPr="009E06A5">
        <w:rPr>
          <w:rFonts w:ascii="Times New Roman" w:hAnsi="Times New Roman" w:cs="Times New Roman"/>
          <w:i/>
          <w:iCs/>
          <w:sz w:val="20"/>
          <w:lang w:val="en"/>
        </w:rPr>
        <w:t>whichever is highest</w:t>
      </w:r>
      <w:r w:rsidRPr="00A32486">
        <w:rPr>
          <w:rFonts w:ascii="Times New Roman" w:hAnsi="Times New Roman" w:cs="Times New Roman"/>
          <w:sz w:val="20"/>
          <w:lang w:val="en"/>
        </w:rPr>
        <w:t>). The</w:t>
      </w:r>
      <w:r w:rsidR="009E06A5">
        <w:rPr>
          <w:rFonts w:ascii="Times New Roman" w:hAnsi="Times New Roman" w:cs="Times New Roman"/>
          <w:sz w:val="20"/>
          <w:lang w:val="en"/>
        </w:rPr>
        <w:t>se temporary hit points</w:t>
      </w:r>
      <w:r w:rsidRPr="00A32486">
        <w:rPr>
          <w:rFonts w:ascii="Times New Roman" w:hAnsi="Times New Roman" w:cs="Times New Roman"/>
          <w:sz w:val="20"/>
          <w:lang w:val="en"/>
        </w:rPr>
        <w:t xml:space="preserve"> vanish if any of them are left when your rage ends.</w:t>
      </w:r>
    </w:p>
    <w:p w14:paraId="22363DF8" w14:textId="77777777" w:rsidR="009E06A5" w:rsidRDefault="009E06A5" w:rsidP="000C6B80">
      <w:pPr>
        <w:widowControl w:val="0"/>
        <w:autoSpaceDE w:val="0"/>
        <w:autoSpaceDN w:val="0"/>
        <w:adjustRightInd w:val="0"/>
        <w:spacing w:after="200" w:line="276" w:lineRule="auto"/>
        <w:rPr>
          <w:rFonts w:ascii="Times New Roman" w:hAnsi="Times New Roman" w:cs="Times New Roman"/>
          <w:sz w:val="20"/>
          <w:lang w:val="en"/>
        </w:rPr>
      </w:pPr>
    </w:p>
    <w:p w14:paraId="4DEEFDBC" w14:textId="77777777" w:rsidR="009E06A5" w:rsidRDefault="009E06A5" w:rsidP="000C6B80">
      <w:pPr>
        <w:widowControl w:val="0"/>
        <w:autoSpaceDE w:val="0"/>
        <w:autoSpaceDN w:val="0"/>
        <w:adjustRightInd w:val="0"/>
        <w:spacing w:after="200" w:line="276" w:lineRule="auto"/>
        <w:rPr>
          <w:rFonts w:ascii="Times New Roman" w:hAnsi="Times New Roman" w:cs="Times New Roman"/>
          <w:sz w:val="20"/>
          <w:lang w:val="en"/>
        </w:rPr>
      </w:pPr>
    </w:p>
    <w:p w14:paraId="7744A11D" w14:textId="77777777" w:rsidR="009E06A5" w:rsidRDefault="009E06A5" w:rsidP="000C6B80">
      <w:pPr>
        <w:widowControl w:val="0"/>
        <w:autoSpaceDE w:val="0"/>
        <w:autoSpaceDN w:val="0"/>
        <w:adjustRightInd w:val="0"/>
        <w:spacing w:after="200" w:line="276" w:lineRule="auto"/>
        <w:rPr>
          <w:rFonts w:ascii="Times New Roman" w:hAnsi="Times New Roman" w:cs="Times New Roman"/>
          <w:sz w:val="20"/>
          <w:lang w:val="en"/>
        </w:rPr>
      </w:pPr>
    </w:p>
    <w:p w14:paraId="6F85452A" w14:textId="77777777" w:rsidR="009E06A5" w:rsidRDefault="009E06A5" w:rsidP="000C6B80">
      <w:pPr>
        <w:widowControl w:val="0"/>
        <w:autoSpaceDE w:val="0"/>
        <w:autoSpaceDN w:val="0"/>
        <w:adjustRightInd w:val="0"/>
        <w:spacing w:after="200" w:line="276" w:lineRule="auto"/>
        <w:rPr>
          <w:rFonts w:ascii="Times New Roman" w:hAnsi="Times New Roman" w:cs="Times New Roman"/>
          <w:sz w:val="20"/>
          <w:lang w:val="en"/>
        </w:rPr>
      </w:pPr>
    </w:p>
    <w:p w14:paraId="3AF1228C" w14:textId="77777777" w:rsidR="009E06A5" w:rsidRDefault="009E06A5" w:rsidP="000C6B80">
      <w:pPr>
        <w:widowControl w:val="0"/>
        <w:autoSpaceDE w:val="0"/>
        <w:autoSpaceDN w:val="0"/>
        <w:adjustRightInd w:val="0"/>
        <w:spacing w:after="200" w:line="276" w:lineRule="auto"/>
        <w:rPr>
          <w:rFonts w:ascii="Times New Roman" w:hAnsi="Times New Roman" w:cs="Times New Roman"/>
          <w:sz w:val="20"/>
          <w:lang w:val="en"/>
        </w:rPr>
      </w:pPr>
    </w:p>
    <w:p w14:paraId="24801B6C" w14:textId="77777777" w:rsidR="009E06A5" w:rsidRDefault="009E06A5" w:rsidP="000C6B80">
      <w:pPr>
        <w:widowControl w:val="0"/>
        <w:autoSpaceDE w:val="0"/>
        <w:autoSpaceDN w:val="0"/>
        <w:adjustRightInd w:val="0"/>
        <w:spacing w:after="200" w:line="276" w:lineRule="auto"/>
        <w:rPr>
          <w:rFonts w:ascii="Times New Roman" w:hAnsi="Times New Roman" w:cs="Times New Roman"/>
          <w:sz w:val="20"/>
          <w:lang w:val="en"/>
        </w:rPr>
      </w:pPr>
    </w:p>
    <w:p w14:paraId="20AAB9CC" w14:textId="77777777" w:rsidR="009E06A5" w:rsidRDefault="009E06A5" w:rsidP="000C6B80">
      <w:pPr>
        <w:widowControl w:val="0"/>
        <w:autoSpaceDE w:val="0"/>
        <w:autoSpaceDN w:val="0"/>
        <w:adjustRightInd w:val="0"/>
        <w:spacing w:after="200" w:line="276" w:lineRule="auto"/>
        <w:rPr>
          <w:rFonts w:ascii="Times New Roman" w:hAnsi="Times New Roman" w:cs="Times New Roman"/>
          <w:sz w:val="20"/>
          <w:lang w:val="en"/>
        </w:rPr>
      </w:pPr>
    </w:p>
    <w:p w14:paraId="34FBFB93" w14:textId="61A8B814"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br/>
      </w:r>
    </w:p>
    <w:p w14:paraId="41EEF378" w14:textId="6E86B55B" w:rsidR="000C6B80" w:rsidRPr="009E06A5"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proofErr w:type="spellStart"/>
      <w:r w:rsidRPr="009E06A5">
        <w:rPr>
          <w:rFonts w:ascii="Times New Roman" w:hAnsi="Times New Roman" w:cs="Times New Roman"/>
          <w:b/>
          <w:bCs w:val="0"/>
          <w:sz w:val="28"/>
          <w:szCs w:val="28"/>
          <w:lang w:val="en"/>
        </w:rPr>
        <w:t>Battlerager</w:t>
      </w:r>
      <w:r w:rsidR="004935EC" w:rsidRPr="009E06A5">
        <w:rPr>
          <w:rFonts w:ascii="Times New Roman" w:hAnsi="Times New Roman" w:cs="Times New Roman"/>
          <w:b/>
          <w:bCs w:val="0"/>
          <w:sz w:val="28"/>
          <w:szCs w:val="28"/>
          <w:lang w:val="en"/>
        </w:rPr>
        <w:t>s</w:t>
      </w:r>
      <w:proofErr w:type="spellEnd"/>
      <w:r w:rsidRPr="009E06A5">
        <w:rPr>
          <w:rFonts w:ascii="Times New Roman" w:hAnsi="Times New Roman" w:cs="Times New Roman"/>
          <w:b/>
          <w:bCs w:val="0"/>
          <w:sz w:val="28"/>
          <w:szCs w:val="28"/>
          <w:lang w:val="en"/>
        </w:rPr>
        <w:t xml:space="preserve"> Tactics</w:t>
      </w:r>
    </w:p>
    <w:p w14:paraId="04293D8B" w14:textId="3C37E7A8" w:rsidR="000C6B80" w:rsidRPr="00724DA2"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A32486">
        <w:rPr>
          <w:rFonts w:ascii="Times New Roman" w:hAnsi="Times New Roman" w:cs="Times New Roman"/>
          <w:sz w:val="20"/>
          <w:lang w:val="en"/>
        </w:rPr>
        <w:t>Starting at 10th level You bring out the best in your other combatants leading the charge and making openings for others to exploit. You may use your bonus action to command another friendly creature that can see or hear you, within 60ft to make a single weapon</w:t>
      </w:r>
      <w:r w:rsidR="004935EC" w:rsidRPr="00A32486">
        <w:rPr>
          <w:rFonts w:ascii="Times New Roman" w:hAnsi="Times New Roman" w:cs="Times New Roman"/>
          <w:sz w:val="20"/>
          <w:lang w:val="en"/>
        </w:rPr>
        <w:t xml:space="preserve"> attack or unarmed strike</w:t>
      </w:r>
      <w:r w:rsidRPr="00A32486">
        <w:rPr>
          <w:rFonts w:ascii="Times New Roman" w:hAnsi="Times New Roman" w:cs="Times New Roman"/>
          <w:sz w:val="20"/>
          <w:lang w:val="en"/>
        </w:rPr>
        <w:t xml:space="preserve"> against a hostile creature within 5 feet of you. </w:t>
      </w:r>
      <w:r w:rsidR="004935EC" w:rsidRPr="00A32486">
        <w:rPr>
          <w:rFonts w:ascii="Times New Roman" w:hAnsi="Times New Roman" w:cs="Times New Roman"/>
          <w:sz w:val="20"/>
          <w:lang w:val="en"/>
        </w:rPr>
        <w:br/>
      </w:r>
      <w:r w:rsidR="004935EC" w:rsidRPr="00A32486">
        <w:rPr>
          <w:rFonts w:ascii="Times New Roman" w:hAnsi="Times New Roman" w:cs="Times New Roman"/>
          <w:sz w:val="20"/>
          <w:lang w:val="en"/>
        </w:rPr>
        <w:br/>
        <w:t>A creature commanded this way may move up to</w:t>
      </w:r>
      <w:r w:rsidR="009E06A5">
        <w:rPr>
          <w:rFonts w:ascii="Times New Roman" w:hAnsi="Times New Roman" w:cs="Times New Roman"/>
          <w:sz w:val="20"/>
          <w:lang w:val="en"/>
        </w:rPr>
        <w:t xml:space="preserve"> half</w:t>
      </w:r>
      <w:r w:rsidR="004935EC" w:rsidRPr="00A32486">
        <w:rPr>
          <w:rFonts w:ascii="Times New Roman" w:hAnsi="Times New Roman" w:cs="Times New Roman"/>
          <w:sz w:val="20"/>
          <w:lang w:val="en"/>
        </w:rPr>
        <w:t xml:space="preserve"> its speed to make this attack as part of its reaction. (</w:t>
      </w:r>
      <w:r w:rsidR="004935EC" w:rsidRPr="00724DA2">
        <w:rPr>
          <w:rFonts w:ascii="Times New Roman" w:hAnsi="Times New Roman" w:cs="Times New Roman"/>
          <w:i/>
          <w:iCs/>
          <w:sz w:val="20"/>
          <w:lang w:val="en"/>
        </w:rPr>
        <w:t>even if it cannot make the attack</w:t>
      </w:r>
      <w:r w:rsidR="00724DA2">
        <w:rPr>
          <w:rFonts w:ascii="Times New Roman" w:hAnsi="Times New Roman" w:cs="Times New Roman"/>
          <w:sz w:val="20"/>
          <w:lang w:val="en"/>
        </w:rPr>
        <w:t xml:space="preserve">, </w:t>
      </w:r>
      <w:r w:rsidR="00724DA2" w:rsidRPr="00724DA2">
        <w:rPr>
          <w:rFonts w:ascii="Times New Roman" w:hAnsi="Times New Roman" w:cs="Times New Roman"/>
          <w:i/>
          <w:iCs/>
          <w:sz w:val="20"/>
          <w:lang w:val="en"/>
        </w:rPr>
        <w:t>they do not have to move closer</w:t>
      </w:r>
      <w:r w:rsidR="00724DA2">
        <w:rPr>
          <w:rFonts w:ascii="Times New Roman" w:hAnsi="Times New Roman" w:cs="Times New Roman"/>
          <w:sz w:val="20"/>
          <w:lang w:val="en"/>
        </w:rPr>
        <w:t>)</w:t>
      </w:r>
      <w:r w:rsidRPr="00A32486">
        <w:rPr>
          <w:rFonts w:ascii="Times New Roman" w:hAnsi="Times New Roman" w:cs="Times New Roman"/>
          <w:sz w:val="20"/>
          <w:lang w:val="en"/>
        </w:rPr>
        <w:br/>
      </w:r>
      <w:r w:rsidRPr="00A32486">
        <w:rPr>
          <w:rFonts w:ascii="Times New Roman" w:hAnsi="Times New Roman" w:cs="Times New Roman"/>
          <w:sz w:val="20"/>
          <w:lang w:val="en"/>
        </w:rPr>
        <w:br/>
      </w:r>
      <w:r w:rsidR="00DF1E4B" w:rsidRPr="00A32486">
        <w:rPr>
          <w:rFonts w:ascii="Times New Roman" w:hAnsi="Times New Roman" w:cs="Times New Roman"/>
          <w:sz w:val="20"/>
          <w:lang w:val="en"/>
        </w:rPr>
        <w:t>Additionally,</w:t>
      </w:r>
      <w:r w:rsidRPr="00A32486">
        <w:rPr>
          <w:rFonts w:ascii="Times New Roman" w:hAnsi="Times New Roman" w:cs="Times New Roman"/>
          <w:sz w:val="20"/>
          <w:lang w:val="en"/>
        </w:rPr>
        <w:t xml:space="preserve"> you may use this ability as part of your dash if you pushed a creature with </w:t>
      </w:r>
      <w:r w:rsidR="00724DA2">
        <w:rPr>
          <w:rFonts w:ascii="Times New Roman" w:hAnsi="Times New Roman" w:cs="Times New Roman"/>
          <w:sz w:val="20"/>
          <w:lang w:val="en"/>
        </w:rPr>
        <w:t>Line-breakers charge</w:t>
      </w:r>
      <w:r w:rsidRPr="00A32486">
        <w:rPr>
          <w:rFonts w:ascii="Times New Roman" w:hAnsi="Times New Roman" w:cs="Times New Roman"/>
          <w:sz w:val="20"/>
          <w:lang w:val="en"/>
        </w:rPr>
        <w:t>.</w:t>
      </w:r>
      <w:r w:rsidRPr="00A32486">
        <w:rPr>
          <w:rFonts w:ascii="Times New Roman" w:hAnsi="Times New Roman" w:cs="Times New Roman"/>
          <w:sz w:val="20"/>
          <w:lang w:val="en"/>
        </w:rPr>
        <w:br/>
      </w:r>
      <w:r w:rsidR="00015858">
        <w:rPr>
          <w:rFonts w:ascii="Times New Roman" w:hAnsi="Times New Roman" w:cs="Times New Roman"/>
          <w:b/>
          <w:bCs w:val="0"/>
          <w:sz w:val="28"/>
          <w:szCs w:val="28"/>
          <w:lang w:val="en"/>
        </w:rPr>
        <w:br/>
      </w:r>
      <w:r w:rsidRPr="00724DA2">
        <w:rPr>
          <w:rFonts w:ascii="Times New Roman" w:hAnsi="Times New Roman" w:cs="Times New Roman"/>
          <w:b/>
          <w:bCs w:val="0"/>
          <w:sz w:val="28"/>
          <w:szCs w:val="28"/>
          <w:lang w:val="en"/>
        </w:rPr>
        <w:t>Retribution</w:t>
      </w:r>
    </w:p>
    <w:p w14:paraId="3D2AAEF3" w14:textId="09ACCBFF" w:rsidR="00E67544"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Starting at 14th level, you</w:t>
      </w:r>
      <w:r w:rsidR="00DF1E4B" w:rsidRPr="00A32486">
        <w:rPr>
          <w:rFonts w:ascii="Times New Roman" w:hAnsi="Times New Roman" w:cs="Times New Roman"/>
          <w:sz w:val="20"/>
          <w:lang w:val="en"/>
        </w:rPr>
        <w:t>’ve</w:t>
      </w:r>
      <w:r w:rsidRPr="00A32486">
        <w:rPr>
          <w:rFonts w:ascii="Times New Roman" w:hAnsi="Times New Roman" w:cs="Times New Roman"/>
          <w:sz w:val="20"/>
          <w:lang w:val="en"/>
        </w:rPr>
        <w:t xml:space="preserve"> learn</w:t>
      </w:r>
      <w:r w:rsidR="00DF1E4B" w:rsidRPr="00A32486">
        <w:rPr>
          <w:rFonts w:ascii="Times New Roman" w:hAnsi="Times New Roman" w:cs="Times New Roman"/>
          <w:sz w:val="20"/>
          <w:lang w:val="en"/>
        </w:rPr>
        <w:t>ed</w:t>
      </w:r>
      <w:r w:rsidRPr="00A32486">
        <w:rPr>
          <w:rFonts w:ascii="Times New Roman" w:hAnsi="Times New Roman" w:cs="Times New Roman"/>
          <w:sz w:val="20"/>
          <w:lang w:val="en"/>
        </w:rPr>
        <w:t xml:space="preserve"> to throw your weight around and slam into creatures</w:t>
      </w:r>
      <w:r w:rsidR="00DF1E4B" w:rsidRPr="00A32486">
        <w:rPr>
          <w:rFonts w:ascii="Times New Roman" w:hAnsi="Times New Roman" w:cs="Times New Roman"/>
          <w:sz w:val="20"/>
          <w:lang w:val="en"/>
        </w:rPr>
        <w:t xml:space="preserve"> with your armor effectively</w:t>
      </w:r>
      <w:r w:rsidRPr="00A32486">
        <w:rPr>
          <w:rFonts w:ascii="Times New Roman" w:hAnsi="Times New Roman" w:cs="Times New Roman"/>
          <w:sz w:val="20"/>
          <w:lang w:val="en"/>
        </w:rPr>
        <w:t>. When a creature within 5 feet of you hits you with a melee attack, the attacker takes bludgeoning damage equal to you rage damage, if you are raging, aren’t incapacitated, and are wearing heavy armor.</w:t>
      </w:r>
      <w:r w:rsidRPr="00A32486">
        <w:rPr>
          <w:rFonts w:ascii="Times New Roman" w:hAnsi="Times New Roman" w:cs="Times New Roman"/>
          <w:sz w:val="20"/>
          <w:lang w:val="en"/>
        </w:rPr>
        <w:br/>
      </w:r>
      <w:r w:rsidRPr="00A32486">
        <w:rPr>
          <w:rFonts w:ascii="Times New Roman" w:hAnsi="Times New Roman" w:cs="Times New Roman"/>
          <w:sz w:val="20"/>
          <w:lang w:val="en"/>
        </w:rPr>
        <w:br/>
        <w:t>Additionally, while raging, you add your rage damage to any ally you inspire to make a melee attack through abilities such as "</w:t>
      </w:r>
      <w:proofErr w:type="spellStart"/>
      <w:r w:rsidRPr="00A32486">
        <w:rPr>
          <w:rFonts w:ascii="Times New Roman" w:hAnsi="Times New Roman" w:cs="Times New Roman"/>
          <w:sz w:val="20"/>
          <w:lang w:val="en"/>
        </w:rPr>
        <w:t>Battleragers</w:t>
      </w:r>
      <w:proofErr w:type="spellEnd"/>
      <w:r w:rsidRPr="00A32486">
        <w:rPr>
          <w:rFonts w:ascii="Times New Roman" w:hAnsi="Times New Roman" w:cs="Times New Roman"/>
          <w:sz w:val="20"/>
          <w:lang w:val="en"/>
        </w:rPr>
        <w:t xml:space="preserve"> Tactics" or even the battle masters "Commander’s Strike".</w:t>
      </w:r>
    </w:p>
    <w:p w14:paraId="451ABA92" w14:textId="77777777" w:rsidR="00E67544" w:rsidRPr="00A32486" w:rsidRDefault="00E67544">
      <w:pPr>
        <w:spacing w:line="240" w:lineRule="auto"/>
        <w:rPr>
          <w:rFonts w:ascii="Times New Roman" w:hAnsi="Times New Roman" w:cs="Times New Roman"/>
          <w:sz w:val="20"/>
          <w:lang w:val="en"/>
        </w:rPr>
      </w:pPr>
      <w:r w:rsidRPr="00A32486">
        <w:rPr>
          <w:rFonts w:ascii="Times New Roman" w:hAnsi="Times New Roman" w:cs="Times New Roman"/>
          <w:sz w:val="20"/>
          <w:lang w:val="en"/>
        </w:rPr>
        <w:br w:type="page"/>
      </w:r>
    </w:p>
    <w:p w14:paraId="265B2A55" w14:textId="62571E2B" w:rsidR="000C6B80" w:rsidRPr="00CB3FFD" w:rsidRDefault="000C6B80" w:rsidP="001F5BE4">
      <w:pPr>
        <w:pStyle w:val="Heading2"/>
        <w:rPr>
          <w:rFonts w:ascii="Times New Roman" w:hAnsi="Times New Roman" w:cs="Times New Roman"/>
          <w:sz w:val="28"/>
          <w:szCs w:val="28"/>
          <w:lang w:val="en"/>
        </w:rPr>
      </w:pPr>
      <w:r w:rsidRPr="00CB3FFD">
        <w:rPr>
          <w:rFonts w:ascii="Times New Roman" w:hAnsi="Times New Roman" w:cs="Times New Roman"/>
          <w:sz w:val="28"/>
          <w:szCs w:val="28"/>
          <w:lang w:val="en"/>
        </w:rPr>
        <w:lastRenderedPageBreak/>
        <w:t>Path of the Beast</w:t>
      </w:r>
    </w:p>
    <w:p w14:paraId="40951E80" w14:textId="09103FB4" w:rsidR="00E67544" w:rsidRPr="00A32486" w:rsidRDefault="00E67544" w:rsidP="00E67544">
      <w:pPr>
        <w:widowControl w:val="0"/>
        <w:autoSpaceDE w:val="0"/>
        <w:autoSpaceDN w:val="0"/>
        <w:adjustRightInd w:val="0"/>
        <w:spacing w:after="200" w:line="276" w:lineRule="auto"/>
        <w:rPr>
          <w:rFonts w:ascii="Times New Roman" w:hAnsi="Times New Roman" w:cs="Times New Roman"/>
          <w:sz w:val="20"/>
          <w:u w:val="single"/>
          <w:lang w:val="en"/>
        </w:rPr>
      </w:pPr>
      <w:r w:rsidRPr="00A32486">
        <w:rPr>
          <w:rFonts w:ascii="Times New Roman" w:hAnsi="Times New Roman" w:cs="Times New Roman"/>
          <w:sz w:val="20"/>
          <w:lang w:val="en"/>
        </w:rPr>
        <w:br/>
      </w:r>
      <w:r w:rsidRPr="00A32486">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1023"/>
        <w:gridCol w:w="3927"/>
      </w:tblGrid>
      <w:tr w:rsidR="00E67544" w:rsidRPr="00A32486" w14:paraId="3E329B0F" w14:textId="77777777" w:rsidTr="00CB3FFD">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33BFEDBE" w14:textId="77777777" w:rsidR="00E67544" w:rsidRPr="00A32486" w:rsidRDefault="00E67544" w:rsidP="00BD5A07">
            <w:pPr>
              <w:pStyle w:val="5E-TABLECELLCENTERED"/>
              <w:framePr w:wrap="auto"/>
              <w:rPr>
                <w:rStyle w:val="5ECHARBOLD"/>
                <w:rFonts w:ascii="Times New Roman" w:hAnsi="Times New Roman"/>
                <w:sz w:val="20"/>
              </w:rPr>
            </w:pPr>
            <w:r w:rsidRPr="00A32486">
              <w:rPr>
                <w:rStyle w:val="5ECHARBOLD"/>
                <w:rFonts w:ascii="Times New Roman" w:hAnsi="Times New Roman"/>
                <w:sz w:val="20"/>
              </w:rPr>
              <w:t>Barbarian Level</w:t>
            </w:r>
          </w:p>
        </w:tc>
        <w:tc>
          <w:tcPr>
            <w:tcW w:w="3960" w:type="dxa"/>
            <w:tcBorders>
              <w:top w:val="none" w:sz="0" w:space="0" w:color="auto"/>
              <w:left w:val="none" w:sz="0" w:space="0" w:color="auto"/>
              <w:bottom w:val="none" w:sz="0" w:space="0" w:color="auto"/>
              <w:right w:val="none" w:sz="0" w:space="0" w:color="auto"/>
            </w:tcBorders>
          </w:tcPr>
          <w:p w14:paraId="6510524F" w14:textId="77777777" w:rsidR="00E67544" w:rsidRPr="00A32486" w:rsidRDefault="00E67544" w:rsidP="00BD5A07">
            <w:pPr>
              <w:pStyle w:val="5E-TABLECELL"/>
              <w:rPr>
                <w:rStyle w:val="5ECHARBOLD"/>
                <w:rFonts w:ascii="Times New Roman" w:hAnsi="Times New Roman" w:cs="Times New Roman"/>
                <w:sz w:val="20"/>
                <w:szCs w:val="20"/>
              </w:rPr>
            </w:pPr>
            <w:r w:rsidRPr="00A32486">
              <w:rPr>
                <w:rStyle w:val="5ECHARBOLD"/>
                <w:rFonts w:ascii="Times New Roman" w:hAnsi="Times New Roman" w:cs="Times New Roman"/>
                <w:sz w:val="20"/>
                <w:szCs w:val="20"/>
              </w:rPr>
              <w:t>Feature</w:t>
            </w:r>
          </w:p>
        </w:tc>
      </w:tr>
      <w:tr w:rsidR="00E67544" w:rsidRPr="00A32486" w14:paraId="0C03684D" w14:textId="77777777" w:rsidTr="00CB3FFD">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67359AE" w14:textId="77777777" w:rsidR="00E67544" w:rsidRPr="00A32486" w:rsidRDefault="00E67544" w:rsidP="00E67544">
            <w:pPr>
              <w:pStyle w:val="5E-TABLECELLCENTERED"/>
              <w:framePr w:wrap="auto"/>
              <w:rPr>
                <w:rFonts w:ascii="Times New Roman" w:hAnsi="Times New Roman"/>
                <w:sz w:val="20"/>
              </w:rPr>
            </w:pPr>
            <w:r w:rsidRPr="00A32486">
              <w:rPr>
                <w:rFonts w:ascii="Times New Roman" w:hAnsi="Times New Roman"/>
                <w:sz w:val="20"/>
                <w:lang w:val="en"/>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4429C7" w14:textId="4DB3D915" w:rsidR="00E67544" w:rsidRPr="00A32486" w:rsidRDefault="00E67544" w:rsidP="00E67544">
            <w:pPr>
              <w:pStyle w:val="5E-TABLECELL"/>
              <w:rPr>
                <w:rStyle w:val="5ECHARITALIC"/>
                <w:rFonts w:ascii="Times New Roman" w:hAnsi="Times New Roman" w:cs="Times New Roman"/>
                <w:sz w:val="20"/>
                <w:szCs w:val="20"/>
              </w:rPr>
            </w:pPr>
            <w:r w:rsidRPr="00A32486">
              <w:rPr>
                <w:rFonts w:ascii="Times New Roman" w:hAnsi="Times New Roman" w:cs="Times New Roman"/>
                <w:sz w:val="20"/>
                <w:szCs w:val="20"/>
                <w:lang w:val="en"/>
              </w:rPr>
              <w:t>Tooth and Claw</w:t>
            </w:r>
          </w:p>
        </w:tc>
      </w:tr>
      <w:tr w:rsidR="00E67544" w:rsidRPr="00A32486" w14:paraId="10A2FF1F" w14:textId="77777777" w:rsidTr="00CB3FFD">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C4FD81" w14:textId="77777777" w:rsidR="00E67544" w:rsidRPr="00A32486" w:rsidRDefault="00E67544" w:rsidP="00E67544">
            <w:pPr>
              <w:pStyle w:val="5E-TABLECELLCENTERED"/>
              <w:framePr w:wrap="auto"/>
              <w:rPr>
                <w:rFonts w:ascii="Times New Roman" w:hAnsi="Times New Roman"/>
                <w:sz w:val="20"/>
              </w:rPr>
            </w:pPr>
            <w:r w:rsidRPr="00A32486">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3E4327" w14:textId="3B89653F" w:rsidR="00E67544" w:rsidRPr="00A32486" w:rsidRDefault="00E67544" w:rsidP="00E6754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A32486">
              <w:rPr>
                <w:rFonts w:ascii="Times New Roman" w:hAnsi="Times New Roman" w:cs="Times New Roman"/>
                <w:sz w:val="20"/>
                <w:lang w:val="en"/>
              </w:rPr>
              <w:t>Bestial Soul</w:t>
            </w:r>
          </w:p>
        </w:tc>
      </w:tr>
      <w:tr w:rsidR="00E67544" w:rsidRPr="00A32486" w14:paraId="59B29DDF" w14:textId="77777777" w:rsidTr="00CB3FFD">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21F478" w14:textId="77777777" w:rsidR="00E67544" w:rsidRPr="00A32486" w:rsidRDefault="00E67544" w:rsidP="00E67544">
            <w:pPr>
              <w:pStyle w:val="5E-TABLECELLCENTERED"/>
              <w:framePr w:wrap="auto"/>
              <w:rPr>
                <w:rFonts w:ascii="Times New Roman" w:hAnsi="Times New Roman"/>
                <w:sz w:val="20"/>
              </w:rPr>
            </w:pPr>
            <w:r w:rsidRPr="00A32486">
              <w:rPr>
                <w:rFonts w:ascii="Times New Roman" w:hAnsi="Times New Roman"/>
                <w:sz w:val="20"/>
                <w:lang w:val="en"/>
              </w:rPr>
              <w:t>10th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9AC7FE1" w14:textId="274BB70C" w:rsidR="00E67544" w:rsidRPr="00A32486" w:rsidRDefault="00E67544" w:rsidP="00E6754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A32486">
              <w:rPr>
                <w:rFonts w:ascii="Times New Roman" w:hAnsi="Times New Roman" w:cs="Times New Roman"/>
                <w:sz w:val="20"/>
                <w:lang w:val="en"/>
              </w:rPr>
              <w:t>Infectious Fury</w:t>
            </w:r>
          </w:p>
        </w:tc>
      </w:tr>
      <w:tr w:rsidR="00E67544" w:rsidRPr="00A32486" w14:paraId="1267750E" w14:textId="77777777" w:rsidTr="00CB3FFD">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5F6AA0" w14:textId="77777777" w:rsidR="00E67544" w:rsidRPr="00A32486" w:rsidRDefault="00E67544" w:rsidP="00E67544">
            <w:pPr>
              <w:pStyle w:val="5E-TABLECELLCENTERED"/>
              <w:framePr w:wrap="auto"/>
              <w:rPr>
                <w:rFonts w:ascii="Times New Roman" w:hAnsi="Times New Roman"/>
                <w:sz w:val="20"/>
              </w:rPr>
            </w:pPr>
            <w:r w:rsidRPr="00A32486">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8A4435" w14:textId="42B2ED5B" w:rsidR="00E67544" w:rsidRPr="00A32486" w:rsidRDefault="00E67544" w:rsidP="00E6754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A32486">
              <w:rPr>
                <w:rFonts w:ascii="Times New Roman" w:hAnsi="Times New Roman" w:cs="Times New Roman"/>
                <w:sz w:val="20"/>
                <w:lang w:val="en"/>
              </w:rPr>
              <w:t>Call the Hunt</w:t>
            </w:r>
          </w:p>
        </w:tc>
      </w:tr>
    </w:tbl>
    <w:p w14:paraId="06EFD706" w14:textId="26025EB9" w:rsidR="000C6B80" w:rsidRPr="00A32486" w:rsidRDefault="000C6B80" w:rsidP="00E67544">
      <w:pPr>
        <w:widowControl w:val="0"/>
        <w:autoSpaceDE w:val="0"/>
        <w:autoSpaceDN w:val="0"/>
        <w:adjustRightInd w:val="0"/>
        <w:spacing w:after="200" w:line="276" w:lineRule="auto"/>
        <w:rPr>
          <w:rFonts w:ascii="Times New Roman" w:hAnsi="Times New Roman" w:cs="Times New Roman"/>
          <w:sz w:val="20"/>
          <w:lang w:val="en"/>
        </w:rPr>
      </w:pPr>
    </w:p>
    <w:p w14:paraId="3A18B003" w14:textId="4151802A" w:rsidR="000C6B80" w:rsidRPr="00CB3FFD" w:rsidRDefault="00E67544"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CB3FFD">
        <w:rPr>
          <w:rFonts w:ascii="Times New Roman" w:hAnsi="Times New Roman" w:cs="Times New Roman"/>
          <w:b/>
          <w:bCs w:val="0"/>
          <w:sz w:val="28"/>
          <w:szCs w:val="28"/>
          <w:lang w:val="en"/>
        </w:rPr>
        <w:t>Tooth and Claw</w:t>
      </w:r>
    </w:p>
    <w:p w14:paraId="4C38FABD" w14:textId="6AF56BFF" w:rsidR="00E67544" w:rsidRPr="00A32486" w:rsidRDefault="00E67544"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Starting at 3</w:t>
      </w:r>
      <w:r w:rsidR="00CB3FFD">
        <w:rPr>
          <w:rFonts w:ascii="Times New Roman" w:hAnsi="Times New Roman" w:cs="Times New Roman"/>
          <w:sz w:val="20"/>
          <w:lang w:val="en"/>
        </w:rPr>
        <w:t>rd</w:t>
      </w:r>
      <w:r w:rsidRPr="00A32486">
        <w:rPr>
          <w:rFonts w:ascii="Times New Roman" w:hAnsi="Times New Roman" w:cs="Times New Roman"/>
          <w:sz w:val="20"/>
          <w:lang w:val="en"/>
        </w:rPr>
        <w:t xml:space="preserve"> level, w</w:t>
      </w:r>
      <w:r w:rsidR="000C6B80" w:rsidRPr="00A32486">
        <w:rPr>
          <w:rFonts w:ascii="Times New Roman" w:hAnsi="Times New Roman" w:cs="Times New Roman"/>
          <w:sz w:val="20"/>
          <w:lang w:val="en"/>
        </w:rPr>
        <w:t xml:space="preserve">hen you enter your rage, you can transform revealing the bestial power within you. Until </w:t>
      </w:r>
      <w:r w:rsidR="00CB3FFD">
        <w:rPr>
          <w:rFonts w:ascii="Times New Roman" w:hAnsi="Times New Roman" w:cs="Times New Roman"/>
          <w:sz w:val="20"/>
          <w:lang w:val="en"/>
        </w:rPr>
        <w:t>your</w:t>
      </w:r>
      <w:r w:rsidR="000C6B80" w:rsidRPr="00A32486">
        <w:rPr>
          <w:rFonts w:ascii="Times New Roman" w:hAnsi="Times New Roman" w:cs="Times New Roman"/>
          <w:sz w:val="20"/>
          <w:lang w:val="en"/>
        </w:rPr>
        <w:t xml:space="preserve"> rage ends, you manifest a natural weapon. It counts as a simple melee weapon for you, and you add your </w:t>
      </w:r>
      <w:r w:rsidR="00CB3FFD">
        <w:rPr>
          <w:rFonts w:ascii="Times New Roman" w:hAnsi="Times New Roman" w:cs="Times New Roman"/>
          <w:sz w:val="20"/>
          <w:lang w:val="en"/>
        </w:rPr>
        <w:t>s</w:t>
      </w:r>
      <w:r w:rsidR="000C6B80" w:rsidRPr="00A32486">
        <w:rPr>
          <w:rFonts w:ascii="Times New Roman" w:hAnsi="Times New Roman" w:cs="Times New Roman"/>
          <w:sz w:val="20"/>
          <w:lang w:val="en"/>
        </w:rPr>
        <w:t>trength modifier to the attack and damage rolls when you attack with it, as normal.</w:t>
      </w:r>
    </w:p>
    <w:p w14:paraId="0D3B3AFB" w14:textId="294B639B"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You choose the weapon’s form each time you rage:</w:t>
      </w:r>
    </w:p>
    <w:p w14:paraId="5746A313" w14:textId="47571E56" w:rsidR="000C6B80" w:rsidRPr="00A32486" w:rsidRDefault="00CB3FFD" w:rsidP="00E67544">
      <w:pPr>
        <w:pStyle w:val="ListParagraph"/>
        <w:widowControl w:val="0"/>
        <w:numPr>
          <w:ilvl w:val="0"/>
          <w:numId w:val="43"/>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b/>
          <w:bCs w:val="0"/>
          <w:sz w:val="20"/>
          <w:lang w:val="en"/>
        </w:rPr>
        <w:t>Jaws</w:t>
      </w:r>
      <w:r w:rsidR="000C6B80" w:rsidRPr="00CB3FFD">
        <w:rPr>
          <w:rFonts w:ascii="Times New Roman" w:hAnsi="Times New Roman" w:cs="Times New Roman"/>
          <w:sz w:val="20"/>
          <w:lang w:val="en"/>
        </w:rPr>
        <w:t>.</w:t>
      </w:r>
      <w:r w:rsidR="000C6B80" w:rsidRPr="00A32486">
        <w:rPr>
          <w:rFonts w:ascii="Times New Roman" w:hAnsi="Times New Roman" w:cs="Times New Roman"/>
          <w:sz w:val="20"/>
          <w:lang w:val="en"/>
        </w:rPr>
        <w:t xml:space="preserve"> Your mouth transforms into a bestial muzzle or great mandibles (your choice). It deals 1d8 piercing damage on a hit. Once on each of your turns when you damage a creature with this bite, you regain a number of hit points equal to your proficiency bonus, provided you have less than half your hit points when you hit.</w:t>
      </w:r>
    </w:p>
    <w:p w14:paraId="0FEA7A9E" w14:textId="77777777" w:rsidR="000C6B80" w:rsidRPr="00A32486" w:rsidRDefault="000C6B80" w:rsidP="00E67544">
      <w:pPr>
        <w:pStyle w:val="ListParagraph"/>
        <w:widowControl w:val="0"/>
        <w:numPr>
          <w:ilvl w:val="0"/>
          <w:numId w:val="43"/>
        </w:numPr>
        <w:autoSpaceDE w:val="0"/>
        <w:autoSpaceDN w:val="0"/>
        <w:adjustRightInd w:val="0"/>
        <w:spacing w:after="200" w:line="276" w:lineRule="auto"/>
        <w:rPr>
          <w:rFonts w:ascii="Times New Roman" w:hAnsi="Times New Roman" w:cs="Times New Roman"/>
          <w:sz w:val="20"/>
          <w:lang w:val="en"/>
        </w:rPr>
      </w:pPr>
      <w:r w:rsidRPr="00CB3FFD">
        <w:rPr>
          <w:rFonts w:ascii="Times New Roman" w:hAnsi="Times New Roman" w:cs="Times New Roman"/>
          <w:b/>
          <w:bCs w:val="0"/>
          <w:sz w:val="20"/>
          <w:lang w:val="en"/>
        </w:rPr>
        <w:t>Claws</w:t>
      </w:r>
      <w:r w:rsidRPr="00A32486">
        <w:rPr>
          <w:rFonts w:ascii="Times New Roman" w:hAnsi="Times New Roman" w:cs="Times New Roman"/>
          <w:sz w:val="20"/>
          <w:lang w:val="en"/>
        </w:rPr>
        <w:t>. Each of your hands transforms into a claw, which you can use as a weapon if it’s empty. It deals 1d6 slashing damage on a hit. Once on each of your turns when you attack with a claw using the Attack action, you can make one additional claw attack as part of the same action.</w:t>
      </w:r>
    </w:p>
    <w:p w14:paraId="3E51B5F6" w14:textId="03AD7DD7" w:rsidR="00E67544" w:rsidRDefault="000C6B80" w:rsidP="00A63EA8">
      <w:pPr>
        <w:pStyle w:val="ListParagraph"/>
        <w:widowControl w:val="0"/>
        <w:numPr>
          <w:ilvl w:val="0"/>
          <w:numId w:val="43"/>
        </w:numPr>
        <w:autoSpaceDE w:val="0"/>
        <w:autoSpaceDN w:val="0"/>
        <w:adjustRightInd w:val="0"/>
        <w:spacing w:after="200" w:line="240" w:lineRule="auto"/>
        <w:rPr>
          <w:rFonts w:ascii="Times New Roman" w:hAnsi="Times New Roman" w:cs="Times New Roman"/>
          <w:sz w:val="20"/>
          <w:lang w:val="en"/>
        </w:rPr>
      </w:pPr>
      <w:r w:rsidRPr="00CB3FFD">
        <w:rPr>
          <w:rFonts w:ascii="Times New Roman" w:hAnsi="Times New Roman" w:cs="Times New Roman"/>
          <w:b/>
          <w:bCs w:val="0"/>
          <w:sz w:val="20"/>
          <w:lang w:val="en"/>
        </w:rPr>
        <w:t>Tail</w:t>
      </w:r>
      <w:r w:rsidRPr="00CB3FFD">
        <w:rPr>
          <w:rFonts w:ascii="Times New Roman" w:hAnsi="Times New Roman" w:cs="Times New Roman"/>
          <w:sz w:val="20"/>
          <w:lang w:val="en"/>
        </w:rPr>
        <w:t>. You grow a lashing, spiny tail, which deals 1d8 piercing damage on a hit and has the reach property. If a creature you can see within 10 feet of you hits you with an attack roll, you can use your reaction to swipe your tail and roll a d8, applying a bonus to your AC equal to the number rolled, potentially causing the attack to miss you.</w:t>
      </w:r>
    </w:p>
    <w:p w14:paraId="5E8C442F" w14:textId="77777777" w:rsidR="00CB3FFD" w:rsidRDefault="00CB3FFD" w:rsidP="00CB3FFD">
      <w:pPr>
        <w:widowControl w:val="0"/>
        <w:autoSpaceDE w:val="0"/>
        <w:autoSpaceDN w:val="0"/>
        <w:adjustRightInd w:val="0"/>
        <w:spacing w:after="200" w:line="240" w:lineRule="auto"/>
        <w:rPr>
          <w:rFonts w:ascii="Times New Roman" w:hAnsi="Times New Roman" w:cs="Times New Roman"/>
          <w:sz w:val="20"/>
          <w:lang w:val="en"/>
        </w:rPr>
      </w:pPr>
    </w:p>
    <w:p w14:paraId="2B7D106C" w14:textId="77777777" w:rsidR="00CB3FFD" w:rsidRDefault="00CB3FFD" w:rsidP="00CB3FFD">
      <w:pPr>
        <w:widowControl w:val="0"/>
        <w:autoSpaceDE w:val="0"/>
        <w:autoSpaceDN w:val="0"/>
        <w:adjustRightInd w:val="0"/>
        <w:spacing w:after="200" w:line="240" w:lineRule="auto"/>
        <w:rPr>
          <w:rFonts w:ascii="Times New Roman" w:hAnsi="Times New Roman" w:cs="Times New Roman"/>
          <w:sz w:val="20"/>
          <w:lang w:val="en"/>
        </w:rPr>
      </w:pPr>
    </w:p>
    <w:p w14:paraId="2E7A997F" w14:textId="77777777" w:rsidR="00CB3FFD" w:rsidRDefault="00CB3FFD" w:rsidP="00CB3FFD">
      <w:pPr>
        <w:widowControl w:val="0"/>
        <w:autoSpaceDE w:val="0"/>
        <w:autoSpaceDN w:val="0"/>
        <w:adjustRightInd w:val="0"/>
        <w:spacing w:after="200" w:line="240" w:lineRule="auto"/>
        <w:rPr>
          <w:rFonts w:ascii="Times New Roman" w:hAnsi="Times New Roman" w:cs="Times New Roman"/>
          <w:sz w:val="20"/>
          <w:lang w:val="en"/>
        </w:rPr>
      </w:pPr>
    </w:p>
    <w:p w14:paraId="590DEA5F" w14:textId="77777777" w:rsidR="00CB3FFD" w:rsidRPr="00CB3FFD" w:rsidRDefault="00CB3FFD" w:rsidP="00CB3FFD">
      <w:pPr>
        <w:widowControl w:val="0"/>
        <w:autoSpaceDE w:val="0"/>
        <w:autoSpaceDN w:val="0"/>
        <w:adjustRightInd w:val="0"/>
        <w:spacing w:after="200" w:line="240" w:lineRule="auto"/>
        <w:rPr>
          <w:rFonts w:ascii="Times New Roman" w:hAnsi="Times New Roman" w:cs="Times New Roman"/>
          <w:sz w:val="20"/>
          <w:lang w:val="en"/>
        </w:rPr>
      </w:pPr>
    </w:p>
    <w:p w14:paraId="5FBE7BA7" w14:textId="77777777" w:rsidR="000C6B80" w:rsidRPr="00CB3FFD"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CB3FFD">
        <w:rPr>
          <w:rFonts w:ascii="Times New Roman" w:hAnsi="Times New Roman" w:cs="Times New Roman"/>
          <w:b/>
          <w:bCs w:val="0"/>
          <w:sz w:val="28"/>
          <w:szCs w:val="28"/>
          <w:lang w:val="en"/>
        </w:rPr>
        <w:t>Bestial Soul</w:t>
      </w:r>
    </w:p>
    <w:p w14:paraId="1249AF3D" w14:textId="5A903BFC" w:rsidR="000C6B80" w:rsidRPr="00A32486" w:rsidRDefault="00E67544"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Starting at 6</w:t>
      </w:r>
      <w:r w:rsidRPr="00A32486">
        <w:rPr>
          <w:rFonts w:ascii="Times New Roman" w:hAnsi="Times New Roman" w:cs="Times New Roman"/>
          <w:sz w:val="20"/>
          <w:vertAlign w:val="superscript"/>
          <w:lang w:val="en"/>
        </w:rPr>
        <w:t>th</w:t>
      </w:r>
      <w:r w:rsidRPr="00A32486">
        <w:rPr>
          <w:rFonts w:ascii="Times New Roman" w:hAnsi="Times New Roman" w:cs="Times New Roman"/>
          <w:sz w:val="20"/>
          <w:lang w:val="en"/>
        </w:rPr>
        <w:t xml:space="preserve"> level, t</w:t>
      </w:r>
      <w:r w:rsidR="000C6B80" w:rsidRPr="00A32486">
        <w:rPr>
          <w:rFonts w:ascii="Times New Roman" w:hAnsi="Times New Roman" w:cs="Times New Roman"/>
          <w:sz w:val="20"/>
          <w:lang w:val="en"/>
        </w:rPr>
        <w:t xml:space="preserve">he feral power within </w:t>
      </w:r>
      <w:proofErr w:type="gramStart"/>
      <w:r w:rsidR="000C6B80" w:rsidRPr="00A32486">
        <w:rPr>
          <w:rFonts w:ascii="Times New Roman" w:hAnsi="Times New Roman" w:cs="Times New Roman"/>
          <w:sz w:val="20"/>
          <w:lang w:val="en"/>
        </w:rPr>
        <w:t>you</w:t>
      </w:r>
      <w:proofErr w:type="gramEnd"/>
      <w:r w:rsidR="000C6B80" w:rsidRPr="00A32486">
        <w:rPr>
          <w:rFonts w:ascii="Times New Roman" w:hAnsi="Times New Roman" w:cs="Times New Roman"/>
          <w:sz w:val="20"/>
          <w:lang w:val="en"/>
        </w:rPr>
        <w:t xml:space="preserve"> increases, causing the natural weapons of your Form of the Beast to count as magical for the purpose of overcoming resistance and immunity to nonmagical attacks and damage.</w:t>
      </w:r>
    </w:p>
    <w:p w14:paraId="027EE73A"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You can also alter your form to help you adapt to your surroundings. When you finish a short or long rest, choose one of the following benefits, which lasts until you finish your next short or long rest:</w:t>
      </w:r>
    </w:p>
    <w:p w14:paraId="4CBDD0B2" w14:textId="70B85EFC" w:rsidR="000C6B80" w:rsidRPr="00CB3FFD" w:rsidRDefault="000C6B80" w:rsidP="000C6B80">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CB3FFD">
        <w:rPr>
          <w:rFonts w:ascii="Times New Roman" w:hAnsi="Times New Roman" w:cs="Times New Roman"/>
          <w:b/>
          <w:bCs w:val="0"/>
          <w:sz w:val="20"/>
          <w:lang w:val="en"/>
        </w:rPr>
        <w:t>Climbing</w:t>
      </w:r>
      <w:r w:rsidR="00CB3FFD">
        <w:rPr>
          <w:rFonts w:ascii="Times New Roman" w:hAnsi="Times New Roman" w:cs="Times New Roman"/>
          <w:sz w:val="20"/>
          <w:lang w:val="en"/>
        </w:rPr>
        <w:t xml:space="preserve">: </w:t>
      </w:r>
      <w:r w:rsidRPr="00CB3FFD">
        <w:rPr>
          <w:rFonts w:ascii="Times New Roman" w:hAnsi="Times New Roman" w:cs="Times New Roman"/>
          <w:sz w:val="20"/>
          <w:lang w:val="en"/>
        </w:rPr>
        <w:t>You gain a climbing speed equal to your walking speed, and you can climb difficult surfaces, including upside down on ceilings, without needing to make an ability check.</w:t>
      </w:r>
    </w:p>
    <w:p w14:paraId="56494ECB" w14:textId="260843CA" w:rsidR="000C6B80" w:rsidRPr="00CB3FFD" w:rsidRDefault="000C6B80" w:rsidP="00703ECA">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CB3FFD">
        <w:rPr>
          <w:rFonts w:ascii="Times New Roman" w:hAnsi="Times New Roman" w:cs="Times New Roman"/>
          <w:b/>
          <w:bCs w:val="0"/>
          <w:sz w:val="20"/>
          <w:lang w:val="en"/>
        </w:rPr>
        <w:t>Jumping</w:t>
      </w:r>
      <w:r w:rsidR="00CB3FFD">
        <w:rPr>
          <w:rFonts w:ascii="Times New Roman" w:hAnsi="Times New Roman" w:cs="Times New Roman"/>
          <w:sz w:val="20"/>
          <w:lang w:val="en"/>
        </w:rPr>
        <w:t xml:space="preserve">: </w:t>
      </w:r>
      <w:r w:rsidRPr="00CB3FFD">
        <w:rPr>
          <w:rFonts w:ascii="Times New Roman" w:hAnsi="Times New Roman" w:cs="Times New Roman"/>
          <w:sz w:val="20"/>
          <w:lang w:val="en"/>
        </w:rPr>
        <w:t>When you jump, you can make a Strength (Athletics) check and extend your jump by a number of feet equal to the check’s total. You can make this special check only once per turn.</w:t>
      </w:r>
    </w:p>
    <w:p w14:paraId="2317C941" w14:textId="30D9C36C" w:rsidR="00E67544" w:rsidRPr="00CB3FFD" w:rsidRDefault="000C6B80" w:rsidP="00356249">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CB3FFD">
        <w:rPr>
          <w:rFonts w:ascii="Times New Roman" w:hAnsi="Times New Roman" w:cs="Times New Roman"/>
          <w:b/>
          <w:bCs w:val="0"/>
          <w:sz w:val="20"/>
          <w:lang w:val="en"/>
        </w:rPr>
        <w:t>Swimming</w:t>
      </w:r>
      <w:r w:rsidR="00CB3FFD" w:rsidRPr="00CB3FFD">
        <w:rPr>
          <w:rFonts w:ascii="Times New Roman" w:hAnsi="Times New Roman" w:cs="Times New Roman"/>
          <w:sz w:val="20"/>
          <w:lang w:val="en"/>
        </w:rPr>
        <w:t xml:space="preserve">: </w:t>
      </w:r>
      <w:r w:rsidRPr="00CB3FFD">
        <w:rPr>
          <w:rFonts w:ascii="Times New Roman" w:hAnsi="Times New Roman" w:cs="Times New Roman"/>
          <w:sz w:val="20"/>
          <w:lang w:val="en"/>
        </w:rPr>
        <w:t>You gain a swimming speed equal to your walking speed, and you can breathe underwater.</w:t>
      </w:r>
    </w:p>
    <w:p w14:paraId="7D511CDA" w14:textId="21BE783F" w:rsidR="000C6B80" w:rsidRPr="00CB3FFD"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CB3FFD">
        <w:rPr>
          <w:rFonts w:ascii="Times New Roman" w:hAnsi="Times New Roman" w:cs="Times New Roman"/>
          <w:b/>
          <w:bCs w:val="0"/>
          <w:sz w:val="28"/>
          <w:szCs w:val="28"/>
          <w:lang w:val="en"/>
        </w:rPr>
        <w:t>Infectious Fury</w:t>
      </w:r>
    </w:p>
    <w:p w14:paraId="29F1F81C" w14:textId="35DAB692" w:rsidR="000C6B80" w:rsidRPr="00A32486" w:rsidRDefault="00E67544"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Starting at 10</w:t>
      </w:r>
      <w:r w:rsidRPr="00A32486">
        <w:rPr>
          <w:rFonts w:ascii="Times New Roman" w:hAnsi="Times New Roman" w:cs="Times New Roman"/>
          <w:sz w:val="20"/>
          <w:vertAlign w:val="superscript"/>
          <w:lang w:val="en"/>
        </w:rPr>
        <w:t>th</w:t>
      </w:r>
      <w:r w:rsidRPr="00A32486">
        <w:rPr>
          <w:rFonts w:ascii="Times New Roman" w:hAnsi="Times New Roman" w:cs="Times New Roman"/>
          <w:sz w:val="20"/>
          <w:lang w:val="en"/>
        </w:rPr>
        <w:t xml:space="preserve"> level </w:t>
      </w:r>
      <w:r w:rsidR="000C6B80" w:rsidRPr="00A32486">
        <w:rPr>
          <w:rFonts w:ascii="Times New Roman" w:hAnsi="Times New Roman" w:cs="Times New Roman"/>
          <w:sz w:val="20"/>
          <w:lang w:val="en"/>
        </w:rPr>
        <w:t>When you hit a creature with your natural weapons while you are raging, the beast within you can curse your target with rabid fury. The target must succeed on a Wisdom saving throw (DC equal to 8 + your Constitution modifier + your proficiency bonus) or suffer one of the following effects (your choice):</w:t>
      </w:r>
    </w:p>
    <w:p w14:paraId="11376E7E"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The target must use its reaction to make a melee attack against another creature of your choice that you can see.</w:t>
      </w:r>
    </w:p>
    <w:p w14:paraId="16968C9A"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The target takes 2d12 psychic damage.</w:t>
      </w:r>
    </w:p>
    <w:p w14:paraId="1C899429" w14:textId="724B3F8E" w:rsidR="00CB3FFD"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You can use this feature a number of times equal to your proficiency bonus, and you regain all expended uses when you finish a long rest.</w:t>
      </w:r>
    </w:p>
    <w:p w14:paraId="4BD20E8A" w14:textId="77777777" w:rsidR="00CB3FFD" w:rsidRDefault="00CB3FFD">
      <w:pPr>
        <w:spacing w:line="240" w:lineRule="auto"/>
        <w:rPr>
          <w:rFonts w:ascii="Times New Roman" w:hAnsi="Times New Roman" w:cs="Times New Roman"/>
          <w:sz w:val="20"/>
          <w:lang w:val="en"/>
        </w:rPr>
      </w:pPr>
      <w:r>
        <w:rPr>
          <w:rFonts w:ascii="Times New Roman" w:hAnsi="Times New Roman" w:cs="Times New Roman"/>
          <w:sz w:val="20"/>
          <w:lang w:val="en"/>
        </w:rPr>
        <w:br w:type="page"/>
      </w:r>
    </w:p>
    <w:p w14:paraId="6505977F" w14:textId="77777777" w:rsidR="000C6B80" w:rsidRPr="00CB3FFD"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CB3FFD">
        <w:rPr>
          <w:rFonts w:ascii="Times New Roman" w:hAnsi="Times New Roman" w:cs="Times New Roman"/>
          <w:b/>
          <w:bCs w:val="0"/>
          <w:sz w:val="28"/>
          <w:szCs w:val="28"/>
          <w:lang w:val="en"/>
        </w:rPr>
        <w:lastRenderedPageBreak/>
        <w:t>Call the Hunt</w:t>
      </w:r>
    </w:p>
    <w:p w14:paraId="31602447" w14:textId="3A3B6677" w:rsidR="000C6B80" w:rsidRPr="00A32486" w:rsidRDefault="0025004D"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Starting at 14</w:t>
      </w:r>
      <w:r w:rsidR="00CB3FFD">
        <w:rPr>
          <w:rFonts w:ascii="Times New Roman" w:hAnsi="Times New Roman" w:cs="Times New Roman"/>
          <w:sz w:val="20"/>
          <w:lang w:val="en"/>
        </w:rPr>
        <w:t>th</w:t>
      </w:r>
      <w:r w:rsidRPr="00A32486">
        <w:rPr>
          <w:rFonts w:ascii="Times New Roman" w:hAnsi="Times New Roman" w:cs="Times New Roman"/>
          <w:sz w:val="20"/>
          <w:lang w:val="en"/>
        </w:rPr>
        <w:t xml:space="preserve"> level, t</w:t>
      </w:r>
      <w:r w:rsidR="000C6B80" w:rsidRPr="00A32486">
        <w:rPr>
          <w:rFonts w:ascii="Times New Roman" w:hAnsi="Times New Roman" w:cs="Times New Roman"/>
          <w:sz w:val="20"/>
          <w:lang w:val="en"/>
        </w:rPr>
        <w:t>he beast within you grows so powerful that you can spread its ferocity to others and gain resilience from them joining your hunt. When you enter your rage, you can choose a number of other willing creatures you can see within 30 feet of you equal to your Constitution modifier (minimum of one creature). You gain 5 temporary hit points for each creature that accepts this feature. Until the rage ends, the chosen creatures can each use the following benefit once on each of their turns: when the creature hits a target with an attack roll and deals damage to it, the creature can roll a d6 and gain a bonus to the damage equal to the number rolled.</w:t>
      </w:r>
    </w:p>
    <w:p w14:paraId="07FE800A" w14:textId="5E0EDB8A" w:rsidR="00CB3FFD"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You can use this feature a number of times equal to your proficiency bonus, and you regain all expended uses when you finish a long rest.</w:t>
      </w:r>
    </w:p>
    <w:p w14:paraId="7B092B0D" w14:textId="77777777" w:rsidR="00CB3FFD" w:rsidRDefault="00CB3FFD">
      <w:pPr>
        <w:spacing w:line="240" w:lineRule="auto"/>
        <w:rPr>
          <w:rFonts w:ascii="Times New Roman" w:hAnsi="Times New Roman" w:cs="Times New Roman"/>
          <w:sz w:val="20"/>
          <w:lang w:val="en"/>
        </w:rPr>
      </w:pPr>
      <w:r>
        <w:rPr>
          <w:rFonts w:ascii="Times New Roman" w:hAnsi="Times New Roman" w:cs="Times New Roman"/>
          <w:sz w:val="20"/>
          <w:lang w:val="en"/>
        </w:rPr>
        <w:br w:type="page"/>
      </w:r>
    </w:p>
    <w:p w14:paraId="362C6A33" w14:textId="77777777" w:rsidR="000C6B80" w:rsidRPr="00CB3FFD" w:rsidRDefault="000C6B80" w:rsidP="001F5BE4">
      <w:pPr>
        <w:pStyle w:val="Heading2"/>
        <w:rPr>
          <w:rFonts w:ascii="Times New Roman" w:hAnsi="Times New Roman" w:cs="Times New Roman"/>
          <w:sz w:val="28"/>
          <w:szCs w:val="28"/>
          <w:lang w:val="en"/>
        </w:rPr>
      </w:pPr>
      <w:r w:rsidRPr="00CB3FFD">
        <w:rPr>
          <w:rFonts w:ascii="Times New Roman" w:hAnsi="Times New Roman" w:cs="Times New Roman"/>
          <w:sz w:val="28"/>
          <w:szCs w:val="28"/>
          <w:lang w:val="en"/>
        </w:rPr>
        <w:lastRenderedPageBreak/>
        <w:t>Path of the Berserker</w:t>
      </w:r>
    </w:p>
    <w:p w14:paraId="7771C8E5" w14:textId="29C57D79" w:rsidR="001F5BE4" w:rsidRPr="00A32486" w:rsidRDefault="001F5BE4" w:rsidP="001F5BE4">
      <w:pPr>
        <w:widowControl w:val="0"/>
        <w:autoSpaceDE w:val="0"/>
        <w:autoSpaceDN w:val="0"/>
        <w:adjustRightInd w:val="0"/>
        <w:spacing w:after="200" w:line="276" w:lineRule="auto"/>
        <w:rPr>
          <w:rFonts w:ascii="Times New Roman" w:hAnsi="Times New Roman" w:cs="Times New Roman"/>
          <w:sz w:val="20"/>
          <w:u w:val="single"/>
          <w:lang w:val="en"/>
        </w:rPr>
      </w:pPr>
      <w:r w:rsidRPr="00A32486">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1023"/>
        <w:gridCol w:w="3927"/>
      </w:tblGrid>
      <w:tr w:rsidR="001F5BE4" w:rsidRPr="00A32486" w14:paraId="2787B3D3" w14:textId="77777777" w:rsidTr="00CB3FFD">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6334DE0B" w14:textId="77777777" w:rsidR="001F5BE4" w:rsidRPr="00A32486" w:rsidRDefault="001F5BE4" w:rsidP="00BD5A07">
            <w:pPr>
              <w:pStyle w:val="5E-TABLECELLCENTERED"/>
              <w:framePr w:wrap="auto"/>
              <w:rPr>
                <w:rStyle w:val="5ECHARBOLD"/>
                <w:rFonts w:ascii="Times New Roman" w:hAnsi="Times New Roman"/>
                <w:sz w:val="20"/>
              </w:rPr>
            </w:pPr>
            <w:r w:rsidRPr="00A32486">
              <w:rPr>
                <w:rStyle w:val="5ECHARBOLD"/>
                <w:rFonts w:ascii="Times New Roman" w:hAnsi="Times New Roman"/>
                <w:sz w:val="20"/>
              </w:rPr>
              <w:t>Barbarian Level</w:t>
            </w:r>
          </w:p>
        </w:tc>
        <w:tc>
          <w:tcPr>
            <w:tcW w:w="3960" w:type="dxa"/>
            <w:tcBorders>
              <w:top w:val="none" w:sz="0" w:space="0" w:color="auto"/>
              <w:left w:val="none" w:sz="0" w:space="0" w:color="auto"/>
              <w:bottom w:val="none" w:sz="0" w:space="0" w:color="auto"/>
              <w:right w:val="none" w:sz="0" w:space="0" w:color="auto"/>
            </w:tcBorders>
          </w:tcPr>
          <w:p w14:paraId="7E3738B7" w14:textId="77777777" w:rsidR="001F5BE4" w:rsidRPr="00A32486" w:rsidRDefault="001F5BE4" w:rsidP="00BD5A07">
            <w:pPr>
              <w:pStyle w:val="5E-TABLECELL"/>
              <w:rPr>
                <w:rStyle w:val="5ECHARBOLD"/>
                <w:rFonts w:ascii="Times New Roman" w:hAnsi="Times New Roman" w:cs="Times New Roman"/>
                <w:sz w:val="20"/>
                <w:szCs w:val="20"/>
              </w:rPr>
            </w:pPr>
            <w:r w:rsidRPr="00A32486">
              <w:rPr>
                <w:rStyle w:val="5ECHARBOLD"/>
                <w:rFonts w:ascii="Times New Roman" w:hAnsi="Times New Roman" w:cs="Times New Roman"/>
                <w:sz w:val="20"/>
                <w:szCs w:val="20"/>
              </w:rPr>
              <w:t>Feature</w:t>
            </w:r>
          </w:p>
        </w:tc>
      </w:tr>
      <w:tr w:rsidR="001F5BE4" w:rsidRPr="00A32486" w14:paraId="7434212D" w14:textId="77777777" w:rsidTr="00CB3FFD">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0A7C7F" w14:textId="77777777" w:rsidR="001F5BE4" w:rsidRPr="00A32486" w:rsidRDefault="001F5BE4" w:rsidP="00BD5A07">
            <w:pPr>
              <w:pStyle w:val="5E-TABLECELLCENTERED"/>
              <w:framePr w:wrap="auto"/>
              <w:rPr>
                <w:rFonts w:ascii="Times New Roman" w:hAnsi="Times New Roman"/>
                <w:sz w:val="20"/>
              </w:rPr>
            </w:pPr>
            <w:r w:rsidRPr="00A32486">
              <w:rPr>
                <w:rFonts w:ascii="Times New Roman" w:hAnsi="Times New Roman"/>
                <w:sz w:val="20"/>
                <w:lang w:val="en"/>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56DB9E" w14:textId="000E0DEC" w:rsidR="001F5BE4" w:rsidRPr="00A32486" w:rsidRDefault="001F5BE4" w:rsidP="00BD5A07">
            <w:pPr>
              <w:pStyle w:val="5E-TABLECELL"/>
              <w:rPr>
                <w:rStyle w:val="5ECHARITALIC"/>
                <w:rFonts w:ascii="Times New Roman" w:hAnsi="Times New Roman" w:cs="Times New Roman"/>
                <w:sz w:val="20"/>
                <w:szCs w:val="20"/>
              </w:rPr>
            </w:pPr>
            <w:r w:rsidRPr="00A32486">
              <w:rPr>
                <w:rFonts w:ascii="Times New Roman" w:hAnsi="Times New Roman" w:cs="Times New Roman"/>
                <w:sz w:val="20"/>
                <w:szCs w:val="20"/>
                <w:lang w:val="en"/>
              </w:rPr>
              <w:t>Frenzy</w:t>
            </w:r>
          </w:p>
        </w:tc>
      </w:tr>
      <w:tr w:rsidR="001F5BE4" w:rsidRPr="00A32486" w14:paraId="5E5E1065" w14:textId="77777777" w:rsidTr="00CB3FFD">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E9A0F4" w14:textId="77777777" w:rsidR="001F5BE4" w:rsidRPr="00A32486" w:rsidRDefault="001F5BE4" w:rsidP="00BD5A07">
            <w:pPr>
              <w:pStyle w:val="5E-TABLECELLCENTERED"/>
              <w:framePr w:wrap="auto"/>
              <w:rPr>
                <w:rFonts w:ascii="Times New Roman" w:hAnsi="Times New Roman"/>
                <w:sz w:val="20"/>
              </w:rPr>
            </w:pPr>
            <w:r w:rsidRPr="00A32486">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D06FCE" w14:textId="05B4278A" w:rsidR="001F5BE4" w:rsidRPr="00A32486" w:rsidRDefault="001F5BE4" w:rsidP="00BD5A0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A32486">
              <w:rPr>
                <w:rFonts w:ascii="Times New Roman" w:hAnsi="Times New Roman" w:cs="Times New Roman"/>
                <w:sz w:val="20"/>
                <w:lang w:val="en"/>
              </w:rPr>
              <w:t>Mindless Rage</w:t>
            </w:r>
          </w:p>
        </w:tc>
      </w:tr>
      <w:tr w:rsidR="001F5BE4" w:rsidRPr="00A32486" w14:paraId="32815AC1" w14:textId="77777777" w:rsidTr="00CB3FFD">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A7D55F" w14:textId="77777777" w:rsidR="001F5BE4" w:rsidRPr="00A32486" w:rsidRDefault="001F5BE4" w:rsidP="00BD5A07">
            <w:pPr>
              <w:pStyle w:val="5E-TABLECELLCENTERED"/>
              <w:framePr w:wrap="auto"/>
              <w:rPr>
                <w:rFonts w:ascii="Times New Roman" w:hAnsi="Times New Roman"/>
                <w:sz w:val="20"/>
              </w:rPr>
            </w:pPr>
            <w:r w:rsidRPr="00A32486">
              <w:rPr>
                <w:rFonts w:ascii="Times New Roman" w:hAnsi="Times New Roman"/>
                <w:sz w:val="20"/>
                <w:lang w:val="en"/>
              </w:rPr>
              <w:t>10th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B17FD2" w14:textId="20EA3A10" w:rsidR="001F5BE4" w:rsidRPr="00A32486" w:rsidRDefault="001F5BE4" w:rsidP="00BD5A0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A32486">
              <w:rPr>
                <w:rFonts w:ascii="Times New Roman" w:hAnsi="Times New Roman" w:cs="Times New Roman"/>
                <w:sz w:val="20"/>
                <w:lang w:val="en"/>
              </w:rPr>
              <w:t>Intimidating Presence</w:t>
            </w:r>
          </w:p>
        </w:tc>
      </w:tr>
      <w:tr w:rsidR="001F5BE4" w:rsidRPr="00A32486" w14:paraId="037B05E0" w14:textId="77777777" w:rsidTr="00CB3FFD">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83722F" w14:textId="77777777" w:rsidR="001F5BE4" w:rsidRPr="00A32486" w:rsidRDefault="001F5BE4" w:rsidP="00BD5A07">
            <w:pPr>
              <w:pStyle w:val="5E-TABLECELLCENTERED"/>
              <w:framePr w:wrap="auto"/>
              <w:rPr>
                <w:rFonts w:ascii="Times New Roman" w:hAnsi="Times New Roman"/>
                <w:sz w:val="20"/>
              </w:rPr>
            </w:pPr>
            <w:r w:rsidRPr="00A32486">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C04744" w14:textId="54C24AC2" w:rsidR="001F5BE4" w:rsidRPr="00A32486" w:rsidRDefault="001F5BE4" w:rsidP="001F5BE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A32486">
              <w:rPr>
                <w:rFonts w:ascii="Times New Roman" w:hAnsi="Times New Roman" w:cs="Times New Roman"/>
                <w:sz w:val="20"/>
                <w:lang w:val="en"/>
              </w:rPr>
              <w:t>Retaliation</w:t>
            </w:r>
          </w:p>
        </w:tc>
      </w:tr>
    </w:tbl>
    <w:p w14:paraId="6CBD0166" w14:textId="5E36CD60" w:rsidR="000C6B80" w:rsidRPr="00CB3FFD" w:rsidRDefault="001F5BE4"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A32486">
        <w:rPr>
          <w:rFonts w:ascii="Times New Roman" w:hAnsi="Times New Roman" w:cs="Times New Roman"/>
          <w:sz w:val="20"/>
          <w:lang w:val="en"/>
        </w:rPr>
        <w:br/>
      </w:r>
      <w:r w:rsidR="000C6B80" w:rsidRPr="00CB3FFD">
        <w:rPr>
          <w:rFonts w:ascii="Times New Roman" w:hAnsi="Times New Roman" w:cs="Times New Roman"/>
          <w:b/>
          <w:bCs w:val="0"/>
          <w:sz w:val="28"/>
          <w:szCs w:val="28"/>
          <w:lang w:val="en"/>
        </w:rPr>
        <w:t>Frenzy</w:t>
      </w:r>
    </w:p>
    <w:p w14:paraId="19DC70CC" w14:textId="77777777" w:rsidR="00CB3FFD" w:rsidRDefault="000C6B80" w:rsidP="000C6B80">
      <w:pPr>
        <w:widowControl w:val="0"/>
        <w:autoSpaceDE w:val="0"/>
        <w:autoSpaceDN w:val="0"/>
        <w:adjustRightInd w:val="0"/>
        <w:spacing w:after="200" w:line="276" w:lineRule="auto"/>
        <w:rPr>
          <w:rFonts w:ascii="Times New Roman" w:hAnsi="Times New Roman" w:cs="Times New Roman"/>
          <w:sz w:val="20"/>
        </w:rPr>
      </w:pPr>
      <w:r w:rsidRPr="00A32486">
        <w:rPr>
          <w:rFonts w:ascii="Times New Roman" w:hAnsi="Times New Roman" w:cs="Times New Roman"/>
          <w:sz w:val="20"/>
          <w:lang w:val="en"/>
        </w:rPr>
        <w:t xml:space="preserve">Starting when you choose this path at 3rd level, you can go into a frenzy when you rage. If you do so, for the duration of your rage you can make a single melee weapon attack as a bonus action on each of your turns after this one. </w:t>
      </w:r>
      <w:r w:rsidRPr="00A32486">
        <w:rPr>
          <w:rFonts w:ascii="Times New Roman" w:hAnsi="Times New Roman" w:cs="Times New Roman"/>
          <w:sz w:val="20"/>
          <w:lang w:val="en"/>
        </w:rPr>
        <w:br/>
      </w:r>
      <w:r w:rsidRPr="00A32486">
        <w:rPr>
          <w:rFonts w:ascii="Times New Roman" w:hAnsi="Times New Roman" w:cs="Times New Roman"/>
          <w:sz w:val="20"/>
          <w:lang w:val="en"/>
        </w:rPr>
        <w:br/>
      </w:r>
      <w:r w:rsidRPr="00A32486">
        <w:rPr>
          <w:rFonts w:ascii="Times New Roman" w:hAnsi="Times New Roman" w:cs="Times New Roman"/>
          <w:sz w:val="20"/>
        </w:rPr>
        <w:t xml:space="preserve">You can enter into a frenzy rage without penalty a number of times per long rest equal to half your proficiency bonus rounded </w:t>
      </w:r>
      <w:r w:rsidR="00CB3FFD">
        <w:rPr>
          <w:rFonts w:ascii="Times New Roman" w:hAnsi="Times New Roman" w:cs="Times New Roman"/>
          <w:sz w:val="20"/>
        </w:rPr>
        <w:t>up</w:t>
      </w:r>
      <w:r w:rsidRPr="00A32486">
        <w:rPr>
          <w:rFonts w:ascii="Times New Roman" w:hAnsi="Times New Roman" w:cs="Times New Roman"/>
          <w:sz w:val="20"/>
        </w:rPr>
        <w:t>, after which if your rage ends you gain one level of exhaustion.</w:t>
      </w:r>
    </w:p>
    <w:p w14:paraId="501106D4" w14:textId="207DEC3C" w:rsidR="000C6B80" w:rsidRPr="00CB3FFD"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CB3FFD">
        <w:rPr>
          <w:rFonts w:ascii="Times New Roman" w:hAnsi="Times New Roman" w:cs="Times New Roman"/>
          <w:b/>
          <w:bCs w:val="0"/>
          <w:sz w:val="28"/>
          <w:szCs w:val="28"/>
          <w:lang w:val="en"/>
        </w:rPr>
        <w:t>Mindless Rage</w:t>
      </w:r>
    </w:p>
    <w:p w14:paraId="3652B88F" w14:textId="1851E4C2" w:rsidR="004D1A6B"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Beginning at 6th level, you can’t be charmed or frightened while raging. If you are charmed or frightened when you enter your rage, the effect is suspended for the duration of the rage.</w:t>
      </w:r>
    </w:p>
    <w:p w14:paraId="2713B7EE" w14:textId="77777777" w:rsidR="000C6B80" w:rsidRPr="00CB3FFD"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CB3FFD">
        <w:rPr>
          <w:rFonts w:ascii="Times New Roman" w:hAnsi="Times New Roman" w:cs="Times New Roman"/>
          <w:b/>
          <w:bCs w:val="0"/>
          <w:sz w:val="28"/>
          <w:szCs w:val="28"/>
          <w:lang w:val="en"/>
        </w:rPr>
        <w:t>Intimidating Presence</w:t>
      </w:r>
    </w:p>
    <w:p w14:paraId="71AA2F64" w14:textId="3FE0C9DE"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w:t>
      </w:r>
      <w:r w:rsidRPr="00A32486">
        <w:rPr>
          <w:rFonts w:ascii="Times New Roman" w:hAnsi="Times New Roman" w:cs="Times New Roman"/>
          <w:sz w:val="20"/>
        </w:rPr>
        <w:t>strength</w:t>
      </w:r>
      <w:r w:rsidRPr="00A32486">
        <w:rPr>
          <w:rFonts w:ascii="Times New Roman" w:hAnsi="Times New Roman" w:cs="Times New Roman"/>
          <w:sz w:val="20"/>
          <w:lang w:val="en"/>
        </w:rPr>
        <w:t xml:space="preserve">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14:paraId="28E8F4EF"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If the creature succeeds on its saving throw, you can’t use this feature on that creature again for 24 hours.</w:t>
      </w:r>
    </w:p>
    <w:p w14:paraId="0C0933FE" w14:textId="77777777" w:rsidR="000C6B80" w:rsidRDefault="000C6B80" w:rsidP="000C6B80">
      <w:pPr>
        <w:widowControl w:val="0"/>
        <w:autoSpaceDE w:val="0"/>
        <w:autoSpaceDN w:val="0"/>
        <w:adjustRightInd w:val="0"/>
        <w:spacing w:after="200" w:line="276" w:lineRule="auto"/>
        <w:rPr>
          <w:rFonts w:ascii="Times New Roman" w:hAnsi="Times New Roman" w:cs="Times New Roman"/>
          <w:sz w:val="20"/>
          <w:lang w:val="en"/>
        </w:rPr>
      </w:pPr>
    </w:p>
    <w:p w14:paraId="63548551" w14:textId="77777777" w:rsidR="00CB3FFD" w:rsidRPr="00A32486" w:rsidRDefault="00CB3FFD" w:rsidP="000C6B80">
      <w:pPr>
        <w:widowControl w:val="0"/>
        <w:autoSpaceDE w:val="0"/>
        <w:autoSpaceDN w:val="0"/>
        <w:adjustRightInd w:val="0"/>
        <w:spacing w:after="200" w:line="276" w:lineRule="auto"/>
        <w:rPr>
          <w:rFonts w:ascii="Times New Roman" w:hAnsi="Times New Roman" w:cs="Times New Roman"/>
          <w:sz w:val="20"/>
          <w:lang w:val="en"/>
        </w:rPr>
      </w:pPr>
    </w:p>
    <w:p w14:paraId="581C4F78" w14:textId="77777777" w:rsidR="000C6B80" w:rsidRPr="00CB3FFD"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CB3FFD">
        <w:rPr>
          <w:rFonts w:ascii="Times New Roman" w:hAnsi="Times New Roman" w:cs="Times New Roman"/>
          <w:b/>
          <w:bCs w:val="0"/>
          <w:sz w:val="28"/>
          <w:szCs w:val="28"/>
          <w:lang w:val="en"/>
        </w:rPr>
        <w:t>Retaliation</w:t>
      </w:r>
    </w:p>
    <w:p w14:paraId="51219146"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Starting at 14th level, when you take damage from a creature that is within 5 feet of you, you can use your reaction to make a melee weapon attack against that creature.</w:t>
      </w:r>
    </w:p>
    <w:p w14:paraId="0FCF0CBD" w14:textId="35C7F43B" w:rsidR="001F5BE4" w:rsidRPr="00A32486" w:rsidRDefault="001F5BE4">
      <w:pPr>
        <w:spacing w:line="240" w:lineRule="auto"/>
        <w:rPr>
          <w:rFonts w:ascii="Times New Roman" w:hAnsi="Times New Roman" w:cs="Times New Roman"/>
          <w:sz w:val="20"/>
          <w:lang w:val="en"/>
        </w:rPr>
      </w:pPr>
      <w:r w:rsidRPr="00A32486">
        <w:rPr>
          <w:rFonts w:ascii="Times New Roman" w:hAnsi="Times New Roman" w:cs="Times New Roman"/>
          <w:sz w:val="20"/>
          <w:lang w:val="en"/>
        </w:rPr>
        <w:br w:type="page"/>
      </w:r>
    </w:p>
    <w:p w14:paraId="29D6987E" w14:textId="1D5D11A3" w:rsidR="001F5BE4" w:rsidRPr="00A32486" w:rsidRDefault="000C6B80" w:rsidP="001F5BE4">
      <w:pPr>
        <w:widowControl w:val="0"/>
        <w:autoSpaceDE w:val="0"/>
        <w:autoSpaceDN w:val="0"/>
        <w:adjustRightInd w:val="0"/>
        <w:spacing w:after="200" w:line="276" w:lineRule="auto"/>
        <w:rPr>
          <w:rFonts w:ascii="Times New Roman" w:hAnsi="Times New Roman" w:cs="Times New Roman"/>
          <w:sz w:val="20"/>
          <w:u w:val="single"/>
          <w:lang w:val="en"/>
        </w:rPr>
      </w:pPr>
      <w:r w:rsidRPr="00E51352">
        <w:rPr>
          <w:rStyle w:val="Heading2Char"/>
          <w:rFonts w:ascii="Times New Roman" w:hAnsi="Times New Roman" w:cs="Times New Roman"/>
          <w:sz w:val="28"/>
          <w:szCs w:val="28"/>
        </w:rPr>
        <w:lastRenderedPageBreak/>
        <w:t>Path of the Storm Herald</w:t>
      </w:r>
      <w:r w:rsidR="001F5BE4" w:rsidRPr="00A32486">
        <w:rPr>
          <w:rFonts w:ascii="Times New Roman" w:hAnsi="Times New Roman" w:cs="Times New Roman"/>
          <w:sz w:val="20"/>
          <w:lang w:val="en"/>
        </w:rPr>
        <w:br/>
      </w:r>
      <w:r w:rsidR="001F5BE4" w:rsidRPr="00A32486">
        <w:rPr>
          <w:rFonts w:ascii="Times New Roman" w:hAnsi="Times New Roman" w:cs="Times New Roman"/>
          <w:sz w:val="20"/>
          <w:lang w:val="en"/>
        </w:rPr>
        <w:br/>
      </w:r>
      <w:r w:rsidR="001F5BE4" w:rsidRPr="00A32486">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1023"/>
        <w:gridCol w:w="3927"/>
      </w:tblGrid>
      <w:tr w:rsidR="001F5BE4" w:rsidRPr="00A32486" w14:paraId="0E372BF2" w14:textId="77777777" w:rsidTr="00E51352">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28A4D857" w14:textId="77777777" w:rsidR="001F5BE4" w:rsidRPr="00A32486" w:rsidRDefault="001F5BE4" w:rsidP="00BD5A07">
            <w:pPr>
              <w:pStyle w:val="5E-TABLECELLCENTERED"/>
              <w:framePr w:wrap="auto"/>
              <w:rPr>
                <w:rStyle w:val="5ECHARBOLD"/>
                <w:rFonts w:ascii="Times New Roman" w:hAnsi="Times New Roman"/>
                <w:sz w:val="20"/>
              </w:rPr>
            </w:pPr>
            <w:r w:rsidRPr="00A32486">
              <w:rPr>
                <w:rStyle w:val="5ECHARBOLD"/>
                <w:rFonts w:ascii="Times New Roman" w:hAnsi="Times New Roman"/>
                <w:sz w:val="20"/>
              </w:rPr>
              <w:t>Barbarian Level</w:t>
            </w:r>
          </w:p>
        </w:tc>
        <w:tc>
          <w:tcPr>
            <w:tcW w:w="3960" w:type="dxa"/>
            <w:tcBorders>
              <w:top w:val="none" w:sz="0" w:space="0" w:color="auto"/>
              <w:left w:val="none" w:sz="0" w:space="0" w:color="auto"/>
              <w:bottom w:val="none" w:sz="0" w:space="0" w:color="auto"/>
              <w:right w:val="none" w:sz="0" w:space="0" w:color="auto"/>
            </w:tcBorders>
          </w:tcPr>
          <w:p w14:paraId="570C4EC8" w14:textId="77777777" w:rsidR="001F5BE4" w:rsidRPr="00A32486" w:rsidRDefault="001F5BE4" w:rsidP="00BD5A07">
            <w:pPr>
              <w:pStyle w:val="5E-TABLECELL"/>
              <w:rPr>
                <w:rStyle w:val="5ECHARBOLD"/>
                <w:rFonts w:ascii="Times New Roman" w:hAnsi="Times New Roman" w:cs="Times New Roman"/>
                <w:sz w:val="20"/>
                <w:szCs w:val="20"/>
              </w:rPr>
            </w:pPr>
            <w:r w:rsidRPr="00A32486">
              <w:rPr>
                <w:rStyle w:val="5ECHARBOLD"/>
                <w:rFonts w:ascii="Times New Roman" w:hAnsi="Times New Roman" w:cs="Times New Roman"/>
                <w:sz w:val="20"/>
                <w:szCs w:val="20"/>
              </w:rPr>
              <w:t>Feature</w:t>
            </w:r>
          </w:p>
        </w:tc>
      </w:tr>
      <w:tr w:rsidR="001F5BE4" w:rsidRPr="00A32486" w14:paraId="2147A77C" w14:textId="77777777" w:rsidTr="00E51352">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9D9BDB" w14:textId="77777777" w:rsidR="001F5BE4" w:rsidRPr="00A32486" w:rsidRDefault="001F5BE4" w:rsidP="00BD5A07">
            <w:pPr>
              <w:pStyle w:val="5E-TABLECELLCENTERED"/>
              <w:framePr w:wrap="auto"/>
              <w:rPr>
                <w:rFonts w:ascii="Times New Roman" w:hAnsi="Times New Roman"/>
                <w:sz w:val="20"/>
              </w:rPr>
            </w:pPr>
            <w:r w:rsidRPr="00A32486">
              <w:rPr>
                <w:rFonts w:ascii="Times New Roman" w:hAnsi="Times New Roman"/>
                <w:sz w:val="20"/>
                <w:lang w:val="en"/>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71228F" w14:textId="4BF26356" w:rsidR="001F5BE4" w:rsidRPr="00A32486" w:rsidRDefault="001F5BE4" w:rsidP="00BD5A07">
            <w:pPr>
              <w:pStyle w:val="5E-TABLECELL"/>
              <w:rPr>
                <w:rStyle w:val="5ECHARITALIC"/>
                <w:rFonts w:ascii="Times New Roman" w:hAnsi="Times New Roman" w:cs="Times New Roman"/>
                <w:sz w:val="20"/>
                <w:szCs w:val="20"/>
              </w:rPr>
            </w:pPr>
            <w:r w:rsidRPr="00A32486">
              <w:rPr>
                <w:rFonts w:ascii="Times New Roman" w:hAnsi="Times New Roman" w:cs="Times New Roman"/>
                <w:sz w:val="20"/>
                <w:szCs w:val="20"/>
                <w:lang w:val="en"/>
              </w:rPr>
              <w:t>Storm Aura</w:t>
            </w:r>
          </w:p>
        </w:tc>
      </w:tr>
      <w:tr w:rsidR="001F5BE4" w:rsidRPr="00A32486" w14:paraId="3F1F03F5" w14:textId="77777777" w:rsidTr="00E51352">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4F10A3A" w14:textId="77777777" w:rsidR="001F5BE4" w:rsidRPr="00A32486" w:rsidRDefault="001F5BE4" w:rsidP="00BD5A07">
            <w:pPr>
              <w:pStyle w:val="5E-TABLECELLCENTERED"/>
              <w:framePr w:wrap="auto"/>
              <w:rPr>
                <w:rFonts w:ascii="Times New Roman" w:hAnsi="Times New Roman"/>
                <w:sz w:val="20"/>
              </w:rPr>
            </w:pPr>
            <w:r w:rsidRPr="00A32486">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22262B" w14:textId="77777777" w:rsidR="001F5BE4" w:rsidRPr="00A32486" w:rsidRDefault="001F5BE4" w:rsidP="00BD5A0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A32486">
              <w:rPr>
                <w:rFonts w:ascii="Times New Roman" w:hAnsi="Times New Roman" w:cs="Times New Roman"/>
                <w:sz w:val="20"/>
                <w:lang w:val="en"/>
              </w:rPr>
              <w:t>Bestial Soul</w:t>
            </w:r>
          </w:p>
        </w:tc>
      </w:tr>
      <w:tr w:rsidR="001F5BE4" w:rsidRPr="00A32486" w14:paraId="2F6100B6" w14:textId="77777777" w:rsidTr="00E51352">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E79AA8" w14:textId="77777777" w:rsidR="001F5BE4" w:rsidRPr="00A32486" w:rsidRDefault="001F5BE4" w:rsidP="00BD5A07">
            <w:pPr>
              <w:pStyle w:val="5E-TABLECELLCENTERED"/>
              <w:framePr w:wrap="auto"/>
              <w:rPr>
                <w:rFonts w:ascii="Times New Roman" w:hAnsi="Times New Roman"/>
                <w:sz w:val="20"/>
              </w:rPr>
            </w:pPr>
            <w:r w:rsidRPr="00A32486">
              <w:rPr>
                <w:rFonts w:ascii="Times New Roman" w:hAnsi="Times New Roman"/>
                <w:sz w:val="20"/>
                <w:lang w:val="en"/>
              </w:rPr>
              <w:t>10th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24F1E8" w14:textId="03697438" w:rsidR="001F5BE4" w:rsidRPr="00A32486" w:rsidRDefault="001F5BE4" w:rsidP="00BD5A0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A32486">
              <w:rPr>
                <w:rFonts w:ascii="Times New Roman" w:hAnsi="Times New Roman" w:cs="Times New Roman"/>
                <w:sz w:val="20"/>
                <w:lang w:val="en"/>
              </w:rPr>
              <w:t>Storm Soul</w:t>
            </w:r>
          </w:p>
        </w:tc>
      </w:tr>
      <w:tr w:rsidR="001F5BE4" w:rsidRPr="00A32486" w14:paraId="6096F870" w14:textId="77777777" w:rsidTr="00E51352">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651F22" w14:textId="77777777" w:rsidR="001F5BE4" w:rsidRPr="00A32486" w:rsidRDefault="001F5BE4" w:rsidP="00BD5A07">
            <w:pPr>
              <w:pStyle w:val="5E-TABLECELLCENTERED"/>
              <w:framePr w:wrap="auto"/>
              <w:rPr>
                <w:rFonts w:ascii="Times New Roman" w:hAnsi="Times New Roman"/>
                <w:sz w:val="20"/>
              </w:rPr>
            </w:pPr>
            <w:r w:rsidRPr="00A32486">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D682D19" w14:textId="0FD60F84" w:rsidR="001F5BE4" w:rsidRPr="00A32486" w:rsidRDefault="001F5BE4" w:rsidP="00BD5A0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A32486">
              <w:rPr>
                <w:rFonts w:ascii="Times New Roman" w:hAnsi="Times New Roman" w:cs="Times New Roman"/>
                <w:sz w:val="20"/>
                <w:lang w:val="en"/>
              </w:rPr>
              <w:t>Raging Storm</w:t>
            </w:r>
          </w:p>
        </w:tc>
      </w:tr>
    </w:tbl>
    <w:p w14:paraId="46E915B1" w14:textId="77777777" w:rsidR="000C6B80" w:rsidRPr="00E51352"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E51352">
        <w:rPr>
          <w:rFonts w:ascii="Times New Roman" w:hAnsi="Times New Roman" w:cs="Times New Roman"/>
          <w:b/>
          <w:bCs w:val="0"/>
          <w:sz w:val="28"/>
          <w:szCs w:val="28"/>
          <w:lang w:val="en"/>
        </w:rPr>
        <w:t>Storm Aura</w:t>
      </w:r>
    </w:p>
    <w:p w14:paraId="3CA13992" w14:textId="001C4BC0"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Starting at 3rd level, you emanate a stormy, magical aura while you rage. The aura extends 10 feet from you in every direction, but not through total cover.</w:t>
      </w:r>
    </w:p>
    <w:p w14:paraId="102A6923"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Your aura has an effect that activates when you enter your rage, and you can activate the effect again on each of your turns as a bonus action. Choose desert, sea, or tundra. Your aura’s effect depends on that chosen environment, as detailed below. You can change your environment choice whenever you gain a level in this class.</w:t>
      </w:r>
    </w:p>
    <w:p w14:paraId="44C87606" w14:textId="054B129B" w:rsidR="001F5BE4"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If your aura’s effects require a saving throw, the DC equals 8 + your proficiency bonus + your Constitution</w:t>
      </w:r>
      <w:r w:rsidRPr="00A32486">
        <w:rPr>
          <w:rFonts w:ascii="Times New Roman" w:hAnsi="Times New Roman" w:cs="Times New Roman"/>
          <w:sz w:val="20"/>
        </w:rPr>
        <w:t xml:space="preserve"> or Wisdom</w:t>
      </w:r>
      <w:r w:rsidRPr="00A32486">
        <w:rPr>
          <w:rFonts w:ascii="Times New Roman" w:hAnsi="Times New Roman" w:cs="Times New Roman"/>
          <w:sz w:val="20"/>
          <w:lang w:val="en"/>
        </w:rPr>
        <w:t xml:space="preserve"> modifier</w:t>
      </w:r>
      <w:r w:rsidRPr="00A32486">
        <w:rPr>
          <w:rFonts w:ascii="Times New Roman" w:hAnsi="Times New Roman" w:cs="Times New Roman"/>
          <w:sz w:val="20"/>
        </w:rPr>
        <w:t xml:space="preserve"> (your choice)</w:t>
      </w:r>
      <w:r w:rsidRPr="00A32486">
        <w:rPr>
          <w:rFonts w:ascii="Times New Roman" w:hAnsi="Times New Roman" w:cs="Times New Roman"/>
          <w:sz w:val="20"/>
          <w:lang w:val="en"/>
        </w:rPr>
        <w:t>.</w:t>
      </w:r>
    </w:p>
    <w:p w14:paraId="3E050B19" w14:textId="7655CD48" w:rsidR="000C6B80" w:rsidRPr="00E51352" w:rsidRDefault="000C6B80" w:rsidP="00AC6BE7">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E51352">
        <w:rPr>
          <w:rFonts w:ascii="Times New Roman" w:hAnsi="Times New Roman" w:cs="Times New Roman"/>
          <w:b/>
          <w:bCs w:val="0"/>
          <w:sz w:val="20"/>
          <w:lang w:val="en"/>
        </w:rPr>
        <w:t>Desert</w:t>
      </w:r>
      <w:r w:rsidR="00E51352" w:rsidRPr="00E51352">
        <w:rPr>
          <w:rFonts w:ascii="Times New Roman" w:hAnsi="Times New Roman" w:cs="Times New Roman"/>
          <w:sz w:val="20"/>
          <w:lang w:val="en"/>
        </w:rPr>
        <w:t xml:space="preserve">: </w:t>
      </w:r>
      <w:r w:rsidRPr="00E51352">
        <w:rPr>
          <w:rFonts w:ascii="Times New Roman" w:hAnsi="Times New Roman" w:cs="Times New Roman"/>
          <w:sz w:val="20"/>
          <w:lang w:val="en"/>
        </w:rPr>
        <w:t>When this effect is activated, all other creatures in your aura take 2 fire damage each. The damage increases when you reach certain levels in this class, increasing to 3 at 5th level, 4 at 10th level, 5 at 15th level, and 6 at 20th level.</w:t>
      </w:r>
    </w:p>
    <w:p w14:paraId="0B363092" w14:textId="20DE00EF" w:rsidR="000C6B80" w:rsidRPr="00E51352" w:rsidRDefault="000C6B80" w:rsidP="00B63EE1">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E51352">
        <w:rPr>
          <w:rFonts w:ascii="Times New Roman" w:hAnsi="Times New Roman" w:cs="Times New Roman"/>
          <w:b/>
          <w:bCs w:val="0"/>
          <w:sz w:val="20"/>
          <w:lang w:val="en"/>
        </w:rPr>
        <w:t>Sea</w:t>
      </w:r>
      <w:r w:rsidR="00E51352" w:rsidRPr="00E51352">
        <w:rPr>
          <w:rFonts w:ascii="Times New Roman" w:hAnsi="Times New Roman" w:cs="Times New Roman"/>
          <w:sz w:val="20"/>
          <w:lang w:val="en"/>
        </w:rPr>
        <w:t xml:space="preserve">: </w:t>
      </w:r>
      <w:r w:rsidRPr="00E51352">
        <w:rPr>
          <w:rFonts w:ascii="Times New Roman" w:hAnsi="Times New Roman" w:cs="Times New Roman"/>
          <w:sz w:val="20"/>
          <w:lang w:val="en"/>
        </w:rPr>
        <w:t>When this effect is activated, you can choose one other creature you can see in your aura. The target must make a Dexterity saving throw. The target takes 1d6 lightning damage on a failed save, or half as much damage on a successful one. The damage increases when you reach certain levels in this class, increasing to 2d6 at 10th level, 3d6 at 15th level, and 4d6 at 20th level.</w:t>
      </w:r>
    </w:p>
    <w:p w14:paraId="459C446A" w14:textId="23F2D46C" w:rsidR="001F5BE4" w:rsidRPr="00E51352" w:rsidRDefault="000C6B80" w:rsidP="00C4700D">
      <w:pPr>
        <w:pStyle w:val="ListParagraph"/>
        <w:widowControl w:val="0"/>
        <w:numPr>
          <w:ilvl w:val="0"/>
          <w:numId w:val="44"/>
        </w:numPr>
        <w:autoSpaceDE w:val="0"/>
        <w:autoSpaceDN w:val="0"/>
        <w:adjustRightInd w:val="0"/>
        <w:spacing w:after="200" w:line="240" w:lineRule="auto"/>
        <w:rPr>
          <w:rFonts w:ascii="Times New Roman" w:hAnsi="Times New Roman" w:cs="Times New Roman"/>
          <w:sz w:val="20"/>
          <w:lang w:val="en"/>
        </w:rPr>
      </w:pPr>
      <w:r w:rsidRPr="00E51352">
        <w:rPr>
          <w:rFonts w:ascii="Times New Roman" w:hAnsi="Times New Roman" w:cs="Times New Roman"/>
          <w:b/>
          <w:bCs w:val="0"/>
          <w:sz w:val="20"/>
          <w:lang w:val="en"/>
        </w:rPr>
        <w:t>Tundra</w:t>
      </w:r>
      <w:r w:rsidR="00E51352" w:rsidRPr="00E51352">
        <w:rPr>
          <w:rFonts w:ascii="Times New Roman" w:hAnsi="Times New Roman" w:cs="Times New Roman"/>
          <w:sz w:val="20"/>
          <w:lang w:val="en"/>
        </w:rPr>
        <w:t xml:space="preserve">: </w:t>
      </w:r>
      <w:r w:rsidRPr="00E51352">
        <w:rPr>
          <w:rFonts w:ascii="Times New Roman" w:hAnsi="Times New Roman" w:cs="Times New Roman"/>
          <w:sz w:val="20"/>
          <w:lang w:val="en"/>
        </w:rPr>
        <w:t>When this effect is activated, each creature of your choice in your aura gains 2 temporary hit points, as icy spirits inure it to suffering. The temporary hit points increase when you reach certain levels in this class, increasing to 3 at 5th level, 4 at 10th level, 5 at 15th level, and 6 at 20th level.</w:t>
      </w:r>
    </w:p>
    <w:p w14:paraId="03A49C47"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p>
    <w:p w14:paraId="16F96D47" w14:textId="77777777" w:rsidR="000C6B80" w:rsidRPr="00E51352"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E51352">
        <w:rPr>
          <w:rFonts w:ascii="Times New Roman" w:hAnsi="Times New Roman" w:cs="Times New Roman"/>
          <w:b/>
          <w:bCs w:val="0"/>
          <w:sz w:val="28"/>
          <w:szCs w:val="28"/>
          <w:lang w:val="en"/>
        </w:rPr>
        <w:t>Storm Soul</w:t>
      </w:r>
    </w:p>
    <w:p w14:paraId="79E1FD4E"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At 6th level, the storm grants you benefits even when your aura isn’t active. The benefits are based on the environment you chose for your Storm Aura.</w:t>
      </w:r>
    </w:p>
    <w:p w14:paraId="2DEA7C1B" w14:textId="61824803" w:rsidR="000C6B80" w:rsidRPr="00E51352" w:rsidRDefault="000C6B80" w:rsidP="00BD3BE8">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E51352">
        <w:rPr>
          <w:rFonts w:ascii="Times New Roman" w:hAnsi="Times New Roman" w:cs="Times New Roman"/>
          <w:b/>
          <w:bCs w:val="0"/>
          <w:sz w:val="20"/>
          <w:lang w:val="en"/>
        </w:rPr>
        <w:t>Desert</w:t>
      </w:r>
      <w:r w:rsidR="00E51352">
        <w:rPr>
          <w:rFonts w:ascii="Times New Roman" w:hAnsi="Times New Roman" w:cs="Times New Roman"/>
          <w:sz w:val="20"/>
          <w:lang w:val="en"/>
        </w:rPr>
        <w:t xml:space="preserve">: </w:t>
      </w:r>
      <w:r w:rsidRPr="00E51352">
        <w:rPr>
          <w:rFonts w:ascii="Times New Roman" w:hAnsi="Times New Roman" w:cs="Times New Roman"/>
          <w:sz w:val="20"/>
          <w:lang w:val="en"/>
        </w:rPr>
        <w:t>You gain resistance to fire damage, and you don’t suffer the effects of extreme heat, as described in the Dungeon Master’s Guide. Moreover, as an action, you can touch a flammable object that isn’t being worn or carried by anyone else and set it on fire.</w:t>
      </w:r>
    </w:p>
    <w:p w14:paraId="4D668E0E" w14:textId="7DFF996F" w:rsidR="000C6B80" w:rsidRPr="00E51352" w:rsidRDefault="000C6B80" w:rsidP="00246509">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E51352">
        <w:rPr>
          <w:rFonts w:ascii="Times New Roman" w:hAnsi="Times New Roman" w:cs="Times New Roman"/>
          <w:b/>
          <w:bCs w:val="0"/>
          <w:sz w:val="20"/>
          <w:lang w:val="en"/>
        </w:rPr>
        <w:t>Sea</w:t>
      </w:r>
      <w:r w:rsidR="00E51352" w:rsidRPr="00E51352">
        <w:rPr>
          <w:rFonts w:ascii="Times New Roman" w:hAnsi="Times New Roman" w:cs="Times New Roman"/>
          <w:sz w:val="20"/>
          <w:lang w:val="en"/>
        </w:rPr>
        <w:t xml:space="preserve">: </w:t>
      </w:r>
      <w:r w:rsidRPr="00E51352">
        <w:rPr>
          <w:rFonts w:ascii="Times New Roman" w:hAnsi="Times New Roman" w:cs="Times New Roman"/>
          <w:sz w:val="20"/>
          <w:lang w:val="en"/>
        </w:rPr>
        <w:t>You gain resistance to lightning damage, and you can breathe underwater. You also gain a swimming speed of 30 feet.</w:t>
      </w:r>
    </w:p>
    <w:p w14:paraId="164A593F" w14:textId="0480207C" w:rsidR="000C6B80" w:rsidRPr="00E51352" w:rsidRDefault="000C6B80" w:rsidP="00D64AF5">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E51352">
        <w:rPr>
          <w:rFonts w:ascii="Times New Roman" w:hAnsi="Times New Roman" w:cs="Times New Roman"/>
          <w:b/>
          <w:bCs w:val="0"/>
          <w:sz w:val="20"/>
          <w:lang w:val="en"/>
        </w:rPr>
        <w:t>Tundra</w:t>
      </w:r>
      <w:r w:rsidR="00E51352" w:rsidRPr="00E51352">
        <w:rPr>
          <w:rFonts w:ascii="Times New Roman" w:hAnsi="Times New Roman" w:cs="Times New Roman"/>
          <w:sz w:val="20"/>
          <w:lang w:val="en"/>
        </w:rPr>
        <w:t xml:space="preserve">: </w:t>
      </w:r>
      <w:r w:rsidR="00E51352">
        <w:rPr>
          <w:rFonts w:ascii="Times New Roman" w:hAnsi="Times New Roman" w:cs="Times New Roman"/>
          <w:sz w:val="20"/>
          <w:lang w:val="en"/>
        </w:rPr>
        <w:t xml:space="preserve"> </w:t>
      </w:r>
      <w:r w:rsidRPr="00E51352">
        <w:rPr>
          <w:rFonts w:ascii="Times New Roman" w:hAnsi="Times New Roman" w:cs="Times New Roman"/>
          <w:sz w:val="20"/>
          <w:lang w:val="en"/>
        </w:rPr>
        <w:t>You gain resistance to cold damage, and you don’t suffer the effects of extreme cold, as described in the Dungeon Master’s Guide. Moreover, as an action, you can touch water and turn a 5-foot cube of it into ice, which melts after 1 minute. This action fails if a creature is in the cube.</w:t>
      </w:r>
    </w:p>
    <w:p w14:paraId="07E5E733" w14:textId="77777777" w:rsidR="000C6B80" w:rsidRPr="00E51352"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E51352">
        <w:rPr>
          <w:rFonts w:ascii="Times New Roman" w:hAnsi="Times New Roman" w:cs="Times New Roman"/>
          <w:b/>
          <w:bCs w:val="0"/>
          <w:sz w:val="28"/>
          <w:szCs w:val="28"/>
          <w:lang w:val="en"/>
        </w:rPr>
        <w:t>Shielding Storm</w:t>
      </w:r>
    </w:p>
    <w:p w14:paraId="19E34EFF"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At 10th level, you learn to use your mastery of the storm to protect others. Each creature of your choice has the damage resistance you gained from the Storm Soul feature while the creature is in your Storm Aura.</w:t>
      </w:r>
    </w:p>
    <w:p w14:paraId="607D142A" w14:textId="77777777" w:rsidR="000C6B80" w:rsidRPr="00E51352"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E51352">
        <w:rPr>
          <w:rFonts w:ascii="Times New Roman" w:hAnsi="Times New Roman" w:cs="Times New Roman"/>
          <w:b/>
          <w:bCs w:val="0"/>
          <w:sz w:val="28"/>
          <w:szCs w:val="28"/>
          <w:lang w:val="en"/>
        </w:rPr>
        <w:t>Raging Storm</w:t>
      </w:r>
    </w:p>
    <w:p w14:paraId="397B7310"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At 14th level, the power of the storm you channel grows mightier, lashing out at your foes. The effect is based on the environment you chose for your Storm Aura.</w:t>
      </w:r>
    </w:p>
    <w:p w14:paraId="61F27C0E" w14:textId="263CD46D" w:rsidR="000C6B80" w:rsidRPr="00E51352" w:rsidRDefault="000C6B80" w:rsidP="00912EDA">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E51352">
        <w:rPr>
          <w:rFonts w:ascii="Times New Roman" w:hAnsi="Times New Roman" w:cs="Times New Roman"/>
          <w:b/>
          <w:bCs w:val="0"/>
          <w:sz w:val="20"/>
          <w:lang w:val="en"/>
        </w:rPr>
        <w:t>Desert</w:t>
      </w:r>
      <w:r w:rsidR="00E51352" w:rsidRPr="00E51352">
        <w:rPr>
          <w:rFonts w:ascii="Times New Roman" w:hAnsi="Times New Roman" w:cs="Times New Roman"/>
          <w:sz w:val="20"/>
          <w:lang w:val="en"/>
        </w:rPr>
        <w:t>:</w:t>
      </w:r>
      <w:r w:rsidR="00E51352">
        <w:rPr>
          <w:rFonts w:ascii="Times New Roman" w:hAnsi="Times New Roman" w:cs="Times New Roman"/>
          <w:sz w:val="20"/>
          <w:lang w:val="en"/>
        </w:rPr>
        <w:t xml:space="preserve"> </w:t>
      </w:r>
      <w:r w:rsidRPr="00E51352">
        <w:rPr>
          <w:rFonts w:ascii="Times New Roman" w:hAnsi="Times New Roman" w:cs="Times New Roman"/>
          <w:sz w:val="20"/>
          <w:lang w:val="en"/>
        </w:rPr>
        <w:t>Immediately after a creature in your aura hits you with an attack, you can use your reaction to force that creature to make a Dexterity saving throw. On a failed save, the creature takes fire damage equal to half your barbarian level.</w:t>
      </w:r>
    </w:p>
    <w:p w14:paraId="0609703C" w14:textId="75AE6FF2" w:rsidR="000C6B80" w:rsidRPr="00E51352" w:rsidRDefault="000C6B80" w:rsidP="00986EF3">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E51352">
        <w:rPr>
          <w:rFonts w:ascii="Times New Roman" w:hAnsi="Times New Roman" w:cs="Times New Roman"/>
          <w:b/>
          <w:bCs w:val="0"/>
          <w:sz w:val="20"/>
          <w:lang w:val="en"/>
        </w:rPr>
        <w:t>Sea</w:t>
      </w:r>
      <w:r w:rsidR="00E51352" w:rsidRPr="00E51352">
        <w:rPr>
          <w:rFonts w:ascii="Times New Roman" w:hAnsi="Times New Roman" w:cs="Times New Roman"/>
          <w:sz w:val="20"/>
          <w:lang w:val="en"/>
        </w:rPr>
        <w:t>:</w:t>
      </w:r>
      <w:r w:rsidR="00E51352">
        <w:rPr>
          <w:rFonts w:ascii="Times New Roman" w:hAnsi="Times New Roman" w:cs="Times New Roman"/>
          <w:sz w:val="20"/>
          <w:lang w:val="en"/>
        </w:rPr>
        <w:t xml:space="preserve"> </w:t>
      </w:r>
      <w:r w:rsidRPr="00E51352">
        <w:rPr>
          <w:rFonts w:ascii="Times New Roman" w:hAnsi="Times New Roman" w:cs="Times New Roman"/>
          <w:sz w:val="20"/>
          <w:lang w:val="en"/>
        </w:rPr>
        <w:t>When you hit a creature in your aura with an attack, you can use your reaction to force that creature to make a Strength saving throw. On a failed save, the creature is knocked prone, as if struck by a wave.</w:t>
      </w:r>
    </w:p>
    <w:p w14:paraId="0ECBB91E" w14:textId="3E2E1497" w:rsidR="001F5BE4" w:rsidRPr="00E51352" w:rsidRDefault="000C6B80" w:rsidP="00084C88">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E51352">
        <w:rPr>
          <w:rFonts w:ascii="Times New Roman" w:hAnsi="Times New Roman" w:cs="Times New Roman"/>
          <w:b/>
          <w:bCs w:val="0"/>
          <w:sz w:val="20"/>
          <w:lang w:val="en"/>
        </w:rPr>
        <w:t>Tundra</w:t>
      </w:r>
      <w:r w:rsidR="00E51352" w:rsidRPr="00E51352">
        <w:rPr>
          <w:rFonts w:ascii="Times New Roman" w:hAnsi="Times New Roman" w:cs="Times New Roman"/>
          <w:sz w:val="20"/>
          <w:lang w:val="en"/>
        </w:rPr>
        <w:t>:</w:t>
      </w:r>
      <w:r w:rsidR="00E51352">
        <w:rPr>
          <w:rFonts w:ascii="Times New Roman" w:hAnsi="Times New Roman" w:cs="Times New Roman"/>
          <w:sz w:val="20"/>
          <w:lang w:val="en"/>
        </w:rPr>
        <w:t xml:space="preserve"> </w:t>
      </w:r>
      <w:r w:rsidRPr="00E51352">
        <w:rPr>
          <w:rFonts w:ascii="Times New Roman" w:hAnsi="Times New Roman" w:cs="Times New Roman"/>
          <w:sz w:val="20"/>
          <w:lang w:val="en"/>
        </w:rPr>
        <w:t>Whenever the effect of your Storm Aura is activated, you can choose one creature you can see in the aura. That creature must succeed on a Strength saving throw, or its speed is reduced to 0 until the start of your next turn, as magical frost covers it.</w:t>
      </w:r>
    </w:p>
    <w:p w14:paraId="1B396F1C" w14:textId="77777777" w:rsidR="001F5BE4" w:rsidRPr="00A32486" w:rsidRDefault="001F5BE4">
      <w:pPr>
        <w:spacing w:line="240" w:lineRule="auto"/>
        <w:rPr>
          <w:rFonts w:ascii="Times New Roman" w:hAnsi="Times New Roman" w:cs="Times New Roman"/>
          <w:sz w:val="20"/>
          <w:lang w:val="en"/>
        </w:rPr>
      </w:pPr>
      <w:r w:rsidRPr="00A32486">
        <w:rPr>
          <w:rFonts w:ascii="Times New Roman" w:hAnsi="Times New Roman" w:cs="Times New Roman"/>
          <w:sz w:val="20"/>
          <w:lang w:val="en"/>
        </w:rPr>
        <w:br w:type="page"/>
      </w:r>
    </w:p>
    <w:p w14:paraId="090DAE09" w14:textId="77777777" w:rsidR="000C6B80" w:rsidRPr="00E51352" w:rsidRDefault="000C6B80" w:rsidP="001F5BE4">
      <w:pPr>
        <w:pStyle w:val="Heading2"/>
        <w:rPr>
          <w:rFonts w:ascii="Times New Roman" w:hAnsi="Times New Roman" w:cs="Times New Roman"/>
          <w:sz w:val="28"/>
          <w:szCs w:val="28"/>
          <w:lang w:val="en"/>
        </w:rPr>
      </w:pPr>
      <w:r w:rsidRPr="00E51352">
        <w:rPr>
          <w:rFonts w:ascii="Times New Roman" w:hAnsi="Times New Roman" w:cs="Times New Roman"/>
          <w:sz w:val="28"/>
          <w:szCs w:val="28"/>
          <w:lang w:val="en"/>
        </w:rPr>
        <w:lastRenderedPageBreak/>
        <w:t>Path of the Totem Warrior</w:t>
      </w:r>
    </w:p>
    <w:p w14:paraId="5235A3F4" w14:textId="5C767FD9" w:rsidR="001F5BE4" w:rsidRPr="00A32486" w:rsidRDefault="001F5BE4" w:rsidP="001F5BE4">
      <w:pPr>
        <w:widowControl w:val="0"/>
        <w:autoSpaceDE w:val="0"/>
        <w:autoSpaceDN w:val="0"/>
        <w:adjustRightInd w:val="0"/>
        <w:spacing w:after="200" w:line="276" w:lineRule="auto"/>
        <w:rPr>
          <w:rFonts w:ascii="Times New Roman" w:hAnsi="Times New Roman" w:cs="Times New Roman"/>
          <w:sz w:val="20"/>
          <w:u w:val="single"/>
          <w:lang w:val="en"/>
        </w:rPr>
      </w:pPr>
      <w:r w:rsidRPr="00A32486">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1023"/>
        <w:gridCol w:w="3927"/>
      </w:tblGrid>
      <w:tr w:rsidR="001F5BE4" w:rsidRPr="00A32486" w14:paraId="227FB5E9" w14:textId="77777777" w:rsidTr="00E51352">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6EDF9BC8" w14:textId="77777777" w:rsidR="001F5BE4" w:rsidRPr="00A32486" w:rsidRDefault="001F5BE4" w:rsidP="00BD5A07">
            <w:pPr>
              <w:pStyle w:val="5E-TABLECELLCENTERED"/>
              <w:framePr w:wrap="auto"/>
              <w:rPr>
                <w:rStyle w:val="5ECHARBOLD"/>
                <w:rFonts w:ascii="Times New Roman" w:hAnsi="Times New Roman"/>
                <w:sz w:val="20"/>
              </w:rPr>
            </w:pPr>
            <w:r w:rsidRPr="00A32486">
              <w:rPr>
                <w:rStyle w:val="5ECHARBOLD"/>
                <w:rFonts w:ascii="Times New Roman" w:hAnsi="Times New Roman"/>
                <w:sz w:val="20"/>
              </w:rPr>
              <w:t>Barbarian Level</w:t>
            </w:r>
          </w:p>
        </w:tc>
        <w:tc>
          <w:tcPr>
            <w:tcW w:w="3960" w:type="dxa"/>
            <w:tcBorders>
              <w:top w:val="none" w:sz="0" w:space="0" w:color="auto"/>
              <w:left w:val="none" w:sz="0" w:space="0" w:color="auto"/>
              <w:bottom w:val="none" w:sz="0" w:space="0" w:color="auto"/>
              <w:right w:val="none" w:sz="0" w:space="0" w:color="auto"/>
            </w:tcBorders>
          </w:tcPr>
          <w:p w14:paraId="13684730" w14:textId="77777777" w:rsidR="001F5BE4" w:rsidRPr="00A32486" w:rsidRDefault="001F5BE4" w:rsidP="00BD5A07">
            <w:pPr>
              <w:pStyle w:val="5E-TABLECELL"/>
              <w:rPr>
                <w:rStyle w:val="5ECHARBOLD"/>
                <w:rFonts w:ascii="Times New Roman" w:hAnsi="Times New Roman" w:cs="Times New Roman"/>
                <w:sz w:val="20"/>
                <w:szCs w:val="20"/>
              </w:rPr>
            </w:pPr>
            <w:r w:rsidRPr="00A32486">
              <w:rPr>
                <w:rStyle w:val="5ECHARBOLD"/>
                <w:rFonts w:ascii="Times New Roman" w:hAnsi="Times New Roman" w:cs="Times New Roman"/>
                <w:sz w:val="20"/>
                <w:szCs w:val="20"/>
              </w:rPr>
              <w:t>Feature</w:t>
            </w:r>
          </w:p>
        </w:tc>
      </w:tr>
      <w:tr w:rsidR="001F5BE4" w:rsidRPr="00A32486" w14:paraId="41D18B64" w14:textId="77777777" w:rsidTr="00E51352">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726B56" w14:textId="77777777" w:rsidR="001F5BE4" w:rsidRPr="00A32486" w:rsidRDefault="001F5BE4" w:rsidP="00BD5A07">
            <w:pPr>
              <w:pStyle w:val="5E-TABLECELLCENTERED"/>
              <w:framePr w:wrap="auto"/>
              <w:rPr>
                <w:rFonts w:ascii="Times New Roman" w:hAnsi="Times New Roman"/>
                <w:sz w:val="20"/>
              </w:rPr>
            </w:pPr>
            <w:r w:rsidRPr="00A32486">
              <w:rPr>
                <w:rFonts w:ascii="Times New Roman" w:hAnsi="Times New Roman"/>
                <w:sz w:val="20"/>
                <w:lang w:val="en"/>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8C84DA" w14:textId="00027969" w:rsidR="001F5BE4" w:rsidRPr="00A32486" w:rsidRDefault="001F5BE4" w:rsidP="001F5BE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A32486">
              <w:rPr>
                <w:rFonts w:ascii="Times New Roman" w:hAnsi="Times New Roman" w:cs="Times New Roman"/>
                <w:sz w:val="20"/>
                <w:lang w:val="en"/>
              </w:rPr>
              <w:t>Spirit Seeker, Totem Spirit</w:t>
            </w:r>
          </w:p>
        </w:tc>
      </w:tr>
      <w:tr w:rsidR="001F5BE4" w:rsidRPr="00A32486" w14:paraId="1C476275" w14:textId="77777777" w:rsidTr="00E51352">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DD6042" w14:textId="77777777" w:rsidR="001F5BE4" w:rsidRPr="00A32486" w:rsidRDefault="001F5BE4" w:rsidP="00BD5A07">
            <w:pPr>
              <w:pStyle w:val="5E-TABLECELLCENTERED"/>
              <w:framePr w:wrap="auto"/>
              <w:rPr>
                <w:rFonts w:ascii="Times New Roman" w:hAnsi="Times New Roman"/>
                <w:sz w:val="20"/>
              </w:rPr>
            </w:pPr>
            <w:r w:rsidRPr="00A32486">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C29127" w14:textId="1410A954" w:rsidR="001F5BE4" w:rsidRPr="00A32486" w:rsidRDefault="001F5BE4" w:rsidP="00BD5A0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A32486">
              <w:rPr>
                <w:rFonts w:ascii="Times New Roman" w:hAnsi="Times New Roman" w:cs="Times New Roman"/>
                <w:sz w:val="20"/>
                <w:lang w:val="en"/>
              </w:rPr>
              <w:t>Aspect of the Beast</w:t>
            </w:r>
          </w:p>
        </w:tc>
      </w:tr>
      <w:tr w:rsidR="001F5BE4" w:rsidRPr="00A32486" w14:paraId="2428100B" w14:textId="77777777" w:rsidTr="00E51352">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98DB72" w14:textId="77777777" w:rsidR="001F5BE4" w:rsidRPr="00A32486" w:rsidRDefault="001F5BE4" w:rsidP="00BD5A07">
            <w:pPr>
              <w:pStyle w:val="5E-TABLECELLCENTERED"/>
              <w:framePr w:wrap="auto"/>
              <w:rPr>
                <w:rFonts w:ascii="Times New Roman" w:hAnsi="Times New Roman"/>
                <w:sz w:val="20"/>
              </w:rPr>
            </w:pPr>
            <w:r w:rsidRPr="00A32486">
              <w:rPr>
                <w:rFonts w:ascii="Times New Roman" w:hAnsi="Times New Roman"/>
                <w:sz w:val="20"/>
                <w:lang w:val="en"/>
              </w:rPr>
              <w:t>10th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27A669" w14:textId="7FAAEEFD" w:rsidR="001F5BE4" w:rsidRPr="00A32486" w:rsidRDefault="001F5BE4" w:rsidP="00BD5A0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A32486">
              <w:rPr>
                <w:rFonts w:ascii="Times New Roman" w:hAnsi="Times New Roman" w:cs="Times New Roman"/>
                <w:sz w:val="20"/>
                <w:lang w:val="en"/>
              </w:rPr>
              <w:t>Spirit</w:t>
            </w:r>
            <w:r w:rsidR="004D1A6B" w:rsidRPr="00A32486">
              <w:rPr>
                <w:rFonts w:ascii="Times New Roman" w:hAnsi="Times New Roman" w:cs="Times New Roman"/>
                <w:sz w:val="20"/>
                <w:lang w:val="en"/>
              </w:rPr>
              <w:t xml:space="preserve"> Guardian</w:t>
            </w:r>
          </w:p>
        </w:tc>
      </w:tr>
      <w:tr w:rsidR="001F5BE4" w:rsidRPr="00A32486" w14:paraId="6F5430A3" w14:textId="77777777" w:rsidTr="00E51352">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FFC4040" w14:textId="77777777" w:rsidR="001F5BE4" w:rsidRPr="00A32486" w:rsidRDefault="001F5BE4" w:rsidP="00BD5A07">
            <w:pPr>
              <w:pStyle w:val="5E-TABLECELLCENTERED"/>
              <w:framePr w:wrap="auto"/>
              <w:rPr>
                <w:rFonts w:ascii="Times New Roman" w:hAnsi="Times New Roman"/>
                <w:sz w:val="20"/>
              </w:rPr>
            </w:pPr>
            <w:r w:rsidRPr="00A32486">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39B14F" w14:textId="37FFBAAA" w:rsidR="001F5BE4" w:rsidRPr="00A32486" w:rsidRDefault="001F5BE4" w:rsidP="00BD5A0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A32486">
              <w:rPr>
                <w:rFonts w:ascii="Times New Roman" w:hAnsi="Times New Roman" w:cs="Times New Roman"/>
                <w:sz w:val="20"/>
                <w:lang w:val="en"/>
              </w:rPr>
              <w:t>Totemic Attunement</w:t>
            </w:r>
          </w:p>
        </w:tc>
      </w:tr>
    </w:tbl>
    <w:p w14:paraId="31080F53" w14:textId="77777777" w:rsidR="000C6B80" w:rsidRPr="000D036E"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0D036E">
        <w:rPr>
          <w:rFonts w:ascii="Times New Roman" w:hAnsi="Times New Roman" w:cs="Times New Roman"/>
          <w:b/>
          <w:bCs w:val="0"/>
          <w:sz w:val="28"/>
          <w:szCs w:val="28"/>
          <w:lang w:val="en"/>
        </w:rPr>
        <w:t>Spirit Seeker</w:t>
      </w:r>
    </w:p>
    <w:p w14:paraId="1D40A0E5"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 xml:space="preserve">Yours is a path that seeks attunement with the natural world, giving you a kinship with beasts. At 3rd level when you adopt this path, you gain the ability to cast the beast sense and speak with </w:t>
      </w:r>
      <w:proofErr w:type="gramStart"/>
      <w:r w:rsidRPr="00A32486">
        <w:rPr>
          <w:rFonts w:ascii="Times New Roman" w:hAnsi="Times New Roman" w:cs="Times New Roman"/>
          <w:sz w:val="20"/>
          <w:lang w:val="en"/>
        </w:rPr>
        <w:t>animals</w:t>
      </w:r>
      <w:proofErr w:type="gramEnd"/>
      <w:r w:rsidRPr="00A32486">
        <w:rPr>
          <w:rFonts w:ascii="Times New Roman" w:hAnsi="Times New Roman" w:cs="Times New Roman"/>
          <w:sz w:val="20"/>
          <w:lang w:val="en"/>
        </w:rPr>
        <w:t xml:space="preserve"> spells, but only as rituals, as described in the Spellcasting section.</w:t>
      </w:r>
    </w:p>
    <w:p w14:paraId="161596E0" w14:textId="77777777" w:rsidR="00A50955" w:rsidRDefault="00A50955"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0E14C536" w14:textId="77777777" w:rsidR="00A50955" w:rsidRDefault="00A50955"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64FEA7B8" w14:textId="77777777" w:rsidR="00A50955" w:rsidRDefault="00A50955"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614DCCE5" w14:textId="77777777" w:rsidR="00A50955" w:rsidRDefault="00A50955"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0AA1D1C4" w14:textId="77777777" w:rsidR="00A50955" w:rsidRDefault="00A50955"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7564AB2D" w14:textId="77777777" w:rsidR="00A50955" w:rsidRDefault="00A50955"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739472EA" w14:textId="77777777" w:rsidR="00A50955" w:rsidRDefault="00A50955"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01C60F71" w14:textId="77777777" w:rsidR="00A50955" w:rsidRDefault="00A50955"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2AC4BF5D" w14:textId="77777777" w:rsidR="00A50955" w:rsidRDefault="00A50955"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42445E0B" w14:textId="77777777" w:rsidR="00A50955" w:rsidRDefault="00A50955"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364B37DA" w14:textId="77777777" w:rsidR="00A50955" w:rsidRDefault="00A50955"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6AABD138" w14:textId="77777777" w:rsidR="00A50955" w:rsidRDefault="00A50955"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26BCC780" w14:textId="77777777" w:rsidR="00A50955" w:rsidRDefault="00A50955"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76B45D6F" w14:textId="77777777" w:rsidR="00A50955" w:rsidRDefault="00A50955"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179C09CC" w14:textId="77777777" w:rsidR="00A50955" w:rsidRDefault="00A50955"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078D594F" w14:textId="34D28BD0" w:rsidR="000C6B80" w:rsidRPr="00D86E38"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D86E38">
        <w:rPr>
          <w:rFonts w:ascii="Times New Roman" w:hAnsi="Times New Roman" w:cs="Times New Roman"/>
          <w:b/>
          <w:bCs w:val="0"/>
          <w:sz w:val="28"/>
          <w:szCs w:val="28"/>
          <w:lang w:val="en"/>
        </w:rPr>
        <w:t>Totem Spirit</w:t>
      </w:r>
    </w:p>
    <w:p w14:paraId="54A7E086"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At 3rd level, when you adopt this path, you choose a totem spirit and gain its feature. You must make or acquire a physical totem object — an amulet or similar adornment — that incorporates fur or feathers, claws, teeth, or bones of the totem animal. At your option, you also gain minor physical attributes that are reminiscent of your totem spirit. For example, if you have a bear totem spirit, you might be unusually hairy and thick-skinned, or if your totem is the eagle, your eyes turn bright yellow.</w:t>
      </w:r>
    </w:p>
    <w:p w14:paraId="475D50B1"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p>
    <w:p w14:paraId="61ED723C" w14:textId="77777777" w:rsidR="000C6B80"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Your totem animal might be an animal related to those listed here but more appropriate to your homeland. For example, you could choose a hawk or vulture in place of an eagle.</w:t>
      </w:r>
    </w:p>
    <w:p w14:paraId="2E2246B9" w14:textId="1106047E" w:rsidR="00D86E38" w:rsidRPr="00D86E38" w:rsidRDefault="000C6B80" w:rsidP="00D86E38">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D86E38">
        <w:rPr>
          <w:rFonts w:ascii="Times New Roman" w:hAnsi="Times New Roman" w:cs="Times New Roman"/>
          <w:b/>
          <w:bCs w:val="0"/>
          <w:sz w:val="20"/>
          <w:lang w:val="en"/>
        </w:rPr>
        <w:t>Bear</w:t>
      </w:r>
      <w:r w:rsidR="00D86E38" w:rsidRPr="00D86E38">
        <w:rPr>
          <w:rFonts w:ascii="Times New Roman" w:hAnsi="Times New Roman" w:cs="Times New Roman"/>
          <w:sz w:val="20"/>
          <w:lang w:val="en"/>
        </w:rPr>
        <w:t xml:space="preserve">: </w:t>
      </w:r>
      <w:r w:rsidRPr="00D86E38">
        <w:rPr>
          <w:rFonts w:ascii="Times New Roman" w:hAnsi="Times New Roman" w:cs="Times New Roman"/>
          <w:sz w:val="20"/>
          <w:lang w:val="en"/>
        </w:rPr>
        <w:t>While raging, you have resistance to all damage except psychic damage. The spirit of the bear makes you tough enough to stand up to any punishment.</w:t>
      </w:r>
    </w:p>
    <w:p w14:paraId="3DA98DC7" w14:textId="084280F2" w:rsidR="000C6B80" w:rsidRPr="00D86E38" w:rsidRDefault="000C6B80" w:rsidP="00271405">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D86E38">
        <w:rPr>
          <w:rFonts w:ascii="Times New Roman" w:hAnsi="Times New Roman" w:cs="Times New Roman"/>
          <w:b/>
          <w:bCs w:val="0"/>
          <w:sz w:val="20"/>
          <w:lang w:val="en"/>
        </w:rPr>
        <w:t>Eagle</w:t>
      </w:r>
      <w:r w:rsidR="00D86E38" w:rsidRPr="00D86E38">
        <w:rPr>
          <w:rFonts w:ascii="Times New Roman" w:hAnsi="Times New Roman" w:cs="Times New Roman"/>
          <w:sz w:val="20"/>
          <w:lang w:val="en"/>
        </w:rPr>
        <w:t xml:space="preserve">: </w:t>
      </w:r>
      <w:r w:rsidRPr="00D86E38">
        <w:rPr>
          <w:rFonts w:ascii="Times New Roman" w:hAnsi="Times New Roman" w:cs="Times New Roman"/>
          <w:sz w:val="20"/>
          <w:lang w:val="en"/>
        </w:rPr>
        <w:t>While you’re raging, other creatures have disadvantage on opportunity attack rolls against you, and you can use the Dash action as a bonus action on your turn. The spirit of the eagle makes you into a predator who can weave through the fray with ease.</w:t>
      </w:r>
    </w:p>
    <w:p w14:paraId="4D0D1726" w14:textId="1E3509F9" w:rsidR="000C6B80" w:rsidRPr="00D86E38" w:rsidRDefault="000C6B80" w:rsidP="00E169E4">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D86E38">
        <w:rPr>
          <w:rFonts w:ascii="Times New Roman" w:hAnsi="Times New Roman" w:cs="Times New Roman"/>
          <w:b/>
          <w:bCs w:val="0"/>
          <w:sz w:val="20"/>
          <w:lang w:val="en"/>
        </w:rPr>
        <w:t>Elk</w:t>
      </w:r>
      <w:r w:rsidR="00D86E38" w:rsidRPr="00D86E38">
        <w:rPr>
          <w:rFonts w:ascii="Times New Roman" w:hAnsi="Times New Roman" w:cs="Times New Roman"/>
          <w:sz w:val="20"/>
          <w:lang w:val="en"/>
        </w:rPr>
        <w:t xml:space="preserve">: </w:t>
      </w:r>
      <w:r w:rsidRPr="00D86E38">
        <w:rPr>
          <w:rFonts w:ascii="Times New Roman" w:hAnsi="Times New Roman" w:cs="Times New Roman"/>
          <w:sz w:val="20"/>
          <w:lang w:val="en"/>
        </w:rPr>
        <w:t>While you are raging and aren't wearing heavy armor, your walking speed increases by 15 feet. The spirit of the elk makes you extraordinarily swift.</w:t>
      </w:r>
    </w:p>
    <w:p w14:paraId="14F83696" w14:textId="6DC6A750" w:rsidR="000C6B80" w:rsidRPr="00D86E38" w:rsidRDefault="000C6B80" w:rsidP="00F8137D">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D86E38">
        <w:rPr>
          <w:rFonts w:ascii="Times New Roman" w:hAnsi="Times New Roman" w:cs="Times New Roman"/>
          <w:b/>
          <w:bCs w:val="0"/>
          <w:sz w:val="20"/>
          <w:lang w:val="en"/>
        </w:rPr>
        <w:t>Tiger</w:t>
      </w:r>
      <w:r w:rsidR="00D86E38" w:rsidRPr="00D86E38">
        <w:rPr>
          <w:rFonts w:ascii="Times New Roman" w:hAnsi="Times New Roman" w:cs="Times New Roman"/>
          <w:sz w:val="20"/>
          <w:lang w:val="en"/>
        </w:rPr>
        <w:t xml:space="preserve">: </w:t>
      </w:r>
      <w:r w:rsidRPr="00D86E38">
        <w:rPr>
          <w:rFonts w:ascii="Times New Roman" w:hAnsi="Times New Roman" w:cs="Times New Roman"/>
          <w:sz w:val="20"/>
          <w:lang w:val="en"/>
        </w:rPr>
        <w:t>While raging, you can add 10 feet to your long jump distance and 3 feet to your high jump distance. The spirit of the tiger empowers your leaps.</w:t>
      </w:r>
    </w:p>
    <w:p w14:paraId="301FDE00" w14:textId="74324058" w:rsidR="00A50955" w:rsidRDefault="000C6B80" w:rsidP="00F95637">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D86E38">
        <w:rPr>
          <w:rFonts w:ascii="Times New Roman" w:hAnsi="Times New Roman" w:cs="Times New Roman"/>
          <w:b/>
          <w:bCs w:val="0"/>
          <w:sz w:val="20"/>
          <w:lang w:val="en"/>
        </w:rPr>
        <w:t>Wolf</w:t>
      </w:r>
      <w:r w:rsidR="00D86E38">
        <w:rPr>
          <w:rFonts w:ascii="Times New Roman" w:hAnsi="Times New Roman" w:cs="Times New Roman"/>
          <w:sz w:val="20"/>
          <w:lang w:val="en"/>
        </w:rPr>
        <w:t xml:space="preserve">: </w:t>
      </w:r>
      <w:r w:rsidRPr="00D86E38">
        <w:rPr>
          <w:rFonts w:ascii="Times New Roman" w:hAnsi="Times New Roman" w:cs="Times New Roman"/>
          <w:sz w:val="20"/>
          <w:lang w:val="en"/>
        </w:rPr>
        <w:t>While you’re raging, your friends have advantage on melee attack rolls against any creature within 5 feet of you that is hostile to you. The spirit of the wolf makes you a leader of hunters.</w:t>
      </w:r>
    </w:p>
    <w:p w14:paraId="46DB5E57" w14:textId="77777777" w:rsidR="00A50955" w:rsidRDefault="00A50955">
      <w:pPr>
        <w:spacing w:line="240" w:lineRule="auto"/>
        <w:rPr>
          <w:rFonts w:ascii="Times New Roman" w:hAnsi="Times New Roman" w:cs="Times New Roman"/>
          <w:sz w:val="20"/>
          <w:lang w:val="en"/>
        </w:rPr>
      </w:pPr>
      <w:r>
        <w:rPr>
          <w:rFonts w:ascii="Times New Roman" w:hAnsi="Times New Roman" w:cs="Times New Roman"/>
          <w:sz w:val="20"/>
          <w:lang w:val="en"/>
        </w:rPr>
        <w:br w:type="page"/>
      </w:r>
    </w:p>
    <w:p w14:paraId="47192260" w14:textId="77777777" w:rsidR="000C6B80" w:rsidRPr="00A50955"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A50955">
        <w:rPr>
          <w:rFonts w:ascii="Times New Roman" w:hAnsi="Times New Roman" w:cs="Times New Roman"/>
          <w:b/>
          <w:bCs w:val="0"/>
          <w:sz w:val="28"/>
          <w:szCs w:val="28"/>
          <w:lang w:val="en"/>
        </w:rPr>
        <w:lastRenderedPageBreak/>
        <w:t>Aspect of the Beast</w:t>
      </w:r>
    </w:p>
    <w:p w14:paraId="2A4893F1"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At 6th level, you gain a magical benefit based on the totem animal of your choice. You can choose the same animal you selected at 3rd level or a different one.</w:t>
      </w:r>
    </w:p>
    <w:p w14:paraId="32248DAC" w14:textId="1479C79A" w:rsidR="000C6B80" w:rsidRPr="00A50955" w:rsidRDefault="000C6B80" w:rsidP="00CE0D18">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A50955">
        <w:rPr>
          <w:rFonts w:ascii="Times New Roman" w:hAnsi="Times New Roman" w:cs="Times New Roman"/>
          <w:sz w:val="20"/>
          <w:lang w:val="en"/>
        </w:rPr>
        <w:t>Bear</w:t>
      </w:r>
      <w:r w:rsidR="00A50955" w:rsidRPr="00A50955">
        <w:rPr>
          <w:rFonts w:ascii="Times New Roman" w:hAnsi="Times New Roman" w:cs="Times New Roman"/>
          <w:sz w:val="20"/>
          <w:lang w:val="en"/>
        </w:rPr>
        <w:t>:</w:t>
      </w:r>
      <w:r w:rsidR="00A50955">
        <w:rPr>
          <w:rFonts w:ascii="Times New Roman" w:hAnsi="Times New Roman" w:cs="Times New Roman"/>
          <w:sz w:val="20"/>
          <w:lang w:val="en"/>
        </w:rPr>
        <w:t xml:space="preserve"> </w:t>
      </w:r>
      <w:r w:rsidRPr="00A50955">
        <w:rPr>
          <w:rFonts w:ascii="Times New Roman" w:hAnsi="Times New Roman" w:cs="Times New Roman"/>
          <w:sz w:val="20"/>
          <w:lang w:val="en"/>
        </w:rPr>
        <w:t>You gain the might of a bear. Your carrying capacity (including maximum load and maximum lift) is doubled, and you have advantage on Strength checks made to push, pull, lift, or break objects.</w:t>
      </w:r>
    </w:p>
    <w:p w14:paraId="09A30544" w14:textId="2C5AF5DF" w:rsidR="000C6B80" w:rsidRPr="00A50955" w:rsidRDefault="000C6B80" w:rsidP="00A313E8">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A50955">
        <w:rPr>
          <w:rFonts w:ascii="Times New Roman" w:hAnsi="Times New Roman" w:cs="Times New Roman"/>
          <w:sz w:val="20"/>
          <w:lang w:val="en"/>
        </w:rPr>
        <w:t>Eagle</w:t>
      </w:r>
      <w:r w:rsidR="00A50955" w:rsidRPr="00A50955">
        <w:rPr>
          <w:rFonts w:ascii="Times New Roman" w:hAnsi="Times New Roman" w:cs="Times New Roman"/>
          <w:sz w:val="20"/>
          <w:lang w:val="en"/>
        </w:rPr>
        <w:t xml:space="preserve">: </w:t>
      </w:r>
      <w:r w:rsidRPr="00A50955">
        <w:rPr>
          <w:rFonts w:ascii="Times New Roman" w:hAnsi="Times New Roman" w:cs="Times New Roman"/>
          <w:sz w:val="20"/>
          <w:lang w:val="en"/>
        </w:rPr>
        <w:t>You gain the eyesight of an eagle. You can see up to 1 mile away with no difficulty, able to discern even fine details as though looking at something no more than 100 feet away from you. Additionally, dim light doesn’t impose disadvantage on your Wisdom (Perception) checks.</w:t>
      </w:r>
    </w:p>
    <w:p w14:paraId="3EB4F3AB" w14:textId="3B6B2CDA" w:rsidR="000C6B80" w:rsidRPr="00A50955" w:rsidRDefault="000C6B80" w:rsidP="00E32AA2">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A50955">
        <w:rPr>
          <w:rFonts w:ascii="Times New Roman" w:hAnsi="Times New Roman" w:cs="Times New Roman"/>
          <w:sz w:val="20"/>
          <w:lang w:val="en"/>
        </w:rPr>
        <w:t>Elk</w:t>
      </w:r>
      <w:r w:rsidR="00A50955" w:rsidRPr="00A50955">
        <w:rPr>
          <w:rFonts w:ascii="Times New Roman" w:hAnsi="Times New Roman" w:cs="Times New Roman"/>
          <w:sz w:val="20"/>
          <w:lang w:val="en"/>
        </w:rPr>
        <w:t xml:space="preserve">: </w:t>
      </w:r>
      <w:r w:rsidRPr="00A50955">
        <w:rPr>
          <w:rFonts w:ascii="Times New Roman" w:hAnsi="Times New Roman" w:cs="Times New Roman"/>
          <w:sz w:val="20"/>
          <w:lang w:val="en"/>
        </w:rPr>
        <w:t>Whether mounted or on foot, your travel pace is doubled, as is the travel pace of up to ten companions while they’re within 60 feet of you and you’re not incapacitated (see “Adventuring,” for rules on travel pace). The elk spirit helps you roam far and fast.</w:t>
      </w:r>
    </w:p>
    <w:p w14:paraId="4E78FEFA" w14:textId="1D003A66" w:rsidR="000C6B80" w:rsidRPr="00A50955" w:rsidRDefault="000C6B80" w:rsidP="00CD0F56">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A50955">
        <w:rPr>
          <w:rFonts w:ascii="Times New Roman" w:hAnsi="Times New Roman" w:cs="Times New Roman"/>
          <w:sz w:val="20"/>
          <w:lang w:val="en"/>
        </w:rPr>
        <w:t>Tiger</w:t>
      </w:r>
      <w:r w:rsidR="00A50955" w:rsidRPr="00A50955">
        <w:rPr>
          <w:rFonts w:ascii="Times New Roman" w:hAnsi="Times New Roman" w:cs="Times New Roman"/>
          <w:sz w:val="20"/>
          <w:lang w:val="en"/>
        </w:rPr>
        <w:t xml:space="preserve">: </w:t>
      </w:r>
      <w:r w:rsidRPr="00A50955">
        <w:rPr>
          <w:rFonts w:ascii="Times New Roman" w:hAnsi="Times New Roman" w:cs="Times New Roman"/>
          <w:sz w:val="20"/>
          <w:lang w:val="en"/>
        </w:rPr>
        <w:t>You gain proficiency in two skills from the following list: Athletics, Acrobatics, Stealth, and Survival. The cat spirit hones your survival instincts.</w:t>
      </w:r>
    </w:p>
    <w:p w14:paraId="533AE009" w14:textId="7E79ABCB" w:rsidR="000C6B80" w:rsidRDefault="000C6B80" w:rsidP="004D7BB6">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A50955">
        <w:rPr>
          <w:rFonts w:ascii="Times New Roman" w:hAnsi="Times New Roman" w:cs="Times New Roman"/>
          <w:sz w:val="20"/>
          <w:lang w:val="en"/>
        </w:rPr>
        <w:t>Wolf</w:t>
      </w:r>
      <w:r w:rsidR="00A50955" w:rsidRPr="00A50955">
        <w:rPr>
          <w:rFonts w:ascii="Times New Roman" w:hAnsi="Times New Roman" w:cs="Times New Roman"/>
          <w:sz w:val="20"/>
          <w:lang w:val="en"/>
        </w:rPr>
        <w:t xml:space="preserve">: </w:t>
      </w:r>
      <w:r w:rsidRPr="00A50955">
        <w:rPr>
          <w:rFonts w:ascii="Times New Roman" w:hAnsi="Times New Roman" w:cs="Times New Roman"/>
          <w:sz w:val="20"/>
          <w:lang w:val="en"/>
        </w:rPr>
        <w:t>You gain the hunting sensibilities of a wolf. You can track other creatures while traveling at a fast pace, and you can move stealthily while traveling at a normal pace (see “Adventuring,” for rules on travel pace).</w:t>
      </w:r>
    </w:p>
    <w:p w14:paraId="344F0289" w14:textId="77777777" w:rsidR="00A50955" w:rsidRDefault="00A50955" w:rsidP="00A50955">
      <w:pPr>
        <w:widowControl w:val="0"/>
        <w:autoSpaceDE w:val="0"/>
        <w:autoSpaceDN w:val="0"/>
        <w:adjustRightInd w:val="0"/>
        <w:spacing w:after="200" w:line="276" w:lineRule="auto"/>
        <w:rPr>
          <w:rFonts w:ascii="Times New Roman" w:hAnsi="Times New Roman" w:cs="Times New Roman"/>
          <w:sz w:val="20"/>
          <w:lang w:val="en"/>
        </w:rPr>
      </w:pPr>
    </w:p>
    <w:p w14:paraId="002FDFAF" w14:textId="77777777" w:rsidR="00A50955" w:rsidRDefault="00A50955" w:rsidP="00A50955">
      <w:pPr>
        <w:widowControl w:val="0"/>
        <w:autoSpaceDE w:val="0"/>
        <w:autoSpaceDN w:val="0"/>
        <w:adjustRightInd w:val="0"/>
        <w:spacing w:after="200" w:line="276" w:lineRule="auto"/>
        <w:rPr>
          <w:rFonts w:ascii="Times New Roman" w:hAnsi="Times New Roman" w:cs="Times New Roman"/>
          <w:sz w:val="20"/>
          <w:lang w:val="en"/>
        </w:rPr>
      </w:pPr>
    </w:p>
    <w:p w14:paraId="1B16115E" w14:textId="77777777" w:rsidR="00A50955" w:rsidRDefault="00A50955" w:rsidP="00A50955">
      <w:pPr>
        <w:widowControl w:val="0"/>
        <w:autoSpaceDE w:val="0"/>
        <w:autoSpaceDN w:val="0"/>
        <w:adjustRightInd w:val="0"/>
        <w:spacing w:after="200" w:line="276" w:lineRule="auto"/>
        <w:rPr>
          <w:rFonts w:ascii="Times New Roman" w:hAnsi="Times New Roman" w:cs="Times New Roman"/>
          <w:sz w:val="20"/>
          <w:lang w:val="en"/>
        </w:rPr>
      </w:pPr>
    </w:p>
    <w:p w14:paraId="2E08CD9B" w14:textId="77777777" w:rsidR="00A50955" w:rsidRDefault="00A50955" w:rsidP="00A50955">
      <w:pPr>
        <w:widowControl w:val="0"/>
        <w:autoSpaceDE w:val="0"/>
        <w:autoSpaceDN w:val="0"/>
        <w:adjustRightInd w:val="0"/>
        <w:spacing w:after="200" w:line="276" w:lineRule="auto"/>
        <w:rPr>
          <w:rFonts w:ascii="Times New Roman" w:hAnsi="Times New Roman" w:cs="Times New Roman"/>
          <w:sz w:val="20"/>
          <w:lang w:val="en"/>
        </w:rPr>
      </w:pPr>
    </w:p>
    <w:p w14:paraId="66EF58ED" w14:textId="77777777" w:rsidR="00A50955" w:rsidRDefault="00A50955" w:rsidP="00A50955">
      <w:pPr>
        <w:widowControl w:val="0"/>
        <w:autoSpaceDE w:val="0"/>
        <w:autoSpaceDN w:val="0"/>
        <w:adjustRightInd w:val="0"/>
        <w:spacing w:after="200" w:line="276" w:lineRule="auto"/>
        <w:rPr>
          <w:rFonts w:ascii="Times New Roman" w:hAnsi="Times New Roman" w:cs="Times New Roman"/>
          <w:sz w:val="20"/>
          <w:lang w:val="en"/>
        </w:rPr>
      </w:pPr>
    </w:p>
    <w:p w14:paraId="5B06C0BB" w14:textId="77777777" w:rsidR="00A50955" w:rsidRDefault="00A50955" w:rsidP="00A50955">
      <w:pPr>
        <w:widowControl w:val="0"/>
        <w:autoSpaceDE w:val="0"/>
        <w:autoSpaceDN w:val="0"/>
        <w:adjustRightInd w:val="0"/>
        <w:spacing w:after="200" w:line="276" w:lineRule="auto"/>
        <w:rPr>
          <w:rFonts w:ascii="Times New Roman" w:hAnsi="Times New Roman" w:cs="Times New Roman"/>
          <w:sz w:val="20"/>
          <w:lang w:val="en"/>
        </w:rPr>
      </w:pPr>
    </w:p>
    <w:p w14:paraId="42ED09C4" w14:textId="77777777" w:rsidR="00A50955" w:rsidRDefault="00A50955" w:rsidP="00A50955">
      <w:pPr>
        <w:widowControl w:val="0"/>
        <w:autoSpaceDE w:val="0"/>
        <w:autoSpaceDN w:val="0"/>
        <w:adjustRightInd w:val="0"/>
        <w:spacing w:after="200" w:line="276" w:lineRule="auto"/>
        <w:rPr>
          <w:rFonts w:ascii="Times New Roman" w:hAnsi="Times New Roman" w:cs="Times New Roman"/>
          <w:sz w:val="20"/>
          <w:lang w:val="en"/>
        </w:rPr>
      </w:pPr>
    </w:p>
    <w:p w14:paraId="0325E072" w14:textId="77777777" w:rsidR="00A50955" w:rsidRDefault="00A50955" w:rsidP="00A50955">
      <w:pPr>
        <w:widowControl w:val="0"/>
        <w:autoSpaceDE w:val="0"/>
        <w:autoSpaceDN w:val="0"/>
        <w:adjustRightInd w:val="0"/>
        <w:spacing w:after="200" w:line="276" w:lineRule="auto"/>
        <w:rPr>
          <w:rFonts w:ascii="Times New Roman" w:hAnsi="Times New Roman" w:cs="Times New Roman"/>
          <w:sz w:val="20"/>
          <w:lang w:val="en"/>
        </w:rPr>
      </w:pPr>
    </w:p>
    <w:p w14:paraId="6E2417A4" w14:textId="77777777" w:rsidR="00A50955" w:rsidRDefault="00A50955" w:rsidP="00A50955">
      <w:pPr>
        <w:widowControl w:val="0"/>
        <w:autoSpaceDE w:val="0"/>
        <w:autoSpaceDN w:val="0"/>
        <w:adjustRightInd w:val="0"/>
        <w:spacing w:after="200" w:line="276" w:lineRule="auto"/>
        <w:rPr>
          <w:rFonts w:ascii="Times New Roman" w:hAnsi="Times New Roman" w:cs="Times New Roman"/>
          <w:sz w:val="20"/>
          <w:lang w:val="en"/>
        </w:rPr>
      </w:pPr>
    </w:p>
    <w:p w14:paraId="51004257" w14:textId="77777777" w:rsidR="00A50955" w:rsidRDefault="00A50955" w:rsidP="00A50955">
      <w:pPr>
        <w:widowControl w:val="0"/>
        <w:autoSpaceDE w:val="0"/>
        <w:autoSpaceDN w:val="0"/>
        <w:adjustRightInd w:val="0"/>
        <w:spacing w:after="200" w:line="276" w:lineRule="auto"/>
        <w:rPr>
          <w:rFonts w:ascii="Times New Roman" w:hAnsi="Times New Roman" w:cs="Times New Roman"/>
          <w:sz w:val="20"/>
          <w:lang w:val="en"/>
        </w:rPr>
      </w:pPr>
    </w:p>
    <w:p w14:paraId="5489A00C" w14:textId="77777777" w:rsidR="00A50955" w:rsidRDefault="00A50955" w:rsidP="00A50955">
      <w:pPr>
        <w:widowControl w:val="0"/>
        <w:autoSpaceDE w:val="0"/>
        <w:autoSpaceDN w:val="0"/>
        <w:adjustRightInd w:val="0"/>
        <w:spacing w:after="200" w:line="276" w:lineRule="auto"/>
        <w:rPr>
          <w:rFonts w:ascii="Times New Roman" w:hAnsi="Times New Roman" w:cs="Times New Roman"/>
          <w:sz w:val="20"/>
          <w:lang w:val="en"/>
        </w:rPr>
      </w:pPr>
    </w:p>
    <w:p w14:paraId="7B1077F7" w14:textId="77777777" w:rsidR="00A50955" w:rsidRPr="00A50955" w:rsidRDefault="00A50955" w:rsidP="00A50955">
      <w:pPr>
        <w:widowControl w:val="0"/>
        <w:autoSpaceDE w:val="0"/>
        <w:autoSpaceDN w:val="0"/>
        <w:adjustRightInd w:val="0"/>
        <w:spacing w:after="200" w:line="276" w:lineRule="auto"/>
        <w:rPr>
          <w:rFonts w:ascii="Times New Roman" w:hAnsi="Times New Roman" w:cs="Times New Roman"/>
          <w:sz w:val="20"/>
          <w:lang w:val="en"/>
        </w:rPr>
      </w:pPr>
    </w:p>
    <w:p w14:paraId="67CCCBE0" w14:textId="6FF7B243" w:rsidR="004D1A6B" w:rsidRPr="00A50955" w:rsidRDefault="000C6B80" w:rsidP="000C6B80">
      <w:pPr>
        <w:widowControl w:val="0"/>
        <w:autoSpaceDE w:val="0"/>
        <w:autoSpaceDN w:val="0"/>
        <w:adjustRightInd w:val="0"/>
        <w:spacing w:after="200" w:line="276" w:lineRule="auto"/>
        <w:rPr>
          <w:rFonts w:ascii="Times New Roman" w:hAnsi="Times New Roman" w:cs="Times New Roman"/>
          <w:sz w:val="20"/>
        </w:rPr>
      </w:pPr>
      <w:r w:rsidRPr="00A50955">
        <w:rPr>
          <w:rFonts w:ascii="Times New Roman" w:hAnsi="Times New Roman" w:cs="Times New Roman"/>
          <w:b/>
          <w:bCs w:val="0"/>
          <w:sz w:val="28"/>
          <w:szCs w:val="28"/>
          <w:lang w:val="en"/>
        </w:rPr>
        <w:t>Spirit</w:t>
      </w:r>
      <w:r w:rsidR="004D1A6B" w:rsidRPr="00A50955">
        <w:rPr>
          <w:rFonts w:ascii="Times New Roman" w:hAnsi="Times New Roman" w:cs="Times New Roman"/>
          <w:b/>
          <w:bCs w:val="0"/>
          <w:sz w:val="28"/>
          <w:szCs w:val="28"/>
        </w:rPr>
        <w:t xml:space="preserve"> Gurdian</w:t>
      </w:r>
      <w:r w:rsidRPr="00A32486">
        <w:rPr>
          <w:rFonts w:ascii="Times New Roman" w:hAnsi="Times New Roman" w:cs="Times New Roman"/>
          <w:sz w:val="20"/>
          <w:lang w:val="en"/>
        </w:rPr>
        <w:br/>
      </w:r>
      <w:r w:rsidR="00A50955">
        <w:rPr>
          <w:rFonts w:ascii="Times New Roman" w:hAnsi="Times New Roman" w:cs="Times New Roman"/>
          <w:sz w:val="20"/>
        </w:rPr>
        <w:br/>
      </w:r>
      <w:r w:rsidRPr="00A32486">
        <w:rPr>
          <w:rFonts w:ascii="Times New Roman" w:hAnsi="Times New Roman" w:cs="Times New Roman"/>
          <w:sz w:val="20"/>
        </w:rPr>
        <w:t xml:space="preserve">Starting at 10th level, </w:t>
      </w:r>
      <w:r w:rsidRPr="00A32486">
        <w:rPr>
          <w:rFonts w:ascii="Times New Roman" w:hAnsi="Times New Roman" w:cs="Times New Roman"/>
          <w:sz w:val="20"/>
          <w:lang w:val="en"/>
        </w:rPr>
        <w:t xml:space="preserve">you gain a </w:t>
      </w:r>
      <w:r w:rsidRPr="00A32486">
        <w:rPr>
          <w:rFonts w:ascii="Times New Roman" w:hAnsi="Times New Roman" w:cs="Times New Roman"/>
          <w:sz w:val="20"/>
        </w:rPr>
        <w:t>guardian</w:t>
      </w:r>
      <w:r w:rsidRPr="00A32486">
        <w:rPr>
          <w:rFonts w:ascii="Times New Roman" w:hAnsi="Times New Roman" w:cs="Times New Roman"/>
          <w:sz w:val="20"/>
          <w:lang w:val="en"/>
        </w:rPr>
        <w:t xml:space="preserve"> based on a totem animal of your choice</w:t>
      </w:r>
      <w:r w:rsidRPr="00A32486">
        <w:rPr>
          <w:rFonts w:ascii="Times New Roman" w:hAnsi="Times New Roman" w:cs="Times New Roman"/>
          <w:sz w:val="20"/>
        </w:rPr>
        <w:t xml:space="preserve">. During a long rest, while you are asleep a spiritual manifestation of your chosen totem animal watches over you from within 5 feet of you. It will rouse you if danger approaches while you are asleep. It </w:t>
      </w:r>
      <w:r w:rsidR="004D1A6B" w:rsidRPr="00A32486">
        <w:rPr>
          <w:rFonts w:ascii="Times New Roman" w:hAnsi="Times New Roman" w:cs="Times New Roman"/>
          <w:sz w:val="20"/>
        </w:rPr>
        <w:t>assesses</w:t>
      </w:r>
      <w:r w:rsidRPr="00A32486">
        <w:rPr>
          <w:rFonts w:ascii="Times New Roman" w:hAnsi="Times New Roman" w:cs="Times New Roman"/>
          <w:sz w:val="20"/>
        </w:rPr>
        <w:t xml:space="preserve"> the threat based on its intelligence which is 8 and has the same passive perception and perception bonus as you</w:t>
      </w:r>
      <w:r w:rsidR="00A50955">
        <w:rPr>
          <w:rFonts w:ascii="Times New Roman" w:hAnsi="Times New Roman" w:cs="Times New Roman"/>
          <w:sz w:val="20"/>
        </w:rPr>
        <w:t>. It</w:t>
      </w:r>
      <w:r w:rsidRPr="00A32486">
        <w:rPr>
          <w:rFonts w:ascii="Times New Roman" w:hAnsi="Times New Roman" w:cs="Times New Roman"/>
          <w:sz w:val="20"/>
        </w:rPr>
        <w:t xml:space="preserve"> has </w:t>
      </w:r>
      <w:r w:rsidR="004D1A6B" w:rsidRPr="00A32486">
        <w:rPr>
          <w:rFonts w:ascii="Times New Roman" w:hAnsi="Times New Roman" w:cs="Times New Roman"/>
          <w:sz w:val="20"/>
        </w:rPr>
        <w:t>Darkvision</w:t>
      </w:r>
      <w:r w:rsidRPr="00A32486">
        <w:rPr>
          <w:rFonts w:ascii="Times New Roman" w:hAnsi="Times New Roman" w:cs="Times New Roman"/>
          <w:sz w:val="20"/>
        </w:rPr>
        <w:t xml:space="preserve"> up to 120ft in which it </w:t>
      </w:r>
      <w:r w:rsidR="004D1A6B" w:rsidRPr="00A32486">
        <w:rPr>
          <w:rFonts w:ascii="Times New Roman" w:hAnsi="Times New Roman" w:cs="Times New Roman"/>
          <w:sz w:val="20"/>
        </w:rPr>
        <w:t>sees</w:t>
      </w:r>
      <w:r w:rsidRPr="00A32486">
        <w:rPr>
          <w:rFonts w:ascii="Times New Roman" w:hAnsi="Times New Roman" w:cs="Times New Roman"/>
          <w:sz w:val="20"/>
        </w:rPr>
        <w:t xml:space="preserve"> in dull color. When you awaken the spirit disappears.</w:t>
      </w:r>
      <w:r w:rsidRPr="00A32486">
        <w:rPr>
          <w:rFonts w:ascii="Times New Roman" w:hAnsi="Times New Roman" w:cs="Times New Roman"/>
          <w:sz w:val="20"/>
        </w:rPr>
        <w:br/>
      </w:r>
      <w:r w:rsidRPr="00A32486">
        <w:rPr>
          <w:rFonts w:ascii="Times New Roman" w:hAnsi="Times New Roman" w:cs="Times New Roman"/>
          <w:sz w:val="20"/>
        </w:rPr>
        <w:br/>
        <w:t xml:space="preserve">After you finish a long rest you and up to one other creature of your choice gain a small </w:t>
      </w:r>
      <w:r w:rsidR="004D1A6B" w:rsidRPr="00A32486">
        <w:rPr>
          <w:rFonts w:ascii="Times New Roman" w:hAnsi="Times New Roman" w:cs="Times New Roman"/>
          <w:sz w:val="20"/>
        </w:rPr>
        <w:t>benefit</w:t>
      </w:r>
      <w:r w:rsidRPr="00A32486">
        <w:rPr>
          <w:rFonts w:ascii="Times New Roman" w:hAnsi="Times New Roman" w:cs="Times New Roman"/>
          <w:sz w:val="20"/>
        </w:rPr>
        <w:t xml:space="preserve"> from your spirits </w:t>
      </w:r>
      <w:r w:rsidR="004D1A6B" w:rsidRPr="00A32486">
        <w:rPr>
          <w:rFonts w:ascii="Times New Roman" w:hAnsi="Times New Roman" w:cs="Times New Roman"/>
          <w:sz w:val="20"/>
        </w:rPr>
        <w:t>guidance</w:t>
      </w:r>
      <w:r w:rsidRPr="00A32486">
        <w:rPr>
          <w:rFonts w:ascii="Times New Roman" w:hAnsi="Times New Roman" w:cs="Times New Roman"/>
          <w:sz w:val="20"/>
        </w:rPr>
        <w:t>.</w:t>
      </w:r>
    </w:p>
    <w:p w14:paraId="6F0D0AF2" w14:textId="77777777" w:rsidR="00A50955" w:rsidRPr="00A50955" w:rsidRDefault="000C6B80" w:rsidP="00A50955">
      <w:pPr>
        <w:pStyle w:val="ListParagraph"/>
        <w:widowControl w:val="0"/>
        <w:numPr>
          <w:ilvl w:val="0"/>
          <w:numId w:val="44"/>
        </w:numPr>
        <w:autoSpaceDE w:val="0"/>
        <w:autoSpaceDN w:val="0"/>
        <w:adjustRightInd w:val="0"/>
        <w:spacing w:after="200" w:line="276" w:lineRule="auto"/>
        <w:ind w:left="360"/>
        <w:rPr>
          <w:rFonts w:ascii="Times New Roman" w:hAnsi="Times New Roman" w:cs="Times New Roman"/>
          <w:sz w:val="20"/>
          <w:lang w:val="en"/>
        </w:rPr>
      </w:pPr>
      <w:r w:rsidRPr="00551288">
        <w:rPr>
          <w:rFonts w:ascii="Times New Roman" w:hAnsi="Times New Roman" w:cs="Times New Roman"/>
          <w:b/>
          <w:bCs w:val="0"/>
          <w:sz w:val="20"/>
        </w:rPr>
        <w:t>Bear</w:t>
      </w:r>
      <w:r w:rsidR="00A50955">
        <w:rPr>
          <w:rFonts w:ascii="Times New Roman" w:hAnsi="Times New Roman" w:cs="Times New Roman"/>
          <w:sz w:val="20"/>
        </w:rPr>
        <w:t xml:space="preserve">: </w:t>
      </w:r>
      <w:r w:rsidRPr="00A50955">
        <w:rPr>
          <w:rFonts w:ascii="Times New Roman" w:hAnsi="Times New Roman" w:cs="Times New Roman"/>
          <w:sz w:val="20"/>
        </w:rPr>
        <w:t xml:space="preserve">Your dreams are filled with visions of endurance and strength. The bears guidance grants each of the effected creatures a number of additional maximum hit points equal to your barbarian level, that last until the </w:t>
      </w:r>
      <w:r w:rsidR="004D1A6B" w:rsidRPr="00A50955">
        <w:rPr>
          <w:rFonts w:ascii="Times New Roman" w:hAnsi="Times New Roman" w:cs="Times New Roman"/>
          <w:sz w:val="20"/>
        </w:rPr>
        <w:t>beginning</w:t>
      </w:r>
      <w:r w:rsidRPr="00A50955">
        <w:rPr>
          <w:rFonts w:ascii="Times New Roman" w:hAnsi="Times New Roman" w:cs="Times New Roman"/>
          <w:sz w:val="20"/>
        </w:rPr>
        <w:t xml:space="preserve"> of the next long rest.</w:t>
      </w:r>
    </w:p>
    <w:p w14:paraId="65342BCC" w14:textId="77777777" w:rsidR="00A50955" w:rsidRPr="00A50955" w:rsidRDefault="000C6B80" w:rsidP="00A50955">
      <w:pPr>
        <w:pStyle w:val="ListParagraph"/>
        <w:widowControl w:val="0"/>
        <w:numPr>
          <w:ilvl w:val="0"/>
          <w:numId w:val="44"/>
        </w:numPr>
        <w:autoSpaceDE w:val="0"/>
        <w:autoSpaceDN w:val="0"/>
        <w:adjustRightInd w:val="0"/>
        <w:spacing w:after="200" w:line="276" w:lineRule="auto"/>
        <w:ind w:left="360"/>
        <w:rPr>
          <w:rFonts w:ascii="Times New Roman" w:hAnsi="Times New Roman" w:cs="Times New Roman"/>
          <w:sz w:val="20"/>
          <w:lang w:val="en"/>
        </w:rPr>
      </w:pPr>
      <w:r w:rsidRPr="00551288">
        <w:rPr>
          <w:rFonts w:ascii="Times New Roman" w:hAnsi="Times New Roman" w:cs="Times New Roman"/>
          <w:b/>
          <w:bCs w:val="0"/>
          <w:sz w:val="20"/>
        </w:rPr>
        <w:t>Eagle</w:t>
      </w:r>
      <w:r w:rsidR="00A50955" w:rsidRPr="00A50955">
        <w:rPr>
          <w:rFonts w:ascii="Times New Roman" w:hAnsi="Times New Roman" w:cs="Times New Roman"/>
          <w:sz w:val="20"/>
        </w:rPr>
        <w:t xml:space="preserve">: </w:t>
      </w:r>
      <w:r w:rsidRPr="00A50955">
        <w:rPr>
          <w:rFonts w:ascii="Times New Roman" w:hAnsi="Times New Roman" w:cs="Times New Roman"/>
          <w:sz w:val="20"/>
        </w:rPr>
        <w:t xml:space="preserve">Your dreams are filled with visions of freedom and keen insight. The </w:t>
      </w:r>
      <w:r w:rsidR="004D1A6B" w:rsidRPr="00A50955">
        <w:rPr>
          <w:rFonts w:ascii="Times New Roman" w:hAnsi="Times New Roman" w:cs="Times New Roman"/>
          <w:sz w:val="20"/>
        </w:rPr>
        <w:t>eagle’s</w:t>
      </w:r>
      <w:r w:rsidRPr="00A50955">
        <w:rPr>
          <w:rFonts w:ascii="Times New Roman" w:hAnsi="Times New Roman" w:cs="Times New Roman"/>
          <w:sz w:val="20"/>
        </w:rPr>
        <w:t xml:space="preserve"> guidance grants each of you the ability to cast freedom of movement once on yourselves without material components, this ability lasts until it is used once or until the </w:t>
      </w:r>
      <w:r w:rsidR="004D1A6B" w:rsidRPr="00A50955">
        <w:rPr>
          <w:rFonts w:ascii="Times New Roman" w:hAnsi="Times New Roman" w:cs="Times New Roman"/>
          <w:sz w:val="20"/>
        </w:rPr>
        <w:t>beginning</w:t>
      </w:r>
      <w:r w:rsidRPr="00A50955">
        <w:rPr>
          <w:rFonts w:ascii="Times New Roman" w:hAnsi="Times New Roman" w:cs="Times New Roman"/>
          <w:sz w:val="20"/>
        </w:rPr>
        <w:t xml:space="preserve"> of the next long rest.</w:t>
      </w:r>
    </w:p>
    <w:p w14:paraId="0F7DE37D" w14:textId="77777777" w:rsidR="00A50955" w:rsidRPr="00A50955" w:rsidRDefault="000C6B80" w:rsidP="00A50955">
      <w:pPr>
        <w:pStyle w:val="ListParagraph"/>
        <w:widowControl w:val="0"/>
        <w:numPr>
          <w:ilvl w:val="0"/>
          <w:numId w:val="44"/>
        </w:numPr>
        <w:autoSpaceDE w:val="0"/>
        <w:autoSpaceDN w:val="0"/>
        <w:adjustRightInd w:val="0"/>
        <w:spacing w:after="200" w:line="276" w:lineRule="auto"/>
        <w:ind w:left="360"/>
        <w:rPr>
          <w:rFonts w:ascii="Times New Roman" w:hAnsi="Times New Roman" w:cs="Times New Roman"/>
          <w:sz w:val="20"/>
          <w:lang w:val="en"/>
        </w:rPr>
      </w:pPr>
      <w:r w:rsidRPr="00551288">
        <w:rPr>
          <w:rFonts w:ascii="Times New Roman" w:hAnsi="Times New Roman" w:cs="Times New Roman"/>
          <w:b/>
          <w:bCs w:val="0"/>
          <w:sz w:val="20"/>
        </w:rPr>
        <w:t>Elk</w:t>
      </w:r>
      <w:r w:rsidR="00A50955" w:rsidRPr="00A50955">
        <w:rPr>
          <w:rFonts w:ascii="Times New Roman" w:hAnsi="Times New Roman" w:cs="Times New Roman"/>
          <w:sz w:val="20"/>
        </w:rPr>
        <w:t xml:space="preserve">: </w:t>
      </w:r>
      <w:r w:rsidRPr="00A50955">
        <w:rPr>
          <w:rFonts w:ascii="Times New Roman" w:hAnsi="Times New Roman" w:cs="Times New Roman"/>
          <w:sz w:val="20"/>
        </w:rPr>
        <w:t xml:space="preserve">Your dreams are filled with visions of contemplation and patience. The </w:t>
      </w:r>
      <w:r w:rsidR="004D1A6B" w:rsidRPr="00A50955">
        <w:rPr>
          <w:rFonts w:ascii="Times New Roman" w:hAnsi="Times New Roman" w:cs="Times New Roman"/>
          <w:sz w:val="20"/>
        </w:rPr>
        <w:t>elk’s</w:t>
      </w:r>
      <w:r w:rsidRPr="00A50955">
        <w:rPr>
          <w:rFonts w:ascii="Times New Roman" w:hAnsi="Times New Roman" w:cs="Times New Roman"/>
          <w:sz w:val="20"/>
        </w:rPr>
        <w:t xml:space="preserve"> guidance grants each of you the ability to heal equal to 1d12+ the users constitution </w:t>
      </w:r>
      <w:r w:rsidR="004D1A6B" w:rsidRPr="00A50955">
        <w:rPr>
          <w:rFonts w:ascii="Times New Roman" w:hAnsi="Times New Roman" w:cs="Times New Roman"/>
          <w:sz w:val="20"/>
        </w:rPr>
        <w:t>modifier</w:t>
      </w:r>
      <w:r w:rsidRPr="00A50955">
        <w:rPr>
          <w:rFonts w:ascii="Times New Roman" w:hAnsi="Times New Roman" w:cs="Times New Roman"/>
          <w:sz w:val="20"/>
        </w:rPr>
        <w:t xml:space="preserve"> as a bonus action. When you use this bonus action you also gain the </w:t>
      </w:r>
      <w:r w:rsidR="004D1A6B" w:rsidRPr="00A50955">
        <w:rPr>
          <w:rFonts w:ascii="Times New Roman" w:hAnsi="Times New Roman" w:cs="Times New Roman"/>
          <w:sz w:val="20"/>
        </w:rPr>
        <w:t>benefits</w:t>
      </w:r>
      <w:r w:rsidRPr="00A50955">
        <w:rPr>
          <w:rFonts w:ascii="Times New Roman" w:hAnsi="Times New Roman" w:cs="Times New Roman"/>
          <w:sz w:val="20"/>
        </w:rPr>
        <w:t xml:space="preserve"> of the dodge condition. This ability lasts until it is used once or until the </w:t>
      </w:r>
      <w:r w:rsidR="004D1A6B" w:rsidRPr="00A50955">
        <w:rPr>
          <w:rFonts w:ascii="Times New Roman" w:hAnsi="Times New Roman" w:cs="Times New Roman"/>
          <w:sz w:val="20"/>
        </w:rPr>
        <w:t>beginning</w:t>
      </w:r>
      <w:r w:rsidRPr="00A50955">
        <w:rPr>
          <w:rFonts w:ascii="Times New Roman" w:hAnsi="Times New Roman" w:cs="Times New Roman"/>
          <w:sz w:val="20"/>
        </w:rPr>
        <w:t xml:space="preserve"> of the next long rest.</w:t>
      </w:r>
    </w:p>
    <w:p w14:paraId="7C9FFDA1" w14:textId="77777777" w:rsidR="00A50955" w:rsidRPr="00A50955" w:rsidRDefault="000C6B80" w:rsidP="00A50955">
      <w:pPr>
        <w:pStyle w:val="ListParagraph"/>
        <w:widowControl w:val="0"/>
        <w:numPr>
          <w:ilvl w:val="0"/>
          <w:numId w:val="44"/>
        </w:numPr>
        <w:autoSpaceDE w:val="0"/>
        <w:autoSpaceDN w:val="0"/>
        <w:adjustRightInd w:val="0"/>
        <w:spacing w:after="200" w:line="276" w:lineRule="auto"/>
        <w:ind w:left="360"/>
        <w:rPr>
          <w:rFonts w:ascii="Times New Roman" w:hAnsi="Times New Roman" w:cs="Times New Roman"/>
          <w:sz w:val="20"/>
          <w:lang w:val="en"/>
        </w:rPr>
      </w:pPr>
      <w:r w:rsidRPr="00551288">
        <w:rPr>
          <w:rFonts w:ascii="Times New Roman" w:hAnsi="Times New Roman" w:cs="Times New Roman"/>
          <w:b/>
          <w:bCs w:val="0"/>
          <w:sz w:val="20"/>
        </w:rPr>
        <w:t>Tiger</w:t>
      </w:r>
      <w:r w:rsidR="00A50955" w:rsidRPr="00A50955">
        <w:rPr>
          <w:rFonts w:ascii="Times New Roman" w:hAnsi="Times New Roman" w:cs="Times New Roman"/>
          <w:sz w:val="20"/>
        </w:rPr>
        <w:t xml:space="preserve">: </w:t>
      </w:r>
      <w:r w:rsidRPr="00A50955">
        <w:rPr>
          <w:rFonts w:ascii="Times New Roman" w:hAnsi="Times New Roman" w:cs="Times New Roman"/>
          <w:sz w:val="20"/>
        </w:rPr>
        <w:t xml:space="preserve">Your dreams are filled with visions of ferocity and aggression. The </w:t>
      </w:r>
      <w:r w:rsidR="004D1A6B" w:rsidRPr="00A50955">
        <w:rPr>
          <w:rFonts w:ascii="Times New Roman" w:hAnsi="Times New Roman" w:cs="Times New Roman"/>
          <w:sz w:val="20"/>
        </w:rPr>
        <w:t>tiger’s</w:t>
      </w:r>
      <w:r w:rsidRPr="00A50955">
        <w:rPr>
          <w:rFonts w:ascii="Times New Roman" w:hAnsi="Times New Roman" w:cs="Times New Roman"/>
          <w:sz w:val="20"/>
        </w:rPr>
        <w:t xml:space="preserve"> guidance grants each of you the ability to leap additional distances, when you jump you can move an </w:t>
      </w:r>
      <w:r w:rsidR="004D1A6B" w:rsidRPr="00A50955">
        <w:rPr>
          <w:rFonts w:ascii="Times New Roman" w:hAnsi="Times New Roman" w:cs="Times New Roman"/>
          <w:sz w:val="20"/>
        </w:rPr>
        <w:t>additional</w:t>
      </w:r>
      <w:r w:rsidRPr="00A50955">
        <w:rPr>
          <w:rFonts w:ascii="Times New Roman" w:hAnsi="Times New Roman" w:cs="Times New Roman"/>
          <w:sz w:val="20"/>
        </w:rPr>
        <w:t xml:space="preserve"> 10 ft </w:t>
      </w:r>
      <w:r w:rsidR="004D1A6B" w:rsidRPr="00A50955">
        <w:rPr>
          <w:rFonts w:ascii="Times New Roman" w:hAnsi="Times New Roman" w:cs="Times New Roman"/>
          <w:sz w:val="20"/>
        </w:rPr>
        <w:t>both horizontally and vertically</w:t>
      </w:r>
      <w:r w:rsidRPr="00A50955">
        <w:rPr>
          <w:rFonts w:ascii="Times New Roman" w:hAnsi="Times New Roman" w:cs="Times New Roman"/>
          <w:sz w:val="20"/>
        </w:rPr>
        <w:t>.</w:t>
      </w:r>
    </w:p>
    <w:p w14:paraId="6F99DB97" w14:textId="77777777" w:rsidR="00A50955" w:rsidRDefault="000C6B80" w:rsidP="00A50955">
      <w:pPr>
        <w:pStyle w:val="ListParagraph"/>
        <w:widowControl w:val="0"/>
        <w:numPr>
          <w:ilvl w:val="0"/>
          <w:numId w:val="44"/>
        </w:numPr>
        <w:autoSpaceDE w:val="0"/>
        <w:autoSpaceDN w:val="0"/>
        <w:adjustRightInd w:val="0"/>
        <w:spacing w:after="200" w:line="276" w:lineRule="auto"/>
        <w:ind w:left="360"/>
        <w:rPr>
          <w:rFonts w:ascii="Times New Roman" w:hAnsi="Times New Roman" w:cs="Times New Roman"/>
          <w:sz w:val="20"/>
        </w:rPr>
      </w:pPr>
      <w:r w:rsidRPr="00551288">
        <w:rPr>
          <w:rFonts w:ascii="Times New Roman" w:hAnsi="Times New Roman" w:cs="Times New Roman"/>
          <w:b/>
          <w:bCs w:val="0"/>
          <w:sz w:val="20"/>
        </w:rPr>
        <w:t>Wolf</w:t>
      </w:r>
      <w:r w:rsidR="00A50955" w:rsidRPr="00A50955">
        <w:rPr>
          <w:rFonts w:ascii="Times New Roman" w:hAnsi="Times New Roman" w:cs="Times New Roman"/>
          <w:sz w:val="20"/>
        </w:rPr>
        <w:t xml:space="preserve">: </w:t>
      </w:r>
      <w:r w:rsidRPr="00A50955">
        <w:rPr>
          <w:rFonts w:ascii="Times New Roman" w:hAnsi="Times New Roman" w:cs="Times New Roman"/>
          <w:sz w:val="20"/>
        </w:rPr>
        <w:t xml:space="preserve">Your dreams are filled with visions of the hunt and the pack. The wolfs guidance grants each of you the ability to perform the help action on another creature as a bonus action, additionally the creature that you help in this way adds a bonus to their attack roll or ability check equal to the </w:t>
      </w:r>
      <w:r w:rsidR="004D1A6B" w:rsidRPr="00A50955">
        <w:rPr>
          <w:rFonts w:ascii="Times New Roman" w:hAnsi="Times New Roman" w:cs="Times New Roman"/>
          <w:sz w:val="20"/>
        </w:rPr>
        <w:t>barbarian’s</w:t>
      </w:r>
      <w:r w:rsidRPr="00A50955">
        <w:rPr>
          <w:rFonts w:ascii="Times New Roman" w:hAnsi="Times New Roman" w:cs="Times New Roman"/>
          <w:sz w:val="20"/>
        </w:rPr>
        <w:t xml:space="preserve"> rage damage (found in the barbarian table). This ability lasts until it is used once or until the </w:t>
      </w:r>
      <w:r w:rsidR="004D1A6B" w:rsidRPr="00A50955">
        <w:rPr>
          <w:rFonts w:ascii="Times New Roman" w:hAnsi="Times New Roman" w:cs="Times New Roman"/>
          <w:sz w:val="20"/>
        </w:rPr>
        <w:t>beginning</w:t>
      </w:r>
      <w:r w:rsidRPr="00A50955">
        <w:rPr>
          <w:rFonts w:ascii="Times New Roman" w:hAnsi="Times New Roman" w:cs="Times New Roman"/>
          <w:sz w:val="20"/>
        </w:rPr>
        <w:t xml:space="preserve"> of the next long rest.</w:t>
      </w:r>
    </w:p>
    <w:p w14:paraId="583DD0FE" w14:textId="77777777" w:rsidR="00A50955" w:rsidRDefault="00A50955">
      <w:pPr>
        <w:spacing w:line="240" w:lineRule="auto"/>
        <w:rPr>
          <w:rFonts w:ascii="Times New Roman" w:hAnsi="Times New Roman" w:cs="Times New Roman"/>
          <w:sz w:val="20"/>
        </w:rPr>
      </w:pPr>
      <w:r>
        <w:rPr>
          <w:rFonts w:ascii="Times New Roman" w:hAnsi="Times New Roman" w:cs="Times New Roman"/>
          <w:sz w:val="20"/>
        </w:rPr>
        <w:br w:type="page"/>
      </w:r>
    </w:p>
    <w:p w14:paraId="588CC9B0" w14:textId="22FABC46" w:rsidR="004D1A6B" w:rsidRPr="00551288" w:rsidRDefault="004D1A6B" w:rsidP="00551288">
      <w:pPr>
        <w:widowControl w:val="0"/>
        <w:autoSpaceDE w:val="0"/>
        <w:autoSpaceDN w:val="0"/>
        <w:adjustRightInd w:val="0"/>
        <w:spacing w:after="200" w:line="276" w:lineRule="auto"/>
        <w:rPr>
          <w:rFonts w:ascii="Times New Roman" w:hAnsi="Times New Roman" w:cs="Times New Roman"/>
          <w:sz w:val="20"/>
          <w:lang w:val="en"/>
        </w:rPr>
      </w:pPr>
    </w:p>
    <w:p w14:paraId="1EA36046" w14:textId="3299FD07" w:rsidR="000C6B80" w:rsidRPr="00A50955"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A50955">
        <w:rPr>
          <w:rFonts w:ascii="Times New Roman" w:hAnsi="Times New Roman" w:cs="Times New Roman"/>
          <w:b/>
          <w:bCs w:val="0"/>
          <w:sz w:val="28"/>
          <w:szCs w:val="28"/>
          <w:lang w:val="en"/>
        </w:rPr>
        <w:t>Totemic Attunement</w:t>
      </w:r>
    </w:p>
    <w:p w14:paraId="7CB120F0"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At 14th level, you gain a magical benefit based on a totem animal of your choice. You can choose the same animal you selected previously or a different one.</w:t>
      </w:r>
    </w:p>
    <w:p w14:paraId="2BDADB86" w14:textId="2417F2C6" w:rsidR="000C6B80" w:rsidRPr="00551288" w:rsidRDefault="000C6B80" w:rsidP="00DC4466">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551288">
        <w:rPr>
          <w:rFonts w:ascii="Times New Roman" w:hAnsi="Times New Roman" w:cs="Times New Roman"/>
          <w:b/>
          <w:bCs w:val="0"/>
          <w:sz w:val="20"/>
          <w:lang w:val="en"/>
        </w:rPr>
        <w:t>Bear</w:t>
      </w:r>
      <w:r w:rsidR="00551288" w:rsidRPr="00551288">
        <w:rPr>
          <w:rFonts w:ascii="Times New Roman" w:hAnsi="Times New Roman" w:cs="Times New Roman"/>
          <w:sz w:val="20"/>
          <w:lang w:val="en"/>
        </w:rPr>
        <w:t xml:space="preserve">: </w:t>
      </w:r>
      <w:r w:rsidRPr="00551288">
        <w:rPr>
          <w:rFonts w:ascii="Times New Roman" w:hAnsi="Times New Roman" w:cs="Times New Roman"/>
          <w:sz w:val="20"/>
          <w:lang w:val="en"/>
        </w:rPr>
        <w:t>While you’re raging, any creature within 5 feet of you that’s hostile to you has disadvantage on attack rolls against targets other than you or another character with this feature. An enemy is immune to this effect if it can’t see or hear you or if it can’t be frightened.</w:t>
      </w:r>
    </w:p>
    <w:p w14:paraId="42BACFF5" w14:textId="56635BAA" w:rsidR="000C6B80" w:rsidRPr="00551288" w:rsidRDefault="000C6B80" w:rsidP="00581F9D">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551288">
        <w:rPr>
          <w:rFonts w:ascii="Times New Roman" w:hAnsi="Times New Roman" w:cs="Times New Roman"/>
          <w:b/>
          <w:bCs w:val="0"/>
          <w:sz w:val="20"/>
          <w:lang w:val="en"/>
        </w:rPr>
        <w:t>Eagle</w:t>
      </w:r>
      <w:r w:rsidR="00551288" w:rsidRPr="00551288">
        <w:rPr>
          <w:rFonts w:ascii="Times New Roman" w:hAnsi="Times New Roman" w:cs="Times New Roman"/>
          <w:sz w:val="20"/>
          <w:lang w:val="en"/>
        </w:rPr>
        <w:t>:</w:t>
      </w:r>
      <w:r w:rsidR="00551288">
        <w:rPr>
          <w:rFonts w:ascii="Times New Roman" w:hAnsi="Times New Roman" w:cs="Times New Roman"/>
          <w:sz w:val="20"/>
          <w:lang w:val="en"/>
        </w:rPr>
        <w:t xml:space="preserve"> </w:t>
      </w:r>
      <w:r w:rsidRPr="00551288">
        <w:rPr>
          <w:rFonts w:ascii="Times New Roman" w:hAnsi="Times New Roman" w:cs="Times New Roman"/>
          <w:sz w:val="20"/>
          <w:lang w:val="en"/>
        </w:rPr>
        <w:t>While raging, you have a flying speed equal to your current walking speed. This benefit works only in short bursts; you fall if you end your turn in the air and nothing else is holding you aloft.</w:t>
      </w:r>
    </w:p>
    <w:p w14:paraId="3C5243B2" w14:textId="16CE2EA5" w:rsidR="000C6B80" w:rsidRPr="00551288" w:rsidRDefault="000C6B80" w:rsidP="00CD74D8">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551288">
        <w:rPr>
          <w:rFonts w:ascii="Times New Roman" w:hAnsi="Times New Roman" w:cs="Times New Roman"/>
          <w:b/>
          <w:bCs w:val="0"/>
          <w:sz w:val="20"/>
          <w:lang w:val="en"/>
        </w:rPr>
        <w:t>Elk</w:t>
      </w:r>
      <w:r w:rsidR="00551288" w:rsidRPr="00551288">
        <w:rPr>
          <w:rFonts w:ascii="Times New Roman" w:hAnsi="Times New Roman" w:cs="Times New Roman"/>
          <w:sz w:val="20"/>
          <w:lang w:val="en"/>
        </w:rPr>
        <w:t xml:space="preserve">: </w:t>
      </w:r>
      <w:r w:rsidRPr="00551288">
        <w:rPr>
          <w:rFonts w:ascii="Times New Roman" w:hAnsi="Times New Roman" w:cs="Times New Roman"/>
          <w:sz w:val="20"/>
          <w:lang w:val="en"/>
        </w:rPr>
        <w:t xml:space="preserve">While raging, you can use a bonus action during your move to pass through the space of a </w:t>
      </w:r>
      <w:r w:rsidR="00551288">
        <w:rPr>
          <w:rFonts w:ascii="Times New Roman" w:hAnsi="Times New Roman" w:cs="Times New Roman"/>
          <w:sz w:val="20"/>
          <w:lang w:val="en"/>
        </w:rPr>
        <w:t>l</w:t>
      </w:r>
      <w:r w:rsidRPr="00551288">
        <w:rPr>
          <w:rFonts w:ascii="Times New Roman" w:hAnsi="Times New Roman" w:cs="Times New Roman"/>
          <w:sz w:val="20"/>
          <w:lang w:val="en"/>
        </w:rPr>
        <w:t>arge or smaller creature. That creature must succeed on a Strength saving throw (DC 8 + your Strength bonus + your proficiency bonus) or be knocked prone and take bludgeoning damage equal to 1d12 + your Strength modifier.</w:t>
      </w:r>
    </w:p>
    <w:p w14:paraId="40F58A48" w14:textId="79F4B7EF" w:rsidR="000C6B80" w:rsidRPr="00551288" w:rsidRDefault="000C6B80" w:rsidP="00086F59">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551288">
        <w:rPr>
          <w:rFonts w:ascii="Times New Roman" w:hAnsi="Times New Roman" w:cs="Times New Roman"/>
          <w:b/>
          <w:bCs w:val="0"/>
          <w:sz w:val="20"/>
          <w:lang w:val="en"/>
        </w:rPr>
        <w:t>Tiger</w:t>
      </w:r>
      <w:r w:rsidR="00551288" w:rsidRPr="00551288">
        <w:rPr>
          <w:rFonts w:ascii="Times New Roman" w:hAnsi="Times New Roman" w:cs="Times New Roman"/>
          <w:sz w:val="20"/>
          <w:lang w:val="en"/>
        </w:rPr>
        <w:t xml:space="preserve">: </w:t>
      </w:r>
      <w:r w:rsidRPr="00551288">
        <w:rPr>
          <w:rFonts w:ascii="Times New Roman" w:hAnsi="Times New Roman" w:cs="Times New Roman"/>
          <w:sz w:val="20"/>
          <w:lang w:val="en"/>
        </w:rPr>
        <w:t xml:space="preserve">While you’re raging, if you move at least 20 feet in a straight line toward a </w:t>
      </w:r>
      <w:r w:rsidR="00551288">
        <w:rPr>
          <w:rFonts w:ascii="Times New Roman" w:hAnsi="Times New Roman" w:cs="Times New Roman"/>
          <w:sz w:val="20"/>
          <w:lang w:val="en"/>
        </w:rPr>
        <w:t>l</w:t>
      </w:r>
      <w:r w:rsidRPr="00551288">
        <w:rPr>
          <w:rFonts w:ascii="Times New Roman" w:hAnsi="Times New Roman" w:cs="Times New Roman"/>
          <w:sz w:val="20"/>
          <w:lang w:val="en"/>
        </w:rPr>
        <w:t>arge or smaller target right before making a melee weapon attack against it, you can use a bonus action to make an additional melee weapon attack against it.</w:t>
      </w:r>
    </w:p>
    <w:p w14:paraId="55C8888F" w14:textId="2E708CEA" w:rsidR="00551288" w:rsidRPr="00551288" w:rsidRDefault="000C6B80" w:rsidP="00043887">
      <w:pPr>
        <w:pStyle w:val="ListParagraph"/>
        <w:widowControl w:val="0"/>
        <w:numPr>
          <w:ilvl w:val="0"/>
          <w:numId w:val="44"/>
        </w:numPr>
        <w:autoSpaceDE w:val="0"/>
        <w:autoSpaceDN w:val="0"/>
        <w:adjustRightInd w:val="0"/>
        <w:spacing w:after="200" w:line="276" w:lineRule="auto"/>
        <w:rPr>
          <w:rFonts w:ascii="Times New Roman" w:hAnsi="Times New Roman" w:cs="Times New Roman"/>
          <w:sz w:val="20"/>
          <w:lang w:val="en"/>
        </w:rPr>
      </w:pPr>
      <w:r w:rsidRPr="00551288">
        <w:rPr>
          <w:rFonts w:ascii="Times New Roman" w:hAnsi="Times New Roman" w:cs="Times New Roman"/>
          <w:b/>
          <w:bCs w:val="0"/>
          <w:sz w:val="20"/>
          <w:lang w:val="en"/>
        </w:rPr>
        <w:t>Wolf</w:t>
      </w:r>
      <w:r w:rsidR="00551288" w:rsidRPr="00551288">
        <w:rPr>
          <w:rFonts w:ascii="Times New Roman" w:hAnsi="Times New Roman" w:cs="Times New Roman"/>
          <w:sz w:val="20"/>
          <w:lang w:val="en"/>
        </w:rPr>
        <w:t xml:space="preserve">: </w:t>
      </w:r>
      <w:r w:rsidRPr="00551288">
        <w:rPr>
          <w:rFonts w:ascii="Times New Roman" w:hAnsi="Times New Roman" w:cs="Times New Roman"/>
          <w:sz w:val="20"/>
          <w:lang w:val="en"/>
        </w:rPr>
        <w:t xml:space="preserve">While you’re raging, you can use a bonus action on your turn to knock a </w:t>
      </w:r>
      <w:r w:rsidR="00551288">
        <w:rPr>
          <w:rFonts w:ascii="Times New Roman" w:hAnsi="Times New Roman" w:cs="Times New Roman"/>
          <w:sz w:val="20"/>
          <w:lang w:val="en"/>
        </w:rPr>
        <w:t>l</w:t>
      </w:r>
      <w:r w:rsidRPr="00551288">
        <w:rPr>
          <w:rFonts w:ascii="Times New Roman" w:hAnsi="Times New Roman" w:cs="Times New Roman"/>
          <w:sz w:val="20"/>
          <w:lang w:val="en"/>
        </w:rPr>
        <w:t>arge or smaller creature prone when you hit it with melee weapon attack.</w:t>
      </w:r>
    </w:p>
    <w:p w14:paraId="71261167" w14:textId="77777777" w:rsidR="00551288" w:rsidRDefault="00551288">
      <w:pPr>
        <w:spacing w:line="240" w:lineRule="auto"/>
        <w:rPr>
          <w:rFonts w:ascii="Times New Roman" w:hAnsi="Times New Roman" w:cs="Times New Roman"/>
          <w:sz w:val="20"/>
          <w:lang w:val="en"/>
        </w:rPr>
      </w:pPr>
      <w:r>
        <w:rPr>
          <w:rFonts w:ascii="Times New Roman" w:hAnsi="Times New Roman" w:cs="Times New Roman"/>
          <w:sz w:val="20"/>
          <w:lang w:val="en"/>
        </w:rPr>
        <w:br w:type="page"/>
      </w:r>
    </w:p>
    <w:p w14:paraId="6EA72BA9" w14:textId="6CE50EAA" w:rsidR="000C6B80" w:rsidRPr="00551288" w:rsidRDefault="000C6B80" w:rsidP="004D1A6B">
      <w:pPr>
        <w:pStyle w:val="Heading2"/>
        <w:rPr>
          <w:rFonts w:ascii="Times New Roman" w:hAnsi="Times New Roman" w:cs="Times New Roman"/>
          <w:sz w:val="28"/>
          <w:szCs w:val="28"/>
          <w:lang w:val="en"/>
        </w:rPr>
      </w:pPr>
      <w:r w:rsidRPr="00551288">
        <w:rPr>
          <w:rFonts w:ascii="Times New Roman" w:hAnsi="Times New Roman" w:cs="Times New Roman"/>
          <w:sz w:val="28"/>
          <w:szCs w:val="28"/>
          <w:lang w:val="en"/>
        </w:rPr>
        <w:lastRenderedPageBreak/>
        <w:t>Path of the Zealot</w:t>
      </w:r>
    </w:p>
    <w:p w14:paraId="6EAD0561" w14:textId="4913832B" w:rsidR="004D1A6B" w:rsidRPr="00A32486" w:rsidRDefault="004D1A6B" w:rsidP="004D1A6B">
      <w:pPr>
        <w:widowControl w:val="0"/>
        <w:autoSpaceDE w:val="0"/>
        <w:autoSpaceDN w:val="0"/>
        <w:adjustRightInd w:val="0"/>
        <w:spacing w:after="200" w:line="276" w:lineRule="auto"/>
        <w:rPr>
          <w:rFonts w:ascii="Times New Roman" w:hAnsi="Times New Roman" w:cs="Times New Roman"/>
          <w:sz w:val="20"/>
          <w:u w:val="single"/>
          <w:lang w:val="en"/>
        </w:rPr>
      </w:pPr>
      <w:r w:rsidRPr="00A32486">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1023"/>
        <w:gridCol w:w="3927"/>
      </w:tblGrid>
      <w:tr w:rsidR="004D1A6B" w:rsidRPr="00A32486" w14:paraId="7D74D29B" w14:textId="77777777" w:rsidTr="00D10CB8">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65BE6647" w14:textId="77777777" w:rsidR="004D1A6B" w:rsidRPr="00A32486" w:rsidRDefault="004D1A6B" w:rsidP="00BD5A07">
            <w:pPr>
              <w:pStyle w:val="5E-TABLECELLCENTERED"/>
              <w:framePr w:wrap="auto"/>
              <w:rPr>
                <w:rStyle w:val="5ECHARBOLD"/>
                <w:rFonts w:ascii="Times New Roman" w:hAnsi="Times New Roman"/>
                <w:sz w:val="20"/>
              </w:rPr>
            </w:pPr>
            <w:r w:rsidRPr="00A32486">
              <w:rPr>
                <w:rStyle w:val="5ECHARBOLD"/>
                <w:rFonts w:ascii="Times New Roman" w:hAnsi="Times New Roman"/>
                <w:sz w:val="20"/>
              </w:rPr>
              <w:t>Barbarian Level</w:t>
            </w:r>
          </w:p>
        </w:tc>
        <w:tc>
          <w:tcPr>
            <w:tcW w:w="3960" w:type="dxa"/>
            <w:tcBorders>
              <w:top w:val="none" w:sz="0" w:space="0" w:color="auto"/>
              <w:left w:val="none" w:sz="0" w:space="0" w:color="auto"/>
              <w:bottom w:val="none" w:sz="0" w:space="0" w:color="auto"/>
              <w:right w:val="none" w:sz="0" w:space="0" w:color="auto"/>
            </w:tcBorders>
          </w:tcPr>
          <w:p w14:paraId="54668E7A" w14:textId="77777777" w:rsidR="004D1A6B" w:rsidRPr="00A32486" w:rsidRDefault="004D1A6B" w:rsidP="00BD5A07">
            <w:pPr>
              <w:pStyle w:val="5E-TABLECELL"/>
              <w:rPr>
                <w:rStyle w:val="5ECHARBOLD"/>
                <w:rFonts w:ascii="Times New Roman" w:hAnsi="Times New Roman" w:cs="Times New Roman"/>
                <w:sz w:val="20"/>
                <w:szCs w:val="20"/>
              </w:rPr>
            </w:pPr>
            <w:r w:rsidRPr="00A32486">
              <w:rPr>
                <w:rStyle w:val="5ECHARBOLD"/>
                <w:rFonts w:ascii="Times New Roman" w:hAnsi="Times New Roman" w:cs="Times New Roman"/>
                <w:sz w:val="20"/>
                <w:szCs w:val="20"/>
              </w:rPr>
              <w:t>Feature</w:t>
            </w:r>
          </w:p>
        </w:tc>
      </w:tr>
      <w:tr w:rsidR="004D1A6B" w:rsidRPr="00A32486" w14:paraId="3B5D53D9" w14:textId="77777777" w:rsidTr="00D10CB8">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C080EB" w14:textId="77777777" w:rsidR="004D1A6B" w:rsidRPr="00A32486" w:rsidRDefault="004D1A6B" w:rsidP="00BD5A07">
            <w:pPr>
              <w:pStyle w:val="5E-TABLECELLCENTERED"/>
              <w:framePr w:wrap="auto"/>
              <w:rPr>
                <w:rFonts w:ascii="Times New Roman" w:hAnsi="Times New Roman"/>
                <w:sz w:val="20"/>
              </w:rPr>
            </w:pPr>
            <w:r w:rsidRPr="00A32486">
              <w:rPr>
                <w:rFonts w:ascii="Times New Roman" w:hAnsi="Times New Roman"/>
                <w:sz w:val="20"/>
                <w:lang w:val="en"/>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1E6D8B" w14:textId="744AB417" w:rsidR="004D1A6B" w:rsidRPr="00A32486" w:rsidRDefault="004D1A6B" w:rsidP="00BD5A0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A32486">
              <w:rPr>
                <w:rFonts w:ascii="Times New Roman" w:hAnsi="Times New Roman" w:cs="Times New Roman"/>
                <w:sz w:val="20"/>
                <w:lang w:val="en"/>
              </w:rPr>
              <w:t>Divine Fury, Warrior of the Gods</w:t>
            </w:r>
          </w:p>
        </w:tc>
      </w:tr>
      <w:tr w:rsidR="004D1A6B" w:rsidRPr="00A32486" w14:paraId="59652224" w14:textId="77777777" w:rsidTr="00D10CB8">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668A52" w14:textId="77777777" w:rsidR="004D1A6B" w:rsidRPr="00A32486" w:rsidRDefault="004D1A6B" w:rsidP="00BD5A07">
            <w:pPr>
              <w:pStyle w:val="5E-TABLECELLCENTERED"/>
              <w:framePr w:wrap="auto"/>
              <w:rPr>
                <w:rFonts w:ascii="Times New Roman" w:hAnsi="Times New Roman"/>
                <w:sz w:val="20"/>
              </w:rPr>
            </w:pPr>
            <w:r w:rsidRPr="00A32486">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D52124" w14:textId="0D967FBB" w:rsidR="004D1A6B" w:rsidRPr="00A32486" w:rsidRDefault="004D1A6B" w:rsidP="004D1A6B">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A32486">
              <w:rPr>
                <w:rFonts w:ascii="Times New Roman" w:hAnsi="Times New Roman" w:cs="Times New Roman"/>
                <w:sz w:val="20"/>
                <w:lang w:val="en"/>
              </w:rPr>
              <w:t>Fanatical Focus</w:t>
            </w:r>
          </w:p>
        </w:tc>
      </w:tr>
      <w:tr w:rsidR="004D1A6B" w:rsidRPr="00A32486" w14:paraId="241C3971" w14:textId="77777777" w:rsidTr="00D10CB8">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DBA489" w14:textId="77777777" w:rsidR="004D1A6B" w:rsidRPr="00A32486" w:rsidRDefault="004D1A6B" w:rsidP="00BD5A07">
            <w:pPr>
              <w:pStyle w:val="5E-TABLECELLCENTERED"/>
              <w:framePr w:wrap="auto"/>
              <w:rPr>
                <w:rFonts w:ascii="Times New Roman" w:hAnsi="Times New Roman"/>
                <w:sz w:val="20"/>
              </w:rPr>
            </w:pPr>
            <w:r w:rsidRPr="00A32486">
              <w:rPr>
                <w:rFonts w:ascii="Times New Roman" w:hAnsi="Times New Roman"/>
                <w:sz w:val="20"/>
                <w:lang w:val="en"/>
              </w:rPr>
              <w:t>10th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43CCFF" w14:textId="13BE7B8D" w:rsidR="004D1A6B" w:rsidRPr="00A32486" w:rsidRDefault="004D1A6B" w:rsidP="004D1A6B">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A32486">
              <w:rPr>
                <w:rFonts w:ascii="Times New Roman" w:hAnsi="Times New Roman" w:cs="Times New Roman"/>
                <w:sz w:val="20"/>
                <w:lang w:val="en"/>
              </w:rPr>
              <w:t>Zealous Presence</w:t>
            </w:r>
          </w:p>
        </w:tc>
      </w:tr>
      <w:tr w:rsidR="004D1A6B" w:rsidRPr="00A32486" w14:paraId="28999D10" w14:textId="77777777" w:rsidTr="00D10CB8">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D45F9E" w14:textId="77777777" w:rsidR="004D1A6B" w:rsidRPr="00A32486" w:rsidRDefault="004D1A6B" w:rsidP="00BD5A07">
            <w:pPr>
              <w:pStyle w:val="5E-TABLECELLCENTERED"/>
              <w:framePr w:wrap="auto"/>
              <w:rPr>
                <w:rFonts w:ascii="Times New Roman" w:hAnsi="Times New Roman"/>
                <w:sz w:val="20"/>
              </w:rPr>
            </w:pPr>
            <w:r w:rsidRPr="00A32486">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6519C0" w14:textId="56C9B8AC" w:rsidR="004D1A6B" w:rsidRPr="00A32486" w:rsidRDefault="004D1A6B" w:rsidP="00BD5A0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A32486">
              <w:rPr>
                <w:rFonts w:ascii="Times New Roman" w:hAnsi="Times New Roman" w:cs="Times New Roman"/>
                <w:sz w:val="20"/>
                <w:lang w:val="en"/>
              </w:rPr>
              <w:t>Rage beyond Death</w:t>
            </w:r>
          </w:p>
        </w:tc>
      </w:tr>
    </w:tbl>
    <w:p w14:paraId="1B37E4AE" w14:textId="77777777" w:rsidR="000C6B80" w:rsidRPr="00D10CB8"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D10CB8">
        <w:rPr>
          <w:rFonts w:ascii="Times New Roman" w:hAnsi="Times New Roman" w:cs="Times New Roman"/>
          <w:b/>
          <w:bCs w:val="0"/>
          <w:sz w:val="28"/>
          <w:szCs w:val="28"/>
          <w:lang w:val="en"/>
        </w:rPr>
        <w:t>Divine Fury</w:t>
      </w:r>
    </w:p>
    <w:p w14:paraId="78F3B6CE" w14:textId="09EF2C9B"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Starting when you choose this path at 3rd level, you can channel divine fury into your weapon strikes. While you’re raging, the first creature you hit on each of your turns with a weapon attack takes extra damage equal to 1d6 + half your barbarian level. The extra damage is necrotic or radiant; you choose the type of damage when you gain this feature.</w:t>
      </w:r>
    </w:p>
    <w:p w14:paraId="38B8E43D" w14:textId="77777777" w:rsidR="000C6B80" w:rsidRPr="00D10CB8"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D10CB8">
        <w:rPr>
          <w:rFonts w:ascii="Times New Roman" w:hAnsi="Times New Roman" w:cs="Times New Roman"/>
          <w:b/>
          <w:bCs w:val="0"/>
          <w:sz w:val="28"/>
          <w:szCs w:val="28"/>
          <w:lang w:val="en"/>
        </w:rPr>
        <w:t>Warrior of the Gods</w:t>
      </w:r>
    </w:p>
    <w:p w14:paraId="2818C51D"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At 3rd level, your soul is marked for endless battle. If a spell, such as raise dead, has the sole effect of restoring you to life (but not undeath), the caster doesn’t need material components to cast the spell on you.</w:t>
      </w:r>
    </w:p>
    <w:p w14:paraId="3B0C49AE" w14:textId="77777777" w:rsidR="000C6B80" w:rsidRPr="00D10CB8"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D10CB8">
        <w:rPr>
          <w:rFonts w:ascii="Times New Roman" w:hAnsi="Times New Roman" w:cs="Times New Roman"/>
          <w:b/>
          <w:bCs w:val="0"/>
          <w:sz w:val="28"/>
          <w:szCs w:val="28"/>
          <w:lang w:val="en"/>
        </w:rPr>
        <w:t>Fanatical Focus</w:t>
      </w:r>
    </w:p>
    <w:p w14:paraId="617372B9"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Starting at 6th level, the divine power that fuels your rage can protect you. If you fail a saving throw while you’re raging, you can reroll it, and you must use the new roll. You can use this ability only once per rage.</w:t>
      </w:r>
    </w:p>
    <w:p w14:paraId="4DD96B19" w14:textId="77777777" w:rsidR="000C6B80" w:rsidRPr="00D10CB8"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D10CB8">
        <w:rPr>
          <w:rFonts w:ascii="Times New Roman" w:hAnsi="Times New Roman" w:cs="Times New Roman"/>
          <w:b/>
          <w:bCs w:val="0"/>
          <w:sz w:val="28"/>
          <w:szCs w:val="28"/>
          <w:lang w:val="en"/>
        </w:rPr>
        <w:t>Zealous Presence</w:t>
      </w:r>
    </w:p>
    <w:p w14:paraId="28EE6FAE"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At 10th level, you learn to channel divine power to inspire zealotry in others. As a bonus action, you unleash a battle cry infused with divine energy. Up to ten other creatures of your choice within 60 feet of you that can hear you gain advantage on attack rolls and saving throws until the start of your next turn.</w:t>
      </w:r>
    </w:p>
    <w:p w14:paraId="3A6C7133" w14:textId="77777777" w:rsidR="000C6B80"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Once you use this feature, you can’t use it again until you finish a long rest.</w:t>
      </w:r>
    </w:p>
    <w:p w14:paraId="65BD8A99" w14:textId="77777777" w:rsidR="00D10CB8" w:rsidRDefault="00D10CB8" w:rsidP="000C6B80">
      <w:pPr>
        <w:widowControl w:val="0"/>
        <w:autoSpaceDE w:val="0"/>
        <w:autoSpaceDN w:val="0"/>
        <w:adjustRightInd w:val="0"/>
        <w:spacing w:after="200" w:line="276" w:lineRule="auto"/>
        <w:rPr>
          <w:rFonts w:ascii="Times New Roman" w:hAnsi="Times New Roman" w:cs="Times New Roman"/>
          <w:sz w:val="20"/>
          <w:lang w:val="en"/>
        </w:rPr>
      </w:pPr>
    </w:p>
    <w:p w14:paraId="0F11721F" w14:textId="77777777" w:rsidR="00D10CB8" w:rsidRDefault="00D10CB8" w:rsidP="000C6B80">
      <w:pPr>
        <w:widowControl w:val="0"/>
        <w:autoSpaceDE w:val="0"/>
        <w:autoSpaceDN w:val="0"/>
        <w:adjustRightInd w:val="0"/>
        <w:spacing w:after="200" w:line="276" w:lineRule="auto"/>
        <w:rPr>
          <w:rFonts w:ascii="Times New Roman" w:hAnsi="Times New Roman" w:cs="Times New Roman"/>
          <w:sz w:val="20"/>
          <w:lang w:val="en"/>
        </w:rPr>
      </w:pPr>
    </w:p>
    <w:p w14:paraId="4A9019BC" w14:textId="77777777" w:rsidR="00D10CB8" w:rsidRPr="00A32486" w:rsidRDefault="00D10CB8" w:rsidP="000C6B80">
      <w:pPr>
        <w:widowControl w:val="0"/>
        <w:autoSpaceDE w:val="0"/>
        <w:autoSpaceDN w:val="0"/>
        <w:adjustRightInd w:val="0"/>
        <w:spacing w:after="200" w:line="276" w:lineRule="auto"/>
        <w:rPr>
          <w:rFonts w:ascii="Times New Roman" w:hAnsi="Times New Roman" w:cs="Times New Roman"/>
          <w:sz w:val="20"/>
          <w:lang w:val="en"/>
        </w:rPr>
      </w:pPr>
    </w:p>
    <w:p w14:paraId="37A79FC8" w14:textId="77777777" w:rsidR="000C6B80" w:rsidRPr="00D10CB8" w:rsidRDefault="000C6B80" w:rsidP="000C6B80">
      <w:pPr>
        <w:widowControl w:val="0"/>
        <w:autoSpaceDE w:val="0"/>
        <w:autoSpaceDN w:val="0"/>
        <w:adjustRightInd w:val="0"/>
        <w:spacing w:after="200" w:line="276" w:lineRule="auto"/>
        <w:rPr>
          <w:rFonts w:ascii="Times New Roman" w:hAnsi="Times New Roman" w:cs="Times New Roman"/>
          <w:b/>
          <w:bCs w:val="0"/>
          <w:sz w:val="28"/>
          <w:szCs w:val="28"/>
          <w:lang w:val="en"/>
        </w:rPr>
      </w:pPr>
      <w:r w:rsidRPr="00D10CB8">
        <w:rPr>
          <w:rFonts w:ascii="Times New Roman" w:hAnsi="Times New Roman" w:cs="Times New Roman"/>
          <w:b/>
          <w:bCs w:val="0"/>
          <w:sz w:val="28"/>
          <w:szCs w:val="28"/>
          <w:lang w:val="en"/>
        </w:rPr>
        <w:t>Rage beyond Death</w:t>
      </w:r>
    </w:p>
    <w:p w14:paraId="34A98ADB"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Beginning at 14th level, the divine power that fuels your rage allows you to shrug off fatal blows.</w:t>
      </w:r>
    </w:p>
    <w:p w14:paraId="3C0BF41D" w14:textId="77777777" w:rsidR="000C6B80" w:rsidRPr="00A32486" w:rsidRDefault="000C6B80" w:rsidP="000C6B80">
      <w:pPr>
        <w:widowControl w:val="0"/>
        <w:autoSpaceDE w:val="0"/>
        <w:autoSpaceDN w:val="0"/>
        <w:adjustRightInd w:val="0"/>
        <w:spacing w:after="200" w:line="276" w:lineRule="auto"/>
        <w:rPr>
          <w:rFonts w:ascii="Times New Roman" w:hAnsi="Times New Roman" w:cs="Times New Roman"/>
          <w:sz w:val="20"/>
          <w:lang w:val="en"/>
        </w:rPr>
      </w:pPr>
      <w:r w:rsidRPr="00A32486">
        <w:rPr>
          <w:rFonts w:ascii="Times New Roman" w:hAnsi="Times New Roman" w:cs="Times New Roman"/>
          <w:sz w:val="20"/>
          <w:lang w:val="en"/>
        </w:rPr>
        <w:t>While you’re raging, having 0 hit points doesn’t knock you unconscious. You still must make death saving throws, and you suffer the normal effects of taking damage while at 0 hit points. However, if you would die due to failing death saving throws, you don’t die until your rage ends, and you die then only if you still have 0 hit points.</w:t>
      </w:r>
    </w:p>
    <w:sectPr w:rsidR="000C6B80" w:rsidRPr="00A32486" w:rsidSect="003E7F70">
      <w:footerReference w:type="default" r:id="rId9"/>
      <w:pgSz w:w="12240" w:h="15840" w:code="1"/>
      <w:pgMar w:top="720" w:right="1008" w:bottom="720" w:left="1008" w:header="720" w:footer="288" w:gutter="0"/>
      <w:pgNumType w:start="1"/>
      <w:cols w:num="2"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1B711" w14:textId="77777777" w:rsidR="00FF3A14" w:rsidRDefault="00FF3A14" w:rsidP="008F4093">
      <w:r>
        <w:separator/>
      </w:r>
    </w:p>
  </w:endnote>
  <w:endnote w:type="continuationSeparator" w:id="0">
    <w:p w14:paraId="6A485096" w14:textId="77777777" w:rsidR="00FF3A14" w:rsidRDefault="00FF3A14" w:rsidP="008F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imson Pro">
    <w:altName w:val="Calibri"/>
    <w:charset w:val="00"/>
    <w:family w:val="auto"/>
    <w:pitch w:val="variable"/>
    <w:sig w:usb0="A00000FF" w:usb1="5000E04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Merriweather"/>
    <w:panose1 w:val="00000500000000000000"/>
    <w:charset w:val="00"/>
    <w:family w:val="auto"/>
    <w:pitch w:val="variable"/>
    <w:sig w:usb0="20000207" w:usb1="00000002" w:usb2="00000000" w:usb3="00000000" w:csb0="00000197" w:csb1="00000000"/>
  </w:font>
  <w:font w:name="Martel DemiBold">
    <w:altName w:val="Mangal"/>
    <w:charset w:val="00"/>
    <w:family w:val="auto"/>
    <w:pitch w:val="variable"/>
    <w:sig w:usb0="00008007" w:usb1="00000000" w:usb2="00000000" w:usb3="00000000" w:csb0="00000093" w:csb1="00000000"/>
  </w:font>
  <w:font w:name="Trirong">
    <w:altName w:val="Trirong"/>
    <w:panose1 w:val="00000500000000000000"/>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Bookmania">
    <w:altName w:val="Calibri"/>
    <w:panose1 w:val="00000000000000000000"/>
    <w:charset w:val="00"/>
    <w:family w:val="modern"/>
    <w:notTrueType/>
    <w:pitch w:val="variable"/>
    <w:sig w:usb0="A00000EF" w:usb1="5000204B" w:usb2="00000000" w:usb3="00000000" w:csb0="00000093" w:csb1="00000000"/>
  </w:font>
  <w:font w:name="ヒラギノ角ゴ Pro W3">
    <w:charset w:val="4E"/>
    <w:family w:val="auto"/>
    <w:pitch w:val="variable"/>
    <w:sig w:usb0="E00002FF" w:usb1="7AC7FFFF" w:usb2="00000012" w:usb3="00000000" w:csb0="0002000D" w:csb1="00000000"/>
  </w:font>
  <w:font w:name="Lato">
    <w:charset w:val="00"/>
    <w:family w:val="swiss"/>
    <w:pitch w:val="variable"/>
    <w:sig w:usb0="E10002FF" w:usb1="5000ECFF" w:usb2="00000021" w:usb3="00000000" w:csb0="0000019F" w:csb1="00000000"/>
  </w:font>
  <w:font w:name="EB Garamond ExtraBold">
    <w:panose1 w:val="00000000000000000000"/>
    <w:charset w:val="00"/>
    <w:family w:val="auto"/>
    <w:pitch w:val="variable"/>
    <w:sig w:usb0="E00002FF" w:usb1="5201E4FB" w:usb2="00000028" w:usb3="00000000" w:csb0="0000019F" w:csb1="00000000"/>
  </w:font>
  <w:font w:name="Alegreya Sans Black">
    <w:panose1 w:val="00000A00000000000000"/>
    <w:charset w:val="00"/>
    <w:family w:val="auto"/>
    <w:pitch w:val="variable"/>
    <w:sig w:usb0="6000028F" w:usb1="00000003" w:usb2="00000000" w:usb3="00000000" w:csb0="0000019F" w:csb1="00000000"/>
  </w:font>
  <w:font w:name="Scala Sans">
    <w:altName w:val="Cambria"/>
    <w:charset w:val="00"/>
    <w:family w:val="auto"/>
    <w:pitch w:val="variable"/>
    <w:sig w:usb0="A00000AF" w:usb1="4000004A" w:usb2="00000000" w:usb3="00000000" w:csb0="0000011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libri"/>
    <w:panose1 w:val="00000000000000000000"/>
    <w:charset w:val="4D"/>
    <w:family w:val="auto"/>
    <w:notTrueType/>
    <w:pitch w:val="default"/>
    <w:sig w:usb0="00000003" w:usb1="00000000" w:usb2="00000000" w:usb3="00000000" w:csb0="00000001" w:csb1="00000000"/>
  </w:font>
  <w:font w:name="Taviraj Black">
    <w:altName w:val="Browallia New"/>
    <w:charset w:val="00"/>
    <w:family w:val="auto"/>
    <w:pitch w:val="variable"/>
    <w:sig w:usb0="21000007" w:usb1="00000001" w:usb2="00000000" w:usb3="00000000" w:csb0="00010193" w:csb1="00000000"/>
  </w:font>
  <w:font w:name="Alegreya Sans Medium">
    <w:panose1 w:val="00000600000000000000"/>
    <w:charset w:val="00"/>
    <w:family w:val="auto"/>
    <w:pitch w:val="variable"/>
    <w:sig w:usb0="6000028F"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0BC7A" w14:textId="77777777" w:rsidR="00FF2C5F" w:rsidRPr="007C27BF" w:rsidRDefault="00FF2C5F" w:rsidP="008F4093">
    <w:pPr>
      <w:pStyle w:val="5E-PAGENUMBER"/>
    </w:pPr>
    <w:r w:rsidRPr="007C27BF">
      <w:drawing>
        <wp:anchor distT="0" distB="0" distL="114300" distR="114300" simplePos="0" relativeHeight="251659264" behindDoc="1" locked="0" layoutInCell="1" allowOverlap="1" wp14:anchorId="133F263F" wp14:editId="78AAF26F">
          <wp:simplePos x="0" y="0"/>
          <wp:positionH relativeFrom="margin">
            <wp:posOffset>2916636</wp:posOffset>
          </wp:positionH>
          <wp:positionV relativeFrom="paragraph">
            <wp:posOffset>-104140</wp:posOffset>
          </wp:positionV>
          <wp:extent cx="663933" cy="376777"/>
          <wp:effectExtent l="0" t="0" r="3175" b="4445"/>
          <wp:wrapNone/>
          <wp:docPr id="2028971768" name="Picture 202897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3933" cy="3767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7BF">
      <w:fldChar w:fldCharType="begin"/>
    </w:r>
    <w:r w:rsidRPr="007C27BF">
      <w:instrText xml:space="preserve"> PAGE   \* MERGEFORMAT </w:instrText>
    </w:r>
    <w:r w:rsidRPr="007C27BF">
      <w:fldChar w:fldCharType="separate"/>
    </w:r>
    <w:r w:rsidRPr="007C27BF">
      <w:t>1</w:t>
    </w:r>
    <w:r w:rsidRPr="007C27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A98B0" w14:textId="77777777" w:rsidR="00FF3A14" w:rsidRDefault="00FF3A14" w:rsidP="008F4093">
      <w:r>
        <w:separator/>
      </w:r>
    </w:p>
  </w:footnote>
  <w:footnote w:type="continuationSeparator" w:id="0">
    <w:p w14:paraId="1E4555CF" w14:textId="77777777" w:rsidR="00FF3A14" w:rsidRDefault="00FF3A14" w:rsidP="008F4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2EAB3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E253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95ECB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958DA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041E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404A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10B7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EA6C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E8BA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446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55928"/>
    <w:multiLevelType w:val="multilevel"/>
    <w:tmpl w:val="3658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5F6BA7"/>
    <w:multiLevelType w:val="hybridMultilevel"/>
    <w:tmpl w:val="E64C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055877"/>
    <w:multiLevelType w:val="hybridMultilevel"/>
    <w:tmpl w:val="26608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E17EC8"/>
    <w:multiLevelType w:val="hybridMultilevel"/>
    <w:tmpl w:val="4B7C6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ED0AE4"/>
    <w:multiLevelType w:val="hybridMultilevel"/>
    <w:tmpl w:val="FF0058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14484749"/>
    <w:multiLevelType w:val="multilevel"/>
    <w:tmpl w:val="F95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423FE7"/>
    <w:multiLevelType w:val="multilevel"/>
    <w:tmpl w:val="915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D5939"/>
    <w:multiLevelType w:val="hybridMultilevel"/>
    <w:tmpl w:val="FC02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1B0057"/>
    <w:multiLevelType w:val="multilevel"/>
    <w:tmpl w:val="88EC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BF7688"/>
    <w:multiLevelType w:val="hybridMultilevel"/>
    <w:tmpl w:val="7FA8E08C"/>
    <w:lvl w:ilvl="0" w:tplc="D7CC5C14">
      <w:start w:val="1"/>
      <w:numFmt w:val="bullet"/>
      <w:pStyle w:val="5E-SIDEBA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A718B6"/>
    <w:multiLevelType w:val="hybridMultilevel"/>
    <w:tmpl w:val="0E9E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B40C5C"/>
    <w:multiLevelType w:val="multilevel"/>
    <w:tmpl w:val="8BFC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C221E"/>
    <w:multiLevelType w:val="multilevel"/>
    <w:tmpl w:val="4394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9E6BFE"/>
    <w:multiLevelType w:val="hybridMultilevel"/>
    <w:tmpl w:val="5CF4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A45028"/>
    <w:multiLevelType w:val="multilevel"/>
    <w:tmpl w:val="93C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DE7E5D"/>
    <w:multiLevelType w:val="multilevel"/>
    <w:tmpl w:val="290C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46565C"/>
    <w:multiLevelType w:val="multilevel"/>
    <w:tmpl w:val="938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7B6E05"/>
    <w:multiLevelType w:val="hybridMultilevel"/>
    <w:tmpl w:val="E1B8E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4D3706"/>
    <w:multiLevelType w:val="hybridMultilevel"/>
    <w:tmpl w:val="F1A031C6"/>
    <w:lvl w:ilvl="0" w:tplc="BFA23D42">
      <w:start w:val="1"/>
      <w:numFmt w:val="bullet"/>
      <w:pStyle w:val="5E-STATBLOCK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5B61C4"/>
    <w:multiLevelType w:val="hybridMultilevel"/>
    <w:tmpl w:val="AB8CB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37311B5"/>
    <w:multiLevelType w:val="multilevel"/>
    <w:tmpl w:val="EB4C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6B37E4"/>
    <w:multiLevelType w:val="multilevel"/>
    <w:tmpl w:val="D2E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CC249E"/>
    <w:multiLevelType w:val="hybridMultilevel"/>
    <w:tmpl w:val="DA64D794"/>
    <w:lvl w:ilvl="0" w:tplc="F056A8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433510"/>
    <w:multiLevelType w:val="hybridMultilevel"/>
    <w:tmpl w:val="B43A8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2113F8"/>
    <w:multiLevelType w:val="multilevel"/>
    <w:tmpl w:val="AA12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455341"/>
    <w:multiLevelType w:val="multilevel"/>
    <w:tmpl w:val="52E4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630F48"/>
    <w:multiLevelType w:val="hybridMultilevel"/>
    <w:tmpl w:val="32680D22"/>
    <w:lvl w:ilvl="0" w:tplc="2DE0385E">
      <w:start w:val="1"/>
      <w:numFmt w:val="bullet"/>
      <w:pStyle w:val="5E-COREBULLETS"/>
      <w:lvlText w:val=""/>
      <w:lvlJc w:val="left"/>
      <w:pPr>
        <w:ind w:left="720" w:hanging="360"/>
      </w:pPr>
      <w:rPr>
        <w:rFonts w:ascii="Symbol" w:hAnsi="Symbol" w:hint="default"/>
        <w:position w:val="2"/>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C4514F"/>
    <w:multiLevelType w:val="multilevel"/>
    <w:tmpl w:val="361E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4567DB"/>
    <w:multiLevelType w:val="hybridMultilevel"/>
    <w:tmpl w:val="EC760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AD784D"/>
    <w:multiLevelType w:val="multilevel"/>
    <w:tmpl w:val="DC1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183BA2"/>
    <w:multiLevelType w:val="multilevel"/>
    <w:tmpl w:val="00D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A61A95"/>
    <w:multiLevelType w:val="multilevel"/>
    <w:tmpl w:val="01C4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913EEB"/>
    <w:multiLevelType w:val="multilevel"/>
    <w:tmpl w:val="1CF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E750D0"/>
    <w:multiLevelType w:val="hybridMultilevel"/>
    <w:tmpl w:val="94FE77DA"/>
    <w:lvl w:ilvl="0" w:tplc="5DC6F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A33ECE"/>
    <w:multiLevelType w:val="hybridMultilevel"/>
    <w:tmpl w:val="B82AC758"/>
    <w:lvl w:ilvl="0" w:tplc="1772DFE0">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6AE52A4F"/>
    <w:multiLevelType w:val="hybridMultilevel"/>
    <w:tmpl w:val="ECFE9018"/>
    <w:lvl w:ilvl="0" w:tplc="8E4C804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382944"/>
    <w:multiLevelType w:val="multilevel"/>
    <w:tmpl w:val="ACCE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C45A6C"/>
    <w:multiLevelType w:val="multilevel"/>
    <w:tmpl w:val="444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DA2FBF"/>
    <w:multiLevelType w:val="multilevel"/>
    <w:tmpl w:val="EB14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0F508B"/>
    <w:multiLevelType w:val="multilevel"/>
    <w:tmpl w:val="3DC4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6D7B63"/>
    <w:multiLevelType w:val="multilevel"/>
    <w:tmpl w:val="C28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01101D"/>
    <w:multiLevelType w:val="hybridMultilevel"/>
    <w:tmpl w:val="EF10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321965">
    <w:abstractNumId w:val="32"/>
  </w:num>
  <w:num w:numId="2" w16cid:durableId="1916746349">
    <w:abstractNumId w:val="43"/>
  </w:num>
  <w:num w:numId="3" w16cid:durableId="1144153724">
    <w:abstractNumId w:val="18"/>
  </w:num>
  <w:num w:numId="4" w16cid:durableId="1231844954">
    <w:abstractNumId w:val="41"/>
  </w:num>
  <w:num w:numId="5" w16cid:durableId="341786399">
    <w:abstractNumId w:val="47"/>
  </w:num>
  <w:num w:numId="6" w16cid:durableId="1181773670">
    <w:abstractNumId w:val="26"/>
  </w:num>
  <w:num w:numId="7" w16cid:durableId="1834759543">
    <w:abstractNumId w:val="50"/>
  </w:num>
  <w:num w:numId="8" w16cid:durableId="577979853">
    <w:abstractNumId w:val="21"/>
  </w:num>
  <w:num w:numId="9" w16cid:durableId="1069962798">
    <w:abstractNumId w:val="31"/>
  </w:num>
  <w:num w:numId="10" w16cid:durableId="259879160">
    <w:abstractNumId w:val="39"/>
  </w:num>
  <w:num w:numId="11" w16cid:durableId="1004167183">
    <w:abstractNumId w:val="15"/>
  </w:num>
  <w:num w:numId="12" w16cid:durableId="811748749">
    <w:abstractNumId w:val="37"/>
  </w:num>
  <w:num w:numId="13" w16cid:durableId="1211697054">
    <w:abstractNumId w:val="22"/>
  </w:num>
  <w:num w:numId="14" w16cid:durableId="1997373200">
    <w:abstractNumId w:val="30"/>
  </w:num>
  <w:num w:numId="15" w16cid:durableId="517894527">
    <w:abstractNumId w:val="16"/>
  </w:num>
  <w:num w:numId="16" w16cid:durableId="176818409">
    <w:abstractNumId w:val="25"/>
  </w:num>
  <w:num w:numId="17" w16cid:durableId="1941912181">
    <w:abstractNumId w:val="46"/>
  </w:num>
  <w:num w:numId="18" w16cid:durableId="1328285551">
    <w:abstractNumId w:val="10"/>
  </w:num>
  <w:num w:numId="19" w16cid:durableId="1012488812">
    <w:abstractNumId w:val="24"/>
  </w:num>
  <w:num w:numId="20" w16cid:durableId="206333107">
    <w:abstractNumId w:val="49"/>
  </w:num>
  <w:num w:numId="21" w16cid:durableId="1334071549">
    <w:abstractNumId w:val="40"/>
  </w:num>
  <w:num w:numId="22" w16cid:durableId="336275601">
    <w:abstractNumId w:val="42"/>
  </w:num>
  <w:num w:numId="23" w16cid:durableId="1348218432">
    <w:abstractNumId w:val="34"/>
  </w:num>
  <w:num w:numId="24" w16cid:durableId="1702172108">
    <w:abstractNumId w:val="14"/>
  </w:num>
  <w:num w:numId="25" w16cid:durableId="1019429003">
    <w:abstractNumId w:val="35"/>
  </w:num>
  <w:num w:numId="26" w16cid:durableId="1887836444">
    <w:abstractNumId w:val="48"/>
  </w:num>
  <w:num w:numId="27" w16cid:durableId="985473710">
    <w:abstractNumId w:val="5"/>
  </w:num>
  <w:num w:numId="28" w16cid:durableId="945775294">
    <w:abstractNumId w:val="4"/>
  </w:num>
  <w:num w:numId="29" w16cid:durableId="1302151630">
    <w:abstractNumId w:val="44"/>
  </w:num>
  <w:num w:numId="30" w16cid:durableId="933169610">
    <w:abstractNumId w:val="9"/>
  </w:num>
  <w:num w:numId="31" w16cid:durableId="1928728656">
    <w:abstractNumId w:val="7"/>
  </w:num>
  <w:num w:numId="32" w16cid:durableId="1374115983">
    <w:abstractNumId w:val="6"/>
  </w:num>
  <w:num w:numId="33" w16cid:durableId="609437810">
    <w:abstractNumId w:val="8"/>
  </w:num>
  <w:num w:numId="34" w16cid:durableId="1575580761">
    <w:abstractNumId w:val="3"/>
  </w:num>
  <w:num w:numId="35" w16cid:durableId="1848981951">
    <w:abstractNumId w:val="2"/>
  </w:num>
  <w:num w:numId="36" w16cid:durableId="423695827">
    <w:abstractNumId w:val="1"/>
  </w:num>
  <w:num w:numId="37" w16cid:durableId="1473450754">
    <w:abstractNumId w:val="0"/>
  </w:num>
  <w:num w:numId="38" w16cid:durableId="909655862">
    <w:abstractNumId w:val="17"/>
  </w:num>
  <w:num w:numId="39" w16cid:durableId="1225603409">
    <w:abstractNumId w:val="28"/>
  </w:num>
  <w:num w:numId="40" w16cid:durableId="413817192">
    <w:abstractNumId w:val="36"/>
  </w:num>
  <w:num w:numId="41" w16cid:durableId="708846045">
    <w:abstractNumId w:val="29"/>
  </w:num>
  <w:num w:numId="42" w16cid:durableId="1920937858">
    <w:abstractNumId w:val="19"/>
  </w:num>
  <w:num w:numId="43" w16cid:durableId="1654336048">
    <w:abstractNumId w:val="33"/>
  </w:num>
  <w:num w:numId="44" w16cid:durableId="1330326601">
    <w:abstractNumId w:val="27"/>
  </w:num>
  <w:num w:numId="45" w16cid:durableId="291790126">
    <w:abstractNumId w:val="11"/>
  </w:num>
  <w:num w:numId="46" w16cid:durableId="81950953">
    <w:abstractNumId w:val="38"/>
  </w:num>
  <w:num w:numId="47" w16cid:durableId="1315597772">
    <w:abstractNumId w:val="13"/>
  </w:num>
  <w:num w:numId="48" w16cid:durableId="2127961687">
    <w:abstractNumId w:val="20"/>
  </w:num>
  <w:num w:numId="49" w16cid:durableId="1053040659">
    <w:abstractNumId w:val="23"/>
  </w:num>
  <w:num w:numId="50" w16cid:durableId="737556539">
    <w:abstractNumId w:val="51"/>
  </w:num>
  <w:num w:numId="51" w16cid:durableId="900403330">
    <w:abstractNumId w:val="12"/>
  </w:num>
  <w:num w:numId="52" w16cid:durableId="476384582">
    <w:abstractNumId w:val="4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stylePaneSortMethod w:val="0000"/>
  <w:defaultTabStop w:val="720"/>
  <w:consecutiveHyphenLimit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NjAxN7U0NTM0NTBS0lEKTi0uzszPAykwMawFAB68IsstAAAA"/>
  </w:docVars>
  <w:rsids>
    <w:rsidRoot w:val="003954D7"/>
    <w:rsid w:val="00000359"/>
    <w:rsid w:val="00000CE6"/>
    <w:rsid w:val="0000354F"/>
    <w:rsid w:val="00003FA5"/>
    <w:rsid w:val="00007160"/>
    <w:rsid w:val="000113E9"/>
    <w:rsid w:val="0001228C"/>
    <w:rsid w:val="00012884"/>
    <w:rsid w:val="00013362"/>
    <w:rsid w:val="0001533D"/>
    <w:rsid w:val="00015858"/>
    <w:rsid w:val="00015BBF"/>
    <w:rsid w:val="0001667B"/>
    <w:rsid w:val="00020133"/>
    <w:rsid w:val="00020DC1"/>
    <w:rsid w:val="000232A5"/>
    <w:rsid w:val="000233F6"/>
    <w:rsid w:val="00024096"/>
    <w:rsid w:val="000241CC"/>
    <w:rsid w:val="00024521"/>
    <w:rsid w:val="00025641"/>
    <w:rsid w:val="00025C15"/>
    <w:rsid w:val="00026884"/>
    <w:rsid w:val="00026BBB"/>
    <w:rsid w:val="00027786"/>
    <w:rsid w:val="000316E1"/>
    <w:rsid w:val="000320B3"/>
    <w:rsid w:val="00032EA9"/>
    <w:rsid w:val="00032EF6"/>
    <w:rsid w:val="0003364B"/>
    <w:rsid w:val="00033852"/>
    <w:rsid w:val="00034097"/>
    <w:rsid w:val="000344DF"/>
    <w:rsid w:val="00034BA3"/>
    <w:rsid w:val="00035735"/>
    <w:rsid w:val="0003573A"/>
    <w:rsid w:val="00036293"/>
    <w:rsid w:val="000367FC"/>
    <w:rsid w:val="00037DEF"/>
    <w:rsid w:val="0004218F"/>
    <w:rsid w:val="00045071"/>
    <w:rsid w:val="00045138"/>
    <w:rsid w:val="00045D1E"/>
    <w:rsid w:val="000461CD"/>
    <w:rsid w:val="00046850"/>
    <w:rsid w:val="00050BA2"/>
    <w:rsid w:val="0005136F"/>
    <w:rsid w:val="000517DB"/>
    <w:rsid w:val="000518B0"/>
    <w:rsid w:val="0005190C"/>
    <w:rsid w:val="00051CA9"/>
    <w:rsid w:val="00052EF6"/>
    <w:rsid w:val="00052F70"/>
    <w:rsid w:val="0005421B"/>
    <w:rsid w:val="00054D55"/>
    <w:rsid w:val="00055EB2"/>
    <w:rsid w:val="000573D0"/>
    <w:rsid w:val="00060B14"/>
    <w:rsid w:val="000627C4"/>
    <w:rsid w:val="00063C15"/>
    <w:rsid w:val="00065676"/>
    <w:rsid w:val="00067801"/>
    <w:rsid w:val="00067AB3"/>
    <w:rsid w:val="00070E10"/>
    <w:rsid w:val="00071952"/>
    <w:rsid w:val="00073DB0"/>
    <w:rsid w:val="00074361"/>
    <w:rsid w:val="000743A7"/>
    <w:rsid w:val="0007529B"/>
    <w:rsid w:val="0007771F"/>
    <w:rsid w:val="000778BD"/>
    <w:rsid w:val="00077C9C"/>
    <w:rsid w:val="00082630"/>
    <w:rsid w:val="00083870"/>
    <w:rsid w:val="00086023"/>
    <w:rsid w:val="0008690A"/>
    <w:rsid w:val="000875DA"/>
    <w:rsid w:val="000906DB"/>
    <w:rsid w:val="00091014"/>
    <w:rsid w:val="00091B50"/>
    <w:rsid w:val="00093272"/>
    <w:rsid w:val="00094BB8"/>
    <w:rsid w:val="00096A1B"/>
    <w:rsid w:val="000A00E1"/>
    <w:rsid w:val="000A3D49"/>
    <w:rsid w:val="000A455B"/>
    <w:rsid w:val="000A4F41"/>
    <w:rsid w:val="000A61A8"/>
    <w:rsid w:val="000B19E6"/>
    <w:rsid w:val="000B39AC"/>
    <w:rsid w:val="000B3EFD"/>
    <w:rsid w:val="000B3F80"/>
    <w:rsid w:val="000B511A"/>
    <w:rsid w:val="000B7B20"/>
    <w:rsid w:val="000C0473"/>
    <w:rsid w:val="000C0632"/>
    <w:rsid w:val="000C0AEB"/>
    <w:rsid w:val="000C0E4C"/>
    <w:rsid w:val="000C0E5A"/>
    <w:rsid w:val="000C178C"/>
    <w:rsid w:val="000C27C4"/>
    <w:rsid w:val="000C2F3F"/>
    <w:rsid w:val="000C4215"/>
    <w:rsid w:val="000C56B4"/>
    <w:rsid w:val="000C5A61"/>
    <w:rsid w:val="000C5D4B"/>
    <w:rsid w:val="000C6B80"/>
    <w:rsid w:val="000D036E"/>
    <w:rsid w:val="000D0E23"/>
    <w:rsid w:val="000D18FE"/>
    <w:rsid w:val="000D443C"/>
    <w:rsid w:val="000D5D27"/>
    <w:rsid w:val="000E20F5"/>
    <w:rsid w:val="000E2BDB"/>
    <w:rsid w:val="000E45DF"/>
    <w:rsid w:val="000E60B1"/>
    <w:rsid w:val="000E70EE"/>
    <w:rsid w:val="000E73BE"/>
    <w:rsid w:val="000E79AC"/>
    <w:rsid w:val="000F263A"/>
    <w:rsid w:val="000F2795"/>
    <w:rsid w:val="000F2DDA"/>
    <w:rsid w:val="000F2F0E"/>
    <w:rsid w:val="000F399E"/>
    <w:rsid w:val="000F43A7"/>
    <w:rsid w:val="000F5C1E"/>
    <w:rsid w:val="000F6C34"/>
    <w:rsid w:val="000F6D38"/>
    <w:rsid w:val="000F7134"/>
    <w:rsid w:val="00104A10"/>
    <w:rsid w:val="001069E6"/>
    <w:rsid w:val="00107AA6"/>
    <w:rsid w:val="0011027B"/>
    <w:rsid w:val="001122CE"/>
    <w:rsid w:val="001133AB"/>
    <w:rsid w:val="00114375"/>
    <w:rsid w:val="00114C46"/>
    <w:rsid w:val="00115199"/>
    <w:rsid w:val="00116E1F"/>
    <w:rsid w:val="001205B8"/>
    <w:rsid w:val="0012113E"/>
    <w:rsid w:val="00124B15"/>
    <w:rsid w:val="0012613D"/>
    <w:rsid w:val="0012664D"/>
    <w:rsid w:val="00127139"/>
    <w:rsid w:val="001271F2"/>
    <w:rsid w:val="001273A9"/>
    <w:rsid w:val="001308A6"/>
    <w:rsid w:val="00132CA9"/>
    <w:rsid w:val="00133635"/>
    <w:rsid w:val="00135AFF"/>
    <w:rsid w:val="0013628A"/>
    <w:rsid w:val="0013673A"/>
    <w:rsid w:val="00141EC8"/>
    <w:rsid w:val="00143051"/>
    <w:rsid w:val="00143CFF"/>
    <w:rsid w:val="001457FD"/>
    <w:rsid w:val="00150621"/>
    <w:rsid w:val="001513B6"/>
    <w:rsid w:val="00151F92"/>
    <w:rsid w:val="00154B53"/>
    <w:rsid w:val="0015625B"/>
    <w:rsid w:val="00163643"/>
    <w:rsid w:val="00165AEF"/>
    <w:rsid w:val="00166C20"/>
    <w:rsid w:val="00174B0F"/>
    <w:rsid w:val="0017579C"/>
    <w:rsid w:val="00175F14"/>
    <w:rsid w:val="0018021C"/>
    <w:rsid w:val="00180C4A"/>
    <w:rsid w:val="00183708"/>
    <w:rsid w:val="00185482"/>
    <w:rsid w:val="001854F8"/>
    <w:rsid w:val="00185EE7"/>
    <w:rsid w:val="00186235"/>
    <w:rsid w:val="00193343"/>
    <w:rsid w:val="001940FD"/>
    <w:rsid w:val="001945FA"/>
    <w:rsid w:val="001971DB"/>
    <w:rsid w:val="001A03E6"/>
    <w:rsid w:val="001A09F5"/>
    <w:rsid w:val="001A202C"/>
    <w:rsid w:val="001A2B4C"/>
    <w:rsid w:val="001A2BCA"/>
    <w:rsid w:val="001A4799"/>
    <w:rsid w:val="001A68A1"/>
    <w:rsid w:val="001A6F4E"/>
    <w:rsid w:val="001B2C24"/>
    <w:rsid w:val="001B3871"/>
    <w:rsid w:val="001B4267"/>
    <w:rsid w:val="001B428A"/>
    <w:rsid w:val="001B6A3E"/>
    <w:rsid w:val="001C1313"/>
    <w:rsid w:val="001C142B"/>
    <w:rsid w:val="001C1A79"/>
    <w:rsid w:val="001C3563"/>
    <w:rsid w:val="001C4744"/>
    <w:rsid w:val="001C61C7"/>
    <w:rsid w:val="001C62A5"/>
    <w:rsid w:val="001C653F"/>
    <w:rsid w:val="001C6974"/>
    <w:rsid w:val="001C6FDE"/>
    <w:rsid w:val="001C7690"/>
    <w:rsid w:val="001C7F5F"/>
    <w:rsid w:val="001D0EED"/>
    <w:rsid w:val="001D539E"/>
    <w:rsid w:val="001D714B"/>
    <w:rsid w:val="001E0312"/>
    <w:rsid w:val="001E3EEA"/>
    <w:rsid w:val="001E437E"/>
    <w:rsid w:val="001E517D"/>
    <w:rsid w:val="001E5899"/>
    <w:rsid w:val="001E6698"/>
    <w:rsid w:val="001E7E78"/>
    <w:rsid w:val="001F0682"/>
    <w:rsid w:val="001F0DA0"/>
    <w:rsid w:val="001F1A8A"/>
    <w:rsid w:val="001F2715"/>
    <w:rsid w:val="001F2A19"/>
    <w:rsid w:val="001F376F"/>
    <w:rsid w:val="001F4AC3"/>
    <w:rsid w:val="001F4E9B"/>
    <w:rsid w:val="001F5BE4"/>
    <w:rsid w:val="001F61D7"/>
    <w:rsid w:val="001F7F34"/>
    <w:rsid w:val="00200DCD"/>
    <w:rsid w:val="002011C3"/>
    <w:rsid w:val="00203994"/>
    <w:rsid w:val="002053E0"/>
    <w:rsid w:val="00211326"/>
    <w:rsid w:val="002118C3"/>
    <w:rsid w:val="00215203"/>
    <w:rsid w:val="00215B96"/>
    <w:rsid w:val="00215E82"/>
    <w:rsid w:val="00217583"/>
    <w:rsid w:val="00217F2F"/>
    <w:rsid w:val="00220173"/>
    <w:rsid w:val="002233AF"/>
    <w:rsid w:val="0022503B"/>
    <w:rsid w:val="002250A9"/>
    <w:rsid w:val="002273FC"/>
    <w:rsid w:val="002317B5"/>
    <w:rsid w:val="00232A46"/>
    <w:rsid w:val="00236391"/>
    <w:rsid w:val="00242108"/>
    <w:rsid w:val="00242149"/>
    <w:rsid w:val="002426FE"/>
    <w:rsid w:val="00246BEF"/>
    <w:rsid w:val="002478D3"/>
    <w:rsid w:val="0025004D"/>
    <w:rsid w:val="00251834"/>
    <w:rsid w:val="00252167"/>
    <w:rsid w:val="002521B6"/>
    <w:rsid w:val="0025279E"/>
    <w:rsid w:val="0025372C"/>
    <w:rsid w:val="00257CA9"/>
    <w:rsid w:val="00261AD4"/>
    <w:rsid w:val="0026241E"/>
    <w:rsid w:val="00265A6E"/>
    <w:rsid w:val="002673BE"/>
    <w:rsid w:val="00267FC7"/>
    <w:rsid w:val="00271D2C"/>
    <w:rsid w:val="00273F21"/>
    <w:rsid w:val="00274087"/>
    <w:rsid w:val="002746C3"/>
    <w:rsid w:val="00274A16"/>
    <w:rsid w:val="00274E01"/>
    <w:rsid w:val="00274FA1"/>
    <w:rsid w:val="002751AF"/>
    <w:rsid w:val="0027694F"/>
    <w:rsid w:val="00280B81"/>
    <w:rsid w:val="0028206F"/>
    <w:rsid w:val="002837C4"/>
    <w:rsid w:val="00283ED4"/>
    <w:rsid w:val="00284DAF"/>
    <w:rsid w:val="002870B1"/>
    <w:rsid w:val="0028785B"/>
    <w:rsid w:val="00290D9D"/>
    <w:rsid w:val="002956F6"/>
    <w:rsid w:val="0029601A"/>
    <w:rsid w:val="00296442"/>
    <w:rsid w:val="002964C8"/>
    <w:rsid w:val="00296F28"/>
    <w:rsid w:val="00297F69"/>
    <w:rsid w:val="002A0E0B"/>
    <w:rsid w:val="002A3D0F"/>
    <w:rsid w:val="002A417B"/>
    <w:rsid w:val="002A5FD5"/>
    <w:rsid w:val="002A7A91"/>
    <w:rsid w:val="002B089E"/>
    <w:rsid w:val="002B1248"/>
    <w:rsid w:val="002B1E76"/>
    <w:rsid w:val="002B2589"/>
    <w:rsid w:val="002B2A24"/>
    <w:rsid w:val="002B3359"/>
    <w:rsid w:val="002B3D6D"/>
    <w:rsid w:val="002B5E90"/>
    <w:rsid w:val="002B64B1"/>
    <w:rsid w:val="002B75AA"/>
    <w:rsid w:val="002C1527"/>
    <w:rsid w:val="002C167F"/>
    <w:rsid w:val="002C1EF2"/>
    <w:rsid w:val="002C27AD"/>
    <w:rsid w:val="002C4838"/>
    <w:rsid w:val="002C5922"/>
    <w:rsid w:val="002C7D4C"/>
    <w:rsid w:val="002D06F7"/>
    <w:rsid w:val="002D09CB"/>
    <w:rsid w:val="002D24D7"/>
    <w:rsid w:val="002D2704"/>
    <w:rsid w:val="002D2B8D"/>
    <w:rsid w:val="002D4699"/>
    <w:rsid w:val="002D6B57"/>
    <w:rsid w:val="002E0897"/>
    <w:rsid w:val="002E1B34"/>
    <w:rsid w:val="002E3231"/>
    <w:rsid w:val="002E4C28"/>
    <w:rsid w:val="002E58D2"/>
    <w:rsid w:val="002E61CA"/>
    <w:rsid w:val="002E6322"/>
    <w:rsid w:val="002E6959"/>
    <w:rsid w:val="002F29EF"/>
    <w:rsid w:val="002F413C"/>
    <w:rsid w:val="002F46FF"/>
    <w:rsid w:val="002F4CF1"/>
    <w:rsid w:val="002F53CE"/>
    <w:rsid w:val="002F6134"/>
    <w:rsid w:val="002F686B"/>
    <w:rsid w:val="002F7755"/>
    <w:rsid w:val="00301E4A"/>
    <w:rsid w:val="003051B3"/>
    <w:rsid w:val="00306F38"/>
    <w:rsid w:val="00307705"/>
    <w:rsid w:val="00311393"/>
    <w:rsid w:val="0031222E"/>
    <w:rsid w:val="003156AF"/>
    <w:rsid w:val="00316094"/>
    <w:rsid w:val="00317417"/>
    <w:rsid w:val="00320221"/>
    <w:rsid w:val="003208D9"/>
    <w:rsid w:val="00321A33"/>
    <w:rsid w:val="00322133"/>
    <w:rsid w:val="0032332E"/>
    <w:rsid w:val="00324DC1"/>
    <w:rsid w:val="00330303"/>
    <w:rsid w:val="00331CC6"/>
    <w:rsid w:val="00332898"/>
    <w:rsid w:val="00332F8E"/>
    <w:rsid w:val="0033312C"/>
    <w:rsid w:val="0033477C"/>
    <w:rsid w:val="0033600B"/>
    <w:rsid w:val="0033697F"/>
    <w:rsid w:val="00337648"/>
    <w:rsid w:val="00341B4B"/>
    <w:rsid w:val="00341EC9"/>
    <w:rsid w:val="003451B1"/>
    <w:rsid w:val="00346DF9"/>
    <w:rsid w:val="00347C04"/>
    <w:rsid w:val="003503DF"/>
    <w:rsid w:val="003524C5"/>
    <w:rsid w:val="00353047"/>
    <w:rsid w:val="00354519"/>
    <w:rsid w:val="00355968"/>
    <w:rsid w:val="00355B33"/>
    <w:rsid w:val="00356A1C"/>
    <w:rsid w:val="00357F43"/>
    <w:rsid w:val="00360432"/>
    <w:rsid w:val="00360A44"/>
    <w:rsid w:val="00364D1E"/>
    <w:rsid w:val="00364F0B"/>
    <w:rsid w:val="003665F7"/>
    <w:rsid w:val="00366CAC"/>
    <w:rsid w:val="00366D53"/>
    <w:rsid w:val="00367FCE"/>
    <w:rsid w:val="00371120"/>
    <w:rsid w:val="00373974"/>
    <w:rsid w:val="00374389"/>
    <w:rsid w:val="003746D5"/>
    <w:rsid w:val="00374BDE"/>
    <w:rsid w:val="003755B1"/>
    <w:rsid w:val="00380269"/>
    <w:rsid w:val="0038031F"/>
    <w:rsid w:val="00381349"/>
    <w:rsid w:val="00381963"/>
    <w:rsid w:val="00383130"/>
    <w:rsid w:val="00383DA2"/>
    <w:rsid w:val="00384320"/>
    <w:rsid w:val="0038742D"/>
    <w:rsid w:val="0038771A"/>
    <w:rsid w:val="00391D69"/>
    <w:rsid w:val="00393066"/>
    <w:rsid w:val="003939A5"/>
    <w:rsid w:val="00393B9A"/>
    <w:rsid w:val="00393EF5"/>
    <w:rsid w:val="003940E7"/>
    <w:rsid w:val="003946C9"/>
    <w:rsid w:val="003948A2"/>
    <w:rsid w:val="0039494E"/>
    <w:rsid w:val="00394CF3"/>
    <w:rsid w:val="003954D7"/>
    <w:rsid w:val="003956DF"/>
    <w:rsid w:val="00395DC2"/>
    <w:rsid w:val="003A0854"/>
    <w:rsid w:val="003A156E"/>
    <w:rsid w:val="003A1B11"/>
    <w:rsid w:val="003A2EF8"/>
    <w:rsid w:val="003A3B2C"/>
    <w:rsid w:val="003A3CCF"/>
    <w:rsid w:val="003A58C2"/>
    <w:rsid w:val="003A65AB"/>
    <w:rsid w:val="003A75A0"/>
    <w:rsid w:val="003A7F56"/>
    <w:rsid w:val="003B24A1"/>
    <w:rsid w:val="003B282A"/>
    <w:rsid w:val="003B2C4E"/>
    <w:rsid w:val="003B2DAA"/>
    <w:rsid w:val="003B5250"/>
    <w:rsid w:val="003C1B37"/>
    <w:rsid w:val="003C4016"/>
    <w:rsid w:val="003C57DA"/>
    <w:rsid w:val="003C6292"/>
    <w:rsid w:val="003D0259"/>
    <w:rsid w:val="003D0F53"/>
    <w:rsid w:val="003D319A"/>
    <w:rsid w:val="003D3A23"/>
    <w:rsid w:val="003D3ADD"/>
    <w:rsid w:val="003D3C94"/>
    <w:rsid w:val="003D4361"/>
    <w:rsid w:val="003D4EF1"/>
    <w:rsid w:val="003D505F"/>
    <w:rsid w:val="003D737B"/>
    <w:rsid w:val="003E0D8F"/>
    <w:rsid w:val="003E3B93"/>
    <w:rsid w:val="003E431A"/>
    <w:rsid w:val="003E491E"/>
    <w:rsid w:val="003E4B5B"/>
    <w:rsid w:val="003E5E4A"/>
    <w:rsid w:val="003E6C74"/>
    <w:rsid w:val="003E6E54"/>
    <w:rsid w:val="003E7816"/>
    <w:rsid w:val="003E7F70"/>
    <w:rsid w:val="003F1315"/>
    <w:rsid w:val="003F3369"/>
    <w:rsid w:val="003F368C"/>
    <w:rsid w:val="00400DB1"/>
    <w:rsid w:val="00401FE3"/>
    <w:rsid w:val="00402834"/>
    <w:rsid w:val="00402C7B"/>
    <w:rsid w:val="00404594"/>
    <w:rsid w:val="00404824"/>
    <w:rsid w:val="004048C4"/>
    <w:rsid w:val="004114F4"/>
    <w:rsid w:val="00413CA1"/>
    <w:rsid w:val="004141FD"/>
    <w:rsid w:val="0041452D"/>
    <w:rsid w:val="00416204"/>
    <w:rsid w:val="00416598"/>
    <w:rsid w:val="0041672A"/>
    <w:rsid w:val="00417DF9"/>
    <w:rsid w:val="00422699"/>
    <w:rsid w:val="0042269A"/>
    <w:rsid w:val="00422DB6"/>
    <w:rsid w:val="004233F2"/>
    <w:rsid w:val="004238F5"/>
    <w:rsid w:val="00423B55"/>
    <w:rsid w:val="00424EBA"/>
    <w:rsid w:val="00425B86"/>
    <w:rsid w:val="00430009"/>
    <w:rsid w:val="00433A8F"/>
    <w:rsid w:val="004364FA"/>
    <w:rsid w:val="00437B42"/>
    <w:rsid w:val="004437DB"/>
    <w:rsid w:val="00444255"/>
    <w:rsid w:val="00444587"/>
    <w:rsid w:val="004466DB"/>
    <w:rsid w:val="004468DD"/>
    <w:rsid w:val="00446CA8"/>
    <w:rsid w:val="00450F61"/>
    <w:rsid w:val="004512D0"/>
    <w:rsid w:val="00451623"/>
    <w:rsid w:val="004543A3"/>
    <w:rsid w:val="004552BD"/>
    <w:rsid w:val="00456112"/>
    <w:rsid w:val="00457C6A"/>
    <w:rsid w:val="00457E1E"/>
    <w:rsid w:val="00460F62"/>
    <w:rsid w:val="0046101C"/>
    <w:rsid w:val="00461FC7"/>
    <w:rsid w:val="0046268A"/>
    <w:rsid w:val="00462A0E"/>
    <w:rsid w:val="00463102"/>
    <w:rsid w:val="00464C85"/>
    <w:rsid w:val="004662DC"/>
    <w:rsid w:val="00470A96"/>
    <w:rsid w:val="004714DC"/>
    <w:rsid w:val="00474BCA"/>
    <w:rsid w:val="00474FC8"/>
    <w:rsid w:val="0047620B"/>
    <w:rsid w:val="00476678"/>
    <w:rsid w:val="004766FC"/>
    <w:rsid w:val="0048060F"/>
    <w:rsid w:val="004808E6"/>
    <w:rsid w:val="00481051"/>
    <w:rsid w:val="00481A24"/>
    <w:rsid w:val="0048385B"/>
    <w:rsid w:val="00484711"/>
    <w:rsid w:val="004935EC"/>
    <w:rsid w:val="00494681"/>
    <w:rsid w:val="004A03DD"/>
    <w:rsid w:val="004A0CB6"/>
    <w:rsid w:val="004A43A8"/>
    <w:rsid w:val="004A4F0E"/>
    <w:rsid w:val="004B5D76"/>
    <w:rsid w:val="004B725E"/>
    <w:rsid w:val="004C0186"/>
    <w:rsid w:val="004C0DD1"/>
    <w:rsid w:val="004C172B"/>
    <w:rsid w:val="004C3235"/>
    <w:rsid w:val="004C3C82"/>
    <w:rsid w:val="004C43FA"/>
    <w:rsid w:val="004C6992"/>
    <w:rsid w:val="004C7E80"/>
    <w:rsid w:val="004D0A57"/>
    <w:rsid w:val="004D1A6B"/>
    <w:rsid w:val="004D4ADE"/>
    <w:rsid w:val="004D5305"/>
    <w:rsid w:val="004D550F"/>
    <w:rsid w:val="004E1403"/>
    <w:rsid w:val="004E1F6C"/>
    <w:rsid w:val="004E2B38"/>
    <w:rsid w:val="004E4D97"/>
    <w:rsid w:val="004E53B2"/>
    <w:rsid w:val="004E753A"/>
    <w:rsid w:val="004E789A"/>
    <w:rsid w:val="004F1089"/>
    <w:rsid w:val="004F1A0E"/>
    <w:rsid w:val="004F1E3E"/>
    <w:rsid w:val="004F255C"/>
    <w:rsid w:val="004F334D"/>
    <w:rsid w:val="004F5A46"/>
    <w:rsid w:val="004F5B6A"/>
    <w:rsid w:val="004F628F"/>
    <w:rsid w:val="004F6616"/>
    <w:rsid w:val="0050004C"/>
    <w:rsid w:val="005006D1"/>
    <w:rsid w:val="00503B5D"/>
    <w:rsid w:val="00506B23"/>
    <w:rsid w:val="00507529"/>
    <w:rsid w:val="00507746"/>
    <w:rsid w:val="0050790F"/>
    <w:rsid w:val="00510CE1"/>
    <w:rsid w:val="00510D75"/>
    <w:rsid w:val="00511ACB"/>
    <w:rsid w:val="00520DA1"/>
    <w:rsid w:val="00521F9F"/>
    <w:rsid w:val="005229FE"/>
    <w:rsid w:val="00523C36"/>
    <w:rsid w:val="00526A4C"/>
    <w:rsid w:val="00526BE2"/>
    <w:rsid w:val="00527B9D"/>
    <w:rsid w:val="00527DC8"/>
    <w:rsid w:val="00533BF2"/>
    <w:rsid w:val="005340E5"/>
    <w:rsid w:val="005348F9"/>
    <w:rsid w:val="00534B08"/>
    <w:rsid w:val="005356E3"/>
    <w:rsid w:val="005358F5"/>
    <w:rsid w:val="00535DA3"/>
    <w:rsid w:val="00537D86"/>
    <w:rsid w:val="005407F5"/>
    <w:rsid w:val="00541DCD"/>
    <w:rsid w:val="00541E7D"/>
    <w:rsid w:val="0054284F"/>
    <w:rsid w:val="005431CF"/>
    <w:rsid w:val="005438C1"/>
    <w:rsid w:val="00544216"/>
    <w:rsid w:val="00544581"/>
    <w:rsid w:val="005448EA"/>
    <w:rsid w:val="00545235"/>
    <w:rsid w:val="005457E0"/>
    <w:rsid w:val="005468F1"/>
    <w:rsid w:val="005469A1"/>
    <w:rsid w:val="00547290"/>
    <w:rsid w:val="0055075D"/>
    <w:rsid w:val="0055106A"/>
    <w:rsid w:val="00551288"/>
    <w:rsid w:val="00551A51"/>
    <w:rsid w:val="00553EC9"/>
    <w:rsid w:val="00554BB0"/>
    <w:rsid w:val="00554EFD"/>
    <w:rsid w:val="00555FE4"/>
    <w:rsid w:val="00557503"/>
    <w:rsid w:val="005606F9"/>
    <w:rsid w:val="00562110"/>
    <w:rsid w:val="00565692"/>
    <w:rsid w:val="00565AD9"/>
    <w:rsid w:val="005660C6"/>
    <w:rsid w:val="005761C4"/>
    <w:rsid w:val="00576DF9"/>
    <w:rsid w:val="00581A53"/>
    <w:rsid w:val="0058236F"/>
    <w:rsid w:val="00582F15"/>
    <w:rsid w:val="00585F20"/>
    <w:rsid w:val="005861CA"/>
    <w:rsid w:val="00590509"/>
    <w:rsid w:val="00590D1E"/>
    <w:rsid w:val="005A049D"/>
    <w:rsid w:val="005A137C"/>
    <w:rsid w:val="005A13F7"/>
    <w:rsid w:val="005A1FAB"/>
    <w:rsid w:val="005A42E9"/>
    <w:rsid w:val="005A51DF"/>
    <w:rsid w:val="005A7A29"/>
    <w:rsid w:val="005A7F38"/>
    <w:rsid w:val="005B045E"/>
    <w:rsid w:val="005B2836"/>
    <w:rsid w:val="005B3451"/>
    <w:rsid w:val="005B42CF"/>
    <w:rsid w:val="005B4416"/>
    <w:rsid w:val="005B48AC"/>
    <w:rsid w:val="005B5187"/>
    <w:rsid w:val="005C032D"/>
    <w:rsid w:val="005C0EF2"/>
    <w:rsid w:val="005C24FC"/>
    <w:rsid w:val="005C3FEB"/>
    <w:rsid w:val="005C442D"/>
    <w:rsid w:val="005C470C"/>
    <w:rsid w:val="005C5878"/>
    <w:rsid w:val="005D0D5A"/>
    <w:rsid w:val="005D0E39"/>
    <w:rsid w:val="005D30A6"/>
    <w:rsid w:val="005D3CD0"/>
    <w:rsid w:val="005D4043"/>
    <w:rsid w:val="005D4F62"/>
    <w:rsid w:val="005D52EE"/>
    <w:rsid w:val="005D54BF"/>
    <w:rsid w:val="005D5D98"/>
    <w:rsid w:val="005D6DE5"/>
    <w:rsid w:val="005E23BF"/>
    <w:rsid w:val="005E2F74"/>
    <w:rsid w:val="005E3329"/>
    <w:rsid w:val="005E351E"/>
    <w:rsid w:val="005E3E83"/>
    <w:rsid w:val="005E511F"/>
    <w:rsid w:val="005E5C98"/>
    <w:rsid w:val="005E6177"/>
    <w:rsid w:val="005F02D6"/>
    <w:rsid w:val="005F0FAD"/>
    <w:rsid w:val="005F34AB"/>
    <w:rsid w:val="005F49F6"/>
    <w:rsid w:val="005F5888"/>
    <w:rsid w:val="005F7257"/>
    <w:rsid w:val="005F73AA"/>
    <w:rsid w:val="006002D0"/>
    <w:rsid w:val="006015EE"/>
    <w:rsid w:val="00603B67"/>
    <w:rsid w:val="00604034"/>
    <w:rsid w:val="00606A82"/>
    <w:rsid w:val="00606D89"/>
    <w:rsid w:val="006071F6"/>
    <w:rsid w:val="0061078F"/>
    <w:rsid w:val="006138FF"/>
    <w:rsid w:val="00613ECE"/>
    <w:rsid w:val="00615626"/>
    <w:rsid w:val="00615860"/>
    <w:rsid w:val="00617496"/>
    <w:rsid w:val="0061759E"/>
    <w:rsid w:val="00620BFE"/>
    <w:rsid w:val="0062207F"/>
    <w:rsid w:val="0062209A"/>
    <w:rsid w:val="0062234F"/>
    <w:rsid w:val="00622EEB"/>
    <w:rsid w:val="00623A54"/>
    <w:rsid w:val="00626722"/>
    <w:rsid w:val="006267B1"/>
    <w:rsid w:val="006278A0"/>
    <w:rsid w:val="00627B66"/>
    <w:rsid w:val="006308F2"/>
    <w:rsid w:val="00630C90"/>
    <w:rsid w:val="00631211"/>
    <w:rsid w:val="0063177C"/>
    <w:rsid w:val="006318E3"/>
    <w:rsid w:val="0063385A"/>
    <w:rsid w:val="0063415B"/>
    <w:rsid w:val="00634A09"/>
    <w:rsid w:val="00634EF2"/>
    <w:rsid w:val="00635A26"/>
    <w:rsid w:val="00636BF8"/>
    <w:rsid w:val="00636D7D"/>
    <w:rsid w:val="006418CB"/>
    <w:rsid w:val="00642CC6"/>
    <w:rsid w:val="00643108"/>
    <w:rsid w:val="00645665"/>
    <w:rsid w:val="00647962"/>
    <w:rsid w:val="00647D11"/>
    <w:rsid w:val="00647F7E"/>
    <w:rsid w:val="00650C2F"/>
    <w:rsid w:val="00651A71"/>
    <w:rsid w:val="00651E3D"/>
    <w:rsid w:val="00655078"/>
    <w:rsid w:val="00660AF2"/>
    <w:rsid w:val="0066287B"/>
    <w:rsid w:val="0066660F"/>
    <w:rsid w:val="00667FF2"/>
    <w:rsid w:val="00670C20"/>
    <w:rsid w:val="0067103C"/>
    <w:rsid w:val="00671728"/>
    <w:rsid w:val="00672990"/>
    <w:rsid w:val="0067418F"/>
    <w:rsid w:val="00674275"/>
    <w:rsid w:val="00675115"/>
    <w:rsid w:val="006804BC"/>
    <w:rsid w:val="00680522"/>
    <w:rsid w:val="00681AB8"/>
    <w:rsid w:val="00682552"/>
    <w:rsid w:val="00683CB3"/>
    <w:rsid w:val="00684564"/>
    <w:rsid w:val="0068493D"/>
    <w:rsid w:val="0068583A"/>
    <w:rsid w:val="00686183"/>
    <w:rsid w:val="00687D9B"/>
    <w:rsid w:val="00691598"/>
    <w:rsid w:val="00693C60"/>
    <w:rsid w:val="00694BE6"/>
    <w:rsid w:val="00695D2D"/>
    <w:rsid w:val="006968C7"/>
    <w:rsid w:val="006A0F84"/>
    <w:rsid w:val="006A1502"/>
    <w:rsid w:val="006A4411"/>
    <w:rsid w:val="006A478F"/>
    <w:rsid w:val="006A59F1"/>
    <w:rsid w:val="006A5C24"/>
    <w:rsid w:val="006B30C0"/>
    <w:rsid w:val="006B5FA6"/>
    <w:rsid w:val="006B601B"/>
    <w:rsid w:val="006B63DC"/>
    <w:rsid w:val="006B6429"/>
    <w:rsid w:val="006C0EC8"/>
    <w:rsid w:val="006C27F6"/>
    <w:rsid w:val="006C31F0"/>
    <w:rsid w:val="006C4DE1"/>
    <w:rsid w:val="006C5E7D"/>
    <w:rsid w:val="006C6636"/>
    <w:rsid w:val="006D1BC3"/>
    <w:rsid w:val="006D2B9B"/>
    <w:rsid w:val="006D524D"/>
    <w:rsid w:val="006D590A"/>
    <w:rsid w:val="006D5EE3"/>
    <w:rsid w:val="006D6187"/>
    <w:rsid w:val="006D7C5C"/>
    <w:rsid w:val="006E257C"/>
    <w:rsid w:val="006E57D8"/>
    <w:rsid w:val="006E65C9"/>
    <w:rsid w:val="006E7667"/>
    <w:rsid w:val="006E76F5"/>
    <w:rsid w:val="006F0292"/>
    <w:rsid w:val="006F17F9"/>
    <w:rsid w:val="006F1DBA"/>
    <w:rsid w:val="006F3DA9"/>
    <w:rsid w:val="006F50B3"/>
    <w:rsid w:val="006F5AA3"/>
    <w:rsid w:val="006F64CB"/>
    <w:rsid w:val="006F6EB0"/>
    <w:rsid w:val="00700878"/>
    <w:rsid w:val="00701641"/>
    <w:rsid w:val="0070222E"/>
    <w:rsid w:val="007030BE"/>
    <w:rsid w:val="007030C4"/>
    <w:rsid w:val="007030F7"/>
    <w:rsid w:val="007042D3"/>
    <w:rsid w:val="00705404"/>
    <w:rsid w:val="00705443"/>
    <w:rsid w:val="00705A86"/>
    <w:rsid w:val="007061CC"/>
    <w:rsid w:val="00706FA4"/>
    <w:rsid w:val="00706FB2"/>
    <w:rsid w:val="00712455"/>
    <w:rsid w:val="00713B17"/>
    <w:rsid w:val="00714597"/>
    <w:rsid w:val="007146FB"/>
    <w:rsid w:val="00716006"/>
    <w:rsid w:val="00716D59"/>
    <w:rsid w:val="0072072B"/>
    <w:rsid w:val="00720F8F"/>
    <w:rsid w:val="00721328"/>
    <w:rsid w:val="007229AE"/>
    <w:rsid w:val="00724908"/>
    <w:rsid w:val="00724DA2"/>
    <w:rsid w:val="0072697A"/>
    <w:rsid w:val="007332B0"/>
    <w:rsid w:val="00735619"/>
    <w:rsid w:val="00736BDF"/>
    <w:rsid w:val="00737DE9"/>
    <w:rsid w:val="00742202"/>
    <w:rsid w:val="00743FA4"/>
    <w:rsid w:val="00744C67"/>
    <w:rsid w:val="00745496"/>
    <w:rsid w:val="00746C39"/>
    <w:rsid w:val="0074763E"/>
    <w:rsid w:val="0075066A"/>
    <w:rsid w:val="00750C98"/>
    <w:rsid w:val="007547BB"/>
    <w:rsid w:val="00754E2F"/>
    <w:rsid w:val="00755B9B"/>
    <w:rsid w:val="007566F6"/>
    <w:rsid w:val="00757822"/>
    <w:rsid w:val="0076136A"/>
    <w:rsid w:val="00764904"/>
    <w:rsid w:val="0076577B"/>
    <w:rsid w:val="00765C7D"/>
    <w:rsid w:val="00765EFE"/>
    <w:rsid w:val="0077154A"/>
    <w:rsid w:val="00771666"/>
    <w:rsid w:val="00771A55"/>
    <w:rsid w:val="00771F4B"/>
    <w:rsid w:val="00772DEB"/>
    <w:rsid w:val="00772EFF"/>
    <w:rsid w:val="00774A5A"/>
    <w:rsid w:val="00774BE8"/>
    <w:rsid w:val="00776774"/>
    <w:rsid w:val="007770D0"/>
    <w:rsid w:val="0078140F"/>
    <w:rsid w:val="0078440F"/>
    <w:rsid w:val="00785DB1"/>
    <w:rsid w:val="007913DF"/>
    <w:rsid w:val="00791DCB"/>
    <w:rsid w:val="00791E1A"/>
    <w:rsid w:val="00791FD3"/>
    <w:rsid w:val="00794F1B"/>
    <w:rsid w:val="00796249"/>
    <w:rsid w:val="00796F07"/>
    <w:rsid w:val="007970C3"/>
    <w:rsid w:val="00797A9A"/>
    <w:rsid w:val="007A0515"/>
    <w:rsid w:val="007A2C07"/>
    <w:rsid w:val="007A331B"/>
    <w:rsid w:val="007A358F"/>
    <w:rsid w:val="007A4932"/>
    <w:rsid w:val="007A59CA"/>
    <w:rsid w:val="007A5FC3"/>
    <w:rsid w:val="007A78B3"/>
    <w:rsid w:val="007B0D59"/>
    <w:rsid w:val="007B30B1"/>
    <w:rsid w:val="007B34F5"/>
    <w:rsid w:val="007B5BA7"/>
    <w:rsid w:val="007B63A2"/>
    <w:rsid w:val="007B74C8"/>
    <w:rsid w:val="007C06BB"/>
    <w:rsid w:val="007C1ABC"/>
    <w:rsid w:val="007C1DEB"/>
    <w:rsid w:val="007C20DC"/>
    <w:rsid w:val="007C27BF"/>
    <w:rsid w:val="007C286F"/>
    <w:rsid w:val="007C4594"/>
    <w:rsid w:val="007C5422"/>
    <w:rsid w:val="007C55FF"/>
    <w:rsid w:val="007C5C4E"/>
    <w:rsid w:val="007C6932"/>
    <w:rsid w:val="007D0E3D"/>
    <w:rsid w:val="007D23CC"/>
    <w:rsid w:val="007D3FA6"/>
    <w:rsid w:val="007D46A1"/>
    <w:rsid w:val="007D739E"/>
    <w:rsid w:val="007D793B"/>
    <w:rsid w:val="007E1229"/>
    <w:rsid w:val="007E1480"/>
    <w:rsid w:val="007E18C5"/>
    <w:rsid w:val="007E1F37"/>
    <w:rsid w:val="007E3BF7"/>
    <w:rsid w:val="007E5443"/>
    <w:rsid w:val="007E6615"/>
    <w:rsid w:val="007F00A0"/>
    <w:rsid w:val="007F2410"/>
    <w:rsid w:val="007F42F6"/>
    <w:rsid w:val="007F5109"/>
    <w:rsid w:val="007F5573"/>
    <w:rsid w:val="007F7205"/>
    <w:rsid w:val="007F75AC"/>
    <w:rsid w:val="007F7EE2"/>
    <w:rsid w:val="00801E90"/>
    <w:rsid w:val="008038A2"/>
    <w:rsid w:val="008044E6"/>
    <w:rsid w:val="00804589"/>
    <w:rsid w:val="00805F91"/>
    <w:rsid w:val="008061B2"/>
    <w:rsid w:val="0080664F"/>
    <w:rsid w:val="00806BC5"/>
    <w:rsid w:val="008168E2"/>
    <w:rsid w:val="00816CB7"/>
    <w:rsid w:val="0082037D"/>
    <w:rsid w:val="0082041F"/>
    <w:rsid w:val="00820A7C"/>
    <w:rsid w:val="00820D01"/>
    <w:rsid w:val="00823961"/>
    <w:rsid w:val="00823F32"/>
    <w:rsid w:val="00826DD3"/>
    <w:rsid w:val="008315FF"/>
    <w:rsid w:val="00831B67"/>
    <w:rsid w:val="00831D57"/>
    <w:rsid w:val="00831E40"/>
    <w:rsid w:val="0083358C"/>
    <w:rsid w:val="008337F5"/>
    <w:rsid w:val="008374FA"/>
    <w:rsid w:val="008375EA"/>
    <w:rsid w:val="0084070A"/>
    <w:rsid w:val="00843D99"/>
    <w:rsid w:val="00845AA0"/>
    <w:rsid w:val="008462D9"/>
    <w:rsid w:val="00846B38"/>
    <w:rsid w:val="00847B6C"/>
    <w:rsid w:val="00850200"/>
    <w:rsid w:val="008548F3"/>
    <w:rsid w:val="00854BF0"/>
    <w:rsid w:val="00855A08"/>
    <w:rsid w:val="00861487"/>
    <w:rsid w:val="008614F9"/>
    <w:rsid w:val="0086461A"/>
    <w:rsid w:val="008667C1"/>
    <w:rsid w:val="00866DBD"/>
    <w:rsid w:val="00867AE9"/>
    <w:rsid w:val="00870492"/>
    <w:rsid w:val="00873B35"/>
    <w:rsid w:val="00873BB4"/>
    <w:rsid w:val="00880137"/>
    <w:rsid w:val="00881969"/>
    <w:rsid w:val="008833B3"/>
    <w:rsid w:val="0088586A"/>
    <w:rsid w:val="00890EED"/>
    <w:rsid w:val="008957D1"/>
    <w:rsid w:val="00897373"/>
    <w:rsid w:val="008A0373"/>
    <w:rsid w:val="008A0536"/>
    <w:rsid w:val="008A1058"/>
    <w:rsid w:val="008A410A"/>
    <w:rsid w:val="008A46F3"/>
    <w:rsid w:val="008B0E0D"/>
    <w:rsid w:val="008B290F"/>
    <w:rsid w:val="008B2D25"/>
    <w:rsid w:val="008B3A32"/>
    <w:rsid w:val="008B42DD"/>
    <w:rsid w:val="008B7339"/>
    <w:rsid w:val="008C0815"/>
    <w:rsid w:val="008C3D72"/>
    <w:rsid w:val="008C4228"/>
    <w:rsid w:val="008C4CB1"/>
    <w:rsid w:val="008C73E8"/>
    <w:rsid w:val="008D39FC"/>
    <w:rsid w:val="008D5498"/>
    <w:rsid w:val="008D6F5A"/>
    <w:rsid w:val="008E1D03"/>
    <w:rsid w:val="008E203E"/>
    <w:rsid w:val="008E2B93"/>
    <w:rsid w:val="008E3E31"/>
    <w:rsid w:val="008E43FB"/>
    <w:rsid w:val="008E779A"/>
    <w:rsid w:val="008E7DA0"/>
    <w:rsid w:val="008F2BC9"/>
    <w:rsid w:val="008F3F6A"/>
    <w:rsid w:val="008F4093"/>
    <w:rsid w:val="008F6D41"/>
    <w:rsid w:val="008F6DA5"/>
    <w:rsid w:val="0090016D"/>
    <w:rsid w:val="00901356"/>
    <w:rsid w:val="00901BBB"/>
    <w:rsid w:val="0090255C"/>
    <w:rsid w:val="00902D4E"/>
    <w:rsid w:val="0090471B"/>
    <w:rsid w:val="00904B50"/>
    <w:rsid w:val="00906091"/>
    <w:rsid w:val="00906A51"/>
    <w:rsid w:val="00906EAE"/>
    <w:rsid w:val="009124B6"/>
    <w:rsid w:val="009140E6"/>
    <w:rsid w:val="009163C5"/>
    <w:rsid w:val="009166E0"/>
    <w:rsid w:val="00916E6D"/>
    <w:rsid w:val="009170A9"/>
    <w:rsid w:val="0092076C"/>
    <w:rsid w:val="00920955"/>
    <w:rsid w:val="00920E81"/>
    <w:rsid w:val="00923DD0"/>
    <w:rsid w:val="009240EC"/>
    <w:rsid w:val="00925A64"/>
    <w:rsid w:val="00925E66"/>
    <w:rsid w:val="00926684"/>
    <w:rsid w:val="0092766F"/>
    <w:rsid w:val="009277DB"/>
    <w:rsid w:val="00930321"/>
    <w:rsid w:val="00932CF9"/>
    <w:rsid w:val="009341FB"/>
    <w:rsid w:val="009372EC"/>
    <w:rsid w:val="009374C9"/>
    <w:rsid w:val="00940190"/>
    <w:rsid w:val="00941237"/>
    <w:rsid w:val="00941262"/>
    <w:rsid w:val="0094233A"/>
    <w:rsid w:val="00942B6B"/>
    <w:rsid w:val="0094419F"/>
    <w:rsid w:val="0094553C"/>
    <w:rsid w:val="00946FF3"/>
    <w:rsid w:val="00950154"/>
    <w:rsid w:val="0095055A"/>
    <w:rsid w:val="00955070"/>
    <w:rsid w:val="00955804"/>
    <w:rsid w:val="009614ED"/>
    <w:rsid w:val="00962059"/>
    <w:rsid w:val="00965949"/>
    <w:rsid w:val="00965CE9"/>
    <w:rsid w:val="009719C1"/>
    <w:rsid w:val="009723F7"/>
    <w:rsid w:val="00974BAE"/>
    <w:rsid w:val="009762F1"/>
    <w:rsid w:val="009768A1"/>
    <w:rsid w:val="009768F3"/>
    <w:rsid w:val="00983771"/>
    <w:rsid w:val="00984A45"/>
    <w:rsid w:val="0098574C"/>
    <w:rsid w:val="009866AC"/>
    <w:rsid w:val="00986C37"/>
    <w:rsid w:val="00987091"/>
    <w:rsid w:val="00987449"/>
    <w:rsid w:val="0098755A"/>
    <w:rsid w:val="00987A31"/>
    <w:rsid w:val="00990E5D"/>
    <w:rsid w:val="009913CA"/>
    <w:rsid w:val="009923C9"/>
    <w:rsid w:val="0099445C"/>
    <w:rsid w:val="0099595B"/>
    <w:rsid w:val="00996744"/>
    <w:rsid w:val="00997757"/>
    <w:rsid w:val="009A048D"/>
    <w:rsid w:val="009A0E3B"/>
    <w:rsid w:val="009A0EB8"/>
    <w:rsid w:val="009A1226"/>
    <w:rsid w:val="009A150A"/>
    <w:rsid w:val="009A1E75"/>
    <w:rsid w:val="009A3486"/>
    <w:rsid w:val="009A36BB"/>
    <w:rsid w:val="009A4775"/>
    <w:rsid w:val="009A6C67"/>
    <w:rsid w:val="009B0F39"/>
    <w:rsid w:val="009B1485"/>
    <w:rsid w:val="009B195B"/>
    <w:rsid w:val="009B358A"/>
    <w:rsid w:val="009B471F"/>
    <w:rsid w:val="009B483C"/>
    <w:rsid w:val="009B56B5"/>
    <w:rsid w:val="009B5E04"/>
    <w:rsid w:val="009B7DF8"/>
    <w:rsid w:val="009C03E1"/>
    <w:rsid w:val="009C0649"/>
    <w:rsid w:val="009C0675"/>
    <w:rsid w:val="009C0D2A"/>
    <w:rsid w:val="009C11D0"/>
    <w:rsid w:val="009C2B01"/>
    <w:rsid w:val="009C3FF2"/>
    <w:rsid w:val="009C51FB"/>
    <w:rsid w:val="009C5B3C"/>
    <w:rsid w:val="009C740E"/>
    <w:rsid w:val="009C76F6"/>
    <w:rsid w:val="009C771E"/>
    <w:rsid w:val="009C7B03"/>
    <w:rsid w:val="009D101A"/>
    <w:rsid w:val="009D1BA0"/>
    <w:rsid w:val="009D41FC"/>
    <w:rsid w:val="009D67D5"/>
    <w:rsid w:val="009D6B6C"/>
    <w:rsid w:val="009D6B85"/>
    <w:rsid w:val="009E06A5"/>
    <w:rsid w:val="009E0FC6"/>
    <w:rsid w:val="009E1DCD"/>
    <w:rsid w:val="009E2175"/>
    <w:rsid w:val="009E41CA"/>
    <w:rsid w:val="009E44DC"/>
    <w:rsid w:val="009E5CB3"/>
    <w:rsid w:val="009E5E64"/>
    <w:rsid w:val="009E66E6"/>
    <w:rsid w:val="009E6CF1"/>
    <w:rsid w:val="009E6DDC"/>
    <w:rsid w:val="009F103B"/>
    <w:rsid w:val="009F1867"/>
    <w:rsid w:val="009F1A95"/>
    <w:rsid w:val="009F25B2"/>
    <w:rsid w:val="009F26C1"/>
    <w:rsid w:val="009F3103"/>
    <w:rsid w:val="009F38BA"/>
    <w:rsid w:val="009F496B"/>
    <w:rsid w:val="009F4B6F"/>
    <w:rsid w:val="009F4C41"/>
    <w:rsid w:val="009F4CCC"/>
    <w:rsid w:val="009F6C67"/>
    <w:rsid w:val="009F772C"/>
    <w:rsid w:val="00A0152A"/>
    <w:rsid w:val="00A03080"/>
    <w:rsid w:val="00A04D8D"/>
    <w:rsid w:val="00A07D84"/>
    <w:rsid w:val="00A11853"/>
    <w:rsid w:val="00A13C97"/>
    <w:rsid w:val="00A159E2"/>
    <w:rsid w:val="00A17299"/>
    <w:rsid w:val="00A20E03"/>
    <w:rsid w:val="00A22074"/>
    <w:rsid w:val="00A223BD"/>
    <w:rsid w:val="00A24D66"/>
    <w:rsid w:val="00A25D73"/>
    <w:rsid w:val="00A26963"/>
    <w:rsid w:val="00A26EDD"/>
    <w:rsid w:val="00A27DB8"/>
    <w:rsid w:val="00A32486"/>
    <w:rsid w:val="00A35C15"/>
    <w:rsid w:val="00A35CA9"/>
    <w:rsid w:val="00A44607"/>
    <w:rsid w:val="00A4580E"/>
    <w:rsid w:val="00A45B17"/>
    <w:rsid w:val="00A47BA4"/>
    <w:rsid w:val="00A50955"/>
    <w:rsid w:val="00A51532"/>
    <w:rsid w:val="00A51BDE"/>
    <w:rsid w:val="00A52498"/>
    <w:rsid w:val="00A5496B"/>
    <w:rsid w:val="00A56122"/>
    <w:rsid w:val="00A56806"/>
    <w:rsid w:val="00A60C86"/>
    <w:rsid w:val="00A60F6F"/>
    <w:rsid w:val="00A6341E"/>
    <w:rsid w:val="00A67B47"/>
    <w:rsid w:val="00A67C31"/>
    <w:rsid w:val="00A71A36"/>
    <w:rsid w:val="00A73668"/>
    <w:rsid w:val="00A7505E"/>
    <w:rsid w:val="00A7641D"/>
    <w:rsid w:val="00A779FE"/>
    <w:rsid w:val="00A807D9"/>
    <w:rsid w:val="00A81C6A"/>
    <w:rsid w:val="00A81E11"/>
    <w:rsid w:val="00A81EC9"/>
    <w:rsid w:val="00A820A4"/>
    <w:rsid w:val="00A82596"/>
    <w:rsid w:val="00A842D0"/>
    <w:rsid w:val="00A85F60"/>
    <w:rsid w:val="00A86110"/>
    <w:rsid w:val="00A90433"/>
    <w:rsid w:val="00A90639"/>
    <w:rsid w:val="00A90A4C"/>
    <w:rsid w:val="00A925A0"/>
    <w:rsid w:val="00A9303D"/>
    <w:rsid w:val="00A93101"/>
    <w:rsid w:val="00A93408"/>
    <w:rsid w:val="00A95E38"/>
    <w:rsid w:val="00AA1A9A"/>
    <w:rsid w:val="00AA2883"/>
    <w:rsid w:val="00AA4FF9"/>
    <w:rsid w:val="00AA5C1A"/>
    <w:rsid w:val="00AA6720"/>
    <w:rsid w:val="00AB2FDE"/>
    <w:rsid w:val="00AB43AF"/>
    <w:rsid w:val="00AB44B3"/>
    <w:rsid w:val="00AB7794"/>
    <w:rsid w:val="00AB7EF8"/>
    <w:rsid w:val="00AC150A"/>
    <w:rsid w:val="00AC1C4B"/>
    <w:rsid w:val="00AC27AC"/>
    <w:rsid w:val="00AC42D5"/>
    <w:rsid w:val="00AC4557"/>
    <w:rsid w:val="00AC6385"/>
    <w:rsid w:val="00AC7527"/>
    <w:rsid w:val="00AC7AF7"/>
    <w:rsid w:val="00AC7CCC"/>
    <w:rsid w:val="00AD08AE"/>
    <w:rsid w:val="00AD12A3"/>
    <w:rsid w:val="00AD259A"/>
    <w:rsid w:val="00AD46E7"/>
    <w:rsid w:val="00AD63D0"/>
    <w:rsid w:val="00AE0048"/>
    <w:rsid w:val="00AE2405"/>
    <w:rsid w:val="00AE7DA9"/>
    <w:rsid w:val="00AF3DF1"/>
    <w:rsid w:val="00AF4ABC"/>
    <w:rsid w:val="00AF4FF7"/>
    <w:rsid w:val="00AF5509"/>
    <w:rsid w:val="00AF7992"/>
    <w:rsid w:val="00B01D5D"/>
    <w:rsid w:val="00B02262"/>
    <w:rsid w:val="00B037FF"/>
    <w:rsid w:val="00B03D92"/>
    <w:rsid w:val="00B04238"/>
    <w:rsid w:val="00B04368"/>
    <w:rsid w:val="00B0585A"/>
    <w:rsid w:val="00B07042"/>
    <w:rsid w:val="00B0786D"/>
    <w:rsid w:val="00B07FB5"/>
    <w:rsid w:val="00B10A13"/>
    <w:rsid w:val="00B12AED"/>
    <w:rsid w:val="00B13767"/>
    <w:rsid w:val="00B16776"/>
    <w:rsid w:val="00B16B8E"/>
    <w:rsid w:val="00B23C85"/>
    <w:rsid w:val="00B25B8B"/>
    <w:rsid w:val="00B27190"/>
    <w:rsid w:val="00B273F9"/>
    <w:rsid w:val="00B301D1"/>
    <w:rsid w:val="00B309A7"/>
    <w:rsid w:val="00B30FFA"/>
    <w:rsid w:val="00B32959"/>
    <w:rsid w:val="00B32BB7"/>
    <w:rsid w:val="00B33D06"/>
    <w:rsid w:val="00B33EF6"/>
    <w:rsid w:val="00B34122"/>
    <w:rsid w:val="00B35B4E"/>
    <w:rsid w:val="00B35E6B"/>
    <w:rsid w:val="00B37C67"/>
    <w:rsid w:val="00B37DC7"/>
    <w:rsid w:val="00B37DCE"/>
    <w:rsid w:val="00B40B4A"/>
    <w:rsid w:val="00B414F1"/>
    <w:rsid w:val="00B425AF"/>
    <w:rsid w:val="00B42AF1"/>
    <w:rsid w:val="00B43451"/>
    <w:rsid w:val="00B5007B"/>
    <w:rsid w:val="00B538FF"/>
    <w:rsid w:val="00B546A6"/>
    <w:rsid w:val="00B54953"/>
    <w:rsid w:val="00B56D9E"/>
    <w:rsid w:val="00B57767"/>
    <w:rsid w:val="00B57871"/>
    <w:rsid w:val="00B600BB"/>
    <w:rsid w:val="00B61BE6"/>
    <w:rsid w:val="00B62571"/>
    <w:rsid w:val="00B62CBA"/>
    <w:rsid w:val="00B6371B"/>
    <w:rsid w:val="00B64F33"/>
    <w:rsid w:val="00B66CC8"/>
    <w:rsid w:val="00B67E75"/>
    <w:rsid w:val="00B70313"/>
    <w:rsid w:val="00B73050"/>
    <w:rsid w:val="00B734C6"/>
    <w:rsid w:val="00B73FDE"/>
    <w:rsid w:val="00B7449B"/>
    <w:rsid w:val="00B8034F"/>
    <w:rsid w:val="00B8222F"/>
    <w:rsid w:val="00B822E3"/>
    <w:rsid w:val="00B83454"/>
    <w:rsid w:val="00B83F10"/>
    <w:rsid w:val="00B83FC1"/>
    <w:rsid w:val="00B8523E"/>
    <w:rsid w:val="00B9287F"/>
    <w:rsid w:val="00B94816"/>
    <w:rsid w:val="00B948B2"/>
    <w:rsid w:val="00B95C78"/>
    <w:rsid w:val="00B97459"/>
    <w:rsid w:val="00BA012A"/>
    <w:rsid w:val="00BA1316"/>
    <w:rsid w:val="00BA15E1"/>
    <w:rsid w:val="00BA20AD"/>
    <w:rsid w:val="00BA31AE"/>
    <w:rsid w:val="00BA322B"/>
    <w:rsid w:val="00BA4DE9"/>
    <w:rsid w:val="00BA4EA5"/>
    <w:rsid w:val="00BA5822"/>
    <w:rsid w:val="00BA7165"/>
    <w:rsid w:val="00BB3413"/>
    <w:rsid w:val="00BB425A"/>
    <w:rsid w:val="00BB6CEC"/>
    <w:rsid w:val="00BC19FE"/>
    <w:rsid w:val="00BC24AD"/>
    <w:rsid w:val="00BC2A19"/>
    <w:rsid w:val="00BC316A"/>
    <w:rsid w:val="00BC60EB"/>
    <w:rsid w:val="00BC65FB"/>
    <w:rsid w:val="00BC7294"/>
    <w:rsid w:val="00BC774A"/>
    <w:rsid w:val="00BD155C"/>
    <w:rsid w:val="00BD1870"/>
    <w:rsid w:val="00BD2277"/>
    <w:rsid w:val="00BD2B39"/>
    <w:rsid w:val="00BD5EBE"/>
    <w:rsid w:val="00BD7C44"/>
    <w:rsid w:val="00BE1396"/>
    <w:rsid w:val="00BE2538"/>
    <w:rsid w:val="00BE3A1F"/>
    <w:rsid w:val="00BE4241"/>
    <w:rsid w:val="00BE45C0"/>
    <w:rsid w:val="00BE6011"/>
    <w:rsid w:val="00BE6993"/>
    <w:rsid w:val="00BE7C83"/>
    <w:rsid w:val="00BF17A1"/>
    <w:rsid w:val="00BF380E"/>
    <w:rsid w:val="00BF4763"/>
    <w:rsid w:val="00BF607B"/>
    <w:rsid w:val="00BF6C4D"/>
    <w:rsid w:val="00BF72BB"/>
    <w:rsid w:val="00C0078A"/>
    <w:rsid w:val="00C018C3"/>
    <w:rsid w:val="00C03CFB"/>
    <w:rsid w:val="00C0411D"/>
    <w:rsid w:val="00C0477F"/>
    <w:rsid w:val="00C047B5"/>
    <w:rsid w:val="00C0573E"/>
    <w:rsid w:val="00C0628E"/>
    <w:rsid w:val="00C07390"/>
    <w:rsid w:val="00C07E3F"/>
    <w:rsid w:val="00C10CC1"/>
    <w:rsid w:val="00C118A2"/>
    <w:rsid w:val="00C11CA5"/>
    <w:rsid w:val="00C12E32"/>
    <w:rsid w:val="00C1349D"/>
    <w:rsid w:val="00C13A82"/>
    <w:rsid w:val="00C15B24"/>
    <w:rsid w:val="00C20274"/>
    <w:rsid w:val="00C2125F"/>
    <w:rsid w:val="00C21304"/>
    <w:rsid w:val="00C215C6"/>
    <w:rsid w:val="00C2268C"/>
    <w:rsid w:val="00C22E8A"/>
    <w:rsid w:val="00C24AA8"/>
    <w:rsid w:val="00C253DD"/>
    <w:rsid w:val="00C27197"/>
    <w:rsid w:val="00C3044D"/>
    <w:rsid w:val="00C36B01"/>
    <w:rsid w:val="00C37801"/>
    <w:rsid w:val="00C37A73"/>
    <w:rsid w:val="00C42625"/>
    <w:rsid w:val="00C4325F"/>
    <w:rsid w:val="00C4371D"/>
    <w:rsid w:val="00C45265"/>
    <w:rsid w:val="00C45A81"/>
    <w:rsid w:val="00C4618D"/>
    <w:rsid w:val="00C4755D"/>
    <w:rsid w:val="00C5084E"/>
    <w:rsid w:val="00C5307B"/>
    <w:rsid w:val="00C5433F"/>
    <w:rsid w:val="00C54551"/>
    <w:rsid w:val="00C54913"/>
    <w:rsid w:val="00C55652"/>
    <w:rsid w:val="00C6067D"/>
    <w:rsid w:val="00C60802"/>
    <w:rsid w:val="00C640D3"/>
    <w:rsid w:val="00C64F0E"/>
    <w:rsid w:val="00C66AD2"/>
    <w:rsid w:val="00C6726D"/>
    <w:rsid w:val="00C67EA3"/>
    <w:rsid w:val="00C70039"/>
    <w:rsid w:val="00C707A0"/>
    <w:rsid w:val="00C70E65"/>
    <w:rsid w:val="00C7133C"/>
    <w:rsid w:val="00C727A2"/>
    <w:rsid w:val="00C73283"/>
    <w:rsid w:val="00C7485C"/>
    <w:rsid w:val="00C7513A"/>
    <w:rsid w:val="00C75501"/>
    <w:rsid w:val="00C760E2"/>
    <w:rsid w:val="00C76843"/>
    <w:rsid w:val="00C82C6E"/>
    <w:rsid w:val="00C8616C"/>
    <w:rsid w:val="00C903DB"/>
    <w:rsid w:val="00C91D70"/>
    <w:rsid w:val="00C91FA1"/>
    <w:rsid w:val="00C92B3A"/>
    <w:rsid w:val="00C92D20"/>
    <w:rsid w:val="00C95C3B"/>
    <w:rsid w:val="00C96BD3"/>
    <w:rsid w:val="00C97581"/>
    <w:rsid w:val="00CA0A73"/>
    <w:rsid w:val="00CA0AEA"/>
    <w:rsid w:val="00CA0C2F"/>
    <w:rsid w:val="00CA1E3C"/>
    <w:rsid w:val="00CA269E"/>
    <w:rsid w:val="00CA60BF"/>
    <w:rsid w:val="00CA6997"/>
    <w:rsid w:val="00CA700D"/>
    <w:rsid w:val="00CA7277"/>
    <w:rsid w:val="00CA7EA9"/>
    <w:rsid w:val="00CB2C91"/>
    <w:rsid w:val="00CB2FE7"/>
    <w:rsid w:val="00CB3FFD"/>
    <w:rsid w:val="00CB597F"/>
    <w:rsid w:val="00CB68E9"/>
    <w:rsid w:val="00CB6A20"/>
    <w:rsid w:val="00CB78A1"/>
    <w:rsid w:val="00CC0CBC"/>
    <w:rsid w:val="00CC26BC"/>
    <w:rsid w:val="00CC40B8"/>
    <w:rsid w:val="00CC4BE9"/>
    <w:rsid w:val="00CC6D15"/>
    <w:rsid w:val="00CD02C0"/>
    <w:rsid w:val="00CD1A7A"/>
    <w:rsid w:val="00CD3360"/>
    <w:rsid w:val="00CD38C7"/>
    <w:rsid w:val="00CD39EE"/>
    <w:rsid w:val="00CD6D3E"/>
    <w:rsid w:val="00CD6FFE"/>
    <w:rsid w:val="00CE10C4"/>
    <w:rsid w:val="00CE2741"/>
    <w:rsid w:val="00CE2820"/>
    <w:rsid w:val="00CE326E"/>
    <w:rsid w:val="00CF0C7B"/>
    <w:rsid w:val="00CF228E"/>
    <w:rsid w:val="00CF28E0"/>
    <w:rsid w:val="00CF4CE0"/>
    <w:rsid w:val="00CF570C"/>
    <w:rsid w:val="00D018A9"/>
    <w:rsid w:val="00D019D5"/>
    <w:rsid w:val="00D02D16"/>
    <w:rsid w:val="00D0360C"/>
    <w:rsid w:val="00D03A20"/>
    <w:rsid w:val="00D04687"/>
    <w:rsid w:val="00D079D0"/>
    <w:rsid w:val="00D101A2"/>
    <w:rsid w:val="00D10CB8"/>
    <w:rsid w:val="00D11983"/>
    <w:rsid w:val="00D1443A"/>
    <w:rsid w:val="00D15E5B"/>
    <w:rsid w:val="00D174EF"/>
    <w:rsid w:val="00D202E3"/>
    <w:rsid w:val="00D20A2D"/>
    <w:rsid w:val="00D20D50"/>
    <w:rsid w:val="00D24502"/>
    <w:rsid w:val="00D24F95"/>
    <w:rsid w:val="00D26345"/>
    <w:rsid w:val="00D272E3"/>
    <w:rsid w:val="00D27B0B"/>
    <w:rsid w:val="00D27E13"/>
    <w:rsid w:val="00D32CBF"/>
    <w:rsid w:val="00D37A67"/>
    <w:rsid w:val="00D37A70"/>
    <w:rsid w:val="00D411EF"/>
    <w:rsid w:val="00D42B83"/>
    <w:rsid w:val="00D43BB8"/>
    <w:rsid w:val="00D45567"/>
    <w:rsid w:val="00D46E2F"/>
    <w:rsid w:val="00D52437"/>
    <w:rsid w:val="00D527C3"/>
    <w:rsid w:val="00D529E1"/>
    <w:rsid w:val="00D52AFF"/>
    <w:rsid w:val="00D52CCD"/>
    <w:rsid w:val="00D52D3A"/>
    <w:rsid w:val="00D52D74"/>
    <w:rsid w:val="00D54A4B"/>
    <w:rsid w:val="00D5579C"/>
    <w:rsid w:val="00D55BEA"/>
    <w:rsid w:val="00D55F7F"/>
    <w:rsid w:val="00D60DD9"/>
    <w:rsid w:val="00D61806"/>
    <w:rsid w:val="00D61EE0"/>
    <w:rsid w:val="00D6382E"/>
    <w:rsid w:val="00D641EA"/>
    <w:rsid w:val="00D64EEC"/>
    <w:rsid w:val="00D653E7"/>
    <w:rsid w:val="00D65A51"/>
    <w:rsid w:val="00D65FAF"/>
    <w:rsid w:val="00D6659F"/>
    <w:rsid w:val="00D66D66"/>
    <w:rsid w:val="00D6748E"/>
    <w:rsid w:val="00D70C31"/>
    <w:rsid w:val="00D71051"/>
    <w:rsid w:val="00D71DFD"/>
    <w:rsid w:val="00D7213D"/>
    <w:rsid w:val="00D72FA7"/>
    <w:rsid w:val="00D766E0"/>
    <w:rsid w:val="00D77DD5"/>
    <w:rsid w:val="00D81439"/>
    <w:rsid w:val="00D81E3E"/>
    <w:rsid w:val="00D82143"/>
    <w:rsid w:val="00D82BE0"/>
    <w:rsid w:val="00D82EC1"/>
    <w:rsid w:val="00D83F3E"/>
    <w:rsid w:val="00D84068"/>
    <w:rsid w:val="00D855FA"/>
    <w:rsid w:val="00D85B22"/>
    <w:rsid w:val="00D865A2"/>
    <w:rsid w:val="00D86E38"/>
    <w:rsid w:val="00D876EB"/>
    <w:rsid w:val="00D90EC6"/>
    <w:rsid w:val="00D90F93"/>
    <w:rsid w:val="00D91498"/>
    <w:rsid w:val="00D92810"/>
    <w:rsid w:val="00D932BC"/>
    <w:rsid w:val="00D94066"/>
    <w:rsid w:val="00D945E4"/>
    <w:rsid w:val="00D960C8"/>
    <w:rsid w:val="00D96340"/>
    <w:rsid w:val="00D9658D"/>
    <w:rsid w:val="00D96ACA"/>
    <w:rsid w:val="00DA1215"/>
    <w:rsid w:val="00DA2107"/>
    <w:rsid w:val="00DA34E6"/>
    <w:rsid w:val="00DA4C10"/>
    <w:rsid w:val="00DA5131"/>
    <w:rsid w:val="00DA6CEF"/>
    <w:rsid w:val="00DA76E3"/>
    <w:rsid w:val="00DA7990"/>
    <w:rsid w:val="00DA7A7E"/>
    <w:rsid w:val="00DB09C7"/>
    <w:rsid w:val="00DB16FB"/>
    <w:rsid w:val="00DB1F9E"/>
    <w:rsid w:val="00DB23C4"/>
    <w:rsid w:val="00DB474E"/>
    <w:rsid w:val="00DB795A"/>
    <w:rsid w:val="00DC027C"/>
    <w:rsid w:val="00DC2A56"/>
    <w:rsid w:val="00DC5B7C"/>
    <w:rsid w:val="00DC65A5"/>
    <w:rsid w:val="00DC7390"/>
    <w:rsid w:val="00DD0B1D"/>
    <w:rsid w:val="00DD0BB6"/>
    <w:rsid w:val="00DD1952"/>
    <w:rsid w:val="00DD1C65"/>
    <w:rsid w:val="00DD2796"/>
    <w:rsid w:val="00DD3638"/>
    <w:rsid w:val="00DD6661"/>
    <w:rsid w:val="00DE33A5"/>
    <w:rsid w:val="00DE3800"/>
    <w:rsid w:val="00DE4797"/>
    <w:rsid w:val="00DE5D3A"/>
    <w:rsid w:val="00DF0198"/>
    <w:rsid w:val="00DF19FF"/>
    <w:rsid w:val="00DF1BB4"/>
    <w:rsid w:val="00DF1E4B"/>
    <w:rsid w:val="00DF214C"/>
    <w:rsid w:val="00DF2B51"/>
    <w:rsid w:val="00DF39C8"/>
    <w:rsid w:val="00DF4766"/>
    <w:rsid w:val="00E01767"/>
    <w:rsid w:val="00E01FDE"/>
    <w:rsid w:val="00E02810"/>
    <w:rsid w:val="00E0647C"/>
    <w:rsid w:val="00E0682A"/>
    <w:rsid w:val="00E118CA"/>
    <w:rsid w:val="00E12084"/>
    <w:rsid w:val="00E12174"/>
    <w:rsid w:val="00E16481"/>
    <w:rsid w:val="00E16C17"/>
    <w:rsid w:val="00E215B3"/>
    <w:rsid w:val="00E224A5"/>
    <w:rsid w:val="00E23B4A"/>
    <w:rsid w:val="00E25BF6"/>
    <w:rsid w:val="00E268F8"/>
    <w:rsid w:val="00E278FD"/>
    <w:rsid w:val="00E33A22"/>
    <w:rsid w:val="00E35509"/>
    <w:rsid w:val="00E362E5"/>
    <w:rsid w:val="00E365CF"/>
    <w:rsid w:val="00E36B78"/>
    <w:rsid w:val="00E377F5"/>
    <w:rsid w:val="00E40507"/>
    <w:rsid w:val="00E41797"/>
    <w:rsid w:val="00E4255C"/>
    <w:rsid w:val="00E441CC"/>
    <w:rsid w:val="00E45681"/>
    <w:rsid w:val="00E45730"/>
    <w:rsid w:val="00E51352"/>
    <w:rsid w:val="00E51B91"/>
    <w:rsid w:val="00E523B0"/>
    <w:rsid w:val="00E52BA7"/>
    <w:rsid w:val="00E54436"/>
    <w:rsid w:val="00E546F5"/>
    <w:rsid w:val="00E5564C"/>
    <w:rsid w:val="00E55674"/>
    <w:rsid w:val="00E55752"/>
    <w:rsid w:val="00E571E0"/>
    <w:rsid w:val="00E57216"/>
    <w:rsid w:val="00E579BE"/>
    <w:rsid w:val="00E57F6E"/>
    <w:rsid w:val="00E607DC"/>
    <w:rsid w:val="00E616FD"/>
    <w:rsid w:val="00E61BA6"/>
    <w:rsid w:val="00E626F5"/>
    <w:rsid w:val="00E62F35"/>
    <w:rsid w:val="00E633CA"/>
    <w:rsid w:val="00E63420"/>
    <w:rsid w:val="00E636AC"/>
    <w:rsid w:val="00E63C64"/>
    <w:rsid w:val="00E64B87"/>
    <w:rsid w:val="00E65628"/>
    <w:rsid w:val="00E661FA"/>
    <w:rsid w:val="00E6668C"/>
    <w:rsid w:val="00E67037"/>
    <w:rsid w:val="00E67544"/>
    <w:rsid w:val="00E67C67"/>
    <w:rsid w:val="00E70807"/>
    <w:rsid w:val="00E709F0"/>
    <w:rsid w:val="00E72C97"/>
    <w:rsid w:val="00E739E2"/>
    <w:rsid w:val="00E74569"/>
    <w:rsid w:val="00E746B0"/>
    <w:rsid w:val="00E749F9"/>
    <w:rsid w:val="00E764A3"/>
    <w:rsid w:val="00E773D8"/>
    <w:rsid w:val="00E80ED4"/>
    <w:rsid w:val="00E820C6"/>
    <w:rsid w:val="00E824F1"/>
    <w:rsid w:val="00E840BA"/>
    <w:rsid w:val="00E840C0"/>
    <w:rsid w:val="00E8444D"/>
    <w:rsid w:val="00E84EF9"/>
    <w:rsid w:val="00E90B33"/>
    <w:rsid w:val="00E96E90"/>
    <w:rsid w:val="00E96FB9"/>
    <w:rsid w:val="00E978FA"/>
    <w:rsid w:val="00E97F39"/>
    <w:rsid w:val="00EA1D9E"/>
    <w:rsid w:val="00EA2A8E"/>
    <w:rsid w:val="00EA2AC7"/>
    <w:rsid w:val="00EA2FA4"/>
    <w:rsid w:val="00EA3064"/>
    <w:rsid w:val="00EA389A"/>
    <w:rsid w:val="00EA3C5B"/>
    <w:rsid w:val="00EA3D47"/>
    <w:rsid w:val="00EA65FA"/>
    <w:rsid w:val="00EB0BB7"/>
    <w:rsid w:val="00EB0C33"/>
    <w:rsid w:val="00EB0C3B"/>
    <w:rsid w:val="00EB0D31"/>
    <w:rsid w:val="00EB22EC"/>
    <w:rsid w:val="00EB2468"/>
    <w:rsid w:val="00EB3FE1"/>
    <w:rsid w:val="00EB4C1E"/>
    <w:rsid w:val="00EB4C5F"/>
    <w:rsid w:val="00EB69E3"/>
    <w:rsid w:val="00EB7346"/>
    <w:rsid w:val="00EB775D"/>
    <w:rsid w:val="00EC2FDA"/>
    <w:rsid w:val="00EC36A8"/>
    <w:rsid w:val="00EC49E8"/>
    <w:rsid w:val="00EC515E"/>
    <w:rsid w:val="00EC5B46"/>
    <w:rsid w:val="00EC5C20"/>
    <w:rsid w:val="00EC6430"/>
    <w:rsid w:val="00EC6B72"/>
    <w:rsid w:val="00EC7938"/>
    <w:rsid w:val="00EC7F52"/>
    <w:rsid w:val="00ED2DC3"/>
    <w:rsid w:val="00ED2F29"/>
    <w:rsid w:val="00ED31A4"/>
    <w:rsid w:val="00ED4643"/>
    <w:rsid w:val="00ED615F"/>
    <w:rsid w:val="00ED6D93"/>
    <w:rsid w:val="00ED746D"/>
    <w:rsid w:val="00ED7BC7"/>
    <w:rsid w:val="00ED7CEB"/>
    <w:rsid w:val="00EE1ED0"/>
    <w:rsid w:val="00EE1F70"/>
    <w:rsid w:val="00EE6C31"/>
    <w:rsid w:val="00EE77CF"/>
    <w:rsid w:val="00EF220A"/>
    <w:rsid w:val="00EF2FC1"/>
    <w:rsid w:val="00EF4CAF"/>
    <w:rsid w:val="00EF5F73"/>
    <w:rsid w:val="00EF69D7"/>
    <w:rsid w:val="00EF794B"/>
    <w:rsid w:val="00F00523"/>
    <w:rsid w:val="00F021FB"/>
    <w:rsid w:val="00F02809"/>
    <w:rsid w:val="00F034D2"/>
    <w:rsid w:val="00F041A2"/>
    <w:rsid w:val="00F05002"/>
    <w:rsid w:val="00F0563B"/>
    <w:rsid w:val="00F067E9"/>
    <w:rsid w:val="00F06E8F"/>
    <w:rsid w:val="00F072DB"/>
    <w:rsid w:val="00F07E3A"/>
    <w:rsid w:val="00F10888"/>
    <w:rsid w:val="00F11354"/>
    <w:rsid w:val="00F115D8"/>
    <w:rsid w:val="00F11B51"/>
    <w:rsid w:val="00F12110"/>
    <w:rsid w:val="00F123BF"/>
    <w:rsid w:val="00F20D38"/>
    <w:rsid w:val="00F2273D"/>
    <w:rsid w:val="00F22E25"/>
    <w:rsid w:val="00F2329B"/>
    <w:rsid w:val="00F23584"/>
    <w:rsid w:val="00F25442"/>
    <w:rsid w:val="00F254EA"/>
    <w:rsid w:val="00F26546"/>
    <w:rsid w:val="00F300EA"/>
    <w:rsid w:val="00F333D3"/>
    <w:rsid w:val="00F33A73"/>
    <w:rsid w:val="00F340F5"/>
    <w:rsid w:val="00F3561F"/>
    <w:rsid w:val="00F35C6A"/>
    <w:rsid w:val="00F3602D"/>
    <w:rsid w:val="00F37111"/>
    <w:rsid w:val="00F37445"/>
    <w:rsid w:val="00F37C97"/>
    <w:rsid w:val="00F419DD"/>
    <w:rsid w:val="00F42459"/>
    <w:rsid w:val="00F443CA"/>
    <w:rsid w:val="00F462BD"/>
    <w:rsid w:val="00F4719E"/>
    <w:rsid w:val="00F50A4E"/>
    <w:rsid w:val="00F5182C"/>
    <w:rsid w:val="00F5490D"/>
    <w:rsid w:val="00F57766"/>
    <w:rsid w:val="00F57851"/>
    <w:rsid w:val="00F60CB0"/>
    <w:rsid w:val="00F61A09"/>
    <w:rsid w:val="00F62A24"/>
    <w:rsid w:val="00F6302C"/>
    <w:rsid w:val="00F63F4F"/>
    <w:rsid w:val="00F65E25"/>
    <w:rsid w:val="00F67CB8"/>
    <w:rsid w:val="00F70CAD"/>
    <w:rsid w:val="00F72812"/>
    <w:rsid w:val="00F72D9F"/>
    <w:rsid w:val="00F73C62"/>
    <w:rsid w:val="00F74626"/>
    <w:rsid w:val="00F75231"/>
    <w:rsid w:val="00F76732"/>
    <w:rsid w:val="00F77CF8"/>
    <w:rsid w:val="00F800CD"/>
    <w:rsid w:val="00F80BB5"/>
    <w:rsid w:val="00F8414A"/>
    <w:rsid w:val="00F86F5E"/>
    <w:rsid w:val="00F87C3E"/>
    <w:rsid w:val="00F92640"/>
    <w:rsid w:val="00F935AB"/>
    <w:rsid w:val="00F9487E"/>
    <w:rsid w:val="00FA32B5"/>
    <w:rsid w:val="00FA4F4B"/>
    <w:rsid w:val="00FA7958"/>
    <w:rsid w:val="00FB2206"/>
    <w:rsid w:val="00FB3CE6"/>
    <w:rsid w:val="00FB44C5"/>
    <w:rsid w:val="00FB475F"/>
    <w:rsid w:val="00FB4C78"/>
    <w:rsid w:val="00FB719D"/>
    <w:rsid w:val="00FC1033"/>
    <w:rsid w:val="00FC2022"/>
    <w:rsid w:val="00FC26D5"/>
    <w:rsid w:val="00FC4ED2"/>
    <w:rsid w:val="00FD0C92"/>
    <w:rsid w:val="00FD1F64"/>
    <w:rsid w:val="00FD2089"/>
    <w:rsid w:val="00FD4B66"/>
    <w:rsid w:val="00FD6F99"/>
    <w:rsid w:val="00FD7428"/>
    <w:rsid w:val="00FD7D36"/>
    <w:rsid w:val="00FE0332"/>
    <w:rsid w:val="00FE040A"/>
    <w:rsid w:val="00FE1DEC"/>
    <w:rsid w:val="00FE29AD"/>
    <w:rsid w:val="00FE2EFC"/>
    <w:rsid w:val="00FE57D8"/>
    <w:rsid w:val="00FE6283"/>
    <w:rsid w:val="00FE6375"/>
    <w:rsid w:val="00FE6432"/>
    <w:rsid w:val="00FE6B36"/>
    <w:rsid w:val="00FE6BDC"/>
    <w:rsid w:val="00FE70F7"/>
    <w:rsid w:val="00FE7391"/>
    <w:rsid w:val="00FF2B6D"/>
    <w:rsid w:val="00FF2C5F"/>
    <w:rsid w:val="00FF3A14"/>
    <w:rsid w:val="00FF4CA4"/>
    <w:rsid w:val="00FF4DD6"/>
    <w:rsid w:val="00FF5547"/>
    <w:rsid w:val="00FF5A27"/>
    <w:rsid w:val="0AADA379"/>
    <w:rsid w:val="329C95D9"/>
    <w:rsid w:val="37F80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B30B9"/>
  <w15:docId w15:val="{93C62FB9-0768-41FC-AE8A-F0BBE13D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rimson Pro" w:eastAsiaTheme="minorHAnsi" w:hAnsi="Crimson Pro" w:cs="Arial"/>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F4093"/>
    <w:pPr>
      <w:spacing w:line="264" w:lineRule="auto"/>
    </w:pPr>
    <w:rPr>
      <w:rFonts w:ascii="Merriweather" w:hAnsi="Merriweather" w:cs="Martel DemiBold"/>
      <w:bCs/>
      <w:w w:val="102"/>
      <w:sz w:val="16"/>
    </w:rPr>
  </w:style>
  <w:style w:type="paragraph" w:styleId="Heading1">
    <w:name w:val="heading 1"/>
    <w:aliases w:val="5E - HEADING CHAPTER"/>
    <w:basedOn w:val="Normal"/>
    <w:next w:val="5E-COREBODYPARA1"/>
    <w:link w:val="Heading1Char"/>
    <w:uiPriority w:val="9"/>
    <w:qFormat/>
    <w:rsid w:val="002D2B8D"/>
    <w:pPr>
      <w:keepNext/>
      <w:spacing w:after="240" w:line="460" w:lineRule="exact"/>
      <w:outlineLvl w:val="0"/>
    </w:pPr>
    <w:rPr>
      <w:rFonts w:ascii="Trirong" w:hAnsi="Trirong"/>
      <w:smallCaps/>
      <w:color w:val="953734" w:themeColor="accent1"/>
      <w:sz w:val="48"/>
      <w:szCs w:val="48"/>
    </w:rPr>
  </w:style>
  <w:style w:type="paragraph" w:styleId="Heading2">
    <w:name w:val="heading 2"/>
    <w:aliases w:val="5E - HEADING 1"/>
    <w:basedOn w:val="Normal"/>
    <w:next w:val="5E-COREBODYPARA1"/>
    <w:link w:val="Heading2Char"/>
    <w:uiPriority w:val="9"/>
    <w:qFormat/>
    <w:rsid w:val="00757822"/>
    <w:pPr>
      <w:keepNext/>
      <w:keepLines/>
      <w:spacing w:before="200" w:line="340" w:lineRule="exact"/>
      <w:outlineLvl w:val="1"/>
    </w:pPr>
    <w:rPr>
      <w:rFonts w:ascii="Trirong" w:hAnsi="Trirong" w:cs="Trirong"/>
      <w:smallCaps/>
      <w:color w:val="953734" w:themeColor="accent1"/>
      <w:sz w:val="36"/>
      <w:szCs w:val="36"/>
    </w:rPr>
  </w:style>
  <w:style w:type="paragraph" w:styleId="Heading3">
    <w:name w:val="heading 3"/>
    <w:aliases w:val="5E - HEADING 2"/>
    <w:basedOn w:val="Normal"/>
    <w:next w:val="5E-COREBODYPARA1"/>
    <w:link w:val="Heading3Char"/>
    <w:uiPriority w:val="9"/>
    <w:qFormat/>
    <w:rsid w:val="00B8222F"/>
    <w:pPr>
      <w:keepNext/>
      <w:pBdr>
        <w:bottom w:val="single" w:sz="8" w:space="0" w:color="E1C275" w:themeColor="accent2"/>
      </w:pBdr>
      <w:spacing w:before="180" w:after="60" w:line="280" w:lineRule="exact"/>
      <w:outlineLvl w:val="2"/>
    </w:pPr>
    <w:rPr>
      <w:rFonts w:ascii="Trirong" w:hAnsi="Trirong"/>
      <w:smallCaps/>
      <w:color w:val="953734" w:themeColor="accent1"/>
      <w:sz w:val="29"/>
      <w:szCs w:val="29"/>
    </w:rPr>
  </w:style>
  <w:style w:type="paragraph" w:styleId="Heading4">
    <w:name w:val="heading 4"/>
    <w:aliases w:val="5E - HEADING 3"/>
    <w:basedOn w:val="Normal"/>
    <w:next w:val="5E-COREBODYPARA1"/>
    <w:link w:val="Heading4Char"/>
    <w:uiPriority w:val="9"/>
    <w:qFormat/>
    <w:rsid w:val="00B8222F"/>
    <w:pPr>
      <w:keepNext/>
      <w:spacing w:before="180" w:line="240" w:lineRule="exact"/>
      <w:outlineLvl w:val="3"/>
    </w:pPr>
    <w:rPr>
      <w:rFonts w:ascii="Trirong" w:hAnsi="Trirong"/>
      <w:smallCaps/>
      <w:color w:val="953734" w:themeColor="accent1"/>
      <w:sz w:val="25"/>
      <w:szCs w:val="25"/>
    </w:rPr>
  </w:style>
  <w:style w:type="paragraph" w:styleId="Heading5">
    <w:name w:val="heading 5"/>
    <w:basedOn w:val="Normal"/>
    <w:next w:val="Normal"/>
    <w:link w:val="Heading5Char"/>
    <w:uiPriority w:val="9"/>
    <w:unhideWhenUsed/>
    <w:rsid w:val="00684564"/>
    <w:pPr>
      <w:keepNext/>
      <w:keepLines/>
      <w:spacing w:before="40"/>
      <w:outlineLvl w:val="4"/>
    </w:pPr>
    <w:rPr>
      <w:rFonts w:asciiTheme="majorHAnsi" w:eastAsiaTheme="majorEastAsia" w:hAnsiTheme="majorHAnsi" w:cstheme="majorBidi"/>
      <w:color w:val="6F2827" w:themeColor="accent1" w:themeShade="BF"/>
    </w:rPr>
  </w:style>
  <w:style w:type="paragraph" w:styleId="Heading6">
    <w:name w:val="heading 6"/>
    <w:basedOn w:val="Normal"/>
    <w:next w:val="Normal"/>
    <w:link w:val="Heading6Char"/>
    <w:uiPriority w:val="9"/>
    <w:unhideWhenUsed/>
    <w:rsid w:val="00684564"/>
    <w:pPr>
      <w:keepNext/>
      <w:keepLines/>
      <w:spacing w:before="40"/>
      <w:outlineLvl w:val="5"/>
    </w:pPr>
    <w:rPr>
      <w:rFonts w:asciiTheme="majorHAnsi" w:eastAsiaTheme="majorEastAsia" w:hAnsiTheme="majorHAnsi" w:cstheme="majorBidi"/>
      <w:color w:val="4A1B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5E - HEADING CHAPTER Char"/>
    <w:basedOn w:val="DefaultParagraphFont"/>
    <w:link w:val="Heading1"/>
    <w:uiPriority w:val="9"/>
    <w:rsid w:val="002D2B8D"/>
    <w:rPr>
      <w:rFonts w:ascii="Trirong" w:hAnsi="Trirong" w:cs="Martel DemiBold"/>
      <w:bCs/>
      <w:smallCaps/>
      <w:color w:val="953734" w:themeColor="accent1"/>
      <w:w w:val="102"/>
      <w:sz w:val="48"/>
      <w:szCs w:val="48"/>
    </w:rPr>
  </w:style>
  <w:style w:type="character" w:customStyle="1" w:styleId="Heading2Char">
    <w:name w:val="Heading 2 Char"/>
    <w:aliases w:val="5E - HEADING 1 Char"/>
    <w:basedOn w:val="DefaultParagraphFont"/>
    <w:link w:val="Heading2"/>
    <w:uiPriority w:val="9"/>
    <w:rsid w:val="00757822"/>
    <w:rPr>
      <w:rFonts w:ascii="Trirong" w:hAnsi="Trirong" w:cs="Trirong"/>
      <w:bCs/>
      <w:smallCaps/>
      <w:color w:val="953734" w:themeColor="accent1"/>
      <w:w w:val="102"/>
      <w:sz w:val="36"/>
      <w:szCs w:val="36"/>
    </w:rPr>
  </w:style>
  <w:style w:type="character" w:customStyle="1" w:styleId="Heading3Char">
    <w:name w:val="Heading 3 Char"/>
    <w:aliases w:val="5E - HEADING 2 Char"/>
    <w:basedOn w:val="DefaultParagraphFont"/>
    <w:link w:val="Heading3"/>
    <w:uiPriority w:val="9"/>
    <w:rsid w:val="00B8222F"/>
    <w:rPr>
      <w:rFonts w:ascii="Trirong" w:hAnsi="Trirong" w:cs="Martel DemiBold"/>
      <w:bCs/>
      <w:smallCaps/>
      <w:color w:val="953734" w:themeColor="accent1"/>
      <w:w w:val="102"/>
      <w:sz w:val="29"/>
      <w:szCs w:val="29"/>
    </w:rPr>
  </w:style>
  <w:style w:type="character" w:customStyle="1" w:styleId="Heading4Char">
    <w:name w:val="Heading 4 Char"/>
    <w:aliases w:val="5E - HEADING 3 Char"/>
    <w:basedOn w:val="DefaultParagraphFont"/>
    <w:link w:val="Heading4"/>
    <w:uiPriority w:val="9"/>
    <w:rsid w:val="00B8222F"/>
    <w:rPr>
      <w:rFonts w:ascii="Trirong" w:hAnsi="Trirong" w:cs="Martel DemiBold"/>
      <w:bCs/>
      <w:smallCaps/>
      <w:color w:val="953734" w:themeColor="accent1"/>
      <w:w w:val="102"/>
      <w:sz w:val="25"/>
      <w:szCs w:val="25"/>
    </w:rPr>
  </w:style>
  <w:style w:type="character" w:customStyle="1" w:styleId="Heading5Char">
    <w:name w:val="Heading 5 Char"/>
    <w:basedOn w:val="DefaultParagraphFont"/>
    <w:link w:val="Heading5"/>
    <w:uiPriority w:val="9"/>
    <w:rsid w:val="00684564"/>
    <w:rPr>
      <w:rFonts w:asciiTheme="majorHAnsi" w:eastAsiaTheme="majorEastAsia" w:hAnsiTheme="majorHAnsi" w:cstheme="majorBidi"/>
      <w:color w:val="6F2827" w:themeColor="accent1" w:themeShade="BF"/>
    </w:rPr>
  </w:style>
  <w:style w:type="character" w:customStyle="1" w:styleId="Heading6Char">
    <w:name w:val="Heading 6 Char"/>
    <w:basedOn w:val="DefaultParagraphFont"/>
    <w:link w:val="Heading6"/>
    <w:uiPriority w:val="9"/>
    <w:rsid w:val="00684564"/>
    <w:rPr>
      <w:rFonts w:asciiTheme="majorHAnsi" w:eastAsiaTheme="majorEastAsia" w:hAnsiTheme="majorHAnsi" w:cstheme="majorBidi"/>
      <w:color w:val="4A1B1A" w:themeColor="accent1" w:themeShade="7F"/>
    </w:rPr>
  </w:style>
  <w:style w:type="paragraph" w:customStyle="1" w:styleId="5E-LISTTITLE">
    <w:name w:val="5E - LIST TITLE"/>
    <w:basedOn w:val="5E-TABLETITLE"/>
    <w:qFormat/>
    <w:rsid w:val="00366D53"/>
    <w:pPr>
      <w:spacing w:after="40"/>
    </w:pPr>
  </w:style>
  <w:style w:type="paragraph" w:customStyle="1" w:styleId="5E-EPIGRAPHPARA1">
    <w:name w:val="5E - EPIGRAPH PARA1"/>
    <w:basedOn w:val="5E-COREBODYPARA1"/>
    <w:next w:val="5E-EPIGRAPHPARA2"/>
    <w:uiPriority w:val="99"/>
    <w:qFormat/>
    <w:rsid w:val="00695D2D"/>
    <w:pPr>
      <w:autoSpaceDE w:val="0"/>
      <w:autoSpaceDN w:val="0"/>
      <w:adjustRightInd w:val="0"/>
      <w:spacing w:before="60" w:line="360" w:lineRule="auto"/>
      <w:contextualSpacing/>
      <w:textAlignment w:val="center"/>
    </w:pPr>
    <w:rPr>
      <w:rFonts w:cs="Bookmania"/>
      <w:i/>
      <w:iCs/>
      <w:color w:val="000000"/>
    </w:rPr>
  </w:style>
  <w:style w:type="paragraph" w:customStyle="1" w:styleId="5E-COREBODYPARA1">
    <w:name w:val="5E - CORE BODY PARA1"/>
    <w:basedOn w:val="Normal"/>
    <w:next w:val="5E-COREBODYPARA2"/>
    <w:uiPriority w:val="99"/>
    <w:qFormat/>
    <w:rsid w:val="00695D2D"/>
    <w:rPr>
      <w:bCs w:val="0"/>
    </w:rPr>
  </w:style>
  <w:style w:type="paragraph" w:customStyle="1" w:styleId="5E-COREBODYPARA2">
    <w:name w:val="5E - CORE BODY PARA2"/>
    <w:basedOn w:val="5E-COREBODYPARA1"/>
    <w:uiPriority w:val="99"/>
    <w:qFormat/>
    <w:rsid w:val="005A7A29"/>
    <w:pPr>
      <w:ind w:firstLine="187"/>
    </w:pPr>
  </w:style>
  <w:style w:type="paragraph" w:customStyle="1" w:styleId="5E-COREMETADATA">
    <w:name w:val="5E - CORE METADATA"/>
    <w:basedOn w:val="5E-COREBODYPARA1"/>
    <w:uiPriority w:val="99"/>
    <w:qFormat/>
    <w:rsid w:val="00C2125F"/>
    <w:pPr>
      <w:autoSpaceDE w:val="0"/>
      <w:autoSpaceDN w:val="0"/>
      <w:adjustRightInd w:val="0"/>
      <w:spacing w:after="90"/>
      <w:contextualSpacing/>
      <w:textAlignment w:val="center"/>
    </w:pPr>
    <w:rPr>
      <w:rFonts w:cs="Bookmania"/>
      <w:i/>
      <w:iCs/>
      <w:color w:val="000000"/>
    </w:rPr>
  </w:style>
  <w:style w:type="paragraph" w:customStyle="1" w:styleId="5E-CORESTAT">
    <w:name w:val="5E - CORE STAT"/>
    <w:basedOn w:val="Normal"/>
    <w:uiPriority w:val="99"/>
    <w:qFormat/>
    <w:rsid w:val="00367FCE"/>
    <w:pPr>
      <w:autoSpaceDE w:val="0"/>
      <w:autoSpaceDN w:val="0"/>
      <w:adjustRightInd w:val="0"/>
      <w:spacing w:after="120"/>
      <w:contextualSpacing/>
      <w:textAlignment w:val="center"/>
    </w:pPr>
    <w:rPr>
      <w:rFonts w:ascii="Bookmania" w:hAnsi="Bookmania" w:cs="Bookmania"/>
      <w:color w:val="000000"/>
      <w:sz w:val="18"/>
      <w:szCs w:val="22"/>
    </w:rPr>
  </w:style>
  <w:style w:type="paragraph" w:customStyle="1" w:styleId="5E-COREBULLETS">
    <w:name w:val="5E - CORE BULLETS"/>
    <w:basedOn w:val="5E-COREBODYPARA1"/>
    <w:uiPriority w:val="99"/>
    <w:qFormat/>
    <w:rsid w:val="004F5A46"/>
    <w:pPr>
      <w:numPr>
        <w:numId w:val="40"/>
      </w:numPr>
      <w:spacing w:before="80" w:after="100"/>
      <w:ind w:left="180" w:hanging="180"/>
      <w:contextualSpacing/>
    </w:pPr>
  </w:style>
  <w:style w:type="character" w:customStyle="1" w:styleId="5ECHARITALIC">
    <w:name w:val="*5E CHAR ITALIC"/>
    <w:uiPriority w:val="1"/>
    <w:qFormat/>
    <w:rsid w:val="009C771E"/>
    <w:rPr>
      <w:i/>
      <w:spacing w:val="1"/>
    </w:rPr>
  </w:style>
  <w:style w:type="paragraph" w:customStyle="1" w:styleId="5E-STATBLOCKBODYPARA2">
    <w:name w:val="5E - STAT BLOCK BODY PARA2"/>
    <w:basedOn w:val="5E-STATBLOCKBODYPARA1"/>
    <w:qFormat/>
    <w:rsid w:val="00D1443A"/>
    <w:pPr>
      <w:spacing w:before="0"/>
      <w:ind w:firstLine="180"/>
    </w:pPr>
  </w:style>
  <w:style w:type="table" w:styleId="ListTable1Light-Accent3">
    <w:name w:val="List Table 1 Light Accent 3"/>
    <w:basedOn w:val="TableNormal"/>
    <w:uiPriority w:val="46"/>
    <w:rsid w:val="00A67B47"/>
    <w:tblPr>
      <w:tblStyleRowBandSize w:val="1"/>
      <w:tblStyleColBandSize w:val="1"/>
    </w:tblPr>
    <w:tblStylePr w:type="firstRow">
      <w:rPr>
        <w:b/>
        <w:bCs/>
      </w:rPr>
      <w:tblPr/>
      <w:tcPr>
        <w:tcBorders>
          <w:bottom w:val="single" w:sz="4" w:space="0" w:color="DDE1E7" w:themeColor="accent3" w:themeTint="99"/>
        </w:tcBorders>
      </w:tcPr>
    </w:tblStylePr>
    <w:tblStylePr w:type="lastRow">
      <w:rPr>
        <w:b/>
        <w:bCs/>
      </w:rPr>
      <w:tblPr/>
      <w:tcPr>
        <w:tcBorders>
          <w:top w:val="single" w:sz="4" w:space="0" w:color="DDE1E7" w:themeColor="accent3" w:themeTint="99"/>
        </w:tcBorders>
      </w:tcPr>
    </w:tblStylePr>
    <w:tblStylePr w:type="firstCol">
      <w:rPr>
        <w:b/>
        <w:bCs/>
      </w:rPr>
    </w:tblStylePr>
    <w:tblStylePr w:type="lastCol">
      <w:rPr>
        <w:b/>
        <w:bCs/>
      </w:rPr>
    </w:tblStylePr>
    <w:tblStylePr w:type="band1Vert">
      <w:tblPr/>
      <w:tcPr>
        <w:shd w:val="clear" w:color="auto" w:fill="F3F5F7" w:themeFill="accent3" w:themeFillTint="33"/>
      </w:tcPr>
    </w:tblStylePr>
    <w:tblStylePr w:type="band1Horz">
      <w:tblPr/>
      <w:tcPr>
        <w:shd w:val="clear" w:color="auto" w:fill="F3F5F7" w:themeFill="accent3" w:themeFillTint="33"/>
      </w:tcPr>
    </w:tblStylePr>
  </w:style>
  <w:style w:type="table" w:customStyle="1" w:styleId="5ETABLE">
    <w:name w:val="5E TABLE"/>
    <w:basedOn w:val="TableGrid"/>
    <w:uiPriority w:val="99"/>
    <w:rsid w:val="00354519"/>
    <w:rPr>
      <w:rFonts w:ascii="Lato" w:hAnsi="Lato"/>
      <w:sz w:val="16"/>
    </w:rPr>
    <w:tblPr>
      <w:tblStyleRowBandSize w:val="1"/>
      <w:tblStyleColBandSize w:val="1"/>
      <w:tblCellMar>
        <w:top w:w="29" w:type="dxa"/>
        <w:left w:w="58" w:type="dxa"/>
        <w:bottom w:w="29" w:type="dxa"/>
        <w:right w:w="58" w:type="dxa"/>
      </w:tblCellMar>
    </w:tblPr>
    <w:tcPr>
      <w:shd w:val="clear" w:color="auto" w:fill="auto"/>
    </w:tcPr>
    <w:tblStylePr w:type="firstRow">
      <w:pPr>
        <w:jc w:val="left"/>
      </w:pPr>
      <w:rPr>
        <w:rFonts w:ascii="Lato" w:hAnsi="Lato"/>
        <w:b w:val="0"/>
        <w:bCs/>
        <w:color w:val="auto"/>
        <w:sz w:val="16"/>
      </w:rPr>
      <w:tblPr/>
      <w:tcPr>
        <w:tcBorders>
          <w:top w:val="nil"/>
          <w:left w:val="nil"/>
          <w:bottom w:val="nil"/>
          <w:right w:val="nil"/>
          <w:insideH w:val="nil"/>
          <w:insideV w:val="nil"/>
        </w:tcBorders>
        <w:vAlign w:val="bottom"/>
      </w:tcPr>
    </w:tblStylePr>
    <w:tblStylePr w:type="lastRow">
      <w:tblPr/>
      <w:tcPr>
        <w:tcBorders>
          <w:top w:val="nil"/>
          <w:left w:val="nil"/>
          <w:bottom w:val="nil"/>
          <w:right w:val="nil"/>
          <w:insideH w:val="nil"/>
          <w:insideV w:val="nil"/>
        </w:tcBorders>
        <w:shd w:val="clear" w:color="auto" w:fill="auto"/>
      </w:tcPr>
    </w:tblStylePr>
    <w:tblStylePr w:type="lastCol">
      <w:pPr>
        <w:jc w:val="left"/>
      </w:pPr>
      <w:rPr>
        <w:rFonts w:ascii="Lato" w:hAnsi="Lato"/>
        <w:sz w:val="16"/>
      </w:rPr>
    </w:tblStylePr>
    <w:tblStylePr w:type="band1Horz">
      <w:rPr>
        <w:color w:val="auto"/>
      </w:rPr>
      <w:tblPr/>
      <w:tcPr>
        <w:tcBorders>
          <w:top w:val="nil"/>
          <w:left w:val="nil"/>
          <w:bottom w:val="nil"/>
          <w:right w:val="nil"/>
          <w:insideH w:val="nil"/>
          <w:insideV w:val="nil"/>
          <w:tl2br w:val="nil"/>
          <w:tr2bl w:val="nil"/>
        </w:tcBorders>
        <w:shd w:val="clear" w:color="auto" w:fill="C8D9D8" w:themeFill="accent4" w:themeFillTint="99"/>
      </w:tcPr>
    </w:tblStylePr>
    <w:tblStylePr w:type="band2Horz">
      <w:rPr>
        <w:color w:val="auto"/>
      </w:rPr>
      <w:tblPr/>
      <w:tcPr>
        <w:tcBorders>
          <w:top w:val="nil"/>
          <w:left w:val="nil"/>
          <w:bottom w:val="nil"/>
          <w:right w:val="nil"/>
          <w:insideH w:val="nil"/>
          <w:insideV w:val="nil"/>
          <w:tl2br w:val="nil"/>
          <w:tr2bl w:val="nil"/>
        </w:tcBorders>
        <w:shd w:val="clear" w:color="auto" w:fill="auto"/>
      </w:tcPr>
    </w:tblStylePr>
  </w:style>
  <w:style w:type="paragraph" w:customStyle="1" w:styleId="5E-SIDEBARHANGING">
    <w:name w:val="5E - SIDEBAR HANGING"/>
    <w:basedOn w:val="5E-SIDEBARPARA1"/>
    <w:qFormat/>
    <w:rsid w:val="00A25D73"/>
    <w:pPr>
      <w:spacing w:before="80" w:after="100"/>
      <w:ind w:left="249" w:hanging="249"/>
    </w:pPr>
  </w:style>
  <w:style w:type="paragraph" w:customStyle="1" w:styleId="5E-BOOKTITLE">
    <w:name w:val="5E - BOOK TITLE"/>
    <w:basedOn w:val="Normal"/>
    <w:qFormat/>
    <w:rsid w:val="00D90F93"/>
    <w:pPr>
      <w:spacing w:line="1200" w:lineRule="exact"/>
      <w:jc w:val="center"/>
    </w:pPr>
    <w:rPr>
      <w:rFonts w:ascii="EB Garamond ExtraBold" w:hAnsi="EB Garamond ExtraBold"/>
      <w:bCs w:val="0"/>
      <w:caps/>
      <w:color w:val="FFFFFF" w:themeColor="background1"/>
      <w:w w:val="80"/>
      <w:sz w:val="110"/>
      <w:szCs w:val="120"/>
      <w14:shadow w14:blurRad="63500" w14:dist="25400" w14:dir="2700000" w14:sx="100000" w14:sy="100000" w14:kx="0" w14:ky="0" w14:algn="tl">
        <w14:srgbClr w14:val="000000">
          <w14:alpha w14:val="62000"/>
        </w14:srgbClr>
      </w14:shadow>
      <w14:textOutline w14:w="25400" w14:cap="flat" w14:cmpd="sng" w14:algn="ctr">
        <w14:noFill/>
        <w14:prstDash w14:val="solid"/>
        <w14:round/>
      </w14:textOutline>
      <w14:props3d w14:extrusionH="57150" w14:contourW="50800" w14:prstMaterial="powder">
        <w14:bevelT w14:w="38100" w14:h="38100" w14:prst="slope"/>
        <w14:extrusionClr>
          <w14:schemeClr w14:val="bg1"/>
        </w14:extrusionClr>
        <w14:contourClr>
          <w14:schemeClr w14:val="tx1"/>
        </w14:contourClr>
      </w14:props3d>
    </w:rPr>
  </w:style>
  <w:style w:type="paragraph" w:customStyle="1" w:styleId="5E-BOOKAUTHOR">
    <w:name w:val="5E - BOOK AUTHOR"/>
    <w:basedOn w:val="5E-BOOKTITLE"/>
    <w:qFormat/>
    <w:rsid w:val="00823F32"/>
    <w:pPr>
      <w:spacing w:before="120" w:line="240" w:lineRule="auto"/>
    </w:pPr>
    <w:rPr>
      <w:rFonts w:ascii="Alegreya Sans Black" w:hAnsi="Alegreya Sans Black"/>
      <w:caps w:val="0"/>
      <w:smallCaps/>
      <w:spacing w:val="1"/>
      <w:w w:val="95"/>
      <w:sz w:val="40"/>
      <w:szCs w:val="40"/>
      <w14:shadow w14:blurRad="0" w14:dist="0" w14:dir="0" w14:sx="0" w14:sy="0" w14:kx="0" w14:ky="0" w14:algn="none">
        <w14:srgbClr w14:val="000000"/>
      </w14:shadow>
      <w14:textOutline w14:w="0" w14:cap="flat" w14:cmpd="sng" w14:algn="ctr">
        <w14:solidFill>
          <w14:schemeClr w14:val="tx1"/>
        </w14:solidFill>
        <w14:prstDash w14:val="solid"/>
        <w14:round/>
      </w14:textOutline>
      <w14:props3d w14:extrusionH="57150" w14:contourW="2540" w14:prstMaterial="powder">
        <w14:bevelT w14:w="38100" w14:h="38100" w14:prst="slope"/>
        <w14:extrusionClr>
          <w14:schemeClr w14:val="bg1"/>
        </w14:extrusionClr>
        <w14:contourClr>
          <w14:srgbClr w14:val="C00000"/>
        </w14:contourClr>
      </w14:props3d>
    </w:rPr>
  </w:style>
  <w:style w:type="paragraph" w:customStyle="1" w:styleId="5E-TABLETITLE">
    <w:name w:val="5E - TABLE TITLE"/>
    <w:basedOn w:val="5E-COREBODYPARA2"/>
    <w:uiPriority w:val="99"/>
    <w:qFormat/>
    <w:rsid w:val="00D960C8"/>
    <w:pPr>
      <w:keepNext/>
      <w:spacing w:before="60" w:after="60"/>
      <w:ind w:firstLine="0"/>
    </w:pPr>
    <w:rPr>
      <w:rFonts w:ascii="Source Sans Pro" w:hAnsi="Source Sans Pro"/>
      <w:b/>
      <w:bCs/>
      <w:smallCaps/>
      <w:spacing w:val="6"/>
      <w:sz w:val="21"/>
    </w:rPr>
  </w:style>
  <w:style w:type="paragraph" w:customStyle="1" w:styleId="5E-STATBLOCKHANGING">
    <w:name w:val="5E - STAT BLOCK HANGING"/>
    <w:basedOn w:val="5E-STATBLOCKBODYPARA1"/>
    <w:qFormat/>
    <w:rsid w:val="00D1443A"/>
    <w:pPr>
      <w:ind w:left="187" w:hanging="187"/>
    </w:pPr>
  </w:style>
  <w:style w:type="paragraph" w:customStyle="1" w:styleId="5E-STATBLOCKBULLETED">
    <w:name w:val="5E - STAT BLOCK BULLETED"/>
    <w:basedOn w:val="5E-STATBLOCKBODYPARA1"/>
    <w:qFormat/>
    <w:rsid w:val="009B1485"/>
    <w:pPr>
      <w:numPr>
        <w:numId w:val="39"/>
      </w:numPr>
      <w:ind w:left="187" w:hanging="187"/>
      <w:contextualSpacing/>
    </w:pPr>
  </w:style>
  <w:style w:type="paragraph" w:customStyle="1" w:styleId="5E-TABLECELL">
    <w:name w:val="5E - TABLE CELL"/>
    <w:basedOn w:val="Normal"/>
    <w:link w:val="5E-TABLECELLChar"/>
    <w:uiPriority w:val="99"/>
    <w:qFormat/>
    <w:rsid w:val="008A0536"/>
    <w:pPr>
      <w:suppressAutoHyphens/>
      <w:autoSpaceDE w:val="0"/>
      <w:autoSpaceDN w:val="0"/>
      <w:adjustRightInd w:val="0"/>
      <w:textAlignment w:val="center"/>
    </w:pPr>
    <w:rPr>
      <w:rFonts w:ascii="Source Sans Pro" w:hAnsi="Source Sans Pro" w:cs="Scala Sans"/>
      <w:color w:val="000000"/>
      <w:sz w:val="17"/>
      <w:szCs w:val="16"/>
    </w:rPr>
  </w:style>
  <w:style w:type="character" w:customStyle="1" w:styleId="5E-TABLECELLChar">
    <w:name w:val="5E - TABLE CELL Char"/>
    <w:basedOn w:val="DefaultParagraphFont"/>
    <w:link w:val="5E-TABLECELL"/>
    <w:uiPriority w:val="99"/>
    <w:rsid w:val="008A0536"/>
    <w:rPr>
      <w:rFonts w:ascii="Source Sans Pro" w:hAnsi="Source Sans Pro" w:cs="Scala Sans"/>
      <w:bCs/>
      <w:color w:val="000000"/>
      <w:w w:val="102"/>
      <w:sz w:val="17"/>
      <w:szCs w:val="16"/>
    </w:rPr>
  </w:style>
  <w:style w:type="paragraph" w:customStyle="1" w:styleId="5E-CORESPELLCASTINGABILITY">
    <w:name w:val="5E - CORE SPELLCASTING ABILITY"/>
    <w:basedOn w:val="Normal"/>
    <w:qFormat/>
    <w:rsid w:val="00EA2A8E"/>
    <w:pPr>
      <w:spacing w:after="80" w:line="276" w:lineRule="auto"/>
      <w:ind w:left="274" w:right="259"/>
      <w:jc w:val="center"/>
    </w:pPr>
    <w:rPr>
      <w:rFonts w:ascii="Source Sans Pro" w:eastAsiaTheme="minorEastAsia" w:hAnsi="Source Sans Pro"/>
      <w:iCs/>
      <w:color w:val="000000" w:themeColor="text1"/>
      <w:sz w:val="17"/>
      <w:szCs w:val="18"/>
      <w:lang w:val="en-CA" w:eastAsia="zh-TW"/>
    </w:rPr>
  </w:style>
  <w:style w:type="character" w:customStyle="1" w:styleId="5ECHARBOLD">
    <w:name w:val="*5E CHAR BOLD"/>
    <w:basedOn w:val="DefaultParagraphFont"/>
    <w:uiPriority w:val="1"/>
    <w:qFormat/>
    <w:rsid w:val="00FB3CE6"/>
    <w:rPr>
      <w:b/>
    </w:rPr>
  </w:style>
  <w:style w:type="paragraph" w:customStyle="1" w:styleId="5E-SIDEBARMETADATA">
    <w:name w:val="5E - SIDEBAR METADATA"/>
    <w:basedOn w:val="5E-SIDEBARPARA1"/>
    <w:next w:val="5E-SIDEBARPARA1"/>
    <w:qFormat/>
    <w:rsid w:val="00A25D73"/>
    <w:pPr>
      <w:spacing w:before="0" w:after="80"/>
    </w:pPr>
    <w:rPr>
      <w:i/>
      <w:iCs w:val="0"/>
    </w:rPr>
  </w:style>
  <w:style w:type="character" w:styleId="Hyperlink">
    <w:name w:val="Hyperlink"/>
    <w:basedOn w:val="DefaultParagraphFont"/>
    <w:uiPriority w:val="99"/>
    <w:unhideWhenUsed/>
    <w:rsid w:val="00925E66"/>
    <w:rPr>
      <w:color w:val="953734" w:themeColor="accent1"/>
      <w:u w:val="single"/>
    </w:rPr>
  </w:style>
  <w:style w:type="paragraph" w:customStyle="1" w:styleId="5E-COREHANGING">
    <w:name w:val="5E - CORE HANGING"/>
    <w:basedOn w:val="5E-COREBODYPARA2"/>
    <w:uiPriority w:val="99"/>
    <w:qFormat/>
    <w:rsid w:val="00114375"/>
    <w:pPr>
      <w:spacing w:before="80" w:after="120"/>
      <w:ind w:left="187" w:hanging="187"/>
      <w:contextualSpacing/>
    </w:pPr>
  </w:style>
  <w:style w:type="table" w:styleId="TableGrid">
    <w:name w:val="Table Grid"/>
    <w:basedOn w:val="TableNormal"/>
    <w:uiPriority w:val="39"/>
    <w:rsid w:val="00937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43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3AF"/>
    <w:rPr>
      <w:rFonts w:ascii="Segoe UI" w:hAnsi="Segoe UI" w:cs="Segoe UI"/>
      <w:sz w:val="18"/>
      <w:szCs w:val="18"/>
    </w:rPr>
  </w:style>
  <w:style w:type="table" w:styleId="TableGridLight">
    <w:name w:val="Grid Table Light"/>
    <w:basedOn w:val="TableNormal"/>
    <w:uiPriority w:val="99"/>
    <w:rsid w:val="000245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030C4"/>
  </w:style>
  <w:style w:type="numbering" w:customStyle="1" w:styleId="NoList1">
    <w:name w:val="No List1"/>
    <w:next w:val="NoList"/>
    <w:uiPriority w:val="99"/>
    <w:semiHidden/>
    <w:unhideWhenUsed/>
    <w:rsid w:val="00771666"/>
  </w:style>
  <w:style w:type="paragraph" w:customStyle="1" w:styleId="5E-STATBLOCKTITLE">
    <w:name w:val="5E - STAT BLOCK TITLE"/>
    <w:basedOn w:val="Heading4"/>
    <w:uiPriority w:val="99"/>
    <w:qFormat/>
    <w:rsid w:val="0070222E"/>
    <w:pPr>
      <w:spacing w:before="0"/>
    </w:pPr>
    <w:rPr>
      <w:b/>
      <w:bCs w:val="0"/>
      <w:sz w:val="24"/>
      <w:szCs w:val="24"/>
    </w:rPr>
  </w:style>
  <w:style w:type="paragraph" w:styleId="Header">
    <w:name w:val="header"/>
    <w:basedOn w:val="Normal"/>
    <w:link w:val="HeaderChar"/>
    <w:uiPriority w:val="99"/>
    <w:unhideWhenUsed/>
    <w:rsid w:val="00BF72BB"/>
    <w:pPr>
      <w:tabs>
        <w:tab w:val="center" w:pos="4680"/>
        <w:tab w:val="right" w:pos="9360"/>
      </w:tabs>
      <w:spacing w:line="240" w:lineRule="auto"/>
    </w:pPr>
  </w:style>
  <w:style w:type="paragraph" w:customStyle="1" w:styleId="5E-EPIGRAPHSOURCE">
    <w:name w:val="5E - EPIGRAPH SOURCE"/>
    <w:basedOn w:val="5E-EPIGRAPHPARA1"/>
    <w:next w:val="5E-COREBODYPARA1"/>
    <w:qFormat/>
    <w:rsid w:val="005B42CF"/>
    <w:pPr>
      <w:spacing w:after="180"/>
      <w:jc w:val="right"/>
    </w:pPr>
    <w:rPr>
      <w:i w:val="0"/>
    </w:rPr>
  </w:style>
  <w:style w:type="character" w:customStyle="1" w:styleId="5ECHARBOLDITALICINLINESUBHEAD">
    <w:name w:val="*5E CHAR BOLD &amp; ITALIC (INLINE SUBHEAD)"/>
    <w:basedOn w:val="DefaultParagraphFont"/>
    <w:uiPriority w:val="1"/>
    <w:qFormat/>
    <w:rsid w:val="00E840C0"/>
    <w:rPr>
      <w:b/>
      <w:bCs/>
      <w:i/>
      <w:spacing w:val="4"/>
    </w:rPr>
  </w:style>
  <w:style w:type="paragraph" w:customStyle="1" w:styleId="5E-STATBLOCKBODYPARA1">
    <w:name w:val="5E - STAT BLOCK BODY PARA1"/>
    <w:uiPriority w:val="99"/>
    <w:qFormat/>
    <w:rsid w:val="00EA2A8E"/>
    <w:pPr>
      <w:tabs>
        <w:tab w:val="left" w:pos="187"/>
      </w:tabs>
      <w:spacing w:before="60" w:line="264" w:lineRule="auto"/>
    </w:pPr>
    <w:rPr>
      <w:rFonts w:ascii="Source Sans Pro" w:eastAsia="ヒラギノ角ゴ Pro W3" w:hAnsi="Source Sans Pro"/>
      <w:color w:val="000000"/>
      <w:sz w:val="16"/>
      <w:szCs w:val="16"/>
      <w:lang w:eastAsia="ja-JP"/>
    </w:rPr>
  </w:style>
  <w:style w:type="paragraph" w:customStyle="1" w:styleId="5E-StatBlockHeading">
    <w:name w:val="5E - Stat Block Heading"/>
    <w:basedOn w:val="Normal"/>
    <w:next w:val="5E-STATBLOCKBODYPARA1"/>
    <w:uiPriority w:val="99"/>
    <w:qFormat/>
    <w:rsid w:val="00B822E3"/>
    <w:pPr>
      <w:keepNext/>
      <w:pBdr>
        <w:bottom w:val="single" w:sz="8" w:space="0" w:color="E1C275" w:themeColor="accent2"/>
      </w:pBdr>
      <w:spacing w:before="180" w:after="60" w:line="230" w:lineRule="exact"/>
      <w:outlineLvl w:val="0"/>
    </w:pPr>
    <w:rPr>
      <w:rFonts w:ascii="Lato" w:hAnsi="Lato"/>
      <w:smallCaps/>
      <w:color w:val="953734" w:themeColor="accent1"/>
      <w:sz w:val="24"/>
      <w:szCs w:val="24"/>
    </w:rPr>
  </w:style>
  <w:style w:type="paragraph" w:customStyle="1" w:styleId="5E-STATBLOCKDATA">
    <w:name w:val="5E - STAT BLOCK DATA"/>
    <w:basedOn w:val="5E-STATBLOCKBODYPARA1"/>
    <w:link w:val="5E-STATBLOCKDATAChar"/>
    <w:uiPriority w:val="99"/>
    <w:qFormat/>
    <w:rsid w:val="00F25442"/>
    <w:pPr>
      <w:keepLines/>
      <w:pBdr>
        <w:bottom w:val="threeDEngrave" w:sz="12" w:space="5" w:color="953734" w:themeColor="accent1"/>
      </w:pBdr>
      <w:spacing w:before="0" w:after="60"/>
      <w:ind w:left="187" w:hanging="187"/>
      <w:contextualSpacing/>
    </w:pPr>
    <w:rPr>
      <w:color w:val="auto"/>
    </w:rPr>
  </w:style>
  <w:style w:type="paragraph" w:customStyle="1" w:styleId="5E-STATBLOCKMETADATA">
    <w:name w:val="5E - STAT BLOCK METADATA"/>
    <w:basedOn w:val="5E-STATBLOCKBODYPARA1"/>
    <w:next w:val="5E-STATBLOCKDATA"/>
    <w:uiPriority w:val="99"/>
    <w:qFormat/>
    <w:rsid w:val="00F25442"/>
    <w:pPr>
      <w:keepNext/>
      <w:pBdr>
        <w:bottom w:val="threeDEngrave" w:sz="12" w:space="4" w:color="953734" w:themeColor="accent1"/>
      </w:pBdr>
      <w:spacing w:before="0" w:after="70"/>
      <w:contextualSpacing/>
    </w:pPr>
    <w:rPr>
      <w:i/>
      <w:sz w:val="17"/>
      <w:szCs w:val="17"/>
    </w:rPr>
  </w:style>
  <w:style w:type="paragraph" w:customStyle="1" w:styleId="5E-TABLECELLCENTERED">
    <w:name w:val="5E - TABLE CELL CENTERED"/>
    <w:basedOn w:val="5E-TABLECELL"/>
    <w:qFormat/>
    <w:rsid w:val="00E01FDE"/>
    <w:pPr>
      <w:framePr w:wrap="around" w:hAnchor="text"/>
      <w:jc w:val="center"/>
    </w:pPr>
    <w:rPr>
      <w:rFonts w:eastAsia="Times New Roman" w:cs="Times New Roman"/>
      <w:szCs w:val="20"/>
    </w:rPr>
  </w:style>
  <w:style w:type="character" w:customStyle="1" w:styleId="5E-STATBLOCKDATAChar">
    <w:name w:val="5E - STAT BLOCK DATA Char"/>
    <w:basedOn w:val="DefaultParagraphFont"/>
    <w:link w:val="5E-STATBLOCKDATA"/>
    <w:uiPriority w:val="99"/>
    <w:rsid w:val="00F25442"/>
    <w:rPr>
      <w:rFonts w:ascii="Lato" w:eastAsia="ヒラギノ角ゴ Pro W3" w:hAnsi="Lato"/>
      <w:sz w:val="16"/>
      <w:szCs w:val="16"/>
      <w:lang w:eastAsia="ja-JP"/>
    </w:rPr>
  </w:style>
  <w:style w:type="paragraph" w:customStyle="1" w:styleId="5E-STATBLOCKABILITYSCORENUMBER">
    <w:name w:val="5E - STAT BLOCK ABILITY SCORE NUMBER"/>
    <w:basedOn w:val="5E-STATBLOCKBODYPARA1"/>
    <w:next w:val="Normal"/>
    <w:uiPriority w:val="99"/>
    <w:qFormat/>
    <w:rsid w:val="00F25442"/>
    <w:pPr>
      <w:keepLines/>
      <w:widowControl w:val="0"/>
      <w:pBdr>
        <w:bottom w:val="threeDEngrave" w:sz="12" w:space="7" w:color="953734" w:themeColor="accent1"/>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5E-STATBLOCKABILITYSCORENAME">
    <w:name w:val="5E - STAT BLOCK ABILITY SCORE NAME"/>
    <w:basedOn w:val="5E-STATBLOCKABILITYSCORENUMBER"/>
    <w:qFormat/>
    <w:rsid w:val="00682552"/>
    <w:pPr>
      <w:pBdr>
        <w:bottom w:val="none" w:sz="0" w:space="0" w:color="auto"/>
      </w:pBdr>
      <w:tabs>
        <w:tab w:val="clear" w:pos="187"/>
      </w:tabs>
      <w:spacing w:after="0"/>
      <w:ind w:firstLine="180"/>
    </w:pPr>
    <w:rPr>
      <w:b/>
      <w:color w:val="9B3737"/>
    </w:rPr>
  </w:style>
  <w:style w:type="character" w:customStyle="1" w:styleId="5E-STATBLOCKLABEL">
    <w:name w:val="5E - STAT BLOCK LABEL"/>
    <w:basedOn w:val="DefaultParagraphFont"/>
    <w:uiPriority w:val="1"/>
    <w:qFormat/>
    <w:rsid w:val="00B734C6"/>
    <w:rPr>
      <w:b/>
      <w:color w:val="953734" w:themeColor="accent1"/>
    </w:rPr>
  </w:style>
  <w:style w:type="paragraph" w:customStyle="1" w:styleId="5E-EPIGRAPHPARA2">
    <w:name w:val="5E - EPIGRAPH PARA2"/>
    <w:basedOn w:val="5E-EPIGRAPHPARA1"/>
    <w:qFormat/>
    <w:rsid w:val="004C0DD1"/>
    <w:pPr>
      <w:spacing w:before="0" w:after="100"/>
      <w:ind w:firstLine="187"/>
    </w:pPr>
  </w:style>
  <w:style w:type="paragraph" w:customStyle="1" w:styleId="5E-SIDEBARPARA1">
    <w:name w:val="5E - SIDEBAR PARA1"/>
    <w:basedOn w:val="Normal"/>
    <w:qFormat/>
    <w:rsid w:val="00EA2A8E"/>
    <w:pPr>
      <w:spacing w:before="60" w:line="252" w:lineRule="auto"/>
      <w:contextualSpacing/>
    </w:pPr>
    <w:rPr>
      <w:rFonts w:ascii="Source Sans Pro" w:eastAsiaTheme="minorEastAsia" w:hAnsi="Source Sans Pro"/>
      <w:iCs/>
      <w:sz w:val="17"/>
      <w:szCs w:val="18"/>
      <w:lang w:eastAsia="zh-TW"/>
    </w:rPr>
  </w:style>
  <w:style w:type="paragraph" w:customStyle="1" w:styleId="5E-SIDEBARPARA2">
    <w:name w:val="5E - SIDEBAR PARA2"/>
    <w:basedOn w:val="5E-SIDEBARPARA1"/>
    <w:qFormat/>
    <w:rsid w:val="00EF4CAF"/>
    <w:pPr>
      <w:spacing w:before="0" w:after="40"/>
      <w:ind w:firstLine="180"/>
    </w:pPr>
  </w:style>
  <w:style w:type="paragraph" w:customStyle="1" w:styleId="5E-SIDEBARTITLE">
    <w:name w:val="5E - SIDEBAR TITLE"/>
    <w:basedOn w:val="5E-SIDEBARPARA1"/>
    <w:next w:val="5E-SIDEBARPARA1"/>
    <w:qFormat/>
    <w:rsid w:val="00554EFD"/>
    <w:pPr>
      <w:spacing w:before="40"/>
    </w:pPr>
    <w:rPr>
      <w:b/>
      <w:bCs w:val="0"/>
      <w:smallCaps/>
      <w:spacing w:val="2"/>
      <w:sz w:val="21"/>
      <w:szCs w:val="19"/>
    </w:rPr>
  </w:style>
  <w:style w:type="table" w:styleId="TableContemporary">
    <w:name w:val="Table Contemporary"/>
    <w:basedOn w:val="TableNormal"/>
    <w:uiPriority w:val="99"/>
    <w:semiHidden/>
    <w:unhideWhenUsed/>
    <w:rsid w:val="00E7456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6">
    <w:name w:val="Table List 6"/>
    <w:basedOn w:val="TableNormal"/>
    <w:uiPriority w:val="99"/>
    <w:semiHidden/>
    <w:unhideWhenUsed/>
    <w:rsid w:val="00A67B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5E-SIDEBARBULLETS">
    <w:name w:val="5E - SIDEBAR BULLETS"/>
    <w:basedOn w:val="5E-SIDEBARPARA1"/>
    <w:qFormat/>
    <w:rsid w:val="003503DF"/>
    <w:pPr>
      <w:numPr>
        <w:numId w:val="42"/>
      </w:numPr>
      <w:spacing w:before="80" w:after="120"/>
      <w:ind w:left="249" w:hanging="201"/>
    </w:pPr>
  </w:style>
  <w:style w:type="character" w:styleId="UnresolvedMention">
    <w:name w:val="Unresolved Mention"/>
    <w:basedOn w:val="DefaultParagraphFont"/>
    <w:uiPriority w:val="99"/>
    <w:semiHidden/>
    <w:unhideWhenUsed/>
    <w:rsid w:val="00FE70F7"/>
    <w:rPr>
      <w:color w:val="605E5C"/>
      <w:shd w:val="clear" w:color="auto" w:fill="E1DFDD"/>
    </w:rPr>
  </w:style>
  <w:style w:type="paragraph" w:customStyle="1" w:styleId="5E-CreditsHanging">
    <w:name w:val="5E - Credits Hanging"/>
    <w:basedOn w:val="5E-SIDEBARHANGING"/>
    <w:qFormat/>
    <w:rsid w:val="009F4B6F"/>
  </w:style>
  <w:style w:type="paragraph" w:customStyle="1" w:styleId="5E-CREDITSDISCLAIMER">
    <w:name w:val="5E - CREDITS DISCLAIMER"/>
    <w:basedOn w:val="5E-CreditsHanging"/>
    <w:qFormat/>
    <w:rsid w:val="00C92B3A"/>
    <w:pPr>
      <w:spacing w:before="240"/>
      <w:ind w:left="0" w:firstLine="0"/>
    </w:pPr>
    <w:rPr>
      <w:i/>
      <w:iCs w:val="0"/>
      <w:sz w:val="14"/>
      <w:szCs w:val="14"/>
    </w:rPr>
  </w:style>
  <w:style w:type="paragraph" w:customStyle="1" w:styleId="5E-CREDITSLEGALESE">
    <w:name w:val="5E - CREDITS LEGALESE"/>
    <w:basedOn w:val="5E-CREDITSDISCLAIMER"/>
    <w:qFormat/>
    <w:rsid w:val="00C92B3A"/>
    <w:rPr>
      <w:i w:val="0"/>
      <w:iCs/>
    </w:rPr>
  </w:style>
  <w:style w:type="paragraph" w:customStyle="1" w:styleId="5E-CREDITSPARA1">
    <w:name w:val="5E - CREDITS PARA1"/>
    <w:basedOn w:val="5E-CreditsHanging"/>
    <w:next w:val="5E-CREDITSPARA2"/>
    <w:qFormat/>
    <w:rsid w:val="005B48AC"/>
    <w:pPr>
      <w:spacing w:before="120" w:after="0"/>
      <w:ind w:left="0" w:firstLine="0"/>
    </w:pPr>
  </w:style>
  <w:style w:type="paragraph" w:customStyle="1" w:styleId="5E-CREDITSPARA2">
    <w:name w:val="5E - CREDITS PARA2"/>
    <w:basedOn w:val="5E-CREDITSPARA1"/>
    <w:qFormat/>
    <w:rsid w:val="005B48AC"/>
    <w:pPr>
      <w:spacing w:before="0"/>
      <w:ind w:firstLine="180"/>
    </w:pPr>
  </w:style>
  <w:style w:type="character" w:customStyle="1" w:styleId="HeaderChar">
    <w:name w:val="Header Char"/>
    <w:basedOn w:val="DefaultParagraphFont"/>
    <w:link w:val="Header"/>
    <w:uiPriority w:val="99"/>
    <w:rsid w:val="00BF72BB"/>
    <w:rPr>
      <w:rFonts w:ascii="Merriweather" w:hAnsi="Merriweather" w:cs="Martel DemiBold"/>
      <w:bCs/>
      <w:w w:val="102"/>
      <w:sz w:val="16"/>
    </w:rPr>
  </w:style>
  <w:style w:type="paragraph" w:styleId="TOCHeading">
    <w:name w:val="TOC Heading"/>
    <w:basedOn w:val="Normal"/>
    <w:next w:val="Normal"/>
    <w:uiPriority w:val="39"/>
    <w:unhideWhenUsed/>
    <w:rsid w:val="0055075D"/>
    <w:pPr>
      <w:keepNext/>
      <w:keepLines/>
      <w:spacing w:before="240" w:after="240" w:line="259" w:lineRule="auto"/>
      <w:outlineLvl w:val="0"/>
    </w:pPr>
    <w:rPr>
      <w:rFonts w:ascii="Trirong" w:eastAsiaTheme="majorEastAsia" w:hAnsi="Trirong" w:cstheme="majorBidi"/>
      <w:bCs w:val="0"/>
      <w:color w:val="6F2827" w:themeColor="accent1" w:themeShade="BF"/>
      <w:sz w:val="48"/>
      <w:szCs w:val="32"/>
    </w:rPr>
  </w:style>
  <w:style w:type="paragraph" w:styleId="TOC2">
    <w:name w:val="toc 2"/>
    <w:basedOn w:val="5E-COREBODYPARA1"/>
    <w:next w:val="Normal"/>
    <w:autoRedefine/>
    <w:uiPriority w:val="39"/>
    <w:unhideWhenUsed/>
    <w:rsid w:val="00ED615F"/>
    <w:pPr>
      <w:tabs>
        <w:tab w:val="right" w:leader="dot" w:pos="4742"/>
      </w:tabs>
    </w:pPr>
  </w:style>
  <w:style w:type="paragraph" w:styleId="TOC3">
    <w:name w:val="toc 3"/>
    <w:basedOn w:val="5E-COREBODYPARA1"/>
    <w:next w:val="Normal"/>
    <w:autoRedefine/>
    <w:uiPriority w:val="39"/>
    <w:unhideWhenUsed/>
    <w:rsid w:val="002F29EF"/>
    <w:pPr>
      <w:ind w:left="245"/>
    </w:pPr>
  </w:style>
  <w:style w:type="paragraph" w:styleId="TOC1">
    <w:name w:val="toc 1"/>
    <w:basedOn w:val="5E-COREBODYPARA1"/>
    <w:next w:val="Normal"/>
    <w:autoRedefine/>
    <w:uiPriority w:val="39"/>
    <w:unhideWhenUsed/>
    <w:rsid w:val="002F29EF"/>
    <w:pPr>
      <w:spacing w:before="80"/>
    </w:pPr>
    <w:rPr>
      <w:b/>
      <w:color w:val="953734" w:themeColor="accent1"/>
    </w:rPr>
  </w:style>
  <w:style w:type="paragraph" w:styleId="TOC4">
    <w:name w:val="toc 4"/>
    <w:basedOn w:val="5E-COREBODYPARA1"/>
    <w:next w:val="Normal"/>
    <w:autoRedefine/>
    <w:uiPriority w:val="39"/>
    <w:semiHidden/>
    <w:unhideWhenUsed/>
    <w:rsid w:val="002F29EF"/>
    <w:pPr>
      <w:ind w:left="475"/>
    </w:pPr>
  </w:style>
  <w:style w:type="paragraph" w:styleId="TOC5">
    <w:name w:val="toc 5"/>
    <w:basedOn w:val="5E-COREBODYPARA1"/>
    <w:next w:val="Normal"/>
    <w:autoRedefine/>
    <w:uiPriority w:val="39"/>
    <w:semiHidden/>
    <w:unhideWhenUsed/>
    <w:rsid w:val="00671728"/>
    <w:pPr>
      <w:spacing w:after="100"/>
      <w:ind w:left="720"/>
    </w:pPr>
  </w:style>
  <w:style w:type="paragraph" w:styleId="TOC6">
    <w:name w:val="toc 6"/>
    <w:basedOn w:val="5E-COREBODYPARA1"/>
    <w:next w:val="Normal"/>
    <w:autoRedefine/>
    <w:uiPriority w:val="39"/>
    <w:semiHidden/>
    <w:unhideWhenUsed/>
    <w:rsid w:val="00671728"/>
    <w:pPr>
      <w:spacing w:after="100"/>
      <w:ind w:left="965"/>
    </w:pPr>
  </w:style>
  <w:style w:type="paragraph" w:styleId="TOC7">
    <w:name w:val="toc 7"/>
    <w:basedOn w:val="5E-COREBODYPARA1"/>
    <w:next w:val="Normal"/>
    <w:autoRedefine/>
    <w:uiPriority w:val="39"/>
    <w:semiHidden/>
    <w:unhideWhenUsed/>
    <w:rsid w:val="00671728"/>
    <w:pPr>
      <w:spacing w:after="100"/>
      <w:ind w:left="1195"/>
    </w:pPr>
  </w:style>
  <w:style w:type="paragraph" w:styleId="TOC8">
    <w:name w:val="toc 8"/>
    <w:basedOn w:val="5E-COREBODYPARA1"/>
    <w:next w:val="Normal"/>
    <w:autoRedefine/>
    <w:uiPriority w:val="39"/>
    <w:semiHidden/>
    <w:unhideWhenUsed/>
    <w:rsid w:val="00671728"/>
    <w:pPr>
      <w:spacing w:after="100"/>
      <w:ind w:left="1440"/>
    </w:pPr>
  </w:style>
  <w:style w:type="paragraph" w:styleId="TOC9">
    <w:name w:val="toc 9"/>
    <w:basedOn w:val="5E-COREBODYPARA1"/>
    <w:next w:val="Normal"/>
    <w:autoRedefine/>
    <w:uiPriority w:val="39"/>
    <w:semiHidden/>
    <w:unhideWhenUsed/>
    <w:rsid w:val="00671728"/>
    <w:pPr>
      <w:spacing w:after="100"/>
      <w:ind w:left="1685"/>
    </w:pPr>
  </w:style>
  <w:style w:type="paragraph" w:customStyle="1" w:styleId="5E-STATBLOCKSPELLLIST">
    <w:name w:val="5E - STAT BLOCK SPELL LIST"/>
    <w:basedOn w:val="5E-STATBLOCKHANGING"/>
    <w:rsid w:val="00AA5C1A"/>
    <w:pPr>
      <w:contextualSpacing/>
    </w:pPr>
  </w:style>
  <w:style w:type="paragraph" w:customStyle="1" w:styleId="5E-LISTITEM">
    <w:name w:val="5E - LIST ITEM"/>
    <w:basedOn w:val="5E-CreditsHanging"/>
    <w:qFormat/>
    <w:rsid w:val="00E12084"/>
    <w:pPr>
      <w:ind w:left="180" w:hanging="180"/>
    </w:pPr>
  </w:style>
  <w:style w:type="paragraph" w:customStyle="1" w:styleId="5E-BOOKTAGLINE">
    <w:name w:val="5E - BOOK TAGLINE"/>
    <w:basedOn w:val="5E-BOOKTITLE"/>
    <w:qFormat/>
    <w:rsid w:val="00E616FD"/>
    <w:pPr>
      <w:spacing w:line="360" w:lineRule="exact"/>
    </w:pPr>
    <w:rPr>
      <w:rFonts w:ascii="Alegreya Sans Black" w:hAnsi="Alegreya Sans Black" w:cs="Taviraj Black"/>
      <w:b/>
      <w:caps w:val="0"/>
      <w:spacing w:val="10"/>
      <w:w w:val="100"/>
      <w:sz w:val="32"/>
      <w:szCs w:val="36"/>
      <w14:props3d w14:extrusionH="57150" w14:contourW="10160" w14:prstMaterial="powder">
        <w14:bevelT w14:w="38100" w14:h="38100" w14:prst="slope"/>
        <w14:extrusionClr>
          <w14:schemeClr w14:val="bg1"/>
        </w14:extrusionClr>
        <w14:contourClr>
          <w14:schemeClr w14:val="tx1"/>
        </w14:contourClr>
      </w14:props3d>
    </w:rPr>
  </w:style>
  <w:style w:type="paragraph" w:styleId="Footer">
    <w:name w:val="footer"/>
    <w:basedOn w:val="Normal"/>
    <w:link w:val="FooterChar"/>
    <w:uiPriority w:val="99"/>
    <w:unhideWhenUsed/>
    <w:rsid w:val="00BF72BB"/>
    <w:pPr>
      <w:tabs>
        <w:tab w:val="center" w:pos="4680"/>
        <w:tab w:val="right" w:pos="9360"/>
      </w:tabs>
      <w:spacing w:line="240" w:lineRule="auto"/>
    </w:pPr>
  </w:style>
  <w:style w:type="character" w:customStyle="1" w:styleId="FooterChar">
    <w:name w:val="Footer Char"/>
    <w:basedOn w:val="DefaultParagraphFont"/>
    <w:link w:val="Footer"/>
    <w:uiPriority w:val="99"/>
    <w:rsid w:val="00BF72BB"/>
    <w:rPr>
      <w:rFonts w:ascii="Merriweather" w:hAnsi="Merriweather" w:cs="Martel DemiBold"/>
      <w:bCs/>
      <w:w w:val="102"/>
      <w:sz w:val="16"/>
    </w:rPr>
  </w:style>
  <w:style w:type="paragraph" w:customStyle="1" w:styleId="5E-BOOKSUBTITLE">
    <w:name w:val="5E - BOOK SUBTITLE"/>
    <w:basedOn w:val="5E-BOOKTITLE"/>
    <w:qFormat/>
    <w:rsid w:val="00A0152A"/>
    <w:pPr>
      <w:spacing w:before="120" w:line="500" w:lineRule="exact"/>
      <w:contextualSpacing/>
    </w:pPr>
    <w:rPr>
      <w:sz w:val="50"/>
      <w:szCs w:val="50"/>
    </w:rPr>
  </w:style>
  <w:style w:type="paragraph" w:customStyle="1" w:styleId="5E-PAGENUMBER">
    <w:name w:val="5E - PAGE NUMBER"/>
    <w:basedOn w:val="Normal"/>
    <w:qFormat/>
    <w:rsid w:val="00374BDE"/>
    <w:pPr>
      <w:jc w:val="center"/>
    </w:pPr>
    <w:rPr>
      <w:rFonts w:ascii="Trirong" w:hAnsi="Trirong" w:cs="Trirong"/>
      <w:noProof/>
      <w:color w:val="953734" w:themeColor="accent1"/>
      <w:w w:val="98"/>
      <w:sz w:val="18"/>
      <w:szCs w:val="18"/>
    </w:rPr>
  </w:style>
  <w:style w:type="paragraph" w:customStyle="1" w:styleId="5E-BOOKBACKTITLE">
    <w:name w:val="5E - BOOK BACK TITLE"/>
    <w:basedOn w:val="5E-BOOKSUBTITLE"/>
    <w:rsid w:val="00232A46"/>
    <w:pPr>
      <w:spacing w:after="240"/>
    </w:pPr>
    <w:rPr>
      <w:caps w:val="0"/>
      <w:smallCaps/>
      <w:color w:val="C00000"/>
      <w:sz w:val="46"/>
      <w:szCs w:val="46"/>
      <w14:shadow w14:blurRad="0" w14:dist="0" w14:dir="0" w14:sx="0" w14:sy="0" w14:kx="0" w14:ky="0" w14:algn="none">
        <w14:srgbClr w14:val="000000"/>
      </w14:shadow>
      <w14:props3d w14:extrusionH="0" w14:contourW="50800" w14:prstMaterial="powder">
        <w14:extrusionClr>
          <w14:schemeClr w14:val="bg1"/>
        </w14:extrusionClr>
        <w14:contourClr>
          <w14:schemeClr w14:val="tx1"/>
        </w14:contourClr>
      </w14:props3d>
    </w:rPr>
  </w:style>
  <w:style w:type="paragraph" w:customStyle="1" w:styleId="5E-BOOKBACKTEXT">
    <w:name w:val="5E - BOOK BACK TEXT"/>
    <w:basedOn w:val="5E-BOOKTAGLINE"/>
    <w:rsid w:val="00232A46"/>
    <w:pPr>
      <w:spacing w:after="240" w:line="264" w:lineRule="auto"/>
      <w:jc w:val="left"/>
    </w:pPr>
    <w:rPr>
      <w:rFonts w:ascii="Alegreya Sans Medium" w:hAnsi="Alegreya Sans Medium"/>
      <w:w w:val="102"/>
      <w:sz w:val="20"/>
      <w:szCs w:val="20"/>
      <w14:props3d w14:extrusionH="0" w14:contourW="10160" w14:prstMaterial="powder">
        <w14:extrusionClr>
          <w14:schemeClr w14:val="bg1"/>
        </w14:extrusionClr>
        <w14:contourClr>
          <w14:schemeClr w14:val="tx1"/>
        </w14:contourClr>
      </w14:props3d>
    </w:rPr>
  </w:style>
  <w:style w:type="paragraph" w:styleId="ListParagraph">
    <w:name w:val="List Paragraph"/>
    <w:basedOn w:val="Normal"/>
    <w:uiPriority w:val="34"/>
    <w:rsid w:val="00E67544"/>
    <w:pPr>
      <w:ind w:left="720"/>
      <w:contextualSpacing/>
    </w:pPr>
  </w:style>
  <w:style w:type="character" w:styleId="Emphasis">
    <w:name w:val="Emphasis"/>
    <w:basedOn w:val="DefaultParagraphFont"/>
    <w:uiPriority w:val="20"/>
    <w:qFormat/>
    <w:rsid w:val="005438C1"/>
    <w:rPr>
      <w:i/>
      <w:iCs/>
    </w:rPr>
  </w:style>
  <w:style w:type="character" w:styleId="Strong">
    <w:name w:val="Strong"/>
    <w:basedOn w:val="DefaultParagraphFont"/>
    <w:uiPriority w:val="22"/>
    <w:qFormat/>
    <w:rsid w:val="005438C1"/>
    <w:rPr>
      <w:b/>
      <w:bCs/>
    </w:rPr>
  </w:style>
  <w:style w:type="paragraph" w:customStyle="1" w:styleId="stat-block-stylesstat-block-body">
    <w:name w:val="stat-block-styles_stat-block-body"/>
    <w:basedOn w:val="Normal"/>
    <w:rsid w:val="005438C1"/>
    <w:pPr>
      <w:spacing w:before="100" w:beforeAutospacing="1" w:after="100" w:afterAutospacing="1" w:line="240" w:lineRule="auto"/>
    </w:pPr>
    <w:rPr>
      <w:rFonts w:ascii="Times New Roman" w:eastAsia="Times New Roman" w:hAnsi="Times New Roman" w:cs="Times New Roman"/>
      <w:bCs w:val="0"/>
      <w:w w:val="1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00684">
      <w:bodyDiv w:val="1"/>
      <w:marLeft w:val="0"/>
      <w:marRight w:val="0"/>
      <w:marTop w:val="0"/>
      <w:marBottom w:val="0"/>
      <w:divBdr>
        <w:top w:val="none" w:sz="0" w:space="0" w:color="auto"/>
        <w:left w:val="none" w:sz="0" w:space="0" w:color="auto"/>
        <w:bottom w:val="none" w:sz="0" w:space="0" w:color="auto"/>
        <w:right w:val="none" w:sz="0" w:space="0" w:color="auto"/>
      </w:divBdr>
    </w:div>
    <w:div w:id="175659910">
      <w:bodyDiv w:val="1"/>
      <w:marLeft w:val="0"/>
      <w:marRight w:val="0"/>
      <w:marTop w:val="0"/>
      <w:marBottom w:val="0"/>
      <w:divBdr>
        <w:top w:val="none" w:sz="0" w:space="0" w:color="auto"/>
        <w:left w:val="none" w:sz="0" w:space="0" w:color="auto"/>
        <w:bottom w:val="none" w:sz="0" w:space="0" w:color="auto"/>
        <w:right w:val="none" w:sz="0" w:space="0" w:color="auto"/>
      </w:divBdr>
    </w:div>
    <w:div w:id="234054652">
      <w:bodyDiv w:val="1"/>
      <w:marLeft w:val="0"/>
      <w:marRight w:val="0"/>
      <w:marTop w:val="0"/>
      <w:marBottom w:val="0"/>
      <w:divBdr>
        <w:top w:val="none" w:sz="0" w:space="0" w:color="auto"/>
        <w:left w:val="none" w:sz="0" w:space="0" w:color="auto"/>
        <w:bottom w:val="none" w:sz="0" w:space="0" w:color="auto"/>
        <w:right w:val="none" w:sz="0" w:space="0" w:color="auto"/>
      </w:divBdr>
    </w:div>
    <w:div w:id="353383790">
      <w:bodyDiv w:val="1"/>
      <w:marLeft w:val="0"/>
      <w:marRight w:val="0"/>
      <w:marTop w:val="0"/>
      <w:marBottom w:val="0"/>
      <w:divBdr>
        <w:top w:val="none" w:sz="0" w:space="0" w:color="auto"/>
        <w:left w:val="none" w:sz="0" w:space="0" w:color="auto"/>
        <w:bottom w:val="none" w:sz="0" w:space="0" w:color="auto"/>
        <w:right w:val="none" w:sz="0" w:space="0" w:color="auto"/>
      </w:divBdr>
    </w:div>
    <w:div w:id="580650031">
      <w:bodyDiv w:val="1"/>
      <w:marLeft w:val="0"/>
      <w:marRight w:val="0"/>
      <w:marTop w:val="0"/>
      <w:marBottom w:val="0"/>
      <w:divBdr>
        <w:top w:val="none" w:sz="0" w:space="0" w:color="auto"/>
        <w:left w:val="none" w:sz="0" w:space="0" w:color="auto"/>
        <w:bottom w:val="none" w:sz="0" w:space="0" w:color="auto"/>
        <w:right w:val="none" w:sz="0" w:space="0" w:color="auto"/>
      </w:divBdr>
    </w:div>
    <w:div w:id="689718293">
      <w:bodyDiv w:val="1"/>
      <w:marLeft w:val="0"/>
      <w:marRight w:val="0"/>
      <w:marTop w:val="0"/>
      <w:marBottom w:val="0"/>
      <w:divBdr>
        <w:top w:val="none" w:sz="0" w:space="0" w:color="auto"/>
        <w:left w:val="none" w:sz="0" w:space="0" w:color="auto"/>
        <w:bottom w:val="none" w:sz="0" w:space="0" w:color="auto"/>
        <w:right w:val="none" w:sz="0" w:space="0" w:color="auto"/>
      </w:divBdr>
      <w:divsChild>
        <w:div w:id="17487210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15814595">
      <w:bodyDiv w:val="1"/>
      <w:marLeft w:val="0"/>
      <w:marRight w:val="0"/>
      <w:marTop w:val="0"/>
      <w:marBottom w:val="0"/>
      <w:divBdr>
        <w:top w:val="none" w:sz="0" w:space="0" w:color="auto"/>
        <w:left w:val="none" w:sz="0" w:space="0" w:color="auto"/>
        <w:bottom w:val="none" w:sz="0" w:space="0" w:color="auto"/>
        <w:right w:val="none" w:sz="0" w:space="0" w:color="auto"/>
      </w:divBdr>
    </w:div>
    <w:div w:id="767847883">
      <w:bodyDiv w:val="1"/>
      <w:marLeft w:val="0"/>
      <w:marRight w:val="0"/>
      <w:marTop w:val="0"/>
      <w:marBottom w:val="0"/>
      <w:divBdr>
        <w:top w:val="none" w:sz="0" w:space="0" w:color="auto"/>
        <w:left w:val="none" w:sz="0" w:space="0" w:color="auto"/>
        <w:bottom w:val="none" w:sz="0" w:space="0" w:color="auto"/>
        <w:right w:val="none" w:sz="0" w:space="0" w:color="auto"/>
      </w:divBdr>
    </w:div>
    <w:div w:id="772359084">
      <w:bodyDiv w:val="1"/>
      <w:marLeft w:val="0"/>
      <w:marRight w:val="0"/>
      <w:marTop w:val="0"/>
      <w:marBottom w:val="0"/>
      <w:divBdr>
        <w:top w:val="none" w:sz="0" w:space="0" w:color="auto"/>
        <w:left w:val="none" w:sz="0" w:space="0" w:color="auto"/>
        <w:bottom w:val="none" w:sz="0" w:space="0" w:color="auto"/>
        <w:right w:val="none" w:sz="0" w:space="0" w:color="auto"/>
      </w:divBdr>
    </w:div>
    <w:div w:id="887762012">
      <w:bodyDiv w:val="1"/>
      <w:marLeft w:val="0"/>
      <w:marRight w:val="0"/>
      <w:marTop w:val="0"/>
      <w:marBottom w:val="0"/>
      <w:divBdr>
        <w:top w:val="none" w:sz="0" w:space="0" w:color="auto"/>
        <w:left w:val="none" w:sz="0" w:space="0" w:color="auto"/>
        <w:bottom w:val="none" w:sz="0" w:space="0" w:color="auto"/>
        <w:right w:val="none" w:sz="0" w:space="0" w:color="auto"/>
      </w:divBdr>
      <w:divsChild>
        <w:div w:id="1215124572">
          <w:marLeft w:val="0"/>
          <w:marRight w:val="0"/>
          <w:marTop w:val="0"/>
          <w:marBottom w:val="0"/>
          <w:divBdr>
            <w:top w:val="none" w:sz="0" w:space="0" w:color="auto"/>
            <w:left w:val="none" w:sz="0" w:space="0" w:color="auto"/>
            <w:bottom w:val="none" w:sz="0" w:space="0" w:color="auto"/>
            <w:right w:val="none" w:sz="0" w:space="0" w:color="auto"/>
          </w:divBdr>
          <w:divsChild>
            <w:div w:id="289364977">
              <w:marLeft w:val="0"/>
              <w:marRight w:val="0"/>
              <w:marTop w:val="0"/>
              <w:marBottom w:val="225"/>
              <w:divBdr>
                <w:top w:val="none" w:sz="0" w:space="0" w:color="auto"/>
                <w:left w:val="none" w:sz="0" w:space="0" w:color="auto"/>
                <w:bottom w:val="none" w:sz="0" w:space="0" w:color="auto"/>
                <w:right w:val="none" w:sz="0" w:space="0" w:color="auto"/>
              </w:divBdr>
              <w:divsChild>
                <w:div w:id="2030523365">
                  <w:marLeft w:val="540"/>
                  <w:marRight w:val="0"/>
                  <w:marTop w:val="0"/>
                  <w:marBottom w:val="0"/>
                  <w:divBdr>
                    <w:top w:val="none" w:sz="0" w:space="0" w:color="auto"/>
                    <w:left w:val="none" w:sz="0" w:space="0" w:color="auto"/>
                    <w:bottom w:val="none" w:sz="0" w:space="0" w:color="auto"/>
                    <w:right w:val="none" w:sz="0" w:space="0" w:color="auto"/>
                  </w:divBdr>
                  <w:divsChild>
                    <w:div w:id="1603686622">
                      <w:marLeft w:val="0"/>
                      <w:marRight w:val="0"/>
                      <w:marTop w:val="15"/>
                      <w:marBottom w:val="15"/>
                      <w:divBdr>
                        <w:top w:val="none" w:sz="0" w:space="0" w:color="auto"/>
                        <w:left w:val="none" w:sz="0" w:space="0" w:color="auto"/>
                        <w:bottom w:val="none" w:sz="0" w:space="0" w:color="auto"/>
                        <w:right w:val="none" w:sz="0" w:space="0" w:color="auto"/>
                      </w:divBdr>
                      <w:divsChild>
                        <w:div w:id="1286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9228">
          <w:marLeft w:val="0"/>
          <w:marRight w:val="0"/>
          <w:marTop w:val="0"/>
          <w:marBottom w:val="0"/>
          <w:divBdr>
            <w:top w:val="none" w:sz="0" w:space="0" w:color="auto"/>
            <w:left w:val="none" w:sz="0" w:space="0" w:color="auto"/>
            <w:bottom w:val="none" w:sz="0" w:space="0" w:color="auto"/>
            <w:right w:val="none" w:sz="0" w:space="0" w:color="auto"/>
          </w:divBdr>
          <w:divsChild>
            <w:div w:id="1945072398">
              <w:marLeft w:val="0"/>
              <w:marRight w:val="0"/>
              <w:marTop w:val="0"/>
              <w:marBottom w:val="225"/>
              <w:divBdr>
                <w:top w:val="none" w:sz="0" w:space="0" w:color="auto"/>
                <w:left w:val="none" w:sz="0" w:space="0" w:color="auto"/>
                <w:bottom w:val="none" w:sz="0" w:space="0" w:color="auto"/>
                <w:right w:val="none" w:sz="0" w:space="0" w:color="auto"/>
              </w:divBdr>
              <w:divsChild>
                <w:div w:id="243808770">
                  <w:marLeft w:val="540"/>
                  <w:marRight w:val="0"/>
                  <w:marTop w:val="0"/>
                  <w:marBottom w:val="0"/>
                  <w:divBdr>
                    <w:top w:val="none" w:sz="0" w:space="0" w:color="auto"/>
                    <w:left w:val="none" w:sz="0" w:space="0" w:color="auto"/>
                    <w:bottom w:val="none" w:sz="0" w:space="0" w:color="auto"/>
                    <w:right w:val="none" w:sz="0" w:space="0" w:color="auto"/>
                  </w:divBdr>
                  <w:divsChild>
                    <w:div w:id="706638019">
                      <w:marLeft w:val="0"/>
                      <w:marRight w:val="0"/>
                      <w:marTop w:val="15"/>
                      <w:marBottom w:val="15"/>
                      <w:divBdr>
                        <w:top w:val="none" w:sz="0" w:space="0" w:color="auto"/>
                        <w:left w:val="none" w:sz="0" w:space="0" w:color="auto"/>
                        <w:bottom w:val="none" w:sz="0" w:space="0" w:color="auto"/>
                        <w:right w:val="none" w:sz="0" w:space="0" w:color="auto"/>
                      </w:divBdr>
                      <w:divsChild>
                        <w:div w:id="1641108694">
                          <w:marLeft w:val="0"/>
                          <w:marRight w:val="0"/>
                          <w:marTop w:val="0"/>
                          <w:marBottom w:val="0"/>
                          <w:divBdr>
                            <w:top w:val="none" w:sz="0" w:space="0" w:color="auto"/>
                            <w:left w:val="none" w:sz="0" w:space="0" w:color="auto"/>
                            <w:bottom w:val="none" w:sz="0" w:space="0" w:color="auto"/>
                            <w:right w:val="none" w:sz="0" w:space="0" w:color="auto"/>
                          </w:divBdr>
                        </w:div>
                      </w:divsChild>
                    </w:div>
                    <w:div w:id="1141583731">
                      <w:marLeft w:val="0"/>
                      <w:marRight w:val="0"/>
                      <w:marTop w:val="15"/>
                      <w:marBottom w:val="15"/>
                      <w:divBdr>
                        <w:top w:val="none" w:sz="0" w:space="0" w:color="auto"/>
                        <w:left w:val="none" w:sz="0" w:space="0" w:color="auto"/>
                        <w:bottom w:val="none" w:sz="0" w:space="0" w:color="auto"/>
                        <w:right w:val="none" w:sz="0" w:space="0" w:color="auto"/>
                      </w:divBdr>
                      <w:divsChild>
                        <w:div w:id="1855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5452">
                  <w:marLeft w:val="0"/>
                  <w:marRight w:val="0"/>
                  <w:marTop w:val="0"/>
                  <w:marBottom w:val="0"/>
                  <w:divBdr>
                    <w:top w:val="none" w:sz="0" w:space="0" w:color="auto"/>
                    <w:left w:val="none" w:sz="0" w:space="0" w:color="auto"/>
                    <w:bottom w:val="none" w:sz="0" w:space="0" w:color="auto"/>
                    <w:right w:val="none" w:sz="0" w:space="0" w:color="auto"/>
                  </w:divBdr>
                  <w:divsChild>
                    <w:div w:id="816649796">
                      <w:marLeft w:val="0"/>
                      <w:marRight w:val="0"/>
                      <w:marTop w:val="0"/>
                      <w:marBottom w:val="0"/>
                      <w:divBdr>
                        <w:top w:val="none" w:sz="0" w:space="0" w:color="auto"/>
                        <w:left w:val="none" w:sz="0" w:space="0" w:color="auto"/>
                        <w:bottom w:val="none" w:sz="0" w:space="0" w:color="auto"/>
                        <w:right w:val="none" w:sz="0" w:space="0" w:color="auto"/>
                      </w:divBdr>
                      <w:divsChild>
                        <w:div w:id="409932886">
                          <w:marLeft w:val="0"/>
                          <w:marRight w:val="0"/>
                          <w:marTop w:val="0"/>
                          <w:marBottom w:val="0"/>
                          <w:divBdr>
                            <w:top w:val="none" w:sz="0" w:space="0" w:color="auto"/>
                            <w:left w:val="none" w:sz="0" w:space="0" w:color="auto"/>
                            <w:bottom w:val="none" w:sz="0" w:space="0" w:color="auto"/>
                            <w:right w:val="none" w:sz="0" w:space="0" w:color="auto"/>
                          </w:divBdr>
                          <w:divsChild>
                            <w:div w:id="20689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650488">
      <w:bodyDiv w:val="1"/>
      <w:marLeft w:val="0"/>
      <w:marRight w:val="0"/>
      <w:marTop w:val="0"/>
      <w:marBottom w:val="0"/>
      <w:divBdr>
        <w:top w:val="none" w:sz="0" w:space="0" w:color="auto"/>
        <w:left w:val="none" w:sz="0" w:space="0" w:color="auto"/>
        <w:bottom w:val="none" w:sz="0" w:space="0" w:color="auto"/>
        <w:right w:val="none" w:sz="0" w:space="0" w:color="auto"/>
      </w:divBdr>
      <w:divsChild>
        <w:div w:id="1409811780">
          <w:blockQuote w:val="1"/>
          <w:marLeft w:val="0"/>
          <w:marRight w:val="0"/>
          <w:marTop w:val="0"/>
          <w:marBottom w:val="300"/>
          <w:divBdr>
            <w:top w:val="none" w:sz="0" w:space="0" w:color="auto"/>
            <w:left w:val="single" w:sz="36" w:space="15" w:color="EEEEEE"/>
            <w:bottom w:val="none" w:sz="0" w:space="0" w:color="auto"/>
            <w:right w:val="none" w:sz="0" w:space="0" w:color="auto"/>
          </w:divBdr>
        </w:div>
        <w:div w:id="16883624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72950589">
      <w:bodyDiv w:val="1"/>
      <w:marLeft w:val="0"/>
      <w:marRight w:val="0"/>
      <w:marTop w:val="0"/>
      <w:marBottom w:val="0"/>
      <w:divBdr>
        <w:top w:val="none" w:sz="0" w:space="0" w:color="auto"/>
        <w:left w:val="none" w:sz="0" w:space="0" w:color="auto"/>
        <w:bottom w:val="none" w:sz="0" w:space="0" w:color="auto"/>
        <w:right w:val="none" w:sz="0" w:space="0" w:color="auto"/>
      </w:divBdr>
    </w:div>
    <w:div w:id="1005984506">
      <w:bodyDiv w:val="1"/>
      <w:marLeft w:val="0"/>
      <w:marRight w:val="0"/>
      <w:marTop w:val="0"/>
      <w:marBottom w:val="0"/>
      <w:divBdr>
        <w:top w:val="none" w:sz="0" w:space="0" w:color="auto"/>
        <w:left w:val="none" w:sz="0" w:space="0" w:color="auto"/>
        <w:bottom w:val="none" w:sz="0" w:space="0" w:color="auto"/>
        <w:right w:val="none" w:sz="0" w:space="0" w:color="auto"/>
      </w:divBdr>
      <w:divsChild>
        <w:div w:id="1001932886">
          <w:marLeft w:val="175"/>
          <w:marRight w:val="0"/>
          <w:marTop w:val="0"/>
          <w:marBottom w:val="0"/>
          <w:divBdr>
            <w:top w:val="none" w:sz="0" w:space="0" w:color="auto"/>
            <w:left w:val="none" w:sz="0" w:space="0" w:color="auto"/>
            <w:bottom w:val="none" w:sz="0" w:space="0" w:color="auto"/>
            <w:right w:val="none" w:sz="0" w:space="0" w:color="auto"/>
          </w:divBdr>
          <w:divsChild>
            <w:div w:id="722605813">
              <w:marLeft w:val="0"/>
              <w:marRight w:val="0"/>
              <w:marTop w:val="0"/>
              <w:marBottom w:val="0"/>
              <w:divBdr>
                <w:top w:val="none" w:sz="0" w:space="0" w:color="auto"/>
                <w:left w:val="none" w:sz="0" w:space="0" w:color="auto"/>
                <w:bottom w:val="none" w:sz="0" w:space="0" w:color="auto"/>
                <w:right w:val="none" w:sz="0" w:space="0" w:color="auto"/>
              </w:divBdr>
              <w:divsChild>
                <w:div w:id="1716849616">
                  <w:marLeft w:val="0"/>
                  <w:marRight w:val="0"/>
                  <w:marTop w:val="0"/>
                  <w:marBottom w:val="0"/>
                  <w:divBdr>
                    <w:top w:val="none" w:sz="0" w:space="0" w:color="auto"/>
                    <w:left w:val="none" w:sz="0" w:space="0" w:color="auto"/>
                    <w:bottom w:val="none" w:sz="0" w:space="0" w:color="auto"/>
                    <w:right w:val="none" w:sz="0" w:space="0" w:color="auto"/>
                  </w:divBdr>
                  <w:divsChild>
                    <w:div w:id="198468313">
                      <w:marLeft w:val="0"/>
                      <w:marRight w:val="0"/>
                      <w:marTop w:val="0"/>
                      <w:marBottom w:val="0"/>
                      <w:divBdr>
                        <w:top w:val="none" w:sz="0" w:space="0" w:color="auto"/>
                        <w:left w:val="none" w:sz="0" w:space="0" w:color="auto"/>
                        <w:bottom w:val="none" w:sz="0" w:space="0" w:color="auto"/>
                        <w:right w:val="none" w:sz="0" w:space="0" w:color="auto"/>
                      </w:divBdr>
                      <w:divsChild>
                        <w:div w:id="633677864">
                          <w:marLeft w:val="0"/>
                          <w:marRight w:val="0"/>
                          <w:marTop w:val="0"/>
                          <w:marBottom w:val="0"/>
                          <w:divBdr>
                            <w:top w:val="none" w:sz="0" w:space="0" w:color="auto"/>
                            <w:left w:val="none" w:sz="0" w:space="0" w:color="auto"/>
                            <w:bottom w:val="none" w:sz="0" w:space="0" w:color="auto"/>
                            <w:right w:val="none" w:sz="0" w:space="0" w:color="auto"/>
                          </w:divBdr>
                        </w:div>
                      </w:divsChild>
                    </w:div>
                    <w:div w:id="254439274">
                      <w:marLeft w:val="0"/>
                      <w:marRight w:val="0"/>
                      <w:marTop w:val="0"/>
                      <w:marBottom w:val="0"/>
                      <w:divBdr>
                        <w:top w:val="none" w:sz="0" w:space="0" w:color="auto"/>
                        <w:left w:val="none" w:sz="0" w:space="0" w:color="auto"/>
                        <w:bottom w:val="none" w:sz="0" w:space="0" w:color="auto"/>
                        <w:right w:val="none" w:sz="0" w:space="0" w:color="auto"/>
                      </w:divBdr>
                      <w:divsChild>
                        <w:div w:id="1376543641">
                          <w:marLeft w:val="0"/>
                          <w:marRight w:val="0"/>
                          <w:marTop w:val="0"/>
                          <w:marBottom w:val="0"/>
                          <w:divBdr>
                            <w:top w:val="none" w:sz="0" w:space="0" w:color="auto"/>
                            <w:left w:val="none" w:sz="0" w:space="0" w:color="auto"/>
                            <w:bottom w:val="none" w:sz="0" w:space="0" w:color="auto"/>
                            <w:right w:val="none" w:sz="0" w:space="0" w:color="auto"/>
                          </w:divBdr>
                        </w:div>
                      </w:divsChild>
                    </w:div>
                    <w:div w:id="577713902">
                      <w:marLeft w:val="0"/>
                      <w:marRight w:val="0"/>
                      <w:marTop w:val="0"/>
                      <w:marBottom w:val="0"/>
                      <w:divBdr>
                        <w:top w:val="none" w:sz="0" w:space="0" w:color="auto"/>
                        <w:left w:val="none" w:sz="0" w:space="0" w:color="auto"/>
                        <w:bottom w:val="none" w:sz="0" w:space="0" w:color="auto"/>
                        <w:right w:val="none" w:sz="0" w:space="0" w:color="auto"/>
                      </w:divBdr>
                      <w:divsChild>
                        <w:div w:id="973288256">
                          <w:marLeft w:val="0"/>
                          <w:marRight w:val="0"/>
                          <w:marTop w:val="0"/>
                          <w:marBottom w:val="0"/>
                          <w:divBdr>
                            <w:top w:val="none" w:sz="0" w:space="0" w:color="auto"/>
                            <w:left w:val="none" w:sz="0" w:space="0" w:color="auto"/>
                            <w:bottom w:val="none" w:sz="0" w:space="0" w:color="auto"/>
                            <w:right w:val="none" w:sz="0" w:space="0" w:color="auto"/>
                          </w:divBdr>
                        </w:div>
                      </w:divsChild>
                    </w:div>
                    <w:div w:id="688877424">
                      <w:marLeft w:val="0"/>
                      <w:marRight w:val="0"/>
                      <w:marTop w:val="0"/>
                      <w:marBottom w:val="0"/>
                      <w:divBdr>
                        <w:top w:val="none" w:sz="0" w:space="0" w:color="auto"/>
                        <w:left w:val="none" w:sz="0" w:space="0" w:color="auto"/>
                        <w:bottom w:val="none" w:sz="0" w:space="0" w:color="auto"/>
                        <w:right w:val="none" w:sz="0" w:space="0" w:color="auto"/>
                      </w:divBdr>
                      <w:divsChild>
                        <w:div w:id="873033787">
                          <w:marLeft w:val="0"/>
                          <w:marRight w:val="0"/>
                          <w:marTop w:val="0"/>
                          <w:marBottom w:val="0"/>
                          <w:divBdr>
                            <w:top w:val="none" w:sz="0" w:space="0" w:color="auto"/>
                            <w:left w:val="none" w:sz="0" w:space="0" w:color="auto"/>
                            <w:bottom w:val="none" w:sz="0" w:space="0" w:color="auto"/>
                            <w:right w:val="none" w:sz="0" w:space="0" w:color="auto"/>
                          </w:divBdr>
                        </w:div>
                      </w:divsChild>
                    </w:div>
                    <w:div w:id="1070730158">
                      <w:marLeft w:val="0"/>
                      <w:marRight w:val="0"/>
                      <w:marTop w:val="0"/>
                      <w:marBottom w:val="0"/>
                      <w:divBdr>
                        <w:top w:val="none" w:sz="0" w:space="0" w:color="auto"/>
                        <w:left w:val="none" w:sz="0" w:space="0" w:color="auto"/>
                        <w:bottom w:val="none" w:sz="0" w:space="0" w:color="auto"/>
                        <w:right w:val="none" w:sz="0" w:space="0" w:color="auto"/>
                      </w:divBdr>
                      <w:divsChild>
                        <w:div w:id="906109395">
                          <w:marLeft w:val="0"/>
                          <w:marRight w:val="0"/>
                          <w:marTop w:val="0"/>
                          <w:marBottom w:val="0"/>
                          <w:divBdr>
                            <w:top w:val="none" w:sz="0" w:space="0" w:color="auto"/>
                            <w:left w:val="none" w:sz="0" w:space="0" w:color="auto"/>
                            <w:bottom w:val="none" w:sz="0" w:space="0" w:color="auto"/>
                            <w:right w:val="none" w:sz="0" w:space="0" w:color="auto"/>
                          </w:divBdr>
                        </w:div>
                      </w:divsChild>
                    </w:div>
                    <w:div w:id="1128087191">
                      <w:marLeft w:val="0"/>
                      <w:marRight w:val="0"/>
                      <w:marTop w:val="0"/>
                      <w:marBottom w:val="0"/>
                      <w:divBdr>
                        <w:top w:val="none" w:sz="0" w:space="0" w:color="auto"/>
                        <w:left w:val="none" w:sz="0" w:space="0" w:color="auto"/>
                        <w:bottom w:val="none" w:sz="0" w:space="0" w:color="auto"/>
                        <w:right w:val="none" w:sz="0" w:space="0" w:color="auto"/>
                      </w:divBdr>
                      <w:divsChild>
                        <w:div w:id="832256830">
                          <w:marLeft w:val="0"/>
                          <w:marRight w:val="0"/>
                          <w:marTop w:val="0"/>
                          <w:marBottom w:val="0"/>
                          <w:divBdr>
                            <w:top w:val="none" w:sz="0" w:space="0" w:color="auto"/>
                            <w:left w:val="none" w:sz="0" w:space="0" w:color="auto"/>
                            <w:bottom w:val="none" w:sz="0" w:space="0" w:color="auto"/>
                            <w:right w:val="none" w:sz="0" w:space="0" w:color="auto"/>
                          </w:divBdr>
                        </w:div>
                      </w:divsChild>
                    </w:div>
                    <w:div w:id="1229615041">
                      <w:marLeft w:val="0"/>
                      <w:marRight w:val="0"/>
                      <w:marTop w:val="0"/>
                      <w:marBottom w:val="0"/>
                      <w:divBdr>
                        <w:top w:val="none" w:sz="0" w:space="0" w:color="auto"/>
                        <w:left w:val="none" w:sz="0" w:space="0" w:color="auto"/>
                        <w:bottom w:val="none" w:sz="0" w:space="0" w:color="auto"/>
                        <w:right w:val="none" w:sz="0" w:space="0" w:color="auto"/>
                      </w:divBdr>
                      <w:divsChild>
                        <w:div w:id="1310286493">
                          <w:marLeft w:val="0"/>
                          <w:marRight w:val="0"/>
                          <w:marTop w:val="0"/>
                          <w:marBottom w:val="0"/>
                          <w:divBdr>
                            <w:top w:val="none" w:sz="0" w:space="0" w:color="auto"/>
                            <w:left w:val="none" w:sz="0" w:space="0" w:color="auto"/>
                            <w:bottom w:val="none" w:sz="0" w:space="0" w:color="auto"/>
                            <w:right w:val="none" w:sz="0" w:space="0" w:color="auto"/>
                          </w:divBdr>
                        </w:div>
                      </w:divsChild>
                    </w:div>
                    <w:div w:id="1380128217">
                      <w:marLeft w:val="0"/>
                      <w:marRight w:val="0"/>
                      <w:marTop w:val="0"/>
                      <w:marBottom w:val="0"/>
                      <w:divBdr>
                        <w:top w:val="none" w:sz="0" w:space="0" w:color="auto"/>
                        <w:left w:val="none" w:sz="0" w:space="0" w:color="auto"/>
                        <w:bottom w:val="none" w:sz="0" w:space="0" w:color="auto"/>
                        <w:right w:val="none" w:sz="0" w:space="0" w:color="auto"/>
                      </w:divBdr>
                    </w:div>
                    <w:div w:id="1535145439">
                      <w:marLeft w:val="0"/>
                      <w:marRight w:val="0"/>
                      <w:marTop w:val="0"/>
                      <w:marBottom w:val="0"/>
                      <w:divBdr>
                        <w:top w:val="none" w:sz="0" w:space="0" w:color="auto"/>
                        <w:left w:val="none" w:sz="0" w:space="0" w:color="auto"/>
                        <w:bottom w:val="none" w:sz="0" w:space="0" w:color="auto"/>
                        <w:right w:val="none" w:sz="0" w:space="0" w:color="auto"/>
                      </w:divBdr>
                      <w:divsChild>
                        <w:div w:id="1010914028">
                          <w:marLeft w:val="0"/>
                          <w:marRight w:val="0"/>
                          <w:marTop w:val="0"/>
                          <w:marBottom w:val="0"/>
                          <w:divBdr>
                            <w:top w:val="none" w:sz="0" w:space="0" w:color="auto"/>
                            <w:left w:val="none" w:sz="0" w:space="0" w:color="auto"/>
                            <w:bottom w:val="none" w:sz="0" w:space="0" w:color="auto"/>
                            <w:right w:val="none" w:sz="0" w:space="0" w:color="auto"/>
                          </w:divBdr>
                        </w:div>
                      </w:divsChild>
                    </w:div>
                    <w:div w:id="1745952338">
                      <w:marLeft w:val="0"/>
                      <w:marRight w:val="0"/>
                      <w:marTop w:val="0"/>
                      <w:marBottom w:val="0"/>
                      <w:divBdr>
                        <w:top w:val="none" w:sz="0" w:space="0" w:color="auto"/>
                        <w:left w:val="none" w:sz="0" w:space="0" w:color="auto"/>
                        <w:bottom w:val="none" w:sz="0" w:space="0" w:color="auto"/>
                        <w:right w:val="none" w:sz="0" w:space="0" w:color="auto"/>
                      </w:divBdr>
                      <w:divsChild>
                        <w:div w:id="963997566">
                          <w:marLeft w:val="0"/>
                          <w:marRight w:val="0"/>
                          <w:marTop w:val="0"/>
                          <w:marBottom w:val="0"/>
                          <w:divBdr>
                            <w:top w:val="none" w:sz="0" w:space="0" w:color="auto"/>
                            <w:left w:val="none" w:sz="0" w:space="0" w:color="auto"/>
                            <w:bottom w:val="none" w:sz="0" w:space="0" w:color="auto"/>
                            <w:right w:val="none" w:sz="0" w:space="0" w:color="auto"/>
                          </w:divBdr>
                        </w:div>
                      </w:divsChild>
                    </w:div>
                    <w:div w:id="2092072880">
                      <w:marLeft w:val="0"/>
                      <w:marRight w:val="0"/>
                      <w:marTop w:val="0"/>
                      <w:marBottom w:val="0"/>
                      <w:divBdr>
                        <w:top w:val="none" w:sz="0" w:space="0" w:color="auto"/>
                        <w:left w:val="none" w:sz="0" w:space="0" w:color="auto"/>
                        <w:bottom w:val="none" w:sz="0" w:space="0" w:color="auto"/>
                        <w:right w:val="none" w:sz="0" w:space="0" w:color="auto"/>
                      </w:divBdr>
                      <w:divsChild>
                        <w:div w:id="1483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4720">
          <w:marLeft w:val="0"/>
          <w:marRight w:val="175"/>
          <w:marTop w:val="0"/>
          <w:marBottom w:val="0"/>
          <w:divBdr>
            <w:top w:val="none" w:sz="0" w:space="0" w:color="auto"/>
            <w:left w:val="none" w:sz="0" w:space="0" w:color="auto"/>
            <w:bottom w:val="none" w:sz="0" w:space="0" w:color="auto"/>
            <w:right w:val="none" w:sz="0" w:space="0" w:color="auto"/>
          </w:divBdr>
          <w:divsChild>
            <w:div w:id="1337153798">
              <w:marLeft w:val="0"/>
              <w:marRight w:val="0"/>
              <w:marTop w:val="0"/>
              <w:marBottom w:val="0"/>
              <w:divBdr>
                <w:top w:val="none" w:sz="0" w:space="0" w:color="auto"/>
                <w:left w:val="none" w:sz="0" w:space="0" w:color="auto"/>
                <w:bottom w:val="none" w:sz="0" w:space="0" w:color="auto"/>
                <w:right w:val="none" w:sz="0" w:space="0" w:color="auto"/>
              </w:divBdr>
              <w:divsChild>
                <w:div w:id="2138209487">
                  <w:marLeft w:val="0"/>
                  <w:marRight w:val="0"/>
                  <w:marTop w:val="0"/>
                  <w:marBottom w:val="0"/>
                  <w:divBdr>
                    <w:top w:val="none" w:sz="0" w:space="0" w:color="auto"/>
                    <w:left w:val="none" w:sz="0" w:space="0" w:color="auto"/>
                    <w:bottom w:val="none" w:sz="0" w:space="0" w:color="auto"/>
                    <w:right w:val="none" w:sz="0" w:space="0" w:color="auto"/>
                  </w:divBdr>
                  <w:divsChild>
                    <w:div w:id="135338709">
                      <w:marLeft w:val="0"/>
                      <w:marRight w:val="0"/>
                      <w:marTop w:val="0"/>
                      <w:marBottom w:val="0"/>
                      <w:divBdr>
                        <w:top w:val="none" w:sz="0" w:space="0" w:color="auto"/>
                        <w:left w:val="none" w:sz="0" w:space="0" w:color="auto"/>
                        <w:bottom w:val="none" w:sz="0" w:space="0" w:color="auto"/>
                        <w:right w:val="none" w:sz="0" w:space="0" w:color="auto"/>
                      </w:divBdr>
                      <w:divsChild>
                        <w:div w:id="1441993069">
                          <w:marLeft w:val="0"/>
                          <w:marRight w:val="0"/>
                          <w:marTop w:val="0"/>
                          <w:marBottom w:val="0"/>
                          <w:divBdr>
                            <w:top w:val="none" w:sz="0" w:space="0" w:color="auto"/>
                            <w:left w:val="none" w:sz="0" w:space="0" w:color="auto"/>
                            <w:bottom w:val="none" w:sz="0" w:space="0" w:color="auto"/>
                            <w:right w:val="none" w:sz="0" w:space="0" w:color="auto"/>
                          </w:divBdr>
                        </w:div>
                      </w:divsChild>
                    </w:div>
                    <w:div w:id="646013719">
                      <w:marLeft w:val="0"/>
                      <w:marRight w:val="0"/>
                      <w:marTop w:val="0"/>
                      <w:marBottom w:val="0"/>
                      <w:divBdr>
                        <w:top w:val="none" w:sz="0" w:space="0" w:color="auto"/>
                        <w:left w:val="none" w:sz="0" w:space="0" w:color="auto"/>
                        <w:bottom w:val="none" w:sz="0" w:space="0" w:color="auto"/>
                        <w:right w:val="none" w:sz="0" w:space="0" w:color="auto"/>
                      </w:divBdr>
                      <w:divsChild>
                        <w:div w:id="398983319">
                          <w:marLeft w:val="0"/>
                          <w:marRight w:val="0"/>
                          <w:marTop w:val="0"/>
                          <w:marBottom w:val="0"/>
                          <w:divBdr>
                            <w:top w:val="none" w:sz="0" w:space="0" w:color="auto"/>
                            <w:left w:val="none" w:sz="0" w:space="0" w:color="auto"/>
                            <w:bottom w:val="none" w:sz="0" w:space="0" w:color="auto"/>
                            <w:right w:val="none" w:sz="0" w:space="0" w:color="auto"/>
                          </w:divBdr>
                        </w:div>
                        <w:div w:id="1011689040">
                          <w:marLeft w:val="0"/>
                          <w:marRight w:val="0"/>
                          <w:marTop w:val="0"/>
                          <w:marBottom w:val="0"/>
                          <w:divBdr>
                            <w:top w:val="none" w:sz="0" w:space="0" w:color="auto"/>
                            <w:left w:val="none" w:sz="0" w:space="0" w:color="auto"/>
                            <w:bottom w:val="none" w:sz="0" w:space="0" w:color="auto"/>
                            <w:right w:val="none" w:sz="0" w:space="0" w:color="auto"/>
                          </w:divBdr>
                        </w:div>
                        <w:div w:id="1521822233">
                          <w:marLeft w:val="0"/>
                          <w:marRight w:val="0"/>
                          <w:marTop w:val="0"/>
                          <w:marBottom w:val="0"/>
                          <w:divBdr>
                            <w:top w:val="none" w:sz="0" w:space="0" w:color="auto"/>
                            <w:left w:val="none" w:sz="0" w:space="0" w:color="auto"/>
                            <w:bottom w:val="none" w:sz="0" w:space="0" w:color="auto"/>
                            <w:right w:val="none" w:sz="0" w:space="0" w:color="auto"/>
                          </w:divBdr>
                        </w:div>
                        <w:div w:id="1852865513">
                          <w:marLeft w:val="0"/>
                          <w:marRight w:val="0"/>
                          <w:marTop w:val="0"/>
                          <w:marBottom w:val="0"/>
                          <w:divBdr>
                            <w:top w:val="none" w:sz="0" w:space="0" w:color="auto"/>
                            <w:left w:val="none" w:sz="0" w:space="0" w:color="auto"/>
                            <w:bottom w:val="none" w:sz="0" w:space="0" w:color="auto"/>
                            <w:right w:val="none" w:sz="0" w:space="0" w:color="auto"/>
                          </w:divBdr>
                        </w:div>
                      </w:divsChild>
                    </w:div>
                    <w:div w:id="890506244">
                      <w:marLeft w:val="0"/>
                      <w:marRight w:val="0"/>
                      <w:marTop w:val="0"/>
                      <w:marBottom w:val="0"/>
                      <w:divBdr>
                        <w:top w:val="none" w:sz="0" w:space="0" w:color="auto"/>
                        <w:left w:val="none" w:sz="0" w:space="0" w:color="auto"/>
                        <w:bottom w:val="none" w:sz="0" w:space="0" w:color="auto"/>
                        <w:right w:val="none" w:sz="0" w:space="0" w:color="auto"/>
                      </w:divBdr>
                      <w:divsChild>
                        <w:div w:id="1997799462">
                          <w:marLeft w:val="0"/>
                          <w:marRight w:val="0"/>
                          <w:marTop w:val="0"/>
                          <w:marBottom w:val="0"/>
                          <w:divBdr>
                            <w:top w:val="none" w:sz="0" w:space="0" w:color="auto"/>
                            <w:left w:val="none" w:sz="0" w:space="0" w:color="auto"/>
                            <w:bottom w:val="none" w:sz="0" w:space="0" w:color="auto"/>
                            <w:right w:val="none" w:sz="0" w:space="0" w:color="auto"/>
                          </w:divBdr>
                        </w:div>
                      </w:divsChild>
                    </w:div>
                    <w:div w:id="1248224476">
                      <w:marLeft w:val="0"/>
                      <w:marRight w:val="0"/>
                      <w:marTop w:val="0"/>
                      <w:marBottom w:val="0"/>
                      <w:divBdr>
                        <w:top w:val="none" w:sz="0" w:space="0" w:color="auto"/>
                        <w:left w:val="none" w:sz="0" w:space="0" w:color="auto"/>
                        <w:bottom w:val="none" w:sz="0" w:space="0" w:color="auto"/>
                        <w:right w:val="none" w:sz="0" w:space="0" w:color="auto"/>
                      </w:divBdr>
                      <w:divsChild>
                        <w:div w:id="373237631">
                          <w:marLeft w:val="0"/>
                          <w:marRight w:val="0"/>
                          <w:marTop w:val="0"/>
                          <w:marBottom w:val="0"/>
                          <w:divBdr>
                            <w:top w:val="none" w:sz="0" w:space="0" w:color="auto"/>
                            <w:left w:val="none" w:sz="0" w:space="0" w:color="auto"/>
                            <w:bottom w:val="none" w:sz="0" w:space="0" w:color="auto"/>
                            <w:right w:val="none" w:sz="0" w:space="0" w:color="auto"/>
                          </w:divBdr>
                        </w:div>
                      </w:divsChild>
                    </w:div>
                    <w:div w:id="1254431811">
                      <w:marLeft w:val="0"/>
                      <w:marRight w:val="0"/>
                      <w:marTop w:val="0"/>
                      <w:marBottom w:val="0"/>
                      <w:divBdr>
                        <w:top w:val="none" w:sz="0" w:space="0" w:color="auto"/>
                        <w:left w:val="none" w:sz="0" w:space="0" w:color="auto"/>
                        <w:bottom w:val="none" w:sz="0" w:space="0" w:color="auto"/>
                        <w:right w:val="none" w:sz="0" w:space="0" w:color="auto"/>
                      </w:divBdr>
                      <w:divsChild>
                        <w:div w:id="2628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7001">
              <w:marLeft w:val="0"/>
              <w:marRight w:val="0"/>
              <w:marTop w:val="0"/>
              <w:marBottom w:val="150"/>
              <w:divBdr>
                <w:top w:val="none" w:sz="0" w:space="0" w:color="auto"/>
                <w:left w:val="none" w:sz="0" w:space="0" w:color="auto"/>
                <w:bottom w:val="none" w:sz="0" w:space="0" w:color="auto"/>
                <w:right w:val="none" w:sz="0" w:space="0" w:color="auto"/>
              </w:divBdr>
            </w:div>
            <w:div w:id="2140218701">
              <w:marLeft w:val="0"/>
              <w:marRight w:val="0"/>
              <w:marTop w:val="0"/>
              <w:marBottom w:val="150"/>
              <w:divBdr>
                <w:top w:val="none" w:sz="0" w:space="0" w:color="auto"/>
                <w:left w:val="none" w:sz="0" w:space="0" w:color="auto"/>
                <w:bottom w:val="none" w:sz="0" w:space="0" w:color="auto"/>
                <w:right w:val="none" w:sz="0" w:space="0" w:color="auto"/>
              </w:divBdr>
              <w:divsChild>
                <w:div w:id="72943738">
                  <w:marLeft w:val="0"/>
                  <w:marRight w:val="0"/>
                  <w:marTop w:val="0"/>
                  <w:marBottom w:val="0"/>
                  <w:divBdr>
                    <w:top w:val="none" w:sz="0" w:space="0" w:color="auto"/>
                    <w:left w:val="none" w:sz="0" w:space="0" w:color="auto"/>
                    <w:bottom w:val="none" w:sz="0" w:space="0" w:color="auto"/>
                    <w:right w:val="none" w:sz="0" w:space="0" w:color="auto"/>
                  </w:divBdr>
                  <w:divsChild>
                    <w:div w:id="384184229">
                      <w:marLeft w:val="0"/>
                      <w:marRight w:val="0"/>
                      <w:marTop w:val="0"/>
                      <w:marBottom w:val="0"/>
                      <w:divBdr>
                        <w:top w:val="none" w:sz="0" w:space="0" w:color="auto"/>
                        <w:left w:val="none" w:sz="0" w:space="0" w:color="auto"/>
                        <w:bottom w:val="none" w:sz="0" w:space="0" w:color="auto"/>
                        <w:right w:val="none" w:sz="0" w:space="0" w:color="auto"/>
                      </w:divBdr>
                      <w:divsChild>
                        <w:div w:id="38627049">
                          <w:marLeft w:val="0"/>
                          <w:marRight w:val="0"/>
                          <w:marTop w:val="0"/>
                          <w:marBottom w:val="0"/>
                          <w:divBdr>
                            <w:top w:val="none" w:sz="0" w:space="0" w:color="auto"/>
                            <w:left w:val="none" w:sz="0" w:space="0" w:color="auto"/>
                            <w:bottom w:val="none" w:sz="0" w:space="0" w:color="auto"/>
                            <w:right w:val="none" w:sz="0" w:space="0" w:color="auto"/>
                          </w:divBdr>
                        </w:div>
                      </w:divsChild>
                    </w:div>
                    <w:div w:id="442504904">
                      <w:marLeft w:val="0"/>
                      <w:marRight w:val="0"/>
                      <w:marTop w:val="0"/>
                      <w:marBottom w:val="0"/>
                      <w:divBdr>
                        <w:top w:val="none" w:sz="0" w:space="0" w:color="auto"/>
                        <w:left w:val="none" w:sz="0" w:space="0" w:color="auto"/>
                        <w:bottom w:val="none" w:sz="0" w:space="0" w:color="auto"/>
                        <w:right w:val="none" w:sz="0" w:space="0" w:color="auto"/>
                      </w:divBdr>
                      <w:divsChild>
                        <w:div w:id="251664540">
                          <w:marLeft w:val="0"/>
                          <w:marRight w:val="0"/>
                          <w:marTop w:val="0"/>
                          <w:marBottom w:val="0"/>
                          <w:divBdr>
                            <w:top w:val="none" w:sz="0" w:space="0" w:color="auto"/>
                            <w:left w:val="none" w:sz="0" w:space="0" w:color="auto"/>
                            <w:bottom w:val="none" w:sz="0" w:space="0" w:color="auto"/>
                            <w:right w:val="none" w:sz="0" w:space="0" w:color="auto"/>
                          </w:divBdr>
                        </w:div>
                      </w:divsChild>
                    </w:div>
                    <w:div w:id="531839811">
                      <w:marLeft w:val="0"/>
                      <w:marRight w:val="0"/>
                      <w:marTop w:val="0"/>
                      <w:marBottom w:val="0"/>
                      <w:divBdr>
                        <w:top w:val="none" w:sz="0" w:space="0" w:color="auto"/>
                        <w:left w:val="none" w:sz="0" w:space="0" w:color="auto"/>
                        <w:bottom w:val="none" w:sz="0" w:space="0" w:color="auto"/>
                        <w:right w:val="none" w:sz="0" w:space="0" w:color="auto"/>
                      </w:divBdr>
                      <w:divsChild>
                        <w:div w:id="207300838">
                          <w:marLeft w:val="0"/>
                          <w:marRight w:val="0"/>
                          <w:marTop w:val="0"/>
                          <w:marBottom w:val="0"/>
                          <w:divBdr>
                            <w:top w:val="none" w:sz="0" w:space="0" w:color="auto"/>
                            <w:left w:val="none" w:sz="0" w:space="0" w:color="auto"/>
                            <w:bottom w:val="none" w:sz="0" w:space="0" w:color="auto"/>
                            <w:right w:val="none" w:sz="0" w:space="0" w:color="auto"/>
                          </w:divBdr>
                        </w:div>
                      </w:divsChild>
                    </w:div>
                    <w:div w:id="876166635">
                      <w:marLeft w:val="0"/>
                      <w:marRight w:val="0"/>
                      <w:marTop w:val="0"/>
                      <w:marBottom w:val="0"/>
                      <w:divBdr>
                        <w:top w:val="none" w:sz="0" w:space="0" w:color="auto"/>
                        <w:left w:val="none" w:sz="0" w:space="0" w:color="auto"/>
                        <w:bottom w:val="none" w:sz="0" w:space="0" w:color="auto"/>
                        <w:right w:val="none" w:sz="0" w:space="0" w:color="auto"/>
                      </w:divBdr>
                      <w:divsChild>
                        <w:div w:id="143857527">
                          <w:marLeft w:val="0"/>
                          <w:marRight w:val="0"/>
                          <w:marTop w:val="0"/>
                          <w:marBottom w:val="0"/>
                          <w:divBdr>
                            <w:top w:val="none" w:sz="0" w:space="0" w:color="auto"/>
                            <w:left w:val="none" w:sz="0" w:space="0" w:color="auto"/>
                            <w:bottom w:val="none" w:sz="0" w:space="0" w:color="auto"/>
                            <w:right w:val="none" w:sz="0" w:space="0" w:color="auto"/>
                          </w:divBdr>
                        </w:div>
                      </w:divsChild>
                    </w:div>
                    <w:div w:id="1456020963">
                      <w:marLeft w:val="0"/>
                      <w:marRight w:val="0"/>
                      <w:marTop w:val="0"/>
                      <w:marBottom w:val="0"/>
                      <w:divBdr>
                        <w:top w:val="none" w:sz="0" w:space="0" w:color="auto"/>
                        <w:left w:val="none" w:sz="0" w:space="0" w:color="auto"/>
                        <w:bottom w:val="none" w:sz="0" w:space="0" w:color="auto"/>
                        <w:right w:val="none" w:sz="0" w:space="0" w:color="auto"/>
                      </w:divBdr>
                      <w:divsChild>
                        <w:div w:id="549265653">
                          <w:marLeft w:val="0"/>
                          <w:marRight w:val="0"/>
                          <w:marTop w:val="0"/>
                          <w:marBottom w:val="0"/>
                          <w:divBdr>
                            <w:top w:val="none" w:sz="0" w:space="0" w:color="auto"/>
                            <w:left w:val="none" w:sz="0" w:space="0" w:color="auto"/>
                            <w:bottom w:val="none" w:sz="0" w:space="0" w:color="auto"/>
                            <w:right w:val="none" w:sz="0" w:space="0" w:color="auto"/>
                          </w:divBdr>
                        </w:div>
                      </w:divsChild>
                    </w:div>
                    <w:div w:id="1578245606">
                      <w:marLeft w:val="0"/>
                      <w:marRight w:val="0"/>
                      <w:marTop w:val="120"/>
                      <w:marBottom w:val="0"/>
                      <w:divBdr>
                        <w:top w:val="none" w:sz="0" w:space="0" w:color="auto"/>
                        <w:left w:val="none" w:sz="0" w:space="0" w:color="auto"/>
                        <w:bottom w:val="none" w:sz="0" w:space="0" w:color="auto"/>
                        <w:right w:val="none" w:sz="0" w:space="0" w:color="auto"/>
                      </w:divBdr>
                      <w:divsChild>
                        <w:div w:id="2123457312">
                          <w:marLeft w:val="0"/>
                          <w:marRight w:val="0"/>
                          <w:marTop w:val="0"/>
                          <w:marBottom w:val="0"/>
                          <w:divBdr>
                            <w:top w:val="none" w:sz="0" w:space="0" w:color="auto"/>
                            <w:left w:val="none" w:sz="0" w:space="0" w:color="auto"/>
                            <w:bottom w:val="none" w:sz="0" w:space="0" w:color="auto"/>
                            <w:right w:val="none" w:sz="0" w:space="0" w:color="auto"/>
                          </w:divBdr>
                        </w:div>
                      </w:divsChild>
                    </w:div>
                    <w:div w:id="1768698450">
                      <w:marLeft w:val="0"/>
                      <w:marRight w:val="0"/>
                      <w:marTop w:val="0"/>
                      <w:marBottom w:val="0"/>
                      <w:divBdr>
                        <w:top w:val="none" w:sz="0" w:space="0" w:color="auto"/>
                        <w:left w:val="none" w:sz="0" w:space="0" w:color="auto"/>
                        <w:bottom w:val="none" w:sz="0" w:space="0" w:color="auto"/>
                        <w:right w:val="none" w:sz="0" w:space="0" w:color="auto"/>
                      </w:divBdr>
                      <w:divsChild>
                        <w:div w:id="1899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1506">
                  <w:marLeft w:val="0"/>
                  <w:marRight w:val="0"/>
                  <w:marTop w:val="120"/>
                  <w:marBottom w:val="0"/>
                  <w:divBdr>
                    <w:top w:val="none" w:sz="0" w:space="0" w:color="auto"/>
                    <w:left w:val="none" w:sz="0" w:space="0" w:color="auto"/>
                    <w:bottom w:val="none" w:sz="0" w:space="0" w:color="auto"/>
                    <w:right w:val="none" w:sz="0" w:space="0" w:color="auto"/>
                  </w:divBdr>
                </w:div>
                <w:div w:id="368531847">
                  <w:marLeft w:val="0"/>
                  <w:marRight w:val="0"/>
                  <w:marTop w:val="0"/>
                  <w:marBottom w:val="0"/>
                  <w:divBdr>
                    <w:top w:val="none" w:sz="0" w:space="0" w:color="auto"/>
                    <w:left w:val="none" w:sz="0" w:space="0" w:color="auto"/>
                    <w:bottom w:val="none" w:sz="0" w:space="0" w:color="auto"/>
                    <w:right w:val="none" w:sz="0" w:space="0" w:color="auto"/>
                  </w:divBdr>
                </w:div>
                <w:div w:id="653603780">
                  <w:marLeft w:val="0"/>
                  <w:marRight w:val="0"/>
                  <w:marTop w:val="0"/>
                  <w:marBottom w:val="0"/>
                  <w:divBdr>
                    <w:top w:val="none" w:sz="0" w:space="0" w:color="auto"/>
                    <w:left w:val="none" w:sz="0" w:space="0" w:color="auto"/>
                    <w:bottom w:val="none" w:sz="0" w:space="0" w:color="auto"/>
                    <w:right w:val="none" w:sz="0" w:space="0" w:color="auto"/>
                  </w:divBdr>
                </w:div>
                <w:div w:id="988901721">
                  <w:marLeft w:val="0"/>
                  <w:marRight w:val="0"/>
                  <w:marTop w:val="0"/>
                  <w:marBottom w:val="150"/>
                  <w:divBdr>
                    <w:top w:val="none" w:sz="0" w:space="0" w:color="auto"/>
                    <w:left w:val="none" w:sz="0" w:space="0" w:color="auto"/>
                    <w:bottom w:val="none" w:sz="0" w:space="0" w:color="auto"/>
                    <w:right w:val="none" w:sz="0" w:space="0" w:color="auto"/>
                  </w:divBdr>
                </w:div>
                <w:div w:id="1032420844">
                  <w:marLeft w:val="0"/>
                  <w:marRight w:val="0"/>
                  <w:marTop w:val="0"/>
                  <w:marBottom w:val="150"/>
                  <w:divBdr>
                    <w:top w:val="none" w:sz="0" w:space="0" w:color="auto"/>
                    <w:left w:val="none" w:sz="0" w:space="0" w:color="auto"/>
                    <w:bottom w:val="none" w:sz="0" w:space="0" w:color="auto"/>
                    <w:right w:val="none" w:sz="0" w:space="0" w:color="auto"/>
                  </w:divBdr>
                </w:div>
                <w:div w:id="1215266614">
                  <w:marLeft w:val="0"/>
                  <w:marRight w:val="0"/>
                  <w:marTop w:val="0"/>
                  <w:marBottom w:val="0"/>
                  <w:divBdr>
                    <w:top w:val="none" w:sz="0" w:space="0" w:color="auto"/>
                    <w:left w:val="none" w:sz="0" w:space="0" w:color="auto"/>
                    <w:bottom w:val="none" w:sz="0" w:space="0" w:color="auto"/>
                    <w:right w:val="none" w:sz="0" w:space="0" w:color="auto"/>
                  </w:divBdr>
                </w:div>
                <w:div w:id="1303071690">
                  <w:marLeft w:val="0"/>
                  <w:marRight w:val="0"/>
                  <w:marTop w:val="0"/>
                  <w:marBottom w:val="0"/>
                  <w:divBdr>
                    <w:top w:val="none" w:sz="0" w:space="0" w:color="auto"/>
                    <w:left w:val="none" w:sz="0" w:space="0" w:color="auto"/>
                    <w:bottom w:val="none" w:sz="0" w:space="0" w:color="auto"/>
                    <w:right w:val="none" w:sz="0" w:space="0" w:color="auto"/>
                  </w:divBdr>
                </w:div>
                <w:div w:id="1564367673">
                  <w:marLeft w:val="0"/>
                  <w:marRight w:val="0"/>
                  <w:marTop w:val="0"/>
                  <w:marBottom w:val="0"/>
                  <w:divBdr>
                    <w:top w:val="none" w:sz="0" w:space="0" w:color="auto"/>
                    <w:left w:val="none" w:sz="0" w:space="0" w:color="auto"/>
                    <w:bottom w:val="none" w:sz="0" w:space="0" w:color="auto"/>
                    <w:right w:val="none" w:sz="0" w:space="0" w:color="auto"/>
                  </w:divBdr>
                </w:div>
                <w:div w:id="1595699887">
                  <w:marLeft w:val="0"/>
                  <w:marRight w:val="0"/>
                  <w:marTop w:val="0"/>
                  <w:marBottom w:val="0"/>
                  <w:divBdr>
                    <w:top w:val="none" w:sz="0" w:space="0" w:color="auto"/>
                    <w:left w:val="none" w:sz="0" w:space="0" w:color="auto"/>
                    <w:bottom w:val="none" w:sz="0" w:space="0" w:color="auto"/>
                    <w:right w:val="none" w:sz="0" w:space="0" w:color="auto"/>
                  </w:divBdr>
                </w:div>
                <w:div w:id="19054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2209">
      <w:bodyDiv w:val="1"/>
      <w:marLeft w:val="0"/>
      <w:marRight w:val="0"/>
      <w:marTop w:val="0"/>
      <w:marBottom w:val="0"/>
      <w:divBdr>
        <w:top w:val="none" w:sz="0" w:space="0" w:color="auto"/>
        <w:left w:val="none" w:sz="0" w:space="0" w:color="auto"/>
        <w:bottom w:val="none" w:sz="0" w:space="0" w:color="auto"/>
        <w:right w:val="none" w:sz="0" w:space="0" w:color="auto"/>
      </w:divBdr>
    </w:div>
    <w:div w:id="1060908666">
      <w:bodyDiv w:val="1"/>
      <w:marLeft w:val="0"/>
      <w:marRight w:val="0"/>
      <w:marTop w:val="0"/>
      <w:marBottom w:val="0"/>
      <w:divBdr>
        <w:top w:val="none" w:sz="0" w:space="0" w:color="auto"/>
        <w:left w:val="none" w:sz="0" w:space="0" w:color="auto"/>
        <w:bottom w:val="none" w:sz="0" w:space="0" w:color="auto"/>
        <w:right w:val="none" w:sz="0" w:space="0" w:color="auto"/>
      </w:divBdr>
      <w:divsChild>
        <w:div w:id="1102411885">
          <w:marLeft w:val="0"/>
          <w:marRight w:val="0"/>
          <w:marTop w:val="0"/>
          <w:marBottom w:val="75"/>
          <w:divBdr>
            <w:top w:val="none" w:sz="0" w:space="0" w:color="auto"/>
            <w:left w:val="none" w:sz="0" w:space="0" w:color="auto"/>
            <w:bottom w:val="none" w:sz="0" w:space="0" w:color="auto"/>
            <w:right w:val="none" w:sz="0" w:space="0" w:color="auto"/>
          </w:divBdr>
        </w:div>
      </w:divsChild>
    </w:div>
    <w:div w:id="1118990228">
      <w:bodyDiv w:val="1"/>
      <w:marLeft w:val="0"/>
      <w:marRight w:val="0"/>
      <w:marTop w:val="0"/>
      <w:marBottom w:val="0"/>
      <w:divBdr>
        <w:top w:val="none" w:sz="0" w:space="0" w:color="auto"/>
        <w:left w:val="none" w:sz="0" w:space="0" w:color="auto"/>
        <w:bottom w:val="none" w:sz="0" w:space="0" w:color="auto"/>
        <w:right w:val="none" w:sz="0" w:space="0" w:color="auto"/>
      </w:divBdr>
    </w:div>
    <w:div w:id="167919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ND%20Tmplate%20for%20new%20system\dmg-2023-11-19_07-06pm\1650578-Blank_Letter-size_5e_Word_Template_1.1.dotx" TargetMode="External"/></Relationships>
</file>

<file path=word/theme/theme1.xml><?xml version="1.0" encoding="utf-8"?>
<a:theme xmlns:a="http://schemas.openxmlformats.org/drawingml/2006/main" name="Office Theme">
  <a:themeElements>
    <a:clrScheme name="5E">
      <a:dk1>
        <a:sysClr val="windowText" lastClr="000000"/>
      </a:dk1>
      <a:lt1>
        <a:sysClr val="window" lastClr="FFFFFF"/>
      </a:lt1>
      <a:dk2>
        <a:srgbClr val="1F497D"/>
      </a:dk2>
      <a:lt2>
        <a:srgbClr val="EEECE1"/>
      </a:lt2>
      <a:accent1>
        <a:srgbClr val="953734"/>
      </a:accent1>
      <a:accent2>
        <a:srgbClr val="E1C275"/>
      </a:accent2>
      <a:accent3>
        <a:srgbClr val="C7CED7"/>
      </a:accent3>
      <a:accent4>
        <a:srgbClr val="A4C0BF"/>
      </a:accent4>
      <a:accent5>
        <a:srgbClr val="4BACC6"/>
      </a:accent5>
      <a:accent6>
        <a:srgbClr val="F79646"/>
      </a:accent6>
      <a:hlink>
        <a:srgbClr val="953734"/>
      </a:hlink>
      <a:folHlink>
        <a:srgbClr val="CF78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FBEBB-6508-409D-9F41-0FB2D51B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1650578-Blank_Letter-size_5e_Word_Template_1.1.dotx</Template>
  <TotalTime>202</TotalTime>
  <Pages>14</Pages>
  <Words>4449</Words>
  <Characters>25365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Dungeon</dc:creator>
  <cp:keywords/>
  <dc:description/>
  <cp:lastModifiedBy>nicholas vanderwerff</cp:lastModifiedBy>
  <cp:revision>22</cp:revision>
  <cp:lastPrinted>2024-06-26T00:22:00Z</cp:lastPrinted>
  <dcterms:created xsi:type="dcterms:W3CDTF">2023-12-13T03:44:00Z</dcterms:created>
  <dcterms:modified xsi:type="dcterms:W3CDTF">2024-06-30T07:01:00Z</dcterms:modified>
</cp:coreProperties>
</file>