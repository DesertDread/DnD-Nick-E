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5C01C450" w14:textId="74809C3E" w:rsidR="006F4D11" w:rsidRPr="006F4D11" w:rsidRDefault="006F4D11" w:rsidP="006F4D11">
      <w:pPr>
        <w:spacing w:line="240" w:lineRule="auto"/>
        <w:rPr>
          <w:rFonts w:ascii="Times New Roman" w:hAnsi="Times New Roman" w:cs="Times New Roman"/>
          <w:sz w:val="20"/>
          <w:lang w:val="en"/>
        </w:rPr>
      </w:pPr>
      <w:r w:rsidRPr="006F4D11">
        <w:rPr>
          <w:rFonts w:ascii="Times New Roman" w:hAnsi="Times New Roman" w:cs="Times New Roman"/>
          <w:noProof/>
          <w:sz w:val="20"/>
        </w:rPr>
        <mc:AlternateContent>
          <mc:Choice Requires="wps">
            <w:drawing>
              <wp:anchor distT="0" distB="0" distL="114300" distR="114300" simplePos="0" relativeHeight="251661312" behindDoc="0" locked="0" layoutInCell="1" allowOverlap="1" wp14:anchorId="7FA4A3F7" wp14:editId="07C5A427">
                <wp:simplePos x="0" y="0"/>
                <wp:positionH relativeFrom="column">
                  <wp:posOffset>-240030</wp:posOffset>
                </wp:positionH>
                <wp:positionV relativeFrom="margin">
                  <wp:posOffset>-104775</wp:posOffset>
                </wp:positionV>
                <wp:extent cx="6572250" cy="4714875"/>
                <wp:effectExtent l="114300" t="114300" r="152400" b="180975"/>
                <wp:wrapTopAndBottom/>
                <wp:docPr id="1483667182" name="Text Box 1483667182"/>
                <wp:cNvGraphicFramePr/>
                <a:graphic xmlns:a="http://schemas.openxmlformats.org/drawingml/2006/main">
                  <a:graphicData uri="http://schemas.microsoft.com/office/word/2010/wordprocessingShape">
                    <wps:wsp>
                      <wps:cNvSpPr txBox="1"/>
                      <wps:spPr>
                        <a:xfrm>
                          <a:off x="0" y="0"/>
                          <a:ext cx="6572250" cy="4714875"/>
                        </a:xfrm>
                        <a:custGeom>
                          <a:avLst/>
                          <a:gdLst>
                            <a:gd name="connsiteX0" fmla="*/ 0 w 6572250"/>
                            <a:gd name="connsiteY0" fmla="*/ 0 h 4714875"/>
                            <a:gd name="connsiteX1" fmla="*/ 788670 w 6572250"/>
                            <a:gd name="connsiteY1" fmla="*/ 0 h 4714875"/>
                            <a:gd name="connsiteX2" fmla="*/ 1445895 w 6572250"/>
                            <a:gd name="connsiteY2" fmla="*/ 0 h 4714875"/>
                            <a:gd name="connsiteX3" fmla="*/ 2103120 w 6572250"/>
                            <a:gd name="connsiteY3" fmla="*/ 0 h 4714875"/>
                            <a:gd name="connsiteX4" fmla="*/ 2891790 w 6572250"/>
                            <a:gd name="connsiteY4" fmla="*/ 0 h 4714875"/>
                            <a:gd name="connsiteX5" fmla="*/ 3351848 w 6572250"/>
                            <a:gd name="connsiteY5" fmla="*/ 0 h 4714875"/>
                            <a:gd name="connsiteX6" fmla="*/ 4140518 w 6572250"/>
                            <a:gd name="connsiteY6" fmla="*/ 0 h 4714875"/>
                            <a:gd name="connsiteX7" fmla="*/ 4797743 w 6572250"/>
                            <a:gd name="connsiteY7" fmla="*/ 0 h 4714875"/>
                            <a:gd name="connsiteX8" fmla="*/ 5389245 w 6572250"/>
                            <a:gd name="connsiteY8" fmla="*/ 0 h 4714875"/>
                            <a:gd name="connsiteX9" fmla="*/ 5849302 w 6572250"/>
                            <a:gd name="connsiteY9" fmla="*/ 0 h 4714875"/>
                            <a:gd name="connsiteX10" fmla="*/ 6572250 w 6572250"/>
                            <a:gd name="connsiteY10" fmla="*/ 0 h 4714875"/>
                            <a:gd name="connsiteX11" fmla="*/ 6572250 w 6572250"/>
                            <a:gd name="connsiteY11" fmla="*/ 767851 h 4714875"/>
                            <a:gd name="connsiteX12" fmla="*/ 6572250 w 6572250"/>
                            <a:gd name="connsiteY12" fmla="*/ 1299958 h 4714875"/>
                            <a:gd name="connsiteX13" fmla="*/ 6572250 w 6572250"/>
                            <a:gd name="connsiteY13" fmla="*/ 2067809 h 4714875"/>
                            <a:gd name="connsiteX14" fmla="*/ 6572250 w 6572250"/>
                            <a:gd name="connsiteY14" fmla="*/ 2835661 h 4714875"/>
                            <a:gd name="connsiteX15" fmla="*/ 6572250 w 6572250"/>
                            <a:gd name="connsiteY15" fmla="*/ 3367768 h 4714875"/>
                            <a:gd name="connsiteX16" fmla="*/ 6572250 w 6572250"/>
                            <a:gd name="connsiteY16" fmla="*/ 4041321 h 4714875"/>
                            <a:gd name="connsiteX17" fmla="*/ 6572250 w 6572250"/>
                            <a:gd name="connsiteY17" fmla="*/ 4714875 h 4714875"/>
                            <a:gd name="connsiteX18" fmla="*/ 5783580 w 6572250"/>
                            <a:gd name="connsiteY18" fmla="*/ 4714875 h 4714875"/>
                            <a:gd name="connsiteX19" fmla="*/ 5323523 w 6572250"/>
                            <a:gd name="connsiteY19" fmla="*/ 4714875 h 4714875"/>
                            <a:gd name="connsiteX20" fmla="*/ 4732020 w 6572250"/>
                            <a:gd name="connsiteY20" fmla="*/ 4714875 h 4714875"/>
                            <a:gd name="connsiteX21" fmla="*/ 4206240 w 6572250"/>
                            <a:gd name="connsiteY21" fmla="*/ 4714875 h 4714875"/>
                            <a:gd name="connsiteX22" fmla="*/ 3614737 w 6572250"/>
                            <a:gd name="connsiteY22" fmla="*/ 4714875 h 4714875"/>
                            <a:gd name="connsiteX23" fmla="*/ 3088958 w 6572250"/>
                            <a:gd name="connsiteY23" fmla="*/ 4714875 h 4714875"/>
                            <a:gd name="connsiteX24" fmla="*/ 2497455 w 6572250"/>
                            <a:gd name="connsiteY24" fmla="*/ 4714875 h 4714875"/>
                            <a:gd name="connsiteX25" fmla="*/ 1840230 w 6572250"/>
                            <a:gd name="connsiteY25" fmla="*/ 4714875 h 4714875"/>
                            <a:gd name="connsiteX26" fmla="*/ 1051560 w 6572250"/>
                            <a:gd name="connsiteY26" fmla="*/ 4714875 h 4714875"/>
                            <a:gd name="connsiteX27" fmla="*/ 0 w 6572250"/>
                            <a:gd name="connsiteY27" fmla="*/ 4714875 h 4714875"/>
                            <a:gd name="connsiteX28" fmla="*/ 0 w 6572250"/>
                            <a:gd name="connsiteY28" fmla="*/ 3994173 h 4714875"/>
                            <a:gd name="connsiteX29" fmla="*/ 0 w 6572250"/>
                            <a:gd name="connsiteY29" fmla="*/ 3273470 h 4714875"/>
                            <a:gd name="connsiteX30" fmla="*/ 0 w 6572250"/>
                            <a:gd name="connsiteY30" fmla="*/ 2505619 h 4714875"/>
                            <a:gd name="connsiteX31" fmla="*/ 0 w 6572250"/>
                            <a:gd name="connsiteY31" fmla="*/ 1926363 h 4714875"/>
                            <a:gd name="connsiteX32" fmla="*/ 0 w 6572250"/>
                            <a:gd name="connsiteY32" fmla="*/ 1158512 h 4714875"/>
                            <a:gd name="connsiteX33" fmla="*/ 0 w 6572250"/>
                            <a:gd name="connsiteY33" fmla="*/ 0 h 471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6572250" h="4714875" fill="none" extrusionOk="0">
                              <a:moveTo>
                                <a:pt x="0" y="0"/>
                              </a:moveTo>
                              <a:cubicBezTo>
                                <a:pt x="255020" y="-11937"/>
                                <a:pt x="525045" y="36864"/>
                                <a:pt x="788670" y="0"/>
                              </a:cubicBezTo>
                              <a:cubicBezTo>
                                <a:pt x="1052295" y="-36864"/>
                                <a:pt x="1288562" y="13951"/>
                                <a:pt x="1445895" y="0"/>
                              </a:cubicBezTo>
                              <a:cubicBezTo>
                                <a:pt x="1603228" y="-13951"/>
                                <a:pt x="1905412" y="32064"/>
                                <a:pt x="2103120" y="0"/>
                              </a:cubicBezTo>
                              <a:cubicBezTo>
                                <a:pt x="2300828" y="-32064"/>
                                <a:pt x="2520804" y="-34766"/>
                                <a:pt x="2891790" y="0"/>
                              </a:cubicBezTo>
                              <a:cubicBezTo>
                                <a:pt x="3262776" y="34766"/>
                                <a:pt x="3202419" y="-15928"/>
                                <a:pt x="3351848" y="0"/>
                              </a:cubicBezTo>
                              <a:cubicBezTo>
                                <a:pt x="3501277" y="15928"/>
                                <a:pt x="3844850" y="33634"/>
                                <a:pt x="4140518" y="0"/>
                              </a:cubicBezTo>
                              <a:cubicBezTo>
                                <a:pt x="4436186" y="-33634"/>
                                <a:pt x="4589440" y="-4352"/>
                                <a:pt x="4797743" y="0"/>
                              </a:cubicBezTo>
                              <a:cubicBezTo>
                                <a:pt x="5006047" y="4352"/>
                                <a:pt x="5150250" y="8889"/>
                                <a:pt x="5389245" y="0"/>
                              </a:cubicBezTo>
                              <a:cubicBezTo>
                                <a:pt x="5628240" y="-8889"/>
                                <a:pt x="5641357" y="-9903"/>
                                <a:pt x="5849302" y="0"/>
                              </a:cubicBezTo>
                              <a:cubicBezTo>
                                <a:pt x="6057247" y="9903"/>
                                <a:pt x="6392124" y="13290"/>
                                <a:pt x="6572250" y="0"/>
                              </a:cubicBezTo>
                              <a:cubicBezTo>
                                <a:pt x="6586722" y="333358"/>
                                <a:pt x="6563382" y="587926"/>
                                <a:pt x="6572250" y="767851"/>
                              </a:cubicBezTo>
                              <a:cubicBezTo>
                                <a:pt x="6581118" y="947776"/>
                                <a:pt x="6562278" y="1154764"/>
                                <a:pt x="6572250" y="1299958"/>
                              </a:cubicBezTo>
                              <a:cubicBezTo>
                                <a:pt x="6582222" y="1445152"/>
                                <a:pt x="6557353" y="1831240"/>
                                <a:pt x="6572250" y="2067809"/>
                              </a:cubicBezTo>
                              <a:cubicBezTo>
                                <a:pt x="6587147" y="2304378"/>
                                <a:pt x="6585752" y="2670477"/>
                                <a:pt x="6572250" y="2835661"/>
                              </a:cubicBezTo>
                              <a:cubicBezTo>
                                <a:pt x="6558748" y="3000845"/>
                                <a:pt x="6576748" y="3181571"/>
                                <a:pt x="6572250" y="3367768"/>
                              </a:cubicBezTo>
                              <a:cubicBezTo>
                                <a:pt x="6567752" y="3553965"/>
                                <a:pt x="6579066" y="3864532"/>
                                <a:pt x="6572250" y="4041321"/>
                              </a:cubicBezTo>
                              <a:cubicBezTo>
                                <a:pt x="6565434" y="4218110"/>
                                <a:pt x="6560433" y="4536375"/>
                                <a:pt x="6572250" y="4714875"/>
                              </a:cubicBezTo>
                              <a:cubicBezTo>
                                <a:pt x="6293005" y="4735156"/>
                                <a:pt x="6077235" y="4753991"/>
                                <a:pt x="5783580" y="4714875"/>
                              </a:cubicBezTo>
                              <a:cubicBezTo>
                                <a:pt x="5489925" y="4675760"/>
                                <a:pt x="5425975" y="4705420"/>
                                <a:pt x="5323523" y="4714875"/>
                              </a:cubicBezTo>
                              <a:cubicBezTo>
                                <a:pt x="5221071" y="4724330"/>
                                <a:pt x="5016416" y="4731094"/>
                                <a:pt x="4732020" y="4714875"/>
                              </a:cubicBezTo>
                              <a:cubicBezTo>
                                <a:pt x="4447624" y="4698656"/>
                                <a:pt x="4405310" y="4689966"/>
                                <a:pt x="4206240" y="4714875"/>
                              </a:cubicBezTo>
                              <a:cubicBezTo>
                                <a:pt x="4007170" y="4739784"/>
                                <a:pt x="3739123" y="4706154"/>
                                <a:pt x="3614737" y="4714875"/>
                              </a:cubicBezTo>
                              <a:cubicBezTo>
                                <a:pt x="3490351" y="4723596"/>
                                <a:pt x="3195710" y="4701297"/>
                                <a:pt x="3088958" y="4714875"/>
                              </a:cubicBezTo>
                              <a:cubicBezTo>
                                <a:pt x="2982206" y="4728453"/>
                                <a:pt x="2668350" y="4736155"/>
                                <a:pt x="2497455" y="4714875"/>
                              </a:cubicBezTo>
                              <a:cubicBezTo>
                                <a:pt x="2326560" y="4693595"/>
                                <a:pt x="2021887" y="4694788"/>
                                <a:pt x="1840230" y="4714875"/>
                              </a:cubicBezTo>
                              <a:cubicBezTo>
                                <a:pt x="1658574" y="4734962"/>
                                <a:pt x="1314485" y="4685686"/>
                                <a:pt x="1051560" y="4714875"/>
                              </a:cubicBezTo>
                              <a:cubicBezTo>
                                <a:pt x="788635" y="4744065"/>
                                <a:pt x="518843" y="4763956"/>
                                <a:pt x="0" y="4714875"/>
                              </a:cubicBezTo>
                              <a:cubicBezTo>
                                <a:pt x="-17228" y="4458907"/>
                                <a:pt x="-5269" y="4238408"/>
                                <a:pt x="0" y="3994173"/>
                              </a:cubicBezTo>
                              <a:cubicBezTo>
                                <a:pt x="5269" y="3749938"/>
                                <a:pt x="-24754" y="3526458"/>
                                <a:pt x="0" y="3273470"/>
                              </a:cubicBezTo>
                              <a:cubicBezTo>
                                <a:pt x="24754" y="3020482"/>
                                <a:pt x="-37084" y="2836147"/>
                                <a:pt x="0" y="2505619"/>
                              </a:cubicBezTo>
                              <a:cubicBezTo>
                                <a:pt x="37084" y="2175091"/>
                                <a:pt x="-4799" y="2097586"/>
                                <a:pt x="0" y="1926363"/>
                              </a:cubicBezTo>
                              <a:cubicBezTo>
                                <a:pt x="4799" y="1755140"/>
                                <a:pt x="38026" y="1361499"/>
                                <a:pt x="0" y="1158512"/>
                              </a:cubicBezTo>
                              <a:cubicBezTo>
                                <a:pt x="-38026" y="955525"/>
                                <a:pt x="-10234" y="356072"/>
                                <a:pt x="0" y="0"/>
                              </a:cubicBezTo>
                              <a:close/>
                            </a:path>
                            <a:path w="6572250" h="4714875" stroke="0" extrusionOk="0">
                              <a:moveTo>
                                <a:pt x="0" y="0"/>
                              </a:moveTo>
                              <a:cubicBezTo>
                                <a:pt x="185673" y="19845"/>
                                <a:pt x="478093" y="28845"/>
                                <a:pt x="657225" y="0"/>
                              </a:cubicBezTo>
                              <a:cubicBezTo>
                                <a:pt x="836358" y="-28845"/>
                                <a:pt x="1127569" y="-22516"/>
                                <a:pt x="1445895" y="0"/>
                              </a:cubicBezTo>
                              <a:cubicBezTo>
                                <a:pt x="1764221" y="22516"/>
                                <a:pt x="1866250" y="284"/>
                                <a:pt x="1971675" y="0"/>
                              </a:cubicBezTo>
                              <a:cubicBezTo>
                                <a:pt x="2077100" y="-284"/>
                                <a:pt x="2563885" y="21864"/>
                                <a:pt x="2760345" y="0"/>
                              </a:cubicBezTo>
                              <a:cubicBezTo>
                                <a:pt x="2956805" y="-21864"/>
                                <a:pt x="3169980" y="31878"/>
                                <a:pt x="3549015" y="0"/>
                              </a:cubicBezTo>
                              <a:cubicBezTo>
                                <a:pt x="3928050" y="-31878"/>
                                <a:pt x="3907377" y="-16305"/>
                                <a:pt x="4074795" y="0"/>
                              </a:cubicBezTo>
                              <a:cubicBezTo>
                                <a:pt x="4242213" y="16305"/>
                                <a:pt x="4497047" y="17544"/>
                                <a:pt x="4666298" y="0"/>
                              </a:cubicBezTo>
                              <a:cubicBezTo>
                                <a:pt x="4835549" y="-17544"/>
                                <a:pt x="5242052" y="23852"/>
                                <a:pt x="5389245" y="0"/>
                              </a:cubicBezTo>
                              <a:cubicBezTo>
                                <a:pt x="5536438" y="-23852"/>
                                <a:pt x="6110632" y="-13507"/>
                                <a:pt x="6572250" y="0"/>
                              </a:cubicBezTo>
                              <a:cubicBezTo>
                                <a:pt x="6604057" y="209680"/>
                                <a:pt x="6600243" y="387492"/>
                                <a:pt x="6572250" y="720702"/>
                              </a:cubicBezTo>
                              <a:cubicBezTo>
                                <a:pt x="6544257" y="1053912"/>
                                <a:pt x="6585238" y="1166175"/>
                                <a:pt x="6572250" y="1441405"/>
                              </a:cubicBezTo>
                              <a:cubicBezTo>
                                <a:pt x="6559262" y="1716635"/>
                                <a:pt x="6605774" y="1781903"/>
                                <a:pt x="6572250" y="2114958"/>
                              </a:cubicBezTo>
                              <a:cubicBezTo>
                                <a:pt x="6538726" y="2448013"/>
                                <a:pt x="6550917" y="2538155"/>
                                <a:pt x="6572250" y="2788512"/>
                              </a:cubicBezTo>
                              <a:cubicBezTo>
                                <a:pt x="6593583" y="3038869"/>
                                <a:pt x="6594074" y="3332919"/>
                                <a:pt x="6572250" y="3509214"/>
                              </a:cubicBezTo>
                              <a:cubicBezTo>
                                <a:pt x="6550426" y="3685509"/>
                                <a:pt x="6616439" y="4141763"/>
                                <a:pt x="6572250" y="4714875"/>
                              </a:cubicBezTo>
                              <a:cubicBezTo>
                                <a:pt x="6469092" y="4736291"/>
                                <a:pt x="6326398" y="4723599"/>
                                <a:pt x="6112193" y="4714875"/>
                              </a:cubicBezTo>
                              <a:cubicBezTo>
                                <a:pt x="5897988" y="4706151"/>
                                <a:pt x="5808363" y="4695934"/>
                                <a:pt x="5652135" y="4714875"/>
                              </a:cubicBezTo>
                              <a:cubicBezTo>
                                <a:pt x="5495907" y="4733816"/>
                                <a:pt x="5399440" y="4718563"/>
                                <a:pt x="5192078" y="4714875"/>
                              </a:cubicBezTo>
                              <a:cubicBezTo>
                                <a:pt x="4984716" y="4711187"/>
                                <a:pt x="4854048" y="4709542"/>
                                <a:pt x="4534853" y="4714875"/>
                              </a:cubicBezTo>
                              <a:cubicBezTo>
                                <a:pt x="4215658" y="4720208"/>
                                <a:pt x="4129404" y="4740045"/>
                                <a:pt x="3746182" y="4714875"/>
                              </a:cubicBezTo>
                              <a:cubicBezTo>
                                <a:pt x="3362960" y="4689705"/>
                                <a:pt x="3165056" y="4680953"/>
                                <a:pt x="2957512" y="4714875"/>
                              </a:cubicBezTo>
                              <a:cubicBezTo>
                                <a:pt x="2749968" y="4748798"/>
                                <a:pt x="2627254" y="4710356"/>
                                <a:pt x="2497455" y="4714875"/>
                              </a:cubicBezTo>
                              <a:cubicBezTo>
                                <a:pt x="2367656" y="4719394"/>
                                <a:pt x="2100381" y="4722160"/>
                                <a:pt x="1840230" y="4714875"/>
                              </a:cubicBezTo>
                              <a:cubicBezTo>
                                <a:pt x="1580079" y="4707590"/>
                                <a:pt x="1553887" y="4721018"/>
                                <a:pt x="1314450" y="4714875"/>
                              </a:cubicBezTo>
                              <a:cubicBezTo>
                                <a:pt x="1075013" y="4708732"/>
                                <a:pt x="880916" y="4737767"/>
                                <a:pt x="657225" y="4714875"/>
                              </a:cubicBezTo>
                              <a:cubicBezTo>
                                <a:pt x="433534" y="4691983"/>
                                <a:pt x="151800" y="4703801"/>
                                <a:pt x="0" y="4714875"/>
                              </a:cubicBezTo>
                              <a:cubicBezTo>
                                <a:pt x="-35715" y="4336105"/>
                                <a:pt x="-26477" y="4303495"/>
                                <a:pt x="0" y="3947024"/>
                              </a:cubicBezTo>
                              <a:cubicBezTo>
                                <a:pt x="26477" y="3590553"/>
                                <a:pt x="26030" y="3547232"/>
                                <a:pt x="0" y="3414917"/>
                              </a:cubicBezTo>
                              <a:cubicBezTo>
                                <a:pt x="-26030" y="3282602"/>
                                <a:pt x="687" y="3010264"/>
                                <a:pt x="0" y="2788512"/>
                              </a:cubicBezTo>
                              <a:cubicBezTo>
                                <a:pt x="-687" y="2566761"/>
                                <a:pt x="-2752" y="2372817"/>
                                <a:pt x="0" y="2067809"/>
                              </a:cubicBezTo>
                              <a:cubicBezTo>
                                <a:pt x="2752" y="1762801"/>
                                <a:pt x="-20576" y="1609931"/>
                                <a:pt x="0" y="1347107"/>
                              </a:cubicBezTo>
                              <a:cubicBezTo>
                                <a:pt x="20576" y="1084283"/>
                                <a:pt x="511" y="996589"/>
                                <a:pt x="0" y="720702"/>
                              </a:cubicBezTo>
                              <a:cubicBezTo>
                                <a:pt x="-511" y="444816"/>
                                <a:pt x="-2194" y="272113"/>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089A2FEE" w14:textId="77777777" w:rsidR="006F4D11" w:rsidRPr="002C1527" w:rsidRDefault="006F4D11" w:rsidP="006F4D11">
                            <w:pPr>
                              <w:pStyle w:val="5E-TABLETITLE"/>
                            </w:pPr>
                            <w:r>
                              <w:t>Fighter Class</w:t>
                            </w:r>
                          </w:p>
                          <w:tbl>
                            <w:tblPr>
                              <w:tblStyle w:val="5ETABLE"/>
                              <w:tblW w:w="9900" w:type="dxa"/>
                              <w:tblLayout w:type="fixed"/>
                              <w:tblLook w:val="04A0" w:firstRow="1" w:lastRow="0" w:firstColumn="1" w:lastColumn="0" w:noHBand="0" w:noVBand="1"/>
                            </w:tblPr>
                            <w:tblGrid>
                              <w:gridCol w:w="540"/>
                              <w:gridCol w:w="1080"/>
                              <w:gridCol w:w="8280"/>
                            </w:tblGrid>
                            <w:tr w:rsidR="006F4D11" w:rsidRPr="00C6067D" w14:paraId="333E972F" w14:textId="77777777" w:rsidTr="006F4D11">
                              <w:trPr>
                                <w:cnfStyle w:val="100000000000" w:firstRow="1" w:lastRow="0" w:firstColumn="0" w:lastColumn="0" w:oddVBand="0" w:evenVBand="0" w:oddHBand="0" w:evenHBand="0" w:firstRowFirstColumn="0" w:firstRowLastColumn="0" w:lastRowFirstColumn="0" w:lastRowLastColumn="0"/>
                              </w:trPr>
                              <w:tc>
                                <w:tcPr>
                                  <w:tcW w:w="540" w:type="dxa"/>
                                </w:tcPr>
                                <w:p w14:paraId="1E2D737D" w14:textId="77777777" w:rsidR="006F4D11" w:rsidRPr="009768A1" w:rsidRDefault="006F4D11" w:rsidP="008A0536">
                                  <w:pPr>
                                    <w:pStyle w:val="5E-TABLECELL"/>
                                    <w:rPr>
                                      <w:rStyle w:val="5ECHARBOLD"/>
                                    </w:rPr>
                                  </w:pPr>
                                  <w:r w:rsidRPr="009768A1">
                                    <w:rPr>
                                      <w:rStyle w:val="5ECHARBOLD"/>
                                    </w:rPr>
                                    <w:t>Level</w:t>
                                  </w:r>
                                </w:p>
                              </w:tc>
                              <w:tc>
                                <w:tcPr>
                                  <w:tcW w:w="1080" w:type="dxa"/>
                                </w:tcPr>
                                <w:p w14:paraId="50B43476" w14:textId="77777777" w:rsidR="006F4D11" w:rsidRPr="009768A1" w:rsidRDefault="006F4D11" w:rsidP="008A0536">
                                  <w:pPr>
                                    <w:pStyle w:val="5E-TABLECELL"/>
                                    <w:rPr>
                                      <w:rStyle w:val="5ECHARBOLD"/>
                                    </w:rPr>
                                  </w:pPr>
                                  <w:r w:rsidRPr="009768A1">
                                    <w:rPr>
                                      <w:rStyle w:val="5ECHARBOLD"/>
                                    </w:rPr>
                                    <w:t>Proficiency Bonus</w:t>
                                  </w:r>
                                </w:p>
                              </w:tc>
                              <w:tc>
                                <w:tcPr>
                                  <w:tcW w:w="8280" w:type="dxa"/>
                                </w:tcPr>
                                <w:p w14:paraId="2C4D7998" w14:textId="77777777" w:rsidR="006F4D11" w:rsidRPr="009768A1" w:rsidRDefault="006F4D11" w:rsidP="008A0536">
                                  <w:pPr>
                                    <w:pStyle w:val="5E-TABLECELL"/>
                                    <w:rPr>
                                      <w:rStyle w:val="5ECHARBOLD"/>
                                    </w:rPr>
                                  </w:pPr>
                                  <w:r w:rsidRPr="009768A1">
                                    <w:rPr>
                                      <w:rStyle w:val="5ECHARBOLD"/>
                                    </w:rPr>
                                    <w:t>Features</w:t>
                                  </w:r>
                                </w:p>
                              </w:tc>
                            </w:tr>
                            <w:tr w:rsidR="006F4D11" w:rsidRPr="00D65FAF" w14:paraId="532248C9" w14:textId="77777777" w:rsidTr="006F4D11">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033AAD2F" w14:textId="77777777" w:rsidR="006F4D11" w:rsidRPr="00D65FAF" w:rsidRDefault="006F4D11" w:rsidP="008A0536">
                                  <w:pPr>
                                    <w:pStyle w:val="5E-TABLECELL"/>
                                  </w:pPr>
                                  <w:r w:rsidRPr="00D65FAF">
                                    <w:t>1st</w:t>
                                  </w:r>
                                </w:p>
                              </w:tc>
                              <w:tc>
                                <w:tcPr>
                                  <w:tcW w:w="1080" w:type="dxa"/>
                                </w:tcPr>
                                <w:p w14:paraId="7D12A602" w14:textId="77777777" w:rsidR="006F4D11" w:rsidRPr="00D65FAF" w:rsidRDefault="006F4D11" w:rsidP="008A0536">
                                  <w:pPr>
                                    <w:pStyle w:val="5E-TABLECELL"/>
                                  </w:pPr>
                                  <w:r w:rsidRPr="00D65FAF">
                                    <w:t>+2</w:t>
                                  </w:r>
                                </w:p>
                              </w:tc>
                              <w:tc>
                                <w:tcPr>
                                  <w:tcW w:w="8280" w:type="dxa"/>
                                </w:tcPr>
                                <w:p w14:paraId="4F7794F0" w14:textId="77777777" w:rsidR="006F4D11" w:rsidRDefault="006F4D11" w:rsidP="008A0536">
                                  <w:pPr>
                                    <w:pStyle w:val="5E-TABLECELL"/>
                                  </w:pPr>
                                  <w:r>
                                    <w:t xml:space="preserve">Fighting Style, Second Wind, </w:t>
                                  </w:r>
                                </w:p>
                                <w:p w14:paraId="39998F7C" w14:textId="77777777" w:rsidR="006F4D11" w:rsidRPr="00D65FAF" w:rsidRDefault="006F4D11" w:rsidP="008A0536">
                                  <w:pPr>
                                    <w:pStyle w:val="5E-TABLECELL"/>
                                  </w:pPr>
                                  <w:r>
                                    <w:t>Master of Arms</w:t>
                                  </w:r>
                                </w:p>
                              </w:tc>
                            </w:tr>
                            <w:tr w:rsidR="006F4D11" w:rsidRPr="00D65FAF" w14:paraId="1E2EB969"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654F1E75" w14:textId="77777777" w:rsidR="006F4D11" w:rsidRPr="00D65FAF" w:rsidRDefault="006F4D11" w:rsidP="008A0536">
                                  <w:pPr>
                                    <w:pStyle w:val="5E-TABLECELL"/>
                                  </w:pPr>
                                  <w:r w:rsidRPr="00D65FAF">
                                    <w:t>2nd</w:t>
                                  </w:r>
                                </w:p>
                              </w:tc>
                              <w:tc>
                                <w:tcPr>
                                  <w:tcW w:w="1080" w:type="dxa"/>
                                </w:tcPr>
                                <w:p w14:paraId="27506DBC" w14:textId="77777777" w:rsidR="006F4D11" w:rsidRPr="00D65FAF" w:rsidRDefault="006F4D11" w:rsidP="008A0536">
                                  <w:pPr>
                                    <w:pStyle w:val="5E-TABLECELL"/>
                                  </w:pPr>
                                  <w:r w:rsidRPr="00D65FAF">
                                    <w:t>+2</w:t>
                                  </w:r>
                                </w:p>
                              </w:tc>
                              <w:tc>
                                <w:tcPr>
                                  <w:tcW w:w="8280" w:type="dxa"/>
                                </w:tcPr>
                                <w:p w14:paraId="538E891B" w14:textId="77777777" w:rsidR="006F4D11" w:rsidRPr="00D65FAF" w:rsidRDefault="006F4D11" w:rsidP="008A0536">
                                  <w:pPr>
                                    <w:pStyle w:val="5E-TABLECELL"/>
                                  </w:pPr>
                                  <w:r>
                                    <w:t>Action Surge (one use)</w:t>
                                  </w:r>
                                </w:p>
                              </w:tc>
                            </w:tr>
                            <w:tr w:rsidR="006F4D11" w:rsidRPr="00D65FAF" w14:paraId="5C9C3160"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018BBA81" w14:textId="77777777" w:rsidR="006F4D11" w:rsidRPr="00D65FAF" w:rsidRDefault="006F4D11" w:rsidP="008A0536">
                                  <w:pPr>
                                    <w:pStyle w:val="5E-TABLECELL"/>
                                  </w:pPr>
                                  <w:r w:rsidRPr="00D65FAF">
                                    <w:t>3</w:t>
                                  </w:r>
                                  <w:r>
                                    <w:t>r</w:t>
                                  </w:r>
                                  <w:r w:rsidRPr="00D65FAF">
                                    <w:t>d</w:t>
                                  </w:r>
                                </w:p>
                              </w:tc>
                              <w:tc>
                                <w:tcPr>
                                  <w:tcW w:w="1080" w:type="dxa"/>
                                </w:tcPr>
                                <w:p w14:paraId="687E93AB" w14:textId="77777777" w:rsidR="006F4D11" w:rsidRDefault="006F4D11" w:rsidP="008A0536">
                                  <w:pPr>
                                    <w:pStyle w:val="5E-TABLECELL"/>
                                  </w:pPr>
                                  <w:r w:rsidRPr="00D65FAF">
                                    <w:t>+2</w:t>
                                  </w:r>
                                </w:p>
                              </w:tc>
                              <w:tc>
                                <w:tcPr>
                                  <w:tcW w:w="8280" w:type="dxa"/>
                                </w:tcPr>
                                <w:p w14:paraId="5AF3F8CA" w14:textId="77777777" w:rsidR="006F4D11" w:rsidRPr="00D65FAF" w:rsidRDefault="006F4D11" w:rsidP="008A0536">
                                  <w:pPr>
                                    <w:pStyle w:val="5E-TABLECELL"/>
                                  </w:pPr>
                                  <w:r>
                                    <w:t>Martial Archetype</w:t>
                                  </w:r>
                                </w:p>
                              </w:tc>
                            </w:tr>
                            <w:tr w:rsidR="006F4D11" w:rsidRPr="00D65FAF" w14:paraId="6CB69452"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6F1F2177" w14:textId="77777777" w:rsidR="006F4D11" w:rsidRPr="00D65FAF" w:rsidRDefault="006F4D11" w:rsidP="008A0536">
                                  <w:pPr>
                                    <w:pStyle w:val="5E-TABLECELL"/>
                                  </w:pPr>
                                  <w:r w:rsidRPr="00D65FAF">
                                    <w:t>4th</w:t>
                                  </w:r>
                                </w:p>
                              </w:tc>
                              <w:tc>
                                <w:tcPr>
                                  <w:tcW w:w="1080" w:type="dxa"/>
                                </w:tcPr>
                                <w:p w14:paraId="1853BA29" w14:textId="77777777" w:rsidR="006F4D11" w:rsidRPr="00D65FAF" w:rsidRDefault="006F4D11" w:rsidP="008A0536">
                                  <w:pPr>
                                    <w:pStyle w:val="5E-TABLECELL"/>
                                  </w:pPr>
                                  <w:r w:rsidRPr="00D65FAF">
                                    <w:t>+2</w:t>
                                  </w:r>
                                </w:p>
                              </w:tc>
                              <w:tc>
                                <w:tcPr>
                                  <w:tcW w:w="8280" w:type="dxa"/>
                                </w:tcPr>
                                <w:p w14:paraId="5F1967F9" w14:textId="77777777" w:rsidR="006F4D11" w:rsidRPr="00D65FAF" w:rsidRDefault="006F4D11" w:rsidP="008A0536">
                                  <w:pPr>
                                    <w:pStyle w:val="5E-TABLECELL"/>
                                  </w:pPr>
                                  <w:r>
                                    <w:t>Feat- Martial</w:t>
                                  </w:r>
                                </w:p>
                              </w:tc>
                            </w:tr>
                            <w:tr w:rsidR="006F4D11" w:rsidRPr="00D65FAF" w14:paraId="5F113FD6"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3364F7F7" w14:textId="77777777" w:rsidR="006F4D11" w:rsidRPr="00D65FAF" w:rsidRDefault="006F4D11" w:rsidP="008A0536">
                                  <w:pPr>
                                    <w:pStyle w:val="5E-TABLECELL"/>
                                  </w:pPr>
                                  <w:r w:rsidRPr="00D65FAF">
                                    <w:t>5th</w:t>
                                  </w:r>
                                </w:p>
                              </w:tc>
                              <w:tc>
                                <w:tcPr>
                                  <w:tcW w:w="1080" w:type="dxa"/>
                                </w:tcPr>
                                <w:p w14:paraId="4389810B" w14:textId="77777777" w:rsidR="006F4D11" w:rsidRDefault="006F4D11" w:rsidP="008A0536">
                                  <w:pPr>
                                    <w:pStyle w:val="5E-TABLECELL"/>
                                  </w:pPr>
                                  <w:r w:rsidRPr="00D65FAF">
                                    <w:t>+3</w:t>
                                  </w:r>
                                </w:p>
                              </w:tc>
                              <w:tc>
                                <w:tcPr>
                                  <w:tcW w:w="8280" w:type="dxa"/>
                                </w:tcPr>
                                <w:p w14:paraId="0D285353" w14:textId="77777777" w:rsidR="006F4D11" w:rsidRPr="00D65FAF" w:rsidRDefault="006F4D11" w:rsidP="008A0536">
                                  <w:pPr>
                                    <w:pStyle w:val="5E-TABLECELL"/>
                                  </w:pPr>
                                  <w:r>
                                    <w:t>Extra Attack</w:t>
                                  </w:r>
                                </w:p>
                              </w:tc>
                            </w:tr>
                            <w:tr w:rsidR="006F4D11" w:rsidRPr="00D65FAF" w14:paraId="349FDE01"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33CAE6C9" w14:textId="77777777" w:rsidR="006F4D11" w:rsidRPr="00D65FAF" w:rsidRDefault="006F4D11" w:rsidP="008A0536">
                                  <w:pPr>
                                    <w:pStyle w:val="5E-TABLECELL"/>
                                  </w:pPr>
                                  <w:r w:rsidRPr="00D65FAF">
                                    <w:t>6th</w:t>
                                  </w:r>
                                </w:p>
                              </w:tc>
                              <w:tc>
                                <w:tcPr>
                                  <w:tcW w:w="1080" w:type="dxa"/>
                                </w:tcPr>
                                <w:p w14:paraId="0A047208" w14:textId="77777777" w:rsidR="006F4D11" w:rsidRPr="00D65FAF" w:rsidRDefault="006F4D11" w:rsidP="008A0536">
                                  <w:pPr>
                                    <w:pStyle w:val="5E-TABLECELL"/>
                                  </w:pPr>
                                  <w:r w:rsidRPr="00D65FAF">
                                    <w:t>+3</w:t>
                                  </w:r>
                                </w:p>
                              </w:tc>
                              <w:tc>
                                <w:tcPr>
                                  <w:tcW w:w="8280" w:type="dxa"/>
                                </w:tcPr>
                                <w:p w14:paraId="67975B8B" w14:textId="77777777" w:rsidR="006F4D11" w:rsidRPr="00D65FAF" w:rsidRDefault="006F4D11" w:rsidP="008A0536">
                                  <w:pPr>
                                    <w:pStyle w:val="5E-TABLECELL"/>
                                  </w:pPr>
                                  <w:r>
                                    <w:t>Feat</w:t>
                                  </w:r>
                                </w:p>
                              </w:tc>
                            </w:tr>
                            <w:tr w:rsidR="006F4D11" w:rsidRPr="00D65FAF" w14:paraId="0B9D28AA"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7414A586" w14:textId="77777777" w:rsidR="006F4D11" w:rsidRPr="00D65FAF" w:rsidRDefault="006F4D11" w:rsidP="008A0536">
                                  <w:pPr>
                                    <w:pStyle w:val="5E-TABLECELL"/>
                                  </w:pPr>
                                  <w:r w:rsidRPr="00D65FAF">
                                    <w:t>7th</w:t>
                                  </w:r>
                                </w:p>
                              </w:tc>
                              <w:tc>
                                <w:tcPr>
                                  <w:tcW w:w="1080" w:type="dxa"/>
                                </w:tcPr>
                                <w:p w14:paraId="571F0BBA" w14:textId="77777777" w:rsidR="006F4D11" w:rsidRDefault="006F4D11" w:rsidP="008A0536">
                                  <w:pPr>
                                    <w:pStyle w:val="5E-TABLECELL"/>
                                  </w:pPr>
                                  <w:r w:rsidRPr="00D65FAF">
                                    <w:t>+3</w:t>
                                  </w:r>
                                </w:p>
                              </w:tc>
                              <w:tc>
                                <w:tcPr>
                                  <w:tcW w:w="8280" w:type="dxa"/>
                                </w:tcPr>
                                <w:p w14:paraId="5D11B6C2" w14:textId="77777777" w:rsidR="006F4D11" w:rsidRPr="00D65FAF" w:rsidRDefault="006F4D11" w:rsidP="008A0536">
                                  <w:pPr>
                                    <w:pStyle w:val="5E-TABLECELL"/>
                                  </w:pPr>
                                  <w:r>
                                    <w:t>Martial Archetype feature</w:t>
                                  </w:r>
                                </w:p>
                              </w:tc>
                            </w:tr>
                            <w:tr w:rsidR="006F4D11" w:rsidRPr="00D65FAF" w14:paraId="51C50A45"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272DC2B9" w14:textId="77777777" w:rsidR="006F4D11" w:rsidRPr="00D65FAF" w:rsidRDefault="006F4D11" w:rsidP="008A0536">
                                  <w:pPr>
                                    <w:pStyle w:val="5E-TABLECELL"/>
                                  </w:pPr>
                                  <w:r w:rsidRPr="00D65FAF">
                                    <w:t>8th</w:t>
                                  </w:r>
                                </w:p>
                              </w:tc>
                              <w:tc>
                                <w:tcPr>
                                  <w:tcW w:w="1080" w:type="dxa"/>
                                </w:tcPr>
                                <w:p w14:paraId="2193F931" w14:textId="77777777" w:rsidR="006F4D11" w:rsidRPr="00D65FAF" w:rsidRDefault="006F4D11" w:rsidP="008A0536">
                                  <w:pPr>
                                    <w:pStyle w:val="5E-TABLECELL"/>
                                  </w:pPr>
                                  <w:r w:rsidRPr="00D65FAF">
                                    <w:t>+3</w:t>
                                  </w:r>
                                </w:p>
                              </w:tc>
                              <w:tc>
                                <w:tcPr>
                                  <w:tcW w:w="8280" w:type="dxa"/>
                                </w:tcPr>
                                <w:p w14:paraId="44CB994D" w14:textId="77777777" w:rsidR="006F4D11" w:rsidRPr="00D65FAF" w:rsidRDefault="006F4D11" w:rsidP="008A0536">
                                  <w:pPr>
                                    <w:pStyle w:val="5E-TABLECELL"/>
                                  </w:pPr>
                                  <w:r>
                                    <w:t>Feat</w:t>
                                  </w:r>
                                </w:p>
                              </w:tc>
                            </w:tr>
                            <w:tr w:rsidR="006F4D11" w:rsidRPr="00D65FAF" w14:paraId="2CA3257D"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0F27D71B" w14:textId="77777777" w:rsidR="006F4D11" w:rsidRPr="00D65FAF" w:rsidRDefault="006F4D11" w:rsidP="008A0536">
                                  <w:pPr>
                                    <w:pStyle w:val="5E-TABLECELL"/>
                                  </w:pPr>
                                  <w:r w:rsidRPr="00D65FAF">
                                    <w:t>9th</w:t>
                                  </w:r>
                                </w:p>
                              </w:tc>
                              <w:tc>
                                <w:tcPr>
                                  <w:tcW w:w="1080" w:type="dxa"/>
                                </w:tcPr>
                                <w:p w14:paraId="0673D8B7" w14:textId="77777777" w:rsidR="006F4D11" w:rsidRDefault="006F4D11" w:rsidP="008A0536">
                                  <w:pPr>
                                    <w:pStyle w:val="5E-TABLECELL"/>
                                  </w:pPr>
                                  <w:r w:rsidRPr="00D65FAF">
                                    <w:t>+4</w:t>
                                  </w:r>
                                </w:p>
                              </w:tc>
                              <w:tc>
                                <w:tcPr>
                                  <w:tcW w:w="8280" w:type="dxa"/>
                                </w:tcPr>
                                <w:p w14:paraId="254D96E9" w14:textId="77777777" w:rsidR="006F4D11" w:rsidRPr="00D65FAF" w:rsidRDefault="006F4D11" w:rsidP="008A0536">
                                  <w:pPr>
                                    <w:pStyle w:val="5E-TABLECELL"/>
                                  </w:pPr>
                                  <w:r>
                                    <w:t>Indomitable (one use)</w:t>
                                  </w:r>
                                </w:p>
                              </w:tc>
                            </w:tr>
                            <w:tr w:rsidR="006F4D11" w:rsidRPr="00D65FAF" w14:paraId="69B7E621"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09E1F2C5" w14:textId="77777777" w:rsidR="006F4D11" w:rsidRPr="00D65FAF" w:rsidRDefault="006F4D11" w:rsidP="008A0536">
                                  <w:pPr>
                                    <w:pStyle w:val="5E-TABLECELL"/>
                                  </w:pPr>
                                  <w:r w:rsidRPr="00D65FAF">
                                    <w:t>10th</w:t>
                                  </w:r>
                                </w:p>
                              </w:tc>
                              <w:tc>
                                <w:tcPr>
                                  <w:tcW w:w="1080" w:type="dxa"/>
                                </w:tcPr>
                                <w:p w14:paraId="3C2B388C" w14:textId="77777777" w:rsidR="006F4D11" w:rsidRPr="00D65FAF" w:rsidRDefault="006F4D11" w:rsidP="008A0536">
                                  <w:pPr>
                                    <w:pStyle w:val="5E-TABLECELL"/>
                                  </w:pPr>
                                  <w:r w:rsidRPr="00D65FAF">
                                    <w:t>+4</w:t>
                                  </w:r>
                                </w:p>
                              </w:tc>
                              <w:tc>
                                <w:tcPr>
                                  <w:tcW w:w="8280" w:type="dxa"/>
                                </w:tcPr>
                                <w:p w14:paraId="6125298D" w14:textId="77777777" w:rsidR="006F4D11" w:rsidRPr="00D65FAF" w:rsidRDefault="006F4D11" w:rsidP="008A0536">
                                  <w:pPr>
                                    <w:pStyle w:val="5E-TABLECELL"/>
                                  </w:pPr>
                                  <w:r>
                                    <w:t>Martial Archetype feature</w:t>
                                  </w:r>
                                </w:p>
                              </w:tc>
                            </w:tr>
                            <w:tr w:rsidR="006F4D11" w:rsidRPr="00D65FAF" w14:paraId="0D7CD0BA"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4F046D02" w14:textId="77777777" w:rsidR="006F4D11" w:rsidRPr="00D65FAF" w:rsidRDefault="006F4D11" w:rsidP="008A0536">
                                  <w:pPr>
                                    <w:pStyle w:val="5E-TABLECELL"/>
                                  </w:pPr>
                                  <w:r w:rsidRPr="00D65FAF">
                                    <w:t>11th</w:t>
                                  </w:r>
                                </w:p>
                              </w:tc>
                              <w:tc>
                                <w:tcPr>
                                  <w:tcW w:w="1080" w:type="dxa"/>
                                </w:tcPr>
                                <w:p w14:paraId="77D6CA94" w14:textId="77777777" w:rsidR="006F4D11" w:rsidRDefault="006F4D11" w:rsidP="008A0536">
                                  <w:pPr>
                                    <w:pStyle w:val="5E-TABLECELL"/>
                                  </w:pPr>
                                  <w:r w:rsidRPr="00D65FAF">
                                    <w:t>+4</w:t>
                                  </w:r>
                                </w:p>
                              </w:tc>
                              <w:tc>
                                <w:tcPr>
                                  <w:tcW w:w="8280" w:type="dxa"/>
                                </w:tcPr>
                                <w:p w14:paraId="06267C57" w14:textId="77777777" w:rsidR="006F4D11" w:rsidRPr="00D65FAF" w:rsidRDefault="006F4D11" w:rsidP="008A0536">
                                  <w:pPr>
                                    <w:pStyle w:val="5E-TABLECELL"/>
                                  </w:pPr>
                                  <w:r>
                                    <w:t>Extra Attack (2)</w:t>
                                  </w:r>
                                </w:p>
                              </w:tc>
                            </w:tr>
                            <w:tr w:rsidR="006F4D11" w:rsidRPr="00D65FAF" w14:paraId="2151BBA2"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08602F1D" w14:textId="77777777" w:rsidR="006F4D11" w:rsidRPr="00D65FAF" w:rsidRDefault="006F4D11" w:rsidP="008A0536">
                                  <w:pPr>
                                    <w:pStyle w:val="5E-TABLECELL"/>
                                  </w:pPr>
                                  <w:r w:rsidRPr="00D65FAF">
                                    <w:t>12th</w:t>
                                  </w:r>
                                </w:p>
                              </w:tc>
                              <w:tc>
                                <w:tcPr>
                                  <w:tcW w:w="1080" w:type="dxa"/>
                                </w:tcPr>
                                <w:p w14:paraId="6CFC2035" w14:textId="77777777" w:rsidR="006F4D11" w:rsidRPr="00D65FAF" w:rsidRDefault="006F4D11" w:rsidP="008A0536">
                                  <w:pPr>
                                    <w:pStyle w:val="5E-TABLECELL"/>
                                  </w:pPr>
                                  <w:r w:rsidRPr="00D65FAF">
                                    <w:t>+4</w:t>
                                  </w:r>
                                </w:p>
                              </w:tc>
                              <w:tc>
                                <w:tcPr>
                                  <w:tcW w:w="8280" w:type="dxa"/>
                                </w:tcPr>
                                <w:p w14:paraId="1F6C85B2" w14:textId="77777777" w:rsidR="006F4D11" w:rsidRPr="00D65FAF" w:rsidRDefault="006F4D11" w:rsidP="008A0536">
                                  <w:pPr>
                                    <w:pStyle w:val="5E-TABLECELL"/>
                                  </w:pPr>
                                  <w:r>
                                    <w:t>Feat- Martial</w:t>
                                  </w:r>
                                </w:p>
                              </w:tc>
                            </w:tr>
                            <w:tr w:rsidR="006F4D11" w:rsidRPr="00D65FAF" w14:paraId="68C130BF"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5797F1A5" w14:textId="77777777" w:rsidR="006F4D11" w:rsidRPr="00D65FAF" w:rsidRDefault="006F4D11" w:rsidP="008A0536">
                                  <w:pPr>
                                    <w:pStyle w:val="5E-TABLECELL"/>
                                  </w:pPr>
                                  <w:r w:rsidRPr="00D65FAF">
                                    <w:t>13th</w:t>
                                  </w:r>
                                </w:p>
                              </w:tc>
                              <w:tc>
                                <w:tcPr>
                                  <w:tcW w:w="1080" w:type="dxa"/>
                                </w:tcPr>
                                <w:p w14:paraId="7B1E1ED4" w14:textId="77777777" w:rsidR="006F4D11" w:rsidRDefault="006F4D11" w:rsidP="008A0536">
                                  <w:pPr>
                                    <w:pStyle w:val="5E-TABLECELL"/>
                                  </w:pPr>
                                  <w:r w:rsidRPr="00D65FAF">
                                    <w:t>+5</w:t>
                                  </w:r>
                                </w:p>
                              </w:tc>
                              <w:tc>
                                <w:tcPr>
                                  <w:tcW w:w="8280" w:type="dxa"/>
                                </w:tcPr>
                                <w:p w14:paraId="4D91ADB1" w14:textId="77777777" w:rsidR="006F4D11" w:rsidRPr="00D65FAF" w:rsidRDefault="006F4D11" w:rsidP="008A0536">
                                  <w:pPr>
                                    <w:pStyle w:val="5E-TABLECELL"/>
                                  </w:pPr>
                                  <w:r>
                                    <w:t>Indomitable (short rest)</w:t>
                                  </w:r>
                                </w:p>
                              </w:tc>
                            </w:tr>
                            <w:tr w:rsidR="006F4D11" w:rsidRPr="00D65FAF" w14:paraId="143337C4"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5677FA3C" w14:textId="77777777" w:rsidR="006F4D11" w:rsidRPr="00D65FAF" w:rsidRDefault="006F4D11" w:rsidP="008A0536">
                                  <w:pPr>
                                    <w:pStyle w:val="5E-TABLECELL"/>
                                  </w:pPr>
                                  <w:r w:rsidRPr="00D65FAF">
                                    <w:t>14th</w:t>
                                  </w:r>
                                </w:p>
                              </w:tc>
                              <w:tc>
                                <w:tcPr>
                                  <w:tcW w:w="1080" w:type="dxa"/>
                                </w:tcPr>
                                <w:p w14:paraId="53C7AA62" w14:textId="77777777" w:rsidR="006F4D11" w:rsidRPr="00D65FAF" w:rsidRDefault="006F4D11" w:rsidP="008A0536">
                                  <w:pPr>
                                    <w:pStyle w:val="5E-TABLECELL"/>
                                  </w:pPr>
                                  <w:r w:rsidRPr="00D65FAF">
                                    <w:t>+5</w:t>
                                  </w:r>
                                </w:p>
                              </w:tc>
                              <w:tc>
                                <w:tcPr>
                                  <w:tcW w:w="8280" w:type="dxa"/>
                                </w:tcPr>
                                <w:p w14:paraId="2DE06298" w14:textId="77777777" w:rsidR="006F4D11" w:rsidRPr="00D65FAF" w:rsidRDefault="006F4D11" w:rsidP="008A0536">
                                  <w:pPr>
                                    <w:pStyle w:val="5E-TABLECELL"/>
                                  </w:pPr>
                                  <w:r>
                                    <w:t>Feat</w:t>
                                  </w:r>
                                </w:p>
                              </w:tc>
                            </w:tr>
                            <w:tr w:rsidR="006F4D11" w:rsidRPr="00D65FAF" w14:paraId="68A58AB5"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0BEF05D1" w14:textId="77777777" w:rsidR="006F4D11" w:rsidRPr="00D65FAF" w:rsidRDefault="006F4D11" w:rsidP="008A0536">
                                  <w:pPr>
                                    <w:pStyle w:val="5E-TABLECELL"/>
                                  </w:pPr>
                                  <w:r w:rsidRPr="00D65FAF">
                                    <w:t>15th</w:t>
                                  </w:r>
                                </w:p>
                              </w:tc>
                              <w:tc>
                                <w:tcPr>
                                  <w:tcW w:w="1080" w:type="dxa"/>
                                </w:tcPr>
                                <w:p w14:paraId="6BBECB76" w14:textId="77777777" w:rsidR="006F4D11" w:rsidRDefault="006F4D11" w:rsidP="008A0536">
                                  <w:pPr>
                                    <w:pStyle w:val="5E-TABLECELL"/>
                                  </w:pPr>
                                  <w:r w:rsidRPr="00D65FAF">
                                    <w:t>+5</w:t>
                                  </w:r>
                                </w:p>
                              </w:tc>
                              <w:tc>
                                <w:tcPr>
                                  <w:tcW w:w="8280" w:type="dxa"/>
                                </w:tcPr>
                                <w:p w14:paraId="119051F9" w14:textId="77777777" w:rsidR="006F4D11" w:rsidRPr="00D65FAF" w:rsidRDefault="006F4D11" w:rsidP="008A0536">
                                  <w:pPr>
                                    <w:pStyle w:val="5E-TABLECELL"/>
                                  </w:pPr>
                                  <w:r>
                                    <w:t>Martial Archetype feature</w:t>
                                  </w:r>
                                </w:p>
                              </w:tc>
                            </w:tr>
                            <w:tr w:rsidR="006F4D11" w:rsidRPr="00D65FAF" w14:paraId="055711C2"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31C72602" w14:textId="77777777" w:rsidR="006F4D11" w:rsidRPr="00D65FAF" w:rsidRDefault="006F4D11" w:rsidP="008A0536">
                                  <w:pPr>
                                    <w:pStyle w:val="5E-TABLECELL"/>
                                  </w:pPr>
                                  <w:r w:rsidRPr="00D65FAF">
                                    <w:t>16th</w:t>
                                  </w:r>
                                </w:p>
                              </w:tc>
                              <w:tc>
                                <w:tcPr>
                                  <w:tcW w:w="1080" w:type="dxa"/>
                                </w:tcPr>
                                <w:p w14:paraId="4009F5EA" w14:textId="77777777" w:rsidR="006F4D11" w:rsidRPr="00D65FAF" w:rsidRDefault="006F4D11" w:rsidP="008A0536">
                                  <w:pPr>
                                    <w:pStyle w:val="5E-TABLECELL"/>
                                  </w:pPr>
                                  <w:r w:rsidRPr="00D65FAF">
                                    <w:t>+5</w:t>
                                  </w:r>
                                </w:p>
                              </w:tc>
                              <w:tc>
                                <w:tcPr>
                                  <w:tcW w:w="8280" w:type="dxa"/>
                                </w:tcPr>
                                <w:p w14:paraId="592BEE05" w14:textId="77777777" w:rsidR="006F4D11" w:rsidRPr="00D65FAF" w:rsidRDefault="006F4D11" w:rsidP="008A0536">
                                  <w:pPr>
                                    <w:pStyle w:val="5E-TABLECELL"/>
                                  </w:pPr>
                                  <w:r>
                                    <w:t>Feat</w:t>
                                  </w:r>
                                </w:p>
                              </w:tc>
                            </w:tr>
                            <w:tr w:rsidR="006F4D11" w:rsidRPr="00D65FAF" w14:paraId="464F1D0E"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7850EE14" w14:textId="77777777" w:rsidR="006F4D11" w:rsidRPr="00D65FAF" w:rsidRDefault="006F4D11" w:rsidP="008A0536">
                                  <w:pPr>
                                    <w:pStyle w:val="5E-TABLECELL"/>
                                  </w:pPr>
                                  <w:r w:rsidRPr="00D65FAF">
                                    <w:t>17th</w:t>
                                  </w:r>
                                </w:p>
                              </w:tc>
                              <w:tc>
                                <w:tcPr>
                                  <w:tcW w:w="1080" w:type="dxa"/>
                                </w:tcPr>
                                <w:p w14:paraId="53CA74B8" w14:textId="77777777" w:rsidR="006F4D11" w:rsidRDefault="006F4D11" w:rsidP="008A0536">
                                  <w:pPr>
                                    <w:pStyle w:val="5E-TABLECELL"/>
                                  </w:pPr>
                                  <w:r w:rsidRPr="00D65FAF">
                                    <w:t>+6</w:t>
                                  </w:r>
                                </w:p>
                              </w:tc>
                              <w:tc>
                                <w:tcPr>
                                  <w:tcW w:w="8280" w:type="dxa"/>
                                </w:tcPr>
                                <w:p w14:paraId="18EC8FA3" w14:textId="77777777" w:rsidR="006F4D11" w:rsidRPr="00D65FAF" w:rsidRDefault="006F4D11" w:rsidP="008A0536">
                                  <w:pPr>
                                    <w:pStyle w:val="5E-TABLECELL"/>
                                  </w:pPr>
                                  <w:r>
                                    <w:t>Action Surge (two uses)</w:t>
                                  </w:r>
                                  <w:r>
                                    <w:br/>
                                    <w:t>Indomitable (two uses)</w:t>
                                  </w:r>
                                </w:p>
                              </w:tc>
                            </w:tr>
                            <w:tr w:rsidR="006F4D11" w:rsidRPr="00D65FAF" w14:paraId="7AF8C253"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641A8ECE" w14:textId="77777777" w:rsidR="006F4D11" w:rsidRPr="00D65FAF" w:rsidRDefault="006F4D11" w:rsidP="008A0536">
                                  <w:pPr>
                                    <w:pStyle w:val="5E-TABLECELL"/>
                                  </w:pPr>
                                  <w:r w:rsidRPr="00D65FAF">
                                    <w:t>18th</w:t>
                                  </w:r>
                                </w:p>
                              </w:tc>
                              <w:tc>
                                <w:tcPr>
                                  <w:tcW w:w="1080" w:type="dxa"/>
                                </w:tcPr>
                                <w:p w14:paraId="69E5642D" w14:textId="77777777" w:rsidR="006F4D11" w:rsidRPr="00D65FAF" w:rsidRDefault="006F4D11" w:rsidP="008A0536">
                                  <w:pPr>
                                    <w:pStyle w:val="5E-TABLECELL"/>
                                  </w:pPr>
                                  <w:r w:rsidRPr="00D65FAF">
                                    <w:t>+6</w:t>
                                  </w:r>
                                </w:p>
                              </w:tc>
                              <w:tc>
                                <w:tcPr>
                                  <w:tcW w:w="8280" w:type="dxa"/>
                                </w:tcPr>
                                <w:p w14:paraId="20410F68" w14:textId="77777777" w:rsidR="006F4D11" w:rsidRPr="00D65FAF" w:rsidRDefault="006F4D11" w:rsidP="008A0536">
                                  <w:pPr>
                                    <w:pStyle w:val="5E-TABLECELL"/>
                                  </w:pPr>
                                  <w:r>
                                    <w:t>Martial Archetype feature</w:t>
                                  </w:r>
                                </w:p>
                              </w:tc>
                            </w:tr>
                            <w:tr w:rsidR="006F4D11" w:rsidRPr="00D65FAF" w14:paraId="798F1D5B"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3443D72D" w14:textId="77777777" w:rsidR="006F4D11" w:rsidRPr="00D65FAF" w:rsidRDefault="006F4D11" w:rsidP="008A0536">
                                  <w:pPr>
                                    <w:pStyle w:val="5E-TABLECELL"/>
                                  </w:pPr>
                                  <w:r w:rsidRPr="00D65FAF">
                                    <w:t>19th</w:t>
                                  </w:r>
                                </w:p>
                              </w:tc>
                              <w:tc>
                                <w:tcPr>
                                  <w:tcW w:w="1080" w:type="dxa"/>
                                </w:tcPr>
                                <w:p w14:paraId="29A297EA" w14:textId="77777777" w:rsidR="006F4D11" w:rsidRPr="00D65FAF" w:rsidRDefault="006F4D11" w:rsidP="008A0536">
                                  <w:pPr>
                                    <w:pStyle w:val="5E-TABLECELL"/>
                                  </w:pPr>
                                  <w:r w:rsidRPr="00D65FAF">
                                    <w:t>+6</w:t>
                                  </w:r>
                                </w:p>
                              </w:tc>
                              <w:tc>
                                <w:tcPr>
                                  <w:tcW w:w="8280" w:type="dxa"/>
                                </w:tcPr>
                                <w:p w14:paraId="5DAAB92F" w14:textId="77777777" w:rsidR="006F4D11" w:rsidRPr="00D65FAF" w:rsidRDefault="006F4D11" w:rsidP="008A0536">
                                  <w:pPr>
                                    <w:pStyle w:val="5E-TABLECELL"/>
                                  </w:pPr>
                                  <w:r>
                                    <w:t>Feat- Martial</w:t>
                                  </w:r>
                                </w:p>
                              </w:tc>
                            </w:tr>
                            <w:tr w:rsidR="006F4D11" w:rsidRPr="00D65FAF" w14:paraId="44BC66B7"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026631BC" w14:textId="77777777" w:rsidR="006F4D11" w:rsidRPr="00D65FAF" w:rsidRDefault="006F4D11" w:rsidP="008A0536">
                                  <w:pPr>
                                    <w:pStyle w:val="5E-TABLECELL"/>
                                  </w:pPr>
                                  <w:r w:rsidRPr="00D65FAF">
                                    <w:t>20th</w:t>
                                  </w:r>
                                </w:p>
                              </w:tc>
                              <w:tc>
                                <w:tcPr>
                                  <w:tcW w:w="1080" w:type="dxa"/>
                                </w:tcPr>
                                <w:p w14:paraId="258EAE93" w14:textId="77777777" w:rsidR="006F4D11" w:rsidRPr="00D65FAF" w:rsidRDefault="006F4D11" w:rsidP="008A0536">
                                  <w:pPr>
                                    <w:pStyle w:val="5E-TABLECELL"/>
                                  </w:pPr>
                                  <w:r w:rsidRPr="00D65FAF">
                                    <w:t>+6</w:t>
                                  </w:r>
                                </w:p>
                              </w:tc>
                              <w:tc>
                                <w:tcPr>
                                  <w:tcW w:w="8280" w:type="dxa"/>
                                </w:tcPr>
                                <w:p w14:paraId="6DCBF67F" w14:textId="77777777" w:rsidR="006F4D11" w:rsidRPr="00D65FAF" w:rsidRDefault="006F4D11" w:rsidP="008A0536">
                                  <w:pPr>
                                    <w:pStyle w:val="5E-TABLECELL"/>
                                  </w:pPr>
                                  <w:r>
                                    <w:t>Extra Attack (3), Action Surge (three uses)</w:t>
                                  </w:r>
                                </w:p>
                              </w:tc>
                            </w:tr>
                          </w:tbl>
                          <w:p w14:paraId="0ABD48A2" w14:textId="77777777" w:rsidR="006F4D11" w:rsidRDefault="006F4D11" w:rsidP="006F4D11"/>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4A3F7" id="_x0000_t202" coordsize="21600,21600" o:spt="202" path="m,l,21600r21600,l21600,xe">
                <v:stroke joinstyle="miter"/>
                <v:path gradientshapeok="t" o:connecttype="rect"/>
              </v:shapetype>
              <v:shape id="Text Box 1483667182" o:spid="_x0000_s1026" type="#_x0000_t202" style="position:absolute;margin-left:-18.9pt;margin-top:-8.25pt;width:517.5pt;height:3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" fillcolor="#f2f2f2 [3052]" strokecolor="#f2f2f2 [3052]" strokeweight="6pt">
                <v:shadow on="t" color="#5f4939" opacity="47841f" offset=".74836mm,.74836mm"/>
                <v:textbox inset=",1.44pt">
                  <w:txbxContent>
                    <w:p w14:paraId="089A2FEE" w14:textId="77777777" w:rsidR="006F4D11" w:rsidRPr="002C1527" w:rsidRDefault="006F4D11" w:rsidP="006F4D11">
                      <w:pPr>
                        <w:pStyle w:val="5E-TABLETITLE"/>
                      </w:pPr>
                      <w:r>
                        <w:t>Fighter Class</w:t>
                      </w:r>
                    </w:p>
                    <w:tbl>
                      <w:tblPr>
                        <w:tblStyle w:val="5ETABLE"/>
                        <w:tblW w:w="9900" w:type="dxa"/>
                        <w:tblLayout w:type="fixed"/>
                        <w:tblLook w:val="04A0" w:firstRow="1" w:lastRow="0" w:firstColumn="1" w:lastColumn="0" w:noHBand="0" w:noVBand="1"/>
                      </w:tblPr>
                      <w:tblGrid>
                        <w:gridCol w:w="540"/>
                        <w:gridCol w:w="1080"/>
                        <w:gridCol w:w="8280"/>
                      </w:tblGrid>
                      <w:tr w:rsidR="006F4D11" w:rsidRPr="00C6067D" w14:paraId="333E972F" w14:textId="77777777" w:rsidTr="006F4D11">
                        <w:trPr>
                          <w:cnfStyle w:val="100000000000" w:firstRow="1" w:lastRow="0" w:firstColumn="0" w:lastColumn="0" w:oddVBand="0" w:evenVBand="0" w:oddHBand="0" w:evenHBand="0" w:firstRowFirstColumn="0" w:firstRowLastColumn="0" w:lastRowFirstColumn="0" w:lastRowLastColumn="0"/>
                        </w:trPr>
                        <w:tc>
                          <w:tcPr>
                            <w:tcW w:w="540" w:type="dxa"/>
                          </w:tcPr>
                          <w:p w14:paraId="1E2D737D" w14:textId="77777777" w:rsidR="006F4D11" w:rsidRPr="009768A1" w:rsidRDefault="006F4D11" w:rsidP="008A0536">
                            <w:pPr>
                              <w:pStyle w:val="5E-TABLECELL"/>
                              <w:rPr>
                                <w:rStyle w:val="5ECHARBOLD"/>
                              </w:rPr>
                            </w:pPr>
                            <w:r w:rsidRPr="009768A1">
                              <w:rPr>
                                <w:rStyle w:val="5ECHARBOLD"/>
                              </w:rPr>
                              <w:t>Level</w:t>
                            </w:r>
                          </w:p>
                        </w:tc>
                        <w:tc>
                          <w:tcPr>
                            <w:tcW w:w="1080" w:type="dxa"/>
                          </w:tcPr>
                          <w:p w14:paraId="50B43476" w14:textId="77777777" w:rsidR="006F4D11" w:rsidRPr="009768A1" w:rsidRDefault="006F4D11" w:rsidP="008A0536">
                            <w:pPr>
                              <w:pStyle w:val="5E-TABLECELL"/>
                              <w:rPr>
                                <w:rStyle w:val="5ECHARBOLD"/>
                              </w:rPr>
                            </w:pPr>
                            <w:r w:rsidRPr="009768A1">
                              <w:rPr>
                                <w:rStyle w:val="5ECHARBOLD"/>
                              </w:rPr>
                              <w:t>Proficiency Bonus</w:t>
                            </w:r>
                          </w:p>
                        </w:tc>
                        <w:tc>
                          <w:tcPr>
                            <w:tcW w:w="8280" w:type="dxa"/>
                          </w:tcPr>
                          <w:p w14:paraId="2C4D7998" w14:textId="77777777" w:rsidR="006F4D11" w:rsidRPr="009768A1" w:rsidRDefault="006F4D11" w:rsidP="008A0536">
                            <w:pPr>
                              <w:pStyle w:val="5E-TABLECELL"/>
                              <w:rPr>
                                <w:rStyle w:val="5ECHARBOLD"/>
                              </w:rPr>
                            </w:pPr>
                            <w:r w:rsidRPr="009768A1">
                              <w:rPr>
                                <w:rStyle w:val="5ECHARBOLD"/>
                              </w:rPr>
                              <w:t>Features</w:t>
                            </w:r>
                          </w:p>
                        </w:tc>
                      </w:tr>
                      <w:tr w:rsidR="006F4D11" w:rsidRPr="00D65FAF" w14:paraId="532248C9" w14:textId="77777777" w:rsidTr="006F4D11">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033AAD2F" w14:textId="77777777" w:rsidR="006F4D11" w:rsidRPr="00D65FAF" w:rsidRDefault="006F4D11" w:rsidP="008A0536">
                            <w:pPr>
                              <w:pStyle w:val="5E-TABLECELL"/>
                            </w:pPr>
                            <w:r w:rsidRPr="00D65FAF">
                              <w:t>1st</w:t>
                            </w:r>
                          </w:p>
                        </w:tc>
                        <w:tc>
                          <w:tcPr>
                            <w:tcW w:w="1080" w:type="dxa"/>
                          </w:tcPr>
                          <w:p w14:paraId="7D12A602" w14:textId="77777777" w:rsidR="006F4D11" w:rsidRPr="00D65FAF" w:rsidRDefault="006F4D11" w:rsidP="008A0536">
                            <w:pPr>
                              <w:pStyle w:val="5E-TABLECELL"/>
                            </w:pPr>
                            <w:r w:rsidRPr="00D65FAF">
                              <w:t>+2</w:t>
                            </w:r>
                          </w:p>
                        </w:tc>
                        <w:tc>
                          <w:tcPr>
                            <w:tcW w:w="8280" w:type="dxa"/>
                          </w:tcPr>
                          <w:p w14:paraId="4F7794F0" w14:textId="77777777" w:rsidR="006F4D11" w:rsidRDefault="006F4D11" w:rsidP="008A0536">
                            <w:pPr>
                              <w:pStyle w:val="5E-TABLECELL"/>
                            </w:pPr>
                            <w:r>
                              <w:t xml:space="preserve">Fighting Style, Second Wind, </w:t>
                            </w:r>
                          </w:p>
                          <w:p w14:paraId="39998F7C" w14:textId="77777777" w:rsidR="006F4D11" w:rsidRPr="00D65FAF" w:rsidRDefault="006F4D11" w:rsidP="008A0536">
                            <w:pPr>
                              <w:pStyle w:val="5E-TABLECELL"/>
                            </w:pPr>
                            <w:r>
                              <w:t>Master of Arms</w:t>
                            </w:r>
                          </w:p>
                        </w:tc>
                      </w:tr>
                      <w:tr w:rsidR="006F4D11" w:rsidRPr="00D65FAF" w14:paraId="1E2EB969"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654F1E75" w14:textId="77777777" w:rsidR="006F4D11" w:rsidRPr="00D65FAF" w:rsidRDefault="006F4D11" w:rsidP="008A0536">
                            <w:pPr>
                              <w:pStyle w:val="5E-TABLECELL"/>
                            </w:pPr>
                            <w:r w:rsidRPr="00D65FAF">
                              <w:t>2nd</w:t>
                            </w:r>
                          </w:p>
                        </w:tc>
                        <w:tc>
                          <w:tcPr>
                            <w:tcW w:w="1080" w:type="dxa"/>
                          </w:tcPr>
                          <w:p w14:paraId="27506DBC" w14:textId="77777777" w:rsidR="006F4D11" w:rsidRPr="00D65FAF" w:rsidRDefault="006F4D11" w:rsidP="008A0536">
                            <w:pPr>
                              <w:pStyle w:val="5E-TABLECELL"/>
                            </w:pPr>
                            <w:r w:rsidRPr="00D65FAF">
                              <w:t>+2</w:t>
                            </w:r>
                          </w:p>
                        </w:tc>
                        <w:tc>
                          <w:tcPr>
                            <w:tcW w:w="8280" w:type="dxa"/>
                          </w:tcPr>
                          <w:p w14:paraId="538E891B" w14:textId="77777777" w:rsidR="006F4D11" w:rsidRPr="00D65FAF" w:rsidRDefault="006F4D11" w:rsidP="008A0536">
                            <w:pPr>
                              <w:pStyle w:val="5E-TABLECELL"/>
                            </w:pPr>
                            <w:r>
                              <w:t>Action Surge (one use)</w:t>
                            </w:r>
                          </w:p>
                        </w:tc>
                      </w:tr>
                      <w:tr w:rsidR="006F4D11" w:rsidRPr="00D65FAF" w14:paraId="5C9C3160"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018BBA81" w14:textId="77777777" w:rsidR="006F4D11" w:rsidRPr="00D65FAF" w:rsidRDefault="006F4D11" w:rsidP="008A0536">
                            <w:pPr>
                              <w:pStyle w:val="5E-TABLECELL"/>
                            </w:pPr>
                            <w:r w:rsidRPr="00D65FAF">
                              <w:t>3</w:t>
                            </w:r>
                            <w:r>
                              <w:t>r</w:t>
                            </w:r>
                            <w:r w:rsidRPr="00D65FAF">
                              <w:t>d</w:t>
                            </w:r>
                          </w:p>
                        </w:tc>
                        <w:tc>
                          <w:tcPr>
                            <w:tcW w:w="1080" w:type="dxa"/>
                          </w:tcPr>
                          <w:p w14:paraId="687E93AB" w14:textId="77777777" w:rsidR="006F4D11" w:rsidRDefault="006F4D11" w:rsidP="008A0536">
                            <w:pPr>
                              <w:pStyle w:val="5E-TABLECELL"/>
                            </w:pPr>
                            <w:r w:rsidRPr="00D65FAF">
                              <w:t>+2</w:t>
                            </w:r>
                          </w:p>
                        </w:tc>
                        <w:tc>
                          <w:tcPr>
                            <w:tcW w:w="8280" w:type="dxa"/>
                          </w:tcPr>
                          <w:p w14:paraId="5AF3F8CA" w14:textId="77777777" w:rsidR="006F4D11" w:rsidRPr="00D65FAF" w:rsidRDefault="006F4D11" w:rsidP="008A0536">
                            <w:pPr>
                              <w:pStyle w:val="5E-TABLECELL"/>
                            </w:pPr>
                            <w:r>
                              <w:t>Martial Archetype</w:t>
                            </w:r>
                          </w:p>
                        </w:tc>
                      </w:tr>
                      <w:tr w:rsidR="006F4D11" w:rsidRPr="00D65FAF" w14:paraId="6CB69452"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6F1F2177" w14:textId="77777777" w:rsidR="006F4D11" w:rsidRPr="00D65FAF" w:rsidRDefault="006F4D11" w:rsidP="008A0536">
                            <w:pPr>
                              <w:pStyle w:val="5E-TABLECELL"/>
                            </w:pPr>
                            <w:r w:rsidRPr="00D65FAF">
                              <w:t>4th</w:t>
                            </w:r>
                          </w:p>
                        </w:tc>
                        <w:tc>
                          <w:tcPr>
                            <w:tcW w:w="1080" w:type="dxa"/>
                          </w:tcPr>
                          <w:p w14:paraId="1853BA29" w14:textId="77777777" w:rsidR="006F4D11" w:rsidRPr="00D65FAF" w:rsidRDefault="006F4D11" w:rsidP="008A0536">
                            <w:pPr>
                              <w:pStyle w:val="5E-TABLECELL"/>
                            </w:pPr>
                            <w:r w:rsidRPr="00D65FAF">
                              <w:t>+2</w:t>
                            </w:r>
                          </w:p>
                        </w:tc>
                        <w:tc>
                          <w:tcPr>
                            <w:tcW w:w="8280" w:type="dxa"/>
                          </w:tcPr>
                          <w:p w14:paraId="5F1967F9" w14:textId="77777777" w:rsidR="006F4D11" w:rsidRPr="00D65FAF" w:rsidRDefault="006F4D11" w:rsidP="008A0536">
                            <w:pPr>
                              <w:pStyle w:val="5E-TABLECELL"/>
                            </w:pPr>
                            <w:r>
                              <w:t>Feat- Martial</w:t>
                            </w:r>
                          </w:p>
                        </w:tc>
                      </w:tr>
                      <w:tr w:rsidR="006F4D11" w:rsidRPr="00D65FAF" w14:paraId="5F113FD6"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3364F7F7" w14:textId="77777777" w:rsidR="006F4D11" w:rsidRPr="00D65FAF" w:rsidRDefault="006F4D11" w:rsidP="008A0536">
                            <w:pPr>
                              <w:pStyle w:val="5E-TABLECELL"/>
                            </w:pPr>
                            <w:r w:rsidRPr="00D65FAF">
                              <w:t>5th</w:t>
                            </w:r>
                          </w:p>
                        </w:tc>
                        <w:tc>
                          <w:tcPr>
                            <w:tcW w:w="1080" w:type="dxa"/>
                          </w:tcPr>
                          <w:p w14:paraId="4389810B" w14:textId="77777777" w:rsidR="006F4D11" w:rsidRDefault="006F4D11" w:rsidP="008A0536">
                            <w:pPr>
                              <w:pStyle w:val="5E-TABLECELL"/>
                            </w:pPr>
                            <w:r w:rsidRPr="00D65FAF">
                              <w:t>+3</w:t>
                            </w:r>
                          </w:p>
                        </w:tc>
                        <w:tc>
                          <w:tcPr>
                            <w:tcW w:w="8280" w:type="dxa"/>
                          </w:tcPr>
                          <w:p w14:paraId="0D285353" w14:textId="77777777" w:rsidR="006F4D11" w:rsidRPr="00D65FAF" w:rsidRDefault="006F4D11" w:rsidP="008A0536">
                            <w:pPr>
                              <w:pStyle w:val="5E-TABLECELL"/>
                            </w:pPr>
                            <w:r>
                              <w:t>Extra Attack</w:t>
                            </w:r>
                          </w:p>
                        </w:tc>
                      </w:tr>
                      <w:tr w:rsidR="006F4D11" w:rsidRPr="00D65FAF" w14:paraId="349FDE01"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33CAE6C9" w14:textId="77777777" w:rsidR="006F4D11" w:rsidRPr="00D65FAF" w:rsidRDefault="006F4D11" w:rsidP="008A0536">
                            <w:pPr>
                              <w:pStyle w:val="5E-TABLECELL"/>
                            </w:pPr>
                            <w:r w:rsidRPr="00D65FAF">
                              <w:t>6th</w:t>
                            </w:r>
                          </w:p>
                        </w:tc>
                        <w:tc>
                          <w:tcPr>
                            <w:tcW w:w="1080" w:type="dxa"/>
                          </w:tcPr>
                          <w:p w14:paraId="0A047208" w14:textId="77777777" w:rsidR="006F4D11" w:rsidRPr="00D65FAF" w:rsidRDefault="006F4D11" w:rsidP="008A0536">
                            <w:pPr>
                              <w:pStyle w:val="5E-TABLECELL"/>
                            </w:pPr>
                            <w:r w:rsidRPr="00D65FAF">
                              <w:t>+3</w:t>
                            </w:r>
                          </w:p>
                        </w:tc>
                        <w:tc>
                          <w:tcPr>
                            <w:tcW w:w="8280" w:type="dxa"/>
                          </w:tcPr>
                          <w:p w14:paraId="67975B8B" w14:textId="77777777" w:rsidR="006F4D11" w:rsidRPr="00D65FAF" w:rsidRDefault="006F4D11" w:rsidP="008A0536">
                            <w:pPr>
                              <w:pStyle w:val="5E-TABLECELL"/>
                            </w:pPr>
                            <w:r>
                              <w:t>Feat</w:t>
                            </w:r>
                          </w:p>
                        </w:tc>
                      </w:tr>
                      <w:tr w:rsidR="006F4D11" w:rsidRPr="00D65FAF" w14:paraId="0B9D28AA"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7414A586" w14:textId="77777777" w:rsidR="006F4D11" w:rsidRPr="00D65FAF" w:rsidRDefault="006F4D11" w:rsidP="008A0536">
                            <w:pPr>
                              <w:pStyle w:val="5E-TABLECELL"/>
                            </w:pPr>
                            <w:r w:rsidRPr="00D65FAF">
                              <w:t>7th</w:t>
                            </w:r>
                          </w:p>
                        </w:tc>
                        <w:tc>
                          <w:tcPr>
                            <w:tcW w:w="1080" w:type="dxa"/>
                          </w:tcPr>
                          <w:p w14:paraId="571F0BBA" w14:textId="77777777" w:rsidR="006F4D11" w:rsidRDefault="006F4D11" w:rsidP="008A0536">
                            <w:pPr>
                              <w:pStyle w:val="5E-TABLECELL"/>
                            </w:pPr>
                            <w:r w:rsidRPr="00D65FAF">
                              <w:t>+3</w:t>
                            </w:r>
                          </w:p>
                        </w:tc>
                        <w:tc>
                          <w:tcPr>
                            <w:tcW w:w="8280" w:type="dxa"/>
                          </w:tcPr>
                          <w:p w14:paraId="5D11B6C2" w14:textId="77777777" w:rsidR="006F4D11" w:rsidRPr="00D65FAF" w:rsidRDefault="006F4D11" w:rsidP="008A0536">
                            <w:pPr>
                              <w:pStyle w:val="5E-TABLECELL"/>
                            </w:pPr>
                            <w:r>
                              <w:t>Martial Archetype feature</w:t>
                            </w:r>
                          </w:p>
                        </w:tc>
                      </w:tr>
                      <w:tr w:rsidR="006F4D11" w:rsidRPr="00D65FAF" w14:paraId="51C50A45"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272DC2B9" w14:textId="77777777" w:rsidR="006F4D11" w:rsidRPr="00D65FAF" w:rsidRDefault="006F4D11" w:rsidP="008A0536">
                            <w:pPr>
                              <w:pStyle w:val="5E-TABLECELL"/>
                            </w:pPr>
                            <w:r w:rsidRPr="00D65FAF">
                              <w:t>8th</w:t>
                            </w:r>
                          </w:p>
                        </w:tc>
                        <w:tc>
                          <w:tcPr>
                            <w:tcW w:w="1080" w:type="dxa"/>
                          </w:tcPr>
                          <w:p w14:paraId="2193F931" w14:textId="77777777" w:rsidR="006F4D11" w:rsidRPr="00D65FAF" w:rsidRDefault="006F4D11" w:rsidP="008A0536">
                            <w:pPr>
                              <w:pStyle w:val="5E-TABLECELL"/>
                            </w:pPr>
                            <w:r w:rsidRPr="00D65FAF">
                              <w:t>+3</w:t>
                            </w:r>
                          </w:p>
                        </w:tc>
                        <w:tc>
                          <w:tcPr>
                            <w:tcW w:w="8280" w:type="dxa"/>
                          </w:tcPr>
                          <w:p w14:paraId="44CB994D" w14:textId="77777777" w:rsidR="006F4D11" w:rsidRPr="00D65FAF" w:rsidRDefault="006F4D11" w:rsidP="008A0536">
                            <w:pPr>
                              <w:pStyle w:val="5E-TABLECELL"/>
                            </w:pPr>
                            <w:r>
                              <w:t>Feat</w:t>
                            </w:r>
                          </w:p>
                        </w:tc>
                      </w:tr>
                      <w:tr w:rsidR="006F4D11" w:rsidRPr="00D65FAF" w14:paraId="2CA3257D"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0F27D71B" w14:textId="77777777" w:rsidR="006F4D11" w:rsidRPr="00D65FAF" w:rsidRDefault="006F4D11" w:rsidP="008A0536">
                            <w:pPr>
                              <w:pStyle w:val="5E-TABLECELL"/>
                            </w:pPr>
                            <w:r w:rsidRPr="00D65FAF">
                              <w:t>9th</w:t>
                            </w:r>
                          </w:p>
                        </w:tc>
                        <w:tc>
                          <w:tcPr>
                            <w:tcW w:w="1080" w:type="dxa"/>
                          </w:tcPr>
                          <w:p w14:paraId="0673D8B7" w14:textId="77777777" w:rsidR="006F4D11" w:rsidRDefault="006F4D11" w:rsidP="008A0536">
                            <w:pPr>
                              <w:pStyle w:val="5E-TABLECELL"/>
                            </w:pPr>
                            <w:r w:rsidRPr="00D65FAF">
                              <w:t>+4</w:t>
                            </w:r>
                          </w:p>
                        </w:tc>
                        <w:tc>
                          <w:tcPr>
                            <w:tcW w:w="8280" w:type="dxa"/>
                          </w:tcPr>
                          <w:p w14:paraId="254D96E9" w14:textId="77777777" w:rsidR="006F4D11" w:rsidRPr="00D65FAF" w:rsidRDefault="006F4D11" w:rsidP="008A0536">
                            <w:pPr>
                              <w:pStyle w:val="5E-TABLECELL"/>
                            </w:pPr>
                            <w:r>
                              <w:t>Indomitable (one use)</w:t>
                            </w:r>
                          </w:p>
                        </w:tc>
                      </w:tr>
                      <w:tr w:rsidR="006F4D11" w:rsidRPr="00D65FAF" w14:paraId="69B7E621"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09E1F2C5" w14:textId="77777777" w:rsidR="006F4D11" w:rsidRPr="00D65FAF" w:rsidRDefault="006F4D11" w:rsidP="008A0536">
                            <w:pPr>
                              <w:pStyle w:val="5E-TABLECELL"/>
                            </w:pPr>
                            <w:r w:rsidRPr="00D65FAF">
                              <w:t>10th</w:t>
                            </w:r>
                          </w:p>
                        </w:tc>
                        <w:tc>
                          <w:tcPr>
                            <w:tcW w:w="1080" w:type="dxa"/>
                          </w:tcPr>
                          <w:p w14:paraId="3C2B388C" w14:textId="77777777" w:rsidR="006F4D11" w:rsidRPr="00D65FAF" w:rsidRDefault="006F4D11" w:rsidP="008A0536">
                            <w:pPr>
                              <w:pStyle w:val="5E-TABLECELL"/>
                            </w:pPr>
                            <w:r w:rsidRPr="00D65FAF">
                              <w:t>+4</w:t>
                            </w:r>
                          </w:p>
                        </w:tc>
                        <w:tc>
                          <w:tcPr>
                            <w:tcW w:w="8280" w:type="dxa"/>
                          </w:tcPr>
                          <w:p w14:paraId="6125298D" w14:textId="77777777" w:rsidR="006F4D11" w:rsidRPr="00D65FAF" w:rsidRDefault="006F4D11" w:rsidP="008A0536">
                            <w:pPr>
                              <w:pStyle w:val="5E-TABLECELL"/>
                            </w:pPr>
                            <w:r>
                              <w:t>Martial Archetype feature</w:t>
                            </w:r>
                          </w:p>
                        </w:tc>
                      </w:tr>
                      <w:tr w:rsidR="006F4D11" w:rsidRPr="00D65FAF" w14:paraId="0D7CD0BA"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4F046D02" w14:textId="77777777" w:rsidR="006F4D11" w:rsidRPr="00D65FAF" w:rsidRDefault="006F4D11" w:rsidP="008A0536">
                            <w:pPr>
                              <w:pStyle w:val="5E-TABLECELL"/>
                            </w:pPr>
                            <w:r w:rsidRPr="00D65FAF">
                              <w:t>11th</w:t>
                            </w:r>
                          </w:p>
                        </w:tc>
                        <w:tc>
                          <w:tcPr>
                            <w:tcW w:w="1080" w:type="dxa"/>
                          </w:tcPr>
                          <w:p w14:paraId="77D6CA94" w14:textId="77777777" w:rsidR="006F4D11" w:rsidRDefault="006F4D11" w:rsidP="008A0536">
                            <w:pPr>
                              <w:pStyle w:val="5E-TABLECELL"/>
                            </w:pPr>
                            <w:r w:rsidRPr="00D65FAF">
                              <w:t>+4</w:t>
                            </w:r>
                          </w:p>
                        </w:tc>
                        <w:tc>
                          <w:tcPr>
                            <w:tcW w:w="8280" w:type="dxa"/>
                          </w:tcPr>
                          <w:p w14:paraId="06267C57" w14:textId="77777777" w:rsidR="006F4D11" w:rsidRPr="00D65FAF" w:rsidRDefault="006F4D11" w:rsidP="008A0536">
                            <w:pPr>
                              <w:pStyle w:val="5E-TABLECELL"/>
                            </w:pPr>
                            <w:r>
                              <w:t>Extra Attack (2)</w:t>
                            </w:r>
                          </w:p>
                        </w:tc>
                      </w:tr>
                      <w:tr w:rsidR="006F4D11" w:rsidRPr="00D65FAF" w14:paraId="2151BBA2"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08602F1D" w14:textId="77777777" w:rsidR="006F4D11" w:rsidRPr="00D65FAF" w:rsidRDefault="006F4D11" w:rsidP="008A0536">
                            <w:pPr>
                              <w:pStyle w:val="5E-TABLECELL"/>
                            </w:pPr>
                            <w:r w:rsidRPr="00D65FAF">
                              <w:t>12th</w:t>
                            </w:r>
                          </w:p>
                        </w:tc>
                        <w:tc>
                          <w:tcPr>
                            <w:tcW w:w="1080" w:type="dxa"/>
                          </w:tcPr>
                          <w:p w14:paraId="6CFC2035" w14:textId="77777777" w:rsidR="006F4D11" w:rsidRPr="00D65FAF" w:rsidRDefault="006F4D11" w:rsidP="008A0536">
                            <w:pPr>
                              <w:pStyle w:val="5E-TABLECELL"/>
                            </w:pPr>
                            <w:r w:rsidRPr="00D65FAF">
                              <w:t>+4</w:t>
                            </w:r>
                          </w:p>
                        </w:tc>
                        <w:tc>
                          <w:tcPr>
                            <w:tcW w:w="8280" w:type="dxa"/>
                          </w:tcPr>
                          <w:p w14:paraId="1F6C85B2" w14:textId="77777777" w:rsidR="006F4D11" w:rsidRPr="00D65FAF" w:rsidRDefault="006F4D11" w:rsidP="008A0536">
                            <w:pPr>
                              <w:pStyle w:val="5E-TABLECELL"/>
                            </w:pPr>
                            <w:r>
                              <w:t>Feat- Martial</w:t>
                            </w:r>
                          </w:p>
                        </w:tc>
                      </w:tr>
                      <w:tr w:rsidR="006F4D11" w:rsidRPr="00D65FAF" w14:paraId="68C130BF"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5797F1A5" w14:textId="77777777" w:rsidR="006F4D11" w:rsidRPr="00D65FAF" w:rsidRDefault="006F4D11" w:rsidP="008A0536">
                            <w:pPr>
                              <w:pStyle w:val="5E-TABLECELL"/>
                            </w:pPr>
                            <w:r w:rsidRPr="00D65FAF">
                              <w:t>13th</w:t>
                            </w:r>
                          </w:p>
                        </w:tc>
                        <w:tc>
                          <w:tcPr>
                            <w:tcW w:w="1080" w:type="dxa"/>
                          </w:tcPr>
                          <w:p w14:paraId="7B1E1ED4" w14:textId="77777777" w:rsidR="006F4D11" w:rsidRDefault="006F4D11" w:rsidP="008A0536">
                            <w:pPr>
                              <w:pStyle w:val="5E-TABLECELL"/>
                            </w:pPr>
                            <w:r w:rsidRPr="00D65FAF">
                              <w:t>+5</w:t>
                            </w:r>
                          </w:p>
                        </w:tc>
                        <w:tc>
                          <w:tcPr>
                            <w:tcW w:w="8280" w:type="dxa"/>
                          </w:tcPr>
                          <w:p w14:paraId="4D91ADB1" w14:textId="77777777" w:rsidR="006F4D11" w:rsidRPr="00D65FAF" w:rsidRDefault="006F4D11" w:rsidP="008A0536">
                            <w:pPr>
                              <w:pStyle w:val="5E-TABLECELL"/>
                            </w:pPr>
                            <w:r>
                              <w:t>Indomitable (short rest)</w:t>
                            </w:r>
                          </w:p>
                        </w:tc>
                      </w:tr>
                      <w:tr w:rsidR="006F4D11" w:rsidRPr="00D65FAF" w14:paraId="143337C4"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5677FA3C" w14:textId="77777777" w:rsidR="006F4D11" w:rsidRPr="00D65FAF" w:rsidRDefault="006F4D11" w:rsidP="008A0536">
                            <w:pPr>
                              <w:pStyle w:val="5E-TABLECELL"/>
                            </w:pPr>
                            <w:r w:rsidRPr="00D65FAF">
                              <w:t>14th</w:t>
                            </w:r>
                          </w:p>
                        </w:tc>
                        <w:tc>
                          <w:tcPr>
                            <w:tcW w:w="1080" w:type="dxa"/>
                          </w:tcPr>
                          <w:p w14:paraId="53C7AA62" w14:textId="77777777" w:rsidR="006F4D11" w:rsidRPr="00D65FAF" w:rsidRDefault="006F4D11" w:rsidP="008A0536">
                            <w:pPr>
                              <w:pStyle w:val="5E-TABLECELL"/>
                            </w:pPr>
                            <w:r w:rsidRPr="00D65FAF">
                              <w:t>+5</w:t>
                            </w:r>
                          </w:p>
                        </w:tc>
                        <w:tc>
                          <w:tcPr>
                            <w:tcW w:w="8280" w:type="dxa"/>
                          </w:tcPr>
                          <w:p w14:paraId="2DE06298" w14:textId="77777777" w:rsidR="006F4D11" w:rsidRPr="00D65FAF" w:rsidRDefault="006F4D11" w:rsidP="008A0536">
                            <w:pPr>
                              <w:pStyle w:val="5E-TABLECELL"/>
                            </w:pPr>
                            <w:r>
                              <w:t>Feat</w:t>
                            </w:r>
                          </w:p>
                        </w:tc>
                      </w:tr>
                      <w:tr w:rsidR="006F4D11" w:rsidRPr="00D65FAF" w14:paraId="68A58AB5"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0BEF05D1" w14:textId="77777777" w:rsidR="006F4D11" w:rsidRPr="00D65FAF" w:rsidRDefault="006F4D11" w:rsidP="008A0536">
                            <w:pPr>
                              <w:pStyle w:val="5E-TABLECELL"/>
                            </w:pPr>
                            <w:r w:rsidRPr="00D65FAF">
                              <w:t>15th</w:t>
                            </w:r>
                          </w:p>
                        </w:tc>
                        <w:tc>
                          <w:tcPr>
                            <w:tcW w:w="1080" w:type="dxa"/>
                          </w:tcPr>
                          <w:p w14:paraId="6BBECB76" w14:textId="77777777" w:rsidR="006F4D11" w:rsidRDefault="006F4D11" w:rsidP="008A0536">
                            <w:pPr>
                              <w:pStyle w:val="5E-TABLECELL"/>
                            </w:pPr>
                            <w:r w:rsidRPr="00D65FAF">
                              <w:t>+5</w:t>
                            </w:r>
                          </w:p>
                        </w:tc>
                        <w:tc>
                          <w:tcPr>
                            <w:tcW w:w="8280" w:type="dxa"/>
                          </w:tcPr>
                          <w:p w14:paraId="119051F9" w14:textId="77777777" w:rsidR="006F4D11" w:rsidRPr="00D65FAF" w:rsidRDefault="006F4D11" w:rsidP="008A0536">
                            <w:pPr>
                              <w:pStyle w:val="5E-TABLECELL"/>
                            </w:pPr>
                            <w:r>
                              <w:t>Martial Archetype feature</w:t>
                            </w:r>
                          </w:p>
                        </w:tc>
                      </w:tr>
                      <w:tr w:rsidR="006F4D11" w:rsidRPr="00D65FAF" w14:paraId="055711C2"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31C72602" w14:textId="77777777" w:rsidR="006F4D11" w:rsidRPr="00D65FAF" w:rsidRDefault="006F4D11" w:rsidP="008A0536">
                            <w:pPr>
                              <w:pStyle w:val="5E-TABLECELL"/>
                            </w:pPr>
                            <w:r w:rsidRPr="00D65FAF">
                              <w:t>16th</w:t>
                            </w:r>
                          </w:p>
                        </w:tc>
                        <w:tc>
                          <w:tcPr>
                            <w:tcW w:w="1080" w:type="dxa"/>
                          </w:tcPr>
                          <w:p w14:paraId="4009F5EA" w14:textId="77777777" w:rsidR="006F4D11" w:rsidRPr="00D65FAF" w:rsidRDefault="006F4D11" w:rsidP="008A0536">
                            <w:pPr>
                              <w:pStyle w:val="5E-TABLECELL"/>
                            </w:pPr>
                            <w:r w:rsidRPr="00D65FAF">
                              <w:t>+5</w:t>
                            </w:r>
                          </w:p>
                        </w:tc>
                        <w:tc>
                          <w:tcPr>
                            <w:tcW w:w="8280" w:type="dxa"/>
                          </w:tcPr>
                          <w:p w14:paraId="592BEE05" w14:textId="77777777" w:rsidR="006F4D11" w:rsidRPr="00D65FAF" w:rsidRDefault="006F4D11" w:rsidP="008A0536">
                            <w:pPr>
                              <w:pStyle w:val="5E-TABLECELL"/>
                            </w:pPr>
                            <w:r>
                              <w:t>Feat</w:t>
                            </w:r>
                          </w:p>
                        </w:tc>
                      </w:tr>
                      <w:tr w:rsidR="006F4D11" w:rsidRPr="00D65FAF" w14:paraId="464F1D0E"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7850EE14" w14:textId="77777777" w:rsidR="006F4D11" w:rsidRPr="00D65FAF" w:rsidRDefault="006F4D11" w:rsidP="008A0536">
                            <w:pPr>
                              <w:pStyle w:val="5E-TABLECELL"/>
                            </w:pPr>
                            <w:r w:rsidRPr="00D65FAF">
                              <w:t>17th</w:t>
                            </w:r>
                          </w:p>
                        </w:tc>
                        <w:tc>
                          <w:tcPr>
                            <w:tcW w:w="1080" w:type="dxa"/>
                          </w:tcPr>
                          <w:p w14:paraId="53CA74B8" w14:textId="77777777" w:rsidR="006F4D11" w:rsidRDefault="006F4D11" w:rsidP="008A0536">
                            <w:pPr>
                              <w:pStyle w:val="5E-TABLECELL"/>
                            </w:pPr>
                            <w:r w:rsidRPr="00D65FAF">
                              <w:t>+6</w:t>
                            </w:r>
                          </w:p>
                        </w:tc>
                        <w:tc>
                          <w:tcPr>
                            <w:tcW w:w="8280" w:type="dxa"/>
                          </w:tcPr>
                          <w:p w14:paraId="18EC8FA3" w14:textId="77777777" w:rsidR="006F4D11" w:rsidRPr="00D65FAF" w:rsidRDefault="006F4D11" w:rsidP="008A0536">
                            <w:pPr>
                              <w:pStyle w:val="5E-TABLECELL"/>
                            </w:pPr>
                            <w:r>
                              <w:t>Action Surge (two uses)</w:t>
                            </w:r>
                            <w:r>
                              <w:br/>
                              <w:t>Indomitable (two uses)</w:t>
                            </w:r>
                          </w:p>
                        </w:tc>
                      </w:tr>
                      <w:tr w:rsidR="006F4D11" w:rsidRPr="00D65FAF" w14:paraId="7AF8C253"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641A8ECE" w14:textId="77777777" w:rsidR="006F4D11" w:rsidRPr="00D65FAF" w:rsidRDefault="006F4D11" w:rsidP="008A0536">
                            <w:pPr>
                              <w:pStyle w:val="5E-TABLECELL"/>
                            </w:pPr>
                            <w:r w:rsidRPr="00D65FAF">
                              <w:t>18th</w:t>
                            </w:r>
                          </w:p>
                        </w:tc>
                        <w:tc>
                          <w:tcPr>
                            <w:tcW w:w="1080" w:type="dxa"/>
                          </w:tcPr>
                          <w:p w14:paraId="69E5642D" w14:textId="77777777" w:rsidR="006F4D11" w:rsidRPr="00D65FAF" w:rsidRDefault="006F4D11" w:rsidP="008A0536">
                            <w:pPr>
                              <w:pStyle w:val="5E-TABLECELL"/>
                            </w:pPr>
                            <w:r w:rsidRPr="00D65FAF">
                              <w:t>+6</w:t>
                            </w:r>
                          </w:p>
                        </w:tc>
                        <w:tc>
                          <w:tcPr>
                            <w:tcW w:w="8280" w:type="dxa"/>
                          </w:tcPr>
                          <w:p w14:paraId="20410F68" w14:textId="77777777" w:rsidR="006F4D11" w:rsidRPr="00D65FAF" w:rsidRDefault="006F4D11" w:rsidP="008A0536">
                            <w:pPr>
                              <w:pStyle w:val="5E-TABLECELL"/>
                            </w:pPr>
                            <w:r>
                              <w:t>Martial Archetype feature</w:t>
                            </w:r>
                          </w:p>
                        </w:tc>
                      </w:tr>
                      <w:tr w:rsidR="006F4D11" w:rsidRPr="00D65FAF" w14:paraId="798F1D5B" w14:textId="77777777" w:rsidTr="006F4D11">
                        <w:trPr>
                          <w:cnfStyle w:val="000000100000" w:firstRow="0" w:lastRow="0" w:firstColumn="0" w:lastColumn="0" w:oddVBand="0" w:evenVBand="0" w:oddHBand="1" w:evenHBand="0" w:firstRowFirstColumn="0" w:firstRowLastColumn="0" w:lastRowFirstColumn="0" w:lastRowLastColumn="0"/>
                        </w:trPr>
                        <w:tc>
                          <w:tcPr>
                            <w:tcW w:w="540" w:type="dxa"/>
                          </w:tcPr>
                          <w:p w14:paraId="3443D72D" w14:textId="77777777" w:rsidR="006F4D11" w:rsidRPr="00D65FAF" w:rsidRDefault="006F4D11" w:rsidP="008A0536">
                            <w:pPr>
                              <w:pStyle w:val="5E-TABLECELL"/>
                            </w:pPr>
                            <w:r w:rsidRPr="00D65FAF">
                              <w:t>19th</w:t>
                            </w:r>
                          </w:p>
                        </w:tc>
                        <w:tc>
                          <w:tcPr>
                            <w:tcW w:w="1080" w:type="dxa"/>
                          </w:tcPr>
                          <w:p w14:paraId="29A297EA" w14:textId="77777777" w:rsidR="006F4D11" w:rsidRPr="00D65FAF" w:rsidRDefault="006F4D11" w:rsidP="008A0536">
                            <w:pPr>
                              <w:pStyle w:val="5E-TABLECELL"/>
                            </w:pPr>
                            <w:r w:rsidRPr="00D65FAF">
                              <w:t>+6</w:t>
                            </w:r>
                          </w:p>
                        </w:tc>
                        <w:tc>
                          <w:tcPr>
                            <w:tcW w:w="8280" w:type="dxa"/>
                          </w:tcPr>
                          <w:p w14:paraId="5DAAB92F" w14:textId="77777777" w:rsidR="006F4D11" w:rsidRPr="00D65FAF" w:rsidRDefault="006F4D11" w:rsidP="008A0536">
                            <w:pPr>
                              <w:pStyle w:val="5E-TABLECELL"/>
                            </w:pPr>
                            <w:r>
                              <w:t>Feat- Martial</w:t>
                            </w:r>
                          </w:p>
                        </w:tc>
                      </w:tr>
                      <w:tr w:rsidR="006F4D11" w:rsidRPr="00D65FAF" w14:paraId="44BC66B7" w14:textId="77777777" w:rsidTr="006F4D11">
                        <w:trPr>
                          <w:cnfStyle w:val="000000010000" w:firstRow="0" w:lastRow="0" w:firstColumn="0" w:lastColumn="0" w:oddVBand="0" w:evenVBand="0" w:oddHBand="0" w:evenHBand="1" w:firstRowFirstColumn="0" w:firstRowLastColumn="0" w:lastRowFirstColumn="0" w:lastRowLastColumn="0"/>
                        </w:trPr>
                        <w:tc>
                          <w:tcPr>
                            <w:tcW w:w="540" w:type="dxa"/>
                          </w:tcPr>
                          <w:p w14:paraId="026631BC" w14:textId="77777777" w:rsidR="006F4D11" w:rsidRPr="00D65FAF" w:rsidRDefault="006F4D11" w:rsidP="008A0536">
                            <w:pPr>
                              <w:pStyle w:val="5E-TABLECELL"/>
                            </w:pPr>
                            <w:r w:rsidRPr="00D65FAF">
                              <w:t>20th</w:t>
                            </w:r>
                          </w:p>
                        </w:tc>
                        <w:tc>
                          <w:tcPr>
                            <w:tcW w:w="1080" w:type="dxa"/>
                          </w:tcPr>
                          <w:p w14:paraId="258EAE93" w14:textId="77777777" w:rsidR="006F4D11" w:rsidRPr="00D65FAF" w:rsidRDefault="006F4D11" w:rsidP="008A0536">
                            <w:pPr>
                              <w:pStyle w:val="5E-TABLECELL"/>
                            </w:pPr>
                            <w:r w:rsidRPr="00D65FAF">
                              <w:t>+6</w:t>
                            </w:r>
                          </w:p>
                        </w:tc>
                        <w:tc>
                          <w:tcPr>
                            <w:tcW w:w="8280" w:type="dxa"/>
                          </w:tcPr>
                          <w:p w14:paraId="6DCBF67F" w14:textId="77777777" w:rsidR="006F4D11" w:rsidRPr="00D65FAF" w:rsidRDefault="006F4D11" w:rsidP="008A0536">
                            <w:pPr>
                              <w:pStyle w:val="5E-TABLECELL"/>
                            </w:pPr>
                            <w:r>
                              <w:t>Extra Attack (3), Action Surge (three uses)</w:t>
                            </w:r>
                          </w:p>
                        </w:tc>
                      </w:tr>
                    </w:tbl>
                    <w:p w14:paraId="0ABD48A2" w14:textId="77777777" w:rsidR="006F4D11" w:rsidRDefault="006F4D11" w:rsidP="006F4D11"/>
                  </w:txbxContent>
                </v:textbox>
                <w10:wrap type="topAndBottom" anchory="margin"/>
              </v:shape>
            </w:pict>
          </mc:Fallback>
        </mc:AlternateContent>
      </w:r>
      <w:bookmarkStart w:id="0" w:name="_Hlk170597779"/>
      <w:r w:rsidRPr="00AA2A4F">
        <w:rPr>
          <w:rFonts w:ascii="Times New Roman" w:hAnsi="Times New Roman" w:cs="Times New Roman"/>
          <w:b/>
          <w:bCs w:val="0"/>
          <w:sz w:val="32"/>
          <w:szCs w:val="32"/>
          <w:lang w:val="en"/>
        </w:rPr>
        <w:t>Class Features</w:t>
      </w:r>
      <w:bookmarkEnd w:id="0"/>
      <w:r>
        <w:rPr>
          <w:rFonts w:ascii="Times New Roman" w:hAnsi="Times New Roman" w:cs="Times New Roman"/>
          <w:b/>
          <w:bCs w:val="0"/>
          <w:sz w:val="32"/>
          <w:szCs w:val="32"/>
          <w:lang w:val="en"/>
        </w:rPr>
        <w:t>:</w:t>
      </w:r>
    </w:p>
    <w:p w14:paraId="4AD51192" w14:textId="04F6EABE"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br/>
      </w:r>
      <w:r w:rsidRPr="006F4D11">
        <w:rPr>
          <w:rFonts w:ascii="Times New Roman" w:hAnsi="Times New Roman" w:cs="Times New Roman"/>
          <w:sz w:val="20"/>
          <w:lang w:val="en"/>
        </w:rPr>
        <w:t>As a fighter, you gain the following class features.</w:t>
      </w:r>
    </w:p>
    <w:p w14:paraId="6B0FE614"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b/>
          <w:bCs w:val="0"/>
          <w:sz w:val="20"/>
          <w:lang w:val="en"/>
        </w:rPr>
      </w:pPr>
      <w:r w:rsidRPr="006F4D11">
        <w:rPr>
          <w:rFonts w:ascii="Times New Roman" w:hAnsi="Times New Roman" w:cs="Times New Roman"/>
          <w:b/>
          <w:bCs w:val="0"/>
          <w:sz w:val="20"/>
          <w:lang w:val="en"/>
        </w:rPr>
        <w:t>Hit Points:</w:t>
      </w:r>
    </w:p>
    <w:p w14:paraId="5BFA7783" w14:textId="77777777" w:rsidR="006F4D11" w:rsidRPr="006F4D11" w:rsidRDefault="006F4D11" w:rsidP="006F4D11">
      <w:pPr>
        <w:pStyle w:val="ListParagraph"/>
        <w:widowControl w:val="0"/>
        <w:numPr>
          <w:ilvl w:val="0"/>
          <w:numId w:val="56"/>
        </w:numPr>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u w:val="single"/>
          <w:lang w:val="en"/>
        </w:rPr>
        <w:t>Hit Points at 1st Level:</w:t>
      </w:r>
      <w:r w:rsidRPr="006F4D11">
        <w:rPr>
          <w:rFonts w:ascii="Times New Roman" w:hAnsi="Times New Roman" w:cs="Times New Roman"/>
          <w:sz w:val="20"/>
          <w:lang w:val="en"/>
        </w:rPr>
        <w:t xml:space="preserve"> 10 + your Constitution modifier</w:t>
      </w:r>
    </w:p>
    <w:p w14:paraId="32C7CC4F" w14:textId="321548F5" w:rsidR="006F4D11" w:rsidRPr="006F4D11" w:rsidRDefault="006F4D11" w:rsidP="006F4D11">
      <w:pPr>
        <w:pStyle w:val="ListParagraph"/>
        <w:widowControl w:val="0"/>
        <w:numPr>
          <w:ilvl w:val="0"/>
          <w:numId w:val="56"/>
        </w:numPr>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u w:val="single"/>
          <w:lang w:val="en"/>
        </w:rPr>
        <w:t>Hit Points at Higher Levels:</w:t>
      </w:r>
      <w:r w:rsidRPr="006F4D11">
        <w:rPr>
          <w:rFonts w:ascii="Times New Roman" w:hAnsi="Times New Roman" w:cs="Times New Roman"/>
          <w:sz w:val="20"/>
          <w:lang w:val="en"/>
        </w:rPr>
        <w:t xml:space="preserve"> Roll 1d10 (</w:t>
      </w:r>
      <w:r w:rsidRPr="006F4D11">
        <w:rPr>
          <w:rFonts w:ascii="Times New Roman" w:hAnsi="Times New Roman" w:cs="Times New Roman"/>
          <w:b/>
          <w:bCs w:val="0"/>
          <w:sz w:val="20"/>
          <w:lang w:val="en"/>
        </w:rPr>
        <w:t xml:space="preserve">minimum roll of </w:t>
      </w:r>
      <w:r w:rsidR="00FF2795">
        <w:rPr>
          <w:rFonts w:ascii="Times New Roman" w:hAnsi="Times New Roman" w:cs="Times New Roman"/>
          <w:b/>
          <w:bCs w:val="0"/>
          <w:sz w:val="20"/>
          <w:lang w:val="en"/>
        </w:rPr>
        <w:t>6</w:t>
      </w:r>
      <w:r w:rsidRPr="006F4D11">
        <w:rPr>
          <w:rFonts w:ascii="Times New Roman" w:hAnsi="Times New Roman" w:cs="Times New Roman"/>
          <w:sz w:val="20"/>
          <w:lang w:val="en"/>
        </w:rPr>
        <w:t>) + your Constitution modifier per fighter level after 1st.</w:t>
      </w:r>
    </w:p>
    <w:p w14:paraId="35F5C5DF"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b/>
          <w:bCs w:val="0"/>
          <w:sz w:val="20"/>
          <w:lang w:val="en"/>
        </w:rPr>
      </w:pPr>
      <w:r w:rsidRPr="006F4D11">
        <w:rPr>
          <w:rFonts w:ascii="Times New Roman" w:hAnsi="Times New Roman" w:cs="Times New Roman"/>
          <w:b/>
          <w:bCs w:val="0"/>
          <w:sz w:val="20"/>
          <w:lang w:val="en"/>
        </w:rPr>
        <w:t>Proficiencies:</w:t>
      </w:r>
    </w:p>
    <w:p w14:paraId="30B4C751"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u w:val="single"/>
          <w:lang w:val="en"/>
        </w:rPr>
        <w:t>Class type:</w:t>
      </w:r>
      <w:r w:rsidRPr="006F4D11">
        <w:rPr>
          <w:rFonts w:ascii="Times New Roman" w:hAnsi="Times New Roman" w:cs="Times New Roman"/>
          <w:sz w:val="20"/>
          <w:lang w:val="en"/>
        </w:rPr>
        <w:t xml:space="preserve"> Martial. This tag allows this character to gain certain feats at this classes Feat levels.</w:t>
      </w:r>
    </w:p>
    <w:p w14:paraId="224F36F5" w14:textId="77777777" w:rsidR="006F4D11" w:rsidRPr="006F4D11" w:rsidRDefault="006F4D11" w:rsidP="006F4D11">
      <w:pPr>
        <w:pStyle w:val="ListParagraph"/>
        <w:widowControl w:val="0"/>
        <w:numPr>
          <w:ilvl w:val="0"/>
          <w:numId w:val="57"/>
        </w:numPr>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Armor: All armor, shields</w:t>
      </w:r>
    </w:p>
    <w:p w14:paraId="53FC2840" w14:textId="77777777" w:rsidR="006F4D11" w:rsidRPr="006F4D11" w:rsidRDefault="006F4D11" w:rsidP="006F4D11">
      <w:pPr>
        <w:pStyle w:val="ListParagraph"/>
        <w:widowControl w:val="0"/>
        <w:numPr>
          <w:ilvl w:val="0"/>
          <w:numId w:val="57"/>
        </w:numPr>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Weapons: Simple weapons, martial weapons</w:t>
      </w:r>
    </w:p>
    <w:p w14:paraId="0BA0F186" w14:textId="77777777" w:rsidR="006F4D11" w:rsidRPr="006F4D11" w:rsidRDefault="006F4D11" w:rsidP="006F4D11">
      <w:pPr>
        <w:pStyle w:val="ListParagraph"/>
        <w:widowControl w:val="0"/>
        <w:numPr>
          <w:ilvl w:val="0"/>
          <w:numId w:val="57"/>
        </w:numPr>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Tools: None</w:t>
      </w:r>
    </w:p>
    <w:p w14:paraId="385E6617"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b/>
          <w:bCs w:val="0"/>
          <w:sz w:val="20"/>
          <w:lang w:val="en"/>
        </w:rPr>
        <w:t>Saving Throws:</w:t>
      </w:r>
      <w:r w:rsidRPr="006F4D11">
        <w:rPr>
          <w:rFonts w:ascii="Times New Roman" w:hAnsi="Times New Roman" w:cs="Times New Roman"/>
          <w:sz w:val="20"/>
          <w:lang w:val="en"/>
        </w:rPr>
        <w:t xml:space="preserve"> Strength, Constitution</w:t>
      </w:r>
    </w:p>
    <w:p w14:paraId="187F53FA"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u w:val="single"/>
          <w:lang w:val="en"/>
        </w:rPr>
      </w:pPr>
    </w:p>
    <w:p w14:paraId="67C56C91"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u w:val="single"/>
          <w:lang w:val="en"/>
        </w:rPr>
      </w:pPr>
    </w:p>
    <w:p w14:paraId="46B13BE4" w14:textId="5C91A7D3" w:rsidR="006F4D11" w:rsidRPr="006F4D11" w:rsidRDefault="006F4D11" w:rsidP="006F4D11">
      <w:pPr>
        <w:widowControl w:val="0"/>
        <w:autoSpaceDE w:val="0"/>
        <w:autoSpaceDN w:val="0"/>
        <w:adjustRightInd w:val="0"/>
        <w:spacing w:after="200" w:line="276" w:lineRule="auto"/>
        <w:rPr>
          <w:rFonts w:ascii="Times New Roman" w:hAnsi="Times New Roman" w:cs="Times New Roman"/>
          <w:b/>
          <w:bCs w:val="0"/>
          <w:sz w:val="20"/>
          <w:lang w:val="en"/>
        </w:rPr>
      </w:pPr>
      <w:r w:rsidRPr="006F4D11">
        <w:rPr>
          <w:rFonts w:ascii="Times New Roman" w:hAnsi="Times New Roman" w:cs="Times New Roman"/>
          <w:b/>
          <w:bCs w:val="0"/>
          <w:sz w:val="20"/>
          <w:lang w:val="en"/>
        </w:rPr>
        <w:t>Skills:</w:t>
      </w:r>
      <w:r w:rsidRPr="006F4D11">
        <w:rPr>
          <w:rFonts w:ascii="Times New Roman" w:hAnsi="Times New Roman" w:cs="Times New Roman"/>
          <w:sz w:val="20"/>
          <w:u w:val="single"/>
          <w:lang w:val="en"/>
        </w:rPr>
        <w:br/>
        <w:t>Choose between:</w:t>
      </w:r>
      <w:r w:rsidRPr="006F4D11">
        <w:rPr>
          <w:rFonts w:ascii="Times New Roman" w:hAnsi="Times New Roman" w:cs="Times New Roman"/>
          <w:sz w:val="20"/>
          <w:lang w:val="en"/>
        </w:rPr>
        <w:t xml:space="preserve"> Athletics or Acrobatics. </w:t>
      </w:r>
      <w:r w:rsidRPr="006F4D11">
        <w:rPr>
          <w:rFonts w:ascii="Times New Roman" w:hAnsi="Times New Roman" w:cs="Times New Roman"/>
          <w:sz w:val="20"/>
          <w:lang w:val="en"/>
        </w:rPr>
        <w:br/>
      </w:r>
      <w:r w:rsidRPr="006F4D11">
        <w:rPr>
          <w:rFonts w:ascii="Times New Roman" w:hAnsi="Times New Roman" w:cs="Times New Roman"/>
          <w:sz w:val="20"/>
          <w:lang w:val="en"/>
        </w:rPr>
        <w:br/>
      </w:r>
      <w:r w:rsidRPr="006F4D11">
        <w:rPr>
          <w:rFonts w:ascii="Times New Roman" w:hAnsi="Times New Roman" w:cs="Times New Roman"/>
          <w:sz w:val="20"/>
          <w:u w:val="single"/>
          <w:lang w:val="en"/>
        </w:rPr>
        <w:t>Additional Skills:</w:t>
      </w:r>
      <w:r w:rsidRPr="006F4D11">
        <w:rPr>
          <w:rFonts w:ascii="Times New Roman" w:hAnsi="Times New Roman" w:cs="Times New Roman"/>
          <w:sz w:val="20"/>
          <w:lang w:val="en"/>
        </w:rPr>
        <w:br/>
        <w:t>You may choose Acrobatics or Athletics a Second time, if you do double your proficiency bonus with that skill.</w:t>
      </w:r>
      <w:r w:rsidRPr="006F4D11">
        <w:rPr>
          <w:rFonts w:ascii="Times New Roman" w:hAnsi="Times New Roman" w:cs="Times New Roman"/>
          <w:sz w:val="20"/>
          <w:lang w:val="en"/>
        </w:rPr>
        <w:br/>
      </w:r>
      <w:r w:rsidRPr="006F4D11">
        <w:rPr>
          <w:rFonts w:ascii="Times New Roman" w:hAnsi="Times New Roman" w:cs="Times New Roman"/>
          <w:b/>
          <w:bCs w:val="0"/>
          <w:sz w:val="20"/>
          <w:lang w:val="en"/>
        </w:rPr>
        <w:br/>
      </w:r>
      <w:r w:rsidRPr="006F4D11">
        <w:rPr>
          <w:rFonts w:ascii="Times New Roman" w:hAnsi="Times New Roman" w:cs="Times New Roman"/>
          <w:sz w:val="20"/>
          <w:u w:val="single"/>
          <w:lang w:val="en"/>
        </w:rPr>
        <w:t>Choose two skills from</w:t>
      </w:r>
      <w:r w:rsidRPr="006F4D11">
        <w:rPr>
          <w:rFonts w:ascii="Times New Roman" w:hAnsi="Times New Roman" w:cs="Times New Roman"/>
          <w:b/>
          <w:bCs w:val="0"/>
          <w:sz w:val="20"/>
          <w:lang w:val="en"/>
        </w:rPr>
        <w:t>:</w:t>
      </w:r>
      <w:r w:rsidRPr="006F4D11">
        <w:rPr>
          <w:rFonts w:ascii="Times New Roman" w:hAnsi="Times New Roman" w:cs="Times New Roman"/>
          <w:sz w:val="20"/>
          <w:lang w:val="en"/>
        </w:rPr>
        <w:t xml:space="preserve"> Acrobatics, Animal Handling, Athletics, History, Insight, Intimidation, Persuasion, Perception, and Survival. </w:t>
      </w:r>
      <w:r w:rsidRPr="006F4D11">
        <w:rPr>
          <w:rFonts w:ascii="Times New Roman" w:hAnsi="Times New Roman" w:cs="Times New Roman"/>
          <w:sz w:val="20"/>
          <w:lang w:val="en"/>
        </w:rPr>
        <w:br/>
      </w:r>
      <w:r>
        <w:rPr>
          <w:rFonts w:ascii="Times New Roman" w:hAnsi="Times New Roman" w:cs="Times New Roman"/>
          <w:b/>
          <w:bCs w:val="0"/>
          <w:sz w:val="20"/>
          <w:lang w:val="en"/>
        </w:rPr>
        <w:br/>
      </w:r>
      <w:r w:rsidRPr="006F4D11">
        <w:rPr>
          <w:rFonts w:ascii="Times New Roman" w:hAnsi="Times New Roman" w:cs="Times New Roman"/>
          <w:b/>
          <w:bCs w:val="0"/>
          <w:sz w:val="20"/>
          <w:lang w:val="en"/>
        </w:rPr>
        <w:t>Equipment</w:t>
      </w:r>
    </w:p>
    <w:p w14:paraId="18537C10"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You start with the following equipment, in addition to the equipment granted by your background:</w:t>
      </w:r>
    </w:p>
    <w:p w14:paraId="21214ADA" w14:textId="77777777" w:rsidR="006F4D11" w:rsidRDefault="006F4D11" w:rsidP="006F4D11">
      <w:pPr>
        <w:pStyle w:val="ListParagraph"/>
        <w:widowControl w:val="0"/>
        <w:numPr>
          <w:ilvl w:val="0"/>
          <w:numId w:val="58"/>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a set of heavy armor</w:t>
      </w:r>
      <w:r w:rsidRPr="006F4D11">
        <w:rPr>
          <w:rFonts w:ascii="Times New Roman" w:hAnsi="Times New Roman" w:cs="Times New Roman"/>
          <w:sz w:val="20"/>
          <w:lang w:val="en"/>
        </w:rPr>
        <w:t xml:space="preserve"> or (b)</w:t>
      </w:r>
      <w:r>
        <w:rPr>
          <w:rFonts w:ascii="Times New Roman" w:hAnsi="Times New Roman" w:cs="Times New Roman"/>
          <w:sz w:val="20"/>
          <w:lang w:val="en"/>
        </w:rPr>
        <w:t xml:space="preserve"> a set of medium armor or (c) a set of light armor</w:t>
      </w:r>
    </w:p>
    <w:p w14:paraId="55CB2A4F" w14:textId="619B338C" w:rsidR="006F4D11" w:rsidRPr="006F4D11" w:rsidRDefault="006F4D11" w:rsidP="006F4D11">
      <w:pPr>
        <w:pStyle w:val="ListParagraph"/>
        <w:widowControl w:val="0"/>
        <w:numPr>
          <w:ilvl w:val="0"/>
          <w:numId w:val="58"/>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ranged weapon and 20 munitions of your choice</w:t>
      </w:r>
    </w:p>
    <w:p w14:paraId="6E22F0E3" w14:textId="77777777" w:rsidR="006F4D11" w:rsidRPr="006F4D11" w:rsidRDefault="006F4D11" w:rsidP="006F4D11">
      <w:pPr>
        <w:pStyle w:val="ListParagraph"/>
        <w:widowControl w:val="0"/>
        <w:numPr>
          <w:ilvl w:val="0"/>
          <w:numId w:val="58"/>
        </w:numPr>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a martial weapon and a shield or (b) two martial weapons</w:t>
      </w:r>
    </w:p>
    <w:p w14:paraId="4D802CA6" w14:textId="75229AFC" w:rsidR="006F4D11" w:rsidRPr="006F4D11" w:rsidRDefault="006F4D11" w:rsidP="006F4D11">
      <w:pPr>
        <w:pStyle w:val="ListParagraph"/>
        <w:widowControl w:val="0"/>
        <w:numPr>
          <w:ilvl w:val="0"/>
          <w:numId w:val="58"/>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5 javelins</w:t>
      </w:r>
      <w:r w:rsidRPr="006F4D11">
        <w:rPr>
          <w:rFonts w:ascii="Times New Roman" w:hAnsi="Times New Roman" w:cs="Times New Roman"/>
          <w:sz w:val="20"/>
          <w:lang w:val="en"/>
        </w:rPr>
        <w:t xml:space="preserve"> or (b) two </w:t>
      </w:r>
      <w:proofErr w:type="spellStart"/>
      <w:r w:rsidRPr="006F4D11">
        <w:rPr>
          <w:rFonts w:ascii="Times New Roman" w:hAnsi="Times New Roman" w:cs="Times New Roman"/>
          <w:sz w:val="20"/>
          <w:lang w:val="en"/>
        </w:rPr>
        <w:t>handaxes</w:t>
      </w:r>
      <w:proofErr w:type="spellEnd"/>
    </w:p>
    <w:p w14:paraId="493DC3A1" w14:textId="0DDEF2D2" w:rsidR="006F4D11" w:rsidRDefault="006F4D11" w:rsidP="006F4D11">
      <w:pPr>
        <w:pStyle w:val="ListParagraph"/>
        <w:widowControl w:val="0"/>
        <w:numPr>
          <w:ilvl w:val="0"/>
          <w:numId w:val="58"/>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w:t>
      </w:r>
      <w:r w:rsidRPr="006F4D11">
        <w:rPr>
          <w:rFonts w:ascii="Times New Roman" w:hAnsi="Times New Roman" w:cs="Times New Roman"/>
          <w:sz w:val="20"/>
          <w:lang w:val="en"/>
        </w:rPr>
        <w:t>a</w:t>
      </w:r>
      <w:r>
        <w:rPr>
          <w:rFonts w:ascii="Times New Roman" w:hAnsi="Times New Roman" w:cs="Times New Roman"/>
          <w:sz w:val="20"/>
          <w:lang w:val="en"/>
        </w:rPr>
        <w:t>) a</w:t>
      </w:r>
      <w:r w:rsidRPr="006F4D11">
        <w:rPr>
          <w:rFonts w:ascii="Times New Roman" w:hAnsi="Times New Roman" w:cs="Times New Roman"/>
          <w:sz w:val="20"/>
          <w:lang w:val="en"/>
        </w:rPr>
        <w:t xml:space="preserve"> dungeoneer’s pack or (b) an explorer’s pack</w:t>
      </w:r>
    </w:p>
    <w:p w14:paraId="3D162979" w14:textId="77777777" w:rsidR="006F4D11" w:rsidRDefault="006F4D11">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6186E3D5"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b/>
          <w:bCs w:val="0"/>
          <w:sz w:val="28"/>
          <w:szCs w:val="28"/>
          <w:lang w:val="en"/>
        </w:rPr>
        <w:lastRenderedPageBreak/>
        <w:t>Fighting Style</w:t>
      </w:r>
      <w:r w:rsidRPr="006F4D11">
        <w:rPr>
          <w:rFonts w:ascii="Times New Roman" w:hAnsi="Times New Roman" w:cs="Times New Roman"/>
          <w:sz w:val="20"/>
          <w:lang w:val="en"/>
        </w:rPr>
        <w:br/>
      </w:r>
      <w:r w:rsidRPr="006F4D11">
        <w:rPr>
          <w:rFonts w:ascii="Times New Roman" w:hAnsi="Times New Roman" w:cs="Times New Roman"/>
          <w:sz w:val="20"/>
          <w:lang w:val="en"/>
        </w:rPr>
        <w:br/>
        <w:t>At 1st level you gain the Fighting style feat.</w:t>
      </w:r>
      <w:r w:rsidRPr="006F4D11">
        <w:rPr>
          <w:rFonts w:ascii="Times New Roman" w:hAnsi="Times New Roman" w:cs="Times New Roman"/>
          <w:sz w:val="20"/>
          <w:lang w:val="en"/>
        </w:rPr>
        <w:br/>
      </w:r>
      <w:r w:rsidRPr="006F4D11">
        <w:rPr>
          <w:rFonts w:ascii="Times New Roman" w:hAnsi="Times New Roman" w:cs="Times New Roman"/>
          <w:sz w:val="20"/>
          <w:lang w:val="en"/>
        </w:rPr>
        <w:br/>
      </w:r>
      <w:r w:rsidRPr="006F4D11">
        <w:rPr>
          <w:rFonts w:ascii="Times New Roman" w:hAnsi="Times New Roman" w:cs="Times New Roman"/>
          <w:b/>
          <w:bCs w:val="0"/>
          <w:sz w:val="28"/>
          <w:szCs w:val="28"/>
          <w:lang w:val="en"/>
        </w:rPr>
        <w:t>Second Wind</w:t>
      </w:r>
    </w:p>
    <w:p w14:paraId="0EDF553F"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You have a limited well of stamina that you can draw on to protect yourself from harm. On your turn, you can use a bonus action to regain hit points equal to 1d10 + your fighter level. Once you use this feature, you must finish a short or long rest before you can use it again. You may use this feature twice between rests at 13th level.</w:t>
      </w:r>
      <w:r w:rsidRPr="006F4D11">
        <w:rPr>
          <w:rFonts w:ascii="Times New Roman" w:hAnsi="Times New Roman" w:cs="Times New Roman"/>
          <w:sz w:val="20"/>
          <w:lang w:val="en"/>
        </w:rPr>
        <w:br/>
      </w:r>
      <w:r w:rsidRPr="006F4D11">
        <w:rPr>
          <w:rFonts w:ascii="Times New Roman" w:hAnsi="Times New Roman" w:cs="Times New Roman"/>
          <w:sz w:val="20"/>
          <w:lang w:val="en"/>
        </w:rPr>
        <w:br/>
      </w:r>
      <w:r w:rsidRPr="006F4D11">
        <w:rPr>
          <w:rFonts w:ascii="Times New Roman" w:hAnsi="Times New Roman" w:cs="Times New Roman"/>
          <w:b/>
          <w:bCs w:val="0"/>
          <w:sz w:val="28"/>
          <w:szCs w:val="28"/>
          <w:lang w:val="en"/>
        </w:rPr>
        <w:t>Master of Arms</w:t>
      </w:r>
      <w:r w:rsidRPr="006F4D11">
        <w:rPr>
          <w:rFonts w:ascii="Times New Roman" w:hAnsi="Times New Roman" w:cs="Times New Roman"/>
          <w:b/>
          <w:bCs w:val="0"/>
          <w:sz w:val="20"/>
          <w:lang w:val="en"/>
        </w:rPr>
        <w:br/>
      </w:r>
      <w:r w:rsidRPr="006F4D11">
        <w:rPr>
          <w:rFonts w:ascii="Times New Roman" w:hAnsi="Times New Roman" w:cs="Times New Roman"/>
          <w:b/>
          <w:bCs w:val="0"/>
          <w:sz w:val="20"/>
          <w:lang w:val="en"/>
        </w:rPr>
        <w:br/>
      </w:r>
      <w:r w:rsidRPr="006F4D11">
        <w:rPr>
          <w:rFonts w:ascii="Times New Roman" w:hAnsi="Times New Roman" w:cs="Times New Roman"/>
          <w:sz w:val="20"/>
          <w:lang w:val="en"/>
        </w:rPr>
        <w:t xml:space="preserve">As part of an action, bonus action, reaction or when you make a weapon attack, you may stow any weapons your currently have in your hands and draw a new weapon or set of weapons (if each is a </w:t>
      </w:r>
      <w:proofErr w:type="gramStart"/>
      <w:r w:rsidRPr="006F4D11">
        <w:rPr>
          <w:rFonts w:ascii="Times New Roman" w:hAnsi="Times New Roman" w:cs="Times New Roman"/>
          <w:sz w:val="20"/>
          <w:lang w:val="en"/>
        </w:rPr>
        <w:t>single handed</w:t>
      </w:r>
      <w:proofErr w:type="gramEnd"/>
      <w:r w:rsidRPr="006F4D11">
        <w:rPr>
          <w:rFonts w:ascii="Times New Roman" w:hAnsi="Times New Roman" w:cs="Times New Roman"/>
          <w:sz w:val="20"/>
          <w:lang w:val="en"/>
        </w:rPr>
        <w:t xml:space="preserve"> weapon or if you wish just stow a weapon/’s). You may also equip a shield as a free action on your turn rather than an action.</w:t>
      </w:r>
      <w:r w:rsidRPr="006F4D11">
        <w:rPr>
          <w:rFonts w:ascii="Times New Roman" w:hAnsi="Times New Roman" w:cs="Times New Roman"/>
          <w:sz w:val="20"/>
          <w:lang w:val="en"/>
        </w:rPr>
        <w:br/>
      </w:r>
      <w:r w:rsidRPr="006F4D11">
        <w:rPr>
          <w:rFonts w:ascii="Times New Roman" w:hAnsi="Times New Roman" w:cs="Times New Roman"/>
          <w:sz w:val="20"/>
          <w:lang w:val="en"/>
        </w:rPr>
        <w:br/>
        <w:t>It takes half the time for you to equip armor than it normally would. If the armor would only take an action to equip for you it only takes a bonus action instead.</w:t>
      </w:r>
      <w:r w:rsidRPr="006F4D11">
        <w:rPr>
          <w:rFonts w:ascii="Times New Roman" w:hAnsi="Times New Roman" w:cs="Times New Roman"/>
          <w:sz w:val="20"/>
          <w:lang w:val="en"/>
        </w:rPr>
        <w:br/>
      </w:r>
      <w:r w:rsidRPr="006F4D11">
        <w:rPr>
          <w:rFonts w:ascii="Times New Roman" w:hAnsi="Times New Roman" w:cs="Times New Roman"/>
          <w:b/>
          <w:bCs w:val="0"/>
          <w:sz w:val="20"/>
          <w:lang w:val="en"/>
        </w:rPr>
        <w:br/>
      </w:r>
      <w:r w:rsidRPr="006F4D11">
        <w:rPr>
          <w:rFonts w:ascii="Times New Roman" w:hAnsi="Times New Roman" w:cs="Times New Roman"/>
          <w:b/>
          <w:bCs w:val="0"/>
          <w:sz w:val="28"/>
          <w:szCs w:val="28"/>
          <w:lang w:val="en"/>
        </w:rPr>
        <w:t>Action Surge</w:t>
      </w:r>
    </w:p>
    <w:p w14:paraId="28D616D3"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Starting at 2nd level, you can push yourself beyond your normal limits for a moment. On your turn, you can take one additional action.</w:t>
      </w:r>
    </w:p>
    <w:p w14:paraId="38365453"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 xml:space="preserve">Once you use this feature, you must finish a short or long rest before you can use it again. </w:t>
      </w:r>
      <w:r w:rsidRPr="006F4D11">
        <w:rPr>
          <w:rFonts w:ascii="Times New Roman" w:hAnsi="Times New Roman" w:cs="Times New Roman"/>
          <w:sz w:val="20"/>
          <w:lang w:val="en"/>
        </w:rPr>
        <w:br/>
      </w:r>
      <w:r w:rsidRPr="006F4D11">
        <w:rPr>
          <w:rFonts w:ascii="Times New Roman" w:hAnsi="Times New Roman" w:cs="Times New Roman"/>
          <w:sz w:val="20"/>
          <w:lang w:val="en"/>
        </w:rPr>
        <w:br/>
        <w:t>Starting at 17th level, you can use it twice before a rest, but only once on the same turn.</w:t>
      </w:r>
      <w:r w:rsidRPr="006F4D11">
        <w:rPr>
          <w:rFonts w:ascii="Times New Roman" w:hAnsi="Times New Roman" w:cs="Times New Roman"/>
          <w:sz w:val="20"/>
          <w:lang w:val="en"/>
        </w:rPr>
        <w:br/>
        <w:t>Martial Archetype.</w:t>
      </w:r>
      <w:r w:rsidRPr="006F4D11">
        <w:rPr>
          <w:rFonts w:ascii="Times New Roman" w:hAnsi="Times New Roman" w:cs="Times New Roman"/>
          <w:sz w:val="20"/>
          <w:lang w:val="en"/>
        </w:rPr>
        <w:br/>
      </w:r>
      <w:r w:rsidRPr="006F4D11">
        <w:rPr>
          <w:rFonts w:ascii="Times New Roman" w:hAnsi="Times New Roman" w:cs="Times New Roman"/>
          <w:sz w:val="20"/>
          <w:lang w:val="en"/>
        </w:rPr>
        <w:br/>
        <w:t>Starting at 20th level, you can use it three times before a rest, but only once on the same turn.</w:t>
      </w:r>
      <w:r w:rsidRPr="006F4D11">
        <w:rPr>
          <w:rFonts w:ascii="Times New Roman" w:hAnsi="Times New Roman" w:cs="Times New Roman"/>
          <w:sz w:val="20"/>
          <w:lang w:val="en"/>
        </w:rPr>
        <w:br/>
      </w:r>
      <w:r w:rsidRPr="006F4D11">
        <w:rPr>
          <w:rFonts w:ascii="Times New Roman" w:hAnsi="Times New Roman" w:cs="Times New Roman"/>
          <w:sz w:val="20"/>
          <w:lang w:val="en"/>
        </w:rPr>
        <w:br/>
      </w:r>
      <w:r w:rsidRPr="006F4D11">
        <w:rPr>
          <w:rFonts w:ascii="Times New Roman" w:hAnsi="Times New Roman" w:cs="Times New Roman"/>
          <w:b/>
          <w:bCs w:val="0"/>
          <w:sz w:val="28"/>
          <w:szCs w:val="28"/>
          <w:lang w:val="en"/>
        </w:rPr>
        <w:t>Martial Archetype</w:t>
      </w:r>
    </w:p>
    <w:p w14:paraId="174DCC6C" w14:textId="4415F605" w:rsid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At 3rd level, you choose an archetype that you strive to emulate in your combat styles and techniques. The archetype you choose grants you features at 3rd level and again at 7th, 10th, 15th, and 18th level.</w:t>
      </w:r>
      <w:r>
        <w:rPr>
          <w:rFonts w:ascii="Times New Roman" w:hAnsi="Times New Roman" w:cs="Times New Roman"/>
          <w:sz w:val="20"/>
          <w:lang w:val="en"/>
        </w:rPr>
        <w:t xml:space="preserve"> </w:t>
      </w:r>
      <w:r w:rsidRPr="006F4D11">
        <w:rPr>
          <w:rFonts w:ascii="Times New Roman" w:hAnsi="Times New Roman" w:cs="Times New Roman"/>
          <w:sz w:val="20"/>
          <w:lang w:val="en"/>
        </w:rPr>
        <w:t>(</w:t>
      </w:r>
      <w:r w:rsidRPr="006F4D11">
        <w:rPr>
          <w:rFonts w:ascii="Times New Roman" w:hAnsi="Times New Roman" w:cs="Times New Roman"/>
          <w:i/>
          <w:iCs/>
          <w:sz w:val="20"/>
          <w:u w:val="single"/>
          <w:lang w:val="en"/>
        </w:rPr>
        <w:t>See Subclass Guide</w:t>
      </w:r>
      <w:r w:rsidRPr="006F4D11">
        <w:rPr>
          <w:rFonts w:ascii="Times New Roman" w:hAnsi="Times New Roman" w:cs="Times New Roman"/>
          <w:sz w:val="20"/>
          <w:lang w:val="en"/>
        </w:rPr>
        <w:t>)</w:t>
      </w:r>
    </w:p>
    <w:p w14:paraId="2B0769ED" w14:textId="77777777" w:rsid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p>
    <w:p w14:paraId="413A8A9F"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p>
    <w:p w14:paraId="1EA7FDAA"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8"/>
          <w:szCs w:val="28"/>
          <w:lang w:val="en"/>
        </w:rPr>
      </w:pPr>
      <w:r w:rsidRPr="006F4D11">
        <w:rPr>
          <w:rFonts w:ascii="Times New Roman" w:hAnsi="Times New Roman" w:cs="Times New Roman"/>
          <w:b/>
          <w:bCs w:val="0"/>
          <w:sz w:val="28"/>
          <w:szCs w:val="28"/>
          <w:lang w:val="en"/>
        </w:rPr>
        <w:t>Feat</w:t>
      </w:r>
    </w:p>
    <w:p w14:paraId="2DBB1F9A"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 xml:space="preserve">When you reach 4th level, and again at 6th, 8th, 12th, 14th, 16th, and 19th level, Gain a feat. </w:t>
      </w:r>
      <w:r w:rsidRPr="006F4D11">
        <w:rPr>
          <w:rFonts w:ascii="Times New Roman" w:hAnsi="Times New Roman" w:cs="Times New Roman"/>
          <w:sz w:val="20"/>
          <w:lang w:val="en"/>
        </w:rPr>
        <w:br/>
      </w:r>
      <w:r w:rsidRPr="006F4D11">
        <w:rPr>
          <w:rFonts w:ascii="Times New Roman" w:hAnsi="Times New Roman" w:cs="Times New Roman"/>
          <w:sz w:val="20"/>
          <w:lang w:val="en"/>
        </w:rPr>
        <w:br/>
        <w:t>This class also gains an additional ability score increase of your choice by 1 at 4th and 12th and 19th level. As normal, you can’t increase an ability score above 20 using this feature.</w:t>
      </w:r>
    </w:p>
    <w:p w14:paraId="7EB81D4D"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b/>
          <w:bCs w:val="0"/>
          <w:sz w:val="28"/>
          <w:szCs w:val="28"/>
          <w:lang w:val="en"/>
        </w:rPr>
        <w:t>Martial Versatility</w:t>
      </w:r>
      <w:r w:rsidRPr="006F4D11">
        <w:rPr>
          <w:rFonts w:ascii="Times New Roman" w:hAnsi="Times New Roman" w:cs="Times New Roman"/>
          <w:sz w:val="20"/>
          <w:lang w:val="en"/>
        </w:rPr>
        <w:br/>
      </w:r>
      <w:r w:rsidRPr="006F4D11">
        <w:rPr>
          <w:rFonts w:ascii="Times New Roman" w:hAnsi="Times New Roman" w:cs="Times New Roman"/>
          <w:sz w:val="20"/>
          <w:lang w:val="en"/>
        </w:rPr>
        <w:br/>
        <w:t>Starting at 4th level, whenever you reach a level in this class that grants the feat feature, you can do one of the following, as you shift the focus of your martial practice:</w:t>
      </w:r>
    </w:p>
    <w:p w14:paraId="78490250" w14:textId="77777777" w:rsidR="006F4D11" w:rsidRPr="006F4D11" w:rsidRDefault="006F4D11" w:rsidP="006F4D11">
      <w:pPr>
        <w:pStyle w:val="ListParagraph"/>
        <w:widowControl w:val="0"/>
        <w:numPr>
          <w:ilvl w:val="0"/>
          <w:numId w:val="59"/>
        </w:numPr>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Replace a fighting style you know with another fighting style available to fighters.</w:t>
      </w:r>
    </w:p>
    <w:p w14:paraId="23EAB445" w14:textId="77777777" w:rsidR="006F4D11" w:rsidRPr="006F4D11" w:rsidRDefault="006F4D11" w:rsidP="006F4D11">
      <w:pPr>
        <w:pStyle w:val="ListParagraph"/>
        <w:widowControl w:val="0"/>
        <w:numPr>
          <w:ilvl w:val="0"/>
          <w:numId w:val="59"/>
        </w:numPr>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If you know any maneuvers from the Battle Master archetype, you can replace one maneuver you know with a different maneuver.</w:t>
      </w:r>
      <w:r w:rsidRPr="006F4D11">
        <w:rPr>
          <w:rFonts w:ascii="Times New Roman" w:hAnsi="Times New Roman" w:cs="Times New Roman"/>
          <w:sz w:val="20"/>
          <w:lang w:val="en"/>
        </w:rPr>
        <w:br/>
      </w:r>
    </w:p>
    <w:p w14:paraId="63A8C5D9"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8"/>
          <w:szCs w:val="28"/>
          <w:lang w:val="en"/>
        </w:rPr>
      </w:pPr>
      <w:r w:rsidRPr="006F4D11">
        <w:rPr>
          <w:rFonts w:ascii="Times New Roman" w:hAnsi="Times New Roman" w:cs="Times New Roman"/>
          <w:b/>
          <w:bCs w:val="0"/>
          <w:sz w:val="28"/>
          <w:szCs w:val="28"/>
          <w:lang w:val="en"/>
        </w:rPr>
        <w:t>Extra Attack</w:t>
      </w:r>
    </w:p>
    <w:p w14:paraId="5CBB0B05"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Beginning at 5th level, you can attack twice, instead of once, whenever you take the Attack action on your turn.</w:t>
      </w:r>
    </w:p>
    <w:p w14:paraId="0EA29BF5" w14:textId="77777777" w:rsidR="006F4D11" w:rsidRPr="006F4D11" w:rsidRDefault="006F4D11" w:rsidP="006F4D11">
      <w:pPr>
        <w:widowControl w:val="0"/>
        <w:autoSpaceDE w:val="0"/>
        <w:autoSpaceDN w:val="0"/>
        <w:adjustRightInd w:val="0"/>
        <w:spacing w:after="200" w:line="276" w:lineRule="auto"/>
        <w:rPr>
          <w:rFonts w:ascii="Times New Roman" w:hAnsi="Times New Roman" w:cs="Times New Roman"/>
          <w:sz w:val="20"/>
          <w:lang w:val="en"/>
        </w:rPr>
      </w:pPr>
      <w:r w:rsidRPr="006F4D11">
        <w:rPr>
          <w:rFonts w:ascii="Times New Roman" w:hAnsi="Times New Roman" w:cs="Times New Roman"/>
          <w:sz w:val="20"/>
          <w:lang w:val="en"/>
        </w:rPr>
        <w:t>The number of attacks increases to three when you reach 11th level in this class and to four when you reach 20th level in this class.</w:t>
      </w:r>
      <w:r w:rsidRPr="006F4D11">
        <w:rPr>
          <w:rFonts w:ascii="Times New Roman" w:hAnsi="Times New Roman" w:cs="Times New Roman"/>
          <w:sz w:val="20"/>
          <w:lang w:val="en"/>
        </w:rPr>
        <w:br/>
      </w:r>
      <w:r w:rsidRPr="006F4D11">
        <w:rPr>
          <w:rFonts w:ascii="Times New Roman" w:hAnsi="Times New Roman" w:cs="Times New Roman"/>
          <w:sz w:val="20"/>
          <w:lang w:val="en"/>
        </w:rPr>
        <w:br/>
      </w:r>
      <w:r w:rsidRPr="006F4D11">
        <w:rPr>
          <w:rFonts w:ascii="Times New Roman" w:hAnsi="Times New Roman" w:cs="Times New Roman"/>
          <w:b/>
          <w:bCs w:val="0"/>
          <w:sz w:val="28"/>
          <w:szCs w:val="28"/>
          <w:lang w:val="en"/>
        </w:rPr>
        <w:t>Focused Recovery: Fighter</w:t>
      </w:r>
      <w:r w:rsidRPr="006F4D11">
        <w:rPr>
          <w:rFonts w:ascii="Times New Roman" w:hAnsi="Times New Roman" w:cs="Times New Roman"/>
          <w:sz w:val="20"/>
          <w:lang w:val="en"/>
        </w:rPr>
        <w:br/>
      </w:r>
      <w:r w:rsidRPr="006F4D11">
        <w:rPr>
          <w:rFonts w:ascii="Times New Roman" w:hAnsi="Times New Roman" w:cs="Times New Roman"/>
          <w:sz w:val="20"/>
          <w:lang w:val="en"/>
        </w:rPr>
        <w:br/>
        <w:t xml:space="preserve">Beginning at 5th level you may spend 1 Minute to recover all of your </w:t>
      </w:r>
      <w:r w:rsidRPr="006F4D11">
        <w:rPr>
          <w:rFonts w:ascii="Times New Roman" w:hAnsi="Times New Roman" w:cs="Times New Roman"/>
          <w:b/>
          <w:bCs w:val="0"/>
          <w:sz w:val="20"/>
          <w:lang w:val="en"/>
        </w:rPr>
        <w:t>fighter class features</w:t>
      </w:r>
      <w:r w:rsidRPr="006F4D11">
        <w:rPr>
          <w:rFonts w:ascii="Times New Roman" w:hAnsi="Times New Roman" w:cs="Times New Roman"/>
          <w:sz w:val="20"/>
          <w:lang w:val="en"/>
        </w:rPr>
        <w:t xml:space="preserve"> that recover on a short rest.</w:t>
      </w:r>
      <w:r w:rsidRPr="006F4D11">
        <w:rPr>
          <w:rFonts w:ascii="Times New Roman" w:hAnsi="Times New Roman" w:cs="Times New Roman"/>
          <w:sz w:val="20"/>
          <w:lang w:val="en"/>
        </w:rPr>
        <w:br/>
      </w:r>
      <w:r w:rsidRPr="006F4D11">
        <w:rPr>
          <w:rFonts w:ascii="Times New Roman" w:hAnsi="Times New Roman" w:cs="Times New Roman"/>
          <w:sz w:val="20"/>
          <w:lang w:val="en"/>
        </w:rPr>
        <w:br/>
        <w:t>During this time you may not perform any actions, bonus actions, reactions. You cannot climb or swim unless you have a climb speed or swim speed. If you perform an action this will break your recovery and you must start over to gain the benefits of this ability. Once you use this ability you cannot use it again until you finish a long rest.</w:t>
      </w:r>
      <w:r w:rsidRPr="006F4D11">
        <w:rPr>
          <w:rFonts w:ascii="Times New Roman" w:hAnsi="Times New Roman" w:cs="Times New Roman"/>
          <w:sz w:val="20"/>
          <w:lang w:val="en"/>
        </w:rPr>
        <w:br/>
      </w:r>
      <w:r w:rsidRPr="006F4D11">
        <w:rPr>
          <w:rFonts w:ascii="Times New Roman" w:hAnsi="Times New Roman" w:cs="Times New Roman"/>
          <w:b/>
          <w:bCs w:val="0"/>
          <w:sz w:val="20"/>
          <w:lang w:val="en"/>
        </w:rPr>
        <w:br/>
      </w:r>
      <w:r w:rsidRPr="00FF2795">
        <w:rPr>
          <w:rFonts w:ascii="Times New Roman" w:hAnsi="Times New Roman" w:cs="Times New Roman"/>
          <w:b/>
          <w:bCs w:val="0"/>
          <w:sz w:val="28"/>
          <w:szCs w:val="28"/>
          <w:lang w:val="en"/>
        </w:rPr>
        <w:t>Indomitable</w:t>
      </w:r>
    </w:p>
    <w:p w14:paraId="44853E59" w14:textId="0F45B104" w:rsidR="006F4D11" w:rsidRPr="006F4D11" w:rsidRDefault="006F4D11" w:rsidP="006F4D11">
      <w:pPr>
        <w:spacing w:line="240" w:lineRule="auto"/>
        <w:rPr>
          <w:rFonts w:ascii="Times New Roman" w:hAnsi="Times New Roman" w:cs="Times New Roman"/>
          <w:smallCaps/>
          <w:color w:val="953734" w:themeColor="accent1"/>
          <w:sz w:val="20"/>
        </w:rPr>
      </w:pPr>
      <w:r w:rsidRPr="006F4D11">
        <w:rPr>
          <w:rFonts w:ascii="Times New Roman" w:hAnsi="Times New Roman" w:cs="Times New Roman"/>
          <w:sz w:val="20"/>
          <w:lang w:val="en"/>
        </w:rPr>
        <w:t xml:space="preserve">Beginning at 9th level, once per long rest if you fail a saving throw, you can choose to succeed instead. </w:t>
      </w:r>
      <w:r w:rsidRPr="006F4D11">
        <w:rPr>
          <w:rFonts w:ascii="Times New Roman" w:hAnsi="Times New Roman" w:cs="Times New Roman"/>
          <w:sz w:val="20"/>
          <w:lang w:val="en"/>
        </w:rPr>
        <w:br/>
      </w:r>
      <w:r w:rsidRPr="006F4D11">
        <w:rPr>
          <w:rFonts w:ascii="Times New Roman" w:hAnsi="Times New Roman" w:cs="Times New Roman"/>
          <w:sz w:val="20"/>
          <w:lang w:val="en"/>
        </w:rPr>
        <w:br/>
        <w:t>This feature recovers on a short rest at 13th level</w:t>
      </w:r>
      <w:r w:rsidRPr="006F4D11">
        <w:rPr>
          <w:rFonts w:ascii="Times New Roman" w:hAnsi="Times New Roman" w:cs="Times New Roman"/>
          <w:sz w:val="20"/>
          <w:lang w:val="en"/>
        </w:rPr>
        <w:br/>
        <w:t xml:space="preserve">(in addition to long rests). </w:t>
      </w:r>
      <w:r w:rsidRPr="006F4D11">
        <w:rPr>
          <w:rFonts w:ascii="Times New Roman" w:hAnsi="Times New Roman" w:cs="Times New Roman"/>
          <w:sz w:val="20"/>
          <w:lang w:val="en"/>
        </w:rPr>
        <w:br/>
      </w:r>
      <w:r w:rsidRPr="006F4D11">
        <w:rPr>
          <w:rFonts w:ascii="Times New Roman" w:hAnsi="Times New Roman" w:cs="Times New Roman"/>
          <w:sz w:val="20"/>
          <w:lang w:val="en"/>
        </w:rPr>
        <w:br/>
        <w:t xml:space="preserve">At 17th level you gain two uses of this ability between rests. </w:t>
      </w:r>
      <w:r w:rsidRPr="006F4D11">
        <w:rPr>
          <w:rFonts w:ascii="Times New Roman" w:hAnsi="Times New Roman" w:cs="Times New Roman"/>
          <w:sz w:val="20"/>
        </w:rPr>
        <w:br w:type="page"/>
      </w:r>
    </w:p>
    <w:p w14:paraId="0F99202F" w14:textId="73A60E73" w:rsidR="00AC072D" w:rsidRPr="00FF2795" w:rsidRDefault="00AC072D" w:rsidP="00AC072D">
      <w:pPr>
        <w:pStyle w:val="Heading2"/>
        <w:rPr>
          <w:rFonts w:ascii="Times New Roman" w:hAnsi="Times New Roman" w:cs="Times New Roman"/>
          <w:w w:val="100"/>
        </w:rPr>
      </w:pPr>
      <w:r w:rsidRPr="00FF2795">
        <w:rPr>
          <w:rFonts w:ascii="Times New Roman" w:hAnsi="Times New Roman" w:cs="Times New Roman"/>
        </w:rPr>
        <w:lastRenderedPageBreak/>
        <w:t>Arcan</w:t>
      </w:r>
      <w:r w:rsidR="001911FE" w:rsidRPr="00FF2795">
        <w:rPr>
          <w:rFonts w:ascii="Times New Roman" w:hAnsi="Times New Roman" w:cs="Times New Roman"/>
        </w:rPr>
        <w:t>e</w:t>
      </w:r>
      <w:r w:rsidRPr="00FF2795">
        <w:rPr>
          <w:rFonts w:ascii="Times New Roman" w:hAnsi="Times New Roman" w:cs="Times New Roman"/>
        </w:rPr>
        <w:t xml:space="preserve"> Marksman</w:t>
      </w:r>
    </w:p>
    <w:p w14:paraId="00746EE3" w14:textId="6541EC22" w:rsidR="00AC072D" w:rsidRPr="006F4D11" w:rsidRDefault="00AC072D" w:rsidP="00AC072D">
      <w:pPr>
        <w:widowControl w:val="0"/>
        <w:autoSpaceDE w:val="0"/>
        <w:autoSpaceDN w:val="0"/>
        <w:adjustRightInd w:val="0"/>
        <w:spacing w:after="200" w:line="276" w:lineRule="auto"/>
        <w:rPr>
          <w:rFonts w:ascii="Times New Roman" w:hAnsi="Times New Roman" w:cs="Times New Roman"/>
          <w:sz w:val="20"/>
          <w:u w:val="single"/>
          <w:lang w:val="en"/>
        </w:rPr>
      </w:pPr>
      <w:r w:rsidRPr="006F4D1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AC072D" w:rsidRPr="006F4D11" w14:paraId="1B849410" w14:textId="77777777" w:rsidTr="002A405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DCEBCB4" w14:textId="30AE7CF8" w:rsidR="00AC072D" w:rsidRPr="006F4D11" w:rsidRDefault="00E33BF5" w:rsidP="002A4057">
            <w:pPr>
              <w:pStyle w:val="5E-TABLECELLCENTERED"/>
              <w:framePr w:wrap="auto"/>
              <w:rPr>
                <w:rStyle w:val="5ECHARBOLD"/>
                <w:rFonts w:ascii="Times New Roman" w:hAnsi="Times New Roman"/>
                <w:sz w:val="20"/>
              </w:rPr>
            </w:pPr>
            <w:r w:rsidRPr="006F4D11">
              <w:rPr>
                <w:rStyle w:val="5ECHARBOLD"/>
                <w:rFonts w:ascii="Times New Roman" w:hAnsi="Times New Roman"/>
                <w:sz w:val="20"/>
              </w:rPr>
              <w:t xml:space="preserve">Fighter </w:t>
            </w:r>
            <w:r w:rsidR="00AC072D" w:rsidRPr="006F4D11">
              <w:rPr>
                <w:rStyle w:val="5ECHARBOLD"/>
                <w:rFonts w:ascii="Times New Roman" w:hAnsi="Times New Roman"/>
                <w:sz w:val="20"/>
              </w:rPr>
              <w:t>Level</w:t>
            </w:r>
          </w:p>
        </w:tc>
        <w:tc>
          <w:tcPr>
            <w:tcW w:w="3960" w:type="dxa"/>
            <w:tcBorders>
              <w:top w:val="none" w:sz="0" w:space="0" w:color="auto"/>
              <w:left w:val="none" w:sz="0" w:space="0" w:color="auto"/>
              <w:bottom w:val="none" w:sz="0" w:space="0" w:color="auto"/>
              <w:right w:val="none" w:sz="0" w:space="0" w:color="auto"/>
            </w:tcBorders>
          </w:tcPr>
          <w:p w14:paraId="4F2A0EBF" w14:textId="77777777" w:rsidR="00AC072D" w:rsidRPr="006F4D11" w:rsidRDefault="00AC072D" w:rsidP="002A4057">
            <w:pPr>
              <w:pStyle w:val="5E-TABLECELL"/>
              <w:rPr>
                <w:rStyle w:val="5ECHARBOLD"/>
                <w:rFonts w:ascii="Times New Roman" w:hAnsi="Times New Roman" w:cs="Times New Roman"/>
                <w:sz w:val="20"/>
                <w:szCs w:val="20"/>
              </w:rPr>
            </w:pPr>
            <w:r w:rsidRPr="006F4D11">
              <w:rPr>
                <w:rStyle w:val="5ECHARBOLD"/>
                <w:rFonts w:ascii="Times New Roman" w:hAnsi="Times New Roman" w:cs="Times New Roman"/>
                <w:sz w:val="20"/>
                <w:szCs w:val="20"/>
              </w:rPr>
              <w:t>Feature</w:t>
            </w:r>
          </w:p>
        </w:tc>
      </w:tr>
      <w:tr w:rsidR="00AC072D" w:rsidRPr="006F4D11" w14:paraId="120E57DF"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30DD5D" w14:textId="7A9AC15A" w:rsidR="00AC072D" w:rsidRPr="006F4D11" w:rsidRDefault="001911FE" w:rsidP="002A4057">
            <w:pPr>
              <w:pStyle w:val="5E-TABLECELLCENTERED"/>
              <w:framePr w:wrap="auto"/>
              <w:rPr>
                <w:rFonts w:ascii="Times New Roman" w:hAnsi="Times New Roman"/>
                <w:sz w:val="20"/>
              </w:rPr>
            </w:pPr>
            <w:r w:rsidRPr="006F4D11">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A9116E" w14:textId="47AC7AF2" w:rsidR="00AC072D" w:rsidRPr="006F4D11" w:rsidRDefault="001911FE" w:rsidP="002A405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6F4D11">
              <w:rPr>
                <w:rFonts w:ascii="Times New Roman" w:hAnsi="Times New Roman" w:cs="Times New Roman"/>
                <w:iCs/>
                <w:sz w:val="20"/>
              </w:rPr>
              <w:t>Munitions, Marksman Guile, Arcane shot</w:t>
            </w:r>
          </w:p>
        </w:tc>
      </w:tr>
      <w:tr w:rsidR="00AC072D" w:rsidRPr="006F4D11" w14:paraId="0FCD6D6C" w14:textId="77777777" w:rsidTr="002D667D">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B4DAE3F" w14:textId="0243DBDA" w:rsidR="00AC072D" w:rsidRPr="006F4D11" w:rsidRDefault="001911FE" w:rsidP="002A4057">
            <w:pPr>
              <w:pStyle w:val="5E-TABLECELLCENTERED"/>
              <w:framePr w:wrap="auto"/>
              <w:rPr>
                <w:rFonts w:ascii="Times New Roman" w:hAnsi="Times New Roman"/>
                <w:sz w:val="20"/>
              </w:rPr>
            </w:pPr>
            <w:r w:rsidRPr="006F4D11">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E22957A" w14:textId="6457FEFA" w:rsidR="00AC072D" w:rsidRPr="006F4D11" w:rsidRDefault="00E33BF5" w:rsidP="002A405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6F4D11">
              <w:rPr>
                <w:rStyle w:val="5ECHARITALIC"/>
                <w:rFonts w:ascii="Times New Roman" w:hAnsi="Times New Roman" w:cs="Times New Roman"/>
                <w:i w:val="0"/>
                <w:iCs/>
                <w:spacing w:val="0"/>
                <w:sz w:val="20"/>
                <w:lang w:val="en"/>
              </w:rPr>
              <w:t>M</w:t>
            </w:r>
            <w:r w:rsidRPr="006F4D11">
              <w:rPr>
                <w:rStyle w:val="5ECHARITALIC"/>
                <w:rFonts w:ascii="Times New Roman" w:hAnsi="Times New Roman" w:cs="Times New Roman"/>
                <w:i w:val="0"/>
                <w:iCs/>
                <w:sz w:val="20"/>
                <w:lang w:val="en"/>
              </w:rPr>
              <w:t>agic Munitions, Curving Shot</w:t>
            </w:r>
          </w:p>
        </w:tc>
      </w:tr>
      <w:tr w:rsidR="002D667D" w:rsidRPr="006F4D11" w14:paraId="4DF179AB" w14:textId="77777777" w:rsidTr="002D667D">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4C3EBB22" w14:textId="11625B0E" w:rsidR="002D667D" w:rsidRPr="006F4D11" w:rsidRDefault="002D667D" w:rsidP="002A4057">
            <w:pPr>
              <w:pStyle w:val="5E-TABLECELLCENTERED"/>
              <w:framePr w:wrap="auto"/>
              <w:rPr>
                <w:rFonts w:ascii="Times New Roman" w:hAnsi="Times New Roman"/>
                <w:sz w:val="20"/>
                <w:lang w:val="en"/>
              </w:rPr>
            </w:pPr>
            <w:r w:rsidRPr="006F4D11">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1D9DE89C" w14:textId="7A7B7BF9" w:rsidR="002D667D" w:rsidRPr="006F4D11" w:rsidRDefault="002D667D" w:rsidP="002A405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6F4D11">
              <w:rPr>
                <w:rStyle w:val="5ECHARITALIC"/>
                <w:rFonts w:ascii="Times New Roman" w:hAnsi="Times New Roman" w:cs="Times New Roman"/>
                <w:i w:val="0"/>
                <w:iCs/>
                <w:spacing w:val="0"/>
                <w:sz w:val="20"/>
                <w:lang w:val="en"/>
              </w:rPr>
              <w:t>F</w:t>
            </w:r>
            <w:r w:rsidRPr="006F4D11">
              <w:rPr>
                <w:rStyle w:val="5ECHARITALIC"/>
                <w:rFonts w:ascii="Times New Roman" w:hAnsi="Times New Roman" w:cs="Times New Roman"/>
                <w:i w:val="0"/>
                <w:iCs/>
                <w:sz w:val="20"/>
                <w:lang w:val="en"/>
              </w:rPr>
              <w:t xml:space="preserve">ire and lightning </w:t>
            </w:r>
            <w:r w:rsidR="005049E6" w:rsidRPr="006F4D11">
              <w:rPr>
                <w:rStyle w:val="5ECHARITALIC"/>
                <w:rFonts w:ascii="Times New Roman" w:hAnsi="Times New Roman" w:cs="Times New Roman"/>
                <w:i w:val="0"/>
                <w:iCs/>
                <w:sz w:val="20"/>
                <w:lang w:val="en"/>
              </w:rPr>
              <w:t>Munitions</w:t>
            </w:r>
          </w:p>
        </w:tc>
      </w:tr>
      <w:tr w:rsidR="00AC072D" w:rsidRPr="006F4D11" w14:paraId="7AD9AFA6"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6EB84B3" w14:textId="25D308E1" w:rsidR="00AC072D" w:rsidRPr="006F4D11" w:rsidRDefault="00E33BF5" w:rsidP="002A4057">
            <w:pPr>
              <w:pStyle w:val="5E-TABLECELLCENTERED"/>
              <w:framePr w:wrap="auto"/>
              <w:rPr>
                <w:rFonts w:ascii="Times New Roman" w:hAnsi="Times New Roman"/>
                <w:sz w:val="20"/>
                <w:lang w:val="en"/>
              </w:rPr>
            </w:pPr>
            <w:r w:rsidRPr="006F4D11">
              <w:rPr>
                <w:rFonts w:ascii="Times New Roman" w:hAnsi="Times New Roman"/>
                <w:sz w:val="20"/>
                <w:lang w:val="en"/>
              </w:rPr>
              <w:t>15th</w:t>
            </w:r>
          </w:p>
        </w:tc>
        <w:tc>
          <w:tcPr>
            <w:tcW w:w="3960" w:type="dxa"/>
            <w:tcBorders>
              <w:top w:val="single" w:sz="4" w:space="0" w:color="auto"/>
              <w:left w:val="single" w:sz="4" w:space="0" w:color="auto"/>
              <w:bottom w:val="single" w:sz="4" w:space="0" w:color="auto"/>
              <w:right w:val="single" w:sz="4" w:space="0" w:color="auto"/>
            </w:tcBorders>
          </w:tcPr>
          <w:p w14:paraId="244EB746" w14:textId="4DE4B1EE" w:rsidR="00AC072D" w:rsidRPr="006F4D11" w:rsidRDefault="00E33BF5" w:rsidP="002A405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6F4D11">
              <w:rPr>
                <w:rStyle w:val="5ECHARITALIC"/>
                <w:rFonts w:ascii="Times New Roman" w:hAnsi="Times New Roman" w:cs="Times New Roman"/>
                <w:i w:val="0"/>
                <w:iCs/>
                <w:spacing w:val="0"/>
                <w:sz w:val="20"/>
                <w:lang w:val="en"/>
              </w:rPr>
              <w:t>E</w:t>
            </w:r>
            <w:r w:rsidRPr="006F4D11">
              <w:rPr>
                <w:rStyle w:val="5ECHARITALIC"/>
                <w:rFonts w:ascii="Times New Roman" w:hAnsi="Times New Roman" w:cs="Times New Roman"/>
                <w:i w:val="0"/>
                <w:iCs/>
                <w:sz w:val="20"/>
                <w:lang w:val="en"/>
              </w:rPr>
              <w:t>ver-Ready shot</w:t>
            </w:r>
          </w:p>
        </w:tc>
      </w:tr>
      <w:tr w:rsidR="00A2709B" w:rsidRPr="006F4D11" w14:paraId="5A8219FC"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5D804CF" w14:textId="2BB7C77B" w:rsidR="00A2709B" w:rsidRPr="006F4D11" w:rsidRDefault="00A2709B" w:rsidP="002A4057">
            <w:pPr>
              <w:pStyle w:val="5E-TABLECELLCENTERED"/>
              <w:framePr w:wrap="auto"/>
              <w:rPr>
                <w:rFonts w:ascii="Times New Roman" w:hAnsi="Times New Roman"/>
                <w:sz w:val="20"/>
                <w:lang w:val="en"/>
              </w:rPr>
            </w:pPr>
            <w:r w:rsidRPr="006F4D11">
              <w:rPr>
                <w:rFonts w:ascii="Times New Roman" w:hAnsi="Times New Roman"/>
                <w:sz w:val="20"/>
                <w:lang w:val="en"/>
              </w:rPr>
              <w:t>18th</w:t>
            </w:r>
          </w:p>
        </w:tc>
        <w:tc>
          <w:tcPr>
            <w:tcW w:w="3960" w:type="dxa"/>
            <w:tcBorders>
              <w:top w:val="single" w:sz="4" w:space="0" w:color="auto"/>
              <w:left w:val="single" w:sz="4" w:space="0" w:color="auto"/>
              <w:bottom w:val="single" w:sz="4" w:space="0" w:color="auto"/>
              <w:right w:val="single" w:sz="4" w:space="0" w:color="auto"/>
            </w:tcBorders>
          </w:tcPr>
          <w:p w14:paraId="5B3D5210" w14:textId="2CED887F" w:rsidR="00A2709B" w:rsidRPr="006F4D11" w:rsidRDefault="00CF1371" w:rsidP="002A405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6F4D11">
              <w:rPr>
                <w:rStyle w:val="5ECHARITALIC"/>
                <w:rFonts w:ascii="Times New Roman" w:hAnsi="Times New Roman" w:cs="Times New Roman"/>
                <w:i w:val="0"/>
                <w:iCs/>
                <w:spacing w:val="0"/>
                <w:sz w:val="20"/>
                <w:lang w:val="en"/>
              </w:rPr>
              <w:t>M</w:t>
            </w:r>
            <w:r w:rsidRPr="006F4D11">
              <w:rPr>
                <w:rStyle w:val="5ECHARITALIC"/>
                <w:rFonts w:ascii="Times New Roman" w:hAnsi="Times New Roman" w:cs="Times New Roman"/>
                <w:i w:val="0"/>
                <w:iCs/>
                <w:sz w:val="20"/>
                <w:lang w:val="en"/>
              </w:rPr>
              <w:t>agical Traversal</w:t>
            </w:r>
          </w:p>
        </w:tc>
      </w:tr>
    </w:tbl>
    <w:p w14:paraId="798902E0" w14:textId="0D147046" w:rsidR="00AC072D" w:rsidRPr="00FF2795" w:rsidRDefault="00AC072D" w:rsidP="00AC072D">
      <w:pPr>
        <w:pStyle w:val="Heading4"/>
        <w:rPr>
          <w:rFonts w:ascii="Times New Roman" w:hAnsi="Times New Roman" w:cs="Times New Roman"/>
          <w:sz w:val="28"/>
          <w:szCs w:val="28"/>
        </w:rPr>
      </w:pPr>
      <w:r w:rsidRPr="00FF2795">
        <w:rPr>
          <w:rFonts w:ascii="Times New Roman" w:hAnsi="Times New Roman" w:cs="Times New Roman"/>
          <w:sz w:val="28"/>
          <w:szCs w:val="28"/>
        </w:rPr>
        <w:t>Munitions</w:t>
      </w:r>
    </w:p>
    <w:p w14:paraId="778A000E" w14:textId="2C63392E" w:rsidR="00425D9F" w:rsidRDefault="00AC072D" w:rsidP="00AC072D">
      <w:pPr>
        <w:pStyle w:val="NormalWeb"/>
        <w:rPr>
          <w:sz w:val="20"/>
          <w:szCs w:val="20"/>
        </w:rPr>
      </w:pPr>
      <w:r w:rsidRPr="006F4D11">
        <w:rPr>
          <w:sz w:val="20"/>
          <w:szCs w:val="20"/>
        </w:rPr>
        <w:t xml:space="preserve">Starting at 3rd level, you learn to make your own munitions for your ranged weapons. You gain proficiency with </w:t>
      </w:r>
      <w:proofErr w:type="gramStart"/>
      <w:r w:rsidR="002725ED" w:rsidRPr="006F4D11">
        <w:rPr>
          <w:sz w:val="20"/>
          <w:szCs w:val="20"/>
        </w:rPr>
        <w:t>smiths</w:t>
      </w:r>
      <w:proofErr w:type="gramEnd"/>
      <w:r w:rsidRPr="006F4D11">
        <w:rPr>
          <w:sz w:val="20"/>
          <w:szCs w:val="20"/>
        </w:rPr>
        <w:t xml:space="preserve"> tools</w:t>
      </w:r>
      <w:r w:rsidR="0034099D" w:rsidRPr="006F4D11">
        <w:rPr>
          <w:sz w:val="20"/>
          <w:szCs w:val="20"/>
        </w:rPr>
        <w:t>.</w:t>
      </w:r>
    </w:p>
    <w:p w14:paraId="3E0E3A21" w14:textId="11104EAF" w:rsidR="00FF2795" w:rsidRPr="006F4D11" w:rsidRDefault="00FF2795" w:rsidP="00AC072D">
      <w:pPr>
        <w:pStyle w:val="NormalWeb"/>
        <w:rPr>
          <w:sz w:val="20"/>
          <w:szCs w:val="20"/>
        </w:rPr>
      </w:pPr>
      <w:r>
        <w:rPr>
          <w:sz w:val="20"/>
          <w:szCs w:val="20"/>
        </w:rPr>
        <w:t>You learn the elemental ammunitions cantrip. Intelligence is your spellcasting ability for this spell.</w:t>
      </w:r>
    </w:p>
    <w:p w14:paraId="74ED2C4B" w14:textId="5D47B35E" w:rsidR="0034099D" w:rsidRPr="00FF2795" w:rsidRDefault="0034099D" w:rsidP="0034099D">
      <w:pPr>
        <w:pStyle w:val="Heading4"/>
        <w:rPr>
          <w:rFonts w:ascii="Times New Roman" w:hAnsi="Times New Roman" w:cs="Times New Roman"/>
          <w:sz w:val="28"/>
          <w:szCs w:val="28"/>
        </w:rPr>
      </w:pPr>
      <w:r w:rsidRPr="00FF2795">
        <w:rPr>
          <w:rFonts w:ascii="Times New Roman" w:hAnsi="Times New Roman" w:cs="Times New Roman"/>
          <w:sz w:val="28"/>
          <w:szCs w:val="28"/>
        </w:rPr>
        <w:t>Marksman Guile</w:t>
      </w:r>
    </w:p>
    <w:p w14:paraId="7DD1CE88" w14:textId="10ECC0F7" w:rsidR="0034099D" w:rsidRPr="006F4D11" w:rsidRDefault="0034099D" w:rsidP="0034099D">
      <w:pPr>
        <w:pStyle w:val="NormalWeb"/>
        <w:rPr>
          <w:sz w:val="20"/>
          <w:szCs w:val="20"/>
        </w:rPr>
      </w:pPr>
      <w:r w:rsidRPr="006F4D11">
        <w:rPr>
          <w:sz w:val="20"/>
          <w:szCs w:val="20"/>
        </w:rPr>
        <w:t>Starting at 3rd level, you gain one of the following features that allow you to position, track, and hone in on your targets.</w:t>
      </w:r>
      <w:r w:rsidRPr="006F4D11">
        <w:rPr>
          <w:sz w:val="20"/>
          <w:szCs w:val="20"/>
        </w:rPr>
        <w:br/>
      </w:r>
      <w:r w:rsidRPr="006F4D11">
        <w:rPr>
          <w:sz w:val="20"/>
          <w:szCs w:val="20"/>
        </w:rPr>
        <w:br/>
      </w:r>
      <w:r w:rsidRPr="006F4D11">
        <w:rPr>
          <w:b/>
          <w:bCs/>
          <w:sz w:val="20"/>
          <w:szCs w:val="20"/>
        </w:rPr>
        <w:t xml:space="preserve">Seize the high ground: </w:t>
      </w:r>
      <w:r w:rsidRPr="006F4D11">
        <w:rPr>
          <w:sz w:val="20"/>
          <w:szCs w:val="20"/>
        </w:rPr>
        <w:t>You know the jump spell and may cast it at will. Intelligence is your spellcasting modifier for this spell</w:t>
      </w:r>
      <w:r w:rsidR="0069669B" w:rsidRPr="006F4D11">
        <w:rPr>
          <w:sz w:val="20"/>
          <w:szCs w:val="20"/>
        </w:rPr>
        <w:t>.</w:t>
      </w:r>
    </w:p>
    <w:p w14:paraId="346AB97A" w14:textId="4C5E1F05" w:rsidR="00E33BF5" w:rsidRPr="006F4D11" w:rsidRDefault="0034099D" w:rsidP="0034099D">
      <w:pPr>
        <w:pStyle w:val="NormalWeb"/>
        <w:rPr>
          <w:sz w:val="20"/>
          <w:szCs w:val="20"/>
        </w:rPr>
      </w:pPr>
      <w:r w:rsidRPr="006F4D11">
        <w:rPr>
          <w:b/>
          <w:bCs/>
          <w:sz w:val="20"/>
          <w:szCs w:val="20"/>
        </w:rPr>
        <w:t>Defensive reprisal:</w:t>
      </w:r>
      <w:r w:rsidR="0069669B" w:rsidRPr="006F4D11">
        <w:rPr>
          <w:b/>
          <w:bCs/>
          <w:sz w:val="20"/>
          <w:szCs w:val="20"/>
        </w:rPr>
        <w:t xml:space="preserve"> </w:t>
      </w:r>
      <w:r w:rsidR="0069669B" w:rsidRPr="006F4D11">
        <w:rPr>
          <w:sz w:val="20"/>
          <w:szCs w:val="20"/>
        </w:rPr>
        <w:t>You may attack with the butt of your gun, shaft of your bow, or handle of your crossbow as a melee weapon. This attack does not use your ammunition for the attack and deals 1d4+ your strength or dexterity modifier.</w:t>
      </w:r>
      <w:r w:rsidR="00E33BF5" w:rsidRPr="006F4D11">
        <w:rPr>
          <w:sz w:val="20"/>
          <w:szCs w:val="20"/>
        </w:rPr>
        <w:br/>
      </w:r>
      <w:r w:rsidR="00E33BF5" w:rsidRPr="006F4D11">
        <w:rPr>
          <w:i/>
          <w:iCs/>
          <w:sz w:val="20"/>
          <w:szCs w:val="20"/>
        </w:rPr>
        <w:t>(you may treat it as melee weapon for features of your choice when you make this attack.)</w:t>
      </w:r>
    </w:p>
    <w:p w14:paraId="1BFC054B" w14:textId="1BBC95F6" w:rsidR="0034099D" w:rsidRPr="006F4D11" w:rsidRDefault="0034099D" w:rsidP="0034099D">
      <w:pPr>
        <w:pStyle w:val="NormalWeb"/>
        <w:rPr>
          <w:sz w:val="20"/>
          <w:szCs w:val="20"/>
        </w:rPr>
      </w:pPr>
      <w:r w:rsidRPr="006F4D11">
        <w:rPr>
          <w:b/>
          <w:bCs/>
          <w:sz w:val="20"/>
          <w:szCs w:val="20"/>
        </w:rPr>
        <w:t xml:space="preserve">Hidden viper: </w:t>
      </w:r>
      <w:r w:rsidRPr="006F4D11">
        <w:rPr>
          <w:sz w:val="20"/>
          <w:szCs w:val="20"/>
        </w:rPr>
        <w:t xml:space="preserve">You </w:t>
      </w:r>
      <w:r w:rsidR="0069669B" w:rsidRPr="006F4D11">
        <w:rPr>
          <w:sz w:val="20"/>
          <w:szCs w:val="20"/>
        </w:rPr>
        <w:t xml:space="preserve">may cast pass without a trace once per </w:t>
      </w:r>
      <w:r w:rsidR="002725ED" w:rsidRPr="006F4D11">
        <w:rPr>
          <w:sz w:val="20"/>
          <w:szCs w:val="20"/>
        </w:rPr>
        <w:t>short</w:t>
      </w:r>
      <w:r w:rsidR="0069669B" w:rsidRPr="006F4D11">
        <w:rPr>
          <w:sz w:val="20"/>
          <w:szCs w:val="20"/>
        </w:rPr>
        <w:t xml:space="preserve"> rest without needing to expend a spell slot. You may only target yourself with this spell and uses your intelligence modifier as its spellcasting modifier for this spell.</w:t>
      </w:r>
    </w:p>
    <w:p w14:paraId="46D16F43" w14:textId="79743491" w:rsidR="0034099D" w:rsidRPr="006F4D11" w:rsidRDefault="0034099D" w:rsidP="0034099D">
      <w:pPr>
        <w:pStyle w:val="NormalWeb"/>
        <w:rPr>
          <w:sz w:val="20"/>
          <w:szCs w:val="20"/>
        </w:rPr>
      </w:pPr>
      <w:r w:rsidRPr="006F4D11">
        <w:rPr>
          <w:b/>
          <w:bCs/>
          <w:sz w:val="20"/>
          <w:szCs w:val="20"/>
        </w:rPr>
        <w:t>Arcane Generation:</w:t>
      </w:r>
      <w:r w:rsidR="0069669B" w:rsidRPr="006F4D11">
        <w:rPr>
          <w:b/>
          <w:bCs/>
          <w:sz w:val="20"/>
          <w:szCs w:val="20"/>
        </w:rPr>
        <w:t xml:space="preserve"> </w:t>
      </w:r>
      <w:r w:rsidR="0069669B" w:rsidRPr="006F4D11">
        <w:rPr>
          <w:sz w:val="20"/>
          <w:szCs w:val="20"/>
        </w:rPr>
        <w:t xml:space="preserve">You learn one cantrip of your choice from the </w:t>
      </w:r>
      <w:r w:rsidR="00792A57" w:rsidRPr="006F4D11">
        <w:rPr>
          <w:sz w:val="20"/>
          <w:szCs w:val="20"/>
        </w:rPr>
        <w:t>wizard’s</w:t>
      </w:r>
      <w:r w:rsidR="0069669B" w:rsidRPr="006F4D11">
        <w:rPr>
          <w:sz w:val="20"/>
          <w:szCs w:val="20"/>
        </w:rPr>
        <w:t xml:space="preserve"> </w:t>
      </w:r>
      <w:r w:rsidR="002725ED" w:rsidRPr="006F4D11">
        <w:rPr>
          <w:sz w:val="20"/>
          <w:szCs w:val="20"/>
        </w:rPr>
        <w:t>spell</w:t>
      </w:r>
      <w:r w:rsidR="0069669B" w:rsidRPr="006F4D11">
        <w:rPr>
          <w:sz w:val="20"/>
          <w:szCs w:val="20"/>
        </w:rPr>
        <w:t xml:space="preserve"> list. Intelligence is your spellcasting modifier for this spell.</w:t>
      </w:r>
    </w:p>
    <w:p w14:paraId="242FF8E4" w14:textId="32D9ABA9" w:rsidR="0069669B" w:rsidRPr="006F4D11" w:rsidRDefault="002725ED" w:rsidP="0034099D">
      <w:pPr>
        <w:pStyle w:val="NormalWeb"/>
        <w:rPr>
          <w:sz w:val="20"/>
          <w:szCs w:val="20"/>
        </w:rPr>
      </w:pPr>
      <w:r w:rsidRPr="006F4D11">
        <w:rPr>
          <w:sz w:val="20"/>
          <w:szCs w:val="20"/>
        </w:rPr>
        <w:t>You may select another option and gain it at 15th level.</w:t>
      </w:r>
    </w:p>
    <w:p w14:paraId="77970F66" w14:textId="15B2E467" w:rsidR="0069669B" w:rsidRPr="00FF2795" w:rsidRDefault="0069669B" w:rsidP="0069669B">
      <w:pPr>
        <w:pStyle w:val="Heading4"/>
        <w:rPr>
          <w:rFonts w:ascii="Times New Roman" w:hAnsi="Times New Roman" w:cs="Times New Roman"/>
          <w:sz w:val="28"/>
          <w:szCs w:val="28"/>
        </w:rPr>
      </w:pPr>
      <w:r w:rsidRPr="00FF2795">
        <w:rPr>
          <w:rFonts w:ascii="Times New Roman" w:hAnsi="Times New Roman" w:cs="Times New Roman"/>
          <w:sz w:val="28"/>
          <w:szCs w:val="28"/>
        </w:rPr>
        <w:t>Arcane Shots</w:t>
      </w:r>
    </w:p>
    <w:p w14:paraId="4CEE9355" w14:textId="732F9E50" w:rsidR="0069669B" w:rsidRPr="006F4D11" w:rsidRDefault="0069669B" w:rsidP="0069669B">
      <w:pPr>
        <w:pStyle w:val="NormalWeb"/>
        <w:rPr>
          <w:sz w:val="20"/>
          <w:szCs w:val="20"/>
        </w:rPr>
      </w:pPr>
      <w:r w:rsidRPr="006F4D11">
        <w:rPr>
          <w:sz w:val="20"/>
          <w:szCs w:val="20"/>
        </w:rPr>
        <w:t xml:space="preserve">Starting at 3rd level, you learn to unleash special magical effects with some of your shots. </w:t>
      </w:r>
      <w:r w:rsidR="007B0D2C" w:rsidRPr="006F4D11">
        <w:rPr>
          <w:sz w:val="20"/>
          <w:szCs w:val="20"/>
        </w:rPr>
        <w:t xml:space="preserve">When you finish a long rest, you may prepare </w:t>
      </w:r>
      <w:r w:rsidR="007B0D2C" w:rsidRPr="006F4D11">
        <w:rPr>
          <w:b/>
          <w:bCs/>
          <w:sz w:val="20"/>
          <w:szCs w:val="20"/>
        </w:rPr>
        <w:t>two</w:t>
      </w:r>
      <w:r w:rsidR="007B0D2C" w:rsidRPr="006F4D11">
        <w:rPr>
          <w:sz w:val="20"/>
          <w:szCs w:val="20"/>
        </w:rPr>
        <w:t xml:space="preserve"> shot options similar to how a wizard or cleric would prepare their spells. Whenever you finish a long rest, you may change any number of shots you have prepared. (see “Arcane Shot Options” below).</w:t>
      </w:r>
    </w:p>
    <w:p w14:paraId="70EE321B" w14:textId="3C4D803E" w:rsidR="0069669B" w:rsidRPr="006F4D11" w:rsidRDefault="0069669B" w:rsidP="0069669B">
      <w:pPr>
        <w:pStyle w:val="NormalWeb"/>
        <w:rPr>
          <w:sz w:val="20"/>
          <w:szCs w:val="20"/>
        </w:rPr>
      </w:pPr>
      <w:r w:rsidRPr="006F4D11">
        <w:rPr>
          <w:sz w:val="20"/>
          <w:szCs w:val="20"/>
        </w:rPr>
        <w:t xml:space="preserve">Once per turn when you fire a munition from a ranged weapon as part of the attack action, you can apply one of your Arcane Shot options to that munition. You decide to use the option when the munition hits a creature, unless the option doesn’t involve an attack roll. You have </w:t>
      </w:r>
      <w:r w:rsidR="00431615" w:rsidRPr="006F4D11">
        <w:rPr>
          <w:sz w:val="20"/>
          <w:szCs w:val="20"/>
        </w:rPr>
        <w:t>three</w:t>
      </w:r>
      <w:r w:rsidRPr="006F4D11">
        <w:rPr>
          <w:sz w:val="20"/>
          <w:szCs w:val="20"/>
        </w:rPr>
        <w:t xml:space="preserve"> uses of this ability, and you regain all expended uses of it when you finish a short or long rest.</w:t>
      </w:r>
    </w:p>
    <w:p w14:paraId="5D870E87" w14:textId="52338900" w:rsidR="000863F5" w:rsidRPr="006F4D11" w:rsidRDefault="007B0D2C" w:rsidP="0034099D">
      <w:pPr>
        <w:pStyle w:val="NormalWeb"/>
        <w:rPr>
          <w:sz w:val="20"/>
          <w:szCs w:val="20"/>
        </w:rPr>
      </w:pPr>
      <w:r w:rsidRPr="006F4D11">
        <w:rPr>
          <w:sz w:val="20"/>
          <w:szCs w:val="20"/>
        </w:rPr>
        <w:t>You gain additional uses of this feature at 7th</w:t>
      </w:r>
      <w:r w:rsidR="001748B8" w:rsidRPr="006F4D11">
        <w:rPr>
          <w:sz w:val="20"/>
          <w:szCs w:val="20"/>
        </w:rPr>
        <w:t xml:space="preserve">, </w:t>
      </w:r>
      <w:r w:rsidR="002D667D" w:rsidRPr="006F4D11">
        <w:rPr>
          <w:sz w:val="20"/>
          <w:szCs w:val="20"/>
        </w:rPr>
        <w:t xml:space="preserve">10th, </w:t>
      </w:r>
      <w:r w:rsidR="001748B8" w:rsidRPr="006F4D11">
        <w:rPr>
          <w:sz w:val="20"/>
          <w:szCs w:val="20"/>
        </w:rPr>
        <w:t>and</w:t>
      </w:r>
      <w:r w:rsidRPr="006F4D11">
        <w:rPr>
          <w:sz w:val="20"/>
          <w:szCs w:val="20"/>
        </w:rPr>
        <w:t xml:space="preserve"> 15th level.</w:t>
      </w:r>
    </w:p>
    <w:p w14:paraId="7AC23BF5" w14:textId="39488925" w:rsidR="002D667D" w:rsidRPr="006F4D11" w:rsidRDefault="007A54CC" w:rsidP="00FF2795">
      <w:pPr>
        <w:pStyle w:val="NormalWeb"/>
        <w:rPr>
          <w:bCs/>
          <w:sz w:val="20"/>
          <w:szCs w:val="20"/>
        </w:rPr>
      </w:pPr>
      <w:r w:rsidRPr="006F4D11">
        <w:rPr>
          <w:sz w:val="20"/>
          <w:szCs w:val="20"/>
        </w:rPr>
        <w:t>You may prepare an additional two shots every long rest at 10th level</w:t>
      </w:r>
      <w:r w:rsidR="002D667D" w:rsidRPr="006F4D11">
        <w:rPr>
          <w:sz w:val="20"/>
          <w:szCs w:val="20"/>
        </w:rPr>
        <w:t>.</w:t>
      </w:r>
    </w:p>
    <w:p w14:paraId="70414023" w14:textId="61261DB8" w:rsidR="000863F5" w:rsidRPr="00FF2795" w:rsidRDefault="000863F5" w:rsidP="000863F5">
      <w:pPr>
        <w:pStyle w:val="Heading4"/>
        <w:rPr>
          <w:rFonts w:ascii="Times New Roman" w:hAnsi="Times New Roman" w:cs="Times New Roman"/>
          <w:w w:val="100"/>
          <w:sz w:val="28"/>
          <w:szCs w:val="28"/>
        </w:rPr>
      </w:pPr>
      <w:r w:rsidRPr="00FF2795">
        <w:rPr>
          <w:rFonts w:ascii="Times New Roman" w:hAnsi="Times New Roman" w:cs="Times New Roman"/>
          <w:sz w:val="28"/>
          <w:szCs w:val="28"/>
        </w:rPr>
        <w:t>Magic Munitions</w:t>
      </w:r>
    </w:p>
    <w:p w14:paraId="12466478" w14:textId="1A0D5252" w:rsidR="000863F5" w:rsidRPr="006F4D11" w:rsidRDefault="00B53704" w:rsidP="000863F5">
      <w:pPr>
        <w:pStyle w:val="NormalWeb"/>
        <w:rPr>
          <w:sz w:val="20"/>
          <w:szCs w:val="20"/>
        </w:rPr>
      </w:pPr>
      <w:r w:rsidRPr="006F4D11">
        <w:rPr>
          <w:sz w:val="20"/>
          <w:szCs w:val="20"/>
        </w:rPr>
        <w:t>Starting at</w:t>
      </w:r>
      <w:r w:rsidR="000863F5" w:rsidRPr="006F4D11">
        <w:rPr>
          <w:sz w:val="20"/>
          <w:szCs w:val="20"/>
        </w:rPr>
        <w:t xml:space="preserve"> 7th level, you gain the ability to infuse munitions with magic. Whenever you fire a nonmagical </w:t>
      </w:r>
      <w:bookmarkStart w:id="1" w:name="_Hlk158127872"/>
      <w:r w:rsidR="000863F5" w:rsidRPr="006F4D11">
        <w:rPr>
          <w:sz w:val="20"/>
          <w:szCs w:val="20"/>
        </w:rPr>
        <w:t>munition</w:t>
      </w:r>
      <w:bookmarkEnd w:id="1"/>
      <w:r w:rsidR="000863F5" w:rsidRPr="006F4D11">
        <w:rPr>
          <w:sz w:val="20"/>
          <w:szCs w:val="20"/>
        </w:rPr>
        <w:t xml:space="preserve"> from a nonmagical weapon, you can make it magical for the purpose of overcoming resistance and immunity to nonmagical attacks and damage. The magic fades from the munition immediately after it hits or misses its target.</w:t>
      </w:r>
    </w:p>
    <w:p w14:paraId="333892D1" w14:textId="77777777" w:rsidR="000863F5" w:rsidRPr="00FF2795" w:rsidRDefault="000863F5" w:rsidP="000863F5">
      <w:pPr>
        <w:pStyle w:val="Heading4"/>
        <w:rPr>
          <w:rFonts w:ascii="Times New Roman" w:hAnsi="Times New Roman" w:cs="Times New Roman"/>
          <w:w w:val="100"/>
          <w:sz w:val="28"/>
          <w:szCs w:val="28"/>
        </w:rPr>
      </w:pPr>
      <w:r w:rsidRPr="00FF2795">
        <w:rPr>
          <w:rFonts w:ascii="Times New Roman" w:hAnsi="Times New Roman" w:cs="Times New Roman"/>
          <w:sz w:val="28"/>
          <w:szCs w:val="28"/>
        </w:rPr>
        <w:t>Curving Shot</w:t>
      </w:r>
    </w:p>
    <w:p w14:paraId="41AF657B" w14:textId="5E1A2709" w:rsidR="00B53704" w:rsidRPr="006F4D11" w:rsidRDefault="00B53704" w:rsidP="007A54CC">
      <w:pPr>
        <w:pStyle w:val="NormalWeb"/>
        <w:rPr>
          <w:bCs/>
          <w:sz w:val="20"/>
          <w:szCs w:val="20"/>
        </w:rPr>
      </w:pPr>
      <w:r w:rsidRPr="006F4D11">
        <w:rPr>
          <w:sz w:val="20"/>
          <w:szCs w:val="20"/>
        </w:rPr>
        <w:t>Starting at</w:t>
      </w:r>
      <w:r w:rsidR="000863F5" w:rsidRPr="006F4D11">
        <w:rPr>
          <w:sz w:val="20"/>
          <w:szCs w:val="20"/>
        </w:rPr>
        <w:t xml:space="preserve"> 7th level, you learn how to direct an errant </w:t>
      </w:r>
      <w:r w:rsidR="001A746F" w:rsidRPr="006F4D11">
        <w:rPr>
          <w:sz w:val="20"/>
          <w:szCs w:val="20"/>
        </w:rPr>
        <w:t xml:space="preserve">munition </w:t>
      </w:r>
      <w:r w:rsidR="000863F5" w:rsidRPr="006F4D11">
        <w:rPr>
          <w:sz w:val="20"/>
          <w:szCs w:val="20"/>
        </w:rPr>
        <w:t>toward a new target. When you make an attack roll with a magic munition and miss, you can use a bonus action to reroll the attack roll against a different target within 60 feet of the original target.</w:t>
      </w:r>
      <w:r w:rsidR="006B74B8" w:rsidRPr="006F4D11">
        <w:rPr>
          <w:sz w:val="20"/>
          <w:szCs w:val="20"/>
        </w:rPr>
        <w:t xml:space="preserve"> </w:t>
      </w:r>
    </w:p>
    <w:p w14:paraId="2B1FFE99" w14:textId="77777777" w:rsidR="003A2913" w:rsidRPr="00FF2795" w:rsidRDefault="003A2913" w:rsidP="003A2913">
      <w:pPr>
        <w:pStyle w:val="Heading4"/>
        <w:rPr>
          <w:rFonts w:ascii="Times New Roman" w:hAnsi="Times New Roman" w:cs="Times New Roman"/>
          <w:w w:val="100"/>
          <w:sz w:val="28"/>
          <w:szCs w:val="28"/>
        </w:rPr>
      </w:pPr>
      <w:r w:rsidRPr="00FF2795">
        <w:rPr>
          <w:rFonts w:ascii="Times New Roman" w:hAnsi="Times New Roman" w:cs="Times New Roman"/>
          <w:sz w:val="28"/>
          <w:szCs w:val="28"/>
        </w:rPr>
        <w:t>Ever-Ready Shot</w:t>
      </w:r>
    </w:p>
    <w:p w14:paraId="66D8A053" w14:textId="3E6B33B0" w:rsidR="00A2709B" w:rsidRPr="006F4D11" w:rsidRDefault="003A2913" w:rsidP="00B53704">
      <w:pPr>
        <w:pStyle w:val="NormalWeb"/>
        <w:rPr>
          <w:bCs/>
          <w:sz w:val="20"/>
          <w:szCs w:val="20"/>
        </w:rPr>
      </w:pPr>
      <w:r w:rsidRPr="006F4D11">
        <w:rPr>
          <w:sz w:val="20"/>
          <w:szCs w:val="20"/>
        </w:rPr>
        <w:t xml:space="preserve">Starting at 15th level, </w:t>
      </w:r>
      <w:r w:rsidR="002725ED" w:rsidRPr="006F4D11">
        <w:rPr>
          <w:sz w:val="20"/>
          <w:szCs w:val="20"/>
        </w:rPr>
        <w:t>whenever you roll initiative, you regain one use of your</w:t>
      </w:r>
      <w:r w:rsidR="000366BF" w:rsidRPr="006F4D11">
        <w:rPr>
          <w:sz w:val="20"/>
          <w:szCs w:val="20"/>
        </w:rPr>
        <w:t xml:space="preserve"> expended</w:t>
      </w:r>
      <w:r w:rsidR="002725ED" w:rsidRPr="006F4D11">
        <w:rPr>
          <w:sz w:val="20"/>
          <w:szCs w:val="20"/>
        </w:rPr>
        <w:t xml:space="preserve"> arcane shots features.</w:t>
      </w:r>
    </w:p>
    <w:p w14:paraId="446C8237" w14:textId="5C2A40E0" w:rsidR="00A2709B" w:rsidRPr="00FF2795" w:rsidRDefault="006A4C90" w:rsidP="00A2709B">
      <w:pPr>
        <w:pStyle w:val="Heading4"/>
        <w:rPr>
          <w:rFonts w:ascii="Times New Roman" w:hAnsi="Times New Roman" w:cs="Times New Roman"/>
          <w:w w:val="100"/>
          <w:sz w:val="28"/>
          <w:szCs w:val="28"/>
        </w:rPr>
      </w:pPr>
      <w:r w:rsidRPr="00FF2795">
        <w:rPr>
          <w:rFonts w:ascii="Times New Roman" w:hAnsi="Times New Roman" w:cs="Times New Roman"/>
          <w:sz w:val="28"/>
          <w:szCs w:val="28"/>
        </w:rPr>
        <w:t>Elemental</w:t>
      </w:r>
      <w:r w:rsidR="007A54CC" w:rsidRPr="00FF2795">
        <w:rPr>
          <w:rFonts w:ascii="Times New Roman" w:hAnsi="Times New Roman" w:cs="Times New Roman"/>
          <w:sz w:val="28"/>
          <w:szCs w:val="28"/>
        </w:rPr>
        <w:t xml:space="preserve"> </w:t>
      </w:r>
      <w:r w:rsidR="00710200" w:rsidRPr="00FF2795">
        <w:rPr>
          <w:rFonts w:ascii="Times New Roman" w:hAnsi="Times New Roman" w:cs="Times New Roman"/>
          <w:sz w:val="28"/>
          <w:szCs w:val="28"/>
        </w:rPr>
        <w:t>Munitions</w:t>
      </w:r>
    </w:p>
    <w:p w14:paraId="11CC4B3B" w14:textId="435B12EA" w:rsidR="00B53704" w:rsidRPr="006F4D11" w:rsidRDefault="00A2709B" w:rsidP="00A2709B">
      <w:pPr>
        <w:pStyle w:val="NormalWeb"/>
        <w:rPr>
          <w:sz w:val="20"/>
          <w:szCs w:val="20"/>
        </w:rPr>
      </w:pPr>
      <w:r w:rsidRPr="006F4D11">
        <w:rPr>
          <w:sz w:val="20"/>
          <w:szCs w:val="20"/>
        </w:rPr>
        <w:t>Starting at 1</w:t>
      </w:r>
      <w:r w:rsidR="007A54CC" w:rsidRPr="006F4D11">
        <w:rPr>
          <w:sz w:val="20"/>
          <w:szCs w:val="20"/>
        </w:rPr>
        <w:t>0</w:t>
      </w:r>
      <w:r w:rsidRPr="006F4D11">
        <w:rPr>
          <w:sz w:val="20"/>
          <w:szCs w:val="20"/>
        </w:rPr>
        <w:t xml:space="preserve">th level, </w:t>
      </w:r>
      <w:r w:rsidR="007A54CC" w:rsidRPr="006F4D11">
        <w:rPr>
          <w:sz w:val="20"/>
          <w:szCs w:val="20"/>
        </w:rPr>
        <w:t xml:space="preserve">you learn to cast the </w:t>
      </w:r>
      <w:r w:rsidR="006A4C90" w:rsidRPr="006F4D11">
        <w:rPr>
          <w:sz w:val="20"/>
          <w:szCs w:val="20"/>
        </w:rPr>
        <w:t>elemental</w:t>
      </w:r>
      <w:r w:rsidR="007A54CC" w:rsidRPr="006F4D11">
        <w:rPr>
          <w:sz w:val="20"/>
          <w:szCs w:val="20"/>
        </w:rPr>
        <w:t xml:space="preserve"> munition spells</w:t>
      </w:r>
      <w:r w:rsidR="001748B8" w:rsidRPr="006F4D11">
        <w:rPr>
          <w:sz w:val="20"/>
          <w:szCs w:val="20"/>
        </w:rPr>
        <w:t xml:space="preserve">, you may cast </w:t>
      </w:r>
      <w:r w:rsidR="006A4C90" w:rsidRPr="006F4D11">
        <w:rPr>
          <w:sz w:val="20"/>
          <w:szCs w:val="20"/>
        </w:rPr>
        <w:t>this spell once per short rest without needing to expend a spell slot.</w:t>
      </w:r>
      <w:r w:rsidR="008D06B9" w:rsidRPr="006F4D11">
        <w:rPr>
          <w:sz w:val="20"/>
          <w:szCs w:val="20"/>
        </w:rPr>
        <w:t xml:space="preserve"> Intelligence is your spellcasting modifier for this spell.</w:t>
      </w:r>
    </w:p>
    <w:p w14:paraId="515CB8BC" w14:textId="77777777" w:rsidR="007A54CC" w:rsidRPr="00FF2795" w:rsidRDefault="007A54CC" w:rsidP="007A54CC">
      <w:pPr>
        <w:pStyle w:val="Heading4"/>
        <w:rPr>
          <w:rFonts w:ascii="Times New Roman" w:hAnsi="Times New Roman" w:cs="Times New Roman"/>
          <w:w w:val="100"/>
          <w:sz w:val="28"/>
          <w:szCs w:val="28"/>
        </w:rPr>
      </w:pPr>
      <w:r w:rsidRPr="00FF2795">
        <w:rPr>
          <w:rFonts w:ascii="Times New Roman" w:hAnsi="Times New Roman" w:cs="Times New Roman"/>
          <w:sz w:val="28"/>
          <w:szCs w:val="28"/>
        </w:rPr>
        <w:t>Magical traversal</w:t>
      </w:r>
    </w:p>
    <w:p w14:paraId="6D27D584" w14:textId="09942876" w:rsidR="001748B8" w:rsidRPr="006F4D11" w:rsidRDefault="007A54CC" w:rsidP="007A54CC">
      <w:pPr>
        <w:pStyle w:val="NormalWeb"/>
        <w:rPr>
          <w:sz w:val="20"/>
          <w:szCs w:val="20"/>
        </w:rPr>
      </w:pPr>
      <w:r w:rsidRPr="006F4D11">
        <w:rPr>
          <w:sz w:val="20"/>
          <w:szCs w:val="20"/>
        </w:rPr>
        <w:t>Starting at 18th level, you know the far step spell and can cast it at will. Intelligence is your spellcasting modifier for this spell.</w:t>
      </w:r>
    </w:p>
    <w:p w14:paraId="5A67C64C" w14:textId="62583784" w:rsidR="002758F7" w:rsidRPr="00FF2795" w:rsidRDefault="002758F7" w:rsidP="002758F7">
      <w:pPr>
        <w:pStyle w:val="Heading4"/>
        <w:rPr>
          <w:rFonts w:ascii="Times New Roman" w:hAnsi="Times New Roman" w:cs="Times New Roman"/>
          <w:w w:val="100"/>
          <w:sz w:val="28"/>
          <w:szCs w:val="28"/>
        </w:rPr>
      </w:pPr>
      <w:r w:rsidRPr="00FF2795">
        <w:rPr>
          <w:rFonts w:ascii="Times New Roman" w:hAnsi="Times New Roman" w:cs="Times New Roman"/>
          <w:sz w:val="28"/>
          <w:szCs w:val="28"/>
        </w:rPr>
        <w:lastRenderedPageBreak/>
        <w:t>Arcane Shots List</w:t>
      </w:r>
    </w:p>
    <w:p w14:paraId="7D37F65E" w14:textId="77777777" w:rsidR="003A287F" w:rsidRPr="006F4D11" w:rsidRDefault="003A287F" w:rsidP="003A287F">
      <w:pPr>
        <w:pStyle w:val="core-stylescore-body"/>
        <w:rPr>
          <w:sz w:val="20"/>
          <w:szCs w:val="20"/>
        </w:rPr>
      </w:pPr>
      <w:r w:rsidRPr="006F4D11">
        <w:rPr>
          <w:sz w:val="20"/>
          <w:szCs w:val="20"/>
        </w:rPr>
        <w:t>If an option requires a saving throw, your Arcane Shot save DC equals 8 + your proficiency bonus + your Intelligence modifier.</w:t>
      </w:r>
    </w:p>
    <w:p w14:paraId="26502099" w14:textId="5459172F" w:rsidR="003A287F" w:rsidRPr="006F4D11" w:rsidRDefault="003A287F" w:rsidP="003A287F">
      <w:pPr>
        <w:pStyle w:val="core-stylescore-body"/>
        <w:rPr>
          <w:sz w:val="20"/>
          <w:szCs w:val="20"/>
        </w:rPr>
      </w:pPr>
      <w:r w:rsidRPr="006F4D11">
        <w:rPr>
          <w:b/>
          <w:bCs/>
          <w:sz w:val="20"/>
          <w:szCs w:val="20"/>
        </w:rPr>
        <w:t>Banishing Munition</w:t>
      </w:r>
      <w:r w:rsidRPr="006F4D11">
        <w:rPr>
          <w:sz w:val="20"/>
          <w:szCs w:val="20"/>
        </w:rPr>
        <w:t xml:space="preserve">: You use abjuration magic to try to temporarily banish your target to a harmless location. The creature hit by the </w:t>
      </w:r>
      <w:r w:rsidR="001A746F" w:rsidRPr="006F4D11">
        <w:rPr>
          <w:sz w:val="20"/>
          <w:szCs w:val="20"/>
        </w:rPr>
        <w:t>munition</w:t>
      </w:r>
      <w:r w:rsidRPr="006F4D11">
        <w:rPr>
          <w:sz w:val="20"/>
          <w:szCs w:val="20"/>
        </w:rPr>
        <w:t xml:space="preserve"> must also succeed on a Charisma saving throw or be banished. While banished in this way, the target’s speed is 0, and it is </w:t>
      </w:r>
      <w:r w:rsidRPr="006F4D11">
        <w:rPr>
          <w:rFonts w:eastAsiaTheme="majorEastAsia"/>
          <w:sz w:val="20"/>
          <w:szCs w:val="20"/>
        </w:rPr>
        <w:t>incapacitated</w:t>
      </w:r>
      <w:r w:rsidRPr="006F4D11">
        <w:rPr>
          <w:sz w:val="20"/>
          <w:szCs w:val="20"/>
        </w:rPr>
        <w:t>. At the end of its next turn, the target reappears in the space it vacated or in the nearest unoccupied space if that space is occupied.</w:t>
      </w:r>
    </w:p>
    <w:p w14:paraId="5F26EB5F" w14:textId="1BF58778" w:rsidR="003A287F" w:rsidRPr="006F4D11" w:rsidRDefault="003A287F" w:rsidP="003A287F">
      <w:pPr>
        <w:pStyle w:val="core-stylescore-body"/>
        <w:rPr>
          <w:sz w:val="20"/>
          <w:szCs w:val="20"/>
        </w:rPr>
      </w:pPr>
      <w:r w:rsidRPr="006F4D11">
        <w:rPr>
          <w:b/>
          <w:bCs/>
          <w:sz w:val="20"/>
          <w:szCs w:val="20"/>
        </w:rPr>
        <w:t>Beguiling Munition</w:t>
      </w:r>
      <w:r w:rsidRPr="006F4D11">
        <w:rPr>
          <w:sz w:val="20"/>
          <w:szCs w:val="20"/>
        </w:rPr>
        <w:t xml:space="preserve">: Your enchantment magic causes this </w:t>
      </w:r>
      <w:r w:rsidR="00373EBC" w:rsidRPr="006F4D11">
        <w:rPr>
          <w:sz w:val="20"/>
          <w:szCs w:val="20"/>
        </w:rPr>
        <w:t>munition</w:t>
      </w:r>
      <w:r w:rsidRPr="006F4D11">
        <w:rPr>
          <w:sz w:val="20"/>
          <w:szCs w:val="20"/>
        </w:rPr>
        <w:t xml:space="preserve"> to temporarily beguile its target. The creature hit by the </w:t>
      </w:r>
      <w:r w:rsidR="00373EBC" w:rsidRPr="006F4D11">
        <w:rPr>
          <w:sz w:val="20"/>
          <w:szCs w:val="20"/>
        </w:rPr>
        <w:t>munition</w:t>
      </w:r>
      <w:r w:rsidRPr="006F4D11">
        <w:rPr>
          <w:sz w:val="20"/>
          <w:szCs w:val="20"/>
        </w:rPr>
        <w:t xml:space="preserve"> takes an extra </w:t>
      </w:r>
      <w:r w:rsidR="00825DE8" w:rsidRPr="006F4D11">
        <w:rPr>
          <w:sz w:val="20"/>
          <w:szCs w:val="20"/>
        </w:rPr>
        <w:t>1</w:t>
      </w:r>
      <w:r w:rsidRPr="006F4D11">
        <w:rPr>
          <w:sz w:val="20"/>
          <w:szCs w:val="20"/>
        </w:rPr>
        <w:t xml:space="preserve">d6 psychic damage, and choose one of your allies within 30 feet of the target. The target must succeed on a Wisdom saving throw, or it is </w:t>
      </w:r>
      <w:r w:rsidRPr="006F4D11">
        <w:rPr>
          <w:rFonts w:eastAsiaTheme="majorEastAsia"/>
          <w:sz w:val="20"/>
          <w:szCs w:val="20"/>
        </w:rPr>
        <w:t>charmed</w:t>
      </w:r>
      <w:r w:rsidRPr="006F4D11">
        <w:rPr>
          <w:sz w:val="20"/>
          <w:szCs w:val="20"/>
        </w:rPr>
        <w:t> by the chosen ally until the start of your next turn. This effect ends early if the chosen ally attacks the </w:t>
      </w:r>
      <w:r w:rsidRPr="006F4D11">
        <w:rPr>
          <w:rFonts w:eastAsiaTheme="majorEastAsia"/>
          <w:sz w:val="20"/>
          <w:szCs w:val="20"/>
        </w:rPr>
        <w:t>charmed</w:t>
      </w:r>
      <w:r w:rsidRPr="006F4D11">
        <w:rPr>
          <w:sz w:val="20"/>
          <w:szCs w:val="20"/>
        </w:rPr>
        <w:t> target, deals damage to it, or forces it to make a saving throw.</w:t>
      </w:r>
    </w:p>
    <w:p w14:paraId="4D319372" w14:textId="4ADB32D6" w:rsidR="0068241D" w:rsidRPr="006F4D11" w:rsidRDefault="003A287F" w:rsidP="003A287F">
      <w:pPr>
        <w:pStyle w:val="core-stylescore-body"/>
        <w:rPr>
          <w:sz w:val="20"/>
          <w:szCs w:val="20"/>
        </w:rPr>
      </w:pPr>
      <w:r w:rsidRPr="006F4D11">
        <w:rPr>
          <w:b/>
          <w:bCs/>
          <w:sz w:val="20"/>
          <w:szCs w:val="20"/>
        </w:rPr>
        <w:t>Bursting Munition</w:t>
      </w:r>
      <w:r w:rsidRPr="006F4D11">
        <w:rPr>
          <w:sz w:val="20"/>
          <w:szCs w:val="20"/>
        </w:rPr>
        <w:t xml:space="preserve">: You imbue your </w:t>
      </w:r>
      <w:r w:rsidR="00373EBC" w:rsidRPr="006F4D11">
        <w:rPr>
          <w:sz w:val="20"/>
          <w:szCs w:val="20"/>
        </w:rPr>
        <w:t>munition</w:t>
      </w:r>
      <w:r w:rsidRPr="006F4D11">
        <w:rPr>
          <w:sz w:val="20"/>
          <w:szCs w:val="20"/>
        </w:rPr>
        <w:t xml:space="preserve"> with force energy drawn from the school of evocation. The energy detonates after your attack. Immediately after the </w:t>
      </w:r>
      <w:r w:rsidR="00373EBC" w:rsidRPr="006F4D11">
        <w:rPr>
          <w:sz w:val="20"/>
          <w:szCs w:val="20"/>
        </w:rPr>
        <w:t>munition</w:t>
      </w:r>
      <w:r w:rsidRPr="006F4D11">
        <w:rPr>
          <w:sz w:val="20"/>
          <w:szCs w:val="20"/>
        </w:rPr>
        <w:t xml:space="preserve"> hits the creature, the target and all other creatures within 10 feet of it take </w:t>
      </w:r>
      <w:r w:rsidR="007B1BE5" w:rsidRPr="006F4D11">
        <w:rPr>
          <w:sz w:val="20"/>
          <w:szCs w:val="20"/>
        </w:rPr>
        <w:t>1</w:t>
      </w:r>
      <w:r w:rsidRPr="006F4D11">
        <w:rPr>
          <w:sz w:val="20"/>
          <w:szCs w:val="20"/>
        </w:rPr>
        <w:t>d6</w:t>
      </w:r>
      <w:r w:rsidR="007B1BE5" w:rsidRPr="006F4D11">
        <w:rPr>
          <w:sz w:val="20"/>
          <w:szCs w:val="20"/>
        </w:rPr>
        <w:t xml:space="preserve"> + your intelligence modifier as</w:t>
      </w:r>
      <w:r w:rsidRPr="006F4D11">
        <w:rPr>
          <w:sz w:val="20"/>
          <w:szCs w:val="20"/>
        </w:rPr>
        <w:t xml:space="preserve"> force damage each.</w:t>
      </w:r>
    </w:p>
    <w:p w14:paraId="6DDD8F31" w14:textId="581B91F6" w:rsidR="002758F7" w:rsidRPr="006F4D11" w:rsidRDefault="003A287F" w:rsidP="003A287F">
      <w:pPr>
        <w:pStyle w:val="core-stylescore-body"/>
        <w:rPr>
          <w:sz w:val="20"/>
          <w:szCs w:val="20"/>
        </w:rPr>
      </w:pPr>
      <w:r w:rsidRPr="006F4D11">
        <w:rPr>
          <w:b/>
          <w:bCs/>
          <w:sz w:val="20"/>
          <w:szCs w:val="20"/>
        </w:rPr>
        <w:t>Enfeebling Munition</w:t>
      </w:r>
      <w:r w:rsidRPr="006F4D11">
        <w:rPr>
          <w:sz w:val="20"/>
          <w:szCs w:val="20"/>
        </w:rPr>
        <w:t xml:space="preserve">: You weave necromantic magic into your </w:t>
      </w:r>
      <w:r w:rsidR="00373EBC" w:rsidRPr="006F4D11">
        <w:rPr>
          <w:sz w:val="20"/>
          <w:szCs w:val="20"/>
        </w:rPr>
        <w:t>munition</w:t>
      </w:r>
      <w:r w:rsidRPr="006F4D11">
        <w:rPr>
          <w:sz w:val="20"/>
          <w:szCs w:val="20"/>
        </w:rPr>
        <w:t xml:space="preserve">. The creature hit by the </w:t>
      </w:r>
      <w:r w:rsidR="00373EBC" w:rsidRPr="006F4D11">
        <w:rPr>
          <w:sz w:val="20"/>
          <w:szCs w:val="20"/>
        </w:rPr>
        <w:t>munition</w:t>
      </w:r>
      <w:r w:rsidRPr="006F4D11">
        <w:rPr>
          <w:sz w:val="20"/>
          <w:szCs w:val="20"/>
        </w:rPr>
        <w:t xml:space="preserve"> takes an extra </w:t>
      </w:r>
      <w:r w:rsidR="00825DE8" w:rsidRPr="006F4D11">
        <w:rPr>
          <w:sz w:val="20"/>
          <w:szCs w:val="20"/>
        </w:rPr>
        <w:t>1</w:t>
      </w:r>
      <w:r w:rsidRPr="006F4D11">
        <w:rPr>
          <w:sz w:val="20"/>
          <w:szCs w:val="20"/>
        </w:rPr>
        <w:t xml:space="preserve">d6 necrotic damage. The target must also succeed on a </w:t>
      </w:r>
      <w:r w:rsidR="002725ED" w:rsidRPr="006F4D11">
        <w:rPr>
          <w:sz w:val="20"/>
          <w:szCs w:val="20"/>
        </w:rPr>
        <w:t>constitution</w:t>
      </w:r>
      <w:r w:rsidRPr="006F4D11">
        <w:rPr>
          <w:sz w:val="20"/>
          <w:szCs w:val="20"/>
        </w:rPr>
        <w:t xml:space="preserve"> saving throw, or the damage dealt by its weapon attacks is halved until the start of your next turn.</w:t>
      </w:r>
    </w:p>
    <w:p w14:paraId="1E3CAA74" w14:textId="561C10CB" w:rsidR="00CE3D20" w:rsidRPr="006F4D11" w:rsidRDefault="00CE3D20" w:rsidP="00CE3D20">
      <w:pPr>
        <w:pStyle w:val="core-stylescore-body"/>
        <w:rPr>
          <w:sz w:val="20"/>
          <w:szCs w:val="20"/>
        </w:rPr>
      </w:pPr>
      <w:r w:rsidRPr="006F4D11">
        <w:rPr>
          <w:b/>
          <w:bCs/>
          <w:sz w:val="20"/>
          <w:szCs w:val="20"/>
        </w:rPr>
        <w:t>Shadow Munition</w:t>
      </w:r>
      <w:r w:rsidRPr="006F4D11">
        <w:rPr>
          <w:sz w:val="20"/>
          <w:szCs w:val="20"/>
        </w:rPr>
        <w:t xml:space="preserve">: You weave illusion magic into your </w:t>
      </w:r>
      <w:r w:rsidR="00373EBC" w:rsidRPr="006F4D11">
        <w:rPr>
          <w:sz w:val="20"/>
          <w:szCs w:val="20"/>
        </w:rPr>
        <w:t>munition</w:t>
      </w:r>
      <w:r w:rsidRPr="006F4D11">
        <w:rPr>
          <w:sz w:val="20"/>
          <w:szCs w:val="20"/>
        </w:rPr>
        <w:t xml:space="preserve">, causing it to occlude your foe’s vision with shadows. The creature hit by the </w:t>
      </w:r>
      <w:r w:rsidR="00373EBC" w:rsidRPr="006F4D11">
        <w:rPr>
          <w:sz w:val="20"/>
          <w:szCs w:val="20"/>
        </w:rPr>
        <w:t>munition</w:t>
      </w:r>
      <w:r w:rsidRPr="006F4D11">
        <w:rPr>
          <w:sz w:val="20"/>
          <w:szCs w:val="20"/>
        </w:rPr>
        <w:t xml:space="preserve"> takes an extra 1d6 psychic damage, and it must succeed on a Wisdom saving throw or be unable to see anything farther than 5 feet away until the start of your next turn.</w:t>
      </w:r>
    </w:p>
    <w:p w14:paraId="5B3F4116" w14:textId="04D5D41F" w:rsidR="003A287F" w:rsidRDefault="003A287F" w:rsidP="003A287F">
      <w:pPr>
        <w:pStyle w:val="core-stylescore-body"/>
        <w:rPr>
          <w:sz w:val="20"/>
          <w:szCs w:val="20"/>
        </w:rPr>
      </w:pPr>
      <w:r w:rsidRPr="006F4D11">
        <w:rPr>
          <w:b/>
          <w:bCs/>
          <w:sz w:val="20"/>
          <w:szCs w:val="20"/>
        </w:rPr>
        <w:t>Grasping Munition</w:t>
      </w:r>
      <w:r w:rsidRPr="006F4D11">
        <w:rPr>
          <w:sz w:val="20"/>
          <w:szCs w:val="20"/>
        </w:rPr>
        <w:t xml:space="preserve">: When this </w:t>
      </w:r>
      <w:r w:rsidR="00373EBC" w:rsidRPr="006F4D11">
        <w:rPr>
          <w:sz w:val="20"/>
          <w:szCs w:val="20"/>
        </w:rPr>
        <w:t>munition</w:t>
      </w:r>
      <w:r w:rsidRPr="006F4D11">
        <w:rPr>
          <w:sz w:val="20"/>
          <w:szCs w:val="20"/>
        </w:rPr>
        <w:t xml:space="preserve"> strikes its target, conjuration magic creates grasping, poisonous brambles, which wrap around the target. The creature hit by the </w:t>
      </w:r>
      <w:r w:rsidR="00373EBC" w:rsidRPr="006F4D11">
        <w:rPr>
          <w:sz w:val="20"/>
          <w:szCs w:val="20"/>
        </w:rPr>
        <w:t>munition</w:t>
      </w:r>
      <w:r w:rsidRPr="006F4D11">
        <w:rPr>
          <w:sz w:val="20"/>
          <w:szCs w:val="20"/>
        </w:rPr>
        <w:t xml:space="preserve"> takes an extra </w:t>
      </w:r>
      <w:r w:rsidR="00825DE8" w:rsidRPr="006F4D11">
        <w:rPr>
          <w:sz w:val="20"/>
          <w:szCs w:val="20"/>
        </w:rPr>
        <w:t>1</w:t>
      </w:r>
      <w:r w:rsidRPr="006F4D11">
        <w:rPr>
          <w:sz w:val="20"/>
          <w:szCs w:val="20"/>
        </w:rPr>
        <w:t xml:space="preserve">d6 poison damage, its speed is reduced by 10 feet, and it takes </w:t>
      </w:r>
      <w:r w:rsidR="00825DE8" w:rsidRPr="006F4D11">
        <w:rPr>
          <w:sz w:val="20"/>
          <w:szCs w:val="20"/>
        </w:rPr>
        <w:t>1</w:t>
      </w:r>
      <w:r w:rsidRPr="006F4D11">
        <w:rPr>
          <w:sz w:val="20"/>
          <w:szCs w:val="20"/>
        </w:rPr>
        <w:t>d6 slashing damage the first time on each turn it moves 1 foot or more without teleporting. The target or any creature that can reach it can use its action to remove the brambles with a successful Strength (</w:t>
      </w:r>
      <w:r w:rsidRPr="006F4D11">
        <w:rPr>
          <w:rFonts w:eastAsiaTheme="majorEastAsia"/>
          <w:sz w:val="20"/>
          <w:szCs w:val="20"/>
        </w:rPr>
        <w:t>Athletics</w:t>
      </w:r>
      <w:r w:rsidRPr="006F4D11">
        <w:rPr>
          <w:sz w:val="20"/>
          <w:szCs w:val="20"/>
        </w:rPr>
        <w:t>) check against your Arcane Shot save DC. Otherwise, the brambles last for 1 minute or until you use this option again.</w:t>
      </w:r>
    </w:p>
    <w:p w14:paraId="05792E0F" w14:textId="77777777" w:rsidR="00FF2795" w:rsidRDefault="00FF2795" w:rsidP="003A287F">
      <w:pPr>
        <w:pStyle w:val="core-stylescore-body"/>
        <w:rPr>
          <w:sz w:val="20"/>
          <w:szCs w:val="20"/>
        </w:rPr>
      </w:pPr>
    </w:p>
    <w:p w14:paraId="3EFB42DF" w14:textId="77777777" w:rsidR="00FF2795" w:rsidRPr="006F4D11" w:rsidRDefault="00FF2795" w:rsidP="003A287F">
      <w:pPr>
        <w:pStyle w:val="core-stylescore-body"/>
        <w:rPr>
          <w:sz w:val="20"/>
          <w:szCs w:val="20"/>
        </w:rPr>
      </w:pPr>
    </w:p>
    <w:p w14:paraId="52D6FEB8" w14:textId="2E3EC7F7" w:rsidR="0068241D" w:rsidRPr="006F4D11" w:rsidRDefault="003A287F" w:rsidP="00CE3D20">
      <w:pPr>
        <w:pStyle w:val="core-stylescore-body"/>
        <w:rPr>
          <w:bCs/>
          <w:sz w:val="20"/>
          <w:szCs w:val="20"/>
        </w:rPr>
      </w:pPr>
      <w:r w:rsidRPr="006F4D11">
        <w:rPr>
          <w:b/>
          <w:bCs/>
          <w:sz w:val="20"/>
          <w:szCs w:val="20"/>
        </w:rPr>
        <w:t>Piercing Munition</w:t>
      </w:r>
      <w:r w:rsidRPr="006F4D11">
        <w:rPr>
          <w:sz w:val="20"/>
          <w:szCs w:val="20"/>
        </w:rPr>
        <w:t xml:space="preserve">: You use transmutation magic to give your </w:t>
      </w:r>
      <w:r w:rsidR="00373EBC" w:rsidRPr="006F4D11">
        <w:rPr>
          <w:sz w:val="20"/>
          <w:szCs w:val="20"/>
        </w:rPr>
        <w:t>munition</w:t>
      </w:r>
      <w:r w:rsidRPr="006F4D11">
        <w:rPr>
          <w:sz w:val="20"/>
          <w:szCs w:val="20"/>
        </w:rPr>
        <w:t xml:space="preserve"> an ethereal quality. When you use this option, you don’t make an attack roll for the attack. Instead, the </w:t>
      </w:r>
      <w:r w:rsidR="00373EBC" w:rsidRPr="006F4D11">
        <w:rPr>
          <w:sz w:val="20"/>
          <w:szCs w:val="20"/>
        </w:rPr>
        <w:t>munition</w:t>
      </w:r>
      <w:r w:rsidRPr="006F4D11">
        <w:rPr>
          <w:sz w:val="20"/>
          <w:szCs w:val="20"/>
        </w:rPr>
        <w:t xml:space="preserve"> shoots forward in a line, which is 1 foot wide and 30 feet long, before disappearing. The </w:t>
      </w:r>
      <w:r w:rsidR="00373EBC" w:rsidRPr="006F4D11">
        <w:rPr>
          <w:sz w:val="20"/>
          <w:szCs w:val="20"/>
        </w:rPr>
        <w:t>munition</w:t>
      </w:r>
      <w:r w:rsidRPr="006F4D11">
        <w:rPr>
          <w:sz w:val="20"/>
          <w:szCs w:val="20"/>
        </w:rPr>
        <w:t xml:space="preserve"> passes harmlessly through objects, ignoring cover. Each creature in that line must make a Dexterity saving throw. On a failed save, a creature takes damage as if it were hit by the </w:t>
      </w:r>
      <w:r w:rsidR="00373EBC" w:rsidRPr="006F4D11">
        <w:rPr>
          <w:sz w:val="20"/>
          <w:szCs w:val="20"/>
        </w:rPr>
        <w:t>munition</w:t>
      </w:r>
      <w:r w:rsidRPr="006F4D11">
        <w:rPr>
          <w:sz w:val="20"/>
          <w:szCs w:val="20"/>
        </w:rPr>
        <w:t>, plus an extra 1d6 piercing damage. On a successful save, a target takes half as much damage.</w:t>
      </w:r>
    </w:p>
    <w:p w14:paraId="0CCBE009" w14:textId="26E53908" w:rsidR="00E33BF5" w:rsidRPr="006F4D11" w:rsidRDefault="003A287F" w:rsidP="00A63064">
      <w:pPr>
        <w:pStyle w:val="core-stylescore-body"/>
        <w:rPr>
          <w:bCs/>
          <w:sz w:val="20"/>
          <w:szCs w:val="20"/>
        </w:rPr>
      </w:pPr>
      <w:r w:rsidRPr="006F4D11">
        <w:rPr>
          <w:b/>
          <w:bCs/>
          <w:sz w:val="20"/>
          <w:szCs w:val="20"/>
        </w:rPr>
        <w:t>Seeking Munition</w:t>
      </w:r>
      <w:r w:rsidRPr="006F4D11">
        <w:rPr>
          <w:sz w:val="20"/>
          <w:szCs w:val="20"/>
        </w:rPr>
        <w:t xml:space="preserve">: Using divination magic, you grant your </w:t>
      </w:r>
      <w:r w:rsidR="00373EBC" w:rsidRPr="006F4D11">
        <w:rPr>
          <w:sz w:val="20"/>
          <w:szCs w:val="20"/>
        </w:rPr>
        <w:t>munition</w:t>
      </w:r>
      <w:r w:rsidRPr="006F4D11">
        <w:rPr>
          <w:sz w:val="20"/>
          <w:szCs w:val="20"/>
        </w:rPr>
        <w:t xml:space="preserve"> the ability to seek out a target. When you use this option, you don’t make an attack roll for the attack. Instead, choose one creature you have seen in the past minute. The </w:t>
      </w:r>
      <w:r w:rsidR="00373EBC" w:rsidRPr="006F4D11">
        <w:rPr>
          <w:sz w:val="20"/>
          <w:szCs w:val="20"/>
        </w:rPr>
        <w:t>munition</w:t>
      </w:r>
      <w:r w:rsidRPr="006F4D11">
        <w:rPr>
          <w:sz w:val="20"/>
          <w:szCs w:val="20"/>
        </w:rPr>
        <w:t xml:space="preserve"> flies toward that creature, moving around corners if necessary and ignoring three-quarters cover and half cover. If the target is within the weapon’s range and there is a path large enough for the </w:t>
      </w:r>
      <w:r w:rsidR="00373EBC" w:rsidRPr="006F4D11">
        <w:rPr>
          <w:sz w:val="20"/>
          <w:szCs w:val="20"/>
        </w:rPr>
        <w:t>munition</w:t>
      </w:r>
      <w:r w:rsidRPr="006F4D11">
        <w:rPr>
          <w:sz w:val="20"/>
          <w:szCs w:val="20"/>
        </w:rPr>
        <w:t xml:space="preserve"> to travel to the target, the target must make a Dexterity saving throw. Otherwise, the </w:t>
      </w:r>
      <w:r w:rsidR="00373EBC" w:rsidRPr="006F4D11">
        <w:rPr>
          <w:sz w:val="20"/>
          <w:szCs w:val="20"/>
        </w:rPr>
        <w:t>munition</w:t>
      </w:r>
      <w:r w:rsidRPr="006F4D11">
        <w:rPr>
          <w:sz w:val="20"/>
          <w:szCs w:val="20"/>
        </w:rPr>
        <w:t xml:space="preserve"> disappears after traveling as far as it can. On a failed save, the target takes damage as if it were hit by the </w:t>
      </w:r>
      <w:r w:rsidR="00373EBC" w:rsidRPr="006F4D11">
        <w:rPr>
          <w:sz w:val="20"/>
          <w:szCs w:val="20"/>
        </w:rPr>
        <w:t>munition</w:t>
      </w:r>
      <w:r w:rsidRPr="006F4D11">
        <w:rPr>
          <w:sz w:val="20"/>
          <w:szCs w:val="20"/>
        </w:rPr>
        <w:t>, plus an extra 1d6 force damage, and you learn the target’s current location. On a successful save, the target takes half as much damage, and you don’t learn its location.</w:t>
      </w:r>
      <w:r w:rsidR="00E33BF5" w:rsidRPr="006F4D11">
        <w:rPr>
          <w:sz w:val="20"/>
          <w:szCs w:val="20"/>
        </w:rPr>
        <w:br w:type="page"/>
      </w:r>
    </w:p>
    <w:p w14:paraId="3DA71498" w14:textId="7E24837B" w:rsidR="00EA4571" w:rsidRPr="00FF2795" w:rsidRDefault="00EA4571" w:rsidP="00EA4571">
      <w:pPr>
        <w:pStyle w:val="Heading2"/>
        <w:rPr>
          <w:rFonts w:ascii="Times New Roman" w:hAnsi="Times New Roman" w:cs="Times New Roman"/>
          <w:w w:val="100"/>
        </w:rPr>
      </w:pPr>
      <w:bookmarkStart w:id="2" w:name="_Hlk158135985"/>
      <w:r w:rsidRPr="00FF2795">
        <w:rPr>
          <w:rFonts w:ascii="Times New Roman" w:hAnsi="Times New Roman" w:cs="Times New Roman"/>
        </w:rPr>
        <w:lastRenderedPageBreak/>
        <w:t>Champion</w:t>
      </w:r>
    </w:p>
    <w:p w14:paraId="4DCDED39" w14:textId="0445B2B6" w:rsidR="00EA4571" w:rsidRPr="006F4D11" w:rsidRDefault="00EA4571" w:rsidP="00EA4571">
      <w:pPr>
        <w:widowControl w:val="0"/>
        <w:autoSpaceDE w:val="0"/>
        <w:autoSpaceDN w:val="0"/>
        <w:adjustRightInd w:val="0"/>
        <w:spacing w:after="200" w:line="276" w:lineRule="auto"/>
        <w:rPr>
          <w:rFonts w:ascii="Times New Roman" w:hAnsi="Times New Roman" w:cs="Times New Roman"/>
          <w:sz w:val="20"/>
          <w:u w:val="single"/>
          <w:lang w:val="en"/>
        </w:rPr>
      </w:pPr>
      <w:r w:rsidRPr="006F4D1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EA4571" w:rsidRPr="006F4D11" w14:paraId="1D019326" w14:textId="77777777" w:rsidTr="002A405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0129406" w14:textId="77777777" w:rsidR="00EA4571" w:rsidRPr="006F4D11" w:rsidRDefault="00EA4571" w:rsidP="002A4057">
            <w:pPr>
              <w:pStyle w:val="5E-TABLECELLCENTERED"/>
              <w:framePr w:wrap="auto"/>
              <w:rPr>
                <w:rStyle w:val="5ECHARBOLD"/>
                <w:rFonts w:ascii="Times New Roman" w:hAnsi="Times New Roman"/>
                <w:sz w:val="20"/>
              </w:rPr>
            </w:pPr>
            <w:r w:rsidRPr="006F4D11">
              <w:rPr>
                <w:rStyle w:val="5ECHARBOLD"/>
                <w:rFonts w:ascii="Times New Roman" w:hAnsi="Times New Roman"/>
                <w:sz w:val="20"/>
              </w:rPr>
              <w:t>Fighter Level</w:t>
            </w:r>
          </w:p>
        </w:tc>
        <w:tc>
          <w:tcPr>
            <w:tcW w:w="3960" w:type="dxa"/>
            <w:tcBorders>
              <w:top w:val="none" w:sz="0" w:space="0" w:color="auto"/>
              <w:left w:val="none" w:sz="0" w:space="0" w:color="auto"/>
              <w:bottom w:val="none" w:sz="0" w:space="0" w:color="auto"/>
              <w:right w:val="none" w:sz="0" w:space="0" w:color="auto"/>
            </w:tcBorders>
          </w:tcPr>
          <w:p w14:paraId="13C58EBD" w14:textId="77777777" w:rsidR="00EA4571" w:rsidRPr="006F4D11" w:rsidRDefault="00EA4571" w:rsidP="002A4057">
            <w:pPr>
              <w:pStyle w:val="5E-TABLECELL"/>
              <w:rPr>
                <w:rStyle w:val="5ECHARBOLD"/>
                <w:rFonts w:ascii="Times New Roman" w:hAnsi="Times New Roman" w:cs="Times New Roman"/>
                <w:sz w:val="20"/>
                <w:szCs w:val="20"/>
              </w:rPr>
            </w:pPr>
            <w:r w:rsidRPr="006F4D11">
              <w:rPr>
                <w:rStyle w:val="5ECHARBOLD"/>
                <w:rFonts w:ascii="Times New Roman" w:hAnsi="Times New Roman" w:cs="Times New Roman"/>
                <w:sz w:val="20"/>
                <w:szCs w:val="20"/>
              </w:rPr>
              <w:t>Feature</w:t>
            </w:r>
          </w:p>
        </w:tc>
      </w:tr>
      <w:tr w:rsidR="00EA4571" w:rsidRPr="006F4D11" w14:paraId="724407F3"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76CBE7" w14:textId="77777777" w:rsidR="00EA4571" w:rsidRPr="006F4D11" w:rsidRDefault="00EA4571" w:rsidP="002A4057">
            <w:pPr>
              <w:pStyle w:val="5E-TABLECELLCENTERED"/>
              <w:framePr w:wrap="auto"/>
              <w:rPr>
                <w:rFonts w:ascii="Times New Roman" w:hAnsi="Times New Roman"/>
                <w:sz w:val="20"/>
              </w:rPr>
            </w:pPr>
            <w:r w:rsidRPr="006F4D11">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95879" w14:textId="666BAFFB" w:rsidR="00EA4571" w:rsidRPr="006F4D11" w:rsidRDefault="00EA0723" w:rsidP="002A405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6F4D11">
              <w:rPr>
                <w:rFonts w:ascii="Times New Roman" w:hAnsi="Times New Roman" w:cs="Times New Roman"/>
                <w:iCs/>
                <w:sz w:val="20"/>
              </w:rPr>
              <w:t>Improved Critical</w:t>
            </w:r>
          </w:p>
        </w:tc>
      </w:tr>
      <w:tr w:rsidR="00EA4571" w:rsidRPr="006F4D11" w14:paraId="204F8500" w14:textId="77777777" w:rsidTr="00FC4C80">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6F1E7FE" w14:textId="77777777" w:rsidR="00EA4571" w:rsidRPr="006F4D11" w:rsidRDefault="00EA4571" w:rsidP="002A4057">
            <w:pPr>
              <w:pStyle w:val="5E-TABLECELLCENTERED"/>
              <w:framePr w:wrap="auto"/>
              <w:rPr>
                <w:rFonts w:ascii="Times New Roman" w:hAnsi="Times New Roman"/>
                <w:sz w:val="20"/>
              </w:rPr>
            </w:pPr>
            <w:r w:rsidRPr="006F4D11">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95DD8B5" w14:textId="1CBD8C26" w:rsidR="00EA4571" w:rsidRPr="006F4D11" w:rsidRDefault="00EA0723" w:rsidP="002A405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6F4D11">
              <w:rPr>
                <w:rStyle w:val="5ECHARITALIC"/>
                <w:rFonts w:ascii="Times New Roman" w:hAnsi="Times New Roman" w:cs="Times New Roman"/>
                <w:i w:val="0"/>
                <w:iCs/>
                <w:spacing w:val="0"/>
                <w:sz w:val="20"/>
                <w:lang w:val="en"/>
              </w:rPr>
              <w:t>R</w:t>
            </w:r>
            <w:r w:rsidRPr="006F4D11">
              <w:rPr>
                <w:rStyle w:val="5ECHARITALIC"/>
                <w:rFonts w:ascii="Times New Roman" w:hAnsi="Times New Roman" w:cs="Times New Roman"/>
                <w:i w:val="0"/>
                <w:iCs/>
                <w:sz w:val="20"/>
                <w:lang w:val="en"/>
              </w:rPr>
              <w:t>emarkable Athlete</w:t>
            </w:r>
          </w:p>
        </w:tc>
      </w:tr>
      <w:tr w:rsidR="00FC4C80" w:rsidRPr="006F4D11" w14:paraId="5DD366BF" w14:textId="77777777" w:rsidTr="00FC4C80">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F10A7FA" w14:textId="51CC481A" w:rsidR="00FC4C80" w:rsidRPr="006F4D11" w:rsidRDefault="00FC4C80" w:rsidP="002A4057">
            <w:pPr>
              <w:pStyle w:val="5E-TABLECELLCENTERED"/>
              <w:framePr w:wrap="auto"/>
              <w:rPr>
                <w:rFonts w:ascii="Times New Roman" w:hAnsi="Times New Roman"/>
                <w:sz w:val="20"/>
                <w:lang w:val="en"/>
              </w:rPr>
            </w:pPr>
            <w:r w:rsidRPr="006F4D11">
              <w:rPr>
                <w:rFonts w:ascii="Times New Roman" w:hAnsi="Times New Roman"/>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7D090360" w14:textId="6779A0F8" w:rsidR="00FC4C80" w:rsidRPr="006F4D11" w:rsidRDefault="005049E6" w:rsidP="002A405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6F4D11">
              <w:rPr>
                <w:rStyle w:val="5ECHARITALIC"/>
                <w:rFonts w:ascii="Times New Roman" w:hAnsi="Times New Roman" w:cs="Times New Roman"/>
                <w:i w:val="0"/>
                <w:iCs/>
                <w:spacing w:val="0"/>
                <w:sz w:val="20"/>
                <w:lang w:val="en"/>
              </w:rPr>
              <w:t>A</w:t>
            </w:r>
            <w:r w:rsidRPr="006F4D11">
              <w:rPr>
                <w:rStyle w:val="5ECHARITALIC"/>
                <w:rFonts w:ascii="Times New Roman" w:hAnsi="Times New Roman" w:cs="Times New Roman"/>
                <w:i w:val="0"/>
                <w:iCs/>
                <w:sz w:val="20"/>
                <w:lang w:val="en"/>
              </w:rPr>
              <w:t>dditional Fighting Style</w:t>
            </w:r>
          </w:p>
        </w:tc>
      </w:tr>
      <w:tr w:rsidR="00EA4571" w:rsidRPr="006F4D11" w14:paraId="7B832BDD"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5AE248C" w14:textId="77777777" w:rsidR="00EA4571" w:rsidRPr="006F4D11" w:rsidRDefault="00EA4571" w:rsidP="002A4057">
            <w:pPr>
              <w:pStyle w:val="5E-TABLECELLCENTERED"/>
              <w:framePr w:wrap="auto"/>
              <w:rPr>
                <w:rFonts w:ascii="Times New Roman" w:hAnsi="Times New Roman"/>
                <w:sz w:val="20"/>
                <w:lang w:val="en"/>
              </w:rPr>
            </w:pPr>
            <w:r w:rsidRPr="006F4D11">
              <w:rPr>
                <w:rFonts w:ascii="Times New Roman" w:hAnsi="Times New Roman"/>
                <w:sz w:val="20"/>
                <w:lang w:val="en"/>
              </w:rPr>
              <w:t>15th</w:t>
            </w:r>
          </w:p>
        </w:tc>
        <w:tc>
          <w:tcPr>
            <w:tcW w:w="3960" w:type="dxa"/>
            <w:tcBorders>
              <w:top w:val="single" w:sz="4" w:space="0" w:color="auto"/>
              <w:left w:val="single" w:sz="4" w:space="0" w:color="auto"/>
              <w:bottom w:val="single" w:sz="4" w:space="0" w:color="auto"/>
              <w:right w:val="single" w:sz="4" w:space="0" w:color="auto"/>
            </w:tcBorders>
          </w:tcPr>
          <w:p w14:paraId="24BCD6A5" w14:textId="474F2201" w:rsidR="00EA4571" w:rsidRPr="006F4D11" w:rsidRDefault="005049E6" w:rsidP="002A405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6F4D11">
              <w:rPr>
                <w:rStyle w:val="5ECHARITALIC"/>
                <w:rFonts w:ascii="Times New Roman" w:hAnsi="Times New Roman" w:cs="Times New Roman"/>
                <w:i w:val="0"/>
                <w:iCs/>
                <w:spacing w:val="0"/>
                <w:sz w:val="20"/>
                <w:lang w:val="en"/>
              </w:rPr>
              <w:t>S</w:t>
            </w:r>
            <w:r w:rsidRPr="006F4D11">
              <w:rPr>
                <w:rStyle w:val="5ECHARITALIC"/>
                <w:rFonts w:ascii="Times New Roman" w:hAnsi="Times New Roman" w:cs="Times New Roman"/>
                <w:i w:val="0"/>
                <w:iCs/>
                <w:sz w:val="20"/>
                <w:lang w:val="en"/>
              </w:rPr>
              <w:t>uperior Critical</w:t>
            </w:r>
          </w:p>
        </w:tc>
      </w:tr>
      <w:tr w:rsidR="00A2709B" w:rsidRPr="006F4D11" w14:paraId="724643FE"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D51FDA3" w14:textId="61472E8F" w:rsidR="00A2709B" w:rsidRPr="006F4D11" w:rsidRDefault="00A2709B" w:rsidP="002A4057">
            <w:pPr>
              <w:pStyle w:val="5E-TABLECELLCENTERED"/>
              <w:framePr w:wrap="auto"/>
              <w:rPr>
                <w:rFonts w:ascii="Times New Roman" w:hAnsi="Times New Roman"/>
                <w:sz w:val="20"/>
                <w:lang w:val="en"/>
              </w:rPr>
            </w:pPr>
            <w:r w:rsidRPr="006F4D11">
              <w:rPr>
                <w:rFonts w:ascii="Times New Roman" w:hAnsi="Times New Roman"/>
                <w:sz w:val="20"/>
                <w:lang w:val="en"/>
              </w:rPr>
              <w:t>18th</w:t>
            </w:r>
          </w:p>
        </w:tc>
        <w:tc>
          <w:tcPr>
            <w:tcW w:w="3960" w:type="dxa"/>
            <w:tcBorders>
              <w:top w:val="single" w:sz="4" w:space="0" w:color="auto"/>
              <w:left w:val="single" w:sz="4" w:space="0" w:color="auto"/>
              <w:bottom w:val="single" w:sz="4" w:space="0" w:color="auto"/>
              <w:right w:val="single" w:sz="4" w:space="0" w:color="auto"/>
            </w:tcBorders>
          </w:tcPr>
          <w:p w14:paraId="0D7C3D3F" w14:textId="675C5980" w:rsidR="00A2709B" w:rsidRPr="006F4D11" w:rsidRDefault="00EA0723" w:rsidP="002A405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6F4D11">
              <w:rPr>
                <w:rStyle w:val="5ECHARITALIC"/>
                <w:rFonts w:ascii="Times New Roman" w:hAnsi="Times New Roman" w:cs="Times New Roman"/>
                <w:i w:val="0"/>
                <w:iCs/>
                <w:spacing w:val="0"/>
                <w:sz w:val="20"/>
                <w:lang w:val="en"/>
              </w:rPr>
              <w:t>S</w:t>
            </w:r>
            <w:r w:rsidRPr="006F4D11">
              <w:rPr>
                <w:rStyle w:val="5ECHARITALIC"/>
                <w:rFonts w:ascii="Times New Roman" w:hAnsi="Times New Roman" w:cs="Times New Roman"/>
                <w:i w:val="0"/>
                <w:iCs/>
                <w:sz w:val="20"/>
                <w:lang w:val="en"/>
              </w:rPr>
              <w:t>urvivor</w:t>
            </w:r>
          </w:p>
        </w:tc>
      </w:tr>
    </w:tbl>
    <w:p w14:paraId="7236B8C4" w14:textId="0A0F1288" w:rsidR="00EA4571" w:rsidRPr="00FF2795" w:rsidRDefault="00EA4571" w:rsidP="00EA4571">
      <w:pPr>
        <w:pStyle w:val="Heading4"/>
        <w:rPr>
          <w:rFonts w:ascii="Times New Roman" w:hAnsi="Times New Roman" w:cs="Times New Roman"/>
          <w:sz w:val="28"/>
          <w:szCs w:val="28"/>
        </w:rPr>
      </w:pPr>
      <w:r w:rsidRPr="00FF2795">
        <w:rPr>
          <w:rFonts w:ascii="Times New Roman" w:hAnsi="Times New Roman" w:cs="Times New Roman"/>
          <w:sz w:val="28"/>
          <w:szCs w:val="28"/>
        </w:rPr>
        <w:t>Improved Critical</w:t>
      </w:r>
    </w:p>
    <w:p w14:paraId="080AC757" w14:textId="60E893A7" w:rsidR="00EA4571" w:rsidRPr="006F4D11" w:rsidRDefault="00EA4571" w:rsidP="00EA4571">
      <w:pPr>
        <w:pStyle w:val="NormalWeb"/>
        <w:rPr>
          <w:sz w:val="20"/>
          <w:szCs w:val="20"/>
        </w:rPr>
      </w:pPr>
      <w:r w:rsidRPr="006F4D11">
        <w:rPr>
          <w:sz w:val="20"/>
          <w:szCs w:val="20"/>
        </w:rPr>
        <w:t>Starting at 3rd level, your weapon attacks score a critical hit on a roll of 19 or 20. This effect stacks with all features that expand your critical range with your weapon attacks.</w:t>
      </w:r>
    </w:p>
    <w:bookmarkEnd w:id="2"/>
    <w:p w14:paraId="4B06C786" w14:textId="77777777" w:rsidR="00A2709B" w:rsidRPr="00FF2795" w:rsidRDefault="00A2709B" w:rsidP="00A2709B">
      <w:pPr>
        <w:pStyle w:val="Heading4"/>
        <w:rPr>
          <w:rFonts w:ascii="Times New Roman" w:hAnsi="Times New Roman" w:cs="Times New Roman"/>
          <w:w w:val="100"/>
          <w:sz w:val="28"/>
          <w:szCs w:val="28"/>
        </w:rPr>
      </w:pPr>
      <w:r w:rsidRPr="00FF2795">
        <w:rPr>
          <w:rFonts w:ascii="Times New Roman" w:hAnsi="Times New Roman" w:cs="Times New Roman"/>
          <w:sz w:val="28"/>
          <w:szCs w:val="28"/>
        </w:rPr>
        <w:t>Remarkable Athlete</w:t>
      </w:r>
    </w:p>
    <w:p w14:paraId="5E21382B" w14:textId="77777777" w:rsidR="00A2709B" w:rsidRPr="006F4D11" w:rsidRDefault="00A2709B" w:rsidP="00A2709B">
      <w:pPr>
        <w:pStyle w:val="compendium-hr"/>
        <w:rPr>
          <w:sz w:val="20"/>
          <w:szCs w:val="20"/>
        </w:rPr>
      </w:pPr>
      <w:r w:rsidRPr="006F4D11">
        <w:rPr>
          <w:sz w:val="20"/>
          <w:szCs w:val="20"/>
        </w:rPr>
        <w:t>Starting at 7th level, you can add half your proficiency bonus (round up) to any Strength, Dexterity, or Constitution check you make that doesn’t already use your proficiency bonus.</w:t>
      </w:r>
    </w:p>
    <w:p w14:paraId="3B74B751" w14:textId="77777777" w:rsidR="00A2709B" w:rsidRPr="006F4D11" w:rsidRDefault="00A2709B" w:rsidP="00A2709B">
      <w:pPr>
        <w:pStyle w:val="core-stylescore-body"/>
        <w:rPr>
          <w:sz w:val="20"/>
          <w:szCs w:val="20"/>
        </w:rPr>
      </w:pPr>
      <w:r w:rsidRPr="006F4D11">
        <w:rPr>
          <w:sz w:val="20"/>
          <w:szCs w:val="20"/>
        </w:rPr>
        <w:t>In addition, when you make a running long jump, the distance you can cover increases by a number of feet equal to your Strength modifier.</w:t>
      </w:r>
    </w:p>
    <w:p w14:paraId="50B3B581" w14:textId="17B67D7F" w:rsidR="00A2709B" w:rsidRPr="006F4D11" w:rsidRDefault="00A2709B" w:rsidP="00A2709B">
      <w:pPr>
        <w:pStyle w:val="core-stylescore-body"/>
        <w:rPr>
          <w:sz w:val="20"/>
          <w:szCs w:val="20"/>
        </w:rPr>
      </w:pPr>
      <w:r w:rsidRPr="006F4D11">
        <w:rPr>
          <w:sz w:val="20"/>
          <w:szCs w:val="20"/>
        </w:rPr>
        <w:t>Your movement speed is increased by 10ft.</w:t>
      </w:r>
    </w:p>
    <w:p w14:paraId="07A97545" w14:textId="77777777" w:rsidR="00A2709B" w:rsidRPr="00FF2795" w:rsidRDefault="00A2709B" w:rsidP="00A2709B">
      <w:pPr>
        <w:pStyle w:val="Heading4"/>
        <w:rPr>
          <w:rFonts w:ascii="Times New Roman" w:hAnsi="Times New Roman" w:cs="Times New Roman"/>
          <w:sz w:val="28"/>
          <w:szCs w:val="28"/>
        </w:rPr>
      </w:pPr>
      <w:r w:rsidRPr="00FF2795">
        <w:rPr>
          <w:rFonts w:ascii="Times New Roman" w:hAnsi="Times New Roman" w:cs="Times New Roman"/>
          <w:sz w:val="28"/>
          <w:szCs w:val="28"/>
        </w:rPr>
        <w:t>Additional Fighting Style</w:t>
      </w:r>
    </w:p>
    <w:p w14:paraId="0B049F8D" w14:textId="4BDE071E" w:rsidR="00A2709B" w:rsidRPr="006F4D11" w:rsidRDefault="00A2709B" w:rsidP="00A2709B">
      <w:pPr>
        <w:pStyle w:val="core-stylescore-body"/>
        <w:rPr>
          <w:sz w:val="20"/>
          <w:szCs w:val="20"/>
        </w:rPr>
      </w:pPr>
      <w:r w:rsidRPr="006F4D11">
        <w:rPr>
          <w:sz w:val="20"/>
          <w:szCs w:val="20"/>
        </w:rPr>
        <w:t>At 10th level, you gain the fighting style feat.</w:t>
      </w:r>
    </w:p>
    <w:p w14:paraId="3F9D7840" w14:textId="77777777" w:rsidR="00A63064" w:rsidRPr="00FF2795" w:rsidRDefault="00A63064" w:rsidP="00A63064">
      <w:pPr>
        <w:pStyle w:val="Heading4"/>
        <w:rPr>
          <w:rFonts w:ascii="Times New Roman" w:hAnsi="Times New Roman" w:cs="Times New Roman"/>
          <w:w w:val="100"/>
          <w:sz w:val="28"/>
          <w:szCs w:val="28"/>
        </w:rPr>
      </w:pPr>
      <w:r w:rsidRPr="00FF2795">
        <w:rPr>
          <w:rFonts w:ascii="Times New Roman" w:hAnsi="Times New Roman" w:cs="Times New Roman"/>
          <w:sz w:val="28"/>
          <w:szCs w:val="28"/>
        </w:rPr>
        <w:t>Superior Critical</w:t>
      </w:r>
    </w:p>
    <w:p w14:paraId="55BA5C9C" w14:textId="609CA757" w:rsidR="005049E6" w:rsidRPr="006F4D11" w:rsidRDefault="00A63064" w:rsidP="00A63064">
      <w:pPr>
        <w:pStyle w:val="core-stylescore-body"/>
        <w:rPr>
          <w:sz w:val="20"/>
          <w:szCs w:val="20"/>
        </w:rPr>
      </w:pPr>
      <w:r w:rsidRPr="006F4D11">
        <w:rPr>
          <w:sz w:val="20"/>
          <w:szCs w:val="20"/>
        </w:rPr>
        <w:t>Starting at 15th level, your weapon attacks score a critical hit on a roll of 18–20.</w:t>
      </w:r>
      <w:r w:rsidR="00F8042D" w:rsidRPr="006F4D11">
        <w:rPr>
          <w:sz w:val="20"/>
          <w:szCs w:val="20"/>
        </w:rPr>
        <w:t xml:space="preserve"> This effect stacks with all features that expand your critical range with your weapon attacks.</w:t>
      </w:r>
    </w:p>
    <w:p w14:paraId="029A7025" w14:textId="77777777" w:rsidR="00A63064" w:rsidRPr="00FF2795" w:rsidRDefault="00A63064" w:rsidP="00A63064">
      <w:pPr>
        <w:pStyle w:val="Heading4"/>
        <w:rPr>
          <w:rFonts w:ascii="Times New Roman" w:hAnsi="Times New Roman" w:cs="Times New Roman"/>
          <w:sz w:val="28"/>
          <w:szCs w:val="28"/>
        </w:rPr>
      </w:pPr>
      <w:r w:rsidRPr="00FF2795">
        <w:rPr>
          <w:rFonts w:ascii="Times New Roman" w:hAnsi="Times New Roman" w:cs="Times New Roman"/>
          <w:sz w:val="28"/>
          <w:szCs w:val="28"/>
        </w:rPr>
        <w:t>Survivor</w:t>
      </w:r>
    </w:p>
    <w:p w14:paraId="79CCEAF1" w14:textId="40FCE69B" w:rsidR="00EA0723" w:rsidRPr="006F4D11" w:rsidRDefault="00A63064" w:rsidP="00A63064">
      <w:pPr>
        <w:pStyle w:val="core-stylescore-body"/>
        <w:rPr>
          <w:sz w:val="20"/>
          <w:szCs w:val="20"/>
        </w:rPr>
      </w:pPr>
      <w:r w:rsidRPr="006F4D11">
        <w:rPr>
          <w:sz w:val="20"/>
          <w:szCs w:val="20"/>
        </w:rP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14:paraId="41278C7E" w14:textId="77777777" w:rsidR="00EA0723" w:rsidRPr="006F4D11" w:rsidRDefault="00EA0723">
      <w:pPr>
        <w:spacing w:line="240" w:lineRule="auto"/>
        <w:rPr>
          <w:rFonts w:ascii="Times New Roman" w:eastAsia="Times New Roman" w:hAnsi="Times New Roman" w:cs="Times New Roman"/>
          <w:bCs w:val="0"/>
          <w:w w:val="100"/>
          <w:sz w:val="20"/>
        </w:rPr>
      </w:pPr>
      <w:r w:rsidRPr="006F4D11">
        <w:rPr>
          <w:rFonts w:ascii="Times New Roman" w:hAnsi="Times New Roman" w:cs="Times New Roman"/>
          <w:sz w:val="20"/>
        </w:rPr>
        <w:br w:type="page"/>
      </w:r>
    </w:p>
    <w:p w14:paraId="5BF97A70" w14:textId="343EBE08" w:rsidR="00EA0723" w:rsidRPr="00FF2795" w:rsidRDefault="00EA0723" w:rsidP="00EA0723">
      <w:pPr>
        <w:keepNext/>
        <w:keepLines/>
        <w:spacing w:before="200" w:line="340" w:lineRule="exact"/>
        <w:outlineLvl w:val="1"/>
        <w:rPr>
          <w:rFonts w:ascii="Times New Roman" w:hAnsi="Times New Roman" w:cs="Times New Roman"/>
          <w:smallCaps/>
          <w:color w:val="953734" w:themeColor="accent1"/>
          <w:w w:val="100"/>
          <w:sz w:val="36"/>
          <w:szCs w:val="36"/>
        </w:rPr>
      </w:pPr>
      <w:r w:rsidRPr="00FF2795">
        <w:rPr>
          <w:rFonts w:ascii="Times New Roman" w:hAnsi="Times New Roman" w:cs="Times New Roman"/>
          <w:smallCaps/>
          <w:color w:val="953734" w:themeColor="accent1"/>
          <w:sz w:val="36"/>
          <w:szCs w:val="36"/>
        </w:rPr>
        <w:lastRenderedPageBreak/>
        <w:t>Blade Singer</w:t>
      </w:r>
    </w:p>
    <w:p w14:paraId="0CDAF534" w14:textId="47FB40C8" w:rsidR="00EA0723" w:rsidRPr="006F4D11" w:rsidRDefault="00EA0723" w:rsidP="00EA0723">
      <w:pPr>
        <w:widowControl w:val="0"/>
        <w:autoSpaceDE w:val="0"/>
        <w:autoSpaceDN w:val="0"/>
        <w:adjustRightInd w:val="0"/>
        <w:spacing w:after="200" w:line="276" w:lineRule="auto"/>
        <w:rPr>
          <w:rFonts w:ascii="Times New Roman" w:hAnsi="Times New Roman" w:cs="Times New Roman"/>
          <w:sz w:val="20"/>
          <w:u w:val="single"/>
          <w:lang w:val="en"/>
        </w:rPr>
      </w:pPr>
      <w:r w:rsidRPr="006F4D1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EA0723" w:rsidRPr="006F4D11" w14:paraId="22714C10" w14:textId="77777777" w:rsidTr="002A405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46FD8F8D" w14:textId="77777777" w:rsidR="00EA0723" w:rsidRPr="006F4D11" w:rsidRDefault="00EA0723" w:rsidP="00EA0723">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sidRPr="006F4D11">
              <w:rPr>
                <w:rFonts w:ascii="Times New Roman" w:eastAsia="Times New Roman" w:hAnsi="Times New Roman" w:cs="Times New Roman"/>
                <w:b/>
                <w:bCs/>
                <w:color w:val="000000"/>
                <w:sz w:val="20"/>
              </w:rPr>
              <w:t>Fighter Level</w:t>
            </w:r>
          </w:p>
        </w:tc>
        <w:tc>
          <w:tcPr>
            <w:tcW w:w="3960" w:type="dxa"/>
            <w:tcBorders>
              <w:top w:val="none" w:sz="0" w:space="0" w:color="auto"/>
              <w:left w:val="none" w:sz="0" w:space="0" w:color="auto"/>
              <w:bottom w:val="none" w:sz="0" w:space="0" w:color="auto"/>
              <w:right w:val="none" w:sz="0" w:space="0" w:color="auto"/>
            </w:tcBorders>
          </w:tcPr>
          <w:p w14:paraId="0878EEE4" w14:textId="77777777" w:rsidR="00EA0723" w:rsidRPr="006F4D11" w:rsidRDefault="00EA0723" w:rsidP="00EA0723">
            <w:pPr>
              <w:suppressAutoHyphens/>
              <w:autoSpaceDE w:val="0"/>
              <w:autoSpaceDN w:val="0"/>
              <w:adjustRightInd w:val="0"/>
              <w:textAlignment w:val="center"/>
              <w:rPr>
                <w:rFonts w:ascii="Times New Roman" w:hAnsi="Times New Roman" w:cs="Times New Roman"/>
                <w:b/>
                <w:bCs/>
                <w:color w:val="000000"/>
                <w:sz w:val="20"/>
              </w:rPr>
            </w:pPr>
            <w:r w:rsidRPr="006F4D11">
              <w:rPr>
                <w:rFonts w:ascii="Times New Roman" w:hAnsi="Times New Roman" w:cs="Times New Roman"/>
                <w:b/>
                <w:bCs/>
                <w:color w:val="000000"/>
                <w:sz w:val="20"/>
              </w:rPr>
              <w:t>Feature</w:t>
            </w:r>
          </w:p>
        </w:tc>
      </w:tr>
      <w:tr w:rsidR="00EA0723" w:rsidRPr="006F4D11" w14:paraId="45C05AE5"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7FD43B" w14:textId="77777777" w:rsidR="00EA0723" w:rsidRPr="006F4D11" w:rsidRDefault="00EA0723" w:rsidP="00EA0723">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FDD425" w14:textId="42E49D43" w:rsidR="00EA0723" w:rsidRPr="006F4D11" w:rsidRDefault="00603E7B" w:rsidP="00EA0723">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z w:val="20"/>
              </w:rPr>
              <w:t>Training in war and magic</w:t>
            </w:r>
            <w:r w:rsidR="00FC4C80" w:rsidRPr="006F4D11">
              <w:rPr>
                <w:rFonts w:ascii="Times New Roman" w:hAnsi="Times New Roman" w:cs="Times New Roman"/>
                <w:iCs/>
                <w:sz w:val="20"/>
              </w:rPr>
              <w:t>, Blade-Song, Spellcasting (Intelligence)</w:t>
            </w:r>
          </w:p>
        </w:tc>
      </w:tr>
      <w:tr w:rsidR="00EA0723" w:rsidRPr="006F4D11" w14:paraId="324B6327" w14:textId="77777777" w:rsidTr="00FC4C80">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F6BD9A8" w14:textId="77777777" w:rsidR="00EA0723" w:rsidRPr="006F4D11" w:rsidRDefault="00EA0723" w:rsidP="00EA0723">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789F365" w14:textId="7ED641C1" w:rsidR="00EA0723" w:rsidRPr="006F4D11" w:rsidRDefault="00FC4C80" w:rsidP="00EA0723">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War Magic</w:t>
            </w:r>
          </w:p>
        </w:tc>
      </w:tr>
      <w:tr w:rsidR="00FC4C80" w:rsidRPr="006F4D11" w14:paraId="7EF0D1A8" w14:textId="77777777" w:rsidTr="00FC4C80">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D853B25" w14:textId="6AD25CE9" w:rsidR="00FC4C80" w:rsidRPr="006F4D11" w:rsidRDefault="00FC4C80" w:rsidP="00EA0723">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5B3AEF07" w14:textId="78D4DCDE" w:rsidR="00FC4C80" w:rsidRPr="006F4D11" w:rsidRDefault="00240CE7" w:rsidP="00EA0723">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Song of Defense</w:t>
            </w:r>
          </w:p>
        </w:tc>
      </w:tr>
      <w:tr w:rsidR="00EA0723" w:rsidRPr="006F4D11" w14:paraId="174C02D4"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1279381" w14:textId="77777777" w:rsidR="00EA0723" w:rsidRPr="006F4D11" w:rsidRDefault="00EA0723" w:rsidP="00EA0723">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15th</w:t>
            </w:r>
          </w:p>
        </w:tc>
        <w:tc>
          <w:tcPr>
            <w:tcW w:w="3960" w:type="dxa"/>
            <w:tcBorders>
              <w:top w:val="single" w:sz="4" w:space="0" w:color="auto"/>
              <w:left w:val="single" w:sz="4" w:space="0" w:color="auto"/>
              <w:bottom w:val="single" w:sz="4" w:space="0" w:color="auto"/>
              <w:right w:val="single" w:sz="4" w:space="0" w:color="auto"/>
            </w:tcBorders>
          </w:tcPr>
          <w:p w14:paraId="36528884" w14:textId="4726AA3A" w:rsidR="00EA0723" w:rsidRPr="006F4D11" w:rsidRDefault="00FC4C80" w:rsidP="00EA0723">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Arcane Charge</w:t>
            </w:r>
          </w:p>
        </w:tc>
      </w:tr>
      <w:tr w:rsidR="00EA0723" w:rsidRPr="006F4D11" w14:paraId="15E7E1B6"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A152E72" w14:textId="77777777" w:rsidR="00EA0723" w:rsidRPr="006F4D11" w:rsidRDefault="00EA0723" w:rsidP="00EA0723">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18th</w:t>
            </w:r>
          </w:p>
        </w:tc>
        <w:tc>
          <w:tcPr>
            <w:tcW w:w="3960" w:type="dxa"/>
            <w:tcBorders>
              <w:top w:val="single" w:sz="4" w:space="0" w:color="auto"/>
              <w:left w:val="single" w:sz="4" w:space="0" w:color="auto"/>
              <w:bottom w:val="single" w:sz="4" w:space="0" w:color="auto"/>
              <w:right w:val="single" w:sz="4" w:space="0" w:color="auto"/>
            </w:tcBorders>
          </w:tcPr>
          <w:p w14:paraId="79A3A46D" w14:textId="1E2283A1" w:rsidR="00EA0723" w:rsidRPr="006F4D11" w:rsidRDefault="00240CE7" w:rsidP="00EA0723">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Song of victory</w:t>
            </w:r>
          </w:p>
        </w:tc>
      </w:tr>
    </w:tbl>
    <w:p w14:paraId="7BCABD2F" w14:textId="3BAFB5B9" w:rsidR="00EA0723" w:rsidRPr="00FF2795" w:rsidRDefault="00EA0723" w:rsidP="00EA0723">
      <w:pPr>
        <w:keepNext/>
        <w:spacing w:before="180" w:line="240" w:lineRule="exact"/>
        <w:outlineLvl w:val="3"/>
        <w:rPr>
          <w:rFonts w:ascii="Times New Roman" w:hAnsi="Times New Roman" w:cs="Times New Roman"/>
          <w:smallCaps/>
          <w:color w:val="953734" w:themeColor="accent1"/>
          <w:sz w:val="28"/>
          <w:szCs w:val="28"/>
        </w:rPr>
      </w:pPr>
      <w:r w:rsidRPr="00FF2795">
        <w:rPr>
          <w:rFonts w:ascii="Times New Roman" w:hAnsi="Times New Roman" w:cs="Times New Roman"/>
          <w:smallCaps/>
          <w:color w:val="953734" w:themeColor="accent1"/>
          <w:sz w:val="28"/>
          <w:szCs w:val="28"/>
        </w:rPr>
        <w:t>Training in War and Magic</w:t>
      </w:r>
    </w:p>
    <w:p w14:paraId="31EBF60E" w14:textId="77777777" w:rsidR="00FF2795" w:rsidRDefault="00FF2795" w:rsidP="00EA0723">
      <w:pPr>
        <w:spacing w:before="100" w:beforeAutospacing="1" w:after="100" w:afterAutospacing="1" w:line="240" w:lineRule="auto"/>
        <w:rPr>
          <w:rFonts w:ascii="Times New Roman" w:eastAsia="Times New Roman" w:hAnsi="Times New Roman" w:cs="Times New Roman"/>
          <w:bCs w:val="0"/>
          <w:w w:val="100"/>
          <w:sz w:val="20"/>
        </w:rPr>
      </w:pPr>
      <w:r>
        <w:rPr>
          <w:rFonts w:ascii="Times New Roman" w:eastAsia="Times New Roman" w:hAnsi="Times New Roman" w:cs="Times New Roman"/>
          <w:bCs w:val="0"/>
          <w:w w:val="100"/>
          <w:sz w:val="20"/>
        </w:rPr>
        <w:t>Starting at 3rd level you gain the following features:</w:t>
      </w:r>
    </w:p>
    <w:p w14:paraId="734D9C17" w14:textId="77777777" w:rsidR="00FF2795" w:rsidRDefault="00B23504" w:rsidP="00FF2795">
      <w:pPr>
        <w:pStyle w:val="ListParagraph"/>
        <w:numPr>
          <w:ilvl w:val="0"/>
          <w:numId w:val="60"/>
        </w:numPr>
        <w:spacing w:before="100" w:beforeAutospacing="1" w:after="100" w:afterAutospacing="1" w:line="240" w:lineRule="auto"/>
        <w:rPr>
          <w:rFonts w:ascii="Times New Roman" w:eastAsia="Times New Roman" w:hAnsi="Times New Roman" w:cs="Times New Roman"/>
          <w:bCs w:val="0"/>
          <w:w w:val="100"/>
          <w:sz w:val="20"/>
        </w:rPr>
      </w:pPr>
      <w:r w:rsidRPr="00FF2795">
        <w:rPr>
          <w:rFonts w:ascii="Times New Roman" w:eastAsia="Times New Roman" w:hAnsi="Times New Roman" w:cs="Times New Roman"/>
          <w:bCs w:val="0"/>
          <w:w w:val="100"/>
          <w:sz w:val="20"/>
        </w:rPr>
        <w:t>You gain proficiency in the arcana skill.</w:t>
      </w:r>
      <w:r w:rsidR="0080549A" w:rsidRPr="00FF2795">
        <w:rPr>
          <w:rFonts w:ascii="Times New Roman" w:eastAsia="Times New Roman" w:hAnsi="Times New Roman" w:cs="Times New Roman"/>
          <w:bCs w:val="0"/>
          <w:w w:val="100"/>
          <w:sz w:val="20"/>
        </w:rPr>
        <w:t xml:space="preserve"> </w:t>
      </w:r>
    </w:p>
    <w:p w14:paraId="6C90338D" w14:textId="77777777" w:rsidR="00FF2795" w:rsidRDefault="0080549A" w:rsidP="00FF2795">
      <w:pPr>
        <w:pStyle w:val="ListParagraph"/>
        <w:numPr>
          <w:ilvl w:val="0"/>
          <w:numId w:val="60"/>
        </w:numPr>
        <w:spacing w:before="100" w:beforeAutospacing="1" w:after="100" w:afterAutospacing="1" w:line="240" w:lineRule="auto"/>
        <w:rPr>
          <w:rFonts w:ascii="Times New Roman" w:eastAsia="Times New Roman" w:hAnsi="Times New Roman" w:cs="Times New Roman"/>
          <w:bCs w:val="0"/>
          <w:w w:val="100"/>
          <w:sz w:val="20"/>
        </w:rPr>
      </w:pPr>
      <w:r w:rsidRPr="00FF2795">
        <w:rPr>
          <w:rFonts w:ascii="Times New Roman" w:eastAsia="Times New Roman" w:hAnsi="Times New Roman" w:cs="Times New Roman"/>
          <w:bCs w:val="0"/>
          <w:w w:val="100"/>
          <w:sz w:val="20"/>
        </w:rPr>
        <w:t>Your class gains the spellcasting tag.</w:t>
      </w:r>
    </w:p>
    <w:p w14:paraId="7538782C" w14:textId="18FAE782" w:rsidR="0080549A" w:rsidRPr="00FF2795" w:rsidRDefault="0080549A" w:rsidP="00FF2795">
      <w:pPr>
        <w:pStyle w:val="ListParagraph"/>
        <w:numPr>
          <w:ilvl w:val="0"/>
          <w:numId w:val="60"/>
        </w:numPr>
        <w:spacing w:before="100" w:beforeAutospacing="1" w:after="100" w:afterAutospacing="1" w:line="240" w:lineRule="auto"/>
        <w:rPr>
          <w:rFonts w:ascii="Times New Roman" w:eastAsia="Times New Roman" w:hAnsi="Times New Roman" w:cs="Times New Roman"/>
          <w:bCs w:val="0"/>
          <w:w w:val="100"/>
          <w:sz w:val="20"/>
        </w:rPr>
      </w:pPr>
      <w:r w:rsidRPr="00FF2795">
        <w:rPr>
          <w:rFonts w:ascii="Times New Roman" w:eastAsia="Times New Roman" w:hAnsi="Times New Roman" w:cs="Times New Roman"/>
          <w:bCs w:val="0"/>
          <w:w w:val="100"/>
          <w:sz w:val="20"/>
        </w:rPr>
        <w:t>You can’t be disarmed of weapons you wield unless you are incapacitated.</w:t>
      </w:r>
      <w:r w:rsidR="009919BC" w:rsidRPr="00FF2795">
        <w:rPr>
          <w:rFonts w:ascii="Times New Roman" w:eastAsia="Times New Roman" w:hAnsi="Times New Roman" w:cs="Times New Roman"/>
          <w:bCs w:val="0"/>
          <w:w w:val="100"/>
          <w:sz w:val="20"/>
        </w:rPr>
        <w:br/>
      </w:r>
    </w:p>
    <w:p w14:paraId="359BD92E" w14:textId="42E040EA" w:rsidR="00DF664B" w:rsidRPr="00FF2795" w:rsidRDefault="00DF664B" w:rsidP="00DF664B">
      <w:pPr>
        <w:keepNext/>
        <w:spacing w:before="180" w:line="240" w:lineRule="exact"/>
        <w:outlineLvl w:val="3"/>
        <w:rPr>
          <w:rFonts w:ascii="Times New Roman" w:hAnsi="Times New Roman" w:cs="Times New Roman"/>
          <w:smallCaps/>
          <w:color w:val="953734" w:themeColor="accent1"/>
          <w:sz w:val="28"/>
          <w:szCs w:val="28"/>
        </w:rPr>
      </w:pPr>
      <w:r w:rsidRPr="00FF2795">
        <w:rPr>
          <w:rFonts w:ascii="Times New Roman" w:hAnsi="Times New Roman" w:cs="Times New Roman"/>
          <w:smallCaps/>
          <w:color w:val="953734" w:themeColor="accent1"/>
          <w:sz w:val="28"/>
          <w:szCs w:val="28"/>
        </w:rPr>
        <w:t>Blade</w:t>
      </w:r>
      <w:r w:rsidR="000F6CCD" w:rsidRPr="00FF2795">
        <w:rPr>
          <w:rFonts w:ascii="Times New Roman" w:hAnsi="Times New Roman" w:cs="Times New Roman"/>
          <w:smallCaps/>
          <w:color w:val="953734" w:themeColor="accent1"/>
          <w:sz w:val="28"/>
          <w:szCs w:val="28"/>
        </w:rPr>
        <w:t>-</w:t>
      </w:r>
      <w:r w:rsidRPr="00FF2795">
        <w:rPr>
          <w:rFonts w:ascii="Times New Roman" w:hAnsi="Times New Roman" w:cs="Times New Roman"/>
          <w:smallCaps/>
          <w:color w:val="953734" w:themeColor="accent1"/>
          <w:sz w:val="28"/>
          <w:szCs w:val="28"/>
        </w:rPr>
        <w:t>song</w:t>
      </w:r>
    </w:p>
    <w:p w14:paraId="69098873" w14:textId="6B3046A8" w:rsidR="00DF664B" w:rsidRPr="006F4D11" w:rsidRDefault="00DF664B" w:rsidP="00DF664B">
      <w:pPr>
        <w:spacing w:before="100" w:beforeAutospacing="1" w:after="100" w:afterAutospacing="1" w:line="240" w:lineRule="auto"/>
        <w:rPr>
          <w:rFonts w:ascii="Times New Roman" w:eastAsia="Times New Roman" w:hAnsi="Times New Roman" w:cs="Times New Roman"/>
          <w:bCs w:val="0"/>
          <w:w w:val="100"/>
          <w:sz w:val="20"/>
        </w:rPr>
      </w:pPr>
      <w:r w:rsidRPr="006F4D11">
        <w:rPr>
          <w:rFonts w:ascii="Times New Roman" w:eastAsia="Times New Roman" w:hAnsi="Times New Roman" w:cs="Times New Roman"/>
          <w:bCs w:val="0"/>
          <w:w w:val="100"/>
          <w:sz w:val="20"/>
        </w:rPr>
        <w:t>Starting at 3rd level,</w:t>
      </w:r>
      <w:r w:rsidR="000F6CCD" w:rsidRPr="006F4D11">
        <w:rPr>
          <w:rFonts w:ascii="Times New Roman" w:eastAsia="Times New Roman" w:hAnsi="Times New Roman" w:cs="Times New Roman"/>
          <w:bCs w:val="0"/>
          <w:w w:val="100"/>
          <w:sz w:val="20"/>
        </w:rPr>
        <w:t xml:space="preserve"> y</w:t>
      </w:r>
      <w:r w:rsidRPr="006F4D11">
        <w:rPr>
          <w:rFonts w:ascii="Times New Roman" w:eastAsia="Times New Roman" w:hAnsi="Times New Roman" w:cs="Times New Roman"/>
          <w:bCs w:val="0"/>
          <w:w w:val="100"/>
          <w:sz w:val="20"/>
        </w:rPr>
        <w:t>ou can use your bonus action to start the Blade</w:t>
      </w:r>
      <w:r w:rsidR="000F6CCD" w:rsidRPr="006F4D11">
        <w:rPr>
          <w:rFonts w:ascii="Times New Roman" w:eastAsia="Times New Roman" w:hAnsi="Times New Roman" w:cs="Times New Roman"/>
          <w:bCs w:val="0"/>
          <w:w w:val="100"/>
          <w:sz w:val="20"/>
        </w:rPr>
        <w:t>-</w:t>
      </w:r>
      <w:r w:rsidRPr="006F4D11">
        <w:rPr>
          <w:rFonts w:ascii="Times New Roman" w:eastAsia="Times New Roman" w:hAnsi="Times New Roman" w:cs="Times New Roman"/>
          <w:bCs w:val="0"/>
          <w:w w:val="100"/>
          <w:sz w:val="20"/>
        </w:rPr>
        <w:t>song, which lasts for 1 minute. It ends if you are incapacitated or you can also dismiss it at any time (no action required).</w:t>
      </w:r>
      <w:r w:rsidRPr="006F4D11">
        <w:rPr>
          <w:rFonts w:ascii="Times New Roman" w:eastAsia="Times New Roman" w:hAnsi="Times New Roman" w:cs="Times New Roman"/>
          <w:bCs w:val="0"/>
          <w:w w:val="100"/>
          <w:sz w:val="20"/>
        </w:rPr>
        <w:br/>
      </w:r>
      <w:r w:rsidRPr="006F4D11">
        <w:rPr>
          <w:rFonts w:ascii="Times New Roman" w:eastAsia="Times New Roman" w:hAnsi="Times New Roman" w:cs="Times New Roman"/>
          <w:bCs w:val="0"/>
          <w:w w:val="100"/>
          <w:sz w:val="20"/>
        </w:rPr>
        <w:br/>
        <w:t>While your Blade</w:t>
      </w:r>
      <w:r w:rsidR="000F6CCD" w:rsidRPr="006F4D11">
        <w:rPr>
          <w:rFonts w:ascii="Times New Roman" w:eastAsia="Times New Roman" w:hAnsi="Times New Roman" w:cs="Times New Roman"/>
          <w:bCs w:val="0"/>
          <w:w w:val="100"/>
          <w:sz w:val="20"/>
        </w:rPr>
        <w:t>-</w:t>
      </w:r>
      <w:r w:rsidRPr="006F4D11">
        <w:rPr>
          <w:rFonts w:ascii="Times New Roman" w:eastAsia="Times New Roman" w:hAnsi="Times New Roman" w:cs="Times New Roman"/>
          <w:bCs w:val="0"/>
          <w:w w:val="100"/>
          <w:sz w:val="20"/>
        </w:rPr>
        <w:t>song is active you gain the following benefits:</w:t>
      </w:r>
    </w:p>
    <w:p w14:paraId="2DC496F2" w14:textId="77777777" w:rsidR="00DF664B" w:rsidRPr="006F4D11" w:rsidRDefault="00DF664B" w:rsidP="00DF664B">
      <w:pPr>
        <w:pStyle w:val="ListParagraph"/>
        <w:numPr>
          <w:ilvl w:val="0"/>
          <w:numId w:val="54"/>
        </w:numPr>
        <w:spacing w:before="100" w:beforeAutospacing="1" w:after="100" w:afterAutospacing="1" w:line="240" w:lineRule="auto"/>
        <w:rPr>
          <w:rFonts w:ascii="Times New Roman" w:eastAsia="Times New Roman" w:hAnsi="Times New Roman" w:cs="Times New Roman"/>
          <w:bCs w:val="0"/>
          <w:w w:val="100"/>
          <w:sz w:val="20"/>
        </w:rPr>
      </w:pPr>
      <w:r w:rsidRPr="006F4D11">
        <w:rPr>
          <w:rFonts w:ascii="Times New Roman" w:eastAsia="Times New Roman" w:hAnsi="Times New Roman" w:cs="Times New Roman"/>
          <w:bCs w:val="0"/>
          <w:w w:val="100"/>
          <w:sz w:val="20"/>
        </w:rPr>
        <w:t>Your walking speed increases by 10 ft.</w:t>
      </w:r>
    </w:p>
    <w:p w14:paraId="69DF7C5B" w14:textId="77777777" w:rsidR="00DF664B" w:rsidRPr="006F4D11" w:rsidRDefault="00DF664B" w:rsidP="00DF664B">
      <w:pPr>
        <w:pStyle w:val="ListParagraph"/>
        <w:numPr>
          <w:ilvl w:val="0"/>
          <w:numId w:val="54"/>
        </w:numPr>
        <w:spacing w:before="100" w:beforeAutospacing="1" w:after="100" w:afterAutospacing="1" w:line="240" w:lineRule="auto"/>
        <w:rPr>
          <w:rFonts w:ascii="Times New Roman" w:eastAsia="Times New Roman" w:hAnsi="Times New Roman" w:cs="Times New Roman"/>
          <w:bCs w:val="0"/>
          <w:w w:val="100"/>
          <w:sz w:val="20"/>
        </w:rPr>
      </w:pPr>
      <w:r w:rsidRPr="006F4D11">
        <w:rPr>
          <w:rFonts w:ascii="Times New Roman" w:eastAsia="Times New Roman" w:hAnsi="Times New Roman" w:cs="Times New Roman"/>
          <w:bCs w:val="0"/>
          <w:w w:val="100"/>
          <w:sz w:val="20"/>
        </w:rPr>
        <w:t>You have advantage on concentration checks for spells you cast.</w:t>
      </w:r>
    </w:p>
    <w:p w14:paraId="3DB2A2F9" w14:textId="77777777" w:rsidR="00DF664B" w:rsidRPr="006F4D11" w:rsidRDefault="00DF664B" w:rsidP="00DF664B">
      <w:pPr>
        <w:pStyle w:val="ListParagraph"/>
        <w:numPr>
          <w:ilvl w:val="0"/>
          <w:numId w:val="54"/>
        </w:numPr>
        <w:spacing w:before="100" w:beforeAutospacing="1" w:after="100" w:afterAutospacing="1" w:line="240" w:lineRule="auto"/>
        <w:rPr>
          <w:rFonts w:ascii="Times New Roman" w:eastAsia="Times New Roman" w:hAnsi="Times New Roman" w:cs="Times New Roman"/>
          <w:bCs w:val="0"/>
          <w:w w:val="100"/>
          <w:sz w:val="20"/>
        </w:rPr>
      </w:pPr>
      <w:r w:rsidRPr="006F4D11">
        <w:rPr>
          <w:rFonts w:ascii="Times New Roman" w:eastAsia="Times New Roman" w:hAnsi="Times New Roman" w:cs="Times New Roman"/>
          <w:bCs w:val="0"/>
          <w:w w:val="100"/>
          <w:sz w:val="20"/>
        </w:rPr>
        <w:t>You have advantage on Dexterity (Acrobatics) checks.</w:t>
      </w:r>
    </w:p>
    <w:p w14:paraId="0923043A" w14:textId="77777777" w:rsidR="00DF664B" w:rsidRDefault="00DF664B" w:rsidP="00DF664B">
      <w:pPr>
        <w:spacing w:before="100" w:beforeAutospacing="1" w:after="100" w:afterAutospacing="1" w:line="240" w:lineRule="auto"/>
        <w:rPr>
          <w:rFonts w:ascii="Times New Roman" w:hAnsi="Times New Roman" w:cs="Times New Roman"/>
          <w:sz w:val="20"/>
        </w:rPr>
      </w:pPr>
      <w:r w:rsidRPr="006F4D11">
        <w:rPr>
          <w:rFonts w:ascii="Times New Roman" w:hAnsi="Times New Roman" w:cs="Times New Roman"/>
          <w:sz w:val="20"/>
        </w:rPr>
        <w:t>You can use this feature once per short or long rest.</w:t>
      </w:r>
    </w:p>
    <w:p w14:paraId="16006DE2" w14:textId="77777777" w:rsidR="00FF2795" w:rsidRDefault="00FF2795" w:rsidP="00DF664B">
      <w:pPr>
        <w:spacing w:before="100" w:beforeAutospacing="1" w:after="100" w:afterAutospacing="1" w:line="240" w:lineRule="auto"/>
        <w:rPr>
          <w:rFonts w:ascii="Times New Roman" w:hAnsi="Times New Roman" w:cs="Times New Roman"/>
          <w:sz w:val="20"/>
        </w:rPr>
      </w:pPr>
    </w:p>
    <w:p w14:paraId="5022AD43" w14:textId="77777777" w:rsidR="00FF2795" w:rsidRDefault="00FF2795" w:rsidP="00DF664B">
      <w:pPr>
        <w:spacing w:before="100" w:beforeAutospacing="1" w:after="100" w:afterAutospacing="1" w:line="240" w:lineRule="auto"/>
        <w:rPr>
          <w:rFonts w:ascii="Times New Roman" w:hAnsi="Times New Roman" w:cs="Times New Roman"/>
          <w:sz w:val="20"/>
        </w:rPr>
      </w:pPr>
    </w:p>
    <w:p w14:paraId="7182901F" w14:textId="77777777" w:rsidR="00FF2795" w:rsidRDefault="00FF2795" w:rsidP="00DF664B">
      <w:pPr>
        <w:spacing w:before="100" w:beforeAutospacing="1" w:after="100" w:afterAutospacing="1" w:line="240" w:lineRule="auto"/>
        <w:rPr>
          <w:rFonts w:ascii="Times New Roman" w:hAnsi="Times New Roman" w:cs="Times New Roman"/>
          <w:sz w:val="20"/>
        </w:rPr>
      </w:pPr>
    </w:p>
    <w:p w14:paraId="7EE4D57F" w14:textId="77777777" w:rsidR="00FF2795" w:rsidRDefault="00FF2795" w:rsidP="00DF664B">
      <w:pPr>
        <w:spacing w:before="100" w:beforeAutospacing="1" w:after="100" w:afterAutospacing="1" w:line="240" w:lineRule="auto"/>
        <w:rPr>
          <w:rFonts w:ascii="Times New Roman" w:hAnsi="Times New Roman" w:cs="Times New Roman"/>
          <w:sz w:val="20"/>
        </w:rPr>
      </w:pPr>
    </w:p>
    <w:p w14:paraId="34BF2198" w14:textId="77777777" w:rsidR="00FF2795" w:rsidRPr="006F4D11" w:rsidRDefault="00FF2795" w:rsidP="00DF664B">
      <w:pPr>
        <w:spacing w:before="100" w:beforeAutospacing="1" w:after="100" w:afterAutospacing="1" w:line="240" w:lineRule="auto"/>
        <w:rPr>
          <w:rFonts w:ascii="Times New Roman" w:eastAsia="Times New Roman" w:hAnsi="Times New Roman" w:cs="Times New Roman"/>
          <w:bCs w:val="0"/>
          <w:w w:val="100"/>
          <w:sz w:val="20"/>
        </w:rPr>
      </w:pPr>
    </w:p>
    <w:p w14:paraId="6789A75D" w14:textId="77777777" w:rsidR="00B23504" w:rsidRPr="00FF2795" w:rsidRDefault="00B23504" w:rsidP="00B23504">
      <w:pPr>
        <w:pStyle w:val="Heading4"/>
        <w:rPr>
          <w:rFonts w:ascii="Times New Roman" w:hAnsi="Times New Roman" w:cs="Times New Roman"/>
          <w:w w:val="100"/>
          <w:sz w:val="28"/>
          <w:szCs w:val="28"/>
        </w:rPr>
      </w:pPr>
      <w:r w:rsidRPr="00FF2795">
        <w:rPr>
          <w:rFonts w:ascii="Times New Roman" w:hAnsi="Times New Roman" w:cs="Times New Roman"/>
          <w:sz w:val="28"/>
          <w:szCs w:val="28"/>
        </w:rPr>
        <w:t>Spellcasting</w:t>
      </w:r>
    </w:p>
    <w:p w14:paraId="26E69585" w14:textId="060402CF" w:rsidR="00B23504" w:rsidRPr="006F4D11" w:rsidRDefault="00B23504" w:rsidP="00B23504">
      <w:pPr>
        <w:pStyle w:val="compendium-hr"/>
        <w:rPr>
          <w:sz w:val="20"/>
          <w:szCs w:val="20"/>
        </w:rPr>
      </w:pPr>
      <w:r w:rsidRPr="006F4D11">
        <w:rPr>
          <w:sz w:val="20"/>
          <w:szCs w:val="20"/>
        </w:rPr>
        <w:t>When you reach 3rd level, you augment your martial prowess with the ability to cast spells. See spell rules for the general rules of spellcasting and the spell listing for the wizard spell list.</w:t>
      </w:r>
    </w:p>
    <w:p w14:paraId="6762E75C" w14:textId="430B970B" w:rsidR="00DF664B" w:rsidRPr="006F4D11" w:rsidRDefault="00DF664B" w:rsidP="00B23504">
      <w:pPr>
        <w:pStyle w:val="core-stylescore-body"/>
        <w:rPr>
          <w:b/>
          <w:bCs/>
          <w:sz w:val="20"/>
          <w:szCs w:val="20"/>
        </w:rPr>
      </w:pPr>
      <w:r w:rsidRPr="006F4D11">
        <w:rPr>
          <w:b/>
          <w:bCs/>
          <w:sz w:val="20"/>
          <w:szCs w:val="20"/>
        </w:rPr>
        <w:t>Cantrips</w:t>
      </w:r>
    </w:p>
    <w:p w14:paraId="42FFD480" w14:textId="2D13B065" w:rsidR="00B23504" w:rsidRPr="006F4D11" w:rsidRDefault="00B23504" w:rsidP="00B23504">
      <w:pPr>
        <w:pStyle w:val="core-stylescore-body"/>
        <w:rPr>
          <w:sz w:val="20"/>
          <w:szCs w:val="20"/>
        </w:rPr>
      </w:pPr>
      <w:r w:rsidRPr="006F4D11">
        <w:rPr>
          <w:sz w:val="20"/>
          <w:szCs w:val="20"/>
        </w:rPr>
        <w:t>You prepare two cantrips of your choice from the wizard spell list. You prepare an additional wizard cantrip of your choice at 10th level.</w:t>
      </w:r>
    </w:p>
    <w:p w14:paraId="4464CE81" w14:textId="77777777" w:rsidR="00DF664B" w:rsidRPr="006F4D11" w:rsidRDefault="00DF664B" w:rsidP="00B23504">
      <w:pPr>
        <w:pStyle w:val="core-stylescore-body"/>
        <w:rPr>
          <w:b/>
          <w:bCs/>
          <w:sz w:val="20"/>
          <w:szCs w:val="20"/>
        </w:rPr>
      </w:pPr>
      <w:r w:rsidRPr="006F4D11">
        <w:rPr>
          <w:b/>
          <w:bCs/>
          <w:sz w:val="20"/>
          <w:szCs w:val="20"/>
        </w:rPr>
        <w:t>Spell Slots</w:t>
      </w:r>
    </w:p>
    <w:p w14:paraId="5D37384F" w14:textId="713C79E8" w:rsidR="00B23504" w:rsidRPr="006F4D11" w:rsidRDefault="00B23504" w:rsidP="00B23504">
      <w:pPr>
        <w:pStyle w:val="core-stylescore-body"/>
        <w:rPr>
          <w:sz w:val="20"/>
          <w:szCs w:val="20"/>
        </w:rPr>
      </w:pPr>
      <w:r w:rsidRPr="006F4D11">
        <w:rPr>
          <w:sz w:val="20"/>
          <w:szCs w:val="20"/>
        </w:rPr>
        <w:t xml:space="preserve">The </w:t>
      </w:r>
      <w:r w:rsidR="0063605C" w:rsidRPr="006F4D11">
        <w:rPr>
          <w:sz w:val="20"/>
          <w:szCs w:val="20"/>
        </w:rPr>
        <w:t>B</w:t>
      </w:r>
      <w:r w:rsidR="00DF664B" w:rsidRPr="006F4D11">
        <w:rPr>
          <w:sz w:val="20"/>
          <w:szCs w:val="20"/>
        </w:rPr>
        <w:t>lade</w:t>
      </w:r>
      <w:r w:rsidR="000F6CCD" w:rsidRPr="006F4D11">
        <w:rPr>
          <w:sz w:val="20"/>
          <w:szCs w:val="20"/>
        </w:rPr>
        <w:t xml:space="preserve"> S</w:t>
      </w:r>
      <w:r w:rsidR="00DF664B" w:rsidRPr="006F4D11">
        <w:rPr>
          <w:sz w:val="20"/>
          <w:szCs w:val="20"/>
        </w:rPr>
        <w:t>inger</w:t>
      </w:r>
      <w:r w:rsidRPr="006F4D11">
        <w:rPr>
          <w:sz w:val="20"/>
          <w:szCs w:val="20"/>
        </w:rPr>
        <w:t xml:space="preserve"> Spellcasting table shows how many </w:t>
      </w:r>
      <w:proofErr w:type="gramStart"/>
      <w:r w:rsidRPr="006F4D11">
        <w:rPr>
          <w:sz w:val="20"/>
          <w:szCs w:val="20"/>
        </w:rPr>
        <w:t>spell</w:t>
      </w:r>
      <w:proofErr w:type="gramEnd"/>
      <w:r w:rsidRPr="006F4D11">
        <w:rPr>
          <w:sz w:val="20"/>
          <w:szCs w:val="20"/>
        </w:rPr>
        <w:t xml:space="preserve"> </w:t>
      </w:r>
      <w:r w:rsidR="00DF664B" w:rsidRPr="006F4D11">
        <w:rPr>
          <w:sz w:val="20"/>
          <w:szCs w:val="20"/>
        </w:rPr>
        <w:t>points</w:t>
      </w:r>
      <w:r w:rsidRPr="006F4D11">
        <w:rPr>
          <w:sz w:val="20"/>
          <w:szCs w:val="20"/>
        </w:rPr>
        <w:t xml:space="preserve"> you have to cast your </w:t>
      </w:r>
      <w:r w:rsidR="000D5E73" w:rsidRPr="006F4D11">
        <w:rPr>
          <w:sz w:val="20"/>
          <w:szCs w:val="20"/>
        </w:rPr>
        <w:t>Blade Singer</w:t>
      </w:r>
      <w:r w:rsidRPr="006F4D11">
        <w:rPr>
          <w:sz w:val="20"/>
          <w:szCs w:val="20"/>
        </w:rPr>
        <w:t xml:space="preserve"> of 1st level and higher. To cast one of these spells, you must expend a </w:t>
      </w:r>
      <w:r w:rsidR="00DF664B" w:rsidRPr="006F4D11">
        <w:rPr>
          <w:sz w:val="20"/>
          <w:szCs w:val="20"/>
        </w:rPr>
        <w:t>number of spell points equal to the spell</w:t>
      </w:r>
      <w:r w:rsidRPr="006F4D11">
        <w:rPr>
          <w:sz w:val="20"/>
          <w:szCs w:val="20"/>
        </w:rPr>
        <w:t xml:space="preserve"> level</w:t>
      </w:r>
      <w:r w:rsidR="00DF664B" w:rsidRPr="006F4D11">
        <w:rPr>
          <w:sz w:val="20"/>
          <w:szCs w:val="20"/>
        </w:rPr>
        <w:t>, you cannot upcast your spells</w:t>
      </w:r>
      <w:r w:rsidRPr="006F4D11">
        <w:rPr>
          <w:sz w:val="20"/>
          <w:szCs w:val="20"/>
        </w:rPr>
        <w:t xml:space="preserve">. You regain all expended spell </w:t>
      </w:r>
      <w:r w:rsidR="00DF664B" w:rsidRPr="006F4D11">
        <w:rPr>
          <w:sz w:val="20"/>
          <w:szCs w:val="20"/>
        </w:rPr>
        <w:t>points</w:t>
      </w:r>
      <w:r w:rsidRPr="006F4D11">
        <w:rPr>
          <w:sz w:val="20"/>
          <w:szCs w:val="20"/>
        </w:rPr>
        <w:t xml:space="preserve"> when you finish a long rest.</w:t>
      </w:r>
    </w:p>
    <w:p w14:paraId="0E08F500" w14:textId="77777777" w:rsidR="00DF664B" w:rsidRPr="006F4D11" w:rsidRDefault="00DF664B" w:rsidP="00B23504">
      <w:pPr>
        <w:pStyle w:val="core-stylescore-body"/>
        <w:rPr>
          <w:b/>
          <w:bCs/>
          <w:sz w:val="20"/>
          <w:szCs w:val="20"/>
        </w:rPr>
      </w:pPr>
      <w:r w:rsidRPr="006F4D11">
        <w:rPr>
          <w:b/>
          <w:bCs/>
          <w:sz w:val="20"/>
          <w:szCs w:val="20"/>
        </w:rPr>
        <w:t>Spells Known</w:t>
      </w:r>
    </w:p>
    <w:p w14:paraId="2D437B8E" w14:textId="1B044648" w:rsidR="00B23504" w:rsidRPr="006F4D11" w:rsidRDefault="00B23504" w:rsidP="00B23504">
      <w:pPr>
        <w:pStyle w:val="core-stylescore-body"/>
        <w:rPr>
          <w:sz w:val="20"/>
          <w:szCs w:val="20"/>
        </w:rPr>
      </w:pPr>
      <w:r w:rsidRPr="006F4D11">
        <w:rPr>
          <w:sz w:val="20"/>
          <w:szCs w:val="20"/>
        </w:rPr>
        <w:t>You know three 1st-level wizard spells of your choice</w:t>
      </w:r>
      <w:r w:rsidR="00DF664B" w:rsidRPr="006F4D11">
        <w:rPr>
          <w:sz w:val="20"/>
          <w:szCs w:val="20"/>
        </w:rPr>
        <w:t>.</w:t>
      </w:r>
    </w:p>
    <w:p w14:paraId="10E7CEB4" w14:textId="797DEBEA" w:rsidR="00B23504" w:rsidRPr="006F4D11" w:rsidRDefault="00B23504" w:rsidP="00B23504">
      <w:pPr>
        <w:pStyle w:val="core-stylescore-body"/>
        <w:rPr>
          <w:sz w:val="20"/>
          <w:szCs w:val="20"/>
        </w:rPr>
      </w:pPr>
      <w:r w:rsidRPr="006F4D11">
        <w:rPr>
          <w:sz w:val="20"/>
          <w:szCs w:val="20"/>
        </w:rPr>
        <w:t xml:space="preserve">The Spells Known column of the </w:t>
      </w:r>
      <w:r w:rsidR="00880A20" w:rsidRPr="006F4D11">
        <w:rPr>
          <w:sz w:val="20"/>
          <w:szCs w:val="20"/>
        </w:rPr>
        <w:t>Blade</w:t>
      </w:r>
      <w:r w:rsidR="000F6CCD" w:rsidRPr="006F4D11">
        <w:rPr>
          <w:sz w:val="20"/>
          <w:szCs w:val="20"/>
        </w:rPr>
        <w:t xml:space="preserve"> S</w:t>
      </w:r>
      <w:r w:rsidR="00880A20" w:rsidRPr="006F4D11">
        <w:rPr>
          <w:sz w:val="20"/>
          <w:szCs w:val="20"/>
        </w:rPr>
        <w:t>inger</w:t>
      </w:r>
      <w:r w:rsidRPr="006F4D11">
        <w:rPr>
          <w:sz w:val="20"/>
          <w:szCs w:val="20"/>
        </w:rPr>
        <w:t xml:space="preserve"> Spellcasting table shows when you learn more wizard spells of 1st level or higher. </w:t>
      </w:r>
      <w:r w:rsidR="00DF664B" w:rsidRPr="006F4D11">
        <w:rPr>
          <w:sz w:val="20"/>
          <w:szCs w:val="20"/>
        </w:rPr>
        <w:t xml:space="preserve">Each of these spells you learn </w:t>
      </w:r>
      <w:r w:rsidRPr="006F4D11">
        <w:rPr>
          <w:sz w:val="20"/>
          <w:szCs w:val="20"/>
        </w:rPr>
        <w:t xml:space="preserve">must be of a level </w:t>
      </w:r>
      <w:r w:rsidR="00DF664B" w:rsidRPr="006F4D11">
        <w:rPr>
          <w:sz w:val="20"/>
          <w:szCs w:val="20"/>
        </w:rPr>
        <w:t>equal to what is shown in the table for your level or lower</w:t>
      </w:r>
      <w:r w:rsidRPr="006F4D11">
        <w:rPr>
          <w:sz w:val="20"/>
          <w:szCs w:val="20"/>
        </w:rPr>
        <w:t xml:space="preserve">. For instance, when you reach </w:t>
      </w:r>
      <w:r w:rsidR="00DF664B" w:rsidRPr="006F4D11">
        <w:rPr>
          <w:sz w:val="20"/>
          <w:szCs w:val="20"/>
        </w:rPr>
        <w:t>5</w:t>
      </w:r>
      <w:r w:rsidRPr="006F4D11">
        <w:rPr>
          <w:sz w:val="20"/>
          <w:szCs w:val="20"/>
        </w:rPr>
        <w:t>th level in this class, you can learn one new spell of 1st or 2nd level.</w:t>
      </w:r>
    </w:p>
    <w:p w14:paraId="2B7AB9D3" w14:textId="65A40FC3" w:rsidR="00DF664B" w:rsidRPr="006F4D11" w:rsidRDefault="00B23504" w:rsidP="00DF664B">
      <w:pPr>
        <w:pStyle w:val="core-stylescore-body"/>
        <w:rPr>
          <w:rStyle w:val="serif-character-styleinline-subhead-serif"/>
          <w:sz w:val="20"/>
          <w:szCs w:val="20"/>
        </w:rPr>
      </w:pPr>
      <w:r w:rsidRPr="006F4D11">
        <w:rPr>
          <w:sz w:val="20"/>
          <w:szCs w:val="20"/>
        </w:rPr>
        <w:t xml:space="preserve">Whenever you gain a level in this class, you can replace one of the </w:t>
      </w:r>
      <w:r w:rsidR="000D5E73" w:rsidRPr="006F4D11">
        <w:rPr>
          <w:sz w:val="20"/>
          <w:szCs w:val="20"/>
        </w:rPr>
        <w:t>Blade Singer</w:t>
      </w:r>
      <w:r w:rsidRPr="006F4D11">
        <w:rPr>
          <w:sz w:val="20"/>
          <w:szCs w:val="20"/>
        </w:rPr>
        <w:t xml:space="preserve"> spells you know with another spell of your choice from the wizard spell list. The new spell must be of a level</w:t>
      </w:r>
      <w:r w:rsidR="00DF664B" w:rsidRPr="006F4D11">
        <w:rPr>
          <w:sz w:val="20"/>
          <w:szCs w:val="20"/>
        </w:rPr>
        <w:t xml:space="preserve"> equal to what is shown in the table for your </w:t>
      </w:r>
      <w:r w:rsidR="00880A20" w:rsidRPr="006F4D11">
        <w:rPr>
          <w:sz w:val="20"/>
          <w:szCs w:val="20"/>
        </w:rPr>
        <w:t xml:space="preserve">fighter </w:t>
      </w:r>
      <w:r w:rsidR="00DF664B" w:rsidRPr="006F4D11">
        <w:rPr>
          <w:sz w:val="20"/>
          <w:szCs w:val="20"/>
        </w:rPr>
        <w:t>level or lower</w:t>
      </w:r>
      <w:r w:rsidR="00DF664B" w:rsidRPr="006F4D11">
        <w:rPr>
          <w:rStyle w:val="serif-character-styleinline-subhead-serif"/>
          <w:sz w:val="20"/>
          <w:szCs w:val="20"/>
        </w:rPr>
        <w:t xml:space="preserve"> </w:t>
      </w:r>
    </w:p>
    <w:p w14:paraId="5F854110" w14:textId="1BC68F78" w:rsidR="00B23504" w:rsidRPr="006F4D11" w:rsidRDefault="00B23504" w:rsidP="00DF664B">
      <w:pPr>
        <w:pStyle w:val="core-stylescore-body"/>
        <w:rPr>
          <w:b/>
          <w:bCs/>
          <w:sz w:val="20"/>
          <w:szCs w:val="20"/>
        </w:rPr>
      </w:pPr>
      <w:r w:rsidRPr="006F4D11">
        <w:rPr>
          <w:rStyle w:val="serif-character-styleinline-subhead-serif"/>
          <w:b/>
          <w:bCs/>
          <w:sz w:val="20"/>
          <w:szCs w:val="20"/>
        </w:rPr>
        <w:t>Spellcasting Ability</w:t>
      </w:r>
    </w:p>
    <w:p w14:paraId="161DF947" w14:textId="1EF15182" w:rsidR="00B23504" w:rsidRPr="006F4D11" w:rsidRDefault="00B23504" w:rsidP="00B23504">
      <w:pPr>
        <w:pStyle w:val="core-stylescore-body-last--to-apply-extra-space-"/>
        <w:rPr>
          <w:sz w:val="20"/>
          <w:szCs w:val="20"/>
        </w:rPr>
      </w:pPr>
      <w:r w:rsidRPr="006F4D11">
        <w:rPr>
          <w:sz w:val="20"/>
          <w:szCs w:val="20"/>
        </w:rPr>
        <w:t xml:space="preserve">Intelligence is your spellcasting ability for your </w:t>
      </w:r>
      <w:r w:rsidR="00BE1497" w:rsidRPr="006F4D11">
        <w:rPr>
          <w:sz w:val="20"/>
          <w:szCs w:val="20"/>
        </w:rPr>
        <w:t>Blade Singer</w:t>
      </w:r>
      <w:r w:rsidRPr="006F4D11">
        <w:rPr>
          <w:sz w:val="20"/>
          <w:szCs w:val="20"/>
        </w:rPr>
        <w:t xml:space="preserve"> spells, since you learn your spells through study and memorization. You use your Intelligence whenever a spell refers to your spellcasting ability. In addition, you use your Intelligence modifier when setting the saving throw DC for a </w:t>
      </w:r>
      <w:r w:rsidR="00BE1497" w:rsidRPr="006F4D11">
        <w:rPr>
          <w:sz w:val="20"/>
          <w:szCs w:val="20"/>
        </w:rPr>
        <w:t>Blade Singer</w:t>
      </w:r>
      <w:r w:rsidRPr="006F4D11">
        <w:rPr>
          <w:sz w:val="20"/>
          <w:szCs w:val="20"/>
        </w:rPr>
        <w:t xml:space="preserve"> spell you cast and when making an attack roll with one.</w:t>
      </w:r>
    </w:p>
    <w:p w14:paraId="16F0D2F1" w14:textId="77777777" w:rsidR="00B23504" w:rsidRPr="006F4D11" w:rsidRDefault="00B23504" w:rsidP="00B23504">
      <w:pPr>
        <w:pStyle w:val="list-styleslist-item-centered"/>
        <w:rPr>
          <w:sz w:val="20"/>
          <w:szCs w:val="20"/>
        </w:rPr>
      </w:pPr>
      <w:r w:rsidRPr="006F4D11">
        <w:rPr>
          <w:rStyle w:val="sans-serif-character-stylesbold-sans-serif"/>
          <w:b/>
          <w:bCs/>
          <w:sz w:val="20"/>
          <w:szCs w:val="20"/>
        </w:rPr>
        <w:t xml:space="preserve">Spell save DC </w:t>
      </w:r>
      <w:r w:rsidRPr="006F4D11">
        <w:rPr>
          <w:sz w:val="20"/>
          <w:szCs w:val="20"/>
        </w:rPr>
        <w:t>= 8 + your proficiency bonus + your Intelligence modifier</w:t>
      </w:r>
    </w:p>
    <w:p w14:paraId="2FD9193B" w14:textId="77777777" w:rsidR="00B23504" w:rsidRPr="006F4D11" w:rsidRDefault="00B23504" w:rsidP="00B23504">
      <w:pPr>
        <w:pStyle w:val="list-styleslist-item-centered"/>
        <w:rPr>
          <w:sz w:val="20"/>
          <w:szCs w:val="20"/>
        </w:rPr>
      </w:pPr>
      <w:r w:rsidRPr="006F4D11">
        <w:rPr>
          <w:rStyle w:val="sans-serif-character-stylesbold-sans-serif"/>
          <w:b/>
          <w:bCs/>
          <w:sz w:val="20"/>
          <w:szCs w:val="20"/>
        </w:rPr>
        <w:t xml:space="preserve">Spell attack modifier </w:t>
      </w:r>
      <w:r w:rsidRPr="006F4D11">
        <w:rPr>
          <w:sz w:val="20"/>
          <w:szCs w:val="20"/>
        </w:rPr>
        <w:t>= your proficiency bonus + your Intelligence modifier</w:t>
      </w:r>
    </w:p>
    <w:p w14:paraId="33AC3E6C" w14:textId="3D2914AB" w:rsidR="000F6CCD" w:rsidRPr="00FF2795" w:rsidRDefault="00603E7B" w:rsidP="000F6CCD">
      <w:pPr>
        <w:pStyle w:val="Heading4"/>
        <w:rPr>
          <w:rFonts w:ascii="Times New Roman" w:hAnsi="Times New Roman" w:cs="Times New Roman"/>
          <w:w w:val="100"/>
          <w:sz w:val="28"/>
          <w:szCs w:val="28"/>
        </w:rPr>
      </w:pPr>
      <w:r w:rsidRPr="00FF2795">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0CC0BE22" wp14:editId="6C0AC108">
                <wp:simplePos x="0" y="0"/>
                <wp:positionH relativeFrom="page">
                  <wp:align>right</wp:align>
                </wp:positionH>
                <wp:positionV relativeFrom="margin">
                  <wp:align>top</wp:align>
                </wp:positionV>
                <wp:extent cx="3689350" cy="4725035"/>
                <wp:effectExtent l="95250" t="114300" r="158750" b="170815"/>
                <wp:wrapTopAndBottom/>
                <wp:docPr id="277660358" name="Text Box 277660358"/>
                <wp:cNvGraphicFramePr/>
                <a:graphic xmlns:a="http://schemas.openxmlformats.org/drawingml/2006/main">
                  <a:graphicData uri="http://schemas.microsoft.com/office/word/2010/wordprocessingShape">
                    <wps:wsp>
                      <wps:cNvSpPr txBox="1"/>
                      <wps:spPr>
                        <a:xfrm>
                          <a:off x="0" y="0"/>
                          <a:ext cx="3689350" cy="4725035"/>
                        </a:xfrm>
                        <a:custGeom>
                          <a:avLst/>
                          <a:gdLst>
                            <a:gd name="connsiteX0" fmla="*/ 0 w 3689350"/>
                            <a:gd name="connsiteY0" fmla="*/ 0 h 4725035"/>
                            <a:gd name="connsiteX1" fmla="*/ 504211 w 3689350"/>
                            <a:gd name="connsiteY1" fmla="*/ 0 h 4725035"/>
                            <a:gd name="connsiteX2" fmla="*/ 1008422 w 3689350"/>
                            <a:gd name="connsiteY2" fmla="*/ 0 h 4725035"/>
                            <a:gd name="connsiteX3" fmla="*/ 1549527 w 3689350"/>
                            <a:gd name="connsiteY3" fmla="*/ 0 h 4725035"/>
                            <a:gd name="connsiteX4" fmla="*/ 2164419 w 3689350"/>
                            <a:gd name="connsiteY4" fmla="*/ 0 h 4725035"/>
                            <a:gd name="connsiteX5" fmla="*/ 2816204 w 3689350"/>
                            <a:gd name="connsiteY5" fmla="*/ 0 h 4725035"/>
                            <a:gd name="connsiteX6" fmla="*/ 3689350 w 3689350"/>
                            <a:gd name="connsiteY6" fmla="*/ 0 h 4725035"/>
                            <a:gd name="connsiteX7" fmla="*/ 3689350 w 3689350"/>
                            <a:gd name="connsiteY7" fmla="*/ 722255 h 4725035"/>
                            <a:gd name="connsiteX8" fmla="*/ 3689350 w 3689350"/>
                            <a:gd name="connsiteY8" fmla="*/ 1350010 h 4725035"/>
                            <a:gd name="connsiteX9" fmla="*/ 3689350 w 3689350"/>
                            <a:gd name="connsiteY9" fmla="*/ 1930514 h 4725035"/>
                            <a:gd name="connsiteX10" fmla="*/ 3689350 w 3689350"/>
                            <a:gd name="connsiteY10" fmla="*/ 2463768 h 4725035"/>
                            <a:gd name="connsiteX11" fmla="*/ 3689350 w 3689350"/>
                            <a:gd name="connsiteY11" fmla="*/ 3186024 h 4725035"/>
                            <a:gd name="connsiteX12" fmla="*/ 3689350 w 3689350"/>
                            <a:gd name="connsiteY12" fmla="*/ 3719278 h 4725035"/>
                            <a:gd name="connsiteX13" fmla="*/ 3689350 w 3689350"/>
                            <a:gd name="connsiteY13" fmla="*/ 4725035 h 4725035"/>
                            <a:gd name="connsiteX14" fmla="*/ 3111352 w 3689350"/>
                            <a:gd name="connsiteY14" fmla="*/ 4725035 h 4725035"/>
                            <a:gd name="connsiteX15" fmla="*/ 2607141 w 3689350"/>
                            <a:gd name="connsiteY15" fmla="*/ 4725035 h 4725035"/>
                            <a:gd name="connsiteX16" fmla="*/ 1918462 w 3689350"/>
                            <a:gd name="connsiteY16" fmla="*/ 4725035 h 4725035"/>
                            <a:gd name="connsiteX17" fmla="*/ 1303570 w 3689350"/>
                            <a:gd name="connsiteY17" fmla="*/ 4725035 h 4725035"/>
                            <a:gd name="connsiteX18" fmla="*/ 799359 w 3689350"/>
                            <a:gd name="connsiteY18" fmla="*/ 4725035 h 4725035"/>
                            <a:gd name="connsiteX19" fmla="*/ 0 w 3689350"/>
                            <a:gd name="connsiteY19" fmla="*/ 4725035 h 4725035"/>
                            <a:gd name="connsiteX20" fmla="*/ 0 w 3689350"/>
                            <a:gd name="connsiteY20" fmla="*/ 4050030 h 4725035"/>
                            <a:gd name="connsiteX21" fmla="*/ 0 w 3689350"/>
                            <a:gd name="connsiteY21" fmla="*/ 3327775 h 4725035"/>
                            <a:gd name="connsiteX22" fmla="*/ 0 w 3689350"/>
                            <a:gd name="connsiteY22" fmla="*/ 2605519 h 4725035"/>
                            <a:gd name="connsiteX23" fmla="*/ 0 w 3689350"/>
                            <a:gd name="connsiteY23" fmla="*/ 1883264 h 4725035"/>
                            <a:gd name="connsiteX24" fmla="*/ 0 w 3689350"/>
                            <a:gd name="connsiteY24" fmla="*/ 1113758 h 4725035"/>
                            <a:gd name="connsiteX25" fmla="*/ 0 w 3689350"/>
                            <a:gd name="connsiteY25" fmla="*/ 0 h 4725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3689350" h="4725035" fill="none" extrusionOk="0">
                              <a:moveTo>
                                <a:pt x="0" y="0"/>
                              </a:moveTo>
                              <a:cubicBezTo>
                                <a:pt x="187771" y="-23042"/>
                                <a:pt x="279457" y="9954"/>
                                <a:pt x="504211" y="0"/>
                              </a:cubicBezTo>
                              <a:cubicBezTo>
                                <a:pt x="728965" y="-9954"/>
                                <a:pt x="773666" y="21174"/>
                                <a:pt x="1008422" y="0"/>
                              </a:cubicBezTo>
                              <a:cubicBezTo>
                                <a:pt x="1243178" y="-21174"/>
                                <a:pt x="1354174" y="21573"/>
                                <a:pt x="1549527" y="0"/>
                              </a:cubicBezTo>
                              <a:cubicBezTo>
                                <a:pt x="1744880" y="-21573"/>
                                <a:pt x="1986214" y="14081"/>
                                <a:pt x="2164419" y="0"/>
                              </a:cubicBezTo>
                              <a:cubicBezTo>
                                <a:pt x="2342624" y="-14081"/>
                                <a:pt x="2647124" y="7088"/>
                                <a:pt x="2816204" y="0"/>
                              </a:cubicBezTo>
                              <a:cubicBezTo>
                                <a:pt x="2985284" y="-7088"/>
                                <a:pt x="3359654" y="-39054"/>
                                <a:pt x="3689350" y="0"/>
                              </a:cubicBezTo>
                              <a:cubicBezTo>
                                <a:pt x="3666017" y="337606"/>
                                <a:pt x="3704702" y="377310"/>
                                <a:pt x="3689350" y="722255"/>
                              </a:cubicBezTo>
                              <a:cubicBezTo>
                                <a:pt x="3673998" y="1067200"/>
                                <a:pt x="3718355" y="1184988"/>
                                <a:pt x="3689350" y="1350010"/>
                              </a:cubicBezTo>
                              <a:cubicBezTo>
                                <a:pt x="3660345" y="1515032"/>
                                <a:pt x="3698309" y="1722285"/>
                                <a:pt x="3689350" y="1930514"/>
                              </a:cubicBezTo>
                              <a:cubicBezTo>
                                <a:pt x="3680391" y="2138743"/>
                                <a:pt x="3712421" y="2277591"/>
                                <a:pt x="3689350" y="2463768"/>
                              </a:cubicBezTo>
                              <a:cubicBezTo>
                                <a:pt x="3666279" y="2649945"/>
                                <a:pt x="3684035" y="2889817"/>
                                <a:pt x="3689350" y="3186024"/>
                              </a:cubicBezTo>
                              <a:cubicBezTo>
                                <a:pt x="3694665" y="3482231"/>
                                <a:pt x="3683145" y="3542296"/>
                                <a:pt x="3689350" y="3719278"/>
                              </a:cubicBezTo>
                              <a:cubicBezTo>
                                <a:pt x="3695555" y="3896260"/>
                                <a:pt x="3670393" y="4321113"/>
                                <a:pt x="3689350" y="4725035"/>
                              </a:cubicBezTo>
                              <a:cubicBezTo>
                                <a:pt x="3532534" y="4717405"/>
                                <a:pt x="3248328" y="4743998"/>
                                <a:pt x="3111352" y="4725035"/>
                              </a:cubicBezTo>
                              <a:cubicBezTo>
                                <a:pt x="2974376" y="4706072"/>
                                <a:pt x="2801049" y="4741608"/>
                                <a:pt x="2607141" y="4725035"/>
                              </a:cubicBezTo>
                              <a:cubicBezTo>
                                <a:pt x="2413233" y="4708462"/>
                                <a:pt x="2109863" y="4708498"/>
                                <a:pt x="1918462" y="4725035"/>
                              </a:cubicBezTo>
                              <a:cubicBezTo>
                                <a:pt x="1727061" y="4741572"/>
                                <a:pt x="1490162" y="4718462"/>
                                <a:pt x="1303570" y="4725035"/>
                              </a:cubicBezTo>
                              <a:cubicBezTo>
                                <a:pt x="1116978" y="4731608"/>
                                <a:pt x="982442" y="4713915"/>
                                <a:pt x="799359" y="4725035"/>
                              </a:cubicBezTo>
                              <a:cubicBezTo>
                                <a:pt x="616276" y="4736155"/>
                                <a:pt x="259590" y="4694831"/>
                                <a:pt x="0" y="4725035"/>
                              </a:cubicBezTo>
                              <a:cubicBezTo>
                                <a:pt x="2769" y="4473127"/>
                                <a:pt x="-15362" y="4279383"/>
                                <a:pt x="0" y="4050030"/>
                              </a:cubicBezTo>
                              <a:cubicBezTo>
                                <a:pt x="15362" y="3820678"/>
                                <a:pt x="2858" y="3652284"/>
                                <a:pt x="0" y="3327775"/>
                              </a:cubicBezTo>
                              <a:cubicBezTo>
                                <a:pt x="-2858" y="3003266"/>
                                <a:pt x="3549" y="2818896"/>
                                <a:pt x="0" y="2605519"/>
                              </a:cubicBezTo>
                              <a:cubicBezTo>
                                <a:pt x="-3549" y="2392142"/>
                                <a:pt x="-7812" y="2203596"/>
                                <a:pt x="0" y="1883264"/>
                              </a:cubicBezTo>
                              <a:cubicBezTo>
                                <a:pt x="7812" y="1562933"/>
                                <a:pt x="-14805" y="1332856"/>
                                <a:pt x="0" y="1113758"/>
                              </a:cubicBezTo>
                              <a:cubicBezTo>
                                <a:pt x="14805" y="894660"/>
                                <a:pt x="20152" y="279164"/>
                                <a:pt x="0" y="0"/>
                              </a:cubicBezTo>
                              <a:close/>
                            </a:path>
                            <a:path w="3689350" h="4725035" stroke="0" extrusionOk="0">
                              <a:moveTo>
                                <a:pt x="0" y="0"/>
                              </a:moveTo>
                              <a:cubicBezTo>
                                <a:pt x="224340" y="-21218"/>
                                <a:pt x="369584" y="-20816"/>
                                <a:pt x="614892" y="0"/>
                              </a:cubicBezTo>
                              <a:cubicBezTo>
                                <a:pt x="860200" y="20816"/>
                                <a:pt x="1124324" y="-20710"/>
                                <a:pt x="1303570" y="0"/>
                              </a:cubicBezTo>
                              <a:cubicBezTo>
                                <a:pt x="1482816" y="20710"/>
                                <a:pt x="1694990" y="-11891"/>
                                <a:pt x="1844675" y="0"/>
                              </a:cubicBezTo>
                              <a:cubicBezTo>
                                <a:pt x="1994360" y="11891"/>
                                <a:pt x="2270704" y="24717"/>
                                <a:pt x="2533354" y="0"/>
                              </a:cubicBezTo>
                              <a:cubicBezTo>
                                <a:pt x="2796004" y="-24717"/>
                                <a:pt x="3249308" y="-41896"/>
                                <a:pt x="3689350" y="0"/>
                              </a:cubicBezTo>
                              <a:cubicBezTo>
                                <a:pt x="3662804" y="181315"/>
                                <a:pt x="3717455" y="361512"/>
                                <a:pt x="3689350" y="580504"/>
                              </a:cubicBezTo>
                              <a:cubicBezTo>
                                <a:pt x="3661245" y="799496"/>
                                <a:pt x="3724417" y="1059857"/>
                                <a:pt x="3689350" y="1302760"/>
                              </a:cubicBezTo>
                              <a:cubicBezTo>
                                <a:pt x="3654283" y="1545663"/>
                                <a:pt x="3699322" y="1796302"/>
                                <a:pt x="3689350" y="1930514"/>
                              </a:cubicBezTo>
                              <a:cubicBezTo>
                                <a:pt x="3679378" y="2064726"/>
                                <a:pt x="3716512" y="2314528"/>
                                <a:pt x="3689350" y="2605519"/>
                              </a:cubicBezTo>
                              <a:cubicBezTo>
                                <a:pt x="3662188" y="2896511"/>
                                <a:pt x="3687342" y="3006773"/>
                                <a:pt x="3689350" y="3186024"/>
                              </a:cubicBezTo>
                              <a:cubicBezTo>
                                <a:pt x="3691358" y="3365276"/>
                                <a:pt x="3690148" y="3642097"/>
                                <a:pt x="3689350" y="3908279"/>
                              </a:cubicBezTo>
                              <a:cubicBezTo>
                                <a:pt x="3688552" y="4174461"/>
                                <a:pt x="3703316" y="4383204"/>
                                <a:pt x="3689350" y="4725035"/>
                              </a:cubicBezTo>
                              <a:cubicBezTo>
                                <a:pt x="3393139" y="4725927"/>
                                <a:pt x="3280662" y="4748983"/>
                                <a:pt x="3074458" y="4725035"/>
                              </a:cubicBezTo>
                              <a:cubicBezTo>
                                <a:pt x="2868254" y="4701087"/>
                                <a:pt x="2687620" y="4726237"/>
                                <a:pt x="2570247" y="4725035"/>
                              </a:cubicBezTo>
                              <a:cubicBezTo>
                                <a:pt x="2452874" y="4723833"/>
                                <a:pt x="2185755" y="4746004"/>
                                <a:pt x="1955356" y="4725035"/>
                              </a:cubicBezTo>
                              <a:cubicBezTo>
                                <a:pt x="1724957" y="4704066"/>
                                <a:pt x="1520050" y="4697636"/>
                                <a:pt x="1266677" y="4725035"/>
                              </a:cubicBezTo>
                              <a:cubicBezTo>
                                <a:pt x="1013304" y="4752434"/>
                                <a:pt x="940539" y="4706574"/>
                                <a:pt x="762466" y="4725035"/>
                              </a:cubicBezTo>
                              <a:cubicBezTo>
                                <a:pt x="584393" y="4743496"/>
                                <a:pt x="257185" y="4738072"/>
                                <a:pt x="0" y="4725035"/>
                              </a:cubicBezTo>
                              <a:cubicBezTo>
                                <a:pt x="3809" y="4452762"/>
                                <a:pt x="-12462" y="4358565"/>
                                <a:pt x="0" y="4050030"/>
                              </a:cubicBezTo>
                              <a:cubicBezTo>
                                <a:pt x="12462" y="3741495"/>
                                <a:pt x="-4228" y="3590971"/>
                                <a:pt x="0" y="3422275"/>
                              </a:cubicBezTo>
                              <a:cubicBezTo>
                                <a:pt x="4228" y="3253579"/>
                                <a:pt x="-22937" y="3100529"/>
                                <a:pt x="0" y="2889021"/>
                              </a:cubicBezTo>
                              <a:cubicBezTo>
                                <a:pt x="22937" y="2677513"/>
                                <a:pt x="956" y="2403863"/>
                                <a:pt x="0" y="2261267"/>
                              </a:cubicBezTo>
                              <a:cubicBezTo>
                                <a:pt x="-956" y="2118671"/>
                                <a:pt x="33900" y="1777649"/>
                                <a:pt x="0" y="1539011"/>
                              </a:cubicBezTo>
                              <a:cubicBezTo>
                                <a:pt x="-33900" y="1300373"/>
                                <a:pt x="-15816" y="1007184"/>
                                <a:pt x="0" y="816756"/>
                              </a:cubicBezTo>
                              <a:cubicBezTo>
                                <a:pt x="15816" y="626329"/>
                                <a:pt x="-9911" y="197845"/>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128FD51A" w14:textId="3E1AEA98" w:rsidR="00041904" w:rsidRPr="002C1527" w:rsidRDefault="00041904" w:rsidP="00041904">
                            <w:pPr>
                              <w:pStyle w:val="5E-TABLETITLE"/>
                            </w:pPr>
                            <w:r>
                              <w:t>Blad</w:t>
                            </w:r>
                            <w:r w:rsidR="00085C13">
                              <w:t>e S</w:t>
                            </w:r>
                            <w:r>
                              <w:t>inger</w:t>
                            </w:r>
                          </w:p>
                          <w:tbl>
                            <w:tblPr>
                              <w:tblStyle w:val="5ETABLE"/>
                              <w:tblW w:w="5670" w:type="dxa"/>
                              <w:tblInd w:w="-90" w:type="dxa"/>
                              <w:tblLayout w:type="fixed"/>
                              <w:tblLook w:val="04A0" w:firstRow="1" w:lastRow="0" w:firstColumn="1" w:lastColumn="0" w:noHBand="0" w:noVBand="1"/>
                            </w:tblPr>
                            <w:tblGrid>
                              <w:gridCol w:w="741"/>
                              <w:gridCol w:w="800"/>
                              <w:gridCol w:w="889"/>
                              <w:gridCol w:w="1350"/>
                              <w:gridCol w:w="1890"/>
                            </w:tblGrid>
                            <w:tr w:rsidR="0063605C" w:rsidRPr="00C6067D" w14:paraId="0BB346E7" w14:textId="77777777" w:rsidTr="00B6656F">
                              <w:trPr>
                                <w:cnfStyle w:val="100000000000" w:firstRow="1" w:lastRow="0" w:firstColumn="0" w:lastColumn="0" w:oddVBand="0" w:evenVBand="0" w:oddHBand="0" w:evenHBand="0" w:firstRowFirstColumn="0" w:firstRowLastColumn="0" w:lastRowFirstColumn="0" w:lastRowLastColumn="0"/>
                                <w:trHeight w:val="513"/>
                              </w:trPr>
                              <w:tc>
                                <w:tcPr>
                                  <w:tcW w:w="741" w:type="dxa"/>
                                </w:tcPr>
                                <w:p w14:paraId="32EF0CCE" w14:textId="7F739725" w:rsidR="0063605C" w:rsidRPr="0063177C" w:rsidRDefault="0063605C" w:rsidP="008A0536">
                                  <w:pPr>
                                    <w:pStyle w:val="5E-TABLECELL"/>
                                    <w:rPr>
                                      <w:rStyle w:val="5ECHARBOLD"/>
                                    </w:rPr>
                                  </w:pPr>
                                  <w:r>
                                    <w:rPr>
                                      <w:rStyle w:val="5ECHARBOLD"/>
                                    </w:rPr>
                                    <w:t xml:space="preserve">Fighter </w:t>
                                  </w:r>
                                  <w:r w:rsidRPr="0063177C">
                                    <w:rPr>
                                      <w:rStyle w:val="5ECHARBOLD"/>
                                    </w:rPr>
                                    <w:t>Level</w:t>
                                  </w:r>
                                </w:p>
                              </w:tc>
                              <w:tc>
                                <w:tcPr>
                                  <w:tcW w:w="800" w:type="dxa"/>
                                </w:tcPr>
                                <w:p w14:paraId="17CB03D2" w14:textId="3C8B48C2" w:rsidR="0063605C" w:rsidRPr="0063177C" w:rsidRDefault="0063605C" w:rsidP="008A0536">
                                  <w:pPr>
                                    <w:pStyle w:val="5E-TABLECELL"/>
                                    <w:rPr>
                                      <w:rStyle w:val="5ECHARBOLD"/>
                                    </w:rPr>
                                  </w:pPr>
                                  <w:r>
                                    <w:rPr>
                                      <w:rStyle w:val="5ECHARBOLD"/>
                                    </w:rPr>
                                    <w:t>Spell Points</w:t>
                                  </w:r>
                                </w:p>
                              </w:tc>
                              <w:tc>
                                <w:tcPr>
                                  <w:tcW w:w="889" w:type="dxa"/>
                                </w:tcPr>
                                <w:p w14:paraId="2459F80A" w14:textId="491B84FC" w:rsidR="0063605C" w:rsidRDefault="0063605C" w:rsidP="008A0536">
                                  <w:pPr>
                                    <w:pStyle w:val="5E-TABLECELL"/>
                                    <w:rPr>
                                      <w:rStyle w:val="5ECHARBOLD"/>
                                    </w:rPr>
                                  </w:pPr>
                                  <w:r>
                                    <w:rPr>
                                      <w:rStyle w:val="5ECHARBOLD"/>
                                    </w:rPr>
                                    <w:t>Cantrips Prepared</w:t>
                                  </w:r>
                                </w:p>
                              </w:tc>
                              <w:tc>
                                <w:tcPr>
                                  <w:tcW w:w="1350" w:type="dxa"/>
                                </w:tcPr>
                                <w:p w14:paraId="625E3F9E" w14:textId="1B0B293D" w:rsidR="0063605C" w:rsidRPr="0063177C" w:rsidRDefault="0063605C" w:rsidP="008A0536">
                                  <w:pPr>
                                    <w:pStyle w:val="5E-TABLECELL"/>
                                    <w:rPr>
                                      <w:rStyle w:val="5ECHARBOLD"/>
                                    </w:rPr>
                                  </w:pPr>
                                  <w:r>
                                    <w:rPr>
                                      <w:rStyle w:val="5ECHARBOLD"/>
                                    </w:rPr>
                                    <w:t>Spells Learned</w:t>
                                  </w:r>
                                </w:p>
                              </w:tc>
                              <w:tc>
                                <w:tcPr>
                                  <w:tcW w:w="1890" w:type="dxa"/>
                                </w:tcPr>
                                <w:p w14:paraId="54BB704E" w14:textId="0E19663B" w:rsidR="0063605C" w:rsidRPr="0063177C" w:rsidRDefault="0063605C" w:rsidP="008A0536">
                                  <w:pPr>
                                    <w:pStyle w:val="5E-TABLECELL"/>
                                    <w:rPr>
                                      <w:rStyle w:val="5ECHARBOLD"/>
                                    </w:rPr>
                                  </w:pPr>
                                  <w:r>
                                    <w:rPr>
                                      <w:rStyle w:val="5ECHARBOLD"/>
                                    </w:rPr>
                                    <w:t>Maximum Spell Level</w:t>
                                  </w:r>
                                </w:p>
                              </w:tc>
                            </w:tr>
                            <w:tr w:rsidR="0063605C" w:rsidRPr="00D65FAF" w14:paraId="7D9EF9F2"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5D5FF27C" w14:textId="77777777" w:rsidR="0063605C" w:rsidRPr="00D65FAF" w:rsidRDefault="0063605C" w:rsidP="008A0536">
                                  <w:pPr>
                                    <w:pStyle w:val="5E-TABLECELL"/>
                                  </w:pPr>
                                  <w:r w:rsidRPr="00D65FAF">
                                    <w:t>3</w:t>
                                  </w:r>
                                  <w:r>
                                    <w:t>r</w:t>
                                  </w:r>
                                  <w:r w:rsidRPr="00D65FAF">
                                    <w:t>d</w:t>
                                  </w:r>
                                </w:p>
                              </w:tc>
                              <w:tc>
                                <w:tcPr>
                                  <w:tcW w:w="800" w:type="dxa"/>
                                </w:tcPr>
                                <w:p w14:paraId="44E659EF" w14:textId="3AB453BA" w:rsidR="0063605C" w:rsidRDefault="0063605C" w:rsidP="008A0536">
                                  <w:pPr>
                                    <w:pStyle w:val="5E-TABLECELL"/>
                                  </w:pPr>
                                  <w:r>
                                    <w:t>2</w:t>
                                  </w:r>
                                </w:p>
                              </w:tc>
                              <w:tc>
                                <w:tcPr>
                                  <w:tcW w:w="889" w:type="dxa"/>
                                </w:tcPr>
                                <w:p w14:paraId="0D053AA0" w14:textId="60337BB1" w:rsidR="0063605C" w:rsidRPr="00D65FAF" w:rsidRDefault="0080549A" w:rsidP="008A0536">
                                  <w:pPr>
                                    <w:pStyle w:val="5E-TABLECELL"/>
                                  </w:pPr>
                                  <w:r>
                                    <w:t>2</w:t>
                                  </w:r>
                                </w:p>
                              </w:tc>
                              <w:tc>
                                <w:tcPr>
                                  <w:tcW w:w="1350" w:type="dxa"/>
                                </w:tcPr>
                                <w:p w14:paraId="54150C53" w14:textId="595906B4" w:rsidR="0063605C" w:rsidRPr="00D65FAF" w:rsidRDefault="0063605C" w:rsidP="008A0536">
                                  <w:pPr>
                                    <w:pStyle w:val="5E-TABLECELL"/>
                                  </w:pPr>
                                  <w:r>
                                    <w:t>3</w:t>
                                  </w:r>
                                </w:p>
                              </w:tc>
                              <w:tc>
                                <w:tcPr>
                                  <w:tcW w:w="1890" w:type="dxa"/>
                                </w:tcPr>
                                <w:p w14:paraId="4686B893" w14:textId="0D05B438" w:rsidR="0063605C" w:rsidRPr="00D65FAF" w:rsidRDefault="0063605C" w:rsidP="008A0536">
                                  <w:pPr>
                                    <w:pStyle w:val="5E-TABLECELL"/>
                                  </w:pPr>
                                  <w:r>
                                    <w:t>1st</w:t>
                                  </w:r>
                                </w:p>
                              </w:tc>
                            </w:tr>
                            <w:tr w:rsidR="0063605C" w:rsidRPr="00D65FAF" w14:paraId="2F84AA42"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56E7C45B" w14:textId="77777777" w:rsidR="0063605C" w:rsidRPr="00D65FAF" w:rsidRDefault="0063605C" w:rsidP="008A0536">
                                  <w:pPr>
                                    <w:pStyle w:val="5E-TABLECELL"/>
                                  </w:pPr>
                                  <w:r w:rsidRPr="00D65FAF">
                                    <w:t>4th</w:t>
                                  </w:r>
                                </w:p>
                              </w:tc>
                              <w:tc>
                                <w:tcPr>
                                  <w:tcW w:w="800" w:type="dxa"/>
                                </w:tcPr>
                                <w:p w14:paraId="1464B240" w14:textId="587CBD5F" w:rsidR="0063605C" w:rsidRPr="00D65FAF" w:rsidRDefault="0063605C" w:rsidP="008A0536">
                                  <w:pPr>
                                    <w:pStyle w:val="5E-TABLECELL"/>
                                  </w:pPr>
                                  <w:r>
                                    <w:t>3</w:t>
                                  </w:r>
                                </w:p>
                              </w:tc>
                              <w:tc>
                                <w:tcPr>
                                  <w:tcW w:w="889" w:type="dxa"/>
                                </w:tcPr>
                                <w:p w14:paraId="47670235" w14:textId="3E6BD216" w:rsidR="0063605C" w:rsidRPr="00D65FAF" w:rsidRDefault="0080549A" w:rsidP="008A0536">
                                  <w:pPr>
                                    <w:pStyle w:val="5E-TABLECELL"/>
                                  </w:pPr>
                                  <w:r>
                                    <w:t>2</w:t>
                                  </w:r>
                                </w:p>
                              </w:tc>
                              <w:tc>
                                <w:tcPr>
                                  <w:tcW w:w="1350" w:type="dxa"/>
                                </w:tcPr>
                                <w:p w14:paraId="7616F6E5" w14:textId="47630FEA" w:rsidR="0063605C" w:rsidRPr="00D65FAF" w:rsidRDefault="0063605C" w:rsidP="008A0536">
                                  <w:pPr>
                                    <w:pStyle w:val="5E-TABLECELL"/>
                                  </w:pPr>
                                  <w:r>
                                    <w:t>4</w:t>
                                  </w:r>
                                </w:p>
                              </w:tc>
                              <w:tc>
                                <w:tcPr>
                                  <w:tcW w:w="1890" w:type="dxa"/>
                                </w:tcPr>
                                <w:p w14:paraId="6A0AB17D" w14:textId="496CDFF9" w:rsidR="0063605C" w:rsidRPr="00D65FAF" w:rsidRDefault="0063605C" w:rsidP="008A0536">
                                  <w:pPr>
                                    <w:pStyle w:val="5E-TABLECELL"/>
                                  </w:pPr>
                                  <w:r>
                                    <w:t>1st</w:t>
                                  </w:r>
                                </w:p>
                              </w:tc>
                            </w:tr>
                            <w:tr w:rsidR="0063605C" w:rsidRPr="00D65FAF" w14:paraId="656AC773"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0F848058" w14:textId="77777777" w:rsidR="0063605C" w:rsidRPr="00D65FAF" w:rsidRDefault="0063605C" w:rsidP="008A0536">
                                  <w:pPr>
                                    <w:pStyle w:val="5E-TABLECELL"/>
                                  </w:pPr>
                                  <w:r w:rsidRPr="00D65FAF">
                                    <w:t>5th</w:t>
                                  </w:r>
                                </w:p>
                              </w:tc>
                              <w:tc>
                                <w:tcPr>
                                  <w:tcW w:w="800" w:type="dxa"/>
                                </w:tcPr>
                                <w:p w14:paraId="693C65B1" w14:textId="6D576C2A" w:rsidR="0063605C" w:rsidRDefault="00EC197E" w:rsidP="008A0536">
                                  <w:pPr>
                                    <w:pStyle w:val="5E-TABLECELL"/>
                                  </w:pPr>
                                  <w:r>
                                    <w:t>5</w:t>
                                  </w:r>
                                </w:p>
                              </w:tc>
                              <w:tc>
                                <w:tcPr>
                                  <w:tcW w:w="889" w:type="dxa"/>
                                </w:tcPr>
                                <w:p w14:paraId="229655D5" w14:textId="49675D79" w:rsidR="0063605C" w:rsidRPr="00D65FAF" w:rsidRDefault="0080549A" w:rsidP="008A0536">
                                  <w:pPr>
                                    <w:pStyle w:val="5E-TABLECELL"/>
                                  </w:pPr>
                                  <w:r>
                                    <w:t>2</w:t>
                                  </w:r>
                                </w:p>
                              </w:tc>
                              <w:tc>
                                <w:tcPr>
                                  <w:tcW w:w="1350" w:type="dxa"/>
                                </w:tcPr>
                                <w:p w14:paraId="4D161A35" w14:textId="480C82A3" w:rsidR="0063605C" w:rsidRPr="00D65FAF" w:rsidRDefault="0045066C" w:rsidP="008A0536">
                                  <w:pPr>
                                    <w:pStyle w:val="5E-TABLECELL"/>
                                  </w:pPr>
                                  <w:r>
                                    <w:t>5</w:t>
                                  </w:r>
                                </w:p>
                              </w:tc>
                              <w:tc>
                                <w:tcPr>
                                  <w:tcW w:w="1890" w:type="dxa"/>
                                </w:tcPr>
                                <w:p w14:paraId="63F8341A" w14:textId="33CBFF31" w:rsidR="0063605C" w:rsidRPr="00D65FAF" w:rsidRDefault="0063605C" w:rsidP="008A0536">
                                  <w:pPr>
                                    <w:pStyle w:val="5E-TABLECELL"/>
                                  </w:pPr>
                                  <w:r>
                                    <w:t>2nd</w:t>
                                  </w:r>
                                </w:p>
                              </w:tc>
                            </w:tr>
                            <w:tr w:rsidR="0063605C" w:rsidRPr="00D65FAF" w14:paraId="396685C6"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4C726D34" w14:textId="77777777" w:rsidR="0063605C" w:rsidRPr="00D65FAF" w:rsidRDefault="0063605C" w:rsidP="008A0536">
                                  <w:pPr>
                                    <w:pStyle w:val="5E-TABLECELL"/>
                                  </w:pPr>
                                  <w:r w:rsidRPr="00D65FAF">
                                    <w:t>6th</w:t>
                                  </w:r>
                                </w:p>
                              </w:tc>
                              <w:tc>
                                <w:tcPr>
                                  <w:tcW w:w="800" w:type="dxa"/>
                                </w:tcPr>
                                <w:p w14:paraId="5CD44958" w14:textId="0B85A91A" w:rsidR="0063605C" w:rsidRPr="00D65FAF" w:rsidRDefault="0063605C" w:rsidP="008A0536">
                                  <w:pPr>
                                    <w:pStyle w:val="5E-TABLECELL"/>
                                  </w:pPr>
                                  <w:r>
                                    <w:t>8</w:t>
                                  </w:r>
                                </w:p>
                              </w:tc>
                              <w:tc>
                                <w:tcPr>
                                  <w:tcW w:w="889" w:type="dxa"/>
                                </w:tcPr>
                                <w:p w14:paraId="2BC00DCA" w14:textId="1D79CFBD" w:rsidR="0063605C" w:rsidRPr="00D65FAF" w:rsidRDefault="0080549A" w:rsidP="008A0536">
                                  <w:pPr>
                                    <w:pStyle w:val="5E-TABLECELL"/>
                                  </w:pPr>
                                  <w:r>
                                    <w:t>2</w:t>
                                  </w:r>
                                </w:p>
                              </w:tc>
                              <w:tc>
                                <w:tcPr>
                                  <w:tcW w:w="1350" w:type="dxa"/>
                                </w:tcPr>
                                <w:p w14:paraId="570E8C8F" w14:textId="4B998BA3" w:rsidR="0063605C" w:rsidRPr="00D65FAF" w:rsidRDefault="0045066C" w:rsidP="008A0536">
                                  <w:pPr>
                                    <w:pStyle w:val="5E-TABLECELL"/>
                                  </w:pPr>
                                  <w:r>
                                    <w:t>5</w:t>
                                  </w:r>
                                </w:p>
                              </w:tc>
                              <w:tc>
                                <w:tcPr>
                                  <w:tcW w:w="1890" w:type="dxa"/>
                                </w:tcPr>
                                <w:p w14:paraId="643330C0" w14:textId="27560616" w:rsidR="0063605C" w:rsidRPr="00D65FAF" w:rsidRDefault="0063605C" w:rsidP="008A0536">
                                  <w:pPr>
                                    <w:pStyle w:val="5E-TABLECELL"/>
                                  </w:pPr>
                                  <w:r>
                                    <w:t>2nd</w:t>
                                  </w:r>
                                </w:p>
                              </w:tc>
                            </w:tr>
                            <w:tr w:rsidR="0063605C" w:rsidRPr="00D65FAF" w14:paraId="38A16985" w14:textId="77777777" w:rsidTr="00B6656F">
                              <w:trPr>
                                <w:cnfStyle w:val="000000100000" w:firstRow="0" w:lastRow="0" w:firstColumn="0" w:lastColumn="0" w:oddVBand="0" w:evenVBand="0" w:oddHBand="1" w:evenHBand="0" w:firstRowFirstColumn="0" w:firstRowLastColumn="0" w:lastRowFirstColumn="0" w:lastRowLastColumn="0"/>
                                <w:trHeight w:val="249"/>
                              </w:trPr>
                              <w:tc>
                                <w:tcPr>
                                  <w:tcW w:w="741" w:type="dxa"/>
                                </w:tcPr>
                                <w:p w14:paraId="2D26CB75" w14:textId="77777777" w:rsidR="0063605C" w:rsidRPr="00D65FAF" w:rsidRDefault="0063605C" w:rsidP="008A0536">
                                  <w:pPr>
                                    <w:pStyle w:val="5E-TABLECELL"/>
                                  </w:pPr>
                                  <w:r w:rsidRPr="00D65FAF">
                                    <w:t>7th</w:t>
                                  </w:r>
                                </w:p>
                              </w:tc>
                              <w:tc>
                                <w:tcPr>
                                  <w:tcW w:w="800" w:type="dxa"/>
                                </w:tcPr>
                                <w:p w14:paraId="445808C4" w14:textId="3855AEB5" w:rsidR="0063605C" w:rsidRDefault="0063605C" w:rsidP="008A0536">
                                  <w:pPr>
                                    <w:pStyle w:val="5E-TABLECELL"/>
                                  </w:pPr>
                                  <w:r>
                                    <w:t>8</w:t>
                                  </w:r>
                                </w:p>
                              </w:tc>
                              <w:tc>
                                <w:tcPr>
                                  <w:tcW w:w="889" w:type="dxa"/>
                                </w:tcPr>
                                <w:p w14:paraId="34F0E912" w14:textId="652344E6" w:rsidR="0063605C" w:rsidRPr="00D65FAF" w:rsidRDefault="0080549A" w:rsidP="008A0536">
                                  <w:pPr>
                                    <w:pStyle w:val="5E-TABLECELL"/>
                                  </w:pPr>
                                  <w:r>
                                    <w:t>2</w:t>
                                  </w:r>
                                </w:p>
                              </w:tc>
                              <w:tc>
                                <w:tcPr>
                                  <w:tcW w:w="1350" w:type="dxa"/>
                                </w:tcPr>
                                <w:p w14:paraId="00552910" w14:textId="6D874ACA" w:rsidR="0063605C" w:rsidRPr="00D65FAF" w:rsidRDefault="0045066C" w:rsidP="008A0536">
                                  <w:pPr>
                                    <w:pStyle w:val="5E-TABLECELL"/>
                                  </w:pPr>
                                  <w:r>
                                    <w:t>6</w:t>
                                  </w:r>
                                </w:p>
                              </w:tc>
                              <w:tc>
                                <w:tcPr>
                                  <w:tcW w:w="1890" w:type="dxa"/>
                                </w:tcPr>
                                <w:p w14:paraId="5E1506D4" w14:textId="214C2726" w:rsidR="0063605C" w:rsidRPr="00D65FAF" w:rsidRDefault="0063605C" w:rsidP="008A0536">
                                  <w:pPr>
                                    <w:pStyle w:val="5E-TABLECELL"/>
                                  </w:pPr>
                                  <w:r>
                                    <w:t>2nd</w:t>
                                  </w:r>
                                </w:p>
                              </w:tc>
                            </w:tr>
                            <w:tr w:rsidR="0063605C" w:rsidRPr="00D65FAF" w14:paraId="73EC3FC0"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2359E9B6" w14:textId="77777777" w:rsidR="0063605C" w:rsidRPr="00D65FAF" w:rsidRDefault="0063605C" w:rsidP="008A0536">
                                  <w:pPr>
                                    <w:pStyle w:val="5E-TABLECELL"/>
                                  </w:pPr>
                                  <w:r w:rsidRPr="00D65FAF">
                                    <w:t>8th</w:t>
                                  </w:r>
                                </w:p>
                              </w:tc>
                              <w:tc>
                                <w:tcPr>
                                  <w:tcW w:w="800" w:type="dxa"/>
                                </w:tcPr>
                                <w:p w14:paraId="4B67AF27" w14:textId="35F6106B" w:rsidR="0063605C" w:rsidRPr="00D65FAF" w:rsidRDefault="0063605C" w:rsidP="008A0536">
                                  <w:pPr>
                                    <w:pStyle w:val="5E-TABLECELL"/>
                                  </w:pPr>
                                  <w:r>
                                    <w:t>8</w:t>
                                  </w:r>
                                </w:p>
                              </w:tc>
                              <w:tc>
                                <w:tcPr>
                                  <w:tcW w:w="889" w:type="dxa"/>
                                </w:tcPr>
                                <w:p w14:paraId="03B7F347" w14:textId="15171116" w:rsidR="0063605C" w:rsidRPr="00D65FAF" w:rsidRDefault="0080549A" w:rsidP="008A0536">
                                  <w:pPr>
                                    <w:pStyle w:val="5E-TABLECELL"/>
                                  </w:pPr>
                                  <w:r>
                                    <w:t>2</w:t>
                                  </w:r>
                                </w:p>
                              </w:tc>
                              <w:tc>
                                <w:tcPr>
                                  <w:tcW w:w="1350" w:type="dxa"/>
                                </w:tcPr>
                                <w:p w14:paraId="63B7424F" w14:textId="1DABF131" w:rsidR="0063605C" w:rsidRPr="00D65FAF" w:rsidRDefault="0063605C" w:rsidP="008A0536">
                                  <w:pPr>
                                    <w:pStyle w:val="5E-TABLECELL"/>
                                  </w:pPr>
                                  <w:r>
                                    <w:t>6</w:t>
                                  </w:r>
                                </w:p>
                              </w:tc>
                              <w:tc>
                                <w:tcPr>
                                  <w:tcW w:w="1890" w:type="dxa"/>
                                </w:tcPr>
                                <w:p w14:paraId="0877B40F" w14:textId="69E2D14C" w:rsidR="0063605C" w:rsidRPr="00D65FAF" w:rsidRDefault="0063605C" w:rsidP="008A0536">
                                  <w:pPr>
                                    <w:pStyle w:val="5E-TABLECELL"/>
                                  </w:pPr>
                                  <w:r>
                                    <w:t>2nd</w:t>
                                  </w:r>
                                </w:p>
                              </w:tc>
                            </w:tr>
                            <w:tr w:rsidR="0063605C" w:rsidRPr="00D65FAF" w14:paraId="3A723D33" w14:textId="77777777" w:rsidTr="00B6656F">
                              <w:trPr>
                                <w:cnfStyle w:val="000000100000" w:firstRow="0" w:lastRow="0" w:firstColumn="0" w:lastColumn="0" w:oddVBand="0" w:evenVBand="0" w:oddHBand="1" w:evenHBand="0" w:firstRowFirstColumn="0" w:firstRowLastColumn="0" w:lastRowFirstColumn="0" w:lastRowLastColumn="0"/>
                                <w:trHeight w:val="513"/>
                              </w:trPr>
                              <w:tc>
                                <w:tcPr>
                                  <w:tcW w:w="741" w:type="dxa"/>
                                </w:tcPr>
                                <w:p w14:paraId="49568D61" w14:textId="77777777" w:rsidR="0063605C" w:rsidRPr="00D65FAF" w:rsidRDefault="0063605C" w:rsidP="002C60FF">
                                  <w:pPr>
                                    <w:pStyle w:val="5E-TABLECELL"/>
                                  </w:pPr>
                                  <w:r w:rsidRPr="00D65FAF">
                                    <w:t>9th</w:t>
                                  </w:r>
                                </w:p>
                              </w:tc>
                              <w:tc>
                                <w:tcPr>
                                  <w:tcW w:w="800" w:type="dxa"/>
                                </w:tcPr>
                                <w:p w14:paraId="187A99FB" w14:textId="52EEFCBF" w:rsidR="0063605C" w:rsidRDefault="0063605C" w:rsidP="002C60FF">
                                  <w:pPr>
                                    <w:pStyle w:val="5E-TABLECELL"/>
                                  </w:pPr>
                                  <w:r>
                                    <w:t>9</w:t>
                                  </w:r>
                                </w:p>
                              </w:tc>
                              <w:tc>
                                <w:tcPr>
                                  <w:tcW w:w="889" w:type="dxa"/>
                                </w:tcPr>
                                <w:p w14:paraId="70CC292D" w14:textId="30F73131" w:rsidR="0063605C" w:rsidRPr="00D65FAF" w:rsidRDefault="0080549A" w:rsidP="002C60FF">
                                  <w:pPr>
                                    <w:pStyle w:val="5E-TABLECELL"/>
                                  </w:pPr>
                                  <w:r>
                                    <w:t>2</w:t>
                                  </w:r>
                                </w:p>
                              </w:tc>
                              <w:tc>
                                <w:tcPr>
                                  <w:tcW w:w="1350" w:type="dxa"/>
                                </w:tcPr>
                                <w:p w14:paraId="3272008F" w14:textId="796DDFD8" w:rsidR="0063605C" w:rsidRPr="00D65FAF" w:rsidRDefault="0045066C" w:rsidP="002C60FF">
                                  <w:pPr>
                                    <w:pStyle w:val="5E-TABLECELL"/>
                                  </w:pPr>
                                  <w:r>
                                    <w:t>7</w:t>
                                  </w:r>
                                </w:p>
                              </w:tc>
                              <w:tc>
                                <w:tcPr>
                                  <w:tcW w:w="1890" w:type="dxa"/>
                                </w:tcPr>
                                <w:p w14:paraId="5A8C47A3" w14:textId="31C9A8E7" w:rsidR="0063605C" w:rsidRPr="00D65FAF" w:rsidRDefault="0063605C" w:rsidP="002C60FF">
                                  <w:pPr>
                                    <w:pStyle w:val="5E-TABLECELL"/>
                                  </w:pPr>
                                  <w:r>
                                    <w:t>3rd</w:t>
                                  </w:r>
                                </w:p>
                              </w:tc>
                            </w:tr>
                            <w:tr w:rsidR="0063605C" w:rsidRPr="00D65FAF" w14:paraId="7E32D5A4"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4BA2AAAA" w14:textId="77777777" w:rsidR="0063605C" w:rsidRPr="00D65FAF" w:rsidRDefault="0063605C" w:rsidP="002C60FF">
                                  <w:pPr>
                                    <w:pStyle w:val="5E-TABLECELL"/>
                                  </w:pPr>
                                  <w:r w:rsidRPr="00D65FAF">
                                    <w:t>10th</w:t>
                                  </w:r>
                                </w:p>
                              </w:tc>
                              <w:tc>
                                <w:tcPr>
                                  <w:tcW w:w="800" w:type="dxa"/>
                                </w:tcPr>
                                <w:p w14:paraId="3A7A0D21" w14:textId="485A51E1" w:rsidR="0063605C" w:rsidRPr="00D65FAF" w:rsidRDefault="0063605C" w:rsidP="002C60FF">
                                  <w:pPr>
                                    <w:pStyle w:val="5E-TABLECELL"/>
                                  </w:pPr>
                                  <w:r>
                                    <w:t>10</w:t>
                                  </w:r>
                                </w:p>
                              </w:tc>
                              <w:tc>
                                <w:tcPr>
                                  <w:tcW w:w="889" w:type="dxa"/>
                                </w:tcPr>
                                <w:p w14:paraId="3D72B3AB" w14:textId="1626E11F" w:rsidR="0063605C" w:rsidRPr="00D65FAF" w:rsidRDefault="0080549A" w:rsidP="002C60FF">
                                  <w:pPr>
                                    <w:pStyle w:val="5E-TABLECELL"/>
                                  </w:pPr>
                                  <w:r>
                                    <w:t>3</w:t>
                                  </w:r>
                                </w:p>
                              </w:tc>
                              <w:tc>
                                <w:tcPr>
                                  <w:tcW w:w="1350" w:type="dxa"/>
                                </w:tcPr>
                                <w:p w14:paraId="77568EDD" w14:textId="79083547" w:rsidR="0063605C" w:rsidRPr="00D65FAF" w:rsidRDefault="0063605C" w:rsidP="002C60FF">
                                  <w:pPr>
                                    <w:pStyle w:val="5E-TABLECELL"/>
                                  </w:pPr>
                                  <w:r>
                                    <w:t>7</w:t>
                                  </w:r>
                                </w:p>
                              </w:tc>
                              <w:tc>
                                <w:tcPr>
                                  <w:tcW w:w="1890" w:type="dxa"/>
                                </w:tcPr>
                                <w:p w14:paraId="4EB3B95B" w14:textId="668EB88B" w:rsidR="0063605C" w:rsidRPr="00D65FAF" w:rsidRDefault="0063605C" w:rsidP="002C60FF">
                                  <w:pPr>
                                    <w:pStyle w:val="5E-TABLECELL"/>
                                  </w:pPr>
                                  <w:r>
                                    <w:t>3rd</w:t>
                                  </w:r>
                                </w:p>
                              </w:tc>
                            </w:tr>
                            <w:tr w:rsidR="0063605C" w:rsidRPr="00D65FAF" w14:paraId="7DCEB513"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7F3B027D" w14:textId="77777777" w:rsidR="0063605C" w:rsidRPr="00D65FAF" w:rsidRDefault="0063605C" w:rsidP="002C60FF">
                                  <w:pPr>
                                    <w:pStyle w:val="5E-TABLECELL"/>
                                  </w:pPr>
                                  <w:r w:rsidRPr="00D65FAF">
                                    <w:t>11th</w:t>
                                  </w:r>
                                </w:p>
                              </w:tc>
                              <w:tc>
                                <w:tcPr>
                                  <w:tcW w:w="800" w:type="dxa"/>
                                </w:tcPr>
                                <w:p w14:paraId="15DB76D0" w14:textId="0F7FDFE1" w:rsidR="0063605C" w:rsidRDefault="0063605C" w:rsidP="002C60FF">
                                  <w:pPr>
                                    <w:pStyle w:val="5E-TABLECELL"/>
                                  </w:pPr>
                                  <w:r>
                                    <w:t>10</w:t>
                                  </w:r>
                                </w:p>
                              </w:tc>
                              <w:tc>
                                <w:tcPr>
                                  <w:tcW w:w="889" w:type="dxa"/>
                                </w:tcPr>
                                <w:p w14:paraId="268863DD" w14:textId="6C971E34" w:rsidR="0063605C" w:rsidRPr="00D65FAF" w:rsidRDefault="0080549A" w:rsidP="002C60FF">
                                  <w:pPr>
                                    <w:pStyle w:val="5E-TABLECELL"/>
                                  </w:pPr>
                                  <w:r>
                                    <w:t>3</w:t>
                                  </w:r>
                                </w:p>
                              </w:tc>
                              <w:tc>
                                <w:tcPr>
                                  <w:tcW w:w="1350" w:type="dxa"/>
                                </w:tcPr>
                                <w:p w14:paraId="1F69D7B7" w14:textId="4AF0E12C" w:rsidR="0063605C" w:rsidRPr="00D65FAF" w:rsidRDefault="0063605C" w:rsidP="002C60FF">
                                  <w:pPr>
                                    <w:pStyle w:val="5E-TABLECELL"/>
                                  </w:pPr>
                                  <w:r>
                                    <w:t>8</w:t>
                                  </w:r>
                                </w:p>
                              </w:tc>
                              <w:tc>
                                <w:tcPr>
                                  <w:tcW w:w="1890" w:type="dxa"/>
                                </w:tcPr>
                                <w:p w14:paraId="3A854C44" w14:textId="3DF91516" w:rsidR="0063605C" w:rsidRPr="00D65FAF" w:rsidRDefault="0063605C" w:rsidP="002C60FF">
                                  <w:pPr>
                                    <w:pStyle w:val="5E-TABLECELL"/>
                                  </w:pPr>
                                  <w:r>
                                    <w:t>3rd</w:t>
                                  </w:r>
                                </w:p>
                              </w:tc>
                            </w:tr>
                            <w:tr w:rsidR="0063605C" w:rsidRPr="00D65FAF" w14:paraId="5A2A43B0"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7E05A7BD" w14:textId="77777777" w:rsidR="0063605C" w:rsidRPr="00D65FAF" w:rsidRDefault="0063605C" w:rsidP="002C60FF">
                                  <w:pPr>
                                    <w:pStyle w:val="5E-TABLECELL"/>
                                  </w:pPr>
                                  <w:r w:rsidRPr="00D65FAF">
                                    <w:t>12th</w:t>
                                  </w:r>
                                </w:p>
                              </w:tc>
                              <w:tc>
                                <w:tcPr>
                                  <w:tcW w:w="800" w:type="dxa"/>
                                </w:tcPr>
                                <w:p w14:paraId="3A00F805" w14:textId="01CB5892" w:rsidR="0063605C" w:rsidRPr="00D65FAF" w:rsidRDefault="0063605C" w:rsidP="002C60FF">
                                  <w:pPr>
                                    <w:pStyle w:val="5E-TABLECELL"/>
                                  </w:pPr>
                                  <w:r>
                                    <w:t>10</w:t>
                                  </w:r>
                                </w:p>
                              </w:tc>
                              <w:tc>
                                <w:tcPr>
                                  <w:tcW w:w="889" w:type="dxa"/>
                                </w:tcPr>
                                <w:p w14:paraId="18A55FA2" w14:textId="7C6E96B7" w:rsidR="0063605C" w:rsidRPr="00D65FAF" w:rsidRDefault="0080549A" w:rsidP="002C60FF">
                                  <w:pPr>
                                    <w:pStyle w:val="5E-TABLECELL"/>
                                  </w:pPr>
                                  <w:r>
                                    <w:t>3</w:t>
                                  </w:r>
                                </w:p>
                              </w:tc>
                              <w:tc>
                                <w:tcPr>
                                  <w:tcW w:w="1350" w:type="dxa"/>
                                </w:tcPr>
                                <w:p w14:paraId="5237A31E" w14:textId="15FB42E8" w:rsidR="0063605C" w:rsidRPr="00D65FAF" w:rsidRDefault="0063605C" w:rsidP="002C60FF">
                                  <w:pPr>
                                    <w:pStyle w:val="5E-TABLECELL"/>
                                  </w:pPr>
                                  <w:r>
                                    <w:t>8</w:t>
                                  </w:r>
                                </w:p>
                              </w:tc>
                              <w:tc>
                                <w:tcPr>
                                  <w:tcW w:w="1890" w:type="dxa"/>
                                </w:tcPr>
                                <w:p w14:paraId="3B79A4CB" w14:textId="06CB9C79" w:rsidR="0063605C" w:rsidRPr="00D65FAF" w:rsidRDefault="0063605C" w:rsidP="002C60FF">
                                  <w:pPr>
                                    <w:pStyle w:val="5E-TABLECELL"/>
                                  </w:pPr>
                                  <w:r>
                                    <w:t>3rd</w:t>
                                  </w:r>
                                </w:p>
                              </w:tc>
                            </w:tr>
                            <w:tr w:rsidR="0063605C" w:rsidRPr="00D65FAF" w14:paraId="705F40EA" w14:textId="77777777" w:rsidTr="00B6656F">
                              <w:trPr>
                                <w:cnfStyle w:val="000000100000" w:firstRow="0" w:lastRow="0" w:firstColumn="0" w:lastColumn="0" w:oddVBand="0" w:evenVBand="0" w:oddHBand="1" w:evenHBand="0" w:firstRowFirstColumn="0" w:firstRowLastColumn="0" w:lastRowFirstColumn="0" w:lastRowLastColumn="0"/>
                                <w:trHeight w:val="513"/>
                              </w:trPr>
                              <w:tc>
                                <w:tcPr>
                                  <w:tcW w:w="741" w:type="dxa"/>
                                </w:tcPr>
                                <w:p w14:paraId="22738D2F" w14:textId="77777777" w:rsidR="0063605C" w:rsidRPr="00D65FAF" w:rsidRDefault="0063605C" w:rsidP="002C60FF">
                                  <w:pPr>
                                    <w:pStyle w:val="5E-TABLECELL"/>
                                  </w:pPr>
                                  <w:r w:rsidRPr="00D65FAF">
                                    <w:t>13th</w:t>
                                  </w:r>
                                </w:p>
                              </w:tc>
                              <w:tc>
                                <w:tcPr>
                                  <w:tcW w:w="800" w:type="dxa"/>
                                </w:tcPr>
                                <w:p w14:paraId="45FBFA2C" w14:textId="119B03F9" w:rsidR="0063605C" w:rsidRDefault="0063605C" w:rsidP="002C60FF">
                                  <w:pPr>
                                    <w:pStyle w:val="5E-TABLECELL"/>
                                  </w:pPr>
                                  <w:r>
                                    <w:t>16</w:t>
                                  </w:r>
                                </w:p>
                              </w:tc>
                              <w:tc>
                                <w:tcPr>
                                  <w:tcW w:w="889" w:type="dxa"/>
                                </w:tcPr>
                                <w:p w14:paraId="485F3D03" w14:textId="3998E4FD" w:rsidR="0063605C" w:rsidRPr="00D65FAF" w:rsidRDefault="0080549A" w:rsidP="002C60FF">
                                  <w:pPr>
                                    <w:pStyle w:val="5E-TABLECELL"/>
                                  </w:pPr>
                                  <w:r>
                                    <w:t>3</w:t>
                                  </w:r>
                                </w:p>
                              </w:tc>
                              <w:tc>
                                <w:tcPr>
                                  <w:tcW w:w="1350" w:type="dxa"/>
                                </w:tcPr>
                                <w:p w14:paraId="55407DC1" w14:textId="634283AA" w:rsidR="0063605C" w:rsidRPr="00D65FAF" w:rsidRDefault="0063605C" w:rsidP="002C60FF">
                                  <w:pPr>
                                    <w:pStyle w:val="5E-TABLECELL"/>
                                  </w:pPr>
                                  <w:r>
                                    <w:t>9</w:t>
                                  </w:r>
                                </w:p>
                              </w:tc>
                              <w:tc>
                                <w:tcPr>
                                  <w:tcW w:w="1890" w:type="dxa"/>
                                </w:tcPr>
                                <w:p w14:paraId="26253074" w14:textId="386B4EC5" w:rsidR="0063605C" w:rsidRPr="00D65FAF" w:rsidRDefault="0063605C" w:rsidP="002C60FF">
                                  <w:pPr>
                                    <w:pStyle w:val="5E-TABLECELL"/>
                                  </w:pPr>
                                  <w:r w:rsidRPr="00D65FAF">
                                    <w:t>4</w:t>
                                  </w:r>
                                  <w:r>
                                    <w:t>th</w:t>
                                  </w:r>
                                </w:p>
                              </w:tc>
                            </w:tr>
                            <w:tr w:rsidR="0063605C" w:rsidRPr="00D65FAF" w14:paraId="278FC3CB"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114A3172" w14:textId="77777777" w:rsidR="0063605C" w:rsidRPr="00D65FAF" w:rsidRDefault="0063605C" w:rsidP="002C60FF">
                                  <w:pPr>
                                    <w:pStyle w:val="5E-TABLECELL"/>
                                  </w:pPr>
                                  <w:r w:rsidRPr="00D65FAF">
                                    <w:t>14th</w:t>
                                  </w:r>
                                </w:p>
                              </w:tc>
                              <w:tc>
                                <w:tcPr>
                                  <w:tcW w:w="800" w:type="dxa"/>
                                </w:tcPr>
                                <w:p w14:paraId="66578D32" w14:textId="3876BDFB" w:rsidR="0063605C" w:rsidRPr="00D65FAF" w:rsidRDefault="0063605C" w:rsidP="002C60FF">
                                  <w:pPr>
                                    <w:pStyle w:val="5E-TABLECELL"/>
                                  </w:pPr>
                                  <w:r>
                                    <w:t>16</w:t>
                                  </w:r>
                                </w:p>
                              </w:tc>
                              <w:tc>
                                <w:tcPr>
                                  <w:tcW w:w="889" w:type="dxa"/>
                                </w:tcPr>
                                <w:p w14:paraId="0F702DE0" w14:textId="39959727" w:rsidR="0063605C" w:rsidRPr="00D65FAF" w:rsidRDefault="0080549A" w:rsidP="002C60FF">
                                  <w:pPr>
                                    <w:pStyle w:val="5E-TABLECELL"/>
                                  </w:pPr>
                                  <w:r>
                                    <w:t>3</w:t>
                                  </w:r>
                                </w:p>
                              </w:tc>
                              <w:tc>
                                <w:tcPr>
                                  <w:tcW w:w="1350" w:type="dxa"/>
                                </w:tcPr>
                                <w:p w14:paraId="47D0AC80" w14:textId="0BED1BB3" w:rsidR="0063605C" w:rsidRPr="00D65FAF" w:rsidRDefault="0063605C" w:rsidP="002C60FF">
                                  <w:pPr>
                                    <w:pStyle w:val="5E-TABLECELL"/>
                                  </w:pPr>
                                  <w:r>
                                    <w:t>1</w:t>
                                  </w:r>
                                  <w:r w:rsidR="0045066C">
                                    <w:t>0</w:t>
                                  </w:r>
                                </w:p>
                              </w:tc>
                              <w:tc>
                                <w:tcPr>
                                  <w:tcW w:w="1890" w:type="dxa"/>
                                </w:tcPr>
                                <w:p w14:paraId="2B769593" w14:textId="77188EFD" w:rsidR="0063605C" w:rsidRPr="00D65FAF" w:rsidRDefault="0063605C" w:rsidP="002C60FF">
                                  <w:pPr>
                                    <w:pStyle w:val="5E-TABLECELL"/>
                                  </w:pPr>
                                  <w:r w:rsidRPr="00D65FAF">
                                    <w:t>4</w:t>
                                  </w:r>
                                  <w:r>
                                    <w:t>th</w:t>
                                  </w:r>
                                </w:p>
                              </w:tc>
                            </w:tr>
                            <w:tr w:rsidR="0063605C" w:rsidRPr="00D65FAF" w14:paraId="527B6D97" w14:textId="77777777" w:rsidTr="00B6656F">
                              <w:trPr>
                                <w:cnfStyle w:val="000000100000" w:firstRow="0" w:lastRow="0" w:firstColumn="0" w:lastColumn="0" w:oddVBand="0" w:evenVBand="0" w:oddHBand="1" w:evenHBand="0" w:firstRowFirstColumn="0" w:firstRowLastColumn="0" w:lastRowFirstColumn="0" w:lastRowLastColumn="0"/>
                                <w:trHeight w:val="249"/>
                              </w:trPr>
                              <w:tc>
                                <w:tcPr>
                                  <w:tcW w:w="741" w:type="dxa"/>
                                </w:tcPr>
                                <w:p w14:paraId="5157025C" w14:textId="77777777" w:rsidR="0063605C" w:rsidRPr="00D65FAF" w:rsidRDefault="0063605C" w:rsidP="002C60FF">
                                  <w:pPr>
                                    <w:pStyle w:val="5E-TABLECELL"/>
                                  </w:pPr>
                                  <w:r w:rsidRPr="00D65FAF">
                                    <w:t>15th</w:t>
                                  </w:r>
                                </w:p>
                              </w:tc>
                              <w:tc>
                                <w:tcPr>
                                  <w:tcW w:w="800" w:type="dxa"/>
                                </w:tcPr>
                                <w:p w14:paraId="1202656E" w14:textId="7A354A58" w:rsidR="0063605C" w:rsidRDefault="0063605C" w:rsidP="002C60FF">
                                  <w:pPr>
                                    <w:pStyle w:val="5E-TABLECELL"/>
                                  </w:pPr>
                                  <w:r>
                                    <w:t>16</w:t>
                                  </w:r>
                                </w:p>
                              </w:tc>
                              <w:tc>
                                <w:tcPr>
                                  <w:tcW w:w="889" w:type="dxa"/>
                                </w:tcPr>
                                <w:p w14:paraId="5E2C712C" w14:textId="3AD47375" w:rsidR="0063605C" w:rsidRPr="00D65FAF" w:rsidRDefault="0080549A" w:rsidP="002C60FF">
                                  <w:pPr>
                                    <w:pStyle w:val="5E-TABLECELL"/>
                                  </w:pPr>
                                  <w:r>
                                    <w:t>3</w:t>
                                  </w:r>
                                </w:p>
                              </w:tc>
                              <w:tc>
                                <w:tcPr>
                                  <w:tcW w:w="1350" w:type="dxa"/>
                                </w:tcPr>
                                <w:p w14:paraId="00F9F6EB" w14:textId="5EC14D58" w:rsidR="0063605C" w:rsidRPr="00D65FAF" w:rsidRDefault="0063605C" w:rsidP="002C60FF">
                                  <w:pPr>
                                    <w:pStyle w:val="5E-TABLECELL"/>
                                  </w:pPr>
                                  <w:r>
                                    <w:t>10</w:t>
                                  </w:r>
                                </w:p>
                              </w:tc>
                              <w:tc>
                                <w:tcPr>
                                  <w:tcW w:w="1890" w:type="dxa"/>
                                </w:tcPr>
                                <w:p w14:paraId="10825391" w14:textId="2069AA49" w:rsidR="0063605C" w:rsidRPr="00D65FAF" w:rsidRDefault="0063605C" w:rsidP="002C60FF">
                                  <w:pPr>
                                    <w:pStyle w:val="5E-TABLECELL"/>
                                  </w:pPr>
                                  <w:r w:rsidRPr="00D65FAF">
                                    <w:t>4</w:t>
                                  </w:r>
                                  <w:r>
                                    <w:t>th</w:t>
                                  </w:r>
                                </w:p>
                              </w:tc>
                            </w:tr>
                            <w:tr w:rsidR="0063605C" w:rsidRPr="00D65FAF" w14:paraId="0973BBAA"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64282DC5" w14:textId="77777777" w:rsidR="0063605C" w:rsidRPr="00D65FAF" w:rsidRDefault="0063605C" w:rsidP="002C60FF">
                                  <w:pPr>
                                    <w:pStyle w:val="5E-TABLECELL"/>
                                  </w:pPr>
                                  <w:r w:rsidRPr="00D65FAF">
                                    <w:t>16th</w:t>
                                  </w:r>
                                </w:p>
                              </w:tc>
                              <w:tc>
                                <w:tcPr>
                                  <w:tcW w:w="800" w:type="dxa"/>
                                </w:tcPr>
                                <w:p w14:paraId="7470B854" w14:textId="5472BEDF" w:rsidR="0063605C" w:rsidRPr="00D65FAF" w:rsidRDefault="0063605C" w:rsidP="002C60FF">
                                  <w:pPr>
                                    <w:pStyle w:val="5E-TABLECELL"/>
                                  </w:pPr>
                                  <w:r>
                                    <w:t>19</w:t>
                                  </w:r>
                                </w:p>
                              </w:tc>
                              <w:tc>
                                <w:tcPr>
                                  <w:tcW w:w="889" w:type="dxa"/>
                                </w:tcPr>
                                <w:p w14:paraId="67EEC14C" w14:textId="035E2381" w:rsidR="0063605C" w:rsidRPr="00D65FAF" w:rsidRDefault="0080549A" w:rsidP="002C60FF">
                                  <w:pPr>
                                    <w:pStyle w:val="5E-TABLECELL"/>
                                  </w:pPr>
                                  <w:r>
                                    <w:t>3</w:t>
                                  </w:r>
                                </w:p>
                              </w:tc>
                              <w:tc>
                                <w:tcPr>
                                  <w:tcW w:w="1350" w:type="dxa"/>
                                </w:tcPr>
                                <w:p w14:paraId="235C5F96" w14:textId="622D92FF" w:rsidR="0063605C" w:rsidRPr="00D65FAF" w:rsidRDefault="0063605C" w:rsidP="002C60FF">
                                  <w:pPr>
                                    <w:pStyle w:val="5E-TABLECELL"/>
                                  </w:pPr>
                                  <w:r>
                                    <w:t>11</w:t>
                                  </w:r>
                                </w:p>
                              </w:tc>
                              <w:tc>
                                <w:tcPr>
                                  <w:tcW w:w="1890" w:type="dxa"/>
                                </w:tcPr>
                                <w:p w14:paraId="29CBB4B7" w14:textId="416DCE0F" w:rsidR="0063605C" w:rsidRPr="00D65FAF" w:rsidRDefault="0063605C" w:rsidP="002C60FF">
                                  <w:pPr>
                                    <w:pStyle w:val="5E-TABLECELL"/>
                                  </w:pPr>
                                  <w:r w:rsidRPr="00D65FAF">
                                    <w:t>4</w:t>
                                  </w:r>
                                  <w:r>
                                    <w:t>th</w:t>
                                  </w:r>
                                </w:p>
                              </w:tc>
                            </w:tr>
                            <w:tr w:rsidR="0063605C" w:rsidRPr="00D65FAF" w14:paraId="5C146D84" w14:textId="77777777" w:rsidTr="00B6656F">
                              <w:trPr>
                                <w:cnfStyle w:val="000000100000" w:firstRow="0" w:lastRow="0" w:firstColumn="0" w:lastColumn="0" w:oddVBand="0" w:evenVBand="0" w:oddHBand="1" w:evenHBand="0" w:firstRowFirstColumn="0" w:firstRowLastColumn="0" w:lastRowFirstColumn="0" w:lastRowLastColumn="0"/>
                                <w:trHeight w:val="273"/>
                              </w:trPr>
                              <w:tc>
                                <w:tcPr>
                                  <w:tcW w:w="741" w:type="dxa"/>
                                </w:tcPr>
                                <w:p w14:paraId="37F32BF8" w14:textId="77777777" w:rsidR="0063605C" w:rsidRPr="00D65FAF" w:rsidRDefault="0063605C" w:rsidP="002C60FF">
                                  <w:pPr>
                                    <w:pStyle w:val="5E-TABLECELL"/>
                                  </w:pPr>
                                  <w:r w:rsidRPr="00D65FAF">
                                    <w:t>17th</w:t>
                                  </w:r>
                                </w:p>
                              </w:tc>
                              <w:tc>
                                <w:tcPr>
                                  <w:tcW w:w="800" w:type="dxa"/>
                                </w:tcPr>
                                <w:p w14:paraId="06EAA050" w14:textId="202676B9" w:rsidR="0063605C" w:rsidRDefault="0063605C" w:rsidP="002C60FF">
                                  <w:pPr>
                                    <w:pStyle w:val="5E-TABLECELL"/>
                                  </w:pPr>
                                  <w:r>
                                    <w:t>19</w:t>
                                  </w:r>
                                </w:p>
                              </w:tc>
                              <w:tc>
                                <w:tcPr>
                                  <w:tcW w:w="889" w:type="dxa"/>
                                </w:tcPr>
                                <w:p w14:paraId="6F5C00DA" w14:textId="51D7FCBC" w:rsidR="0063605C" w:rsidRPr="0080549A" w:rsidRDefault="0080549A" w:rsidP="002C60FF">
                                  <w:pPr>
                                    <w:pStyle w:val="5E-TABLECELL"/>
                                    <w:rPr>
                                      <w:rFonts w:ascii="Times New Roman" w:hAnsi="Times New Roman" w:cs="Times New Roman"/>
                                      <w:sz w:val="24"/>
                                      <w:szCs w:val="24"/>
                                      <w:vertAlign w:val="superscript"/>
                                    </w:rPr>
                                  </w:pPr>
                                  <w:r>
                                    <w:t>3</w:t>
                                  </w:r>
                                </w:p>
                              </w:tc>
                              <w:tc>
                                <w:tcPr>
                                  <w:tcW w:w="1350" w:type="dxa"/>
                                </w:tcPr>
                                <w:p w14:paraId="7214E105" w14:textId="03504FB4" w:rsidR="0063605C" w:rsidRPr="002C60FF" w:rsidRDefault="0063605C" w:rsidP="002C60FF">
                                  <w:pPr>
                                    <w:pStyle w:val="5E-TABLECELL"/>
                                    <w:rPr>
                                      <w:vertAlign w:val="superscript"/>
                                    </w:rPr>
                                  </w:pPr>
                                  <w:r>
                                    <w:t>11</w:t>
                                  </w:r>
                                </w:p>
                              </w:tc>
                              <w:tc>
                                <w:tcPr>
                                  <w:tcW w:w="1890" w:type="dxa"/>
                                </w:tcPr>
                                <w:p w14:paraId="2609735B" w14:textId="6E74E52E" w:rsidR="0063605C" w:rsidRPr="00D65FAF" w:rsidRDefault="0080549A" w:rsidP="002C60FF">
                                  <w:pPr>
                                    <w:pStyle w:val="5E-TABLECELL"/>
                                  </w:pPr>
                                  <w:r>
                                    <w:t>4</w:t>
                                  </w:r>
                                  <w:r w:rsidR="0063605C">
                                    <w:t>th</w:t>
                                  </w:r>
                                </w:p>
                              </w:tc>
                            </w:tr>
                            <w:tr w:rsidR="0063605C" w:rsidRPr="00D65FAF" w14:paraId="34C769DA"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16BA57CB" w14:textId="77777777" w:rsidR="0063605C" w:rsidRPr="00D65FAF" w:rsidRDefault="0063605C" w:rsidP="004C4FBE">
                                  <w:pPr>
                                    <w:pStyle w:val="5E-TABLECELL"/>
                                  </w:pPr>
                                  <w:r w:rsidRPr="00D65FAF">
                                    <w:t>18th</w:t>
                                  </w:r>
                                </w:p>
                              </w:tc>
                              <w:tc>
                                <w:tcPr>
                                  <w:tcW w:w="800" w:type="dxa"/>
                                </w:tcPr>
                                <w:p w14:paraId="05C6BD5F" w14:textId="2773BEA2" w:rsidR="0063605C" w:rsidRPr="00D65FAF" w:rsidRDefault="0063605C" w:rsidP="004C4FBE">
                                  <w:pPr>
                                    <w:pStyle w:val="5E-TABLECELL"/>
                                  </w:pPr>
                                  <w:r>
                                    <w:t>19</w:t>
                                  </w:r>
                                </w:p>
                              </w:tc>
                              <w:tc>
                                <w:tcPr>
                                  <w:tcW w:w="889" w:type="dxa"/>
                                </w:tcPr>
                                <w:p w14:paraId="1D4B7A10" w14:textId="192FF1B4" w:rsidR="0063605C" w:rsidRPr="00D65FAF" w:rsidRDefault="0080549A" w:rsidP="004C4FBE">
                                  <w:pPr>
                                    <w:pStyle w:val="5E-TABLECELL"/>
                                  </w:pPr>
                                  <w:r>
                                    <w:t>3</w:t>
                                  </w:r>
                                </w:p>
                              </w:tc>
                              <w:tc>
                                <w:tcPr>
                                  <w:tcW w:w="1350" w:type="dxa"/>
                                </w:tcPr>
                                <w:p w14:paraId="345BA8F3" w14:textId="313E7C4C" w:rsidR="0063605C" w:rsidRPr="00D65FAF" w:rsidRDefault="0063605C" w:rsidP="004C4FBE">
                                  <w:pPr>
                                    <w:pStyle w:val="5E-TABLECELL"/>
                                  </w:pPr>
                                  <w:r>
                                    <w:t>11</w:t>
                                  </w:r>
                                </w:p>
                              </w:tc>
                              <w:tc>
                                <w:tcPr>
                                  <w:tcW w:w="1890" w:type="dxa"/>
                                </w:tcPr>
                                <w:p w14:paraId="3B6D3809" w14:textId="47DB1B2A" w:rsidR="0063605C" w:rsidRPr="00D65FAF" w:rsidRDefault="0080549A" w:rsidP="004C4FBE">
                                  <w:pPr>
                                    <w:pStyle w:val="5E-TABLECELL"/>
                                  </w:pPr>
                                  <w:r>
                                    <w:t>4</w:t>
                                  </w:r>
                                  <w:r w:rsidR="0063605C">
                                    <w:t>th</w:t>
                                  </w:r>
                                </w:p>
                              </w:tc>
                            </w:tr>
                            <w:tr w:rsidR="0063605C" w:rsidRPr="00D65FAF" w14:paraId="75E72DF9"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6134ADC7" w14:textId="77777777" w:rsidR="0063605C" w:rsidRPr="00D65FAF" w:rsidRDefault="0063605C" w:rsidP="004C4FBE">
                                  <w:pPr>
                                    <w:pStyle w:val="5E-TABLECELL"/>
                                  </w:pPr>
                                  <w:r w:rsidRPr="00D65FAF">
                                    <w:t>19th</w:t>
                                  </w:r>
                                </w:p>
                              </w:tc>
                              <w:tc>
                                <w:tcPr>
                                  <w:tcW w:w="800" w:type="dxa"/>
                                </w:tcPr>
                                <w:p w14:paraId="3CFBA67A" w14:textId="07D22C6E" w:rsidR="0063605C" w:rsidRPr="00D65FAF" w:rsidRDefault="0063605C" w:rsidP="004C4FBE">
                                  <w:pPr>
                                    <w:pStyle w:val="5E-TABLECELL"/>
                                  </w:pPr>
                                  <w:r>
                                    <w:t>2</w:t>
                                  </w:r>
                                  <w:r w:rsidR="00EC197E">
                                    <w:t>0</w:t>
                                  </w:r>
                                </w:p>
                              </w:tc>
                              <w:tc>
                                <w:tcPr>
                                  <w:tcW w:w="889" w:type="dxa"/>
                                </w:tcPr>
                                <w:p w14:paraId="6ED50E13" w14:textId="5F583C0A" w:rsidR="0063605C" w:rsidRPr="00D65FAF" w:rsidRDefault="0080549A" w:rsidP="004C4FBE">
                                  <w:pPr>
                                    <w:pStyle w:val="5E-TABLECELL"/>
                                  </w:pPr>
                                  <w:r>
                                    <w:t>3</w:t>
                                  </w:r>
                                </w:p>
                              </w:tc>
                              <w:tc>
                                <w:tcPr>
                                  <w:tcW w:w="1350" w:type="dxa"/>
                                </w:tcPr>
                                <w:p w14:paraId="1D2E617A" w14:textId="5BEBCE91" w:rsidR="0063605C" w:rsidRPr="00D65FAF" w:rsidRDefault="0063605C" w:rsidP="004C4FBE">
                                  <w:pPr>
                                    <w:pStyle w:val="5E-TABLECELL"/>
                                  </w:pPr>
                                  <w:r>
                                    <w:t>12</w:t>
                                  </w:r>
                                </w:p>
                              </w:tc>
                              <w:tc>
                                <w:tcPr>
                                  <w:tcW w:w="1890" w:type="dxa"/>
                                </w:tcPr>
                                <w:p w14:paraId="175E3FEB" w14:textId="1C5D4A8A" w:rsidR="0063605C" w:rsidRPr="00D65FAF" w:rsidRDefault="0080549A" w:rsidP="004C4FBE">
                                  <w:pPr>
                                    <w:pStyle w:val="5E-TABLECELL"/>
                                  </w:pPr>
                                  <w:r>
                                    <w:t>4</w:t>
                                  </w:r>
                                  <w:r w:rsidR="0063605C">
                                    <w:t>th</w:t>
                                  </w:r>
                                </w:p>
                              </w:tc>
                            </w:tr>
                            <w:tr w:rsidR="0063605C" w:rsidRPr="00D65FAF" w14:paraId="5A4E009C"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40DBAE58" w14:textId="77777777" w:rsidR="0063605C" w:rsidRPr="00D65FAF" w:rsidRDefault="0063605C" w:rsidP="004C4FBE">
                                  <w:pPr>
                                    <w:pStyle w:val="5E-TABLECELL"/>
                                  </w:pPr>
                                  <w:r w:rsidRPr="00D65FAF">
                                    <w:t>20th</w:t>
                                  </w:r>
                                </w:p>
                              </w:tc>
                              <w:tc>
                                <w:tcPr>
                                  <w:tcW w:w="800" w:type="dxa"/>
                                </w:tcPr>
                                <w:p w14:paraId="46BC3205" w14:textId="3B396958" w:rsidR="0063605C" w:rsidRPr="00D65FAF" w:rsidRDefault="0063605C" w:rsidP="004C4FBE">
                                  <w:pPr>
                                    <w:pStyle w:val="5E-TABLECELL"/>
                                  </w:pPr>
                                  <w:r>
                                    <w:t>2</w:t>
                                  </w:r>
                                  <w:r w:rsidR="00EC197E">
                                    <w:t>0</w:t>
                                  </w:r>
                                </w:p>
                              </w:tc>
                              <w:tc>
                                <w:tcPr>
                                  <w:tcW w:w="889" w:type="dxa"/>
                                </w:tcPr>
                                <w:p w14:paraId="0BA9BBF1" w14:textId="57042792" w:rsidR="0063605C" w:rsidRPr="00D65FAF" w:rsidRDefault="0080549A" w:rsidP="004C4FBE">
                                  <w:pPr>
                                    <w:pStyle w:val="5E-TABLECELL"/>
                                  </w:pPr>
                                  <w:r>
                                    <w:t>3</w:t>
                                  </w:r>
                                </w:p>
                              </w:tc>
                              <w:tc>
                                <w:tcPr>
                                  <w:tcW w:w="1350" w:type="dxa"/>
                                </w:tcPr>
                                <w:p w14:paraId="3CD7D1AB" w14:textId="1249E8EF" w:rsidR="0063605C" w:rsidRPr="00D65FAF" w:rsidRDefault="0063605C" w:rsidP="004C4FBE">
                                  <w:pPr>
                                    <w:pStyle w:val="5E-TABLECELL"/>
                                  </w:pPr>
                                  <w:r>
                                    <w:t>13</w:t>
                                  </w:r>
                                </w:p>
                              </w:tc>
                              <w:tc>
                                <w:tcPr>
                                  <w:tcW w:w="1890" w:type="dxa"/>
                                </w:tcPr>
                                <w:p w14:paraId="3E935D85" w14:textId="4C8AEDEC" w:rsidR="0063605C" w:rsidRPr="00D65FAF" w:rsidRDefault="0063605C" w:rsidP="004C4FBE">
                                  <w:pPr>
                                    <w:pStyle w:val="5E-TABLECELL"/>
                                  </w:pPr>
                                  <w:r>
                                    <w:t>5th</w:t>
                                  </w:r>
                                </w:p>
                              </w:tc>
                            </w:tr>
                          </w:tbl>
                          <w:p w14:paraId="7D7A42AD" w14:textId="77777777" w:rsidR="00041904" w:rsidRDefault="00041904" w:rsidP="00041904"/>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0BE22" id="Text Box 277660358" o:spid="_x0000_s1027" type="#_x0000_t202" style="position:absolute;margin-left:239.3pt;margin-top:0;width:290.5pt;height:372.05pt;z-index:25165926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" fillcolor="#f2f2f2 [3052]" strokecolor="#f2f2f2 [3052]" strokeweight="6pt">
                <v:shadow on="t" color="#5f4939" opacity="47841f" offset=".74836mm,.74836mm"/>
                <v:textbox inset=",1.44pt">
                  <w:txbxContent>
                    <w:p w14:paraId="128FD51A" w14:textId="3E1AEA98" w:rsidR="00041904" w:rsidRPr="002C1527" w:rsidRDefault="00041904" w:rsidP="00041904">
                      <w:pPr>
                        <w:pStyle w:val="5E-TABLETITLE"/>
                      </w:pPr>
                      <w:r>
                        <w:t>Blad</w:t>
                      </w:r>
                      <w:r w:rsidR="00085C13">
                        <w:t>e S</w:t>
                      </w:r>
                      <w:r>
                        <w:t>inger</w:t>
                      </w:r>
                    </w:p>
                    <w:tbl>
                      <w:tblPr>
                        <w:tblStyle w:val="5ETABLE"/>
                        <w:tblW w:w="5670" w:type="dxa"/>
                        <w:tblInd w:w="-90" w:type="dxa"/>
                        <w:tblLayout w:type="fixed"/>
                        <w:tblLook w:val="04A0" w:firstRow="1" w:lastRow="0" w:firstColumn="1" w:lastColumn="0" w:noHBand="0" w:noVBand="1"/>
                      </w:tblPr>
                      <w:tblGrid>
                        <w:gridCol w:w="741"/>
                        <w:gridCol w:w="800"/>
                        <w:gridCol w:w="889"/>
                        <w:gridCol w:w="1350"/>
                        <w:gridCol w:w="1890"/>
                      </w:tblGrid>
                      <w:tr w:rsidR="0063605C" w:rsidRPr="00C6067D" w14:paraId="0BB346E7" w14:textId="77777777" w:rsidTr="00B6656F">
                        <w:trPr>
                          <w:cnfStyle w:val="100000000000" w:firstRow="1" w:lastRow="0" w:firstColumn="0" w:lastColumn="0" w:oddVBand="0" w:evenVBand="0" w:oddHBand="0" w:evenHBand="0" w:firstRowFirstColumn="0" w:firstRowLastColumn="0" w:lastRowFirstColumn="0" w:lastRowLastColumn="0"/>
                          <w:trHeight w:val="513"/>
                        </w:trPr>
                        <w:tc>
                          <w:tcPr>
                            <w:tcW w:w="741" w:type="dxa"/>
                          </w:tcPr>
                          <w:p w14:paraId="32EF0CCE" w14:textId="7F739725" w:rsidR="0063605C" w:rsidRPr="0063177C" w:rsidRDefault="0063605C" w:rsidP="008A0536">
                            <w:pPr>
                              <w:pStyle w:val="5E-TABLECELL"/>
                              <w:rPr>
                                <w:rStyle w:val="5ECHARBOLD"/>
                              </w:rPr>
                            </w:pPr>
                            <w:r>
                              <w:rPr>
                                <w:rStyle w:val="5ECHARBOLD"/>
                              </w:rPr>
                              <w:t xml:space="preserve">Fighter </w:t>
                            </w:r>
                            <w:r w:rsidRPr="0063177C">
                              <w:rPr>
                                <w:rStyle w:val="5ECHARBOLD"/>
                              </w:rPr>
                              <w:t>Level</w:t>
                            </w:r>
                          </w:p>
                        </w:tc>
                        <w:tc>
                          <w:tcPr>
                            <w:tcW w:w="800" w:type="dxa"/>
                          </w:tcPr>
                          <w:p w14:paraId="17CB03D2" w14:textId="3C8B48C2" w:rsidR="0063605C" w:rsidRPr="0063177C" w:rsidRDefault="0063605C" w:rsidP="008A0536">
                            <w:pPr>
                              <w:pStyle w:val="5E-TABLECELL"/>
                              <w:rPr>
                                <w:rStyle w:val="5ECHARBOLD"/>
                              </w:rPr>
                            </w:pPr>
                            <w:r>
                              <w:rPr>
                                <w:rStyle w:val="5ECHARBOLD"/>
                              </w:rPr>
                              <w:t>Spell Points</w:t>
                            </w:r>
                          </w:p>
                        </w:tc>
                        <w:tc>
                          <w:tcPr>
                            <w:tcW w:w="889" w:type="dxa"/>
                          </w:tcPr>
                          <w:p w14:paraId="2459F80A" w14:textId="491B84FC" w:rsidR="0063605C" w:rsidRDefault="0063605C" w:rsidP="008A0536">
                            <w:pPr>
                              <w:pStyle w:val="5E-TABLECELL"/>
                              <w:rPr>
                                <w:rStyle w:val="5ECHARBOLD"/>
                              </w:rPr>
                            </w:pPr>
                            <w:r>
                              <w:rPr>
                                <w:rStyle w:val="5ECHARBOLD"/>
                              </w:rPr>
                              <w:t>Cantrips Prepared</w:t>
                            </w:r>
                          </w:p>
                        </w:tc>
                        <w:tc>
                          <w:tcPr>
                            <w:tcW w:w="1350" w:type="dxa"/>
                          </w:tcPr>
                          <w:p w14:paraId="625E3F9E" w14:textId="1B0B293D" w:rsidR="0063605C" w:rsidRPr="0063177C" w:rsidRDefault="0063605C" w:rsidP="008A0536">
                            <w:pPr>
                              <w:pStyle w:val="5E-TABLECELL"/>
                              <w:rPr>
                                <w:rStyle w:val="5ECHARBOLD"/>
                              </w:rPr>
                            </w:pPr>
                            <w:r>
                              <w:rPr>
                                <w:rStyle w:val="5ECHARBOLD"/>
                              </w:rPr>
                              <w:t>Spells Learned</w:t>
                            </w:r>
                          </w:p>
                        </w:tc>
                        <w:tc>
                          <w:tcPr>
                            <w:tcW w:w="1890" w:type="dxa"/>
                          </w:tcPr>
                          <w:p w14:paraId="54BB704E" w14:textId="0E19663B" w:rsidR="0063605C" w:rsidRPr="0063177C" w:rsidRDefault="0063605C" w:rsidP="008A0536">
                            <w:pPr>
                              <w:pStyle w:val="5E-TABLECELL"/>
                              <w:rPr>
                                <w:rStyle w:val="5ECHARBOLD"/>
                              </w:rPr>
                            </w:pPr>
                            <w:r>
                              <w:rPr>
                                <w:rStyle w:val="5ECHARBOLD"/>
                              </w:rPr>
                              <w:t>Maximum Spell Level</w:t>
                            </w:r>
                          </w:p>
                        </w:tc>
                      </w:tr>
                      <w:tr w:rsidR="0063605C" w:rsidRPr="00D65FAF" w14:paraId="7D9EF9F2"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5D5FF27C" w14:textId="77777777" w:rsidR="0063605C" w:rsidRPr="00D65FAF" w:rsidRDefault="0063605C" w:rsidP="008A0536">
                            <w:pPr>
                              <w:pStyle w:val="5E-TABLECELL"/>
                            </w:pPr>
                            <w:r w:rsidRPr="00D65FAF">
                              <w:t>3</w:t>
                            </w:r>
                            <w:r>
                              <w:t>r</w:t>
                            </w:r>
                            <w:r w:rsidRPr="00D65FAF">
                              <w:t>d</w:t>
                            </w:r>
                          </w:p>
                        </w:tc>
                        <w:tc>
                          <w:tcPr>
                            <w:tcW w:w="800" w:type="dxa"/>
                          </w:tcPr>
                          <w:p w14:paraId="44E659EF" w14:textId="3AB453BA" w:rsidR="0063605C" w:rsidRDefault="0063605C" w:rsidP="008A0536">
                            <w:pPr>
                              <w:pStyle w:val="5E-TABLECELL"/>
                            </w:pPr>
                            <w:r>
                              <w:t>2</w:t>
                            </w:r>
                          </w:p>
                        </w:tc>
                        <w:tc>
                          <w:tcPr>
                            <w:tcW w:w="889" w:type="dxa"/>
                          </w:tcPr>
                          <w:p w14:paraId="0D053AA0" w14:textId="60337BB1" w:rsidR="0063605C" w:rsidRPr="00D65FAF" w:rsidRDefault="0080549A" w:rsidP="008A0536">
                            <w:pPr>
                              <w:pStyle w:val="5E-TABLECELL"/>
                            </w:pPr>
                            <w:r>
                              <w:t>2</w:t>
                            </w:r>
                          </w:p>
                        </w:tc>
                        <w:tc>
                          <w:tcPr>
                            <w:tcW w:w="1350" w:type="dxa"/>
                          </w:tcPr>
                          <w:p w14:paraId="54150C53" w14:textId="595906B4" w:rsidR="0063605C" w:rsidRPr="00D65FAF" w:rsidRDefault="0063605C" w:rsidP="008A0536">
                            <w:pPr>
                              <w:pStyle w:val="5E-TABLECELL"/>
                            </w:pPr>
                            <w:r>
                              <w:t>3</w:t>
                            </w:r>
                          </w:p>
                        </w:tc>
                        <w:tc>
                          <w:tcPr>
                            <w:tcW w:w="1890" w:type="dxa"/>
                          </w:tcPr>
                          <w:p w14:paraId="4686B893" w14:textId="0D05B438" w:rsidR="0063605C" w:rsidRPr="00D65FAF" w:rsidRDefault="0063605C" w:rsidP="008A0536">
                            <w:pPr>
                              <w:pStyle w:val="5E-TABLECELL"/>
                            </w:pPr>
                            <w:r>
                              <w:t>1st</w:t>
                            </w:r>
                          </w:p>
                        </w:tc>
                      </w:tr>
                      <w:tr w:rsidR="0063605C" w:rsidRPr="00D65FAF" w14:paraId="2F84AA42"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56E7C45B" w14:textId="77777777" w:rsidR="0063605C" w:rsidRPr="00D65FAF" w:rsidRDefault="0063605C" w:rsidP="008A0536">
                            <w:pPr>
                              <w:pStyle w:val="5E-TABLECELL"/>
                            </w:pPr>
                            <w:r w:rsidRPr="00D65FAF">
                              <w:t>4th</w:t>
                            </w:r>
                          </w:p>
                        </w:tc>
                        <w:tc>
                          <w:tcPr>
                            <w:tcW w:w="800" w:type="dxa"/>
                          </w:tcPr>
                          <w:p w14:paraId="1464B240" w14:textId="587CBD5F" w:rsidR="0063605C" w:rsidRPr="00D65FAF" w:rsidRDefault="0063605C" w:rsidP="008A0536">
                            <w:pPr>
                              <w:pStyle w:val="5E-TABLECELL"/>
                            </w:pPr>
                            <w:r>
                              <w:t>3</w:t>
                            </w:r>
                          </w:p>
                        </w:tc>
                        <w:tc>
                          <w:tcPr>
                            <w:tcW w:w="889" w:type="dxa"/>
                          </w:tcPr>
                          <w:p w14:paraId="47670235" w14:textId="3E6BD216" w:rsidR="0063605C" w:rsidRPr="00D65FAF" w:rsidRDefault="0080549A" w:rsidP="008A0536">
                            <w:pPr>
                              <w:pStyle w:val="5E-TABLECELL"/>
                            </w:pPr>
                            <w:r>
                              <w:t>2</w:t>
                            </w:r>
                          </w:p>
                        </w:tc>
                        <w:tc>
                          <w:tcPr>
                            <w:tcW w:w="1350" w:type="dxa"/>
                          </w:tcPr>
                          <w:p w14:paraId="7616F6E5" w14:textId="47630FEA" w:rsidR="0063605C" w:rsidRPr="00D65FAF" w:rsidRDefault="0063605C" w:rsidP="008A0536">
                            <w:pPr>
                              <w:pStyle w:val="5E-TABLECELL"/>
                            </w:pPr>
                            <w:r>
                              <w:t>4</w:t>
                            </w:r>
                          </w:p>
                        </w:tc>
                        <w:tc>
                          <w:tcPr>
                            <w:tcW w:w="1890" w:type="dxa"/>
                          </w:tcPr>
                          <w:p w14:paraId="6A0AB17D" w14:textId="496CDFF9" w:rsidR="0063605C" w:rsidRPr="00D65FAF" w:rsidRDefault="0063605C" w:rsidP="008A0536">
                            <w:pPr>
                              <w:pStyle w:val="5E-TABLECELL"/>
                            </w:pPr>
                            <w:r>
                              <w:t>1st</w:t>
                            </w:r>
                          </w:p>
                        </w:tc>
                      </w:tr>
                      <w:tr w:rsidR="0063605C" w:rsidRPr="00D65FAF" w14:paraId="656AC773"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0F848058" w14:textId="77777777" w:rsidR="0063605C" w:rsidRPr="00D65FAF" w:rsidRDefault="0063605C" w:rsidP="008A0536">
                            <w:pPr>
                              <w:pStyle w:val="5E-TABLECELL"/>
                            </w:pPr>
                            <w:r w:rsidRPr="00D65FAF">
                              <w:t>5th</w:t>
                            </w:r>
                          </w:p>
                        </w:tc>
                        <w:tc>
                          <w:tcPr>
                            <w:tcW w:w="800" w:type="dxa"/>
                          </w:tcPr>
                          <w:p w14:paraId="693C65B1" w14:textId="6D576C2A" w:rsidR="0063605C" w:rsidRDefault="00EC197E" w:rsidP="008A0536">
                            <w:pPr>
                              <w:pStyle w:val="5E-TABLECELL"/>
                            </w:pPr>
                            <w:r>
                              <w:t>5</w:t>
                            </w:r>
                          </w:p>
                        </w:tc>
                        <w:tc>
                          <w:tcPr>
                            <w:tcW w:w="889" w:type="dxa"/>
                          </w:tcPr>
                          <w:p w14:paraId="229655D5" w14:textId="49675D79" w:rsidR="0063605C" w:rsidRPr="00D65FAF" w:rsidRDefault="0080549A" w:rsidP="008A0536">
                            <w:pPr>
                              <w:pStyle w:val="5E-TABLECELL"/>
                            </w:pPr>
                            <w:r>
                              <w:t>2</w:t>
                            </w:r>
                          </w:p>
                        </w:tc>
                        <w:tc>
                          <w:tcPr>
                            <w:tcW w:w="1350" w:type="dxa"/>
                          </w:tcPr>
                          <w:p w14:paraId="4D161A35" w14:textId="480C82A3" w:rsidR="0063605C" w:rsidRPr="00D65FAF" w:rsidRDefault="0045066C" w:rsidP="008A0536">
                            <w:pPr>
                              <w:pStyle w:val="5E-TABLECELL"/>
                            </w:pPr>
                            <w:r>
                              <w:t>5</w:t>
                            </w:r>
                          </w:p>
                        </w:tc>
                        <w:tc>
                          <w:tcPr>
                            <w:tcW w:w="1890" w:type="dxa"/>
                          </w:tcPr>
                          <w:p w14:paraId="63F8341A" w14:textId="33CBFF31" w:rsidR="0063605C" w:rsidRPr="00D65FAF" w:rsidRDefault="0063605C" w:rsidP="008A0536">
                            <w:pPr>
                              <w:pStyle w:val="5E-TABLECELL"/>
                            </w:pPr>
                            <w:r>
                              <w:t>2nd</w:t>
                            </w:r>
                          </w:p>
                        </w:tc>
                      </w:tr>
                      <w:tr w:rsidR="0063605C" w:rsidRPr="00D65FAF" w14:paraId="396685C6"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4C726D34" w14:textId="77777777" w:rsidR="0063605C" w:rsidRPr="00D65FAF" w:rsidRDefault="0063605C" w:rsidP="008A0536">
                            <w:pPr>
                              <w:pStyle w:val="5E-TABLECELL"/>
                            </w:pPr>
                            <w:r w:rsidRPr="00D65FAF">
                              <w:t>6th</w:t>
                            </w:r>
                          </w:p>
                        </w:tc>
                        <w:tc>
                          <w:tcPr>
                            <w:tcW w:w="800" w:type="dxa"/>
                          </w:tcPr>
                          <w:p w14:paraId="5CD44958" w14:textId="0B85A91A" w:rsidR="0063605C" w:rsidRPr="00D65FAF" w:rsidRDefault="0063605C" w:rsidP="008A0536">
                            <w:pPr>
                              <w:pStyle w:val="5E-TABLECELL"/>
                            </w:pPr>
                            <w:r>
                              <w:t>8</w:t>
                            </w:r>
                          </w:p>
                        </w:tc>
                        <w:tc>
                          <w:tcPr>
                            <w:tcW w:w="889" w:type="dxa"/>
                          </w:tcPr>
                          <w:p w14:paraId="2BC00DCA" w14:textId="1D79CFBD" w:rsidR="0063605C" w:rsidRPr="00D65FAF" w:rsidRDefault="0080549A" w:rsidP="008A0536">
                            <w:pPr>
                              <w:pStyle w:val="5E-TABLECELL"/>
                            </w:pPr>
                            <w:r>
                              <w:t>2</w:t>
                            </w:r>
                          </w:p>
                        </w:tc>
                        <w:tc>
                          <w:tcPr>
                            <w:tcW w:w="1350" w:type="dxa"/>
                          </w:tcPr>
                          <w:p w14:paraId="570E8C8F" w14:textId="4B998BA3" w:rsidR="0063605C" w:rsidRPr="00D65FAF" w:rsidRDefault="0045066C" w:rsidP="008A0536">
                            <w:pPr>
                              <w:pStyle w:val="5E-TABLECELL"/>
                            </w:pPr>
                            <w:r>
                              <w:t>5</w:t>
                            </w:r>
                          </w:p>
                        </w:tc>
                        <w:tc>
                          <w:tcPr>
                            <w:tcW w:w="1890" w:type="dxa"/>
                          </w:tcPr>
                          <w:p w14:paraId="643330C0" w14:textId="27560616" w:rsidR="0063605C" w:rsidRPr="00D65FAF" w:rsidRDefault="0063605C" w:rsidP="008A0536">
                            <w:pPr>
                              <w:pStyle w:val="5E-TABLECELL"/>
                            </w:pPr>
                            <w:r>
                              <w:t>2nd</w:t>
                            </w:r>
                          </w:p>
                        </w:tc>
                      </w:tr>
                      <w:tr w:rsidR="0063605C" w:rsidRPr="00D65FAF" w14:paraId="38A16985" w14:textId="77777777" w:rsidTr="00B6656F">
                        <w:trPr>
                          <w:cnfStyle w:val="000000100000" w:firstRow="0" w:lastRow="0" w:firstColumn="0" w:lastColumn="0" w:oddVBand="0" w:evenVBand="0" w:oddHBand="1" w:evenHBand="0" w:firstRowFirstColumn="0" w:firstRowLastColumn="0" w:lastRowFirstColumn="0" w:lastRowLastColumn="0"/>
                          <w:trHeight w:val="249"/>
                        </w:trPr>
                        <w:tc>
                          <w:tcPr>
                            <w:tcW w:w="741" w:type="dxa"/>
                          </w:tcPr>
                          <w:p w14:paraId="2D26CB75" w14:textId="77777777" w:rsidR="0063605C" w:rsidRPr="00D65FAF" w:rsidRDefault="0063605C" w:rsidP="008A0536">
                            <w:pPr>
                              <w:pStyle w:val="5E-TABLECELL"/>
                            </w:pPr>
                            <w:r w:rsidRPr="00D65FAF">
                              <w:t>7th</w:t>
                            </w:r>
                          </w:p>
                        </w:tc>
                        <w:tc>
                          <w:tcPr>
                            <w:tcW w:w="800" w:type="dxa"/>
                          </w:tcPr>
                          <w:p w14:paraId="445808C4" w14:textId="3855AEB5" w:rsidR="0063605C" w:rsidRDefault="0063605C" w:rsidP="008A0536">
                            <w:pPr>
                              <w:pStyle w:val="5E-TABLECELL"/>
                            </w:pPr>
                            <w:r>
                              <w:t>8</w:t>
                            </w:r>
                          </w:p>
                        </w:tc>
                        <w:tc>
                          <w:tcPr>
                            <w:tcW w:w="889" w:type="dxa"/>
                          </w:tcPr>
                          <w:p w14:paraId="34F0E912" w14:textId="652344E6" w:rsidR="0063605C" w:rsidRPr="00D65FAF" w:rsidRDefault="0080549A" w:rsidP="008A0536">
                            <w:pPr>
                              <w:pStyle w:val="5E-TABLECELL"/>
                            </w:pPr>
                            <w:r>
                              <w:t>2</w:t>
                            </w:r>
                          </w:p>
                        </w:tc>
                        <w:tc>
                          <w:tcPr>
                            <w:tcW w:w="1350" w:type="dxa"/>
                          </w:tcPr>
                          <w:p w14:paraId="00552910" w14:textId="6D874ACA" w:rsidR="0063605C" w:rsidRPr="00D65FAF" w:rsidRDefault="0045066C" w:rsidP="008A0536">
                            <w:pPr>
                              <w:pStyle w:val="5E-TABLECELL"/>
                            </w:pPr>
                            <w:r>
                              <w:t>6</w:t>
                            </w:r>
                          </w:p>
                        </w:tc>
                        <w:tc>
                          <w:tcPr>
                            <w:tcW w:w="1890" w:type="dxa"/>
                          </w:tcPr>
                          <w:p w14:paraId="5E1506D4" w14:textId="214C2726" w:rsidR="0063605C" w:rsidRPr="00D65FAF" w:rsidRDefault="0063605C" w:rsidP="008A0536">
                            <w:pPr>
                              <w:pStyle w:val="5E-TABLECELL"/>
                            </w:pPr>
                            <w:r>
                              <w:t>2nd</w:t>
                            </w:r>
                          </w:p>
                        </w:tc>
                      </w:tr>
                      <w:tr w:rsidR="0063605C" w:rsidRPr="00D65FAF" w14:paraId="73EC3FC0"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2359E9B6" w14:textId="77777777" w:rsidR="0063605C" w:rsidRPr="00D65FAF" w:rsidRDefault="0063605C" w:rsidP="008A0536">
                            <w:pPr>
                              <w:pStyle w:val="5E-TABLECELL"/>
                            </w:pPr>
                            <w:r w:rsidRPr="00D65FAF">
                              <w:t>8th</w:t>
                            </w:r>
                          </w:p>
                        </w:tc>
                        <w:tc>
                          <w:tcPr>
                            <w:tcW w:w="800" w:type="dxa"/>
                          </w:tcPr>
                          <w:p w14:paraId="4B67AF27" w14:textId="35F6106B" w:rsidR="0063605C" w:rsidRPr="00D65FAF" w:rsidRDefault="0063605C" w:rsidP="008A0536">
                            <w:pPr>
                              <w:pStyle w:val="5E-TABLECELL"/>
                            </w:pPr>
                            <w:r>
                              <w:t>8</w:t>
                            </w:r>
                          </w:p>
                        </w:tc>
                        <w:tc>
                          <w:tcPr>
                            <w:tcW w:w="889" w:type="dxa"/>
                          </w:tcPr>
                          <w:p w14:paraId="03B7F347" w14:textId="15171116" w:rsidR="0063605C" w:rsidRPr="00D65FAF" w:rsidRDefault="0080549A" w:rsidP="008A0536">
                            <w:pPr>
                              <w:pStyle w:val="5E-TABLECELL"/>
                            </w:pPr>
                            <w:r>
                              <w:t>2</w:t>
                            </w:r>
                          </w:p>
                        </w:tc>
                        <w:tc>
                          <w:tcPr>
                            <w:tcW w:w="1350" w:type="dxa"/>
                          </w:tcPr>
                          <w:p w14:paraId="63B7424F" w14:textId="1DABF131" w:rsidR="0063605C" w:rsidRPr="00D65FAF" w:rsidRDefault="0063605C" w:rsidP="008A0536">
                            <w:pPr>
                              <w:pStyle w:val="5E-TABLECELL"/>
                            </w:pPr>
                            <w:r>
                              <w:t>6</w:t>
                            </w:r>
                          </w:p>
                        </w:tc>
                        <w:tc>
                          <w:tcPr>
                            <w:tcW w:w="1890" w:type="dxa"/>
                          </w:tcPr>
                          <w:p w14:paraId="0877B40F" w14:textId="69E2D14C" w:rsidR="0063605C" w:rsidRPr="00D65FAF" w:rsidRDefault="0063605C" w:rsidP="008A0536">
                            <w:pPr>
                              <w:pStyle w:val="5E-TABLECELL"/>
                            </w:pPr>
                            <w:r>
                              <w:t>2nd</w:t>
                            </w:r>
                          </w:p>
                        </w:tc>
                      </w:tr>
                      <w:tr w:rsidR="0063605C" w:rsidRPr="00D65FAF" w14:paraId="3A723D33" w14:textId="77777777" w:rsidTr="00B6656F">
                        <w:trPr>
                          <w:cnfStyle w:val="000000100000" w:firstRow="0" w:lastRow="0" w:firstColumn="0" w:lastColumn="0" w:oddVBand="0" w:evenVBand="0" w:oddHBand="1" w:evenHBand="0" w:firstRowFirstColumn="0" w:firstRowLastColumn="0" w:lastRowFirstColumn="0" w:lastRowLastColumn="0"/>
                          <w:trHeight w:val="513"/>
                        </w:trPr>
                        <w:tc>
                          <w:tcPr>
                            <w:tcW w:w="741" w:type="dxa"/>
                          </w:tcPr>
                          <w:p w14:paraId="49568D61" w14:textId="77777777" w:rsidR="0063605C" w:rsidRPr="00D65FAF" w:rsidRDefault="0063605C" w:rsidP="002C60FF">
                            <w:pPr>
                              <w:pStyle w:val="5E-TABLECELL"/>
                            </w:pPr>
                            <w:r w:rsidRPr="00D65FAF">
                              <w:t>9th</w:t>
                            </w:r>
                          </w:p>
                        </w:tc>
                        <w:tc>
                          <w:tcPr>
                            <w:tcW w:w="800" w:type="dxa"/>
                          </w:tcPr>
                          <w:p w14:paraId="187A99FB" w14:textId="52EEFCBF" w:rsidR="0063605C" w:rsidRDefault="0063605C" w:rsidP="002C60FF">
                            <w:pPr>
                              <w:pStyle w:val="5E-TABLECELL"/>
                            </w:pPr>
                            <w:r>
                              <w:t>9</w:t>
                            </w:r>
                          </w:p>
                        </w:tc>
                        <w:tc>
                          <w:tcPr>
                            <w:tcW w:w="889" w:type="dxa"/>
                          </w:tcPr>
                          <w:p w14:paraId="70CC292D" w14:textId="30F73131" w:rsidR="0063605C" w:rsidRPr="00D65FAF" w:rsidRDefault="0080549A" w:rsidP="002C60FF">
                            <w:pPr>
                              <w:pStyle w:val="5E-TABLECELL"/>
                            </w:pPr>
                            <w:r>
                              <w:t>2</w:t>
                            </w:r>
                          </w:p>
                        </w:tc>
                        <w:tc>
                          <w:tcPr>
                            <w:tcW w:w="1350" w:type="dxa"/>
                          </w:tcPr>
                          <w:p w14:paraId="3272008F" w14:textId="796DDFD8" w:rsidR="0063605C" w:rsidRPr="00D65FAF" w:rsidRDefault="0045066C" w:rsidP="002C60FF">
                            <w:pPr>
                              <w:pStyle w:val="5E-TABLECELL"/>
                            </w:pPr>
                            <w:r>
                              <w:t>7</w:t>
                            </w:r>
                          </w:p>
                        </w:tc>
                        <w:tc>
                          <w:tcPr>
                            <w:tcW w:w="1890" w:type="dxa"/>
                          </w:tcPr>
                          <w:p w14:paraId="5A8C47A3" w14:textId="31C9A8E7" w:rsidR="0063605C" w:rsidRPr="00D65FAF" w:rsidRDefault="0063605C" w:rsidP="002C60FF">
                            <w:pPr>
                              <w:pStyle w:val="5E-TABLECELL"/>
                            </w:pPr>
                            <w:r>
                              <w:t>3rd</w:t>
                            </w:r>
                          </w:p>
                        </w:tc>
                      </w:tr>
                      <w:tr w:rsidR="0063605C" w:rsidRPr="00D65FAF" w14:paraId="7E32D5A4"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4BA2AAAA" w14:textId="77777777" w:rsidR="0063605C" w:rsidRPr="00D65FAF" w:rsidRDefault="0063605C" w:rsidP="002C60FF">
                            <w:pPr>
                              <w:pStyle w:val="5E-TABLECELL"/>
                            </w:pPr>
                            <w:r w:rsidRPr="00D65FAF">
                              <w:t>10th</w:t>
                            </w:r>
                          </w:p>
                        </w:tc>
                        <w:tc>
                          <w:tcPr>
                            <w:tcW w:w="800" w:type="dxa"/>
                          </w:tcPr>
                          <w:p w14:paraId="3A7A0D21" w14:textId="485A51E1" w:rsidR="0063605C" w:rsidRPr="00D65FAF" w:rsidRDefault="0063605C" w:rsidP="002C60FF">
                            <w:pPr>
                              <w:pStyle w:val="5E-TABLECELL"/>
                            </w:pPr>
                            <w:r>
                              <w:t>10</w:t>
                            </w:r>
                          </w:p>
                        </w:tc>
                        <w:tc>
                          <w:tcPr>
                            <w:tcW w:w="889" w:type="dxa"/>
                          </w:tcPr>
                          <w:p w14:paraId="3D72B3AB" w14:textId="1626E11F" w:rsidR="0063605C" w:rsidRPr="00D65FAF" w:rsidRDefault="0080549A" w:rsidP="002C60FF">
                            <w:pPr>
                              <w:pStyle w:val="5E-TABLECELL"/>
                            </w:pPr>
                            <w:r>
                              <w:t>3</w:t>
                            </w:r>
                          </w:p>
                        </w:tc>
                        <w:tc>
                          <w:tcPr>
                            <w:tcW w:w="1350" w:type="dxa"/>
                          </w:tcPr>
                          <w:p w14:paraId="77568EDD" w14:textId="79083547" w:rsidR="0063605C" w:rsidRPr="00D65FAF" w:rsidRDefault="0063605C" w:rsidP="002C60FF">
                            <w:pPr>
                              <w:pStyle w:val="5E-TABLECELL"/>
                            </w:pPr>
                            <w:r>
                              <w:t>7</w:t>
                            </w:r>
                          </w:p>
                        </w:tc>
                        <w:tc>
                          <w:tcPr>
                            <w:tcW w:w="1890" w:type="dxa"/>
                          </w:tcPr>
                          <w:p w14:paraId="4EB3B95B" w14:textId="668EB88B" w:rsidR="0063605C" w:rsidRPr="00D65FAF" w:rsidRDefault="0063605C" w:rsidP="002C60FF">
                            <w:pPr>
                              <w:pStyle w:val="5E-TABLECELL"/>
                            </w:pPr>
                            <w:r>
                              <w:t>3rd</w:t>
                            </w:r>
                          </w:p>
                        </w:tc>
                      </w:tr>
                      <w:tr w:rsidR="0063605C" w:rsidRPr="00D65FAF" w14:paraId="7DCEB513"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7F3B027D" w14:textId="77777777" w:rsidR="0063605C" w:rsidRPr="00D65FAF" w:rsidRDefault="0063605C" w:rsidP="002C60FF">
                            <w:pPr>
                              <w:pStyle w:val="5E-TABLECELL"/>
                            </w:pPr>
                            <w:r w:rsidRPr="00D65FAF">
                              <w:t>11th</w:t>
                            </w:r>
                          </w:p>
                        </w:tc>
                        <w:tc>
                          <w:tcPr>
                            <w:tcW w:w="800" w:type="dxa"/>
                          </w:tcPr>
                          <w:p w14:paraId="15DB76D0" w14:textId="0F7FDFE1" w:rsidR="0063605C" w:rsidRDefault="0063605C" w:rsidP="002C60FF">
                            <w:pPr>
                              <w:pStyle w:val="5E-TABLECELL"/>
                            </w:pPr>
                            <w:r>
                              <w:t>10</w:t>
                            </w:r>
                          </w:p>
                        </w:tc>
                        <w:tc>
                          <w:tcPr>
                            <w:tcW w:w="889" w:type="dxa"/>
                          </w:tcPr>
                          <w:p w14:paraId="268863DD" w14:textId="6C971E34" w:rsidR="0063605C" w:rsidRPr="00D65FAF" w:rsidRDefault="0080549A" w:rsidP="002C60FF">
                            <w:pPr>
                              <w:pStyle w:val="5E-TABLECELL"/>
                            </w:pPr>
                            <w:r>
                              <w:t>3</w:t>
                            </w:r>
                          </w:p>
                        </w:tc>
                        <w:tc>
                          <w:tcPr>
                            <w:tcW w:w="1350" w:type="dxa"/>
                          </w:tcPr>
                          <w:p w14:paraId="1F69D7B7" w14:textId="4AF0E12C" w:rsidR="0063605C" w:rsidRPr="00D65FAF" w:rsidRDefault="0063605C" w:rsidP="002C60FF">
                            <w:pPr>
                              <w:pStyle w:val="5E-TABLECELL"/>
                            </w:pPr>
                            <w:r>
                              <w:t>8</w:t>
                            </w:r>
                          </w:p>
                        </w:tc>
                        <w:tc>
                          <w:tcPr>
                            <w:tcW w:w="1890" w:type="dxa"/>
                          </w:tcPr>
                          <w:p w14:paraId="3A854C44" w14:textId="3DF91516" w:rsidR="0063605C" w:rsidRPr="00D65FAF" w:rsidRDefault="0063605C" w:rsidP="002C60FF">
                            <w:pPr>
                              <w:pStyle w:val="5E-TABLECELL"/>
                            </w:pPr>
                            <w:r>
                              <w:t>3rd</w:t>
                            </w:r>
                          </w:p>
                        </w:tc>
                      </w:tr>
                      <w:tr w:rsidR="0063605C" w:rsidRPr="00D65FAF" w14:paraId="5A2A43B0"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7E05A7BD" w14:textId="77777777" w:rsidR="0063605C" w:rsidRPr="00D65FAF" w:rsidRDefault="0063605C" w:rsidP="002C60FF">
                            <w:pPr>
                              <w:pStyle w:val="5E-TABLECELL"/>
                            </w:pPr>
                            <w:r w:rsidRPr="00D65FAF">
                              <w:t>12th</w:t>
                            </w:r>
                          </w:p>
                        </w:tc>
                        <w:tc>
                          <w:tcPr>
                            <w:tcW w:w="800" w:type="dxa"/>
                          </w:tcPr>
                          <w:p w14:paraId="3A00F805" w14:textId="01CB5892" w:rsidR="0063605C" w:rsidRPr="00D65FAF" w:rsidRDefault="0063605C" w:rsidP="002C60FF">
                            <w:pPr>
                              <w:pStyle w:val="5E-TABLECELL"/>
                            </w:pPr>
                            <w:r>
                              <w:t>10</w:t>
                            </w:r>
                          </w:p>
                        </w:tc>
                        <w:tc>
                          <w:tcPr>
                            <w:tcW w:w="889" w:type="dxa"/>
                          </w:tcPr>
                          <w:p w14:paraId="18A55FA2" w14:textId="7C6E96B7" w:rsidR="0063605C" w:rsidRPr="00D65FAF" w:rsidRDefault="0080549A" w:rsidP="002C60FF">
                            <w:pPr>
                              <w:pStyle w:val="5E-TABLECELL"/>
                            </w:pPr>
                            <w:r>
                              <w:t>3</w:t>
                            </w:r>
                          </w:p>
                        </w:tc>
                        <w:tc>
                          <w:tcPr>
                            <w:tcW w:w="1350" w:type="dxa"/>
                          </w:tcPr>
                          <w:p w14:paraId="5237A31E" w14:textId="15FB42E8" w:rsidR="0063605C" w:rsidRPr="00D65FAF" w:rsidRDefault="0063605C" w:rsidP="002C60FF">
                            <w:pPr>
                              <w:pStyle w:val="5E-TABLECELL"/>
                            </w:pPr>
                            <w:r>
                              <w:t>8</w:t>
                            </w:r>
                          </w:p>
                        </w:tc>
                        <w:tc>
                          <w:tcPr>
                            <w:tcW w:w="1890" w:type="dxa"/>
                          </w:tcPr>
                          <w:p w14:paraId="3B79A4CB" w14:textId="06CB9C79" w:rsidR="0063605C" w:rsidRPr="00D65FAF" w:rsidRDefault="0063605C" w:rsidP="002C60FF">
                            <w:pPr>
                              <w:pStyle w:val="5E-TABLECELL"/>
                            </w:pPr>
                            <w:r>
                              <w:t>3rd</w:t>
                            </w:r>
                          </w:p>
                        </w:tc>
                      </w:tr>
                      <w:tr w:rsidR="0063605C" w:rsidRPr="00D65FAF" w14:paraId="705F40EA" w14:textId="77777777" w:rsidTr="00B6656F">
                        <w:trPr>
                          <w:cnfStyle w:val="000000100000" w:firstRow="0" w:lastRow="0" w:firstColumn="0" w:lastColumn="0" w:oddVBand="0" w:evenVBand="0" w:oddHBand="1" w:evenHBand="0" w:firstRowFirstColumn="0" w:firstRowLastColumn="0" w:lastRowFirstColumn="0" w:lastRowLastColumn="0"/>
                          <w:trHeight w:val="513"/>
                        </w:trPr>
                        <w:tc>
                          <w:tcPr>
                            <w:tcW w:w="741" w:type="dxa"/>
                          </w:tcPr>
                          <w:p w14:paraId="22738D2F" w14:textId="77777777" w:rsidR="0063605C" w:rsidRPr="00D65FAF" w:rsidRDefault="0063605C" w:rsidP="002C60FF">
                            <w:pPr>
                              <w:pStyle w:val="5E-TABLECELL"/>
                            </w:pPr>
                            <w:r w:rsidRPr="00D65FAF">
                              <w:t>13th</w:t>
                            </w:r>
                          </w:p>
                        </w:tc>
                        <w:tc>
                          <w:tcPr>
                            <w:tcW w:w="800" w:type="dxa"/>
                          </w:tcPr>
                          <w:p w14:paraId="45FBFA2C" w14:textId="119B03F9" w:rsidR="0063605C" w:rsidRDefault="0063605C" w:rsidP="002C60FF">
                            <w:pPr>
                              <w:pStyle w:val="5E-TABLECELL"/>
                            </w:pPr>
                            <w:r>
                              <w:t>16</w:t>
                            </w:r>
                          </w:p>
                        </w:tc>
                        <w:tc>
                          <w:tcPr>
                            <w:tcW w:w="889" w:type="dxa"/>
                          </w:tcPr>
                          <w:p w14:paraId="485F3D03" w14:textId="3998E4FD" w:rsidR="0063605C" w:rsidRPr="00D65FAF" w:rsidRDefault="0080549A" w:rsidP="002C60FF">
                            <w:pPr>
                              <w:pStyle w:val="5E-TABLECELL"/>
                            </w:pPr>
                            <w:r>
                              <w:t>3</w:t>
                            </w:r>
                          </w:p>
                        </w:tc>
                        <w:tc>
                          <w:tcPr>
                            <w:tcW w:w="1350" w:type="dxa"/>
                          </w:tcPr>
                          <w:p w14:paraId="55407DC1" w14:textId="634283AA" w:rsidR="0063605C" w:rsidRPr="00D65FAF" w:rsidRDefault="0063605C" w:rsidP="002C60FF">
                            <w:pPr>
                              <w:pStyle w:val="5E-TABLECELL"/>
                            </w:pPr>
                            <w:r>
                              <w:t>9</w:t>
                            </w:r>
                          </w:p>
                        </w:tc>
                        <w:tc>
                          <w:tcPr>
                            <w:tcW w:w="1890" w:type="dxa"/>
                          </w:tcPr>
                          <w:p w14:paraId="26253074" w14:textId="386B4EC5" w:rsidR="0063605C" w:rsidRPr="00D65FAF" w:rsidRDefault="0063605C" w:rsidP="002C60FF">
                            <w:pPr>
                              <w:pStyle w:val="5E-TABLECELL"/>
                            </w:pPr>
                            <w:r w:rsidRPr="00D65FAF">
                              <w:t>4</w:t>
                            </w:r>
                            <w:r>
                              <w:t>th</w:t>
                            </w:r>
                          </w:p>
                        </w:tc>
                      </w:tr>
                      <w:tr w:rsidR="0063605C" w:rsidRPr="00D65FAF" w14:paraId="278FC3CB"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114A3172" w14:textId="77777777" w:rsidR="0063605C" w:rsidRPr="00D65FAF" w:rsidRDefault="0063605C" w:rsidP="002C60FF">
                            <w:pPr>
                              <w:pStyle w:val="5E-TABLECELL"/>
                            </w:pPr>
                            <w:r w:rsidRPr="00D65FAF">
                              <w:t>14th</w:t>
                            </w:r>
                          </w:p>
                        </w:tc>
                        <w:tc>
                          <w:tcPr>
                            <w:tcW w:w="800" w:type="dxa"/>
                          </w:tcPr>
                          <w:p w14:paraId="66578D32" w14:textId="3876BDFB" w:rsidR="0063605C" w:rsidRPr="00D65FAF" w:rsidRDefault="0063605C" w:rsidP="002C60FF">
                            <w:pPr>
                              <w:pStyle w:val="5E-TABLECELL"/>
                            </w:pPr>
                            <w:r>
                              <w:t>16</w:t>
                            </w:r>
                          </w:p>
                        </w:tc>
                        <w:tc>
                          <w:tcPr>
                            <w:tcW w:w="889" w:type="dxa"/>
                          </w:tcPr>
                          <w:p w14:paraId="0F702DE0" w14:textId="39959727" w:rsidR="0063605C" w:rsidRPr="00D65FAF" w:rsidRDefault="0080549A" w:rsidP="002C60FF">
                            <w:pPr>
                              <w:pStyle w:val="5E-TABLECELL"/>
                            </w:pPr>
                            <w:r>
                              <w:t>3</w:t>
                            </w:r>
                          </w:p>
                        </w:tc>
                        <w:tc>
                          <w:tcPr>
                            <w:tcW w:w="1350" w:type="dxa"/>
                          </w:tcPr>
                          <w:p w14:paraId="47D0AC80" w14:textId="0BED1BB3" w:rsidR="0063605C" w:rsidRPr="00D65FAF" w:rsidRDefault="0063605C" w:rsidP="002C60FF">
                            <w:pPr>
                              <w:pStyle w:val="5E-TABLECELL"/>
                            </w:pPr>
                            <w:r>
                              <w:t>1</w:t>
                            </w:r>
                            <w:r w:rsidR="0045066C">
                              <w:t>0</w:t>
                            </w:r>
                          </w:p>
                        </w:tc>
                        <w:tc>
                          <w:tcPr>
                            <w:tcW w:w="1890" w:type="dxa"/>
                          </w:tcPr>
                          <w:p w14:paraId="2B769593" w14:textId="77188EFD" w:rsidR="0063605C" w:rsidRPr="00D65FAF" w:rsidRDefault="0063605C" w:rsidP="002C60FF">
                            <w:pPr>
                              <w:pStyle w:val="5E-TABLECELL"/>
                            </w:pPr>
                            <w:r w:rsidRPr="00D65FAF">
                              <w:t>4</w:t>
                            </w:r>
                            <w:r>
                              <w:t>th</w:t>
                            </w:r>
                          </w:p>
                        </w:tc>
                      </w:tr>
                      <w:tr w:rsidR="0063605C" w:rsidRPr="00D65FAF" w14:paraId="527B6D97" w14:textId="77777777" w:rsidTr="00B6656F">
                        <w:trPr>
                          <w:cnfStyle w:val="000000100000" w:firstRow="0" w:lastRow="0" w:firstColumn="0" w:lastColumn="0" w:oddVBand="0" w:evenVBand="0" w:oddHBand="1" w:evenHBand="0" w:firstRowFirstColumn="0" w:firstRowLastColumn="0" w:lastRowFirstColumn="0" w:lastRowLastColumn="0"/>
                          <w:trHeight w:val="249"/>
                        </w:trPr>
                        <w:tc>
                          <w:tcPr>
                            <w:tcW w:w="741" w:type="dxa"/>
                          </w:tcPr>
                          <w:p w14:paraId="5157025C" w14:textId="77777777" w:rsidR="0063605C" w:rsidRPr="00D65FAF" w:rsidRDefault="0063605C" w:rsidP="002C60FF">
                            <w:pPr>
                              <w:pStyle w:val="5E-TABLECELL"/>
                            </w:pPr>
                            <w:r w:rsidRPr="00D65FAF">
                              <w:t>15th</w:t>
                            </w:r>
                          </w:p>
                        </w:tc>
                        <w:tc>
                          <w:tcPr>
                            <w:tcW w:w="800" w:type="dxa"/>
                          </w:tcPr>
                          <w:p w14:paraId="1202656E" w14:textId="7A354A58" w:rsidR="0063605C" w:rsidRDefault="0063605C" w:rsidP="002C60FF">
                            <w:pPr>
                              <w:pStyle w:val="5E-TABLECELL"/>
                            </w:pPr>
                            <w:r>
                              <w:t>16</w:t>
                            </w:r>
                          </w:p>
                        </w:tc>
                        <w:tc>
                          <w:tcPr>
                            <w:tcW w:w="889" w:type="dxa"/>
                          </w:tcPr>
                          <w:p w14:paraId="5E2C712C" w14:textId="3AD47375" w:rsidR="0063605C" w:rsidRPr="00D65FAF" w:rsidRDefault="0080549A" w:rsidP="002C60FF">
                            <w:pPr>
                              <w:pStyle w:val="5E-TABLECELL"/>
                            </w:pPr>
                            <w:r>
                              <w:t>3</w:t>
                            </w:r>
                          </w:p>
                        </w:tc>
                        <w:tc>
                          <w:tcPr>
                            <w:tcW w:w="1350" w:type="dxa"/>
                          </w:tcPr>
                          <w:p w14:paraId="00F9F6EB" w14:textId="5EC14D58" w:rsidR="0063605C" w:rsidRPr="00D65FAF" w:rsidRDefault="0063605C" w:rsidP="002C60FF">
                            <w:pPr>
                              <w:pStyle w:val="5E-TABLECELL"/>
                            </w:pPr>
                            <w:r>
                              <w:t>10</w:t>
                            </w:r>
                          </w:p>
                        </w:tc>
                        <w:tc>
                          <w:tcPr>
                            <w:tcW w:w="1890" w:type="dxa"/>
                          </w:tcPr>
                          <w:p w14:paraId="10825391" w14:textId="2069AA49" w:rsidR="0063605C" w:rsidRPr="00D65FAF" w:rsidRDefault="0063605C" w:rsidP="002C60FF">
                            <w:pPr>
                              <w:pStyle w:val="5E-TABLECELL"/>
                            </w:pPr>
                            <w:r w:rsidRPr="00D65FAF">
                              <w:t>4</w:t>
                            </w:r>
                            <w:r>
                              <w:t>th</w:t>
                            </w:r>
                          </w:p>
                        </w:tc>
                      </w:tr>
                      <w:tr w:rsidR="0063605C" w:rsidRPr="00D65FAF" w14:paraId="0973BBAA"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64282DC5" w14:textId="77777777" w:rsidR="0063605C" w:rsidRPr="00D65FAF" w:rsidRDefault="0063605C" w:rsidP="002C60FF">
                            <w:pPr>
                              <w:pStyle w:val="5E-TABLECELL"/>
                            </w:pPr>
                            <w:r w:rsidRPr="00D65FAF">
                              <w:t>16th</w:t>
                            </w:r>
                          </w:p>
                        </w:tc>
                        <w:tc>
                          <w:tcPr>
                            <w:tcW w:w="800" w:type="dxa"/>
                          </w:tcPr>
                          <w:p w14:paraId="7470B854" w14:textId="5472BEDF" w:rsidR="0063605C" w:rsidRPr="00D65FAF" w:rsidRDefault="0063605C" w:rsidP="002C60FF">
                            <w:pPr>
                              <w:pStyle w:val="5E-TABLECELL"/>
                            </w:pPr>
                            <w:r>
                              <w:t>19</w:t>
                            </w:r>
                          </w:p>
                        </w:tc>
                        <w:tc>
                          <w:tcPr>
                            <w:tcW w:w="889" w:type="dxa"/>
                          </w:tcPr>
                          <w:p w14:paraId="67EEC14C" w14:textId="035E2381" w:rsidR="0063605C" w:rsidRPr="00D65FAF" w:rsidRDefault="0080549A" w:rsidP="002C60FF">
                            <w:pPr>
                              <w:pStyle w:val="5E-TABLECELL"/>
                            </w:pPr>
                            <w:r>
                              <w:t>3</w:t>
                            </w:r>
                          </w:p>
                        </w:tc>
                        <w:tc>
                          <w:tcPr>
                            <w:tcW w:w="1350" w:type="dxa"/>
                          </w:tcPr>
                          <w:p w14:paraId="235C5F96" w14:textId="622D92FF" w:rsidR="0063605C" w:rsidRPr="00D65FAF" w:rsidRDefault="0063605C" w:rsidP="002C60FF">
                            <w:pPr>
                              <w:pStyle w:val="5E-TABLECELL"/>
                            </w:pPr>
                            <w:r>
                              <w:t>11</w:t>
                            </w:r>
                          </w:p>
                        </w:tc>
                        <w:tc>
                          <w:tcPr>
                            <w:tcW w:w="1890" w:type="dxa"/>
                          </w:tcPr>
                          <w:p w14:paraId="29CBB4B7" w14:textId="416DCE0F" w:rsidR="0063605C" w:rsidRPr="00D65FAF" w:rsidRDefault="0063605C" w:rsidP="002C60FF">
                            <w:pPr>
                              <w:pStyle w:val="5E-TABLECELL"/>
                            </w:pPr>
                            <w:r w:rsidRPr="00D65FAF">
                              <w:t>4</w:t>
                            </w:r>
                            <w:r>
                              <w:t>th</w:t>
                            </w:r>
                          </w:p>
                        </w:tc>
                      </w:tr>
                      <w:tr w:rsidR="0063605C" w:rsidRPr="00D65FAF" w14:paraId="5C146D84" w14:textId="77777777" w:rsidTr="00B6656F">
                        <w:trPr>
                          <w:cnfStyle w:val="000000100000" w:firstRow="0" w:lastRow="0" w:firstColumn="0" w:lastColumn="0" w:oddVBand="0" w:evenVBand="0" w:oddHBand="1" w:evenHBand="0" w:firstRowFirstColumn="0" w:firstRowLastColumn="0" w:lastRowFirstColumn="0" w:lastRowLastColumn="0"/>
                          <w:trHeight w:val="273"/>
                        </w:trPr>
                        <w:tc>
                          <w:tcPr>
                            <w:tcW w:w="741" w:type="dxa"/>
                          </w:tcPr>
                          <w:p w14:paraId="37F32BF8" w14:textId="77777777" w:rsidR="0063605C" w:rsidRPr="00D65FAF" w:rsidRDefault="0063605C" w:rsidP="002C60FF">
                            <w:pPr>
                              <w:pStyle w:val="5E-TABLECELL"/>
                            </w:pPr>
                            <w:r w:rsidRPr="00D65FAF">
                              <w:t>17th</w:t>
                            </w:r>
                          </w:p>
                        </w:tc>
                        <w:tc>
                          <w:tcPr>
                            <w:tcW w:w="800" w:type="dxa"/>
                          </w:tcPr>
                          <w:p w14:paraId="06EAA050" w14:textId="202676B9" w:rsidR="0063605C" w:rsidRDefault="0063605C" w:rsidP="002C60FF">
                            <w:pPr>
                              <w:pStyle w:val="5E-TABLECELL"/>
                            </w:pPr>
                            <w:r>
                              <w:t>19</w:t>
                            </w:r>
                          </w:p>
                        </w:tc>
                        <w:tc>
                          <w:tcPr>
                            <w:tcW w:w="889" w:type="dxa"/>
                          </w:tcPr>
                          <w:p w14:paraId="6F5C00DA" w14:textId="51D7FCBC" w:rsidR="0063605C" w:rsidRPr="0080549A" w:rsidRDefault="0080549A" w:rsidP="002C60FF">
                            <w:pPr>
                              <w:pStyle w:val="5E-TABLECELL"/>
                              <w:rPr>
                                <w:rFonts w:ascii="Times New Roman" w:hAnsi="Times New Roman" w:cs="Times New Roman"/>
                                <w:sz w:val="24"/>
                                <w:szCs w:val="24"/>
                                <w:vertAlign w:val="superscript"/>
                              </w:rPr>
                            </w:pPr>
                            <w:r>
                              <w:t>3</w:t>
                            </w:r>
                          </w:p>
                        </w:tc>
                        <w:tc>
                          <w:tcPr>
                            <w:tcW w:w="1350" w:type="dxa"/>
                          </w:tcPr>
                          <w:p w14:paraId="7214E105" w14:textId="03504FB4" w:rsidR="0063605C" w:rsidRPr="002C60FF" w:rsidRDefault="0063605C" w:rsidP="002C60FF">
                            <w:pPr>
                              <w:pStyle w:val="5E-TABLECELL"/>
                              <w:rPr>
                                <w:vertAlign w:val="superscript"/>
                              </w:rPr>
                            </w:pPr>
                            <w:r>
                              <w:t>11</w:t>
                            </w:r>
                          </w:p>
                        </w:tc>
                        <w:tc>
                          <w:tcPr>
                            <w:tcW w:w="1890" w:type="dxa"/>
                          </w:tcPr>
                          <w:p w14:paraId="2609735B" w14:textId="6E74E52E" w:rsidR="0063605C" w:rsidRPr="00D65FAF" w:rsidRDefault="0080549A" w:rsidP="002C60FF">
                            <w:pPr>
                              <w:pStyle w:val="5E-TABLECELL"/>
                            </w:pPr>
                            <w:r>
                              <w:t>4</w:t>
                            </w:r>
                            <w:r w:rsidR="0063605C">
                              <w:t>th</w:t>
                            </w:r>
                          </w:p>
                        </w:tc>
                      </w:tr>
                      <w:tr w:rsidR="0063605C" w:rsidRPr="00D65FAF" w14:paraId="34C769DA"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16BA57CB" w14:textId="77777777" w:rsidR="0063605C" w:rsidRPr="00D65FAF" w:rsidRDefault="0063605C" w:rsidP="004C4FBE">
                            <w:pPr>
                              <w:pStyle w:val="5E-TABLECELL"/>
                            </w:pPr>
                            <w:r w:rsidRPr="00D65FAF">
                              <w:t>18th</w:t>
                            </w:r>
                          </w:p>
                        </w:tc>
                        <w:tc>
                          <w:tcPr>
                            <w:tcW w:w="800" w:type="dxa"/>
                          </w:tcPr>
                          <w:p w14:paraId="05C6BD5F" w14:textId="2773BEA2" w:rsidR="0063605C" w:rsidRPr="00D65FAF" w:rsidRDefault="0063605C" w:rsidP="004C4FBE">
                            <w:pPr>
                              <w:pStyle w:val="5E-TABLECELL"/>
                            </w:pPr>
                            <w:r>
                              <w:t>19</w:t>
                            </w:r>
                          </w:p>
                        </w:tc>
                        <w:tc>
                          <w:tcPr>
                            <w:tcW w:w="889" w:type="dxa"/>
                          </w:tcPr>
                          <w:p w14:paraId="1D4B7A10" w14:textId="192FF1B4" w:rsidR="0063605C" w:rsidRPr="00D65FAF" w:rsidRDefault="0080549A" w:rsidP="004C4FBE">
                            <w:pPr>
                              <w:pStyle w:val="5E-TABLECELL"/>
                            </w:pPr>
                            <w:r>
                              <w:t>3</w:t>
                            </w:r>
                          </w:p>
                        </w:tc>
                        <w:tc>
                          <w:tcPr>
                            <w:tcW w:w="1350" w:type="dxa"/>
                          </w:tcPr>
                          <w:p w14:paraId="345BA8F3" w14:textId="313E7C4C" w:rsidR="0063605C" w:rsidRPr="00D65FAF" w:rsidRDefault="0063605C" w:rsidP="004C4FBE">
                            <w:pPr>
                              <w:pStyle w:val="5E-TABLECELL"/>
                            </w:pPr>
                            <w:r>
                              <w:t>11</w:t>
                            </w:r>
                          </w:p>
                        </w:tc>
                        <w:tc>
                          <w:tcPr>
                            <w:tcW w:w="1890" w:type="dxa"/>
                          </w:tcPr>
                          <w:p w14:paraId="3B6D3809" w14:textId="47DB1B2A" w:rsidR="0063605C" w:rsidRPr="00D65FAF" w:rsidRDefault="0080549A" w:rsidP="004C4FBE">
                            <w:pPr>
                              <w:pStyle w:val="5E-TABLECELL"/>
                            </w:pPr>
                            <w:r>
                              <w:t>4</w:t>
                            </w:r>
                            <w:r w:rsidR="0063605C">
                              <w:t>th</w:t>
                            </w:r>
                          </w:p>
                        </w:tc>
                      </w:tr>
                      <w:tr w:rsidR="0063605C" w:rsidRPr="00D65FAF" w14:paraId="75E72DF9"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6134ADC7" w14:textId="77777777" w:rsidR="0063605C" w:rsidRPr="00D65FAF" w:rsidRDefault="0063605C" w:rsidP="004C4FBE">
                            <w:pPr>
                              <w:pStyle w:val="5E-TABLECELL"/>
                            </w:pPr>
                            <w:r w:rsidRPr="00D65FAF">
                              <w:t>19th</w:t>
                            </w:r>
                          </w:p>
                        </w:tc>
                        <w:tc>
                          <w:tcPr>
                            <w:tcW w:w="800" w:type="dxa"/>
                          </w:tcPr>
                          <w:p w14:paraId="3CFBA67A" w14:textId="07D22C6E" w:rsidR="0063605C" w:rsidRPr="00D65FAF" w:rsidRDefault="0063605C" w:rsidP="004C4FBE">
                            <w:pPr>
                              <w:pStyle w:val="5E-TABLECELL"/>
                            </w:pPr>
                            <w:r>
                              <w:t>2</w:t>
                            </w:r>
                            <w:r w:rsidR="00EC197E">
                              <w:t>0</w:t>
                            </w:r>
                          </w:p>
                        </w:tc>
                        <w:tc>
                          <w:tcPr>
                            <w:tcW w:w="889" w:type="dxa"/>
                          </w:tcPr>
                          <w:p w14:paraId="6ED50E13" w14:textId="5F583C0A" w:rsidR="0063605C" w:rsidRPr="00D65FAF" w:rsidRDefault="0080549A" w:rsidP="004C4FBE">
                            <w:pPr>
                              <w:pStyle w:val="5E-TABLECELL"/>
                            </w:pPr>
                            <w:r>
                              <w:t>3</w:t>
                            </w:r>
                          </w:p>
                        </w:tc>
                        <w:tc>
                          <w:tcPr>
                            <w:tcW w:w="1350" w:type="dxa"/>
                          </w:tcPr>
                          <w:p w14:paraId="1D2E617A" w14:textId="5BEBCE91" w:rsidR="0063605C" w:rsidRPr="00D65FAF" w:rsidRDefault="0063605C" w:rsidP="004C4FBE">
                            <w:pPr>
                              <w:pStyle w:val="5E-TABLECELL"/>
                            </w:pPr>
                            <w:r>
                              <w:t>12</w:t>
                            </w:r>
                          </w:p>
                        </w:tc>
                        <w:tc>
                          <w:tcPr>
                            <w:tcW w:w="1890" w:type="dxa"/>
                          </w:tcPr>
                          <w:p w14:paraId="175E3FEB" w14:textId="1C5D4A8A" w:rsidR="0063605C" w:rsidRPr="00D65FAF" w:rsidRDefault="0080549A" w:rsidP="004C4FBE">
                            <w:pPr>
                              <w:pStyle w:val="5E-TABLECELL"/>
                            </w:pPr>
                            <w:r>
                              <w:t>4</w:t>
                            </w:r>
                            <w:r w:rsidR="0063605C">
                              <w:t>th</w:t>
                            </w:r>
                          </w:p>
                        </w:tc>
                      </w:tr>
                      <w:tr w:rsidR="0063605C" w:rsidRPr="00D65FAF" w14:paraId="5A4E009C"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40DBAE58" w14:textId="77777777" w:rsidR="0063605C" w:rsidRPr="00D65FAF" w:rsidRDefault="0063605C" w:rsidP="004C4FBE">
                            <w:pPr>
                              <w:pStyle w:val="5E-TABLECELL"/>
                            </w:pPr>
                            <w:r w:rsidRPr="00D65FAF">
                              <w:t>20th</w:t>
                            </w:r>
                          </w:p>
                        </w:tc>
                        <w:tc>
                          <w:tcPr>
                            <w:tcW w:w="800" w:type="dxa"/>
                          </w:tcPr>
                          <w:p w14:paraId="46BC3205" w14:textId="3B396958" w:rsidR="0063605C" w:rsidRPr="00D65FAF" w:rsidRDefault="0063605C" w:rsidP="004C4FBE">
                            <w:pPr>
                              <w:pStyle w:val="5E-TABLECELL"/>
                            </w:pPr>
                            <w:r>
                              <w:t>2</w:t>
                            </w:r>
                            <w:r w:rsidR="00EC197E">
                              <w:t>0</w:t>
                            </w:r>
                          </w:p>
                        </w:tc>
                        <w:tc>
                          <w:tcPr>
                            <w:tcW w:w="889" w:type="dxa"/>
                          </w:tcPr>
                          <w:p w14:paraId="0BA9BBF1" w14:textId="57042792" w:rsidR="0063605C" w:rsidRPr="00D65FAF" w:rsidRDefault="0080549A" w:rsidP="004C4FBE">
                            <w:pPr>
                              <w:pStyle w:val="5E-TABLECELL"/>
                            </w:pPr>
                            <w:r>
                              <w:t>3</w:t>
                            </w:r>
                          </w:p>
                        </w:tc>
                        <w:tc>
                          <w:tcPr>
                            <w:tcW w:w="1350" w:type="dxa"/>
                          </w:tcPr>
                          <w:p w14:paraId="3CD7D1AB" w14:textId="1249E8EF" w:rsidR="0063605C" w:rsidRPr="00D65FAF" w:rsidRDefault="0063605C" w:rsidP="004C4FBE">
                            <w:pPr>
                              <w:pStyle w:val="5E-TABLECELL"/>
                            </w:pPr>
                            <w:r>
                              <w:t>13</w:t>
                            </w:r>
                          </w:p>
                        </w:tc>
                        <w:tc>
                          <w:tcPr>
                            <w:tcW w:w="1890" w:type="dxa"/>
                          </w:tcPr>
                          <w:p w14:paraId="3E935D85" w14:textId="4C8AEDEC" w:rsidR="0063605C" w:rsidRPr="00D65FAF" w:rsidRDefault="0063605C" w:rsidP="004C4FBE">
                            <w:pPr>
                              <w:pStyle w:val="5E-TABLECELL"/>
                            </w:pPr>
                            <w:r>
                              <w:t>5th</w:t>
                            </w:r>
                          </w:p>
                        </w:tc>
                      </w:tr>
                    </w:tbl>
                    <w:p w14:paraId="7D7A42AD" w14:textId="77777777" w:rsidR="00041904" w:rsidRDefault="00041904" w:rsidP="00041904"/>
                  </w:txbxContent>
                </v:textbox>
                <w10:wrap type="topAndBottom" anchorx="page" anchory="margin"/>
              </v:shape>
            </w:pict>
          </mc:Fallback>
        </mc:AlternateContent>
      </w:r>
      <w:r w:rsidR="000F6CCD" w:rsidRPr="00FF2795">
        <w:rPr>
          <w:rFonts w:ascii="Times New Roman" w:hAnsi="Times New Roman" w:cs="Times New Roman"/>
          <w:sz w:val="28"/>
          <w:szCs w:val="28"/>
        </w:rPr>
        <w:t>War Magic</w:t>
      </w:r>
    </w:p>
    <w:p w14:paraId="71E394EA" w14:textId="5ACA5AA7" w:rsidR="000F6CCD" w:rsidRPr="006F4D11" w:rsidRDefault="000F6CCD" w:rsidP="000F6CCD">
      <w:pPr>
        <w:pStyle w:val="core-stylescore-body"/>
        <w:rPr>
          <w:sz w:val="20"/>
          <w:szCs w:val="20"/>
        </w:rPr>
      </w:pPr>
      <w:r w:rsidRPr="006F4D11">
        <w:rPr>
          <w:sz w:val="20"/>
          <w:szCs w:val="20"/>
        </w:rPr>
        <w:t>Starting at 7th level, when you use your action to cast a spell or cantrip, you can make one weapon attack as a bonus action.</w:t>
      </w:r>
    </w:p>
    <w:p w14:paraId="69E03828" w14:textId="0B312409" w:rsidR="000F6CCD" w:rsidRPr="00FF2795" w:rsidRDefault="002F733B" w:rsidP="000F6CCD">
      <w:pPr>
        <w:pStyle w:val="Heading4"/>
        <w:rPr>
          <w:rFonts w:ascii="Times New Roman" w:hAnsi="Times New Roman" w:cs="Times New Roman"/>
          <w:w w:val="100"/>
          <w:sz w:val="28"/>
          <w:szCs w:val="28"/>
        </w:rPr>
      </w:pPr>
      <w:r w:rsidRPr="00FF2795">
        <w:rPr>
          <w:rFonts w:ascii="Times New Roman" w:hAnsi="Times New Roman" w:cs="Times New Roman"/>
          <w:sz w:val="28"/>
          <w:szCs w:val="28"/>
        </w:rPr>
        <w:t>Song of Defense</w:t>
      </w:r>
    </w:p>
    <w:p w14:paraId="59D74A98" w14:textId="42B00697" w:rsidR="000F6CCD" w:rsidRPr="006F4D11" w:rsidRDefault="002F733B" w:rsidP="000F6CCD">
      <w:pPr>
        <w:pStyle w:val="core-stylescore-body"/>
        <w:rPr>
          <w:sz w:val="20"/>
          <w:szCs w:val="20"/>
        </w:rPr>
      </w:pPr>
      <w:r w:rsidRPr="006F4D11">
        <w:rPr>
          <w:sz w:val="20"/>
          <w:szCs w:val="20"/>
        </w:rPr>
        <w:t>Starting at</w:t>
      </w:r>
      <w:r w:rsidR="000F6CCD" w:rsidRPr="006F4D11">
        <w:rPr>
          <w:sz w:val="20"/>
          <w:szCs w:val="20"/>
        </w:rPr>
        <w:t xml:space="preserve"> 10th level, </w:t>
      </w:r>
      <w:r w:rsidRPr="006F4D11">
        <w:rPr>
          <w:sz w:val="20"/>
          <w:szCs w:val="20"/>
        </w:rPr>
        <w:t>you can direct your magic to absorb damage. When you take damage, you can use your reaction to expend a number of spell points and reduce that damage to you by an amount equal to five times the number of spell points spent in this way.</w:t>
      </w:r>
    </w:p>
    <w:p w14:paraId="0003057E" w14:textId="77777777" w:rsidR="002F733B" w:rsidRPr="00FF2795" w:rsidRDefault="002F733B" w:rsidP="002F733B">
      <w:pPr>
        <w:pStyle w:val="Heading4"/>
        <w:rPr>
          <w:rFonts w:ascii="Times New Roman" w:hAnsi="Times New Roman" w:cs="Times New Roman"/>
          <w:w w:val="100"/>
          <w:sz w:val="28"/>
          <w:szCs w:val="28"/>
        </w:rPr>
      </w:pPr>
      <w:r w:rsidRPr="00FF2795">
        <w:rPr>
          <w:rFonts w:ascii="Times New Roman" w:hAnsi="Times New Roman" w:cs="Times New Roman"/>
          <w:sz w:val="28"/>
          <w:szCs w:val="28"/>
        </w:rPr>
        <w:t>Arcane Charge</w:t>
      </w:r>
    </w:p>
    <w:p w14:paraId="0EF674F0" w14:textId="420FFF4F" w:rsidR="002F733B" w:rsidRPr="006F4D11" w:rsidRDefault="002F733B" w:rsidP="002F733B">
      <w:pPr>
        <w:pStyle w:val="core-stylescore-body"/>
        <w:rPr>
          <w:sz w:val="20"/>
          <w:szCs w:val="20"/>
        </w:rPr>
      </w:pPr>
      <w:r w:rsidRPr="006F4D11">
        <w:rPr>
          <w:sz w:val="20"/>
          <w:szCs w:val="20"/>
        </w:rPr>
        <w:t xml:space="preserve">Starting at 15th level, you gain the ability to teleport up to </w:t>
      </w:r>
      <w:r w:rsidR="003B5845" w:rsidRPr="006F4D11">
        <w:rPr>
          <w:sz w:val="20"/>
          <w:szCs w:val="20"/>
        </w:rPr>
        <w:t>5</w:t>
      </w:r>
      <w:r w:rsidRPr="006F4D11">
        <w:rPr>
          <w:sz w:val="20"/>
          <w:szCs w:val="20"/>
        </w:rPr>
        <w:t>0 feet to an unoccupied space you can see when you use your Action Surge. You can teleport before or after the additional action.</w:t>
      </w:r>
    </w:p>
    <w:p w14:paraId="2B5C3B77" w14:textId="77777777" w:rsidR="003B5845" w:rsidRPr="00FF2795" w:rsidRDefault="003B5845" w:rsidP="003B5845">
      <w:pPr>
        <w:pStyle w:val="Heading4"/>
        <w:rPr>
          <w:rFonts w:ascii="Times New Roman" w:hAnsi="Times New Roman" w:cs="Times New Roman"/>
          <w:w w:val="100"/>
          <w:sz w:val="28"/>
          <w:szCs w:val="28"/>
        </w:rPr>
      </w:pPr>
      <w:r w:rsidRPr="00FF2795">
        <w:rPr>
          <w:rFonts w:ascii="Times New Roman" w:hAnsi="Times New Roman" w:cs="Times New Roman"/>
          <w:sz w:val="28"/>
          <w:szCs w:val="28"/>
        </w:rPr>
        <w:t>Song of Victory</w:t>
      </w:r>
    </w:p>
    <w:p w14:paraId="276295AB" w14:textId="3F9E093D" w:rsidR="00603E7B" w:rsidRPr="006F4D11" w:rsidRDefault="003B5845" w:rsidP="003B5845">
      <w:pPr>
        <w:pStyle w:val="core-stylescore-body"/>
        <w:rPr>
          <w:sz w:val="20"/>
          <w:szCs w:val="20"/>
        </w:rPr>
      </w:pPr>
      <w:r w:rsidRPr="006F4D11">
        <w:rPr>
          <w:sz w:val="20"/>
          <w:szCs w:val="20"/>
        </w:rPr>
        <w:t>Starting at 18th level, once during each of your turns, you may add your Intelligence modifier (minimum of +1) to an attack roll, ability check, or damage roll. You may add this bonus after you make the attack roll</w:t>
      </w:r>
      <w:r w:rsidR="001351A7" w:rsidRPr="006F4D11">
        <w:rPr>
          <w:sz w:val="20"/>
          <w:szCs w:val="20"/>
        </w:rPr>
        <w:t>, ability check, or damage roll but before outcomes are determined.</w:t>
      </w:r>
      <w:r w:rsidR="00966202" w:rsidRPr="006F4D11">
        <w:rPr>
          <w:sz w:val="20"/>
          <w:szCs w:val="20"/>
        </w:rPr>
        <w:br/>
      </w:r>
      <w:r w:rsidR="00966202" w:rsidRPr="006F4D11">
        <w:rPr>
          <w:sz w:val="20"/>
          <w:szCs w:val="20"/>
        </w:rPr>
        <w:br/>
        <w:t>If you action surge during your turn, you may use this ability a second time during that turn.</w:t>
      </w:r>
    </w:p>
    <w:p w14:paraId="6968CE5F" w14:textId="77777777" w:rsidR="00603E7B" w:rsidRPr="006F4D11" w:rsidRDefault="00603E7B" w:rsidP="00603E7B">
      <w:pPr>
        <w:pStyle w:val="Heading4"/>
        <w:rPr>
          <w:rFonts w:ascii="Times New Roman" w:hAnsi="Times New Roman" w:cs="Times New Roman"/>
          <w:sz w:val="20"/>
          <w:szCs w:val="20"/>
        </w:rPr>
      </w:pPr>
    </w:p>
    <w:p w14:paraId="5049F6B5" w14:textId="77777777" w:rsidR="00603E7B" w:rsidRPr="006F4D11" w:rsidRDefault="00603E7B" w:rsidP="00603E7B">
      <w:pPr>
        <w:pStyle w:val="Heading4"/>
        <w:rPr>
          <w:rFonts w:ascii="Times New Roman" w:hAnsi="Times New Roman" w:cs="Times New Roman"/>
          <w:sz w:val="20"/>
          <w:szCs w:val="20"/>
        </w:rPr>
      </w:pPr>
    </w:p>
    <w:p w14:paraId="1A2087EC" w14:textId="77777777" w:rsidR="00603E7B" w:rsidRPr="006F4D11" w:rsidRDefault="00603E7B" w:rsidP="00603E7B">
      <w:pPr>
        <w:pStyle w:val="Heading4"/>
        <w:rPr>
          <w:rFonts w:ascii="Times New Roman" w:hAnsi="Times New Roman" w:cs="Times New Roman"/>
          <w:sz w:val="20"/>
          <w:szCs w:val="20"/>
        </w:rPr>
      </w:pPr>
    </w:p>
    <w:p w14:paraId="60F23682" w14:textId="77777777" w:rsidR="00603E7B" w:rsidRPr="006F4D11" w:rsidRDefault="00603E7B" w:rsidP="00603E7B">
      <w:pPr>
        <w:pStyle w:val="Heading4"/>
        <w:rPr>
          <w:rFonts w:ascii="Times New Roman" w:hAnsi="Times New Roman" w:cs="Times New Roman"/>
          <w:sz w:val="20"/>
          <w:szCs w:val="20"/>
        </w:rPr>
      </w:pPr>
    </w:p>
    <w:p w14:paraId="7EE388E9" w14:textId="77777777" w:rsidR="00603E7B" w:rsidRPr="006F4D11" w:rsidRDefault="00603E7B" w:rsidP="00603E7B">
      <w:pPr>
        <w:pStyle w:val="Heading4"/>
        <w:rPr>
          <w:rFonts w:ascii="Times New Roman" w:hAnsi="Times New Roman" w:cs="Times New Roman"/>
          <w:sz w:val="20"/>
          <w:szCs w:val="20"/>
        </w:rPr>
      </w:pPr>
      <w:r w:rsidRPr="006F4D11">
        <w:rPr>
          <w:rFonts w:ascii="Times New Roman" w:hAnsi="Times New Roman" w:cs="Times New Roman"/>
          <w:sz w:val="20"/>
          <w:szCs w:val="20"/>
        </w:rPr>
        <w:br w:type="page"/>
      </w:r>
    </w:p>
    <w:p w14:paraId="601DA4D7" w14:textId="72B6260F" w:rsidR="005049E6" w:rsidRPr="00FF2795" w:rsidRDefault="00240CE7" w:rsidP="005049E6">
      <w:pPr>
        <w:keepNext/>
        <w:keepLines/>
        <w:spacing w:before="200" w:line="340" w:lineRule="exact"/>
        <w:outlineLvl w:val="1"/>
        <w:rPr>
          <w:rFonts w:ascii="Times New Roman" w:hAnsi="Times New Roman" w:cs="Times New Roman"/>
          <w:smallCaps/>
          <w:color w:val="953734" w:themeColor="accent1"/>
          <w:w w:val="100"/>
          <w:sz w:val="36"/>
          <w:szCs w:val="36"/>
        </w:rPr>
      </w:pPr>
      <w:r w:rsidRPr="00FF2795">
        <w:rPr>
          <w:rFonts w:ascii="Times New Roman" w:hAnsi="Times New Roman" w:cs="Times New Roman"/>
          <w:smallCaps/>
          <w:color w:val="953734" w:themeColor="accent1"/>
          <w:sz w:val="36"/>
          <w:szCs w:val="36"/>
        </w:rPr>
        <w:lastRenderedPageBreak/>
        <w:t>Psi Warrior</w:t>
      </w:r>
    </w:p>
    <w:p w14:paraId="6C49AA10" w14:textId="69C5D7D0" w:rsidR="005049E6" w:rsidRPr="006F4D11" w:rsidRDefault="005049E6" w:rsidP="005049E6">
      <w:pPr>
        <w:widowControl w:val="0"/>
        <w:autoSpaceDE w:val="0"/>
        <w:autoSpaceDN w:val="0"/>
        <w:adjustRightInd w:val="0"/>
        <w:spacing w:after="200" w:line="276" w:lineRule="auto"/>
        <w:rPr>
          <w:rFonts w:ascii="Times New Roman" w:hAnsi="Times New Roman" w:cs="Times New Roman"/>
          <w:sz w:val="20"/>
          <w:u w:val="single"/>
          <w:lang w:val="en"/>
        </w:rPr>
      </w:pPr>
      <w:r w:rsidRPr="006F4D1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5049E6" w:rsidRPr="006F4D11" w14:paraId="5120A459" w14:textId="77777777" w:rsidTr="002A405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10E1F79" w14:textId="77777777" w:rsidR="005049E6" w:rsidRPr="006F4D11" w:rsidRDefault="005049E6" w:rsidP="002A4057">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sidRPr="006F4D11">
              <w:rPr>
                <w:rFonts w:ascii="Times New Roman" w:eastAsia="Times New Roman" w:hAnsi="Times New Roman" w:cs="Times New Roman"/>
                <w:b/>
                <w:bCs/>
                <w:color w:val="000000"/>
                <w:sz w:val="20"/>
              </w:rPr>
              <w:t>Fighter Level</w:t>
            </w:r>
          </w:p>
        </w:tc>
        <w:tc>
          <w:tcPr>
            <w:tcW w:w="3960" w:type="dxa"/>
            <w:tcBorders>
              <w:top w:val="none" w:sz="0" w:space="0" w:color="auto"/>
              <w:left w:val="none" w:sz="0" w:space="0" w:color="auto"/>
              <w:bottom w:val="none" w:sz="0" w:space="0" w:color="auto"/>
              <w:right w:val="none" w:sz="0" w:space="0" w:color="auto"/>
            </w:tcBorders>
          </w:tcPr>
          <w:p w14:paraId="75DA41F1" w14:textId="77777777" w:rsidR="005049E6" w:rsidRPr="006F4D11" w:rsidRDefault="005049E6" w:rsidP="002A4057">
            <w:pPr>
              <w:suppressAutoHyphens/>
              <w:autoSpaceDE w:val="0"/>
              <w:autoSpaceDN w:val="0"/>
              <w:adjustRightInd w:val="0"/>
              <w:textAlignment w:val="center"/>
              <w:rPr>
                <w:rFonts w:ascii="Times New Roman" w:hAnsi="Times New Roman" w:cs="Times New Roman"/>
                <w:b/>
                <w:bCs/>
                <w:color w:val="000000"/>
                <w:sz w:val="20"/>
              </w:rPr>
            </w:pPr>
            <w:r w:rsidRPr="006F4D11">
              <w:rPr>
                <w:rFonts w:ascii="Times New Roman" w:hAnsi="Times New Roman" w:cs="Times New Roman"/>
                <w:b/>
                <w:bCs/>
                <w:color w:val="000000"/>
                <w:sz w:val="20"/>
              </w:rPr>
              <w:t>Feature</w:t>
            </w:r>
          </w:p>
        </w:tc>
      </w:tr>
      <w:tr w:rsidR="005049E6" w:rsidRPr="006F4D11" w14:paraId="1CA8FCE5"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4DD674" w14:textId="77777777" w:rsidR="005049E6" w:rsidRPr="006F4D11" w:rsidRDefault="005049E6" w:rsidP="002A4057">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28FE1B" w14:textId="036E343F" w:rsidR="005049E6" w:rsidRPr="006F4D11" w:rsidRDefault="00240CE7"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z w:val="20"/>
              </w:rPr>
              <w:t>Psionic Power</w:t>
            </w:r>
          </w:p>
        </w:tc>
      </w:tr>
      <w:tr w:rsidR="005049E6" w:rsidRPr="006F4D11" w14:paraId="491C8377"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9FAA1AE" w14:textId="77777777" w:rsidR="005049E6" w:rsidRPr="006F4D11" w:rsidRDefault="005049E6" w:rsidP="002A4057">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F194FF0" w14:textId="3D201BE1" w:rsidR="005049E6" w:rsidRPr="006F4D11" w:rsidRDefault="00240CE7"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Telekinetic Adept</w:t>
            </w:r>
          </w:p>
        </w:tc>
      </w:tr>
      <w:tr w:rsidR="005049E6" w:rsidRPr="006F4D11" w14:paraId="20C6B946"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5EC4325" w14:textId="77777777" w:rsidR="005049E6" w:rsidRPr="006F4D11" w:rsidRDefault="005049E6"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33D8D741" w14:textId="268E6575" w:rsidR="005049E6" w:rsidRPr="006F4D11" w:rsidRDefault="00240CE7"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Guarded Mind</w:t>
            </w:r>
          </w:p>
        </w:tc>
      </w:tr>
      <w:tr w:rsidR="005049E6" w:rsidRPr="006F4D11" w14:paraId="6735DA51"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2BE720C" w14:textId="77777777" w:rsidR="005049E6" w:rsidRPr="006F4D11" w:rsidRDefault="005049E6"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15th</w:t>
            </w:r>
          </w:p>
        </w:tc>
        <w:tc>
          <w:tcPr>
            <w:tcW w:w="3960" w:type="dxa"/>
            <w:tcBorders>
              <w:top w:val="single" w:sz="4" w:space="0" w:color="auto"/>
              <w:left w:val="single" w:sz="4" w:space="0" w:color="auto"/>
              <w:bottom w:val="single" w:sz="4" w:space="0" w:color="auto"/>
              <w:right w:val="single" w:sz="4" w:space="0" w:color="auto"/>
            </w:tcBorders>
          </w:tcPr>
          <w:p w14:paraId="5F29F200" w14:textId="57FB0A67" w:rsidR="005049E6" w:rsidRPr="006F4D11" w:rsidRDefault="00240CE7"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Bulwark of Force</w:t>
            </w:r>
          </w:p>
        </w:tc>
      </w:tr>
      <w:tr w:rsidR="005049E6" w:rsidRPr="006F4D11" w14:paraId="754E000F"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80550FC" w14:textId="77777777" w:rsidR="005049E6" w:rsidRPr="006F4D11" w:rsidRDefault="005049E6"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18th</w:t>
            </w:r>
          </w:p>
        </w:tc>
        <w:tc>
          <w:tcPr>
            <w:tcW w:w="3960" w:type="dxa"/>
            <w:tcBorders>
              <w:top w:val="single" w:sz="4" w:space="0" w:color="auto"/>
              <w:left w:val="single" w:sz="4" w:space="0" w:color="auto"/>
              <w:bottom w:val="single" w:sz="4" w:space="0" w:color="auto"/>
              <w:right w:val="single" w:sz="4" w:space="0" w:color="auto"/>
            </w:tcBorders>
          </w:tcPr>
          <w:p w14:paraId="1F009B2E" w14:textId="56841008" w:rsidR="005049E6" w:rsidRPr="006F4D11" w:rsidRDefault="00240CE7"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Telekinetic Master</w:t>
            </w:r>
          </w:p>
        </w:tc>
      </w:tr>
    </w:tbl>
    <w:p w14:paraId="3454E5C3" w14:textId="7FA26A05" w:rsidR="00603E7B" w:rsidRPr="00FF2795" w:rsidRDefault="00603E7B" w:rsidP="00603E7B">
      <w:pPr>
        <w:keepNext/>
        <w:spacing w:before="180" w:line="240" w:lineRule="exact"/>
        <w:outlineLvl w:val="3"/>
        <w:rPr>
          <w:rFonts w:ascii="Times New Roman" w:hAnsi="Times New Roman" w:cs="Times New Roman"/>
          <w:smallCaps/>
          <w:color w:val="953734" w:themeColor="accent1"/>
          <w:sz w:val="28"/>
          <w:szCs w:val="28"/>
        </w:rPr>
      </w:pPr>
      <w:r w:rsidRPr="00FF2795">
        <w:rPr>
          <w:rFonts w:ascii="Times New Roman" w:hAnsi="Times New Roman" w:cs="Times New Roman"/>
          <w:smallCaps/>
          <w:color w:val="953734" w:themeColor="accent1"/>
          <w:sz w:val="28"/>
          <w:szCs w:val="28"/>
        </w:rPr>
        <w:t>Psionic Power</w:t>
      </w:r>
    </w:p>
    <w:p w14:paraId="3509DADC" w14:textId="02B91E84" w:rsidR="00603E7B" w:rsidRPr="006F4D11" w:rsidRDefault="00603E7B" w:rsidP="00603E7B">
      <w:pPr>
        <w:pStyle w:val="NormalWeb"/>
        <w:rPr>
          <w:sz w:val="20"/>
          <w:szCs w:val="20"/>
        </w:rPr>
      </w:pPr>
      <w:r w:rsidRPr="006F4D11">
        <w:rPr>
          <w:sz w:val="20"/>
          <w:szCs w:val="20"/>
        </w:rPr>
        <w:t>Starting at 3rd level, you harbor a wellspring of psionic energy within yourself. This energy is represented by your Psionic Energy dice, which are each a d6. You have a number of these dice equal to twice your proficiency bonus, and they fuel various psionic powers you have, which are detailed below.</w:t>
      </w:r>
    </w:p>
    <w:p w14:paraId="561DE92A" w14:textId="77777777" w:rsidR="00603E7B" w:rsidRPr="006F4D11" w:rsidRDefault="00603E7B" w:rsidP="00603E7B">
      <w:pPr>
        <w:pStyle w:val="NormalWeb"/>
        <w:rPr>
          <w:sz w:val="20"/>
          <w:szCs w:val="20"/>
        </w:rPr>
      </w:pPr>
      <w:r w:rsidRPr="006F4D11">
        <w:rPr>
          <w:sz w:val="20"/>
          <w:szCs w:val="20"/>
        </w:rPr>
        <w:t>Some of your powers expend the Psionic Energy die they use, as specified in a power’s description, and you can’t use a power if it requires you to use a die when your dice are all expended. You regain all your expended Psionic Energy dice when you finish a long rest. In addition, as a bonus action, you can regain one expended Psionic Energy die, but you can’t do so again until you finish a short or long rest.</w:t>
      </w:r>
    </w:p>
    <w:p w14:paraId="62353DDC" w14:textId="044757EF" w:rsidR="00FC4C80" w:rsidRDefault="00603E7B" w:rsidP="00603E7B">
      <w:pPr>
        <w:pStyle w:val="NormalWeb"/>
        <w:rPr>
          <w:sz w:val="20"/>
          <w:szCs w:val="20"/>
        </w:rPr>
      </w:pPr>
      <w:r w:rsidRPr="006F4D11">
        <w:rPr>
          <w:sz w:val="20"/>
          <w:szCs w:val="20"/>
        </w:rPr>
        <w:t>When you reach certain levels in this class, the size of your Psionic Energy dice increases: at 5th level (d8), 11th level (d10), and 17th level (d12). The powers below use your Psionic Energy dice.</w:t>
      </w:r>
    </w:p>
    <w:p w14:paraId="023F5EE3" w14:textId="77777777" w:rsidR="007E5367" w:rsidRDefault="007E5367" w:rsidP="00603E7B">
      <w:pPr>
        <w:pStyle w:val="NormalWeb"/>
        <w:rPr>
          <w:sz w:val="20"/>
          <w:szCs w:val="20"/>
        </w:rPr>
      </w:pPr>
    </w:p>
    <w:p w14:paraId="159D3935" w14:textId="77777777" w:rsidR="007E5367" w:rsidRDefault="007E5367" w:rsidP="00603E7B">
      <w:pPr>
        <w:pStyle w:val="NormalWeb"/>
        <w:rPr>
          <w:sz w:val="20"/>
          <w:szCs w:val="20"/>
        </w:rPr>
      </w:pPr>
    </w:p>
    <w:p w14:paraId="146A6DE7" w14:textId="77777777" w:rsidR="007E5367" w:rsidRDefault="007E5367" w:rsidP="00603E7B">
      <w:pPr>
        <w:pStyle w:val="NormalWeb"/>
        <w:rPr>
          <w:sz w:val="20"/>
          <w:szCs w:val="20"/>
        </w:rPr>
      </w:pPr>
    </w:p>
    <w:p w14:paraId="6EB6F239" w14:textId="77777777" w:rsidR="007E5367" w:rsidRDefault="007E5367" w:rsidP="00603E7B">
      <w:pPr>
        <w:pStyle w:val="NormalWeb"/>
        <w:rPr>
          <w:sz w:val="20"/>
          <w:szCs w:val="20"/>
        </w:rPr>
      </w:pPr>
    </w:p>
    <w:p w14:paraId="2E37BE23" w14:textId="77777777" w:rsidR="007E5367" w:rsidRDefault="007E5367" w:rsidP="00603E7B">
      <w:pPr>
        <w:pStyle w:val="NormalWeb"/>
        <w:rPr>
          <w:sz w:val="20"/>
          <w:szCs w:val="20"/>
        </w:rPr>
      </w:pPr>
    </w:p>
    <w:p w14:paraId="529CC746" w14:textId="77777777" w:rsidR="007E5367" w:rsidRDefault="007E5367" w:rsidP="00603E7B">
      <w:pPr>
        <w:pStyle w:val="NormalWeb"/>
        <w:rPr>
          <w:sz w:val="20"/>
          <w:szCs w:val="20"/>
        </w:rPr>
      </w:pPr>
    </w:p>
    <w:p w14:paraId="023957CE" w14:textId="77777777" w:rsidR="007E5367" w:rsidRDefault="007E5367" w:rsidP="00603E7B">
      <w:pPr>
        <w:pStyle w:val="NormalWeb"/>
        <w:rPr>
          <w:sz w:val="20"/>
          <w:szCs w:val="20"/>
        </w:rPr>
      </w:pPr>
    </w:p>
    <w:p w14:paraId="70B65244" w14:textId="77777777" w:rsidR="007E5367" w:rsidRDefault="007E5367" w:rsidP="00603E7B">
      <w:pPr>
        <w:pStyle w:val="NormalWeb"/>
        <w:rPr>
          <w:sz w:val="20"/>
          <w:szCs w:val="20"/>
        </w:rPr>
      </w:pPr>
    </w:p>
    <w:p w14:paraId="2A07F811" w14:textId="77777777" w:rsidR="007E5367" w:rsidRPr="006F4D11" w:rsidRDefault="007E5367" w:rsidP="00603E7B">
      <w:pPr>
        <w:pStyle w:val="NormalWeb"/>
        <w:rPr>
          <w:sz w:val="20"/>
          <w:szCs w:val="20"/>
        </w:rPr>
      </w:pPr>
    </w:p>
    <w:p w14:paraId="51771917" w14:textId="77777777" w:rsidR="00603E7B" w:rsidRPr="006F4D11" w:rsidRDefault="00603E7B" w:rsidP="00603E7B">
      <w:pPr>
        <w:pStyle w:val="NormalWeb"/>
        <w:rPr>
          <w:sz w:val="20"/>
          <w:szCs w:val="20"/>
        </w:rPr>
      </w:pPr>
      <w:r w:rsidRPr="006F4D11">
        <w:rPr>
          <w:rStyle w:val="Strong"/>
          <w:rFonts w:eastAsiaTheme="majorEastAsia"/>
          <w:i/>
          <w:iCs/>
          <w:sz w:val="20"/>
          <w:szCs w:val="20"/>
        </w:rPr>
        <w:t>Protective Field.</w:t>
      </w:r>
      <w:r w:rsidRPr="006F4D11">
        <w:rPr>
          <w:sz w:val="20"/>
          <w:szCs w:val="20"/>
        </w:rPr>
        <w:t xml:space="preserve"> When you or another creature you can see within 30 feet of you takes damage, you can use your reaction to expend one Psionic Energy die, roll the die, and reduce the damage taken by the number rolled plus your Intelligence modifier (minimum reduction of 1), as you create a momentary shield of telekinetic force.</w:t>
      </w:r>
    </w:p>
    <w:p w14:paraId="610A6ADC" w14:textId="77777777" w:rsidR="00603E7B" w:rsidRPr="006F4D11" w:rsidRDefault="00603E7B" w:rsidP="00603E7B">
      <w:pPr>
        <w:pStyle w:val="NormalWeb"/>
        <w:rPr>
          <w:sz w:val="20"/>
          <w:szCs w:val="20"/>
        </w:rPr>
      </w:pPr>
      <w:r w:rsidRPr="006F4D11">
        <w:rPr>
          <w:rStyle w:val="Strong"/>
          <w:rFonts w:eastAsiaTheme="majorEastAsia"/>
          <w:i/>
          <w:iCs/>
          <w:sz w:val="20"/>
          <w:szCs w:val="20"/>
        </w:rPr>
        <w:t>Psionic Strike.</w:t>
      </w:r>
      <w:r w:rsidRPr="006F4D11">
        <w:rPr>
          <w:sz w:val="20"/>
          <w:szCs w:val="20"/>
        </w:rPr>
        <w:t xml:space="preserve"> You can propel your weapons with psionic force. Once on each of your turns, immediately after you hit a target within 30 feet of you with an attack and deal damage to it with a weapon, you can expend one Psionic Energy die, rolling it and dealing force damage to the target equal to the number rolled plus your Intelligence modifier.</w:t>
      </w:r>
    </w:p>
    <w:p w14:paraId="67B25C27" w14:textId="7D7CC27B" w:rsidR="00240CE7" w:rsidRPr="006F4D11" w:rsidRDefault="00603E7B" w:rsidP="00603E7B">
      <w:pPr>
        <w:pStyle w:val="NormalWeb"/>
        <w:rPr>
          <w:sz w:val="20"/>
          <w:szCs w:val="20"/>
        </w:rPr>
      </w:pPr>
      <w:r w:rsidRPr="006F4D11">
        <w:rPr>
          <w:rStyle w:val="Strong"/>
          <w:rFonts w:eastAsiaTheme="majorEastAsia"/>
          <w:i/>
          <w:iCs/>
          <w:sz w:val="20"/>
          <w:szCs w:val="20"/>
        </w:rPr>
        <w:t>Telekinetic Movement.</w:t>
      </w:r>
      <w:r w:rsidRPr="006F4D11">
        <w:rPr>
          <w:sz w:val="20"/>
          <w:szCs w:val="20"/>
        </w:rPr>
        <w:t xml:space="preserve"> You can move an object or a creature with your mind. As an action, you target one loose object that is Large or smaller or one willing creature, other than yourself. If you can see the target and it is within 30 feet of you, you can move it up to 30 feet to an unoccupied space you can see. Alternatively, if it is a </w:t>
      </w:r>
      <w:r w:rsidR="00FC4C80" w:rsidRPr="006F4D11">
        <w:rPr>
          <w:sz w:val="20"/>
          <w:szCs w:val="20"/>
        </w:rPr>
        <w:t>t</w:t>
      </w:r>
      <w:r w:rsidRPr="006F4D11">
        <w:rPr>
          <w:sz w:val="20"/>
          <w:szCs w:val="20"/>
        </w:rPr>
        <w:t>iny object, you can move it to or from your hand. Either way, you can move the target horizontally, vertically, or both. Once you take this action, you can’t do so again until you finish a short or long rest, unless you expend a Psionic Energy die to take it again.</w:t>
      </w:r>
    </w:p>
    <w:p w14:paraId="40862307" w14:textId="77777777" w:rsidR="00603E7B" w:rsidRPr="007E5367" w:rsidRDefault="00603E7B" w:rsidP="00603E7B">
      <w:pPr>
        <w:pStyle w:val="Heading4"/>
        <w:rPr>
          <w:rFonts w:ascii="Times New Roman" w:hAnsi="Times New Roman" w:cs="Times New Roman"/>
          <w:sz w:val="28"/>
          <w:szCs w:val="28"/>
        </w:rPr>
      </w:pPr>
      <w:r w:rsidRPr="007E5367">
        <w:rPr>
          <w:rFonts w:ascii="Times New Roman" w:hAnsi="Times New Roman" w:cs="Times New Roman"/>
          <w:sz w:val="28"/>
          <w:szCs w:val="28"/>
        </w:rPr>
        <w:t>Telekinetic Adept</w:t>
      </w:r>
    </w:p>
    <w:p w14:paraId="4D354D1E" w14:textId="3A264D70" w:rsidR="00603E7B" w:rsidRPr="006F4D11" w:rsidRDefault="00FC4C80" w:rsidP="00603E7B">
      <w:pPr>
        <w:pStyle w:val="NormalWeb"/>
        <w:rPr>
          <w:sz w:val="20"/>
          <w:szCs w:val="20"/>
        </w:rPr>
      </w:pPr>
      <w:r w:rsidRPr="006F4D11">
        <w:rPr>
          <w:sz w:val="20"/>
          <w:szCs w:val="20"/>
        </w:rPr>
        <w:t>Starting at 7th level, y</w:t>
      </w:r>
      <w:r w:rsidR="00603E7B" w:rsidRPr="006F4D11">
        <w:rPr>
          <w:sz w:val="20"/>
          <w:szCs w:val="20"/>
        </w:rPr>
        <w:t>ou have mastered new ways to use your telekinetic abilities, detailed below.</w:t>
      </w:r>
    </w:p>
    <w:p w14:paraId="10DC5F3A" w14:textId="77777777" w:rsidR="00603E7B" w:rsidRPr="006F4D11" w:rsidRDefault="00603E7B" w:rsidP="00603E7B">
      <w:pPr>
        <w:pStyle w:val="NormalWeb"/>
        <w:rPr>
          <w:sz w:val="20"/>
          <w:szCs w:val="20"/>
        </w:rPr>
      </w:pPr>
      <w:r w:rsidRPr="006F4D11">
        <w:rPr>
          <w:rStyle w:val="Strong"/>
          <w:rFonts w:eastAsiaTheme="majorEastAsia"/>
          <w:i/>
          <w:iCs/>
          <w:sz w:val="20"/>
          <w:szCs w:val="20"/>
        </w:rPr>
        <w:t>Psi-Powered Leap.</w:t>
      </w:r>
      <w:r w:rsidRPr="006F4D11">
        <w:rPr>
          <w:sz w:val="20"/>
          <w:szCs w:val="20"/>
        </w:rPr>
        <w:t xml:space="preserve"> As a bonus action, you can propel your body with your mind. You gain a flying speed equal to twice your walking speed until the end of the current turn. Once you take this bonus action, you can’t do so again until you finish a short or long rest, unless you expend a Psionic Energy die to take it again.</w:t>
      </w:r>
    </w:p>
    <w:p w14:paraId="713DFA0D" w14:textId="3F229790" w:rsidR="00603E7B" w:rsidRPr="006F4D11" w:rsidRDefault="00603E7B" w:rsidP="00603E7B">
      <w:pPr>
        <w:pStyle w:val="NormalWeb"/>
        <w:rPr>
          <w:sz w:val="20"/>
          <w:szCs w:val="20"/>
        </w:rPr>
      </w:pPr>
      <w:r w:rsidRPr="006F4D11">
        <w:rPr>
          <w:rStyle w:val="Strong"/>
          <w:rFonts w:eastAsiaTheme="majorEastAsia"/>
          <w:i/>
          <w:iCs/>
          <w:sz w:val="20"/>
          <w:szCs w:val="20"/>
        </w:rPr>
        <w:t>Telekinetic Thrust.</w:t>
      </w:r>
      <w:r w:rsidRPr="006F4D11">
        <w:rPr>
          <w:rStyle w:val="Emphasis"/>
          <w:sz w:val="20"/>
          <w:szCs w:val="20"/>
        </w:rPr>
        <w:t xml:space="preserve"> </w:t>
      </w:r>
      <w:r w:rsidRPr="006F4D11">
        <w:rPr>
          <w:sz w:val="20"/>
          <w:szCs w:val="20"/>
        </w:rPr>
        <w:t xml:space="preserve">When you deal damage to a target with your Psionic Strike, you can force the target to make a Strength saving throw against a DC equal to 8 + your proficiency bonus + your Intelligence modifier. If the save fails, you can knock the target </w:t>
      </w:r>
      <w:r w:rsidRPr="006F4D11">
        <w:rPr>
          <w:rFonts w:eastAsiaTheme="majorEastAsia"/>
          <w:sz w:val="20"/>
          <w:szCs w:val="20"/>
        </w:rPr>
        <w:t>prone</w:t>
      </w:r>
      <w:r w:rsidRPr="006F4D11">
        <w:rPr>
          <w:sz w:val="20"/>
          <w:szCs w:val="20"/>
        </w:rPr>
        <w:t xml:space="preserve"> or move it up to 10 feet in any direction horizontally.</w:t>
      </w:r>
    </w:p>
    <w:p w14:paraId="71AEB796" w14:textId="77777777" w:rsidR="00603E7B" w:rsidRPr="007E5367" w:rsidRDefault="00603E7B" w:rsidP="00603E7B">
      <w:pPr>
        <w:pStyle w:val="Heading4"/>
        <w:rPr>
          <w:rFonts w:ascii="Times New Roman" w:hAnsi="Times New Roman" w:cs="Times New Roman"/>
          <w:sz w:val="28"/>
          <w:szCs w:val="28"/>
        </w:rPr>
      </w:pPr>
      <w:r w:rsidRPr="007E5367">
        <w:rPr>
          <w:rFonts w:ascii="Times New Roman" w:hAnsi="Times New Roman" w:cs="Times New Roman"/>
          <w:sz w:val="28"/>
          <w:szCs w:val="28"/>
        </w:rPr>
        <w:t>Guarded Mind</w:t>
      </w:r>
    </w:p>
    <w:p w14:paraId="45F3D3BF" w14:textId="3814B533" w:rsidR="00FC4C80" w:rsidRDefault="00FC4C80" w:rsidP="00FC4C80">
      <w:pPr>
        <w:pStyle w:val="NormalWeb"/>
        <w:rPr>
          <w:sz w:val="20"/>
          <w:szCs w:val="20"/>
        </w:rPr>
      </w:pPr>
      <w:r w:rsidRPr="006F4D11">
        <w:rPr>
          <w:sz w:val="20"/>
          <w:szCs w:val="20"/>
        </w:rPr>
        <w:t>Starting at 10th level, t</w:t>
      </w:r>
      <w:r w:rsidR="00603E7B" w:rsidRPr="006F4D11">
        <w:rPr>
          <w:sz w:val="20"/>
          <w:szCs w:val="20"/>
        </w:rPr>
        <w:t xml:space="preserve">he psionic energy flowing through you has bolstered your mind. You have resistance to psychic damage. Moreover, if you start your turn </w:t>
      </w:r>
      <w:r w:rsidR="00603E7B" w:rsidRPr="006F4D11">
        <w:rPr>
          <w:rFonts w:eastAsiaTheme="majorEastAsia"/>
          <w:sz w:val="20"/>
          <w:szCs w:val="20"/>
        </w:rPr>
        <w:t>charmed</w:t>
      </w:r>
      <w:r w:rsidR="00603E7B" w:rsidRPr="006F4D11">
        <w:rPr>
          <w:sz w:val="20"/>
          <w:szCs w:val="20"/>
        </w:rPr>
        <w:t xml:space="preserve"> or </w:t>
      </w:r>
      <w:r w:rsidR="00603E7B" w:rsidRPr="006F4D11">
        <w:rPr>
          <w:rFonts w:eastAsiaTheme="majorEastAsia"/>
          <w:sz w:val="20"/>
          <w:szCs w:val="20"/>
        </w:rPr>
        <w:t>frightened</w:t>
      </w:r>
      <w:r w:rsidR="00603E7B" w:rsidRPr="006F4D11">
        <w:rPr>
          <w:sz w:val="20"/>
          <w:szCs w:val="20"/>
        </w:rPr>
        <w:t>, you can expend a Psionic Energy die and end every effect on yourself subjecting you to those conditions.</w:t>
      </w:r>
    </w:p>
    <w:p w14:paraId="136A81AB" w14:textId="77777777" w:rsidR="007E5367" w:rsidRDefault="007E5367" w:rsidP="00FC4C80">
      <w:pPr>
        <w:pStyle w:val="NormalWeb"/>
        <w:rPr>
          <w:sz w:val="20"/>
          <w:szCs w:val="20"/>
        </w:rPr>
      </w:pPr>
    </w:p>
    <w:p w14:paraId="492C9902" w14:textId="77777777" w:rsidR="007E5367" w:rsidRPr="006F4D11" w:rsidRDefault="007E5367" w:rsidP="00FC4C80">
      <w:pPr>
        <w:pStyle w:val="NormalWeb"/>
        <w:rPr>
          <w:bCs/>
          <w:sz w:val="20"/>
          <w:szCs w:val="20"/>
        </w:rPr>
      </w:pPr>
    </w:p>
    <w:p w14:paraId="2700C1E6" w14:textId="77777777" w:rsidR="00603E7B" w:rsidRPr="007E5367" w:rsidRDefault="00603E7B" w:rsidP="00603E7B">
      <w:pPr>
        <w:pStyle w:val="Heading4"/>
        <w:rPr>
          <w:rFonts w:ascii="Times New Roman" w:hAnsi="Times New Roman" w:cs="Times New Roman"/>
          <w:sz w:val="28"/>
          <w:szCs w:val="28"/>
        </w:rPr>
      </w:pPr>
      <w:r w:rsidRPr="007E5367">
        <w:rPr>
          <w:rFonts w:ascii="Times New Roman" w:hAnsi="Times New Roman" w:cs="Times New Roman"/>
          <w:sz w:val="28"/>
          <w:szCs w:val="28"/>
        </w:rPr>
        <w:lastRenderedPageBreak/>
        <w:t>Bulwark of Force</w:t>
      </w:r>
    </w:p>
    <w:p w14:paraId="2DAF0107" w14:textId="0CF0D9C4" w:rsidR="00603E7B" w:rsidRPr="006F4D11" w:rsidRDefault="00FC4C80" w:rsidP="00603E7B">
      <w:pPr>
        <w:pStyle w:val="NormalWeb"/>
        <w:rPr>
          <w:sz w:val="20"/>
          <w:szCs w:val="20"/>
        </w:rPr>
      </w:pPr>
      <w:r w:rsidRPr="006F4D11">
        <w:rPr>
          <w:sz w:val="20"/>
          <w:szCs w:val="20"/>
        </w:rPr>
        <w:t>Starting at 15th level, y</w:t>
      </w:r>
      <w:r w:rsidR="00603E7B" w:rsidRPr="006F4D11">
        <w:rPr>
          <w:sz w:val="20"/>
          <w:szCs w:val="20"/>
        </w:rPr>
        <w:t>ou can shield yourself and others with telekinetic force. As a bonus action, you can choose creatures, which can include you, that you can see within 30 feet of you, up to a number of creatures equal to your Intelligence modifier (minimum of one creature). Each of the chosen creatures is protected by half cover for 1 minute or until you’re incapacitated.</w:t>
      </w:r>
    </w:p>
    <w:p w14:paraId="2DC73958" w14:textId="77777777" w:rsidR="00603E7B" w:rsidRPr="006F4D11" w:rsidRDefault="00603E7B" w:rsidP="00603E7B">
      <w:pPr>
        <w:pStyle w:val="NormalWeb"/>
        <w:rPr>
          <w:sz w:val="20"/>
          <w:szCs w:val="20"/>
        </w:rPr>
      </w:pPr>
      <w:r w:rsidRPr="006F4D11">
        <w:rPr>
          <w:sz w:val="20"/>
          <w:szCs w:val="20"/>
        </w:rPr>
        <w:t>Once you take this bonus action, you can’t do so again until you finish a long rest, unless you expend a Psionic Energy die to take it again.</w:t>
      </w:r>
    </w:p>
    <w:p w14:paraId="4EEFA99A" w14:textId="77777777" w:rsidR="00603E7B" w:rsidRPr="007E5367" w:rsidRDefault="00603E7B" w:rsidP="00603E7B">
      <w:pPr>
        <w:pStyle w:val="Heading4"/>
        <w:rPr>
          <w:rFonts w:ascii="Times New Roman" w:hAnsi="Times New Roman" w:cs="Times New Roman"/>
          <w:sz w:val="28"/>
          <w:szCs w:val="28"/>
        </w:rPr>
      </w:pPr>
      <w:r w:rsidRPr="007E5367">
        <w:rPr>
          <w:rFonts w:ascii="Times New Roman" w:hAnsi="Times New Roman" w:cs="Times New Roman"/>
          <w:sz w:val="28"/>
          <w:szCs w:val="28"/>
        </w:rPr>
        <w:t>Telekinetic Master</w:t>
      </w:r>
    </w:p>
    <w:p w14:paraId="4F8A2158" w14:textId="7B1DC70C" w:rsidR="00603E7B" w:rsidRPr="006F4D11" w:rsidRDefault="00FC4C80" w:rsidP="00603E7B">
      <w:pPr>
        <w:pStyle w:val="NormalWeb"/>
        <w:rPr>
          <w:sz w:val="20"/>
          <w:szCs w:val="20"/>
        </w:rPr>
      </w:pPr>
      <w:r w:rsidRPr="006F4D11">
        <w:rPr>
          <w:sz w:val="20"/>
          <w:szCs w:val="20"/>
        </w:rPr>
        <w:t>Starting at 18th level, y</w:t>
      </w:r>
      <w:r w:rsidR="00603E7B" w:rsidRPr="006F4D11">
        <w:rPr>
          <w:sz w:val="20"/>
          <w:szCs w:val="20"/>
        </w:rPr>
        <w:t xml:space="preserve">our ability to move creatures and objects with your mind is matched by few. You can cast the </w:t>
      </w:r>
      <w:r w:rsidR="00603E7B" w:rsidRPr="006F4D11">
        <w:rPr>
          <w:rFonts w:eastAsiaTheme="majorEastAsia"/>
          <w:sz w:val="20"/>
          <w:szCs w:val="20"/>
        </w:rPr>
        <w:t>telekinesis</w:t>
      </w:r>
      <w:r w:rsidR="00603E7B" w:rsidRPr="006F4D11">
        <w:rPr>
          <w:sz w:val="20"/>
          <w:szCs w:val="20"/>
        </w:rPr>
        <w:t xml:space="preserve"> spell, requiring no components, and your spellcasting ability for the spell is Intelligence. On each of your turns while you concentrate on the spell, including the turn when you cast it, you can make one attack with a weapon as a bonus action.</w:t>
      </w:r>
    </w:p>
    <w:p w14:paraId="012E0444" w14:textId="61A39386" w:rsidR="005049E6" w:rsidRPr="006F4D11" w:rsidRDefault="00603E7B" w:rsidP="00603E7B">
      <w:pPr>
        <w:pStyle w:val="NormalWeb"/>
        <w:rPr>
          <w:sz w:val="20"/>
          <w:szCs w:val="20"/>
        </w:rPr>
      </w:pPr>
      <w:r w:rsidRPr="006F4D11">
        <w:rPr>
          <w:sz w:val="20"/>
          <w:szCs w:val="20"/>
        </w:rPr>
        <w:t>Once you cast the spell with this feature, you can’t do so again until you finish a long rest, unless you expend a Psionic Energy die to cast it again.</w:t>
      </w:r>
    </w:p>
    <w:p w14:paraId="5B5F5691" w14:textId="77777777" w:rsidR="005049E6" w:rsidRPr="006F4D11" w:rsidRDefault="005049E6">
      <w:pPr>
        <w:spacing w:line="240" w:lineRule="auto"/>
        <w:rPr>
          <w:rFonts w:ascii="Times New Roman" w:eastAsia="Times New Roman" w:hAnsi="Times New Roman" w:cs="Times New Roman"/>
          <w:bCs w:val="0"/>
          <w:w w:val="100"/>
          <w:sz w:val="20"/>
        </w:rPr>
      </w:pPr>
      <w:r w:rsidRPr="006F4D11">
        <w:rPr>
          <w:rFonts w:ascii="Times New Roman" w:hAnsi="Times New Roman" w:cs="Times New Roman"/>
          <w:sz w:val="20"/>
        </w:rPr>
        <w:br w:type="page"/>
      </w:r>
    </w:p>
    <w:p w14:paraId="73C6172D" w14:textId="67A7D8DF" w:rsidR="00240CE7" w:rsidRPr="00625BA1" w:rsidRDefault="00240CE7" w:rsidP="00240CE7">
      <w:pPr>
        <w:keepNext/>
        <w:keepLines/>
        <w:spacing w:before="200" w:line="340" w:lineRule="exact"/>
        <w:outlineLvl w:val="1"/>
        <w:rPr>
          <w:rFonts w:ascii="Times New Roman" w:hAnsi="Times New Roman" w:cs="Times New Roman"/>
          <w:smallCaps/>
          <w:color w:val="953734" w:themeColor="accent1"/>
          <w:w w:val="100"/>
          <w:sz w:val="36"/>
          <w:szCs w:val="36"/>
        </w:rPr>
      </w:pPr>
      <w:r w:rsidRPr="00625BA1">
        <w:rPr>
          <w:rFonts w:ascii="Times New Roman" w:hAnsi="Times New Roman" w:cs="Times New Roman"/>
          <w:smallCaps/>
          <w:color w:val="953734" w:themeColor="accent1"/>
          <w:sz w:val="36"/>
          <w:szCs w:val="36"/>
        </w:rPr>
        <w:lastRenderedPageBreak/>
        <w:t>Court Warrior</w:t>
      </w:r>
    </w:p>
    <w:p w14:paraId="11740685" w14:textId="173D81E6" w:rsidR="00240CE7" w:rsidRPr="006F4D11" w:rsidRDefault="00240CE7" w:rsidP="00240CE7">
      <w:pPr>
        <w:widowControl w:val="0"/>
        <w:autoSpaceDE w:val="0"/>
        <w:autoSpaceDN w:val="0"/>
        <w:adjustRightInd w:val="0"/>
        <w:spacing w:after="200" w:line="276" w:lineRule="auto"/>
        <w:rPr>
          <w:rFonts w:ascii="Times New Roman" w:hAnsi="Times New Roman" w:cs="Times New Roman"/>
          <w:sz w:val="20"/>
          <w:u w:val="single"/>
          <w:lang w:val="en"/>
        </w:rPr>
      </w:pPr>
      <w:r w:rsidRPr="006F4D1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40CE7" w:rsidRPr="006F4D11" w14:paraId="352DB9BE" w14:textId="77777777" w:rsidTr="002A405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B2AE8D2" w14:textId="77777777" w:rsidR="00240CE7" w:rsidRPr="006F4D11" w:rsidRDefault="00240CE7" w:rsidP="002A4057">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sidRPr="006F4D11">
              <w:rPr>
                <w:rFonts w:ascii="Times New Roman" w:eastAsia="Times New Roman" w:hAnsi="Times New Roman" w:cs="Times New Roman"/>
                <w:b/>
                <w:bCs/>
                <w:color w:val="000000"/>
                <w:sz w:val="20"/>
              </w:rPr>
              <w:t>Fighter Level</w:t>
            </w:r>
          </w:p>
        </w:tc>
        <w:tc>
          <w:tcPr>
            <w:tcW w:w="3960" w:type="dxa"/>
            <w:tcBorders>
              <w:top w:val="none" w:sz="0" w:space="0" w:color="auto"/>
              <w:left w:val="none" w:sz="0" w:space="0" w:color="auto"/>
              <w:bottom w:val="none" w:sz="0" w:space="0" w:color="auto"/>
              <w:right w:val="none" w:sz="0" w:space="0" w:color="auto"/>
            </w:tcBorders>
          </w:tcPr>
          <w:p w14:paraId="2832853A" w14:textId="77777777" w:rsidR="00240CE7" w:rsidRPr="006F4D11" w:rsidRDefault="00240CE7" w:rsidP="002A4057">
            <w:pPr>
              <w:suppressAutoHyphens/>
              <w:autoSpaceDE w:val="0"/>
              <w:autoSpaceDN w:val="0"/>
              <w:adjustRightInd w:val="0"/>
              <w:textAlignment w:val="center"/>
              <w:rPr>
                <w:rFonts w:ascii="Times New Roman" w:hAnsi="Times New Roman" w:cs="Times New Roman"/>
                <w:b/>
                <w:bCs/>
                <w:color w:val="000000"/>
                <w:sz w:val="20"/>
              </w:rPr>
            </w:pPr>
            <w:r w:rsidRPr="006F4D11">
              <w:rPr>
                <w:rFonts w:ascii="Times New Roman" w:hAnsi="Times New Roman" w:cs="Times New Roman"/>
                <w:b/>
                <w:bCs/>
                <w:color w:val="000000"/>
                <w:sz w:val="20"/>
              </w:rPr>
              <w:t>Feature</w:t>
            </w:r>
          </w:p>
        </w:tc>
      </w:tr>
      <w:tr w:rsidR="00240CE7" w:rsidRPr="006F4D11" w14:paraId="00FCB2B2"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3B864A" w14:textId="77777777" w:rsidR="00240CE7" w:rsidRPr="006F4D11" w:rsidRDefault="00240CE7" w:rsidP="002A4057">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B9DAD" w14:textId="32155097" w:rsidR="00240CE7" w:rsidRPr="006F4D11" w:rsidRDefault="00963F96"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z w:val="20"/>
              </w:rPr>
              <w:t>Bonus Proficiencies, Exemplar of Form</w:t>
            </w:r>
          </w:p>
        </w:tc>
      </w:tr>
      <w:tr w:rsidR="00240CE7" w:rsidRPr="006F4D11" w14:paraId="4F11971B"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95FF6A8" w14:textId="77777777" w:rsidR="00240CE7" w:rsidRPr="006F4D11" w:rsidRDefault="00240CE7" w:rsidP="002A4057">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1867A60" w14:textId="577BD5A1" w:rsidR="00240CE7" w:rsidRPr="006F4D11" w:rsidRDefault="00963F96"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Elegant Courtier</w:t>
            </w:r>
          </w:p>
        </w:tc>
      </w:tr>
      <w:tr w:rsidR="00240CE7" w:rsidRPr="006F4D11" w14:paraId="2D827DED"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70DEC5BD" w14:textId="77777777" w:rsidR="00240CE7" w:rsidRPr="006F4D11" w:rsidRDefault="00240CE7"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2D54E92F" w14:textId="7A9CD745" w:rsidR="00240CE7" w:rsidRPr="006F4D11" w:rsidRDefault="00963F96"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Tireless, Focused, Honed</w:t>
            </w:r>
          </w:p>
        </w:tc>
      </w:tr>
      <w:tr w:rsidR="00240CE7" w:rsidRPr="006F4D11" w14:paraId="49A49CBB"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225BC60" w14:textId="77777777" w:rsidR="00240CE7" w:rsidRPr="006F4D11" w:rsidRDefault="00240CE7"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15th</w:t>
            </w:r>
          </w:p>
        </w:tc>
        <w:tc>
          <w:tcPr>
            <w:tcW w:w="3960" w:type="dxa"/>
            <w:tcBorders>
              <w:top w:val="single" w:sz="4" w:space="0" w:color="auto"/>
              <w:left w:val="single" w:sz="4" w:space="0" w:color="auto"/>
              <w:bottom w:val="single" w:sz="4" w:space="0" w:color="auto"/>
              <w:right w:val="single" w:sz="4" w:space="0" w:color="auto"/>
            </w:tcBorders>
          </w:tcPr>
          <w:p w14:paraId="7CB86917" w14:textId="2109D233" w:rsidR="00240CE7" w:rsidRPr="006F4D11" w:rsidRDefault="00963F96"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Rapid Strike</w:t>
            </w:r>
          </w:p>
        </w:tc>
      </w:tr>
      <w:tr w:rsidR="00240CE7" w:rsidRPr="006F4D11" w14:paraId="0BF1EDB6"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4B1D88C6" w14:textId="77777777" w:rsidR="00240CE7" w:rsidRPr="006F4D11" w:rsidRDefault="00240CE7"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18th</w:t>
            </w:r>
          </w:p>
        </w:tc>
        <w:tc>
          <w:tcPr>
            <w:tcW w:w="3960" w:type="dxa"/>
            <w:tcBorders>
              <w:top w:val="single" w:sz="4" w:space="0" w:color="auto"/>
              <w:left w:val="single" w:sz="4" w:space="0" w:color="auto"/>
              <w:bottom w:val="single" w:sz="4" w:space="0" w:color="auto"/>
              <w:right w:val="single" w:sz="4" w:space="0" w:color="auto"/>
            </w:tcBorders>
          </w:tcPr>
          <w:p w14:paraId="471501C6" w14:textId="402B07E9" w:rsidR="00240CE7" w:rsidRPr="006F4D11" w:rsidRDefault="00963F96"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Strength Before Death</w:t>
            </w:r>
          </w:p>
        </w:tc>
      </w:tr>
    </w:tbl>
    <w:p w14:paraId="51C7131E" w14:textId="77777777" w:rsidR="00240CE7" w:rsidRPr="00625BA1" w:rsidRDefault="00240CE7" w:rsidP="00240CE7">
      <w:pPr>
        <w:pStyle w:val="Heading4"/>
        <w:rPr>
          <w:rFonts w:ascii="Times New Roman" w:hAnsi="Times New Roman" w:cs="Times New Roman"/>
          <w:w w:val="100"/>
          <w:sz w:val="28"/>
          <w:szCs w:val="28"/>
        </w:rPr>
      </w:pPr>
      <w:r w:rsidRPr="00625BA1">
        <w:rPr>
          <w:rFonts w:ascii="Times New Roman" w:hAnsi="Times New Roman" w:cs="Times New Roman"/>
          <w:sz w:val="28"/>
          <w:szCs w:val="28"/>
        </w:rPr>
        <w:t>Bonus Proficiency</w:t>
      </w:r>
    </w:p>
    <w:p w14:paraId="4A091FBB" w14:textId="77777777" w:rsidR="00625BA1" w:rsidRDefault="00240CE7" w:rsidP="00240CE7">
      <w:pPr>
        <w:pStyle w:val="NormalWeb"/>
        <w:rPr>
          <w:sz w:val="20"/>
          <w:szCs w:val="20"/>
        </w:rPr>
      </w:pPr>
      <w:r w:rsidRPr="006F4D11">
        <w:rPr>
          <w:sz w:val="20"/>
          <w:szCs w:val="20"/>
        </w:rPr>
        <w:t>Starting at 3rd level, you gain proficiency in one of the following skills of your</w:t>
      </w:r>
      <w:r w:rsidR="00625BA1">
        <w:rPr>
          <w:sz w:val="20"/>
          <w:szCs w:val="20"/>
        </w:rPr>
        <w:t xml:space="preserve"> </w:t>
      </w:r>
      <w:r w:rsidRPr="006F4D11">
        <w:rPr>
          <w:sz w:val="20"/>
          <w:szCs w:val="20"/>
        </w:rPr>
        <w:t>choice:</w:t>
      </w:r>
      <w:r w:rsidR="00625BA1">
        <w:rPr>
          <w:sz w:val="20"/>
          <w:szCs w:val="20"/>
        </w:rPr>
        <w:t xml:space="preserve"> H</w:t>
      </w:r>
      <w:r w:rsidRPr="006F4D11">
        <w:rPr>
          <w:sz w:val="20"/>
          <w:szCs w:val="20"/>
        </w:rPr>
        <w:t xml:space="preserve">istory, Insight, Performance, or Persuasion. </w:t>
      </w:r>
    </w:p>
    <w:p w14:paraId="5D354C06" w14:textId="08589998" w:rsidR="00240CE7" w:rsidRPr="006F4D11" w:rsidRDefault="00240CE7" w:rsidP="00240CE7">
      <w:pPr>
        <w:pStyle w:val="NormalWeb"/>
        <w:rPr>
          <w:sz w:val="20"/>
          <w:szCs w:val="20"/>
        </w:rPr>
      </w:pPr>
      <w:r w:rsidRPr="006F4D11">
        <w:rPr>
          <w:sz w:val="20"/>
          <w:szCs w:val="20"/>
        </w:rPr>
        <w:t>A</w:t>
      </w:r>
      <w:r w:rsidR="00625BA1">
        <w:rPr>
          <w:sz w:val="20"/>
          <w:szCs w:val="20"/>
        </w:rPr>
        <w:t>dditionally</w:t>
      </w:r>
      <w:r w:rsidRPr="006F4D11">
        <w:rPr>
          <w:sz w:val="20"/>
          <w:szCs w:val="20"/>
        </w:rPr>
        <w:t>, you learn one language of your choice.</w:t>
      </w:r>
    </w:p>
    <w:p w14:paraId="60B2721F" w14:textId="3550AA31" w:rsidR="00240CE7" w:rsidRPr="00625BA1" w:rsidRDefault="00240CE7" w:rsidP="00240CE7">
      <w:pPr>
        <w:pStyle w:val="Heading4"/>
        <w:rPr>
          <w:rFonts w:ascii="Times New Roman" w:hAnsi="Times New Roman" w:cs="Times New Roman"/>
          <w:sz w:val="28"/>
          <w:szCs w:val="28"/>
        </w:rPr>
      </w:pPr>
      <w:r w:rsidRPr="00625BA1">
        <w:rPr>
          <w:rFonts w:ascii="Times New Roman" w:hAnsi="Times New Roman" w:cs="Times New Roman"/>
          <w:sz w:val="28"/>
          <w:szCs w:val="28"/>
        </w:rPr>
        <w:t>Exemplar of Form</w:t>
      </w:r>
    </w:p>
    <w:p w14:paraId="38D0F756" w14:textId="77777777" w:rsidR="00240CE7" w:rsidRPr="006F4D11" w:rsidRDefault="00240CE7" w:rsidP="00240CE7">
      <w:pPr>
        <w:pStyle w:val="core-stylescore-body"/>
        <w:rPr>
          <w:sz w:val="20"/>
          <w:szCs w:val="20"/>
        </w:rPr>
      </w:pPr>
      <w:r w:rsidRPr="006F4D11">
        <w:rPr>
          <w:sz w:val="20"/>
          <w:szCs w:val="20"/>
        </w:rPr>
        <w:t>Starting at 3rd level, your intensity in battle can shield you and help you strike true. As a bonus action on your turn, you can give yourself advantage on weapon attack rolls until the end of the current turn. When you do so, you also gain 5 temporary hit points. The number of temporary hit points increases when you reach certain levels in this class, increasing to 10 at 10th level and 15 at 15th level.</w:t>
      </w:r>
    </w:p>
    <w:p w14:paraId="43AD838C" w14:textId="044C1294" w:rsidR="00240CE7" w:rsidRPr="006F4D11" w:rsidRDefault="00240CE7" w:rsidP="00240CE7">
      <w:pPr>
        <w:pStyle w:val="core-stylescore-body"/>
        <w:rPr>
          <w:sz w:val="20"/>
          <w:szCs w:val="20"/>
        </w:rPr>
      </w:pPr>
      <w:r w:rsidRPr="006F4D11">
        <w:rPr>
          <w:sz w:val="20"/>
          <w:szCs w:val="20"/>
        </w:rPr>
        <w:t xml:space="preserve">You can use this feature </w:t>
      </w:r>
      <w:r w:rsidR="00C44AA2" w:rsidRPr="006F4D11">
        <w:rPr>
          <w:sz w:val="20"/>
          <w:szCs w:val="20"/>
        </w:rPr>
        <w:t>two</w:t>
      </w:r>
      <w:r w:rsidRPr="006F4D11">
        <w:rPr>
          <w:sz w:val="20"/>
          <w:szCs w:val="20"/>
        </w:rPr>
        <w:t xml:space="preserve"> times, and you regain all expended uses of it when you finish a </w:t>
      </w:r>
      <w:r w:rsidR="00C44AA2" w:rsidRPr="006F4D11">
        <w:rPr>
          <w:sz w:val="20"/>
          <w:szCs w:val="20"/>
        </w:rPr>
        <w:t xml:space="preserve">short or </w:t>
      </w:r>
      <w:r w:rsidRPr="006F4D11">
        <w:rPr>
          <w:sz w:val="20"/>
          <w:szCs w:val="20"/>
        </w:rPr>
        <w:t>long rest.</w:t>
      </w:r>
      <w:r w:rsidR="00C44AA2" w:rsidRPr="006F4D11">
        <w:rPr>
          <w:sz w:val="20"/>
          <w:szCs w:val="20"/>
        </w:rPr>
        <w:t xml:space="preserve"> You may use this feature an additional time at 7th level and one more time at 15th level.</w:t>
      </w:r>
    </w:p>
    <w:p w14:paraId="729C5B83" w14:textId="77777777" w:rsidR="00240CE7" w:rsidRPr="00625BA1" w:rsidRDefault="00240CE7" w:rsidP="00240CE7">
      <w:pPr>
        <w:pStyle w:val="Heading4"/>
        <w:rPr>
          <w:rFonts w:ascii="Times New Roman" w:hAnsi="Times New Roman" w:cs="Times New Roman"/>
          <w:sz w:val="28"/>
          <w:szCs w:val="28"/>
        </w:rPr>
      </w:pPr>
      <w:r w:rsidRPr="00625BA1">
        <w:rPr>
          <w:rFonts w:ascii="Times New Roman" w:hAnsi="Times New Roman" w:cs="Times New Roman"/>
          <w:sz w:val="28"/>
          <w:szCs w:val="28"/>
        </w:rPr>
        <w:t>Elegant Courtier</w:t>
      </w:r>
    </w:p>
    <w:p w14:paraId="736F9FA1" w14:textId="585F28D1" w:rsidR="00240CE7" w:rsidRPr="006F4D11" w:rsidRDefault="00240CE7" w:rsidP="00240CE7">
      <w:pPr>
        <w:pStyle w:val="core-stylescore-body"/>
        <w:rPr>
          <w:sz w:val="20"/>
          <w:szCs w:val="20"/>
        </w:rPr>
      </w:pPr>
      <w:r w:rsidRPr="006F4D11">
        <w:rPr>
          <w:sz w:val="20"/>
          <w:szCs w:val="20"/>
        </w:rPr>
        <w:t>Starting at 7th level, your discipline and attention to detail allow you to excel in social situations. Whenever you make a Charisma (Persuasion) check, you gain a bonus to the check equal to your Wisdom modifier.</w:t>
      </w:r>
    </w:p>
    <w:p w14:paraId="1C4BEB30" w14:textId="77777777" w:rsidR="00240CE7" w:rsidRPr="006F4D11" w:rsidRDefault="00240CE7" w:rsidP="00240CE7">
      <w:pPr>
        <w:pStyle w:val="core-stylescore-body"/>
        <w:rPr>
          <w:sz w:val="20"/>
          <w:szCs w:val="20"/>
        </w:rPr>
      </w:pPr>
      <w:r w:rsidRPr="006F4D11">
        <w:rPr>
          <w:sz w:val="20"/>
          <w:szCs w:val="20"/>
        </w:rPr>
        <w:t>Your self-control also causes you to gain proficiency in Wisdom saving throws. If you already have this proficiency, you instead gain proficiency in Intelligence or Charisma saving throws (your choice).</w:t>
      </w:r>
    </w:p>
    <w:p w14:paraId="278A421E" w14:textId="629D5FDD" w:rsidR="00240CE7" w:rsidRPr="00625BA1" w:rsidRDefault="00240CE7" w:rsidP="00240CE7">
      <w:pPr>
        <w:pStyle w:val="Heading4"/>
        <w:rPr>
          <w:rFonts w:ascii="Times New Roman" w:hAnsi="Times New Roman" w:cs="Times New Roman"/>
          <w:sz w:val="28"/>
          <w:szCs w:val="28"/>
        </w:rPr>
      </w:pPr>
      <w:r w:rsidRPr="00625BA1">
        <w:rPr>
          <w:rFonts w:ascii="Times New Roman" w:hAnsi="Times New Roman" w:cs="Times New Roman"/>
          <w:sz w:val="28"/>
          <w:szCs w:val="28"/>
        </w:rPr>
        <w:t>Tireless</w:t>
      </w:r>
      <w:r w:rsidR="00963F96" w:rsidRPr="00625BA1">
        <w:rPr>
          <w:rFonts w:ascii="Times New Roman" w:hAnsi="Times New Roman" w:cs="Times New Roman"/>
          <w:sz w:val="28"/>
          <w:szCs w:val="28"/>
        </w:rPr>
        <w:t>, Focused, Honed</w:t>
      </w:r>
    </w:p>
    <w:p w14:paraId="7E173CC8" w14:textId="39C3086C" w:rsidR="00240CE7" w:rsidRPr="006F4D11" w:rsidRDefault="00240CE7" w:rsidP="00240CE7">
      <w:pPr>
        <w:pStyle w:val="NormalWeb"/>
        <w:rPr>
          <w:sz w:val="20"/>
          <w:szCs w:val="20"/>
        </w:rPr>
      </w:pPr>
      <w:r w:rsidRPr="006F4D11">
        <w:rPr>
          <w:sz w:val="20"/>
          <w:szCs w:val="20"/>
        </w:rPr>
        <w:t xml:space="preserve">Starting at 10th level, when you roll </w:t>
      </w:r>
      <w:r w:rsidR="00625BA1" w:rsidRPr="006F4D11">
        <w:rPr>
          <w:sz w:val="20"/>
          <w:szCs w:val="20"/>
        </w:rPr>
        <w:t>initiative,</w:t>
      </w:r>
      <w:r w:rsidRPr="006F4D11">
        <w:rPr>
          <w:sz w:val="20"/>
          <w:szCs w:val="20"/>
        </w:rPr>
        <w:t xml:space="preserve"> you regain one</w:t>
      </w:r>
      <w:r w:rsidR="006A3EC2" w:rsidRPr="006F4D11">
        <w:rPr>
          <w:sz w:val="20"/>
          <w:szCs w:val="20"/>
        </w:rPr>
        <w:t xml:space="preserve"> expended</w:t>
      </w:r>
      <w:r w:rsidRPr="006F4D11">
        <w:rPr>
          <w:sz w:val="20"/>
          <w:szCs w:val="20"/>
        </w:rPr>
        <w:t xml:space="preserve"> use</w:t>
      </w:r>
      <w:r w:rsidR="00625BA1">
        <w:rPr>
          <w:sz w:val="20"/>
          <w:szCs w:val="20"/>
        </w:rPr>
        <w:t xml:space="preserve"> of exemplar of form</w:t>
      </w:r>
      <w:r w:rsidRPr="006F4D11">
        <w:rPr>
          <w:sz w:val="20"/>
          <w:szCs w:val="20"/>
        </w:rPr>
        <w:t>.</w:t>
      </w:r>
    </w:p>
    <w:p w14:paraId="5C83B439" w14:textId="77777777" w:rsidR="00240CE7" w:rsidRPr="00F51FE7" w:rsidRDefault="00240CE7" w:rsidP="00240CE7">
      <w:pPr>
        <w:pStyle w:val="Heading4"/>
        <w:rPr>
          <w:rFonts w:ascii="Times New Roman" w:hAnsi="Times New Roman" w:cs="Times New Roman"/>
          <w:sz w:val="28"/>
          <w:szCs w:val="28"/>
        </w:rPr>
      </w:pPr>
      <w:r w:rsidRPr="00F51FE7">
        <w:rPr>
          <w:rFonts w:ascii="Times New Roman" w:hAnsi="Times New Roman" w:cs="Times New Roman"/>
          <w:sz w:val="28"/>
          <w:szCs w:val="28"/>
        </w:rPr>
        <w:t>Rapid Strike</w:t>
      </w:r>
    </w:p>
    <w:p w14:paraId="43A5DA61" w14:textId="4E94B338" w:rsidR="00240CE7" w:rsidRPr="006F4D11" w:rsidRDefault="00240CE7" w:rsidP="00240CE7">
      <w:pPr>
        <w:pStyle w:val="NormalWeb"/>
        <w:rPr>
          <w:sz w:val="20"/>
          <w:szCs w:val="20"/>
        </w:rPr>
      </w:pPr>
      <w:r w:rsidRPr="006F4D11">
        <w:rPr>
          <w:sz w:val="20"/>
          <w:szCs w:val="20"/>
        </w:rPr>
        <w:t>Starting at 15th level, you learn to trade accuracy for swift strikes. If you take the attack action on your turn and have advantage on an attack roll against one of the targets, you can forgo the advantage for that roll to make an additional weapon attack against that target, as part of the same action. You can do so no more than once per turn.</w:t>
      </w:r>
    </w:p>
    <w:p w14:paraId="4CB795C0" w14:textId="77777777" w:rsidR="00240CE7" w:rsidRPr="00F51FE7" w:rsidRDefault="00240CE7" w:rsidP="00240CE7">
      <w:pPr>
        <w:pStyle w:val="Heading4"/>
        <w:rPr>
          <w:rFonts w:ascii="Times New Roman" w:hAnsi="Times New Roman" w:cs="Times New Roman"/>
          <w:sz w:val="28"/>
          <w:szCs w:val="28"/>
        </w:rPr>
      </w:pPr>
      <w:r w:rsidRPr="00F51FE7">
        <w:rPr>
          <w:rFonts w:ascii="Times New Roman" w:hAnsi="Times New Roman" w:cs="Times New Roman"/>
          <w:sz w:val="28"/>
          <w:szCs w:val="28"/>
        </w:rPr>
        <w:t>Strength before Death</w:t>
      </w:r>
    </w:p>
    <w:p w14:paraId="39F8D0C6" w14:textId="0D1EDFA6" w:rsidR="00240CE7" w:rsidRPr="006F4D11" w:rsidRDefault="00240CE7" w:rsidP="00240CE7">
      <w:pPr>
        <w:pStyle w:val="core-stylescore-body"/>
        <w:rPr>
          <w:sz w:val="20"/>
          <w:szCs w:val="20"/>
        </w:rPr>
      </w:pPr>
      <w:r w:rsidRPr="006F4D11">
        <w:rPr>
          <w:sz w:val="20"/>
          <w:szCs w:val="20"/>
        </w:rPr>
        <w:t xml:space="preserve">Starting at 18th level, </w:t>
      </w:r>
      <w:proofErr w:type="spellStart"/>
      <w:r w:rsidRPr="006F4D11">
        <w:rPr>
          <w:sz w:val="20"/>
          <w:szCs w:val="20"/>
        </w:rPr>
        <w:t>your</w:t>
      </w:r>
      <w:proofErr w:type="spellEnd"/>
      <w:r w:rsidRPr="006F4D11">
        <w:rPr>
          <w:sz w:val="20"/>
          <w:szCs w:val="20"/>
        </w:rPr>
        <w:t xml:space="preserve"> fighting spirit can delay the grasp of death. If you take damage that reduces you to 0 hit points and doesn’t kill you outright, you can use your reaction to delay falling unconscious, and you can immediately take an extra turn, interrupting the current turn. While you have 0 hit points during that extra turn, taking damage causes death saving throw failures as normal, and three death saving throw failures can still kill you. When the extra turn ends, you fall unconscious if you still have 0 hit points.</w:t>
      </w:r>
    </w:p>
    <w:p w14:paraId="196E1698" w14:textId="5A0AEBE6" w:rsidR="00450BF2" w:rsidRPr="006F4D11" w:rsidRDefault="00240CE7" w:rsidP="00240CE7">
      <w:pPr>
        <w:pStyle w:val="core-stylescore-body"/>
        <w:rPr>
          <w:sz w:val="20"/>
          <w:szCs w:val="20"/>
        </w:rPr>
      </w:pPr>
      <w:r w:rsidRPr="006F4D11">
        <w:rPr>
          <w:sz w:val="20"/>
          <w:szCs w:val="20"/>
        </w:rPr>
        <w:t>Once you use this feature, you can’t use it again until you finish a long rest.</w:t>
      </w:r>
    </w:p>
    <w:p w14:paraId="7008C525" w14:textId="77777777" w:rsidR="00450BF2" w:rsidRPr="006F4D11" w:rsidRDefault="00450BF2">
      <w:pPr>
        <w:spacing w:line="240" w:lineRule="auto"/>
        <w:rPr>
          <w:rFonts w:ascii="Times New Roman" w:eastAsia="Times New Roman" w:hAnsi="Times New Roman" w:cs="Times New Roman"/>
          <w:bCs w:val="0"/>
          <w:w w:val="100"/>
          <w:sz w:val="20"/>
        </w:rPr>
      </w:pPr>
      <w:r w:rsidRPr="006F4D11">
        <w:rPr>
          <w:rFonts w:ascii="Times New Roman" w:hAnsi="Times New Roman" w:cs="Times New Roman"/>
          <w:sz w:val="20"/>
        </w:rPr>
        <w:br w:type="page"/>
      </w:r>
    </w:p>
    <w:p w14:paraId="070F79F0" w14:textId="23D8A5D9" w:rsidR="00450BF2" w:rsidRPr="00F51FE7" w:rsidRDefault="00450BF2" w:rsidP="00450BF2">
      <w:pPr>
        <w:keepNext/>
        <w:keepLines/>
        <w:spacing w:before="200" w:line="340" w:lineRule="exact"/>
        <w:outlineLvl w:val="1"/>
        <w:rPr>
          <w:rFonts w:ascii="Times New Roman" w:hAnsi="Times New Roman" w:cs="Times New Roman"/>
          <w:smallCaps/>
          <w:color w:val="953734" w:themeColor="accent1"/>
          <w:w w:val="100"/>
          <w:sz w:val="36"/>
          <w:szCs w:val="36"/>
        </w:rPr>
      </w:pPr>
      <w:r w:rsidRPr="00F51FE7">
        <w:rPr>
          <w:rFonts w:ascii="Times New Roman" w:hAnsi="Times New Roman" w:cs="Times New Roman"/>
          <w:smallCaps/>
          <w:color w:val="953734" w:themeColor="accent1"/>
          <w:sz w:val="36"/>
          <w:szCs w:val="36"/>
        </w:rPr>
        <w:lastRenderedPageBreak/>
        <w:t>Purple Dragon Knight</w:t>
      </w:r>
    </w:p>
    <w:p w14:paraId="77C5A8CD" w14:textId="51AB071E" w:rsidR="00450BF2" w:rsidRPr="006F4D11" w:rsidRDefault="00450BF2" w:rsidP="00450BF2">
      <w:pPr>
        <w:widowControl w:val="0"/>
        <w:autoSpaceDE w:val="0"/>
        <w:autoSpaceDN w:val="0"/>
        <w:adjustRightInd w:val="0"/>
        <w:spacing w:after="200" w:line="276" w:lineRule="auto"/>
        <w:rPr>
          <w:rFonts w:ascii="Times New Roman" w:hAnsi="Times New Roman" w:cs="Times New Roman"/>
          <w:sz w:val="20"/>
          <w:u w:val="single"/>
          <w:lang w:val="en"/>
        </w:rPr>
      </w:pPr>
      <w:r w:rsidRPr="006F4D1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450BF2" w:rsidRPr="006F4D11" w14:paraId="354262BC" w14:textId="77777777" w:rsidTr="002A405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4E9BEA6" w14:textId="77777777" w:rsidR="00450BF2" w:rsidRPr="006F4D11" w:rsidRDefault="00450BF2" w:rsidP="002A4057">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sidRPr="006F4D11">
              <w:rPr>
                <w:rFonts w:ascii="Times New Roman" w:eastAsia="Times New Roman" w:hAnsi="Times New Roman" w:cs="Times New Roman"/>
                <w:b/>
                <w:bCs/>
                <w:color w:val="000000"/>
                <w:sz w:val="20"/>
              </w:rPr>
              <w:t>Fighter Level</w:t>
            </w:r>
          </w:p>
        </w:tc>
        <w:tc>
          <w:tcPr>
            <w:tcW w:w="3960" w:type="dxa"/>
            <w:tcBorders>
              <w:top w:val="none" w:sz="0" w:space="0" w:color="auto"/>
              <w:left w:val="none" w:sz="0" w:space="0" w:color="auto"/>
              <w:bottom w:val="none" w:sz="0" w:space="0" w:color="auto"/>
              <w:right w:val="none" w:sz="0" w:space="0" w:color="auto"/>
            </w:tcBorders>
          </w:tcPr>
          <w:p w14:paraId="4643E203" w14:textId="77777777" w:rsidR="00450BF2" w:rsidRPr="006F4D11" w:rsidRDefault="00450BF2" w:rsidP="002A4057">
            <w:pPr>
              <w:suppressAutoHyphens/>
              <w:autoSpaceDE w:val="0"/>
              <w:autoSpaceDN w:val="0"/>
              <w:adjustRightInd w:val="0"/>
              <w:textAlignment w:val="center"/>
              <w:rPr>
                <w:rFonts w:ascii="Times New Roman" w:hAnsi="Times New Roman" w:cs="Times New Roman"/>
                <w:b/>
                <w:bCs/>
                <w:color w:val="000000"/>
                <w:sz w:val="20"/>
              </w:rPr>
            </w:pPr>
            <w:r w:rsidRPr="006F4D11">
              <w:rPr>
                <w:rFonts w:ascii="Times New Roman" w:hAnsi="Times New Roman" w:cs="Times New Roman"/>
                <w:b/>
                <w:bCs/>
                <w:color w:val="000000"/>
                <w:sz w:val="20"/>
              </w:rPr>
              <w:t>Feature</w:t>
            </w:r>
          </w:p>
        </w:tc>
      </w:tr>
      <w:tr w:rsidR="00450BF2" w:rsidRPr="006F4D11" w14:paraId="065BA2E6"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D29160" w14:textId="77777777" w:rsidR="00450BF2" w:rsidRPr="006F4D11" w:rsidRDefault="00450BF2" w:rsidP="002A4057">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1FE9DC" w14:textId="34653ADD" w:rsidR="00450BF2" w:rsidRPr="006F4D11" w:rsidRDefault="00450BF2"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z w:val="20"/>
              </w:rPr>
              <w:t xml:space="preserve">Bonus Proficiencies, </w:t>
            </w:r>
            <w:r w:rsidR="00D3458F" w:rsidRPr="006F4D11">
              <w:rPr>
                <w:rFonts w:ascii="Times New Roman" w:hAnsi="Times New Roman" w:cs="Times New Roman"/>
                <w:iCs/>
                <w:sz w:val="20"/>
              </w:rPr>
              <w:t xml:space="preserve">Rallying Cry, </w:t>
            </w:r>
            <w:proofErr w:type="gramStart"/>
            <w:r w:rsidR="00D3458F" w:rsidRPr="006F4D11">
              <w:rPr>
                <w:rFonts w:ascii="Times New Roman" w:hAnsi="Times New Roman" w:cs="Times New Roman"/>
                <w:iCs/>
                <w:sz w:val="20"/>
              </w:rPr>
              <w:t>Pushed</w:t>
            </w:r>
            <w:proofErr w:type="gramEnd"/>
            <w:r w:rsidR="00D3458F" w:rsidRPr="006F4D11">
              <w:rPr>
                <w:rFonts w:ascii="Times New Roman" w:hAnsi="Times New Roman" w:cs="Times New Roman"/>
                <w:iCs/>
                <w:sz w:val="20"/>
              </w:rPr>
              <w:t xml:space="preserve"> to the Limit, Stand your Ground, Drop the Banner</w:t>
            </w:r>
          </w:p>
        </w:tc>
      </w:tr>
      <w:tr w:rsidR="00450BF2" w:rsidRPr="006F4D11" w14:paraId="080C6CD8"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484FC58" w14:textId="77777777" w:rsidR="00450BF2" w:rsidRPr="006F4D11" w:rsidRDefault="00450BF2" w:rsidP="002A4057">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CD16494" w14:textId="5FF0121D" w:rsidR="00450BF2" w:rsidRPr="006F4D11" w:rsidRDefault="00D3458F"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 xml:space="preserve">WE MUST </w:t>
            </w:r>
            <w:proofErr w:type="gramStart"/>
            <w:r w:rsidRPr="006F4D11">
              <w:rPr>
                <w:rFonts w:ascii="Times New Roman" w:hAnsi="Times New Roman" w:cs="Times New Roman"/>
                <w:iCs/>
                <w:spacing w:val="1"/>
                <w:sz w:val="20"/>
                <w:lang w:val="en"/>
              </w:rPr>
              <w:t>HOLD!,</w:t>
            </w:r>
            <w:proofErr w:type="gramEnd"/>
            <w:r w:rsidRPr="006F4D11">
              <w:rPr>
                <w:rFonts w:ascii="Times New Roman" w:hAnsi="Times New Roman" w:cs="Times New Roman"/>
                <w:iCs/>
                <w:spacing w:val="1"/>
                <w:sz w:val="20"/>
                <w:lang w:val="en"/>
              </w:rPr>
              <w:t xml:space="preserve"> Hoist is high</w:t>
            </w:r>
          </w:p>
        </w:tc>
      </w:tr>
      <w:tr w:rsidR="00450BF2" w:rsidRPr="006F4D11" w14:paraId="4F939627"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FB83D4F" w14:textId="77777777" w:rsidR="00450BF2" w:rsidRPr="006F4D11" w:rsidRDefault="00450BF2"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3A14EB4C" w14:textId="07042450" w:rsidR="00450BF2" w:rsidRPr="006F4D11" w:rsidRDefault="00D3458F"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Inspiring Surge</w:t>
            </w:r>
          </w:p>
        </w:tc>
      </w:tr>
      <w:tr w:rsidR="00450BF2" w:rsidRPr="006F4D11" w14:paraId="7807D0E3"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BF4444F" w14:textId="77777777" w:rsidR="00450BF2" w:rsidRPr="006F4D11" w:rsidRDefault="00450BF2"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15th</w:t>
            </w:r>
          </w:p>
        </w:tc>
        <w:tc>
          <w:tcPr>
            <w:tcW w:w="3960" w:type="dxa"/>
            <w:tcBorders>
              <w:top w:val="single" w:sz="4" w:space="0" w:color="auto"/>
              <w:left w:val="single" w:sz="4" w:space="0" w:color="auto"/>
              <w:bottom w:val="single" w:sz="4" w:space="0" w:color="auto"/>
              <w:right w:val="single" w:sz="4" w:space="0" w:color="auto"/>
            </w:tcBorders>
          </w:tcPr>
          <w:p w14:paraId="14ED8B5B" w14:textId="5FC58819" w:rsidR="00450BF2" w:rsidRPr="006F4D11" w:rsidRDefault="00D3458F"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Knights Call</w:t>
            </w:r>
          </w:p>
        </w:tc>
      </w:tr>
      <w:tr w:rsidR="00450BF2" w:rsidRPr="006F4D11" w14:paraId="6C9702B4"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EE58275" w14:textId="77777777" w:rsidR="00450BF2" w:rsidRPr="006F4D11" w:rsidRDefault="00450BF2"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18th</w:t>
            </w:r>
          </w:p>
        </w:tc>
        <w:tc>
          <w:tcPr>
            <w:tcW w:w="3960" w:type="dxa"/>
            <w:tcBorders>
              <w:top w:val="single" w:sz="4" w:space="0" w:color="auto"/>
              <w:left w:val="single" w:sz="4" w:space="0" w:color="auto"/>
              <w:bottom w:val="single" w:sz="4" w:space="0" w:color="auto"/>
              <w:right w:val="single" w:sz="4" w:space="0" w:color="auto"/>
            </w:tcBorders>
          </w:tcPr>
          <w:p w14:paraId="25CAB539" w14:textId="1FC1C250" w:rsidR="00450BF2" w:rsidRPr="006F4D11" w:rsidRDefault="00D3458F"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Bulwark</w:t>
            </w:r>
          </w:p>
        </w:tc>
      </w:tr>
    </w:tbl>
    <w:p w14:paraId="319F092D" w14:textId="24819910" w:rsidR="0044417F" w:rsidRPr="006F4D11" w:rsidRDefault="0044417F" w:rsidP="0044417F">
      <w:pPr>
        <w:pStyle w:val="Heading4"/>
        <w:rPr>
          <w:rFonts w:ascii="Times New Roman" w:hAnsi="Times New Roman" w:cs="Times New Roman"/>
          <w:i/>
          <w:iCs/>
          <w:sz w:val="20"/>
          <w:szCs w:val="20"/>
        </w:rPr>
      </w:pPr>
      <w:r w:rsidRPr="006F4D11">
        <w:rPr>
          <w:rFonts w:ascii="Times New Roman" w:hAnsi="Times New Roman" w:cs="Times New Roman"/>
          <w:i/>
          <w:iCs/>
          <w:sz w:val="20"/>
          <w:szCs w:val="20"/>
        </w:rPr>
        <w:t>Note</w:t>
      </w:r>
    </w:p>
    <w:p w14:paraId="2DB7EAC5" w14:textId="274C8545" w:rsidR="0044417F" w:rsidRPr="006F4D11" w:rsidRDefault="0044417F" w:rsidP="0044417F">
      <w:pPr>
        <w:pStyle w:val="5E-COREBODYPARA1"/>
        <w:rPr>
          <w:rFonts w:ascii="Times New Roman" w:hAnsi="Times New Roman" w:cs="Times New Roman"/>
          <w:i/>
          <w:iCs/>
          <w:sz w:val="20"/>
        </w:rPr>
      </w:pPr>
      <w:r w:rsidRPr="006F4D11">
        <w:rPr>
          <w:rFonts w:ascii="Times New Roman" w:hAnsi="Times New Roman" w:cs="Times New Roman"/>
          <w:i/>
          <w:iCs/>
          <w:sz w:val="20"/>
        </w:rPr>
        <w:t>This class is a support class and may often use its features to enable other players.</w:t>
      </w:r>
    </w:p>
    <w:p w14:paraId="784F99AA" w14:textId="43F92D99" w:rsidR="00450BF2" w:rsidRPr="00F51FE7" w:rsidRDefault="00450BF2" w:rsidP="00450BF2">
      <w:pPr>
        <w:pStyle w:val="Heading4"/>
        <w:rPr>
          <w:rFonts w:ascii="Times New Roman" w:hAnsi="Times New Roman" w:cs="Times New Roman"/>
          <w:w w:val="100"/>
          <w:sz w:val="28"/>
          <w:szCs w:val="28"/>
        </w:rPr>
      </w:pPr>
      <w:r w:rsidRPr="00F51FE7">
        <w:rPr>
          <w:rFonts w:ascii="Times New Roman" w:hAnsi="Times New Roman" w:cs="Times New Roman"/>
          <w:sz w:val="28"/>
          <w:szCs w:val="28"/>
        </w:rPr>
        <w:t>Bonus Proficiency</w:t>
      </w:r>
    </w:p>
    <w:p w14:paraId="20C70CB7" w14:textId="77777777" w:rsidR="00450BF2" w:rsidRPr="006F4D11" w:rsidRDefault="00450BF2" w:rsidP="00450BF2">
      <w:pPr>
        <w:pStyle w:val="NormalWeb"/>
        <w:rPr>
          <w:sz w:val="20"/>
          <w:szCs w:val="20"/>
        </w:rPr>
      </w:pPr>
      <w:r w:rsidRPr="006F4D11">
        <w:rPr>
          <w:sz w:val="20"/>
          <w:szCs w:val="20"/>
        </w:rPr>
        <w:t>Starting at 3rd level, you gain proficiency in one of the following skills of your choice: History, Insight, Performance, or Persuasion. Alternatively, you learn one language of your choice.</w:t>
      </w:r>
    </w:p>
    <w:p w14:paraId="0B6B3840" w14:textId="77777777" w:rsidR="00450BF2" w:rsidRPr="00F51FE7" w:rsidRDefault="00450BF2" w:rsidP="00450BF2">
      <w:pPr>
        <w:pStyle w:val="Heading4"/>
        <w:rPr>
          <w:rFonts w:ascii="Times New Roman" w:hAnsi="Times New Roman" w:cs="Times New Roman"/>
          <w:w w:val="100"/>
          <w:sz w:val="28"/>
          <w:szCs w:val="28"/>
        </w:rPr>
      </w:pPr>
      <w:r w:rsidRPr="00F51FE7">
        <w:rPr>
          <w:rFonts w:ascii="Times New Roman" w:hAnsi="Times New Roman" w:cs="Times New Roman"/>
          <w:sz w:val="28"/>
          <w:szCs w:val="28"/>
        </w:rPr>
        <w:t>Rallying Cry</w:t>
      </w:r>
    </w:p>
    <w:p w14:paraId="2B59B310" w14:textId="2A3486BF" w:rsidR="00450BF2" w:rsidRPr="006F4D11" w:rsidRDefault="0044417F" w:rsidP="00450BF2">
      <w:pPr>
        <w:pStyle w:val="core-stylescore-body"/>
        <w:rPr>
          <w:sz w:val="20"/>
          <w:szCs w:val="20"/>
        </w:rPr>
      </w:pPr>
      <w:r w:rsidRPr="006F4D11">
        <w:rPr>
          <w:sz w:val="20"/>
          <w:szCs w:val="20"/>
        </w:rPr>
        <w:t>Starting</w:t>
      </w:r>
      <w:r w:rsidR="00450BF2" w:rsidRPr="006F4D11">
        <w:rPr>
          <w:sz w:val="20"/>
          <w:szCs w:val="20"/>
        </w:rPr>
        <w:t xml:space="preserve"> at 3rd level, you learn how to inspire your allies to fight on past their injuries.</w:t>
      </w:r>
    </w:p>
    <w:p w14:paraId="35FBFA3F" w14:textId="68EBC43E" w:rsidR="00450BF2" w:rsidRPr="006F4D11" w:rsidRDefault="0044417F" w:rsidP="00450BF2">
      <w:pPr>
        <w:pStyle w:val="NormalWeb"/>
        <w:rPr>
          <w:sz w:val="20"/>
          <w:szCs w:val="20"/>
        </w:rPr>
      </w:pPr>
      <w:r w:rsidRPr="006F4D11">
        <w:rPr>
          <w:sz w:val="20"/>
          <w:szCs w:val="20"/>
        </w:rPr>
        <w:t xml:space="preserve">You gain an additional two uses of your Second wind Feature </w:t>
      </w:r>
      <w:r w:rsidRPr="006F4D11">
        <w:rPr>
          <w:i/>
          <w:iCs/>
          <w:sz w:val="20"/>
          <w:szCs w:val="20"/>
        </w:rPr>
        <w:t>(three in total)</w:t>
      </w:r>
      <w:r w:rsidRPr="006F4D11">
        <w:rPr>
          <w:sz w:val="20"/>
          <w:szCs w:val="20"/>
        </w:rPr>
        <w:t xml:space="preserve">. You may use these as a bonus action to heal an ally within 60ft that can hear you instead of yourself. </w:t>
      </w:r>
      <w:r w:rsidRPr="006F4D11">
        <w:rPr>
          <w:i/>
          <w:iCs/>
          <w:sz w:val="20"/>
          <w:szCs w:val="20"/>
        </w:rPr>
        <w:t>(you can still use the feature to heal yourself)</w:t>
      </w:r>
      <w:r w:rsidR="00AA64AF" w:rsidRPr="006F4D11">
        <w:rPr>
          <w:i/>
          <w:iCs/>
          <w:sz w:val="20"/>
          <w:szCs w:val="20"/>
        </w:rPr>
        <w:br/>
      </w:r>
      <w:r w:rsidR="00AA64AF" w:rsidRPr="006F4D11">
        <w:rPr>
          <w:i/>
          <w:iCs/>
          <w:sz w:val="20"/>
          <w:szCs w:val="20"/>
        </w:rPr>
        <w:br/>
      </w:r>
      <w:r w:rsidR="00AA64AF" w:rsidRPr="006F4D11">
        <w:rPr>
          <w:sz w:val="20"/>
          <w:szCs w:val="20"/>
        </w:rPr>
        <w:t>You gain an additional use of second wind at 10th level.</w:t>
      </w:r>
    </w:p>
    <w:p w14:paraId="7554B234" w14:textId="04AEDC0D" w:rsidR="0044417F" w:rsidRPr="00F51FE7" w:rsidRDefault="0044417F" w:rsidP="0044417F">
      <w:pPr>
        <w:pStyle w:val="Heading4"/>
        <w:rPr>
          <w:rFonts w:ascii="Times New Roman" w:hAnsi="Times New Roman" w:cs="Times New Roman"/>
          <w:w w:val="100"/>
          <w:sz w:val="28"/>
          <w:szCs w:val="28"/>
        </w:rPr>
      </w:pPr>
      <w:r w:rsidRPr="00F51FE7">
        <w:rPr>
          <w:rFonts w:ascii="Times New Roman" w:hAnsi="Times New Roman" w:cs="Times New Roman"/>
          <w:sz w:val="28"/>
          <w:szCs w:val="28"/>
        </w:rPr>
        <w:t>Pushed to the Limit</w:t>
      </w:r>
    </w:p>
    <w:p w14:paraId="4D455B2B" w14:textId="2324692F" w:rsidR="0044417F" w:rsidRPr="006F4D11" w:rsidRDefault="0044417F" w:rsidP="0044417F">
      <w:pPr>
        <w:pStyle w:val="core-stylescore-body"/>
        <w:rPr>
          <w:sz w:val="20"/>
          <w:szCs w:val="20"/>
        </w:rPr>
      </w:pPr>
      <w:r w:rsidRPr="006F4D11">
        <w:rPr>
          <w:sz w:val="20"/>
          <w:szCs w:val="20"/>
        </w:rPr>
        <w:t>Starting at 3rd level, during another creatures turn that is within 10ft of you, you may expend a use of your action surge. If you do</w:t>
      </w:r>
      <w:r w:rsidR="00BC6E35" w:rsidRPr="006F4D11">
        <w:rPr>
          <w:sz w:val="20"/>
          <w:szCs w:val="20"/>
        </w:rPr>
        <w:t xml:space="preserve"> that creature can take an additional action on their turn. If they do not then the ability is not wasted and you recover the use of your action surge.</w:t>
      </w:r>
    </w:p>
    <w:p w14:paraId="62BB24F2" w14:textId="6609F33E" w:rsidR="00BC6E35" w:rsidRPr="00F51FE7" w:rsidRDefault="00860FCD" w:rsidP="00BC6E35">
      <w:pPr>
        <w:pStyle w:val="Heading4"/>
        <w:rPr>
          <w:rFonts w:ascii="Times New Roman" w:hAnsi="Times New Roman" w:cs="Times New Roman"/>
          <w:w w:val="100"/>
          <w:sz w:val="28"/>
          <w:szCs w:val="28"/>
        </w:rPr>
      </w:pPr>
      <w:r w:rsidRPr="00F51FE7">
        <w:rPr>
          <w:rFonts w:ascii="Times New Roman" w:hAnsi="Times New Roman" w:cs="Times New Roman"/>
          <w:sz w:val="28"/>
          <w:szCs w:val="28"/>
        </w:rPr>
        <w:t>Stand your Ground</w:t>
      </w:r>
    </w:p>
    <w:p w14:paraId="40853E31" w14:textId="3AE659BD" w:rsidR="00BC6E35" w:rsidRPr="006F4D11" w:rsidRDefault="00BC6E35" w:rsidP="00BC6E35">
      <w:pPr>
        <w:pStyle w:val="core-stylescore-body"/>
        <w:rPr>
          <w:sz w:val="20"/>
          <w:szCs w:val="20"/>
        </w:rPr>
      </w:pPr>
      <w:r w:rsidRPr="006F4D11">
        <w:rPr>
          <w:sz w:val="20"/>
          <w:szCs w:val="20"/>
        </w:rPr>
        <w:t>Starting at 3rd level, once during each of your turns when you take the attack action. You may forgo one attack to allow another friendly creature that can see or hear you within 60ft to use their reaction to make one weapon attack.</w:t>
      </w:r>
    </w:p>
    <w:p w14:paraId="04DA6C7A" w14:textId="0B4F7C48" w:rsidR="00BC6E35" w:rsidRPr="00F51FE7" w:rsidRDefault="00BC6E35" w:rsidP="00BC6E35">
      <w:pPr>
        <w:pStyle w:val="Heading4"/>
        <w:rPr>
          <w:rFonts w:ascii="Times New Roman" w:hAnsi="Times New Roman" w:cs="Times New Roman"/>
          <w:w w:val="100"/>
          <w:sz w:val="28"/>
          <w:szCs w:val="28"/>
        </w:rPr>
      </w:pPr>
      <w:r w:rsidRPr="00F51FE7">
        <w:rPr>
          <w:rFonts w:ascii="Times New Roman" w:hAnsi="Times New Roman" w:cs="Times New Roman"/>
          <w:sz w:val="28"/>
          <w:szCs w:val="28"/>
        </w:rPr>
        <w:t>Drop the Banner</w:t>
      </w:r>
    </w:p>
    <w:p w14:paraId="5C4F61A7" w14:textId="2568401C" w:rsidR="00AA64AF" w:rsidRPr="006F4D11" w:rsidRDefault="00BC6E35" w:rsidP="00BC6E35">
      <w:pPr>
        <w:pStyle w:val="core-stylescore-body"/>
        <w:rPr>
          <w:sz w:val="20"/>
          <w:szCs w:val="20"/>
        </w:rPr>
      </w:pPr>
      <w:r w:rsidRPr="006F4D11">
        <w:rPr>
          <w:sz w:val="20"/>
          <w:szCs w:val="20"/>
        </w:rPr>
        <w:t xml:space="preserve">Starting at 3rd level, you may now </w:t>
      </w:r>
      <w:r w:rsidR="001E74E4" w:rsidRPr="006F4D11">
        <w:rPr>
          <w:sz w:val="20"/>
          <w:szCs w:val="20"/>
        </w:rPr>
        <w:t>summon a banner</w:t>
      </w:r>
      <w:r w:rsidRPr="006F4D11">
        <w:rPr>
          <w:sz w:val="20"/>
          <w:szCs w:val="20"/>
        </w:rPr>
        <w:t xml:space="preserve"> with bolstering magic. Once per short rest you may </w:t>
      </w:r>
      <w:r w:rsidR="00DB4F9F" w:rsidRPr="006F4D11">
        <w:rPr>
          <w:sz w:val="20"/>
          <w:szCs w:val="20"/>
        </w:rPr>
        <w:t>summon</w:t>
      </w:r>
      <w:r w:rsidR="001E74E4" w:rsidRPr="006F4D11">
        <w:rPr>
          <w:sz w:val="20"/>
          <w:szCs w:val="20"/>
        </w:rPr>
        <w:t xml:space="preserve"> banner</w:t>
      </w:r>
      <w:r w:rsidRPr="006F4D11">
        <w:rPr>
          <w:sz w:val="20"/>
          <w:szCs w:val="20"/>
        </w:rPr>
        <w:t xml:space="preserve"> </w:t>
      </w:r>
      <w:r w:rsidR="001E74E4" w:rsidRPr="006F4D11">
        <w:rPr>
          <w:sz w:val="20"/>
          <w:szCs w:val="20"/>
        </w:rPr>
        <w:t xml:space="preserve">within 5 feet of you magically </w:t>
      </w:r>
      <w:r w:rsidR="00397D74" w:rsidRPr="006F4D11">
        <w:rPr>
          <w:sz w:val="20"/>
          <w:szCs w:val="20"/>
        </w:rPr>
        <w:t xml:space="preserve">that plants itself in the location it was summoned </w:t>
      </w:r>
      <w:r w:rsidR="001E74E4" w:rsidRPr="006F4D11">
        <w:rPr>
          <w:sz w:val="20"/>
          <w:szCs w:val="20"/>
        </w:rPr>
        <w:t>(it does not need to contact a surface)</w:t>
      </w:r>
      <w:r w:rsidRPr="006F4D11">
        <w:rPr>
          <w:sz w:val="20"/>
          <w:szCs w:val="20"/>
        </w:rPr>
        <w:t xml:space="preserve">. </w:t>
      </w:r>
    </w:p>
    <w:p w14:paraId="4A803EFD" w14:textId="4F701F32" w:rsidR="00BC6E35" w:rsidRPr="006F4D11" w:rsidRDefault="00AA64AF" w:rsidP="00BC6E35">
      <w:pPr>
        <w:pStyle w:val="core-stylescore-body"/>
        <w:rPr>
          <w:sz w:val="20"/>
          <w:szCs w:val="20"/>
        </w:rPr>
      </w:pPr>
      <w:r w:rsidRPr="006F4D11">
        <w:rPr>
          <w:b/>
          <w:bCs/>
          <w:sz w:val="20"/>
          <w:szCs w:val="20"/>
        </w:rPr>
        <w:t>Aura:</w:t>
      </w:r>
      <w:r w:rsidRPr="006F4D11">
        <w:rPr>
          <w:sz w:val="20"/>
          <w:szCs w:val="20"/>
        </w:rPr>
        <w:t xml:space="preserve"> </w:t>
      </w:r>
      <w:r w:rsidR="00BC6E35" w:rsidRPr="006F4D11">
        <w:rPr>
          <w:sz w:val="20"/>
          <w:szCs w:val="20"/>
        </w:rPr>
        <w:t xml:space="preserve">Friendly creatures gain an additional +1 to their </w:t>
      </w:r>
      <w:r w:rsidRPr="006F4D11">
        <w:rPr>
          <w:sz w:val="20"/>
          <w:szCs w:val="20"/>
        </w:rPr>
        <w:t xml:space="preserve">weapon </w:t>
      </w:r>
      <w:r w:rsidR="00BC6E35" w:rsidRPr="006F4D11">
        <w:rPr>
          <w:sz w:val="20"/>
          <w:szCs w:val="20"/>
        </w:rPr>
        <w:t>attack rolls while within 30ft of the banner. The banner can be destroyed and has 5 x your fighter level worth of hp</w:t>
      </w:r>
      <w:r w:rsidR="001E74E4" w:rsidRPr="006F4D11">
        <w:rPr>
          <w:sz w:val="20"/>
          <w:szCs w:val="20"/>
        </w:rPr>
        <w:t xml:space="preserve"> and 10 Ac. Once placed the banner cannot be moved by any means. It is ethereal in nature and does not actually occupy its location.</w:t>
      </w:r>
    </w:p>
    <w:p w14:paraId="540B32BF" w14:textId="66E5C683" w:rsidR="00AA64AF" w:rsidRPr="00F51FE7" w:rsidRDefault="00AA64AF" w:rsidP="00AA64AF">
      <w:pPr>
        <w:pStyle w:val="Heading4"/>
        <w:rPr>
          <w:rFonts w:ascii="Times New Roman" w:hAnsi="Times New Roman" w:cs="Times New Roman"/>
          <w:w w:val="100"/>
          <w:sz w:val="28"/>
          <w:szCs w:val="28"/>
        </w:rPr>
      </w:pPr>
      <w:r w:rsidRPr="00F51FE7">
        <w:rPr>
          <w:rFonts w:ascii="Times New Roman" w:hAnsi="Times New Roman" w:cs="Times New Roman"/>
          <w:sz w:val="28"/>
          <w:szCs w:val="28"/>
        </w:rPr>
        <w:t>WE MUST HOLD!</w:t>
      </w:r>
    </w:p>
    <w:p w14:paraId="4CA6B91B" w14:textId="2D73A578" w:rsidR="00AA64AF" w:rsidRPr="006F4D11" w:rsidRDefault="00AA64AF" w:rsidP="00AA64AF">
      <w:pPr>
        <w:pStyle w:val="core-stylescore-body"/>
        <w:rPr>
          <w:sz w:val="20"/>
          <w:szCs w:val="20"/>
        </w:rPr>
      </w:pPr>
      <w:r w:rsidRPr="006F4D11">
        <w:rPr>
          <w:sz w:val="20"/>
          <w:szCs w:val="20"/>
        </w:rPr>
        <w:t>Starting at 7th level, whenever you see a friendly creature that can see or hear you within 60ft of you drop to 0 hp. You may use your reaction to expend a use of your second wind to heal them with your Rallying Cry feature.</w:t>
      </w:r>
    </w:p>
    <w:p w14:paraId="6DDE8F9C" w14:textId="68F3A63A" w:rsidR="00AA64AF" w:rsidRPr="00F51FE7" w:rsidRDefault="00AA64AF" w:rsidP="00AA64AF">
      <w:pPr>
        <w:pStyle w:val="Heading4"/>
        <w:rPr>
          <w:rFonts w:ascii="Times New Roman" w:hAnsi="Times New Roman" w:cs="Times New Roman"/>
          <w:w w:val="100"/>
          <w:sz w:val="28"/>
          <w:szCs w:val="28"/>
        </w:rPr>
      </w:pPr>
      <w:r w:rsidRPr="00F51FE7">
        <w:rPr>
          <w:rFonts w:ascii="Times New Roman" w:hAnsi="Times New Roman" w:cs="Times New Roman"/>
          <w:sz w:val="28"/>
          <w:szCs w:val="28"/>
        </w:rPr>
        <w:t>Hoist it High</w:t>
      </w:r>
    </w:p>
    <w:p w14:paraId="3452E495" w14:textId="56D20434" w:rsidR="00AA64AF" w:rsidRPr="006F4D11" w:rsidRDefault="00AA64AF" w:rsidP="00AA64AF">
      <w:pPr>
        <w:pStyle w:val="core-stylescore-body"/>
        <w:rPr>
          <w:sz w:val="20"/>
          <w:szCs w:val="20"/>
        </w:rPr>
      </w:pPr>
      <w:r w:rsidRPr="006F4D11">
        <w:rPr>
          <w:sz w:val="20"/>
          <w:szCs w:val="20"/>
        </w:rPr>
        <w:t>Starting at 7th level, creatures within your banner’s aura gain a +1 to damage rolls on weapon attacks.</w:t>
      </w:r>
    </w:p>
    <w:p w14:paraId="2F59732F" w14:textId="4096834C" w:rsidR="00AA64AF" w:rsidRPr="00F51FE7" w:rsidRDefault="00AA64AF" w:rsidP="00AA64AF">
      <w:pPr>
        <w:pStyle w:val="Heading4"/>
        <w:rPr>
          <w:rFonts w:ascii="Times New Roman" w:hAnsi="Times New Roman" w:cs="Times New Roman"/>
          <w:w w:val="100"/>
          <w:sz w:val="28"/>
          <w:szCs w:val="28"/>
        </w:rPr>
      </w:pPr>
      <w:r w:rsidRPr="00F51FE7">
        <w:rPr>
          <w:rFonts w:ascii="Times New Roman" w:hAnsi="Times New Roman" w:cs="Times New Roman"/>
          <w:sz w:val="28"/>
          <w:szCs w:val="28"/>
        </w:rPr>
        <w:t>Inspiring Surge</w:t>
      </w:r>
    </w:p>
    <w:p w14:paraId="000E5CA2" w14:textId="77777777" w:rsidR="00860FCD" w:rsidRPr="006F4D11" w:rsidRDefault="00AA64AF" w:rsidP="00AA64AF">
      <w:pPr>
        <w:pStyle w:val="core-stylescore-body"/>
        <w:rPr>
          <w:sz w:val="20"/>
          <w:szCs w:val="20"/>
        </w:rPr>
      </w:pPr>
      <w:r w:rsidRPr="006F4D11">
        <w:rPr>
          <w:sz w:val="20"/>
          <w:szCs w:val="20"/>
        </w:rPr>
        <w:t xml:space="preserve">Starting at 10th level, </w:t>
      </w:r>
      <w:r w:rsidR="00860FCD" w:rsidRPr="006F4D11">
        <w:rPr>
          <w:sz w:val="20"/>
          <w:szCs w:val="20"/>
        </w:rPr>
        <w:t xml:space="preserve">you gain an additional use of action surge. This additional use can only be used with your pushed to the limit class feature. </w:t>
      </w:r>
    </w:p>
    <w:p w14:paraId="15A48EFE" w14:textId="4F3C4983" w:rsidR="00AA64AF" w:rsidRPr="006F4D11" w:rsidRDefault="00860FCD" w:rsidP="00AA64AF">
      <w:pPr>
        <w:pStyle w:val="core-stylescore-body"/>
        <w:rPr>
          <w:sz w:val="20"/>
          <w:szCs w:val="20"/>
        </w:rPr>
      </w:pPr>
      <w:r w:rsidRPr="006F4D11">
        <w:rPr>
          <w:sz w:val="20"/>
          <w:szCs w:val="20"/>
        </w:rPr>
        <w:t>Additionally, you may now effect creatures within the range of your banner regardless of how far you are from them.</w:t>
      </w:r>
    </w:p>
    <w:p w14:paraId="6C623231" w14:textId="18AF01B3" w:rsidR="00860FCD" w:rsidRPr="00F51FE7" w:rsidRDefault="00860FCD" w:rsidP="00860FCD">
      <w:pPr>
        <w:pStyle w:val="Heading4"/>
        <w:rPr>
          <w:rFonts w:ascii="Times New Roman" w:hAnsi="Times New Roman" w:cs="Times New Roman"/>
          <w:w w:val="100"/>
          <w:sz w:val="28"/>
          <w:szCs w:val="28"/>
        </w:rPr>
      </w:pPr>
      <w:r w:rsidRPr="00F51FE7">
        <w:rPr>
          <w:rFonts w:ascii="Times New Roman" w:hAnsi="Times New Roman" w:cs="Times New Roman"/>
          <w:sz w:val="28"/>
          <w:szCs w:val="28"/>
        </w:rPr>
        <w:t>Knight’s Call</w:t>
      </w:r>
    </w:p>
    <w:p w14:paraId="0E2C68C1" w14:textId="43568AC7" w:rsidR="00860FCD" w:rsidRPr="006F4D11" w:rsidRDefault="00860FCD" w:rsidP="00860FCD">
      <w:pPr>
        <w:pStyle w:val="NormalWeb"/>
        <w:rPr>
          <w:sz w:val="20"/>
          <w:szCs w:val="20"/>
        </w:rPr>
      </w:pPr>
      <w:r w:rsidRPr="006F4D11">
        <w:rPr>
          <w:sz w:val="20"/>
          <w:szCs w:val="20"/>
        </w:rPr>
        <w:t xml:space="preserve">Beginning at 15th level, you may grant two separate creatures </w:t>
      </w:r>
      <w:r w:rsidR="003E22C2" w:rsidRPr="006F4D11">
        <w:rPr>
          <w:sz w:val="20"/>
          <w:szCs w:val="20"/>
        </w:rPr>
        <w:t>the benefit of your stand your ground feature when you forgo an attack.</w:t>
      </w:r>
      <w:r w:rsidR="00D3458F" w:rsidRPr="006F4D11">
        <w:rPr>
          <w:sz w:val="20"/>
          <w:szCs w:val="20"/>
        </w:rPr>
        <w:t xml:space="preserve"> </w:t>
      </w:r>
      <w:r w:rsidR="00D3458F" w:rsidRPr="006F4D11">
        <w:rPr>
          <w:i/>
          <w:iCs/>
          <w:sz w:val="20"/>
          <w:szCs w:val="20"/>
        </w:rPr>
        <w:t>(you still only forgo one attack)</w:t>
      </w:r>
    </w:p>
    <w:p w14:paraId="5DEF3729" w14:textId="77777777" w:rsidR="003E22C2" w:rsidRPr="00F51FE7" w:rsidRDefault="003E22C2" w:rsidP="003E22C2">
      <w:pPr>
        <w:pStyle w:val="Heading4"/>
        <w:rPr>
          <w:rFonts w:ascii="Times New Roman" w:hAnsi="Times New Roman" w:cs="Times New Roman"/>
          <w:w w:val="100"/>
          <w:sz w:val="28"/>
          <w:szCs w:val="28"/>
        </w:rPr>
      </w:pPr>
      <w:r w:rsidRPr="00F51FE7">
        <w:rPr>
          <w:rFonts w:ascii="Times New Roman" w:hAnsi="Times New Roman" w:cs="Times New Roman"/>
          <w:sz w:val="28"/>
          <w:szCs w:val="28"/>
        </w:rPr>
        <w:t>Bulwark</w:t>
      </w:r>
    </w:p>
    <w:p w14:paraId="3D2408F2" w14:textId="59A8755F" w:rsidR="00256707" w:rsidRPr="006F4D11" w:rsidRDefault="003E22C2" w:rsidP="003E22C2">
      <w:pPr>
        <w:pStyle w:val="NormalWeb"/>
        <w:rPr>
          <w:sz w:val="20"/>
          <w:szCs w:val="20"/>
        </w:rPr>
      </w:pPr>
      <w:r w:rsidRPr="006F4D11">
        <w:rPr>
          <w:sz w:val="20"/>
          <w:szCs w:val="20"/>
        </w:rPr>
        <w:t>Beginning at 1</w:t>
      </w:r>
      <w:r w:rsidR="00D3458F" w:rsidRPr="006F4D11">
        <w:rPr>
          <w:sz w:val="20"/>
          <w:szCs w:val="20"/>
        </w:rPr>
        <w:t>8</w:t>
      </w:r>
      <w:r w:rsidRPr="006F4D11">
        <w:rPr>
          <w:sz w:val="20"/>
          <w:szCs w:val="20"/>
        </w:rPr>
        <w:t>th level,</w:t>
      </w:r>
      <w:r w:rsidR="00AC0FD2" w:rsidRPr="006F4D11">
        <w:rPr>
          <w:sz w:val="20"/>
          <w:szCs w:val="20"/>
        </w:rPr>
        <w:t xml:space="preserve"> w</w:t>
      </w:r>
      <w:r w:rsidRPr="006F4D11">
        <w:rPr>
          <w:sz w:val="20"/>
          <w:szCs w:val="20"/>
        </w:rPr>
        <w:t xml:space="preserve">henever you see or hear an ally within 60 ft of you fail a saving throw, you may </w:t>
      </w:r>
      <w:r w:rsidR="00AC0FD2" w:rsidRPr="006F4D11">
        <w:rPr>
          <w:sz w:val="20"/>
          <w:szCs w:val="20"/>
        </w:rPr>
        <w:t xml:space="preserve">use your reaction and </w:t>
      </w:r>
      <w:r w:rsidRPr="006F4D11">
        <w:rPr>
          <w:sz w:val="20"/>
          <w:szCs w:val="20"/>
        </w:rPr>
        <w:t xml:space="preserve">expend a use of </w:t>
      </w:r>
      <w:r w:rsidR="002A139A" w:rsidRPr="006F4D11">
        <w:rPr>
          <w:sz w:val="20"/>
          <w:szCs w:val="20"/>
        </w:rPr>
        <w:t>your indomitable to grant them the benefits of it.</w:t>
      </w:r>
    </w:p>
    <w:p w14:paraId="45BA17CF" w14:textId="77777777" w:rsidR="00256707" w:rsidRPr="006F4D11" w:rsidRDefault="00256707">
      <w:pPr>
        <w:spacing w:line="240" w:lineRule="auto"/>
        <w:rPr>
          <w:rFonts w:ascii="Times New Roman" w:eastAsia="Times New Roman" w:hAnsi="Times New Roman" w:cs="Times New Roman"/>
          <w:bCs w:val="0"/>
          <w:w w:val="100"/>
          <w:sz w:val="20"/>
        </w:rPr>
      </w:pPr>
      <w:r w:rsidRPr="006F4D11">
        <w:rPr>
          <w:rFonts w:ascii="Times New Roman" w:hAnsi="Times New Roman" w:cs="Times New Roman"/>
          <w:sz w:val="20"/>
        </w:rPr>
        <w:br w:type="page"/>
      </w:r>
    </w:p>
    <w:p w14:paraId="00854543" w14:textId="53E47885" w:rsidR="00256707" w:rsidRPr="00DC06BD" w:rsidRDefault="006B1172" w:rsidP="00256707">
      <w:pPr>
        <w:keepNext/>
        <w:keepLines/>
        <w:spacing w:before="200" w:line="340" w:lineRule="exact"/>
        <w:outlineLvl w:val="1"/>
        <w:rPr>
          <w:rFonts w:ascii="Times New Roman" w:hAnsi="Times New Roman" w:cs="Times New Roman"/>
          <w:smallCaps/>
          <w:color w:val="953734" w:themeColor="accent1"/>
          <w:w w:val="100"/>
          <w:sz w:val="36"/>
          <w:szCs w:val="36"/>
        </w:rPr>
      </w:pPr>
      <w:r w:rsidRPr="00DC06BD">
        <w:rPr>
          <w:rFonts w:ascii="Times New Roman" w:hAnsi="Times New Roman" w:cs="Times New Roman"/>
          <w:smallCaps/>
          <w:color w:val="953734" w:themeColor="accent1"/>
          <w:sz w:val="36"/>
          <w:szCs w:val="36"/>
        </w:rPr>
        <w:lastRenderedPageBreak/>
        <w:t>Battle Master</w:t>
      </w:r>
    </w:p>
    <w:p w14:paraId="13BED6C3" w14:textId="2762D1A9" w:rsidR="00256707" w:rsidRPr="006F4D11" w:rsidRDefault="00256707" w:rsidP="00256707">
      <w:pPr>
        <w:widowControl w:val="0"/>
        <w:autoSpaceDE w:val="0"/>
        <w:autoSpaceDN w:val="0"/>
        <w:adjustRightInd w:val="0"/>
        <w:spacing w:after="200" w:line="276" w:lineRule="auto"/>
        <w:rPr>
          <w:rFonts w:ascii="Times New Roman" w:hAnsi="Times New Roman" w:cs="Times New Roman"/>
          <w:sz w:val="20"/>
          <w:u w:val="single"/>
          <w:lang w:val="en"/>
        </w:rPr>
      </w:pPr>
      <w:r w:rsidRPr="006F4D11">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56707" w:rsidRPr="006F4D11" w14:paraId="6C0FFF52" w14:textId="77777777" w:rsidTr="002A405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B41ABE5" w14:textId="77777777" w:rsidR="00256707" w:rsidRPr="006F4D11" w:rsidRDefault="00256707" w:rsidP="002A4057">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sidRPr="006F4D11">
              <w:rPr>
                <w:rFonts w:ascii="Times New Roman" w:eastAsia="Times New Roman" w:hAnsi="Times New Roman" w:cs="Times New Roman"/>
                <w:b/>
                <w:bCs/>
                <w:color w:val="000000"/>
                <w:sz w:val="20"/>
              </w:rPr>
              <w:t>Fighter Level</w:t>
            </w:r>
          </w:p>
        </w:tc>
        <w:tc>
          <w:tcPr>
            <w:tcW w:w="3960" w:type="dxa"/>
            <w:tcBorders>
              <w:top w:val="none" w:sz="0" w:space="0" w:color="auto"/>
              <w:left w:val="none" w:sz="0" w:space="0" w:color="auto"/>
              <w:bottom w:val="none" w:sz="0" w:space="0" w:color="auto"/>
              <w:right w:val="none" w:sz="0" w:space="0" w:color="auto"/>
            </w:tcBorders>
          </w:tcPr>
          <w:p w14:paraId="416C1FE2" w14:textId="77777777" w:rsidR="00256707" w:rsidRPr="006F4D11" w:rsidRDefault="00256707" w:rsidP="002A4057">
            <w:pPr>
              <w:suppressAutoHyphens/>
              <w:autoSpaceDE w:val="0"/>
              <w:autoSpaceDN w:val="0"/>
              <w:adjustRightInd w:val="0"/>
              <w:textAlignment w:val="center"/>
              <w:rPr>
                <w:rFonts w:ascii="Times New Roman" w:hAnsi="Times New Roman" w:cs="Times New Roman"/>
                <w:b/>
                <w:bCs/>
                <w:color w:val="000000"/>
                <w:sz w:val="20"/>
              </w:rPr>
            </w:pPr>
            <w:r w:rsidRPr="006F4D11">
              <w:rPr>
                <w:rFonts w:ascii="Times New Roman" w:hAnsi="Times New Roman" w:cs="Times New Roman"/>
                <w:b/>
                <w:bCs/>
                <w:color w:val="000000"/>
                <w:sz w:val="20"/>
              </w:rPr>
              <w:t>Feature</w:t>
            </w:r>
          </w:p>
        </w:tc>
      </w:tr>
      <w:tr w:rsidR="00256707" w:rsidRPr="006F4D11" w14:paraId="58FF48F7"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C2E99F" w14:textId="77777777" w:rsidR="00256707" w:rsidRPr="006F4D11" w:rsidRDefault="00256707" w:rsidP="002A4057">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943EB" w14:textId="29F18777" w:rsidR="00256707" w:rsidRPr="006F4D11" w:rsidRDefault="006B1172"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z w:val="20"/>
              </w:rPr>
              <w:t>Combat Superiority, Student of War</w:t>
            </w:r>
          </w:p>
        </w:tc>
      </w:tr>
      <w:tr w:rsidR="00256707" w:rsidRPr="006F4D11" w14:paraId="29C7D01A" w14:textId="77777777" w:rsidTr="0043644B">
        <w:trPr>
          <w:cnfStyle w:val="000000010000" w:firstRow="0" w:lastRow="0" w:firstColumn="0" w:lastColumn="0" w:oddVBand="0" w:evenVBand="0" w:oddHBand="0" w:evenHBand="1" w:firstRowFirstColumn="0" w:firstRowLastColumn="0" w:lastRowFirstColumn="0" w:lastRowLastColumn="0"/>
          <w:trHeight w:val="733"/>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49F0738" w14:textId="77777777" w:rsidR="00256707" w:rsidRPr="006F4D11" w:rsidRDefault="00256707" w:rsidP="002A4057">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6F4D11">
              <w:rPr>
                <w:rFonts w:ascii="Times New Roman" w:eastAsia="Times New Roman" w:hAnsi="Times New Roman" w:cs="Times New Roman"/>
                <w:color w:val="000000"/>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3E4C0DD" w14:textId="4D6F8660" w:rsidR="00256707" w:rsidRPr="006F4D11" w:rsidRDefault="006B1172"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 xml:space="preserve">Know Your Enemy </w:t>
            </w:r>
            <w:r w:rsidR="0043644B" w:rsidRPr="006F4D11">
              <w:rPr>
                <w:rFonts w:ascii="Times New Roman" w:hAnsi="Times New Roman" w:cs="Times New Roman"/>
                <w:iCs/>
                <w:spacing w:val="1"/>
                <w:sz w:val="20"/>
                <w:lang w:val="en"/>
              </w:rPr>
              <w:br/>
              <w:t>(Additional maneuvers: total 5)</w:t>
            </w:r>
            <w:r w:rsidRPr="006F4D11">
              <w:rPr>
                <w:rFonts w:ascii="Times New Roman" w:hAnsi="Times New Roman" w:cs="Times New Roman"/>
                <w:iCs/>
                <w:spacing w:val="1"/>
                <w:sz w:val="20"/>
                <w:lang w:val="en"/>
              </w:rPr>
              <w:br/>
              <w:t>(additional Superiority Dice: total 6)</w:t>
            </w:r>
          </w:p>
        </w:tc>
      </w:tr>
      <w:tr w:rsidR="00256707" w:rsidRPr="006F4D11" w14:paraId="7EF77F26" w14:textId="77777777" w:rsidTr="0043644B">
        <w:trPr>
          <w:cnfStyle w:val="000000100000" w:firstRow="0" w:lastRow="0" w:firstColumn="0" w:lastColumn="0" w:oddVBand="0" w:evenVBand="0" w:oddHBand="1" w:evenHBand="0" w:firstRowFirstColumn="0" w:firstRowLastColumn="0" w:lastRowFirstColumn="0" w:lastRowLastColumn="0"/>
          <w:trHeight w:val="571"/>
        </w:trPr>
        <w:tc>
          <w:tcPr>
            <w:tcW w:w="990" w:type="dxa"/>
            <w:tcBorders>
              <w:top w:val="single" w:sz="4" w:space="0" w:color="auto"/>
              <w:left w:val="single" w:sz="4" w:space="0" w:color="auto"/>
              <w:bottom w:val="single" w:sz="4" w:space="0" w:color="auto"/>
              <w:right w:val="single" w:sz="4" w:space="0" w:color="auto"/>
            </w:tcBorders>
          </w:tcPr>
          <w:p w14:paraId="71874BFC" w14:textId="77777777" w:rsidR="00256707" w:rsidRPr="006F4D11" w:rsidRDefault="00256707"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10th</w:t>
            </w:r>
          </w:p>
        </w:tc>
        <w:tc>
          <w:tcPr>
            <w:tcW w:w="3960" w:type="dxa"/>
            <w:tcBorders>
              <w:top w:val="single" w:sz="4" w:space="0" w:color="auto"/>
              <w:left w:val="single" w:sz="4" w:space="0" w:color="auto"/>
              <w:bottom w:val="single" w:sz="4" w:space="0" w:color="auto"/>
              <w:right w:val="single" w:sz="4" w:space="0" w:color="auto"/>
            </w:tcBorders>
          </w:tcPr>
          <w:p w14:paraId="6E7AFAE1" w14:textId="02359B12" w:rsidR="00256707" w:rsidRPr="006F4D11" w:rsidRDefault="006B1172"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Improved Combat Superiority</w:t>
            </w:r>
            <w:r w:rsidR="0043644B" w:rsidRPr="006F4D11">
              <w:rPr>
                <w:rFonts w:ascii="Times New Roman" w:hAnsi="Times New Roman" w:cs="Times New Roman"/>
                <w:iCs/>
                <w:spacing w:val="1"/>
                <w:sz w:val="20"/>
                <w:lang w:val="en"/>
              </w:rPr>
              <w:t xml:space="preserve"> (d10)</w:t>
            </w:r>
            <w:r w:rsidR="0043644B" w:rsidRPr="006F4D11">
              <w:rPr>
                <w:rFonts w:ascii="Times New Roman" w:hAnsi="Times New Roman" w:cs="Times New Roman"/>
                <w:iCs/>
                <w:spacing w:val="1"/>
                <w:sz w:val="20"/>
                <w:lang w:val="en"/>
              </w:rPr>
              <w:br/>
              <w:t>(Additional maneuvers: total 7)</w:t>
            </w:r>
          </w:p>
        </w:tc>
      </w:tr>
      <w:tr w:rsidR="00256707" w:rsidRPr="006F4D11" w14:paraId="45C661F2" w14:textId="77777777" w:rsidTr="002A405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77D5C6EB" w14:textId="77777777" w:rsidR="00256707" w:rsidRPr="006F4D11" w:rsidRDefault="00256707"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15th</w:t>
            </w:r>
          </w:p>
        </w:tc>
        <w:tc>
          <w:tcPr>
            <w:tcW w:w="3960" w:type="dxa"/>
            <w:tcBorders>
              <w:top w:val="single" w:sz="4" w:space="0" w:color="auto"/>
              <w:left w:val="single" w:sz="4" w:space="0" w:color="auto"/>
              <w:bottom w:val="single" w:sz="4" w:space="0" w:color="auto"/>
              <w:right w:val="single" w:sz="4" w:space="0" w:color="auto"/>
            </w:tcBorders>
          </w:tcPr>
          <w:p w14:paraId="5F3D17C9" w14:textId="19CD1756" w:rsidR="00256707" w:rsidRPr="006F4D11" w:rsidRDefault="006B1172"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Relentless</w:t>
            </w:r>
            <w:r w:rsidR="0043644B" w:rsidRPr="006F4D11">
              <w:rPr>
                <w:rFonts w:ascii="Times New Roman" w:hAnsi="Times New Roman" w:cs="Times New Roman"/>
                <w:iCs/>
                <w:spacing w:val="1"/>
                <w:sz w:val="20"/>
                <w:lang w:val="en"/>
              </w:rPr>
              <w:br/>
              <w:t>(Additional maneuvers: total 9)</w:t>
            </w:r>
            <w:r w:rsidRPr="006F4D11">
              <w:rPr>
                <w:rFonts w:ascii="Times New Roman" w:hAnsi="Times New Roman" w:cs="Times New Roman"/>
                <w:iCs/>
                <w:spacing w:val="1"/>
                <w:sz w:val="20"/>
                <w:lang w:val="en"/>
              </w:rPr>
              <w:br/>
              <w:t>(additional Superiority Dice: total 8)</w:t>
            </w:r>
          </w:p>
        </w:tc>
      </w:tr>
      <w:tr w:rsidR="00256707" w:rsidRPr="006F4D11" w14:paraId="7EEFA503" w14:textId="77777777" w:rsidTr="002A405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6A85847" w14:textId="77777777" w:rsidR="00256707" w:rsidRPr="006F4D11" w:rsidRDefault="00256707" w:rsidP="002A4057">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6F4D11">
              <w:rPr>
                <w:rFonts w:ascii="Times New Roman" w:eastAsia="Times New Roman" w:hAnsi="Times New Roman" w:cs="Times New Roman"/>
                <w:color w:val="000000"/>
                <w:sz w:val="20"/>
                <w:lang w:val="en"/>
              </w:rPr>
              <w:t>18th</w:t>
            </w:r>
          </w:p>
        </w:tc>
        <w:tc>
          <w:tcPr>
            <w:tcW w:w="3960" w:type="dxa"/>
            <w:tcBorders>
              <w:top w:val="single" w:sz="4" w:space="0" w:color="auto"/>
              <w:left w:val="single" w:sz="4" w:space="0" w:color="auto"/>
              <w:bottom w:val="single" w:sz="4" w:space="0" w:color="auto"/>
              <w:right w:val="single" w:sz="4" w:space="0" w:color="auto"/>
            </w:tcBorders>
          </w:tcPr>
          <w:p w14:paraId="634F940D" w14:textId="3EF1671A" w:rsidR="00BD741B" w:rsidRPr="006F4D11" w:rsidRDefault="0043644B" w:rsidP="002A4057">
            <w:pPr>
              <w:widowControl w:val="0"/>
              <w:autoSpaceDE w:val="0"/>
              <w:autoSpaceDN w:val="0"/>
              <w:adjustRightInd w:val="0"/>
              <w:spacing w:after="200" w:line="276" w:lineRule="auto"/>
              <w:rPr>
                <w:rFonts w:ascii="Times New Roman" w:hAnsi="Times New Roman" w:cs="Times New Roman"/>
                <w:iCs/>
                <w:spacing w:val="1"/>
                <w:sz w:val="20"/>
                <w:lang w:val="en"/>
              </w:rPr>
            </w:pPr>
            <w:r w:rsidRPr="006F4D11">
              <w:rPr>
                <w:rFonts w:ascii="Times New Roman" w:hAnsi="Times New Roman" w:cs="Times New Roman"/>
                <w:iCs/>
                <w:spacing w:val="1"/>
                <w:sz w:val="20"/>
                <w:lang w:val="en"/>
              </w:rPr>
              <w:t>Total Kombat</w:t>
            </w:r>
            <w:r w:rsidR="00BD741B" w:rsidRPr="006F4D11">
              <w:rPr>
                <w:rFonts w:ascii="Times New Roman" w:hAnsi="Times New Roman" w:cs="Times New Roman"/>
                <w:iCs/>
                <w:spacing w:val="1"/>
                <w:sz w:val="20"/>
                <w:lang w:val="en"/>
              </w:rPr>
              <w:br/>
              <w:t>(Improved Combat Superiority (d12))</w:t>
            </w:r>
          </w:p>
        </w:tc>
      </w:tr>
    </w:tbl>
    <w:p w14:paraId="55665C31" w14:textId="77777777" w:rsidR="00256707" w:rsidRPr="00DC06BD" w:rsidRDefault="00256707" w:rsidP="00256707">
      <w:pPr>
        <w:pStyle w:val="Heading4"/>
        <w:rPr>
          <w:rFonts w:ascii="Times New Roman" w:hAnsi="Times New Roman" w:cs="Times New Roman"/>
          <w:w w:val="100"/>
          <w:sz w:val="28"/>
          <w:szCs w:val="28"/>
        </w:rPr>
      </w:pPr>
      <w:r w:rsidRPr="00DC06BD">
        <w:rPr>
          <w:rFonts w:ascii="Times New Roman" w:hAnsi="Times New Roman" w:cs="Times New Roman"/>
          <w:sz w:val="28"/>
          <w:szCs w:val="28"/>
        </w:rPr>
        <w:t>Combat Superiority</w:t>
      </w:r>
    </w:p>
    <w:p w14:paraId="52EBA249" w14:textId="77777777" w:rsidR="00256707" w:rsidRPr="006F4D11" w:rsidRDefault="00256707" w:rsidP="00256707">
      <w:pPr>
        <w:pStyle w:val="compendium-hr"/>
        <w:rPr>
          <w:sz w:val="20"/>
          <w:szCs w:val="20"/>
        </w:rPr>
      </w:pPr>
      <w:r w:rsidRPr="006F4D11">
        <w:rPr>
          <w:sz w:val="20"/>
          <w:szCs w:val="20"/>
        </w:rPr>
        <w:t>When you choose this archetype at 3rd level, you learn maneuvers that are fueled by special dice called superiority dice.</w:t>
      </w:r>
    </w:p>
    <w:p w14:paraId="34BDA63C" w14:textId="77777777" w:rsidR="00256707" w:rsidRPr="006F4D11" w:rsidRDefault="00256707" w:rsidP="00256707">
      <w:pPr>
        <w:pStyle w:val="core-stylescore-body"/>
        <w:rPr>
          <w:sz w:val="20"/>
          <w:szCs w:val="20"/>
        </w:rPr>
      </w:pPr>
      <w:r w:rsidRPr="006F4D11">
        <w:rPr>
          <w:rStyle w:val="serif-character-styleinline-subhead-serif"/>
          <w:rFonts w:eastAsiaTheme="majorEastAsia"/>
          <w:b/>
          <w:bCs/>
          <w:sz w:val="20"/>
          <w:szCs w:val="20"/>
        </w:rPr>
        <w:t xml:space="preserve">Maneuvers. </w:t>
      </w:r>
      <w:r w:rsidRPr="006F4D11">
        <w:rPr>
          <w:sz w:val="20"/>
          <w:szCs w:val="20"/>
        </w:rPr>
        <w:t>You learn three maneuvers of your choice, which are detailed under “Maneuvers” below. Many maneuvers enhance an attack in some way. You can use only one maneuver per attack.</w:t>
      </w:r>
    </w:p>
    <w:p w14:paraId="6A9F0BDC" w14:textId="77777777" w:rsidR="00256707" w:rsidRPr="006F4D11" w:rsidRDefault="00256707" w:rsidP="00256707">
      <w:pPr>
        <w:pStyle w:val="core-stylescore-body"/>
        <w:rPr>
          <w:sz w:val="20"/>
          <w:szCs w:val="20"/>
        </w:rPr>
      </w:pPr>
      <w:r w:rsidRPr="006F4D11">
        <w:rPr>
          <w:sz w:val="20"/>
          <w:szCs w:val="20"/>
        </w:rPr>
        <w:t>You learn two additional maneuvers of your choice at 7th, 10th, and 15th level. Each time you learn new maneuvers, you can also replace one maneuver you know with a different one.</w:t>
      </w:r>
    </w:p>
    <w:p w14:paraId="573B1081" w14:textId="77777777" w:rsidR="0043644B" w:rsidRPr="006F4D11" w:rsidRDefault="00256707" w:rsidP="00256707">
      <w:pPr>
        <w:pStyle w:val="core-stylescore-body"/>
        <w:rPr>
          <w:sz w:val="20"/>
          <w:szCs w:val="20"/>
        </w:rPr>
      </w:pPr>
      <w:r w:rsidRPr="006F4D11">
        <w:rPr>
          <w:rStyle w:val="serif-character-styleinline-subhead-serif"/>
          <w:rFonts w:eastAsiaTheme="majorEastAsia"/>
          <w:b/>
          <w:bCs/>
          <w:sz w:val="20"/>
          <w:szCs w:val="20"/>
        </w:rPr>
        <w:t xml:space="preserve">Superiority Dice. </w:t>
      </w:r>
      <w:r w:rsidRPr="006F4D11">
        <w:rPr>
          <w:sz w:val="20"/>
          <w:szCs w:val="20"/>
        </w:rPr>
        <w:t>You have f</w:t>
      </w:r>
      <w:r w:rsidR="00AA3B26" w:rsidRPr="006F4D11">
        <w:rPr>
          <w:sz w:val="20"/>
          <w:szCs w:val="20"/>
        </w:rPr>
        <w:t>our</w:t>
      </w:r>
      <w:r w:rsidRPr="006F4D11">
        <w:rPr>
          <w:sz w:val="20"/>
          <w:szCs w:val="20"/>
        </w:rPr>
        <w:t xml:space="preserve"> superiority dice, which are d8s. A superiority die is expended when you use it. You regain all of your expended superiority dice when you finish a short or long rest.</w:t>
      </w:r>
    </w:p>
    <w:p w14:paraId="1A89B470" w14:textId="7971DDB8" w:rsidR="0043644B" w:rsidRPr="006F4D11" w:rsidRDefault="00256707" w:rsidP="00256707">
      <w:pPr>
        <w:pStyle w:val="core-stylescore-body"/>
        <w:rPr>
          <w:sz w:val="20"/>
          <w:szCs w:val="20"/>
        </w:rPr>
      </w:pPr>
      <w:r w:rsidRPr="006F4D11">
        <w:rPr>
          <w:sz w:val="20"/>
          <w:szCs w:val="20"/>
        </w:rPr>
        <w:t xml:space="preserve">You gain </w:t>
      </w:r>
      <w:r w:rsidR="00AA3B26" w:rsidRPr="006F4D11">
        <w:rPr>
          <w:sz w:val="20"/>
          <w:szCs w:val="20"/>
        </w:rPr>
        <w:t>two</w:t>
      </w:r>
      <w:r w:rsidRPr="006F4D11">
        <w:rPr>
          <w:sz w:val="20"/>
          <w:szCs w:val="20"/>
        </w:rPr>
        <w:t xml:space="preserve"> superiority</w:t>
      </w:r>
      <w:r w:rsidR="0043644B" w:rsidRPr="006F4D11">
        <w:rPr>
          <w:sz w:val="20"/>
          <w:szCs w:val="20"/>
        </w:rPr>
        <w:t xml:space="preserve"> additional</w:t>
      </w:r>
      <w:r w:rsidRPr="006F4D11">
        <w:rPr>
          <w:sz w:val="20"/>
          <w:szCs w:val="20"/>
        </w:rPr>
        <w:t xml:space="preserve"> die at 7th level and </w:t>
      </w:r>
      <w:r w:rsidR="00AA3B26" w:rsidRPr="006F4D11">
        <w:rPr>
          <w:sz w:val="20"/>
          <w:szCs w:val="20"/>
        </w:rPr>
        <w:t>two</w:t>
      </w:r>
      <w:r w:rsidRPr="006F4D11">
        <w:rPr>
          <w:sz w:val="20"/>
          <w:szCs w:val="20"/>
        </w:rPr>
        <w:t xml:space="preserve"> more at 15th level.</w:t>
      </w:r>
    </w:p>
    <w:p w14:paraId="19608D8D" w14:textId="77777777" w:rsidR="0043644B" w:rsidRPr="006F4D11" w:rsidRDefault="00256707" w:rsidP="0043644B">
      <w:pPr>
        <w:pStyle w:val="core-stylescore-body-last--to-apply-extra-space-"/>
        <w:rPr>
          <w:sz w:val="20"/>
          <w:szCs w:val="20"/>
        </w:rPr>
      </w:pPr>
      <w:r w:rsidRPr="006F4D11">
        <w:rPr>
          <w:rStyle w:val="serif-character-styleinline-subhead-serif"/>
          <w:rFonts w:eastAsiaTheme="majorEastAsia"/>
          <w:b/>
          <w:bCs/>
          <w:sz w:val="20"/>
          <w:szCs w:val="20"/>
        </w:rPr>
        <w:t xml:space="preserve">Saving Throws. </w:t>
      </w:r>
      <w:r w:rsidRPr="006F4D11">
        <w:rPr>
          <w:sz w:val="20"/>
          <w:szCs w:val="20"/>
        </w:rPr>
        <w:t>Some of your maneuvers require your target to make a saving throw to resist the maneuver’s effects. The saving throw DC is calculated as follows:</w:t>
      </w:r>
      <w:r w:rsidR="0043644B" w:rsidRPr="006F4D11">
        <w:rPr>
          <w:sz w:val="20"/>
          <w:szCs w:val="20"/>
        </w:rPr>
        <w:t xml:space="preserve"> </w:t>
      </w:r>
    </w:p>
    <w:p w14:paraId="1A2816B6" w14:textId="476C1B4F" w:rsidR="00256707" w:rsidRDefault="00256707" w:rsidP="0043644B">
      <w:pPr>
        <w:pStyle w:val="core-stylescore-body-last--to-apply-extra-space-"/>
        <w:rPr>
          <w:sz w:val="20"/>
          <w:szCs w:val="20"/>
        </w:rPr>
      </w:pPr>
      <w:r w:rsidRPr="006F4D11">
        <w:rPr>
          <w:rStyle w:val="sans-serif-character-stylesbold-sans-serif"/>
          <w:b/>
          <w:bCs/>
          <w:sz w:val="20"/>
          <w:szCs w:val="20"/>
        </w:rPr>
        <w:t>Maneuver save DC</w:t>
      </w:r>
      <w:r w:rsidRPr="006F4D11">
        <w:rPr>
          <w:sz w:val="20"/>
          <w:szCs w:val="20"/>
        </w:rPr>
        <w:t xml:space="preserve"> = 8 + your proficiency bonus + your Strength or Dexterity modifier (your choice)</w:t>
      </w:r>
    </w:p>
    <w:p w14:paraId="4B7B5220" w14:textId="77777777" w:rsidR="00DC06BD" w:rsidRPr="006F4D11" w:rsidRDefault="00DC06BD" w:rsidP="0043644B">
      <w:pPr>
        <w:pStyle w:val="core-stylescore-body-last--to-apply-extra-space-"/>
        <w:rPr>
          <w:sz w:val="20"/>
          <w:szCs w:val="20"/>
        </w:rPr>
      </w:pPr>
    </w:p>
    <w:p w14:paraId="0EFC02FC" w14:textId="77777777" w:rsidR="00256707" w:rsidRPr="00DC06BD" w:rsidRDefault="00256707" w:rsidP="00256707">
      <w:pPr>
        <w:pStyle w:val="Heading4"/>
        <w:rPr>
          <w:rFonts w:ascii="Times New Roman" w:hAnsi="Times New Roman" w:cs="Times New Roman"/>
          <w:sz w:val="28"/>
          <w:szCs w:val="28"/>
        </w:rPr>
      </w:pPr>
      <w:r w:rsidRPr="00DC06BD">
        <w:rPr>
          <w:rFonts w:ascii="Times New Roman" w:hAnsi="Times New Roman" w:cs="Times New Roman"/>
          <w:sz w:val="28"/>
          <w:szCs w:val="28"/>
        </w:rPr>
        <w:t>Student of War</w:t>
      </w:r>
    </w:p>
    <w:p w14:paraId="750B403B" w14:textId="77777777" w:rsidR="00256707" w:rsidRPr="006F4D11" w:rsidRDefault="00256707" w:rsidP="00256707">
      <w:pPr>
        <w:pStyle w:val="compendium-hr"/>
        <w:rPr>
          <w:sz w:val="20"/>
          <w:szCs w:val="20"/>
        </w:rPr>
      </w:pPr>
      <w:r w:rsidRPr="006F4D11">
        <w:rPr>
          <w:sz w:val="20"/>
          <w:szCs w:val="20"/>
        </w:rPr>
        <w:t>At 3rd level, you gain proficiency with one type of artisan’s tools of your choice.</w:t>
      </w:r>
    </w:p>
    <w:p w14:paraId="5DA9E2F5" w14:textId="77777777" w:rsidR="007612CE" w:rsidRPr="00DC06BD" w:rsidRDefault="007612CE" w:rsidP="007612CE">
      <w:pPr>
        <w:pStyle w:val="Heading4"/>
        <w:rPr>
          <w:rFonts w:ascii="Times New Roman" w:hAnsi="Times New Roman" w:cs="Times New Roman"/>
          <w:sz w:val="28"/>
          <w:szCs w:val="28"/>
        </w:rPr>
      </w:pPr>
      <w:r w:rsidRPr="00DC06BD">
        <w:rPr>
          <w:rFonts w:ascii="Times New Roman" w:hAnsi="Times New Roman" w:cs="Times New Roman"/>
          <w:sz w:val="28"/>
          <w:szCs w:val="28"/>
        </w:rPr>
        <w:t>Know Your Enemy</w:t>
      </w:r>
    </w:p>
    <w:p w14:paraId="2AE7ED9C" w14:textId="77777777" w:rsidR="00EE7DB4" w:rsidRPr="006F4D11" w:rsidRDefault="00EE7DB4" w:rsidP="00EE7DB4">
      <w:pPr>
        <w:pStyle w:val="core-stylescore-body"/>
        <w:rPr>
          <w:sz w:val="20"/>
          <w:szCs w:val="20"/>
        </w:rPr>
      </w:pPr>
      <w:r w:rsidRPr="006F4D11">
        <w:rPr>
          <w:sz w:val="20"/>
          <w:szCs w:val="20"/>
        </w:rPr>
        <w:t>Starting at 7th level, if you spend at least 1 minute observing or interacting with another creature outside combat, you can learn certain information about its capabilities compared to your own. The DM tells you if the creature is your equal, superior, or inferior in regard to two of the following characteristics of your choice:</w:t>
      </w:r>
    </w:p>
    <w:p w14:paraId="1E93468D" w14:textId="77777777" w:rsidR="00EE7DB4" w:rsidRPr="006F4D11" w:rsidRDefault="00EE7DB4" w:rsidP="00EE7DB4">
      <w:pPr>
        <w:pStyle w:val="core-stylescore-bulleted"/>
        <w:numPr>
          <w:ilvl w:val="0"/>
          <w:numId w:val="55"/>
        </w:numPr>
        <w:rPr>
          <w:sz w:val="20"/>
          <w:szCs w:val="20"/>
        </w:rPr>
      </w:pPr>
      <w:r w:rsidRPr="006F4D11">
        <w:rPr>
          <w:sz w:val="20"/>
          <w:szCs w:val="20"/>
        </w:rPr>
        <w:t>Strength score</w:t>
      </w:r>
    </w:p>
    <w:p w14:paraId="130650A3" w14:textId="77777777" w:rsidR="00EE7DB4" w:rsidRPr="006F4D11" w:rsidRDefault="00EE7DB4" w:rsidP="00EE7DB4">
      <w:pPr>
        <w:pStyle w:val="core-stylescore-bulleted"/>
        <w:numPr>
          <w:ilvl w:val="0"/>
          <w:numId w:val="55"/>
        </w:numPr>
        <w:rPr>
          <w:sz w:val="20"/>
          <w:szCs w:val="20"/>
        </w:rPr>
      </w:pPr>
      <w:r w:rsidRPr="006F4D11">
        <w:rPr>
          <w:sz w:val="20"/>
          <w:szCs w:val="20"/>
        </w:rPr>
        <w:t>Dexterity score</w:t>
      </w:r>
    </w:p>
    <w:p w14:paraId="745046A4" w14:textId="77777777" w:rsidR="00EE7DB4" w:rsidRPr="006F4D11" w:rsidRDefault="00EE7DB4" w:rsidP="00EE7DB4">
      <w:pPr>
        <w:pStyle w:val="core-stylescore-bulleted"/>
        <w:numPr>
          <w:ilvl w:val="0"/>
          <w:numId w:val="55"/>
        </w:numPr>
        <w:rPr>
          <w:sz w:val="20"/>
          <w:szCs w:val="20"/>
        </w:rPr>
      </w:pPr>
      <w:r w:rsidRPr="006F4D11">
        <w:rPr>
          <w:sz w:val="20"/>
          <w:szCs w:val="20"/>
        </w:rPr>
        <w:t>Constitution score</w:t>
      </w:r>
    </w:p>
    <w:p w14:paraId="46B30214" w14:textId="77777777" w:rsidR="00EE7DB4" w:rsidRPr="006F4D11" w:rsidRDefault="00EE7DB4" w:rsidP="00EE7DB4">
      <w:pPr>
        <w:pStyle w:val="core-stylescore-bulleted"/>
        <w:numPr>
          <w:ilvl w:val="0"/>
          <w:numId w:val="55"/>
        </w:numPr>
        <w:rPr>
          <w:sz w:val="20"/>
          <w:szCs w:val="20"/>
        </w:rPr>
      </w:pPr>
      <w:r w:rsidRPr="006F4D11">
        <w:rPr>
          <w:sz w:val="20"/>
          <w:szCs w:val="20"/>
        </w:rPr>
        <w:t>Armor Class</w:t>
      </w:r>
    </w:p>
    <w:p w14:paraId="5C63A6E2" w14:textId="77777777" w:rsidR="00EE7DB4" w:rsidRPr="006F4D11" w:rsidRDefault="00EE7DB4" w:rsidP="00EE7DB4">
      <w:pPr>
        <w:pStyle w:val="core-stylescore-bulleted"/>
        <w:numPr>
          <w:ilvl w:val="0"/>
          <w:numId w:val="55"/>
        </w:numPr>
        <w:rPr>
          <w:sz w:val="20"/>
          <w:szCs w:val="20"/>
        </w:rPr>
      </w:pPr>
      <w:r w:rsidRPr="006F4D11">
        <w:rPr>
          <w:sz w:val="20"/>
          <w:szCs w:val="20"/>
        </w:rPr>
        <w:t>Current hit points</w:t>
      </w:r>
    </w:p>
    <w:p w14:paraId="76062256" w14:textId="77777777" w:rsidR="00EE7DB4" w:rsidRPr="006F4D11" w:rsidRDefault="00EE7DB4" w:rsidP="00EE7DB4">
      <w:pPr>
        <w:pStyle w:val="core-stylescore-bulleted"/>
        <w:numPr>
          <w:ilvl w:val="0"/>
          <w:numId w:val="55"/>
        </w:numPr>
        <w:rPr>
          <w:sz w:val="20"/>
          <w:szCs w:val="20"/>
        </w:rPr>
      </w:pPr>
      <w:r w:rsidRPr="006F4D11">
        <w:rPr>
          <w:sz w:val="20"/>
          <w:szCs w:val="20"/>
        </w:rPr>
        <w:t>Total class levels (if any)</w:t>
      </w:r>
    </w:p>
    <w:p w14:paraId="64602F35" w14:textId="77777777" w:rsidR="00EE7DB4" w:rsidRPr="006F4D11" w:rsidRDefault="00EE7DB4" w:rsidP="00EE7DB4">
      <w:pPr>
        <w:pStyle w:val="core-stylescore-bulleted-last"/>
        <w:numPr>
          <w:ilvl w:val="0"/>
          <w:numId w:val="55"/>
        </w:numPr>
        <w:rPr>
          <w:sz w:val="20"/>
          <w:szCs w:val="20"/>
        </w:rPr>
      </w:pPr>
      <w:r w:rsidRPr="006F4D11">
        <w:rPr>
          <w:sz w:val="20"/>
          <w:szCs w:val="20"/>
        </w:rPr>
        <w:t>Fighter class levels (if any)</w:t>
      </w:r>
    </w:p>
    <w:p w14:paraId="25EBBDB5" w14:textId="77777777" w:rsidR="00256707" w:rsidRPr="00DC06BD" w:rsidRDefault="00256707" w:rsidP="00256707">
      <w:pPr>
        <w:pStyle w:val="Heading4"/>
        <w:rPr>
          <w:rFonts w:ascii="Times New Roman" w:hAnsi="Times New Roman" w:cs="Times New Roman"/>
          <w:sz w:val="28"/>
          <w:szCs w:val="28"/>
        </w:rPr>
      </w:pPr>
      <w:r w:rsidRPr="00DC06BD">
        <w:rPr>
          <w:rFonts w:ascii="Times New Roman" w:hAnsi="Times New Roman" w:cs="Times New Roman"/>
          <w:sz w:val="28"/>
          <w:szCs w:val="28"/>
        </w:rPr>
        <w:t>Improved Combat Superiority</w:t>
      </w:r>
    </w:p>
    <w:p w14:paraId="5FD97CAD" w14:textId="77777777" w:rsidR="00256707" w:rsidRPr="006F4D11" w:rsidRDefault="00256707" w:rsidP="00256707">
      <w:pPr>
        <w:pStyle w:val="compendium-hr"/>
        <w:rPr>
          <w:sz w:val="20"/>
          <w:szCs w:val="20"/>
        </w:rPr>
      </w:pPr>
      <w:r w:rsidRPr="006F4D11">
        <w:rPr>
          <w:sz w:val="20"/>
          <w:szCs w:val="20"/>
        </w:rPr>
        <w:t>At 10th level, your superiority dice turn into d10s. At 18th level, they turn into d12s.</w:t>
      </w:r>
    </w:p>
    <w:p w14:paraId="3590F455" w14:textId="77777777" w:rsidR="00256707" w:rsidRPr="00DC06BD" w:rsidRDefault="00256707" w:rsidP="00256707">
      <w:pPr>
        <w:pStyle w:val="Heading4"/>
        <w:rPr>
          <w:rFonts w:ascii="Times New Roman" w:hAnsi="Times New Roman" w:cs="Times New Roman"/>
          <w:sz w:val="28"/>
          <w:szCs w:val="28"/>
        </w:rPr>
      </w:pPr>
      <w:r w:rsidRPr="00DC06BD">
        <w:rPr>
          <w:rFonts w:ascii="Times New Roman" w:hAnsi="Times New Roman" w:cs="Times New Roman"/>
          <w:sz w:val="28"/>
          <w:szCs w:val="28"/>
        </w:rPr>
        <w:t>Relentless</w:t>
      </w:r>
    </w:p>
    <w:p w14:paraId="14FA218C" w14:textId="6E6EDD10" w:rsidR="00256707" w:rsidRPr="006F4D11" w:rsidRDefault="00256707" w:rsidP="00256707">
      <w:pPr>
        <w:pStyle w:val="compendium-hr"/>
        <w:rPr>
          <w:sz w:val="20"/>
          <w:szCs w:val="20"/>
        </w:rPr>
      </w:pPr>
      <w:r w:rsidRPr="006F4D11">
        <w:rPr>
          <w:sz w:val="20"/>
          <w:szCs w:val="20"/>
        </w:rPr>
        <w:t>Starting at 15th level, when you roll initiative and you regain one superiority die.</w:t>
      </w:r>
    </w:p>
    <w:p w14:paraId="7F799BE8" w14:textId="45431BC3" w:rsidR="0043644B" w:rsidRPr="00DC06BD" w:rsidRDefault="0043644B" w:rsidP="0043644B">
      <w:pPr>
        <w:pStyle w:val="Heading4"/>
        <w:rPr>
          <w:rFonts w:ascii="Times New Roman" w:hAnsi="Times New Roman" w:cs="Times New Roman"/>
          <w:sz w:val="28"/>
          <w:szCs w:val="28"/>
        </w:rPr>
      </w:pPr>
      <w:r w:rsidRPr="00DC06BD">
        <w:rPr>
          <w:rFonts w:ascii="Times New Roman" w:hAnsi="Times New Roman" w:cs="Times New Roman"/>
          <w:sz w:val="28"/>
          <w:szCs w:val="28"/>
        </w:rPr>
        <w:t>Total Kombat</w:t>
      </w:r>
    </w:p>
    <w:p w14:paraId="775F2217" w14:textId="01EF96F1" w:rsidR="0043644B" w:rsidRPr="006F4D11" w:rsidRDefault="0043644B" w:rsidP="0043644B">
      <w:pPr>
        <w:pStyle w:val="compendium-hr"/>
        <w:rPr>
          <w:sz w:val="20"/>
          <w:szCs w:val="20"/>
        </w:rPr>
      </w:pPr>
      <w:r w:rsidRPr="006F4D11">
        <w:rPr>
          <w:sz w:val="20"/>
          <w:szCs w:val="20"/>
        </w:rPr>
        <w:t xml:space="preserve">Starting at 18th level, you have access to every maneuver. </w:t>
      </w:r>
    </w:p>
    <w:p w14:paraId="7ACBCEEF" w14:textId="77777777" w:rsidR="00EE7DB4" w:rsidRPr="006F4D11" w:rsidRDefault="00EE7DB4">
      <w:pPr>
        <w:spacing w:line="240" w:lineRule="auto"/>
        <w:rPr>
          <w:rFonts w:ascii="Times New Roman" w:eastAsia="Times New Roman" w:hAnsi="Times New Roman" w:cs="Times New Roman"/>
          <w:bCs w:val="0"/>
          <w:w w:val="100"/>
          <w:sz w:val="20"/>
        </w:rPr>
      </w:pPr>
      <w:r w:rsidRPr="006F4D11">
        <w:rPr>
          <w:rFonts w:ascii="Times New Roman" w:hAnsi="Times New Roman" w:cs="Times New Roman"/>
          <w:sz w:val="20"/>
        </w:rPr>
        <w:br w:type="page"/>
      </w:r>
    </w:p>
    <w:p w14:paraId="4BAC0A99" w14:textId="77777777" w:rsidR="00256707" w:rsidRPr="00DC06BD" w:rsidRDefault="00256707" w:rsidP="00256707">
      <w:pPr>
        <w:pStyle w:val="Heading4"/>
        <w:rPr>
          <w:rFonts w:ascii="Times New Roman" w:hAnsi="Times New Roman" w:cs="Times New Roman"/>
          <w:sz w:val="28"/>
          <w:szCs w:val="28"/>
        </w:rPr>
      </w:pPr>
      <w:r w:rsidRPr="00DC06BD">
        <w:rPr>
          <w:rFonts w:ascii="Times New Roman" w:hAnsi="Times New Roman" w:cs="Times New Roman"/>
          <w:sz w:val="28"/>
          <w:szCs w:val="28"/>
        </w:rPr>
        <w:lastRenderedPageBreak/>
        <w:t>Maneuvers</w:t>
      </w:r>
    </w:p>
    <w:p w14:paraId="12C1F065" w14:textId="761D8D76" w:rsidR="00256707" w:rsidRPr="006F4D11" w:rsidRDefault="00AA3B26" w:rsidP="00256707">
      <w:pPr>
        <w:pStyle w:val="NormalWeb"/>
        <w:rPr>
          <w:sz w:val="20"/>
          <w:szCs w:val="20"/>
        </w:rPr>
      </w:pPr>
      <w:r w:rsidRPr="006F4D11">
        <w:rPr>
          <w:b/>
          <w:bCs/>
          <w:sz w:val="20"/>
          <w:szCs w:val="20"/>
        </w:rPr>
        <w:t>Ambush</w:t>
      </w:r>
      <w:r w:rsidRPr="006F4D11">
        <w:rPr>
          <w:sz w:val="20"/>
          <w:szCs w:val="20"/>
        </w:rPr>
        <w:t xml:space="preserve">: </w:t>
      </w:r>
      <w:r w:rsidR="00256707" w:rsidRPr="006F4D11">
        <w:rPr>
          <w:sz w:val="20"/>
          <w:szCs w:val="20"/>
        </w:rPr>
        <w:t>When you make a Dexterity (Stealth) check or an initiative roll, you can expend one superiority die and add the die to the roll, provided you aren’t incapacitated.</w:t>
      </w:r>
    </w:p>
    <w:p w14:paraId="11F2E88F" w14:textId="716A2234" w:rsidR="00256707" w:rsidRPr="006F4D11" w:rsidRDefault="00AA3B26" w:rsidP="00256707">
      <w:pPr>
        <w:pStyle w:val="NormalWeb"/>
        <w:rPr>
          <w:sz w:val="20"/>
          <w:szCs w:val="20"/>
        </w:rPr>
      </w:pPr>
      <w:r w:rsidRPr="006F4D11">
        <w:rPr>
          <w:b/>
          <w:bCs/>
          <w:sz w:val="20"/>
          <w:szCs w:val="20"/>
        </w:rPr>
        <w:t>Bait and Switch</w:t>
      </w:r>
      <w:r w:rsidRPr="006F4D11">
        <w:rPr>
          <w:sz w:val="20"/>
          <w:szCs w:val="20"/>
        </w:rPr>
        <w:t xml:space="preserve">: </w:t>
      </w:r>
      <w:r w:rsidR="00256707" w:rsidRPr="006F4D11">
        <w:rPr>
          <w:sz w:val="20"/>
          <w:szCs w:val="20"/>
        </w:rPr>
        <w:t>When you’re within 5 feet of a creature on your turn, you can expend one superiority die and switch places with that creature, provided you spend at least 5 feet of movement and the creature is willing and isn’t incapacitated. This movement doesn’t provoke opportunity attacks.</w:t>
      </w:r>
    </w:p>
    <w:p w14:paraId="2ED06F32" w14:textId="77777777" w:rsidR="00256707" w:rsidRPr="006F4D11" w:rsidRDefault="00256707" w:rsidP="00256707">
      <w:pPr>
        <w:pStyle w:val="NormalWeb"/>
        <w:rPr>
          <w:sz w:val="20"/>
          <w:szCs w:val="20"/>
        </w:rPr>
      </w:pPr>
      <w:r w:rsidRPr="006F4D11">
        <w:rPr>
          <w:sz w:val="20"/>
          <w:szCs w:val="20"/>
        </w:rPr>
        <w:t>Roll the superiority die. Until the start of your next turn, you or the other creature (your choice) gains a bonus to AC equal to the number rolled.</w:t>
      </w:r>
    </w:p>
    <w:p w14:paraId="69CDA609" w14:textId="4277612D" w:rsidR="00256707" w:rsidRPr="006F4D11" w:rsidRDefault="00AA3B26" w:rsidP="00256707">
      <w:pPr>
        <w:pStyle w:val="NormalWeb"/>
        <w:rPr>
          <w:sz w:val="20"/>
          <w:szCs w:val="20"/>
        </w:rPr>
      </w:pPr>
      <w:r w:rsidRPr="006F4D11">
        <w:rPr>
          <w:b/>
          <w:bCs/>
          <w:sz w:val="20"/>
          <w:szCs w:val="20"/>
        </w:rPr>
        <w:t>Brace</w:t>
      </w:r>
      <w:r w:rsidRPr="006F4D11">
        <w:rPr>
          <w:sz w:val="20"/>
          <w:szCs w:val="20"/>
        </w:rPr>
        <w:t xml:space="preserve">: </w:t>
      </w:r>
      <w:r w:rsidR="00256707" w:rsidRPr="006F4D11">
        <w:rPr>
          <w:sz w:val="20"/>
          <w:szCs w:val="20"/>
        </w:rPr>
        <w:t>When a creature you can see moves into the reach you have with the melee weapon you’re wielding, you can use your reaction to expend one superiority die and make one attack against the creature, using that weapon. If the attack hits, add the superiority die to the weapon’s damage roll.</w:t>
      </w:r>
    </w:p>
    <w:p w14:paraId="4D660319" w14:textId="751AB21F" w:rsidR="00256707" w:rsidRPr="006F4D11" w:rsidRDefault="00AA3B26" w:rsidP="00256707">
      <w:pPr>
        <w:pStyle w:val="NormalWeb"/>
        <w:rPr>
          <w:sz w:val="20"/>
          <w:szCs w:val="20"/>
        </w:rPr>
      </w:pPr>
      <w:r w:rsidRPr="006F4D11">
        <w:rPr>
          <w:b/>
          <w:bCs/>
          <w:sz w:val="20"/>
          <w:szCs w:val="20"/>
        </w:rPr>
        <w:t>Commanders Strike</w:t>
      </w:r>
      <w:r w:rsidRPr="006F4D11">
        <w:rPr>
          <w:sz w:val="20"/>
          <w:szCs w:val="20"/>
        </w:rPr>
        <w:t xml:space="preserve">: </w:t>
      </w:r>
      <w:r w:rsidR="00256707" w:rsidRPr="006F4D11">
        <w:rPr>
          <w:sz w:val="20"/>
          <w:szCs w:val="20"/>
        </w:rPr>
        <w:t xml:space="preserve">When you take the </w:t>
      </w:r>
      <w:r w:rsidRPr="006F4D11">
        <w:rPr>
          <w:sz w:val="20"/>
          <w:szCs w:val="20"/>
        </w:rPr>
        <w:t>a</w:t>
      </w:r>
      <w:r w:rsidR="00256707" w:rsidRPr="006F4D11">
        <w:rPr>
          <w:sz w:val="20"/>
          <w:szCs w:val="20"/>
        </w:rPr>
        <w:t>ttack action on your turn, you can forgo one of your attacks to direct one of your companions to strike. When you do so, choose a friendly creature who can see or hear you and expend one superiority die. That creature can immediately use its reaction to make one weapon attack, adding the superiority die to the attack</w:t>
      </w:r>
      <w:r w:rsidRPr="006F4D11">
        <w:rPr>
          <w:sz w:val="20"/>
          <w:szCs w:val="20"/>
        </w:rPr>
        <w:t xml:space="preserve"> </w:t>
      </w:r>
      <w:r w:rsidR="00256707" w:rsidRPr="006F4D11">
        <w:rPr>
          <w:sz w:val="20"/>
          <w:szCs w:val="20"/>
        </w:rPr>
        <w:t>roll.</w:t>
      </w:r>
    </w:p>
    <w:p w14:paraId="3AB4AFC9" w14:textId="112B8368" w:rsidR="00256707" w:rsidRPr="006F4D11" w:rsidRDefault="00AA3B26" w:rsidP="00256707">
      <w:pPr>
        <w:pStyle w:val="NormalWeb"/>
        <w:rPr>
          <w:sz w:val="20"/>
          <w:szCs w:val="20"/>
        </w:rPr>
      </w:pPr>
      <w:r w:rsidRPr="006F4D11">
        <w:rPr>
          <w:b/>
          <w:bCs/>
          <w:sz w:val="20"/>
          <w:szCs w:val="20"/>
        </w:rPr>
        <w:t>Commanding Presence</w:t>
      </w:r>
      <w:r w:rsidRPr="006F4D11">
        <w:rPr>
          <w:sz w:val="20"/>
          <w:szCs w:val="20"/>
        </w:rPr>
        <w:t xml:space="preserve">: </w:t>
      </w:r>
      <w:r w:rsidR="00256707" w:rsidRPr="006F4D11">
        <w:rPr>
          <w:sz w:val="20"/>
          <w:szCs w:val="20"/>
        </w:rPr>
        <w:t>When you make a Charisma (Intimidation), a Charisma (Performance), or a Charisma (Persuasion) check, you can expend one superiority die and add the superiority die to the ability check.</w:t>
      </w:r>
    </w:p>
    <w:p w14:paraId="70060781" w14:textId="282DA41B" w:rsidR="00256707" w:rsidRPr="006F4D11" w:rsidRDefault="00AA3B26" w:rsidP="0067026D">
      <w:pPr>
        <w:pStyle w:val="NormalWeb"/>
        <w:rPr>
          <w:sz w:val="20"/>
          <w:szCs w:val="20"/>
        </w:rPr>
      </w:pPr>
      <w:r w:rsidRPr="006F4D11">
        <w:rPr>
          <w:b/>
          <w:bCs/>
          <w:sz w:val="20"/>
          <w:szCs w:val="20"/>
        </w:rPr>
        <w:t>Disarming Attack</w:t>
      </w:r>
      <w:r w:rsidRPr="006F4D11">
        <w:rPr>
          <w:sz w:val="20"/>
          <w:szCs w:val="20"/>
        </w:rPr>
        <w:t xml:space="preserve">: </w:t>
      </w:r>
      <w:r w:rsidR="00256707" w:rsidRPr="006F4D11">
        <w:rPr>
          <w:sz w:val="20"/>
          <w:szCs w:val="20"/>
        </w:rPr>
        <w:t>When you hit a creature with a weapon attack, you can expend one superiority die to attempt to disarm the target, forcing it to drop one item of your choice that it’s holding. You add the superiority die to the attack’s damage roll, and the target must make a Strength saving throw. On a failed save, it drops the object you choose. The object lands at its feet.</w:t>
      </w:r>
    </w:p>
    <w:p w14:paraId="325AC505" w14:textId="34E11ADE" w:rsidR="00256707" w:rsidRPr="006F4D11" w:rsidRDefault="00AA3B26" w:rsidP="00256707">
      <w:pPr>
        <w:pStyle w:val="NormalWeb"/>
        <w:rPr>
          <w:sz w:val="20"/>
          <w:szCs w:val="20"/>
        </w:rPr>
      </w:pPr>
      <w:r w:rsidRPr="006F4D11">
        <w:rPr>
          <w:b/>
          <w:bCs/>
          <w:sz w:val="20"/>
          <w:szCs w:val="20"/>
        </w:rPr>
        <w:t>Distracting Strike</w:t>
      </w:r>
      <w:r w:rsidRPr="006F4D11">
        <w:rPr>
          <w:sz w:val="20"/>
          <w:szCs w:val="20"/>
        </w:rPr>
        <w:t xml:space="preserve">: </w:t>
      </w:r>
      <w:r w:rsidR="00256707" w:rsidRPr="006F4D11">
        <w:rPr>
          <w:sz w:val="20"/>
          <w:szCs w:val="20"/>
        </w:rPr>
        <w:t>When you hit a creature with a weapon attack, you can expend one superiority die to distract the creature, giving your allies an opening. You add the superiority die to the attack’s damage roll. The next attack roll against the target by an attacker other than you has advantage if the attack is made before the start of your next turn.</w:t>
      </w:r>
    </w:p>
    <w:p w14:paraId="7704746E" w14:textId="0B7F0AF5" w:rsidR="00256707" w:rsidRDefault="00AA3B26" w:rsidP="00256707">
      <w:pPr>
        <w:pStyle w:val="NormalWeb"/>
        <w:rPr>
          <w:sz w:val="20"/>
          <w:szCs w:val="20"/>
        </w:rPr>
      </w:pPr>
      <w:r w:rsidRPr="006F4D11">
        <w:rPr>
          <w:b/>
          <w:bCs/>
          <w:sz w:val="20"/>
          <w:szCs w:val="20"/>
        </w:rPr>
        <w:t>Evasive Footwork</w:t>
      </w:r>
      <w:r w:rsidRPr="006F4D11">
        <w:rPr>
          <w:sz w:val="20"/>
          <w:szCs w:val="20"/>
        </w:rPr>
        <w:t>: Roll the superiority die, you gain the benefits of the dodge condition for the next number of attacks or dexterity saves as the number you rolled, this lasts until your next turn.</w:t>
      </w:r>
    </w:p>
    <w:p w14:paraId="31361240" w14:textId="77777777" w:rsidR="00DC06BD" w:rsidRPr="006F4D11" w:rsidRDefault="00DC06BD" w:rsidP="00256707">
      <w:pPr>
        <w:pStyle w:val="NormalWeb"/>
        <w:rPr>
          <w:sz w:val="20"/>
          <w:szCs w:val="20"/>
        </w:rPr>
      </w:pPr>
    </w:p>
    <w:p w14:paraId="1D14FFDA" w14:textId="76948F9F" w:rsidR="00256707" w:rsidRPr="006F4D11" w:rsidRDefault="00AA3B26" w:rsidP="0067026D">
      <w:pPr>
        <w:pStyle w:val="NormalWeb"/>
        <w:rPr>
          <w:sz w:val="20"/>
          <w:szCs w:val="20"/>
        </w:rPr>
      </w:pPr>
      <w:r w:rsidRPr="006F4D11">
        <w:rPr>
          <w:b/>
          <w:bCs/>
          <w:sz w:val="20"/>
          <w:szCs w:val="20"/>
        </w:rPr>
        <w:t>Feinting attack</w:t>
      </w:r>
      <w:r w:rsidRPr="006F4D11">
        <w:rPr>
          <w:sz w:val="20"/>
          <w:szCs w:val="20"/>
        </w:rPr>
        <w:t xml:space="preserve">: </w:t>
      </w:r>
      <w:r w:rsidR="00256707" w:rsidRPr="006F4D11">
        <w:rPr>
          <w:sz w:val="20"/>
          <w:szCs w:val="20"/>
        </w:rPr>
        <w:t>You can expend one superiority die and use a bonus action on your turn to feint, choosing one creature within 5 feet of you as your target. You have advantage on your next attack roll against that creature this turn. If that attack hits, add the superiority die to the attack’s damage roll.</w:t>
      </w:r>
    </w:p>
    <w:p w14:paraId="5065BD5A" w14:textId="0680A9F2" w:rsidR="00256707" w:rsidRPr="006F4D11" w:rsidRDefault="0067026D" w:rsidP="00256707">
      <w:pPr>
        <w:pStyle w:val="NormalWeb"/>
        <w:rPr>
          <w:sz w:val="20"/>
          <w:szCs w:val="20"/>
        </w:rPr>
      </w:pPr>
      <w:r w:rsidRPr="006F4D11">
        <w:rPr>
          <w:b/>
          <w:bCs/>
          <w:sz w:val="20"/>
          <w:szCs w:val="20"/>
        </w:rPr>
        <w:t>Goading Attack</w:t>
      </w:r>
      <w:r w:rsidRPr="006F4D11">
        <w:rPr>
          <w:sz w:val="20"/>
          <w:szCs w:val="20"/>
        </w:rPr>
        <w:t xml:space="preserve">: </w:t>
      </w:r>
      <w:r w:rsidR="00256707" w:rsidRPr="006F4D11">
        <w:rPr>
          <w:sz w:val="20"/>
          <w:szCs w:val="20"/>
        </w:rPr>
        <w:t>When you hit a creature with a weapon attack, you can expend one superiority die to attempt to goad the target into attacking you. You add the superiority die to the attack’s damage roll, and the target must make a Wisdom saving throw. On a failed save, the target has disadvantage on all attack rolls against targets other than you until the end of your next turn.</w:t>
      </w:r>
    </w:p>
    <w:p w14:paraId="1C231978" w14:textId="7765335B" w:rsidR="0067026D" w:rsidRPr="006F4D11" w:rsidRDefault="0067026D" w:rsidP="00256707">
      <w:pPr>
        <w:pStyle w:val="NormalWeb"/>
        <w:rPr>
          <w:sz w:val="20"/>
          <w:szCs w:val="20"/>
        </w:rPr>
      </w:pPr>
      <w:r w:rsidRPr="006F4D11">
        <w:rPr>
          <w:b/>
          <w:bCs/>
          <w:sz w:val="20"/>
          <w:szCs w:val="20"/>
        </w:rPr>
        <w:t>Grappling Strike</w:t>
      </w:r>
      <w:r w:rsidRPr="006F4D11">
        <w:rPr>
          <w:sz w:val="20"/>
          <w:szCs w:val="20"/>
        </w:rPr>
        <w:t xml:space="preserve">: </w:t>
      </w:r>
      <w:r w:rsidR="00256707" w:rsidRPr="006F4D11">
        <w:rPr>
          <w:sz w:val="20"/>
          <w:szCs w:val="20"/>
        </w:rPr>
        <w:t>Immediately after you hit a creature with a melee attack on your turn, you can expend one superiority die and then try to grapple the target as a bonus action</w:t>
      </w:r>
      <w:r w:rsidRPr="006F4D11">
        <w:rPr>
          <w:sz w:val="20"/>
          <w:szCs w:val="20"/>
        </w:rPr>
        <w:t>.</w:t>
      </w:r>
      <w:r w:rsidR="00256707" w:rsidRPr="006F4D11">
        <w:rPr>
          <w:sz w:val="20"/>
          <w:szCs w:val="20"/>
        </w:rPr>
        <w:t xml:space="preserve"> Add the superiority die to your Strength (Athletics) check.</w:t>
      </w:r>
    </w:p>
    <w:p w14:paraId="2E2C75F1" w14:textId="4237647D" w:rsidR="00256707" w:rsidRPr="00DC06BD" w:rsidRDefault="0067026D" w:rsidP="00DC06BD">
      <w:pPr>
        <w:spacing w:line="240" w:lineRule="auto"/>
        <w:rPr>
          <w:rFonts w:ascii="Times New Roman" w:eastAsia="Times New Roman" w:hAnsi="Times New Roman" w:cs="Times New Roman"/>
          <w:bCs w:val="0"/>
          <w:w w:val="100"/>
          <w:sz w:val="20"/>
        </w:rPr>
      </w:pPr>
      <w:r w:rsidRPr="006F4D11">
        <w:rPr>
          <w:rFonts w:ascii="Times New Roman" w:hAnsi="Times New Roman" w:cs="Times New Roman"/>
          <w:b/>
          <w:sz w:val="20"/>
        </w:rPr>
        <w:t>Lunging Attack</w:t>
      </w:r>
      <w:r w:rsidRPr="006F4D11">
        <w:rPr>
          <w:rFonts w:ascii="Times New Roman" w:hAnsi="Times New Roman" w:cs="Times New Roman"/>
          <w:sz w:val="20"/>
        </w:rPr>
        <w:t xml:space="preserve">: </w:t>
      </w:r>
      <w:r w:rsidR="00256707" w:rsidRPr="006F4D11">
        <w:rPr>
          <w:rFonts w:ascii="Times New Roman" w:hAnsi="Times New Roman" w:cs="Times New Roman"/>
          <w:sz w:val="20"/>
        </w:rPr>
        <w:t>When you make a melee weapon attack on your turn, you can expend one superiority die to increase your reach for that attack by 5 feet. If you hit, you add the superiority die to the attack’s damage roll.</w:t>
      </w:r>
      <w:r w:rsidRPr="006F4D11">
        <w:rPr>
          <w:rFonts w:ascii="Times New Roman" w:hAnsi="Times New Roman" w:cs="Times New Roman"/>
          <w:sz w:val="20"/>
        </w:rPr>
        <w:t xml:space="preserve"> If you are falling (without the aid of flying or the effects of slow fall) at least 15ft before you make the attack roll. Your critical strike range for this attack is increased by the number rolled on the dice.</w:t>
      </w:r>
    </w:p>
    <w:p w14:paraId="1C1825B0" w14:textId="6976D41E" w:rsidR="00256707" w:rsidRPr="006F4D11" w:rsidRDefault="0067026D" w:rsidP="00256707">
      <w:pPr>
        <w:pStyle w:val="NormalWeb"/>
        <w:rPr>
          <w:sz w:val="20"/>
          <w:szCs w:val="20"/>
        </w:rPr>
      </w:pPr>
      <w:r w:rsidRPr="006F4D11">
        <w:rPr>
          <w:b/>
          <w:bCs/>
          <w:sz w:val="20"/>
          <w:szCs w:val="20"/>
        </w:rPr>
        <w:t>Maneuvering Strike</w:t>
      </w:r>
      <w:r w:rsidRPr="006F4D11">
        <w:rPr>
          <w:sz w:val="20"/>
          <w:szCs w:val="20"/>
        </w:rPr>
        <w:t xml:space="preserve">: </w:t>
      </w:r>
      <w:r w:rsidR="00256707" w:rsidRPr="006F4D11">
        <w:rPr>
          <w:sz w:val="20"/>
          <w:szCs w:val="20"/>
        </w:rPr>
        <w:t>When you hit a creature with a weapon attack, you can expend one superiority die to maneuver one of your comrades into a more advantageous position. You add the superiority die to the attack’s damage roll, and you choose a friendly creature who can see or hear you. That creature can use its reaction to move up to half its speed without provoking opportunity attacks from the target of your attack.</w:t>
      </w:r>
    </w:p>
    <w:p w14:paraId="442CD3BF" w14:textId="7801BA78" w:rsidR="00256707" w:rsidRPr="006F4D11" w:rsidRDefault="0067026D" w:rsidP="00256707">
      <w:pPr>
        <w:pStyle w:val="NormalWeb"/>
        <w:rPr>
          <w:sz w:val="20"/>
          <w:szCs w:val="20"/>
        </w:rPr>
      </w:pPr>
      <w:r w:rsidRPr="006F4D11">
        <w:rPr>
          <w:b/>
          <w:bCs/>
          <w:sz w:val="20"/>
          <w:szCs w:val="20"/>
        </w:rPr>
        <w:t>Menacing Attack</w:t>
      </w:r>
      <w:r w:rsidRPr="006F4D11">
        <w:rPr>
          <w:sz w:val="20"/>
          <w:szCs w:val="20"/>
        </w:rPr>
        <w:t xml:space="preserve">: </w:t>
      </w:r>
      <w:r w:rsidR="00256707" w:rsidRPr="006F4D11">
        <w:rPr>
          <w:sz w:val="20"/>
          <w:szCs w:val="20"/>
        </w:rPr>
        <w:t>When you hit a creature with a weapon attack, you can expend one superiority die to attempt to frighten the target. You add the superiority die to the attack’s damage roll, and the target must make a Wisdom saving throw. On a failed save, it is frightened of you until the end of your next turn.</w:t>
      </w:r>
    </w:p>
    <w:p w14:paraId="2D2C21B6" w14:textId="144FBDDD" w:rsidR="00256707" w:rsidRPr="006F4D11" w:rsidRDefault="0067026D" w:rsidP="00256707">
      <w:pPr>
        <w:pStyle w:val="NormalWeb"/>
        <w:rPr>
          <w:sz w:val="20"/>
          <w:szCs w:val="20"/>
        </w:rPr>
      </w:pPr>
      <w:r w:rsidRPr="006F4D11">
        <w:rPr>
          <w:b/>
          <w:bCs/>
          <w:sz w:val="20"/>
          <w:szCs w:val="20"/>
        </w:rPr>
        <w:t>Parry</w:t>
      </w:r>
      <w:r w:rsidRPr="006F4D11">
        <w:rPr>
          <w:sz w:val="20"/>
          <w:szCs w:val="20"/>
        </w:rPr>
        <w:t xml:space="preserve">: </w:t>
      </w:r>
      <w:r w:rsidR="00256707" w:rsidRPr="006F4D11">
        <w:rPr>
          <w:sz w:val="20"/>
          <w:szCs w:val="20"/>
        </w:rPr>
        <w:t>When another creature damages you with a</w:t>
      </w:r>
      <w:r w:rsidR="000A77C7" w:rsidRPr="006F4D11">
        <w:rPr>
          <w:sz w:val="20"/>
          <w:szCs w:val="20"/>
        </w:rPr>
        <w:t>n</w:t>
      </w:r>
      <w:r w:rsidR="00256707" w:rsidRPr="006F4D11">
        <w:rPr>
          <w:sz w:val="20"/>
          <w:szCs w:val="20"/>
        </w:rPr>
        <w:t xml:space="preserve"> attack, you can use your reaction and expend one superiority die to reduce the damage by the number you roll on your superiority die + your </w:t>
      </w:r>
      <w:r w:rsidRPr="006F4D11">
        <w:rPr>
          <w:sz w:val="20"/>
          <w:szCs w:val="20"/>
        </w:rPr>
        <w:t>Strength or Dexterity</w:t>
      </w:r>
      <w:r w:rsidR="00256707" w:rsidRPr="006F4D11">
        <w:rPr>
          <w:sz w:val="20"/>
          <w:szCs w:val="20"/>
        </w:rPr>
        <w:t xml:space="preserve"> modifier.</w:t>
      </w:r>
    </w:p>
    <w:p w14:paraId="135FAE5C" w14:textId="1C2C55B7" w:rsidR="00256707" w:rsidRDefault="0067026D" w:rsidP="00256707">
      <w:pPr>
        <w:pStyle w:val="NormalWeb"/>
        <w:rPr>
          <w:sz w:val="20"/>
          <w:szCs w:val="20"/>
        </w:rPr>
      </w:pPr>
      <w:r w:rsidRPr="006F4D11">
        <w:rPr>
          <w:b/>
          <w:bCs/>
          <w:sz w:val="20"/>
          <w:szCs w:val="20"/>
        </w:rPr>
        <w:t>Precision Attack</w:t>
      </w:r>
      <w:r w:rsidRPr="006F4D11">
        <w:rPr>
          <w:sz w:val="20"/>
          <w:szCs w:val="20"/>
        </w:rPr>
        <w:t xml:space="preserve">: </w:t>
      </w:r>
      <w:r w:rsidR="00256707" w:rsidRPr="006F4D11">
        <w:rPr>
          <w:sz w:val="20"/>
          <w:szCs w:val="20"/>
        </w:rPr>
        <w:t>When you make a weapon attack roll against a creature, you can expend one superiority die to add it to the roll. You can use this maneuver before or after making the attack roll, but before any effects of the attack are applied.</w:t>
      </w:r>
    </w:p>
    <w:p w14:paraId="2110E6AE" w14:textId="77777777" w:rsidR="00DC06BD" w:rsidRPr="006F4D11" w:rsidRDefault="00DC06BD" w:rsidP="00256707">
      <w:pPr>
        <w:pStyle w:val="NormalWeb"/>
        <w:rPr>
          <w:sz w:val="20"/>
          <w:szCs w:val="20"/>
        </w:rPr>
      </w:pPr>
    </w:p>
    <w:p w14:paraId="7A083A80" w14:textId="77777777" w:rsidR="002404E9" w:rsidRPr="006F4D11" w:rsidRDefault="0067026D" w:rsidP="002404E9">
      <w:pPr>
        <w:pStyle w:val="NormalWeb"/>
        <w:rPr>
          <w:sz w:val="20"/>
          <w:szCs w:val="20"/>
        </w:rPr>
      </w:pPr>
      <w:r w:rsidRPr="006F4D11">
        <w:rPr>
          <w:b/>
          <w:bCs/>
          <w:sz w:val="20"/>
          <w:szCs w:val="20"/>
        </w:rPr>
        <w:lastRenderedPageBreak/>
        <w:t>Pushing Attack</w:t>
      </w:r>
      <w:r w:rsidRPr="006F4D11">
        <w:rPr>
          <w:sz w:val="20"/>
          <w:szCs w:val="20"/>
        </w:rPr>
        <w:t xml:space="preserve">: </w:t>
      </w:r>
      <w:r w:rsidR="00256707" w:rsidRPr="006F4D11">
        <w:rPr>
          <w:sz w:val="20"/>
          <w:szCs w:val="20"/>
        </w:rPr>
        <w:t>When you hit a creature with a weapon attack, you can expend one superiority die to attempt to drive the target back. You add the superiority die to the attack’s damage roll, and if the target is Large or smaller, it must make a Strength saving throw. On a failed save, you push the target up to 15 feet away from you.</w:t>
      </w:r>
    </w:p>
    <w:p w14:paraId="37CC6A63" w14:textId="28B93F95" w:rsidR="002404E9" w:rsidRPr="006F4D11" w:rsidRDefault="002404E9" w:rsidP="002404E9">
      <w:pPr>
        <w:pStyle w:val="NormalWeb"/>
        <w:rPr>
          <w:sz w:val="20"/>
          <w:szCs w:val="20"/>
        </w:rPr>
      </w:pPr>
      <w:r w:rsidRPr="006F4D11">
        <w:rPr>
          <w:b/>
          <w:bCs/>
          <w:color w:val="000000"/>
          <w:sz w:val="20"/>
          <w:szCs w:val="20"/>
        </w:rPr>
        <w:t xml:space="preserve">Prepare For Battle </w:t>
      </w:r>
      <w:r w:rsidRPr="006F4D11">
        <w:rPr>
          <w:color w:val="000000"/>
          <w:sz w:val="20"/>
          <w:szCs w:val="20"/>
        </w:rPr>
        <w:t>- When a friendly creature within 30 feet of you is surprised but you are not, you can immediately expend one superiority die to spur the creature into action and allow them to act on their initiative count. However, that creature cannot take bonus actions, make more than a single weapon attack, or cast a spell except a cantrip during that turn. A creature must be able to see or hear you to benefit from this maneuver.</w:t>
      </w:r>
    </w:p>
    <w:p w14:paraId="2D761F8D" w14:textId="0E4ED74A" w:rsidR="00256707" w:rsidRPr="006F4D11" w:rsidRDefault="0067026D" w:rsidP="00256707">
      <w:pPr>
        <w:pStyle w:val="NormalWeb"/>
        <w:rPr>
          <w:sz w:val="20"/>
          <w:szCs w:val="20"/>
        </w:rPr>
      </w:pPr>
      <w:r w:rsidRPr="006F4D11">
        <w:rPr>
          <w:b/>
          <w:bCs/>
          <w:sz w:val="20"/>
          <w:szCs w:val="20"/>
        </w:rPr>
        <w:t>Quick Toss</w:t>
      </w:r>
      <w:r w:rsidRPr="006F4D11">
        <w:rPr>
          <w:sz w:val="20"/>
          <w:szCs w:val="20"/>
        </w:rPr>
        <w:t xml:space="preserve">: </w:t>
      </w:r>
      <w:r w:rsidR="00256707" w:rsidRPr="006F4D11">
        <w:rPr>
          <w:sz w:val="20"/>
          <w:szCs w:val="20"/>
        </w:rPr>
        <w:t>As a bonus action, you can expend one superiority die and make a ranged attack with a weapon that has the thrown property. You can draw the weapon as part of making this attack. If you hit, add the superiority die to the weapon’s damage roll.</w:t>
      </w:r>
    </w:p>
    <w:p w14:paraId="05E0E4CE" w14:textId="6E204599" w:rsidR="00256707" w:rsidRPr="006F4D11" w:rsidRDefault="0067026D" w:rsidP="00256707">
      <w:pPr>
        <w:pStyle w:val="NormalWeb"/>
        <w:rPr>
          <w:sz w:val="20"/>
          <w:szCs w:val="20"/>
        </w:rPr>
      </w:pPr>
      <w:r w:rsidRPr="006F4D11">
        <w:rPr>
          <w:b/>
          <w:bCs/>
          <w:sz w:val="20"/>
          <w:szCs w:val="20"/>
        </w:rPr>
        <w:t>Rally</w:t>
      </w:r>
      <w:r w:rsidRPr="006F4D11">
        <w:rPr>
          <w:sz w:val="20"/>
          <w:szCs w:val="20"/>
        </w:rPr>
        <w:t xml:space="preserve">: </w:t>
      </w:r>
      <w:r w:rsidR="00256707" w:rsidRPr="006F4D11">
        <w:rPr>
          <w:sz w:val="20"/>
          <w:szCs w:val="20"/>
        </w:rPr>
        <w:t>On your turn, you can use a bonus action and expend one superiority die to bolster the resolve of one of your companions. When you do so, choose a friendly creature who can see or hear you. That creature gains temporary hit points equal to the superiority die roll + your Charisma modifier.</w:t>
      </w:r>
    </w:p>
    <w:p w14:paraId="3174B446" w14:textId="35E89D21" w:rsidR="00256707" w:rsidRPr="006F4D11" w:rsidRDefault="0067026D" w:rsidP="00256707">
      <w:pPr>
        <w:pStyle w:val="NormalWeb"/>
        <w:rPr>
          <w:sz w:val="20"/>
          <w:szCs w:val="20"/>
        </w:rPr>
      </w:pPr>
      <w:r w:rsidRPr="006F4D11">
        <w:rPr>
          <w:b/>
          <w:bCs/>
          <w:sz w:val="20"/>
          <w:szCs w:val="20"/>
        </w:rPr>
        <w:t>Riposte</w:t>
      </w:r>
      <w:r w:rsidRPr="006F4D11">
        <w:rPr>
          <w:sz w:val="20"/>
          <w:szCs w:val="20"/>
        </w:rPr>
        <w:t xml:space="preserve">: </w:t>
      </w:r>
      <w:r w:rsidR="00256707" w:rsidRPr="006F4D11">
        <w:rPr>
          <w:sz w:val="20"/>
          <w:szCs w:val="20"/>
        </w:rPr>
        <w:t>When a creature misses you with a melee attack, you can use your reaction and expend one superiority die to make a melee weapon</w:t>
      </w:r>
      <w:r w:rsidRPr="006F4D11">
        <w:rPr>
          <w:sz w:val="20"/>
          <w:szCs w:val="20"/>
        </w:rPr>
        <w:t xml:space="preserve"> or unarmed strike</w:t>
      </w:r>
      <w:r w:rsidR="00256707" w:rsidRPr="006F4D11">
        <w:rPr>
          <w:sz w:val="20"/>
          <w:szCs w:val="20"/>
        </w:rPr>
        <w:t xml:space="preserve"> attack against the creature. If you hit, you add the superiority die to the attack’s damage roll.</w:t>
      </w:r>
    </w:p>
    <w:p w14:paraId="305AB643" w14:textId="3C376695" w:rsidR="00256707" w:rsidRPr="006F4D11" w:rsidRDefault="0067026D" w:rsidP="00256707">
      <w:pPr>
        <w:pStyle w:val="NormalWeb"/>
        <w:rPr>
          <w:sz w:val="20"/>
          <w:szCs w:val="20"/>
        </w:rPr>
      </w:pPr>
      <w:r w:rsidRPr="006F4D11">
        <w:rPr>
          <w:b/>
          <w:bCs/>
          <w:sz w:val="20"/>
          <w:szCs w:val="20"/>
        </w:rPr>
        <w:t>Sweeping Attack</w:t>
      </w:r>
      <w:r w:rsidRPr="006F4D11">
        <w:rPr>
          <w:sz w:val="20"/>
          <w:szCs w:val="20"/>
        </w:rPr>
        <w:t>: You may expend a use of your superiority dice to attack an additional creature within the range of your melee attack. You may add the superiority dice to the first damage roll you make.</w:t>
      </w:r>
    </w:p>
    <w:p w14:paraId="0E07DC19" w14:textId="5564CE71" w:rsidR="00256707" w:rsidRPr="006F4D11" w:rsidRDefault="0067026D" w:rsidP="00256707">
      <w:pPr>
        <w:pStyle w:val="NormalWeb"/>
        <w:rPr>
          <w:sz w:val="20"/>
          <w:szCs w:val="20"/>
        </w:rPr>
      </w:pPr>
      <w:r w:rsidRPr="006F4D11">
        <w:rPr>
          <w:b/>
          <w:bCs/>
          <w:sz w:val="20"/>
          <w:szCs w:val="20"/>
        </w:rPr>
        <w:t>Tactical Assessment</w:t>
      </w:r>
      <w:r w:rsidRPr="006F4D11">
        <w:rPr>
          <w:sz w:val="20"/>
          <w:szCs w:val="20"/>
        </w:rPr>
        <w:t xml:space="preserve">: </w:t>
      </w:r>
      <w:r w:rsidR="00256707" w:rsidRPr="006F4D11">
        <w:rPr>
          <w:sz w:val="20"/>
          <w:szCs w:val="20"/>
        </w:rPr>
        <w:t>When you make an Intelligence (Investigation), an Intelligence (History), or a Wisdom (Insight) check, you can expend one superiority die and add the superiority die to the ability check.</w:t>
      </w:r>
    </w:p>
    <w:p w14:paraId="2CD5337E" w14:textId="741D7ABE" w:rsidR="00603E7B" w:rsidRPr="006F4D11" w:rsidRDefault="0067026D" w:rsidP="000A77C7">
      <w:pPr>
        <w:pStyle w:val="NormalWeb"/>
        <w:rPr>
          <w:bCs/>
          <w:sz w:val="20"/>
          <w:szCs w:val="20"/>
        </w:rPr>
      </w:pPr>
      <w:r w:rsidRPr="006F4D11">
        <w:rPr>
          <w:b/>
          <w:bCs/>
          <w:sz w:val="20"/>
          <w:szCs w:val="20"/>
        </w:rPr>
        <w:t>Trip Attack</w:t>
      </w:r>
      <w:r w:rsidRPr="006F4D11">
        <w:rPr>
          <w:sz w:val="20"/>
          <w:szCs w:val="20"/>
        </w:rPr>
        <w:t xml:space="preserve">: </w:t>
      </w:r>
      <w:r w:rsidR="00256707" w:rsidRPr="006F4D11">
        <w:rPr>
          <w:sz w:val="20"/>
          <w:szCs w:val="20"/>
        </w:rPr>
        <w:t>When you hit a creature with a weapon attack, you can expend one superiority die to attempt to knock the target down. You add the superiority die to the attack’s damage roll, and if the target is Large or smaller, it must make a Strength saving throw. On a failed save, you knock the target prone.</w:t>
      </w:r>
    </w:p>
    <w:sectPr w:rsidR="00603E7B" w:rsidRPr="006F4D11" w:rsidSect="00801FA8">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07C54" w14:textId="77777777" w:rsidR="002C0D19" w:rsidRDefault="002C0D19" w:rsidP="008F4093">
      <w:r>
        <w:separator/>
      </w:r>
    </w:p>
  </w:endnote>
  <w:endnote w:type="continuationSeparator" w:id="0">
    <w:p w14:paraId="59CE30E5" w14:textId="77777777" w:rsidR="002C0D19" w:rsidRDefault="002C0D19"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7EF73" w14:textId="77777777" w:rsidR="002C0D19" w:rsidRDefault="002C0D19" w:rsidP="008F4093">
      <w:r>
        <w:separator/>
      </w:r>
    </w:p>
  </w:footnote>
  <w:footnote w:type="continuationSeparator" w:id="0">
    <w:p w14:paraId="761BC0BF" w14:textId="77777777" w:rsidR="002C0D19" w:rsidRDefault="002C0D19"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EAB3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E253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5ECB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58DA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041E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404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10B7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A6C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E8B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44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A4953"/>
    <w:multiLevelType w:val="hybridMultilevel"/>
    <w:tmpl w:val="5860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55928"/>
    <w:multiLevelType w:val="multilevel"/>
    <w:tmpl w:val="365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55877"/>
    <w:multiLevelType w:val="hybridMultilevel"/>
    <w:tmpl w:val="26608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C4463"/>
    <w:multiLevelType w:val="multilevel"/>
    <w:tmpl w:val="B09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D0AE4"/>
    <w:multiLevelType w:val="hybridMultilevel"/>
    <w:tmpl w:val="FF0058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0F4B70C7"/>
    <w:multiLevelType w:val="hybridMultilevel"/>
    <w:tmpl w:val="EE8E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F10E69"/>
    <w:multiLevelType w:val="multilevel"/>
    <w:tmpl w:val="F1B6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484749"/>
    <w:multiLevelType w:val="multilevel"/>
    <w:tmpl w:val="F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23FE7"/>
    <w:multiLevelType w:val="multilevel"/>
    <w:tmpl w:val="915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D5939"/>
    <w:multiLevelType w:val="hybridMultilevel"/>
    <w:tmpl w:val="FC0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1B0057"/>
    <w:multiLevelType w:val="multilevel"/>
    <w:tmpl w:val="88E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B40C5C"/>
    <w:multiLevelType w:val="multilevel"/>
    <w:tmpl w:val="8BF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C221E"/>
    <w:multiLevelType w:val="multilevel"/>
    <w:tmpl w:val="439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50251"/>
    <w:multiLevelType w:val="hybridMultilevel"/>
    <w:tmpl w:val="03B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A45028"/>
    <w:multiLevelType w:val="multilevel"/>
    <w:tmpl w:val="93C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E7E5D"/>
    <w:multiLevelType w:val="multilevel"/>
    <w:tmpl w:val="290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64ABB"/>
    <w:multiLevelType w:val="hybridMultilevel"/>
    <w:tmpl w:val="802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46565C"/>
    <w:multiLevelType w:val="multilevel"/>
    <w:tmpl w:val="9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F22A74"/>
    <w:multiLevelType w:val="multilevel"/>
    <w:tmpl w:val="AD5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7B6E05"/>
    <w:multiLevelType w:val="hybridMultilevel"/>
    <w:tmpl w:val="E1B8E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5B61C4"/>
    <w:multiLevelType w:val="hybridMultilevel"/>
    <w:tmpl w:val="AB8C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37311B5"/>
    <w:multiLevelType w:val="multilevel"/>
    <w:tmpl w:val="EB4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6B37E4"/>
    <w:multiLevelType w:val="multilevel"/>
    <w:tmpl w:val="D2E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CC249E"/>
    <w:multiLevelType w:val="hybridMultilevel"/>
    <w:tmpl w:val="DA64D794"/>
    <w:lvl w:ilvl="0" w:tplc="F056A8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744EB0"/>
    <w:multiLevelType w:val="hybridMultilevel"/>
    <w:tmpl w:val="22F8F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433510"/>
    <w:multiLevelType w:val="hybridMultilevel"/>
    <w:tmpl w:val="B43A8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2113F8"/>
    <w:multiLevelType w:val="multilevel"/>
    <w:tmpl w:val="AA1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455341"/>
    <w:multiLevelType w:val="multilevel"/>
    <w:tmpl w:val="5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1C4514F"/>
    <w:multiLevelType w:val="multilevel"/>
    <w:tmpl w:val="361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AD784D"/>
    <w:multiLevelType w:val="multilevel"/>
    <w:tmpl w:val="DC1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183BA2"/>
    <w:multiLevelType w:val="multilevel"/>
    <w:tmpl w:val="00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A61A95"/>
    <w:multiLevelType w:val="multilevel"/>
    <w:tmpl w:val="01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913EEB"/>
    <w:multiLevelType w:val="multilevel"/>
    <w:tmpl w:val="1C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E750D0"/>
    <w:multiLevelType w:val="hybridMultilevel"/>
    <w:tmpl w:val="94FE77DA"/>
    <w:lvl w:ilvl="0" w:tplc="5DC6F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1E08C3"/>
    <w:multiLevelType w:val="hybridMultilevel"/>
    <w:tmpl w:val="B7802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9667F8"/>
    <w:multiLevelType w:val="hybridMultilevel"/>
    <w:tmpl w:val="D392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A33ECE"/>
    <w:multiLevelType w:val="hybridMultilevel"/>
    <w:tmpl w:val="B82AC758"/>
    <w:lvl w:ilvl="0" w:tplc="1772DFE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0" w15:restartNumberingAfterBreak="0">
    <w:nsid w:val="702A45D0"/>
    <w:multiLevelType w:val="hybridMultilevel"/>
    <w:tmpl w:val="5B16E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C7498C"/>
    <w:multiLevelType w:val="multilevel"/>
    <w:tmpl w:val="75861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382944"/>
    <w:multiLevelType w:val="multilevel"/>
    <w:tmpl w:val="AC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6861F1"/>
    <w:multiLevelType w:val="hybridMultilevel"/>
    <w:tmpl w:val="155A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C45A6C"/>
    <w:multiLevelType w:val="multilevel"/>
    <w:tmpl w:val="444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BE3A70"/>
    <w:multiLevelType w:val="hybridMultilevel"/>
    <w:tmpl w:val="4A260086"/>
    <w:lvl w:ilvl="0" w:tplc="0409000F">
      <w:start w:val="1"/>
      <w:numFmt w:val="decimal"/>
      <w:lvlText w:val="%1."/>
      <w:lvlJc w:val="left"/>
      <w:pPr>
        <w:ind w:left="720" w:hanging="360"/>
      </w:pPr>
    </w:lvl>
    <w:lvl w:ilvl="1" w:tplc="9A981D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DA2FBF"/>
    <w:multiLevelType w:val="multilevel"/>
    <w:tmpl w:val="EB1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0F508B"/>
    <w:multiLevelType w:val="multilevel"/>
    <w:tmpl w:val="3DC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6D7B63"/>
    <w:multiLevelType w:val="multilevel"/>
    <w:tmpl w:val="C28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B83C7A"/>
    <w:multiLevelType w:val="hybridMultilevel"/>
    <w:tmpl w:val="A77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1965">
    <w:abstractNumId w:val="35"/>
  </w:num>
  <w:num w:numId="2" w16cid:durableId="1916746349">
    <w:abstractNumId w:val="46"/>
  </w:num>
  <w:num w:numId="3" w16cid:durableId="1144153724">
    <w:abstractNumId w:val="20"/>
  </w:num>
  <w:num w:numId="4" w16cid:durableId="1231844954">
    <w:abstractNumId w:val="44"/>
  </w:num>
  <w:num w:numId="5" w16cid:durableId="341786399">
    <w:abstractNumId w:val="54"/>
  </w:num>
  <w:num w:numId="6" w16cid:durableId="1181773670">
    <w:abstractNumId w:val="28"/>
  </w:num>
  <w:num w:numId="7" w16cid:durableId="1834759543">
    <w:abstractNumId w:val="58"/>
  </w:num>
  <w:num w:numId="8" w16cid:durableId="577979853">
    <w:abstractNumId w:val="22"/>
  </w:num>
  <w:num w:numId="9" w16cid:durableId="1069962798">
    <w:abstractNumId w:val="34"/>
  </w:num>
  <w:num w:numId="10" w16cid:durableId="259879160">
    <w:abstractNumId w:val="42"/>
  </w:num>
  <w:num w:numId="11" w16cid:durableId="1004167183">
    <w:abstractNumId w:val="17"/>
  </w:num>
  <w:num w:numId="12" w16cid:durableId="811748749">
    <w:abstractNumId w:val="41"/>
  </w:num>
  <w:num w:numId="13" w16cid:durableId="1211697054">
    <w:abstractNumId w:val="23"/>
  </w:num>
  <w:num w:numId="14" w16cid:durableId="1997373200">
    <w:abstractNumId w:val="33"/>
  </w:num>
  <w:num w:numId="15" w16cid:durableId="517894527">
    <w:abstractNumId w:val="18"/>
  </w:num>
  <w:num w:numId="16" w16cid:durableId="176818409">
    <w:abstractNumId w:val="26"/>
  </w:num>
  <w:num w:numId="17" w16cid:durableId="1941912181">
    <w:abstractNumId w:val="52"/>
  </w:num>
  <w:num w:numId="18" w16cid:durableId="1328285551">
    <w:abstractNumId w:val="11"/>
  </w:num>
  <w:num w:numId="19" w16cid:durableId="1012488812">
    <w:abstractNumId w:val="25"/>
  </w:num>
  <w:num w:numId="20" w16cid:durableId="206333107">
    <w:abstractNumId w:val="57"/>
  </w:num>
  <w:num w:numId="21" w16cid:durableId="1334071549">
    <w:abstractNumId w:val="43"/>
  </w:num>
  <w:num w:numId="22" w16cid:durableId="336275601">
    <w:abstractNumId w:val="45"/>
  </w:num>
  <w:num w:numId="23" w16cid:durableId="1348218432">
    <w:abstractNumId w:val="38"/>
  </w:num>
  <w:num w:numId="24" w16cid:durableId="1702172108">
    <w:abstractNumId w:val="14"/>
  </w:num>
  <w:num w:numId="25" w16cid:durableId="1019429003">
    <w:abstractNumId w:val="39"/>
  </w:num>
  <w:num w:numId="26" w16cid:durableId="1887836444">
    <w:abstractNumId w:val="56"/>
  </w:num>
  <w:num w:numId="27" w16cid:durableId="985473710">
    <w:abstractNumId w:val="5"/>
  </w:num>
  <w:num w:numId="28" w16cid:durableId="945775294">
    <w:abstractNumId w:val="4"/>
  </w:num>
  <w:num w:numId="29" w16cid:durableId="1302151630">
    <w:abstractNumId w:val="49"/>
  </w:num>
  <w:num w:numId="30" w16cid:durableId="933169610">
    <w:abstractNumId w:val="9"/>
  </w:num>
  <w:num w:numId="31" w16cid:durableId="1928728656">
    <w:abstractNumId w:val="7"/>
  </w:num>
  <w:num w:numId="32" w16cid:durableId="1374115983">
    <w:abstractNumId w:val="6"/>
  </w:num>
  <w:num w:numId="33" w16cid:durableId="609437810">
    <w:abstractNumId w:val="8"/>
  </w:num>
  <w:num w:numId="34" w16cid:durableId="1575580761">
    <w:abstractNumId w:val="3"/>
  </w:num>
  <w:num w:numId="35" w16cid:durableId="1848981951">
    <w:abstractNumId w:val="2"/>
  </w:num>
  <w:num w:numId="36" w16cid:durableId="423695827">
    <w:abstractNumId w:val="1"/>
  </w:num>
  <w:num w:numId="37" w16cid:durableId="1473450754">
    <w:abstractNumId w:val="0"/>
  </w:num>
  <w:num w:numId="38" w16cid:durableId="909655862">
    <w:abstractNumId w:val="19"/>
  </w:num>
  <w:num w:numId="39" w16cid:durableId="1225603409">
    <w:abstractNumId w:val="31"/>
  </w:num>
  <w:num w:numId="40" w16cid:durableId="413817192">
    <w:abstractNumId w:val="40"/>
  </w:num>
  <w:num w:numId="41" w16cid:durableId="708846045">
    <w:abstractNumId w:val="32"/>
  </w:num>
  <w:num w:numId="42" w16cid:durableId="1920937858">
    <w:abstractNumId w:val="21"/>
  </w:num>
  <w:num w:numId="43" w16cid:durableId="1654336048">
    <w:abstractNumId w:val="37"/>
  </w:num>
  <w:num w:numId="44" w16cid:durableId="1330326601">
    <w:abstractNumId w:val="30"/>
  </w:num>
  <w:num w:numId="45" w16cid:durableId="1739202441">
    <w:abstractNumId w:val="50"/>
  </w:num>
  <w:num w:numId="46" w16cid:durableId="1700473572">
    <w:abstractNumId w:val="36"/>
  </w:num>
  <w:num w:numId="47" w16cid:durableId="900403330">
    <w:abstractNumId w:val="12"/>
  </w:num>
  <w:num w:numId="48" w16cid:durableId="879122500">
    <w:abstractNumId w:val="59"/>
  </w:num>
  <w:num w:numId="49" w16cid:durableId="137498111">
    <w:abstractNumId w:val="13"/>
  </w:num>
  <w:num w:numId="50" w16cid:durableId="1863592807">
    <w:abstractNumId w:val="29"/>
  </w:num>
  <w:num w:numId="51" w16cid:durableId="283773031">
    <w:abstractNumId w:val="51"/>
  </w:num>
  <w:num w:numId="52" w16cid:durableId="64183610">
    <w:abstractNumId w:val="47"/>
  </w:num>
  <w:num w:numId="53" w16cid:durableId="1057977591">
    <w:abstractNumId w:val="10"/>
  </w:num>
  <w:num w:numId="54" w16cid:durableId="20133466">
    <w:abstractNumId w:val="48"/>
  </w:num>
  <w:num w:numId="55" w16cid:durableId="2032871200">
    <w:abstractNumId w:val="16"/>
  </w:num>
  <w:num w:numId="56" w16cid:durableId="923881586">
    <w:abstractNumId w:val="53"/>
  </w:num>
  <w:num w:numId="57" w16cid:durableId="950937732">
    <w:abstractNumId w:val="15"/>
  </w:num>
  <w:num w:numId="58" w16cid:durableId="2011639810">
    <w:abstractNumId w:val="55"/>
  </w:num>
  <w:num w:numId="59" w16cid:durableId="442188941">
    <w:abstractNumId w:val="27"/>
  </w:num>
  <w:num w:numId="60" w16cid:durableId="797064600">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BBF"/>
    <w:rsid w:val="0001667B"/>
    <w:rsid w:val="00020133"/>
    <w:rsid w:val="00020DC1"/>
    <w:rsid w:val="000232A5"/>
    <w:rsid w:val="000233F6"/>
    <w:rsid w:val="00024096"/>
    <w:rsid w:val="000241CC"/>
    <w:rsid w:val="00024521"/>
    <w:rsid w:val="00025641"/>
    <w:rsid w:val="00025C15"/>
    <w:rsid w:val="000263AA"/>
    <w:rsid w:val="00026884"/>
    <w:rsid w:val="00026BBB"/>
    <w:rsid w:val="00027786"/>
    <w:rsid w:val="000316E1"/>
    <w:rsid w:val="000320B3"/>
    <w:rsid w:val="00032EA9"/>
    <w:rsid w:val="00032EF6"/>
    <w:rsid w:val="0003364B"/>
    <w:rsid w:val="00033852"/>
    <w:rsid w:val="00034097"/>
    <w:rsid w:val="000344DF"/>
    <w:rsid w:val="00034BA3"/>
    <w:rsid w:val="00035735"/>
    <w:rsid w:val="0003573A"/>
    <w:rsid w:val="00036293"/>
    <w:rsid w:val="000366BF"/>
    <w:rsid w:val="000367FC"/>
    <w:rsid w:val="00037DEF"/>
    <w:rsid w:val="00041904"/>
    <w:rsid w:val="0004218F"/>
    <w:rsid w:val="00045071"/>
    <w:rsid w:val="00045138"/>
    <w:rsid w:val="00045D1E"/>
    <w:rsid w:val="000461CD"/>
    <w:rsid w:val="00046850"/>
    <w:rsid w:val="00050BA2"/>
    <w:rsid w:val="0005136F"/>
    <w:rsid w:val="000517DB"/>
    <w:rsid w:val="000518B0"/>
    <w:rsid w:val="0005190C"/>
    <w:rsid w:val="00051CA9"/>
    <w:rsid w:val="00052EF6"/>
    <w:rsid w:val="00052F70"/>
    <w:rsid w:val="0005421B"/>
    <w:rsid w:val="00054D55"/>
    <w:rsid w:val="00054EFF"/>
    <w:rsid w:val="00055EB2"/>
    <w:rsid w:val="000573D0"/>
    <w:rsid w:val="00060B14"/>
    <w:rsid w:val="000627C4"/>
    <w:rsid w:val="00063C15"/>
    <w:rsid w:val="00064204"/>
    <w:rsid w:val="00065676"/>
    <w:rsid w:val="00067801"/>
    <w:rsid w:val="00067AB3"/>
    <w:rsid w:val="00070E10"/>
    <w:rsid w:val="00071952"/>
    <w:rsid w:val="00073DB0"/>
    <w:rsid w:val="00074361"/>
    <w:rsid w:val="000743A7"/>
    <w:rsid w:val="0007529B"/>
    <w:rsid w:val="0007771F"/>
    <w:rsid w:val="000778BD"/>
    <w:rsid w:val="00077C9C"/>
    <w:rsid w:val="00082630"/>
    <w:rsid w:val="00083870"/>
    <w:rsid w:val="00085C13"/>
    <w:rsid w:val="00086023"/>
    <w:rsid w:val="000863F5"/>
    <w:rsid w:val="0008690A"/>
    <w:rsid w:val="000875DA"/>
    <w:rsid w:val="000906DB"/>
    <w:rsid w:val="00091014"/>
    <w:rsid w:val="00091B50"/>
    <w:rsid w:val="00092E5A"/>
    <w:rsid w:val="00093272"/>
    <w:rsid w:val="00094BB8"/>
    <w:rsid w:val="00096A1B"/>
    <w:rsid w:val="000A3D49"/>
    <w:rsid w:val="000A455B"/>
    <w:rsid w:val="000A4F41"/>
    <w:rsid w:val="000A61A8"/>
    <w:rsid w:val="000A77C7"/>
    <w:rsid w:val="000B19E6"/>
    <w:rsid w:val="000B39AC"/>
    <w:rsid w:val="000B3EFD"/>
    <w:rsid w:val="000B3F80"/>
    <w:rsid w:val="000B511A"/>
    <w:rsid w:val="000B7B20"/>
    <w:rsid w:val="000C0473"/>
    <w:rsid w:val="000C0632"/>
    <w:rsid w:val="000C0AEB"/>
    <w:rsid w:val="000C0E4C"/>
    <w:rsid w:val="000C0E5A"/>
    <w:rsid w:val="000C178C"/>
    <w:rsid w:val="000C27C4"/>
    <w:rsid w:val="000C2F3F"/>
    <w:rsid w:val="000C4215"/>
    <w:rsid w:val="000C56B4"/>
    <w:rsid w:val="000C5A61"/>
    <w:rsid w:val="000C5D4B"/>
    <w:rsid w:val="000C6B80"/>
    <w:rsid w:val="000D0E23"/>
    <w:rsid w:val="000D18FE"/>
    <w:rsid w:val="000D443C"/>
    <w:rsid w:val="000D5D27"/>
    <w:rsid w:val="000D5E73"/>
    <w:rsid w:val="000E20F5"/>
    <w:rsid w:val="000E2BDB"/>
    <w:rsid w:val="000E45DF"/>
    <w:rsid w:val="000E60B1"/>
    <w:rsid w:val="000E6CDF"/>
    <w:rsid w:val="000E70EE"/>
    <w:rsid w:val="000E73BE"/>
    <w:rsid w:val="000E79AC"/>
    <w:rsid w:val="000F263A"/>
    <w:rsid w:val="000F2795"/>
    <w:rsid w:val="000F2DDA"/>
    <w:rsid w:val="000F2F0E"/>
    <w:rsid w:val="000F399E"/>
    <w:rsid w:val="000F43A7"/>
    <w:rsid w:val="000F5C1E"/>
    <w:rsid w:val="000F6C34"/>
    <w:rsid w:val="000F6CCD"/>
    <w:rsid w:val="000F6D38"/>
    <w:rsid w:val="000F7134"/>
    <w:rsid w:val="00104A10"/>
    <w:rsid w:val="001069E6"/>
    <w:rsid w:val="00107AA6"/>
    <w:rsid w:val="0011027B"/>
    <w:rsid w:val="001122CE"/>
    <w:rsid w:val="001133AB"/>
    <w:rsid w:val="00114375"/>
    <w:rsid w:val="00114C46"/>
    <w:rsid w:val="00115199"/>
    <w:rsid w:val="00116E1F"/>
    <w:rsid w:val="001205B8"/>
    <w:rsid w:val="0012113E"/>
    <w:rsid w:val="00122F97"/>
    <w:rsid w:val="00124B15"/>
    <w:rsid w:val="0012613D"/>
    <w:rsid w:val="0012664D"/>
    <w:rsid w:val="00127139"/>
    <w:rsid w:val="001271F2"/>
    <w:rsid w:val="001273A9"/>
    <w:rsid w:val="001308A6"/>
    <w:rsid w:val="00132CA9"/>
    <w:rsid w:val="00133635"/>
    <w:rsid w:val="001351A7"/>
    <w:rsid w:val="00135AFF"/>
    <w:rsid w:val="0013628A"/>
    <w:rsid w:val="0013673A"/>
    <w:rsid w:val="00141EC8"/>
    <w:rsid w:val="00143051"/>
    <w:rsid w:val="00143CFF"/>
    <w:rsid w:val="00145330"/>
    <w:rsid w:val="001457FD"/>
    <w:rsid w:val="00150621"/>
    <w:rsid w:val="001513B6"/>
    <w:rsid w:val="00151F92"/>
    <w:rsid w:val="001530AA"/>
    <w:rsid w:val="00154B53"/>
    <w:rsid w:val="0015625B"/>
    <w:rsid w:val="00163643"/>
    <w:rsid w:val="00165AEF"/>
    <w:rsid w:val="00166C20"/>
    <w:rsid w:val="001748B8"/>
    <w:rsid w:val="00174B0F"/>
    <w:rsid w:val="0017579C"/>
    <w:rsid w:val="00175F14"/>
    <w:rsid w:val="0018021C"/>
    <w:rsid w:val="00180C4A"/>
    <w:rsid w:val="00185482"/>
    <w:rsid w:val="001854F8"/>
    <w:rsid w:val="00185EE7"/>
    <w:rsid w:val="00186235"/>
    <w:rsid w:val="001911FE"/>
    <w:rsid w:val="00192625"/>
    <w:rsid w:val="00193343"/>
    <w:rsid w:val="001940FD"/>
    <w:rsid w:val="001945FA"/>
    <w:rsid w:val="001971DB"/>
    <w:rsid w:val="001A03E6"/>
    <w:rsid w:val="001A09F5"/>
    <w:rsid w:val="001A202C"/>
    <w:rsid w:val="001A2B4C"/>
    <w:rsid w:val="001A2BCA"/>
    <w:rsid w:val="001A68A1"/>
    <w:rsid w:val="001A6F4E"/>
    <w:rsid w:val="001A746F"/>
    <w:rsid w:val="001B1FD9"/>
    <w:rsid w:val="001B2C24"/>
    <w:rsid w:val="001B3871"/>
    <w:rsid w:val="001B4267"/>
    <w:rsid w:val="001B428A"/>
    <w:rsid w:val="001B4466"/>
    <w:rsid w:val="001B6A3E"/>
    <w:rsid w:val="001C1313"/>
    <w:rsid w:val="001C142B"/>
    <w:rsid w:val="001C1A79"/>
    <w:rsid w:val="001C3563"/>
    <w:rsid w:val="001C4744"/>
    <w:rsid w:val="001C61C7"/>
    <w:rsid w:val="001C62A5"/>
    <w:rsid w:val="001C653F"/>
    <w:rsid w:val="001C6974"/>
    <w:rsid w:val="001C6FDE"/>
    <w:rsid w:val="001C7690"/>
    <w:rsid w:val="001C7CA2"/>
    <w:rsid w:val="001C7F5F"/>
    <w:rsid w:val="001D0EED"/>
    <w:rsid w:val="001D539E"/>
    <w:rsid w:val="001D714B"/>
    <w:rsid w:val="001E0312"/>
    <w:rsid w:val="001E3EEA"/>
    <w:rsid w:val="001E437E"/>
    <w:rsid w:val="001E517D"/>
    <w:rsid w:val="001E5899"/>
    <w:rsid w:val="001E6698"/>
    <w:rsid w:val="001E74E4"/>
    <w:rsid w:val="001E7E78"/>
    <w:rsid w:val="001F0682"/>
    <w:rsid w:val="001F0DA0"/>
    <w:rsid w:val="001F1A8A"/>
    <w:rsid w:val="001F2715"/>
    <w:rsid w:val="001F2A19"/>
    <w:rsid w:val="001F376F"/>
    <w:rsid w:val="001F4AC3"/>
    <w:rsid w:val="001F4E9B"/>
    <w:rsid w:val="001F5BE4"/>
    <w:rsid w:val="001F61D7"/>
    <w:rsid w:val="001F7F34"/>
    <w:rsid w:val="00200DCD"/>
    <w:rsid w:val="002011C3"/>
    <w:rsid w:val="00202465"/>
    <w:rsid w:val="00203994"/>
    <w:rsid w:val="002053E0"/>
    <w:rsid w:val="00211326"/>
    <w:rsid w:val="002118C3"/>
    <w:rsid w:val="00215203"/>
    <w:rsid w:val="00215B96"/>
    <w:rsid w:val="00215E82"/>
    <w:rsid w:val="00217583"/>
    <w:rsid w:val="00217F2F"/>
    <w:rsid w:val="00220173"/>
    <w:rsid w:val="002233AF"/>
    <w:rsid w:val="0022503B"/>
    <w:rsid w:val="002250A9"/>
    <w:rsid w:val="002273FC"/>
    <w:rsid w:val="00230C10"/>
    <w:rsid w:val="002317B5"/>
    <w:rsid w:val="00232A46"/>
    <w:rsid w:val="00236391"/>
    <w:rsid w:val="002404E9"/>
    <w:rsid w:val="00240CE7"/>
    <w:rsid w:val="00242108"/>
    <w:rsid w:val="00242149"/>
    <w:rsid w:val="002426FE"/>
    <w:rsid w:val="00246BEF"/>
    <w:rsid w:val="002478D3"/>
    <w:rsid w:val="0025004D"/>
    <w:rsid w:val="00251834"/>
    <w:rsid w:val="00252167"/>
    <w:rsid w:val="002521B6"/>
    <w:rsid w:val="0025279E"/>
    <w:rsid w:val="0025372C"/>
    <w:rsid w:val="00256707"/>
    <w:rsid w:val="00257CA9"/>
    <w:rsid w:val="00261AD4"/>
    <w:rsid w:val="0026241E"/>
    <w:rsid w:val="00265A6E"/>
    <w:rsid w:val="002673BE"/>
    <w:rsid w:val="00267FC7"/>
    <w:rsid w:val="00271D2C"/>
    <w:rsid w:val="002725ED"/>
    <w:rsid w:val="00273F21"/>
    <w:rsid w:val="00274087"/>
    <w:rsid w:val="002746C3"/>
    <w:rsid w:val="00274A16"/>
    <w:rsid w:val="00274E01"/>
    <w:rsid w:val="00274FA1"/>
    <w:rsid w:val="002751AF"/>
    <w:rsid w:val="002758F7"/>
    <w:rsid w:val="0027694F"/>
    <w:rsid w:val="00280B81"/>
    <w:rsid w:val="0028206F"/>
    <w:rsid w:val="002837C4"/>
    <w:rsid w:val="00283ED4"/>
    <w:rsid w:val="00284DAF"/>
    <w:rsid w:val="002870B1"/>
    <w:rsid w:val="0028785B"/>
    <w:rsid w:val="00290D9D"/>
    <w:rsid w:val="002956F6"/>
    <w:rsid w:val="0029601A"/>
    <w:rsid w:val="00296442"/>
    <w:rsid w:val="002964C8"/>
    <w:rsid w:val="00296F28"/>
    <w:rsid w:val="00297F69"/>
    <w:rsid w:val="002A0E0B"/>
    <w:rsid w:val="002A139A"/>
    <w:rsid w:val="002A3D0F"/>
    <w:rsid w:val="002A417B"/>
    <w:rsid w:val="002A5FD5"/>
    <w:rsid w:val="002A7A91"/>
    <w:rsid w:val="002B071D"/>
    <w:rsid w:val="002B089E"/>
    <w:rsid w:val="002B1248"/>
    <w:rsid w:val="002B1E76"/>
    <w:rsid w:val="002B2589"/>
    <w:rsid w:val="002B2A24"/>
    <w:rsid w:val="002B3261"/>
    <w:rsid w:val="002B3359"/>
    <w:rsid w:val="002B3D6D"/>
    <w:rsid w:val="002B4706"/>
    <w:rsid w:val="002B5E90"/>
    <w:rsid w:val="002B75AA"/>
    <w:rsid w:val="002C0D19"/>
    <w:rsid w:val="002C1527"/>
    <w:rsid w:val="002C167F"/>
    <w:rsid w:val="002C1EF2"/>
    <w:rsid w:val="002C27AD"/>
    <w:rsid w:val="002C4838"/>
    <w:rsid w:val="002C5922"/>
    <w:rsid w:val="002C6863"/>
    <w:rsid w:val="002C7D4C"/>
    <w:rsid w:val="002D06F7"/>
    <w:rsid w:val="002D09CB"/>
    <w:rsid w:val="002D24D7"/>
    <w:rsid w:val="002D2704"/>
    <w:rsid w:val="002D2B8D"/>
    <w:rsid w:val="002D4699"/>
    <w:rsid w:val="002D6571"/>
    <w:rsid w:val="002D667D"/>
    <w:rsid w:val="002D6B57"/>
    <w:rsid w:val="002E0897"/>
    <w:rsid w:val="002E1B34"/>
    <w:rsid w:val="002E3231"/>
    <w:rsid w:val="002E4C28"/>
    <w:rsid w:val="002E58D2"/>
    <w:rsid w:val="002E61CA"/>
    <w:rsid w:val="002E6322"/>
    <w:rsid w:val="002E6902"/>
    <w:rsid w:val="002E6959"/>
    <w:rsid w:val="002F29EF"/>
    <w:rsid w:val="002F3BBF"/>
    <w:rsid w:val="002F413C"/>
    <w:rsid w:val="002F46FF"/>
    <w:rsid w:val="002F4CF1"/>
    <w:rsid w:val="002F53CE"/>
    <w:rsid w:val="002F6134"/>
    <w:rsid w:val="002F686B"/>
    <w:rsid w:val="002F733B"/>
    <w:rsid w:val="002F7755"/>
    <w:rsid w:val="00301E4A"/>
    <w:rsid w:val="003051B3"/>
    <w:rsid w:val="00306F38"/>
    <w:rsid w:val="00307705"/>
    <w:rsid w:val="00311393"/>
    <w:rsid w:val="0031222E"/>
    <w:rsid w:val="003156AF"/>
    <w:rsid w:val="00316094"/>
    <w:rsid w:val="00317417"/>
    <w:rsid w:val="00320221"/>
    <w:rsid w:val="003208D9"/>
    <w:rsid w:val="00321A33"/>
    <w:rsid w:val="00322133"/>
    <w:rsid w:val="00322B07"/>
    <w:rsid w:val="0032332E"/>
    <w:rsid w:val="00324DC1"/>
    <w:rsid w:val="00330303"/>
    <w:rsid w:val="00330470"/>
    <w:rsid w:val="00331CC6"/>
    <w:rsid w:val="00332898"/>
    <w:rsid w:val="00332F8E"/>
    <w:rsid w:val="0033312C"/>
    <w:rsid w:val="0033477C"/>
    <w:rsid w:val="0033600B"/>
    <w:rsid w:val="0033697F"/>
    <w:rsid w:val="00337648"/>
    <w:rsid w:val="0034099D"/>
    <w:rsid w:val="00341259"/>
    <w:rsid w:val="00341B4B"/>
    <w:rsid w:val="00341EC9"/>
    <w:rsid w:val="003451B1"/>
    <w:rsid w:val="00346DF9"/>
    <w:rsid w:val="00347C04"/>
    <w:rsid w:val="003503DF"/>
    <w:rsid w:val="0035237C"/>
    <w:rsid w:val="003524C5"/>
    <w:rsid w:val="00353047"/>
    <w:rsid w:val="00354519"/>
    <w:rsid w:val="00355968"/>
    <w:rsid w:val="00355B33"/>
    <w:rsid w:val="00356A1C"/>
    <w:rsid w:val="00357F43"/>
    <w:rsid w:val="00360432"/>
    <w:rsid w:val="00360A44"/>
    <w:rsid w:val="003629F3"/>
    <w:rsid w:val="00364D1E"/>
    <w:rsid w:val="00364F0B"/>
    <w:rsid w:val="003665F7"/>
    <w:rsid w:val="00366CAC"/>
    <w:rsid w:val="00366D53"/>
    <w:rsid w:val="00367FCE"/>
    <w:rsid w:val="00371120"/>
    <w:rsid w:val="00373974"/>
    <w:rsid w:val="00373EBC"/>
    <w:rsid w:val="00374389"/>
    <w:rsid w:val="003746D5"/>
    <w:rsid w:val="00374BDE"/>
    <w:rsid w:val="003755B1"/>
    <w:rsid w:val="00380269"/>
    <w:rsid w:val="0038031F"/>
    <w:rsid w:val="00381349"/>
    <w:rsid w:val="00381963"/>
    <w:rsid w:val="00383130"/>
    <w:rsid w:val="00383DA2"/>
    <w:rsid w:val="00384320"/>
    <w:rsid w:val="0038742D"/>
    <w:rsid w:val="0038771A"/>
    <w:rsid w:val="00391D69"/>
    <w:rsid w:val="00393066"/>
    <w:rsid w:val="003939A5"/>
    <w:rsid w:val="00393B9A"/>
    <w:rsid w:val="00393EF5"/>
    <w:rsid w:val="003940E7"/>
    <w:rsid w:val="003946C9"/>
    <w:rsid w:val="003948A2"/>
    <w:rsid w:val="0039494E"/>
    <w:rsid w:val="00394CF3"/>
    <w:rsid w:val="003954D7"/>
    <w:rsid w:val="003956DF"/>
    <w:rsid w:val="00395DC2"/>
    <w:rsid w:val="00397D74"/>
    <w:rsid w:val="003A0854"/>
    <w:rsid w:val="003A156E"/>
    <w:rsid w:val="003A1B11"/>
    <w:rsid w:val="003A287F"/>
    <w:rsid w:val="003A2913"/>
    <w:rsid w:val="003A2EF8"/>
    <w:rsid w:val="003A3B2C"/>
    <w:rsid w:val="003A3CCF"/>
    <w:rsid w:val="003A58C2"/>
    <w:rsid w:val="003A65AB"/>
    <w:rsid w:val="003A75A0"/>
    <w:rsid w:val="003A7F56"/>
    <w:rsid w:val="003B03AE"/>
    <w:rsid w:val="003B24A1"/>
    <w:rsid w:val="003B282A"/>
    <w:rsid w:val="003B2C4E"/>
    <w:rsid w:val="003B2DAA"/>
    <w:rsid w:val="003B5845"/>
    <w:rsid w:val="003C1B37"/>
    <w:rsid w:val="003C4016"/>
    <w:rsid w:val="003C57DA"/>
    <w:rsid w:val="003C6292"/>
    <w:rsid w:val="003D0259"/>
    <w:rsid w:val="003D0F53"/>
    <w:rsid w:val="003D319A"/>
    <w:rsid w:val="003D3A23"/>
    <w:rsid w:val="003D3ADD"/>
    <w:rsid w:val="003D3C94"/>
    <w:rsid w:val="003D4361"/>
    <w:rsid w:val="003D4EF1"/>
    <w:rsid w:val="003D505F"/>
    <w:rsid w:val="003D737B"/>
    <w:rsid w:val="003E0D8F"/>
    <w:rsid w:val="003E22C2"/>
    <w:rsid w:val="003E3B93"/>
    <w:rsid w:val="003E431A"/>
    <w:rsid w:val="003E491E"/>
    <w:rsid w:val="003E4B5B"/>
    <w:rsid w:val="003E5E4A"/>
    <w:rsid w:val="003E6C74"/>
    <w:rsid w:val="003E6E54"/>
    <w:rsid w:val="003E7816"/>
    <w:rsid w:val="003F1315"/>
    <w:rsid w:val="003F3369"/>
    <w:rsid w:val="003F368C"/>
    <w:rsid w:val="00400DB1"/>
    <w:rsid w:val="00401FE3"/>
    <w:rsid w:val="00402834"/>
    <w:rsid w:val="00402C7B"/>
    <w:rsid w:val="00404594"/>
    <w:rsid w:val="00404824"/>
    <w:rsid w:val="004048C4"/>
    <w:rsid w:val="004114F4"/>
    <w:rsid w:val="0041390C"/>
    <w:rsid w:val="00413CA1"/>
    <w:rsid w:val="004141FD"/>
    <w:rsid w:val="0041452D"/>
    <w:rsid w:val="00416204"/>
    <w:rsid w:val="00416598"/>
    <w:rsid w:val="0041672A"/>
    <w:rsid w:val="0041795F"/>
    <w:rsid w:val="00417DF9"/>
    <w:rsid w:val="00422699"/>
    <w:rsid w:val="0042269A"/>
    <w:rsid w:val="00422DB6"/>
    <w:rsid w:val="004233F2"/>
    <w:rsid w:val="004238F5"/>
    <w:rsid w:val="00423B55"/>
    <w:rsid w:val="00424EBA"/>
    <w:rsid w:val="00425D9F"/>
    <w:rsid w:val="00430009"/>
    <w:rsid w:val="00431615"/>
    <w:rsid w:val="00433A8F"/>
    <w:rsid w:val="0043644B"/>
    <w:rsid w:val="004364FA"/>
    <w:rsid w:val="00437B42"/>
    <w:rsid w:val="004404A6"/>
    <w:rsid w:val="004437DB"/>
    <w:rsid w:val="0044417F"/>
    <w:rsid w:val="00444255"/>
    <w:rsid w:val="00444587"/>
    <w:rsid w:val="004466DB"/>
    <w:rsid w:val="004468DD"/>
    <w:rsid w:val="00446CA8"/>
    <w:rsid w:val="0045066C"/>
    <w:rsid w:val="00450BF2"/>
    <w:rsid w:val="00450F61"/>
    <w:rsid w:val="004512D0"/>
    <w:rsid w:val="00451623"/>
    <w:rsid w:val="004543A3"/>
    <w:rsid w:val="004552BD"/>
    <w:rsid w:val="00456112"/>
    <w:rsid w:val="00457C6A"/>
    <w:rsid w:val="00457E1E"/>
    <w:rsid w:val="00460F62"/>
    <w:rsid w:val="0046101C"/>
    <w:rsid w:val="00461FC7"/>
    <w:rsid w:val="0046268A"/>
    <w:rsid w:val="00462A0E"/>
    <w:rsid w:val="00463102"/>
    <w:rsid w:val="00464C85"/>
    <w:rsid w:val="004662DC"/>
    <w:rsid w:val="00470A96"/>
    <w:rsid w:val="004714DC"/>
    <w:rsid w:val="00474BCA"/>
    <w:rsid w:val="00474FC8"/>
    <w:rsid w:val="0047620B"/>
    <w:rsid w:val="00476678"/>
    <w:rsid w:val="004766FC"/>
    <w:rsid w:val="0048060F"/>
    <w:rsid w:val="004808E6"/>
    <w:rsid w:val="00481051"/>
    <w:rsid w:val="00481A24"/>
    <w:rsid w:val="0048385B"/>
    <w:rsid w:val="00484711"/>
    <w:rsid w:val="00486F69"/>
    <w:rsid w:val="004935EC"/>
    <w:rsid w:val="004938B3"/>
    <w:rsid w:val="00494681"/>
    <w:rsid w:val="004A03DD"/>
    <w:rsid w:val="004A0CB6"/>
    <w:rsid w:val="004A43A8"/>
    <w:rsid w:val="004A4F0E"/>
    <w:rsid w:val="004B5D76"/>
    <w:rsid w:val="004B725E"/>
    <w:rsid w:val="004C0186"/>
    <w:rsid w:val="004C0DD1"/>
    <w:rsid w:val="004C172B"/>
    <w:rsid w:val="004C3235"/>
    <w:rsid w:val="004C3C82"/>
    <w:rsid w:val="004C43FA"/>
    <w:rsid w:val="004C4FBE"/>
    <w:rsid w:val="004C6992"/>
    <w:rsid w:val="004C7E80"/>
    <w:rsid w:val="004D0A57"/>
    <w:rsid w:val="004D1A6B"/>
    <w:rsid w:val="004D4ADE"/>
    <w:rsid w:val="004D5305"/>
    <w:rsid w:val="004D550F"/>
    <w:rsid w:val="004E1403"/>
    <w:rsid w:val="004E1F6C"/>
    <w:rsid w:val="004E2B38"/>
    <w:rsid w:val="004E4D97"/>
    <w:rsid w:val="004E53B2"/>
    <w:rsid w:val="004E753A"/>
    <w:rsid w:val="004E789A"/>
    <w:rsid w:val="004F1089"/>
    <w:rsid w:val="004F1A0E"/>
    <w:rsid w:val="004F1E3E"/>
    <w:rsid w:val="004F255C"/>
    <w:rsid w:val="004F334D"/>
    <w:rsid w:val="004F5A46"/>
    <w:rsid w:val="004F5B6A"/>
    <w:rsid w:val="004F628F"/>
    <w:rsid w:val="004F6616"/>
    <w:rsid w:val="0050004C"/>
    <w:rsid w:val="005006D1"/>
    <w:rsid w:val="00503B5D"/>
    <w:rsid w:val="005049E6"/>
    <w:rsid w:val="00506B23"/>
    <w:rsid w:val="00507529"/>
    <w:rsid w:val="00507746"/>
    <w:rsid w:val="0050790F"/>
    <w:rsid w:val="00510CE1"/>
    <w:rsid w:val="00510D75"/>
    <w:rsid w:val="00511ACB"/>
    <w:rsid w:val="00520DA1"/>
    <w:rsid w:val="00521F9F"/>
    <w:rsid w:val="00522285"/>
    <w:rsid w:val="005229FE"/>
    <w:rsid w:val="00523C36"/>
    <w:rsid w:val="00526A4C"/>
    <w:rsid w:val="00526BE2"/>
    <w:rsid w:val="00527B9D"/>
    <w:rsid w:val="00527DC8"/>
    <w:rsid w:val="00533BF2"/>
    <w:rsid w:val="005340E5"/>
    <w:rsid w:val="005348F9"/>
    <w:rsid w:val="00534B08"/>
    <w:rsid w:val="005356E3"/>
    <w:rsid w:val="005358F5"/>
    <w:rsid w:val="00535DA3"/>
    <w:rsid w:val="00537D86"/>
    <w:rsid w:val="005407F5"/>
    <w:rsid w:val="0054093A"/>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A51"/>
    <w:rsid w:val="00553EC9"/>
    <w:rsid w:val="00554BB0"/>
    <w:rsid w:val="00554EFD"/>
    <w:rsid w:val="00555FE4"/>
    <w:rsid w:val="00557503"/>
    <w:rsid w:val="005606F9"/>
    <w:rsid w:val="00562110"/>
    <w:rsid w:val="00565692"/>
    <w:rsid w:val="00565AD9"/>
    <w:rsid w:val="005660C6"/>
    <w:rsid w:val="0056614A"/>
    <w:rsid w:val="005761C4"/>
    <w:rsid w:val="00576DF9"/>
    <w:rsid w:val="00581A53"/>
    <w:rsid w:val="0058236F"/>
    <w:rsid w:val="00582F15"/>
    <w:rsid w:val="00582F22"/>
    <w:rsid w:val="00585F20"/>
    <w:rsid w:val="005861CA"/>
    <w:rsid w:val="00590509"/>
    <w:rsid w:val="00590D1E"/>
    <w:rsid w:val="005A049D"/>
    <w:rsid w:val="005A137C"/>
    <w:rsid w:val="005A13F7"/>
    <w:rsid w:val="005A1FAB"/>
    <w:rsid w:val="005A42E9"/>
    <w:rsid w:val="005A51DF"/>
    <w:rsid w:val="005A7A29"/>
    <w:rsid w:val="005A7F38"/>
    <w:rsid w:val="005B045E"/>
    <w:rsid w:val="005B2836"/>
    <w:rsid w:val="005B3451"/>
    <w:rsid w:val="005B42CF"/>
    <w:rsid w:val="005B4416"/>
    <w:rsid w:val="005B48AC"/>
    <w:rsid w:val="005B5187"/>
    <w:rsid w:val="005B581F"/>
    <w:rsid w:val="005C032D"/>
    <w:rsid w:val="005C0EF2"/>
    <w:rsid w:val="005C24FC"/>
    <w:rsid w:val="005C3FEB"/>
    <w:rsid w:val="005C442D"/>
    <w:rsid w:val="005C470C"/>
    <w:rsid w:val="005C5878"/>
    <w:rsid w:val="005D0D5A"/>
    <w:rsid w:val="005D0E39"/>
    <w:rsid w:val="005D30A6"/>
    <w:rsid w:val="005D3CD0"/>
    <w:rsid w:val="005D4043"/>
    <w:rsid w:val="005D4F62"/>
    <w:rsid w:val="005D52EE"/>
    <w:rsid w:val="005D54BF"/>
    <w:rsid w:val="005D5D98"/>
    <w:rsid w:val="005D6DE5"/>
    <w:rsid w:val="005E23BF"/>
    <w:rsid w:val="005E2F74"/>
    <w:rsid w:val="005E3329"/>
    <w:rsid w:val="005E351E"/>
    <w:rsid w:val="005E3E83"/>
    <w:rsid w:val="005E511F"/>
    <w:rsid w:val="005E5C98"/>
    <w:rsid w:val="005E6177"/>
    <w:rsid w:val="005F02D6"/>
    <w:rsid w:val="005F0FAD"/>
    <w:rsid w:val="005F34AB"/>
    <w:rsid w:val="005F49F6"/>
    <w:rsid w:val="005F5888"/>
    <w:rsid w:val="005F7257"/>
    <w:rsid w:val="005F73AA"/>
    <w:rsid w:val="006002D0"/>
    <w:rsid w:val="006015EE"/>
    <w:rsid w:val="00603B67"/>
    <w:rsid w:val="00603E7B"/>
    <w:rsid w:val="00604034"/>
    <w:rsid w:val="00606A82"/>
    <w:rsid w:val="00606D89"/>
    <w:rsid w:val="006071F6"/>
    <w:rsid w:val="0061078F"/>
    <w:rsid w:val="006138FF"/>
    <w:rsid w:val="00613ECE"/>
    <w:rsid w:val="006152DD"/>
    <w:rsid w:val="00615626"/>
    <w:rsid w:val="00617496"/>
    <w:rsid w:val="0061759E"/>
    <w:rsid w:val="00620BFE"/>
    <w:rsid w:val="0062207F"/>
    <w:rsid w:val="0062209A"/>
    <w:rsid w:val="0062234F"/>
    <w:rsid w:val="00622EEB"/>
    <w:rsid w:val="00623A54"/>
    <w:rsid w:val="00625BA1"/>
    <w:rsid w:val="00626722"/>
    <w:rsid w:val="006267B1"/>
    <w:rsid w:val="006278A0"/>
    <w:rsid w:val="00627B66"/>
    <w:rsid w:val="006308F2"/>
    <w:rsid w:val="00630C90"/>
    <w:rsid w:val="00631211"/>
    <w:rsid w:val="0063177C"/>
    <w:rsid w:val="006318E3"/>
    <w:rsid w:val="0063385A"/>
    <w:rsid w:val="0063415B"/>
    <w:rsid w:val="00634A09"/>
    <w:rsid w:val="00634EF2"/>
    <w:rsid w:val="00635A26"/>
    <w:rsid w:val="0063605C"/>
    <w:rsid w:val="00636BF8"/>
    <w:rsid w:val="00636D7D"/>
    <w:rsid w:val="006418CB"/>
    <w:rsid w:val="00642CC6"/>
    <w:rsid w:val="00643108"/>
    <w:rsid w:val="00645665"/>
    <w:rsid w:val="00647962"/>
    <w:rsid w:val="00647D11"/>
    <w:rsid w:val="00647F7E"/>
    <w:rsid w:val="00650C2F"/>
    <w:rsid w:val="00651A71"/>
    <w:rsid w:val="00651E3D"/>
    <w:rsid w:val="00655078"/>
    <w:rsid w:val="00660AF2"/>
    <w:rsid w:val="0066287B"/>
    <w:rsid w:val="0066660F"/>
    <w:rsid w:val="00667FF2"/>
    <w:rsid w:val="0067026D"/>
    <w:rsid w:val="00670C20"/>
    <w:rsid w:val="0067103C"/>
    <w:rsid w:val="00671728"/>
    <w:rsid w:val="00671FE4"/>
    <w:rsid w:val="00672990"/>
    <w:rsid w:val="0067418F"/>
    <w:rsid w:val="00674275"/>
    <w:rsid w:val="00675115"/>
    <w:rsid w:val="006804BC"/>
    <w:rsid w:val="00680522"/>
    <w:rsid w:val="00681AB8"/>
    <w:rsid w:val="0068241D"/>
    <w:rsid w:val="00682552"/>
    <w:rsid w:val="00683CB3"/>
    <w:rsid w:val="00684564"/>
    <w:rsid w:val="0068493D"/>
    <w:rsid w:val="0068583A"/>
    <w:rsid w:val="00686183"/>
    <w:rsid w:val="00687D9B"/>
    <w:rsid w:val="00691598"/>
    <w:rsid w:val="00693C60"/>
    <w:rsid w:val="00694BE6"/>
    <w:rsid w:val="00695D2D"/>
    <w:rsid w:val="0069669B"/>
    <w:rsid w:val="006968C7"/>
    <w:rsid w:val="006A0F84"/>
    <w:rsid w:val="006A1502"/>
    <w:rsid w:val="006A3EC2"/>
    <w:rsid w:val="006A4411"/>
    <w:rsid w:val="006A478F"/>
    <w:rsid w:val="006A4C90"/>
    <w:rsid w:val="006A59F1"/>
    <w:rsid w:val="006A5C24"/>
    <w:rsid w:val="006B1172"/>
    <w:rsid w:val="006B30C0"/>
    <w:rsid w:val="006B5FA6"/>
    <w:rsid w:val="006B601B"/>
    <w:rsid w:val="006B63DC"/>
    <w:rsid w:val="006B6429"/>
    <w:rsid w:val="006B74B8"/>
    <w:rsid w:val="006C0EC8"/>
    <w:rsid w:val="006C27F6"/>
    <w:rsid w:val="006C31F0"/>
    <w:rsid w:val="006C4DE1"/>
    <w:rsid w:val="006C5E7D"/>
    <w:rsid w:val="006C6636"/>
    <w:rsid w:val="006D1BC3"/>
    <w:rsid w:val="006D2B9B"/>
    <w:rsid w:val="006D489E"/>
    <w:rsid w:val="006D524D"/>
    <w:rsid w:val="006D590A"/>
    <w:rsid w:val="006D5EE3"/>
    <w:rsid w:val="006D6187"/>
    <w:rsid w:val="006D696B"/>
    <w:rsid w:val="006D7C5C"/>
    <w:rsid w:val="006E20FC"/>
    <w:rsid w:val="006E257C"/>
    <w:rsid w:val="006E57D8"/>
    <w:rsid w:val="006E65C9"/>
    <w:rsid w:val="006E7667"/>
    <w:rsid w:val="006E76F5"/>
    <w:rsid w:val="006F0292"/>
    <w:rsid w:val="006F17F9"/>
    <w:rsid w:val="006F1DBA"/>
    <w:rsid w:val="006F3DA9"/>
    <w:rsid w:val="006F4D11"/>
    <w:rsid w:val="006F50B3"/>
    <w:rsid w:val="006F5AA3"/>
    <w:rsid w:val="006F64CB"/>
    <w:rsid w:val="006F6EB0"/>
    <w:rsid w:val="00700878"/>
    <w:rsid w:val="00701641"/>
    <w:rsid w:val="0070222E"/>
    <w:rsid w:val="007030BE"/>
    <w:rsid w:val="007030C4"/>
    <w:rsid w:val="007030F7"/>
    <w:rsid w:val="007042D3"/>
    <w:rsid w:val="00705404"/>
    <w:rsid w:val="00705443"/>
    <w:rsid w:val="00705A86"/>
    <w:rsid w:val="007061CC"/>
    <w:rsid w:val="00706FA4"/>
    <w:rsid w:val="00706FB2"/>
    <w:rsid w:val="00710200"/>
    <w:rsid w:val="00712455"/>
    <w:rsid w:val="00713B17"/>
    <w:rsid w:val="00714597"/>
    <w:rsid w:val="007146FB"/>
    <w:rsid w:val="00716006"/>
    <w:rsid w:val="00716D59"/>
    <w:rsid w:val="0072072B"/>
    <w:rsid w:val="00720F8F"/>
    <w:rsid w:val="00721328"/>
    <w:rsid w:val="007229AE"/>
    <w:rsid w:val="00724908"/>
    <w:rsid w:val="0072697A"/>
    <w:rsid w:val="007332B0"/>
    <w:rsid w:val="007355D3"/>
    <w:rsid w:val="00735619"/>
    <w:rsid w:val="00736BDF"/>
    <w:rsid w:val="00737DE9"/>
    <w:rsid w:val="00743FA4"/>
    <w:rsid w:val="00744C67"/>
    <w:rsid w:val="00745496"/>
    <w:rsid w:val="00746C39"/>
    <w:rsid w:val="0074763E"/>
    <w:rsid w:val="0075066A"/>
    <w:rsid w:val="00750C98"/>
    <w:rsid w:val="007547BB"/>
    <w:rsid w:val="00754E2F"/>
    <w:rsid w:val="00755B9B"/>
    <w:rsid w:val="007566F6"/>
    <w:rsid w:val="00757822"/>
    <w:rsid w:val="007612CE"/>
    <w:rsid w:val="0076136A"/>
    <w:rsid w:val="00764567"/>
    <w:rsid w:val="00764904"/>
    <w:rsid w:val="0076577B"/>
    <w:rsid w:val="00765C7D"/>
    <w:rsid w:val="00765EFE"/>
    <w:rsid w:val="0077154A"/>
    <w:rsid w:val="00771666"/>
    <w:rsid w:val="00771A55"/>
    <w:rsid w:val="00771F4B"/>
    <w:rsid w:val="00772DEB"/>
    <w:rsid w:val="00772EFF"/>
    <w:rsid w:val="00774A5A"/>
    <w:rsid w:val="00776774"/>
    <w:rsid w:val="007770D0"/>
    <w:rsid w:val="0078140F"/>
    <w:rsid w:val="0078440F"/>
    <w:rsid w:val="00785DB1"/>
    <w:rsid w:val="007913DF"/>
    <w:rsid w:val="00791DCB"/>
    <w:rsid w:val="00791E1A"/>
    <w:rsid w:val="00791FD3"/>
    <w:rsid w:val="00792A57"/>
    <w:rsid w:val="00794F1B"/>
    <w:rsid w:val="00796249"/>
    <w:rsid w:val="00796F07"/>
    <w:rsid w:val="007970C3"/>
    <w:rsid w:val="00797A9A"/>
    <w:rsid w:val="007A0515"/>
    <w:rsid w:val="007A2C07"/>
    <w:rsid w:val="007A331B"/>
    <w:rsid w:val="007A358F"/>
    <w:rsid w:val="007A4932"/>
    <w:rsid w:val="007A54CC"/>
    <w:rsid w:val="007A59CA"/>
    <w:rsid w:val="007A5FC3"/>
    <w:rsid w:val="007A78B3"/>
    <w:rsid w:val="007B0D2C"/>
    <w:rsid w:val="007B0D59"/>
    <w:rsid w:val="007B1BE5"/>
    <w:rsid w:val="007B30B1"/>
    <w:rsid w:val="007B34F5"/>
    <w:rsid w:val="007B5BA7"/>
    <w:rsid w:val="007B63A2"/>
    <w:rsid w:val="007B74C8"/>
    <w:rsid w:val="007C06BB"/>
    <w:rsid w:val="007C1ABC"/>
    <w:rsid w:val="007C1DEB"/>
    <w:rsid w:val="007C20DC"/>
    <w:rsid w:val="007C27BF"/>
    <w:rsid w:val="007C286F"/>
    <w:rsid w:val="007C4594"/>
    <w:rsid w:val="007C5422"/>
    <w:rsid w:val="007C55FF"/>
    <w:rsid w:val="007C5C4E"/>
    <w:rsid w:val="007C6932"/>
    <w:rsid w:val="007D0E3D"/>
    <w:rsid w:val="007D23CC"/>
    <w:rsid w:val="007D3FA6"/>
    <w:rsid w:val="007D46A1"/>
    <w:rsid w:val="007D739E"/>
    <w:rsid w:val="007D75E0"/>
    <w:rsid w:val="007D793B"/>
    <w:rsid w:val="007E1229"/>
    <w:rsid w:val="007E1480"/>
    <w:rsid w:val="007E18C5"/>
    <w:rsid w:val="007E1F37"/>
    <w:rsid w:val="007E3BF7"/>
    <w:rsid w:val="007E5367"/>
    <w:rsid w:val="007E5443"/>
    <w:rsid w:val="007E6615"/>
    <w:rsid w:val="007F00A0"/>
    <w:rsid w:val="007F2410"/>
    <w:rsid w:val="007F3A11"/>
    <w:rsid w:val="007F42F6"/>
    <w:rsid w:val="007F5109"/>
    <w:rsid w:val="007F5573"/>
    <w:rsid w:val="007F7205"/>
    <w:rsid w:val="007F75AC"/>
    <w:rsid w:val="007F7EE2"/>
    <w:rsid w:val="00801E90"/>
    <w:rsid w:val="00801FA8"/>
    <w:rsid w:val="008038A2"/>
    <w:rsid w:val="008044E6"/>
    <w:rsid w:val="00804589"/>
    <w:rsid w:val="0080549A"/>
    <w:rsid w:val="00805F91"/>
    <w:rsid w:val="008061B2"/>
    <w:rsid w:val="0080664F"/>
    <w:rsid w:val="00806BC5"/>
    <w:rsid w:val="0081613F"/>
    <w:rsid w:val="008168E2"/>
    <w:rsid w:val="00816CB7"/>
    <w:rsid w:val="0082037D"/>
    <w:rsid w:val="0082041F"/>
    <w:rsid w:val="00820A7C"/>
    <w:rsid w:val="00820D01"/>
    <w:rsid w:val="00823961"/>
    <w:rsid w:val="00823F32"/>
    <w:rsid w:val="00825DE8"/>
    <w:rsid w:val="00826DD3"/>
    <w:rsid w:val="008315FF"/>
    <w:rsid w:val="00831B67"/>
    <w:rsid w:val="00831D57"/>
    <w:rsid w:val="00831E40"/>
    <w:rsid w:val="0083358C"/>
    <w:rsid w:val="008337F5"/>
    <w:rsid w:val="008374FA"/>
    <w:rsid w:val="008375EA"/>
    <w:rsid w:val="0084070A"/>
    <w:rsid w:val="00843D99"/>
    <w:rsid w:val="00845AA0"/>
    <w:rsid w:val="008462D9"/>
    <w:rsid w:val="00846B38"/>
    <w:rsid w:val="00847B6C"/>
    <w:rsid w:val="00850200"/>
    <w:rsid w:val="00852C16"/>
    <w:rsid w:val="008548F3"/>
    <w:rsid w:val="00855A08"/>
    <w:rsid w:val="00860FCD"/>
    <w:rsid w:val="00861487"/>
    <w:rsid w:val="008614F9"/>
    <w:rsid w:val="008622D4"/>
    <w:rsid w:val="0086461A"/>
    <w:rsid w:val="008667C1"/>
    <w:rsid w:val="00866DBD"/>
    <w:rsid w:val="008675CA"/>
    <w:rsid w:val="00867AE9"/>
    <w:rsid w:val="00870492"/>
    <w:rsid w:val="00873B35"/>
    <w:rsid w:val="00873BB4"/>
    <w:rsid w:val="00880137"/>
    <w:rsid w:val="00880A20"/>
    <w:rsid w:val="00881969"/>
    <w:rsid w:val="008833B3"/>
    <w:rsid w:val="00890EED"/>
    <w:rsid w:val="008957D1"/>
    <w:rsid w:val="00896487"/>
    <w:rsid w:val="00897373"/>
    <w:rsid w:val="008A0373"/>
    <w:rsid w:val="008A0536"/>
    <w:rsid w:val="008A1058"/>
    <w:rsid w:val="008A410A"/>
    <w:rsid w:val="008A46F3"/>
    <w:rsid w:val="008B0E0D"/>
    <w:rsid w:val="008B290F"/>
    <w:rsid w:val="008B2D25"/>
    <w:rsid w:val="008B3A32"/>
    <w:rsid w:val="008B42DD"/>
    <w:rsid w:val="008B7339"/>
    <w:rsid w:val="008C0815"/>
    <w:rsid w:val="008C3D72"/>
    <w:rsid w:val="008C4228"/>
    <w:rsid w:val="008C4CB1"/>
    <w:rsid w:val="008C73E8"/>
    <w:rsid w:val="008D06B9"/>
    <w:rsid w:val="008D39FC"/>
    <w:rsid w:val="008D5498"/>
    <w:rsid w:val="008D6F5A"/>
    <w:rsid w:val="008E1D03"/>
    <w:rsid w:val="008E203E"/>
    <w:rsid w:val="008E2B93"/>
    <w:rsid w:val="008E3E31"/>
    <w:rsid w:val="008E43FB"/>
    <w:rsid w:val="008E6182"/>
    <w:rsid w:val="008E779A"/>
    <w:rsid w:val="008E7DA0"/>
    <w:rsid w:val="008F2BC9"/>
    <w:rsid w:val="008F3F6A"/>
    <w:rsid w:val="008F4093"/>
    <w:rsid w:val="008F6D41"/>
    <w:rsid w:val="008F6DA5"/>
    <w:rsid w:val="0090016D"/>
    <w:rsid w:val="00901356"/>
    <w:rsid w:val="00901BBB"/>
    <w:rsid w:val="0090255C"/>
    <w:rsid w:val="00902D4E"/>
    <w:rsid w:val="0090471B"/>
    <w:rsid w:val="00904B50"/>
    <w:rsid w:val="00906091"/>
    <w:rsid w:val="00906A51"/>
    <w:rsid w:val="00906EAE"/>
    <w:rsid w:val="0091210B"/>
    <w:rsid w:val="009124B6"/>
    <w:rsid w:val="009140E6"/>
    <w:rsid w:val="00914955"/>
    <w:rsid w:val="009163C5"/>
    <w:rsid w:val="009166E0"/>
    <w:rsid w:val="00916E6D"/>
    <w:rsid w:val="009170A9"/>
    <w:rsid w:val="0092076C"/>
    <w:rsid w:val="00920955"/>
    <w:rsid w:val="00920E81"/>
    <w:rsid w:val="00923DD0"/>
    <w:rsid w:val="009240EC"/>
    <w:rsid w:val="00925A64"/>
    <w:rsid w:val="00925E66"/>
    <w:rsid w:val="00926684"/>
    <w:rsid w:val="0092766F"/>
    <w:rsid w:val="009277DB"/>
    <w:rsid w:val="00930321"/>
    <w:rsid w:val="00932CF9"/>
    <w:rsid w:val="009341FB"/>
    <w:rsid w:val="009372EC"/>
    <w:rsid w:val="009374C9"/>
    <w:rsid w:val="00940190"/>
    <w:rsid w:val="00941237"/>
    <w:rsid w:val="00941262"/>
    <w:rsid w:val="0094233A"/>
    <w:rsid w:val="00942B6B"/>
    <w:rsid w:val="0094419F"/>
    <w:rsid w:val="0094553C"/>
    <w:rsid w:val="00946FF3"/>
    <w:rsid w:val="00950154"/>
    <w:rsid w:val="0095055A"/>
    <w:rsid w:val="00955070"/>
    <w:rsid w:val="00955804"/>
    <w:rsid w:val="009614ED"/>
    <w:rsid w:val="00962059"/>
    <w:rsid w:val="00963F96"/>
    <w:rsid w:val="00965949"/>
    <w:rsid w:val="00965CE9"/>
    <w:rsid w:val="00966202"/>
    <w:rsid w:val="009719C1"/>
    <w:rsid w:val="009723F7"/>
    <w:rsid w:val="00974BAE"/>
    <w:rsid w:val="009751A2"/>
    <w:rsid w:val="009762F1"/>
    <w:rsid w:val="009768A1"/>
    <w:rsid w:val="009810D1"/>
    <w:rsid w:val="00983771"/>
    <w:rsid w:val="00984A45"/>
    <w:rsid w:val="0098574C"/>
    <w:rsid w:val="009866AC"/>
    <w:rsid w:val="00986C37"/>
    <w:rsid w:val="00987091"/>
    <w:rsid w:val="00987449"/>
    <w:rsid w:val="0098755A"/>
    <w:rsid w:val="00987A31"/>
    <w:rsid w:val="00990E5D"/>
    <w:rsid w:val="009913CA"/>
    <w:rsid w:val="009919BC"/>
    <w:rsid w:val="009923C9"/>
    <w:rsid w:val="0099445C"/>
    <w:rsid w:val="0099595B"/>
    <w:rsid w:val="00996744"/>
    <w:rsid w:val="00997757"/>
    <w:rsid w:val="009A048D"/>
    <w:rsid w:val="009A0E3B"/>
    <w:rsid w:val="009A0EB8"/>
    <w:rsid w:val="009A1226"/>
    <w:rsid w:val="009A150A"/>
    <w:rsid w:val="009A1E75"/>
    <w:rsid w:val="009A3486"/>
    <w:rsid w:val="009A36BB"/>
    <w:rsid w:val="009A454C"/>
    <w:rsid w:val="009A4775"/>
    <w:rsid w:val="009A6C67"/>
    <w:rsid w:val="009B0F39"/>
    <w:rsid w:val="009B1485"/>
    <w:rsid w:val="009B195B"/>
    <w:rsid w:val="009B358A"/>
    <w:rsid w:val="009B471F"/>
    <w:rsid w:val="009B483C"/>
    <w:rsid w:val="009B56B5"/>
    <w:rsid w:val="009B5E04"/>
    <w:rsid w:val="009B7DF8"/>
    <w:rsid w:val="009C03E1"/>
    <w:rsid w:val="009C0649"/>
    <w:rsid w:val="009C0675"/>
    <w:rsid w:val="009C0D2A"/>
    <w:rsid w:val="009C11D0"/>
    <w:rsid w:val="009C2B01"/>
    <w:rsid w:val="009C3FF2"/>
    <w:rsid w:val="009C51FB"/>
    <w:rsid w:val="009C5B3C"/>
    <w:rsid w:val="009C731C"/>
    <w:rsid w:val="009C740E"/>
    <w:rsid w:val="009C76F6"/>
    <w:rsid w:val="009C771E"/>
    <w:rsid w:val="009C7B03"/>
    <w:rsid w:val="009D101A"/>
    <w:rsid w:val="009D1BA0"/>
    <w:rsid w:val="009D41FC"/>
    <w:rsid w:val="009D67D5"/>
    <w:rsid w:val="009D6B6C"/>
    <w:rsid w:val="009D6B85"/>
    <w:rsid w:val="009E0FC6"/>
    <w:rsid w:val="009E1DCD"/>
    <w:rsid w:val="009E2175"/>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6361"/>
    <w:rsid w:val="009F6C67"/>
    <w:rsid w:val="009F772C"/>
    <w:rsid w:val="00A0152A"/>
    <w:rsid w:val="00A03080"/>
    <w:rsid w:val="00A04D8D"/>
    <w:rsid w:val="00A07D84"/>
    <w:rsid w:val="00A11853"/>
    <w:rsid w:val="00A13C97"/>
    <w:rsid w:val="00A159E2"/>
    <w:rsid w:val="00A17299"/>
    <w:rsid w:val="00A20E03"/>
    <w:rsid w:val="00A22074"/>
    <w:rsid w:val="00A223BD"/>
    <w:rsid w:val="00A24D66"/>
    <w:rsid w:val="00A25D73"/>
    <w:rsid w:val="00A26963"/>
    <w:rsid w:val="00A26EDD"/>
    <w:rsid w:val="00A2709B"/>
    <w:rsid w:val="00A27DB8"/>
    <w:rsid w:val="00A35C15"/>
    <w:rsid w:val="00A35CA9"/>
    <w:rsid w:val="00A44607"/>
    <w:rsid w:val="00A4580E"/>
    <w:rsid w:val="00A45B17"/>
    <w:rsid w:val="00A47BA4"/>
    <w:rsid w:val="00A47FC8"/>
    <w:rsid w:val="00A51532"/>
    <w:rsid w:val="00A51BDE"/>
    <w:rsid w:val="00A52498"/>
    <w:rsid w:val="00A5496B"/>
    <w:rsid w:val="00A56122"/>
    <w:rsid w:val="00A56806"/>
    <w:rsid w:val="00A569D0"/>
    <w:rsid w:val="00A60C86"/>
    <w:rsid w:val="00A60F6F"/>
    <w:rsid w:val="00A63064"/>
    <w:rsid w:val="00A6341E"/>
    <w:rsid w:val="00A67B47"/>
    <w:rsid w:val="00A67C31"/>
    <w:rsid w:val="00A71A36"/>
    <w:rsid w:val="00A7247E"/>
    <w:rsid w:val="00A73668"/>
    <w:rsid w:val="00A7505E"/>
    <w:rsid w:val="00A7641D"/>
    <w:rsid w:val="00A779FE"/>
    <w:rsid w:val="00A807D9"/>
    <w:rsid w:val="00A81C6A"/>
    <w:rsid w:val="00A81E11"/>
    <w:rsid w:val="00A81EC9"/>
    <w:rsid w:val="00A820A4"/>
    <w:rsid w:val="00A82596"/>
    <w:rsid w:val="00A842D0"/>
    <w:rsid w:val="00A85F60"/>
    <w:rsid w:val="00A86110"/>
    <w:rsid w:val="00A90433"/>
    <w:rsid w:val="00A90639"/>
    <w:rsid w:val="00A90A4C"/>
    <w:rsid w:val="00A925A0"/>
    <w:rsid w:val="00A9303D"/>
    <w:rsid w:val="00A93101"/>
    <w:rsid w:val="00A93408"/>
    <w:rsid w:val="00A93E51"/>
    <w:rsid w:val="00A95E38"/>
    <w:rsid w:val="00AA1A9A"/>
    <w:rsid w:val="00AA2883"/>
    <w:rsid w:val="00AA3B26"/>
    <w:rsid w:val="00AA4FF9"/>
    <w:rsid w:val="00AA5635"/>
    <w:rsid w:val="00AA5C1A"/>
    <w:rsid w:val="00AA64AF"/>
    <w:rsid w:val="00AA6720"/>
    <w:rsid w:val="00AB2FDE"/>
    <w:rsid w:val="00AB43AF"/>
    <w:rsid w:val="00AB44B3"/>
    <w:rsid w:val="00AB7794"/>
    <w:rsid w:val="00AB7EF8"/>
    <w:rsid w:val="00AC072D"/>
    <w:rsid w:val="00AC0FD2"/>
    <w:rsid w:val="00AC150A"/>
    <w:rsid w:val="00AC1C4B"/>
    <w:rsid w:val="00AC27AC"/>
    <w:rsid w:val="00AC42D5"/>
    <w:rsid w:val="00AC4557"/>
    <w:rsid w:val="00AC6385"/>
    <w:rsid w:val="00AC7527"/>
    <w:rsid w:val="00AC7AF7"/>
    <w:rsid w:val="00AC7CCC"/>
    <w:rsid w:val="00AD08AE"/>
    <w:rsid w:val="00AD12A3"/>
    <w:rsid w:val="00AD259A"/>
    <w:rsid w:val="00AD46E7"/>
    <w:rsid w:val="00AD63D0"/>
    <w:rsid w:val="00AE0048"/>
    <w:rsid w:val="00AE2405"/>
    <w:rsid w:val="00AE2C9F"/>
    <w:rsid w:val="00AE7DA9"/>
    <w:rsid w:val="00AF3DF1"/>
    <w:rsid w:val="00AF4ABC"/>
    <w:rsid w:val="00AF4FF7"/>
    <w:rsid w:val="00AF5509"/>
    <w:rsid w:val="00AF7992"/>
    <w:rsid w:val="00B00DF9"/>
    <w:rsid w:val="00B01D5D"/>
    <w:rsid w:val="00B02262"/>
    <w:rsid w:val="00B037FF"/>
    <w:rsid w:val="00B03D92"/>
    <w:rsid w:val="00B04238"/>
    <w:rsid w:val="00B04368"/>
    <w:rsid w:val="00B0585A"/>
    <w:rsid w:val="00B07042"/>
    <w:rsid w:val="00B0786D"/>
    <w:rsid w:val="00B07FB5"/>
    <w:rsid w:val="00B10A13"/>
    <w:rsid w:val="00B12AED"/>
    <w:rsid w:val="00B13767"/>
    <w:rsid w:val="00B15A10"/>
    <w:rsid w:val="00B16776"/>
    <w:rsid w:val="00B16B8E"/>
    <w:rsid w:val="00B23504"/>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C67"/>
    <w:rsid w:val="00B37DC7"/>
    <w:rsid w:val="00B37DCE"/>
    <w:rsid w:val="00B40B4A"/>
    <w:rsid w:val="00B414F1"/>
    <w:rsid w:val="00B425AF"/>
    <w:rsid w:val="00B43451"/>
    <w:rsid w:val="00B5007B"/>
    <w:rsid w:val="00B53704"/>
    <w:rsid w:val="00B538FF"/>
    <w:rsid w:val="00B546A6"/>
    <w:rsid w:val="00B54953"/>
    <w:rsid w:val="00B56D9E"/>
    <w:rsid w:val="00B57767"/>
    <w:rsid w:val="00B57871"/>
    <w:rsid w:val="00B600BB"/>
    <w:rsid w:val="00B61BE6"/>
    <w:rsid w:val="00B62571"/>
    <w:rsid w:val="00B62CBA"/>
    <w:rsid w:val="00B6371B"/>
    <w:rsid w:val="00B64F33"/>
    <w:rsid w:val="00B6656F"/>
    <w:rsid w:val="00B66CC8"/>
    <w:rsid w:val="00B67E75"/>
    <w:rsid w:val="00B70313"/>
    <w:rsid w:val="00B73050"/>
    <w:rsid w:val="00B734C6"/>
    <w:rsid w:val="00B73FDE"/>
    <w:rsid w:val="00B7449B"/>
    <w:rsid w:val="00B758A2"/>
    <w:rsid w:val="00B8034F"/>
    <w:rsid w:val="00B8222F"/>
    <w:rsid w:val="00B822E3"/>
    <w:rsid w:val="00B83454"/>
    <w:rsid w:val="00B83F10"/>
    <w:rsid w:val="00B83FC1"/>
    <w:rsid w:val="00B8523E"/>
    <w:rsid w:val="00B902AF"/>
    <w:rsid w:val="00B9287F"/>
    <w:rsid w:val="00B94816"/>
    <w:rsid w:val="00B948B2"/>
    <w:rsid w:val="00B95C78"/>
    <w:rsid w:val="00B97459"/>
    <w:rsid w:val="00BA012A"/>
    <w:rsid w:val="00BA1316"/>
    <w:rsid w:val="00BA15E1"/>
    <w:rsid w:val="00BA20AD"/>
    <w:rsid w:val="00BA31AE"/>
    <w:rsid w:val="00BA322B"/>
    <w:rsid w:val="00BA4DE9"/>
    <w:rsid w:val="00BA4EA5"/>
    <w:rsid w:val="00BA5822"/>
    <w:rsid w:val="00BA7165"/>
    <w:rsid w:val="00BB3413"/>
    <w:rsid w:val="00BB425A"/>
    <w:rsid w:val="00BB6CEC"/>
    <w:rsid w:val="00BC19FE"/>
    <w:rsid w:val="00BC24AD"/>
    <w:rsid w:val="00BC2A19"/>
    <w:rsid w:val="00BC316A"/>
    <w:rsid w:val="00BC60EB"/>
    <w:rsid w:val="00BC65FB"/>
    <w:rsid w:val="00BC6E35"/>
    <w:rsid w:val="00BC7294"/>
    <w:rsid w:val="00BC774A"/>
    <w:rsid w:val="00BD155C"/>
    <w:rsid w:val="00BD1870"/>
    <w:rsid w:val="00BD2277"/>
    <w:rsid w:val="00BD2B39"/>
    <w:rsid w:val="00BD5EBE"/>
    <w:rsid w:val="00BD741B"/>
    <w:rsid w:val="00BD7C44"/>
    <w:rsid w:val="00BE1396"/>
    <w:rsid w:val="00BE1497"/>
    <w:rsid w:val="00BE2538"/>
    <w:rsid w:val="00BE3A1F"/>
    <w:rsid w:val="00BE4241"/>
    <w:rsid w:val="00BE45C0"/>
    <w:rsid w:val="00BE6011"/>
    <w:rsid w:val="00BE6993"/>
    <w:rsid w:val="00BE7C83"/>
    <w:rsid w:val="00BF17A1"/>
    <w:rsid w:val="00BF380E"/>
    <w:rsid w:val="00BF4763"/>
    <w:rsid w:val="00BF607B"/>
    <w:rsid w:val="00BF6C4D"/>
    <w:rsid w:val="00BF72BB"/>
    <w:rsid w:val="00C0078A"/>
    <w:rsid w:val="00C018C3"/>
    <w:rsid w:val="00C0355B"/>
    <w:rsid w:val="00C03CFB"/>
    <w:rsid w:val="00C0411D"/>
    <w:rsid w:val="00C0477F"/>
    <w:rsid w:val="00C047B5"/>
    <w:rsid w:val="00C0573E"/>
    <w:rsid w:val="00C0628E"/>
    <w:rsid w:val="00C07390"/>
    <w:rsid w:val="00C07E3F"/>
    <w:rsid w:val="00C106E1"/>
    <w:rsid w:val="00C10CC1"/>
    <w:rsid w:val="00C118A2"/>
    <w:rsid w:val="00C11CA5"/>
    <w:rsid w:val="00C12E32"/>
    <w:rsid w:val="00C1349D"/>
    <w:rsid w:val="00C13A82"/>
    <w:rsid w:val="00C15B24"/>
    <w:rsid w:val="00C20274"/>
    <w:rsid w:val="00C2125F"/>
    <w:rsid w:val="00C21304"/>
    <w:rsid w:val="00C215C6"/>
    <w:rsid w:val="00C2268C"/>
    <w:rsid w:val="00C22E8A"/>
    <w:rsid w:val="00C24AA8"/>
    <w:rsid w:val="00C253DD"/>
    <w:rsid w:val="00C254A1"/>
    <w:rsid w:val="00C27197"/>
    <w:rsid w:val="00C3044D"/>
    <w:rsid w:val="00C36B01"/>
    <w:rsid w:val="00C37801"/>
    <w:rsid w:val="00C37A73"/>
    <w:rsid w:val="00C42625"/>
    <w:rsid w:val="00C4325F"/>
    <w:rsid w:val="00C4371D"/>
    <w:rsid w:val="00C44AA2"/>
    <w:rsid w:val="00C45265"/>
    <w:rsid w:val="00C45267"/>
    <w:rsid w:val="00C45A81"/>
    <w:rsid w:val="00C4618D"/>
    <w:rsid w:val="00C4755D"/>
    <w:rsid w:val="00C5084E"/>
    <w:rsid w:val="00C5307B"/>
    <w:rsid w:val="00C53A51"/>
    <w:rsid w:val="00C5433F"/>
    <w:rsid w:val="00C54551"/>
    <w:rsid w:val="00C54913"/>
    <w:rsid w:val="00C55652"/>
    <w:rsid w:val="00C6067D"/>
    <w:rsid w:val="00C60802"/>
    <w:rsid w:val="00C640D3"/>
    <w:rsid w:val="00C64F0E"/>
    <w:rsid w:val="00C66AD2"/>
    <w:rsid w:val="00C6726D"/>
    <w:rsid w:val="00C67EA3"/>
    <w:rsid w:val="00C70039"/>
    <w:rsid w:val="00C707A0"/>
    <w:rsid w:val="00C70E65"/>
    <w:rsid w:val="00C7133C"/>
    <w:rsid w:val="00C727A2"/>
    <w:rsid w:val="00C73283"/>
    <w:rsid w:val="00C7485C"/>
    <w:rsid w:val="00C7513A"/>
    <w:rsid w:val="00C75501"/>
    <w:rsid w:val="00C760E2"/>
    <w:rsid w:val="00C76843"/>
    <w:rsid w:val="00C82C6E"/>
    <w:rsid w:val="00C82CAF"/>
    <w:rsid w:val="00C8616C"/>
    <w:rsid w:val="00C903DB"/>
    <w:rsid w:val="00C91D70"/>
    <w:rsid w:val="00C91FA1"/>
    <w:rsid w:val="00C92B3A"/>
    <w:rsid w:val="00C92D20"/>
    <w:rsid w:val="00C95C3B"/>
    <w:rsid w:val="00C96BD3"/>
    <w:rsid w:val="00C97581"/>
    <w:rsid w:val="00CA0A73"/>
    <w:rsid w:val="00CA0AEA"/>
    <w:rsid w:val="00CA0C2F"/>
    <w:rsid w:val="00CA1E3C"/>
    <w:rsid w:val="00CA269E"/>
    <w:rsid w:val="00CA60BF"/>
    <w:rsid w:val="00CA6997"/>
    <w:rsid w:val="00CA700D"/>
    <w:rsid w:val="00CA7277"/>
    <w:rsid w:val="00CA7EA9"/>
    <w:rsid w:val="00CB2C91"/>
    <w:rsid w:val="00CB2FE7"/>
    <w:rsid w:val="00CB597F"/>
    <w:rsid w:val="00CB68E9"/>
    <w:rsid w:val="00CB6A20"/>
    <w:rsid w:val="00CB78A1"/>
    <w:rsid w:val="00CC26BC"/>
    <w:rsid w:val="00CC40B8"/>
    <w:rsid w:val="00CC4BE9"/>
    <w:rsid w:val="00CC5D96"/>
    <w:rsid w:val="00CC6D15"/>
    <w:rsid w:val="00CD02C0"/>
    <w:rsid w:val="00CD1A7A"/>
    <w:rsid w:val="00CD3360"/>
    <w:rsid w:val="00CD38C7"/>
    <w:rsid w:val="00CD39EE"/>
    <w:rsid w:val="00CD6D3E"/>
    <w:rsid w:val="00CD6FFE"/>
    <w:rsid w:val="00CE10C4"/>
    <w:rsid w:val="00CE2741"/>
    <w:rsid w:val="00CE2820"/>
    <w:rsid w:val="00CE326E"/>
    <w:rsid w:val="00CE3D20"/>
    <w:rsid w:val="00CF0C7B"/>
    <w:rsid w:val="00CF1371"/>
    <w:rsid w:val="00CF228E"/>
    <w:rsid w:val="00CF28E0"/>
    <w:rsid w:val="00CF4CE0"/>
    <w:rsid w:val="00CF570C"/>
    <w:rsid w:val="00D018A9"/>
    <w:rsid w:val="00D019D5"/>
    <w:rsid w:val="00D02D16"/>
    <w:rsid w:val="00D0360C"/>
    <w:rsid w:val="00D03A20"/>
    <w:rsid w:val="00D04687"/>
    <w:rsid w:val="00D079D0"/>
    <w:rsid w:val="00D101A2"/>
    <w:rsid w:val="00D1443A"/>
    <w:rsid w:val="00D15E5B"/>
    <w:rsid w:val="00D16E2B"/>
    <w:rsid w:val="00D174EF"/>
    <w:rsid w:val="00D202E3"/>
    <w:rsid w:val="00D20A2D"/>
    <w:rsid w:val="00D20D50"/>
    <w:rsid w:val="00D24502"/>
    <w:rsid w:val="00D24F95"/>
    <w:rsid w:val="00D26345"/>
    <w:rsid w:val="00D272E3"/>
    <w:rsid w:val="00D27B0B"/>
    <w:rsid w:val="00D27E13"/>
    <w:rsid w:val="00D32CBF"/>
    <w:rsid w:val="00D3458F"/>
    <w:rsid w:val="00D37A67"/>
    <w:rsid w:val="00D37A70"/>
    <w:rsid w:val="00D42B83"/>
    <w:rsid w:val="00D43BB8"/>
    <w:rsid w:val="00D45567"/>
    <w:rsid w:val="00D46E2F"/>
    <w:rsid w:val="00D52437"/>
    <w:rsid w:val="00D527C3"/>
    <w:rsid w:val="00D529E1"/>
    <w:rsid w:val="00D52AFF"/>
    <w:rsid w:val="00D52CCD"/>
    <w:rsid w:val="00D52D3A"/>
    <w:rsid w:val="00D52D74"/>
    <w:rsid w:val="00D54A4B"/>
    <w:rsid w:val="00D5579C"/>
    <w:rsid w:val="00D55BEA"/>
    <w:rsid w:val="00D55F7F"/>
    <w:rsid w:val="00D60DD9"/>
    <w:rsid w:val="00D61806"/>
    <w:rsid w:val="00D61EE0"/>
    <w:rsid w:val="00D6382E"/>
    <w:rsid w:val="00D641EA"/>
    <w:rsid w:val="00D64EEC"/>
    <w:rsid w:val="00D653E7"/>
    <w:rsid w:val="00D65A51"/>
    <w:rsid w:val="00D65FAF"/>
    <w:rsid w:val="00D6659F"/>
    <w:rsid w:val="00D66D66"/>
    <w:rsid w:val="00D6748E"/>
    <w:rsid w:val="00D70C31"/>
    <w:rsid w:val="00D71051"/>
    <w:rsid w:val="00D71DFD"/>
    <w:rsid w:val="00D7213D"/>
    <w:rsid w:val="00D72FA7"/>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32BC"/>
    <w:rsid w:val="00D93E46"/>
    <w:rsid w:val="00D94066"/>
    <w:rsid w:val="00D945E4"/>
    <w:rsid w:val="00D960C8"/>
    <w:rsid w:val="00D96340"/>
    <w:rsid w:val="00D9658D"/>
    <w:rsid w:val="00D96ACA"/>
    <w:rsid w:val="00DA1215"/>
    <w:rsid w:val="00DA2107"/>
    <w:rsid w:val="00DA34E6"/>
    <w:rsid w:val="00DA4C10"/>
    <w:rsid w:val="00DA5131"/>
    <w:rsid w:val="00DA6CEF"/>
    <w:rsid w:val="00DA76E3"/>
    <w:rsid w:val="00DA7990"/>
    <w:rsid w:val="00DA7A7E"/>
    <w:rsid w:val="00DB09C7"/>
    <w:rsid w:val="00DB16FB"/>
    <w:rsid w:val="00DB1F9E"/>
    <w:rsid w:val="00DB23C4"/>
    <w:rsid w:val="00DB474E"/>
    <w:rsid w:val="00DB4F9F"/>
    <w:rsid w:val="00DB795A"/>
    <w:rsid w:val="00DC027C"/>
    <w:rsid w:val="00DC06BD"/>
    <w:rsid w:val="00DC2A56"/>
    <w:rsid w:val="00DC5B7C"/>
    <w:rsid w:val="00DC65A5"/>
    <w:rsid w:val="00DC7390"/>
    <w:rsid w:val="00DD0B1D"/>
    <w:rsid w:val="00DD0BB6"/>
    <w:rsid w:val="00DD1952"/>
    <w:rsid w:val="00DD1C65"/>
    <w:rsid w:val="00DD2796"/>
    <w:rsid w:val="00DD3638"/>
    <w:rsid w:val="00DD6661"/>
    <w:rsid w:val="00DE33A5"/>
    <w:rsid w:val="00DE3800"/>
    <w:rsid w:val="00DE4797"/>
    <w:rsid w:val="00DE5D3A"/>
    <w:rsid w:val="00DF0198"/>
    <w:rsid w:val="00DF19FF"/>
    <w:rsid w:val="00DF1BB4"/>
    <w:rsid w:val="00DF1E4B"/>
    <w:rsid w:val="00DF214C"/>
    <w:rsid w:val="00DF2B51"/>
    <w:rsid w:val="00DF39C8"/>
    <w:rsid w:val="00DF4570"/>
    <w:rsid w:val="00DF4766"/>
    <w:rsid w:val="00DF664B"/>
    <w:rsid w:val="00E01767"/>
    <w:rsid w:val="00E01FDE"/>
    <w:rsid w:val="00E02810"/>
    <w:rsid w:val="00E03086"/>
    <w:rsid w:val="00E0647C"/>
    <w:rsid w:val="00E0682A"/>
    <w:rsid w:val="00E118CA"/>
    <w:rsid w:val="00E12084"/>
    <w:rsid w:val="00E12174"/>
    <w:rsid w:val="00E16481"/>
    <w:rsid w:val="00E16C17"/>
    <w:rsid w:val="00E215B3"/>
    <w:rsid w:val="00E224A5"/>
    <w:rsid w:val="00E23B4A"/>
    <w:rsid w:val="00E25BF6"/>
    <w:rsid w:val="00E268F8"/>
    <w:rsid w:val="00E278FD"/>
    <w:rsid w:val="00E33A22"/>
    <w:rsid w:val="00E33BF5"/>
    <w:rsid w:val="00E35509"/>
    <w:rsid w:val="00E362E5"/>
    <w:rsid w:val="00E365CF"/>
    <w:rsid w:val="00E36B78"/>
    <w:rsid w:val="00E37472"/>
    <w:rsid w:val="00E377F5"/>
    <w:rsid w:val="00E40507"/>
    <w:rsid w:val="00E41797"/>
    <w:rsid w:val="00E4255C"/>
    <w:rsid w:val="00E441CC"/>
    <w:rsid w:val="00E45681"/>
    <w:rsid w:val="00E45730"/>
    <w:rsid w:val="00E47D0F"/>
    <w:rsid w:val="00E51B91"/>
    <w:rsid w:val="00E52BA7"/>
    <w:rsid w:val="00E54436"/>
    <w:rsid w:val="00E546F5"/>
    <w:rsid w:val="00E5564C"/>
    <w:rsid w:val="00E55674"/>
    <w:rsid w:val="00E55752"/>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80ED4"/>
    <w:rsid w:val="00E820C6"/>
    <w:rsid w:val="00E824F1"/>
    <w:rsid w:val="00E840BA"/>
    <w:rsid w:val="00E840C0"/>
    <w:rsid w:val="00E8444D"/>
    <w:rsid w:val="00E84EF9"/>
    <w:rsid w:val="00E90B33"/>
    <w:rsid w:val="00E927D4"/>
    <w:rsid w:val="00E96E90"/>
    <w:rsid w:val="00E96FB9"/>
    <w:rsid w:val="00E978FA"/>
    <w:rsid w:val="00EA0723"/>
    <w:rsid w:val="00EA1D9E"/>
    <w:rsid w:val="00EA2A8E"/>
    <w:rsid w:val="00EA2AC7"/>
    <w:rsid w:val="00EA2FA4"/>
    <w:rsid w:val="00EA3064"/>
    <w:rsid w:val="00EA389A"/>
    <w:rsid w:val="00EA3C5B"/>
    <w:rsid w:val="00EA3D47"/>
    <w:rsid w:val="00EA4571"/>
    <w:rsid w:val="00EA65FA"/>
    <w:rsid w:val="00EB0BB7"/>
    <w:rsid w:val="00EB0C33"/>
    <w:rsid w:val="00EB0C3B"/>
    <w:rsid w:val="00EB0D31"/>
    <w:rsid w:val="00EB22EC"/>
    <w:rsid w:val="00EB2468"/>
    <w:rsid w:val="00EB3FE1"/>
    <w:rsid w:val="00EB4C1E"/>
    <w:rsid w:val="00EB4C5F"/>
    <w:rsid w:val="00EB69E3"/>
    <w:rsid w:val="00EB6DFE"/>
    <w:rsid w:val="00EB7346"/>
    <w:rsid w:val="00EB775D"/>
    <w:rsid w:val="00EC0198"/>
    <w:rsid w:val="00EC197E"/>
    <w:rsid w:val="00EC2FDA"/>
    <w:rsid w:val="00EC49E8"/>
    <w:rsid w:val="00EC515E"/>
    <w:rsid w:val="00EC5B46"/>
    <w:rsid w:val="00EC5C20"/>
    <w:rsid w:val="00EC6430"/>
    <w:rsid w:val="00EC6B72"/>
    <w:rsid w:val="00EC7938"/>
    <w:rsid w:val="00EC7F52"/>
    <w:rsid w:val="00ED2DC3"/>
    <w:rsid w:val="00ED2F29"/>
    <w:rsid w:val="00ED31A4"/>
    <w:rsid w:val="00ED4643"/>
    <w:rsid w:val="00ED47FF"/>
    <w:rsid w:val="00ED615F"/>
    <w:rsid w:val="00ED6D93"/>
    <w:rsid w:val="00ED746D"/>
    <w:rsid w:val="00ED7BC7"/>
    <w:rsid w:val="00ED7CEB"/>
    <w:rsid w:val="00EE1ED0"/>
    <w:rsid w:val="00EE1F70"/>
    <w:rsid w:val="00EE6C31"/>
    <w:rsid w:val="00EE77CF"/>
    <w:rsid w:val="00EE7DB4"/>
    <w:rsid w:val="00EF1178"/>
    <w:rsid w:val="00EF220A"/>
    <w:rsid w:val="00EF2FC1"/>
    <w:rsid w:val="00EF4CAF"/>
    <w:rsid w:val="00EF5F73"/>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20D38"/>
    <w:rsid w:val="00F2273D"/>
    <w:rsid w:val="00F22E25"/>
    <w:rsid w:val="00F2329B"/>
    <w:rsid w:val="00F23584"/>
    <w:rsid w:val="00F23E3D"/>
    <w:rsid w:val="00F25442"/>
    <w:rsid w:val="00F254EA"/>
    <w:rsid w:val="00F26546"/>
    <w:rsid w:val="00F300EA"/>
    <w:rsid w:val="00F333D3"/>
    <w:rsid w:val="00F33A73"/>
    <w:rsid w:val="00F340F5"/>
    <w:rsid w:val="00F3561F"/>
    <w:rsid w:val="00F35C6A"/>
    <w:rsid w:val="00F3602D"/>
    <w:rsid w:val="00F37111"/>
    <w:rsid w:val="00F37445"/>
    <w:rsid w:val="00F37C97"/>
    <w:rsid w:val="00F419DD"/>
    <w:rsid w:val="00F42459"/>
    <w:rsid w:val="00F443CA"/>
    <w:rsid w:val="00F462BD"/>
    <w:rsid w:val="00F4719E"/>
    <w:rsid w:val="00F50A4E"/>
    <w:rsid w:val="00F5118F"/>
    <w:rsid w:val="00F5182C"/>
    <w:rsid w:val="00F51FE7"/>
    <w:rsid w:val="00F5490D"/>
    <w:rsid w:val="00F57766"/>
    <w:rsid w:val="00F57851"/>
    <w:rsid w:val="00F60CB0"/>
    <w:rsid w:val="00F61A09"/>
    <w:rsid w:val="00F62A24"/>
    <w:rsid w:val="00F6302C"/>
    <w:rsid w:val="00F63F4F"/>
    <w:rsid w:val="00F65E25"/>
    <w:rsid w:val="00F67CB8"/>
    <w:rsid w:val="00F70CAD"/>
    <w:rsid w:val="00F72812"/>
    <w:rsid w:val="00F72D9F"/>
    <w:rsid w:val="00F73C62"/>
    <w:rsid w:val="00F74626"/>
    <w:rsid w:val="00F75231"/>
    <w:rsid w:val="00F76732"/>
    <w:rsid w:val="00F77CF8"/>
    <w:rsid w:val="00F800CD"/>
    <w:rsid w:val="00F8042D"/>
    <w:rsid w:val="00F80BB5"/>
    <w:rsid w:val="00F8414A"/>
    <w:rsid w:val="00F86F5E"/>
    <w:rsid w:val="00F87C3E"/>
    <w:rsid w:val="00F92640"/>
    <w:rsid w:val="00F935AB"/>
    <w:rsid w:val="00F9487E"/>
    <w:rsid w:val="00F972F9"/>
    <w:rsid w:val="00FA32B5"/>
    <w:rsid w:val="00FA7958"/>
    <w:rsid w:val="00FB1B19"/>
    <w:rsid w:val="00FB2206"/>
    <w:rsid w:val="00FB3CE6"/>
    <w:rsid w:val="00FB44C5"/>
    <w:rsid w:val="00FB475F"/>
    <w:rsid w:val="00FB4C78"/>
    <w:rsid w:val="00FB719D"/>
    <w:rsid w:val="00FC1033"/>
    <w:rsid w:val="00FC2022"/>
    <w:rsid w:val="00FC26D5"/>
    <w:rsid w:val="00FC4C80"/>
    <w:rsid w:val="00FC4ED2"/>
    <w:rsid w:val="00FC574F"/>
    <w:rsid w:val="00FD0C92"/>
    <w:rsid w:val="00FD1F64"/>
    <w:rsid w:val="00FD2089"/>
    <w:rsid w:val="00FD4B66"/>
    <w:rsid w:val="00FD6F99"/>
    <w:rsid w:val="00FD7428"/>
    <w:rsid w:val="00FD7D36"/>
    <w:rsid w:val="00FE0332"/>
    <w:rsid w:val="00FE040A"/>
    <w:rsid w:val="00FE1DEC"/>
    <w:rsid w:val="00FE29AD"/>
    <w:rsid w:val="00FE2EFC"/>
    <w:rsid w:val="00FE57D8"/>
    <w:rsid w:val="00FE6283"/>
    <w:rsid w:val="00FE6375"/>
    <w:rsid w:val="00FE6432"/>
    <w:rsid w:val="00FE6B36"/>
    <w:rsid w:val="00FE6BDC"/>
    <w:rsid w:val="00FE70F7"/>
    <w:rsid w:val="00FE7391"/>
    <w:rsid w:val="00FF2795"/>
    <w:rsid w:val="00FF2B6D"/>
    <w:rsid w:val="00FF2C5F"/>
    <w:rsid w:val="00FF4CA4"/>
    <w:rsid w:val="00FF4DD6"/>
    <w:rsid w:val="00FF5547"/>
    <w:rsid w:val="00FF5A27"/>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A0723"/>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40"/>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39"/>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42"/>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122F97"/>
  </w:style>
  <w:style w:type="character" w:styleId="FollowedHyperlink">
    <w:name w:val="FollowedHyperlink"/>
    <w:basedOn w:val="DefaultParagraphFont"/>
    <w:uiPriority w:val="99"/>
    <w:semiHidden/>
    <w:unhideWhenUsed/>
    <w:rsid w:val="00122F97"/>
    <w:rPr>
      <w:color w:val="800080"/>
      <w:u w:val="single"/>
    </w:rPr>
  </w:style>
  <w:style w:type="paragraph" w:customStyle="1" w:styleId="core-stylescore-body--extra-space-after-">
    <w:name w:val="core-styles_core-body--extra-space-after-"/>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122F97"/>
  </w:style>
  <w:style w:type="paragraph" w:customStyle="1" w:styleId="table-stylestable-body--for-table-cell-style-">
    <w:name w:val="table-styles_table-body--for-table-cell-style-"/>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122F97"/>
  </w:style>
  <w:style w:type="paragraph" w:customStyle="1" w:styleId="compendium-hr">
    <w:name w:val="compendium-hr"/>
    <w:basedOn w:val="Normal"/>
    <w:rsid w:val="00A2709B"/>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last--to-apply-extra-space-">
    <w:name w:val="core-styles_core-body-last--to-apply-extra-space-"/>
    <w:basedOn w:val="Normal"/>
    <w:rsid w:val="00B23504"/>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list-styleslist-item-centered">
    <w:name w:val="list-styles_list-item-centered"/>
    <w:basedOn w:val="Normal"/>
    <w:rsid w:val="00B23504"/>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last">
    <w:name w:val="core-styles_core-bulleted-last"/>
    <w:basedOn w:val="Normal"/>
    <w:rsid w:val="00256707"/>
    <w:pPr>
      <w:spacing w:before="100" w:beforeAutospacing="1" w:after="100" w:afterAutospacing="1" w:line="240" w:lineRule="auto"/>
    </w:pPr>
    <w:rPr>
      <w:rFonts w:ascii="Times New Roman" w:eastAsia="Times New Roman" w:hAnsi="Times New Roman" w:cs="Times New Roman"/>
      <w:bCs w:val="0"/>
      <w:w w:val="1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9041">
      <w:bodyDiv w:val="1"/>
      <w:marLeft w:val="0"/>
      <w:marRight w:val="0"/>
      <w:marTop w:val="0"/>
      <w:marBottom w:val="0"/>
      <w:divBdr>
        <w:top w:val="none" w:sz="0" w:space="0" w:color="auto"/>
        <w:left w:val="none" w:sz="0" w:space="0" w:color="auto"/>
        <w:bottom w:val="none" w:sz="0" w:space="0" w:color="auto"/>
        <w:right w:val="none" w:sz="0" w:space="0" w:color="auto"/>
      </w:divBdr>
    </w:div>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319967447">
      <w:bodyDiv w:val="1"/>
      <w:marLeft w:val="0"/>
      <w:marRight w:val="0"/>
      <w:marTop w:val="0"/>
      <w:marBottom w:val="0"/>
      <w:divBdr>
        <w:top w:val="none" w:sz="0" w:space="0" w:color="auto"/>
        <w:left w:val="none" w:sz="0" w:space="0" w:color="auto"/>
        <w:bottom w:val="none" w:sz="0" w:space="0" w:color="auto"/>
        <w:right w:val="none" w:sz="0" w:space="0" w:color="auto"/>
      </w:divBdr>
    </w:div>
    <w:div w:id="336277063">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400257652">
      <w:bodyDiv w:val="1"/>
      <w:marLeft w:val="0"/>
      <w:marRight w:val="0"/>
      <w:marTop w:val="0"/>
      <w:marBottom w:val="0"/>
      <w:divBdr>
        <w:top w:val="none" w:sz="0" w:space="0" w:color="auto"/>
        <w:left w:val="none" w:sz="0" w:space="0" w:color="auto"/>
        <w:bottom w:val="none" w:sz="0" w:space="0" w:color="auto"/>
        <w:right w:val="none" w:sz="0" w:space="0" w:color="auto"/>
      </w:divBdr>
    </w:div>
    <w:div w:id="520821787">
      <w:bodyDiv w:val="1"/>
      <w:marLeft w:val="0"/>
      <w:marRight w:val="0"/>
      <w:marTop w:val="0"/>
      <w:marBottom w:val="0"/>
      <w:divBdr>
        <w:top w:val="none" w:sz="0" w:space="0" w:color="auto"/>
        <w:left w:val="none" w:sz="0" w:space="0" w:color="auto"/>
        <w:bottom w:val="none" w:sz="0" w:space="0" w:color="auto"/>
        <w:right w:val="none" w:sz="0" w:space="0" w:color="auto"/>
      </w:divBdr>
    </w:div>
    <w:div w:id="533928510">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27263470">
      <w:bodyDiv w:val="1"/>
      <w:marLeft w:val="0"/>
      <w:marRight w:val="0"/>
      <w:marTop w:val="0"/>
      <w:marBottom w:val="0"/>
      <w:divBdr>
        <w:top w:val="none" w:sz="0" w:space="0" w:color="auto"/>
        <w:left w:val="none" w:sz="0" w:space="0" w:color="auto"/>
        <w:bottom w:val="none" w:sz="0" w:space="0" w:color="auto"/>
        <w:right w:val="none" w:sz="0" w:space="0" w:color="auto"/>
      </w:divBdr>
    </w:div>
    <w:div w:id="738941001">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789977487">
      <w:bodyDiv w:val="1"/>
      <w:marLeft w:val="0"/>
      <w:marRight w:val="0"/>
      <w:marTop w:val="0"/>
      <w:marBottom w:val="0"/>
      <w:divBdr>
        <w:top w:val="none" w:sz="0" w:space="0" w:color="auto"/>
        <w:left w:val="none" w:sz="0" w:space="0" w:color="auto"/>
        <w:bottom w:val="none" w:sz="0" w:space="0" w:color="auto"/>
        <w:right w:val="none" w:sz="0" w:space="0" w:color="auto"/>
      </w:divBdr>
    </w:div>
    <w:div w:id="819152437">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14650301">
      <w:bodyDiv w:val="1"/>
      <w:marLeft w:val="0"/>
      <w:marRight w:val="0"/>
      <w:marTop w:val="0"/>
      <w:marBottom w:val="0"/>
      <w:divBdr>
        <w:top w:val="none" w:sz="0" w:space="0" w:color="auto"/>
        <w:left w:val="none" w:sz="0" w:space="0" w:color="auto"/>
        <w:bottom w:val="none" w:sz="0" w:space="0" w:color="auto"/>
        <w:right w:val="none" w:sz="0" w:space="0" w:color="auto"/>
      </w:divBdr>
    </w:div>
    <w:div w:id="1048838876">
      <w:bodyDiv w:val="1"/>
      <w:marLeft w:val="0"/>
      <w:marRight w:val="0"/>
      <w:marTop w:val="0"/>
      <w:marBottom w:val="0"/>
      <w:divBdr>
        <w:top w:val="none" w:sz="0" w:space="0" w:color="auto"/>
        <w:left w:val="none" w:sz="0" w:space="0" w:color="auto"/>
        <w:bottom w:val="none" w:sz="0" w:space="0" w:color="auto"/>
        <w:right w:val="none" w:sz="0" w:space="0" w:color="auto"/>
      </w:divBdr>
    </w:div>
    <w:div w:id="1049962725">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094787801">
      <w:bodyDiv w:val="1"/>
      <w:marLeft w:val="0"/>
      <w:marRight w:val="0"/>
      <w:marTop w:val="0"/>
      <w:marBottom w:val="0"/>
      <w:divBdr>
        <w:top w:val="none" w:sz="0" w:space="0" w:color="auto"/>
        <w:left w:val="none" w:sz="0" w:space="0" w:color="auto"/>
        <w:bottom w:val="none" w:sz="0" w:space="0" w:color="auto"/>
        <w:right w:val="none" w:sz="0" w:space="0" w:color="auto"/>
      </w:divBdr>
    </w:div>
    <w:div w:id="1101297211">
      <w:bodyDiv w:val="1"/>
      <w:marLeft w:val="0"/>
      <w:marRight w:val="0"/>
      <w:marTop w:val="0"/>
      <w:marBottom w:val="0"/>
      <w:divBdr>
        <w:top w:val="none" w:sz="0" w:space="0" w:color="auto"/>
        <w:left w:val="none" w:sz="0" w:space="0" w:color="auto"/>
        <w:bottom w:val="none" w:sz="0" w:space="0" w:color="auto"/>
        <w:right w:val="none" w:sz="0" w:space="0" w:color="auto"/>
      </w:divBdr>
    </w:div>
    <w:div w:id="1105274560">
      <w:bodyDiv w:val="1"/>
      <w:marLeft w:val="0"/>
      <w:marRight w:val="0"/>
      <w:marTop w:val="0"/>
      <w:marBottom w:val="0"/>
      <w:divBdr>
        <w:top w:val="none" w:sz="0" w:space="0" w:color="auto"/>
        <w:left w:val="none" w:sz="0" w:space="0" w:color="auto"/>
        <w:bottom w:val="none" w:sz="0" w:space="0" w:color="auto"/>
        <w:right w:val="none" w:sz="0" w:space="0" w:color="auto"/>
      </w:divBdr>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179395441">
      <w:bodyDiv w:val="1"/>
      <w:marLeft w:val="0"/>
      <w:marRight w:val="0"/>
      <w:marTop w:val="0"/>
      <w:marBottom w:val="0"/>
      <w:divBdr>
        <w:top w:val="none" w:sz="0" w:space="0" w:color="auto"/>
        <w:left w:val="none" w:sz="0" w:space="0" w:color="auto"/>
        <w:bottom w:val="none" w:sz="0" w:space="0" w:color="auto"/>
        <w:right w:val="none" w:sz="0" w:space="0" w:color="auto"/>
      </w:divBdr>
    </w:div>
    <w:div w:id="1243562986">
      <w:bodyDiv w:val="1"/>
      <w:marLeft w:val="0"/>
      <w:marRight w:val="0"/>
      <w:marTop w:val="0"/>
      <w:marBottom w:val="0"/>
      <w:divBdr>
        <w:top w:val="none" w:sz="0" w:space="0" w:color="auto"/>
        <w:left w:val="none" w:sz="0" w:space="0" w:color="auto"/>
        <w:bottom w:val="none" w:sz="0" w:space="0" w:color="auto"/>
        <w:right w:val="none" w:sz="0" w:space="0" w:color="auto"/>
      </w:divBdr>
    </w:div>
    <w:div w:id="1251155504">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548</TotalTime>
  <Pages>14</Pages>
  <Words>5514</Words>
  <Characters>31435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60</cp:revision>
  <cp:lastPrinted>2023-12-13T03:44:00Z</cp:lastPrinted>
  <dcterms:created xsi:type="dcterms:W3CDTF">2024-02-05T22:17:00Z</dcterms:created>
  <dcterms:modified xsi:type="dcterms:W3CDTF">2024-06-30T07:24:00Z</dcterms:modified>
</cp:coreProperties>
</file>