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317969FB" w14:textId="6584C5A4" w:rsidR="009A38AE" w:rsidRPr="009A38AE" w:rsidRDefault="009A38AE" w:rsidP="009A38AE">
      <w:pPr>
        <w:spacing w:line="240" w:lineRule="auto"/>
        <w:rPr>
          <w:rFonts w:ascii="Times New Roman" w:hAnsi="Times New Roman" w:cs="Times New Roman"/>
          <w:sz w:val="20"/>
          <w:lang w:val="en"/>
        </w:rPr>
      </w:pPr>
      <w:r w:rsidRPr="009A38AE">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5F24A692" wp14:editId="0DF86BAF">
                <wp:simplePos x="0" y="0"/>
                <wp:positionH relativeFrom="margin">
                  <wp:posOffset>-77470</wp:posOffset>
                </wp:positionH>
                <wp:positionV relativeFrom="margin">
                  <wp:posOffset>-213995</wp:posOffset>
                </wp:positionV>
                <wp:extent cx="6503035" cy="4759325"/>
                <wp:effectExtent l="114300" t="114300" r="164465" b="174625"/>
                <wp:wrapTopAndBottom/>
                <wp:docPr id="1726803903" name="Text Box 1726803903"/>
                <wp:cNvGraphicFramePr/>
                <a:graphic xmlns:a="http://schemas.openxmlformats.org/drawingml/2006/main">
                  <a:graphicData uri="http://schemas.microsoft.com/office/word/2010/wordprocessingShape">
                    <wps:wsp>
                      <wps:cNvSpPr txBox="1"/>
                      <wps:spPr>
                        <a:xfrm>
                          <a:off x="0" y="0"/>
                          <a:ext cx="6503035" cy="4759325"/>
                        </a:xfrm>
                        <a:custGeom>
                          <a:avLst/>
                          <a:gdLst>
                            <a:gd name="connsiteX0" fmla="*/ 0 w 6503035"/>
                            <a:gd name="connsiteY0" fmla="*/ 0 h 4759325"/>
                            <a:gd name="connsiteX1" fmla="*/ 780364 w 6503035"/>
                            <a:gd name="connsiteY1" fmla="*/ 0 h 4759325"/>
                            <a:gd name="connsiteX2" fmla="*/ 1430668 w 6503035"/>
                            <a:gd name="connsiteY2" fmla="*/ 0 h 4759325"/>
                            <a:gd name="connsiteX3" fmla="*/ 2080971 w 6503035"/>
                            <a:gd name="connsiteY3" fmla="*/ 0 h 4759325"/>
                            <a:gd name="connsiteX4" fmla="*/ 2861335 w 6503035"/>
                            <a:gd name="connsiteY4" fmla="*/ 0 h 4759325"/>
                            <a:gd name="connsiteX5" fmla="*/ 3316548 w 6503035"/>
                            <a:gd name="connsiteY5" fmla="*/ 0 h 4759325"/>
                            <a:gd name="connsiteX6" fmla="*/ 4096912 w 6503035"/>
                            <a:gd name="connsiteY6" fmla="*/ 0 h 4759325"/>
                            <a:gd name="connsiteX7" fmla="*/ 4747216 w 6503035"/>
                            <a:gd name="connsiteY7" fmla="*/ 0 h 4759325"/>
                            <a:gd name="connsiteX8" fmla="*/ 5332489 w 6503035"/>
                            <a:gd name="connsiteY8" fmla="*/ 0 h 4759325"/>
                            <a:gd name="connsiteX9" fmla="*/ 5787701 w 6503035"/>
                            <a:gd name="connsiteY9" fmla="*/ 0 h 4759325"/>
                            <a:gd name="connsiteX10" fmla="*/ 6503035 w 6503035"/>
                            <a:gd name="connsiteY10" fmla="*/ 0 h 4759325"/>
                            <a:gd name="connsiteX11" fmla="*/ 6503035 w 6503035"/>
                            <a:gd name="connsiteY11" fmla="*/ 775090 h 4759325"/>
                            <a:gd name="connsiteX12" fmla="*/ 6503035 w 6503035"/>
                            <a:gd name="connsiteY12" fmla="*/ 1312214 h 4759325"/>
                            <a:gd name="connsiteX13" fmla="*/ 6503035 w 6503035"/>
                            <a:gd name="connsiteY13" fmla="*/ 2087304 h 4759325"/>
                            <a:gd name="connsiteX14" fmla="*/ 6503035 w 6503035"/>
                            <a:gd name="connsiteY14" fmla="*/ 2862394 h 4759325"/>
                            <a:gd name="connsiteX15" fmla="*/ 6503035 w 6503035"/>
                            <a:gd name="connsiteY15" fmla="*/ 3399518 h 4759325"/>
                            <a:gd name="connsiteX16" fmla="*/ 6503035 w 6503035"/>
                            <a:gd name="connsiteY16" fmla="*/ 4079421 h 4759325"/>
                            <a:gd name="connsiteX17" fmla="*/ 6503035 w 6503035"/>
                            <a:gd name="connsiteY17" fmla="*/ 4759325 h 4759325"/>
                            <a:gd name="connsiteX18" fmla="*/ 5722671 w 6503035"/>
                            <a:gd name="connsiteY18" fmla="*/ 4759325 h 4759325"/>
                            <a:gd name="connsiteX19" fmla="*/ 5267458 w 6503035"/>
                            <a:gd name="connsiteY19" fmla="*/ 4759325 h 4759325"/>
                            <a:gd name="connsiteX20" fmla="*/ 4682185 w 6503035"/>
                            <a:gd name="connsiteY20" fmla="*/ 4759325 h 4759325"/>
                            <a:gd name="connsiteX21" fmla="*/ 4161942 w 6503035"/>
                            <a:gd name="connsiteY21" fmla="*/ 4759325 h 4759325"/>
                            <a:gd name="connsiteX22" fmla="*/ 3576669 w 6503035"/>
                            <a:gd name="connsiteY22" fmla="*/ 4759325 h 4759325"/>
                            <a:gd name="connsiteX23" fmla="*/ 3056426 w 6503035"/>
                            <a:gd name="connsiteY23" fmla="*/ 4759325 h 4759325"/>
                            <a:gd name="connsiteX24" fmla="*/ 2471153 w 6503035"/>
                            <a:gd name="connsiteY24" fmla="*/ 4759325 h 4759325"/>
                            <a:gd name="connsiteX25" fmla="*/ 1820850 w 6503035"/>
                            <a:gd name="connsiteY25" fmla="*/ 4759325 h 4759325"/>
                            <a:gd name="connsiteX26" fmla="*/ 1040486 w 6503035"/>
                            <a:gd name="connsiteY26" fmla="*/ 4759325 h 4759325"/>
                            <a:gd name="connsiteX27" fmla="*/ 0 w 6503035"/>
                            <a:gd name="connsiteY27" fmla="*/ 4759325 h 4759325"/>
                            <a:gd name="connsiteX28" fmla="*/ 0 w 6503035"/>
                            <a:gd name="connsiteY28" fmla="*/ 4031828 h 4759325"/>
                            <a:gd name="connsiteX29" fmla="*/ 0 w 6503035"/>
                            <a:gd name="connsiteY29" fmla="*/ 3304331 h 4759325"/>
                            <a:gd name="connsiteX30" fmla="*/ 0 w 6503035"/>
                            <a:gd name="connsiteY30" fmla="*/ 2529241 h 4759325"/>
                            <a:gd name="connsiteX31" fmla="*/ 0 w 6503035"/>
                            <a:gd name="connsiteY31" fmla="*/ 1944524 h 4759325"/>
                            <a:gd name="connsiteX32" fmla="*/ 0 w 6503035"/>
                            <a:gd name="connsiteY32" fmla="*/ 1169434 h 4759325"/>
                            <a:gd name="connsiteX33" fmla="*/ 0 w 6503035"/>
                            <a:gd name="connsiteY33" fmla="*/ 0 h 4759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6503035" h="4759325" fill="none" extrusionOk="0">
                              <a:moveTo>
                                <a:pt x="0" y="0"/>
                              </a:moveTo>
                              <a:cubicBezTo>
                                <a:pt x="200717" y="-2629"/>
                                <a:pt x="570966" y="-26995"/>
                                <a:pt x="780364" y="0"/>
                              </a:cubicBezTo>
                              <a:cubicBezTo>
                                <a:pt x="989762" y="26995"/>
                                <a:pt x="1211100" y="-10464"/>
                                <a:pt x="1430668" y="0"/>
                              </a:cubicBezTo>
                              <a:cubicBezTo>
                                <a:pt x="1650236" y="10464"/>
                                <a:pt x="1819781" y="32229"/>
                                <a:pt x="2080971" y="0"/>
                              </a:cubicBezTo>
                              <a:cubicBezTo>
                                <a:pt x="2342161" y="-32229"/>
                                <a:pt x="2610127" y="5109"/>
                                <a:pt x="2861335" y="0"/>
                              </a:cubicBezTo>
                              <a:cubicBezTo>
                                <a:pt x="3112543" y="-5109"/>
                                <a:pt x="3189243" y="21771"/>
                                <a:pt x="3316548" y="0"/>
                              </a:cubicBezTo>
                              <a:cubicBezTo>
                                <a:pt x="3443853" y="-21771"/>
                                <a:pt x="3799119" y="33004"/>
                                <a:pt x="4096912" y="0"/>
                              </a:cubicBezTo>
                              <a:cubicBezTo>
                                <a:pt x="4394705" y="-33004"/>
                                <a:pt x="4439373" y="31471"/>
                                <a:pt x="4747216" y="0"/>
                              </a:cubicBezTo>
                              <a:cubicBezTo>
                                <a:pt x="5055059" y="-31471"/>
                                <a:pt x="5120254" y="15018"/>
                                <a:pt x="5332489" y="0"/>
                              </a:cubicBezTo>
                              <a:cubicBezTo>
                                <a:pt x="5544724" y="-15018"/>
                                <a:pt x="5639040" y="7975"/>
                                <a:pt x="5787701" y="0"/>
                              </a:cubicBezTo>
                              <a:cubicBezTo>
                                <a:pt x="5936362" y="-7975"/>
                                <a:pt x="6327057" y="-27349"/>
                                <a:pt x="6503035" y="0"/>
                              </a:cubicBezTo>
                              <a:cubicBezTo>
                                <a:pt x="6514357" y="174752"/>
                                <a:pt x="6539464" y="542941"/>
                                <a:pt x="6503035" y="775090"/>
                              </a:cubicBezTo>
                              <a:cubicBezTo>
                                <a:pt x="6466607" y="1007239"/>
                                <a:pt x="6523748" y="1202628"/>
                                <a:pt x="6503035" y="1312214"/>
                              </a:cubicBezTo>
                              <a:cubicBezTo>
                                <a:pt x="6482322" y="1421800"/>
                                <a:pt x="6509032" y="1896651"/>
                                <a:pt x="6503035" y="2087304"/>
                              </a:cubicBezTo>
                              <a:cubicBezTo>
                                <a:pt x="6497039" y="2277957"/>
                                <a:pt x="6522077" y="2499367"/>
                                <a:pt x="6503035" y="2862394"/>
                              </a:cubicBezTo>
                              <a:cubicBezTo>
                                <a:pt x="6483994" y="3225421"/>
                                <a:pt x="6515309" y="3184747"/>
                                <a:pt x="6503035" y="3399518"/>
                              </a:cubicBezTo>
                              <a:cubicBezTo>
                                <a:pt x="6490761" y="3614289"/>
                                <a:pt x="6529907" y="3888053"/>
                                <a:pt x="6503035" y="4079421"/>
                              </a:cubicBezTo>
                              <a:cubicBezTo>
                                <a:pt x="6476163" y="4270789"/>
                                <a:pt x="6518608" y="4421978"/>
                                <a:pt x="6503035" y="4759325"/>
                              </a:cubicBezTo>
                              <a:cubicBezTo>
                                <a:pt x="6290195" y="4726058"/>
                                <a:pt x="5946874" y="4764032"/>
                                <a:pt x="5722671" y="4759325"/>
                              </a:cubicBezTo>
                              <a:cubicBezTo>
                                <a:pt x="5498468" y="4754618"/>
                                <a:pt x="5437617" y="4776931"/>
                                <a:pt x="5267458" y="4759325"/>
                              </a:cubicBezTo>
                              <a:cubicBezTo>
                                <a:pt x="5097299" y="4741719"/>
                                <a:pt x="4951173" y="4730871"/>
                                <a:pt x="4682185" y="4759325"/>
                              </a:cubicBezTo>
                              <a:cubicBezTo>
                                <a:pt x="4413197" y="4787779"/>
                                <a:pt x="4278010" y="4780397"/>
                                <a:pt x="4161942" y="4759325"/>
                              </a:cubicBezTo>
                              <a:cubicBezTo>
                                <a:pt x="4045874" y="4738253"/>
                                <a:pt x="3817686" y="4766683"/>
                                <a:pt x="3576669" y="4759325"/>
                              </a:cubicBezTo>
                              <a:cubicBezTo>
                                <a:pt x="3335652" y="4751967"/>
                                <a:pt x="3259572" y="4759250"/>
                                <a:pt x="3056426" y="4759325"/>
                              </a:cubicBezTo>
                              <a:cubicBezTo>
                                <a:pt x="2853280" y="4759400"/>
                                <a:pt x="2629025" y="4757943"/>
                                <a:pt x="2471153" y="4759325"/>
                              </a:cubicBezTo>
                              <a:cubicBezTo>
                                <a:pt x="2313281" y="4760707"/>
                                <a:pt x="2115269" y="4766966"/>
                                <a:pt x="1820850" y="4759325"/>
                              </a:cubicBezTo>
                              <a:cubicBezTo>
                                <a:pt x="1526431" y="4751684"/>
                                <a:pt x="1232538" y="4742690"/>
                                <a:pt x="1040486" y="4759325"/>
                              </a:cubicBezTo>
                              <a:cubicBezTo>
                                <a:pt x="848434" y="4775960"/>
                                <a:pt x="385522" y="4794308"/>
                                <a:pt x="0" y="4759325"/>
                              </a:cubicBezTo>
                              <a:cubicBezTo>
                                <a:pt x="-17945" y="4598750"/>
                                <a:pt x="8674" y="4388551"/>
                                <a:pt x="0" y="4031828"/>
                              </a:cubicBezTo>
                              <a:cubicBezTo>
                                <a:pt x="-8674" y="3675105"/>
                                <a:pt x="17898" y="3662463"/>
                                <a:pt x="0" y="3304331"/>
                              </a:cubicBezTo>
                              <a:cubicBezTo>
                                <a:pt x="-17898" y="2946199"/>
                                <a:pt x="-16560" y="2891580"/>
                                <a:pt x="0" y="2529241"/>
                              </a:cubicBezTo>
                              <a:cubicBezTo>
                                <a:pt x="16560" y="2166902"/>
                                <a:pt x="-27895" y="2100591"/>
                                <a:pt x="0" y="1944524"/>
                              </a:cubicBezTo>
                              <a:cubicBezTo>
                                <a:pt x="27895" y="1788457"/>
                                <a:pt x="34663" y="1325459"/>
                                <a:pt x="0" y="1169434"/>
                              </a:cubicBezTo>
                              <a:cubicBezTo>
                                <a:pt x="-34663" y="1013409"/>
                                <a:pt x="49366" y="412730"/>
                                <a:pt x="0" y="0"/>
                              </a:cubicBezTo>
                              <a:close/>
                            </a:path>
                            <a:path w="6503035" h="4759325" stroke="0" extrusionOk="0">
                              <a:moveTo>
                                <a:pt x="0" y="0"/>
                              </a:moveTo>
                              <a:cubicBezTo>
                                <a:pt x="255545" y="632"/>
                                <a:pt x="395755" y="5321"/>
                                <a:pt x="650304" y="0"/>
                              </a:cubicBezTo>
                              <a:cubicBezTo>
                                <a:pt x="904853" y="-5321"/>
                                <a:pt x="1097037" y="-23084"/>
                                <a:pt x="1430668" y="0"/>
                              </a:cubicBezTo>
                              <a:cubicBezTo>
                                <a:pt x="1764299" y="23084"/>
                                <a:pt x="1841332" y="-7580"/>
                                <a:pt x="1950911" y="0"/>
                              </a:cubicBezTo>
                              <a:cubicBezTo>
                                <a:pt x="2060490" y="7580"/>
                                <a:pt x="2435986" y="29949"/>
                                <a:pt x="2731275" y="0"/>
                              </a:cubicBezTo>
                              <a:cubicBezTo>
                                <a:pt x="3026564" y="-29949"/>
                                <a:pt x="3343969" y="-19670"/>
                                <a:pt x="3511639" y="0"/>
                              </a:cubicBezTo>
                              <a:cubicBezTo>
                                <a:pt x="3679309" y="19670"/>
                                <a:pt x="3826601" y="11747"/>
                                <a:pt x="4031882" y="0"/>
                              </a:cubicBezTo>
                              <a:cubicBezTo>
                                <a:pt x="4237163" y="-11747"/>
                                <a:pt x="4412928" y="-27335"/>
                                <a:pt x="4617155" y="0"/>
                              </a:cubicBezTo>
                              <a:cubicBezTo>
                                <a:pt x="4821382" y="27335"/>
                                <a:pt x="5093862" y="19581"/>
                                <a:pt x="5332489" y="0"/>
                              </a:cubicBezTo>
                              <a:cubicBezTo>
                                <a:pt x="5571116" y="-19581"/>
                                <a:pt x="6205768" y="-40191"/>
                                <a:pt x="6503035" y="0"/>
                              </a:cubicBezTo>
                              <a:cubicBezTo>
                                <a:pt x="6482964" y="344848"/>
                                <a:pt x="6480968" y="478119"/>
                                <a:pt x="6503035" y="727497"/>
                              </a:cubicBezTo>
                              <a:cubicBezTo>
                                <a:pt x="6525102" y="976875"/>
                                <a:pt x="6481612" y="1261628"/>
                                <a:pt x="6503035" y="1454994"/>
                              </a:cubicBezTo>
                              <a:cubicBezTo>
                                <a:pt x="6524458" y="1648360"/>
                                <a:pt x="6496306" y="1954626"/>
                                <a:pt x="6503035" y="2134897"/>
                              </a:cubicBezTo>
                              <a:cubicBezTo>
                                <a:pt x="6509764" y="2315168"/>
                                <a:pt x="6502687" y="2634472"/>
                                <a:pt x="6503035" y="2814801"/>
                              </a:cubicBezTo>
                              <a:cubicBezTo>
                                <a:pt x="6503383" y="2995130"/>
                                <a:pt x="6492187" y="3277772"/>
                                <a:pt x="6503035" y="3542298"/>
                              </a:cubicBezTo>
                              <a:cubicBezTo>
                                <a:pt x="6513883" y="3806824"/>
                                <a:pt x="6476209" y="4435628"/>
                                <a:pt x="6503035" y="4759325"/>
                              </a:cubicBezTo>
                              <a:cubicBezTo>
                                <a:pt x="6355427" y="4771045"/>
                                <a:pt x="6197399" y="4761120"/>
                                <a:pt x="6047823" y="4759325"/>
                              </a:cubicBezTo>
                              <a:cubicBezTo>
                                <a:pt x="5898247" y="4757530"/>
                                <a:pt x="5706939" y="4778596"/>
                                <a:pt x="5592610" y="4759325"/>
                              </a:cubicBezTo>
                              <a:cubicBezTo>
                                <a:pt x="5478281" y="4740054"/>
                                <a:pt x="5251751" y="4766737"/>
                                <a:pt x="5137398" y="4759325"/>
                              </a:cubicBezTo>
                              <a:cubicBezTo>
                                <a:pt x="5023045" y="4751913"/>
                                <a:pt x="4712668" y="4737520"/>
                                <a:pt x="4487094" y="4759325"/>
                              </a:cubicBezTo>
                              <a:cubicBezTo>
                                <a:pt x="4261520" y="4781130"/>
                                <a:pt x="4070458" y="4747937"/>
                                <a:pt x="3706730" y="4759325"/>
                              </a:cubicBezTo>
                              <a:cubicBezTo>
                                <a:pt x="3343002" y="4770713"/>
                                <a:pt x="3192395" y="4731413"/>
                                <a:pt x="2926366" y="4759325"/>
                              </a:cubicBezTo>
                              <a:cubicBezTo>
                                <a:pt x="2660337" y="4787237"/>
                                <a:pt x="2625653" y="4777097"/>
                                <a:pt x="2471153" y="4759325"/>
                              </a:cubicBezTo>
                              <a:cubicBezTo>
                                <a:pt x="2316653" y="4741553"/>
                                <a:pt x="2027855" y="4744234"/>
                                <a:pt x="1820850" y="4759325"/>
                              </a:cubicBezTo>
                              <a:cubicBezTo>
                                <a:pt x="1613845" y="4774416"/>
                                <a:pt x="1527038" y="4745302"/>
                                <a:pt x="1300607" y="4759325"/>
                              </a:cubicBezTo>
                              <a:cubicBezTo>
                                <a:pt x="1074176" y="4773348"/>
                                <a:pt x="807579" y="4746818"/>
                                <a:pt x="650303" y="4759325"/>
                              </a:cubicBezTo>
                              <a:cubicBezTo>
                                <a:pt x="493027" y="4771832"/>
                                <a:pt x="323810" y="4730096"/>
                                <a:pt x="0" y="4759325"/>
                              </a:cubicBezTo>
                              <a:cubicBezTo>
                                <a:pt x="-21548" y="4523661"/>
                                <a:pt x="23627" y="4336236"/>
                                <a:pt x="0" y="3984235"/>
                              </a:cubicBezTo>
                              <a:cubicBezTo>
                                <a:pt x="-23627" y="3632234"/>
                                <a:pt x="-4150" y="3588291"/>
                                <a:pt x="0" y="3447111"/>
                              </a:cubicBezTo>
                              <a:cubicBezTo>
                                <a:pt x="4150" y="3305931"/>
                                <a:pt x="26069" y="2954671"/>
                                <a:pt x="0" y="2814801"/>
                              </a:cubicBezTo>
                              <a:cubicBezTo>
                                <a:pt x="-26069" y="2674931"/>
                                <a:pt x="35463" y="2387326"/>
                                <a:pt x="0" y="2087304"/>
                              </a:cubicBezTo>
                              <a:cubicBezTo>
                                <a:pt x="-35463" y="1787282"/>
                                <a:pt x="-2696" y="1510680"/>
                                <a:pt x="0" y="1359807"/>
                              </a:cubicBezTo>
                              <a:cubicBezTo>
                                <a:pt x="2696" y="1208934"/>
                                <a:pt x="-3307" y="885597"/>
                                <a:pt x="0" y="727497"/>
                              </a:cubicBezTo>
                              <a:cubicBezTo>
                                <a:pt x="3307" y="569397"/>
                                <a:pt x="11966" y="317280"/>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06D7C6FD" w14:textId="77777777" w:rsidR="009A38AE" w:rsidRPr="002C1527" w:rsidRDefault="009A38AE" w:rsidP="009A38AE">
                            <w:pPr>
                              <w:pStyle w:val="5E-TABLETITLE"/>
                            </w:pPr>
                            <w:r>
                              <w:t>Druid Class</w:t>
                            </w:r>
                          </w:p>
                          <w:tbl>
                            <w:tblPr>
                              <w:tblStyle w:val="5ETABLE"/>
                              <w:tblW w:w="9900"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24"/>
                            </w:tblGrid>
                            <w:tr w:rsidR="009A38AE" w:rsidRPr="00C6067D" w14:paraId="59F73CDB" w14:textId="77777777" w:rsidTr="00A2224E">
                              <w:trPr>
                                <w:cnfStyle w:val="100000000000" w:firstRow="1" w:lastRow="0" w:firstColumn="0" w:lastColumn="0" w:oddVBand="0" w:evenVBand="0" w:oddHBand="0" w:evenHBand="0" w:firstRowFirstColumn="0" w:firstRowLastColumn="0" w:lastRowFirstColumn="0" w:lastRowLastColumn="0"/>
                              </w:trPr>
                              <w:tc>
                                <w:tcPr>
                                  <w:tcW w:w="540" w:type="dxa"/>
                                </w:tcPr>
                                <w:p w14:paraId="1EF98F5C" w14:textId="77777777" w:rsidR="009A38AE" w:rsidRPr="0063177C" w:rsidRDefault="009A38AE" w:rsidP="008A0536">
                                  <w:pPr>
                                    <w:pStyle w:val="5E-TABLECELL"/>
                                    <w:rPr>
                                      <w:rStyle w:val="5ECHARBOLD"/>
                                    </w:rPr>
                                  </w:pPr>
                                  <w:r w:rsidRPr="0063177C">
                                    <w:rPr>
                                      <w:rStyle w:val="5ECHARBOLD"/>
                                    </w:rPr>
                                    <w:t>Level</w:t>
                                  </w:r>
                                </w:p>
                              </w:tc>
                              <w:tc>
                                <w:tcPr>
                                  <w:tcW w:w="1080" w:type="dxa"/>
                                </w:tcPr>
                                <w:p w14:paraId="66FD7FC8" w14:textId="77777777" w:rsidR="009A38AE" w:rsidRPr="0063177C" w:rsidRDefault="009A38AE" w:rsidP="008A0536">
                                  <w:pPr>
                                    <w:pStyle w:val="5E-TABLECELL"/>
                                    <w:rPr>
                                      <w:rStyle w:val="5ECHARBOLD"/>
                                    </w:rPr>
                                  </w:pPr>
                                  <w:r w:rsidRPr="0063177C">
                                    <w:rPr>
                                      <w:rStyle w:val="5ECHARBOLD"/>
                                    </w:rPr>
                                    <w:t>Proficiency Bonus</w:t>
                                  </w:r>
                                </w:p>
                              </w:tc>
                              <w:tc>
                                <w:tcPr>
                                  <w:tcW w:w="3150" w:type="dxa"/>
                                </w:tcPr>
                                <w:p w14:paraId="261C00D0" w14:textId="77777777" w:rsidR="009A38AE" w:rsidRPr="0063177C" w:rsidRDefault="009A38AE" w:rsidP="008A0536">
                                  <w:pPr>
                                    <w:pStyle w:val="5E-TABLECELL"/>
                                    <w:rPr>
                                      <w:rStyle w:val="5ECHARBOLD"/>
                                    </w:rPr>
                                  </w:pPr>
                                  <w:r w:rsidRPr="0063177C">
                                    <w:rPr>
                                      <w:rStyle w:val="5ECHARBOLD"/>
                                    </w:rPr>
                                    <w:t>Features</w:t>
                                  </w:r>
                                </w:p>
                              </w:tc>
                              <w:tc>
                                <w:tcPr>
                                  <w:tcW w:w="842" w:type="dxa"/>
                                </w:tcPr>
                                <w:p w14:paraId="1B57E748" w14:textId="77777777" w:rsidR="009A38AE" w:rsidRPr="0063177C" w:rsidRDefault="009A38AE" w:rsidP="008A0536">
                                  <w:pPr>
                                    <w:pStyle w:val="5E-TABLECELL"/>
                                    <w:rPr>
                                      <w:rStyle w:val="5ECHARBOLD"/>
                                    </w:rPr>
                                  </w:pPr>
                                  <w:r w:rsidRPr="0063177C">
                                    <w:rPr>
                                      <w:rStyle w:val="5ECHARBOLD"/>
                                    </w:rPr>
                                    <w:t>Cantrips Known</w:t>
                                  </w:r>
                                </w:p>
                              </w:tc>
                              <w:tc>
                                <w:tcPr>
                                  <w:tcW w:w="483" w:type="dxa"/>
                                </w:tcPr>
                                <w:p w14:paraId="16508615" w14:textId="77777777" w:rsidR="009A38AE" w:rsidRPr="0063177C" w:rsidRDefault="009A38AE" w:rsidP="008A0536">
                                  <w:pPr>
                                    <w:pStyle w:val="5E-TABLECELL"/>
                                    <w:rPr>
                                      <w:rStyle w:val="5ECHARBOLD"/>
                                    </w:rPr>
                                  </w:pPr>
                                  <w:r w:rsidRPr="0063177C">
                                    <w:rPr>
                                      <w:rStyle w:val="5ECHARBOLD"/>
                                    </w:rPr>
                                    <w:t>1st</w:t>
                                  </w:r>
                                </w:p>
                              </w:tc>
                              <w:tc>
                                <w:tcPr>
                                  <w:tcW w:w="483" w:type="dxa"/>
                                </w:tcPr>
                                <w:p w14:paraId="2A348DB3" w14:textId="77777777" w:rsidR="009A38AE" w:rsidRPr="0063177C" w:rsidRDefault="009A38AE" w:rsidP="008A0536">
                                  <w:pPr>
                                    <w:pStyle w:val="5E-TABLECELL"/>
                                    <w:rPr>
                                      <w:rStyle w:val="5ECHARBOLD"/>
                                    </w:rPr>
                                  </w:pPr>
                                  <w:r w:rsidRPr="0063177C">
                                    <w:rPr>
                                      <w:rStyle w:val="5ECHARBOLD"/>
                                    </w:rPr>
                                    <w:t>2nd</w:t>
                                  </w:r>
                                </w:p>
                              </w:tc>
                              <w:tc>
                                <w:tcPr>
                                  <w:tcW w:w="483" w:type="dxa"/>
                                </w:tcPr>
                                <w:p w14:paraId="3D2CDD1A" w14:textId="77777777" w:rsidR="009A38AE" w:rsidRPr="0063177C" w:rsidRDefault="009A38AE" w:rsidP="008A0536">
                                  <w:pPr>
                                    <w:pStyle w:val="5E-TABLECELL"/>
                                    <w:rPr>
                                      <w:rStyle w:val="5ECHARBOLD"/>
                                    </w:rPr>
                                  </w:pPr>
                                  <w:r w:rsidRPr="0063177C">
                                    <w:rPr>
                                      <w:rStyle w:val="5ECHARBOLD"/>
                                    </w:rPr>
                                    <w:t>3rd</w:t>
                                  </w:r>
                                </w:p>
                              </w:tc>
                              <w:tc>
                                <w:tcPr>
                                  <w:tcW w:w="483" w:type="dxa"/>
                                </w:tcPr>
                                <w:p w14:paraId="7D2AF673" w14:textId="77777777" w:rsidR="009A38AE" w:rsidRPr="0063177C" w:rsidRDefault="009A38AE" w:rsidP="008A0536">
                                  <w:pPr>
                                    <w:pStyle w:val="5E-TABLECELL"/>
                                    <w:rPr>
                                      <w:rStyle w:val="5ECHARBOLD"/>
                                    </w:rPr>
                                  </w:pPr>
                                  <w:r w:rsidRPr="0063177C">
                                    <w:rPr>
                                      <w:rStyle w:val="5ECHARBOLD"/>
                                    </w:rPr>
                                    <w:t>4th</w:t>
                                  </w:r>
                                </w:p>
                              </w:tc>
                              <w:tc>
                                <w:tcPr>
                                  <w:tcW w:w="483" w:type="dxa"/>
                                </w:tcPr>
                                <w:p w14:paraId="743D88F8" w14:textId="77777777" w:rsidR="009A38AE" w:rsidRPr="0063177C" w:rsidRDefault="009A38AE" w:rsidP="008A0536">
                                  <w:pPr>
                                    <w:pStyle w:val="5E-TABLECELL"/>
                                    <w:rPr>
                                      <w:rStyle w:val="5ECHARBOLD"/>
                                    </w:rPr>
                                  </w:pPr>
                                  <w:r w:rsidRPr="0063177C">
                                    <w:rPr>
                                      <w:rStyle w:val="5ECHARBOLD"/>
                                    </w:rPr>
                                    <w:t>5th</w:t>
                                  </w:r>
                                </w:p>
                              </w:tc>
                              <w:tc>
                                <w:tcPr>
                                  <w:tcW w:w="483" w:type="dxa"/>
                                </w:tcPr>
                                <w:p w14:paraId="77BC8136" w14:textId="77777777" w:rsidR="009A38AE" w:rsidRPr="0063177C" w:rsidRDefault="009A38AE" w:rsidP="008A0536">
                                  <w:pPr>
                                    <w:pStyle w:val="5E-TABLECELL"/>
                                    <w:rPr>
                                      <w:rStyle w:val="5ECHARBOLD"/>
                                    </w:rPr>
                                  </w:pPr>
                                  <w:r w:rsidRPr="0063177C">
                                    <w:rPr>
                                      <w:rStyle w:val="5ECHARBOLD"/>
                                    </w:rPr>
                                    <w:t>6th</w:t>
                                  </w:r>
                                </w:p>
                              </w:tc>
                              <w:tc>
                                <w:tcPr>
                                  <w:tcW w:w="483" w:type="dxa"/>
                                </w:tcPr>
                                <w:p w14:paraId="15B5DCD8" w14:textId="77777777" w:rsidR="009A38AE" w:rsidRPr="0063177C" w:rsidRDefault="009A38AE" w:rsidP="008A0536">
                                  <w:pPr>
                                    <w:pStyle w:val="5E-TABLECELL"/>
                                    <w:rPr>
                                      <w:rStyle w:val="5ECHARBOLD"/>
                                    </w:rPr>
                                  </w:pPr>
                                  <w:r w:rsidRPr="0063177C">
                                    <w:rPr>
                                      <w:rStyle w:val="5ECHARBOLD"/>
                                    </w:rPr>
                                    <w:t>7th</w:t>
                                  </w:r>
                                </w:p>
                              </w:tc>
                              <w:tc>
                                <w:tcPr>
                                  <w:tcW w:w="483" w:type="dxa"/>
                                </w:tcPr>
                                <w:p w14:paraId="7CE6176B" w14:textId="77777777" w:rsidR="009A38AE" w:rsidRPr="0063177C" w:rsidRDefault="009A38AE" w:rsidP="008A0536">
                                  <w:pPr>
                                    <w:pStyle w:val="5E-TABLECELL"/>
                                    <w:rPr>
                                      <w:rStyle w:val="5ECHARBOLD"/>
                                    </w:rPr>
                                  </w:pPr>
                                  <w:r w:rsidRPr="0063177C">
                                    <w:rPr>
                                      <w:rStyle w:val="5ECHARBOLD"/>
                                    </w:rPr>
                                    <w:t>8th</w:t>
                                  </w:r>
                                </w:p>
                              </w:tc>
                              <w:tc>
                                <w:tcPr>
                                  <w:tcW w:w="424" w:type="dxa"/>
                                </w:tcPr>
                                <w:p w14:paraId="221D529E" w14:textId="77777777" w:rsidR="009A38AE" w:rsidRPr="0063177C" w:rsidRDefault="009A38AE" w:rsidP="008A0536">
                                  <w:pPr>
                                    <w:pStyle w:val="5E-TABLECELL"/>
                                    <w:rPr>
                                      <w:rStyle w:val="5ECHARBOLD"/>
                                    </w:rPr>
                                  </w:pPr>
                                  <w:r w:rsidRPr="0063177C">
                                    <w:rPr>
                                      <w:rStyle w:val="5ECHARBOLD"/>
                                    </w:rPr>
                                    <w:t>9th</w:t>
                                  </w:r>
                                </w:p>
                              </w:tc>
                            </w:tr>
                            <w:tr w:rsidR="009A38AE" w:rsidRPr="00D65FAF" w14:paraId="250F04CA" w14:textId="77777777" w:rsidTr="00A2224E">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7CE68601" w14:textId="77777777" w:rsidR="009A38AE" w:rsidRPr="00D65FAF" w:rsidRDefault="009A38AE" w:rsidP="008A0536">
                                  <w:pPr>
                                    <w:pStyle w:val="5E-TABLECELL"/>
                                  </w:pPr>
                                  <w:r w:rsidRPr="00D65FAF">
                                    <w:t>1st</w:t>
                                  </w:r>
                                </w:p>
                              </w:tc>
                              <w:tc>
                                <w:tcPr>
                                  <w:tcW w:w="1080" w:type="dxa"/>
                                </w:tcPr>
                                <w:p w14:paraId="32AFDC82" w14:textId="77777777" w:rsidR="009A38AE" w:rsidRPr="00D65FAF" w:rsidRDefault="009A38AE" w:rsidP="008A0536">
                                  <w:pPr>
                                    <w:pStyle w:val="5E-TABLECELL"/>
                                  </w:pPr>
                                  <w:r w:rsidRPr="00D65FAF">
                                    <w:t>+2</w:t>
                                  </w:r>
                                </w:p>
                              </w:tc>
                              <w:tc>
                                <w:tcPr>
                                  <w:tcW w:w="3150" w:type="dxa"/>
                                </w:tcPr>
                                <w:p w14:paraId="1FAB42B7" w14:textId="77777777" w:rsidR="009A38AE" w:rsidRPr="00D65FAF" w:rsidRDefault="009A38AE" w:rsidP="008A0536">
                                  <w:pPr>
                                    <w:pStyle w:val="5E-TABLECELL"/>
                                  </w:pPr>
                                  <w:r w:rsidRPr="00FA32B5">
                                    <w:t>Druidic</w:t>
                                  </w:r>
                                  <w:r w:rsidRPr="00D65FAF">
                                    <w:t>, Spellcasting</w:t>
                                  </w:r>
                                </w:p>
                              </w:tc>
                              <w:tc>
                                <w:tcPr>
                                  <w:tcW w:w="842" w:type="dxa"/>
                                </w:tcPr>
                                <w:p w14:paraId="082B3802" w14:textId="77777777" w:rsidR="009A38AE" w:rsidRPr="00D65FAF" w:rsidRDefault="009A38AE" w:rsidP="008A0536">
                                  <w:pPr>
                                    <w:pStyle w:val="5E-TABLECELL"/>
                                  </w:pPr>
                                  <w:r w:rsidRPr="00D65FAF">
                                    <w:t>2</w:t>
                                  </w:r>
                                </w:p>
                              </w:tc>
                              <w:tc>
                                <w:tcPr>
                                  <w:tcW w:w="483" w:type="dxa"/>
                                </w:tcPr>
                                <w:p w14:paraId="7D1049D0" w14:textId="77777777" w:rsidR="009A38AE" w:rsidRPr="00D65FAF" w:rsidRDefault="009A38AE" w:rsidP="008A0536">
                                  <w:pPr>
                                    <w:pStyle w:val="5E-TABLECELL"/>
                                  </w:pPr>
                                  <w:r w:rsidRPr="00D65FAF">
                                    <w:t>2</w:t>
                                  </w:r>
                                </w:p>
                              </w:tc>
                              <w:tc>
                                <w:tcPr>
                                  <w:tcW w:w="483" w:type="dxa"/>
                                </w:tcPr>
                                <w:p w14:paraId="74ECAD64" w14:textId="77777777" w:rsidR="009A38AE" w:rsidRPr="00D65FAF" w:rsidRDefault="009A38AE" w:rsidP="008A0536">
                                  <w:pPr>
                                    <w:pStyle w:val="5E-TABLECELL"/>
                                  </w:pPr>
                                  <w:r>
                                    <w:t>—</w:t>
                                  </w:r>
                                </w:p>
                              </w:tc>
                              <w:tc>
                                <w:tcPr>
                                  <w:tcW w:w="483" w:type="dxa"/>
                                </w:tcPr>
                                <w:p w14:paraId="36C4C6D8" w14:textId="77777777" w:rsidR="009A38AE" w:rsidRPr="00D65FAF" w:rsidRDefault="009A38AE" w:rsidP="008A0536">
                                  <w:pPr>
                                    <w:pStyle w:val="5E-TABLECELL"/>
                                  </w:pPr>
                                  <w:r>
                                    <w:t>—</w:t>
                                  </w:r>
                                </w:p>
                              </w:tc>
                              <w:tc>
                                <w:tcPr>
                                  <w:tcW w:w="483" w:type="dxa"/>
                                </w:tcPr>
                                <w:p w14:paraId="360D2D80" w14:textId="77777777" w:rsidR="009A38AE" w:rsidRPr="00D65FAF" w:rsidRDefault="009A38AE" w:rsidP="008A0536">
                                  <w:pPr>
                                    <w:pStyle w:val="5E-TABLECELL"/>
                                  </w:pPr>
                                  <w:r>
                                    <w:t>—</w:t>
                                  </w:r>
                                </w:p>
                              </w:tc>
                              <w:tc>
                                <w:tcPr>
                                  <w:tcW w:w="483" w:type="dxa"/>
                                </w:tcPr>
                                <w:p w14:paraId="329769F5" w14:textId="77777777" w:rsidR="009A38AE" w:rsidRPr="00D65FAF" w:rsidRDefault="009A38AE" w:rsidP="008A0536">
                                  <w:pPr>
                                    <w:pStyle w:val="5E-TABLECELL"/>
                                  </w:pPr>
                                  <w:r>
                                    <w:t>—</w:t>
                                  </w:r>
                                </w:p>
                              </w:tc>
                              <w:tc>
                                <w:tcPr>
                                  <w:tcW w:w="483" w:type="dxa"/>
                                </w:tcPr>
                                <w:p w14:paraId="75C8A967" w14:textId="77777777" w:rsidR="009A38AE" w:rsidRPr="00D65FAF" w:rsidRDefault="009A38AE" w:rsidP="008A0536">
                                  <w:pPr>
                                    <w:pStyle w:val="5E-TABLECELL"/>
                                  </w:pPr>
                                  <w:r>
                                    <w:t>—</w:t>
                                  </w:r>
                                </w:p>
                              </w:tc>
                              <w:tc>
                                <w:tcPr>
                                  <w:tcW w:w="483" w:type="dxa"/>
                                </w:tcPr>
                                <w:p w14:paraId="2E17C69C" w14:textId="77777777" w:rsidR="009A38AE" w:rsidRPr="00D65FAF" w:rsidRDefault="009A38AE" w:rsidP="008A0536">
                                  <w:pPr>
                                    <w:pStyle w:val="5E-TABLECELL"/>
                                  </w:pPr>
                                  <w:r>
                                    <w:t>—</w:t>
                                  </w:r>
                                </w:p>
                              </w:tc>
                              <w:tc>
                                <w:tcPr>
                                  <w:tcW w:w="483" w:type="dxa"/>
                                </w:tcPr>
                                <w:p w14:paraId="612B219E" w14:textId="77777777" w:rsidR="009A38AE" w:rsidRPr="00D65FAF" w:rsidRDefault="009A38AE" w:rsidP="008A0536">
                                  <w:pPr>
                                    <w:pStyle w:val="5E-TABLECELL"/>
                                  </w:pPr>
                                  <w:r>
                                    <w:t>—</w:t>
                                  </w:r>
                                </w:p>
                              </w:tc>
                              <w:tc>
                                <w:tcPr>
                                  <w:tcW w:w="424" w:type="dxa"/>
                                </w:tcPr>
                                <w:p w14:paraId="4EB58729" w14:textId="77777777" w:rsidR="009A38AE" w:rsidRPr="00D65FAF" w:rsidRDefault="009A38AE" w:rsidP="008A0536">
                                  <w:pPr>
                                    <w:pStyle w:val="5E-TABLECELL"/>
                                  </w:pPr>
                                  <w:r>
                                    <w:t>—</w:t>
                                  </w:r>
                                </w:p>
                              </w:tc>
                            </w:tr>
                            <w:tr w:rsidR="009A38AE" w:rsidRPr="00D65FAF" w14:paraId="45246D01"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4C378B81" w14:textId="77777777" w:rsidR="009A38AE" w:rsidRPr="00D65FAF" w:rsidRDefault="009A38AE" w:rsidP="008A0536">
                                  <w:pPr>
                                    <w:pStyle w:val="5E-TABLECELL"/>
                                  </w:pPr>
                                  <w:r w:rsidRPr="00D65FAF">
                                    <w:t>2nd</w:t>
                                  </w:r>
                                </w:p>
                              </w:tc>
                              <w:tc>
                                <w:tcPr>
                                  <w:tcW w:w="1080" w:type="dxa"/>
                                </w:tcPr>
                                <w:p w14:paraId="09EFB0B4" w14:textId="77777777" w:rsidR="009A38AE" w:rsidRPr="00D65FAF" w:rsidRDefault="009A38AE" w:rsidP="008A0536">
                                  <w:pPr>
                                    <w:pStyle w:val="5E-TABLECELL"/>
                                  </w:pPr>
                                  <w:r w:rsidRPr="00D65FAF">
                                    <w:t>+2</w:t>
                                  </w:r>
                                </w:p>
                              </w:tc>
                              <w:tc>
                                <w:tcPr>
                                  <w:tcW w:w="3150" w:type="dxa"/>
                                </w:tcPr>
                                <w:p w14:paraId="4B5A9EE4" w14:textId="77777777" w:rsidR="009A38AE" w:rsidRPr="00D65FAF" w:rsidRDefault="009A38AE" w:rsidP="008A0536">
                                  <w:pPr>
                                    <w:pStyle w:val="5E-TABLECELL"/>
                                  </w:pPr>
                                  <w:r w:rsidRPr="00D65FAF">
                                    <w:t>Wild Shape, Druid Circle</w:t>
                                  </w:r>
                                  <w:r>
                                    <w:t>, Wild Companion</w:t>
                                  </w:r>
                                </w:p>
                              </w:tc>
                              <w:tc>
                                <w:tcPr>
                                  <w:tcW w:w="842" w:type="dxa"/>
                                </w:tcPr>
                                <w:p w14:paraId="6E8E5ED3" w14:textId="77777777" w:rsidR="009A38AE" w:rsidRPr="00D65FAF" w:rsidRDefault="009A38AE" w:rsidP="008A0536">
                                  <w:pPr>
                                    <w:pStyle w:val="5E-TABLECELL"/>
                                  </w:pPr>
                                  <w:r w:rsidRPr="00D65FAF">
                                    <w:t>2</w:t>
                                  </w:r>
                                </w:p>
                              </w:tc>
                              <w:tc>
                                <w:tcPr>
                                  <w:tcW w:w="483" w:type="dxa"/>
                                </w:tcPr>
                                <w:p w14:paraId="66D8C839" w14:textId="77777777" w:rsidR="009A38AE" w:rsidRPr="00D65FAF" w:rsidRDefault="009A38AE" w:rsidP="008A0536">
                                  <w:pPr>
                                    <w:pStyle w:val="5E-TABLECELL"/>
                                  </w:pPr>
                                  <w:r w:rsidRPr="00D65FAF">
                                    <w:t>3</w:t>
                                  </w:r>
                                </w:p>
                              </w:tc>
                              <w:tc>
                                <w:tcPr>
                                  <w:tcW w:w="483" w:type="dxa"/>
                                </w:tcPr>
                                <w:p w14:paraId="2586316A" w14:textId="77777777" w:rsidR="009A38AE" w:rsidRPr="00D65FAF" w:rsidRDefault="009A38AE" w:rsidP="008A0536">
                                  <w:pPr>
                                    <w:pStyle w:val="5E-TABLECELL"/>
                                  </w:pPr>
                                  <w:r>
                                    <w:t>—</w:t>
                                  </w:r>
                                </w:p>
                              </w:tc>
                              <w:tc>
                                <w:tcPr>
                                  <w:tcW w:w="483" w:type="dxa"/>
                                </w:tcPr>
                                <w:p w14:paraId="282268E8" w14:textId="77777777" w:rsidR="009A38AE" w:rsidRPr="00D65FAF" w:rsidRDefault="009A38AE" w:rsidP="008A0536">
                                  <w:pPr>
                                    <w:pStyle w:val="5E-TABLECELL"/>
                                  </w:pPr>
                                  <w:r>
                                    <w:t>—</w:t>
                                  </w:r>
                                </w:p>
                              </w:tc>
                              <w:tc>
                                <w:tcPr>
                                  <w:tcW w:w="483" w:type="dxa"/>
                                </w:tcPr>
                                <w:p w14:paraId="4B1F4500" w14:textId="77777777" w:rsidR="009A38AE" w:rsidRPr="00D65FAF" w:rsidRDefault="009A38AE" w:rsidP="008A0536">
                                  <w:pPr>
                                    <w:pStyle w:val="5E-TABLECELL"/>
                                  </w:pPr>
                                  <w:r>
                                    <w:t>—</w:t>
                                  </w:r>
                                </w:p>
                              </w:tc>
                              <w:tc>
                                <w:tcPr>
                                  <w:tcW w:w="483" w:type="dxa"/>
                                </w:tcPr>
                                <w:p w14:paraId="09A6FE19" w14:textId="77777777" w:rsidR="009A38AE" w:rsidRPr="00D65FAF" w:rsidRDefault="009A38AE" w:rsidP="008A0536">
                                  <w:pPr>
                                    <w:pStyle w:val="5E-TABLECELL"/>
                                  </w:pPr>
                                  <w:r>
                                    <w:t>—</w:t>
                                  </w:r>
                                </w:p>
                              </w:tc>
                              <w:tc>
                                <w:tcPr>
                                  <w:tcW w:w="483" w:type="dxa"/>
                                </w:tcPr>
                                <w:p w14:paraId="666ECA8A" w14:textId="77777777" w:rsidR="009A38AE" w:rsidRPr="00D65FAF" w:rsidRDefault="009A38AE" w:rsidP="008A0536">
                                  <w:pPr>
                                    <w:pStyle w:val="5E-TABLECELL"/>
                                  </w:pPr>
                                  <w:r>
                                    <w:t>—</w:t>
                                  </w:r>
                                </w:p>
                              </w:tc>
                              <w:tc>
                                <w:tcPr>
                                  <w:tcW w:w="483" w:type="dxa"/>
                                </w:tcPr>
                                <w:p w14:paraId="435CF895" w14:textId="77777777" w:rsidR="009A38AE" w:rsidRPr="00D65FAF" w:rsidRDefault="009A38AE" w:rsidP="008A0536">
                                  <w:pPr>
                                    <w:pStyle w:val="5E-TABLECELL"/>
                                  </w:pPr>
                                  <w:r>
                                    <w:t>—</w:t>
                                  </w:r>
                                </w:p>
                              </w:tc>
                              <w:tc>
                                <w:tcPr>
                                  <w:tcW w:w="483" w:type="dxa"/>
                                </w:tcPr>
                                <w:p w14:paraId="60B94DE9" w14:textId="77777777" w:rsidR="009A38AE" w:rsidRPr="00D65FAF" w:rsidRDefault="009A38AE" w:rsidP="008A0536">
                                  <w:pPr>
                                    <w:pStyle w:val="5E-TABLECELL"/>
                                  </w:pPr>
                                  <w:r>
                                    <w:t>—</w:t>
                                  </w:r>
                                </w:p>
                              </w:tc>
                              <w:tc>
                                <w:tcPr>
                                  <w:tcW w:w="424" w:type="dxa"/>
                                </w:tcPr>
                                <w:p w14:paraId="3FEEBF0F" w14:textId="77777777" w:rsidR="009A38AE" w:rsidRPr="00D65FAF" w:rsidRDefault="009A38AE" w:rsidP="008A0536">
                                  <w:pPr>
                                    <w:pStyle w:val="5E-TABLECELL"/>
                                  </w:pPr>
                                  <w:r>
                                    <w:t>—</w:t>
                                  </w:r>
                                </w:p>
                              </w:tc>
                            </w:tr>
                            <w:tr w:rsidR="009A38AE" w:rsidRPr="00D65FAF" w14:paraId="48B32425"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21768EF0" w14:textId="77777777" w:rsidR="009A38AE" w:rsidRPr="00D65FAF" w:rsidRDefault="009A38AE" w:rsidP="008A0536">
                                  <w:pPr>
                                    <w:pStyle w:val="5E-TABLECELL"/>
                                  </w:pPr>
                                  <w:r w:rsidRPr="00D65FAF">
                                    <w:t>3</w:t>
                                  </w:r>
                                  <w:r>
                                    <w:t>r</w:t>
                                  </w:r>
                                  <w:r w:rsidRPr="00D65FAF">
                                    <w:t>d</w:t>
                                  </w:r>
                                </w:p>
                              </w:tc>
                              <w:tc>
                                <w:tcPr>
                                  <w:tcW w:w="1080" w:type="dxa"/>
                                </w:tcPr>
                                <w:p w14:paraId="5C566347" w14:textId="77777777" w:rsidR="009A38AE" w:rsidRDefault="009A38AE" w:rsidP="008A0536">
                                  <w:pPr>
                                    <w:pStyle w:val="5E-TABLECELL"/>
                                  </w:pPr>
                                  <w:r w:rsidRPr="00D65FAF">
                                    <w:t>+2</w:t>
                                  </w:r>
                                </w:p>
                              </w:tc>
                              <w:tc>
                                <w:tcPr>
                                  <w:tcW w:w="3150" w:type="dxa"/>
                                </w:tcPr>
                                <w:p w14:paraId="792B8FAE" w14:textId="77777777" w:rsidR="009A38AE" w:rsidRPr="00D65FAF" w:rsidRDefault="009A38AE" w:rsidP="008A0536">
                                  <w:pPr>
                                    <w:pStyle w:val="5E-TABLECELL"/>
                                  </w:pPr>
                                  <w:r>
                                    <w:t>—</w:t>
                                  </w:r>
                                </w:p>
                              </w:tc>
                              <w:tc>
                                <w:tcPr>
                                  <w:tcW w:w="842" w:type="dxa"/>
                                </w:tcPr>
                                <w:p w14:paraId="1733EDD7" w14:textId="77777777" w:rsidR="009A38AE" w:rsidRPr="00D65FAF" w:rsidRDefault="009A38AE" w:rsidP="008A0536">
                                  <w:pPr>
                                    <w:pStyle w:val="5E-TABLECELL"/>
                                  </w:pPr>
                                  <w:r w:rsidRPr="00D65FAF">
                                    <w:t>2</w:t>
                                  </w:r>
                                </w:p>
                              </w:tc>
                              <w:tc>
                                <w:tcPr>
                                  <w:tcW w:w="483" w:type="dxa"/>
                                </w:tcPr>
                                <w:p w14:paraId="3E380CAD" w14:textId="77777777" w:rsidR="009A38AE" w:rsidRPr="00D65FAF" w:rsidRDefault="009A38AE" w:rsidP="008A0536">
                                  <w:pPr>
                                    <w:pStyle w:val="5E-TABLECELL"/>
                                  </w:pPr>
                                  <w:r w:rsidRPr="00D65FAF">
                                    <w:t>4</w:t>
                                  </w:r>
                                </w:p>
                              </w:tc>
                              <w:tc>
                                <w:tcPr>
                                  <w:tcW w:w="483" w:type="dxa"/>
                                </w:tcPr>
                                <w:p w14:paraId="074B0BD6" w14:textId="77777777" w:rsidR="009A38AE" w:rsidRPr="00D65FAF" w:rsidRDefault="009A38AE" w:rsidP="008A0536">
                                  <w:pPr>
                                    <w:pStyle w:val="5E-TABLECELL"/>
                                  </w:pPr>
                                  <w:r w:rsidRPr="00D65FAF">
                                    <w:t>2</w:t>
                                  </w:r>
                                </w:p>
                              </w:tc>
                              <w:tc>
                                <w:tcPr>
                                  <w:tcW w:w="483" w:type="dxa"/>
                                </w:tcPr>
                                <w:p w14:paraId="6511D30D" w14:textId="77777777" w:rsidR="009A38AE" w:rsidRPr="00D65FAF" w:rsidRDefault="009A38AE" w:rsidP="008A0536">
                                  <w:pPr>
                                    <w:pStyle w:val="5E-TABLECELL"/>
                                  </w:pPr>
                                  <w:r>
                                    <w:t>—</w:t>
                                  </w:r>
                                </w:p>
                              </w:tc>
                              <w:tc>
                                <w:tcPr>
                                  <w:tcW w:w="483" w:type="dxa"/>
                                </w:tcPr>
                                <w:p w14:paraId="77DA9068" w14:textId="77777777" w:rsidR="009A38AE" w:rsidRPr="00D65FAF" w:rsidRDefault="009A38AE" w:rsidP="008A0536">
                                  <w:pPr>
                                    <w:pStyle w:val="5E-TABLECELL"/>
                                  </w:pPr>
                                  <w:r>
                                    <w:t>—</w:t>
                                  </w:r>
                                </w:p>
                              </w:tc>
                              <w:tc>
                                <w:tcPr>
                                  <w:tcW w:w="483" w:type="dxa"/>
                                </w:tcPr>
                                <w:p w14:paraId="16E2DB32" w14:textId="77777777" w:rsidR="009A38AE" w:rsidRPr="00D65FAF" w:rsidRDefault="009A38AE" w:rsidP="008A0536">
                                  <w:pPr>
                                    <w:pStyle w:val="5E-TABLECELL"/>
                                  </w:pPr>
                                  <w:r>
                                    <w:t>—</w:t>
                                  </w:r>
                                </w:p>
                              </w:tc>
                              <w:tc>
                                <w:tcPr>
                                  <w:tcW w:w="483" w:type="dxa"/>
                                </w:tcPr>
                                <w:p w14:paraId="17FFD8EB" w14:textId="77777777" w:rsidR="009A38AE" w:rsidRPr="00D65FAF" w:rsidRDefault="009A38AE" w:rsidP="008A0536">
                                  <w:pPr>
                                    <w:pStyle w:val="5E-TABLECELL"/>
                                  </w:pPr>
                                  <w:r>
                                    <w:t>—</w:t>
                                  </w:r>
                                </w:p>
                              </w:tc>
                              <w:tc>
                                <w:tcPr>
                                  <w:tcW w:w="483" w:type="dxa"/>
                                </w:tcPr>
                                <w:p w14:paraId="4D317B59" w14:textId="77777777" w:rsidR="009A38AE" w:rsidRPr="00D65FAF" w:rsidRDefault="009A38AE" w:rsidP="008A0536">
                                  <w:pPr>
                                    <w:pStyle w:val="5E-TABLECELL"/>
                                  </w:pPr>
                                  <w:r>
                                    <w:t>—</w:t>
                                  </w:r>
                                </w:p>
                              </w:tc>
                              <w:tc>
                                <w:tcPr>
                                  <w:tcW w:w="483" w:type="dxa"/>
                                </w:tcPr>
                                <w:p w14:paraId="7E55E636" w14:textId="77777777" w:rsidR="009A38AE" w:rsidRPr="00D65FAF" w:rsidRDefault="009A38AE" w:rsidP="008A0536">
                                  <w:pPr>
                                    <w:pStyle w:val="5E-TABLECELL"/>
                                  </w:pPr>
                                  <w:r>
                                    <w:t>—</w:t>
                                  </w:r>
                                </w:p>
                              </w:tc>
                              <w:tc>
                                <w:tcPr>
                                  <w:tcW w:w="424" w:type="dxa"/>
                                </w:tcPr>
                                <w:p w14:paraId="406DA080" w14:textId="77777777" w:rsidR="009A38AE" w:rsidRPr="00D65FAF" w:rsidRDefault="009A38AE" w:rsidP="008A0536">
                                  <w:pPr>
                                    <w:pStyle w:val="5E-TABLECELL"/>
                                  </w:pPr>
                                  <w:r>
                                    <w:t>—</w:t>
                                  </w:r>
                                </w:p>
                              </w:tc>
                            </w:tr>
                            <w:tr w:rsidR="009A38AE" w:rsidRPr="00D65FAF" w14:paraId="27190478"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1B7E6A86" w14:textId="77777777" w:rsidR="009A38AE" w:rsidRPr="00D65FAF" w:rsidRDefault="009A38AE" w:rsidP="008A0536">
                                  <w:pPr>
                                    <w:pStyle w:val="5E-TABLECELL"/>
                                  </w:pPr>
                                  <w:r w:rsidRPr="00D65FAF">
                                    <w:t>4th</w:t>
                                  </w:r>
                                </w:p>
                              </w:tc>
                              <w:tc>
                                <w:tcPr>
                                  <w:tcW w:w="1080" w:type="dxa"/>
                                </w:tcPr>
                                <w:p w14:paraId="5BC94A4E" w14:textId="77777777" w:rsidR="009A38AE" w:rsidRPr="00D65FAF" w:rsidRDefault="009A38AE" w:rsidP="008A0536">
                                  <w:pPr>
                                    <w:pStyle w:val="5E-TABLECELL"/>
                                  </w:pPr>
                                  <w:r w:rsidRPr="00D65FAF">
                                    <w:t>+2</w:t>
                                  </w:r>
                                </w:p>
                              </w:tc>
                              <w:tc>
                                <w:tcPr>
                                  <w:tcW w:w="3150" w:type="dxa"/>
                                </w:tcPr>
                                <w:p w14:paraId="543471F2" w14:textId="77777777" w:rsidR="009A38AE" w:rsidRDefault="009A38AE" w:rsidP="008A0536">
                                  <w:pPr>
                                    <w:pStyle w:val="5E-TABLECELL"/>
                                  </w:pPr>
                                  <w:r w:rsidRPr="00D65FAF">
                                    <w:t>Wild Shape Improvement,</w:t>
                                  </w:r>
                                </w:p>
                                <w:p w14:paraId="7B04220F" w14:textId="77777777" w:rsidR="009A38AE" w:rsidRPr="00D65FAF" w:rsidRDefault="009A38AE" w:rsidP="008A0536">
                                  <w:pPr>
                                    <w:pStyle w:val="5E-TABLECELL"/>
                                  </w:pPr>
                                  <w:r>
                                    <w:t>Feat</w:t>
                                  </w:r>
                                </w:p>
                              </w:tc>
                              <w:tc>
                                <w:tcPr>
                                  <w:tcW w:w="842" w:type="dxa"/>
                                </w:tcPr>
                                <w:p w14:paraId="689B8EC9" w14:textId="77777777" w:rsidR="009A38AE" w:rsidRPr="00D65FAF" w:rsidRDefault="009A38AE" w:rsidP="008A0536">
                                  <w:pPr>
                                    <w:pStyle w:val="5E-TABLECELL"/>
                                  </w:pPr>
                                  <w:r w:rsidRPr="00D65FAF">
                                    <w:t>3</w:t>
                                  </w:r>
                                </w:p>
                              </w:tc>
                              <w:tc>
                                <w:tcPr>
                                  <w:tcW w:w="483" w:type="dxa"/>
                                </w:tcPr>
                                <w:p w14:paraId="32C1A03E" w14:textId="77777777" w:rsidR="009A38AE" w:rsidRPr="00D65FAF" w:rsidRDefault="009A38AE" w:rsidP="008A0536">
                                  <w:pPr>
                                    <w:pStyle w:val="5E-TABLECELL"/>
                                  </w:pPr>
                                  <w:r w:rsidRPr="00D65FAF">
                                    <w:t>4</w:t>
                                  </w:r>
                                </w:p>
                              </w:tc>
                              <w:tc>
                                <w:tcPr>
                                  <w:tcW w:w="483" w:type="dxa"/>
                                </w:tcPr>
                                <w:p w14:paraId="492D4197" w14:textId="77777777" w:rsidR="009A38AE" w:rsidRPr="00D65FAF" w:rsidRDefault="009A38AE" w:rsidP="008A0536">
                                  <w:pPr>
                                    <w:pStyle w:val="5E-TABLECELL"/>
                                  </w:pPr>
                                  <w:r w:rsidRPr="00D65FAF">
                                    <w:t>3</w:t>
                                  </w:r>
                                </w:p>
                              </w:tc>
                              <w:tc>
                                <w:tcPr>
                                  <w:tcW w:w="483" w:type="dxa"/>
                                </w:tcPr>
                                <w:p w14:paraId="683A1A3D" w14:textId="77777777" w:rsidR="009A38AE" w:rsidRPr="00D65FAF" w:rsidRDefault="009A38AE" w:rsidP="008A0536">
                                  <w:pPr>
                                    <w:pStyle w:val="5E-TABLECELL"/>
                                  </w:pPr>
                                  <w:r>
                                    <w:t>—</w:t>
                                  </w:r>
                                </w:p>
                              </w:tc>
                              <w:tc>
                                <w:tcPr>
                                  <w:tcW w:w="483" w:type="dxa"/>
                                </w:tcPr>
                                <w:p w14:paraId="180D94F1" w14:textId="77777777" w:rsidR="009A38AE" w:rsidRPr="00D65FAF" w:rsidRDefault="009A38AE" w:rsidP="008A0536">
                                  <w:pPr>
                                    <w:pStyle w:val="5E-TABLECELL"/>
                                  </w:pPr>
                                  <w:r>
                                    <w:t>—</w:t>
                                  </w:r>
                                </w:p>
                              </w:tc>
                              <w:tc>
                                <w:tcPr>
                                  <w:tcW w:w="483" w:type="dxa"/>
                                </w:tcPr>
                                <w:p w14:paraId="5C17A1EA" w14:textId="77777777" w:rsidR="009A38AE" w:rsidRPr="00D65FAF" w:rsidRDefault="009A38AE" w:rsidP="008A0536">
                                  <w:pPr>
                                    <w:pStyle w:val="5E-TABLECELL"/>
                                  </w:pPr>
                                  <w:r>
                                    <w:t>—</w:t>
                                  </w:r>
                                </w:p>
                              </w:tc>
                              <w:tc>
                                <w:tcPr>
                                  <w:tcW w:w="483" w:type="dxa"/>
                                </w:tcPr>
                                <w:p w14:paraId="11AB68F9" w14:textId="77777777" w:rsidR="009A38AE" w:rsidRPr="00D65FAF" w:rsidRDefault="009A38AE" w:rsidP="008A0536">
                                  <w:pPr>
                                    <w:pStyle w:val="5E-TABLECELL"/>
                                  </w:pPr>
                                  <w:r>
                                    <w:t>—</w:t>
                                  </w:r>
                                </w:p>
                              </w:tc>
                              <w:tc>
                                <w:tcPr>
                                  <w:tcW w:w="483" w:type="dxa"/>
                                </w:tcPr>
                                <w:p w14:paraId="77E6DF90" w14:textId="77777777" w:rsidR="009A38AE" w:rsidRPr="00D65FAF" w:rsidRDefault="009A38AE" w:rsidP="008A0536">
                                  <w:pPr>
                                    <w:pStyle w:val="5E-TABLECELL"/>
                                  </w:pPr>
                                  <w:r>
                                    <w:t>—</w:t>
                                  </w:r>
                                </w:p>
                              </w:tc>
                              <w:tc>
                                <w:tcPr>
                                  <w:tcW w:w="483" w:type="dxa"/>
                                </w:tcPr>
                                <w:p w14:paraId="6F1B7F9C" w14:textId="77777777" w:rsidR="009A38AE" w:rsidRPr="00D65FAF" w:rsidRDefault="009A38AE" w:rsidP="008A0536">
                                  <w:pPr>
                                    <w:pStyle w:val="5E-TABLECELL"/>
                                  </w:pPr>
                                  <w:r>
                                    <w:t>—</w:t>
                                  </w:r>
                                </w:p>
                              </w:tc>
                              <w:tc>
                                <w:tcPr>
                                  <w:tcW w:w="424" w:type="dxa"/>
                                </w:tcPr>
                                <w:p w14:paraId="0CFB7DE2" w14:textId="77777777" w:rsidR="009A38AE" w:rsidRPr="00D65FAF" w:rsidRDefault="009A38AE" w:rsidP="008A0536">
                                  <w:pPr>
                                    <w:pStyle w:val="5E-TABLECELL"/>
                                  </w:pPr>
                                  <w:r>
                                    <w:t>—</w:t>
                                  </w:r>
                                </w:p>
                              </w:tc>
                            </w:tr>
                            <w:tr w:rsidR="009A38AE" w:rsidRPr="00D65FAF" w14:paraId="2B68AE6E"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05CD405F" w14:textId="77777777" w:rsidR="009A38AE" w:rsidRPr="00D65FAF" w:rsidRDefault="009A38AE" w:rsidP="008A0536">
                                  <w:pPr>
                                    <w:pStyle w:val="5E-TABLECELL"/>
                                  </w:pPr>
                                  <w:r w:rsidRPr="00D65FAF">
                                    <w:t>5th</w:t>
                                  </w:r>
                                </w:p>
                              </w:tc>
                              <w:tc>
                                <w:tcPr>
                                  <w:tcW w:w="1080" w:type="dxa"/>
                                </w:tcPr>
                                <w:p w14:paraId="2E2B28A5" w14:textId="77777777" w:rsidR="009A38AE" w:rsidRDefault="009A38AE" w:rsidP="008A0536">
                                  <w:pPr>
                                    <w:pStyle w:val="5E-TABLECELL"/>
                                  </w:pPr>
                                  <w:r w:rsidRPr="00D65FAF">
                                    <w:t>+3</w:t>
                                  </w:r>
                                </w:p>
                              </w:tc>
                              <w:tc>
                                <w:tcPr>
                                  <w:tcW w:w="3150" w:type="dxa"/>
                                </w:tcPr>
                                <w:p w14:paraId="48C31B41" w14:textId="77777777" w:rsidR="009A38AE" w:rsidRPr="00D65FAF" w:rsidRDefault="009A38AE" w:rsidP="008A0536">
                                  <w:pPr>
                                    <w:pStyle w:val="5E-TABLECELL"/>
                                  </w:pPr>
                                  <w:r>
                                    <w:t>—</w:t>
                                  </w:r>
                                </w:p>
                              </w:tc>
                              <w:tc>
                                <w:tcPr>
                                  <w:tcW w:w="842" w:type="dxa"/>
                                </w:tcPr>
                                <w:p w14:paraId="7FF97A3B" w14:textId="77777777" w:rsidR="009A38AE" w:rsidRPr="00D65FAF" w:rsidRDefault="009A38AE" w:rsidP="008A0536">
                                  <w:pPr>
                                    <w:pStyle w:val="5E-TABLECELL"/>
                                  </w:pPr>
                                  <w:r w:rsidRPr="00D65FAF">
                                    <w:t>3</w:t>
                                  </w:r>
                                </w:p>
                              </w:tc>
                              <w:tc>
                                <w:tcPr>
                                  <w:tcW w:w="483" w:type="dxa"/>
                                </w:tcPr>
                                <w:p w14:paraId="20D31FAC" w14:textId="77777777" w:rsidR="009A38AE" w:rsidRPr="00D65FAF" w:rsidRDefault="009A38AE" w:rsidP="008A0536">
                                  <w:pPr>
                                    <w:pStyle w:val="5E-TABLECELL"/>
                                  </w:pPr>
                                  <w:r w:rsidRPr="00D65FAF">
                                    <w:t>4</w:t>
                                  </w:r>
                                </w:p>
                              </w:tc>
                              <w:tc>
                                <w:tcPr>
                                  <w:tcW w:w="483" w:type="dxa"/>
                                </w:tcPr>
                                <w:p w14:paraId="5E72D53C" w14:textId="77777777" w:rsidR="009A38AE" w:rsidRPr="00D65FAF" w:rsidRDefault="009A38AE" w:rsidP="008A0536">
                                  <w:pPr>
                                    <w:pStyle w:val="5E-TABLECELL"/>
                                  </w:pPr>
                                  <w:r w:rsidRPr="00D65FAF">
                                    <w:t>3</w:t>
                                  </w:r>
                                </w:p>
                              </w:tc>
                              <w:tc>
                                <w:tcPr>
                                  <w:tcW w:w="483" w:type="dxa"/>
                                </w:tcPr>
                                <w:p w14:paraId="766B5122" w14:textId="77777777" w:rsidR="009A38AE" w:rsidRPr="00D65FAF" w:rsidRDefault="009A38AE" w:rsidP="008A0536">
                                  <w:pPr>
                                    <w:pStyle w:val="5E-TABLECELL"/>
                                  </w:pPr>
                                  <w:r w:rsidRPr="00D65FAF">
                                    <w:t>2</w:t>
                                  </w:r>
                                </w:p>
                              </w:tc>
                              <w:tc>
                                <w:tcPr>
                                  <w:tcW w:w="483" w:type="dxa"/>
                                </w:tcPr>
                                <w:p w14:paraId="0E148C9A" w14:textId="77777777" w:rsidR="009A38AE" w:rsidRPr="00D65FAF" w:rsidRDefault="009A38AE" w:rsidP="008A0536">
                                  <w:pPr>
                                    <w:pStyle w:val="5E-TABLECELL"/>
                                  </w:pPr>
                                  <w:r>
                                    <w:t>—</w:t>
                                  </w:r>
                                </w:p>
                              </w:tc>
                              <w:tc>
                                <w:tcPr>
                                  <w:tcW w:w="483" w:type="dxa"/>
                                </w:tcPr>
                                <w:p w14:paraId="45629E2D" w14:textId="77777777" w:rsidR="009A38AE" w:rsidRPr="00D65FAF" w:rsidRDefault="009A38AE" w:rsidP="008A0536">
                                  <w:pPr>
                                    <w:pStyle w:val="5E-TABLECELL"/>
                                  </w:pPr>
                                  <w:r>
                                    <w:t>—</w:t>
                                  </w:r>
                                </w:p>
                              </w:tc>
                              <w:tc>
                                <w:tcPr>
                                  <w:tcW w:w="483" w:type="dxa"/>
                                </w:tcPr>
                                <w:p w14:paraId="735B00F5" w14:textId="77777777" w:rsidR="009A38AE" w:rsidRPr="00D65FAF" w:rsidRDefault="009A38AE" w:rsidP="008A0536">
                                  <w:pPr>
                                    <w:pStyle w:val="5E-TABLECELL"/>
                                  </w:pPr>
                                  <w:r>
                                    <w:t>—</w:t>
                                  </w:r>
                                </w:p>
                              </w:tc>
                              <w:tc>
                                <w:tcPr>
                                  <w:tcW w:w="483" w:type="dxa"/>
                                </w:tcPr>
                                <w:p w14:paraId="0540A454" w14:textId="77777777" w:rsidR="009A38AE" w:rsidRPr="00D65FAF" w:rsidRDefault="009A38AE" w:rsidP="008A0536">
                                  <w:pPr>
                                    <w:pStyle w:val="5E-TABLECELL"/>
                                  </w:pPr>
                                  <w:r>
                                    <w:t>—</w:t>
                                  </w:r>
                                </w:p>
                              </w:tc>
                              <w:tc>
                                <w:tcPr>
                                  <w:tcW w:w="483" w:type="dxa"/>
                                </w:tcPr>
                                <w:p w14:paraId="1BECDE98" w14:textId="77777777" w:rsidR="009A38AE" w:rsidRPr="00D65FAF" w:rsidRDefault="009A38AE" w:rsidP="008A0536">
                                  <w:pPr>
                                    <w:pStyle w:val="5E-TABLECELL"/>
                                  </w:pPr>
                                  <w:r>
                                    <w:t>—</w:t>
                                  </w:r>
                                </w:p>
                              </w:tc>
                              <w:tc>
                                <w:tcPr>
                                  <w:tcW w:w="424" w:type="dxa"/>
                                </w:tcPr>
                                <w:p w14:paraId="692429E9" w14:textId="77777777" w:rsidR="009A38AE" w:rsidRPr="00D65FAF" w:rsidRDefault="009A38AE" w:rsidP="008A0536">
                                  <w:pPr>
                                    <w:pStyle w:val="5E-TABLECELL"/>
                                  </w:pPr>
                                  <w:r>
                                    <w:t>—</w:t>
                                  </w:r>
                                </w:p>
                              </w:tc>
                            </w:tr>
                            <w:tr w:rsidR="009A38AE" w:rsidRPr="00D65FAF" w14:paraId="15252A53"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9F8832E" w14:textId="77777777" w:rsidR="009A38AE" w:rsidRPr="00D65FAF" w:rsidRDefault="009A38AE" w:rsidP="008A0536">
                                  <w:pPr>
                                    <w:pStyle w:val="5E-TABLECELL"/>
                                  </w:pPr>
                                  <w:r w:rsidRPr="00D65FAF">
                                    <w:t>6th</w:t>
                                  </w:r>
                                </w:p>
                              </w:tc>
                              <w:tc>
                                <w:tcPr>
                                  <w:tcW w:w="1080" w:type="dxa"/>
                                </w:tcPr>
                                <w:p w14:paraId="7DCD7803" w14:textId="77777777" w:rsidR="009A38AE" w:rsidRPr="00D65FAF" w:rsidRDefault="009A38AE" w:rsidP="008A0536">
                                  <w:pPr>
                                    <w:pStyle w:val="5E-TABLECELL"/>
                                  </w:pPr>
                                  <w:r w:rsidRPr="00D65FAF">
                                    <w:t>+3</w:t>
                                  </w:r>
                                </w:p>
                              </w:tc>
                              <w:tc>
                                <w:tcPr>
                                  <w:tcW w:w="3150" w:type="dxa"/>
                                </w:tcPr>
                                <w:p w14:paraId="4E821867" w14:textId="77777777" w:rsidR="009A38AE" w:rsidRPr="00D65FAF" w:rsidRDefault="009A38AE" w:rsidP="008A0536">
                                  <w:pPr>
                                    <w:pStyle w:val="5E-TABLECELL"/>
                                  </w:pPr>
                                  <w:r w:rsidRPr="00D65FAF">
                                    <w:t>Druid Circle feature</w:t>
                                  </w:r>
                                </w:p>
                              </w:tc>
                              <w:tc>
                                <w:tcPr>
                                  <w:tcW w:w="842" w:type="dxa"/>
                                </w:tcPr>
                                <w:p w14:paraId="6FEF176F" w14:textId="77777777" w:rsidR="009A38AE" w:rsidRPr="00D65FAF" w:rsidRDefault="009A38AE" w:rsidP="008A0536">
                                  <w:pPr>
                                    <w:pStyle w:val="5E-TABLECELL"/>
                                  </w:pPr>
                                  <w:r w:rsidRPr="00D65FAF">
                                    <w:t>3</w:t>
                                  </w:r>
                                </w:p>
                              </w:tc>
                              <w:tc>
                                <w:tcPr>
                                  <w:tcW w:w="483" w:type="dxa"/>
                                </w:tcPr>
                                <w:p w14:paraId="4262EC5E" w14:textId="77777777" w:rsidR="009A38AE" w:rsidRPr="00D65FAF" w:rsidRDefault="009A38AE" w:rsidP="008A0536">
                                  <w:pPr>
                                    <w:pStyle w:val="5E-TABLECELL"/>
                                  </w:pPr>
                                  <w:r w:rsidRPr="00D65FAF">
                                    <w:t>4</w:t>
                                  </w:r>
                                </w:p>
                              </w:tc>
                              <w:tc>
                                <w:tcPr>
                                  <w:tcW w:w="483" w:type="dxa"/>
                                </w:tcPr>
                                <w:p w14:paraId="6812B37A" w14:textId="77777777" w:rsidR="009A38AE" w:rsidRPr="00D65FAF" w:rsidRDefault="009A38AE" w:rsidP="008A0536">
                                  <w:pPr>
                                    <w:pStyle w:val="5E-TABLECELL"/>
                                  </w:pPr>
                                  <w:r w:rsidRPr="00D65FAF">
                                    <w:t>3</w:t>
                                  </w:r>
                                </w:p>
                              </w:tc>
                              <w:tc>
                                <w:tcPr>
                                  <w:tcW w:w="483" w:type="dxa"/>
                                </w:tcPr>
                                <w:p w14:paraId="307C4DA7" w14:textId="77777777" w:rsidR="009A38AE" w:rsidRPr="00D65FAF" w:rsidRDefault="009A38AE" w:rsidP="008A0536">
                                  <w:pPr>
                                    <w:pStyle w:val="5E-TABLECELL"/>
                                  </w:pPr>
                                  <w:r w:rsidRPr="00D65FAF">
                                    <w:t>3</w:t>
                                  </w:r>
                                </w:p>
                              </w:tc>
                              <w:tc>
                                <w:tcPr>
                                  <w:tcW w:w="483" w:type="dxa"/>
                                </w:tcPr>
                                <w:p w14:paraId="2BBBBC96" w14:textId="77777777" w:rsidR="009A38AE" w:rsidRPr="00D65FAF" w:rsidRDefault="009A38AE" w:rsidP="008A0536">
                                  <w:pPr>
                                    <w:pStyle w:val="5E-TABLECELL"/>
                                  </w:pPr>
                                  <w:r>
                                    <w:t>—</w:t>
                                  </w:r>
                                </w:p>
                              </w:tc>
                              <w:tc>
                                <w:tcPr>
                                  <w:tcW w:w="483" w:type="dxa"/>
                                </w:tcPr>
                                <w:p w14:paraId="5C3E93D1" w14:textId="77777777" w:rsidR="009A38AE" w:rsidRPr="00D65FAF" w:rsidRDefault="009A38AE" w:rsidP="008A0536">
                                  <w:pPr>
                                    <w:pStyle w:val="5E-TABLECELL"/>
                                  </w:pPr>
                                  <w:r>
                                    <w:t>—</w:t>
                                  </w:r>
                                </w:p>
                              </w:tc>
                              <w:tc>
                                <w:tcPr>
                                  <w:tcW w:w="483" w:type="dxa"/>
                                </w:tcPr>
                                <w:p w14:paraId="67B9A425" w14:textId="77777777" w:rsidR="009A38AE" w:rsidRPr="00D65FAF" w:rsidRDefault="009A38AE" w:rsidP="008A0536">
                                  <w:pPr>
                                    <w:pStyle w:val="5E-TABLECELL"/>
                                  </w:pPr>
                                  <w:r>
                                    <w:t>—</w:t>
                                  </w:r>
                                </w:p>
                              </w:tc>
                              <w:tc>
                                <w:tcPr>
                                  <w:tcW w:w="483" w:type="dxa"/>
                                </w:tcPr>
                                <w:p w14:paraId="57DB1CDF" w14:textId="77777777" w:rsidR="009A38AE" w:rsidRPr="00D65FAF" w:rsidRDefault="009A38AE" w:rsidP="008A0536">
                                  <w:pPr>
                                    <w:pStyle w:val="5E-TABLECELL"/>
                                  </w:pPr>
                                  <w:r>
                                    <w:t>—</w:t>
                                  </w:r>
                                </w:p>
                              </w:tc>
                              <w:tc>
                                <w:tcPr>
                                  <w:tcW w:w="483" w:type="dxa"/>
                                </w:tcPr>
                                <w:p w14:paraId="0BEF7367" w14:textId="77777777" w:rsidR="009A38AE" w:rsidRPr="00D65FAF" w:rsidRDefault="009A38AE" w:rsidP="008A0536">
                                  <w:pPr>
                                    <w:pStyle w:val="5E-TABLECELL"/>
                                  </w:pPr>
                                  <w:r>
                                    <w:t>—</w:t>
                                  </w:r>
                                </w:p>
                              </w:tc>
                              <w:tc>
                                <w:tcPr>
                                  <w:tcW w:w="424" w:type="dxa"/>
                                </w:tcPr>
                                <w:p w14:paraId="7C2AE877" w14:textId="77777777" w:rsidR="009A38AE" w:rsidRPr="00D65FAF" w:rsidRDefault="009A38AE" w:rsidP="008A0536">
                                  <w:pPr>
                                    <w:pStyle w:val="5E-TABLECELL"/>
                                  </w:pPr>
                                  <w:r>
                                    <w:t>—</w:t>
                                  </w:r>
                                </w:p>
                              </w:tc>
                            </w:tr>
                            <w:tr w:rsidR="009A38AE" w:rsidRPr="00D65FAF" w14:paraId="508DD35C"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4DD566D4" w14:textId="77777777" w:rsidR="009A38AE" w:rsidRPr="00D65FAF" w:rsidRDefault="009A38AE" w:rsidP="008A0536">
                                  <w:pPr>
                                    <w:pStyle w:val="5E-TABLECELL"/>
                                  </w:pPr>
                                  <w:r w:rsidRPr="00D65FAF">
                                    <w:t>7th</w:t>
                                  </w:r>
                                </w:p>
                              </w:tc>
                              <w:tc>
                                <w:tcPr>
                                  <w:tcW w:w="1080" w:type="dxa"/>
                                </w:tcPr>
                                <w:p w14:paraId="0ED6A118" w14:textId="77777777" w:rsidR="009A38AE" w:rsidRDefault="009A38AE" w:rsidP="008A0536">
                                  <w:pPr>
                                    <w:pStyle w:val="5E-TABLECELL"/>
                                  </w:pPr>
                                  <w:r w:rsidRPr="00D65FAF">
                                    <w:t>+3</w:t>
                                  </w:r>
                                </w:p>
                              </w:tc>
                              <w:tc>
                                <w:tcPr>
                                  <w:tcW w:w="3150" w:type="dxa"/>
                                </w:tcPr>
                                <w:p w14:paraId="5AEED389" w14:textId="77777777" w:rsidR="009A38AE" w:rsidRPr="00D65FAF" w:rsidRDefault="009A38AE" w:rsidP="008A0536">
                                  <w:pPr>
                                    <w:pStyle w:val="5E-TABLECELL"/>
                                  </w:pPr>
                                  <w:r>
                                    <w:t>—</w:t>
                                  </w:r>
                                </w:p>
                              </w:tc>
                              <w:tc>
                                <w:tcPr>
                                  <w:tcW w:w="842" w:type="dxa"/>
                                </w:tcPr>
                                <w:p w14:paraId="173602FE" w14:textId="77777777" w:rsidR="009A38AE" w:rsidRPr="00D65FAF" w:rsidRDefault="009A38AE" w:rsidP="008A0536">
                                  <w:pPr>
                                    <w:pStyle w:val="5E-TABLECELL"/>
                                  </w:pPr>
                                  <w:r w:rsidRPr="00D65FAF">
                                    <w:t>3</w:t>
                                  </w:r>
                                </w:p>
                              </w:tc>
                              <w:tc>
                                <w:tcPr>
                                  <w:tcW w:w="483" w:type="dxa"/>
                                </w:tcPr>
                                <w:p w14:paraId="0E1D840C" w14:textId="77777777" w:rsidR="009A38AE" w:rsidRPr="00D65FAF" w:rsidRDefault="009A38AE" w:rsidP="008A0536">
                                  <w:pPr>
                                    <w:pStyle w:val="5E-TABLECELL"/>
                                  </w:pPr>
                                  <w:r w:rsidRPr="00D65FAF">
                                    <w:t>4</w:t>
                                  </w:r>
                                </w:p>
                              </w:tc>
                              <w:tc>
                                <w:tcPr>
                                  <w:tcW w:w="483" w:type="dxa"/>
                                </w:tcPr>
                                <w:p w14:paraId="1D5F7590" w14:textId="77777777" w:rsidR="009A38AE" w:rsidRPr="00D65FAF" w:rsidRDefault="009A38AE" w:rsidP="008A0536">
                                  <w:pPr>
                                    <w:pStyle w:val="5E-TABLECELL"/>
                                  </w:pPr>
                                  <w:r w:rsidRPr="00D65FAF">
                                    <w:t>3</w:t>
                                  </w:r>
                                </w:p>
                              </w:tc>
                              <w:tc>
                                <w:tcPr>
                                  <w:tcW w:w="483" w:type="dxa"/>
                                </w:tcPr>
                                <w:p w14:paraId="722DC770" w14:textId="77777777" w:rsidR="009A38AE" w:rsidRPr="00D65FAF" w:rsidRDefault="009A38AE" w:rsidP="008A0536">
                                  <w:pPr>
                                    <w:pStyle w:val="5E-TABLECELL"/>
                                  </w:pPr>
                                  <w:r w:rsidRPr="00D65FAF">
                                    <w:t>3</w:t>
                                  </w:r>
                                </w:p>
                              </w:tc>
                              <w:tc>
                                <w:tcPr>
                                  <w:tcW w:w="483" w:type="dxa"/>
                                </w:tcPr>
                                <w:p w14:paraId="61490161" w14:textId="77777777" w:rsidR="009A38AE" w:rsidRPr="00D65FAF" w:rsidRDefault="009A38AE" w:rsidP="008A0536">
                                  <w:pPr>
                                    <w:pStyle w:val="5E-TABLECELL"/>
                                  </w:pPr>
                                  <w:r w:rsidRPr="00D65FAF">
                                    <w:t>1</w:t>
                                  </w:r>
                                </w:p>
                              </w:tc>
                              <w:tc>
                                <w:tcPr>
                                  <w:tcW w:w="483" w:type="dxa"/>
                                </w:tcPr>
                                <w:p w14:paraId="48C6E371" w14:textId="77777777" w:rsidR="009A38AE" w:rsidRPr="00D65FAF" w:rsidRDefault="009A38AE" w:rsidP="008A0536">
                                  <w:pPr>
                                    <w:pStyle w:val="5E-TABLECELL"/>
                                  </w:pPr>
                                  <w:r>
                                    <w:t>—</w:t>
                                  </w:r>
                                </w:p>
                              </w:tc>
                              <w:tc>
                                <w:tcPr>
                                  <w:tcW w:w="483" w:type="dxa"/>
                                </w:tcPr>
                                <w:p w14:paraId="111053E6" w14:textId="77777777" w:rsidR="009A38AE" w:rsidRPr="00D65FAF" w:rsidRDefault="009A38AE" w:rsidP="008A0536">
                                  <w:pPr>
                                    <w:pStyle w:val="5E-TABLECELL"/>
                                  </w:pPr>
                                  <w:r>
                                    <w:t>—</w:t>
                                  </w:r>
                                </w:p>
                              </w:tc>
                              <w:tc>
                                <w:tcPr>
                                  <w:tcW w:w="483" w:type="dxa"/>
                                </w:tcPr>
                                <w:p w14:paraId="3A6F5CF8" w14:textId="77777777" w:rsidR="009A38AE" w:rsidRPr="00D65FAF" w:rsidRDefault="009A38AE" w:rsidP="008A0536">
                                  <w:pPr>
                                    <w:pStyle w:val="5E-TABLECELL"/>
                                  </w:pPr>
                                  <w:r>
                                    <w:t>—</w:t>
                                  </w:r>
                                </w:p>
                              </w:tc>
                              <w:tc>
                                <w:tcPr>
                                  <w:tcW w:w="483" w:type="dxa"/>
                                </w:tcPr>
                                <w:p w14:paraId="5D4E7BB2" w14:textId="77777777" w:rsidR="009A38AE" w:rsidRPr="00D65FAF" w:rsidRDefault="009A38AE" w:rsidP="008A0536">
                                  <w:pPr>
                                    <w:pStyle w:val="5E-TABLECELL"/>
                                  </w:pPr>
                                  <w:r>
                                    <w:t>—</w:t>
                                  </w:r>
                                </w:p>
                              </w:tc>
                              <w:tc>
                                <w:tcPr>
                                  <w:tcW w:w="424" w:type="dxa"/>
                                </w:tcPr>
                                <w:p w14:paraId="26EC4132" w14:textId="77777777" w:rsidR="009A38AE" w:rsidRPr="00D65FAF" w:rsidRDefault="009A38AE" w:rsidP="008A0536">
                                  <w:pPr>
                                    <w:pStyle w:val="5E-TABLECELL"/>
                                  </w:pPr>
                                  <w:r>
                                    <w:t>—</w:t>
                                  </w:r>
                                </w:p>
                              </w:tc>
                            </w:tr>
                            <w:tr w:rsidR="009A38AE" w:rsidRPr="00D65FAF" w14:paraId="160FE7B2"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BF2531A" w14:textId="77777777" w:rsidR="009A38AE" w:rsidRPr="00D65FAF" w:rsidRDefault="009A38AE" w:rsidP="008A0536">
                                  <w:pPr>
                                    <w:pStyle w:val="5E-TABLECELL"/>
                                  </w:pPr>
                                  <w:r w:rsidRPr="00D65FAF">
                                    <w:t>8th</w:t>
                                  </w:r>
                                </w:p>
                              </w:tc>
                              <w:tc>
                                <w:tcPr>
                                  <w:tcW w:w="1080" w:type="dxa"/>
                                </w:tcPr>
                                <w:p w14:paraId="4A6AEEC0" w14:textId="77777777" w:rsidR="009A38AE" w:rsidRPr="00D65FAF" w:rsidRDefault="009A38AE" w:rsidP="008A0536">
                                  <w:pPr>
                                    <w:pStyle w:val="5E-TABLECELL"/>
                                  </w:pPr>
                                  <w:r w:rsidRPr="00D65FAF">
                                    <w:t>+3</w:t>
                                  </w:r>
                                </w:p>
                              </w:tc>
                              <w:tc>
                                <w:tcPr>
                                  <w:tcW w:w="3150" w:type="dxa"/>
                                </w:tcPr>
                                <w:p w14:paraId="03562195" w14:textId="77777777" w:rsidR="009A38AE" w:rsidRDefault="009A38AE" w:rsidP="008A0536">
                                  <w:pPr>
                                    <w:pStyle w:val="5E-TABLECELL"/>
                                  </w:pPr>
                                  <w:r w:rsidRPr="00D65FAF">
                                    <w:t>Wild Shape Improvement,</w:t>
                                  </w:r>
                                </w:p>
                                <w:p w14:paraId="1A52FED6" w14:textId="77777777" w:rsidR="009A38AE" w:rsidRPr="00D65FAF" w:rsidRDefault="009A38AE" w:rsidP="008A0536">
                                  <w:pPr>
                                    <w:pStyle w:val="5E-TABLECELL"/>
                                  </w:pPr>
                                  <w:r>
                                    <w:t>Feat</w:t>
                                  </w:r>
                                </w:p>
                              </w:tc>
                              <w:tc>
                                <w:tcPr>
                                  <w:tcW w:w="842" w:type="dxa"/>
                                </w:tcPr>
                                <w:p w14:paraId="7D0729EF" w14:textId="77777777" w:rsidR="009A38AE" w:rsidRPr="00D65FAF" w:rsidRDefault="009A38AE" w:rsidP="008A0536">
                                  <w:pPr>
                                    <w:pStyle w:val="5E-TABLECELL"/>
                                  </w:pPr>
                                  <w:r w:rsidRPr="00D65FAF">
                                    <w:t>3</w:t>
                                  </w:r>
                                </w:p>
                              </w:tc>
                              <w:tc>
                                <w:tcPr>
                                  <w:tcW w:w="483" w:type="dxa"/>
                                </w:tcPr>
                                <w:p w14:paraId="16E0BFFF" w14:textId="77777777" w:rsidR="009A38AE" w:rsidRPr="00D65FAF" w:rsidRDefault="009A38AE" w:rsidP="008A0536">
                                  <w:pPr>
                                    <w:pStyle w:val="5E-TABLECELL"/>
                                  </w:pPr>
                                  <w:r w:rsidRPr="00D65FAF">
                                    <w:t>4</w:t>
                                  </w:r>
                                </w:p>
                              </w:tc>
                              <w:tc>
                                <w:tcPr>
                                  <w:tcW w:w="483" w:type="dxa"/>
                                </w:tcPr>
                                <w:p w14:paraId="47324B04" w14:textId="77777777" w:rsidR="009A38AE" w:rsidRPr="00D65FAF" w:rsidRDefault="009A38AE" w:rsidP="008A0536">
                                  <w:pPr>
                                    <w:pStyle w:val="5E-TABLECELL"/>
                                  </w:pPr>
                                  <w:r w:rsidRPr="00D65FAF">
                                    <w:t>3</w:t>
                                  </w:r>
                                </w:p>
                              </w:tc>
                              <w:tc>
                                <w:tcPr>
                                  <w:tcW w:w="483" w:type="dxa"/>
                                </w:tcPr>
                                <w:p w14:paraId="6F74A6D3" w14:textId="77777777" w:rsidR="009A38AE" w:rsidRPr="00D65FAF" w:rsidRDefault="009A38AE" w:rsidP="008A0536">
                                  <w:pPr>
                                    <w:pStyle w:val="5E-TABLECELL"/>
                                  </w:pPr>
                                  <w:r w:rsidRPr="00D65FAF">
                                    <w:t>3</w:t>
                                  </w:r>
                                </w:p>
                              </w:tc>
                              <w:tc>
                                <w:tcPr>
                                  <w:tcW w:w="483" w:type="dxa"/>
                                </w:tcPr>
                                <w:p w14:paraId="6930ECB4" w14:textId="77777777" w:rsidR="009A38AE" w:rsidRPr="00D65FAF" w:rsidRDefault="009A38AE" w:rsidP="008A0536">
                                  <w:pPr>
                                    <w:pStyle w:val="5E-TABLECELL"/>
                                  </w:pPr>
                                  <w:r w:rsidRPr="00D65FAF">
                                    <w:t>2</w:t>
                                  </w:r>
                                </w:p>
                              </w:tc>
                              <w:tc>
                                <w:tcPr>
                                  <w:tcW w:w="483" w:type="dxa"/>
                                </w:tcPr>
                                <w:p w14:paraId="14F59F91" w14:textId="77777777" w:rsidR="009A38AE" w:rsidRPr="00D65FAF" w:rsidRDefault="009A38AE" w:rsidP="008A0536">
                                  <w:pPr>
                                    <w:pStyle w:val="5E-TABLECELL"/>
                                  </w:pPr>
                                  <w:r>
                                    <w:t>—</w:t>
                                  </w:r>
                                </w:p>
                              </w:tc>
                              <w:tc>
                                <w:tcPr>
                                  <w:tcW w:w="483" w:type="dxa"/>
                                </w:tcPr>
                                <w:p w14:paraId="2DF73FEA" w14:textId="77777777" w:rsidR="009A38AE" w:rsidRPr="00D65FAF" w:rsidRDefault="009A38AE" w:rsidP="008A0536">
                                  <w:pPr>
                                    <w:pStyle w:val="5E-TABLECELL"/>
                                  </w:pPr>
                                  <w:r>
                                    <w:t>—</w:t>
                                  </w:r>
                                </w:p>
                              </w:tc>
                              <w:tc>
                                <w:tcPr>
                                  <w:tcW w:w="483" w:type="dxa"/>
                                </w:tcPr>
                                <w:p w14:paraId="015BBD5E" w14:textId="77777777" w:rsidR="009A38AE" w:rsidRPr="00D65FAF" w:rsidRDefault="009A38AE" w:rsidP="008A0536">
                                  <w:pPr>
                                    <w:pStyle w:val="5E-TABLECELL"/>
                                  </w:pPr>
                                  <w:r>
                                    <w:t>—</w:t>
                                  </w:r>
                                </w:p>
                              </w:tc>
                              <w:tc>
                                <w:tcPr>
                                  <w:tcW w:w="483" w:type="dxa"/>
                                </w:tcPr>
                                <w:p w14:paraId="377C6BF5" w14:textId="77777777" w:rsidR="009A38AE" w:rsidRPr="00D65FAF" w:rsidRDefault="009A38AE" w:rsidP="008A0536">
                                  <w:pPr>
                                    <w:pStyle w:val="5E-TABLECELL"/>
                                  </w:pPr>
                                  <w:r>
                                    <w:t>—</w:t>
                                  </w:r>
                                </w:p>
                              </w:tc>
                              <w:tc>
                                <w:tcPr>
                                  <w:tcW w:w="424" w:type="dxa"/>
                                </w:tcPr>
                                <w:p w14:paraId="3B46614F" w14:textId="77777777" w:rsidR="009A38AE" w:rsidRPr="00D65FAF" w:rsidRDefault="009A38AE" w:rsidP="008A0536">
                                  <w:pPr>
                                    <w:pStyle w:val="5E-TABLECELL"/>
                                  </w:pPr>
                                  <w:r>
                                    <w:t>—</w:t>
                                  </w:r>
                                </w:p>
                              </w:tc>
                            </w:tr>
                            <w:tr w:rsidR="009A38AE" w:rsidRPr="00D65FAF" w14:paraId="48468EDC"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7B3862E4" w14:textId="77777777" w:rsidR="009A38AE" w:rsidRPr="00D65FAF" w:rsidRDefault="009A38AE" w:rsidP="008A0536">
                                  <w:pPr>
                                    <w:pStyle w:val="5E-TABLECELL"/>
                                  </w:pPr>
                                  <w:r w:rsidRPr="00D65FAF">
                                    <w:t>9th</w:t>
                                  </w:r>
                                </w:p>
                              </w:tc>
                              <w:tc>
                                <w:tcPr>
                                  <w:tcW w:w="1080" w:type="dxa"/>
                                </w:tcPr>
                                <w:p w14:paraId="3D36ACC1" w14:textId="77777777" w:rsidR="009A38AE" w:rsidRDefault="009A38AE" w:rsidP="008A0536">
                                  <w:pPr>
                                    <w:pStyle w:val="5E-TABLECELL"/>
                                  </w:pPr>
                                  <w:r w:rsidRPr="00D65FAF">
                                    <w:t>+4</w:t>
                                  </w:r>
                                </w:p>
                              </w:tc>
                              <w:tc>
                                <w:tcPr>
                                  <w:tcW w:w="3150" w:type="dxa"/>
                                </w:tcPr>
                                <w:p w14:paraId="758E3F8D" w14:textId="77777777" w:rsidR="009A38AE" w:rsidRPr="00D65FAF" w:rsidRDefault="009A38AE" w:rsidP="008A0536">
                                  <w:pPr>
                                    <w:pStyle w:val="5E-TABLECELL"/>
                                  </w:pPr>
                                  <w:r>
                                    <w:t>—</w:t>
                                  </w:r>
                                </w:p>
                              </w:tc>
                              <w:tc>
                                <w:tcPr>
                                  <w:tcW w:w="842" w:type="dxa"/>
                                </w:tcPr>
                                <w:p w14:paraId="6D290373" w14:textId="77777777" w:rsidR="009A38AE" w:rsidRPr="00D65FAF" w:rsidRDefault="009A38AE" w:rsidP="008A0536">
                                  <w:pPr>
                                    <w:pStyle w:val="5E-TABLECELL"/>
                                  </w:pPr>
                                  <w:r w:rsidRPr="00D65FAF">
                                    <w:t>3</w:t>
                                  </w:r>
                                </w:p>
                              </w:tc>
                              <w:tc>
                                <w:tcPr>
                                  <w:tcW w:w="483" w:type="dxa"/>
                                </w:tcPr>
                                <w:p w14:paraId="59763D19" w14:textId="77777777" w:rsidR="009A38AE" w:rsidRPr="00D65FAF" w:rsidRDefault="009A38AE" w:rsidP="008A0536">
                                  <w:pPr>
                                    <w:pStyle w:val="5E-TABLECELL"/>
                                  </w:pPr>
                                  <w:r w:rsidRPr="00D65FAF">
                                    <w:t>4</w:t>
                                  </w:r>
                                </w:p>
                              </w:tc>
                              <w:tc>
                                <w:tcPr>
                                  <w:tcW w:w="483" w:type="dxa"/>
                                </w:tcPr>
                                <w:p w14:paraId="2812DEB2" w14:textId="77777777" w:rsidR="009A38AE" w:rsidRPr="00D65FAF" w:rsidRDefault="009A38AE" w:rsidP="008A0536">
                                  <w:pPr>
                                    <w:pStyle w:val="5E-TABLECELL"/>
                                  </w:pPr>
                                  <w:r w:rsidRPr="00D65FAF">
                                    <w:t>3</w:t>
                                  </w:r>
                                </w:p>
                              </w:tc>
                              <w:tc>
                                <w:tcPr>
                                  <w:tcW w:w="483" w:type="dxa"/>
                                </w:tcPr>
                                <w:p w14:paraId="76F61ABE" w14:textId="77777777" w:rsidR="009A38AE" w:rsidRPr="00D65FAF" w:rsidRDefault="009A38AE" w:rsidP="008A0536">
                                  <w:pPr>
                                    <w:pStyle w:val="5E-TABLECELL"/>
                                  </w:pPr>
                                  <w:r w:rsidRPr="00D65FAF">
                                    <w:t>3</w:t>
                                  </w:r>
                                </w:p>
                              </w:tc>
                              <w:tc>
                                <w:tcPr>
                                  <w:tcW w:w="483" w:type="dxa"/>
                                </w:tcPr>
                                <w:p w14:paraId="5A6CE12F" w14:textId="77777777" w:rsidR="009A38AE" w:rsidRPr="00D65FAF" w:rsidRDefault="009A38AE" w:rsidP="008A0536">
                                  <w:pPr>
                                    <w:pStyle w:val="5E-TABLECELL"/>
                                  </w:pPr>
                                  <w:r w:rsidRPr="00D65FAF">
                                    <w:t>3</w:t>
                                  </w:r>
                                </w:p>
                              </w:tc>
                              <w:tc>
                                <w:tcPr>
                                  <w:tcW w:w="483" w:type="dxa"/>
                                </w:tcPr>
                                <w:p w14:paraId="1E07B326" w14:textId="77777777" w:rsidR="009A38AE" w:rsidRPr="00D65FAF" w:rsidRDefault="009A38AE" w:rsidP="008A0536">
                                  <w:pPr>
                                    <w:pStyle w:val="5E-TABLECELL"/>
                                  </w:pPr>
                                  <w:r w:rsidRPr="00D65FAF">
                                    <w:t>1</w:t>
                                  </w:r>
                                </w:p>
                              </w:tc>
                              <w:tc>
                                <w:tcPr>
                                  <w:tcW w:w="483" w:type="dxa"/>
                                </w:tcPr>
                                <w:p w14:paraId="287081F0" w14:textId="77777777" w:rsidR="009A38AE" w:rsidRPr="00D65FAF" w:rsidRDefault="009A38AE" w:rsidP="008A0536">
                                  <w:pPr>
                                    <w:pStyle w:val="5E-TABLECELL"/>
                                  </w:pPr>
                                  <w:r>
                                    <w:t>—</w:t>
                                  </w:r>
                                </w:p>
                              </w:tc>
                              <w:tc>
                                <w:tcPr>
                                  <w:tcW w:w="483" w:type="dxa"/>
                                </w:tcPr>
                                <w:p w14:paraId="7F359273" w14:textId="77777777" w:rsidR="009A38AE" w:rsidRPr="00D65FAF" w:rsidRDefault="009A38AE" w:rsidP="008A0536">
                                  <w:pPr>
                                    <w:pStyle w:val="5E-TABLECELL"/>
                                  </w:pPr>
                                  <w:r>
                                    <w:t>—</w:t>
                                  </w:r>
                                </w:p>
                              </w:tc>
                              <w:tc>
                                <w:tcPr>
                                  <w:tcW w:w="483" w:type="dxa"/>
                                </w:tcPr>
                                <w:p w14:paraId="454043CF" w14:textId="77777777" w:rsidR="009A38AE" w:rsidRPr="00D65FAF" w:rsidRDefault="009A38AE" w:rsidP="008A0536">
                                  <w:pPr>
                                    <w:pStyle w:val="5E-TABLECELL"/>
                                  </w:pPr>
                                  <w:r>
                                    <w:t>—</w:t>
                                  </w:r>
                                </w:p>
                              </w:tc>
                              <w:tc>
                                <w:tcPr>
                                  <w:tcW w:w="424" w:type="dxa"/>
                                </w:tcPr>
                                <w:p w14:paraId="4D7623C1" w14:textId="77777777" w:rsidR="009A38AE" w:rsidRPr="00D65FAF" w:rsidRDefault="009A38AE" w:rsidP="008A0536">
                                  <w:pPr>
                                    <w:pStyle w:val="5E-TABLECELL"/>
                                  </w:pPr>
                                  <w:r>
                                    <w:t>—</w:t>
                                  </w:r>
                                </w:p>
                              </w:tc>
                            </w:tr>
                            <w:tr w:rsidR="009A38AE" w:rsidRPr="00D65FAF" w14:paraId="4C5219C5"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55E36F67" w14:textId="77777777" w:rsidR="009A38AE" w:rsidRPr="00D65FAF" w:rsidRDefault="009A38AE" w:rsidP="008A0536">
                                  <w:pPr>
                                    <w:pStyle w:val="5E-TABLECELL"/>
                                  </w:pPr>
                                  <w:r w:rsidRPr="00D65FAF">
                                    <w:t>10th</w:t>
                                  </w:r>
                                </w:p>
                              </w:tc>
                              <w:tc>
                                <w:tcPr>
                                  <w:tcW w:w="1080" w:type="dxa"/>
                                </w:tcPr>
                                <w:p w14:paraId="1135A853" w14:textId="77777777" w:rsidR="009A38AE" w:rsidRPr="00D65FAF" w:rsidRDefault="009A38AE" w:rsidP="008A0536">
                                  <w:pPr>
                                    <w:pStyle w:val="5E-TABLECELL"/>
                                  </w:pPr>
                                  <w:r w:rsidRPr="00D65FAF">
                                    <w:t>+4</w:t>
                                  </w:r>
                                </w:p>
                              </w:tc>
                              <w:tc>
                                <w:tcPr>
                                  <w:tcW w:w="3150" w:type="dxa"/>
                                </w:tcPr>
                                <w:p w14:paraId="52872CD3" w14:textId="77777777" w:rsidR="009A38AE" w:rsidRPr="00D65FAF" w:rsidRDefault="009A38AE" w:rsidP="008A0536">
                                  <w:pPr>
                                    <w:pStyle w:val="5E-TABLECELL"/>
                                  </w:pPr>
                                  <w:r w:rsidRPr="00D65FAF">
                                    <w:t>Druid Circle feature</w:t>
                                  </w:r>
                                </w:p>
                              </w:tc>
                              <w:tc>
                                <w:tcPr>
                                  <w:tcW w:w="842" w:type="dxa"/>
                                </w:tcPr>
                                <w:p w14:paraId="26CF8F18" w14:textId="77777777" w:rsidR="009A38AE" w:rsidRPr="00D65FAF" w:rsidRDefault="009A38AE" w:rsidP="008A0536">
                                  <w:pPr>
                                    <w:pStyle w:val="5E-TABLECELL"/>
                                  </w:pPr>
                                  <w:r w:rsidRPr="00D65FAF">
                                    <w:t>4</w:t>
                                  </w:r>
                                </w:p>
                              </w:tc>
                              <w:tc>
                                <w:tcPr>
                                  <w:tcW w:w="483" w:type="dxa"/>
                                </w:tcPr>
                                <w:p w14:paraId="03B1498A" w14:textId="77777777" w:rsidR="009A38AE" w:rsidRPr="00D65FAF" w:rsidRDefault="009A38AE" w:rsidP="008A0536">
                                  <w:pPr>
                                    <w:pStyle w:val="5E-TABLECELL"/>
                                  </w:pPr>
                                  <w:r w:rsidRPr="00D65FAF">
                                    <w:t>4</w:t>
                                  </w:r>
                                </w:p>
                              </w:tc>
                              <w:tc>
                                <w:tcPr>
                                  <w:tcW w:w="483" w:type="dxa"/>
                                </w:tcPr>
                                <w:p w14:paraId="435EE0FD" w14:textId="77777777" w:rsidR="009A38AE" w:rsidRPr="00D65FAF" w:rsidRDefault="009A38AE" w:rsidP="008A0536">
                                  <w:pPr>
                                    <w:pStyle w:val="5E-TABLECELL"/>
                                  </w:pPr>
                                  <w:r w:rsidRPr="00D65FAF">
                                    <w:t>3</w:t>
                                  </w:r>
                                </w:p>
                              </w:tc>
                              <w:tc>
                                <w:tcPr>
                                  <w:tcW w:w="483" w:type="dxa"/>
                                </w:tcPr>
                                <w:p w14:paraId="29EA2A0B" w14:textId="77777777" w:rsidR="009A38AE" w:rsidRPr="00D65FAF" w:rsidRDefault="009A38AE" w:rsidP="008A0536">
                                  <w:pPr>
                                    <w:pStyle w:val="5E-TABLECELL"/>
                                  </w:pPr>
                                  <w:r w:rsidRPr="00D65FAF">
                                    <w:t>3</w:t>
                                  </w:r>
                                </w:p>
                              </w:tc>
                              <w:tc>
                                <w:tcPr>
                                  <w:tcW w:w="483" w:type="dxa"/>
                                </w:tcPr>
                                <w:p w14:paraId="175BC390" w14:textId="77777777" w:rsidR="009A38AE" w:rsidRPr="00D65FAF" w:rsidRDefault="009A38AE" w:rsidP="008A0536">
                                  <w:pPr>
                                    <w:pStyle w:val="5E-TABLECELL"/>
                                  </w:pPr>
                                  <w:r w:rsidRPr="00D65FAF">
                                    <w:t>3</w:t>
                                  </w:r>
                                </w:p>
                              </w:tc>
                              <w:tc>
                                <w:tcPr>
                                  <w:tcW w:w="483" w:type="dxa"/>
                                </w:tcPr>
                                <w:p w14:paraId="366A1D71" w14:textId="77777777" w:rsidR="009A38AE" w:rsidRPr="00D65FAF" w:rsidRDefault="009A38AE" w:rsidP="008A0536">
                                  <w:pPr>
                                    <w:pStyle w:val="5E-TABLECELL"/>
                                  </w:pPr>
                                  <w:r w:rsidRPr="00D65FAF">
                                    <w:t>2</w:t>
                                  </w:r>
                                </w:p>
                              </w:tc>
                              <w:tc>
                                <w:tcPr>
                                  <w:tcW w:w="483" w:type="dxa"/>
                                </w:tcPr>
                                <w:p w14:paraId="1FF83F63" w14:textId="77777777" w:rsidR="009A38AE" w:rsidRPr="00D65FAF" w:rsidRDefault="009A38AE" w:rsidP="008A0536">
                                  <w:pPr>
                                    <w:pStyle w:val="5E-TABLECELL"/>
                                  </w:pPr>
                                  <w:r>
                                    <w:t>—</w:t>
                                  </w:r>
                                </w:p>
                              </w:tc>
                              <w:tc>
                                <w:tcPr>
                                  <w:tcW w:w="483" w:type="dxa"/>
                                </w:tcPr>
                                <w:p w14:paraId="11A46972" w14:textId="77777777" w:rsidR="009A38AE" w:rsidRPr="00D65FAF" w:rsidRDefault="009A38AE" w:rsidP="008A0536">
                                  <w:pPr>
                                    <w:pStyle w:val="5E-TABLECELL"/>
                                  </w:pPr>
                                  <w:r>
                                    <w:t>—</w:t>
                                  </w:r>
                                </w:p>
                              </w:tc>
                              <w:tc>
                                <w:tcPr>
                                  <w:tcW w:w="483" w:type="dxa"/>
                                </w:tcPr>
                                <w:p w14:paraId="6B6E01E5" w14:textId="77777777" w:rsidR="009A38AE" w:rsidRPr="00D65FAF" w:rsidRDefault="009A38AE" w:rsidP="008A0536">
                                  <w:pPr>
                                    <w:pStyle w:val="5E-TABLECELL"/>
                                  </w:pPr>
                                  <w:r>
                                    <w:t>—</w:t>
                                  </w:r>
                                </w:p>
                              </w:tc>
                              <w:tc>
                                <w:tcPr>
                                  <w:tcW w:w="424" w:type="dxa"/>
                                </w:tcPr>
                                <w:p w14:paraId="764B92F8" w14:textId="77777777" w:rsidR="009A38AE" w:rsidRPr="00D65FAF" w:rsidRDefault="009A38AE" w:rsidP="008A0536">
                                  <w:pPr>
                                    <w:pStyle w:val="5E-TABLECELL"/>
                                  </w:pPr>
                                  <w:r>
                                    <w:t>—</w:t>
                                  </w:r>
                                </w:p>
                              </w:tc>
                            </w:tr>
                            <w:tr w:rsidR="009A38AE" w:rsidRPr="00D65FAF" w14:paraId="1D43BB0B"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04B38724" w14:textId="77777777" w:rsidR="009A38AE" w:rsidRPr="00D65FAF" w:rsidRDefault="009A38AE" w:rsidP="008A0536">
                                  <w:pPr>
                                    <w:pStyle w:val="5E-TABLECELL"/>
                                  </w:pPr>
                                  <w:r w:rsidRPr="00D65FAF">
                                    <w:t>11th</w:t>
                                  </w:r>
                                </w:p>
                              </w:tc>
                              <w:tc>
                                <w:tcPr>
                                  <w:tcW w:w="1080" w:type="dxa"/>
                                </w:tcPr>
                                <w:p w14:paraId="76542B1E" w14:textId="77777777" w:rsidR="009A38AE" w:rsidRDefault="009A38AE" w:rsidP="008A0536">
                                  <w:pPr>
                                    <w:pStyle w:val="5E-TABLECELL"/>
                                  </w:pPr>
                                  <w:r w:rsidRPr="00D65FAF">
                                    <w:t>+4</w:t>
                                  </w:r>
                                </w:p>
                              </w:tc>
                              <w:tc>
                                <w:tcPr>
                                  <w:tcW w:w="3150" w:type="dxa"/>
                                </w:tcPr>
                                <w:p w14:paraId="16072333" w14:textId="77777777" w:rsidR="009A38AE" w:rsidRPr="00D65FAF" w:rsidRDefault="009A38AE" w:rsidP="008A0536">
                                  <w:pPr>
                                    <w:pStyle w:val="5E-TABLECELL"/>
                                  </w:pPr>
                                  <w:r>
                                    <w:t>—</w:t>
                                  </w:r>
                                </w:p>
                              </w:tc>
                              <w:tc>
                                <w:tcPr>
                                  <w:tcW w:w="842" w:type="dxa"/>
                                </w:tcPr>
                                <w:p w14:paraId="2ADE1466" w14:textId="77777777" w:rsidR="009A38AE" w:rsidRPr="00D65FAF" w:rsidRDefault="009A38AE" w:rsidP="008A0536">
                                  <w:pPr>
                                    <w:pStyle w:val="5E-TABLECELL"/>
                                  </w:pPr>
                                  <w:r w:rsidRPr="00D65FAF">
                                    <w:t>4</w:t>
                                  </w:r>
                                </w:p>
                              </w:tc>
                              <w:tc>
                                <w:tcPr>
                                  <w:tcW w:w="483" w:type="dxa"/>
                                </w:tcPr>
                                <w:p w14:paraId="24C161BA" w14:textId="77777777" w:rsidR="009A38AE" w:rsidRPr="00D65FAF" w:rsidRDefault="009A38AE" w:rsidP="008A0536">
                                  <w:pPr>
                                    <w:pStyle w:val="5E-TABLECELL"/>
                                  </w:pPr>
                                  <w:r w:rsidRPr="00D65FAF">
                                    <w:t>4</w:t>
                                  </w:r>
                                </w:p>
                              </w:tc>
                              <w:tc>
                                <w:tcPr>
                                  <w:tcW w:w="483" w:type="dxa"/>
                                </w:tcPr>
                                <w:p w14:paraId="29CED9CA" w14:textId="77777777" w:rsidR="009A38AE" w:rsidRPr="00D65FAF" w:rsidRDefault="009A38AE" w:rsidP="008A0536">
                                  <w:pPr>
                                    <w:pStyle w:val="5E-TABLECELL"/>
                                  </w:pPr>
                                  <w:r w:rsidRPr="00D65FAF">
                                    <w:t>3</w:t>
                                  </w:r>
                                </w:p>
                              </w:tc>
                              <w:tc>
                                <w:tcPr>
                                  <w:tcW w:w="483" w:type="dxa"/>
                                </w:tcPr>
                                <w:p w14:paraId="7F85DD37" w14:textId="77777777" w:rsidR="009A38AE" w:rsidRPr="00D65FAF" w:rsidRDefault="009A38AE" w:rsidP="008A0536">
                                  <w:pPr>
                                    <w:pStyle w:val="5E-TABLECELL"/>
                                  </w:pPr>
                                  <w:r w:rsidRPr="00D65FAF">
                                    <w:t>3</w:t>
                                  </w:r>
                                </w:p>
                              </w:tc>
                              <w:tc>
                                <w:tcPr>
                                  <w:tcW w:w="483" w:type="dxa"/>
                                </w:tcPr>
                                <w:p w14:paraId="4D848815" w14:textId="77777777" w:rsidR="009A38AE" w:rsidRPr="00D65FAF" w:rsidRDefault="009A38AE" w:rsidP="008A0536">
                                  <w:pPr>
                                    <w:pStyle w:val="5E-TABLECELL"/>
                                  </w:pPr>
                                  <w:r w:rsidRPr="00D65FAF">
                                    <w:t>3</w:t>
                                  </w:r>
                                </w:p>
                              </w:tc>
                              <w:tc>
                                <w:tcPr>
                                  <w:tcW w:w="483" w:type="dxa"/>
                                </w:tcPr>
                                <w:p w14:paraId="70656644" w14:textId="77777777" w:rsidR="009A38AE" w:rsidRPr="00D65FAF" w:rsidRDefault="009A38AE" w:rsidP="008A0536">
                                  <w:pPr>
                                    <w:pStyle w:val="5E-TABLECELL"/>
                                  </w:pPr>
                                  <w:r w:rsidRPr="00D65FAF">
                                    <w:t>2</w:t>
                                  </w:r>
                                </w:p>
                              </w:tc>
                              <w:tc>
                                <w:tcPr>
                                  <w:tcW w:w="483" w:type="dxa"/>
                                </w:tcPr>
                                <w:p w14:paraId="7D113A55" w14:textId="77777777" w:rsidR="009A38AE" w:rsidRPr="00D65FAF" w:rsidRDefault="009A38AE" w:rsidP="008A0536">
                                  <w:pPr>
                                    <w:pStyle w:val="5E-TABLECELL"/>
                                  </w:pPr>
                                  <w:r w:rsidRPr="00D65FAF">
                                    <w:t>1</w:t>
                                  </w:r>
                                </w:p>
                              </w:tc>
                              <w:tc>
                                <w:tcPr>
                                  <w:tcW w:w="483" w:type="dxa"/>
                                </w:tcPr>
                                <w:p w14:paraId="18F7C3FF" w14:textId="77777777" w:rsidR="009A38AE" w:rsidRPr="00D65FAF" w:rsidRDefault="009A38AE" w:rsidP="008A0536">
                                  <w:pPr>
                                    <w:pStyle w:val="5E-TABLECELL"/>
                                  </w:pPr>
                                  <w:r>
                                    <w:t>—</w:t>
                                  </w:r>
                                </w:p>
                              </w:tc>
                              <w:tc>
                                <w:tcPr>
                                  <w:tcW w:w="483" w:type="dxa"/>
                                </w:tcPr>
                                <w:p w14:paraId="7426BD83" w14:textId="77777777" w:rsidR="009A38AE" w:rsidRPr="00D65FAF" w:rsidRDefault="009A38AE" w:rsidP="008A0536">
                                  <w:pPr>
                                    <w:pStyle w:val="5E-TABLECELL"/>
                                  </w:pPr>
                                  <w:r>
                                    <w:t>—</w:t>
                                  </w:r>
                                </w:p>
                              </w:tc>
                              <w:tc>
                                <w:tcPr>
                                  <w:tcW w:w="424" w:type="dxa"/>
                                </w:tcPr>
                                <w:p w14:paraId="0D414D6B" w14:textId="77777777" w:rsidR="009A38AE" w:rsidRPr="00D65FAF" w:rsidRDefault="009A38AE" w:rsidP="008A0536">
                                  <w:pPr>
                                    <w:pStyle w:val="5E-TABLECELL"/>
                                  </w:pPr>
                                  <w:r>
                                    <w:t>—</w:t>
                                  </w:r>
                                </w:p>
                              </w:tc>
                            </w:tr>
                            <w:tr w:rsidR="009A38AE" w:rsidRPr="00D65FAF" w14:paraId="6F4C8191"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4A6B5F2D" w14:textId="77777777" w:rsidR="009A38AE" w:rsidRPr="00D65FAF" w:rsidRDefault="009A38AE" w:rsidP="008A0536">
                                  <w:pPr>
                                    <w:pStyle w:val="5E-TABLECELL"/>
                                  </w:pPr>
                                  <w:r w:rsidRPr="00D65FAF">
                                    <w:t>12th</w:t>
                                  </w:r>
                                </w:p>
                              </w:tc>
                              <w:tc>
                                <w:tcPr>
                                  <w:tcW w:w="1080" w:type="dxa"/>
                                </w:tcPr>
                                <w:p w14:paraId="142F1472" w14:textId="77777777" w:rsidR="009A38AE" w:rsidRPr="00D65FAF" w:rsidRDefault="009A38AE" w:rsidP="008A0536">
                                  <w:pPr>
                                    <w:pStyle w:val="5E-TABLECELL"/>
                                  </w:pPr>
                                  <w:r w:rsidRPr="00D65FAF">
                                    <w:t>+4</w:t>
                                  </w:r>
                                </w:p>
                              </w:tc>
                              <w:tc>
                                <w:tcPr>
                                  <w:tcW w:w="3150" w:type="dxa"/>
                                </w:tcPr>
                                <w:p w14:paraId="6D301DBF" w14:textId="77777777" w:rsidR="009A38AE" w:rsidRPr="00D65FAF" w:rsidRDefault="009A38AE" w:rsidP="008A0536">
                                  <w:pPr>
                                    <w:pStyle w:val="5E-TABLECELL"/>
                                  </w:pPr>
                                  <w:r>
                                    <w:t>Feat</w:t>
                                  </w:r>
                                </w:p>
                              </w:tc>
                              <w:tc>
                                <w:tcPr>
                                  <w:tcW w:w="842" w:type="dxa"/>
                                </w:tcPr>
                                <w:p w14:paraId="69F21B66" w14:textId="77777777" w:rsidR="009A38AE" w:rsidRPr="00D65FAF" w:rsidRDefault="009A38AE" w:rsidP="008A0536">
                                  <w:pPr>
                                    <w:pStyle w:val="5E-TABLECELL"/>
                                  </w:pPr>
                                  <w:r w:rsidRPr="00D65FAF">
                                    <w:t>4</w:t>
                                  </w:r>
                                </w:p>
                              </w:tc>
                              <w:tc>
                                <w:tcPr>
                                  <w:tcW w:w="483" w:type="dxa"/>
                                </w:tcPr>
                                <w:p w14:paraId="0812115E" w14:textId="77777777" w:rsidR="009A38AE" w:rsidRPr="00D65FAF" w:rsidRDefault="009A38AE" w:rsidP="008A0536">
                                  <w:pPr>
                                    <w:pStyle w:val="5E-TABLECELL"/>
                                  </w:pPr>
                                  <w:r w:rsidRPr="00D65FAF">
                                    <w:t>4</w:t>
                                  </w:r>
                                </w:p>
                              </w:tc>
                              <w:tc>
                                <w:tcPr>
                                  <w:tcW w:w="483" w:type="dxa"/>
                                </w:tcPr>
                                <w:p w14:paraId="3830F98C" w14:textId="77777777" w:rsidR="009A38AE" w:rsidRPr="00D65FAF" w:rsidRDefault="009A38AE" w:rsidP="008A0536">
                                  <w:pPr>
                                    <w:pStyle w:val="5E-TABLECELL"/>
                                  </w:pPr>
                                  <w:r w:rsidRPr="00D65FAF">
                                    <w:t>3</w:t>
                                  </w:r>
                                </w:p>
                              </w:tc>
                              <w:tc>
                                <w:tcPr>
                                  <w:tcW w:w="483" w:type="dxa"/>
                                </w:tcPr>
                                <w:p w14:paraId="49E244C1" w14:textId="77777777" w:rsidR="009A38AE" w:rsidRPr="00D65FAF" w:rsidRDefault="009A38AE" w:rsidP="008A0536">
                                  <w:pPr>
                                    <w:pStyle w:val="5E-TABLECELL"/>
                                  </w:pPr>
                                  <w:r w:rsidRPr="00D65FAF">
                                    <w:t>3</w:t>
                                  </w:r>
                                </w:p>
                              </w:tc>
                              <w:tc>
                                <w:tcPr>
                                  <w:tcW w:w="483" w:type="dxa"/>
                                </w:tcPr>
                                <w:p w14:paraId="0874723D" w14:textId="77777777" w:rsidR="009A38AE" w:rsidRPr="00D65FAF" w:rsidRDefault="009A38AE" w:rsidP="008A0536">
                                  <w:pPr>
                                    <w:pStyle w:val="5E-TABLECELL"/>
                                  </w:pPr>
                                  <w:r w:rsidRPr="00D65FAF">
                                    <w:t>3</w:t>
                                  </w:r>
                                </w:p>
                              </w:tc>
                              <w:tc>
                                <w:tcPr>
                                  <w:tcW w:w="483" w:type="dxa"/>
                                </w:tcPr>
                                <w:p w14:paraId="764F44A1" w14:textId="77777777" w:rsidR="009A38AE" w:rsidRPr="00D65FAF" w:rsidRDefault="009A38AE" w:rsidP="008A0536">
                                  <w:pPr>
                                    <w:pStyle w:val="5E-TABLECELL"/>
                                  </w:pPr>
                                  <w:r w:rsidRPr="00D65FAF">
                                    <w:t>2</w:t>
                                  </w:r>
                                </w:p>
                              </w:tc>
                              <w:tc>
                                <w:tcPr>
                                  <w:tcW w:w="483" w:type="dxa"/>
                                </w:tcPr>
                                <w:p w14:paraId="5A08D6B6" w14:textId="77777777" w:rsidR="009A38AE" w:rsidRPr="00D65FAF" w:rsidRDefault="009A38AE" w:rsidP="008A0536">
                                  <w:pPr>
                                    <w:pStyle w:val="5E-TABLECELL"/>
                                  </w:pPr>
                                  <w:r w:rsidRPr="00D65FAF">
                                    <w:t>1</w:t>
                                  </w:r>
                                </w:p>
                              </w:tc>
                              <w:tc>
                                <w:tcPr>
                                  <w:tcW w:w="483" w:type="dxa"/>
                                </w:tcPr>
                                <w:p w14:paraId="2021F8A2" w14:textId="77777777" w:rsidR="009A38AE" w:rsidRPr="00D65FAF" w:rsidRDefault="009A38AE" w:rsidP="008A0536">
                                  <w:pPr>
                                    <w:pStyle w:val="5E-TABLECELL"/>
                                  </w:pPr>
                                  <w:r>
                                    <w:t>—</w:t>
                                  </w:r>
                                </w:p>
                              </w:tc>
                              <w:tc>
                                <w:tcPr>
                                  <w:tcW w:w="483" w:type="dxa"/>
                                </w:tcPr>
                                <w:p w14:paraId="524C23A3" w14:textId="77777777" w:rsidR="009A38AE" w:rsidRPr="00D65FAF" w:rsidRDefault="009A38AE" w:rsidP="008A0536">
                                  <w:pPr>
                                    <w:pStyle w:val="5E-TABLECELL"/>
                                  </w:pPr>
                                  <w:r>
                                    <w:t>—</w:t>
                                  </w:r>
                                </w:p>
                              </w:tc>
                              <w:tc>
                                <w:tcPr>
                                  <w:tcW w:w="424" w:type="dxa"/>
                                </w:tcPr>
                                <w:p w14:paraId="4DFFF450" w14:textId="77777777" w:rsidR="009A38AE" w:rsidRPr="00D65FAF" w:rsidRDefault="009A38AE" w:rsidP="008A0536">
                                  <w:pPr>
                                    <w:pStyle w:val="5E-TABLECELL"/>
                                  </w:pPr>
                                  <w:r>
                                    <w:t>—</w:t>
                                  </w:r>
                                </w:p>
                              </w:tc>
                            </w:tr>
                            <w:tr w:rsidR="009A38AE" w:rsidRPr="00D65FAF" w14:paraId="3A8D2F19"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65139614" w14:textId="77777777" w:rsidR="009A38AE" w:rsidRPr="00D65FAF" w:rsidRDefault="009A38AE" w:rsidP="008A0536">
                                  <w:pPr>
                                    <w:pStyle w:val="5E-TABLECELL"/>
                                  </w:pPr>
                                  <w:r w:rsidRPr="00D65FAF">
                                    <w:t>13th</w:t>
                                  </w:r>
                                </w:p>
                              </w:tc>
                              <w:tc>
                                <w:tcPr>
                                  <w:tcW w:w="1080" w:type="dxa"/>
                                </w:tcPr>
                                <w:p w14:paraId="3B716797" w14:textId="77777777" w:rsidR="009A38AE" w:rsidRDefault="009A38AE" w:rsidP="008A0536">
                                  <w:pPr>
                                    <w:pStyle w:val="5E-TABLECELL"/>
                                  </w:pPr>
                                  <w:r w:rsidRPr="00D65FAF">
                                    <w:t>+5</w:t>
                                  </w:r>
                                </w:p>
                              </w:tc>
                              <w:tc>
                                <w:tcPr>
                                  <w:tcW w:w="3150" w:type="dxa"/>
                                </w:tcPr>
                                <w:p w14:paraId="089FDC08" w14:textId="77777777" w:rsidR="009A38AE" w:rsidRPr="00D65FAF" w:rsidRDefault="009A38AE" w:rsidP="008A0536">
                                  <w:pPr>
                                    <w:pStyle w:val="5E-TABLECELL"/>
                                  </w:pPr>
                                  <w:r>
                                    <w:t>—</w:t>
                                  </w:r>
                                </w:p>
                              </w:tc>
                              <w:tc>
                                <w:tcPr>
                                  <w:tcW w:w="842" w:type="dxa"/>
                                </w:tcPr>
                                <w:p w14:paraId="77C8E004" w14:textId="77777777" w:rsidR="009A38AE" w:rsidRPr="00D65FAF" w:rsidRDefault="009A38AE" w:rsidP="008A0536">
                                  <w:pPr>
                                    <w:pStyle w:val="5E-TABLECELL"/>
                                  </w:pPr>
                                  <w:r w:rsidRPr="00D65FAF">
                                    <w:t>4</w:t>
                                  </w:r>
                                </w:p>
                              </w:tc>
                              <w:tc>
                                <w:tcPr>
                                  <w:tcW w:w="483" w:type="dxa"/>
                                </w:tcPr>
                                <w:p w14:paraId="7046F3BC" w14:textId="77777777" w:rsidR="009A38AE" w:rsidRPr="00D65FAF" w:rsidRDefault="009A38AE" w:rsidP="008A0536">
                                  <w:pPr>
                                    <w:pStyle w:val="5E-TABLECELL"/>
                                  </w:pPr>
                                  <w:r w:rsidRPr="00D65FAF">
                                    <w:t>4</w:t>
                                  </w:r>
                                </w:p>
                              </w:tc>
                              <w:tc>
                                <w:tcPr>
                                  <w:tcW w:w="483" w:type="dxa"/>
                                </w:tcPr>
                                <w:p w14:paraId="6D015DEB" w14:textId="77777777" w:rsidR="009A38AE" w:rsidRPr="00D65FAF" w:rsidRDefault="009A38AE" w:rsidP="008A0536">
                                  <w:pPr>
                                    <w:pStyle w:val="5E-TABLECELL"/>
                                  </w:pPr>
                                  <w:r w:rsidRPr="00D65FAF">
                                    <w:t>3</w:t>
                                  </w:r>
                                </w:p>
                              </w:tc>
                              <w:tc>
                                <w:tcPr>
                                  <w:tcW w:w="483" w:type="dxa"/>
                                </w:tcPr>
                                <w:p w14:paraId="687CEC7E" w14:textId="77777777" w:rsidR="009A38AE" w:rsidRPr="00D65FAF" w:rsidRDefault="009A38AE" w:rsidP="008A0536">
                                  <w:pPr>
                                    <w:pStyle w:val="5E-TABLECELL"/>
                                  </w:pPr>
                                  <w:r w:rsidRPr="00D65FAF">
                                    <w:t>3</w:t>
                                  </w:r>
                                </w:p>
                              </w:tc>
                              <w:tc>
                                <w:tcPr>
                                  <w:tcW w:w="483" w:type="dxa"/>
                                </w:tcPr>
                                <w:p w14:paraId="1B897BD0" w14:textId="77777777" w:rsidR="009A38AE" w:rsidRPr="00D65FAF" w:rsidRDefault="009A38AE" w:rsidP="008A0536">
                                  <w:pPr>
                                    <w:pStyle w:val="5E-TABLECELL"/>
                                  </w:pPr>
                                  <w:r w:rsidRPr="00D65FAF">
                                    <w:t>3</w:t>
                                  </w:r>
                                </w:p>
                              </w:tc>
                              <w:tc>
                                <w:tcPr>
                                  <w:tcW w:w="483" w:type="dxa"/>
                                </w:tcPr>
                                <w:p w14:paraId="045F8C78" w14:textId="77777777" w:rsidR="009A38AE" w:rsidRPr="00D65FAF" w:rsidRDefault="009A38AE" w:rsidP="008A0536">
                                  <w:pPr>
                                    <w:pStyle w:val="5E-TABLECELL"/>
                                  </w:pPr>
                                  <w:r w:rsidRPr="00D65FAF">
                                    <w:t>2</w:t>
                                  </w:r>
                                </w:p>
                              </w:tc>
                              <w:tc>
                                <w:tcPr>
                                  <w:tcW w:w="483" w:type="dxa"/>
                                </w:tcPr>
                                <w:p w14:paraId="609C8A05" w14:textId="77777777" w:rsidR="009A38AE" w:rsidRPr="00D65FAF" w:rsidRDefault="009A38AE" w:rsidP="008A0536">
                                  <w:pPr>
                                    <w:pStyle w:val="5E-TABLECELL"/>
                                  </w:pPr>
                                  <w:r w:rsidRPr="00D65FAF">
                                    <w:t>1</w:t>
                                  </w:r>
                                </w:p>
                              </w:tc>
                              <w:tc>
                                <w:tcPr>
                                  <w:tcW w:w="483" w:type="dxa"/>
                                </w:tcPr>
                                <w:p w14:paraId="7067C505" w14:textId="77777777" w:rsidR="009A38AE" w:rsidRPr="00D65FAF" w:rsidRDefault="009A38AE" w:rsidP="008A0536">
                                  <w:pPr>
                                    <w:pStyle w:val="5E-TABLECELL"/>
                                  </w:pPr>
                                  <w:r w:rsidRPr="00D65FAF">
                                    <w:t>1</w:t>
                                  </w:r>
                                </w:p>
                              </w:tc>
                              <w:tc>
                                <w:tcPr>
                                  <w:tcW w:w="483" w:type="dxa"/>
                                </w:tcPr>
                                <w:p w14:paraId="57FE3D89" w14:textId="77777777" w:rsidR="009A38AE" w:rsidRPr="00D65FAF" w:rsidRDefault="009A38AE" w:rsidP="008A0536">
                                  <w:pPr>
                                    <w:pStyle w:val="5E-TABLECELL"/>
                                  </w:pPr>
                                  <w:r>
                                    <w:t>—</w:t>
                                  </w:r>
                                </w:p>
                              </w:tc>
                              <w:tc>
                                <w:tcPr>
                                  <w:tcW w:w="424" w:type="dxa"/>
                                </w:tcPr>
                                <w:p w14:paraId="4F8BA030" w14:textId="77777777" w:rsidR="009A38AE" w:rsidRPr="00D65FAF" w:rsidRDefault="009A38AE" w:rsidP="008A0536">
                                  <w:pPr>
                                    <w:pStyle w:val="5E-TABLECELL"/>
                                  </w:pPr>
                                  <w:r>
                                    <w:t>—</w:t>
                                  </w:r>
                                </w:p>
                              </w:tc>
                            </w:tr>
                            <w:tr w:rsidR="009A38AE" w:rsidRPr="00D65FAF" w14:paraId="164D06F6"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5554ADDE" w14:textId="77777777" w:rsidR="009A38AE" w:rsidRPr="00D65FAF" w:rsidRDefault="009A38AE" w:rsidP="008A0536">
                                  <w:pPr>
                                    <w:pStyle w:val="5E-TABLECELL"/>
                                  </w:pPr>
                                  <w:r w:rsidRPr="00D65FAF">
                                    <w:t>14th</w:t>
                                  </w:r>
                                </w:p>
                              </w:tc>
                              <w:tc>
                                <w:tcPr>
                                  <w:tcW w:w="1080" w:type="dxa"/>
                                </w:tcPr>
                                <w:p w14:paraId="2C9F0B0C" w14:textId="77777777" w:rsidR="009A38AE" w:rsidRPr="00D65FAF" w:rsidRDefault="009A38AE" w:rsidP="008A0536">
                                  <w:pPr>
                                    <w:pStyle w:val="5E-TABLECELL"/>
                                  </w:pPr>
                                  <w:r w:rsidRPr="00D65FAF">
                                    <w:t>+5</w:t>
                                  </w:r>
                                </w:p>
                              </w:tc>
                              <w:tc>
                                <w:tcPr>
                                  <w:tcW w:w="3150" w:type="dxa"/>
                                </w:tcPr>
                                <w:p w14:paraId="6C778653" w14:textId="77777777" w:rsidR="009A38AE" w:rsidRPr="00D65FAF" w:rsidRDefault="009A38AE" w:rsidP="008A0536">
                                  <w:pPr>
                                    <w:pStyle w:val="5E-TABLECELL"/>
                                  </w:pPr>
                                  <w:r w:rsidRPr="00D65FAF">
                                    <w:t>Druid Circle feature</w:t>
                                  </w:r>
                                </w:p>
                              </w:tc>
                              <w:tc>
                                <w:tcPr>
                                  <w:tcW w:w="842" w:type="dxa"/>
                                </w:tcPr>
                                <w:p w14:paraId="40691C7B" w14:textId="77777777" w:rsidR="009A38AE" w:rsidRPr="00D65FAF" w:rsidRDefault="009A38AE" w:rsidP="008A0536">
                                  <w:pPr>
                                    <w:pStyle w:val="5E-TABLECELL"/>
                                  </w:pPr>
                                  <w:r w:rsidRPr="00D65FAF">
                                    <w:t>4</w:t>
                                  </w:r>
                                </w:p>
                              </w:tc>
                              <w:tc>
                                <w:tcPr>
                                  <w:tcW w:w="483" w:type="dxa"/>
                                </w:tcPr>
                                <w:p w14:paraId="1B767E1E" w14:textId="77777777" w:rsidR="009A38AE" w:rsidRPr="00D65FAF" w:rsidRDefault="009A38AE" w:rsidP="008A0536">
                                  <w:pPr>
                                    <w:pStyle w:val="5E-TABLECELL"/>
                                  </w:pPr>
                                  <w:r w:rsidRPr="00D65FAF">
                                    <w:t>4</w:t>
                                  </w:r>
                                </w:p>
                              </w:tc>
                              <w:tc>
                                <w:tcPr>
                                  <w:tcW w:w="483" w:type="dxa"/>
                                </w:tcPr>
                                <w:p w14:paraId="2BD0F9CD" w14:textId="77777777" w:rsidR="009A38AE" w:rsidRPr="00D65FAF" w:rsidRDefault="009A38AE" w:rsidP="008A0536">
                                  <w:pPr>
                                    <w:pStyle w:val="5E-TABLECELL"/>
                                  </w:pPr>
                                  <w:r w:rsidRPr="00D65FAF">
                                    <w:t>3</w:t>
                                  </w:r>
                                </w:p>
                              </w:tc>
                              <w:tc>
                                <w:tcPr>
                                  <w:tcW w:w="483" w:type="dxa"/>
                                </w:tcPr>
                                <w:p w14:paraId="0B0BEA18" w14:textId="77777777" w:rsidR="009A38AE" w:rsidRPr="00D65FAF" w:rsidRDefault="009A38AE" w:rsidP="008A0536">
                                  <w:pPr>
                                    <w:pStyle w:val="5E-TABLECELL"/>
                                  </w:pPr>
                                  <w:r w:rsidRPr="00D65FAF">
                                    <w:t>3</w:t>
                                  </w:r>
                                </w:p>
                              </w:tc>
                              <w:tc>
                                <w:tcPr>
                                  <w:tcW w:w="483" w:type="dxa"/>
                                </w:tcPr>
                                <w:p w14:paraId="63204C2B" w14:textId="77777777" w:rsidR="009A38AE" w:rsidRPr="00D65FAF" w:rsidRDefault="009A38AE" w:rsidP="008A0536">
                                  <w:pPr>
                                    <w:pStyle w:val="5E-TABLECELL"/>
                                  </w:pPr>
                                  <w:r w:rsidRPr="00D65FAF">
                                    <w:t>3</w:t>
                                  </w:r>
                                </w:p>
                              </w:tc>
                              <w:tc>
                                <w:tcPr>
                                  <w:tcW w:w="483" w:type="dxa"/>
                                </w:tcPr>
                                <w:p w14:paraId="69170953" w14:textId="77777777" w:rsidR="009A38AE" w:rsidRPr="00D65FAF" w:rsidRDefault="009A38AE" w:rsidP="008A0536">
                                  <w:pPr>
                                    <w:pStyle w:val="5E-TABLECELL"/>
                                  </w:pPr>
                                  <w:r w:rsidRPr="00D65FAF">
                                    <w:t>2</w:t>
                                  </w:r>
                                </w:p>
                              </w:tc>
                              <w:tc>
                                <w:tcPr>
                                  <w:tcW w:w="483" w:type="dxa"/>
                                </w:tcPr>
                                <w:p w14:paraId="33CDB116" w14:textId="77777777" w:rsidR="009A38AE" w:rsidRPr="00D65FAF" w:rsidRDefault="009A38AE" w:rsidP="008A0536">
                                  <w:pPr>
                                    <w:pStyle w:val="5E-TABLECELL"/>
                                  </w:pPr>
                                  <w:r w:rsidRPr="00D65FAF">
                                    <w:t>1</w:t>
                                  </w:r>
                                </w:p>
                              </w:tc>
                              <w:tc>
                                <w:tcPr>
                                  <w:tcW w:w="483" w:type="dxa"/>
                                </w:tcPr>
                                <w:p w14:paraId="750F5D19" w14:textId="77777777" w:rsidR="009A38AE" w:rsidRPr="00D65FAF" w:rsidRDefault="009A38AE" w:rsidP="008A0536">
                                  <w:pPr>
                                    <w:pStyle w:val="5E-TABLECELL"/>
                                  </w:pPr>
                                  <w:r w:rsidRPr="00D65FAF">
                                    <w:t>1</w:t>
                                  </w:r>
                                </w:p>
                              </w:tc>
                              <w:tc>
                                <w:tcPr>
                                  <w:tcW w:w="483" w:type="dxa"/>
                                </w:tcPr>
                                <w:p w14:paraId="69738C8E" w14:textId="77777777" w:rsidR="009A38AE" w:rsidRPr="00D65FAF" w:rsidRDefault="009A38AE" w:rsidP="008A0536">
                                  <w:pPr>
                                    <w:pStyle w:val="5E-TABLECELL"/>
                                  </w:pPr>
                                  <w:r>
                                    <w:t>—</w:t>
                                  </w:r>
                                </w:p>
                              </w:tc>
                              <w:tc>
                                <w:tcPr>
                                  <w:tcW w:w="424" w:type="dxa"/>
                                </w:tcPr>
                                <w:p w14:paraId="10E402D3" w14:textId="77777777" w:rsidR="009A38AE" w:rsidRPr="00D65FAF" w:rsidRDefault="009A38AE" w:rsidP="008A0536">
                                  <w:pPr>
                                    <w:pStyle w:val="5E-TABLECELL"/>
                                  </w:pPr>
                                  <w:r>
                                    <w:t>—</w:t>
                                  </w:r>
                                </w:p>
                              </w:tc>
                            </w:tr>
                            <w:tr w:rsidR="009A38AE" w:rsidRPr="00D65FAF" w14:paraId="1D2C0650"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2410C896" w14:textId="77777777" w:rsidR="009A38AE" w:rsidRPr="00D65FAF" w:rsidRDefault="009A38AE" w:rsidP="008A0536">
                                  <w:pPr>
                                    <w:pStyle w:val="5E-TABLECELL"/>
                                  </w:pPr>
                                  <w:r w:rsidRPr="00D65FAF">
                                    <w:t>15th</w:t>
                                  </w:r>
                                </w:p>
                              </w:tc>
                              <w:tc>
                                <w:tcPr>
                                  <w:tcW w:w="1080" w:type="dxa"/>
                                </w:tcPr>
                                <w:p w14:paraId="32EBE554" w14:textId="77777777" w:rsidR="009A38AE" w:rsidRDefault="009A38AE" w:rsidP="008A0536">
                                  <w:pPr>
                                    <w:pStyle w:val="5E-TABLECELL"/>
                                  </w:pPr>
                                  <w:r w:rsidRPr="00D65FAF">
                                    <w:t>+5</w:t>
                                  </w:r>
                                </w:p>
                              </w:tc>
                              <w:tc>
                                <w:tcPr>
                                  <w:tcW w:w="3150" w:type="dxa"/>
                                </w:tcPr>
                                <w:p w14:paraId="1EC9A242" w14:textId="77777777" w:rsidR="009A38AE" w:rsidRPr="00D65FAF" w:rsidRDefault="009A38AE" w:rsidP="008A0536">
                                  <w:pPr>
                                    <w:pStyle w:val="5E-TABLECELL"/>
                                  </w:pPr>
                                  <w:r>
                                    <w:t>—</w:t>
                                  </w:r>
                                </w:p>
                              </w:tc>
                              <w:tc>
                                <w:tcPr>
                                  <w:tcW w:w="842" w:type="dxa"/>
                                </w:tcPr>
                                <w:p w14:paraId="3862702E" w14:textId="77777777" w:rsidR="009A38AE" w:rsidRPr="00D65FAF" w:rsidRDefault="009A38AE" w:rsidP="008A0536">
                                  <w:pPr>
                                    <w:pStyle w:val="5E-TABLECELL"/>
                                  </w:pPr>
                                  <w:r w:rsidRPr="00D65FAF">
                                    <w:t>4</w:t>
                                  </w:r>
                                </w:p>
                              </w:tc>
                              <w:tc>
                                <w:tcPr>
                                  <w:tcW w:w="483" w:type="dxa"/>
                                </w:tcPr>
                                <w:p w14:paraId="33766303" w14:textId="77777777" w:rsidR="009A38AE" w:rsidRPr="00D65FAF" w:rsidRDefault="009A38AE" w:rsidP="008A0536">
                                  <w:pPr>
                                    <w:pStyle w:val="5E-TABLECELL"/>
                                  </w:pPr>
                                  <w:r w:rsidRPr="00D65FAF">
                                    <w:t>4</w:t>
                                  </w:r>
                                </w:p>
                              </w:tc>
                              <w:tc>
                                <w:tcPr>
                                  <w:tcW w:w="483" w:type="dxa"/>
                                </w:tcPr>
                                <w:p w14:paraId="5FC13CCF" w14:textId="77777777" w:rsidR="009A38AE" w:rsidRPr="00D65FAF" w:rsidRDefault="009A38AE" w:rsidP="008A0536">
                                  <w:pPr>
                                    <w:pStyle w:val="5E-TABLECELL"/>
                                  </w:pPr>
                                  <w:r w:rsidRPr="00D65FAF">
                                    <w:t>3</w:t>
                                  </w:r>
                                </w:p>
                              </w:tc>
                              <w:tc>
                                <w:tcPr>
                                  <w:tcW w:w="483" w:type="dxa"/>
                                </w:tcPr>
                                <w:p w14:paraId="1346BF6C" w14:textId="77777777" w:rsidR="009A38AE" w:rsidRPr="00D65FAF" w:rsidRDefault="009A38AE" w:rsidP="008A0536">
                                  <w:pPr>
                                    <w:pStyle w:val="5E-TABLECELL"/>
                                  </w:pPr>
                                  <w:r w:rsidRPr="00D65FAF">
                                    <w:t>3</w:t>
                                  </w:r>
                                </w:p>
                              </w:tc>
                              <w:tc>
                                <w:tcPr>
                                  <w:tcW w:w="483" w:type="dxa"/>
                                </w:tcPr>
                                <w:p w14:paraId="1C2A4D21" w14:textId="77777777" w:rsidR="009A38AE" w:rsidRPr="00D65FAF" w:rsidRDefault="009A38AE" w:rsidP="008A0536">
                                  <w:pPr>
                                    <w:pStyle w:val="5E-TABLECELL"/>
                                  </w:pPr>
                                  <w:r w:rsidRPr="00D65FAF">
                                    <w:t>3</w:t>
                                  </w:r>
                                </w:p>
                              </w:tc>
                              <w:tc>
                                <w:tcPr>
                                  <w:tcW w:w="483" w:type="dxa"/>
                                </w:tcPr>
                                <w:p w14:paraId="1DDDBBFD" w14:textId="77777777" w:rsidR="009A38AE" w:rsidRPr="00D65FAF" w:rsidRDefault="009A38AE" w:rsidP="008A0536">
                                  <w:pPr>
                                    <w:pStyle w:val="5E-TABLECELL"/>
                                  </w:pPr>
                                  <w:r w:rsidRPr="00D65FAF">
                                    <w:t>2</w:t>
                                  </w:r>
                                </w:p>
                              </w:tc>
                              <w:tc>
                                <w:tcPr>
                                  <w:tcW w:w="483" w:type="dxa"/>
                                </w:tcPr>
                                <w:p w14:paraId="5E8199F2" w14:textId="77777777" w:rsidR="009A38AE" w:rsidRPr="00D65FAF" w:rsidRDefault="009A38AE" w:rsidP="008A0536">
                                  <w:pPr>
                                    <w:pStyle w:val="5E-TABLECELL"/>
                                  </w:pPr>
                                  <w:r w:rsidRPr="00D65FAF">
                                    <w:t>1</w:t>
                                  </w:r>
                                </w:p>
                              </w:tc>
                              <w:tc>
                                <w:tcPr>
                                  <w:tcW w:w="483" w:type="dxa"/>
                                </w:tcPr>
                                <w:p w14:paraId="2CFBCC3B" w14:textId="77777777" w:rsidR="009A38AE" w:rsidRPr="00D65FAF" w:rsidRDefault="009A38AE" w:rsidP="008A0536">
                                  <w:pPr>
                                    <w:pStyle w:val="5E-TABLECELL"/>
                                  </w:pPr>
                                  <w:r w:rsidRPr="00D65FAF">
                                    <w:t>1</w:t>
                                  </w:r>
                                </w:p>
                              </w:tc>
                              <w:tc>
                                <w:tcPr>
                                  <w:tcW w:w="483" w:type="dxa"/>
                                </w:tcPr>
                                <w:p w14:paraId="52D6BBD0" w14:textId="77777777" w:rsidR="009A38AE" w:rsidRPr="00D65FAF" w:rsidRDefault="009A38AE" w:rsidP="008A0536">
                                  <w:pPr>
                                    <w:pStyle w:val="5E-TABLECELL"/>
                                  </w:pPr>
                                  <w:r w:rsidRPr="00D65FAF">
                                    <w:t>1</w:t>
                                  </w:r>
                                </w:p>
                              </w:tc>
                              <w:tc>
                                <w:tcPr>
                                  <w:tcW w:w="424" w:type="dxa"/>
                                </w:tcPr>
                                <w:p w14:paraId="12F0063D" w14:textId="77777777" w:rsidR="009A38AE" w:rsidRPr="00D65FAF" w:rsidRDefault="009A38AE" w:rsidP="008A0536">
                                  <w:pPr>
                                    <w:pStyle w:val="5E-TABLECELL"/>
                                  </w:pPr>
                                  <w:r>
                                    <w:t>—</w:t>
                                  </w:r>
                                </w:p>
                              </w:tc>
                            </w:tr>
                            <w:tr w:rsidR="009A38AE" w:rsidRPr="00D65FAF" w14:paraId="48CB8E8D"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3CFAEEB9" w14:textId="77777777" w:rsidR="009A38AE" w:rsidRPr="00D65FAF" w:rsidRDefault="009A38AE" w:rsidP="008A0536">
                                  <w:pPr>
                                    <w:pStyle w:val="5E-TABLECELL"/>
                                  </w:pPr>
                                  <w:r w:rsidRPr="00D65FAF">
                                    <w:t>16th</w:t>
                                  </w:r>
                                </w:p>
                              </w:tc>
                              <w:tc>
                                <w:tcPr>
                                  <w:tcW w:w="1080" w:type="dxa"/>
                                </w:tcPr>
                                <w:p w14:paraId="01A509E0" w14:textId="77777777" w:rsidR="009A38AE" w:rsidRPr="00D65FAF" w:rsidRDefault="009A38AE" w:rsidP="008A0536">
                                  <w:pPr>
                                    <w:pStyle w:val="5E-TABLECELL"/>
                                  </w:pPr>
                                  <w:r w:rsidRPr="00D65FAF">
                                    <w:t>+5</w:t>
                                  </w:r>
                                </w:p>
                              </w:tc>
                              <w:tc>
                                <w:tcPr>
                                  <w:tcW w:w="3150" w:type="dxa"/>
                                </w:tcPr>
                                <w:p w14:paraId="3378819C" w14:textId="77777777" w:rsidR="009A38AE" w:rsidRPr="00D65FAF" w:rsidRDefault="009A38AE" w:rsidP="008A0536">
                                  <w:pPr>
                                    <w:pStyle w:val="5E-TABLECELL"/>
                                  </w:pPr>
                                  <w:r>
                                    <w:t>Feat</w:t>
                                  </w:r>
                                </w:p>
                              </w:tc>
                              <w:tc>
                                <w:tcPr>
                                  <w:tcW w:w="842" w:type="dxa"/>
                                </w:tcPr>
                                <w:p w14:paraId="31111018" w14:textId="77777777" w:rsidR="009A38AE" w:rsidRPr="00D65FAF" w:rsidRDefault="009A38AE" w:rsidP="008A0536">
                                  <w:pPr>
                                    <w:pStyle w:val="5E-TABLECELL"/>
                                  </w:pPr>
                                  <w:r w:rsidRPr="00D65FAF">
                                    <w:t>4</w:t>
                                  </w:r>
                                </w:p>
                              </w:tc>
                              <w:tc>
                                <w:tcPr>
                                  <w:tcW w:w="483" w:type="dxa"/>
                                </w:tcPr>
                                <w:p w14:paraId="76A34690" w14:textId="77777777" w:rsidR="009A38AE" w:rsidRPr="00D65FAF" w:rsidRDefault="009A38AE" w:rsidP="008A0536">
                                  <w:pPr>
                                    <w:pStyle w:val="5E-TABLECELL"/>
                                  </w:pPr>
                                  <w:r w:rsidRPr="00D65FAF">
                                    <w:t>4</w:t>
                                  </w:r>
                                </w:p>
                              </w:tc>
                              <w:tc>
                                <w:tcPr>
                                  <w:tcW w:w="483" w:type="dxa"/>
                                </w:tcPr>
                                <w:p w14:paraId="70D702B3" w14:textId="77777777" w:rsidR="009A38AE" w:rsidRPr="00D65FAF" w:rsidRDefault="009A38AE" w:rsidP="008A0536">
                                  <w:pPr>
                                    <w:pStyle w:val="5E-TABLECELL"/>
                                  </w:pPr>
                                  <w:r w:rsidRPr="00D65FAF">
                                    <w:t>3</w:t>
                                  </w:r>
                                </w:p>
                              </w:tc>
                              <w:tc>
                                <w:tcPr>
                                  <w:tcW w:w="483" w:type="dxa"/>
                                </w:tcPr>
                                <w:p w14:paraId="038F8358" w14:textId="77777777" w:rsidR="009A38AE" w:rsidRPr="00D65FAF" w:rsidRDefault="009A38AE" w:rsidP="008A0536">
                                  <w:pPr>
                                    <w:pStyle w:val="5E-TABLECELL"/>
                                  </w:pPr>
                                  <w:r w:rsidRPr="00D65FAF">
                                    <w:t>3</w:t>
                                  </w:r>
                                </w:p>
                              </w:tc>
                              <w:tc>
                                <w:tcPr>
                                  <w:tcW w:w="483" w:type="dxa"/>
                                </w:tcPr>
                                <w:p w14:paraId="33AE7341" w14:textId="77777777" w:rsidR="009A38AE" w:rsidRPr="00D65FAF" w:rsidRDefault="009A38AE" w:rsidP="008A0536">
                                  <w:pPr>
                                    <w:pStyle w:val="5E-TABLECELL"/>
                                  </w:pPr>
                                  <w:r w:rsidRPr="00D65FAF">
                                    <w:t>3</w:t>
                                  </w:r>
                                </w:p>
                              </w:tc>
                              <w:tc>
                                <w:tcPr>
                                  <w:tcW w:w="483" w:type="dxa"/>
                                </w:tcPr>
                                <w:p w14:paraId="46884580" w14:textId="77777777" w:rsidR="009A38AE" w:rsidRPr="00D65FAF" w:rsidRDefault="009A38AE" w:rsidP="008A0536">
                                  <w:pPr>
                                    <w:pStyle w:val="5E-TABLECELL"/>
                                  </w:pPr>
                                  <w:r w:rsidRPr="00D65FAF">
                                    <w:t>2</w:t>
                                  </w:r>
                                </w:p>
                              </w:tc>
                              <w:tc>
                                <w:tcPr>
                                  <w:tcW w:w="483" w:type="dxa"/>
                                </w:tcPr>
                                <w:p w14:paraId="74DF24E0" w14:textId="77777777" w:rsidR="009A38AE" w:rsidRPr="00D65FAF" w:rsidRDefault="009A38AE" w:rsidP="008A0536">
                                  <w:pPr>
                                    <w:pStyle w:val="5E-TABLECELL"/>
                                  </w:pPr>
                                  <w:r w:rsidRPr="00D65FAF">
                                    <w:t>1</w:t>
                                  </w:r>
                                </w:p>
                              </w:tc>
                              <w:tc>
                                <w:tcPr>
                                  <w:tcW w:w="483" w:type="dxa"/>
                                </w:tcPr>
                                <w:p w14:paraId="2F969C5D" w14:textId="77777777" w:rsidR="009A38AE" w:rsidRPr="00D65FAF" w:rsidRDefault="009A38AE" w:rsidP="008A0536">
                                  <w:pPr>
                                    <w:pStyle w:val="5E-TABLECELL"/>
                                  </w:pPr>
                                  <w:r w:rsidRPr="00D65FAF">
                                    <w:t>1</w:t>
                                  </w:r>
                                </w:p>
                              </w:tc>
                              <w:tc>
                                <w:tcPr>
                                  <w:tcW w:w="483" w:type="dxa"/>
                                </w:tcPr>
                                <w:p w14:paraId="3FF96058" w14:textId="77777777" w:rsidR="009A38AE" w:rsidRPr="00D65FAF" w:rsidRDefault="009A38AE" w:rsidP="008A0536">
                                  <w:pPr>
                                    <w:pStyle w:val="5E-TABLECELL"/>
                                  </w:pPr>
                                  <w:r w:rsidRPr="00D65FAF">
                                    <w:t>1</w:t>
                                  </w:r>
                                </w:p>
                              </w:tc>
                              <w:tc>
                                <w:tcPr>
                                  <w:tcW w:w="424" w:type="dxa"/>
                                </w:tcPr>
                                <w:p w14:paraId="5CF1F186" w14:textId="77777777" w:rsidR="009A38AE" w:rsidRPr="00D65FAF" w:rsidRDefault="009A38AE" w:rsidP="008A0536">
                                  <w:pPr>
                                    <w:pStyle w:val="5E-TABLECELL"/>
                                  </w:pPr>
                                  <w:r>
                                    <w:t>—</w:t>
                                  </w:r>
                                </w:p>
                              </w:tc>
                            </w:tr>
                            <w:tr w:rsidR="009A38AE" w:rsidRPr="00D65FAF" w14:paraId="1B46BEC2"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44288E24" w14:textId="77777777" w:rsidR="009A38AE" w:rsidRPr="00D65FAF" w:rsidRDefault="009A38AE" w:rsidP="008A0536">
                                  <w:pPr>
                                    <w:pStyle w:val="5E-TABLECELL"/>
                                  </w:pPr>
                                  <w:r w:rsidRPr="00D65FAF">
                                    <w:t>17th</w:t>
                                  </w:r>
                                </w:p>
                              </w:tc>
                              <w:tc>
                                <w:tcPr>
                                  <w:tcW w:w="1080" w:type="dxa"/>
                                </w:tcPr>
                                <w:p w14:paraId="62E1C987" w14:textId="77777777" w:rsidR="009A38AE" w:rsidRDefault="009A38AE" w:rsidP="008A0536">
                                  <w:pPr>
                                    <w:pStyle w:val="5E-TABLECELL"/>
                                  </w:pPr>
                                  <w:r w:rsidRPr="00D65FAF">
                                    <w:t>+6</w:t>
                                  </w:r>
                                </w:p>
                              </w:tc>
                              <w:tc>
                                <w:tcPr>
                                  <w:tcW w:w="3150" w:type="dxa"/>
                                </w:tcPr>
                                <w:p w14:paraId="0AFD20B4" w14:textId="77777777" w:rsidR="009A38AE" w:rsidRPr="00D65FAF" w:rsidRDefault="009A38AE" w:rsidP="008A0536">
                                  <w:pPr>
                                    <w:pStyle w:val="5E-TABLECELL"/>
                                  </w:pPr>
                                  <w:r>
                                    <w:t>—</w:t>
                                  </w:r>
                                </w:p>
                              </w:tc>
                              <w:tc>
                                <w:tcPr>
                                  <w:tcW w:w="842" w:type="dxa"/>
                                </w:tcPr>
                                <w:p w14:paraId="2BDC5902" w14:textId="77777777" w:rsidR="009A38AE" w:rsidRPr="00D65FAF" w:rsidRDefault="009A38AE" w:rsidP="008A0536">
                                  <w:pPr>
                                    <w:pStyle w:val="5E-TABLECELL"/>
                                  </w:pPr>
                                  <w:r w:rsidRPr="00D65FAF">
                                    <w:t>4</w:t>
                                  </w:r>
                                </w:p>
                              </w:tc>
                              <w:tc>
                                <w:tcPr>
                                  <w:tcW w:w="483" w:type="dxa"/>
                                </w:tcPr>
                                <w:p w14:paraId="3F4F5D5F" w14:textId="77777777" w:rsidR="009A38AE" w:rsidRPr="00D65FAF" w:rsidRDefault="009A38AE" w:rsidP="008A0536">
                                  <w:pPr>
                                    <w:pStyle w:val="5E-TABLECELL"/>
                                  </w:pPr>
                                  <w:r w:rsidRPr="00D65FAF">
                                    <w:t>4</w:t>
                                  </w:r>
                                </w:p>
                              </w:tc>
                              <w:tc>
                                <w:tcPr>
                                  <w:tcW w:w="483" w:type="dxa"/>
                                </w:tcPr>
                                <w:p w14:paraId="62BDCF77" w14:textId="77777777" w:rsidR="009A38AE" w:rsidRPr="00D65FAF" w:rsidRDefault="009A38AE" w:rsidP="008A0536">
                                  <w:pPr>
                                    <w:pStyle w:val="5E-TABLECELL"/>
                                  </w:pPr>
                                  <w:r w:rsidRPr="00D65FAF">
                                    <w:t>3</w:t>
                                  </w:r>
                                </w:p>
                              </w:tc>
                              <w:tc>
                                <w:tcPr>
                                  <w:tcW w:w="483" w:type="dxa"/>
                                </w:tcPr>
                                <w:p w14:paraId="26CCECC9" w14:textId="77777777" w:rsidR="009A38AE" w:rsidRPr="00D65FAF" w:rsidRDefault="009A38AE" w:rsidP="008A0536">
                                  <w:pPr>
                                    <w:pStyle w:val="5E-TABLECELL"/>
                                  </w:pPr>
                                  <w:r w:rsidRPr="00D65FAF">
                                    <w:t>3</w:t>
                                  </w:r>
                                </w:p>
                              </w:tc>
                              <w:tc>
                                <w:tcPr>
                                  <w:tcW w:w="483" w:type="dxa"/>
                                </w:tcPr>
                                <w:p w14:paraId="1EA4ABB8" w14:textId="77777777" w:rsidR="009A38AE" w:rsidRPr="00D65FAF" w:rsidRDefault="009A38AE" w:rsidP="008A0536">
                                  <w:pPr>
                                    <w:pStyle w:val="5E-TABLECELL"/>
                                  </w:pPr>
                                  <w:r w:rsidRPr="00D65FAF">
                                    <w:t>3</w:t>
                                  </w:r>
                                </w:p>
                              </w:tc>
                              <w:tc>
                                <w:tcPr>
                                  <w:tcW w:w="483" w:type="dxa"/>
                                </w:tcPr>
                                <w:p w14:paraId="2E5C7D5F" w14:textId="77777777" w:rsidR="009A38AE" w:rsidRPr="00D65FAF" w:rsidRDefault="009A38AE" w:rsidP="008A0536">
                                  <w:pPr>
                                    <w:pStyle w:val="5E-TABLECELL"/>
                                  </w:pPr>
                                  <w:r w:rsidRPr="00D65FAF">
                                    <w:t>2</w:t>
                                  </w:r>
                                </w:p>
                              </w:tc>
                              <w:tc>
                                <w:tcPr>
                                  <w:tcW w:w="483" w:type="dxa"/>
                                </w:tcPr>
                                <w:p w14:paraId="2D4282F3" w14:textId="77777777" w:rsidR="009A38AE" w:rsidRPr="00D65FAF" w:rsidRDefault="009A38AE" w:rsidP="008A0536">
                                  <w:pPr>
                                    <w:pStyle w:val="5E-TABLECELL"/>
                                  </w:pPr>
                                  <w:r w:rsidRPr="00D65FAF">
                                    <w:t>1</w:t>
                                  </w:r>
                                </w:p>
                              </w:tc>
                              <w:tc>
                                <w:tcPr>
                                  <w:tcW w:w="483" w:type="dxa"/>
                                </w:tcPr>
                                <w:p w14:paraId="6BA66B28" w14:textId="77777777" w:rsidR="009A38AE" w:rsidRPr="00D65FAF" w:rsidRDefault="009A38AE" w:rsidP="008A0536">
                                  <w:pPr>
                                    <w:pStyle w:val="5E-TABLECELL"/>
                                  </w:pPr>
                                  <w:r w:rsidRPr="00D65FAF">
                                    <w:t>1</w:t>
                                  </w:r>
                                </w:p>
                              </w:tc>
                              <w:tc>
                                <w:tcPr>
                                  <w:tcW w:w="483" w:type="dxa"/>
                                </w:tcPr>
                                <w:p w14:paraId="6A69D74A" w14:textId="77777777" w:rsidR="009A38AE" w:rsidRPr="00D65FAF" w:rsidRDefault="009A38AE" w:rsidP="008A0536">
                                  <w:pPr>
                                    <w:pStyle w:val="5E-TABLECELL"/>
                                  </w:pPr>
                                  <w:r w:rsidRPr="00D65FAF">
                                    <w:t>1</w:t>
                                  </w:r>
                                </w:p>
                              </w:tc>
                              <w:tc>
                                <w:tcPr>
                                  <w:tcW w:w="424" w:type="dxa"/>
                                </w:tcPr>
                                <w:p w14:paraId="7975122A" w14:textId="77777777" w:rsidR="009A38AE" w:rsidRPr="00D65FAF" w:rsidRDefault="009A38AE" w:rsidP="008A0536">
                                  <w:pPr>
                                    <w:pStyle w:val="5E-TABLECELL"/>
                                  </w:pPr>
                                  <w:r w:rsidRPr="00D65FAF">
                                    <w:t>1</w:t>
                                  </w:r>
                                </w:p>
                              </w:tc>
                            </w:tr>
                            <w:tr w:rsidR="009A38AE" w:rsidRPr="00D65FAF" w14:paraId="09350CC6"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0410E8BB" w14:textId="77777777" w:rsidR="009A38AE" w:rsidRPr="00D65FAF" w:rsidRDefault="009A38AE" w:rsidP="008A0536">
                                  <w:pPr>
                                    <w:pStyle w:val="5E-TABLECELL"/>
                                  </w:pPr>
                                  <w:r w:rsidRPr="00D65FAF">
                                    <w:t>18th</w:t>
                                  </w:r>
                                </w:p>
                              </w:tc>
                              <w:tc>
                                <w:tcPr>
                                  <w:tcW w:w="1080" w:type="dxa"/>
                                </w:tcPr>
                                <w:p w14:paraId="17BCEFA7" w14:textId="77777777" w:rsidR="009A38AE" w:rsidRPr="00D65FAF" w:rsidRDefault="009A38AE" w:rsidP="008A0536">
                                  <w:pPr>
                                    <w:pStyle w:val="5E-TABLECELL"/>
                                  </w:pPr>
                                  <w:r w:rsidRPr="00D65FAF">
                                    <w:t>+6</w:t>
                                  </w:r>
                                </w:p>
                              </w:tc>
                              <w:tc>
                                <w:tcPr>
                                  <w:tcW w:w="3150" w:type="dxa"/>
                                </w:tcPr>
                                <w:p w14:paraId="4642A977" w14:textId="77777777" w:rsidR="009A38AE" w:rsidRPr="00D65FAF" w:rsidRDefault="009A38AE" w:rsidP="008A0536">
                                  <w:pPr>
                                    <w:pStyle w:val="5E-TABLECELL"/>
                                  </w:pPr>
                                  <w:r w:rsidRPr="00D65FAF">
                                    <w:t>Timeless Body, Beast Spells</w:t>
                                  </w:r>
                                </w:p>
                              </w:tc>
                              <w:tc>
                                <w:tcPr>
                                  <w:tcW w:w="842" w:type="dxa"/>
                                </w:tcPr>
                                <w:p w14:paraId="066C253B" w14:textId="77777777" w:rsidR="009A38AE" w:rsidRPr="00D65FAF" w:rsidRDefault="009A38AE" w:rsidP="008A0536">
                                  <w:pPr>
                                    <w:pStyle w:val="5E-TABLECELL"/>
                                  </w:pPr>
                                  <w:r w:rsidRPr="00D65FAF">
                                    <w:t>4</w:t>
                                  </w:r>
                                </w:p>
                              </w:tc>
                              <w:tc>
                                <w:tcPr>
                                  <w:tcW w:w="483" w:type="dxa"/>
                                </w:tcPr>
                                <w:p w14:paraId="7DDD0A98" w14:textId="77777777" w:rsidR="009A38AE" w:rsidRPr="00D65FAF" w:rsidRDefault="009A38AE" w:rsidP="008A0536">
                                  <w:pPr>
                                    <w:pStyle w:val="5E-TABLECELL"/>
                                  </w:pPr>
                                  <w:r w:rsidRPr="00D65FAF">
                                    <w:t>4</w:t>
                                  </w:r>
                                </w:p>
                              </w:tc>
                              <w:tc>
                                <w:tcPr>
                                  <w:tcW w:w="483" w:type="dxa"/>
                                </w:tcPr>
                                <w:p w14:paraId="23EC51F8" w14:textId="77777777" w:rsidR="009A38AE" w:rsidRPr="00D65FAF" w:rsidRDefault="009A38AE" w:rsidP="008A0536">
                                  <w:pPr>
                                    <w:pStyle w:val="5E-TABLECELL"/>
                                  </w:pPr>
                                  <w:r w:rsidRPr="00D65FAF">
                                    <w:t>3</w:t>
                                  </w:r>
                                </w:p>
                              </w:tc>
                              <w:tc>
                                <w:tcPr>
                                  <w:tcW w:w="483" w:type="dxa"/>
                                </w:tcPr>
                                <w:p w14:paraId="3C116E89" w14:textId="77777777" w:rsidR="009A38AE" w:rsidRPr="00D65FAF" w:rsidRDefault="009A38AE" w:rsidP="008A0536">
                                  <w:pPr>
                                    <w:pStyle w:val="5E-TABLECELL"/>
                                  </w:pPr>
                                  <w:r w:rsidRPr="00D65FAF">
                                    <w:t>3</w:t>
                                  </w:r>
                                </w:p>
                              </w:tc>
                              <w:tc>
                                <w:tcPr>
                                  <w:tcW w:w="483" w:type="dxa"/>
                                </w:tcPr>
                                <w:p w14:paraId="03CA56A3" w14:textId="77777777" w:rsidR="009A38AE" w:rsidRPr="00D65FAF" w:rsidRDefault="009A38AE" w:rsidP="008A0536">
                                  <w:pPr>
                                    <w:pStyle w:val="5E-TABLECELL"/>
                                  </w:pPr>
                                  <w:r w:rsidRPr="00D65FAF">
                                    <w:t>3</w:t>
                                  </w:r>
                                </w:p>
                              </w:tc>
                              <w:tc>
                                <w:tcPr>
                                  <w:tcW w:w="483" w:type="dxa"/>
                                </w:tcPr>
                                <w:p w14:paraId="046A6F07" w14:textId="77777777" w:rsidR="009A38AE" w:rsidRPr="00D65FAF" w:rsidRDefault="009A38AE" w:rsidP="008A0536">
                                  <w:pPr>
                                    <w:pStyle w:val="5E-TABLECELL"/>
                                  </w:pPr>
                                  <w:r w:rsidRPr="00D65FAF">
                                    <w:t>3</w:t>
                                  </w:r>
                                </w:p>
                              </w:tc>
                              <w:tc>
                                <w:tcPr>
                                  <w:tcW w:w="483" w:type="dxa"/>
                                </w:tcPr>
                                <w:p w14:paraId="023221C9" w14:textId="77777777" w:rsidR="009A38AE" w:rsidRPr="00D65FAF" w:rsidRDefault="009A38AE" w:rsidP="008A0536">
                                  <w:pPr>
                                    <w:pStyle w:val="5E-TABLECELL"/>
                                  </w:pPr>
                                  <w:r w:rsidRPr="00D65FAF">
                                    <w:t>1</w:t>
                                  </w:r>
                                </w:p>
                              </w:tc>
                              <w:tc>
                                <w:tcPr>
                                  <w:tcW w:w="483" w:type="dxa"/>
                                </w:tcPr>
                                <w:p w14:paraId="5846BF03" w14:textId="77777777" w:rsidR="009A38AE" w:rsidRPr="00D65FAF" w:rsidRDefault="009A38AE" w:rsidP="008A0536">
                                  <w:pPr>
                                    <w:pStyle w:val="5E-TABLECELL"/>
                                  </w:pPr>
                                  <w:r w:rsidRPr="00D65FAF">
                                    <w:t>1</w:t>
                                  </w:r>
                                </w:p>
                              </w:tc>
                              <w:tc>
                                <w:tcPr>
                                  <w:tcW w:w="483" w:type="dxa"/>
                                </w:tcPr>
                                <w:p w14:paraId="2D1AA944" w14:textId="77777777" w:rsidR="009A38AE" w:rsidRPr="00D65FAF" w:rsidRDefault="009A38AE" w:rsidP="008A0536">
                                  <w:pPr>
                                    <w:pStyle w:val="5E-TABLECELL"/>
                                  </w:pPr>
                                  <w:r w:rsidRPr="00D65FAF">
                                    <w:t>1</w:t>
                                  </w:r>
                                </w:p>
                              </w:tc>
                              <w:tc>
                                <w:tcPr>
                                  <w:tcW w:w="424" w:type="dxa"/>
                                </w:tcPr>
                                <w:p w14:paraId="72DC51A5" w14:textId="77777777" w:rsidR="009A38AE" w:rsidRPr="00D65FAF" w:rsidRDefault="009A38AE" w:rsidP="008A0536">
                                  <w:pPr>
                                    <w:pStyle w:val="5E-TABLECELL"/>
                                  </w:pPr>
                                  <w:r w:rsidRPr="00D65FAF">
                                    <w:t>1</w:t>
                                  </w:r>
                                </w:p>
                              </w:tc>
                            </w:tr>
                            <w:tr w:rsidR="009A38AE" w:rsidRPr="00D65FAF" w14:paraId="3E878253"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5337B5B6" w14:textId="77777777" w:rsidR="009A38AE" w:rsidRPr="00D65FAF" w:rsidRDefault="009A38AE" w:rsidP="008A0536">
                                  <w:pPr>
                                    <w:pStyle w:val="5E-TABLECELL"/>
                                  </w:pPr>
                                  <w:r w:rsidRPr="00D65FAF">
                                    <w:t>19th</w:t>
                                  </w:r>
                                </w:p>
                              </w:tc>
                              <w:tc>
                                <w:tcPr>
                                  <w:tcW w:w="1080" w:type="dxa"/>
                                </w:tcPr>
                                <w:p w14:paraId="1B42E049" w14:textId="77777777" w:rsidR="009A38AE" w:rsidRPr="00D65FAF" w:rsidRDefault="009A38AE" w:rsidP="008A0536">
                                  <w:pPr>
                                    <w:pStyle w:val="5E-TABLECELL"/>
                                  </w:pPr>
                                  <w:r w:rsidRPr="00D65FAF">
                                    <w:t>+6</w:t>
                                  </w:r>
                                </w:p>
                              </w:tc>
                              <w:tc>
                                <w:tcPr>
                                  <w:tcW w:w="3150" w:type="dxa"/>
                                </w:tcPr>
                                <w:p w14:paraId="6FA309D6" w14:textId="77777777" w:rsidR="009A38AE" w:rsidRPr="00D65FAF" w:rsidRDefault="009A38AE" w:rsidP="008A0536">
                                  <w:pPr>
                                    <w:pStyle w:val="5E-TABLECELL"/>
                                  </w:pPr>
                                  <w:r>
                                    <w:t>Feat</w:t>
                                  </w:r>
                                </w:p>
                              </w:tc>
                              <w:tc>
                                <w:tcPr>
                                  <w:tcW w:w="842" w:type="dxa"/>
                                </w:tcPr>
                                <w:p w14:paraId="5CBD5538" w14:textId="77777777" w:rsidR="009A38AE" w:rsidRPr="00D65FAF" w:rsidRDefault="009A38AE" w:rsidP="008A0536">
                                  <w:pPr>
                                    <w:pStyle w:val="5E-TABLECELL"/>
                                  </w:pPr>
                                  <w:r w:rsidRPr="00D65FAF">
                                    <w:t>4</w:t>
                                  </w:r>
                                </w:p>
                              </w:tc>
                              <w:tc>
                                <w:tcPr>
                                  <w:tcW w:w="483" w:type="dxa"/>
                                </w:tcPr>
                                <w:p w14:paraId="667B368F" w14:textId="77777777" w:rsidR="009A38AE" w:rsidRPr="00D65FAF" w:rsidRDefault="009A38AE" w:rsidP="008A0536">
                                  <w:pPr>
                                    <w:pStyle w:val="5E-TABLECELL"/>
                                  </w:pPr>
                                  <w:r w:rsidRPr="00D65FAF">
                                    <w:t>4</w:t>
                                  </w:r>
                                </w:p>
                              </w:tc>
                              <w:tc>
                                <w:tcPr>
                                  <w:tcW w:w="483" w:type="dxa"/>
                                </w:tcPr>
                                <w:p w14:paraId="1FE8F766" w14:textId="77777777" w:rsidR="009A38AE" w:rsidRPr="00D65FAF" w:rsidRDefault="009A38AE" w:rsidP="008A0536">
                                  <w:pPr>
                                    <w:pStyle w:val="5E-TABLECELL"/>
                                  </w:pPr>
                                  <w:r w:rsidRPr="00D65FAF">
                                    <w:t>3</w:t>
                                  </w:r>
                                </w:p>
                              </w:tc>
                              <w:tc>
                                <w:tcPr>
                                  <w:tcW w:w="483" w:type="dxa"/>
                                </w:tcPr>
                                <w:p w14:paraId="4767C9AA" w14:textId="77777777" w:rsidR="009A38AE" w:rsidRPr="00D65FAF" w:rsidRDefault="009A38AE" w:rsidP="008A0536">
                                  <w:pPr>
                                    <w:pStyle w:val="5E-TABLECELL"/>
                                  </w:pPr>
                                  <w:r w:rsidRPr="00D65FAF">
                                    <w:t>3</w:t>
                                  </w:r>
                                </w:p>
                              </w:tc>
                              <w:tc>
                                <w:tcPr>
                                  <w:tcW w:w="483" w:type="dxa"/>
                                </w:tcPr>
                                <w:p w14:paraId="73B04EC7" w14:textId="77777777" w:rsidR="009A38AE" w:rsidRPr="00D65FAF" w:rsidRDefault="009A38AE" w:rsidP="008A0536">
                                  <w:pPr>
                                    <w:pStyle w:val="5E-TABLECELL"/>
                                  </w:pPr>
                                  <w:r w:rsidRPr="00D65FAF">
                                    <w:t>3</w:t>
                                  </w:r>
                                </w:p>
                              </w:tc>
                              <w:tc>
                                <w:tcPr>
                                  <w:tcW w:w="483" w:type="dxa"/>
                                </w:tcPr>
                                <w:p w14:paraId="4DCB2832" w14:textId="77777777" w:rsidR="009A38AE" w:rsidRPr="00D65FAF" w:rsidRDefault="009A38AE" w:rsidP="008A0536">
                                  <w:pPr>
                                    <w:pStyle w:val="5E-TABLECELL"/>
                                  </w:pPr>
                                  <w:r w:rsidRPr="00D65FAF">
                                    <w:t>3</w:t>
                                  </w:r>
                                </w:p>
                              </w:tc>
                              <w:tc>
                                <w:tcPr>
                                  <w:tcW w:w="483" w:type="dxa"/>
                                </w:tcPr>
                                <w:p w14:paraId="05D1E268" w14:textId="77777777" w:rsidR="009A38AE" w:rsidRPr="00D65FAF" w:rsidRDefault="009A38AE" w:rsidP="008A0536">
                                  <w:pPr>
                                    <w:pStyle w:val="5E-TABLECELL"/>
                                  </w:pPr>
                                  <w:r w:rsidRPr="00D65FAF">
                                    <w:t>2</w:t>
                                  </w:r>
                                </w:p>
                              </w:tc>
                              <w:tc>
                                <w:tcPr>
                                  <w:tcW w:w="483" w:type="dxa"/>
                                </w:tcPr>
                                <w:p w14:paraId="5FE753E5" w14:textId="77777777" w:rsidR="009A38AE" w:rsidRPr="00D65FAF" w:rsidRDefault="009A38AE" w:rsidP="008A0536">
                                  <w:pPr>
                                    <w:pStyle w:val="5E-TABLECELL"/>
                                  </w:pPr>
                                  <w:r w:rsidRPr="00D65FAF">
                                    <w:t>1</w:t>
                                  </w:r>
                                </w:p>
                              </w:tc>
                              <w:tc>
                                <w:tcPr>
                                  <w:tcW w:w="483" w:type="dxa"/>
                                </w:tcPr>
                                <w:p w14:paraId="488A6729" w14:textId="77777777" w:rsidR="009A38AE" w:rsidRPr="00D65FAF" w:rsidRDefault="009A38AE" w:rsidP="008A0536">
                                  <w:pPr>
                                    <w:pStyle w:val="5E-TABLECELL"/>
                                  </w:pPr>
                                  <w:r w:rsidRPr="00D65FAF">
                                    <w:t>1</w:t>
                                  </w:r>
                                </w:p>
                              </w:tc>
                              <w:tc>
                                <w:tcPr>
                                  <w:tcW w:w="424" w:type="dxa"/>
                                </w:tcPr>
                                <w:p w14:paraId="00A46A1D" w14:textId="77777777" w:rsidR="009A38AE" w:rsidRPr="00D65FAF" w:rsidRDefault="009A38AE" w:rsidP="008A0536">
                                  <w:pPr>
                                    <w:pStyle w:val="5E-TABLECELL"/>
                                  </w:pPr>
                                  <w:r w:rsidRPr="00D65FAF">
                                    <w:t>1</w:t>
                                  </w:r>
                                </w:p>
                              </w:tc>
                            </w:tr>
                            <w:tr w:rsidR="009A38AE" w:rsidRPr="00D65FAF" w14:paraId="6C69DC19"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F9F6EEF" w14:textId="77777777" w:rsidR="009A38AE" w:rsidRPr="00D65FAF" w:rsidRDefault="009A38AE" w:rsidP="008A0536">
                                  <w:pPr>
                                    <w:pStyle w:val="5E-TABLECELL"/>
                                  </w:pPr>
                                  <w:r w:rsidRPr="00D65FAF">
                                    <w:t>20th</w:t>
                                  </w:r>
                                </w:p>
                              </w:tc>
                              <w:tc>
                                <w:tcPr>
                                  <w:tcW w:w="1080" w:type="dxa"/>
                                </w:tcPr>
                                <w:p w14:paraId="526FC8C0" w14:textId="77777777" w:rsidR="009A38AE" w:rsidRPr="00D65FAF" w:rsidRDefault="009A38AE" w:rsidP="008A0536">
                                  <w:pPr>
                                    <w:pStyle w:val="5E-TABLECELL"/>
                                  </w:pPr>
                                  <w:r w:rsidRPr="00D65FAF">
                                    <w:t>+6</w:t>
                                  </w:r>
                                </w:p>
                              </w:tc>
                              <w:tc>
                                <w:tcPr>
                                  <w:tcW w:w="3150" w:type="dxa"/>
                                </w:tcPr>
                                <w:p w14:paraId="25754664" w14:textId="77777777" w:rsidR="009A38AE" w:rsidRPr="00D65FAF" w:rsidRDefault="009A38AE" w:rsidP="008A0536">
                                  <w:pPr>
                                    <w:pStyle w:val="5E-TABLECELL"/>
                                  </w:pPr>
                                  <w:r w:rsidRPr="00D65FAF">
                                    <w:t>Archdruid</w:t>
                                  </w:r>
                                </w:p>
                              </w:tc>
                              <w:tc>
                                <w:tcPr>
                                  <w:tcW w:w="842" w:type="dxa"/>
                                </w:tcPr>
                                <w:p w14:paraId="1F1A3F99" w14:textId="77777777" w:rsidR="009A38AE" w:rsidRPr="00D65FAF" w:rsidRDefault="009A38AE" w:rsidP="008A0536">
                                  <w:pPr>
                                    <w:pStyle w:val="5E-TABLECELL"/>
                                  </w:pPr>
                                  <w:r w:rsidRPr="00D65FAF">
                                    <w:t>4</w:t>
                                  </w:r>
                                </w:p>
                              </w:tc>
                              <w:tc>
                                <w:tcPr>
                                  <w:tcW w:w="483" w:type="dxa"/>
                                </w:tcPr>
                                <w:p w14:paraId="4D069F2E" w14:textId="77777777" w:rsidR="009A38AE" w:rsidRPr="00D65FAF" w:rsidRDefault="009A38AE" w:rsidP="008A0536">
                                  <w:pPr>
                                    <w:pStyle w:val="5E-TABLECELL"/>
                                  </w:pPr>
                                  <w:r w:rsidRPr="00D65FAF">
                                    <w:t>4</w:t>
                                  </w:r>
                                </w:p>
                              </w:tc>
                              <w:tc>
                                <w:tcPr>
                                  <w:tcW w:w="483" w:type="dxa"/>
                                </w:tcPr>
                                <w:p w14:paraId="1215964F" w14:textId="77777777" w:rsidR="009A38AE" w:rsidRPr="00D65FAF" w:rsidRDefault="009A38AE" w:rsidP="008A0536">
                                  <w:pPr>
                                    <w:pStyle w:val="5E-TABLECELL"/>
                                  </w:pPr>
                                  <w:r w:rsidRPr="00D65FAF">
                                    <w:t>3</w:t>
                                  </w:r>
                                </w:p>
                              </w:tc>
                              <w:tc>
                                <w:tcPr>
                                  <w:tcW w:w="483" w:type="dxa"/>
                                </w:tcPr>
                                <w:p w14:paraId="61340C12" w14:textId="77777777" w:rsidR="009A38AE" w:rsidRPr="00D65FAF" w:rsidRDefault="009A38AE" w:rsidP="008A0536">
                                  <w:pPr>
                                    <w:pStyle w:val="5E-TABLECELL"/>
                                  </w:pPr>
                                  <w:r w:rsidRPr="00D65FAF">
                                    <w:t>3</w:t>
                                  </w:r>
                                </w:p>
                              </w:tc>
                              <w:tc>
                                <w:tcPr>
                                  <w:tcW w:w="483" w:type="dxa"/>
                                </w:tcPr>
                                <w:p w14:paraId="24BFF14C" w14:textId="77777777" w:rsidR="009A38AE" w:rsidRPr="00D65FAF" w:rsidRDefault="009A38AE" w:rsidP="008A0536">
                                  <w:pPr>
                                    <w:pStyle w:val="5E-TABLECELL"/>
                                  </w:pPr>
                                  <w:r w:rsidRPr="00D65FAF">
                                    <w:t>3</w:t>
                                  </w:r>
                                </w:p>
                              </w:tc>
                              <w:tc>
                                <w:tcPr>
                                  <w:tcW w:w="483" w:type="dxa"/>
                                </w:tcPr>
                                <w:p w14:paraId="7298B385" w14:textId="77777777" w:rsidR="009A38AE" w:rsidRPr="00D65FAF" w:rsidRDefault="009A38AE" w:rsidP="008A0536">
                                  <w:pPr>
                                    <w:pStyle w:val="5E-TABLECELL"/>
                                  </w:pPr>
                                  <w:r w:rsidRPr="00D65FAF">
                                    <w:t>3</w:t>
                                  </w:r>
                                </w:p>
                              </w:tc>
                              <w:tc>
                                <w:tcPr>
                                  <w:tcW w:w="483" w:type="dxa"/>
                                </w:tcPr>
                                <w:p w14:paraId="672BD705" w14:textId="77777777" w:rsidR="009A38AE" w:rsidRPr="00D65FAF" w:rsidRDefault="009A38AE" w:rsidP="008A0536">
                                  <w:pPr>
                                    <w:pStyle w:val="5E-TABLECELL"/>
                                  </w:pPr>
                                  <w:r w:rsidRPr="00D65FAF">
                                    <w:t>2</w:t>
                                  </w:r>
                                </w:p>
                              </w:tc>
                              <w:tc>
                                <w:tcPr>
                                  <w:tcW w:w="483" w:type="dxa"/>
                                </w:tcPr>
                                <w:p w14:paraId="17E4D5A0" w14:textId="77777777" w:rsidR="009A38AE" w:rsidRPr="00D65FAF" w:rsidRDefault="009A38AE" w:rsidP="008A0536">
                                  <w:pPr>
                                    <w:pStyle w:val="5E-TABLECELL"/>
                                  </w:pPr>
                                  <w:r w:rsidRPr="00D65FAF">
                                    <w:t>2</w:t>
                                  </w:r>
                                </w:p>
                              </w:tc>
                              <w:tc>
                                <w:tcPr>
                                  <w:tcW w:w="483" w:type="dxa"/>
                                </w:tcPr>
                                <w:p w14:paraId="40E429CD" w14:textId="77777777" w:rsidR="009A38AE" w:rsidRPr="00D65FAF" w:rsidRDefault="009A38AE" w:rsidP="008A0536">
                                  <w:pPr>
                                    <w:pStyle w:val="5E-TABLECELL"/>
                                  </w:pPr>
                                  <w:r w:rsidRPr="00D65FAF">
                                    <w:t>1</w:t>
                                  </w:r>
                                </w:p>
                              </w:tc>
                              <w:tc>
                                <w:tcPr>
                                  <w:tcW w:w="424" w:type="dxa"/>
                                </w:tcPr>
                                <w:p w14:paraId="0C246CAD" w14:textId="77777777" w:rsidR="009A38AE" w:rsidRPr="00D65FAF" w:rsidRDefault="009A38AE" w:rsidP="008A0536">
                                  <w:pPr>
                                    <w:pStyle w:val="5E-TABLECELL"/>
                                  </w:pPr>
                                  <w:r w:rsidRPr="00D65FAF">
                                    <w:t>1</w:t>
                                  </w:r>
                                </w:p>
                              </w:tc>
                            </w:tr>
                          </w:tbl>
                          <w:p w14:paraId="342D8E37" w14:textId="77777777" w:rsidR="009A38AE" w:rsidRDefault="009A38AE" w:rsidP="009A38AE"/>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4A692" id="_x0000_t202" coordsize="21600,21600" o:spt="202" path="m,l,21600r21600,l21600,xe">
                <v:stroke joinstyle="miter"/>
                <v:path gradientshapeok="t" o:connecttype="rect"/>
              </v:shapetype>
              <v:shape id="Text Box 1726803903" o:spid="_x0000_s1026" type="#_x0000_t202" style="position:absolute;margin-left:-6.1pt;margin-top:-16.85pt;width:512.05pt;height:37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" fillcolor="#f2f2f2 [3052]" strokecolor="#f2f2f2 [3052]" strokeweight="6pt">
                <v:shadow on="t" color="#5f4939" opacity="47841f" offset=".74836mm,.74836mm"/>
                <v:textbox inset=",1.44pt">
                  <w:txbxContent>
                    <w:p w14:paraId="06D7C6FD" w14:textId="77777777" w:rsidR="009A38AE" w:rsidRPr="002C1527" w:rsidRDefault="009A38AE" w:rsidP="009A38AE">
                      <w:pPr>
                        <w:pStyle w:val="5E-TABLETITLE"/>
                      </w:pPr>
                      <w:r>
                        <w:t>Druid Class</w:t>
                      </w:r>
                    </w:p>
                    <w:tbl>
                      <w:tblPr>
                        <w:tblStyle w:val="5ETABLE"/>
                        <w:tblW w:w="9900"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24"/>
                      </w:tblGrid>
                      <w:tr w:rsidR="009A38AE" w:rsidRPr="00C6067D" w14:paraId="59F73CDB" w14:textId="77777777" w:rsidTr="00A2224E">
                        <w:trPr>
                          <w:cnfStyle w:val="100000000000" w:firstRow="1" w:lastRow="0" w:firstColumn="0" w:lastColumn="0" w:oddVBand="0" w:evenVBand="0" w:oddHBand="0" w:evenHBand="0" w:firstRowFirstColumn="0" w:firstRowLastColumn="0" w:lastRowFirstColumn="0" w:lastRowLastColumn="0"/>
                        </w:trPr>
                        <w:tc>
                          <w:tcPr>
                            <w:tcW w:w="540" w:type="dxa"/>
                          </w:tcPr>
                          <w:p w14:paraId="1EF98F5C" w14:textId="77777777" w:rsidR="009A38AE" w:rsidRPr="0063177C" w:rsidRDefault="009A38AE" w:rsidP="008A0536">
                            <w:pPr>
                              <w:pStyle w:val="5E-TABLECELL"/>
                              <w:rPr>
                                <w:rStyle w:val="5ECHARBOLD"/>
                              </w:rPr>
                            </w:pPr>
                            <w:r w:rsidRPr="0063177C">
                              <w:rPr>
                                <w:rStyle w:val="5ECHARBOLD"/>
                              </w:rPr>
                              <w:t>Level</w:t>
                            </w:r>
                          </w:p>
                        </w:tc>
                        <w:tc>
                          <w:tcPr>
                            <w:tcW w:w="1080" w:type="dxa"/>
                          </w:tcPr>
                          <w:p w14:paraId="66FD7FC8" w14:textId="77777777" w:rsidR="009A38AE" w:rsidRPr="0063177C" w:rsidRDefault="009A38AE" w:rsidP="008A0536">
                            <w:pPr>
                              <w:pStyle w:val="5E-TABLECELL"/>
                              <w:rPr>
                                <w:rStyle w:val="5ECHARBOLD"/>
                              </w:rPr>
                            </w:pPr>
                            <w:r w:rsidRPr="0063177C">
                              <w:rPr>
                                <w:rStyle w:val="5ECHARBOLD"/>
                              </w:rPr>
                              <w:t>Proficiency Bonus</w:t>
                            </w:r>
                          </w:p>
                        </w:tc>
                        <w:tc>
                          <w:tcPr>
                            <w:tcW w:w="3150" w:type="dxa"/>
                          </w:tcPr>
                          <w:p w14:paraId="261C00D0" w14:textId="77777777" w:rsidR="009A38AE" w:rsidRPr="0063177C" w:rsidRDefault="009A38AE" w:rsidP="008A0536">
                            <w:pPr>
                              <w:pStyle w:val="5E-TABLECELL"/>
                              <w:rPr>
                                <w:rStyle w:val="5ECHARBOLD"/>
                              </w:rPr>
                            </w:pPr>
                            <w:r w:rsidRPr="0063177C">
                              <w:rPr>
                                <w:rStyle w:val="5ECHARBOLD"/>
                              </w:rPr>
                              <w:t>Features</w:t>
                            </w:r>
                          </w:p>
                        </w:tc>
                        <w:tc>
                          <w:tcPr>
                            <w:tcW w:w="842" w:type="dxa"/>
                          </w:tcPr>
                          <w:p w14:paraId="1B57E748" w14:textId="77777777" w:rsidR="009A38AE" w:rsidRPr="0063177C" w:rsidRDefault="009A38AE" w:rsidP="008A0536">
                            <w:pPr>
                              <w:pStyle w:val="5E-TABLECELL"/>
                              <w:rPr>
                                <w:rStyle w:val="5ECHARBOLD"/>
                              </w:rPr>
                            </w:pPr>
                            <w:r w:rsidRPr="0063177C">
                              <w:rPr>
                                <w:rStyle w:val="5ECHARBOLD"/>
                              </w:rPr>
                              <w:t>Cantrips Known</w:t>
                            </w:r>
                          </w:p>
                        </w:tc>
                        <w:tc>
                          <w:tcPr>
                            <w:tcW w:w="483" w:type="dxa"/>
                          </w:tcPr>
                          <w:p w14:paraId="16508615" w14:textId="77777777" w:rsidR="009A38AE" w:rsidRPr="0063177C" w:rsidRDefault="009A38AE" w:rsidP="008A0536">
                            <w:pPr>
                              <w:pStyle w:val="5E-TABLECELL"/>
                              <w:rPr>
                                <w:rStyle w:val="5ECHARBOLD"/>
                              </w:rPr>
                            </w:pPr>
                            <w:r w:rsidRPr="0063177C">
                              <w:rPr>
                                <w:rStyle w:val="5ECHARBOLD"/>
                              </w:rPr>
                              <w:t>1st</w:t>
                            </w:r>
                          </w:p>
                        </w:tc>
                        <w:tc>
                          <w:tcPr>
                            <w:tcW w:w="483" w:type="dxa"/>
                          </w:tcPr>
                          <w:p w14:paraId="2A348DB3" w14:textId="77777777" w:rsidR="009A38AE" w:rsidRPr="0063177C" w:rsidRDefault="009A38AE" w:rsidP="008A0536">
                            <w:pPr>
                              <w:pStyle w:val="5E-TABLECELL"/>
                              <w:rPr>
                                <w:rStyle w:val="5ECHARBOLD"/>
                              </w:rPr>
                            </w:pPr>
                            <w:r w:rsidRPr="0063177C">
                              <w:rPr>
                                <w:rStyle w:val="5ECHARBOLD"/>
                              </w:rPr>
                              <w:t>2nd</w:t>
                            </w:r>
                          </w:p>
                        </w:tc>
                        <w:tc>
                          <w:tcPr>
                            <w:tcW w:w="483" w:type="dxa"/>
                          </w:tcPr>
                          <w:p w14:paraId="3D2CDD1A" w14:textId="77777777" w:rsidR="009A38AE" w:rsidRPr="0063177C" w:rsidRDefault="009A38AE" w:rsidP="008A0536">
                            <w:pPr>
                              <w:pStyle w:val="5E-TABLECELL"/>
                              <w:rPr>
                                <w:rStyle w:val="5ECHARBOLD"/>
                              </w:rPr>
                            </w:pPr>
                            <w:r w:rsidRPr="0063177C">
                              <w:rPr>
                                <w:rStyle w:val="5ECHARBOLD"/>
                              </w:rPr>
                              <w:t>3rd</w:t>
                            </w:r>
                          </w:p>
                        </w:tc>
                        <w:tc>
                          <w:tcPr>
                            <w:tcW w:w="483" w:type="dxa"/>
                          </w:tcPr>
                          <w:p w14:paraId="7D2AF673" w14:textId="77777777" w:rsidR="009A38AE" w:rsidRPr="0063177C" w:rsidRDefault="009A38AE" w:rsidP="008A0536">
                            <w:pPr>
                              <w:pStyle w:val="5E-TABLECELL"/>
                              <w:rPr>
                                <w:rStyle w:val="5ECHARBOLD"/>
                              </w:rPr>
                            </w:pPr>
                            <w:r w:rsidRPr="0063177C">
                              <w:rPr>
                                <w:rStyle w:val="5ECHARBOLD"/>
                              </w:rPr>
                              <w:t>4th</w:t>
                            </w:r>
                          </w:p>
                        </w:tc>
                        <w:tc>
                          <w:tcPr>
                            <w:tcW w:w="483" w:type="dxa"/>
                          </w:tcPr>
                          <w:p w14:paraId="743D88F8" w14:textId="77777777" w:rsidR="009A38AE" w:rsidRPr="0063177C" w:rsidRDefault="009A38AE" w:rsidP="008A0536">
                            <w:pPr>
                              <w:pStyle w:val="5E-TABLECELL"/>
                              <w:rPr>
                                <w:rStyle w:val="5ECHARBOLD"/>
                              </w:rPr>
                            </w:pPr>
                            <w:r w:rsidRPr="0063177C">
                              <w:rPr>
                                <w:rStyle w:val="5ECHARBOLD"/>
                              </w:rPr>
                              <w:t>5th</w:t>
                            </w:r>
                          </w:p>
                        </w:tc>
                        <w:tc>
                          <w:tcPr>
                            <w:tcW w:w="483" w:type="dxa"/>
                          </w:tcPr>
                          <w:p w14:paraId="77BC8136" w14:textId="77777777" w:rsidR="009A38AE" w:rsidRPr="0063177C" w:rsidRDefault="009A38AE" w:rsidP="008A0536">
                            <w:pPr>
                              <w:pStyle w:val="5E-TABLECELL"/>
                              <w:rPr>
                                <w:rStyle w:val="5ECHARBOLD"/>
                              </w:rPr>
                            </w:pPr>
                            <w:r w:rsidRPr="0063177C">
                              <w:rPr>
                                <w:rStyle w:val="5ECHARBOLD"/>
                              </w:rPr>
                              <w:t>6th</w:t>
                            </w:r>
                          </w:p>
                        </w:tc>
                        <w:tc>
                          <w:tcPr>
                            <w:tcW w:w="483" w:type="dxa"/>
                          </w:tcPr>
                          <w:p w14:paraId="15B5DCD8" w14:textId="77777777" w:rsidR="009A38AE" w:rsidRPr="0063177C" w:rsidRDefault="009A38AE" w:rsidP="008A0536">
                            <w:pPr>
                              <w:pStyle w:val="5E-TABLECELL"/>
                              <w:rPr>
                                <w:rStyle w:val="5ECHARBOLD"/>
                              </w:rPr>
                            </w:pPr>
                            <w:r w:rsidRPr="0063177C">
                              <w:rPr>
                                <w:rStyle w:val="5ECHARBOLD"/>
                              </w:rPr>
                              <w:t>7th</w:t>
                            </w:r>
                          </w:p>
                        </w:tc>
                        <w:tc>
                          <w:tcPr>
                            <w:tcW w:w="483" w:type="dxa"/>
                          </w:tcPr>
                          <w:p w14:paraId="7CE6176B" w14:textId="77777777" w:rsidR="009A38AE" w:rsidRPr="0063177C" w:rsidRDefault="009A38AE" w:rsidP="008A0536">
                            <w:pPr>
                              <w:pStyle w:val="5E-TABLECELL"/>
                              <w:rPr>
                                <w:rStyle w:val="5ECHARBOLD"/>
                              </w:rPr>
                            </w:pPr>
                            <w:r w:rsidRPr="0063177C">
                              <w:rPr>
                                <w:rStyle w:val="5ECHARBOLD"/>
                              </w:rPr>
                              <w:t>8th</w:t>
                            </w:r>
                          </w:p>
                        </w:tc>
                        <w:tc>
                          <w:tcPr>
                            <w:tcW w:w="424" w:type="dxa"/>
                          </w:tcPr>
                          <w:p w14:paraId="221D529E" w14:textId="77777777" w:rsidR="009A38AE" w:rsidRPr="0063177C" w:rsidRDefault="009A38AE" w:rsidP="008A0536">
                            <w:pPr>
                              <w:pStyle w:val="5E-TABLECELL"/>
                              <w:rPr>
                                <w:rStyle w:val="5ECHARBOLD"/>
                              </w:rPr>
                            </w:pPr>
                            <w:r w:rsidRPr="0063177C">
                              <w:rPr>
                                <w:rStyle w:val="5ECHARBOLD"/>
                              </w:rPr>
                              <w:t>9th</w:t>
                            </w:r>
                          </w:p>
                        </w:tc>
                      </w:tr>
                      <w:tr w:rsidR="009A38AE" w:rsidRPr="00D65FAF" w14:paraId="250F04CA" w14:textId="77777777" w:rsidTr="00A2224E">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7CE68601" w14:textId="77777777" w:rsidR="009A38AE" w:rsidRPr="00D65FAF" w:rsidRDefault="009A38AE" w:rsidP="008A0536">
                            <w:pPr>
                              <w:pStyle w:val="5E-TABLECELL"/>
                            </w:pPr>
                            <w:r w:rsidRPr="00D65FAF">
                              <w:t>1st</w:t>
                            </w:r>
                          </w:p>
                        </w:tc>
                        <w:tc>
                          <w:tcPr>
                            <w:tcW w:w="1080" w:type="dxa"/>
                          </w:tcPr>
                          <w:p w14:paraId="32AFDC82" w14:textId="77777777" w:rsidR="009A38AE" w:rsidRPr="00D65FAF" w:rsidRDefault="009A38AE" w:rsidP="008A0536">
                            <w:pPr>
                              <w:pStyle w:val="5E-TABLECELL"/>
                            </w:pPr>
                            <w:r w:rsidRPr="00D65FAF">
                              <w:t>+2</w:t>
                            </w:r>
                          </w:p>
                        </w:tc>
                        <w:tc>
                          <w:tcPr>
                            <w:tcW w:w="3150" w:type="dxa"/>
                          </w:tcPr>
                          <w:p w14:paraId="1FAB42B7" w14:textId="77777777" w:rsidR="009A38AE" w:rsidRPr="00D65FAF" w:rsidRDefault="009A38AE" w:rsidP="008A0536">
                            <w:pPr>
                              <w:pStyle w:val="5E-TABLECELL"/>
                            </w:pPr>
                            <w:r w:rsidRPr="00FA32B5">
                              <w:t>Druidic</w:t>
                            </w:r>
                            <w:r w:rsidRPr="00D65FAF">
                              <w:t>, Spellcasting</w:t>
                            </w:r>
                          </w:p>
                        </w:tc>
                        <w:tc>
                          <w:tcPr>
                            <w:tcW w:w="842" w:type="dxa"/>
                          </w:tcPr>
                          <w:p w14:paraId="082B3802" w14:textId="77777777" w:rsidR="009A38AE" w:rsidRPr="00D65FAF" w:rsidRDefault="009A38AE" w:rsidP="008A0536">
                            <w:pPr>
                              <w:pStyle w:val="5E-TABLECELL"/>
                            </w:pPr>
                            <w:r w:rsidRPr="00D65FAF">
                              <w:t>2</w:t>
                            </w:r>
                          </w:p>
                        </w:tc>
                        <w:tc>
                          <w:tcPr>
                            <w:tcW w:w="483" w:type="dxa"/>
                          </w:tcPr>
                          <w:p w14:paraId="7D1049D0" w14:textId="77777777" w:rsidR="009A38AE" w:rsidRPr="00D65FAF" w:rsidRDefault="009A38AE" w:rsidP="008A0536">
                            <w:pPr>
                              <w:pStyle w:val="5E-TABLECELL"/>
                            </w:pPr>
                            <w:r w:rsidRPr="00D65FAF">
                              <w:t>2</w:t>
                            </w:r>
                          </w:p>
                        </w:tc>
                        <w:tc>
                          <w:tcPr>
                            <w:tcW w:w="483" w:type="dxa"/>
                          </w:tcPr>
                          <w:p w14:paraId="74ECAD64" w14:textId="77777777" w:rsidR="009A38AE" w:rsidRPr="00D65FAF" w:rsidRDefault="009A38AE" w:rsidP="008A0536">
                            <w:pPr>
                              <w:pStyle w:val="5E-TABLECELL"/>
                            </w:pPr>
                            <w:r>
                              <w:t>—</w:t>
                            </w:r>
                          </w:p>
                        </w:tc>
                        <w:tc>
                          <w:tcPr>
                            <w:tcW w:w="483" w:type="dxa"/>
                          </w:tcPr>
                          <w:p w14:paraId="36C4C6D8" w14:textId="77777777" w:rsidR="009A38AE" w:rsidRPr="00D65FAF" w:rsidRDefault="009A38AE" w:rsidP="008A0536">
                            <w:pPr>
                              <w:pStyle w:val="5E-TABLECELL"/>
                            </w:pPr>
                            <w:r>
                              <w:t>—</w:t>
                            </w:r>
                          </w:p>
                        </w:tc>
                        <w:tc>
                          <w:tcPr>
                            <w:tcW w:w="483" w:type="dxa"/>
                          </w:tcPr>
                          <w:p w14:paraId="360D2D80" w14:textId="77777777" w:rsidR="009A38AE" w:rsidRPr="00D65FAF" w:rsidRDefault="009A38AE" w:rsidP="008A0536">
                            <w:pPr>
                              <w:pStyle w:val="5E-TABLECELL"/>
                            </w:pPr>
                            <w:r>
                              <w:t>—</w:t>
                            </w:r>
                          </w:p>
                        </w:tc>
                        <w:tc>
                          <w:tcPr>
                            <w:tcW w:w="483" w:type="dxa"/>
                          </w:tcPr>
                          <w:p w14:paraId="329769F5" w14:textId="77777777" w:rsidR="009A38AE" w:rsidRPr="00D65FAF" w:rsidRDefault="009A38AE" w:rsidP="008A0536">
                            <w:pPr>
                              <w:pStyle w:val="5E-TABLECELL"/>
                            </w:pPr>
                            <w:r>
                              <w:t>—</w:t>
                            </w:r>
                          </w:p>
                        </w:tc>
                        <w:tc>
                          <w:tcPr>
                            <w:tcW w:w="483" w:type="dxa"/>
                          </w:tcPr>
                          <w:p w14:paraId="75C8A967" w14:textId="77777777" w:rsidR="009A38AE" w:rsidRPr="00D65FAF" w:rsidRDefault="009A38AE" w:rsidP="008A0536">
                            <w:pPr>
                              <w:pStyle w:val="5E-TABLECELL"/>
                            </w:pPr>
                            <w:r>
                              <w:t>—</w:t>
                            </w:r>
                          </w:p>
                        </w:tc>
                        <w:tc>
                          <w:tcPr>
                            <w:tcW w:w="483" w:type="dxa"/>
                          </w:tcPr>
                          <w:p w14:paraId="2E17C69C" w14:textId="77777777" w:rsidR="009A38AE" w:rsidRPr="00D65FAF" w:rsidRDefault="009A38AE" w:rsidP="008A0536">
                            <w:pPr>
                              <w:pStyle w:val="5E-TABLECELL"/>
                            </w:pPr>
                            <w:r>
                              <w:t>—</w:t>
                            </w:r>
                          </w:p>
                        </w:tc>
                        <w:tc>
                          <w:tcPr>
                            <w:tcW w:w="483" w:type="dxa"/>
                          </w:tcPr>
                          <w:p w14:paraId="612B219E" w14:textId="77777777" w:rsidR="009A38AE" w:rsidRPr="00D65FAF" w:rsidRDefault="009A38AE" w:rsidP="008A0536">
                            <w:pPr>
                              <w:pStyle w:val="5E-TABLECELL"/>
                            </w:pPr>
                            <w:r>
                              <w:t>—</w:t>
                            </w:r>
                          </w:p>
                        </w:tc>
                        <w:tc>
                          <w:tcPr>
                            <w:tcW w:w="424" w:type="dxa"/>
                          </w:tcPr>
                          <w:p w14:paraId="4EB58729" w14:textId="77777777" w:rsidR="009A38AE" w:rsidRPr="00D65FAF" w:rsidRDefault="009A38AE" w:rsidP="008A0536">
                            <w:pPr>
                              <w:pStyle w:val="5E-TABLECELL"/>
                            </w:pPr>
                            <w:r>
                              <w:t>—</w:t>
                            </w:r>
                          </w:p>
                        </w:tc>
                      </w:tr>
                      <w:tr w:rsidR="009A38AE" w:rsidRPr="00D65FAF" w14:paraId="45246D01"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4C378B81" w14:textId="77777777" w:rsidR="009A38AE" w:rsidRPr="00D65FAF" w:rsidRDefault="009A38AE" w:rsidP="008A0536">
                            <w:pPr>
                              <w:pStyle w:val="5E-TABLECELL"/>
                            </w:pPr>
                            <w:r w:rsidRPr="00D65FAF">
                              <w:t>2nd</w:t>
                            </w:r>
                          </w:p>
                        </w:tc>
                        <w:tc>
                          <w:tcPr>
                            <w:tcW w:w="1080" w:type="dxa"/>
                          </w:tcPr>
                          <w:p w14:paraId="09EFB0B4" w14:textId="77777777" w:rsidR="009A38AE" w:rsidRPr="00D65FAF" w:rsidRDefault="009A38AE" w:rsidP="008A0536">
                            <w:pPr>
                              <w:pStyle w:val="5E-TABLECELL"/>
                            </w:pPr>
                            <w:r w:rsidRPr="00D65FAF">
                              <w:t>+2</w:t>
                            </w:r>
                          </w:p>
                        </w:tc>
                        <w:tc>
                          <w:tcPr>
                            <w:tcW w:w="3150" w:type="dxa"/>
                          </w:tcPr>
                          <w:p w14:paraId="4B5A9EE4" w14:textId="77777777" w:rsidR="009A38AE" w:rsidRPr="00D65FAF" w:rsidRDefault="009A38AE" w:rsidP="008A0536">
                            <w:pPr>
                              <w:pStyle w:val="5E-TABLECELL"/>
                            </w:pPr>
                            <w:r w:rsidRPr="00D65FAF">
                              <w:t>Wild Shape, Druid Circle</w:t>
                            </w:r>
                            <w:r>
                              <w:t>, Wild Companion</w:t>
                            </w:r>
                          </w:p>
                        </w:tc>
                        <w:tc>
                          <w:tcPr>
                            <w:tcW w:w="842" w:type="dxa"/>
                          </w:tcPr>
                          <w:p w14:paraId="6E8E5ED3" w14:textId="77777777" w:rsidR="009A38AE" w:rsidRPr="00D65FAF" w:rsidRDefault="009A38AE" w:rsidP="008A0536">
                            <w:pPr>
                              <w:pStyle w:val="5E-TABLECELL"/>
                            </w:pPr>
                            <w:r w:rsidRPr="00D65FAF">
                              <w:t>2</w:t>
                            </w:r>
                          </w:p>
                        </w:tc>
                        <w:tc>
                          <w:tcPr>
                            <w:tcW w:w="483" w:type="dxa"/>
                          </w:tcPr>
                          <w:p w14:paraId="66D8C839" w14:textId="77777777" w:rsidR="009A38AE" w:rsidRPr="00D65FAF" w:rsidRDefault="009A38AE" w:rsidP="008A0536">
                            <w:pPr>
                              <w:pStyle w:val="5E-TABLECELL"/>
                            </w:pPr>
                            <w:r w:rsidRPr="00D65FAF">
                              <w:t>3</w:t>
                            </w:r>
                          </w:p>
                        </w:tc>
                        <w:tc>
                          <w:tcPr>
                            <w:tcW w:w="483" w:type="dxa"/>
                          </w:tcPr>
                          <w:p w14:paraId="2586316A" w14:textId="77777777" w:rsidR="009A38AE" w:rsidRPr="00D65FAF" w:rsidRDefault="009A38AE" w:rsidP="008A0536">
                            <w:pPr>
                              <w:pStyle w:val="5E-TABLECELL"/>
                            </w:pPr>
                            <w:r>
                              <w:t>—</w:t>
                            </w:r>
                          </w:p>
                        </w:tc>
                        <w:tc>
                          <w:tcPr>
                            <w:tcW w:w="483" w:type="dxa"/>
                          </w:tcPr>
                          <w:p w14:paraId="282268E8" w14:textId="77777777" w:rsidR="009A38AE" w:rsidRPr="00D65FAF" w:rsidRDefault="009A38AE" w:rsidP="008A0536">
                            <w:pPr>
                              <w:pStyle w:val="5E-TABLECELL"/>
                            </w:pPr>
                            <w:r>
                              <w:t>—</w:t>
                            </w:r>
                          </w:p>
                        </w:tc>
                        <w:tc>
                          <w:tcPr>
                            <w:tcW w:w="483" w:type="dxa"/>
                          </w:tcPr>
                          <w:p w14:paraId="4B1F4500" w14:textId="77777777" w:rsidR="009A38AE" w:rsidRPr="00D65FAF" w:rsidRDefault="009A38AE" w:rsidP="008A0536">
                            <w:pPr>
                              <w:pStyle w:val="5E-TABLECELL"/>
                            </w:pPr>
                            <w:r>
                              <w:t>—</w:t>
                            </w:r>
                          </w:p>
                        </w:tc>
                        <w:tc>
                          <w:tcPr>
                            <w:tcW w:w="483" w:type="dxa"/>
                          </w:tcPr>
                          <w:p w14:paraId="09A6FE19" w14:textId="77777777" w:rsidR="009A38AE" w:rsidRPr="00D65FAF" w:rsidRDefault="009A38AE" w:rsidP="008A0536">
                            <w:pPr>
                              <w:pStyle w:val="5E-TABLECELL"/>
                            </w:pPr>
                            <w:r>
                              <w:t>—</w:t>
                            </w:r>
                          </w:p>
                        </w:tc>
                        <w:tc>
                          <w:tcPr>
                            <w:tcW w:w="483" w:type="dxa"/>
                          </w:tcPr>
                          <w:p w14:paraId="666ECA8A" w14:textId="77777777" w:rsidR="009A38AE" w:rsidRPr="00D65FAF" w:rsidRDefault="009A38AE" w:rsidP="008A0536">
                            <w:pPr>
                              <w:pStyle w:val="5E-TABLECELL"/>
                            </w:pPr>
                            <w:r>
                              <w:t>—</w:t>
                            </w:r>
                          </w:p>
                        </w:tc>
                        <w:tc>
                          <w:tcPr>
                            <w:tcW w:w="483" w:type="dxa"/>
                          </w:tcPr>
                          <w:p w14:paraId="435CF895" w14:textId="77777777" w:rsidR="009A38AE" w:rsidRPr="00D65FAF" w:rsidRDefault="009A38AE" w:rsidP="008A0536">
                            <w:pPr>
                              <w:pStyle w:val="5E-TABLECELL"/>
                            </w:pPr>
                            <w:r>
                              <w:t>—</w:t>
                            </w:r>
                          </w:p>
                        </w:tc>
                        <w:tc>
                          <w:tcPr>
                            <w:tcW w:w="483" w:type="dxa"/>
                          </w:tcPr>
                          <w:p w14:paraId="60B94DE9" w14:textId="77777777" w:rsidR="009A38AE" w:rsidRPr="00D65FAF" w:rsidRDefault="009A38AE" w:rsidP="008A0536">
                            <w:pPr>
                              <w:pStyle w:val="5E-TABLECELL"/>
                            </w:pPr>
                            <w:r>
                              <w:t>—</w:t>
                            </w:r>
                          </w:p>
                        </w:tc>
                        <w:tc>
                          <w:tcPr>
                            <w:tcW w:w="424" w:type="dxa"/>
                          </w:tcPr>
                          <w:p w14:paraId="3FEEBF0F" w14:textId="77777777" w:rsidR="009A38AE" w:rsidRPr="00D65FAF" w:rsidRDefault="009A38AE" w:rsidP="008A0536">
                            <w:pPr>
                              <w:pStyle w:val="5E-TABLECELL"/>
                            </w:pPr>
                            <w:r>
                              <w:t>—</w:t>
                            </w:r>
                          </w:p>
                        </w:tc>
                      </w:tr>
                      <w:tr w:rsidR="009A38AE" w:rsidRPr="00D65FAF" w14:paraId="48B32425"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21768EF0" w14:textId="77777777" w:rsidR="009A38AE" w:rsidRPr="00D65FAF" w:rsidRDefault="009A38AE" w:rsidP="008A0536">
                            <w:pPr>
                              <w:pStyle w:val="5E-TABLECELL"/>
                            </w:pPr>
                            <w:r w:rsidRPr="00D65FAF">
                              <w:t>3</w:t>
                            </w:r>
                            <w:r>
                              <w:t>r</w:t>
                            </w:r>
                            <w:r w:rsidRPr="00D65FAF">
                              <w:t>d</w:t>
                            </w:r>
                          </w:p>
                        </w:tc>
                        <w:tc>
                          <w:tcPr>
                            <w:tcW w:w="1080" w:type="dxa"/>
                          </w:tcPr>
                          <w:p w14:paraId="5C566347" w14:textId="77777777" w:rsidR="009A38AE" w:rsidRDefault="009A38AE" w:rsidP="008A0536">
                            <w:pPr>
                              <w:pStyle w:val="5E-TABLECELL"/>
                            </w:pPr>
                            <w:r w:rsidRPr="00D65FAF">
                              <w:t>+2</w:t>
                            </w:r>
                          </w:p>
                        </w:tc>
                        <w:tc>
                          <w:tcPr>
                            <w:tcW w:w="3150" w:type="dxa"/>
                          </w:tcPr>
                          <w:p w14:paraId="792B8FAE" w14:textId="77777777" w:rsidR="009A38AE" w:rsidRPr="00D65FAF" w:rsidRDefault="009A38AE" w:rsidP="008A0536">
                            <w:pPr>
                              <w:pStyle w:val="5E-TABLECELL"/>
                            </w:pPr>
                            <w:r>
                              <w:t>—</w:t>
                            </w:r>
                          </w:p>
                        </w:tc>
                        <w:tc>
                          <w:tcPr>
                            <w:tcW w:w="842" w:type="dxa"/>
                          </w:tcPr>
                          <w:p w14:paraId="1733EDD7" w14:textId="77777777" w:rsidR="009A38AE" w:rsidRPr="00D65FAF" w:rsidRDefault="009A38AE" w:rsidP="008A0536">
                            <w:pPr>
                              <w:pStyle w:val="5E-TABLECELL"/>
                            </w:pPr>
                            <w:r w:rsidRPr="00D65FAF">
                              <w:t>2</w:t>
                            </w:r>
                          </w:p>
                        </w:tc>
                        <w:tc>
                          <w:tcPr>
                            <w:tcW w:w="483" w:type="dxa"/>
                          </w:tcPr>
                          <w:p w14:paraId="3E380CAD" w14:textId="77777777" w:rsidR="009A38AE" w:rsidRPr="00D65FAF" w:rsidRDefault="009A38AE" w:rsidP="008A0536">
                            <w:pPr>
                              <w:pStyle w:val="5E-TABLECELL"/>
                            </w:pPr>
                            <w:r w:rsidRPr="00D65FAF">
                              <w:t>4</w:t>
                            </w:r>
                          </w:p>
                        </w:tc>
                        <w:tc>
                          <w:tcPr>
                            <w:tcW w:w="483" w:type="dxa"/>
                          </w:tcPr>
                          <w:p w14:paraId="074B0BD6" w14:textId="77777777" w:rsidR="009A38AE" w:rsidRPr="00D65FAF" w:rsidRDefault="009A38AE" w:rsidP="008A0536">
                            <w:pPr>
                              <w:pStyle w:val="5E-TABLECELL"/>
                            </w:pPr>
                            <w:r w:rsidRPr="00D65FAF">
                              <w:t>2</w:t>
                            </w:r>
                          </w:p>
                        </w:tc>
                        <w:tc>
                          <w:tcPr>
                            <w:tcW w:w="483" w:type="dxa"/>
                          </w:tcPr>
                          <w:p w14:paraId="6511D30D" w14:textId="77777777" w:rsidR="009A38AE" w:rsidRPr="00D65FAF" w:rsidRDefault="009A38AE" w:rsidP="008A0536">
                            <w:pPr>
                              <w:pStyle w:val="5E-TABLECELL"/>
                            </w:pPr>
                            <w:r>
                              <w:t>—</w:t>
                            </w:r>
                          </w:p>
                        </w:tc>
                        <w:tc>
                          <w:tcPr>
                            <w:tcW w:w="483" w:type="dxa"/>
                          </w:tcPr>
                          <w:p w14:paraId="77DA9068" w14:textId="77777777" w:rsidR="009A38AE" w:rsidRPr="00D65FAF" w:rsidRDefault="009A38AE" w:rsidP="008A0536">
                            <w:pPr>
                              <w:pStyle w:val="5E-TABLECELL"/>
                            </w:pPr>
                            <w:r>
                              <w:t>—</w:t>
                            </w:r>
                          </w:p>
                        </w:tc>
                        <w:tc>
                          <w:tcPr>
                            <w:tcW w:w="483" w:type="dxa"/>
                          </w:tcPr>
                          <w:p w14:paraId="16E2DB32" w14:textId="77777777" w:rsidR="009A38AE" w:rsidRPr="00D65FAF" w:rsidRDefault="009A38AE" w:rsidP="008A0536">
                            <w:pPr>
                              <w:pStyle w:val="5E-TABLECELL"/>
                            </w:pPr>
                            <w:r>
                              <w:t>—</w:t>
                            </w:r>
                          </w:p>
                        </w:tc>
                        <w:tc>
                          <w:tcPr>
                            <w:tcW w:w="483" w:type="dxa"/>
                          </w:tcPr>
                          <w:p w14:paraId="17FFD8EB" w14:textId="77777777" w:rsidR="009A38AE" w:rsidRPr="00D65FAF" w:rsidRDefault="009A38AE" w:rsidP="008A0536">
                            <w:pPr>
                              <w:pStyle w:val="5E-TABLECELL"/>
                            </w:pPr>
                            <w:r>
                              <w:t>—</w:t>
                            </w:r>
                          </w:p>
                        </w:tc>
                        <w:tc>
                          <w:tcPr>
                            <w:tcW w:w="483" w:type="dxa"/>
                          </w:tcPr>
                          <w:p w14:paraId="4D317B59" w14:textId="77777777" w:rsidR="009A38AE" w:rsidRPr="00D65FAF" w:rsidRDefault="009A38AE" w:rsidP="008A0536">
                            <w:pPr>
                              <w:pStyle w:val="5E-TABLECELL"/>
                            </w:pPr>
                            <w:r>
                              <w:t>—</w:t>
                            </w:r>
                          </w:p>
                        </w:tc>
                        <w:tc>
                          <w:tcPr>
                            <w:tcW w:w="483" w:type="dxa"/>
                          </w:tcPr>
                          <w:p w14:paraId="7E55E636" w14:textId="77777777" w:rsidR="009A38AE" w:rsidRPr="00D65FAF" w:rsidRDefault="009A38AE" w:rsidP="008A0536">
                            <w:pPr>
                              <w:pStyle w:val="5E-TABLECELL"/>
                            </w:pPr>
                            <w:r>
                              <w:t>—</w:t>
                            </w:r>
                          </w:p>
                        </w:tc>
                        <w:tc>
                          <w:tcPr>
                            <w:tcW w:w="424" w:type="dxa"/>
                          </w:tcPr>
                          <w:p w14:paraId="406DA080" w14:textId="77777777" w:rsidR="009A38AE" w:rsidRPr="00D65FAF" w:rsidRDefault="009A38AE" w:rsidP="008A0536">
                            <w:pPr>
                              <w:pStyle w:val="5E-TABLECELL"/>
                            </w:pPr>
                            <w:r>
                              <w:t>—</w:t>
                            </w:r>
                          </w:p>
                        </w:tc>
                      </w:tr>
                      <w:tr w:rsidR="009A38AE" w:rsidRPr="00D65FAF" w14:paraId="27190478"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1B7E6A86" w14:textId="77777777" w:rsidR="009A38AE" w:rsidRPr="00D65FAF" w:rsidRDefault="009A38AE" w:rsidP="008A0536">
                            <w:pPr>
                              <w:pStyle w:val="5E-TABLECELL"/>
                            </w:pPr>
                            <w:r w:rsidRPr="00D65FAF">
                              <w:t>4th</w:t>
                            </w:r>
                          </w:p>
                        </w:tc>
                        <w:tc>
                          <w:tcPr>
                            <w:tcW w:w="1080" w:type="dxa"/>
                          </w:tcPr>
                          <w:p w14:paraId="5BC94A4E" w14:textId="77777777" w:rsidR="009A38AE" w:rsidRPr="00D65FAF" w:rsidRDefault="009A38AE" w:rsidP="008A0536">
                            <w:pPr>
                              <w:pStyle w:val="5E-TABLECELL"/>
                            </w:pPr>
                            <w:r w:rsidRPr="00D65FAF">
                              <w:t>+2</w:t>
                            </w:r>
                          </w:p>
                        </w:tc>
                        <w:tc>
                          <w:tcPr>
                            <w:tcW w:w="3150" w:type="dxa"/>
                          </w:tcPr>
                          <w:p w14:paraId="543471F2" w14:textId="77777777" w:rsidR="009A38AE" w:rsidRDefault="009A38AE" w:rsidP="008A0536">
                            <w:pPr>
                              <w:pStyle w:val="5E-TABLECELL"/>
                            </w:pPr>
                            <w:r w:rsidRPr="00D65FAF">
                              <w:t>Wild Shape Improvement,</w:t>
                            </w:r>
                          </w:p>
                          <w:p w14:paraId="7B04220F" w14:textId="77777777" w:rsidR="009A38AE" w:rsidRPr="00D65FAF" w:rsidRDefault="009A38AE" w:rsidP="008A0536">
                            <w:pPr>
                              <w:pStyle w:val="5E-TABLECELL"/>
                            </w:pPr>
                            <w:r>
                              <w:t>Feat</w:t>
                            </w:r>
                          </w:p>
                        </w:tc>
                        <w:tc>
                          <w:tcPr>
                            <w:tcW w:w="842" w:type="dxa"/>
                          </w:tcPr>
                          <w:p w14:paraId="689B8EC9" w14:textId="77777777" w:rsidR="009A38AE" w:rsidRPr="00D65FAF" w:rsidRDefault="009A38AE" w:rsidP="008A0536">
                            <w:pPr>
                              <w:pStyle w:val="5E-TABLECELL"/>
                            </w:pPr>
                            <w:r w:rsidRPr="00D65FAF">
                              <w:t>3</w:t>
                            </w:r>
                          </w:p>
                        </w:tc>
                        <w:tc>
                          <w:tcPr>
                            <w:tcW w:w="483" w:type="dxa"/>
                          </w:tcPr>
                          <w:p w14:paraId="32C1A03E" w14:textId="77777777" w:rsidR="009A38AE" w:rsidRPr="00D65FAF" w:rsidRDefault="009A38AE" w:rsidP="008A0536">
                            <w:pPr>
                              <w:pStyle w:val="5E-TABLECELL"/>
                            </w:pPr>
                            <w:r w:rsidRPr="00D65FAF">
                              <w:t>4</w:t>
                            </w:r>
                          </w:p>
                        </w:tc>
                        <w:tc>
                          <w:tcPr>
                            <w:tcW w:w="483" w:type="dxa"/>
                          </w:tcPr>
                          <w:p w14:paraId="492D4197" w14:textId="77777777" w:rsidR="009A38AE" w:rsidRPr="00D65FAF" w:rsidRDefault="009A38AE" w:rsidP="008A0536">
                            <w:pPr>
                              <w:pStyle w:val="5E-TABLECELL"/>
                            </w:pPr>
                            <w:r w:rsidRPr="00D65FAF">
                              <w:t>3</w:t>
                            </w:r>
                          </w:p>
                        </w:tc>
                        <w:tc>
                          <w:tcPr>
                            <w:tcW w:w="483" w:type="dxa"/>
                          </w:tcPr>
                          <w:p w14:paraId="683A1A3D" w14:textId="77777777" w:rsidR="009A38AE" w:rsidRPr="00D65FAF" w:rsidRDefault="009A38AE" w:rsidP="008A0536">
                            <w:pPr>
                              <w:pStyle w:val="5E-TABLECELL"/>
                            </w:pPr>
                            <w:r>
                              <w:t>—</w:t>
                            </w:r>
                          </w:p>
                        </w:tc>
                        <w:tc>
                          <w:tcPr>
                            <w:tcW w:w="483" w:type="dxa"/>
                          </w:tcPr>
                          <w:p w14:paraId="180D94F1" w14:textId="77777777" w:rsidR="009A38AE" w:rsidRPr="00D65FAF" w:rsidRDefault="009A38AE" w:rsidP="008A0536">
                            <w:pPr>
                              <w:pStyle w:val="5E-TABLECELL"/>
                            </w:pPr>
                            <w:r>
                              <w:t>—</w:t>
                            </w:r>
                          </w:p>
                        </w:tc>
                        <w:tc>
                          <w:tcPr>
                            <w:tcW w:w="483" w:type="dxa"/>
                          </w:tcPr>
                          <w:p w14:paraId="5C17A1EA" w14:textId="77777777" w:rsidR="009A38AE" w:rsidRPr="00D65FAF" w:rsidRDefault="009A38AE" w:rsidP="008A0536">
                            <w:pPr>
                              <w:pStyle w:val="5E-TABLECELL"/>
                            </w:pPr>
                            <w:r>
                              <w:t>—</w:t>
                            </w:r>
                          </w:p>
                        </w:tc>
                        <w:tc>
                          <w:tcPr>
                            <w:tcW w:w="483" w:type="dxa"/>
                          </w:tcPr>
                          <w:p w14:paraId="11AB68F9" w14:textId="77777777" w:rsidR="009A38AE" w:rsidRPr="00D65FAF" w:rsidRDefault="009A38AE" w:rsidP="008A0536">
                            <w:pPr>
                              <w:pStyle w:val="5E-TABLECELL"/>
                            </w:pPr>
                            <w:r>
                              <w:t>—</w:t>
                            </w:r>
                          </w:p>
                        </w:tc>
                        <w:tc>
                          <w:tcPr>
                            <w:tcW w:w="483" w:type="dxa"/>
                          </w:tcPr>
                          <w:p w14:paraId="77E6DF90" w14:textId="77777777" w:rsidR="009A38AE" w:rsidRPr="00D65FAF" w:rsidRDefault="009A38AE" w:rsidP="008A0536">
                            <w:pPr>
                              <w:pStyle w:val="5E-TABLECELL"/>
                            </w:pPr>
                            <w:r>
                              <w:t>—</w:t>
                            </w:r>
                          </w:p>
                        </w:tc>
                        <w:tc>
                          <w:tcPr>
                            <w:tcW w:w="483" w:type="dxa"/>
                          </w:tcPr>
                          <w:p w14:paraId="6F1B7F9C" w14:textId="77777777" w:rsidR="009A38AE" w:rsidRPr="00D65FAF" w:rsidRDefault="009A38AE" w:rsidP="008A0536">
                            <w:pPr>
                              <w:pStyle w:val="5E-TABLECELL"/>
                            </w:pPr>
                            <w:r>
                              <w:t>—</w:t>
                            </w:r>
                          </w:p>
                        </w:tc>
                        <w:tc>
                          <w:tcPr>
                            <w:tcW w:w="424" w:type="dxa"/>
                          </w:tcPr>
                          <w:p w14:paraId="0CFB7DE2" w14:textId="77777777" w:rsidR="009A38AE" w:rsidRPr="00D65FAF" w:rsidRDefault="009A38AE" w:rsidP="008A0536">
                            <w:pPr>
                              <w:pStyle w:val="5E-TABLECELL"/>
                            </w:pPr>
                            <w:r>
                              <w:t>—</w:t>
                            </w:r>
                          </w:p>
                        </w:tc>
                      </w:tr>
                      <w:tr w:rsidR="009A38AE" w:rsidRPr="00D65FAF" w14:paraId="2B68AE6E"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05CD405F" w14:textId="77777777" w:rsidR="009A38AE" w:rsidRPr="00D65FAF" w:rsidRDefault="009A38AE" w:rsidP="008A0536">
                            <w:pPr>
                              <w:pStyle w:val="5E-TABLECELL"/>
                            </w:pPr>
                            <w:r w:rsidRPr="00D65FAF">
                              <w:t>5th</w:t>
                            </w:r>
                          </w:p>
                        </w:tc>
                        <w:tc>
                          <w:tcPr>
                            <w:tcW w:w="1080" w:type="dxa"/>
                          </w:tcPr>
                          <w:p w14:paraId="2E2B28A5" w14:textId="77777777" w:rsidR="009A38AE" w:rsidRDefault="009A38AE" w:rsidP="008A0536">
                            <w:pPr>
                              <w:pStyle w:val="5E-TABLECELL"/>
                            </w:pPr>
                            <w:r w:rsidRPr="00D65FAF">
                              <w:t>+3</w:t>
                            </w:r>
                          </w:p>
                        </w:tc>
                        <w:tc>
                          <w:tcPr>
                            <w:tcW w:w="3150" w:type="dxa"/>
                          </w:tcPr>
                          <w:p w14:paraId="48C31B41" w14:textId="77777777" w:rsidR="009A38AE" w:rsidRPr="00D65FAF" w:rsidRDefault="009A38AE" w:rsidP="008A0536">
                            <w:pPr>
                              <w:pStyle w:val="5E-TABLECELL"/>
                            </w:pPr>
                            <w:r>
                              <w:t>—</w:t>
                            </w:r>
                          </w:p>
                        </w:tc>
                        <w:tc>
                          <w:tcPr>
                            <w:tcW w:w="842" w:type="dxa"/>
                          </w:tcPr>
                          <w:p w14:paraId="7FF97A3B" w14:textId="77777777" w:rsidR="009A38AE" w:rsidRPr="00D65FAF" w:rsidRDefault="009A38AE" w:rsidP="008A0536">
                            <w:pPr>
                              <w:pStyle w:val="5E-TABLECELL"/>
                            </w:pPr>
                            <w:r w:rsidRPr="00D65FAF">
                              <w:t>3</w:t>
                            </w:r>
                          </w:p>
                        </w:tc>
                        <w:tc>
                          <w:tcPr>
                            <w:tcW w:w="483" w:type="dxa"/>
                          </w:tcPr>
                          <w:p w14:paraId="20D31FAC" w14:textId="77777777" w:rsidR="009A38AE" w:rsidRPr="00D65FAF" w:rsidRDefault="009A38AE" w:rsidP="008A0536">
                            <w:pPr>
                              <w:pStyle w:val="5E-TABLECELL"/>
                            </w:pPr>
                            <w:r w:rsidRPr="00D65FAF">
                              <w:t>4</w:t>
                            </w:r>
                          </w:p>
                        </w:tc>
                        <w:tc>
                          <w:tcPr>
                            <w:tcW w:w="483" w:type="dxa"/>
                          </w:tcPr>
                          <w:p w14:paraId="5E72D53C" w14:textId="77777777" w:rsidR="009A38AE" w:rsidRPr="00D65FAF" w:rsidRDefault="009A38AE" w:rsidP="008A0536">
                            <w:pPr>
                              <w:pStyle w:val="5E-TABLECELL"/>
                            </w:pPr>
                            <w:r w:rsidRPr="00D65FAF">
                              <w:t>3</w:t>
                            </w:r>
                          </w:p>
                        </w:tc>
                        <w:tc>
                          <w:tcPr>
                            <w:tcW w:w="483" w:type="dxa"/>
                          </w:tcPr>
                          <w:p w14:paraId="766B5122" w14:textId="77777777" w:rsidR="009A38AE" w:rsidRPr="00D65FAF" w:rsidRDefault="009A38AE" w:rsidP="008A0536">
                            <w:pPr>
                              <w:pStyle w:val="5E-TABLECELL"/>
                            </w:pPr>
                            <w:r w:rsidRPr="00D65FAF">
                              <w:t>2</w:t>
                            </w:r>
                          </w:p>
                        </w:tc>
                        <w:tc>
                          <w:tcPr>
                            <w:tcW w:w="483" w:type="dxa"/>
                          </w:tcPr>
                          <w:p w14:paraId="0E148C9A" w14:textId="77777777" w:rsidR="009A38AE" w:rsidRPr="00D65FAF" w:rsidRDefault="009A38AE" w:rsidP="008A0536">
                            <w:pPr>
                              <w:pStyle w:val="5E-TABLECELL"/>
                            </w:pPr>
                            <w:r>
                              <w:t>—</w:t>
                            </w:r>
                          </w:p>
                        </w:tc>
                        <w:tc>
                          <w:tcPr>
                            <w:tcW w:w="483" w:type="dxa"/>
                          </w:tcPr>
                          <w:p w14:paraId="45629E2D" w14:textId="77777777" w:rsidR="009A38AE" w:rsidRPr="00D65FAF" w:rsidRDefault="009A38AE" w:rsidP="008A0536">
                            <w:pPr>
                              <w:pStyle w:val="5E-TABLECELL"/>
                            </w:pPr>
                            <w:r>
                              <w:t>—</w:t>
                            </w:r>
                          </w:p>
                        </w:tc>
                        <w:tc>
                          <w:tcPr>
                            <w:tcW w:w="483" w:type="dxa"/>
                          </w:tcPr>
                          <w:p w14:paraId="735B00F5" w14:textId="77777777" w:rsidR="009A38AE" w:rsidRPr="00D65FAF" w:rsidRDefault="009A38AE" w:rsidP="008A0536">
                            <w:pPr>
                              <w:pStyle w:val="5E-TABLECELL"/>
                            </w:pPr>
                            <w:r>
                              <w:t>—</w:t>
                            </w:r>
                          </w:p>
                        </w:tc>
                        <w:tc>
                          <w:tcPr>
                            <w:tcW w:w="483" w:type="dxa"/>
                          </w:tcPr>
                          <w:p w14:paraId="0540A454" w14:textId="77777777" w:rsidR="009A38AE" w:rsidRPr="00D65FAF" w:rsidRDefault="009A38AE" w:rsidP="008A0536">
                            <w:pPr>
                              <w:pStyle w:val="5E-TABLECELL"/>
                            </w:pPr>
                            <w:r>
                              <w:t>—</w:t>
                            </w:r>
                          </w:p>
                        </w:tc>
                        <w:tc>
                          <w:tcPr>
                            <w:tcW w:w="483" w:type="dxa"/>
                          </w:tcPr>
                          <w:p w14:paraId="1BECDE98" w14:textId="77777777" w:rsidR="009A38AE" w:rsidRPr="00D65FAF" w:rsidRDefault="009A38AE" w:rsidP="008A0536">
                            <w:pPr>
                              <w:pStyle w:val="5E-TABLECELL"/>
                            </w:pPr>
                            <w:r>
                              <w:t>—</w:t>
                            </w:r>
                          </w:p>
                        </w:tc>
                        <w:tc>
                          <w:tcPr>
                            <w:tcW w:w="424" w:type="dxa"/>
                          </w:tcPr>
                          <w:p w14:paraId="692429E9" w14:textId="77777777" w:rsidR="009A38AE" w:rsidRPr="00D65FAF" w:rsidRDefault="009A38AE" w:rsidP="008A0536">
                            <w:pPr>
                              <w:pStyle w:val="5E-TABLECELL"/>
                            </w:pPr>
                            <w:r>
                              <w:t>—</w:t>
                            </w:r>
                          </w:p>
                        </w:tc>
                      </w:tr>
                      <w:tr w:rsidR="009A38AE" w:rsidRPr="00D65FAF" w14:paraId="15252A53"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9F8832E" w14:textId="77777777" w:rsidR="009A38AE" w:rsidRPr="00D65FAF" w:rsidRDefault="009A38AE" w:rsidP="008A0536">
                            <w:pPr>
                              <w:pStyle w:val="5E-TABLECELL"/>
                            </w:pPr>
                            <w:r w:rsidRPr="00D65FAF">
                              <w:t>6th</w:t>
                            </w:r>
                          </w:p>
                        </w:tc>
                        <w:tc>
                          <w:tcPr>
                            <w:tcW w:w="1080" w:type="dxa"/>
                          </w:tcPr>
                          <w:p w14:paraId="7DCD7803" w14:textId="77777777" w:rsidR="009A38AE" w:rsidRPr="00D65FAF" w:rsidRDefault="009A38AE" w:rsidP="008A0536">
                            <w:pPr>
                              <w:pStyle w:val="5E-TABLECELL"/>
                            </w:pPr>
                            <w:r w:rsidRPr="00D65FAF">
                              <w:t>+3</w:t>
                            </w:r>
                          </w:p>
                        </w:tc>
                        <w:tc>
                          <w:tcPr>
                            <w:tcW w:w="3150" w:type="dxa"/>
                          </w:tcPr>
                          <w:p w14:paraId="4E821867" w14:textId="77777777" w:rsidR="009A38AE" w:rsidRPr="00D65FAF" w:rsidRDefault="009A38AE" w:rsidP="008A0536">
                            <w:pPr>
                              <w:pStyle w:val="5E-TABLECELL"/>
                            </w:pPr>
                            <w:r w:rsidRPr="00D65FAF">
                              <w:t>Druid Circle feature</w:t>
                            </w:r>
                          </w:p>
                        </w:tc>
                        <w:tc>
                          <w:tcPr>
                            <w:tcW w:w="842" w:type="dxa"/>
                          </w:tcPr>
                          <w:p w14:paraId="6FEF176F" w14:textId="77777777" w:rsidR="009A38AE" w:rsidRPr="00D65FAF" w:rsidRDefault="009A38AE" w:rsidP="008A0536">
                            <w:pPr>
                              <w:pStyle w:val="5E-TABLECELL"/>
                            </w:pPr>
                            <w:r w:rsidRPr="00D65FAF">
                              <w:t>3</w:t>
                            </w:r>
                          </w:p>
                        </w:tc>
                        <w:tc>
                          <w:tcPr>
                            <w:tcW w:w="483" w:type="dxa"/>
                          </w:tcPr>
                          <w:p w14:paraId="4262EC5E" w14:textId="77777777" w:rsidR="009A38AE" w:rsidRPr="00D65FAF" w:rsidRDefault="009A38AE" w:rsidP="008A0536">
                            <w:pPr>
                              <w:pStyle w:val="5E-TABLECELL"/>
                            </w:pPr>
                            <w:r w:rsidRPr="00D65FAF">
                              <w:t>4</w:t>
                            </w:r>
                          </w:p>
                        </w:tc>
                        <w:tc>
                          <w:tcPr>
                            <w:tcW w:w="483" w:type="dxa"/>
                          </w:tcPr>
                          <w:p w14:paraId="6812B37A" w14:textId="77777777" w:rsidR="009A38AE" w:rsidRPr="00D65FAF" w:rsidRDefault="009A38AE" w:rsidP="008A0536">
                            <w:pPr>
                              <w:pStyle w:val="5E-TABLECELL"/>
                            </w:pPr>
                            <w:r w:rsidRPr="00D65FAF">
                              <w:t>3</w:t>
                            </w:r>
                          </w:p>
                        </w:tc>
                        <w:tc>
                          <w:tcPr>
                            <w:tcW w:w="483" w:type="dxa"/>
                          </w:tcPr>
                          <w:p w14:paraId="307C4DA7" w14:textId="77777777" w:rsidR="009A38AE" w:rsidRPr="00D65FAF" w:rsidRDefault="009A38AE" w:rsidP="008A0536">
                            <w:pPr>
                              <w:pStyle w:val="5E-TABLECELL"/>
                            </w:pPr>
                            <w:r w:rsidRPr="00D65FAF">
                              <w:t>3</w:t>
                            </w:r>
                          </w:p>
                        </w:tc>
                        <w:tc>
                          <w:tcPr>
                            <w:tcW w:w="483" w:type="dxa"/>
                          </w:tcPr>
                          <w:p w14:paraId="2BBBBC96" w14:textId="77777777" w:rsidR="009A38AE" w:rsidRPr="00D65FAF" w:rsidRDefault="009A38AE" w:rsidP="008A0536">
                            <w:pPr>
                              <w:pStyle w:val="5E-TABLECELL"/>
                            </w:pPr>
                            <w:r>
                              <w:t>—</w:t>
                            </w:r>
                          </w:p>
                        </w:tc>
                        <w:tc>
                          <w:tcPr>
                            <w:tcW w:w="483" w:type="dxa"/>
                          </w:tcPr>
                          <w:p w14:paraId="5C3E93D1" w14:textId="77777777" w:rsidR="009A38AE" w:rsidRPr="00D65FAF" w:rsidRDefault="009A38AE" w:rsidP="008A0536">
                            <w:pPr>
                              <w:pStyle w:val="5E-TABLECELL"/>
                            </w:pPr>
                            <w:r>
                              <w:t>—</w:t>
                            </w:r>
                          </w:p>
                        </w:tc>
                        <w:tc>
                          <w:tcPr>
                            <w:tcW w:w="483" w:type="dxa"/>
                          </w:tcPr>
                          <w:p w14:paraId="67B9A425" w14:textId="77777777" w:rsidR="009A38AE" w:rsidRPr="00D65FAF" w:rsidRDefault="009A38AE" w:rsidP="008A0536">
                            <w:pPr>
                              <w:pStyle w:val="5E-TABLECELL"/>
                            </w:pPr>
                            <w:r>
                              <w:t>—</w:t>
                            </w:r>
                          </w:p>
                        </w:tc>
                        <w:tc>
                          <w:tcPr>
                            <w:tcW w:w="483" w:type="dxa"/>
                          </w:tcPr>
                          <w:p w14:paraId="57DB1CDF" w14:textId="77777777" w:rsidR="009A38AE" w:rsidRPr="00D65FAF" w:rsidRDefault="009A38AE" w:rsidP="008A0536">
                            <w:pPr>
                              <w:pStyle w:val="5E-TABLECELL"/>
                            </w:pPr>
                            <w:r>
                              <w:t>—</w:t>
                            </w:r>
                          </w:p>
                        </w:tc>
                        <w:tc>
                          <w:tcPr>
                            <w:tcW w:w="483" w:type="dxa"/>
                          </w:tcPr>
                          <w:p w14:paraId="0BEF7367" w14:textId="77777777" w:rsidR="009A38AE" w:rsidRPr="00D65FAF" w:rsidRDefault="009A38AE" w:rsidP="008A0536">
                            <w:pPr>
                              <w:pStyle w:val="5E-TABLECELL"/>
                            </w:pPr>
                            <w:r>
                              <w:t>—</w:t>
                            </w:r>
                          </w:p>
                        </w:tc>
                        <w:tc>
                          <w:tcPr>
                            <w:tcW w:w="424" w:type="dxa"/>
                          </w:tcPr>
                          <w:p w14:paraId="7C2AE877" w14:textId="77777777" w:rsidR="009A38AE" w:rsidRPr="00D65FAF" w:rsidRDefault="009A38AE" w:rsidP="008A0536">
                            <w:pPr>
                              <w:pStyle w:val="5E-TABLECELL"/>
                            </w:pPr>
                            <w:r>
                              <w:t>—</w:t>
                            </w:r>
                          </w:p>
                        </w:tc>
                      </w:tr>
                      <w:tr w:rsidR="009A38AE" w:rsidRPr="00D65FAF" w14:paraId="508DD35C"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4DD566D4" w14:textId="77777777" w:rsidR="009A38AE" w:rsidRPr="00D65FAF" w:rsidRDefault="009A38AE" w:rsidP="008A0536">
                            <w:pPr>
                              <w:pStyle w:val="5E-TABLECELL"/>
                            </w:pPr>
                            <w:r w:rsidRPr="00D65FAF">
                              <w:t>7th</w:t>
                            </w:r>
                          </w:p>
                        </w:tc>
                        <w:tc>
                          <w:tcPr>
                            <w:tcW w:w="1080" w:type="dxa"/>
                          </w:tcPr>
                          <w:p w14:paraId="0ED6A118" w14:textId="77777777" w:rsidR="009A38AE" w:rsidRDefault="009A38AE" w:rsidP="008A0536">
                            <w:pPr>
                              <w:pStyle w:val="5E-TABLECELL"/>
                            </w:pPr>
                            <w:r w:rsidRPr="00D65FAF">
                              <w:t>+3</w:t>
                            </w:r>
                          </w:p>
                        </w:tc>
                        <w:tc>
                          <w:tcPr>
                            <w:tcW w:w="3150" w:type="dxa"/>
                          </w:tcPr>
                          <w:p w14:paraId="5AEED389" w14:textId="77777777" w:rsidR="009A38AE" w:rsidRPr="00D65FAF" w:rsidRDefault="009A38AE" w:rsidP="008A0536">
                            <w:pPr>
                              <w:pStyle w:val="5E-TABLECELL"/>
                            </w:pPr>
                            <w:r>
                              <w:t>—</w:t>
                            </w:r>
                          </w:p>
                        </w:tc>
                        <w:tc>
                          <w:tcPr>
                            <w:tcW w:w="842" w:type="dxa"/>
                          </w:tcPr>
                          <w:p w14:paraId="173602FE" w14:textId="77777777" w:rsidR="009A38AE" w:rsidRPr="00D65FAF" w:rsidRDefault="009A38AE" w:rsidP="008A0536">
                            <w:pPr>
                              <w:pStyle w:val="5E-TABLECELL"/>
                            </w:pPr>
                            <w:r w:rsidRPr="00D65FAF">
                              <w:t>3</w:t>
                            </w:r>
                          </w:p>
                        </w:tc>
                        <w:tc>
                          <w:tcPr>
                            <w:tcW w:w="483" w:type="dxa"/>
                          </w:tcPr>
                          <w:p w14:paraId="0E1D840C" w14:textId="77777777" w:rsidR="009A38AE" w:rsidRPr="00D65FAF" w:rsidRDefault="009A38AE" w:rsidP="008A0536">
                            <w:pPr>
                              <w:pStyle w:val="5E-TABLECELL"/>
                            </w:pPr>
                            <w:r w:rsidRPr="00D65FAF">
                              <w:t>4</w:t>
                            </w:r>
                          </w:p>
                        </w:tc>
                        <w:tc>
                          <w:tcPr>
                            <w:tcW w:w="483" w:type="dxa"/>
                          </w:tcPr>
                          <w:p w14:paraId="1D5F7590" w14:textId="77777777" w:rsidR="009A38AE" w:rsidRPr="00D65FAF" w:rsidRDefault="009A38AE" w:rsidP="008A0536">
                            <w:pPr>
                              <w:pStyle w:val="5E-TABLECELL"/>
                            </w:pPr>
                            <w:r w:rsidRPr="00D65FAF">
                              <w:t>3</w:t>
                            </w:r>
                          </w:p>
                        </w:tc>
                        <w:tc>
                          <w:tcPr>
                            <w:tcW w:w="483" w:type="dxa"/>
                          </w:tcPr>
                          <w:p w14:paraId="722DC770" w14:textId="77777777" w:rsidR="009A38AE" w:rsidRPr="00D65FAF" w:rsidRDefault="009A38AE" w:rsidP="008A0536">
                            <w:pPr>
                              <w:pStyle w:val="5E-TABLECELL"/>
                            </w:pPr>
                            <w:r w:rsidRPr="00D65FAF">
                              <w:t>3</w:t>
                            </w:r>
                          </w:p>
                        </w:tc>
                        <w:tc>
                          <w:tcPr>
                            <w:tcW w:w="483" w:type="dxa"/>
                          </w:tcPr>
                          <w:p w14:paraId="61490161" w14:textId="77777777" w:rsidR="009A38AE" w:rsidRPr="00D65FAF" w:rsidRDefault="009A38AE" w:rsidP="008A0536">
                            <w:pPr>
                              <w:pStyle w:val="5E-TABLECELL"/>
                            </w:pPr>
                            <w:r w:rsidRPr="00D65FAF">
                              <w:t>1</w:t>
                            </w:r>
                          </w:p>
                        </w:tc>
                        <w:tc>
                          <w:tcPr>
                            <w:tcW w:w="483" w:type="dxa"/>
                          </w:tcPr>
                          <w:p w14:paraId="48C6E371" w14:textId="77777777" w:rsidR="009A38AE" w:rsidRPr="00D65FAF" w:rsidRDefault="009A38AE" w:rsidP="008A0536">
                            <w:pPr>
                              <w:pStyle w:val="5E-TABLECELL"/>
                            </w:pPr>
                            <w:r>
                              <w:t>—</w:t>
                            </w:r>
                          </w:p>
                        </w:tc>
                        <w:tc>
                          <w:tcPr>
                            <w:tcW w:w="483" w:type="dxa"/>
                          </w:tcPr>
                          <w:p w14:paraId="111053E6" w14:textId="77777777" w:rsidR="009A38AE" w:rsidRPr="00D65FAF" w:rsidRDefault="009A38AE" w:rsidP="008A0536">
                            <w:pPr>
                              <w:pStyle w:val="5E-TABLECELL"/>
                            </w:pPr>
                            <w:r>
                              <w:t>—</w:t>
                            </w:r>
                          </w:p>
                        </w:tc>
                        <w:tc>
                          <w:tcPr>
                            <w:tcW w:w="483" w:type="dxa"/>
                          </w:tcPr>
                          <w:p w14:paraId="3A6F5CF8" w14:textId="77777777" w:rsidR="009A38AE" w:rsidRPr="00D65FAF" w:rsidRDefault="009A38AE" w:rsidP="008A0536">
                            <w:pPr>
                              <w:pStyle w:val="5E-TABLECELL"/>
                            </w:pPr>
                            <w:r>
                              <w:t>—</w:t>
                            </w:r>
                          </w:p>
                        </w:tc>
                        <w:tc>
                          <w:tcPr>
                            <w:tcW w:w="483" w:type="dxa"/>
                          </w:tcPr>
                          <w:p w14:paraId="5D4E7BB2" w14:textId="77777777" w:rsidR="009A38AE" w:rsidRPr="00D65FAF" w:rsidRDefault="009A38AE" w:rsidP="008A0536">
                            <w:pPr>
                              <w:pStyle w:val="5E-TABLECELL"/>
                            </w:pPr>
                            <w:r>
                              <w:t>—</w:t>
                            </w:r>
                          </w:p>
                        </w:tc>
                        <w:tc>
                          <w:tcPr>
                            <w:tcW w:w="424" w:type="dxa"/>
                          </w:tcPr>
                          <w:p w14:paraId="26EC4132" w14:textId="77777777" w:rsidR="009A38AE" w:rsidRPr="00D65FAF" w:rsidRDefault="009A38AE" w:rsidP="008A0536">
                            <w:pPr>
                              <w:pStyle w:val="5E-TABLECELL"/>
                            </w:pPr>
                            <w:r>
                              <w:t>—</w:t>
                            </w:r>
                          </w:p>
                        </w:tc>
                      </w:tr>
                      <w:tr w:rsidR="009A38AE" w:rsidRPr="00D65FAF" w14:paraId="160FE7B2"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BF2531A" w14:textId="77777777" w:rsidR="009A38AE" w:rsidRPr="00D65FAF" w:rsidRDefault="009A38AE" w:rsidP="008A0536">
                            <w:pPr>
                              <w:pStyle w:val="5E-TABLECELL"/>
                            </w:pPr>
                            <w:r w:rsidRPr="00D65FAF">
                              <w:t>8th</w:t>
                            </w:r>
                          </w:p>
                        </w:tc>
                        <w:tc>
                          <w:tcPr>
                            <w:tcW w:w="1080" w:type="dxa"/>
                          </w:tcPr>
                          <w:p w14:paraId="4A6AEEC0" w14:textId="77777777" w:rsidR="009A38AE" w:rsidRPr="00D65FAF" w:rsidRDefault="009A38AE" w:rsidP="008A0536">
                            <w:pPr>
                              <w:pStyle w:val="5E-TABLECELL"/>
                            </w:pPr>
                            <w:r w:rsidRPr="00D65FAF">
                              <w:t>+3</w:t>
                            </w:r>
                          </w:p>
                        </w:tc>
                        <w:tc>
                          <w:tcPr>
                            <w:tcW w:w="3150" w:type="dxa"/>
                          </w:tcPr>
                          <w:p w14:paraId="03562195" w14:textId="77777777" w:rsidR="009A38AE" w:rsidRDefault="009A38AE" w:rsidP="008A0536">
                            <w:pPr>
                              <w:pStyle w:val="5E-TABLECELL"/>
                            </w:pPr>
                            <w:r w:rsidRPr="00D65FAF">
                              <w:t>Wild Shape Improvement,</w:t>
                            </w:r>
                          </w:p>
                          <w:p w14:paraId="1A52FED6" w14:textId="77777777" w:rsidR="009A38AE" w:rsidRPr="00D65FAF" w:rsidRDefault="009A38AE" w:rsidP="008A0536">
                            <w:pPr>
                              <w:pStyle w:val="5E-TABLECELL"/>
                            </w:pPr>
                            <w:r>
                              <w:t>Feat</w:t>
                            </w:r>
                          </w:p>
                        </w:tc>
                        <w:tc>
                          <w:tcPr>
                            <w:tcW w:w="842" w:type="dxa"/>
                          </w:tcPr>
                          <w:p w14:paraId="7D0729EF" w14:textId="77777777" w:rsidR="009A38AE" w:rsidRPr="00D65FAF" w:rsidRDefault="009A38AE" w:rsidP="008A0536">
                            <w:pPr>
                              <w:pStyle w:val="5E-TABLECELL"/>
                            </w:pPr>
                            <w:r w:rsidRPr="00D65FAF">
                              <w:t>3</w:t>
                            </w:r>
                          </w:p>
                        </w:tc>
                        <w:tc>
                          <w:tcPr>
                            <w:tcW w:w="483" w:type="dxa"/>
                          </w:tcPr>
                          <w:p w14:paraId="16E0BFFF" w14:textId="77777777" w:rsidR="009A38AE" w:rsidRPr="00D65FAF" w:rsidRDefault="009A38AE" w:rsidP="008A0536">
                            <w:pPr>
                              <w:pStyle w:val="5E-TABLECELL"/>
                            </w:pPr>
                            <w:r w:rsidRPr="00D65FAF">
                              <w:t>4</w:t>
                            </w:r>
                          </w:p>
                        </w:tc>
                        <w:tc>
                          <w:tcPr>
                            <w:tcW w:w="483" w:type="dxa"/>
                          </w:tcPr>
                          <w:p w14:paraId="47324B04" w14:textId="77777777" w:rsidR="009A38AE" w:rsidRPr="00D65FAF" w:rsidRDefault="009A38AE" w:rsidP="008A0536">
                            <w:pPr>
                              <w:pStyle w:val="5E-TABLECELL"/>
                            </w:pPr>
                            <w:r w:rsidRPr="00D65FAF">
                              <w:t>3</w:t>
                            </w:r>
                          </w:p>
                        </w:tc>
                        <w:tc>
                          <w:tcPr>
                            <w:tcW w:w="483" w:type="dxa"/>
                          </w:tcPr>
                          <w:p w14:paraId="6F74A6D3" w14:textId="77777777" w:rsidR="009A38AE" w:rsidRPr="00D65FAF" w:rsidRDefault="009A38AE" w:rsidP="008A0536">
                            <w:pPr>
                              <w:pStyle w:val="5E-TABLECELL"/>
                            </w:pPr>
                            <w:r w:rsidRPr="00D65FAF">
                              <w:t>3</w:t>
                            </w:r>
                          </w:p>
                        </w:tc>
                        <w:tc>
                          <w:tcPr>
                            <w:tcW w:w="483" w:type="dxa"/>
                          </w:tcPr>
                          <w:p w14:paraId="6930ECB4" w14:textId="77777777" w:rsidR="009A38AE" w:rsidRPr="00D65FAF" w:rsidRDefault="009A38AE" w:rsidP="008A0536">
                            <w:pPr>
                              <w:pStyle w:val="5E-TABLECELL"/>
                            </w:pPr>
                            <w:r w:rsidRPr="00D65FAF">
                              <w:t>2</w:t>
                            </w:r>
                          </w:p>
                        </w:tc>
                        <w:tc>
                          <w:tcPr>
                            <w:tcW w:w="483" w:type="dxa"/>
                          </w:tcPr>
                          <w:p w14:paraId="14F59F91" w14:textId="77777777" w:rsidR="009A38AE" w:rsidRPr="00D65FAF" w:rsidRDefault="009A38AE" w:rsidP="008A0536">
                            <w:pPr>
                              <w:pStyle w:val="5E-TABLECELL"/>
                            </w:pPr>
                            <w:r>
                              <w:t>—</w:t>
                            </w:r>
                          </w:p>
                        </w:tc>
                        <w:tc>
                          <w:tcPr>
                            <w:tcW w:w="483" w:type="dxa"/>
                          </w:tcPr>
                          <w:p w14:paraId="2DF73FEA" w14:textId="77777777" w:rsidR="009A38AE" w:rsidRPr="00D65FAF" w:rsidRDefault="009A38AE" w:rsidP="008A0536">
                            <w:pPr>
                              <w:pStyle w:val="5E-TABLECELL"/>
                            </w:pPr>
                            <w:r>
                              <w:t>—</w:t>
                            </w:r>
                          </w:p>
                        </w:tc>
                        <w:tc>
                          <w:tcPr>
                            <w:tcW w:w="483" w:type="dxa"/>
                          </w:tcPr>
                          <w:p w14:paraId="015BBD5E" w14:textId="77777777" w:rsidR="009A38AE" w:rsidRPr="00D65FAF" w:rsidRDefault="009A38AE" w:rsidP="008A0536">
                            <w:pPr>
                              <w:pStyle w:val="5E-TABLECELL"/>
                            </w:pPr>
                            <w:r>
                              <w:t>—</w:t>
                            </w:r>
                          </w:p>
                        </w:tc>
                        <w:tc>
                          <w:tcPr>
                            <w:tcW w:w="483" w:type="dxa"/>
                          </w:tcPr>
                          <w:p w14:paraId="377C6BF5" w14:textId="77777777" w:rsidR="009A38AE" w:rsidRPr="00D65FAF" w:rsidRDefault="009A38AE" w:rsidP="008A0536">
                            <w:pPr>
                              <w:pStyle w:val="5E-TABLECELL"/>
                            </w:pPr>
                            <w:r>
                              <w:t>—</w:t>
                            </w:r>
                          </w:p>
                        </w:tc>
                        <w:tc>
                          <w:tcPr>
                            <w:tcW w:w="424" w:type="dxa"/>
                          </w:tcPr>
                          <w:p w14:paraId="3B46614F" w14:textId="77777777" w:rsidR="009A38AE" w:rsidRPr="00D65FAF" w:rsidRDefault="009A38AE" w:rsidP="008A0536">
                            <w:pPr>
                              <w:pStyle w:val="5E-TABLECELL"/>
                            </w:pPr>
                            <w:r>
                              <w:t>—</w:t>
                            </w:r>
                          </w:p>
                        </w:tc>
                      </w:tr>
                      <w:tr w:rsidR="009A38AE" w:rsidRPr="00D65FAF" w14:paraId="48468EDC"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7B3862E4" w14:textId="77777777" w:rsidR="009A38AE" w:rsidRPr="00D65FAF" w:rsidRDefault="009A38AE" w:rsidP="008A0536">
                            <w:pPr>
                              <w:pStyle w:val="5E-TABLECELL"/>
                            </w:pPr>
                            <w:r w:rsidRPr="00D65FAF">
                              <w:t>9th</w:t>
                            </w:r>
                          </w:p>
                        </w:tc>
                        <w:tc>
                          <w:tcPr>
                            <w:tcW w:w="1080" w:type="dxa"/>
                          </w:tcPr>
                          <w:p w14:paraId="3D36ACC1" w14:textId="77777777" w:rsidR="009A38AE" w:rsidRDefault="009A38AE" w:rsidP="008A0536">
                            <w:pPr>
                              <w:pStyle w:val="5E-TABLECELL"/>
                            </w:pPr>
                            <w:r w:rsidRPr="00D65FAF">
                              <w:t>+4</w:t>
                            </w:r>
                          </w:p>
                        </w:tc>
                        <w:tc>
                          <w:tcPr>
                            <w:tcW w:w="3150" w:type="dxa"/>
                          </w:tcPr>
                          <w:p w14:paraId="758E3F8D" w14:textId="77777777" w:rsidR="009A38AE" w:rsidRPr="00D65FAF" w:rsidRDefault="009A38AE" w:rsidP="008A0536">
                            <w:pPr>
                              <w:pStyle w:val="5E-TABLECELL"/>
                            </w:pPr>
                            <w:r>
                              <w:t>—</w:t>
                            </w:r>
                          </w:p>
                        </w:tc>
                        <w:tc>
                          <w:tcPr>
                            <w:tcW w:w="842" w:type="dxa"/>
                          </w:tcPr>
                          <w:p w14:paraId="6D290373" w14:textId="77777777" w:rsidR="009A38AE" w:rsidRPr="00D65FAF" w:rsidRDefault="009A38AE" w:rsidP="008A0536">
                            <w:pPr>
                              <w:pStyle w:val="5E-TABLECELL"/>
                            </w:pPr>
                            <w:r w:rsidRPr="00D65FAF">
                              <w:t>3</w:t>
                            </w:r>
                          </w:p>
                        </w:tc>
                        <w:tc>
                          <w:tcPr>
                            <w:tcW w:w="483" w:type="dxa"/>
                          </w:tcPr>
                          <w:p w14:paraId="59763D19" w14:textId="77777777" w:rsidR="009A38AE" w:rsidRPr="00D65FAF" w:rsidRDefault="009A38AE" w:rsidP="008A0536">
                            <w:pPr>
                              <w:pStyle w:val="5E-TABLECELL"/>
                            </w:pPr>
                            <w:r w:rsidRPr="00D65FAF">
                              <w:t>4</w:t>
                            </w:r>
                          </w:p>
                        </w:tc>
                        <w:tc>
                          <w:tcPr>
                            <w:tcW w:w="483" w:type="dxa"/>
                          </w:tcPr>
                          <w:p w14:paraId="2812DEB2" w14:textId="77777777" w:rsidR="009A38AE" w:rsidRPr="00D65FAF" w:rsidRDefault="009A38AE" w:rsidP="008A0536">
                            <w:pPr>
                              <w:pStyle w:val="5E-TABLECELL"/>
                            </w:pPr>
                            <w:r w:rsidRPr="00D65FAF">
                              <w:t>3</w:t>
                            </w:r>
                          </w:p>
                        </w:tc>
                        <w:tc>
                          <w:tcPr>
                            <w:tcW w:w="483" w:type="dxa"/>
                          </w:tcPr>
                          <w:p w14:paraId="76F61ABE" w14:textId="77777777" w:rsidR="009A38AE" w:rsidRPr="00D65FAF" w:rsidRDefault="009A38AE" w:rsidP="008A0536">
                            <w:pPr>
                              <w:pStyle w:val="5E-TABLECELL"/>
                            </w:pPr>
                            <w:r w:rsidRPr="00D65FAF">
                              <w:t>3</w:t>
                            </w:r>
                          </w:p>
                        </w:tc>
                        <w:tc>
                          <w:tcPr>
                            <w:tcW w:w="483" w:type="dxa"/>
                          </w:tcPr>
                          <w:p w14:paraId="5A6CE12F" w14:textId="77777777" w:rsidR="009A38AE" w:rsidRPr="00D65FAF" w:rsidRDefault="009A38AE" w:rsidP="008A0536">
                            <w:pPr>
                              <w:pStyle w:val="5E-TABLECELL"/>
                            </w:pPr>
                            <w:r w:rsidRPr="00D65FAF">
                              <w:t>3</w:t>
                            </w:r>
                          </w:p>
                        </w:tc>
                        <w:tc>
                          <w:tcPr>
                            <w:tcW w:w="483" w:type="dxa"/>
                          </w:tcPr>
                          <w:p w14:paraId="1E07B326" w14:textId="77777777" w:rsidR="009A38AE" w:rsidRPr="00D65FAF" w:rsidRDefault="009A38AE" w:rsidP="008A0536">
                            <w:pPr>
                              <w:pStyle w:val="5E-TABLECELL"/>
                            </w:pPr>
                            <w:r w:rsidRPr="00D65FAF">
                              <w:t>1</w:t>
                            </w:r>
                          </w:p>
                        </w:tc>
                        <w:tc>
                          <w:tcPr>
                            <w:tcW w:w="483" w:type="dxa"/>
                          </w:tcPr>
                          <w:p w14:paraId="287081F0" w14:textId="77777777" w:rsidR="009A38AE" w:rsidRPr="00D65FAF" w:rsidRDefault="009A38AE" w:rsidP="008A0536">
                            <w:pPr>
                              <w:pStyle w:val="5E-TABLECELL"/>
                            </w:pPr>
                            <w:r>
                              <w:t>—</w:t>
                            </w:r>
                          </w:p>
                        </w:tc>
                        <w:tc>
                          <w:tcPr>
                            <w:tcW w:w="483" w:type="dxa"/>
                          </w:tcPr>
                          <w:p w14:paraId="7F359273" w14:textId="77777777" w:rsidR="009A38AE" w:rsidRPr="00D65FAF" w:rsidRDefault="009A38AE" w:rsidP="008A0536">
                            <w:pPr>
                              <w:pStyle w:val="5E-TABLECELL"/>
                            </w:pPr>
                            <w:r>
                              <w:t>—</w:t>
                            </w:r>
                          </w:p>
                        </w:tc>
                        <w:tc>
                          <w:tcPr>
                            <w:tcW w:w="483" w:type="dxa"/>
                          </w:tcPr>
                          <w:p w14:paraId="454043CF" w14:textId="77777777" w:rsidR="009A38AE" w:rsidRPr="00D65FAF" w:rsidRDefault="009A38AE" w:rsidP="008A0536">
                            <w:pPr>
                              <w:pStyle w:val="5E-TABLECELL"/>
                            </w:pPr>
                            <w:r>
                              <w:t>—</w:t>
                            </w:r>
                          </w:p>
                        </w:tc>
                        <w:tc>
                          <w:tcPr>
                            <w:tcW w:w="424" w:type="dxa"/>
                          </w:tcPr>
                          <w:p w14:paraId="4D7623C1" w14:textId="77777777" w:rsidR="009A38AE" w:rsidRPr="00D65FAF" w:rsidRDefault="009A38AE" w:rsidP="008A0536">
                            <w:pPr>
                              <w:pStyle w:val="5E-TABLECELL"/>
                            </w:pPr>
                            <w:r>
                              <w:t>—</w:t>
                            </w:r>
                          </w:p>
                        </w:tc>
                      </w:tr>
                      <w:tr w:rsidR="009A38AE" w:rsidRPr="00D65FAF" w14:paraId="4C5219C5"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55E36F67" w14:textId="77777777" w:rsidR="009A38AE" w:rsidRPr="00D65FAF" w:rsidRDefault="009A38AE" w:rsidP="008A0536">
                            <w:pPr>
                              <w:pStyle w:val="5E-TABLECELL"/>
                            </w:pPr>
                            <w:r w:rsidRPr="00D65FAF">
                              <w:t>10th</w:t>
                            </w:r>
                          </w:p>
                        </w:tc>
                        <w:tc>
                          <w:tcPr>
                            <w:tcW w:w="1080" w:type="dxa"/>
                          </w:tcPr>
                          <w:p w14:paraId="1135A853" w14:textId="77777777" w:rsidR="009A38AE" w:rsidRPr="00D65FAF" w:rsidRDefault="009A38AE" w:rsidP="008A0536">
                            <w:pPr>
                              <w:pStyle w:val="5E-TABLECELL"/>
                            </w:pPr>
                            <w:r w:rsidRPr="00D65FAF">
                              <w:t>+4</w:t>
                            </w:r>
                          </w:p>
                        </w:tc>
                        <w:tc>
                          <w:tcPr>
                            <w:tcW w:w="3150" w:type="dxa"/>
                          </w:tcPr>
                          <w:p w14:paraId="52872CD3" w14:textId="77777777" w:rsidR="009A38AE" w:rsidRPr="00D65FAF" w:rsidRDefault="009A38AE" w:rsidP="008A0536">
                            <w:pPr>
                              <w:pStyle w:val="5E-TABLECELL"/>
                            </w:pPr>
                            <w:r w:rsidRPr="00D65FAF">
                              <w:t>Druid Circle feature</w:t>
                            </w:r>
                          </w:p>
                        </w:tc>
                        <w:tc>
                          <w:tcPr>
                            <w:tcW w:w="842" w:type="dxa"/>
                          </w:tcPr>
                          <w:p w14:paraId="26CF8F18" w14:textId="77777777" w:rsidR="009A38AE" w:rsidRPr="00D65FAF" w:rsidRDefault="009A38AE" w:rsidP="008A0536">
                            <w:pPr>
                              <w:pStyle w:val="5E-TABLECELL"/>
                            </w:pPr>
                            <w:r w:rsidRPr="00D65FAF">
                              <w:t>4</w:t>
                            </w:r>
                          </w:p>
                        </w:tc>
                        <w:tc>
                          <w:tcPr>
                            <w:tcW w:w="483" w:type="dxa"/>
                          </w:tcPr>
                          <w:p w14:paraId="03B1498A" w14:textId="77777777" w:rsidR="009A38AE" w:rsidRPr="00D65FAF" w:rsidRDefault="009A38AE" w:rsidP="008A0536">
                            <w:pPr>
                              <w:pStyle w:val="5E-TABLECELL"/>
                            </w:pPr>
                            <w:r w:rsidRPr="00D65FAF">
                              <w:t>4</w:t>
                            </w:r>
                          </w:p>
                        </w:tc>
                        <w:tc>
                          <w:tcPr>
                            <w:tcW w:w="483" w:type="dxa"/>
                          </w:tcPr>
                          <w:p w14:paraId="435EE0FD" w14:textId="77777777" w:rsidR="009A38AE" w:rsidRPr="00D65FAF" w:rsidRDefault="009A38AE" w:rsidP="008A0536">
                            <w:pPr>
                              <w:pStyle w:val="5E-TABLECELL"/>
                            </w:pPr>
                            <w:r w:rsidRPr="00D65FAF">
                              <w:t>3</w:t>
                            </w:r>
                          </w:p>
                        </w:tc>
                        <w:tc>
                          <w:tcPr>
                            <w:tcW w:w="483" w:type="dxa"/>
                          </w:tcPr>
                          <w:p w14:paraId="29EA2A0B" w14:textId="77777777" w:rsidR="009A38AE" w:rsidRPr="00D65FAF" w:rsidRDefault="009A38AE" w:rsidP="008A0536">
                            <w:pPr>
                              <w:pStyle w:val="5E-TABLECELL"/>
                            </w:pPr>
                            <w:r w:rsidRPr="00D65FAF">
                              <w:t>3</w:t>
                            </w:r>
                          </w:p>
                        </w:tc>
                        <w:tc>
                          <w:tcPr>
                            <w:tcW w:w="483" w:type="dxa"/>
                          </w:tcPr>
                          <w:p w14:paraId="175BC390" w14:textId="77777777" w:rsidR="009A38AE" w:rsidRPr="00D65FAF" w:rsidRDefault="009A38AE" w:rsidP="008A0536">
                            <w:pPr>
                              <w:pStyle w:val="5E-TABLECELL"/>
                            </w:pPr>
                            <w:r w:rsidRPr="00D65FAF">
                              <w:t>3</w:t>
                            </w:r>
                          </w:p>
                        </w:tc>
                        <w:tc>
                          <w:tcPr>
                            <w:tcW w:w="483" w:type="dxa"/>
                          </w:tcPr>
                          <w:p w14:paraId="366A1D71" w14:textId="77777777" w:rsidR="009A38AE" w:rsidRPr="00D65FAF" w:rsidRDefault="009A38AE" w:rsidP="008A0536">
                            <w:pPr>
                              <w:pStyle w:val="5E-TABLECELL"/>
                            </w:pPr>
                            <w:r w:rsidRPr="00D65FAF">
                              <w:t>2</w:t>
                            </w:r>
                          </w:p>
                        </w:tc>
                        <w:tc>
                          <w:tcPr>
                            <w:tcW w:w="483" w:type="dxa"/>
                          </w:tcPr>
                          <w:p w14:paraId="1FF83F63" w14:textId="77777777" w:rsidR="009A38AE" w:rsidRPr="00D65FAF" w:rsidRDefault="009A38AE" w:rsidP="008A0536">
                            <w:pPr>
                              <w:pStyle w:val="5E-TABLECELL"/>
                            </w:pPr>
                            <w:r>
                              <w:t>—</w:t>
                            </w:r>
                          </w:p>
                        </w:tc>
                        <w:tc>
                          <w:tcPr>
                            <w:tcW w:w="483" w:type="dxa"/>
                          </w:tcPr>
                          <w:p w14:paraId="11A46972" w14:textId="77777777" w:rsidR="009A38AE" w:rsidRPr="00D65FAF" w:rsidRDefault="009A38AE" w:rsidP="008A0536">
                            <w:pPr>
                              <w:pStyle w:val="5E-TABLECELL"/>
                            </w:pPr>
                            <w:r>
                              <w:t>—</w:t>
                            </w:r>
                          </w:p>
                        </w:tc>
                        <w:tc>
                          <w:tcPr>
                            <w:tcW w:w="483" w:type="dxa"/>
                          </w:tcPr>
                          <w:p w14:paraId="6B6E01E5" w14:textId="77777777" w:rsidR="009A38AE" w:rsidRPr="00D65FAF" w:rsidRDefault="009A38AE" w:rsidP="008A0536">
                            <w:pPr>
                              <w:pStyle w:val="5E-TABLECELL"/>
                            </w:pPr>
                            <w:r>
                              <w:t>—</w:t>
                            </w:r>
                          </w:p>
                        </w:tc>
                        <w:tc>
                          <w:tcPr>
                            <w:tcW w:w="424" w:type="dxa"/>
                          </w:tcPr>
                          <w:p w14:paraId="764B92F8" w14:textId="77777777" w:rsidR="009A38AE" w:rsidRPr="00D65FAF" w:rsidRDefault="009A38AE" w:rsidP="008A0536">
                            <w:pPr>
                              <w:pStyle w:val="5E-TABLECELL"/>
                            </w:pPr>
                            <w:r>
                              <w:t>—</w:t>
                            </w:r>
                          </w:p>
                        </w:tc>
                      </w:tr>
                      <w:tr w:rsidR="009A38AE" w:rsidRPr="00D65FAF" w14:paraId="1D43BB0B"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04B38724" w14:textId="77777777" w:rsidR="009A38AE" w:rsidRPr="00D65FAF" w:rsidRDefault="009A38AE" w:rsidP="008A0536">
                            <w:pPr>
                              <w:pStyle w:val="5E-TABLECELL"/>
                            </w:pPr>
                            <w:r w:rsidRPr="00D65FAF">
                              <w:t>11th</w:t>
                            </w:r>
                          </w:p>
                        </w:tc>
                        <w:tc>
                          <w:tcPr>
                            <w:tcW w:w="1080" w:type="dxa"/>
                          </w:tcPr>
                          <w:p w14:paraId="76542B1E" w14:textId="77777777" w:rsidR="009A38AE" w:rsidRDefault="009A38AE" w:rsidP="008A0536">
                            <w:pPr>
                              <w:pStyle w:val="5E-TABLECELL"/>
                            </w:pPr>
                            <w:r w:rsidRPr="00D65FAF">
                              <w:t>+4</w:t>
                            </w:r>
                          </w:p>
                        </w:tc>
                        <w:tc>
                          <w:tcPr>
                            <w:tcW w:w="3150" w:type="dxa"/>
                          </w:tcPr>
                          <w:p w14:paraId="16072333" w14:textId="77777777" w:rsidR="009A38AE" w:rsidRPr="00D65FAF" w:rsidRDefault="009A38AE" w:rsidP="008A0536">
                            <w:pPr>
                              <w:pStyle w:val="5E-TABLECELL"/>
                            </w:pPr>
                            <w:r>
                              <w:t>—</w:t>
                            </w:r>
                          </w:p>
                        </w:tc>
                        <w:tc>
                          <w:tcPr>
                            <w:tcW w:w="842" w:type="dxa"/>
                          </w:tcPr>
                          <w:p w14:paraId="2ADE1466" w14:textId="77777777" w:rsidR="009A38AE" w:rsidRPr="00D65FAF" w:rsidRDefault="009A38AE" w:rsidP="008A0536">
                            <w:pPr>
                              <w:pStyle w:val="5E-TABLECELL"/>
                            </w:pPr>
                            <w:r w:rsidRPr="00D65FAF">
                              <w:t>4</w:t>
                            </w:r>
                          </w:p>
                        </w:tc>
                        <w:tc>
                          <w:tcPr>
                            <w:tcW w:w="483" w:type="dxa"/>
                          </w:tcPr>
                          <w:p w14:paraId="24C161BA" w14:textId="77777777" w:rsidR="009A38AE" w:rsidRPr="00D65FAF" w:rsidRDefault="009A38AE" w:rsidP="008A0536">
                            <w:pPr>
                              <w:pStyle w:val="5E-TABLECELL"/>
                            </w:pPr>
                            <w:r w:rsidRPr="00D65FAF">
                              <w:t>4</w:t>
                            </w:r>
                          </w:p>
                        </w:tc>
                        <w:tc>
                          <w:tcPr>
                            <w:tcW w:w="483" w:type="dxa"/>
                          </w:tcPr>
                          <w:p w14:paraId="29CED9CA" w14:textId="77777777" w:rsidR="009A38AE" w:rsidRPr="00D65FAF" w:rsidRDefault="009A38AE" w:rsidP="008A0536">
                            <w:pPr>
                              <w:pStyle w:val="5E-TABLECELL"/>
                            </w:pPr>
                            <w:r w:rsidRPr="00D65FAF">
                              <w:t>3</w:t>
                            </w:r>
                          </w:p>
                        </w:tc>
                        <w:tc>
                          <w:tcPr>
                            <w:tcW w:w="483" w:type="dxa"/>
                          </w:tcPr>
                          <w:p w14:paraId="7F85DD37" w14:textId="77777777" w:rsidR="009A38AE" w:rsidRPr="00D65FAF" w:rsidRDefault="009A38AE" w:rsidP="008A0536">
                            <w:pPr>
                              <w:pStyle w:val="5E-TABLECELL"/>
                            </w:pPr>
                            <w:r w:rsidRPr="00D65FAF">
                              <w:t>3</w:t>
                            </w:r>
                          </w:p>
                        </w:tc>
                        <w:tc>
                          <w:tcPr>
                            <w:tcW w:w="483" w:type="dxa"/>
                          </w:tcPr>
                          <w:p w14:paraId="4D848815" w14:textId="77777777" w:rsidR="009A38AE" w:rsidRPr="00D65FAF" w:rsidRDefault="009A38AE" w:rsidP="008A0536">
                            <w:pPr>
                              <w:pStyle w:val="5E-TABLECELL"/>
                            </w:pPr>
                            <w:r w:rsidRPr="00D65FAF">
                              <w:t>3</w:t>
                            </w:r>
                          </w:p>
                        </w:tc>
                        <w:tc>
                          <w:tcPr>
                            <w:tcW w:w="483" w:type="dxa"/>
                          </w:tcPr>
                          <w:p w14:paraId="70656644" w14:textId="77777777" w:rsidR="009A38AE" w:rsidRPr="00D65FAF" w:rsidRDefault="009A38AE" w:rsidP="008A0536">
                            <w:pPr>
                              <w:pStyle w:val="5E-TABLECELL"/>
                            </w:pPr>
                            <w:r w:rsidRPr="00D65FAF">
                              <w:t>2</w:t>
                            </w:r>
                          </w:p>
                        </w:tc>
                        <w:tc>
                          <w:tcPr>
                            <w:tcW w:w="483" w:type="dxa"/>
                          </w:tcPr>
                          <w:p w14:paraId="7D113A55" w14:textId="77777777" w:rsidR="009A38AE" w:rsidRPr="00D65FAF" w:rsidRDefault="009A38AE" w:rsidP="008A0536">
                            <w:pPr>
                              <w:pStyle w:val="5E-TABLECELL"/>
                            </w:pPr>
                            <w:r w:rsidRPr="00D65FAF">
                              <w:t>1</w:t>
                            </w:r>
                          </w:p>
                        </w:tc>
                        <w:tc>
                          <w:tcPr>
                            <w:tcW w:w="483" w:type="dxa"/>
                          </w:tcPr>
                          <w:p w14:paraId="18F7C3FF" w14:textId="77777777" w:rsidR="009A38AE" w:rsidRPr="00D65FAF" w:rsidRDefault="009A38AE" w:rsidP="008A0536">
                            <w:pPr>
                              <w:pStyle w:val="5E-TABLECELL"/>
                            </w:pPr>
                            <w:r>
                              <w:t>—</w:t>
                            </w:r>
                          </w:p>
                        </w:tc>
                        <w:tc>
                          <w:tcPr>
                            <w:tcW w:w="483" w:type="dxa"/>
                          </w:tcPr>
                          <w:p w14:paraId="7426BD83" w14:textId="77777777" w:rsidR="009A38AE" w:rsidRPr="00D65FAF" w:rsidRDefault="009A38AE" w:rsidP="008A0536">
                            <w:pPr>
                              <w:pStyle w:val="5E-TABLECELL"/>
                            </w:pPr>
                            <w:r>
                              <w:t>—</w:t>
                            </w:r>
                          </w:p>
                        </w:tc>
                        <w:tc>
                          <w:tcPr>
                            <w:tcW w:w="424" w:type="dxa"/>
                          </w:tcPr>
                          <w:p w14:paraId="0D414D6B" w14:textId="77777777" w:rsidR="009A38AE" w:rsidRPr="00D65FAF" w:rsidRDefault="009A38AE" w:rsidP="008A0536">
                            <w:pPr>
                              <w:pStyle w:val="5E-TABLECELL"/>
                            </w:pPr>
                            <w:r>
                              <w:t>—</w:t>
                            </w:r>
                          </w:p>
                        </w:tc>
                      </w:tr>
                      <w:tr w:rsidR="009A38AE" w:rsidRPr="00D65FAF" w14:paraId="6F4C8191"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4A6B5F2D" w14:textId="77777777" w:rsidR="009A38AE" w:rsidRPr="00D65FAF" w:rsidRDefault="009A38AE" w:rsidP="008A0536">
                            <w:pPr>
                              <w:pStyle w:val="5E-TABLECELL"/>
                            </w:pPr>
                            <w:r w:rsidRPr="00D65FAF">
                              <w:t>12th</w:t>
                            </w:r>
                          </w:p>
                        </w:tc>
                        <w:tc>
                          <w:tcPr>
                            <w:tcW w:w="1080" w:type="dxa"/>
                          </w:tcPr>
                          <w:p w14:paraId="142F1472" w14:textId="77777777" w:rsidR="009A38AE" w:rsidRPr="00D65FAF" w:rsidRDefault="009A38AE" w:rsidP="008A0536">
                            <w:pPr>
                              <w:pStyle w:val="5E-TABLECELL"/>
                            </w:pPr>
                            <w:r w:rsidRPr="00D65FAF">
                              <w:t>+4</w:t>
                            </w:r>
                          </w:p>
                        </w:tc>
                        <w:tc>
                          <w:tcPr>
                            <w:tcW w:w="3150" w:type="dxa"/>
                          </w:tcPr>
                          <w:p w14:paraId="6D301DBF" w14:textId="77777777" w:rsidR="009A38AE" w:rsidRPr="00D65FAF" w:rsidRDefault="009A38AE" w:rsidP="008A0536">
                            <w:pPr>
                              <w:pStyle w:val="5E-TABLECELL"/>
                            </w:pPr>
                            <w:r>
                              <w:t>Feat</w:t>
                            </w:r>
                          </w:p>
                        </w:tc>
                        <w:tc>
                          <w:tcPr>
                            <w:tcW w:w="842" w:type="dxa"/>
                          </w:tcPr>
                          <w:p w14:paraId="69F21B66" w14:textId="77777777" w:rsidR="009A38AE" w:rsidRPr="00D65FAF" w:rsidRDefault="009A38AE" w:rsidP="008A0536">
                            <w:pPr>
                              <w:pStyle w:val="5E-TABLECELL"/>
                            </w:pPr>
                            <w:r w:rsidRPr="00D65FAF">
                              <w:t>4</w:t>
                            </w:r>
                          </w:p>
                        </w:tc>
                        <w:tc>
                          <w:tcPr>
                            <w:tcW w:w="483" w:type="dxa"/>
                          </w:tcPr>
                          <w:p w14:paraId="0812115E" w14:textId="77777777" w:rsidR="009A38AE" w:rsidRPr="00D65FAF" w:rsidRDefault="009A38AE" w:rsidP="008A0536">
                            <w:pPr>
                              <w:pStyle w:val="5E-TABLECELL"/>
                            </w:pPr>
                            <w:r w:rsidRPr="00D65FAF">
                              <w:t>4</w:t>
                            </w:r>
                          </w:p>
                        </w:tc>
                        <w:tc>
                          <w:tcPr>
                            <w:tcW w:w="483" w:type="dxa"/>
                          </w:tcPr>
                          <w:p w14:paraId="3830F98C" w14:textId="77777777" w:rsidR="009A38AE" w:rsidRPr="00D65FAF" w:rsidRDefault="009A38AE" w:rsidP="008A0536">
                            <w:pPr>
                              <w:pStyle w:val="5E-TABLECELL"/>
                            </w:pPr>
                            <w:r w:rsidRPr="00D65FAF">
                              <w:t>3</w:t>
                            </w:r>
                          </w:p>
                        </w:tc>
                        <w:tc>
                          <w:tcPr>
                            <w:tcW w:w="483" w:type="dxa"/>
                          </w:tcPr>
                          <w:p w14:paraId="49E244C1" w14:textId="77777777" w:rsidR="009A38AE" w:rsidRPr="00D65FAF" w:rsidRDefault="009A38AE" w:rsidP="008A0536">
                            <w:pPr>
                              <w:pStyle w:val="5E-TABLECELL"/>
                            </w:pPr>
                            <w:r w:rsidRPr="00D65FAF">
                              <w:t>3</w:t>
                            </w:r>
                          </w:p>
                        </w:tc>
                        <w:tc>
                          <w:tcPr>
                            <w:tcW w:w="483" w:type="dxa"/>
                          </w:tcPr>
                          <w:p w14:paraId="0874723D" w14:textId="77777777" w:rsidR="009A38AE" w:rsidRPr="00D65FAF" w:rsidRDefault="009A38AE" w:rsidP="008A0536">
                            <w:pPr>
                              <w:pStyle w:val="5E-TABLECELL"/>
                            </w:pPr>
                            <w:r w:rsidRPr="00D65FAF">
                              <w:t>3</w:t>
                            </w:r>
                          </w:p>
                        </w:tc>
                        <w:tc>
                          <w:tcPr>
                            <w:tcW w:w="483" w:type="dxa"/>
                          </w:tcPr>
                          <w:p w14:paraId="764F44A1" w14:textId="77777777" w:rsidR="009A38AE" w:rsidRPr="00D65FAF" w:rsidRDefault="009A38AE" w:rsidP="008A0536">
                            <w:pPr>
                              <w:pStyle w:val="5E-TABLECELL"/>
                            </w:pPr>
                            <w:r w:rsidRPr="00D65FAF">
                              <w:t>2</w:t>
                            </w:r>
                          </w:p>
                        </w:tc>
                        <w:tc>
                          <w:tcPr>
                            <w:tcW w:w="483" w:type="dxa"/>
                          </w:tcPr>
                          <w:p w14:paraId="5A08D6B6" w14:textId="77777777" w:rsidR="009A38AE" w:rsidRPr="00D65FAF" w:rsidRDefault="009A38AE" w:rsidP="008A0536">
                            <w:pPr>
                              <w:pStyle w:val="5E-TABLECELL"/>
                            </w:pPr>
                            <w:r w:rsidRPr="00D65FAF">
                              <w:t>1</w:t>
                            </w:r>
                          </w:p>
                        </w:tc>
                        <w:tc>
                          <w:tcPr>
                            <w:tcW w:w="483" w:type="dxa"/>
                          </w:tcPr>
                          <w:p w14:paraId="2021F8A2" w14:textId="77777777" w:rsidR="009A38AE" w:rsidRPr="00D65FAF" w:rsidRDefault="009A38AE" w:rsidP="008A0536">
                            <w:pPr>
                              <w:pStyle w:val="5E-TABLECELL"/>
                            </w:pPr>
                            <w:r>
                              <w:t>—</w:t>
                            </w:r>
                          </w:p>
                        </w:tc>
                        <w:tc>
                          <w:tcPr>
                            <w:tcW w:w="483" w:type="dxa"/>
                          </w:tcPr>
                          <w:p w14:paraId="524C23A3" w14:textId="77777777" w:rsidR="009A38AE" w:rsidRPr="00D65FAF" w:rsidRDefault="009A38AE" w:rsidP="008A0536">
                            <w:pPr>
                              <w:pStyle w:val="5E-TABLECELL"/>
                            </w:pPr>
                            <w:r>
                              <w:t>—</w:t>
                            </w:r>
                          </w:p>
                        </w:tc>
                        <w:tc>
                          <w:tcPr>
                            <w:tcW w:w="424" w:type="dxa"/>
                          </w:tcPr>
                          <w:p w14:paraId="4DFFF450" w14:textId="77777777" w:rsidR="009A38AE" w:rsidRPr="00D65FAF" w:rsidRDefault="009A38AE" w:rsidP="008A0536">
                            <w:pPr>
                              <w:pStyle w:val="5E-TABLECELL"/>
                            </w:pPr>
                            <w:r>
                              <w:t>—</w:t>
                            </w:r>
                          </w:p>
                        </w:tc>
                      </w:tr>
                      <w:tr w:rsidR="009A38AE" w:rsidRPr="00D65FAF" w14:paraId="3A8D2F19"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65139614" w14:textId="77777777" w:rsidR="009A38AE" w:rsidRPr="00D65FAF" w:rsidRDefault="009A38AE" w:rsidP="008A0536">
                            <w:pPr>
                              <w:pStyle w:val="5E-TABLECELL"/>
                            </w:pPr>
                            <w:r w:rsidRPr="00D65FAF">
                              <w:t>13th</w:t>
                            </w:r>
                          </w:p>
                        </w:tc>
                        <w:tc>
                          <w:tcPr>
                            <w:tcW w:w="1080" w:type="dxa"/>
                          </w:tcPr>
                          <w:p w14:paraId="3B716797" w14:textId="77777777" w:rsidR="009A38AE" w:rsidRDefault="009A38AE" w:rsidP="008A0536">
                            <w:pPr>
                              <w:pStyle w:val="5E-TABLECELL"/>
                            </w:pPr>
                            <w:r w:rsidRPr="00D65FAF">
                              <w:t>+5</w:t>
                            </w:r>
                          </w:p>
                        </w:tc>
                        <w:tc>
                          <w:tcPr>
                            <w:tcW w:w="3150" w:type="dxa"/>
                          </w:tcPr>
                          <w:p w14:paraId="089FDC08" w14:textId="77777777" w:rsidR="009A38AE" w:rsidRPr="00D65FAF" w:rsidRDefault="009A38AE" w:rsidP="008A0536">
                            <w:pPr>
                              <w:pStyle w:val="5E-TABLECELL"/>
                            </w:pPr>
                            <w:r>
                              <w:t>—</w:t>
                            </w:r>
                          </w:p>
                        </w:tc>
                        <w:tc>
                          <w:tcPr>
                            <w:tcW w:w="842" w:type="dxa"/>
                          </w:tcPr>
                          <w:p w14:paraId="77C8E004" w14:textId="77777777" w:rsidR="009A38AE" w:rsidRPr="00D65FAF" w:rsidRDefault="009A38AE" w:rsidP="008A0536">
                            <w:pPr>
                              <w:pStyle w:val="5E-TABLECELL"/>
                            </w:pPr>
                            <w:r w:rsidRPr="00D65FAF">
                              <w:t>4</w:t>
                            </w:r>
                          </w:p>
                        </w:tc>
                        <w:tc>
                          <w:tcPr>
                            <w:tcW w:w="483" w:type="dxa"/>
                          </w:tcPr>
                          <w:p w14:paraId="7046F3BC" w14:textId="77777777" w:rsidR="009A38AE" w:rsidRPr="00D65FAF" w:rsidRDefault="009A38AE" w:rsidP="008A0536">
                            <w:pPr>
                              <w:pStyle w:val="5E-TABLECELL"/>
                            </w:pPr>
                            <w:r w:rsidRPr="00D65FAF">
                              <w:t>4</w:t>
                            </w:r>
                          </w:p>
                        </w:tc>
                        <w:tc>
                          <w:tcPr>
                            <w:tcW w:w="483" w:type="dxa"/>
                          </w:tcPr>
                          <w:p w14:paraId="6D015DEB" w14:textId="77777777" w:rsidR="009A38AE" w:rsidRPr="00D65FAF" w:rsidRDefault="009A38AE" w:rsidP="008A0536">
                            <w:pPr>
                              <w:pStyle w:val="5E-TABLECELL"/>
                            </w:pPr>
                            <w:r w:rsidRPr="00D65FAF">
                              <w:t>3</w:t>
                            </w:r>
                          </w:p>
                        </w:tc>
                        <w:tc>
                          <w:tcPr>
                            <w:tcW w:w="483" w:type="dxa"/>
                          </w:tcPr>
                          <w:p w14:paraId="687CEC7E" w14:textId="77777777" w:rsidR="009A38AE" w:rsidRPr="00D65FAF" w:rsidRDefault="009A38AE" w:rsidP="008A0536">
                            <w:pPr>
                              <w:pStyle w:val="5E-TABLECELL"/>
                            </w:pPr>
                            <w:r w:rsidRPr="00D65FAF">
                              <w:t>3</w:t>
                            </w:r>
                          </w:p>
                        </w:tc>
                        <w:tc>
                          <w:tcPr>
                            <w:tcW w:w="483" w:type="dxa"/>
                          </w:tcPr>
                          <w:p w14:paraId="1B897BD0" w14:textId="77777777" w:rsidR="009A38AE" w:rsidRPr="00D65FAF" w:rsidRDefault="009A38AE" w:rsidP="008A0536">
                            <w:pPr>
                              <w:pStyle w:val="5E-TABLECELL"/>
                            </w:pPr>
                            <w:r w:rsidRPr="00D65FAF">
                              <w:t>3</w:t>
                            </w:r>
                          </w:p>
                        </w:tc>
                        <w:tc>
                          <w:tcPr>
                            <w:tcW w:w="483" w:type="dxa"/>
                          </w:tcPr>
                          <w:p w14:paraId="045F8C78" w14:textId="77777777" w:rsidR="009A38AE" w:rsidRPr="00D65FAF" w:rsidRDefault="009A38AE" w:rsidP="008A0536">
                            <w:pPr>
                              <w:pStyle w:val="5E-TABLECELL"/>
                            </w:pPr>
                            <w:r w:rsidRPr="00D65FAF">
                              <w:t>2</w:t>
                            </w:r>
                          </w:p>
                        </w:tc>
                        <w:tc>
                          <w:tcPr>
                            <w:tcW w:w="483" w:type="dxa"/>
                          </w:tcPr>
                          <w:p w14:paraId="609C8A05" w14:textId="77777777" w:rsidR="009A38AE" w:rsidRPr="00D65FAF" w:rsidRDefault="009A38AE" w:rsidP="008A0536">
                            <w:pPr>
                              <w:pStyle w:val="5E-TABLECELL"/>
                            </w:pPr>
                            <w:r w:rsidRPr="00D65FAF">
                              <w:t>1</w:t>
                            </w:r>
                          </w:p>
                        </w:tc>
                        <w:tc>
                          <w:tcPr>
                            <w:tcW w:w="483" w:type="dxa"/>
                          </w:tcPr>
                          <w:p w14:paraId="7067C505" w14:textId="77777777" w:rsidR="009A38AE" w:rsidRPr="00D65FAF" w:rsidRDefault="009A38AE" w:rsidP="008A0536">
                            <w:pPr>
                              <w:pStyle w:val="5E-TABLECELL"/>
                            </w:pPr>
                            <w:r w:rsidRPr="00D65FAF">
                              <w:t>1</w:t>
                            </w:r>
                          </w:p>
                        </w:tc>
                        <w:tc>
                          <w:tcPr>
                            <w:tcW w:w="483" w:type="dxa"/>
                          </w:tcPr>
                          <w:p w14:paraId="57FE3D89" w14:textId="77777777" w:rsidR="009A38AE" w:rsidRPr="00D65FAF" w:rsidRDefault="009A38AE" w:rsidP="008A0536">
                            <w:pPr>
                              <w:pStyle w:val="5E-TABLECELL"/>
                            </w:pPr>
                            <w:r>
                              <w:t>—</w:t>
                            </w:r>
                          </w:p>
                        </w:tc>
                        <w:tc>
                          <w:tcPr>
                            <w:tcW w:w="424" w:type="dxa"/>
                          </w:tcPr>
                          <w:p w14:paraId="4F8BA030" w14:textId="77777777" w:rsidR="009A38AE" w:rsidRPr="00D65FAF" w:rsidRDefault="009A38AE" w:rsidP="008A0536">
                            <w:pPr>
                              <w:pStyle w:val="5E-TABLECELL"/>
                            </w:pPr>
                            <w:r>
                              <w:t>—</w:t>
                            </w:r>
                          </w:p>
                        </w:tc>
                      </w:tr>
                      <w:tr w:rsidR="009A38AE" w:rsidRPr="00D65FAF" w14:paraId="164D06F6"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5554ADDE" w14:textId="77777777" w:rsidR="009A38AE" w:rsidRPr="00D65FAF" w:rsidRDefault="009A38AE" w:rsidP="008A0536">
                            <w:pPr>
                              <w:pStyle w:val="5E-TABLECELL"/>
                            </w:pPr>
                            <w:r w:rsidRPr="00D65FAF">
                              <w:t>14th</w:t>
                            </w:r>
                          </w:p>
                        </w:tc>
                        <w:tc>
                          <w:tcPr>
                            <w:tcW w:w="1080" w:type="dxa"/>
                          </w:tcPr>
                          <w:p w14:paraId="2C9F0B0C" w14:textId="77777777" w:rsidR="009A38AE" w:rsidRPr="00D65FAF" w:rsidRDefault="009A38AE" w:rsidP="008A0536">
                            <w:pPr>
                              <w:pStyle w:val="5E-TABLECELL"/>
                            </w:pPr>
                            <w:r w:rsidRPr="00D65FAF">
                              <w:t>+5</w:t>
                            </w:r>
                          </w:p>
                        </w:tc>
                        <w:tc>
                          <w:tcPr>
                            <w:tcW w:w="3150" w:type="dxa"/>
                          </w:tcPr>
                          <w:p w14:paraId="6C778653" w14:textId="77777777" w:rsidR="009A38AE" w:rsidRPr="00D65FAF" w:rsidRDefault="009A38AE" w:rsidP="008A0536">
                            <w:pPr>
                              <w:pStyle w:val="5E-TABLECELL"/>
                            </w:pPr>
                            <w:r w:rsidRPr="00D65FAF">
                              <w:t>Druid Circle feature</w:t>
                            </w:r>
                          </w:p>
                        </w:tc>
                        <w:tc>
                          <w:tcPr>
                            <w:tcW w:w="842" w:type="dxa"/>
                          </w:tcPr>
                          <w:p w14:paraId="40691C7B" w14:textId="77777777" w:rsidR="009A38AE" w:rsidRPr="00D65FAF" w:rsidRDefault="009A38AE" w:rsidP="008A0536">
                            <w:pPr>
                              <w:pStyle w:val="5E-TABLECELL"/>
                            </w:pPr>
                            <w:r w:rsidRPr="00D65FAF">
                              <w:t>4</w:t>
                            </w:r>
                          </w:p>
                        </w:tc>
                        <w:tc>
                          <w:tcPr>
                            <w:tcW w:w="483" w:type="dxa"/>
                          </w:tcPr>
                          <w:p w14:paraId="1B767E1E" w14:textId="77777777" w:rsidR="009A38AE" w:rsidRPr="00D65FAF" w:rsidRDefault="009A38AE" w:rsidP="008A0536">
                            <w:pPr>
                              <w:pStyle w:val="5E-TABLECELL"/>
                            </w:pPr>
                            <w:r w:rsidRPr="00D65FAF">
                              <w:t>4</w:t>
                            </w:r>
                          </w:p>
                        </w:tc>
                        <w:tc>
                          <w:tcPr>
                            <w:tcW w:w="483" w:type="dxa"/>
                          </w:tcPr>
                          <w:p w14:paraId="2BD0F9CD" w14:textId="77777777" w:rsidR="009A38AE" w:rsidRPr="00D65FAF" w:rsidRDefault="009A38AE" w:rsidP="008A0536">
                            <w:pPr>
                              <w:pStyle w:val="5E-TABLECELL"/>
                            </w:pPr>
                            <w:r w:rsidRPr="00D65FAF">
                              <w:t>3</w:t>
                            </w:r>
                          </w:p>
                        </w:tc>
                        <w:tc>
                          <w:tcPr>
                            <w:tcW w:w="483" w:type="dxa"/>
                          </w:tcPr>
                          <w:p w14:paraId="0B0BEA18" w14:textId="77777777" w:rsidR="009A38AE" w:rsidRPr="00D65FAF" w:rsidRDefault="009A38AE" w:rsidP="008A0536">
                            <w:pPr>
                              <w:pStyle w:val="5E-TABLECELL"/>
                            </w:pPr>
                            <w:r w:rsidRPr="00D65FAF">
                              <w:t>3</w:t>
                            </w:r>
                          </w:p>
                        </w:tc>
                        <w:tc>
                          <w:tcPr>
                            <w:tcW w:w="483" w:type="dxa"/>
                          </w:tcPr>
                          <w:p w14:paraId="63204C2B" w14:textId="77777777" w:rsidR="009A38AE" w:rsidRPr="00D65FAF" w:rsidRDefault="009A38AE" w:rsidP="008A0536">
                            <w:pPr>
                              <w:pStyle w:val="5E-TABLECELL"/>
                            </w:pPr>
                            <w:r w:rsidRPr="00D65FAF">
                              <w:t>3</w:t>
                            </w:r>
                          </w:p>
                        </w:tc>
                        <w:tc>
                          <w:tcPr>
                            <w:tcW w:w="483" w:type="dxa"/>
                          </w:tcPr>
                          <w:p w14:paraId="69170953" w14:textId="77777777" w:rsidR="009A38AE" w:rsidRPr="00D65FAF" w:rsidRDefault="009A38AE" w:rsidP="008A0536">
                            <w:pPr>
                              <w:pStyle w:val="5E-TABLECELL"/>
                            </w:pPr>
                            <w:r w:rsidRPr="00D65FAF">
                              <w:t>2</w:t>
                            </w:r>
                          </w:p>
                        </w:tc>
                        <w:tc>
                          <w:tcPr>
                            <w:tcW w:w="483" w:type="dxa"/>
                          </w:tcPr>
                          <w:p w14:paraId="33CDB116" w14:textId="77777777" w:rsidR="009A38AE" w:rsidRPr="00D65FAF" w:rsidRDefault="009A38AE" w:rsidP="008A0536">
                            <w:pPr>
                              <w:pStyle w:val="5E-TABLECELL"/>
                            </w:pPr>
                            <w:r w:rsidRPr="00D65FAF">
                              <w:t>1</w:t>
                            </w:r>
                          </w:p>
                        </w:tc>
                        <w:tc>
                          <w:tcPr>
                            <w:tcW w:w="483" w:type="dxa"/>
                          </w:tcPr>
                          <w:p w14:paraId="750F5D19" w14:textId="77777777" w:rsidR="009A38AE" w:rsidRPr="00D65FAF" w:rsidRDefault="009A38AE" w:rsidP="008A0536">
                            <w:pPr>
                              <w:pStyle w:val="5E-TABLECELL"/>
                            </w:pPr>
                            <w:r w:rsidRPr="00D65FAF">
                              <w:t>1</w:t>
                            </w:r>
                          </w:p>
                        </w:tc>
                        <w:tc>
                          <w:tcPr>
                            <w:tcW w:w="483" w:type="dxa"/>
                          </w:tcPr>
                          <w:p w14:paraId="69738C8E" w14:textId="77777777" w:rsidR="009A38AE" w:rsidRPr="00D65FAF" w:rsidRDefault="009A38AE" w:rsidP="008A0536">
                            <w:pPr>
                              <w:pStyle w:val="5E-TABLECELL"/>
                            </w:pPr>
                            <w:r>
                              <w:t>—</w:t>
                            </w:r>
                          </w:p>
                        </w:tc>
                        <w:tc>
                          <w:tcPr>
                            <w:tcW w:w="424" w:type="dxa"/>
                          </w:tcPr>
                          <w:p w14:paraId="10E402D3" w14:textId="77777777" w:rsidR="009A38AE" w:rsidRPr="00D65FAF" w:rsidRDefault="009A38AE" w:rsidP="008A0536">
                            <w:pPr>
                              <w:pStyle w:val="5E-TABLECELL"/>
                            </w:pPr>
                            <w:r>
                              <w:t>—</w:t>
                            </w:r>
                          </w:p>
                        </w:tc>
                      </w:tr>
                      <w:tr w:rsidR="009A38AE" w:rsidRPr="00D65FAF" w14:paraId="1D2C0650"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2410C896" w14:textId="77777777" w:rsidR="009A38AE" w:rsidRPr="00D65FAF" w:rsidRDefault="009A38AE" w:rsidP="008A0536">
                            <w:pPr>
                              <w:pStyle w:val="5E-TABLECELL"/>
                            </w:pPr>
                            <w:r w:rsidRPr="00D65FAF">
                              <w:t>15th</w:t>
                            </w:r>
                          </w:p>
                        </w:tc>
                        <w:tc>
                          <w:tcPr>
                            <w:tcW w:w="1080" w:type="dxa"/>
                          </w:tcPr>
                          <w:p w14:paraId="32EBE554" w14:textId="77777777" w:rsidR="009A38AE" w:rsidRDefault="009A38AE" w:rsidP="008A0536">
                            <w:pPr>
                              <w:pStyle w:val="5E-TABLECELL"/>
                            </w:pPr>
                            <w:r w:rsidRPr="00D65FAF">
                              <w:t>+5</w:t>
                            </w:r>
                          </w:p>
                        </w:tc>
                        <w:tc>
                          <w:tcPr>
                            <w:tcW w:w="3150" w:type="dxa"/>
                          </w:tcPr>
                          <w:p w14:paraId="1EC9A242" w14:textId="77777777" w:rsidR="009A38AE" w:rsidRPr="00D65FAF" w:rsidRDefault="009A38AE" w:rsidP="008A0536">
                            <w:pPr>
                              <w:pStyle w:val="5E-TABLECELL"/>
                            </w:pPr>
                            <w:r>
                              <w:t>—</w:t>
                            </w:r>
                          </w:p>
                        </w:tc>
                        <w:tc>
                          <w:tcPr>
                            <w:tcW w:w="842" w:type="dxa"/>
                          </w:tcPr>
                          <w:p w14:paraId="3862702E" w14:textId="77777777" w:rsidR="009A38AE" w:rsidRPr="00D65FAF" w:rsidRDefault="009A38AE" w:rsidP="008A0536">
                            <w:pPr>
                              <w:pStyle w:val="5E-TABLECELL"/>
                            </w:pPr>
                            <w:r w:rsidRPr="00D65FAF">
                              <w:t>4</w:t>
                            </w:r>
                          </w:p>
                        </w:tc>
                        <w:tc>
                          <w:tcPr>
                            <w:tcW w:w="483" w:type="dxa"/>
                          </w:tcPr>
                          <w:p w14:paraId="33766303" w14:textId="77777777" w:rsidR="009A38AE" w:rsidRPr="00D65FAF" w:rsidRDefault="009A38AE" w:rsidP="008A0536">
                            <w:pPr>
                              <w:pStyle w:val="5E-TABLECELL"/>
                            </w:pPr>
                            <w:r w:rsidRPr="00D65FAF">
                              <w:t>4</w:t>
                            </w:r>
                          </w:p>
                        </w:tc>
                        <w:tc>
                          <w:tcPr>
                            <w:tcW w:w="483" w:type="dxa"/>
                          </w:tcPr>
                          <w:p w14:paraId="5FC13CCF" w14:textId="77777777" w:rsidR="009A38AE" w:rsidRPr="00D65FAF" w:rsidRDefault="009A38AE" w:rsidP="008A0536">
                            <w:pPr>
                              <w:pStyle w:val="5E-TABLECELL"/>
                            </w:pPr>
                            <w:r w:rsidRPr="00D65FAF">
                              <w:t>3</w:t>
                            </w:r>
                          </w:p>
                        </w:tc>
                        <w:tc>
                          <w:tcPr>
                            <w:tcW w:w="483" w:type="dxa"/>
                          </w:tcPr>
                          <w:p w14:paraId="1346BF6C" w14:textId="77777777" w:rsidR="009A38AE" w:rsidRPr="00D65FAF" w:rsidRDefault="009A38AE" w:rsidP="008A0536">
                            <w:pPr>
                              <w:pStyle w:val="5E-TABLECELL"/>
                            </w:pPr>
                            <w:r w:rsidRPr="00D65FAF">
                              <w:t>3</w:t>
                            </w:r>
                          </w:p>
                        </w:tc>
                        <w:tc>
                          <w:tcPr>
                            <w:tcW w:w="483" w:type="dxa"/>
                          </w:tcPr>
                          <w:p w14:paraId="1C2A4D21" w14:textId="77777777" w:rsidR="009A38AE" w:rsidRPr="00D65FAF" w:rsidRDefault="009A38AE" w:rsidP="008A0536">
                            <w:pPr>
                              <w:pStyle w:val="5E-TABLECELL"/>
                            </w:pPr>
                            <w:r w:rsidRPr="00D65FAF">
                              <w:t>3</w:t>
                            </w:r>
                          </w:p>
                        </w:tc>
                        <w:tc>
                          <w:tcPr>
                            <w:tcW w:w="483" w:type="dxa"/>
                          </w:tcPr>
                          <w:p w14:paraId="1DDDBBFD" w14:textId="77777777" w:rsidR="009A38AE" w:rsidRPr="00D65FAF" w:rsidRDefault="009A38AE" w:rsidP="008A0536">
                            <w:pPr>
                              <w:pStyle w:val="5E-TABLECELL"/>
                            </w:pPr>
                            <w:r w:rsidRPr="00D65FAF">
                              <w:t>2</w:t>
                            </w:r>
                          </w:p>
                        </w:tc>
                        <w:tc>
                          <w:tcPr>
                            <w:tcW w:w="483" w:type="dxa"/>
                          </w:tcPr>
                          <w:p w14:paraId="5E8199F2" w14:textId="77777777" w:rsidR="009A38AE" w:rsidRPr="00D65FAF" w:rsidRDefault="009A38AE" w:rsidP="008A0536">
                            <w:pPr>
                              <w:pStyle w:val="5E-TABLECELL"/>
                            </w:pPr>
                            <w:r w:rsidRPr="00D65FAF">
                              <w:t>1</w:t>
                            </w:r>
                          </w:p>
                        </w:tc>
                        <w:tc>
                          <w:tcPr>
                            <w:tcW w:w="483" w:type="dxa"/>
                          </w:tcPr>
                          <w:p w14:paraId="2CFBCC3B" w14:textId="77777777" w:rsidR="009A38AE" w:rsidRPr="00D65FAF" w:rsidRDefault="009A38AE" w:rsidP="008A0536">
                            <w:pPr>
                              <w:pStyle w:val="5E-TABLECELL"/>
                            </w:pPr>
                            <w:r w:rsidRPr="00D65FAF">
                              <w:t>1</w:t>
                            </w:r>
                          </w:p>
                        </w:tc>
                        <w:tc>
                          <w:tcPr>
                            <w:tcW w:w="483" w:type="dxa"/>
                          </w:tcPr>
                          <w:p w14:paraId="52D6BBD0" w14:textId="77777777" w:rsidR="009A38AE" w:rsidRPr="00D65FAF" w:rsidRDefault="009A38AE" w:rsidP="008A0536">
                            <w:pPr>
                              <w:pStyle w:val="5E-TABLECELL"/>
                            </w:pPr>
                            <w:r w:rsidRPr="00D65FAF">
                              <w:t>1</w:t>
                            </w:r>
                          </w:p>
                        </w:tc>
                        <w:tc>
                          <w:tcPr>
                            <w:tcW w:w="424" w:type="dxa"/>
                          </w:tcPr>
                          <w:p w14:paraId="12F0063D" w14:textId="77777777" w:rsidR="009A38AE" w:rsidRPr="00D65FAF" w:rsidRDefault="009A38AE" w:rsidP="008A0536">
                            <w:pPr>
                              <w:pStyle w:val="5E-TABLECELL"/>
                            </w:pPr>
                            <w:r>
                              <w:t>—</w:t>
                            </w:r>
                          </w:p>
                        </w:tc>
                      </w:tr>
                      <w:tr w:rsidR="009A38AE" w:rsidRPr="00D65FAF" w14:paraId="48CB8E8D"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3CFAEEB9" w14:textId="77777777" w:rsidR="009A38AE" w:rsidRPr="00D65FAF" w:rsidRDefault="009A38AE" w:rsidP="008A0536">
                            <w:pPr>
                              <w:pStyle w:val="5E-TABLECELL"/>
                            </w:pPr>
                            <w:r w:rsidRPr="00D65FAF">
                              <w:t>16th</w:t>
                            </w:r>
                          </w:p>
                        </w:tc>
                        <w:tc>
                          <w:tcPr>
                            <w:tcW w:w="1080" w:type="dxa"/>
                          </w:tcPr>
                          <w:p w14:paraId="01A509E0" w14:textId="77777777" w:rsidR="009A38AE" w:rsidRPr="00D65FAF" w:rsidRDefault="009A38AE" w:rsidP="008A0536">
                            <w:pPr>
                              <w:pStyle w:val="5E-TABLECELL"/>
                            </w:pPr>
                            <w:r w:rsidRPr="00D65FAF">
                              <w:t>+5</w:t>
                            </w:r>
                          </w:p>
                        </w:tc>
                        <w:tc>
                          <w:tcPr>
                            <w:tcW w:w="3150" w:type="dxa"/>
                          </w:tcPr>
                          <w:p w14:paraId="3378819C" w14:textId="77777777" w:rsidR="009A38AE" w:rsidRPr="00D65FAF" w:rsidRDefault="009A38AE" w:rsidP="008A0536">
                            <w:pPr>
                              <w:pStyle w:val="5E-TABLECELL"/>
                            </w:pPr>
                            <w:r>
                              <w:t>Feat</w:t>
                            </w:r>
                          </w:p>
                        </w:tc>
                        <w:tc>
                          <w:tcPr>
                            <w:tcW w:w="842" w:type="dxa"/>
                          </w:tcPr>
                          <w:p w14:paraId="31111018" w14:textId="77777777" w:rsidR="009A38AE" w:rsidRPr="00D65FAF" w:rsidRDefault="009A38AE" w:rsidP="008A0536">
                            <w:pPr>
                              <w:pStyle w:val="5E-TABLECELL"/>
                            </w:pPr>
                            <w:r w:rsidRPr="00D65FAF">
                              <w:t>4</w:t>
                            </w:r>
                          </w:p>
                        </w:tc>
                        <w:tc>
                          <w:tcPr>
                            <w:tcW w:w="483" w:type="dxa"/>
                          </w:tcPr>
                          <w:p w14:paraId="76A34690" w14:textId="77777777" w:rsidR="009A38AE" w:rsidRPr="00D65FAF" w:rsidRDefault="009A38AE" w:rsidP="008A0536">
                            <w:pPr>
                              <w:pStyle w:val="5E-TABLECELL"/>
                            </w:pPr>
                            <w:r w:rsidRPr="00D65FAF">
                              <w:t>4</w:t>
                            </w:r>
                          </w:p>
                        </w:tc>
                        <w:tc>
                          <w:tcPr>
                            <w:tcW w:w="483" w:type="dxa"/>
                          </w:tcPr>
                          <w:p w14:paraId="70D702B3" w14:textId="77777777" w:rsidR="009A38AE" w:rsidRPr="00D65FAF" w:rsidRDefault="009A38AE" w:rsidP="008A0536">
                            <w:pPr>
                              <w:pStyle w:val="5E-TABLECELL"/>
                            </w:pPr>
                            <w:r w:rsidRPr="00D65FAF">
                              <w:t>3</w:t>
                            </w:r>
                          </w:p>
                        </w:tc>
                        <w:tc>
                          <w:tcPr>
                            <w:tcW w:w="483" w:type="dxa"/>
                          </w:tcPr>
                          <w:p w14:paraId="038F8358" w14:textId="77777777" w:rsidR="009A38AE" w:rsidRPr="00D65FAF" w:rsidRDefault="009A38AE" w:rsidP="008A0536">
                            <w:pPr>
                              <w:pStyle w:val="5E-TABLECELL"/>
                            </w:pPr>
                            <w:r w:rsidRPr="00D65FAF">
                              <w:t>3</w:t>
                            </w:r>
                          </w:p>
                        </w:tc>
                        <w:tc>
                          <w:tcPr>
                            <w:tcW w:w="483" w:type="dxa"/>
                          </w:tcPr>
                          <w:p w14:paraId="33AE7341" w14:textId="77777777" w:rsidR="009A38AE" w:rsidRPr="00D65FAF" w:rsidRDefault="009A38AE" w:rsidP="008A0536">
                            <w:pPr>
                              <w:pStyle w:val="5E-TABLECELL"/>
                            </w:pPr>
                            <w:r w:rsidRPr="00D65FAF">
                              <w:t>3</w:t>
                            </w:r>
                          </w:p>
                        </w:tc>
                        <w:tc>
                          <w:tcPr>
                            <w:tcW w:w="483" w:type="dxa"/>
                          </w:tcPr>
                          <w:p w14:paraId="46884580" w14:textId="77777777" w:rsidR="009A38AE" w:rsidRPr="00D65FAF" w:rsidRDefault="009A38AE" w:rsidP="008A0536">
                            <w:pPr>
                              <w:pStyle w:val="5E-TABLECELL"/>
                            </w:pPr>
                            <w:r w:rsidRPr="00D65FAF">
                              <w:t>2</w:t>
                            </w:r>
                          </w:p>
                        </w:tc>
                        <w:tc>
                          <w:tcPr>
                            <w:tcW w:w="483" w:type="dxa"/>
                          </w:tcPr>
                          <w:p w14:paraId="74DF24E0" w14:textId="77777777" w:rsidR="009A38AE" w:rsidRPr="00D65FAF" w:rsidRDefault="009A38AE" w:rsidP="008A0536">
                            <w:pPr>
                              <w:pStyle w:val="5E-TABLECELL"/>
                            </w:pPr>
                            <w:r w:rsidRPr="00D65FAF">
                              <w:t>1</w:t>
                            </w:r>
                          </w:p>
                        </w:tc>
                        <w:tc>
                          <w:tcPr>
                            <w:tcW w:w="483" w:type="dxa"/>
                          </w:tcPr>
                          <w:p w14:paraId="2F969C5D" w14:textId="77777777" w:rsidR="009A38AE" w:rsidRPr="00D65FAF" w:rsidRDefault="009A38AE" w:rsidP="008A0536">
                            <w:pPr>
                              <w:pStyle w:val="5E-TABLECELL"/>
                            </w:pPr>
                            <w:r w:rsidRPr="00D65FAF">
                              <w:t>1</w:t>
                            </w:r>
                          </w:p>
                        </w:tc>
                        <w:tc>
                          <w:tcPr>
                            <w:tcW w:w="483" w:type="dxa"/>
                          </w:tcPr>
                          <w:p w14:paraId="3FF96058" w14:textId="77777777" w:rsidR="009A38AE" w:rsidRPr="00D65FAF" w:rsidRDefault="009A38AE" w:rsidP="008A0536">
                            <w:pPr>
                              <w:pStyle w:val="5E-TABLECELL"/>
                            </w:pPr>
                            <w:r w:rsidRPr="00D65FAF">
                              <w:t>1</w:t>
                            </w:r>
                          </w:p>
                        </w:tc>
                        <w:tc>
                          <w:tcPr>
                            <w:tcW w:w="424" w:type="dxa"/>
                          </w:tcPr>
                          <w:p w14:paraId="5CF1F186" w14:textId="77777777" w:rsidR="009A38AE" w:rsidRPr="00D65FAF" w:rsidRDefault="009A38AE" w:rsidP="008A0536">
                            <w:pPr>
                              <w:pStyle w:val="5E-TABLECELL"/>
                            </w:pPr>
                            <w:r>
                              <w:t>—</w:t>
                            </w:r>
                          </w:p>
                        </w:tc>
                      </w:tr>
                      <w:tr w:rsidR="009A38AE" w:rsidRPr="00D65FAF" w14:paraId="1B46BEC2"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44288E24" w14:textId="77777777" w:rsidR="009A38AE" w:rsidRPr="00D65FAF" w:rsidRDefault="009A38AE" w:rsidP="008A0536">
                            <w:pPr>
                              <w:pStyle w:val="5E-TABLECELL"/>
                            </w:pPr>
                            <w:r w:rsidRPr="00D65FAF">
                              <w:t>17th</w:t>
                            </w:r>
                          </w:p>
                        </w:tc>
                        <w:tc>
                          <w:tcPr>
                            <w:tcW w:w="1080" w:type="dxa"/>
                          </w:tcPr>
                          <w:p w14:paraId="62E1C987" w14:textId="77777777" w:rsidR="009A38AE" w:rsidRDefault="009A38AE" w:rsidP="008A0536">
                            <w:pPr>
                              <w:pStyle w:val="5E-TABLECELL"/>
                            </w:pPr>
                            <w:r w:rsidRPr="00D65FAF">
                              <w:t>+6</w:t>
                            </w:r>
                          </w:p>
                        </w:tc>
                        <w:tc>
                          <w:tcPr>
                            <w:tcW w:w="3150" w:type="dxa"/>
                          </w:tcPr>
                          <w:p w14:paraId="0AFD20B4" w14:textId="77777777" w:rsidR="009A38AE" w:rsidRPr="00D65FAF" w:rsidRDefault="009A38AE" w:rsidP="008A0536">
                            <w:pPr>
                              <w:pStyle w:val="5E-TABLECELL"/>
                            </w:pPr>
                            <w:r>
                              <w:t>—</w:t>
                            </w:r>
                          </w:p>
                        </w:tc>
                        <w:tc>
                          <w:tcPr>
                            <w:tcW w:w="842" w:type="dxa"/>
                          </w:tcPr>
                          <w:p w14:paraId="2BDC5902" w14:textId="77777777" w:rsidR="009A38AE" w:rsidRPr="00D65FAF" w:rsidRDefault="009A38AE" w:rsidP="008A0536">
                            <w:pPr>
                              <w:pStyle w:val="5E-TABLECELL"/>
                            </w:pPr>
                            <w:r w:rsidRPr="00D65FAF">
                              <w:t>4</w:t>
                            </w:r>
                          </w:p>
                        </w:tc>
                        <w:tc>
                          <w:tcPr>
                            <w:tcW w:w="483" w:type="dxa"/>
                          </w:tcPr>
                          <w:p w14:paraId="3F4F5D5F" w14:textId="77777777" w:rsidR="009A38AE" w:rsidRPr="00D65FAF" w:rsidRDefault="009A38AE" w:rsidP="008A0536">
                            <w:pPr>
                              <w:pStyle w:val="5E-TABLECELL"/>
                            </w:pPr>
                            <w:r w:rsidRPr="00D65FAF">
                              <w:t>4</w:t>
                            </w:r>
                          </w:p>
                        </w:tc>
                        <w:tc>
                          <w:tcPr>
                            <w:tcW w:w="483" w:type="dxa"/>
                          </w:tcPr>
                          <w:p w14:paraId="62BDCF77" w14:textId="77777777" w:rsidR="009A38AE" w:rsidRPr="00D65FAF" w:rsidRDefault="009A38AE" w:rsidP="008A0536">
                            <w:pPr>
                              <w:pStyle w:val="5E-TABLECELL"/>
                            </w:pPr>
                            <w:r w:rsidRPr="00D65FAF">
                              <w:t>3</w:t>
                            </w:r>
                          </w:p>
                        </w:tc>
                        <w:tc>
                          <w:tcPr>
                            <w:tcW w:w="483" w:type="dxa"/>
                          </w:tcPr>
                          <w:p w14:paraId="26CCECC9" w14:textId="77777777" w:rsidR="009A38AE" w:rsidRPr="00D65FAF" w:rsidRDefault="009A38AE" w:rsidP="008A0536">
                            <w:pPr>
                              <w:pStyle w:val="5E-TABLECELL"/>
                            </w:pPr>
                            <w:r w:rsidRPr="00D65FAF">
                              <w:t>3</w:t>
                            </w:r>
                          </w:p>
                        </w:tc>
                        <w:tc>
                          <w:tcPr>
                            <w:tcW w:w="483" w:type="dxa"/>
                          </w:tcPr>
                          <w:p w14:paraId="1EA4ABB8" w14:textId="77777777" w:rsidR="009A38AE" w:rsidRPr="00D65FAF" w:rsidRDefault="009A38AE" w:rsidP="008A0536">
                            <w:pPr>
                              <w:pStyle w:val="5E-TABLECELL"/>
                            </w:pPr>
                            <w:r w:rsidRPr="00D65FAF">
                              <w:t>3</w:t>
                            </w:r>
                          </w:p>
                        </w:tc>
                        <w:tc>
                          <w:tcPr>
                            <w:tcW w:w="483" w:type="dxa"/>
                          </w:tcPr>
                          <w:p w14:paraId="2E5C7D5F" w14:textId="77777777" w:rsidR="009A38AE" w:rsidRPr="00D65FAF" w:rsidRDefault="009A38AE" w:rsidP="008A0536">
                            <w:pPr>
                              <w:pStyle w:val="5E-TABLECELL"/>
                            </w:pPr>
                            <w:r w:rsidRPr="00D65FAF">
                              <w:t>2</w:t>
                            </w:r>
                          </w:p>
                        </w:tc>
                        <w:tc>
                          <w:tcPr>
                            <w:tcW w:w="483" w:type="dxa"/>
                          </w:tcPr>
                          <w:p w14:paraId="2D4282F3" w14:textId="77777777" w:rsidR="009A38AE" w:rsidRPr="00D65FAF" w:rsidRDefault="009A38AE" w:rsidP="008A0536">
                            <w:pPr>
                              <w:pStyle w:val="5E-TABLECELL"/>
                            </w:pPr>
                            <w:r w:rsidRPr="00D65FAF">
                              <w:t>1</w:t>
                            </w:r>
                          </w:p>
                        </w:tc>
                        <w:tc>
                          <w:tcPr>
                            <w:tcW w:w="483" w:type="dxa"/>
                          </w:tcPr>
                          <w:p w14:paraId="6BA66B28" w14:textId="77777777" w:rsidR="009A38AE" w:rsidRPr="00D65FAF" w:rsidRDefault="009A38AE" w:rsidP="008A0536">
                            <w:pPr>
                              <w:pStyle w:val="5E-TABLECELL"/>
                            </w:pPr>
                            <w:r w:rsidRPr="00D65FAF">
                              <w:t>1</w:t>
                            </w:r>
                          </w:p>
                        </w:tc>
                        <w:tc>
                          <w:tcPr>
                            <w:tcW w:w="483" w:type="dxa"/>
                          </w:tcPr>
                          <w:p w14:paraId="6A69D74A" w14:textId="77777777" w:rsidR="009A38AE" w:rsidRPr="00D65FAF" w:rsidRDefault="009A38AE" w:rsidP="008A0536">
                            <w:pPr>
                              <w:pStyle w:val="5E-TABLECELL"/>
                            </w:pPr>
                            <w:r w:rsidRPr="00D65FAF">
                              <w:t>1</w:t>
                            </w:r>
                          </w:p>
                        </w:tc>
                        <w:tc>
                          <w:tcPr>
                            <w:tcW w:w="424" w:type="dxa"/>
                          </w:tcPr>
                          <w:p w14:paraId="7975122A" w14:textId="77777777" w:rsidR="009A38AE" w:rsidRPr="00D65FAF" w:rsidRDefault="009A38AE" w:rsidP="008A0536">
                            <w:pPr>
                              <w:pStyle w:val="5E-TABLECELL"/>
                            </w:pPr>
                            <w:r w:rsidRPr="00D65FAF">
                              <w:t>1</w:t>
                            </w:r>
                          </w:p>
                        </w:tc>
                      </w:tr>
                      <w:tr w:rsidR="009A38AE" w:rsidRPr="00D65FAF" w14:paraId="09350CC6"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0410E8BB" w14:textId="77777777" w:rsidR="009A38AE" w:rsidRPr="00D65FAF" w:rsidRDefault="009A38AE" w:rsidP="008A0536">
                            <w:pPr>
                              <w:pStyle w:val="5E-TABLECELL"/>
                            </w:pPr>
                            <w:r w:rsidRPr="00D65FAF">
                              <w:t>18th</w:t>
                            </w:r>
                          </w:p>
                        </w:tc>
                        <w:tc>
                          <w:tcPr>
                            <w:tcW w:w="1080" w:type="dxa"/>
                          </w:tcPr>
                          <w:p w14:paraId="17BCEFA7" w14:textId="77777777" w:rsidR="009A38AE" w:rsidRPr="00D65FAF" w:rsidRDefault="009A38AE" w:rsidP="008A0536">
                            <w:pPr>
                              <w:pStyle w:val="5E-TABLECELL"/>
                            </w:pPr>
                            <w:r w:rsidRPr="00D65FAF">
                              <w:t>+6</w:t>
                            </w:r>
                          </w:p>
                        </w:tc>
                        <w:tc>
                          <w:tcPr>
                            <w:tcW w:w="3150" w:type="dxa"/>
                          </w:tcPr>
                          <w:p w14:paraId="4642A977" w14:textId="77777777" w:rsidR="009A38AE" w:rsidRPr="00D65FAF" w:rsidRDefault="009A38AE" w:rsidP="008A0536">
                            <w:pPr>
                              <w:pStyle w:val="5E-TABLECELL"/>
                            </w:pPr>
                            <w:r w:rsidRPr="00D65FAF">
                              <w:t>Timeless Body, Beast Spells</w:t>
                            </w:r>
                          </w:p>
                        </w:tc>
                        <w:tc>
                          <w:tcPr>
                            <w:tcW w:w="842" w:type="dxa"/>
                          </w:tcPr>
                          <w:p w14:paraId="066C253B" w14:textId="77777777" w:rsidR="009A38AE" w:rsidRPr="00D65FAF" w:rsidRDefault="009A38AE" w:rsidP="008A0536">
                            <w:pPr>
                              <w:pStyle w:val="5E-TABLECELL"/>
                            </w:pPr>
                            <w:r w:rsidRPr="00D65FAF">
                              <w:t>4</w:t>
                            </w:r>
                          </w:p>
                        </w:tc>
                        <w:tc>
                          <w:tcPr>
                            <w:tcW w:w="483" w:type="dxa"/>
                          </w:tcPr>
                          <w:p w14:paraId="7DDD0A98" w14:textId="77777777" w:rsidR="009A38AE" w:rsidRPr="00D65FAF" w:rsidRDefault="009A38AE" w:rsidP="008A0536">
                            <w:pPr>
                              <w:pStyle w:val="5E-TABLECELL"/>
                            </w:pPr>
                            <w:r w:rsidRPr="00D65FAF">
                              <w:t>4</w:t>
                            </w:r>
                          </w:p>
                        </w:tc>
                        <w:tc>
                          <w:tcPr>
                            <w:tcW w:w="483" w:type="dxa"/>
                          </w:tcPr>
                          <w:p w14:paraId="23EC51F8" w14:textId="77777777" w:rsidR="009A38AE" w:rsidRPr="00D65FAF" w:rsidRDefault="009A38AE" w:rsidP="008A0536">
                            <w:pPr>
                              <w:pStyle w:val="5E-TABLECELL"/>
                            </w:pPr>
                            <w:r w:rsidRPr="00D65FAF">
                              <w:t>3</w:t>
                            </w:r>
                          </w:p>
                        </w:tc>
                        <w:tc>
                          <w:tcPr>
                            <w:tcW w:w="483" w:type="dxa"/>
                          </w:tcPr>
                          <w:p w14:paraId="3C116E89" w14:textId="77777777" w:rsidR="009A38AE" w:rsidRPr="00D65FAF" w:rsidRDefault="009A38AE" w:rsidP="008A0536">
                            <w:pPr>
                              <w:pStyle w:val="5E-TABLECELL"/>
                            </w:pPr>
                            <w:r w:rsidRPr="00D65FAF">
                              <w:t>3</w:t>
                            </w:r>
                          </w:p>
                        </w:tc>
                        <w:tc>
                          <w:tcPr>
                            <w:tcW w:w="483" w:type="dxa"/>
                          </w:tcPr>
                          <w:p w14:paraId="03CA56A3" w14:textId="77777777" w:rsidR="009A38AE" w:rsidRPr="00D65FAF" w:rsidRDefault="009A38AE" w:rsidP="008A0536">
                            <w:pPr>
                              <w:pStyle w:val="5E-TABLECELL"/>
                            </w:pPr>
                            <w:r w:rsidRPr="00D65FAF">
                              <w:t>3</w:t>
                            </w:r>
                          </w:p>
                        </w:tc>
                        <w:tc>
                          <w:tcPr>
                            <w:tcW w:w="483" w:type="dxa"/>
                          </w:tcPr>
                          <w:p w14:paraId="046A6F07" w14:textId="77777777" w:rsidR="009A38AE" w:rsidRPr="00D65FAF" w:rsidRDefault="009A38AE" w:rsidP="008A0536">
                            <w:pPr>
                              <w:pStyle w:val="5E-TABLECELL"/>
                            </w:pPr>
                            <w:r w:rsidRPr="00D65FAF">
                              <w:t>3</w:t>
                            </w:r>
                          </w:p>
                        </w:tc>
                        <w:tc>
                          <w:tcPr>
                            <w:tcW w:w="483" w:type="dxa"/>
                          </w:tcPr>
                          <w:p w14:paraId="023221C9" w14:textId="77777777" w:rsidR="009A38AE" w:rsidRPr="00D65FAF" w:rsidRDefault="009A38AE" w:rsidP="008A0536">
                            <w:pPr>
                              <w:pStyle w:val="5E-TABLECELL"/>
                            </w:pPr>
                            <w:r w:rsidRPr="00D65FAF">
                              <w:t>1</w:t>
                            </w:r>
                          </w:p>
                        </w:tc>
                        <w:tc>
                          <w:tcPr>
                            <w:tcW w:w="483" w:type="dxa"/>
                          </w:tcPr>
                          <w:p w14:paraId="5846BF03" w14:textId="77777777" w:rsidR="009A38AE" w:rsidRPr="00D65FAF" w:rsidRDefault="009A38AE" w:rsidP="008A0536">
                            <w:pPr>
                              <w:pStyle w:val="5E-TABLECELL"/>
                            </w:pPr>
                            <w:r w:rsidRPr="00D65FAF">
                              <w:t>1</w:t>
                            </w:r>
                          </w:p>
                        </w:tc>
                        <w:tc>
                          <w:tcPr>
                            <w:tcW w:w="483" w:type="dxa"/>
                          </w:tcPr>
                          <w:p w14:paraId="2D1AA944" w14:textId="77777777" w:rsidR="009A38AE" w:rsidRPr="00D65FAF" w:rsidRDefault="009A38AE" w:rsidP="008A0536">
                            <w:pPr>
                              <w:pStyle w:val="5E-TABLECELL"/>
                            </w:pPr>
                            <w:r w:rsidRPr="00D65FAF">
                              <w:t>1</w:t>
                            </w:r>
                          </w:p>
                        </w:tc>
                        <w:tc>
                          <w:tcPr>
                            <w:tcW w:w="424" w:type="dxa"/>
                          </w:tcPr>
                          <w:p w14:paraId="72DC51A5" w14:textId="77777777" w:rsidR="009A38AE" w:rsidRPr="00D65FAF" w:rsidRDefault="009A38AE" w:rsidP="008A0536">
                            <w:pPr>
                              <w:pStyle w:val="5E-TABLECELL"/>
                            </w:pPr>
                            <w:r w:rsidRPr="00D65FAF">
                              <w:t>1</w:t>
                            </w:r>
                          </w:p>
                        </w:tc>
                      </w:tr>
                      <w:tr w:rsidR="009A38AE" w:rsidRPr="00D65FAF" w14:paraId="3E878253" w14:textId="77777777" w:rsidTr="00A2224E">
                        <w:trPr>
                          <w:cnfStyle w:val="000000100000" w:firstRow="0" w:lastRow="0" w:firstColumn="0" w:lastColumn="0" w:oddVBand="0" w:evenVBand="0" w:oddHBand="1" w:evenHBand="0" w:firstRowFirstColumn="0" w:firstRowLastColumn="0" w:lastRowFirstColumn="0" w:lastRowLastColumn="0"/>
                        </w:trPr>
                        <w:tc>
                          <w:tcPr>
                            <w:tcW w:w="540" w:type="dxa"/>
                          </w:tcPr>
                          <w:p w14:paraId="5337B5B6" w14:textId="77777777" w:rsidR="009A38AE" w:rsidRPr="00D65FAF" w:rsidRDefault="009A38AE" w:rsidP="008A0536">
                            <w:pPr>
                              <w:pStyle w:val="5E-TABLECELL"/>
                            </w:pPr>
                            <w:r w:rsidRPr="00D65FAF">
                              <w:t>19th</w:t>
                            </w:r>
                          </w:p>
                        </w:tc>
                        <w:tc>
                          <w:tcPr>
                            <w:tcW w:w="1080" w:type="dxa"/>
                          </w:tcPr>
                          <w:p w14:paraId="1B42E049" w14:textId="77777777" w:rsidR="009A38AE" w:rsidRPr="00D65FAF" w:rsidRDefault="009A38AE" w:rsidP="008A0536">
                            <w:pPr>
                              <w:pStyle w:val="5E-TABLECELL"/>
                            </w:pPr>
                            <w:r w:rsidRPr="00D65FAF">
                              <w:t>+6</w:t>
                            </w:r>
                          </w:p>
                        </w:tc>
                        <w:tc>
                          <w:tcPr>
                            <w:tcW w:w="3150" w:type="dxa"/>
                          </w:tcPr>
                          <w:p w14:paraId="6FA309D6" w14:textId="77777777" w:rsidR="009A38AE" w:rsidRPr="00D65FAF" w:rsidRDefault="009A38AE" w:rsidP="008A0536">
                            <w:pPr>
                              <w:pStyle w:val="5E-TABLECELL"/>
                            </w:pPr>
                            <w:r>
                              <w:t>Feat</w:t>
                            </w:r>
                          </w:p>
                        </w:tc>
                        <w:tc>
                          <w:tcPr>
                            <w:tcW w:w="842" w:type="dxa"/>
                          </w:tcPr>
                          <w:p w14:paraId="5CBD5538" w14:textId="77777777" w:rsidR="009A38AE" w:rsidRPr="00D65FAF" w:rsidRDefault="009A38AE" w:rsidP="008A0536">
                            <w:pPr>
                              <w:pStyle w:val="5E-TABLECELL"/>
                            </w:pPr>
                            <w:r w:rsidRPr="00D65FAF">
                              <w:t>4</w:t>
                            </w:r>
                          </w:p>
                        </w:tc>
                        <w:tc>
                          <w:tcPr>
                            <w:tcW w:w="483" w:type="dxa"/>
                          </w:tcPr>
                          <w:p w14:paraId="667B368F" w14:textId="77777777" w:rsidR="009A38AE" w:rsidRPr="00D65FAF" w:rsidRDefault="009A38AE" w:rsidP="008A0536">
                            <w:pPr>
                              <w:pStyle w:val="5E-TABLECELL"/>
                            </w:pPr>
                            <w:r w:rsidRPr="00D65FAF">
                              <w:t>4</w:t>
                            </w:r>
                          </w:p>
                        </w:tc>
                        <w:tc>
                          <w:tcPr>
                            <w:tcW w:w="483" w:type="dxa"/>
                          </w:tcPr>
                          <w:p w14:paraId="1FE8F766" w14:textId="77777777" w:rsidR="009A38AE" w:rsidRPr="00D65FAF" w:rsidRDefault="009A38AE" w:rsidP="008A0536">
                            <w:pPr>
                              <w:pStyle w:val="5E-TABLECELL"/>
                            </w:pPr>
                            <w:r w:rsidRPr="00D65FAF">
                              <w:t>3</w:t>
                            </w:r>
                          </w:p>
                        </w:tc>
                        <w:tc>
                          <w:tcPr>
                            <w:tcW w:w="483" w:type="dxa"/>
                          </w:tcPr>
                          <w:p w14:paraId="4767C9AA" w14:textId="77777777" w:rsidR="009A38AE" w:rsidRPr="00D65FAF" w:rsidRDefault="009A38AE" w:rsidP="008A0536">
                            <w:pPr>
                              <w:pStyle w:val="5E-TABLECELL"/>
                            </w:pPr>
                            <w:r w:rsidRPr="00D65FAF">
                              <w:t>3</w:t>
                            </w:r>
                          </w:p>
                        </w:tc>
                        <w:tc>
                          <w:tcPr>
                            <w:tcW w:w="483" w:type="dxa"/>
                          </w:tcPr>
                          <w:p w14:paraId="73B04EC7" w14:textId="77777777" w:rsidR="009A38AE" w:rsidRPr="00D65FAF" w:rsidRDefault="009A38AE" w:rsidP="008A0536">
                            <w:pPr>
                              <w:pStyle w:val="5E-TABLECELL"/>
                            </w:pPr>
                            <w:r w:rsidRPr="00D65FAF">
                              <w:t>3</w:t>
                            </w:r>
                          </w:p>
                        </w:tc>
                        <w:tc>
                          <w:tcPr>
                            <w:tcW w:w="483" w:type="dxa"/>
                          </w:tcPr>
                          <w:p w14:paraId="4DCB2832" w14:textId="77777777" w:rsidR="009A38AE" w:rsidRPr="00D65FAF" w:rsidRDefault="009A38AE" w:rsidP="008A0536">
                            <w:pPr>
                              <w:pStyle w:val="5E-TABLECELL"/>
                            </w:pPr>
                            <w:r w:rsidRPr="00D65FAF">
                              <w:t>3</w:t>
                            </w:r>
                          </w:p>
                        </w:tc>
                        <w:tc>
                          <w:tcPr>
                            <w:tcW w:w="483" w:type="dxa"/>
                          </w:tcPr>
                          <w:p w14:paraId="05D1E268" w14:textId="77777777" w:rsidR="009A38AE" w:rsidRPr="00D65FAF" w:rsidRDefault="009A38AE" w:rsidP="008A0536">
                            <w:pPr>
                              <w:pStyle w:val="5E-TABLECELL"/>
                            </w:pPr>
                            <w:r w:rsidRPr="00D65FAF">
                              <w:t>2</w:t>
                            </w:r>
                          </w:p>
                        </w:tc>
                        <w:tc>
                          <w:tcPr>
                            <w:tcW w:w="483" w:type="dxa"/>
                          </w:tcPr>
                          <w:p w14:paraId="5FE753E5" w14:textId="77777777" w:rsidR="009A38AE" w:rsidRPr="00D65FAF" w:rsidRDefault="009A38AE" w:rsidP="008A0536">
                            <w:pPr>
                              <w:pStyle w:val="5E-TABLECELL"/>
                            </w:pPr>
                            <w:r w:rsidRPr="00D65FAF">
                              <w:t>1</w:t>
                            </w:r>
                          </w:p>
                        </w:tc>
                        <w:tc>
                          <w:tcPr>
                            <w:tcW w:w="483" w:type="dxa"/>
                          </w:tcPr>
                          <w:p w14:paraId="488A6729" w14:textId="77777777" w:rsidR="009A38AE" w:rsidRPr="00D65FAF" w:rsidRDefault="009A38AE" w:rsidP="008A0536">
                            <w:pPr>
                              <w:pStyle w:val="5E-TABLECELL"/>
                            </w:pPr>
                            <w:r w:rsidRPr="00D65FAF">
                              <w:t>1</w:t>
                            </w:r>
                          </w:p>
                        </w:tc>
                        <w:tc>
                          <w:tcPr>
                            <w:tcW w:w="424" w:type="dxa"/>
                          </w:tcPr>
                          <w:p w14:paraId="00A46A1D" w14:textId="77777777" w:rsidR="009A38AE" w:rsidRPr="00D65FAF" w:rsidRDefault="009A38AE" w:rsidP="008A0536">
                            <w:pPr>
                              <w:pStyle w:val="5E-TABLECELL"/>
                            </w:pPr>
                            <w:r w:rsidRPr="00D65FAF">
                              <w:t>1</w:t>
                            </w:r>
                          </w:p>
                        </w:tc>
                      </w:tr>
                      <w:tr w:rsidR="009A38AE" w:rsidRPr="00D65FAF" w14:paraId="6C69DC19" w14:textId="77777777" w:rsidTr="00A2224E">
                        <w:trPr>
                          <w:cnfStyle w:val="000000010000" w:firstRow="0" w:lastRow="0" w:firstColumn="0" w:lastColumn="0" w:oddVBand="0" w:evenVBand="0" w:oddHBand="0" w:evenHBand="1" w:firstRowFirstColumn="0" w:firstRowLastColumn="0" w:lastRowFirstColumn="0" w:lastRowLastColumn="0"/>
                        </w:trPr>
                        <w:tc>
                          <w:tcPr>
                            <w:tcW w:w="540" w:type="dxa"/>
                          </w:tcPr>
                          <w:p w14:paraId="6F9F6EEF" w14:textId="77777777" w:rsidR="009A38AE" w:rsidRPr="00D65FAF" w:rsidRDefault="009A38AE" w:rsidP="008A0536">
                            <w:pPr>
                              <w:pStyle w:val="5E-TABLECELL"/>
                            </w:pPr>
                            <w:r w:rsidRPr="00D65FAF">
                              <w:t>20th</w:t>
                            </w:r>
                          </w:p>
                        </w:tc>
                        <w:tc>
                          <w:tcPr>
                            <w:tcW w:w="1080" w:type="dxa"/>
                          </w:tcPr>
                          <w:p w14:paraId="526FC8C0" w14:textId="77777777" w:rsidR="009A38AE" w:rsidRPr="00D65FAF" w:rsidRDefault="009A38AE" w:rsidP="008A0536">
                            <w:pPr>
                              <w:pStyle w:val="5E-TABLECELL"/>
                            </w:pPr>
                            <w:r w:rsidRPr="00D65FAF">
                              <w:t>+6</w:t>
                            </w:r>
                          </w:p>
                        </w:tc>
                        <w:tc>
                          <w:tcPr>
                            <w:tcW w:w="3150" w:type="dxa"/>
                          </w:tcPr>
                          <w:p w14:paraId="25754664" w14:textId="77777777" w:rsidR="009A38AE" w:rsidRPr="00D65FAF" w:rsidRDefault="009A38AE" w:rsidP="008A0536">
                            <w:pPr>
                              <w:pStyle w:val="5E-TABLECELL"/>
                            </w:pPr>
                            <w:r w:rsidRPr="00D65FAF">
                              <w:t>Archdruid</w:t>
                            </w:r>
                          </w:p>
                        </w:tc>
                        <w:tc>
                          <w:tcPr>
                            <w:tcW w:w="842" w:type="dxa"/>
                          </w:tcPr>
                          <w:p w14:paraId="1F1A3F99" w14:textId="77777777" w:rsidR="009A38AE" w:rsidRPr="00D65FAF" w:rsidRDefault="009A38AE" w:rsidP="008A0536">
                            <w:pPr>
                              <w:pStyle w:val="5E-TABLECELL"/>
                            </w:pPr>
                            <w:r w:rsidRPr="00D65FAF">
                              <w:t>4</w:t>
                            </w:r>
                          </w:p>
                        </w:tc>
                        <w:tc>
                          <w:tcPr>
                            <w:tcW w:w="483" w:type="dxa"/>
                          </w:tcPr>
                          <w:p w14:paraId="4D069F2E" w14:textId="77777777" w:rsidR="009A38AE" w:rsidRPr="00D65FAF" w:rsidRDefault="009A38AE" w:rsidP="008A0536">
                            <w:pPr>
                              <w:pStyle w:val="5E-TABLECELL"/>
                            </w:pPr>
                            <w:r w:rsidRPr="00D65FAF">
                              <w:t>4</w:t>
                            </w:r>
                          </w:p>
                        </w:tc>
                        <w:tc>
                          <w:tcPr>
                            <w:tcW w:w="483" w:type="dxa"/>
                          </w:tcPr>
                          <w:p w14:paraId="1215964F" w14:textId="77777777" w:rsidR="009A38AE" w:rsidRPr="00D65FAF" w:rsidRDefault="009A38AE" w:rsidP="008A0536">
                            <w:pPr>
                              <w:pStyle w:val="5E-TABLECELL"/>
                            </w:pPr>
                            <w:r w:rsidRPr="00D65FAF">
                              <w:t>3</w:t>
                            </w:r>
                          </w:p>
                        </w:tc>
                        <w:tc>
                          <w:tcPr>
                            <w:tcW w:w="483" w:type="dxa"/>
                          </w:tcPr>
                          <w:p w14:paraId="61340C12" w14:textId="77777777" w:rsidR="009A38AE" w:rsidRPr="00D65FAF" w:rsidRDefault="009A38AE" w:rsidP="008A0536">
                            <w:pPr>
                              <w:pStyle w:val="5E-TABLECELL"/>
                            </w:pPr>
                            <w:r w:rsidRPr="00D65FAF">
                              <w:t>3</w:t>
                            </w:r>
                          </w:p>
                        </w:tc>
                        <w:tc>
                          <w:tcPr>
                            <w:tcW w:w="483" w:type="dxa"/>
                          </w:tcPr>
                          <w:p w14:paraId="24BFF14C" w14:textId="77777777" w:rsidR="009A38AE" w:rsidRPr="00D65FAF" w:rsidRDefault="009A38AE" w:rsidP="008A0536">
                            <w:pPr>
                              <w:pStyle w:val="5E-TABLECELL"/>
                            </w:pPr>
                            <w:r w:rsidRPr="00D65FAF">
                              <w:t>3</w:t>
                            </w:r>
                          </w:p>
                        </w:tc>
                        <w:tc>
                          <w:tcPr>
                            <w:tcW w:w="483" w:type="dxa"/>
                          </w:tcPr>
                          <w:p w14:paraId="7298B385" w14:textId="77777777" w:rsidR="009A38AE" w:rsidRPr="00D65FAF" w:rsidRDefault="009A38AE" w:rsidP="008A0536">
                            <w:pPr>
                              <w:pStyle w:val="5E-TABLECELL"/>
                            </w:pPr>
                            <w:r w:rsidRPr="00D65FAF">
                              <w:t>3</w:t>
                            </w:r>
                          </w:p>
                        </w:tc>
                        <w:tc>
                          <w:tcPr>
                            <w:tcW w:w="483" w:type="dxa"/>
                          </w:tcPr>
                          <w:p w14:paraId="672BD705" w14:textId="77777777" w:rsidR="009A38AE" w:rsidRPr="00D65FAF" w:rsidRDefault="009A38AE" w:rsidP="008A0536">
                            <w:pPr>
                              <w:pStyle w:val="5E-TABLECELL"/>
                            </w:pPr>
                            <w:r w:rsidRPr="00D65FAF">
                              <w:t>2</w:t>
                            </w:r>
                          </w:p>
                        </w:tc>
                        <w:tc>
                          <w:tcPr>
                            <w:tcW w:w="483" w:type="dxa"/>
                          </w:tcPr>
                          <w:p w14:paraId="17E4D5A0" w14:textId="77777777" w:rsidR="009A38AE" w:rsidRPr="00D65FAF" w:rsidRDefault="009A38AE" w:rsidP="008A0536">
                            <w:pPr>
                              <w:pStyle w:val="5E-TABLECELL"/>
                            </w:pPr>
                            <w:r w:rsidRPr="00D65FAF">
                              <w:t>2</w:t>
                            </w:r>
                          </w:p>
                        </w:tc>
                        <w:tc>
                          <w:tcPr>
                            <w:tcW w:w="483" w:type="dxa"/>
                          </w:tcPr>
                          <w:p w14:paraId="40E429CD" w14:textId="77777777" w:rsidR="009A38AE" w:rsidRPr="00D65FAF" w:rsidRDefault="009A38AE" w:rsidP="008A0536">
                            <w:pPr>
                              <w:pStyle w:val="5E-TABLECELL"/>
                            </w:pPr>
                            <w:r w:rsidRPr="00D65FAF">
                              <w:t>1</w:t>
                            </w:r>
                          </w:p>
                        </w:tc>
                        <w:tc>
                          <w:tcPr>
                            <w:tcW w:w="424" w:type="dxa"/>
                          </w:tcPr>
                          <w:p w14:paraId="0C246CAD" w14:textId="77777777" w:rsidR="009A38AE" w:rsidRPr="00D65FAF" w:rsidRDefault="009A38AE" w:rsidP="008A0536">
                            <w:pPr>
                              <w:pStyle w:val="5E-TABLECELL"/>
                            </w:pPr>
                            <w:r w:rsidRPr="00D65FAF">
                              <w:t>1</w:t>
                            </w:r>
                          </w:p>
                        </w:tc>
                      </w:tr>
                    </w:tbl>
                    <w:p w14:paraId="342D8E37" w14:textId="77777777" w:rsidR="009A38AE" w:rsidRDefault="009A38AE" w:rsidP="009A38AE"/>
                  </w:txbxContent>
                </v:textbox>
                <w10:wrap type="topAndBottom" anchorx="margin" anchory="margin"/>
              </v:shape>
            </w:pict>
          </mc:Fallback>
        </mc:AlternateContent>
      </w:r>
      <w:r w:rsidRPr="00AA2A4F">
        <w:rPr>
          <w:rFonts w:ascii="Times New Roman" w:hAnsi="Times New Roman" w:cs="Times New Roman"/>
          <w:b/>
          <w:bCs w:val="0"/>
          <w:sz w:val="32"/>
          <w:szCs w:val="32"/>
          <w:lang w:val="en"/>
        </w:rPr>
        <w:t>Class Features</w:t>
      </w:r>
      <w:r>
        <w:rPr>
          <w:rFonts w:ascii="Times New Roman" w:hAnsi="Times New Roman" w:cs="Times New Roman"/>
          <w:b/>
          <w:bCs w:val="0"/>
          <w:sz w:val="32"/>
          <w:szCs w:val="32"/>
          <w:lang w:val="en"/>
        </w:rPr>
        <w:t>:</w:t>
      </w:r>
    </w:p>
    <w:p w14:paraId="19E383D3" w14:textId="50B3101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br/>
        <w:t>As a druid, you gain the following class features.</w:t>
      </w:r>
    </w:p>
    <w:p w14:paraId="4844EDA0"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Hit Points:</w:t>
      </w:r>
    </w:p>
    <w:p w14:paraId="175CE0E7" w14:textId="77777777" w:rsidR="009A38AE" w:rsidRPr="009A38AE" w:rsidRDefault="009A38AE" w:rsidP="009A38AE">
      <w:pPr>
        <w:pStyle w:val="ListParagraph"/>
        <w:widowControl w:val="0"/>
        <w:numPr>
          <w:ilvl w:val="0"/>
          <w:numId w:val="65"/>
        </w:numPr>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u w:val="single"/>
          <w:lang w:val="en"/>
        </w:rPr>
        <w:t>Hit Points at 1st Level:</w:t>
      </w:r>
      <w:r w:rsidRPr="009A38AE">
        <w:rPr>
          <w:rFonts w:ascii="Times New Roman" w:hAnsi="Times New Roman" w:cs="Times New Roman"/>
          <w:sz w:val="20"/>
          <w:lang w:val="en"/>
        </w:rPr>
        <w:t xml:space="preserve"> 8 + your Constitution modifier</w:t>
      </w:r>
    </w:p>
    <w:p w14:paraId="612CC639" w14:textId="77777777" w:rsidR="009A38AE" w:rsidRPr="009A38AE" w:rsidRDefault="009A38AE" w:rsidP="009A38AE">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u w:val="single"/>
          <w:lang w:val="en"/>
        </w:rPr>
        <w:t>Hit Points at Higher Levels:</w:t>
      </w:r>
      <w:r w:rsidRPr="009A38AE">
        <w:rPr>
          <w:rFonts w:ascii="Times New Roman" w:hAnsi="Times New Roman" w:cs="Times New Roman"/>
          <w:sz w:val="20"/>
          <w:lang w:val="en"/>
        </w:rPr>
        <w:t xml:space="preserve"> Roll 1d8 (minimum roll of 4) + your Constitution modifier per druid level after 1st.</w:t>
      </w:r>
    </w:p>
    <w:p w14:paraId="34B563C8" w14:textId="4C898942"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b/>
          <w:bCs w:val="0"/>
          <w:sz w:val="20"/>
          <w:lang w:val="en"/>
        </w:rPr>
        <w:t>Proficiencies:</w:t>
      </w:r>
      <w:r w:rsidRPr="009A38AE">
        <w:rPr>
          <w:rFonts w:ascii="Times New Roman" w:hAnsi="Times New Roman" w:cs="Times New Roman"/>
          <w:b/>
          <w:bCs w:val="0"/>
          <w:sz w:val="20"/>
          <w:lang w:val="en"/>
        </w:rPr>
        <w:br/>
      </w:r>
      <w:r>
        <w:rPr>
          <w:rFonts w:ascii="Times New Roman" w:hAnsi="Times New Roman" w:cs="Times New Roman"/>
          <w:sz w:val="20"/>
          <w:lang w:val="en"/>
        </w:rPr>
        <w:br/>
      </w:r>
      <w:r w:rsidRPr="009A38AE">
        <w:rPr>
          <w:rFonts w:ascii="Times New Roman" w:hAnsi="Times New Roman" w:cs="Times New Roman"/>
          <w:sz w:val="20"/>
          <w:u w:val="single"/>
          <w:lang w:val="en"/>
        </w:rPr>
        <w:t>Class type</w:t>
      </w:r>
      <w:r w:rsidRPr="009A38AE">
        <w:rPr>
          <w:rFonts w:ascii="Times New Roman" w:hAnsi="Times New Roman" w:cs="Times New Roman"/>
          <w:sz w:val="20"/>
          <w:lang w:val="en"/>
        </w:rPr>
        <w:t>: Spellcaster, this tag allows this character to gain certain feats at this classes Feat levels.</w:t>
      </w:r>
    </w:p>
    <w:p w14:paraId="2DC1B2F1" w14:textId="77777777" w:rsidR="009A38AE" w:rsidRPr="009A38AE" w:rsidRDefault="009A38AE" w:rsidP="009A38AE">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Armor: Light armor, medium armor, shields </w:t>
      </w:r>
    </w:p>
    <w:p w14:paraId="7AFAA5BB" w14:textId="53A17C23" w:rsidR="009A38AE" w:rsidRPr="009A38AE" w:rsidRDefault="009A38AE" w:rsidP="009A38AE">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Weapons: </w:t>
      </w:r>
      <w:r w:rsidR="001172B8">
        <w:rPr>
          <w:rFonts w:ascii="Times New Roman" w:hAnsi="Times New Roman" w:cs="Times New Roman"/>
          <w:sz w:val="20"/>
          <w:lang w:val="en"/>
        </w:rPr>
        <w:t>Blowguns, c</w:t>
      </w:r>
      <w:r w:rsidRPr="009A38AE">
        <w:rPr>
          <w:rFonts w:ascii="Times New Roman" w:hAnsi="Times New Roman" w:cs="Times New Roman"/>
          <w:sz w:val="20"/>
          <w:lang w:val="en"/>
        </w:rPr>
        <w:t>lubs, daggers, darts, javelins, maces, quarterstaffs, scimitars, sickles, slings, spears</w:t>
      </w:r>
      <w:r w:rsidR="001172B8">
        <w:rPr>
          <w:rFonts w:ascii="Times New Roman" w:hAnsi="Times New Roman" w:cs="Times New Roman"/>
          <w:sz w:val="20"/>
          <w:lang w:val="en"/>
        </w:rPr>
        <w:t>, shortbows, recurve bows</w:t>
      </w:r>
    </w:p>
    <w:p w14:paraId="7CB5037F" w14:textId="77777777" w:rsidR="009A38AE" w:rsidRPr="009A38AE" w:rsidRDefault="009A38AE" w:rsidP="009A38AE">
      <w:pPr>
        <w:pStyle w:val="ListParagraph"/>
        <w:widowControl w:val="0"/>
        <w:numPr>
          <w:ilvl w:val="0"/>
          <w:numId w:val="64"/>
        </w:numPr>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Tools: Herbalism kit</w:t>
      </w:r>
    </w:p>
    <w:p w14:paraId="4754160C"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b/>
          <w:bCs w:val="0"/>
          <w:sz w:val="20"/>
          <w:lang w:val="en"/>
        </w:rPr>
        <w:t xml:space="preserve">Saving Throws: </w:t>
      </w:r>
      <w:r w:rsidRPr="009A38AE">
        <w:rPr>
          <w:rFonts w:ascii="Times New Roman" w:hAnsi="Times New Roman" w:cs="Times New Roman"/>
          <w:sz w:val="20"/>
          <w:lang w:val="en"/>
        </w:rPr>
        <w:t>Intelligence, Wisdom</w:t>
      </w:r>
    </w:p>
    <w:p w14:paraId="7FDEAE63" w14:textId="77777777" w:rsid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p>
    <w:p w14:paraId="1CD4F89D"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 xml:space="preserve">Skills: </w:t>
      </w:r>
    </w:p>
    <w:p w14:paraId="31526133"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u w:val="single"/>
          <w:lang w:val="en"/>
        </w:rPr>
        <w:t>Choose two from:</w:t>
      </w:r>
      <w:r w:rsidRPr="009A38AE">
        <w:rPr>
          <w:rFonts w:ascii="Times New Roman" w:hAnsi="Times New Roman" w:cs="Times New Roman"/>
          <w:sz w:val="20"/>
          <w:lang w:val="en"/>
        </w:rPr>
        <w:t xml:space="preserve"> Arcana, Animal Handling, Insight, Medicine, Nature, Perception, Religion, and Survival</w:t>
      </w:r>
    </w:p>
    <w:p w14:paraId="4067A3EA"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Equipment</w:t>
      </w:r>
    </w:p>
    <w:p w14:paraId="63081F4C"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start with the following equipment, in addition to the equipment granted by your background:</w:t>
      </w:r>
    </w:p>
    <w:p w14:paraId="49A597E7" w14:textId="066EFE07" w:rsidR="009A38AE" w:rsidRPr="009A38AE" w:rsidRDefault="009A38AE" w:rsidP="009A38AE">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Pr="009A38AE">
        <w:rPr>
          <w:rFonts w:ascii="Times New Roman" w:hAnsi="Times New Roman" w:cs="Times New Roman"/>
          <w:sz w:val="20"/>
          <w:lang w:val="en"/>
        </w:rPr>
        <w:t>a wooden shield or (b) any simple weapon</w:t>
      </w:r>
    </w:p>
    <w:p w14:paraId="70C144F8" w14:textId="7A727852" w:rsidR="009A38AE" w:rsidRPr="009A38AE" w:rsidRDefault="009A38AE" w:rsidP="009A38AE">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Pr="009A38AE">
        <w:rPr>
          <w:rFonts w:ascii="Times New Roman" w:hAnsi="Times New Roman" w:cs="Times New Roman"/>
          <w:sz w:val="20"/>
          <w:lang w:val="en"/>
        </w:rPr>
        <w:t>a scimitar or (b) any simple melee weapon</w:t>
      </w:r>
    </w:p>
    <w:p w14:paraId="417FC5F2" w14:textId="6CB6040D" w:rsidR="009A38AE" w:rsidRPr="009A38AE" w:rsidRDefault="009A38AE" w:rsidP="009A38AE">
      <w:pPr>
        <w:pStyle w:val="ListParagraph"/>
        <w:widowControl w:val="0"/>
        <w:numPr>
          <w:ilvl w:val="0"/>
          <w:numId w:val="66"/>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set of light armor</w:t>
      </w:r>
      <w:r w:rsidRPr="009A38AE">
        <w:rPr>
          <w:rFonts w:ascii="Times New Roman" w:hAnsi="Times New Roman" w:cs="Times New Roman"/>
          <w:sz w:val="20"/>
          <w:lang w:val="en"/>
        </w:rPr>
        <w:t>, an explorer’s pack, and a druidic focus</w:t>
      </w:r>
    </w:p>
    <w:p w14:paraId="5C9BA41F" w14:textId="77777777" w:rsidR="009A38AE" w:rsidRDefault="009A38AE">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5DD9A576" w14:textId="1DC65445"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lastRenderedPageBreak/>
        <w:t>Druidic</w:t>
      </w:r>
    </w:p>
    <w:p w14:paraId="01AD83D3"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6F136696"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t>Spellcasting</w:t>
      </w:r>
    </w:p>
    <w:p w14:paraId="56536973"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Drawing on the divine essence of nature itself, you can cast spells to shape that essence to your will. See Spells Rules for the general rules of spellcasting and the Spells Listing for the druid spell list.</w:t>
      </w:r>
    </w:p>
    <w:p w14:paraId="59013C6A"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Cantrips</w:t>
      </w:r>
    </w:p>
    <w:p w14:paraId="1F778DF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At 1st level, you know two cantrips of your choice from the druid spell list. You learn additional druid cantrips of your choice at higher levels, as shown in the Cantrips Known column of the Druid table.</w:t>
      </w:r>
    </w:p>
    <w:p w14:paraId="488E264E"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Whenever you reach a level in this class that grants feat feature, you can replace one cantrip you learned from this class’s Spellcasting feature with another cantrip from the druid spell list.</w:t>
      </w:r>
    </w:p>
    <w:p w14:paraId="1060558E"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Preparing and Casting Spells</w:t>
      </w:r>
    </w:p>
    <w:p w14:paraId="5ABEEC8B"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The Druid table shows how many spell slots you have to cast your druid spells of 1st level and higher. To cast one of these druid spells, you must expend a slot of the spell’s level or higher. You regain all expended spell slots when you finish a long rest.</w:t>
      </w:r>
    </w:p>
    <w:p w14:paraId="6985870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14:paraId="429A2562"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For example, if you are a 3rd-level druid, you have four 1st-level and two 2nd-level spell slots. With a Wisdom of 16, your list of prepared spells can include six spells of 1st or 2nd level, in any combination. If you prepare the 1st-level spell cure wounds, you can cast it using a 1st-level or 2nd-level slot. Casting the spell doesn’t remove it from your list of prepared spells.</w:t>
      </w:r>
    </w:p>
    <w:p w14:paraId="2E98F486"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can also change your list of prepared spells when you finish a long rest. Preparing a new list of druid spells requires time spent in prayer and meditation: at least 1 minute per spell level for each spell on your list.</w:t>
      </w:r>
    </w:p>
    <w:p w14:paraId="3CE97CF1"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Spellcasting Ability</w:t>
      </w:r>
    </w:p>
    <w:p w14:paraId="646AEF3B"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7568A7C9"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Spell save DC = 8 + your proficiency bonus + your Wisdom modifier</w:t>
      </w:r>
    </w:p>
    <w:p w14:paraId="4AF9C5CD"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Spell attack modifier = your proficiency bonus + your Wisdom modifier</w:t>
      </w:r>
    </w:p>
    <w:p w14:paraId="6B262602"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0"/>
          <w:lang w:val="en"/>
        </w:rPr>
      </w:pPr>
      <w:r w:rsidRPr="009A38AE">
        <w:rPr>
          <w:rFonts w:ascii="Times New Roman" w:hAnsi="Times New Roman" w:cs="Times New Roman"/>
          <w:b/>
          <w:bCs w:val="0"/>
          <w:sz w:val="20"/>
          <w:lang w:val="en"/>
        </w:rPr>
        <w:t>Ritual Casting</w:t>
      </w:r>
    </w:p>
    <w:p w14:paraId="318D0114"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can cast a druid spell as a ritual if that spell has the ritual tag and you have the spell prepared.</w:t>
      </w:r>
    </w:p>
    <w:p w14:paraId="096F3AE7"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Spellcasting Focus</w:t>
      </w:r>
    </w:p>
    <w:p w14:paraId="0B337335" w14:textId="3BCEDCDF" w:rsid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can use a druidic focus (see the Adventuring Gear section) as a spellcasting focus for your druid spells.</w:t>
      </w:r>
    </w:p>
    <w:p w14:paraId="09FC1C40" w14:textId="77777777" w:rsidR="009A38AE" w:rsidRDefault="009A38AE">
      <w:pPr>
        <w:spacing w:line="240" w:lineRule="auto"/>
        <w:rPr>
          <w:rFonts w:ascii="Times New Roman" w:hAnsi="Times New Roman" w:cs="Times New Roman"/>
          <w:sz w:val="20"/>
          <w:lang w:val="en"/>
        </w:rPr>
      </w:pPr>
      <w:r>
        <w:rPr>
          <w:rFonts w:ascii="Times New Roman" w:hAnsi="Times New Roman" w:cs="Times New Roman"/>
          <w:sz w:val="20"/>
          <w:lang w:val="en"/>
        </w:rPr>
        <w:br w:type="page"/>
      </w:r>
    </w:p>
    <w:p w14:paraId="4FD77013"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lastRenderedPageBreak/>
        <w:t>Wild Shape</w:t>
      </w:r>
    </w:p>
    <w:p w14:paraId="16F36F1B" w14:textId="5A755113"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Starting at 2nd level, you can use your action to magically assume the shape of a beast that you have </w:t>
      </w:r>
      <w:r w:rsidRPr="009A38AE">
        <w:rPr>
          <w:rFonts w:ascii="Times New Roman" w:hAnsi="Times New Roman" w:cs="Times New Roman"/>
          <w:b/>
          <w:bCs w:val="0"/>
          <w:sz w:val="20"/>
          <w:u w:val="single"/>
          <w:lang w:val="en"/>
        </w:rPr>
        <w:t>seen before</w:t>
      </w:r>
      <w:r w:rsidRPr="009A38AE">
        <w:rPr>
          <w:rFonts w:ascii="Times New Roman" w:hAnsi="Times New Roman" w:cs="Times New Roman"/>
          <w:sz w:val="20"/>
          <w:lang w:val="en"/>
        </w:rPr>
        <w:t xml:space="preserve">. You can use this feature twice. You regain expended uses when you finish a short or long rest. </w:t>
      </w:r>
      <w:r w:rsidRPr="009A38AE">
        <w:rPr>
          <w:rFonts w:ascii="Times New Roman" w:hAnsi="Times New Roman" w:cs="Times New Roman"/>
          <w:sz w:val="20"/>
          <w:lang w:val="en"/>
        </w:rPr>
        <w:br/>
      </w:r>
      <w:r w:rsidRPr="009A38AE">
        <w:rPr>
          <w:rFonts w:ascii="Times New Roman" w:hAnsi="Times New Roman" w:cs="Times New Roman"/>
          <w:sz w:val="20"/>
          <w:lang w:val="en"/>
        </w:rPr>
        <w:br/>
        <w:t>Starting at 8</w:t>
      </w:r>
      <w:r>
        <w:rPr>
          <w:rFonts w:ascii="Times New Roman" w:hAnsi="Times New Roman" w:cs="Times New Roman"/>
          <w:sz w:val="20"/>
          <w:lang w:val="en"/>
        </w:rPr>
        <w:t>th</w:t>
      </w:r>
      <w:r w:rsidRPr="009A38AE">
        <w:rPr>
          <w:rFonts w:ascii="Times New Roman" w:hAnsi="Times New Roman" w:cs="Times New Roman"/>
          <w:sz w:val="20"/>
          <w:lang w:val="en"/>
        </w:rPr>
        <w:t xml:space="preserve"> level you may wild shape three times between rests.</w:t>
      </w:r>
    </w:p>
    <w:p w14:paraId="13FA2F5C"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noProof/>
          <w:sz w:val="20"/>
        </w:rPr>
        <mc:AlternateContent>
          <mc:Choice Requires="wps">
            <w:drawing>
              <wp:anchor distT="0" distB="0" distL="114300" distR="114300" simplePos="0" relativeHeight="251664384" behindDoc="0" locked="0" layoutInCell="1" allowOverlap="1" wp14:anchorId="3E544807" wp14:editId="425BFF8C">
                <wp:simplePos x="0" y="0"/>
                <wp:positionH relativeFrom="column">
                  <wp:align>left</wp:align>
                </wp:positionH>
                <wp:positionV relativeFrom="paragraph">
                  <wp:posOffset>1026160</wp:posOffset>
                </wp:positionV>
                <wp:extent cx="3194685" cy="1046480"/>
                <wp:effectExtent l="0" t="0" r="0" b="1270"/>
                <wp:wrapTopAndBottom/>
                <wp:docPr id="35457120" name="Text Box 35457120"/>
                <wp:cNvGraphicFramePr/>
                <a:graphic xmlns:a="http://schemas.openxmlformats.org/drawingml/2006/main">
                  <a:graphicData uri="http://schemas.microsoft.com/office/word/2010/wordprocessingShape">
                    <wps:wsp>
                      <wps:cNvSpPr txBox="1"/>
                      <wps:spPr>
                        <a:xfrm>
                          <a:off x="0" y="0"/>
                          <a:ext cx="3194685" cy="1046480"/>
                        </a:xfrm>
                        <a:prstGeom prst="rect">
                          <a:avLst/>
                        </a:prstGeom>
                        <a:noFill/>
                        <a:ln w="6350">
                          <a:noFill/>
                        </a:ln>
                      </wps:spPr>
                      <wps:txbx>
                        <w:txbxContent>
                          <w:p w14:paraId="1AE6507C" w14:textId="77777777" w:rsidR="009A38AE" w:rsidRPr="00D27B0B" w:rsidRDefault="009A38AE" w:rsidP="009A38AE">
                            <w:pPr>
                              <w:pStyle w:val="5E-TABLETITLE"/>
                            </w:pPr>
                            <w:r>
                              <w:t>Beast Shapes</w:t>
                            </w:r>
                          </w:p>
                          <w:tbl>
                            <w:tblPr>
                              <w:tblStyle w:val="5ETABLE"/>
                              <w:tblW w:w="4770" w:type="dxa"/>
                              <w:tblLook w:val="04A0" w:firstRow="1" w:lastRow="0" w:firstColumn="1" w:lastColumn="0" w:noHBand="0" w:noVBand="1"/>
                            </w:tblPr>
                            <w:tblGrid>
                              <w:gridCol w:w="527"/>
                              <w:gridCol w:w="849"/>
                              <w:gridCol w:w="2230"/>
                              <w:gridCol w:w="1164"/>
                            </w:tblGrid>
                            <w:tr w:rsidR="009A38AE" w:rsidRPr="00D27B0B" w14:paraId="46604B54" w14:textId="77777777" w:rsidTr="00B73FDE">
                              <w:trPr>
                                <w:cnfStyle w:val="100000000000" w:firstRow="1" w:lastRow="0" w:firstColumn="0" w:lastColumn="0" w:oddVBand="0" w:evenVBand="0" w:oddHBand="0" w:evenHBand="0" w:firstRowFirstColumn="0" w:firstRowLastColumn="0" w:lastRowFirstColumn="0" w:lastRowLastColumn="0"/>
                              </w:trPr>
                              <w:tc>
                                <w:tcPr>
                                  <w:tcW w:w="0" w:type="auto"/>
                                </w:tcPr>
                                <w:p w14:paraId="10AA773F" w14:textId="77777777" w:rsidR="009A38AE" w:rsidRPr="009768A1" w:rsidRDefault="009A38AE" w:rsidP="008A0536">
                                  <w:pPr>
                                    <w:pStyle w:val="5E-TABLECELL"/>
                                    <w:rPr>
                                      <w:rStyle w:val="5ECHARBOLD"/>
                                    </w:rPr>
                                  </w:pPr>
                                  <w:r w:rsidRPr="009768A1">
                                    <w:rPr>
                                      <w:rStyle w:val="5ECHARBOLD"/>
                                    </w:rPr>
                                    <w:t>Level</w:t>
                                  </w:r>
                                </w:p>
                              </w:tc>
                              <w:tc>
                                <w:tcPr>
                                  <w:tcW w:w="855" w:type="dxa"/>
                                </w:tcPr>
                                <w:p w14:paraId="76AD6953" w14:textId="77777777" w:rsidR="009A38AE" w:rsidRPr="009768A1" w:rsidRDefault="009A38AE" w:rsidP="008A0536">
                                  <w:pPr>
                                    <w:pStyle w:val="5E-TABLECELL"/>
                                    <w:rPr>
                                      <w:rStyle w:val="5ECHARBOLD"/>
                                    </w:rPr>
                                  </w:pPr>
                                  <w:r w:rsidRPr="009768A1">
                                    <w:rPr>
                                      <w:rStyle w:val="5ECHARBOLD"/>
                                    </w:rPr>
                                    <w:t>Max. CR</w:t>
                                  </w:r>
                                </w:p>
                              </w:tc>
                              <w:tc>
                                <w:tcPr>
                                  <w:tcW w:w="2250" w:type="dxa"/>
                                </w:tcPr>
                                <w:p w14:paraId="75AE9341" w14:textId="77777777" w:rsidR="009A38AE" w:rsidRPr="009768A1" w:rsidRDefault="009A38AE" w:rsidP="008A0536">
                                  <w:pPr>
                                    <w:pStyle w:val="5E-TABLECELL"/>
                                    <w:rPr>
                                      <w:rStyle w:val="5ECHARBOLD"/>
                                    </w:rPr>
                                  </w:pPr>
                                  <w:r w:rsidRPr="009768A1">
                                    <w:rPr>
                                      <w:rStyle w:val="5ECHARBOLD"/>
                                    </w:rPr>
                                    <w:t>Limitations</w:t>
                                  </w:r>
                                </w:p>
                              </w:tc>
                              <w:tc>
                                <w:tcPr>
                                  <w:tcW w:w="1170" w:type="dxa"/>
                                </w:tcPr>
                                <w:p w14:paraId="4554196D" w14:textId="77777777" w:rsidR="009A38AE" w:rsidRPr="009768A1" w:rsidRDefault="009A38AE" w:rsidP="008A0536">
                                  <w:pPr>
                                    <w:pStyle w:val="5E-TABLECELL"/>
                                    <w:rPr>
                                      <w:rStyle w:val="5ECHARBOLD"/>
                                    </w:rPr>
                                  </w:pPr>
                                  <w:r w:rsidRPr="009768A1">
                                    <w:rPr>
                                      <w:rStyle w:val="5ECHARBOLD"/>
                                    </w:rPr>
                                    <w:t>Example</w:t>
                                  </w:r>
                                </w:p>
                              </w:tc>
                            </w:tr>
                            <w:tr w:rsidR="009A38AE" w:rsidRPr="00D27B0B" w14:paraId="1DE405FA" w14:textId="77777777" w:rsidTr="00B73FDE">
                              <w:trPr>
                                <w:cnfStyle w:val="000000100000" w:firstRow="0" w:lastRow="0" w:firstColumn="0" w:lastColumn="0" w:oddVBand="0" w:evenVBand="0" w:oddHBand="1" w:evenHBand="0" w:firstRowFirstColumn="0" w:firstRowLastColumn="0" w:lastRowFirstColumn="0" w:lastRowLastColumn="0"/>
                              </w:trPr>
                              <w:tc>
                                <w:tcPr>
                                  <w:tcW w:w="0" w:type="auto"/>
                                </w:tcPr>
                                <w:p w14:paraId="7736C275" w14:textId="77777777" w:rsidR="009A38AE" w:rsidRPr="00D27B0B" w:rsidRDefault="009A38AE" w:rsidP="008A0536">
                                  <w:pPr>
                                    <w:pStyle w:val="5E-TABLECELL"/>
                                  </w:pPr>
                                  <w:r w:rsidRPr="00D27B0B">
                                    <w:t>2nd</w:t>
                                  </w:r>
                                </w:p>
                              </w:tc>
                              <w:tc>
                                <w:tcPr>
                                  <w:tcW w:w="855" w:type="dxa"/>
                                </w:tcPr>
                                <w:p w14:paraId="0ACF06C2" w14:textId="77777777" w:rsidR="009A38AE" w:rsidRPr="00D27B0B" w:rsidRDefault="009A38AE" w:rsidP="008A0536">
                                  <w:pPr>
                                    <w:pStyle w:val="5E-TABLECELL"/>
                                  </w:pPr>
                                  <w:r w:rsidRPr="00D27B0B">
                                    <w:t>1/4</w:t>
                                  </w:r>
                                </w:p>
                              </w:tc>
                              <w:tc>
                                <w:tcPr>
                                  <w:tcW w:w="2250" w:type="dxa"/>
                                </w:tcPr>
                                <w:p w14:paraId="4342E484" w14:textId="77777777" w:rsidR="009A38AE" w:rsidRPr="00D27B0B" w:rsidRDefault="009A38AE" w:rsidP="008A0536">
                                  <w:pPr>
                                    <w:pStyle w:val="5E-TABLECELL"/>
                                  </w:pPr>
                                  <w:r w:rsidRPr="00D27B0B">
                                    <w:t>No flying or swimming speed</w:t>
                                  </w:r>
                                </w:p>
                              </w:tc>
                              <w:tc>
                                <w:tcPr>
                                  <w:tcW w:w="1170" w:type="dxa"/>
                                </w:tcPr>
                                <w:p w14:paraId="784583F3" w14:textId="77777777" w:rsidR="009A38AE" w:rsidRPr="00D27B0B" w:rsidRDefault="009A38AE" w:rsidP="008A0536">
                                  <w:pPr>
                                    <w:pStyle w:val="5E-TABLECELL"/>
                                  </w:pPr>
                                  <w:r w:rsidRPr="00D27B0B">
                                    <w:t>Wolf</w:t>
                                  </w:r>
                                </w:p>
                              </w:tc>
                            </w:tr>
                            <w:tr w:rsidR="009A38AE" w:rsidRPr="00D27B0B" w14:paraId="35BD0D81" w14:textId="77777777" w:rsidTr="00B73FDE">
                              <w:trPr>
                                <w:cnfStyle w:val="000000010000" w:firstRow="0" w:lastRow="0" w:firstColumn="0" w:lastColumn="0" w:oddVBand="0" w:evenVBand="0" w:oddHBand="0" w:evenHBand="1" w:firstRowFirstColumn="0" w:firstRowLastColumn="0" w:lastRowFirstColumn="0" w:lastRowLastColumn="0"/>
                              </w:trPr>
                              <w:tc>
                                <w:tcPr>
                                  <w:tcW w:w="0" w:type="auto"/>
                                </w:tcPr>
                                <w:p w14:paraId="4FC615AC" w14:textId="77777777" w:rsidR="009A38AE" w:rsidRPr="00D27B0B" w:rsidRDefault="009A38AE" w:rsidP="008A0536">
                                  <w:pPr>
                                    <w:pStyle w:val="5E-TABLECELL"/>
                                  </w:pPr>
                                  <w:r w:rsidRPr="00D27B0B">
                                    <w:t>4th</w:t>
                                  </w:r>
                                </w:p>
                              </w:tc>
                              <w:tc>
                                <w:tcPr>
                                  <w:tcW w:w="855" w:type="dxa"/>
                                </w:tcPr>
                                <w:p w14:paraId="7D3A36C1" w14:textId="77777777" w:rsidR="009A38AE" w:rsidRPr="00D27B0B" w:rsidRDefault="009A38AE" w:rsidP="008A0536">
                                  <w:pPr>
                                    <w:pStyle w:val="5E-TABLECELL"/>
                                  </w:pPr>
                                  <w:r w:rsidRPr="00D27B0B">
                                    <w:t>1/2</w:t>
                                  </w:r>
                                </w:p>
                              </w:tc>
                              <w:tc>
                                <w:tcPr>
                                  <w:tcW w:w="2250" w:type="dxa"/>
                                </w:tcPr>
                                <w:p w14:paraId="3D53910F" w14:textId="77777777" w:rsidR="009A38AE" w:rsidRPr="00D27B0B" w:rsidRDefault="009A38AE" w:rsidP="008A0536">
                                  <w:pPr>
                                    <w:pStyle w:val="5E-TABLECELL"/>
                                  </w:pPr>
                                  <w:r w:rsidRPr="00D27B0B">
                                    <w:t>No flying speed</w:t>
                                  </w:r>
                                </w:p>
                              </w:tc>
                              <w:tc>
                                <w:tcPr>
                                  <w:tcW w:w="1170" w:type="dxa"/>
                                </w:tcPr>
                                <w:p w14:paraId="49F0CB88" w14:textId="77777777" w:rsidR="009A38AE" w:rsidRPr="00D27B0B" w:rsidRDefault="009A38AE" w:rsidP="008A0536">
                                  <w:pPr>
                                    <w:pStyle w:val="5E-TABLECELL"/>
                                  </w:pPr>
                                  <w:r w:rsidRPr="00D27B0B">
                                    <w:t>Crocodile</w:t>
                                  </w:r>
                                </w:p>
                              </w:tc>
                            </w:tr>
                            <w:tr w:rsidR="009A38AE" w:rsidRPr="00D27B0B" w14:paraId="29911049" w14:textId="77777777" w:rsidTr="00B73FDE">
                              <w:trPr>
                                <w:cnfStyle w:val="000000100000" w:firstRow="0" w:lastRow="0" w:firstColumn="0" w:lastColumn="0" w:oddVBand="0" w:evenVBand="0" w:oddHBand="1" w:evenHBand="0" w:firstRowFirstColumn="0" w:firstRowLastColumn="0" w:lastRowFirstColumn="0" w:lastRowLastColumn="0"/>
                              </w:trPr>
                              <w:tc>
                                <w:tcPr>
                                  <w:tcW w:w="0" w:type="auto"/>
                                </w:tcPr>
                                <w:p w14:paraId="30BBD353" w14:textId="77777777" w:rsidR="009A38AE" w:rsidRPr="00D27B0B" w:rsidRDefault="009A38AE" w:rsidP="008A0536">
                                  <w:pPr>
                                    <w:pStyle w:val="5E-TABLECELL"/>
                                  </w:pPr>
                                  <w:r w:rsidRPr="00D27B0B">
                                    <w:t>8th</w:t>
                                  </w:r>
                                </w:p>
                              </w:tc>
                              <w:tc>
                                <w:tcPr>
                                  <w:tcW w:w="855" w:type="dxa"/>
                                </w:tcPr>
                                <w:p w14:paraId="30A6D93E" w14:textId="77777777" w:rsidR="009A38AE" w:rsidRPr="00D27B0B" w:rsidRDefault="009A38AE" w:rsidP="008A0536">
                                  <w:pPr>
                                    <w:pStyle w:val="5E-TABLECELL"/>
                                  </w:pPr>
                                  <w:r w:rsidRPr="00D27B0B">
                                    <w:t>1</w:t>
                                  </w:r>
                                </w:p>
                              </w:tc>
                              <w:tc>
                                <w:tcPr>
                                  <w:tcW w:w="2250" w:type="dxa"/>
                                </w:tcPr>
                                <w:p w14:paraId="0BE8DAF2" w14:textId="77777777" w:rsidR="009A38AE" w:rsidRPr="00D27B0B" w:rsidRDefault="009A38AE" w:rsidP="008A0536">
                                  <w:pPr>
                                    <w:pStyle w:val="5E-TABLECELL"/>
                                  </w:pPr>
                                  <w:r w:rsidRPr="00D27B0B">
                                    <w:t>-</w:t>
                                  </w:r>
                                </w:p>
                              </w:tc>
                              <w:tc>
                                <w:tcPr>
                                  <w:tcW w:w="1170" w:type="dxa"/>
                                </w:tcPr>
                                <w:p w14:paraId="7F242AF6" w14:textId="77777777" w:rsidR="009A38AE" w:rsidRPr="00D27B0B" w:rsidRDefault="009A38AE" w:rsidP="008A0536">
                                  <w:pPr>
                                    <w:pStyle w:val="5E-TABLECELL"/>
                                  </w:pPr>
                                  <w:r w:rsidRPr="00D27B0B">
                                    <w:t>Giant Eagle</w:t>
                                  </w:r>
                                </w:p>
                              </w:tc>
                            </w:tr>
                          </w:tbl>
                          <w:p w14:paraId="3D2A902B" w14:textId="77777777" w:rsidR="009A38AE" w:rsidRDefault="009A38AE" w:rsidP="009A38AE"/>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44807" id="Text Box 35457120" o:spid="_x0000_s1027" type="#_x0000_t202" style="position:absolute;margin-left:0;margin-top:80.8pt;width:251.55pt;height:82.4pt;z-index:2516643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" filled="f" stroked="f" strokeweight=".5pt">
                <v:textbox inset=",0,,0">
                  <w:txbxContent>
                    <w:p w14:paraId="1AE6507C" w14:textId="77777777" w:rsidR="009A38AE" w:rsidRPr="00D27B0B" w:rsidRDefault="009A38AE" w:rsidP="009A38AE">
                      <w:pPr>
                        <w:pStyle w:val="5E-TABLETITLE"/>
                      </w:pPr>
                      <w:r>
                        <w:t>Beast Shapes</w:t>
                      </w:r>
                    </w:p>
                    <w:tbl>
                      <w:tblPr>
                        <w:tblStyle w:val="5ETABLE"/>
                        <w:tblW w:w="4770" w:type="dxa"/>
                        <w:tblLook w:val="04A0" w:firstRow="1" w:lastRow="0" w:firstColumn="1" w:lastColumn="0" w:noHBand="0" w:noVBand="1"/>
                      </w:tblPr>
                      <w:tblGrid>
                        <w:gridCol w:w="527"/>
                        <w:gridCol w:w="849"/>
                        <w:gridCol w:w="2230"/>
                        <w:gridCol w:w="1164"/>
                      </w:tblGrid>
                      <w:tr w:rsidR="009A38AE" w:rsidRPr="00D27B0B" w14:paraId="46604B54" w14:textId="77777777" w:rsidTr="00B73FDE">
                        <w:trPr>
                          <w:cnfStyle w:val="100000000000" w:firstRow="1" w:lastRow="0" w:firstColumn="0" w:lastColumn="0" w:oddVBand="0" w:evenVBand="0" w:oddHBand="0" w:evenHBand="0" w:firstRowFirstColumn="0" w:firstRowLastColumn="0" w:lastRowFirstColumn="0" w:lastRowLastColumn="0"/>
                        </w:trPr>
                        <w:tc>
                          <w:tcPr>
                            <w:tcW w:w="0" w:type="auto"/>
                          </w:tcPr>
                          <w:p w14:paraId="10AA773F" w14:textId="77777777" w:rsidR="009A38AE" w:rsidRPr="009768A1" w:rsidRDefault="009A38AE" w:rsidP="008A0536">
                            <w:pPr>
                              <w:pStyle w:val="5E-TABLECELL"/>
                              <w:rPr>
                                <w:rStyle w:val="5ECHARBOLD"/>
                              </w:rPr>
                            </w:pPr>
                            <w:r w:rsidRPr="009768A1">
                              <w:rPr>
                                <w:rStyle w:val="5ECHARBOLD"/>
                              </w:rPr>
                              <w:t>Level</w:t>
                            </w:r>
                          </w:p>
                        </w:tc>
                        <w:tc>
                          <w:tcPr>
                            <w:tcW w:w="855" w:type="dxa"/>
                          </w:tcPr>
                          <w:p w14:paraId="76AD6953" w14:textId="77777777" w:rsidR="009A38AE" w:rsidRPr="009768A1" w:rsidRDefault="009A38AE" w:rsidP="008A0536">
                            <w:pPr>
                              <w:pStyle w:val="5E-TABLECELL"/>
                              <w:rPr>
                                <w:rStyle w:val="5ECHARBOLD"/>
                              </w:rPr>
                            </w:pPr>
                            <w:r w:rsidRPr="009768A1">
                              <w:rPr>
                                <w:rStyle w:val="5ECHARBOLD"/>
                              </w:rPr>
                              <w:t>Max. CR</w:t>
                            </w:r>
                          </w:p>
                        </w:tc>
                        <w:tc>
                          <w:tcPr>
                            <w:tcW w:w="2250" w:type="dxa"/>
                          </w:tcPr>
                          <w:p w14:paraId="75AE9341" w14:textId="77777777" w:rsidR="009A38AE" w:rsidRPr="009768A1" w:rsidRDefault="009A38AE" w:rsidP="008A0536">
                            <w:pPr>
                              <w:pStyle w:val="5E-TABLECELL"/>
                              <w:rPr>
                                <w:rStyle w:val="5ECHARBOLD"/>
                              </w:rPr>
                            </w:pPr>
                            <w:r w:rsidRPr="009768A1">
                              <w:rPr>
                                <w:rStyle w:val="5ECHARBOLD"/>
                              </w:rPr>
                              <w:t>Limitations</w:t>
                            </w:r>
                          </w:p>
                        </w:tc>
                        <w:tc>
                          <w:tcPr>
                            <w:tcW w:w="1170" w:type="dxa"/>
                          </w:tcPr>
                          <w:p w14:paraId="4554196D" w14:textId="77777777" w:rsidR="009A38AE" w:rsidRPr="009768A1" w:rsidRDefault="009A38AE" w:rsidP="008A0536">
                            <w:pPr>
                              <w:pStyle w:val="5E-TABLECELL"/>
                              <w:rPr>
                                <w:rStyle w:val="5ECHARBOLD"/>
                              </w:rPr>
                            </w:pPr>
                            <w:r w:rsidRPr="009768A1">
                              <w:rPr>
                                <w:rStyle w:val="5ECHARBOLD"/>
                              </w:rPr>
                              <w:t>Example</w:t>
                            </w:r>
                          </w:p>
                        </w:tc>
                      </w:tr>
                      <w:tr w:rsidR="009A38AE" w:rsidRPr="00D27B0B" w14:paraId="1DE405FA" w14:textId="77777777" w:rsidTr="00B73FDE">
                        <w:trPr>
                          <w:cnfStyle w:val="000000100000" w:firstRow="0" w:lastRow="0" w:firstColumn="0" w:lastColumn="0" w:oddVBand="0" w:evenVBand="0" w:oddHBand="1" w:evenHBand="0" w:firstRowFirstColumn="0" w:firstRowLastColumn="0" w:lastRowFirstColumn="0" w:lastRowLastColumn="0"/>
                        </w:trPr>
                        <w:tc>
                          <w:tcPr>
                            <w:tcW w:w="0" w:type="auto"/>
                          </w:tcPr>
                          <w:p w14:paraId="7736C275" w14:textId="77777777" w:rsidR="009A38AE" w:rsidRPr="00D27B0B" w:rsidRDefault="009A38AE" w:rsidP="008A0536">
                            <w:pPr>
                              <w:pStyle w:val="5E-TABLECELL"/>
                            </w:pPr>
                            <w:r w:rsidRPr="00D27B0B">
                              <w:t>2nd</w:t>
                            </w:r>
                          </w:p>
                        </w:tc>
                        <w:tc>
                          <w:tcPr>
                            <w:tcW w:w="855" w:type="dxa"/>
                          </w:tcPr>
                          <w:p w14:paraId="0ACF06C2" w14:textId="77777777" w:rsidR="009A38AE" w:rsidRPr="00D27B0B" w:rsidRDefault="009A38AE" w:rsidP="008A0536">
                            <w:pPr>
                              <w:pStyle w:val="5E-TABLECELL"/>
                            </w:pPr>
                            <w:r w:rsidRPr="00D27B0B">
                              <w:t>1/4</w:t>
                            </w:r>
                          </w:p>
                        </w:tc>
                        <w:tc>
                          <w:tcPr>
                            <w:tcW w:w="2250" w:type="dxa"/>
                          </w:tcPr>
                          <w:p w14:paraId="4342E484" w14:textId="77777777" w:rsidR="009A38AE" w:rsidRPr="00D27B0B" w:rsidRDefault="009A38AE" w:rsidP="008A0536">
                            <w:pPr>
                              <w:pStyle w:val="5E-TABLECELL"/>
                            </w:pPr>
                            <w:r w:rsidRPr="00D27B0B">
                              <w:t>No flying or swimming speed</w:t>
                            </w:r>
                          </w:p>
                        </w:tc>
                        <w:tc>
                          <w:tcPr>
                            <w:tcW w:w="1170" w:type="dxa"/>
                          </w:tcPr>
                          <w:p w14:paraId="784583F3" w14:textId="77777777" w:rsidR="009A38AE" w:rsidRPr="00D27B0B" w:rsidRDefault="009A38AE" w:rsidP="008A0536">
                            <w:pPr>
                              <w:pStyle w:val="5E-TABLECELL"/>
                            </w:pPr>
                            <w:r w:rsidRPr="00D27B0B">
                              <w:t>Wolf</w:t>
                            </w:r>
                          </w:p>
                        </w:tc>
                      </w:tr>
                      <w:tr w:rsidR="009A38AE" w:rsidRPr="00D27B0B" w14:paraId="35BD0D81" w14:textId="77777777" w:rsidTr="00B73FDE">
                        <w:trPr>
                          <w:cnfStyle w:val="000000010000" w:firstRow="0" w:lastRow="0" w:firstColumn="0" w:lastColumn="0" w:oddVBand="0" w:evenVBand="0" w:oddHBand="0" w:evenHBand="1" w:firstRowFirstColumn="0" w:firstRowLastColumn="0" w:lastRowFirstColumn="0" w:lastRowLastColumn="0"/>
                        </w:trPr>
                        <w:tc>
                          <w:tcPr>
                            <w:tcW w:w="0" w:type="auto"/>
                          </w:tcPr>
                          <w:p w14:paraId="4FC615AC" w14:textId="77777777" w:rsidR="009A38AE" w:rsidRPr="00D27B0B" w:rsidRDefault="009A38AE" w:rsidP="008A0536">
                            <w:pPr>
                              <w:pStyle w:val="5E-TABLECELL"/>
                            </w:pPr>
                            <w:r w:rsidRPr="00D27B0B">
                              <w:t>4th</w:t>
                            </w:r>
                          </w:p>
                        </w:tc>
                        <w:tc>
                          <w:tcPr>
                            <w:tcW w:w="855" w:type="dxa"/>
                          </w:tcPr>
                          <w:p w14:paraId="7D3A36C1" w14:textId="77777777" w:rsidR="009A38AE" w:rsidRPr="00D27B0B" w:rsidRDefault="009A38AE" w:rsidP="008A0536">
                            <w:pPr>
                              <w:pStyle w:val="5E-TABLECELL"/>
                            </w:pPr>
                            <w:r w:rsidRPr="00D27B0B">
                              <w:t>1/2</w:t>
                            </w:r>
                          </w:p>
                        </w:tc>
                        <w:tc>
                          <w:tcPr>
                            <w:tcW w:w="2250" w:type="dxa"/>
                          </w:tcPr>
                          <w:p w14:paraId="3D53910F" w14:textId="77777777" w:rsidR="009A38AE" w:rsidRPr="00D27B0B" w:rsidRDefault="009A38AE" w:rsidP="008A0536">
                            <w:pPr>
                              <w:pStyle w:val="5E-TABLECELL"/>
                            </w:pPr>
                            <w:r w:rsidRPr="00D27B0B">
                              <w:t>No flying speed</w:t>
                            </w:r>
                          </w:p>
                        </w:tc>
                        <w:tc>
                          <w:tcPr>
                            <w:tcW w:w="1170" w:type="dxa"/>
                          </w:tcPr>
                          <w:p w14:paraId="49F0CB88" w14:textId="77777777" w:rsidR="009A38AE" w:rsidRPr="00D27B0B" w:rsidRDefault="009A38AE" w:rsidP="008A0536">
                            <w:pPr>
                              <w:pStyle w:val="5E-TABLECELL"/>
                            </w:pPr>
                            <w:r w:rsidRPr="00D27B0B">
                              <w:t>Crocodile</w:t>
                            </w:r>
                          </w:p>
                        </w:tc>
                      </w:tr>
                      <w:tr w:rsidR="009A38AE" w:rsidRPr="00D27B0B" w14:paraId="29911049" w14:textId="77777777" w:rsidTr="00B73FDE">
                        <w:trPr>
                          <w:cnfStyle w:val="000000100000" w:firstRow="0" w:lastRow="0" w:firstColumn="0" w:lastColumn="0" w:oddVBand="0" w:evenVBand="0" w:oddHBand="1" w:evenHBand="0" w:firstRowFirstColumn="0" w:firstRowLastColumn="0" w:lastRowFirstColumn="0" w:lastRowLastColumn="0"/>
                        </w:trPr>
                        <w:tc>
                          <w:tcPr>
                            <w:tcW w:w="0" w:type="auto"/>
                          </w:tcPr>
                          <w:p w14:paraId="30BBD353" w14:textId="77777777" w:rsidR="009A38AE" w:rsidRPr="00D27B0B" w:rsidRDefault="009A38AE" w:rsidP="008A0536">
                            <w:pPr>
                              <w:pStyle w:val="5E-TABLECELL"/>
                            </w:pPr>
                            <w:r w:rsidRPr="00D27B0B">
                              <w:t>8th</w:t>
                            </w:r>
                          </w:p>
                        </w:tc>
                        <w:tc>
                          <w:tcPr>
                            <w:tcW w:w="855" w:type="dxa"/>
                          </w:tcPr>
                          <w:p w14:paraId="30A6D93E" w14:textId="77777777" w:rsidR="009A38AE" w:rsidRPr="00D27B0B" w:rsidRDefault="009A38AE" w:rsidP="008A0536">
                            <w:pPr>
                              <w:pStyle w:val="5E-TABLECELL"/>
                            </w:pPr>
                            <w:r w:rsidRPr="00D27B0B">
                              <w:t>1</w:t>
                            </w:r>
                          </w:p>
                        </w:tc>
                        <w:tc>
                          <w:tcPr>
                            <w:tcW w:w="2250" w:type="dxa"/>
                          </w:tcPr>
                          <w:p w14:paraId="0BE8DAF2" w14:textId="77777777" w:rsidR="009A38AE" w:rsidRPr="00D27B0B" w:rsidRDefault="009A38AE" w:rsidP="008A0536">
                            <w:pPr>
                              <w:pStyle w:val="5E-TABLECELL"/>
                            </w:pPr>
                            <w:r w:rsidRPr="00D27B0B">
                              <w:t>-</w:t>
                            </w:r>
                          </w:p>
                        </w:tc>
                        <w:tc>
                          <w:tcPr>
                            <w:tcW w:w="1170" w:type="dxa"/>
                          </w:tcPr>
                          <w:p w14:paraId="7F242AF6" w14:textId="77777777" w:rsidR="009A38AE" w:rsidRPr="00D27B0B" w:rsidRDefault="009A38AE" w:rsidP="008A0536">
                            <w:pPr>
                              <w:pStyle w:val="5E-TABLECELL"/>
                            </w:pPr>
                            <w:r w:rsidRPr="00D27B0B">
                              <w:t>Giant Eagle</w:t>
                            </w:r>
                          </w:p>
                        </w:tc>
                      </w:tr>
                    </w:tbl>
                    <w:p w14:paraId="3D2A902B" w14:textId="77777777" w:rsidR="009A38AE" w:rsidRDefault="009A38AE" w:rsidP="009A38AE"/>
                  </w:txbxContent>
                </v:textbox>
                <w10:wrap type="topAndBottom"/>
              </v:shape>
            </w:pict>
          </mc:Fallback>
        </mc:AlternateContent>
      </w:r>
      <w:r w:rsidRPr="009A38AE">
        <w:rPr>
          <w:rFonts w:ascii="Times New Roman" w:hAnsi="Times New Roman" w:cs="Times New Roman"/>
          <w:sz w:val="20"/>
          <w:lang w:val="en"/>
        </w:rPr>
        <w:t>Your druid level determines the beasts you can transform into, as shown in the Beast Shapes table. At 2nd level, for example, you can transform into any beast that has a challenge rating of 1/4 or lower that doesn’t have a flying or swimming speed.</w:t>
      </w:r>
    </w:p>
    <w:p w14:paraId="7FF79A02"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p>
    <w:p w14:paraId="58DC4AC4"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162D2DC7"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While you are transformed, the following rules apply:</w:t>
      </w:r>
    </w:p>
    <w:p w14:paraId="5E41E656"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212E502E"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When you transform, you assume the beast’s hit points.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08C6AD83"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You can’t cast spells, and your ability to speak or take </w:t>
      </w:r>
      <w:r w:rsidRPr="009A38AE">
        <w:rPr>
          <w:rFonts w:ascii="Times New Roman" w:hAnsi="Times New Roman" w:cs="Times New Roman"/>
          <w:sz w:val="20"/>
          <w:lang w:val="en"/>
        </w:rPr>
        <w:t>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48FB21ED"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655168CC"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7F2E42EE"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t>Druid Circle</w:t>
      </w:r>
    </w:p>
    <w:p w14:paraId="2CCAA916"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At 2nd level, you choose to identify with a circle of druids. </w:t>
      </w:r>
      <w:r w:rsidRPr="009A38AE">
        <w:rPr>
          <w:rFonts w:ascii="Times New Roman" w:hAnsi="Times New Roman" w:cs="Times New Roman"/>
          <w:sz w:val="20"/>
          <w:lang w:val="en"/>
        </w:rPr>
        <w:br/>
      </w:r>
      <w:r w:rsidRPr="009A38AE">
        <w:rPr>
          <w:rFonts w:ascii="Times New Roman" w:hAnsi="Times New Roman" w:cs="Times New Roman"/>
          <w:sz w:val="20"/>
          <w:lang w:val="en"/>
        </w:rPr>
        <w:br/>
        <w:t>Your choice grants you features at 2nd level and again at 6th, 10th, and 14th level.</w:t>
      </w:r>
      <w:r w:rsidRPr="009A38AE">
        <w:rPr>
          <w:rFonts w:ascii="Times New Roman" w:hAnsi="Times New Roman" w:cs="Times New Roman"/>
          <w:sz w:val="20"/>
          <w:lang w:val="en"/>
        </w:rPr>
        <w:br/>
        <w:t>(</w:t>
      </w:r>
      <w:r w:rsidRPr="009A38AE">
        <w:rPr>
          <w:rFonts w:ascii="Times New Roman" w:hAnsi="Times New Roman" w:cs="Times New Roman"/>
          <w:i/>
          <w:iCs/>
          <w:sz w:val="20"/>
          <w:u w:val="single"/>
          <w:lang w:val="en"/>
        </w:rPr>
        <w:t>See Subclass Guide</w:t>
      </w:r>
      <w:r w:rsidRPr="009A38AE">
        <w:rPr>
          <w:rFonts w:ascii="Times New Roman" w:hAnsi="Times New Roman" w:cs="Times New Roman"/>
          <w:sz w:val="20"/>
          <w:lang w:val="en"/>
        </w:rPr>
        <w:t>)</w:t>
      </w:r>
    </w:p>
    <w:p w14:paraId="21F5266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t>Wild Companion</w:t>
      </w:r>
    </w:p>
    <w:p w14:paraId="54CF2C63" w14:textId="59A97910"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Starting at 2</w:t>
      </w:r>
      <w:r>
        <w:rPr>
          <w:rFonts w:ascii="Times New Roman" w:hAnsi="Times New Roman" w:cs="Times New Roman"/>
          <w:sz w:val="20"/>
          <w:lang w:val="en"/>
        </w:rPr>
        <w:t>nd</w:t>
      </w:r>
      <w:r w:rsidRPr="009A38AE">
        <w:rPr>
          <w:rFonts w:ascii="Times New Roman" w:hAnsi="Times New Roman" w:cs="Times New Roman"/>
          <w:sz w:val="20"/>
          <w:lang w:val="en"/>
        </w:rPr>
        <w:t xml:space="preserve"> level, you gain the ability to summon a spirit that assumes an animal form: as an action, you can expend a use of your Wild Shape feature to cast the find familiar spell, without material components.</w:t>
      </w:r>
    </w:p>
    <w:p w14:paraId="2AE6AC2E" w14:textId="2C100DC6"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 xml:space="preserve">When you cast the spell in this way, the familiar is a </w:t>
      </w:r>
      <w:r>
        <w:rPr>
          <w:rFonts w:ascii="Times New Roman" w:hAnsi="Times New Roman" w:cs="Times New Roman"/>
          <w:sz w:val="20"/>
          <w:lang w:val="en"/>
        </w:rPr>
        <w:t>beast</w:t>
      </w:r>
      <w:r w:rsidRPr="009A38AE">
        <w:rPr>
          <w:rFonts w:ascii="Times New Roman" w:hAnsi="Times New Roman" w:cs="Times New Roman"/>
          <w:sz w:val="20"/>
          <w:lang w:val="en"/>
        </w:rPr>
        <w:t xml:space="preserve"> instead of a </w:t>
      </w:r>
      <w:r>
        <w:rPr>
          <w:rFonts w:ascii="Times New Roman" w:hAnsi="Times New Roman" w:cs="Times New Roman"/>
          <w:sz w:val="20"/>
          <w:lang w:val="en"/>
        </w:rPr>
        <w:t>instead of any other type</w:t>
      </w:r>
      <w:r w:rsidRPr="009A38AE">
        <w:rPr>
          <w:rFonts w:ascii="Times New Roman" w:hAnsi="Times New Roman" w:cs="Times New Roman"/>
          <w:sz w:val="20"/>
          <w:lang w:val="en"/>
        </w:rPr>
        <w:t>, and the familiar disappears after a number of hours equal to half your druid level.</w:t>
      </w:r>
    </w:p>
    <w:p w14:paraId="362F17CA"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rPr>
        <w:t>Feat</w:t>
      </w:r>
    </w:p>
    <w:p w14:paraId="1FF7908B" w14:textId="11A7BD54"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When you reach 4th level, and again at 8th, 12th, 16th, and 19th level</w:t>
      </w:r>
      <w:r w:rsidRPr="009A38AE">
        <w:rPr>
          <w:rFonts w:ascii="Times New Roman" w:hAnsi="Times New Roman" w:cs="Times New Roman"/>
          <w:sz w:val="20"/>
        </w:rPr>
        <w:t xml:space="preserve"> you gain a feat.</w:t>
      </w:r>
      <w:r w:rsidRPr="009A38AE">
        <w:rPr>
          <w:rFonts w:ascii="Times New Roman" w:hAnsi="Times New Roman" w:cs="Times New Roman"/>
          <w:sz w:val="20"/>
          <w:lang w:val="en"/>
        </w:rPr>
        <w:br/>
      </w:r>
      <w:r w:rsidRPr="009A38AE">
        <w:rPr>
          <w:rFonts w:ascii="Times New Roman" w:hAnsi="Times New Roman" w:cs="Times New Roman"/>
          <w:sz w:val="20"/>
          <w:lang w:val="en"/>
        </w:rPr>
        <w:br/>
      </w:r>
      <w:r w:rsidRPr="009A38AE">
        <w:rPr>
          <w:rFonts w:ascii="Times New Roman" w:hAnsi="Times New Roman" w:cs="Times New Roman"/>
          <w:b/>
          <w:bCs w:val="0"/>
          <w:sz w:val="28"/>
          <w:szCs w:val="28"/>
          <w:lang w:val="en"/>
        </w:rPr>
        <w:t>Timeless Body</w:t>
      </w:r>
    </w:p>
    <w:p w14:paraId="7770E6A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Starting at 18th level, the primal magic that you wield causes you to age more slowly. For every 10 years that pass, your body ages only 1 year.</w:t>
      </w:r>
    </w:p>
    <w:p w14:paraId="414DA3C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lastRenderedPageBreak/>
        <w:t>Beast Spells</w:t>
      </w:r>
    </w:p>
    <w:p w14:paraId="5A910719"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Beginning at 18th level, you can cast many of your druid spells in any shape you assume using Wild Shape. You can perform the somatic and verbal components of a druid spell while in a beast shape, but you aren’t able to provide material components.</w:t>
      </w:r>
    </w:p>
    <w:p w14:paraId="4DAB8816"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b/>
          <w:bCs w:val="0"/>
          <w:sz w:val="28"/>
          <w:szCs w:val="28"/>
          <w:lang w:val="en"/>
        </w:rPr>
      </w:pPr>
      <w:r w:rsidRPr="009A38AE">
        <w:rPr>
          <w:rFonts w:ascii="Times New Roman" w:hAnsi="Times New Roman" w:cs="Times New Roman"/>
          <w:b/>
          <w:bCs w:val="0"/>
          <w:sz w:val="28"/>
          <w:szCs w:val="28"/>
          <w:lang w:val="en"/>
        </w:rPr>
        <w:t>Archdruid</w:t>
      </w:r>
    </w:p>
    <w:p w14:paraId="48909C98" w14:textId="77777777" w:rsidR="009A38AE" w:rsidRPr="009A38AE" w:rsidRDefault="009A38AE" w:rsidP="009A38AE">
      <w:pPr>
        <w:widowControl w:val="0"/>
        <w:autoSpaceDE w:val="0"/>
        <w:autoSpaceDN w:val="0"/>
        <w:adjustRightInd w:val="0"/>
        <w:spacing w:after="200" w:line="276" w:lineRule="auto"/>
        <w:rPr>
          <w:rFonts w:ascii="Times New Roman" w:hAnsi="Times New Roman" w:cs="Times New Roman"/>
          <w:sz w:val="20"/>
          <w:lang w:val="en"/>
        </w:rPr>
      </w:pPr>
      <w:r w:rsidRPr="009A38AE">
        <w:rPr>
          <w:rFonts w:ascii="Times New Roman" w:hAnsi="Times New Roman" w:cs="Times New Roman"/>
          <w:sz w:val="20"/>
          <w:lang w:val="en"/>
        </w:rPr>
        <w:t>At 20th level, you can use your Wild Shape an unlimited number of times.</w:t>
      </w:r>
    </w:p>
    <w:p w14:paraId="6ED43C92" w14:textId="77777777" w:rsidR="009A38AE" w:rsidRPr="009A38AE" w:rsidRDefault="009A38AE" w:rsidP="009A38AE">
      <w:pPr>
        <w:spacing w:line="240" w:lineRule="auto"/>
        <w:rPr>
          <w:rFonts w:ascii="Times New Roman" w:hAnsi="Times New Roman" w:cs="Times New Roman"/>
          <w:smallCaps/>
          <w:color w:val="953734" w:themeColor="accent1"/>
          <w:sz w:val="20"/>
        </w:rPr>
      </w:pPr>
      <w:r w:rsidRPr="009A38AE">
        <w:rPr>
          <w:rFonts w:ascii="Times New Roman" w:hAnsi="Times New Roman" w:cs="Times New Roman"/>
          <w:sz w:val="20"/>
          <w:lang w:val="en"/>
        </w:rPr>
        <w:t>Additionally, you can ignore the verbal and somatic components of your druid spells, as well as any material components that lack a cost and aren’t consumed by a spell. You gain this benefit in both your normal shape and your beast shape from Wild Shape</w:t>
      </w:r>
    </w:p>
    <w:p w14:paraId="700AE1BB" w14:textId="77777777" w:rsidR="009A38AE" w:rsidRPr="009A38AE" w:rsidRDefault="009A38AE">
      <w:pPr>
        <w:spacing w:line="240" w:lineRule="auto"/>
        <w:rPr>
          <w:rFonts w:ascii="Times New Roman" w:hAnsi="Times New Roman" w:cs="Times New Roman"/>
          <w:smallCaps/>
          <w:color w:val="953734" w:themeColor="accent1"/>
          <w:sz w:val="20"/>
        </w:rPr>
      </w:pPr>
      <w:r w:rsidRPr="009A38AE">
        <w:rPr>
          <w:rFonts w:ascii="Times New Roman" w:hAnsi="Times New Roman" w:cs="Times New Roman"/>
          <w:sz w:val="20"/>
        </w:rPr>
        <w:br w:type="page"/>
      </w:r>
    </w:p>
    <w:p w14:paraId="0F373701" w14:textId="73A730DF" w:rsidR="00CD208F" w:rsidRPr="009A38AE" w:rsidRDefault="00CD208F" w:rsidP="00CD208F">
      <w:pPr>
        <w:pStyle w:val="Heading2"/>
        <w:rPr>
          <w:rFonts w:ascii="Times New Roman" w:hAnsi="Times New Roman" w:cs="Times New Roman"/>
          <w:w w:val="100"/>
        </w:rPr>
      </w:pPr>
      <w:r w:rsidRPr="009A38AE">
        <w:rPr>
          <w:rFonts w:ascii="Times New Roman" w:hAnsi="Times New Roman" w:cs="Times New Roman"/>
        </w:rPr>
        <w:lastRenderedPageBreak/>
        <w:t>Circle of Dreams</w:t>
      </w:r>
    </w:p>
    <w:p w14:paraId="678B570F" w14:textId="48D0DE60" w:rsidR="00F459FB" w:rsidRPr="009A38AE" w:rsidRDefault="00F459FB" w:rsidP="00F459FB">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F459FB" w:rsidRPr="009A38AE" w14:paraId="65E3DA07" w14:textId="77777777" w:rsidTr="0058543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797BFE6" w14:textId="21018F7E" w:rsidR="00F459FB" w:rsidRPr="009A38AE" w:rsidRDefault="00F459FB" w:rsidP="00B155CB">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43A9D882" w14:textId="77777777" w:rsidR="00F459FB" w:rsidRPr="009A38AE" w:rsidRDefault="00F459FB" w:rsidP="00B155CB">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F459FB" w:rsidRPr="009A38AE" w14:paraId="576AB829" w14:textId="77777777" w:rsidTr="0058543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1302079" w14:textId="3E91FFFC" w:rsidR="00F459FB" w:rsidRPr="009A38AE" w:rsidRDefault="00F459FB" w:rsidP="00B155CB">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5AAB4E" w14:textId="0F63B597" w:rsidR="00F459FB" w:rsidRPr="009A38AE" w:rsidRDefault="00F459FB" w:rsidP="00B155C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 xml:space="preserve">Bonus </w:t>
            </w:r>
            <w:r w:rsidR="00585435" w:rsidRPr="009A38AE">
              <w:rPr>
                <w:rFonts w:ascii="Times New Roman" w:hAnsi="Times New Roman" w:cs="Times New Roman"/>
                <w:sz w:val="20"/>
              </w:rPr>
              <w:t xml:space="preserve">Spells, Balm of the </w:t>
            </w:r>
            <w:r w:rsidR="00905FC8" w:rsidRPr="009A38AE">
              <w:rPr>
                <w:rFonts w:ascii="Times New Roman" w:hAnsi="Times New Roman" w:cs="Times New Roman"/>
                <w:sz w:val="20"/>
              </w:rPr>
              <w:t>Dream Keeper</w:t>
            </w:r>
          </w:p>
        </w:tc>
      </w:tr>
      <w:tr w:rsidR="00F459FB" w:rsidRPr="009A38AE" w14:paraId="7F235A07" w14:textId="77777777" w:rsidTr="0058543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427DB28" w14:textId="77777777" w:rsidR="00F459FB" w:rsidRPr="009A38AE" w:rsidRDefault="00F459FB" w:rsidP="00B155CB">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0F5456" w14:textId="428B0BBB" w:rsidR="00F459FB" w:rsidRPr="009A38AE" w:rsidRDefault="00585435" w:rsidP="00B155C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H</w:t>
            </w:r>
            <w:r w:rsidRPr="009A38AE">
              <w:rPr>
                <w:rStyle w:val="5ECHARITALIC"/>
                <w:rFonts w:ascii="Times New Roman" w:hAnsi="Times New Roman" w:cs="Times New Roman"/>
                <w:i w:val="0"/>
                <w:sz w:val="20"/>
                <w:lang w:val="en"/>
              </w:rPr>
              <w:t>earth of Moon and shadow</w:t>
            </w:r>
          </w:p>
        </w:tc>
      </w:tr>
      <w:tr w:rsidR="00F459FB" w:rsidRPr="009A38AE" w14:paraId="474C1C67" w14:textId="77777777" w:rsidTr="0058543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41C93D" w14:textId="3FD1612F" w:rsidR="00F459FB" w:rsidRPr="009A38AE" w:rsidRDefault="00F459FB" w:rsidP="00B155CB">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D1E508" w14:textId="46BCED69" w:rsidR="00F459FB" w:rsidRPr="009A38AE" w:rsidRDefault="00585435" w:rsidP="00B155C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Hidden Paths</w:t>
            </w:r>
          </w:p>
        </w:tc>
      </w:tr>
      <w:tr w:rsidR="00F459FB" w:rsidRPr="009A38AE" w14:paraId="58835DED" w14:textId="77777777" w:rsidTr="0058543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07B5F" w14:textId="7796751D" w:rsidR="00F459FB" w:rsidRPr="009A38AE" w:rsidRDefault="00F459FB" w:rsidP="00B155CB">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5B9EB43" w14:textId="3232EDE4" w:rsidR="00F459FB" w:rsidRPr="009A38AE" w:rsidRDefault="00585435" w:rsidP="00B155CB">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Walker in Dreams</w:t>
            </w:r>
          </w:p>
        </w:tc>
      </w:tr>
    </w:tbl>
    <w:p w14:paraId="1BA97A7A" w14:textId="21727071" w:rsidR="00CD208F" w:rsidRPr="002F6E2D" w:rsidRDefault="009E2A20" w:rsidP="00CD208F">
      <w:pPr>
        <w:pStyle w:val="Heading4"/>
        <w:rPr>
          <w:rFonts w:ascii="Times New Roman" w:hAnsi="Times New Roman" w:cs="Times New Roman"/>
          <w:sz w:val="28"/>
          <w:szCs w:val="28"/>
        </w:rPr>
      </w:pPr>
      <w:r w:rsidRPr="002F6E2D">
        <w:rPr>
          <w:rFonts w:ascii="Times New Roman" w:hAnsi="Times New Roman" w:cs="Times New Roman"/>
          <w:sz w:val="28"/>
          <w:szCs w:val="28"/>
        </w:rPr>
        <w:t>Bonus Spells</w:t>
      </w:r>
    </w:p>
    <w:p w14:paraId="31E59B0F" w14:textId="292EC3A7" w:rsidR="00CD208F" w:rsidRPr="009A38AE" w:rsidRDefault="009E2A20" w:rsidP="009E2A20">
      <w:pPr>
        <w:pStyle w:val="NormalWeb"/>
        <w:rPr>
          <w:sz w:val="20"/>
          <w:szCs w:val="20"/>
        </w:rPr>
      </w:pPr>
      <w:r w:rsidRPr="009A38AE">
        <w:rPr>
          <w:sz w:val="20"/>
          <w:szCs w:val="20"/>
        </w:rPr>
        <w:t>Starting</w:t>
      </w:r>
      <w:r w:rsidR="00CD208F" w:rsidRPr="009A38AE">
        <w:rPr>
          <w:sz w:val="20"/>
          <w:szCs w:val="20"/>
        </w:rPr>
        <w:t xml:space="preserve"> 2nd level,</w:t>
      </w:r>
      <w:r w:rsidRPr="009A38AE">
        <w:rPr>
          <w:sz w:val="20"/>
          <w:szCs w:val="20"/>
        </w:rPr>
        <w:t xml:space="preserve"> you learn the sleep spell and it is always attuned for you but does not count against the number</w:t>
      </w:r>
      <w:r w:rsidR="00CD208F" w:rsidRPr="009A38AE">
        <w:rPr>
          <w:sz w:val="20"/>
          <w:szCs w:val="20"/>
        </w:rPr>
        <w:t xml:space="preserve"> </w:t>
      </w:r>
      <w:r w:rsidR="00E84794" w:rsidRPr="009A38AE">
        <w:rPr>
          <w:sz w:val="20"/>
          <w:szCs w:val="20"/>
        </w:rPr>
        <w:t>of spells you have attuned.</w:t>
      </w:r>
      <w:r w:rsidR="00B600C2" w:rsidRPr="009A38AE">
        <w:rPr>
          <w:sz w:val="20"/>
          <w:szCs w:val="20"/>
        </w:rPr>
        <w:t xml:space="preserve"> It counts as a druid spell for you and uses your wisdom modifier for spell effects.</w:t>
      </w:r>
    </w:p>
    <w:p w14:paraId="1DA0B2D7" w14:textId="610AFDB4" w:rsidR="009E2A20" w:rsidRPr="002F6E2D" w:rsidRDefault="009E2A20" w:rsidP="009E2A20">
      <w:pPr>
        <w:pStyle w:val="Heading4"/>
        <w:rPr>
          <w:rFonts w:ascii="Times New Roman" w:hAnsi="Times New Roman" w:cs="Times New Roman"/>
          <w:sz w:val="28"/>
          <w:szCs w:val="28"/>
        </w:rPr>
      </w:pPr>
      <w:r w:rsidRPr="002F6E2D">
        <w:rPr>
          <w:rFonts w:ascii="Times New Roman" w:hAnsi="Times New Roman" w:cs="Times New Roman"/>
          <w:sz w:val="28"/>
          <w:szCs w:val="28"/>
        </w:rPr>
        <w:t xml:space="preserve">Balm of the </w:t>
      </w:r>
      <w:r w:rsidR="00905FC8" w:rsidRPr="002F6E2D">
        <w:rPr>
          <w:rFonts w:ascii="Times New Roman" w:hAnsi="Times New Roman" w:cs="Times New Roman"/>
          <w:sz w:val="28"/>
          <w:szCs w:val="28"/>
        </w:rPr>
        <w:t>Dream Keeper</w:t>
      </w:r>
    </w:p>
    <w:p w14:paraId="38F99A61" w14:textId="5187C543" w:rsidR="009E2A20" w:rsidRPr="009A38AE" w:rsidRDefault="00B918EB" w:rsidP="009E2A20">
      <w:pPr>
        <w:pStyle w:val="NormalWeb"/>
        <w:rPr>
          <w:sz w:val="20"/>
          <w:szCs w:val="20"/>
        </w:rPr>
      </w:pPr>
      <w:r w:rsidRPr="009A38AE">
        <w:rPr>
          <w:sz w:val="20"/>
          <w:szCs w:val="20"/>
        </w:rPr>
        <w:t>Starting at</w:t>
      </w:r>
      <w:r w:rsidR="009E2A20" w:rsidRPr="009A38AE">
        <w:rPr>
          <w:sz w:val="20"/>
          <w:szCs w:val="20"/>
        </w:rPr>
        <w:t xml:space="preserve"> 2nd level, you become imbued with </w:t>
      </w:r>
      <w:r w:rsidR="008F3513" w:rsidRPr="009A38AE">
        <w:rPr>
          <w:sz w:val="20"/>
          <w:szCs w:val="20"/>
        </w:rPr>
        <w:t>healing fey energy</w:t>
      </w:r>
      <w:r w:rsidR="009E2A20" w:rsidRPr="009A38AE">
        <w:rPr>
          <w:sz w:val="20"/>
          <w:szCs w:val="20"/>
        </w:rPr>
        <w:t>. You have a pool of fey energy represented by a number of d6s equal to your druid level.</w:t>
      </w:r>
    </w:p>
    <w:p w14:paraId="5AA43E86" w14:textId="4805D5B5" w:rsidR="009E2A20" w:rsidRPr="009A38AE" w:rsidRDefault="009E2A20" w:rsidP="009E2A20">
      <w:pPr>
        <w:pStyle w:val="NormalWeb"/>
        <w:rPr>
          <w:sz w:val="20"/>
          <w:szCs w:val="20"/>
        </w:rPr>
      </w:pPr>
      <w:r w:rsidRPr="009A38AE">
        <w:rPr>
          <w:sz w:val="20"/>
          <w:szCs w:val="20"/>
        </w:rPr>
        <w:t>As a bonus action, you can choose one creature you can see within 120 feet of you and spend a number of those dice equal to half your druid level or less. Roll the spent dice and add them together. The target regains a number of hit points equal to the total</w:t>
      </w:r>
      <w:r w:rsidR="008F3513" w:rsidRPr="009A38AE">
        <w:rPr>
          <w:sz w:val="20"/>
          <w:szCs w:val="20"/>
        </w:rPr>
        <w:t xml:space="preserve"> plus your wisdom modifier</w:t>
      </w:r>
      <w:r w:rsidRPr="009A38AE">
        <w:rPr>
          <w:sz w:val="20"/>
          <w:szCs w:val="20"/>
        </w:rPr>
        <w:t xml:space="preserve">. </w:t>
      </w:r>
    </w:p>
    <w:p w14:paraId="69FF78DD" w14:textId="77777777" w:rsidR="009E2A20" w:rsidRPr="009A38AE" w:rsidRDefault="009E2A20" w:rsidP="009E2A20">
      <w:pPr>
        <w:pStyle w:val="NormalWeb"/>
        <w:rPr>
          <w:sz w:val="20"/>
          <w:szCs w:val="20"/>
        </w:rPr>
      </w:pPr>
      <w:r w:rsidRPr="009A38AE">
        <w:rPr>
          <w:sz w:val="20"/>
          <w:szCs w:val="20"/>
        </w:rPr>
        <w:t>You regain all expended dice when you finish a long rest.</w:t>
      </w:r>
    </w:p>
    <w:p w14:paraId="507A618B"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Hearth of Moonlight and Shadow</w:t>
      </w:r>
    </w:p>
    <w:p w14:paraId="01FCFC33" w14:textId="532D9CC4" w:rsidR="00CD208F" w:rsidRPr="009A38AE" w:rsidRDefault="008F3513" w:rsidP="00CD208F">
      <w:pPr>
        <w:pStyle w:val="NormalWeb"/>
        <w:rPr>
          <w:sz w:val="20"/>
          <w:szCs w:val="20"/>
        </w:rPr>
      </w:pPr>
      <w:r w:rsidRPr="009A38AE">
        <w:rPr>
          <w:sz w:val="20"/>
          <w:szCs w:val="20"/>
        </w:rPr>
        <w:t>Starting at</w:t>
      </w:r>
      <w:r w:rsidR="00CD208F" w:rsidRPr="009A38AE">
        <w:rPr>
          <w:sz w:val="20"/>
          <w:szCs w:val="20"/>
        </w:rPr>
        <w:t xml:space="preserve"> 6th level, home can be wherever you are. During a short or long rest, you can invoke the shadowy power of the </w:t>
      </w:r>
      <w:r w:rsidRPr="009A38AE">
        <w:rPr>
          <w:sz w:val="20"/>
          <w:szCs w:val="20"/>
        </w:rPr>
        <w:t>dream realm</w:t>
      </w:r>
      <w:r w:rsidR="00CD208F" w:rsidRPr="009A38AE">
        <w:rPr>
          <w:sz w:val="20"/>
          <w:szCs w:val="20"/>
        </w:rPr>
        <w:t xml:space="preserve"> to help guard your respite. At the start of the rest, you touch a point in space, and an invisible, 30-foot-radius sphere of magic appears, centered on that point. Total cover blocks the sphere.</w:t>
      </w:r>
    </w:p>
    <w:p w14:paraId="6163D6D0" w14:textId="3632CE6E" w:rsidR="00CD208F" w:rsidRPr="009A38AE" w:rsidRDefault="00CD208F" w:rsidP="00CD208F">
      <w:pPr>
        <w:pStyle w:val="NormalWeb"/>
        <w:rPr>
          <w:sz w:val="20"/>
          <w:szCs w:val="20"/>
        </w:rPr>
      </w:pPr>
      <w:r w:rsidRPr="009A38AE">
        <w:rPr>
          <w:sz w:val="20"/>
          <w:szCs w:val="20"/>
        </w:rPr>
        <w:t>While within the sphere, you and your allies gain a +5 bonus to Dexterity (Stealth) and Wisdom (Perception) checks, and any light from open flames in the sphere (a campfire, torches, or the like) isn’t visible outside it.</w:t>
      </w:r>
      <w:r w:rsidR="008F3513" w:rsidRPr="009A38AE">
        <w:rPr>
          <w:sz w:val="20"/>
          <w:szCs w:val="20"/>
        </w:rPr>
        <w:t xml:space="preserve"> (keep in mind that the smoke from a fire may still be visible to the trained eye.)</w:t>
      </w:r>
    </w:p>
    <w:p w14:paraId="4E34E2CC" w14:textId="77777777" w:rsidR="00CD208F" w:rsidRPr="009A38AE" w:rsidRDefault="00CD208F" w:rsidP="00CD208F">
      <w:pPr>
        <w:pStyle w:val="NormalWeb"/>
        <w:rPr>
          <w:sz w:val="20"/>
          <w:szCs w:val="20"/>
        </w:rPr>
      </w:pPr>
      <w:r w:rsidRPr="009A38AE">
        <w:rPr>
          <w:sz w:val="20"/>
          <w:szCs w:val="20"/>
        </w:rPr>
        <w:t>The sphere vanishes at the end of the rest or when you leave the sphere.</w:t>
      </w:r>
    </w:p>
    <w:p w14:paraId="5DED98E7"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Hidden Paths</w:t>
      </w:r>
    </w:p>
    <w:p w14:paraId="7F0FCC3A" w14:textId="77777777" w:rsidR="00CD208F" w:rsidRPr="009A38AE" w:rsidRDefault="00CD208F" w:rsidP="00CD208F">
      <w:pPr>
        <w:pStyle w:val="NormalWeb"/>
        <w:rPr>
          <w:sz w:val="20"/>
          <w:szCs w:val="20"/>
        </w:rPr>
      </w:pPr>
      <w:r w:rsidRPr="009A38AE">
        <w:rPr>
          <w:sz w:val="20"/>
          <w:szCs w:val="20"/>
        </w:rPr>
        <w:t>Starting at 10th level, you can use the hidden, magical pathways that some fey use to traverse space in the blink of an eye. As a bonus action on your turn, you can teleport up to 60 feet to an unoccupied space you can see. Alternatively, you can use your action to teleport one willing creature you touch up to 30 feet to an unoccupied space you can see.</w:t>
      </w:r>
    </w:p>
    <w:p w14:paraId="1C1AC602" w14:textId="77777777" w:rsidR="00CD208F" w:rsidRPr="009A38AE" w:rsidRDefault="00CD208F" w:rsidP="00CD208F">
      <w:pPr>
        <w:pStyle w:val="NormalWeb"/>
        <w:rPr>
          <w:sz w:val="20"/>
          <w:szCs w:val="20"/>
        </w:rPr>
      </w:pPr>
      <w:r w:rsidRPr="009A38AE">
        <w:rPr>
          <w:sz w:val="20"/>
          <w:szCs w:val="20"/>
        </w:rPr>
        <w:t>You can use this feature a number of times equal to your Wisdom modifier (minimum of once), and you regain all expended uses of it when you finish a long rest.</w:t>
      </w:r>
    </w:p>
    <w:p w14:paraId="4A2AF4CC"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Walker in Dreams</w:t>
      </w:r>
    </w:p>
    <w:p w14:paraId="6CFE072E" w14:textId="685E02D4" w:rsidR="00CD208F" w:rsidRPr="009A38AE" w:rsidRDefault="008F3513" w:rsidP="00CD208F">
      <w:pPr>
        <w:pStyle w:val="NormalWeb"/>
        <w:rPr>
          <w:sz w:val="20"/>
          <w:szCs w:val="20"/>
        </w:rPr>
      </w:pPr>
      <w:r w:rsidRPr="009A38AE">
        <w:rPr>
          <w:sz w:val="20"/>
          <w:szCs w:val="20"/>
        </w:rPr>
        <w:t xml:space="preserve">Starting at </w:t>
      </w:r>
      <w:r w:rsidR="00CD208F" w:rsidRPr="009A38AE">
        <w:rPr>
          <w:sz w:val="20"/>
          <w:szCs w:val="20"/>
        </w:rPr>
        <w:t xml:space="preserve">14th level, </w:t>
      </w:r>
      <w:r w:rsidR="00905FC8" w:rsidRPr="009A38AE">
        <w:rPr>
          <w:sz w:val="20"/>
          <w:szCs w:val="20"/>
        </w:rPr>
        <w:t>your</w:t>
      </w:r>
      <w:r w:rsidR="00CD208F" w:rsidRPr="009A38AE">
        <w:rPr>
          <w:sz w:val="20"/>
          <w:szCs w:val="20"/>
        </w:rPr>
        <w:t xml:space="preserve"> magic grants you the ability to travel mentally or physically through dreamlands.</w:t>
      </w:r>
    </w:p>
    <w:p w14:paraId="68665E14" w14:textId="03E2A5BF" w:rsidR="00CD208F" w:rsidRPr="009A38AE" w:rsidRDefault="00CD208F" w:rsidP="00CD208F">
      <w:pPr>
        <w:pStyle w:val="NormalWeb"/>
        <w:rPr>
          <w:sz w:val="20"/>
          <w:szCs w:val="20"/>
        </w:rPr>
      </w:pPr>
      <w:r w:rsidRPr="009A38AE">
        <w:rPr>
          <w:sz w:val="20"/>
          <w:szCs w:val="20"/>
        </w:rPr>
        <w:t>When you finish a short rest, you can cast one of the following spells, without expending a spell slot or requiring material components: dream (with you as the messenger), scrying, or teleportation circle.</w:t>
      </w:r>
    </w:p>
    <w:p w14:paraId="3A341489" w14:textId="428CE532" w:rsidR="00CD208F" w:rsidRPr="009A38AE" w:rsidRDefault="00CD208F" w:rsidP="00CD208F">
      <w:pPr>
        <w:pStyle w:val="NormalWeb"/>
        <w:rPr>
          <w:sz w:val="20"/>
          <w:szCs w:val="20"/>
        </w:rPr>
      </w:pPr>
      <w:r w:rsidRPr="009A38AE">
        <w:rPr>
          <w:sz w:val="20"/>
          <w:szCs w:val="20"/>
        </w:rPr>
        <w:t xml:space="preserve">This use of teleportation circle is special. </w:t>
      </w:r>
      <w:r w:rsidR="008F3513" w:rsidRPr="009A38AE">
        <w:rPr>
          <w:sz w:val="20"/>
          <w:szCs w:val="20"/>
        </w:rPr>
        <w:t>In addition to its normal use of opening</w:t>
      </w:r>
      <w:r w:rsidRPr="009A38AE">
        <w:rPr>
          <w:sz w:val="20"/>
          <w:szCs w:val="20"/>
        </w:rPr>
        <w:t xml:space="preserve"> a portal to a permanent teleportation circle, it </w:t>
      </w:r>
      <w:r w:rsidR="008F3513" w:rsidRPr="009A38AE">
        <w:rPr>
          <w:sz w:val="20"/>
          <w:szCs w:val="20"/>
        </w:rPr>
        <w:t xml:space="preserve">may instead </w:t>
      </w:r>
      <w:r w:rsidRPr="009A38AE">
        <w:rPr>
          <w:sz w:val="20"/>
          <w:szCs w:val="20"/>
        </w:rPr>
        <w:t>open a portal to the last location where you finished a long rest on your current plane of existence. If you haven’t taken a long rest on your current plane,</w:t>
      </w:r>
      <w:r w:rsidR="008F3513" w:rsidRPr="009A38AE">
        <w:rPr>
          <w:sz w:val="20"/>
          <w:szCs w:val="20"/>
        </w:rPr>
        <w:t xml:space="preserve"> and you attempt to return to the last place you have taken a long rest</w:t>
      </w:r>
      <w:r w:rsidRPr="009A38AE">
        <w:rPr>
          <w:sz w:val="20"/>
          <w:szCs w:val="20"/>
        </w:rPr>
        <w:t xml:space="preserve"> the spell fails but isn’t wasted.</w:t>
      </w:r>
    </w:p>
    <w:p w14:paraId="42B3FBCF" w14:textId="574D10DD" w:rsidR="009E2A20" w:rsidRPr="009A38AE" w:rsidRDefault="00CD208F" w:rsidP="008F3513">
      <w:pPr>
        <w:pStyle w:val="NormalWeb"/>
        <w:rPr>
          <w:bCs/>
          <w:sz w:val="20"/>
          <w:szCs w:val="20"/>
        </w:rPr>
      </w:pPr>
      <w:r w:rsidRPr="009A38AE">
        <w:rPr>
          <w:sz w:val="20"/>
          <w:szCs w:val="20"/>
        </w:rPr>
        <w:t>Once you use this feature, you can’t use it again until you finish a long rest.</w:t>
      </w:r>
      <w:r w:rsidR="009E2A20" w:rsidRPr="009A38AE">
        <w:rPr>
          <w:sz w:val="20"/>
          <w:szCs w:val="20"/>
        </w:rPr>
        <w:br w:type="page"/>
      </w:r>
    </w:p>
    <w:p w14:paraId="7ACE14CD" w14:textId="77777777" w:rsidR="00CD208F" w:rsidRPr="002F6E2D" w:rsidRDefault="00CD208F" w:rsidP="00CD208F">
      <w:pPr>
        <w:pStyle w:val="Heading2"/>
        <w:rPr>
          <w:rFonts w:ascii="Times New Roman" w:hAnsi="Times New Roman" w:cs="Times New Roman"/>
        </w:rPr>
      </w:pPr>
      <w:r w:rsidRPr="002F6E2D">
        <w:rPr>
          <w:rFonts w:ascii="Times New Roman" w:hAnsi="Times New Roman" w:cs="Times New Roman"/>
        </w:rPr>
        <w:lastRenderedPageBreak/>
        <w:t>Circle of Spores</w:t>
      </w:r>
    </w:p>
    <w:p w14:paraId="68A5ABC5" w14:textId="73A0A154" w:rsidR="00905FC8" w:rsidRPr="009A38AE" w:rsidRDefault="00905FC8" w:rsidP="00905FC8">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905FC8" w:rsidRPr="009A38AE" w14:paraId="19D87DA3" w14:textId="77777777" w:rsidTr="00397516">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6BB926A" w14:textId="77777777" w:rsidR="00905FC8" w:rsidRPr="009A38AE" w:rsidRDefault="00905FC8" w:rsidP="00397516">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54ECC1ED" w14:textId="77777777" w:rsidR="00905FC8" w:rsidRPr="009A38AE" w:rsidRDefault="00905FC8" w:rsidP="00397516">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905FC8" w:rsidRPr="009A38AE" w14:paraId="01FE6997" w14:textId="77777777" w:rsidTr="0039751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589635" w14:textId="77777777" w:rsidR="00905FC8" w:rsidRPr="009A38AE" w:rsidRDefault="00905FC8" w:rsidP="00397516">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872760" w14:textId="0E4F5B07" w:rsidR="00905FC8" w:rsidRPr="009A38AE" w:rsidRDefault="005360AD" w:rsidP="00397516">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Circle Spells</w:t>
            </w:r>
            <w:r w:rsidR="00FA5A4E" w:rsidRPr="009A38AE">
              <w:rPr>
                <w:rFonts w:ascii="Times New Roman" w:hAnsi="Times New Roman" w:cs="Times New Roman"/>
                <w:sz w:val="20"/>
              </w:rPr>
              <w:t xml:space="preserve">, </w:t>
            </w:r>
            <w:r w:rsidR="00B50FCF" w:rsidRPr="009A38AE">
              <w:rPr>
                <w:rFonts w:ascii="Times New Roman" w:hAnsi="Times New Roman" w:cs="Times New Roman"/>
                <w:sz w:val="20"/>
              </w:rPr>
              <w:t>Assault</w:t>
            </w:r>
            <w:r w:rsidR="00FA5A4E" w:rsidRPr="009A38AE">
              <w:rPr>
                <w:rFonts w:ascii="Times New Roman" w:hAnsi="Times New Roman" w:cs="Times New Roman"/>
                <w:sz w:val="20"/>
              </w:rPr>
              <w:t xml:space="preserve"> Spores</w:t>
            </w:r>
            <w:r w:rsidR="00AE4121" w:rsidRPr="009A38AE">
              <w:rPr>
                <w:rFonts w:ascii="Times New Roman" w:hAnsi="Times New Roman" w:cs="Times New Roman"/>
                <w:sz w:val="20"/>
              </w:rPr>
              <w:t>, Symbiotic Entity</w:t>
            </w:r>
          </w:p>
        </w:tc>
      </w:tr>
      <w:tr w:rsidR="00905FC8" w:rsidRPr="009A38AE" w14:paraId="03752640" w14:textId="77777777" w:rsidTr="00397516">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2585EC" w14:textId="77777777" w:rsidR="00905FC8" w:rsidRPr="009A38AE" w:rsidRDefault="00905FC8" w:rsidP="00397516">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28F6DD3" w14:textId="14DE3BAB" w:rsidR="00905FC8" w:rsidRPr="009A38AE" w:rsidRDefault="00ED4797" w:rsidP="00397516">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Fungal Infestation</w:t>
            </w:r>
          </w:p>
        </w:tc>
      </w:tr>
      <w:tr w:rsidR="00905FC8" w:rsidRPr="009A38AE" w14:paraId="418DCB3A" w14:textId="77777777" w:rsidTr="00397516">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491C9F" w14:textId="77777777" w:rsidR="00905FC8" w:rsidRPr="009A38AE" w:rsidRDefault="00905FC8" w:rsidP="00397516">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DBE284" w14:textId="360FF7D3" w:rsidR="00905FC8" w:rsidRPr="009A38AE" w:rsidRDefault="00ED4797" w:rsidP="00397516">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Spreading Spores</w:t>
            </w:r>
          </w:p>
        </w:tc>
      </w:tr>
      <w:tr w:rsidR="00905FC8" w:rsidRPr="009A38AE" w14:paraId="4C620869" w14:textId="77777777" w:rsidTr="00397516">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BA51C6" w14:textId="77777777" w:rsidR="00905FC8" w:rsidRPr="009A38AE" w:rsidRDefault="00905FC8" w:rsidP="00397516">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E013BD" w14:textId="053EA394" w:rsidR="00905FC8" w:rsidRPr="009A38AE" w:rsidRDefault="00ED4797" w:rsidP="00397516">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Fungal Body</w:t>
            </w:r>
          </w:p>
        </w:tc>
      </w:tr>
    </w:tbl>
    <w:p w14:paraId="0C82F1D8"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Circle Spells</w:t>
      </w:r>
    </w:p>
    <w:p w14:paraId="77542CC8" w14:textId="7BF9D149" w:rsidR="00CD208F" w:rsidRPr="009A38AE" w:rsidRDefault="00095FD8" w:rsidP="00CD208F">
      <w:pPr>
        <w:pStyle w:val="NormalWeb"/>
        <w:rPr>
          <w:sz w:val="20"/>
          <w:szCs w:val="20"/>
        </w:rPr>
      </w:pPr>
      <w:r w:rsidRPr="009A38AE">
        <w:rPr>
          <w:sz w:val="20"/>
          <w:szCs w:val="20"/>
        </w:rPr>
        <w:t>Starting at 2nd level, y</w:t>
      </w:r>
      <w:r w:rsidR="00CD208F" w:rsidRPr="009A38AE">
        <w:rPr>
          <w:sz w:val="20"/>
          <w:szCs w:val="20"/>
        </w:rPr>
        <w:t>our symbiotic link to fungi and your ability to tap into the cycle of life and death grants you access to certain spells. At 2nd level, you learn the chill touch cantrip.</w:t>
      </w:r>
    </w:p>
    <w:p w14:paraId="7346FF6C" w14:textId="77777777" w:rsidR="00CD208F" w:rsidRPr="009A38AE" w:rsidRDefault="00CD208F" w:rsidP="00CD208F">
      <w:pPr>
        <w:pStyle w:val="NormalWeb"/>
        <w:rPr>
          <w:sz w:val="20"/>
          <w:szCs w:val="20"/>
        </w:rPr>
      </w:pPr>
      <w:r w:rsidRPr="009A38AE">
        <w:rPr>
          <w:sz w:val="20"/>
          <w:szCs w:val="20"/>
        </w:rPr>
        <w:t>At 3rd, 5th, 7th, and 9th level you gain access to the spells listed for that level in the Circle of Spores Spells table. Once you gain access to one of these spells, you always have it prepared, and it doesn’t count against the number of spells you can prepare each day. If you gain access to a spell that doesn’t appear on the druid spell list, the spell is nonetheless a druid spell for you.</w:t>
      </w:r>
    </w:p>
    <w:p w14:paraId="05C1BB5D" w14:textId="77777777" w:rsidR="00CD208F" w:rsidRPr="009A38AE" w:rsidRDefault="00CD208F" w:rsidP="00CD208F">
      <w:pPr>
        <w:pStyle w:val="Heading5"/>
        <w:rPr>
          <w:rFonts w:ascii="Times New Roman" w:hAnsi="Times New Roman" w:cs="Times New Roman"/>
          <w:sz w:val="20"/>
        </w:rPr>
      </w:pPr>
      <w:r w:rsidRPr="009A38AE">
        <w:rPr>
          <w:rStyle w:val="Strong"/>
          <w:rFonts w:ascii="Times New Roman" w:hAnsi="Times New Roman" w:cs="Times New Roman"/>
          <w:b w:val="0"/>
          <w:bCs/>
          <w:sz w:val="20"/>
        </w:rPr>
        <w:t>Circle of Spores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2"/>
        <w:gridCol w:w="3670"/>
      </w:tblGrid>
      <w:tr w:rsidR="00CD208F" w:rsidRPr="009A38AE" w14:paraId="0823C361" w14:textId="77777777" w:rsidTr="00934587">
        <w:trPr>
          <w:tblHeader/>
          <w:tblCellSpacing w:w="15" w:type="dxa"/>
        </w:trPr>
        <w:tc>
          <w:tcPr>
            <w:tcW w:w="0" w:type="auto"/>
            <w:vAlign w:val="center"/>
            <w:hideMark/>
          </w:tcPr>
          <w:p w14:paraId="743D8C44"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625" w:type="dxa"/>
            <w:vAlign w:val="center"/>
            <w:hideMark/>
          </w:tcPr>
          <w:p w14:paraId="783AF05B"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7339B2CF" w14:textId="77777777" w:rsidTr="00934587">
        <w:trPr>
          <w:tblCellSpacing w:w="15" w:type="dxa"/>
        </w:trPr>
        <w:tc>
          <w:tcPr>
            <w:tcW w:w="0" w:type="auto"/>
            <w:vAlign w:val="center"/>
            <w:hideMark/>
          </w:tcPr>
          <w:p w14:paraId="5F0B1E81" w14:textId="77777777" w:rsidR="00CD208F" w:rsidRPr="009A38AE" w:rsidRDefault="00CD208F">
            <w:pPr>
              <w:rPr>
                <w:rFonts w:ascii="Times New Roman" w:hAnsi="Times New Roman" w:cs="Times New Roman"/>
                <w:bCs w:val="0"/>
                <w:sz w:val="20"/>
              </w:rPr>
            </w:pPr>
            <w:r w:rsidRPr="009A38AE">
              <w:rPr>
                <w:rFonts w:ascii="Times New Roman" w:hAnsi="Times New Roman" w:cs="Times New Roman"/>
                <w:sz w:val="20"/>
              </w:rPr>
              <w:t>2nd</w:t>
            </w:r>
          </w:p>
        </w:tc>
        <w:tc>
          <w:tcPr>
            <w:tcW w:w="3625" w:type="dxa"/>
            <w:vAlign w:val="center"/>
            <w:hideMark/>
          </w:tcPr>
          <w:p w14:paraId="489E1287" w14:textId="2FFEBC07" w:rsidR="00CD208F" w:rsidRPr="009A38AE" w:rsidRDefault="00E030EF">
            <w:pPr>
              <w:rPr>
                <w:rFonts w:ascii="Times New Roman" w:hAnsi="Times New Roman" w:cs="Times New Roman"/>
                <w:sz w:val="20"/>
              </w:rPr>
            </w:pPr>
            <w:r>
              <w:rPr>
                <w:rFonts w:ascii="Times New Roman" w:hAnsi="Times New Roman" w:cs="Times New Roman"/>
                <w:sz w:val="20"/>
              </w:rPr>
              <w:t>bone chill, necro-blade</w:t>
            </w:r>
          </w:p>
        </w:tc>
      </w:tr>
      <w:tr w:rsidR="00CD208F" w:rsidRPr="009A38AE" w14:paraId="13FF3BF4" w14:textId="77777777" w:rsidTr="00934587">
        <w:trPr>
          <w:tblCellSpacing w:w="15" w:type="dxa"/>
        </w:trPr>
        <w:tc>
          <w:tcPr>
            <w:tcW w:w="0" w:type="auto"/>
            <w:vAlign w:val="center"/>
            <w:hideMark/>
          </w:tcPr>
          <w:p w14:paraId="078DB360"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3rd</w:t>
            </w:r>
          </w:p>
        </w:tc>
        <w:tc>
          <w:tcPr>
            <w:tcW w:w="3625" w:type="dxa"/>
            <w:vAlign w:val="center"/>
            <w:hideMark/>
          </w:tcPr>
          <w:p w14:paraId="62272D3C" w14:textId="0CF0EB95" w:rsidR="00CD208F" w:rsidRPr="009A38AE" w:rsidRDefault="00CD208F">
            <w:pPr>
              <w:rPr>
                <w:rFonts w:ascii="Times New Roman" w:hAnsi="Times New Roman" w:cs="Times New Roman"/>
                <w:sz w:val="20"/>
              </w:rPr>
            </w:pPr>
            <w:r w:rsidRPr="009A38AE">
              <w:rPr>
                <w:rFonts w:ascii="Times New Roman" w:hAnsi="Times New Roman" w:cs="Times New Roman"/>
                <w:sz w:val="20"/>
              </w:rPr>
              <w:t>blindness/deafness, gentle repose</w:t>
            </w:r>
          </w:p>
        </w:tc>
      </w:tr>
      <w:tr w:rsidR="00CD208F" w:rsidRPr="009A38AE" w14:paraId="4484D567" w14:textId="77777777" w:rsidTr="00934587">
        <w:trPr>
          <w:tblCellSpacing w:w="15" w:type="dxa"/>
        </w:trPr>
        <w:tc>
          <w:tcPr>
            <w:tcW w:w="0" w:type="auto"/>
            <w:vAlign w:val="center"/>
            <w:hideMark/>
          </w:tcPr>
          <w:p w14:paraId="41ABBB5C"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5th</w:t>
            </w:r>
          </w:p>
        </w:tc>
        <w:tc>
          <w:tcPr>
            <w:tcW w:w="3625" w:type="dxa"/>
            <w:vAlign w:val="center"/>
            <w:hideMark/>
          </w:tcPr>
          <w:p w14:paraId="743F8957" w14:textId="72D6CE88" w:rsidR="00CD208F" w:rsidRPr="009A38AE" w:rsidRDefault="00CD208F">
            <w:pPr>
              <w:rPr>
                <w:rFonts w:ascii="Times New Roman" w:hAnsi="Times New Roman" w:cs="Times New Roman"/>
                <w:sz w:val="20"/>
              </w:rPr>
            </w:pPr>
            <w:r w:rsidRPr="009A38AE">
              <w:rPr>
                <w:rFonts w:ascii="Times New Roman" w:hAnsi="Times New Roman" w:cs="Times New Roman"/>
                <w:sz w:val="20"/>
              </w:rPr>
              <w:t>animate dead, gaseous form</w:t>
            </w:r>
          </w:p>
        </w:tc>
      </w:tr>
      <w:tr w:rsidR="00CD208F" w:rsidRPr="009A38AE" w14:paraId="2775F961" w14:textId="77777777" w:rsidTr="00934587">
        <w:trPr>
          <w:tblCellSpacing w:w="15" w:type="dxa"/>
        </w:trPr>
        <w:tc>
          <w:tcPr>
            <w:tcW w:w="0" w:type="auto"/>
            <w:vAlign w:val="center"/>
            <w:hideMark/>
          </w:tcPr>
          <w:p w14:paraId="36FBA191"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7th</w:t>
            </w:r>
          </w:p>
        </w:tc>
        <w:tc>
          <w:tcPr>
            <w:tcW w:w="3625" w:type="dxa"/>
            <w:vAlign w:val="center"/>
            <w:hideMark/>
          </w:tcPr>
          <w:p w14:paraId="6E7206A6" w14:textId="1DA7BE19" w:rsidR="00CD208F" w:rsidRPr="009A38AE" w:rsidRDefault="00CD208F">
            <w:pPr>
              <w:rPr>
                <w:rFonts w:ascii="Times New Roman" w:hAnsi="Times New Roman" w:cs="Times New Roman"/>
                <w:sz w:val="20"/>
              </w:rPr>
            </w:pPr>
            <w:r w:rsidRPr="009A38AE">
              <w:rPr>
                <w:rFonts w:ascii="Times New Roman" w:hAnsi="Times New Roman" w:cs="Times New Roman"/>
                <w:sz w:val="20"/>
              </w:rPr>
              <w:t>blight, confusion</w:t>
            </w:r>
          </w:p>
        </w:tc>
      </w:tr>
      <w:tr w:rsidR="00CD208F" w:rsidRPr="009A38AE" w14:paraId="302D24DA" w14:textId="77777777" w:rsidTr="00934587">
        <w:trPr>
          <w:tblCellSpacing w:w="15" w:type="dxa"/>
        </w:trPr>
        <w:tc>
          <w:tcPr>
            <w:tcW w:w="0" w:type="auto"/>
            <w:vAlign w:val="center"/>
            <w:hideMark/>
          </w:tcPr>
          <w:p w14:paraId="73ECC771"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9th</w:t>
            </w:r>
          </w:p>
        </w:tc>
        <w:tc>
          <w:tcPr>
            <w:tcW w:w="3625" w:type="dxa"/>
            <w:vAlign w:val="center"/>
            <w:hideMark/>
          </w:tcPr>
          <w:p w14:paraId="5DAC25A5" w14:textId="0587FC0B" w:rsidR="00CD208F" w:rsidRPr="009A38AE" w:rsidRDefault="00CD208F">
            <w:pPr>
              <w:rPr>
                <w:rFonts w:ascii="Times New Roman" w:hAnsi="Times New Roman" w:cs="Times New Roman"/>
                <w:sz w:val="20"/>
              </w:rPr>
            </w:pPr>
            <w:r w:rsidRPr="009A38AE">
              <w:rPr>
                <w:rFonts w:ascii="Times New Roman" w:hAnsi="Times New Roman" w:cs="Times New Roman"/>
                <w:sz w:val="20"/>
              </w:rPr>
              <w:t>cloudkill, contagion</w:t>
            </w:r>
          </w:p>
        </w:tc>
      </w:tr>
    </w:tbl>
    <w:p w14:paraId="4EEB86FA" w14:textId="64078AC0" w:rsidR="00CD208F" w:rsidRPr="002F6E2D" w:rsidRDefault="00B50FC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Assault</w:t>
      </w:r>
      <w:r w:rsidR="00CD208F" w:rsidRPr="002F6E2D">
        <w:rPr>
          <w:rFonts w:ascii="Times New Roman" w:hAnsi="Times New Roman" w:cs="Times New Roman"/>
          <w:sz w:val="28"/>
          <w:szCs w:val="28"/>
        </w:rPr>
        <w:t xml:space="preserve"> Spores</w:t>
      </w:r>
    </w:p>
    <w:p w14:paraId="1C571804" w14:textId="515F232F" w:rsidR="00AE4121" w:rsidRPr="009A38AE" w:rsidRDefault="009960BE" w:rsidP="00CD208F">
      <w:pPr>
        <w:pStyle w:val="NormalWeb"/>
        <w:rPr>
          <w:sz w:val="20"/>
          <w:szCs w:val="20"/>
        </w:rPr>
      </w:pPr>
      <w:r w:rsidRPr="009A38AE">
        <w:rPr>
          <w:sz w:val="20"/>
          <w:szCs w:val="20"/>
        </w:rPr>
        <w:t>Starting at 2nd level, y</w:t>
      </w:r>
      <w:r w:rsidR="00CD208F" w:rsidRPr="009A38AE">
        <w:rPr>
          <w:sz w:val="20"/>
          <w:szCs w:val="20"/>
        </w:rPr>
        <w:t xml:space="preserve">ou </w:t>
      </w:r>
      <w:r w:rsidR="00934587" w:rsidRPr="009A38AE">
        <w:rPr>
          <w:sz w:val="20"/>
          <w:szCs w:val="20"/>
        </w:rPr>
        <w:t xml:space="preserve">become host to and </w:t>
      </w:r>
      <w:r w:rsidR="00CD208F" w:rsidRPr="009A38AE">
        <w:rPr>
          <w:sz w:val="20"/>
          <w:szCs w:val="20"/>
        </w:rPr>
        <w:t xml:space="preserve">are surrounded by invisible, necrotic spores that </w:t>
      </w:r>
      <w:r w:rsidR="009B3A36" w:rsidRPr="009A38AE">
        <w:rPr>
          <w:sz w:val="20"/>
          <w:szCs w:val="20"/>
        </w:rPr>
        <w:t>coat your body and weapons</w:t>
      </w:r>
      <w:r w:rsidR="00FA5A4E" w:rsidRPr="009A38AE">
        <w:rPr>
          <w:sz w:val="20"/>
          <w:szCs w:val="20"/>
        </w:rPr>
        <w:t>.</w:t>
      </w:r>
      <w:r w:rsidR="009B3A36" w:rsidRPr="009A38AE">
        <w:rPr>
          <w:sz w:val="20"/>
          <w:szCs w:val="20"/>
        </w:rPr>
        <w:t xml:space="preserve"> </w:t>
      </w:r>
      <w:r w:rsidR="00FA5A4E" w:rsidRPr="009A38AE">
        <w:rPr>
          <w:sz w:val="20"/>
          <w:szCs w:val="20"/>
        </w:rPr>
        <w:t xml:space="preserve">Once per turn, </w:t>
      </w:r>
      <w:r w:rsidR="009B3A36" w:rsidRPr="009A38AE">
        <w:rPr>
          <w:sz w:val="20"/>
          <w:szCs w:val="20"/>
        </w:rPr>
        <w:t>whenever you make a melee weapon attack or unarmed strike that attack deals an extra 1d6 necrotic damage.</w:t>
      </w:r>
      <w:r w:rsidRPr="009A38AE">
        <w:rPr>
          <w:sz w:val="20"/>
          <w:szCs w:val="20"/>
        </w:rPr>
        <w:t xml:space="preserve"> </w:t>
      </w:r>
    </w:p>
    <w:p w14:paraId="2599D15A" w14:textId="77777777" w:rsidR="00934587" w:rsidRPr="009A38AE" w:rsidRDefault="00934587" w:rsidP="00CD208F">
      <w:pPr>
        <w:pStyle w:val="NormalWeb"/>
        <w:rPr>
          <w:sz w:val="20"/>
          <w:szCs w:val="20"/>
        </w:rPr>
      </w:pPr>
    </w:p>
    <w:p w14:paraId="5B8C69DC" w14:textId="77777777" w:rsidR="00934587" w:rsidRDefault="00934587" w:rsidP="00CD208F">
      <w:pPr>
        <w:pStyle w:val="NormalWeb"/>
        <w:rPr>
          <w:sz w:val="20"/>
          <w:szCs w:val="20"/>
        </w:rPr>
      </w:pPr>
    </w:p>
    <w:p w14:paraId="4062BC07" w14:textId="77777777" w:rsidR="002F6E2D" w:rsidRPr="009A38AE" w:rsidRDefault="002F6E2D" w:rsidP="00CD208F">
      <w:pPr>
        <w:pStyle w:val="NormalWeb"/>
        <w:rPr>
          <w:sz w:val="20"/>
          <w:szCs w:val="20"/>
        </w:rPr>
      </w:pPr>
    </w:p>
    <w:p w14:paraId="63E9BFE8"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Symbiotic Entity</w:t>
      </w:r>
    </w:p>
    <w:p w14:paraId="359A2AEF" w14:textId="77777777" w:rsidR="0082373B" w:rsidRPr="009A38AE" w:rsidRDefault="00095FD8" w:rsidP="009960BE">
      <w:pPr>
        <w:pStyle w:val="NormalWeb"/>
        <w:rPr>
          <w:sz w:val="20"/>
          <w:szCs w:val="20"/>
        </w:rPr>
      </w:pPr>
      <w:r w:rsidRPr="009A38AE">
        <w:rPr>
          <w:sz w:val="20"/>
          <w:szCs w:val="20"/>
        </w:rPr>
        <w:t>Starting at 2nd level, y</w:t>
      </w:r>
      <w:r w:rsidR="00CD208F" w:rsidRPr="009A38AE">
        <w:rPr>
          <w:sz w:val="20"/>
          <w:szCs w:val="20"/>
        </w:rPr>
        <w:t>ou gain the ability to channel magic into your spores. As a</w:t>
      </w:r>
      <w:r w:rsidRPr="009A38AE">
        <w:rPr>
          <w:sz w:val="20"/>
          <w:szCs w:val="20"/>
        </w:rPr>
        <w:t xml:space="preserve"> bonus </w:t>
      </w:r>
      <w:r w:rsidR="00CD208F" w:rsidRPr="009A38AE">
        <w:rPr>
          <w:sz w:val="20"/>
          <w:szCs w:val="20"/>
        </w:rPr>
        <w:t xml:space="preserve">action, you can expend a use of your Wild Shape feature to awaken those spores, rather than transforming into a beast form, and you gain 4 temporary hit points for each level you have in this class. </w:t>
      </w:r>
      <w:r w:rsidR="0082373B" w:rsidRPr="009A38AE">
        <w:rPr>
          <w:sz w:val="20"/>
          <w:szCs w:val="20"/>
        </w:rPr>
        <w:t>While this feature is active, you gain the following benefits:</w:t>
      </w:r>
    </w:p>
    <w:p w14:paraId="16B441E3" w14:textId="3B958B5F" w:rsidR="00CD208F" w:rsidRPr="009A38AE" w:rsidRDefault="00064DEC" w:rsidP="0082373B">
      <w:pPr>
        <w:pStyle w:val="NormalWeb"/>
        <w:numPr>
          <w:ilvl w:val="0"/>
          <w:numId w:val="55"/>
        </w:numPr>
        <w:rPr>
          <w:sz w:val="20"/>
          <w:szCs w:val="20"/>
        </w:rPr>
      </w:pPr>
      <w:r w:rsidRPr="009A38AE">
        <w:rPr>
          <w:sz w:val="20"/>
          <w:szCs w:val="20"/>
        </w:rPr>
        <w:t>W</w:t>
      </w:r>
      <w:r w:rsidR="00095FD8" w:rsidRPr="009A38AE">
        <w:rPr>
          <w:sz w:val="20"/>
          <w:szCs w:val="20"/>
        </w:rPr>
        <w:t xml:space="preserve">henever a creature </w:t>
      </w:r>
      <w:r w:rsidR="0082373B" w:rsidRPr="009A38AE">
        <w:rPr>
          <w:sz w:val="20"/>
          <w:szCs w:val="20"/>
        </w:rPr>
        <w:t xml:space="preserve">that you can see within 60 feet of you </w:t>
      </w:r>
      <w:r w:rsidR="00095FD8" w:rsidRPr="009A38AE">
        <w:rPr>
          <w:sz w:val="20"/>
          <w:szCs w:val="20"/>
        </w:rPr>
        <w:t>makes a</w:t>
      </w:r>
      <w:r w:rsidR="0082373B" w:rsidRPr="009A38AE">
        <w:rPr>
          <w:sz w:val="20"/>
          <w:szCs w:val="20"/>
        </w:rPr>
        <w:t>n</w:t>
      </w:r>
      <w:r w:rsidR="00095FD8" w:rsidRPr="009A38AE">
        <w:rPr>
          <w:sz w:val="20"/>
          <w:szCs w:val="20"/>
        </w:rPr>
        <w:t xml:space="preserve"> attack</w:t>
      </w:r>
      <w:r w:rsidR="0082373B" w:rsidRPr="009A38AE">
        <w:rPr>
          <w:sz w:val="20"/>
          <w:szCs w:val="20"/>
        </w:rPr>
        <w:t xml:space="preserve"> roll</w:t>
      </w:r>
      <w:r w:rsidR="00095FD8" w:rsidRPr="009A38AE">
        <w:rPr>
          <w:sz w:val="20"/>
          <w:szCs w:val="20"/>
        </w:rPr>
        <w:t xml:space="preserve"> against you, you may use your reaction to have the spores that infest your body assail the attacker. The creature must make a constitution saving throw against your spell save dc or take a number of d4 necrotic damage equal to your proficiency bonus</w:t>
      </w:r>
      <w:r w:rsidRPr="009A38AE">
        <w:rPr>
          <w:sz w:val="20"/>
          <w:szCs w:val="20"/>
        </w:rPr>
        <w:t>, half as much on a success</w:t>
      </w:r>
      <w:r w:rsidR="00095FD8" w:rsidRPr="009A38AE">
        <w:rPr>
          <w:sz w:val="20"/>
          <w:szCs w:val="20"/>
        </w:rPr>
        <w:t xml:space="preserve">. </w:t>
      </w:r>
    </w:p>
    <w:p w14:paraId="50AC040B" w14:textId="47EDF92B" w:rsidR="0082373B" w:rsidRPr="009A38AE" w:rsidRDefault="00712B43" w:rsidP="0082373B">
      <w:pPr>
        <w:pStyle w:val="NormalWeb"/>
        <w:numPr>
          <w:ilvl w:val="0"/>
          <w:numId w:val="55"/>
        </w:numPr>
        <w:rPr>
          <w:sz w:val="20"/>
          <w:szCs w:val="20"/>
        </w:rPr>
      </w:pPr>
      <w:r w:rsidRPr="009A38AE">
        <w:rPr>
          <w:sz w:val="20"/>
          <w:szCs w:val="20"/>
        </w:rPr>
        <w:t>While wearing light or medium armor y</w:t>
      </w:r>
      <w:r w:rsidR="00F57CC6" w:rsidRPr="009A38AE">
        <w:rPr>
          <w:sz w:val="20"/>
          <w:szCs w:val="20"/>
        </w:rPr>
        <w:t xml:space="preserve">ou gain </w:t>
      </w:r>
      <w:r w:rsidR="00A74049" w:rsidRPr="009A38AE">
        <w:rPr>
          <w:sz w:val="20"/>
          <w:szCs w:val="20"/>
        </w:rPr>
        <w:t>Ac equal to half your proficiency bonus rounded up.</w:t>
      </w:r>
    </w:p>
    <w:p w14:paraId="533BB7AD" w14:textId="58ACFC5E" w:rsidR="00CD208F" w:rsidRPr="009A38AE" w:rsidRDefault="0082373B" w:rsidP="00CD208F">
      <w:pPr>
        <w:pStyle w:val="NormalWeb"/>
        <w:rPr>
          <w:sz w:val="20"/>
          <w:szCs w:val="20"/>
        </w:rPr>
      </w:pPr>
      <w:r w:rsidRPr="009A38AE">
        <w:rPr>
          <w:sz w:val="20"/>
          <w:szCs w:val="20"/>
        </w:rPr>
        <w:t>These benefits last until</w:t>
      </w:r>
      <w:r w:rsidR="009960BE" w:rsidRPr="009A38AE">
        <w:rPr>
          <w:sz w:val="20"/>
          <w:szCs w:val="20"/>
        </w:rPr>
        <w:t xml:space="preserve"> you finish a short or long rest</w:t>
      </w:r>
      <w:r w:rsidR="00CD208F" w:rsidRPr="009A38AE">
        <w:rPr>
          <w:sz w:val="20"/>
          <w:szCs w:val="20"/>
        </w:rPr>
        <w:t xml:space="preserve">, until you lose all </w:t>
      </w:r>
      <w:r w:rsidRPr="009A38AE">
        <w:rPr>
          <w:sz w:val="20"/>
          <w:szCs w:val="20"/>
        </w:rPr>
        <w:t>the</w:t>
      </w:r>
      <w:r w:rsidR="00CD208F" w:rsidRPr="009A38AE">
        <w:rPr>
          <w:sz w:val="20"/>
          <w:szCs w:val="20"/>
        </w:rPr>
        <w:t xml:space="preserve"> temporary hit points</w:t>
      </w:r>
      <w:r w:rsidRPr="009A38AE">
        <w:rPr>
          <w:sz w:val="20"/>
          <w:szCs w:val="20"/>
        </w:rPr>
        <w:t xml:space="preserve"> granted by this feature</w:t>
      </w:r>
      <w:r w:rsidR="00CD208F" w:rsidRPr="009A38AE">
        <w:rPr>
          <w:sz w:val="20"/>
          <w:szCs w:val="20"/>
        </w:rPr>
        <w:t>, or until you use your Wild Shape again.</w:t>
      </w:r>
    </w:p>
    <w:p w14:paraId="4289D00C"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Fungal Infestation</w:t>
      </w:r>
    </w:p>
    <w:p w14:paraId="7C4864CB" w14:textId="31AB83D2" w:rsidR="00CD208F" w:rsidRPr="009A38AE" w:rsidRDefault="0071239B" w:rsidP="00CD208F">
      <w:pPr>
        <w:pStyle w:val="NormalWeb"/>
        <w:rPr>
          <w:sz w:val="20"/>
          <w:szCs w:val="20"/>
        </w:rPr>
      </w:pPr>
      <w:r w:rsidRPr="009A38AE">
        <w:rPr>
          <w:sz w:val="20"/>
          <w:szCs w:val="20"/>
        </w:rPr>
        <w:t>Starting at 6th level, y</w:t>
      </w:r>
      <w:r w:rsidR="00CD208F" w:rsidRPr="009A38AE">
        <w:rPr>
          <w:sz w:val="20"/>
          <w:szCs w:val="20"/>
        </w:rPr>
        <w:t xml:space="preserve">our spores gain the ability to infest a corpse </w:t>
      </w:r>
      <w:r w:rsidR="008C29FF" w:rsidRPr="009A38AE">
        <w:rPr>
          <w:sz w:val="20"/>
          <w:szCs w:val="20"/>
        </w:rPr>
        <w:t xml:space="preserve">with spores </w:t>
      </w:r>
      <w:r w:rsidR="00CD208F" w:rsidRPr="009A38AE">
        <w:rPr>
          <w:sz w:val="20"/>
          <w:szCs w:val="20"/>
        </w:rPr>
        <w:t xml:space="preserve">and animate it. </w:t>
      </w:r>
      <w:r w:rsidR="008C29FF" w:rsidRPr="009A38AE">
        <w:rPr>
          <w:sz w:val="20"/>
          <w:szCs w:val="20"/>
        </w:rPr>
        <w:t>You may use your action to create a fungal zombie using a corpse of a medium or small humanoid or beast.</w:t>
      </w:r>
      <w:r w:rsidR="00064DEC" w:rsidRPr="009A38AE">
        <w:rPr>
          <w:sz w:val="20"/>
          <w:szCs w:val="20"/>
        </w:rPr>
        <w:br/>
      </w:r>
      <w:r w:rsidR="00064DEC" w:rsidRPr="009A38AE">
        <w:rPr>
          <w:sz w:val="20"/>
          <w:szCs w:val="20"/>
        </w:rPr>
        <w:br/>
      </w:r>
      <w:r w:rsidR="00CD208F" w:rsidRPr="009A38AE">
        <w:rPr>
          <w:sz w:val="20"/>
          <w:szCs w:val="20"/>
        </w:rPr>
        <w:t xml:space="preserve">In combat, the zombie’s </w:t>
      </w:r>
      <w:r w:rsidR="00FA5A4E" w:rsidRPr="009A38AE">
        <w:rPr>
          <w:sz w:val="20"/>
          <w:szCs w:val="20"/>
        </w:rPr>
        <w:t xml:space="preserve">shares your </w:t>
      </w:r>
      <w:r w:rsidR="00CD208F" w:rsidRPr="009A38AE">
        <w:rPr>
          <w:sz w:val="20"/>
          <w:szCs w:val="20"/>
        </w:rPr>
        <w:t>turn. It obeys your mental commands, and the only action</w:t>
      </w:r>
      <w:r w:rsidR="00CF5A49" w:rsidRPr="009A38AE">
        <w:rPr>
          <w:sz w:val="20"/>
          <w:szCs w:val="20"/>
        </w:rPr>
        <w:t>s</w:t>
      </w:r>
      <w:r w:rsidR="00CD208F" w:rsidRPr="009A38AE">
        <w:rPr>
          <w:sz w:val="20"/>
          <w:szCs w:val="20"/>
        </w:rPr>
        <w:t xml:space="preserve"> it can take is the </w:t>
      </w:r>
      <w:r w:rsidRPr="009A38AE">
        <w:rPr>
          <w:sz w:val="20"/>
          <w:szCs w:val="20"/>
        </w:rPr>
        <w:t>a</w:t>
      </w:r>
      <w:r w:rsidR="00CD208F" w:rsidRPr="009A38AE">
        <w:rPr>
          <w:sz w:val="20"/>
          <w:szCs w:val="20"/>
        </w:rPr>
        <w:t>ttack action</w:t>
      </w:r>
      <w:r w:rsidR="00CF5A49" w:rsidRPr="009A38AE">
        <w:rPr>
          <w:sz w:val="20"/>
          <w:szCs w:val="20"/>
        </w:rPr>
        <w:t>,</w:t>
      </w:r>
      <w:r w:rsidR="008C2A7A" w:rsidRPr="009A38AE">
        <w:rPr>
          <w:sz w:val="20"/>
          <w:szCs w:val="20"/>
        </w:rPr>
        <w:t xml:space="preserve"> spore burst action</w:t>
      </w:r>
      <w:r w:rsidR="00CF5A49" w:rsidRPr="009A38AE">
        <w:rPr>
          <w:sz w:val="20"/>
          <w:szCs w:val="20"/>
        </w:rPr>
        <w:t>, and dash action</w:t>
      </w:r>
      <w:r w:rsidRPr="009A38AE">
        <w:rPr>
          <w:sz w:val="20"/>
          <w:szCs w:val="20"/>
        </w:rPr>
        <w:t>.</w:t>
      </w:r>
      <w:r w:rsidR="00FA5A4E" w:rsidRPr="009A38AE">
        <w:rPr>
          <w:sz w:val="20"/>
          <w:szCs w:val="20"/>
        </w:rPr>
        <w:br/>
      </w:r>
      <w:r w:rsidR="00FA5A4E" w:rsidRPr="009A38AE">
        <w:rPr>
          <w:sz w:val="20"/>
          <w:szCs w:val="20"/>
        </w:rPr>
        <w:br/>
        <w:t>Only the first</w:t>
      </w:r>
      <w:r w:rsidR="003A6844" w:rsidRPr="009A38AE">
        <w:rPr>
          <w:sz w:val="20"/>
          <w:szCs w:val="20"/>
        </w:rPr>
        <w:t xml:space="preserve"> fungal </w:t>
      </w:r>
      <w:r w:rsidR="00FA5A4E" w:rsidRPr="009A38AE">
        <w:rPr>
          <w:sz w:val="20"/>
          <w:szCs w:val="20"/>
        </w:rPr>
        <w:t xml:space="preserve">zombie counts toward your </w:t>
      </w:r>
      <w:r w:rsidR="00455AFB" w:rsidRPr="009A38AE">
        <w:rPr>
          <w:sz w:val="20"/>
          <w:szCs w:val="20"/>
        </w:rPr>
        <w:t>familiar</w:t>
      </w:r>
      <w:r w:rsidR="00FA5A4E" w:rsidRPr="009A38AE">
        <w:rPr>
          <w:sz w:val="20"/>
          <w:szCs w:val="20"/>
        </w:rPr>
        <w:t xml:space="preserve"> limit.</w:t>
      </w:r>
      <w:r w:rsidR="008C29FF" w:rsidRPr="009A38AE">
        <w:rPr>
          <w:sz w:val="20"/>
          <w:szCs w:val="20"/>
        </w:rPr>
        <w:t xml:space="preserve"> </w:t>
      </w:r>
    </w:p>
    <w:p w14:paraId="6D89AF73" w14:textId="1BECD1AE" w:rsidR="003D630A" w:rsidRPr="009A38AE" w:rsidRDefault="00CD208F" w:rsidP="00A74049">
      <w:pPr>
        <w:pStyle w:val="NormalWeb"/>
        <w:rPr>
          <w:bCs/>
          <w:sz w:val="20"/>
          <w:szCs w:val="20"/>
        </w:rPr>
      </w:pPr>
      <w:r w:rsidRPr="009A38AE">
        <w:rPr>
          <w:sz w:val="20"/>
          <w:szCs w:val="20"/>
        </w:rPr>
        <w:t>You can use this feature a number of times equal to your Wisdom modifier (minimum of once), and you regain all expended uses of it when you finish a long rest.</w:t>
      </w:r>
      <w:r w:rsidR="004D1036" w:rsidRPr="009A38AE">
        <w:rPr>
          <w:sz w:val="20"/>
          <w:szCs w:val="20"/>
        </w:rPr>
        <w:br/>
        <w:t xml:space="preserve">When you cast animate dead, you </w:t>
      </w:r>
      <w:r w:rsidR="004D1036" w:rsidRPr="009A38AE">
        <w:rPr>
          <w:b/>
          <w:bCs/>
          <w:sz w:val="20"/>
          <w:szCs w:val="20"/>
        </w:rPr>
        <w:t>may</w:t>
      </w:r>
      <w:r w:rsidR="004D1036" w:rsidRPr="009A38AE">
        <w:rPr>
          <w:sz w:val="20"/>
          <w:szCs w:val="20"/>
        </w:rPr>
        <w:t xml:space="preserve"> have it form as another fungal zombie</w:t>
      </w:r>
      <w:r w:rsidR="008C29FF" w:rsidRPr="009A38AE">
        <w:rPr>
          <w:sz w:val="20"/>
          <w:szCs w:val="20"/>
        </w:rPr>
        <w:t>.</w:t>
      </w:r>
      <w:r w:rsidR="003D630A" w:rsidRPr="009A38AE">
        <w:rPr>
          <w:sz w:val="20"/>
          <w:szCs w:val="20"/>
        </w:rPr>
        <w:t xml:space="preserve"> </w:t>
      </w:r>
      <w:r w:rsidR="003D630A" w:rsidRPr="009A38AE">
        <w:rPr>
          <w:sz w:val="20"/>
          <w:szCs w:val="20"/>
        </w:rPr>
        <w:br w:type="page"/>
      </w:r>
    </w:p>
    <w:p w14:paraId="0DC3079E" w14:textId="77777777"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lastRenderedPageBreak/>
        <w:t>Spreading Spores</w:t>
      </w:r>
    </w:p>
    <w:p w14:paraId="6201E420" w14:textId="0BA601F8" w:rsidR="00CD208F" w:rsidRPr="009A38AE" w:rsidRDefault="0071239B" w:rsidP="00CD208F">
      <w:pPr>
        <w:pStyle w:val="NormalWeb"/>
        <w:rPr>
          <w:sz w:val="20"/>
          <w:szCs w:val="20"/>
        </w:rPr>
      </w:pPr>
      <w:r w:rsidRPr="009A38AE">
        <w:rPr>
          <w:sz w:val="20"/>
          <w:szCs w:val="20"/>
        </w:rPr>
        <w:t>Starting at 10th level, y</w:t>
      </w:r>
      <w:r w:rsidR="00CD208F" w:rsidRPr="009A38AE">
        <w:rPr>
          <w:sz w:val="20"/>
          <w:szCs w:val="20"/>
        </w:rPr>
        <w:t>ou gain the ability to seed an area with deadly spores. As a bonus action</w:t>
      </w:r>
      <w:r w:rsidR="00B50FCF" w:rsidRPr="009A38AE">
        <w:rPr>
          <w:sz w:val="20"/>
          <w:szCs w:val="20"/>
        </w:rPr>
        <w:t xml:space="preserve"> or when you activate your symbiotic entity and</w:t>
      </w:r>
      <w:r w:rsidR="00CD208F" w:rsidRPr="009A38AE">
        <w:rPr>
          <w:sz w:val="20"/>
          <w:szCs w:val="20"/>
        </w:rPr>
        <w:t xml:space="preserve"> while your Symbiotic Entity feature is active, you can hurl spores up to 30 feet away, where they swirl in a 10-foot cube for 1 minute. The spores disappear early if you use this feature again, if you dismiss them as a bonus action, or if your Symbiotic Entity feature is no longer active.</w:t>
      </w:r>
    </w:p>
    <w:p w14:paraId="7D999A8F" w14:textId="372DC326" w:rsidR="00CD208F" w:rsidRPr="009A38AE" w:rsidRDefault="00CD208F" w:rsidP="00CD208F">
      <w:pPr>
        <w:pStyle w:val="NormalWeb"/>
        <w:rPr>
          <w:sz w:val="20"/>
          <w:szCs w:val="20"/>
        </w:rPr>
      </w:pPr>
      <w:r w:rsidRPr="009A38AE">
        <w:rPr>
          <w:sz w:val="20"/>
          <w:szCs w:val="20"/>
        </w:rPr>
        <w:t>Whenever a creature</w:t>
      </w:r>
      <w:r w:rsidR="0071239B" w:rsidRPr="009A38AE">
        <w:rPr>
          <w:sz w:val="20"/>
          <w:szCs w:val="20"/>
        </w:rPr>
        <w:t xml:space="preserve"> other than you</w:t>
      </w:r>
      <w:r w:rsidRPr="009A38AE">
        <w:rPr>
          <w:sz w:val="20"/>
          <w:szCs w:val="20"/>
        </w:rPr>
        <w:t xml:space="preserve"> moves into the cube or starts its turn there, that creature takes your </w:t>
      </w:r>
      <w:r w:rsidR="0071239B" w:rsidRPr="009A38AE">
        <w:rPr>
          <w:sz w:val="20"/>
          <w:szCs w:val="20"/>
        </w:rPr>
        <w:t xml:space="preserve">symbiotic entity </w:t>
      </w:r>
      <w:r w:rsidRPr="009A38AE">
        <w:rPr>
          <w:sz w:val="20"/>
          <w:szCs w:val="20"/>
        </w:rPr>
        <w:t xml:space="preserve">damage, unless the creature succeeds on a </w:t>
      </w:r>
      <w:r w:rsidR="0071239B" w:rsidRPr="009A38AE">
        <w:rPr>
          <w:sz w:val="20"/>
          <w:szCs w:val="20"/>
        </w:rPr>
        <w:t>c</w:t>
      </w:r>
      <w:r w:rsidRPr="009A38AE">
        <w:rPr>
          <w:sz w:val="20"/>
          <w:szCs w:val="20"/>
        </w:rPr>
        <w:t>onstitution saving throw against your spell save DC. A creature can take this damage no more than once per turn.</w:t>
      </w:r>
      <w:r w:rsidR="0071239B" w:rsidRPr="009A38AE">
        <w:rPr>
          <w:sz w:val="20"/>
          <w:szCs w:val="20"/>
        </w:rPr>
        <w:t xml:space="preserve"> </w:t>
      </w:r>
      <w:r w:rsidR="0071239B" w:rsidRPr="009A38AE">
        <w:rPr>
          <w:sz w:val="20"/>
          <w:szCs w:val="20"/>
        </w:rPr>
        <w:br/>
      </w:r>
      <w:r w:rsidR="0071239B" w:rsidRPr="009A38AE">
        <w:rPr>
          <w:sz w:val="20"/>
          <w:szCs w:val="20"/>
        </w:rPr>
        <w:br/>
      </w:r>
      <w:r w:rsidR="00FA5A4E" w:rsidRPr="009A38AE">
        <w:rPr>
          <w:sz w:val="20"/>
          <w:szCs w:val="20"/>
        </w:rPr>
        <w:t xml:space="preserve">The spores defend you </w:t>
      </w:r>
      <w:r w:rsidR="006B0CAD" w:rsidRPr="009A38AE">
        <w:rPr>
          <w:sz w:val="20"/>
          <w:szCs w:val="20"/>
        </w:rPr>
        <w:t xml:space="preserve">further </w:t>
      </w:r>
      <w:r w:rsidR="00FA5A4E" w:rsidRPr="009A38AE">
        <w:rPr>
          <w:sz w:val="20"/>
          <w:szCs w:val="20"/>
        </w:rPr>
        <w:t>against assault, i</w:t>
      </w:r>
      <w:r w:rsidR="0071239B" w:rsidRPr="009A38AE">
        <w:rPr>
          <w:sz w:val="20"/>
          <w:szCs w:val="20"/>
        </w:rPr>
        <w:t xml:space="preserve">f you and another creature are within the spores created by this feature and that creature makes an attack role, they do so at disadvantage unless the creature is resistant or immune to necrotic damage. </w:t>
      </w:r>
    </w:p>
    <w:p w14:paraId="3B1A9B8F" w14:textId="71A46005" w:rsidR="00AB63F3" w:rsidRPr="009A38AE" w:rsidRDefault="002F6E2D" w:rsidP="00CD208F">
      <w:pPr>
        <w:pStyle w:val="NormalWeb"/>
        <w:rPr>
          <w:sz w:val="20"/>
          <w:szCs w:val="20"/>
        </w:rPr>
      </w:pPr>
      <w:r w:rsidRPr="009A38AE">
        <w:rPr>
          <w:noProof/>
          <w:sz w:val="20"/>
          <w:szCs w:val="20"/>
        </w:rPr>
        <mc:AlternateContent>
          <mc:Choice Requires="wpg">
            <w:drawing>
              <wp:anchor distT="0" distB="0" distL="114300" distR="114300" simplePos="0" relativeHeight="251661312" behindDoc="0" locked="0" layoutInCell="1" allowOverlap="1" wp14:anchorId="6462E06D" wp14:editId="2A157741">
                <wp:simplePos x="0" y="0"/>
                <wp:positionH relativeFrom="page">
                  <wp:align>right</wp:align>
                </wp:positionH>
                <wp:positionV relativeFrom="paragraph">
                  <wp:posOffset>1308005</wp:posOffset>
                </wp:positionV>
                <wp:extent cx="7258050" cy="4181475"/>
                <wp:effectExtent l="133350" t="114300" r="190500" b="180975"/>
                <wp:wrapTopAndBottom/>
                <wp:docPr id="1432435228" name="Group 1432435228"/>
                <wp:cNvGraphicFramePr/>
                <a:graphic xmlns:a="http://schemas.openxmlformats.org/drawingml/2006/main">
                  <a:graphicData uri="http://schemas.microsoft.com/office/word/2010/wordprocessingGroup">
                    <wpg:wgp>
                      <wpg:cNvGrpSpPr/>
                      <wpg:grpSpPr>
                        <a:xfrm>
                          <a:off x="0" y="0"/>
                          <a:ext cx="7258050" cy="4181475"/>
                          <a:chOff x="0" y="24186"/>
                          <a:chExt cx="6600190" cy="3887089"/>
                        </a:xfrm>
                      </wpg:grpSpPr>
                      <wps:wsp>
                        <wps:cNvPr id="63910243" name="Text Box 63910243"/>
                        <wps:cNvSpPr txBox="1"/>
                        <wps:spPr>
                          <a:xfrm>
                            <a:off x="0" y="44381"/>
                            <a:ext cx="6600190" cy="3860165"/>
                          </a:xfrm>
                          <a:custGeom>
                            <a:avLst/>
                            <a:gdLst>
                              <a:gd name="connsiteX0" fmla="*/ 0 w 6600190"/>
                              <a:gd name="connsiteY0" fmla="*/ 0 h 3860165"/>
                              <a:gd name="connsiteX1" fmla="*/ 726021 w 6600190"/>
                              <a:gd name="connsiteY1" fmla="*/ 0 h 3860165"/>
                              <a:gd name="connsiteX2" fmla="*/ 1320038 w 6600190"/>
                              <a:gd name="connsiteY2" fmla="*/ 0 h 3860165"/>
                              <a:gd name="connsiteX3" fmla="*/ 2112061 w 6600190"/>
                              <a:gd name="connsiteY3" fmla="*/ 0 h 3860165"/>
                              <a:gd name="connsiteX4" fmla="*/ 2904084 w 6600190"/>
                              <a:gd name="connsiteY4" fmla="*/ 0 h 3860165"/>
                              <a:gd name="connsiteX5" fmla="*/ 3432099 w 6600190"/>
                              <a:gd name="connsiteY5" fmla="*/ 0 h 3860165"/>
                              <a:gd name="connsiteX6" fmla="*/ 3960114 w 6600190"/>
                              <a:gd name="connsiteY6" fmla="*/ 0 h 3860165"/>
                              <a:gd name="connsiteX7" fmla="*/ 4752137 w 6600190"/>
                              <a:gd name="connsiteY7" fmla="*/ 0 h 3860165"/>
                              <a:gd name="connsiteX8" fmla="*/ 5544160 w 6600190"/>
                              <a:gd name="connsiteY8" fmla="*/ 0 h 3860165"/>
                              <a:gd name="connsiteX9" fmla="*/ 6600190 w 6600190"/>
                              <a:gd name="connsiteY9" fmla="*/ 0 h 3860165"/>
                              <a:gd name="connsiteX10" fmla="*/ 6600190 w 6600190"/>
                              <a:gd name="connsiteY10" fmla="*/ 681962 h 3860165"/>
                              <a:gd name="connsiteX11" fmla="*/ 6600190 w 6600190"/>
                              <a:gd name="connsiteY11" fmla="*/ 1402527 h 3860165"/>
                              <a:gd name="connsiteX12" fmla="*/ 6600190 w 6600190"/>
                              <a:gd name="connsiteY12" fmla="*/ 2045887 h 3860165"/>
                              <a:gd name="connsiteX13" fmla="*/ 6600190 w 6600190"/>
                              <a:gd name="connsiteY13" fmla="*/ 2727850 h 3860165"/>
                              <a:gd name="connsiteX14" fmla="*/ 6600190 w 6600190"/>
                              <a:gd name="connsiteY14" fmla="*/ 3860165 h 3860165"/>
                              <a:gd name="connsiteX15" fmla="*/ 5808167 w 6600190"/>
                              <a:gd name="connsiteY15" fmla="*/ 3860165 h 3860165"/>
                              <a:gd name="connsiteX16" fmla="*/ 5346154 w 6600190"/>
                              <a:gd name="connsiteY16" fmla="*/ 3860165 h 3860165"/>
                              <a:gd name="connsiteX17" fmla="*/ 4818139 w 6600190"/>
                              <a:gd name="connsiteY17" fmla="*/ 3860165 h 3860165"/>
                              <a:gd name="connsiteX18" fmla="*/ 4092118 w 6600190"/>
                              <a:gd name="connsiteY18" fmla="*/ 3860165 h 3860165"/>
                              <a:gd name="connsiteX19" fmla="*/ 3366097 w 6600190"/>
                              <a:gd name="connsiteY19" fmla="*/ 3860165 h 3860165"/>
                              <a:gd name="connsiteX20" fmla="*/ 2904084 w 6600190"/>
                              <a:gd name="connsiteY20" fmla="*/ 3860165 h 3860165"/>
                              <a:gd name="connsiteX21" fmla="*/ 2244065 w 6600190"/>
                              <a:gd name="connsiteY21" fmla="*/ 3860165 h 3860165"/>
                              <a:gd name="connsiteX22" fmla="*/ 1650048 w 6600190"/>
                              <a:gd name="connsiteY22" fmla="*/ 3860165 h 3860165"/>
                              <a:gd name="connsiteX23" fmla="*/ 858025 w 6600190"/>
                              <a:gd name="connsiteY23" fmla="*/ 3860165 h 3860165"/>
                              <a:gd name="connsiteX24" fmla="*/ 0 w 6600190"/>
                              <a:gd name="connsiteY24" fmla="*/ 3860165 h 3860165"/>
                              <a:gd name="connsiteX25" fmla="*/ 0 w 6600190"/>
                              <a:gd name="connsiteY25" fmla="*/ 3178203 h 3860165"/>
                              <a:gd name="connsiteX26" fmla="*/ 0 w 6600190"/>
                              <a:gd name="connsiteY26" fmla="*/ 2496240 h 3860165"/>
                              <a:gd name="connsiteX27" fmla="*/ 0 w 6600190"/>
                              <a:gd name="connsiteY27" fmla="*/ 1814278 h 3860165"/>
                              <a:gd name="connsiteX28" fmla="*/ 0 w 6600190"/>
                              <a:gd name="connsiteY28" fmla="*/ 1248120 h 3860165"/>
                              <a:gd name="connsiteX29" fmla="*/ 0 w 6600190"/>
                              <a:gd name="connsiteY29" fmla="*/ 566158 h 3860165"/>
                              <a:gd name="connsiteX30" fmla="*/ 0 w 6600190"/>
                              <a:gd name="connsiteY30" fmla="*/ 0 h 3860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600190" h="3860165" fill="none" extrusionOk="0">
                                <a:moveTo>
                                  <a:pt x="0" y="0"/>
                                </a:moveTo>
                                <a:cubicBezTo>
                                  <a:pt x="291548" y="3627"/>
                                  <a:pt x="521231" y="13907"/>
                                  <a:pt x="726021" y="0"/>
                                </a:cubicBezTo>
                                <a:cubicBezTo>
                                  <a:pt x="930811" y="-13907"/>
                                  <a:pt x="1035931" y="-2940"/>
                                  <a:pt x="1320038" y="0"/>
                                </a:cubicBezTo>
                                <a:cubicBezTo>
                                  <a:pt x="1604145" y="2940"/>
                                  <a:pt x="1922700" y="-13959"/>
                                  <a:pt x="2112061" y="0"/>
                                </a:cubicBezTo>
                                <a:cubicBezTo>
                                  <a:pt x="2301422" y="13959"/>
                                  <a:pt x="2713320" y="2356"/>
                                  <a:pt x="2904084" y="0"/>
                                </a:cubicBezTo>
                                <a:cubicBezTo>
                                  <a:pt x="3094848" y="-2356"/>
                                  <a:pt x="3250722" y="16919"/>
                                  <a:pt x="3432099" y="0"/>
                                </a:cubicBezTo>
                                <a:cubicBezTo>
                                  <a:pt x="3613477" y="-16919"/>
                                  <a:pt x="3827596" y="18235"/>
                                  <a:pt x="3960114" y="0"/>
                                </a:cubicBezTo>
                                <a:cubicBezTo>
                                  <a:pt x="4092632" y="-18235"/>
                                  <a:pt x="4360503" y="19357"/>
                                  <a:pt x="4752137" y="0"/>
                                </a:cubicBezTo>
                                <a:cubicBezTo>
                                  <a:pt x="5143771" y="-19357"/>
                                  <a:pt x="5157633" y="13523"/>
                                  <a:pt x="5544160" y="0"/>
                                </a:cubicBezTo>
                                <a:cubicBezTo>
                                  <a:pt x="5930687" y="-13523"/>
                                  <a:pt x="6358012" y="50522"/>
                                  <a:pt x="6600190" y="0"/>
                                </a:cubicBezTo>
                                <a:cubicBezTo>
                                  <a:pt x="6606891" y="298604"/>
                                  <a:pt x="6625847" y="491980"/>
                                  <a:pt x="6600190" y="681962"/>
                                </a:cubicBezTo>
                                <a:cubicBezTo>
                                  <a:pt x="6574533" y="871944"/>
                                  <a:pt x="6593030" y="1190918"/>
                                  <a:pt x="6600190" y="1402527"/>
                                </a:cubicBezTo>
                                <a:cubicBezTo>
                                  <a:pt x="6607350" y="1614137"/>
                                  <a:pt x="6595456" y="1735142"/>
                                  <a:pt x="6600190" y="2045887"/>
                                </a:cubicBezTo>
                                <a:cubicBezTo>
                                  <a:pt x="6604924" y="2356632"/>
                                  <a:pt x="6599069" y="2397090"/>
                                  <a:pt x="6600190" y="2727850"/>
                                </a:cubicBezTo>
                                <a:cubicBezTo>
                                  <a:pt x="6601311" y="3058610"/>
                                  <a:pt x="6591327" y="3494707"/>
                                  <a:pt x="6600190" y="3860165"/>
                                </a:cubicBezTo>
                                <a:cubicBezTo>
                                  <a:pt x="6254729" y="3842435"/>
                                  <a:pt x="6044286" y="3838234"/>
                                  <a:pt x="5808167" y="3860165"/>
                                </a:cubicBezTo>
                                <a:cubicBezTo>
                                  <a:pt x="5572048" y="3882096"/>
                                  <a:pt x="5439237" y="3861079"/>
                                  <a:pt x="5346154" y="3860165"/>
                                </a:cubicBezTo>
                                <a:cubicBezTo>
                                  <a:pt x="5253071" y="3859251"/>
                                  <a:pt x="5038968" y="3883149"/>
                                  <a:pt x="4818139" y="3860165"/>
                                </a:cubicBezTo>
                                <a:cubicBezTo>
                                  <a:pt x="4597311" y="3837181"/>
                                  <a:pt x="4444302" y="3888388"/>
                                  <a:pt x="4092118" y="3860165"/>
                                </a:cubicBezTo>
                                <a:cubicBezTo>
                                  <a:pt x="3739934" y="3831942"/>
                                  <a:pt x="3698100" y="3895752"/>
                                  <a:pt x="3366097" y="3860165"/>
                                </a:cubicBezTo>
                                <a:cubicBezTo>
                                  <a:pt x="3034094" y="3824578"/>
                                  <a:pt x="3089730" y="3847447"/>
                                  <a:pt x="2904084" y="3860165"/>
                                </a:cubicBezTo>
                                <a:cubicBezTo>
                                  <a:pt x="2718438" y="3872883"/>
                                  <a:pt x="2517577" y="3839485"/>
                                  <a:pt x="2244065" y="3860165"/>
                                </a:cubicBezTo>
                                <a:cubicBezTo>
                                  <a:pt x="1970553" y="3880845"/>
                                  <a:pt x="1929640" y="3864381"/>
                                  <a:pt x="1650048" y="3860165"/>
                                </a:cubicBezTo>
                                <a:cubicBezTo>
                                  <a:pt x="1370456" y="3855949"/>
                                  <a:pt x="1151158" y="3835346"/>
                                  <a:pt x="858025" y="3860165"/>
                                </a:cubicBezTo>
                                <a:cubicBezTo>
                                  <a:pt x="564892" y="3884984"/>
                                  <a:pt x="279796" y="3819193"/>
                                  <a:pt x="0" y="3860165"/>
                                </a:cubicBezTo>
                                <a:cubicBezTo>
                                  <a:pt x="-7528" y="3616597"/>
                                  <a:pt x="23973" y="3320734"/>
                                  <a:pt x="0" y="3178203"/>
                                </a:cubicBezTo>
                                <a:cubicBezTo>
                                  <a:pt x="-23973" y="3035672"/>
                                  <a:pt x="-15298" y="2751883"/>
                                  <a:pt x="0" y="2496240"/>
                                </a:cubicBezTo>
                                <a:cubicBezTo>
                                  <a:pt x="15298" y="2240597"/>
                                  <a:pt x="-14492" y="2002659"/>
                                  <a:pt x="0" y="1814278"/>
                                </a:cubicBezTo>
                                <a:cubicBezTo>
                                  <a:pt x="14492" y="1625897"/>
                                  <a:pt x="17596" y="1420812"/>
                                  <a:pt x="0" y="1248120"/>
                                </a:cubicBezTo>
                                <a:cubicBezTo>
                                  <a:pt x="-17596" y="1075428"/>
                                  <a:pt x="-4415" y="788773"/>
                                  <a:pt x="0" y="566158"/>
                                </a:cubicBezTo>
                                <a:cubicBezTo>
                                  <a:pt x="4415" y="343543"/>
                                  <a:pt x="-14662" y="263433"/>
                                  <a:pt x="0" y="0"/>
                                </a:cubicBezTo>
                                <a:close/>
                              </a:path>
                              <a:path w="6600190" h="3860165" stroke="0" extrusionOk="0">
                                <a:moveTo>
                                  <a:pt x="0" y="0"/>
                                </a:moveTo>
                                <a:cubicBezTo>
                                  <a:pt x="231814" y="-22677"/>
                                  <a:pt x="287781" y="-13603"/>
                                  <a:pt x="528015" y="0"/>
                                </a:cubicBezTo>
                                <a:cubicBezTo>
                                  <a:pt x="768250" y="13603"/>
                                  <a:pt x="980581" y="27109"/>
                                  <a:pt x="1122032" y="0"/>
                                </a:cubicBezTo>
                                <a:cubicBezTo>
                                  <a:pt x="1263483" y="-27109"/>
                                  <a:pt x="1552226" y="-23255"/>
                                  <a:pt x="1716049" y="0"/>
                                </a:cubicBezTo>
                                <a:cubicBezTo>
                                  <a:pt x="1879872" y="23255"/>
                                  <a:pt x="2138055" y="17394"/>
                                  <a:pt x="2310067" y="0"/>
                                </a:cubicBezTo>
                                <a:cubicBezTo>
                                  <a:pt x="2482079" y="-17394"/>
                                  <a:pt x="2671817" y="23921"/>
                                  <a:pt x="2838082" y="0"/>
                                </a:cubicBezTo>
                                <a:cubicBezTo>
                                  <a:pt x="3004347" y="-23921"/>
                                  <a:pt x="3158028" y="24804"/>
                                  <a:pt x="3366097" y="0"/>
                                </a:cubicBezTo>
                                <a:cubicBezTo>
                                  <a:pt x="3574166" y="-24804"/>
                                  <a:pt x="3939800" y="16581"/>
                                  <a:pt x="4092118" y="0"/>
                                </a:cubicBezTo>
                                <a:cubicBezTo>
                                  <a:pt x="4244436" y="-16581"/>
                                  <a:pt x="4365826" y="-18795"/>
                                  <a:pt x="4620133" y="0"/>
                                </a:cubicBezTo>
                                <a:cubicBezTo>
                                  <a:pt x="4874441" y="18795"/>
                                  <a:pt x="4935138" y="-15816"/>
                                  <a:pt x="5214150" y="0"/>
                                </a:cubicBezTo>
                                <a:cubicBezTo>
                                  <a:pt x="5493162" y="15816"/>
                                  <a:pt x="5608817" y="-1905"/>
                                  <a:pt x="5808167" y="0"/>
                                </a:cubicBezTo>
                                <a:cubicBezTo>
                                  <a:pt x="6007517" y="1905"/>
                                  <a:pt x="6439084" y="-23161"/>
                                  <a:pt x="6600190" y="0"/>
                                </a:cubicBezTo>
                                <a:cubicBezTo>
                                  <a:pt x="6589495" y="152297"/>
                                  <a:pt x="6616946" y="475728"/>
                                  <a:pt x="6600190" y="643361"/>
                                </a:cubicBezTo>
                                <a:cubicBezTo>
                                  <a:pt x="6583434" y="810994"/>
                                  <a:pt x="6614082" y="1078169"/>
                                  <a:pt x="6600190" y="1248120"/>
                                </a:cubicBezTo>
                                <a:cubicBezTo>
                                  <a:pt x="6586298" y="1418071"/>
                                  <a:pt x="6591123" y="1753838"/>
                                  <a:pt x="6600190" y="1930083"/>
                                </a:cubicBezTo>
                                <a:cubicBezTo>
                                  <a:pt x="6609257" y="2106328"/>
                                  <a:pt x="6608477" y="2280017"/>
                                  <a:pt x="6600190" y="2534842"/>
                                </a:cubicBezTo>
                                <a:cubicBezTo>
                                  <a:pt x="6591903" y="2789667"/>
                                  <a:pt x="6592289" y="2842852"/>
                                  <a:pt x="6600190" y="3100999"/>
                                </a:cubicBezTo>
                                <a:cubicBezTo>
                                  <a:pt x="6608091" y="3359146"/>
                                  <a:pt x="6616723" y="3526467"/>
                                  <a:pt x="6600190" y="3860165"/>
                                </a:cubicBezTo>
                                <a:cubicBezTo>
                                  <a:pt x="6427018" y="3837789"/>
                                  <a:pt x="6199744" y="3848844"/>
                                  <a:pt x="6006173" y="3860165"/>
                                </a:cubicBezTo>
                                <a:cubicBezTo>
                                  <a:pt x="5812602" y="3871486"/>
                                  <a:pt x="5399175" y="3847170"/>
                                  <a:pt x="5214150" y="3860165"/>
                                </a:cubicBezTo>
                                <a:cubicBezTo>
                                  <a:pt x="5029125" y="3873160"/>
                                  <a:pt x="4695153" y="3880992"/>
                                  <a:pt x="4488129" y="3860165"/>
                                </a:cubicBezTo>
                                <a:cubicBezTo>
                                  <a:pt x="4281105" y="3839338"/>
                                  <a:pt x="4044690" y="3835549"/>
                                  <a:pt x="3894112" y="3860165"/>
                                </a:cubicBezTo>
                                <a:cubicBezTo>
                                  <a:pt x="3743534" y="3884781"/>
                                  <a:pt x="3622327" y="3841637"/>
                                  <a:pt x="3432099" y="3860165"/>
                                </a:cubicBezTo>
                                <a:cubicBezTo>
                                  <a:pt x="3241871" y="3878693"/>
                                  <a:pt x="3068079" y="3853731"/>
                                  <a:pt x="2904084" y="3860165"/>
                                </a:cubicBezTo>
                                <a:cubicBezTo>
                                  <a:pt x="2740089" y="3866599"/>
                                  <a:pt x="2453858" y="3887412"/>
                                  <a:pt x="2112061" y="3860165"/>
                                </a:cubicBezTo>
                                <a:cubicBezTo>
                                  <a:pt x="1770264" y="3832918"/>
                                  <a:pt x="1637435" y="3860844"/>
                                  <a:pt x="1452042" y="3860165"/>
                                </a:cubicBezTo>
                                <a:cubicBezTo>
                                  <a:pt x="1266649" y="3859486"/>
                                  <a:pt x="1030561" y="3861753"/>
                                  <a:pt x="858025" y="3860165"/>
                                </a:cubicBezTo>
                                <a:cubicBezTo>
                                  <a:pt x="685489" y="3858577"/>
                                  <a:pt x="409032" y="3844771"/>
                                  <a:pt x="0" y="3860165"/>
                                </a:cubicBezTo>
                                <a:cubicBezTo>
                                  <a:pt x="13784" y="3725081"/>
                                  <a:pt x="-1204" y="3496108"/>
                                  <a:pt x="0" y="3216804"/>
                                </a:cubicBezTo>
                                <a:cubicBezTo>
                                  <a:pt x="1204" y="2937500"/>
                                  <a:pt x="-26384" y="2745416"/>
                                  <a:pt x="0" y="2573443"/>
                                </a:cubicBezTo>
                                <a:cubicBezTo>
                                  <a:pt x="26384" y="2401470"/>
                                  <a:pt x="-27577" y="2155928"/>
                                  <a:pt x="0" y="1852879"/>
                                </a:cubicBezTo>
                                <a:cubicBezTo>
                                  <a:pt x="27577" y="1549830"/>
                                  <a:pt x="-26278" y="1373934"/>
                                  <a:pt x="0" y="1132315"/>
                                </a:cubicBezTo>
                                <a:cubicBezTo>
                                  <a:pt x="26278" y="890696"/>
                                  <a:pt x="56517" y="553485"/>
                                  <a:pt x="0" y="0"/>
                                </a:cubicBezTo>
                                <a:close/>
                              </a:path>
                            </a:pathLst>
                          </a:custGeom>
                          <a:solidFill>
                            <a:schemeClr val="bg1">
                              <a:lumMod val="95000"/>
                            </a:schemeClr>
                          </a:solidFill>
                          <a:ln w="76200" cap="sq">
                            <a:solidFill>
                              <a:schemeClr val="bg1">
                                <a:lumMod val="95000"/>
                              </a:schemeClr>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76200" dist="25400" dir="2700000" algn="ctr" rotWithShape="0">
                              <a:schemeClr val="bg2">
                                <a:lumMod val="25000"/>
                                <a:alpha val="60000"/>
                              </a:scheme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08352055" w14:textId="77777777" w:rsidR="003172FF" w:rsidRPr="00675115" w:rsidRDefault="003172FF" w:rsidP="003172FF">
                              <w:pPr>
                                <w:pStyle w:val="5E-STATBLOCKBODYPARA1"/>
                                <w:rPr>
                                  <w14:shadow w14:blurRad="50800" w14:dist="25400" w14:dir="5400000" w14:sx="100000" w14:sy="100000" w14:kx="0" w14:ky="0" w14:algn="ctr">
                                    <w14:srgbClr w14:val="000000">
                                      <w14:alpha w14:val="90000"/>
                                    </w14:srgbClr>
                                  </w14:shadow>
                                </w:rPr>
                              </w:pPr>
                            </w:p>
                          </w:txbxContent>
                        </wps:txbx>
                        <wps:bodyPr rot="0" spcFirstLastPara="0" vertOverflow="overflow" horzOverflow="overflow" vert="horz" wrap="square" lIns="54864" tIns="18288" rIns="54864" bIns="18288" numCol="1" spcCol="0" rtlCol="0" fromWordArt="0" anchor="t" anchorCtr="0" forceAA="0" compatLnSpc="1">
                          <a:prstTxWarp prst="textNoShape">
                            <a:avLst/>
                          </a:prstTxWarp>
                          <a:noAutofit/>
                        </wps:bodyPr>
                      </wps:wsp>
                      <wps:wsp>
                        <wps:cNvPr id="1362157569" name="Text Box 2"/>
                        <wps:cNvSpPr txBox="1">
                          <a:spLocks noChangeArrowheads="1"/>
                        </wps:cNvSpPr>
                        <wps:spPr bwMode="auto">
                          <a:xfrm>
                            <a:off x="30480" y="51109"/>
                            <a:ext cx="3200400" cy="3860166"/>
                          </a:xfrm>
                          <a:prstGeom prst="rect">
                            <a:avLst/>
                          </a:prstGeom>
                          <a:noFill/>
                          <a:ln w="9525">
                            <a:noFill/>
                            <a:miter lim="800000"/>
                            <a:headEnd/>
                            <a:tailEnd/>
                          </a:ln>
                          <a:effectLst/>
                        </wps:spPr>
                        <wps:txbx id="4">
                          <w:txbxContent>
                            <w:p w14:paraId="43F8089C" w14:textId="68EB61BD" w:rsidR="003172FF" w:rsidRPr="00675115" w:rsidRDefault="007753DA" w:rsidP="003172F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Fungal Zombie</w:t>
                              </w:r>
                            </w:p>
                            <w:p w14:paraId="1D6F2A9B" w14:textId="6C1F47D4" w:rsidR="003172FF" w:rsidRPr="00675115" w:rsidRDefault="007753DA" w:rsidP="003172F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Medium</w:t>
                              </w:r>
                              <w:r w:rsidR="003172FF">
                                <w:rPr>
                                  <w14:shadow w14:blurRad="76200" w14:dist="25400" w14:dir="5400000" w14:sx="0" w14:sy="0" w14:kx="0" w14:ky="0" w14:algn="ctr">
                                    <w14:srgbClr w14:val="000000">
                                      <w14:alpha w14:val="50000"/>
                                    </w14:srgbClr>
                                  </w14:shadow>
                                </w:rPr>
                                <w:t xml:space="preserve"> or</w:t>
                              </w:r>
                              <w:r>
                                <w:rPr>
                                  <w14:shadow w14:blurRad="76200" w14:dist="25400" w14:dir="5400000" w14:sx="0" w14:sy="0" w14:kx="0" w14:ky="0" w14:algn="ctr">
                                    <w14:srgbClr w14:val="000000">
                                      <w14:alpha w14:val="50000"/>
                                    </w14:srgbClr>
                                  </w14:shadow>
                                </w:rPr>
                                <w:t xml:space="preserve"> small</w:t>
                              </w:r>
                              <w:r w:rsidR="008234FA">
                                <w:rPr>
                                  <w14:shadow w14:blurRad="76200" w14:dist="25400" w14:dir="5400000" w14:sx="0" w14:sy="0" w14:kx="0" w14:ky="0" w14:algn="ctr">
                                    <w14:srgbClr w14:val="000000">
                                      <w14:alpha w14:val="50000"/>
                                    </w14:srgbClr>
                                  </w14:shadow>
                                </w:rPr>
                                <w:t>e</w:t>
                              </w:r>
                              <w:r w:rsidR="003172FF">
                                <w:rPr>
                                  <w14:shadow w14:blurRad="76200" w14:dist="25400" w14:dir="5400000" w14:sx="0" w14:sy="0" w14:kx="0" w14:ky="0" w14:algn="ctr">
                                    <w14:srgbClr w14:val="000000">
                                      <w14:alpha w14:val="50000"/>
                                    </w14:srgbClr>
                                  </w14:shadow>
                                </w:rPr>
                                <w:t>r</w:t>
                              </w:r>
                            </w:p>
                            <w:p w14:paraId="4CC23F4B" w14:textId="013A82F9" w:rsidR="003172FF" w:rsidRDefault="003172FF" w:rsidP="003172FF">
                              <w:pPr>
                                <w:pStyle w:val="5E-STATBLOCKDATA"/>
                              </w:pPr>
                              <w:r>
                                <w:rPr>
                                  <w:rStyle w:val="5E-STATBLOCKLABEL"/>
                                </w:rPr>
                                <w:t>Armor Class</w:t>
                              </w:r>
                              <w:r>
                                <w:t xml:space="preserve"> </w:t>
                              </w:r>
                              <w:r w:rsidR="007753DA">
                                <w:t>8</w:t>
                              </w:r>
                            </w:p>
                            <w:p w14:paraId="530308EC" w14:textId="71BD94AF" w:rsidR="003172FF" w:rsidRDefault="003172FF" w:rsidP="003172FF">
                              <w:pPr>
                                <w:pStyle w:val="5E-STATBLOCKDATA"/>
                              </w:pPr>
                              <w:r>
                                <w:rPr>
                                  <w:rStyle w:val="5E-STATBLOCKLABEL"/>
                                </w:rPr>
                                <w:t>Hit Points</w:t>
                              </w:r>
                              <w:r>
                                <w:t xml:space="preserve"> </w:t>
                              </w:r>
                              <w:r w:rsidR="007753DA">
                                <w:t>4</w:t>
                              </w:r>
                              <w:r>
                                <w:t xml:space="preserve">* [Your </w:t>
                              </w:r>
                              <w:r w:rsidR="007753DA">
                                <w:t>druid</w:t>
                              </w:r>
                              <w:r>
                                <w:t xml:space="preserve"> level]</w:t>
                              </w:r>
                            </w:p>
                            <w:p w14:paraId="367A160F" w14:textId="012A30EA" w:rsidR="003172FF" w:rsidRDefault="003172FF" w:rsidP="003172FF">
                              <w:pPr>
                                <w:pStyle w:val="5E-STATBLOCKDATA"/>
                              </w:pPr>
                              <w:r>
                                <w:rPr>
                                  <w:rStyle w:val="5E-STATBLOCKLABEL"/>
                                </w:rPr>
                                <w:t>Speed</w:t>
                              </w:r>
                              <w:r>
                                <w:t xml:space="preserve"> </w:t>
                              </w:r>
                              <w:r w:rsidR="00347A58">
                                <w:t>20</w:t>
                              </w:r>
                              <w:r>
                                <w:t xml:space="preserve"> ft.</w:t>
                              </w:r>
                              <w:r w:rsidR="00CB4F3F">
                                <w:t xml:space="preserve"> (it has a fly speed equal to its walking speed if the creature raised had a natural fly speed, same is true for</w:t>
                              </w:r>
                              <w:r w:rsidR="00347A58">
                                <w:t xml:space="preserve"> natural</w:t>
                              </w:r>
                              <w:r w:rsidR="00CB4F3F">
                                <w:t xml:space="preserve"> swim speed)</w:t>
                              </w:r>
                            </w:p>
                            <w:p w14:paraId="04AD0C81" w14:textId="77777777" w:rsidR="003172FF" w:rsidRDefault="003172FF" w:rsidP="003172FF">
                              <w:pPr>
                                <w:pStyle w:val="5E-STATBLOCKABILITYSCORENAME"/>
                              </w:pPr>
                              <w:r>
                                <w:t>STR</w:t>
                              </w:r>
                              <w:r>
                                <w:tab/>
                                <w:t>DEX</w:t>
                              </w:r>
                              <w:r>
                                <w:tab/>
                                <w:t>CON</w:t>
                              </w:r>
                              <w:r>
                                <w:tab/>
                                <w:t>INT</w:t>
                              </w:r>
                              <w:r>
                                <w:tab/>
                                <w:t>WIS</w:t>
                              </w:r>
                              <w:r>
                                <w:tab/>
                                <w:t>CHA</w:t>
                              </w:r>
                            </w:p>
                            <w:p w14:paraId="7DC5562D" w14:textId="562BD0A2" w:rsidR="003172FF" w:rsidRDefault="003172FF" w:rsidP="003172FF">
                              <w:pPr>
                                <w:pStyle w:val="5E-STATBLOCKABILITYSCORENUMBER"/>
                                <w:ind w:firstLine="0"/>
                              </w:pPr>
                              <w:r>
                                <w:t>1</w:t>
                              </w:r>
                              <w:r w:rsidR="007753DA">
                                <w:t>6</w:t>
                              </w:r>
                              <w:r>
                                <w:t xml:space="preserve"> (+</w:t>
                              </w:r>
                              <w:r w:rsidR="007753DA">
                                <w:t>3</w:t>
                              </w:r>
                              <w:r>
                                <w:t>)</w:t>
                              </w:r>
                              <w:r>
                                <w:tab/>
                              </w:r>
                              <w:r w:rsidR="007753DA">
                                <w:t>6</w:t>
                              </w:r>
                              <w:r>
                                <w:t>(</w:t>
                              </w:r>
                              <w:r w:rsidR="007753DA">
                                <w:t>-2</w:t>
                              </w:r>
                              <w:r>
                                <w:t>)</w:t>
                              </w:r>
                              <w:r>
                                <w:tab/>
                                <w:t>16 (+3)</w:t>
                              </w:r>
                              <w:r>
                                <w:tab/>
                              </w:r>
                              <w:r w:rsidR="007753DA">
                                <w:t>3</w:t>
                              </w:r>
                              <w:r>
                                <w:t xml:space="preserve"> (-</w:t>
                              </w:r>
                              <w:r w:rsidR="007753DA">
                                <w:t>4</w:t>
                              </w:r>
                              <w:r>
                                <w:t>)</w:t>
                              </w:r>
                              <w:r>
                                <w:tab/>
                              </w:r>
                              <w:r w:rsidR="007753DA">
                                <w:t>6</w:t>
                              </w:r>
                              <w:r>
                                <w:t xml:space="preserve"> (</w:t>
                              </w:r>
                              <w:r w:rsidR="007753DA">
                                <w:t>-2</w:t>
                              </w:r>
                              <w:r>
                                <w:t>)</w:t>
                              </w:r>
                              <w:r>
                                <w:tab/>
                              </w:r>
                              <w:r w:rsidR="007753DA">
                                <w:t>5</w:t>
                              </w:r>
                              <w:r>
                                <w:t xml:space="preserve"> (-</w:t>
                              </w:r>
                              <w:r w:rsidR="007753DA">
                                <w:t>3</w:t>
                              </w:r>
                              <w:r>
                                <w:t>)</w:t>
                              </w:r>
                            </w:p>
                            <w:p w14:paraId="1687E7B9" w14:textId="77777777" w:rsidR="003172FF" w:rsidRDefault="003172FF" w:rsidP="003172FF">
                              <w:pPr>
                                <w:pStyle w:val="5E-STATBLOCKDATA"/>
                                <w:rPr>
                                  <w:rStyle w:val="5E-STATBLOCKLABEL"/>
                                </w:rPr>
                              </w:pPr>
                              <w:r>
                                <w:rPr>
                                  <w:rStyle w:val="5E-STATBLOCKLABEL"/>
                                </w:rPr>
                                <w:t>Saving Throws</w:t>
                              </w:r>
                              <w:r w:rsidRPr="00AC27AC">
                                <w:t xml:space="preserve"> </w:t>
                              </w:r>
                              <w:r>
                                <w:t>none</w:t>
                              </w:r>
                            </w:p>
                            <w:p w14:paraId="76D162EB" w14:textId="77777777" w:rsidR="003172FF" w:rsidRDefault="003172FF" w:rsidP="003172FF">
                              <w:pPr>
                                <w:pStyle w:val="5E-STATBLOCKDATA"/>
                              </w:pPr>
                              <w:r>
                                <w:rPr>
                                  <w:rStyle w:val="5E-STATBLOCKLABEL"/>
                                </w:rPr>
                                <w:t>Skills</w:t>
                              </w:r>
                              <w:r>
                                <w:t xml:space="preserve"> none</w:t>
                              </w:r>
                            </w:p>
                            <w:p w14:paraId="59CCD2D9" w14:textId="77777777" w:rsidR="003172FF" w:rsidRDefault="003172FF" w:rsidP="003172FF">
                              <w:pPr>
                                <w:pStyle w:val="5E-STATBLOCKDATA"/>
                              </w:pPr>
                              <w:r>
                                <w:rPr>
                                  <w:rStyle w:val="5E-STATBLOCKLABEL"/>
                                </w:rPr>
                                <w:t>Damage Resistances</w:t>
                              </w:r>
                              <w:r>
                                <w:t xml:space="preserve"> none</w:t>
                              </w:r>
                            </w:p>
                            <w:p w14:paraId="21C1A3E1" w14:textId="01EF98BA" w:rsidR="003172FF" w:rsidRDefault="003172FF" w:rsidP="003172FF">
                              <w:pPr>
                                <w:pStyle w:val="5E-STATBLOCKDATA"/>
                              </w:pPr>
                              <w:r>
                                <w:rPr>
                                  <w:rStyle w:val="5E-STATBLOCKLABEL"/>
                                </w:rPr>
                                <w:t>Damage Immunities</w:t>
                              </w:r>
                              <w:r>
                                <w:t xml:space="preserve"> Poison, </w:t>
                              </w:r>
                              <w:r w:rsidR="007753DA">
                                <w:t>Necrotic</w:t>
                              </w:r>
                            </w:p>
                            <w:p w14:paraId="1CB8A870" w14:textId="77777777" w:rsidR="003172FF" w:rsidRDefault="003172FF" w:rsidP="003172FF">
                              <w:pPr>
                                <w:pStyle w:val="5E-STATBLOCKDATA"/>
                              </w:pPr>
                              <w:r>
                                <w:rPr>
                                  <w:rStyle w:val="5E-STATBLOCKLABEL"/>
                                </w:rPr>
                                <w:t>Condition Immunities</w:t>
                              </w:r>
                              <w:r>
                                <w:t xml:space="preserve"> Charmed, Exhaustion, Frightened, Poisoned</w:t>
                              </w:r>
                            </w:p>
                            <w:p w14:paraId="73227EEA" w14:textId="207775ED" w:rsidR="003172FF" w:rsidRDefault="003172FF" w:rsidP="003172FF">
                              <w:pPr>
                                <w:pStyle w:val="5E-STATBLOCKDATA"/>
                              </w:pPr>
                              <w:r>
                                <w:rPr>
                                  <w:rStyle w:val="5E-STATBLOCKLABEL"/>
                                </w:rPr>
                                <w:t>Senses</w:t>
                              </w:r>
                              <w:r>
                                <w:t xml:space="preserve"> Darkvision 60ft, Passive Perception </w:t>
                              </w:r>
                              <w:r w:rsidR="008234FA">
                                <w:t>8</w:t>
                              </w:r>
                            </w:p>
                            <w:p w14:paraId="0D6BD9FC" w14:textId="77777777" w:rsidR="003172FF" w:rsidRDefault="003172FF" w:rsidP="003172FF">
                              <w:pPr>
                                <w:pStyle w:val="5E-STATBLOCKDATA"/>
                              </w:pPr>
                              <w:r>
                                <w:rPr>
                                  <w:rStyle w:val="5E-STATBLOCKLABEL"/>
                                </w:rPr>
                                <w:t>Languages</w:t>
                              </w:r>
                              <w:r>
                                <w:t xml:space="preserve"> Understands all languages you do but cannot speak.</w:t>
                              </w:r>
                            </w:p>
                            <w:p w14:paraId="7D965F80" w14:textId="77777777" w:rsidR="003172FF" w:rsidRDefault="003172FF" w:rsidP="003172FF">
                              <w:pPr>
                                <w:pStyle w:val="5E-STATBLOCKDATA"/>
                              </w:pPr>
                              <w:r>
                                <w:rPr>
                                  <w:rStyle w:val="5E-STATBLOCKLABEL"/>
                                </w:rPr>
                                <w:t>PB (proficiency bonus): Same as yours</w:t>
                              </w:r>
                            </w:p>
                            <w:p w14:paraId="003C2295" w14:textId="58C7C62F" w:rsidR="008C2A7A" w:rsidRDefault="008C2A7A" w:rsidP="003172FF">
                              <w:pPr>
                                <w:pStyle w:val="stat-block-stylesstat-block-body"/>
                                <w:rPr>
                                  <w:rStyle w:val="Strong"/>
                                  <w:rFonts w:asciiTheme="minorHAnsi" w:eastAsiaTheme="majorEastAsia" w:hAnsiTheme="minorHAnsi" w:cstheme="minorHAnsi"/>
                                  <w:b w:val="0"/>
                                  <w:bCs w:val="0"/>
                                  <w:sz w:val="20"/>
                                  <w:szCs w:val="20"/>
                                </w:rPr>
                              </w:pPr>
                              <w:r>
                                <w:rPr>
                                  <w:rStyle w:val="Strong"/>
                                  <w:rFonts w:asciiTheme="minorHAnsi" w:eastAsiaTheme="majorEastAsia" w:hAnsiTheme="minorHAnsi" w:cstheme="minorHAnsi"/>
                                  <w:i/>
                                  <w:iCs/>
                                  <w:sz w:val="20"/>
                                  <w:szCs w:val="20"/>
                                </w:rPr>
                                <w:t xml:space="preserve">Controller: </w:t>
                              </w:r>
                              <w:r>
                                <w:rPr>
                                  <w:rStyle w:val="Strong"/>
                                  <w:rFonts w:asciiTheme="minorHAnsi" w:eastAsiaTheme="majorEastAsia" w:hAnsiTheme="minorHAnsi" w:cstheme="minorHAnsi"/>
                                  <w:b w:val="0"/>
                                  <w:bCs w:val="0"/>
                                  <w:sz w:val="20"/>
                                  <w:szCs w:val="20"/>
                                </w:rPr>
                                <w:t>The creature that created this creature using its fungal infestation ability.</w:t>
                              </w:r>
                            </w:p>
                            <w:p w14:paraId="07E7E613" w14:textId="77777777" w:rsidR="00B47391" w:rsidRDefault="00B47391" w:rsidP="003172FF">
                              <w:pPr>
                                <w:pStyle w:val="stat-block-stylesstat-block-body"/>
                                <w:rPr>
                                  <w:rStyle w:val="Strong"/>
                                  <w:rFonts w:asciiTheme="minorHAnsi" w:eastAsiaTheme="majorEastAsia" w:hAnsiTheme="minorHAnsi" w:cstheme="minorHAnsi"/>
                                  <w:b w:val="0"/>
                                  <w:bCs w:val="0"/>
                                  <w:sz w:val="20"/>
                                  <w:szCs w:val="20"/>
                                </w:rPr>
                              </w:pPr>
                            </w:p>
                            <w:p w14:paraId="410F138D" w14:textId="77777777" w:rsidR="00B47391" w:rsidRPr="008C2A7A" w:rsidRDefault="00B47391" w:rsidP="003172FF">
                              <w:pPr>
                                <w:pStyle w:val="stat-block-stylesstat-block-body"/>
                                <w:rPr>
                                  <w:rStyle w:val="Strong"/>
                                  <w:rFonts w:asciiTheme="minorHAnsi" w:eastAsiaTheme="majorEastAsia" w:hAnsiTheme="minorHAnsi" w:cstheme="minorHAnsi"/>
                                  <w:b w:val="0"/>
                                  <w:bCs w:val="0"/>
                                  <w:sz w:val="20"/>
                                  <w:szCs w:val="20"/>
                                </w:rPr>
                              </w:pPr>
                            </w:p>
                            <w:p w14:paraId="329B5399" w14:textId="50E6BBFC" w:rsidR="008234FA" w:rsidRPr="008234FA" w:rsidRDefault="007753DA" w:rsidP="003172FF">
                              <w:pPr>
                                <w:pStyle w:val="stat-block-stylesstat-block-body"/>
                                <w:rPr>
                                  <w:rFonts w:asciiTheme="minorHAnsi" w:eastAsiaTheme="majorEastAsia" w:hAnsiTheme="minorHAnsi" w:cstheme="minorHAnsi"/>
                                  <w:sz w:val="20"/>
                                  <w:szCs w:val="20"/>
                                </w:rPr>
                              </w:pPr>
                              <w:r>
                                <w:rPr>
                                  <w:rStyle w:val="Strong"/>
                                  <w:rFonts w:asciiTheme="minorHAnsi" w:eastAsiaTheme="majorEastAsia" w:hAnsiTheme="minorHAnsi" w:cstheme="minorHAnsi"/>
                                  <w:i/>
                                  <w:iCs/>
                                  <w:sz w:val="20"/>
                                  <w:szCs w:val="20"/>
                                </w:rPr>
                                <w:t xml:space="preserve">Hive Mind: </w:t>
                              </w:r>
                              <w:r>
                                <w:rPr>
                                  <w:rStyle w:val="Strong"/>
                                  <w:rFonts w:asciiTheme="minorHAnsi" w:eastAsiaTheme="majorEastAsia" w:hAnsiTheme="minorHAnsi" w:cstheme="minorHAnsi"/>
                                  <w:b w:val="0"/>
                                  <w:bCs w:val="0"/>
                                  <w:sz w:val="20"/>
                                  <w:szCs w:val="20"/>
                                </w:rPr>
                                <w:t>This creature can respond to your mental commands at a range of 1,000 ft. additionally all zombies raised by fungal infestation share the same collective hivemind and are treated as one collective “familiar”.</w:t>
                              </w:r>
                              <w:r w:rsidR="008234FA">
                                <w:rPr>
                                  <w:rStyle w:val="Strong"/>
                                  <w:rFonts w:asciiTheme="minorHAnsi" w:eastAsiaTheme="majorEastAsia" w:hAnsiTheme="minorHAnsi" w:cstheme="minorHAnsi"/>
                                  <w:b w:val="0"/>
                                  <w:bCs w:val="0"/>
                                  <w:sz w:val="20"/>
                                  <w:szCs w:val="20"/>
                                </w:rPr>
                                <w:t xml:space="preserve"> It does not communicate back to its controller though this link in any way</w:t>
                              </w:r>
                              <w:r w:rsidR="0054508F">
                                <w:rPr>
                                  <w:rStyle w:val="Strong"/>
                                  <w:rFonts w:asciiTheme="minorHAnsi" w:eastAsiaTheme="majorEastAsia" w:hAnsiTheme="minorHAnsi" w:cstheme="minorHAnsi"/>
                                  <w:b w:val="0"/>
                                  <w:bCs w:val="0"/>
                                  <w:sz w:val="20"/>
                                  <w:szCs w:val="20"/>
                                </w:rPr>
                                <w:t>.</w:t>
                              </w:r>
                              <w:r w:rsidR="008234FA">
                                <w:rPr>
                                  <w:rStyle w:val="Strong"/>
                                  <w:rFonts w:asciiTheme="minorHAnsi" w:eastAsiaTheme="majorEastAsia" w:hAnsiTheme="minorHAnsi" w:cstheme="minorHAnsi"/>
                                  <w:b w:val="0"/>
                                  <w:bCs w:val="0"/>
                                  <w:sz w:val="20"/>
                                  <w:szCs w:val="20"/>
                                </w:rPr>
                                <w:t xml:space="preserve"> </w:t>
                              </w:r>
                              <w:r w:rsidR="0054508F">
                                <w:rPr>
                                  <w:rStyle w:val="Strong"/>
                                  <w:rFonts w:asciiTheme="minorHAnsi" w:eastAsiaTheme="majorEastAsia" w:hAnsiTheme="minorHAnsi" w:cstheme="minorHAnsi"/>
                                  <w:b w:val="0"/>
                                  <w:bCs w:val="0"/>
                                  <w:sz w:val="20"/>
                                  <w:szCs w:val="20"/>
                                </w:rPr>
                                <w:t>I</w:t>
                              </w:r>
                              <w:r w:rsidR="008234FA">
                                <w:rPr>
                                  <w:rStyle w:val="Strong"/>
                                  <w:rFonts w:asciiTheme="minorHAnsi" w:eastAsiaTheme="majorEastAsia" w:hAnsiTheme="minorHAnsi" w:cstheme="minorHAnsi"/>
                                  <w:b w:val="0"/>
                                  <w:bCs w:val="0"/>
                                  <w:sz w:val="20"/>
                                  <w:szCs w:val="20"/>
                                </w:rPr>
                                <w:t>ts controller</w:t>
                              </w:r>
                              <w:r w:rsidR="0054508F">
                                <w:rPr>
                                  <w:rStyle w:val="Strong"/>
                                  <w:rFonts w:asciiTheme="minorHAnsi" w:eastAsiaTheme="majorEastAsia" w:hAnsiTheme="minorHAnsi" w:cstheme="minorHAnsi"/>
                                  <w:b w:val="0"/>
                                  <w:bCs w:val="0"/>
                                  <w:sz w:val="20"/>
                                  <w:szCs w:val="20"/>
                                </w:rPr>
                                <w:t xml:space="preserve"> is made aware </w:t>
                              </w:r>
                              <w:r w:rsidR="008234FA">
                                <w:rPr>
                                  <w:rStyle w:val="Strong"/>
                                  <w:rFonts w:asciiTheme="minorHAnsi" w:eastAsiaTheme="majorEastAsia" w:hAnsiTheme="minorHAnsi" w:cstheme="minorHAnsi"/>
                                  <w:b w:val="0"/>
                                  <w:bCs w:val="0"/>
                                  <w:sz w:val="20"/>
                                  <w:szCs w:val="20"/>
                                </w:rPr>
                                <w:t>when the creature dies.</w:t>
                              </w:r>
                              <w:r w:rsidR="008234FA">
                                <w:rPr>
                                  <w:rStyle w:val="Strong"/>
                                  <w:rFonts w:asciiTheme="minorHAnsi" w:eastAsiaTheme="majorEastAsia" w:hAnsiTheme="minorHAnsi" w:cstheme="minorHAnsi"/>
                                  <w:b w:val="0"/>
                                  <w:bCs w:val="0"/>
                                  <w:sz w:val="20"/>
                                  <w:szCs w:val="20"/>
                                </w:rPr>
                                <w:br/>
                              </w:r>
                              <w:r w:rsidR="008234FA">
                                <w:rPr>
                                  <w:rStyle w:val="Strong"/>
                                  <w:rFonts w:asciiTheme="minorHAnsi" w:eastAsiaTheme="majorEastAsia" w:hAnsiTheme="minorHAnsi" w:cstheme="minorHAnsi"/>
                                  <w:b w:val="0"/>
                                  <w:bCs w:val="0"/>
                                  <w:sz w:val="20"/>
                                  <w:szCs w:val="20"/>
                                </w:rPr>
                                <w:br/>
                              </w:r>
                              <w:r w:rsidR="008234FA">
                                <w:rPr>
                                  <w:rStyle w:val="Strong"/>
                                  <w:rFonts w:asciiTheme="minorHAnsi" w:eastAsiaTheme="majorEastAsia" w:hAnsiTheme="minorHAnsi" w:cstheme="minorHAnsi"/>
                                  <w:i/>
                                  <w:iCs/>
                                  <w:sz w:val="20"/>
                                  <w:szCs w:val="20"/>
                                </w:rPr>
                                <w:t xml:space="preserve">Hive </w:t>
                              </w:r>
                              <w:r w:rsidR="008C2A7A">
                                <w:rPr>
                                  <w:rStyle w:val="Strong"/>
                                  <w:rFonts w:asciiTheme="minorHAnsi" w:eastAsiaTheme="majorEastAsia" w:hAnsiTheme="minorHAnsi" w:cstheme="minorHAnsi"/>
                                  <w:i/>
                                  <w:iCs/>
                                  <w:sz w:val="20"/>
                                  <w:szCs w:val="20"/>
                                </w:rPr>
                                <w:t>resilience</w:t>
                              </w:r>
                              <w:r w:rsidR="008234FA">
                                <w:rPr>
                                  <w:rStyle w:val="Strong"/>
                                  <w:rFonts w:asciiTheme="minorHAnsi" w:eastAsiaTheme="majorEastAsia" w:hAnsiTheme="minorHAnsi" w:cstheme="minorHAnsi"/>
                                  <w:i/>
                                  <w:iCs/>
                                  <w:sz w:val="20"/>
                                  <w:szCs w:val="20"/>
                                </w:rPr>
                                <w:t xml:space="preserve">: </w:t>
                              </w:r>
                              <w:r w:rsidR="008234FA">
                                <w:rPr>
                                  <w:rStyle w:val="Strong"/>
                                  <w:rFonts w:asciiTheme="minorHAnsi" w:eastAsiaTheme="majorEastAsia" w:hAnsiTheme="minorHAnsi" w:cstheme="minorHAnsi"/>
                                  <w:b w:val="0"/>
                                  <w:bCs w:val="0"/>
                                  <w:sz w:val="20"/>
                                  <w:szCs w:val="20"/>
                                </w:rPr>
                                <w:t xml:space="preserve">The first time this creature is reduced to 0 hp from a source other than radiant damage or from a critical hit it drops to 1 hp instead.  </w:t>
                              </w:r>
                            </w:p>
                            <w:p w14:paraId="7FFA9C2D" w14:textId="77777777" w:rsidR="003172FF" w:rsidRPr="00BE1396" w:rsidRDefault="003172FF" w:rsidP="003172FF">
                              <w:pPr>
                                <w:pStyle w:val="5E-StatBlockHeading"/>
                                <w:spacing w:line="220" w:lineRule="exact"/>
                              </w:pPr>
                              <w:r>
                                <w:t>Action</w:t>
                              </w:r>
                            </w:p>
                            <w:p w14:paraId="4C465951" w14:textId="4630E7CD" w:rsidR="003172FF" w:rsidRPr="008C2A7A" w:rsidRDefault="003172FF" w:rsidP="003172F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w:t>
                              </w:r>
                              <w:r w:rsidR="00CB4F3F">
                                <w:rPr>
                                  <w:rFonts w:asciiTheme="minorHAnsi" w:hAnsiTheme="minorHAnsi" w:cstheme="minorHAnsi"/>
                                  <w:sz w:val="20"/>
                                  <w:szCs w:val="20"/>
                                </w:rPr>
                                <w:t>d6</w:t>
                              </w:r>
                              <w:r w:rsidRPr="0041390C">
                                <w:rPr>
                                  <w:rFonts w:asciiTheme="minorHAnsi" w:hAnsiTheme="minorHAnsi" w:cstheme="minorHAnsi"/>
                                  <w:sz w:val="20"/>
                                  <w:szCs w:val="20"/>
                                </w:rPr>
                                <w:t xml:space="preserve"> + PB force damage.</w:t>
                              </w:r>
                              <w:r w:rsidR="008C2A7A">
                                <w:rPr>
                                  <w:rFonts w:asciiTheme="minorHAnsi" w:hAnsiTheme="minorHAnsi" w:cstheme="minorHAnsi"/>
                                  <w:sz w:val="20"/>
                                  <w:szCs w:val="20"/>
                                </w:rPr>
                                <w:br/>
                              </w:r>
                              <w:r w:rsidR="008C2A7A">
                                <w:rPr>
                                  <w:rFonts w:asciiTheme="minorHAnsi" w:hAnsiTheme="minorHAnsi" w:cstheme="minorHAnsi"/>
                                  <w:sz w:val="20"/>
                                  <w:szCs w:val="20"/>
                                </w:rPr>
                                <w:br/>
                              </w:r>
                              <w:r w:rsidR="008C2A7A" w:rsidRPr="008C2A7A">
                                <w:rPr>
                                  <w:rFonts w:asciiTheme="minorHAnsi" w:hAnsiTheme="minorHAnsi" w:cstheme="minorHAnsi"/>
                                  <w:b/>
                                  <w:bCs/>
                                  <w:i/>
                                  <w:iCs/>
                                  <w:sz w:val="20"/>
                                  <w:szCs w:val="20"/>
                                </w:rPr>
                                <w:t>Spore Burst.</w:t>
                              </w:r>
                              <w:r w:rsidR="008C2A7A">
                                <w:rPr>
                                  <w:rFonts w:asciiTheme="minorHAnsi" w:hAnsiTheme="minorHAnsi" w:cstheme="minorHAnsi"/>
                                  <w:b/>
                                  <w:bCs/>
                                  <w:i/>
                                  <w:iCs/>
                                  <w:sz w:val="20"/>
                                  <w:szCs w:val="20"/>
                                </w:rPr>
                                <w:t xml:space="preserve"> </w:t>
                              </w:r>
                              <w:r w:rsidR="008C2A7A">
                                <w:rPr>
                                  <w:rFonts w:asciiTheme="minorHAnsi" w:hAnsiTheme="minorHAnsi" w:cstheme="minorHAnsi"/>
                                  <w:sz w:val="20"/>
                                  <w:szCs w:val="20"/>
                                </w:rPr>
                                <w:t>The zombie detonates into a puff of spores, all creatures other than its controller within 5ft suffer the damage from the controller’s symbiotic entity effect making the save vs the controllers spell save dc. Then if the damage rolled is greater than current temporary hp of the controller, the controller gains temporary hp equal to the damage rolled as though it was from the effect of symbiotic entity. After using this effect, the zombie is destroyed and the corpse is reduced to bones and cannot be raised again using fungal infestation. This effect ignores hive resilience.</w:t>
                              </w:r>
                            </w:p>
                            <w:p w14:paraId="41DD52B7" w14:textId="77777777" w:rsidR="003172FF" w:rsidRPr="00675115" w:rsidRDefault="003172FF" w:rsidP="003172FF">
                              <w:pPr>
                                <w:pStyle w:val="5E-STATBLOCKBODYPARA1"/>
                                <w:rPr>
                                  <w14:shadow w14:blurRad="76200" w14:dist="25400" w14:dir="5400000" w14:sx="0" w14:sy="0" w14:kx="0" w14:ky="0" w14:algn="ctr">
                                    <w14:srgbClr w14:val="000000">
                                      <w14:alpha w14:val="50000"/>
                                    </w14:srgbClr>
                                  </w14:shadow>
                                </w:rPr>
                              </w:pPr>
                            </w:p>
                            <w:p w14:paraId="62BB0B99" w14:textId="77777777" w:rsidR="003172FF" w:rsidRPr="0041390C" w:rsidRDefault="003172FF" w:rsidP="003172FF">
                              <w:pPr>
                                <w:pStyle w:val="5E-STATBLOCKHANGING"/>
                                <w:rPr>
                                  <w14:shadow w14:blurRad="76200" w14:dist="25400" w14:dir="5400000" w14:sx="0" w14:sy="0" w14:kx="0" w14:ky="0" w14:algn="ctr">
                                    <w14:srgbClr w14:val="000000">
                                      <w14:alpha w14:val="50000"/>
                                    </w14:srgbClr>
                                  </w14:shadow>
                                </w:rPr>
                              </w:pPr>
                            </w:p>
                          </w:txbxContent>
                        </wps:txbx>
                        <wps:bodyPr rot="0" vert="horz" wrap="square" lIns="54864" tIns="0" rIns="54864" bIns="18288" anchor="t" anchorCtr="0">
                          <a:noAutofit/>
                        </wps:bodyPr>
                      </wps:wsp>
                      <wps:wsp>
                        <wps:cNvPr id="1537177541" name="Text Box 2"/>
                        <wps:cNvSpPr txBox="1">
                          <a:spLocks noChangeArrowheads="1"/>
                        </wps:cNvSpPr>
                        <wps:spPr bwMode="auto">
                          <a:xfrm>
                            <a:off x="3386575" y="24186"/>
                            <a:ext cx="3200400" cy="3874769"/>
                          </a:xfrm>
                          <a:prstGeom prst="rect">
                            <a:avLst/>
                          </a:prstGeom>
                          <a:noFill/>
                          <a:ln w="9525">
                            <a:noFill/>
                            <a:miter lim="800000"/>
                            <a:headEnd/>
                            <a:tailEnd/>
                          </a:ln>
                          <a:effectLst/>
                        </wps:spPr>
                        <wps:linkedTxbx id="4" seq="1"/>
                        <wps:bodyPr rot="0" vert="horz" wrap="square" lIns="54864" tIns="64008" rIns="54864" bIns="18288"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62E06D" id="Group 1432435228" o:spid="_x0000_s1028" style="position:absolute;margin-left:520.3pt;margin-top:103pt;width:571.5pt;height:329.25pt;z-index:251661312;mso-position-horizontal:right;mso-position-horizontal-relative:page;mso-width-relative:margin;mso-height-relative:margin" coordorigin=",241" coordsize="66001,3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">
                <v:shape id="Text Box 63910243" o:spid="_x0000_s1029" type="#_x0000_t202" style="position:absolute;top:443;width:66001;height:3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" fillcolor="#f2f2f2 [3052]" strokecolor="#f2f2f2 [3052]" strokeweight="6pt">
                  <v:stroke joinstyle="bevel" endcap="square"/>
                  <v:shadow on="t" color="#484329 [814]" opacity="39321f" offset=".49892mm,.49892mm"/>
                  <v:textbox inset="4.32pt,1.44pt,4.32pt,1.44pt">
                    <w:txbxContent>
                      <w:p w14:paraId="08352055" w14:textId="77777777" w:rsidR="003172FF" w:rsidRPr="00675115" w:rsidRDefault="003172FF" w:rsidP="003172FF">
                        <w:pPr>
                          <w:pStyle w:val="5E-STATBLOCKBODYPARA1"/>
                          <w:rPr>
                            <w14:shadow w14:blurRad="50800" w14:dist="25400" w14:dir="5400000" w14:sx="100000" w14:sy="100000" w14:kx="0" w14:ky="0" w14:algn="ctr">
                              <w14:srgbClr w14:val="000000">
                                <w14:alpha w14:val="90000"/>
                              </w14:srgbClr>
                            </w14:shadow>
                          </w:rPr>
                        </w:pPr>
                      </w:p>
                    </w:txbxContent>
                  </v:textbox>
                </v:shape>
                <v:shape id="Text Box 2" o:spid="_x0000_s1030" type="#_x0000_t202" style="position:absolute;left:304;top:511;width:32004;height:3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" filled="f" stroked="f">
                  <v:textbox style="mso-next-textbox:#Text Box 2" inset="4.32pt,0,4.32pt,1.44pt">
                    <w:txbxContent>
                      <w:p w14:paraId="43F8089C" w14:textId="68EB61BD" w:rsidR="003172FF" w:rsidRPr="00675115" w:rsidRDefault="007753DA" w:rsidP="003172F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Fungal Zombie</w:t>
                        </w:r>
                      </w:p>
                      <w:p w14:paraId="1D6F2A9B" w14:textId="6C1F47D4" w:rsidR="003172FF" w:rsidRPr="00675115" w:rsidRDefault="007753DA" w:rsidP="003172F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Medium</w:t>
                        </w:r>
                        <w:r w:rsidR="003172FF">
                          <w:rPr>
                            <w14:shadow w14:blurRad="76200" w14:dist="25400" w14:dir="5400000" w14:sx="0" w14:sy="0" w14:kx="0" w14:ky="0" w14:algn="ctr">
                              <w14:srgbClr w14:val="000000">
                                <w14:alpha w14:val="50000"/>
                              </w14:srgbClr>
                            </w14:shadow>
                          </w:rPr>
                          <w:t xml:space="preserve"> or</w:t>
                        </w:r>
                        <w:r>
                          <w:rPr>
                            <w14:shadow w14:blurRad="76200" w14:dist="25400" w14:dir="5400000" w14:sx="0" w14:sy="0" w14:kx="0" w14:ky="0" w14:algn="ctr">
                              <w14:srgbClr w14:val="000000">
                                <w14:alpha w14:val="50000"/>
                              </w14:srgbClr>
                            </w14:shadow>
                          </w:rPr>
                          <w:t xml:space="preserve"> small</w:t>
                        </w:r>
                        <w:r w:rsidR="008234FA">
                          <w:rPr>
                            <w14:shadow w14:blurRad="76200" w14:dist="25400" w14:dir="5400000" w14:sx="0" w14:sy="0" w14:kx="0" w14:ky="0" w14:algn="ctr">
                              <w14:srgbClr w14:val="000000">
                                <w14:alpha w14:val="50000"/>
                              </w14:srgbClr>
                            </w14:shadow>
                          </w:rPr>
                          <w:t>e</w:t>
                        </w:r>
                        <w:r w:rsidR="003172FF">
                          <w:rPr>
                            <w14:shadow w14:blurRad="76200" w14:dist="25400" w14:dir="5400000" w14:sx="0" w14:sy="0" w14:kx="0" w14:ky="0" w14:algn="ctr">
                              <w14:srgbClr w14:val="000000">
                                <w14:alpha w14:val="50000"/>
                              </w14:srgbClr>
                            </w14:shadow>
                          </w:rPr>
                          <w:t>r</w:t>
                        </w:r>
                      </w:p>
                      <w:p w14:paraId="4CC23F4B" w14:textId="013A82F9" w:rsidR="003172FF" w:rsidRDefault="003172FF" w:rsidP="003172FF">
                        <w:pPr>
                          <w:pStyle w:val="5E-STATBLOCKDATA"/>
                        </w:pPr>
                        <w:r>
                          <w:rPr>
                            <w:rStyle w:val="5E-STATBLOCKLABEL"/>
                          </w:rPr>
                          <w:t>Armor Class</w:t>
                        </w:r>
                        <w:r>
                          <w:t xml:space="preserve"> </w:t>
                        </w:r>
                        <w:r w:rsidR="007753DA">
                          <w:t>8</w:t>
                        </w:r>
                      </w:p>
                      <w:p w14:paraId="530308EC" w14:textId="71BD94AF" w:rsidR="003172FF" w:rsidRDefault="003172FF" w:rsidP="003172FF">
                        <w:pPr>
                          <w:pStyle w:val="5E-STATBLOCKDATA"/>
                        </w:pPr>
                        <w:r>
                          <w:rPr>
                            <w:rStyle w:val="5E-STATBLOCKLABEL"/>
                          </w:rPr>
                          <w:t>Hit Points</w:t>
                        </w:r>
                        <w:r>
                          <w:t xml:space="preserve"> </w:t>
                        </w:r>
                        <w:r w:rsidR="007753DA">
                          <w:t>4</w:t>
                        </w:r>
                        <w:r>
                          <w:t xml:space="preserve">* [Your </w:t>
                        </w:r>
                        <w:r w:rsidR="007753DA">
                          <w:t>druid</w:t>
                        </w:r>
                        <w:r>
                          <w:t xml:space="preserve"> level]</w:t>
                        </w:r>
                      </w:p>
                      <w:p w14:paraId="367A160F" w14:textId="012A30EA" w:rsidR="003172FF" w:rsidRDefault="003172FF" w:rsidP="003172FF">
                        <w:pPr>
                          <w:pStyle w:val="5E-STATBLOCKDATA"/>
                        </w:pPr>
                        <w:r>
                          <w:rPr>
                            <w:rStyle w:val="5E-STATBLOCKLABEL"/>
                          </w:rPr>
                          <w:t>Speed</w:t>
                        </w:r>
                        <w:r>
                          <w:t xml:space="preserve"> </w:t>
                        </w:r>
                        <w:r w:rsidR="00347A58">
                          <w:t>20</w:t>
                        </w:r>
                        <w:r>
                          <w:t xml:space="preserve"> ft.</w:t>
                        </w:r>
                        <w:r w:rsidR="00CB4F3F">
                          <w:t xml:space="preserve"> (it has a fly speed equal to its walking speed if the creature raised had a natural fly speed, same is true for</w:t>
                        </w:r>
                        <w:r w:rsidR="00347A58">
                          <w:t xml:space="preserve"> natural</w:t>
                        </w:r>
                        <w:r w:rsidR="00CB4F3F">
                          <w:t xml:space="preserve"> swim speed)</w:t>
                        </w:r>
                      </w:p>
                      <w:p w14:paraId="04AD0C81" w14:textId="77777777" w:rsidR="003172FF" w:rsidRDefault="003172FF" w:rsidP="003172FF">
                        <w:pPr>
                          <w:pStyle w:val="5E-STATBLOCKABILITYSCORENAME"/>
                        </w:pPr>
                        <w:r>
                          <w:t>STR</w:t>
                        </w:r>
                        <w:r>
                          <w:tab/>
                          <w:t>DEX</w:t>
                        </w:r>
                        <w:r>
                          <w:tab/>
                          <w:t>CON</w:t>
                        </w:r>
                        <w:r>
                          <w:tab/>
                          <w:t>INT</w:t>
                        </w:r>
                        <w:r>
                          <w:tab/>
                          <w:t>WIS</w:t>
                        </w:r>
                        <w:r>
                          <w:tab/>
                          <w:t>CHA</w:t>
                        </w:r>
                      </w:p>
                      <w:p w14:paraId="7DC5562D" w14:textId="562BD0A2" w:rsidR="003172FF" w:rsidRDefault="003172FF" w:rsidP="003172FF">
                        <w:pPr>
                          <w:pStyle w:val="5E-STATBLOCKABILITYSCORENUMBER"/>
                          <w:ind w:firstLine="0"/>
                        </w:pPr>
                        <w:r>
                          <w:t>1</w:t>
                        </w:r>
                        <w:r w:rsidR="007753DA">
                          <w:t>6</w:t>
                        </w:r>
                        <w:r>
                          <w:t xml:space="preserve"> (+</w:t>
                        </w:r>
                        <w:r w:rsidR="007753DA">
                          <w:t>3</w:t>
                        </w:r>
                        <w:r>
                          <w:t>)</w:t>
                        </w:r>
                        <w:r>
                          <w:tab/>
                        </w:r>
                        <w:r w:rsidR="007753DA">
                          <w:t>6</w:t>
                        </w:r>
                        <w:r>
                          <w:t>(</w:t>
                        </w:r>
                        <w:r w:rsidR="007753DA">
                          <w:t>-2</w:t>
                        </w:r>
                        <w:r>
                          <w:t>)</w:t>
                        </w:r>
                        <w:r>
                          <w:tab/>
                          <w:t>16 (+3)</w:t>
                        </w:r>
                        <w:r>
                          <w:tab/>
                        </w:r>
                        <w:r w:rsidR="007753DA">
                          <w:t>3</w:t>
                        </w:r>
                        <w:r>
                          <w:t xml:space="preserve"> (-</w:t>
                        </w:r>
                        <w:r w:rsidR="007753DA">
                          <w:t>4</w:t>
                        </w:r>
                        <w:r>
                          <w:t>)</w:t>
                        </w:r>
                        <w:r>
                          <w:tab/>
                        </w:r>
                        <w:r w:rsidR="007753DA">
                          <w:t>6</w:t>
                        </w:r>
                        <w:r>
                          <w:t xml:space="preserve"> (</w:t>
                        </w:r>
                        <w:r w:rsidR="007753DA">
                          <w:t>-2</w:t>
                        </w:r>
                        <w:r>
                          <w:t>)</w:t>
                        </w:r>
                        <w:r>
                          <w:tab/>
                        </w:r>
                        <w:r w:rsidR="007753DA">
                          <w:t>5</w:t>
                        </w:r>
                        <w:r>
                          <w:t xml:space="preserve"> (-</w:t>
                        </w:r>
                        <w:r w:rsidR="007753DA">
                          <w:t>3</w:t>
                        </w:r>
                        <w:r>
                          <w:t>)</w:t>
                        </w:r>
                      </w:p>
                      <w:p w14:paraId="1687E7B9" w14:textId="77777777" w:rsidR="003172FF" w:rsidRDefault="003172FF" w:rsidP="003172FF">
                        <w:pPr>
                          <w:pStyle w:val="5E-STATBLOCKDATA"/>
                          <w:rPr>
                            <w:rStyle w:val="5E-STATBLOCKLABEL"/>
                          </w:rPr>
                        </w:pPr>
                        <w:r>
                          <w:rPr>
                            <w:rStyle w:val="5E-STATBLOCKLABEL"/>
                          </w:rPr>
                          <w:t>Saving Throws</w:t>
                        </w:r>
                        <w:r w:rsidRPr="00AC27AC">
                          <w:t xml:space="preserve"> </w:t>
                        </w:r>
                        <w:r>
                          <w:t>none</w:t>
                        </w:r>
                      </w:p>
                      <w:p w14:paraId="76D162EB" w14:textId="77777777" w:rsidR="003172FF" w:rsidRDefault="003172FF" w:rsidP="003172FF">
                        <w:pPr>
                          <w:pStyle w:val="5E-STATBLOCKDATA"/>
                        </w:pPr>
                        <w:r>
                          <w:rPr>
                            <w:rStyle w:val="5E-STATBLOCKLABEL"/>
                          </w:rPr>
                          <w:t>Skills</w:t>
                        </w:r>
                        <w:r>
                          <w:t xml:space="preserve"> none</w:t>
                        </w:r>
                      </w:p>
                      <w:p w14:paraId="59CCD2D9" w14:textId="77777777" w:rsidR="003172FF" w:rsidRDefault="003172FF" w:rsidP="003172FF">
                        <w:pPr>
                          <w:pStyle w:val="5E-STATBLOCKDATA"/>
                        </w:pPr>
                        <w:r>
                          <w:rPr>
                            <w:rStyle w:val="5E-STATBLOCKLABEL"/>
                          </w:rPr>
                          <w:t>Damage Resistances</w:t>
                        </w:r>
                        <w:r>
                          <w:t xml:space="preserve"> none</w:t>
                        </w:r>
                      </w:p>
                      <w:p w14:paraId="21C1A3E1" w14:textId="01EF98BA" w:rsidR="003172FF" w:rsidRDefault="003172FF" w:rsidP="003172FF">
                        <w:pPr>
                          <w:pStyle w:val="5E-STATBLOCKDATA"/>
                        </w:pPr>
                        <w:r>
                          <w:rPr>
                            <w:rStyle w:val="5E-STATBLOCKLABEL"/>
                          </w:rPr>
                          <w:t>Damage Immunities</w:t>
                        </w:r>
                        <w:r>
                          <w:t xml:space="preserve"> Poison, </w:t>
                        </w:r>
                        <w:r w:rsidR="007753DA">
                          <w:t>Necrotic</w:t>
                        </w:r>
                      </w:p>
                      <w:p w14:paraId="1CB8A870" w14:textId="77777777" w:rsidR="003172FF" w:rsidRDefault="003172FF" w:rsidP="003172FF">
                        <w:pPr>
                          <w:pStyle w:val="5E-STATBLOCKDATA"/>
                        </w:pPr>
                        <w:r>
                          <w:rPr>
                            <w:rStyle w:val="5E-STATBLOCKLABEL"/>
                          </w:rPr>
                          <w:t>Condition Immunities</w:t>
                        </w:r>
                        <w:r>
                          <w:t xml:space="preserve"> Charmed, Exhaustion, Frightened, Poisoned</w:t>
                        </w:r>
                      </w:p>
                      <w:p w14:paraId="73227EEA" w14:textId="207775ED" w:rsidR="003172FF" w:rsidRDefault="003172FF" w:rsidP="003172FF">
                        <w:pPr>
                          <w:pStyle w:val="5E-STATBLOCKDATA"/>
                        </w:pPr>
                        <w:r>
                          <w:rPr>
                            <w:rStyle w:val="5E-STATBLOCKLABEL"/>
                          </w:rPr>
                          <w:t>Senses</w:t>
                        </w:r>
                        <w:r>
                          <w:t xml:space="preserve"> Darkvision 60ft, Passive Perception </w:t>
                        </w:r>
                        <w:r w:rsidR="008234FA">
                          <w:t>8</w:t>
                        </w:r>
                      </w:p>
                      <w:p w14:paraId="0D6BD9FC" w14:textId="77777777" w:rsidR="003172FF" w:rsidRDefault="003172FF" w:rsidP="003172FF">
                        <w:pPr>
                          <w:pStyle w:val="5E-STATBLOCKDATA"/>
                        </w:pPr>
                        <w:r>
                          <w:rPr>
                            <w:rStyle w:val="5E-STATBLOCKLABEL"/>
                          </w:rPr>
                          <w:t>Languages</w:t>
                        </w:r>
                        <w:r>
                          <w:t xml:space="preserve"> Understands all languages you do but cannot speak.</w:t>
                        </w:r>
                      </w:p>
                      <w:p w14:paraId="7D965F80" w14:textId="77777777" w:rsidR="003172FF" w:rsidRDefault="003172FF" w:rsidP="003172FF">
                        <w:pPr>
                          <w:pStyle w:val="5E-STATBLOCKDATA"/>
                        </w:pPr>
                        <w:r>
                          <w:rPr>
                            <w:rStyle w:val="5E-STATBLOCKLABEL"/>
                          </w:rPr>
                          <w:t>PB (proficiency bonus): Same as yours</w:t>
                        </w:r>
                      </w:p>
                      <w:p w14:paraId="003C2295" w14:textId="58C7C62F" w:rsidR="008C2A7A" w:rsidRDefault="008C2A7A" w:rsidP="003172FF">
                        <w:pPr>
                          <w:pStyle w:val="stat-block-stylesstat-block-body"/>
                          <w:rPr>
                            <w:rStyle w:val="Strong"/>
                            <w:rFonts w:asciiTheme="minorHAnsi" w:eastAsiaTheme="majorEastAsia" w:hAnsiTheme="minorHAnsi" w:cstheme="minorHAnsi"/>
                            <w:b w:val="0"/>
                            <w:bCs w:val="0"/>
                            <w:sz w:val="20"/>
                            <w:szCs w:val="20"/>
                          </w:rPr>
                        </w:pPr>
                        <w:r>
                          <w:rPr>
                            <w:rStyle w:val="Strong"/>
                            <w:rFonts w:asciiTheme="minorHAnsi" w:eastAsiaTheme="majorEastAsia" w:hAnsiTheme="minorHAnsi" w:cstheme="minorHAnsi"/>
                            <w:i/>
                            <w:iCs/>
                            <w:sz w:val="20"/>
                            <w:szCs w:val="20"/>
                          </w:rPr>
                          <w:t xml:space="preserve">Controller: </w:t>
                        </w:r>
                        <w:r>
                          <w:rPr>
                            <w:rStyle w:val="Strong"/>
                            <w:rFonts w:asciiTheme="minorHAnsi" w:eastAsiaTheme="majorEastAsia" w:hAnsiTheme="minorHAnsi" w:cstheme="minorHAnsi"/>
                            <w:b w:val="0"/>
                            <w:bCs w:val="0"/>
                            <w:sz w:val="20"/>
                            <w:szCs w:val="20"/>
                          </w:rPr>
                          <w:t>The creature that created this creature using its fungal infestation ability.</w:t>
                        </w:r>
                      </w:p>
                      <w:p w14:paraId="07E7E613" w14:textId="77777777" w:rsidR="00B47391" w:rsidRDefault="00B47391" w:rsidP="003172FF">
                        <w:pPr>
                          <w:pStyle w:val="stat-block-stylesstat-block-body"/>
                          <w:rPr>
                            <w:rStyle w:val="Strong"/>
                            <w:rFonts w:asciiTheme="minorHAnsi" w:eastAsiaTheme="majorEastAsia" w:hAnsiTheme="minorHAnsi" w:cstheme="minorHAnsi"/>
                            <w:b w:val="0"/>
                            <w:bCs w:val="0"/>
                            <w:sz w:val="20"/>
                            <w:szCs w:val="20"/>
                          </w:rPr>
                        </w:pPr>
                      </w:p>
                      <w:p w14:paraId="410F138D" w14:textId="77777777" w:rsidR="00B47391" w:rsidRPr="008C2A7A" w:rsidRDefault="00B47391" w:rsidP="003172FF">
                        <w:pPr>
                          <w:pStyle w:val="stat-block-stylesstat-block-body"/>
                          <w:rPr>
                            <w:rStyle w:val="Strong"/>
                            <w:rFonts w:asciiTheme="minorHAnsi" w:eastAsiaTheme="majorEastAsia" w:hAnsiTheme="minorHAnsi" w:cstheme="minorHAnsi"/>
                            <w:b w:val="0"/>
                            <w:bCs w:val="0"/>
                            <w:sz w:val="20"/>
                            <w:szCs w:val="20"/>
                          </w:rPr>
                        </w:pPr>
                      </w:p>
                      <w:p w14:paraId="329B5399" w14:textId="50E6BBFC" w:rsidR="008234FA" w:rsidRPr="008234FA" w:rsidRDefault="007753DA" w:rsidP="003172FF">
                        <w:pPr>
                          <w:pStyle w:val="stat-block-stylesstat-block-body"/>
                          <w:rPr>
                            <w:rFonts w:asciiTheme="minorHAnsi" w:eastAsiaTheme="majorEastAsia" w:hAnsiTheme="minorHAnsi" w:cstheme="minorHAnsi"/>
                            <w:sz w:val="20"/>
                            <w:szCs w:val="20"/>
                          </w:rPr>
                        </w:pPr>
                        <w:r>
                          <w:rPr>
                            <w:rStyle w:val="Strong"/>
                            <w:rFonts w:asciiTheme="minorHAnsi" w:eastAsiaTheme="majorEastAsia" w:hAnsiTheme="minorHAnsi" w:cstheme="minorHAnsi"/>
                            <w:i/>
                            <w:iCs/>
                            <w:sz w:val="20"/>
                            <w:szCs w:val="20"/>
                          </w:rPr>
                          <w:t xml:space="preserve">Hive Mind: </w:t>
                        </w:r>
                        <w:r>
                          <w:rPr>
                            <w:rStyle w:val="Strong"/>
                            <w:rFonts w:asciiTheme="minorHAnsi" w:eastAsiaTheme="majorEastAsia" w:hAnsiTheme="minorHAnsi" w:cstheme="minorHAnsi"/>
                            <w:b w:val="0"/>
                            <w:bCs w:val="0"/>
                            <w:sz w:val="20"/>
                            <w:szCs w:val="20"/>
                          </w:rPr>
                          <w:t>This creature can respond to your mental commands at a range of 1,000 ft. additionally all zombies raised by fungal infestation share the same collective hivemind and are treated as one collective “familiar”.</w:t>
                        </w:r>
                        <w:r w:rsidR="008234FA">
                          <w:rPr>
                            <w:rStyle w:val="Strong"/>
                            <w:rFonts w:asciiTheme="minorHAnsi" w:eastAsiaTheme="majorEastAsia" w:hAnsiTheme="minorHAnsi" w:cstheme="minorHAnsi"/>
                            <w:b w:val="0"/>
                            <w:bCs w:val="0"/>
                            <w:sz w:val="20"/>
                            <w:szCs w:val="20"/>
                          </w:rPr>
                          <w:t xml:space="preserve"> It does not communicate back to its controller though this link in any way</w:t>
                        </w:r>
                        <w:r w:rsidR="0054508F">
                          <w:rPr>
                            <w:rStyle w:val="Strong"/>
                            <w:rFonts w:asciiTheme="minorHAnsi" w:eastAsiaTheme="majorEastAsia" w:hAnsiTheme="minorHAnsi" w:cstheme="minorHAnsi"/>
                            <w:b w:val="0"/>
                            <w:bCs w:val="0"/>
                            <w:sz w:val="20"/>
                            <w:szCs w:val="20"/>
                          </w:rPr>
                          <w:t>.</w:t>
                        </w:r>
                        <w:r w:rsidR="008234FA">
                          <w:rPr>
                            <w:rStyle w:val="Strong"/>
                            <w:rFonts w:asciiTheme="minorHAnsi" w:eastAsiaTheme="majorEastAsia" w:hAnsiTheme="minorHAnsi" w:cstheme="minorHAnsi"/>
                            <w:b w:val="0"/>
                            <w:bCs w:val="0"/>
                            <w:sz w:val="20"/>
                            <w:szCs w:val="20"/>
                          </w:rPr>
                          <w:t xml:space="preserve"> </w:t>
                        </w:r>
                        <w:r w:rsidR="0054508F">
                          <w:rPr>
                            <w:rStyle w:val="Strong"/>
                            <w:rFonts w:asciiTheme="minorHAnsi" w:eastAsiaTheme="majorEastAsia" w:hAnsiTheme="minorHAnsi" w:cstheme="minorHAnsi"/>
                            <w:b w:val="0"/>
                            <w:bCs w:val="0"/>
                            <w:sz w:val="20"/>
                            <w:szCs w:val="20"/>
                          </w:rPr>
                          <w:t>I</w:t>
                        </w:r>
                        <w:r w:rsidR="008234FA">
                          <w:rPr>
                            <w:rStyle w:val="Strong"/>
                            <w:rFonts w:asciiTheme="minorHAnsi" w:eastAsiaTheme="majorEastAsia" w:hAnsiTheme="minorHAnsi" w:cstheme="minorHAnsi"/>
                            <w:b w:val="0"/>
                            <w:bCs w:val="0"/>
                            <w:sz w:val="20"/>
                            <w:szCs w:val="20"/>
                          </w:rPr>
                          <w:t>ts controller</w:t>
                        </w:r>
                        <w:r w:rsidR="0054508F">
                          <w:rPr>
                            <w:rStyle w:val="Strong"/>
                            <w:rFonts w:asciiTheme="minorHAnsi" w:eastAsiaTheme="majorEastAsia" w:hAnsiTheme="minorHAnsi" w:cstheme="minorHAnsi"/>
                            <w:b w:val="0"/>
                            <w:bCs w:val="0"/>
                            <w:sz w:val="20"/>
                            <w:szCs w:val="20"/>
                          </w:rPr>
                          <w:t xml:space="preserve"> is made aware </w:t>
                        </w:r>
                        <w:r w:rsidR="008234FA">
                          <w:rPr>
                            <w:rStyle w:val="Strong"/>
                            <w:rFonts w:asciiTheme="minorHAnsi" w:eastAsiaTheme="majorEastAsia" w:hAnsiTheme="minorHAnsi" w:cstheme="minorHAnsi"/>
                            <w:b w:val="0"/>
                            <w:bCs w:val="0"/>
                            <w:sz w:val="20"/>
                            <w:szCs w:val="20"/>
                          </w:rPr>
                          <w:t>when the creature dies.</w:t>
                        </w:r>
                        <w:r w:rsidR="008234FA">
                          <w:rPr>
                            <w:rStyle w:val="Strong"/>
                            <w:rFonts w:asciiTheme="minorHAnsi" w:eastAsiaTheme="majorEastAsia" w:hAnsiTheme="minorHAnsi" w:cstheme="minorHAnsi"/>
                            <w:b w:val="0"/>
                            <w:bCs w:val="0"/>
                            <w:sz w:val="20"/>
                            <w:szCs w:val="20"/>
                          </w:rPr>
                          <w:br/>
                        </w:r>
                        <w:r w:rsidR="008234FA">
                          <w:rPr>
                            <w:rStyle w:val="Strong"/>
                            <w:rFonts w:asciiTheme="minorHAnsi" w:eastAsiaTheme="majorEastAsia" w:hAnsiTheme="minorHAnsi" w:cstheme="minorHAnsi"/>
                            <w:b w:val="0"/>
                            <w:bCs w:val="0"/>
                            <w:sz w:val="20"/>
                            <w:szCs w:val="20"/>
                          </w:rPr>
                          <w:br/>
                        </w:r>
                        <w:r w:rsidR="008234FA">
                          <w:rPr>
                            <w:rStyle w:val="Strong"/>
                            <w:rFonts w:asciiTheme="minorHAnsi" w:eastAsiaTheme="majorEastAsia" w:hAnsiTheme="minorHAnsi" w:cstheme="minorHAnsi"/>
                            <w:i/>
                            <w:iCs/>
                            <w:sz w:val="20"/>
                            <w:szCs w:val="20"/>
                          </w:rPr>
                          <w:t xml:space="preserve">Hive </w:t>
                        </w:r>
                        <w:r w:rsidR="008C2A7A">
                          <w:rPr>
                            <w:rStyle w:val="Strong"/>
                            <w:rFonts w:asciiTheme="minorHAnsi" w:eastAsiaTheme="majorEastAsia" w:hAnsiTheme="minorHAnsi" w:cstheme="minorHAnsi"/>
                            <w:i/>
                            <w:iCs/>
                            <w:sz w:val="20"/>
                            <w:szCs w:val="20"/>
                          </w:rPr>
                          <w:t>resilience</w:t>
                        </w:r>
                        <w:r w:rsidR="008234FA">
                          <w:rPr>
                            <w:rStyle w:val="Strong"/>
                            <w:rFonts w:asciiTheme="minorHAnsi" w:eastAsiaTheme="majorEastAsia" w:hAnsiTheme="minorHAnsi" w:cstheme="minorHAnsi"/>
                            <w:i/>
                            <w:iCs/>
                            <w:sz w:val="20"/>
                            <w:szCs w:val="20"/>
                          </w:rPr>
                          <w:t xml:space="preserve">: </w:t>
                        </w:r>
                        <w:r w:rsidR="008234FA">
                          <w:rPr>
                            <w:rStyle w:val="Strong"/>
                            <w:rFonts w:asciiTheme="minorHAnsi" w:eastAsiaTheme="majorEastAsia" w:hAnsiTheme="minorHAnsi" w:cstheme="minorHAnsi"/>
                            <w:b w:val="0"/>
                            <w:bCs w:val="0"/>
                            <w:sz w:val="20"/>
                            <w:szCs w:val="20"/>
                          </w:rPr>
                          <w:t xml:space="preserve">The first time this creature is reduced to 0 hp from a source other than radiant damage or from a critical hit it drops to 1 hp instead.  </w:t>
                        </w:r>
                      </w:p>
                      <w:p w14:paraId="7FFA9C2D" w14:textId="77777777" w:rsidR="003172FF" w:rsidRPr="00BE1396" w:rsidRDefault="003172FF" w:rsidP="003172FF">
                        <w:pPr>
                          <w:pStyle w:val="5E-StatBlockHeading"/>
                          <w:spacing w:line="220" w:lineRule="exact"/>
                        </w:pPr>
                        <w:r>
                          <w:t>Action</w:t>
                        </w:r>
                      </w:p>
                      <w:p w14:paraId="4C465951" w14:textId="4630E7CD" w:rsidR="003172FF" w:rsidRPr="008C2A7A" w:rsidRDefault="003172FF" w:rsidP="003172F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w:t>
                        </w:r>
                        <w:r w:rsidR="00CB4F3F">
                          <w:rPr>
                            <w:rFonts w:asciiTheme="minorHAnsi" w:hAnsiTheme="minorHAnsi" w:cstheme="minorHAnsi"/>
                            <w:sz w:val="20"/>
                            <w:szCs w:val="20"/>
                          </w:rPr>
                          <w:t>d6</w:t>
                        </w:r>
                        <w:r w:rsidRPr="0041390C">
                          <w:rPr>
                            <w:rFonts w:asciiTheme="minorHAnsi" w:hAnsiTheme="minorHAnsi" w:cstheme="minorHAnsi"/>
                            <w:sz w:val="20"/>
                            <w:szCs w:val="20"/>
                          </w:rPr>
                          <w:t xml:space="preserve"> + PB force damage.</w:t>
                        </w:r>
                        <w:r w:rsidR="008C2A7A">
                          <w:rPr>
                            <w:rFonts w:asciiTheme="minorHAnsi" w:hAnsiTheme="minorHAnsi" w:cstheme="minorHAnsi"/>
                            <w:sz w:val="20"/>
                            <w:szCs w:val="20"/>
                          </w:rPr>
                          <w:br/>
                        </w:r>
                        <w:r w:rsidR="008C2A7A">
                          <w:rPr>
                            <w:rFonts w:asciiTheme="minorHAnsi" w:hAnsiTheme="minorHAnsi" w:cstheme="minorHAnsi"/>
                            <w:sz w:val="20"/>
                            <w:szCs w:val="20"/>
                          </w:rPr>
                          <w:br/>
                        </w:r>
                        <w:r w:rsidR="008C2A7A" w:rsidRPr="008C2A7A">
                          <w:rPr>
                            <w:rFonts w:asciiTheme="minorHAnsi" w:hAnsiTheme="minorHAnsi" w:cstheme="minorHAnsi"/>
                            <w:b/>
                            <w:bCs/>
                            <w:i/>
                            <w:iCs/>
                            <w:sz w:val="20"/>
                            <w:szCs w:val="20"/>
                          </w:rPr>
                          <w:t>Spore Burst.</w:t>
                        </w:r>
                        <w:r w:rsidR="008C2A7A">
                          <w:rPr>
                            <w:rFonts w:asciiTheme="minorHAnsi" w:hAnsiTheme="minorHAnsi" w:cstheme="minorHAnsi"/>
                            <w:b/>
                            <w:bCs/>
                            <w:i/>
                            <w:iCs/>
                            <w:sz w:val="20"/>
                            <w:szCs w:val="20"/>
                          </w:rPr>
                          <w:t xml:space="preserve"> </w:t>
                        </w:r>
                        <w:r w:rsidR="008C2A7A">
                          <w:rPr>
                            <w:rFonts w:asciiTheme="minorHAnsi" w:hAnsiTheme="minorHAnsi" w:cstheme="minorHAnsi"/>
                            <w:sz w:val="20"/>
                            <w:szCs w:val="20"/>
                          </w:rPr>
                          <w:t>The zombie detonates into a puff of spores, all creatures other than its controller within 5ft suffer the damage from the controller’s symbiotic entity effect making the save vs the controllers spell save dc. Then if the damage rolled is greater than current temporary hp of the controller, the controller gains temporary hp equal to the damage rolled as though it was from the effect of symbiotic entity. After using this effect, the zombie is destroyed and the corpse is reduced to bones and cannot be raised again using fungal infestation. This effect ignores hive resilience.</w:t>
                        </w:r>
                      </w:p>
                      <w:p w14:paraId="41DD52B7" w14:textId="77777777" w:rsidR="003172FF" w:rsidRPr="00675115" w:rsidRDefault="003172FF" w:rsidP="003172FF">
                        <w:pPr>
                          <w:pStyle w:val="5E-STATBLOCKBODYPARA1"/>
                          <w:rPr>
                            <w14:shadow w14:blurRad="76200" w14:dist="25400" w14:dir="5400000" w14:sx="0" w14:sy="0" w14:kx="0" w14:ky="0" w14:algn="ctr">
                              <w14:srgbClr w14:val="000000">
                                <w14:alpha w14:val="50000"/>
                              </w14:srgbClr>
                            </w14:shadow>
                          </w:rPr>
                        </w:pPr>
                      </w:p>
                      <w:p w14:paraId="62BB0B99" w14:textId="77777777" w:rsidR="003172FF" w:rsidRPr="0041390C" w:rsidRDefault="003172FF" w:rsidP="003172FF">
                        <w:pPr>
                          <w:pStyle w:val="5E-STATBLOCKHANGING"/>
                          <w:rPr>
                            <w14:shadow w14:blurRad="76200" w14:dist="25400" w14:dir="5400000" w14:sx="0" w14:sy="0" w14:kx="0" w14:ky="0" w14:algn="ctr">
                              <w14:srgbClr w14:val="000000">
                                <w14:alpha w14:val="50000"/>
                              </w14:srgbClr>
                            </w14:shadow>
                          </w:rPr>
                        </w:pPr>
                      </w:p>
                    </w:txbxContent>
                  </v:textbox>
                </v:shape>
                <v:shape id="Text Box 2" o:spid="_x0000_s1031" type="#_x0000_t202" style="position:absolute;left:33865;top:241;width:32004;height:38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" filled="f" stroked="f">
                  <v:textbox inset="4.32pt,5.04pt,4.32pt,1.44pt">
                    <w:txbxContent/>
                  </v:textbox>
                </v:shape>
                <w10:wrap type="topAndBottom" anchorx="page"/>
              </v:group>
            </w:pict>
          </mc:Fallback>
        </mc:AlternateContent>
      </w:r>
      <w:r w:rsidR="00CD208F" w:rsidRPr="009A38AE">
        <w:rPr>
          <w:sz w:val="20"/>
          <w:szCs w:val="20"/>
        </w:rPr>
        <w:t xml:space="preserve">While the cube of spores persists, you can’t use your </w:t>
      </w:r>
      <w:r w:rsidR="0071239B" w:rsidRPr="009A38AE">
        <w:rPr>
          <w:sz w:val="20"/>
          <w:szCs w:val="20"/>
        </w:rPr>
        <w:t xml:space="preserve">symbiotic entity </w:t>
      </w:r>
      <w:r w:rsidR="00CD208F" w:rsidRPr="009A38AE">
        <w:rPr>
          <w:sz w:val="20"/>
          <w:szCs w:val="20"/>
        </w:rPr>
        <w:t>reaction.</w:t>
      </w:r>
      <w:r w:rsidR="008C29FF" w:rsidRPr="009A38AE">
        <w:rPr>
          <w:sz w:val="20"/>
          <w:szCs w:val="20"/>
        </w:rPr>
        <w:t xml:space="preserve"> </w:t>
      </w:r>
      <w:r w:rsidR="00AB63F3" w:rsidRPr="009A38AE">
        <w:rPr>
          <w:sz w:val="20"/>
          <w:szCs w:val="20"/>
        </w:rPr>
        <w:t xml:space="preserve">If a creature dies within the cube and that creature is a medium or small humanoid or beast you may use your reaction to activate your fungal infestation on that creature’s corpse. </w:t>
      </w:r>
      <w:r w:rsidR="00AB63F3" w:rsidRPr="009A38AE">
        <w:rPr>
          <w:i/>
          <w:iCs/>
          <w:sz w:val="20"/>
          <w:szCs w:val="20"/>
        </w:rPr>
        <w:t>(replacing the required “action”, can only be used immediately after the creature dies)</w:t>
      </w:r>
      <w:r w:rsidR="00AB63F3" w:rsidRPr="009A38AE">
        <w:rPr>
          <w:sz w:val="20"/>
          <w:szCs w:val="20"/>
        </w:rPr>
        <w:br/>
      </w:r>
      <w:r w:rsidR="00AB63F3" w:rsidRPr="009A38AE">
        <w:rPr>
          <w:sz w:val="20"/>
          <w:szCs w:val="20"/>
        </w:rPr>
        <w:br/>
      </w:r>
      <w:r w:rsidR="00AB63F3" w:rsidRPr="009A38AE">
        <w:rPr>
          <w:sz w:val="20"/>
          <w:szCs w:val="20"/>
        </w:rPr>
        <w:t>This ability improves at 14th level causing you to become lightly obscured within the spores to creatures</w:t>
      </w:r>
      <w:r w:rsidR="007753DA" w:rsidRPr="009A38AE">
        <w:rPr>
          <w:sz w:val="20"/>
          <w:szCs w:val="20"/>
        </w:rPr>
        <w:t xml:space="preserve"> that are</w:t>
      </w:r>
      <w:r w:rsidR="00AB63F3" w:rsidRPr="009A38AE">
        <w:rPr>
          <w:sz w:val="20"/>
          <w:szCs w:val="20"/>
        </w:rPr>
        <w:t xml:space="preserve"> hostile to you within the cloud.</w:t>
      </w:r>
    </w:p>
    <w:p w14:paraId="08CB6ACC" w14:textId="2C52C283" w:rsidR="00CD208F" w:rsidRDefault="00AB63F3" w:rsidP="00CD208F">
      <w:pPr>
        <w:pStyle w:val="NormalWeb"/>
        <w:rPr>
          <w:sz w:val="20"/>
          <w:szCs w:val="20"/>
        </w:rPr>
      </w:pPr>
      <w:r w:rsidRPr="009A38AE">
        <w:rPr>
          <w:sz w:val="20"/>
          <w:szCs w:val="20"/>
        </w:rPr>
        <w:t>It improves at 17th level allowing you to summon the cube as a 10, 15, or 20ft cube instead of only 10ft.</w:t>
      </w:r>
    </w:p>
    <w:p w14:paraId="7ECCB78C" w14:textId="751CD503" w:rsidR="00CD208F" w:rsidRPr="002F6E2D" w:rsidRDefault="00CD208F" w:rsidP="00CD208F">
      <w:pPr>
        <w:pStyle w:val="Heading4"/>
        <w:rPr>
          <w:rFonts w:ascii="Times New Roman" w:hAnsi="Times New Roman" w:cs="Times New Roman"/>
          <w:sz w:val="28"/>
          <w:szCs w:val="28"/>
        </w:rPr>
      </w:pPr>
      <w:r w:rsidRPr="002F6E2D">
        <w:rPr>
          <w:rFonts w:ascii="Times New Roman" w:hAnsi="Times New Roman" w:cs="Times New Roman"/>
          <w:sz w:val="28"/>
          <w:szCs w:val="28"/>
        </w:rPr>
        <w:t>Fungal Body</w:t>
      </w:r>
    </w:p>
    <w:p w14:paraId="3C047B0C" w14:textId="746813BE" w:rsidR="002F6E2D" w:rsidRDefault="0071239B" w:rsidP="00CD208F">
      <w:pPr>
        <w:pStyle w:val="NormalWeb"/>
        <w:rPr>
          <w:sz w:val="20"/>
          <w:szCs w:val="20"/>
        </w:rPr>
      </w:pPr>
      <w:r w:rsidRPr="009A38AE">
        <w:rPr>
          <w:sz w:val="20"/>
          <w:szCs w:val="20"/>
        </w:rPr>
        <w:t>Starting at 14th level, t</w:t>
      </w:r>
      <w:r w:rsidR="00CD208F" w:rsidRPr="009A38AE">
        <w:rPr>
          <w:sz w:val="20"/>
          <w:szCs w:val="20"/>
        </w:rPr>
        <w:t>he fungal spores in your body alter you: you can’t be blinded, deafened, frightened, or poisoned, and any critical hit against you counts as a normal hit instead, unless you’re incapacitated.</w:t>
      </w:r>
    </w:p>
    <w:p w14:paraId="57CA659F" w14:textId="77777777" w:rsidR="002F6E2D" w:rsidRDefault="002F6E2D">
      <w:pPr>
        <w:spacing w:line="240" w:lineRule="auto"/>
        <w:rPr>
          <w:rFonts w:ascii="Times New Roman" w:eastAsia="Times New Roman" w:hAnsi="Times New Roman" w:cs="Times New Roman"/>
          <w:bCs w:val="0"/>
          <w:w w:val="100"/>
          <w:sz w:val="20"/>
        </w:rPr>
      </w:pPr>
      <w:r>
        <w:rPr>
          <w:sz w:val="20"/>
        </w:rPr>
        <w:br w:type="page"/>
      </w:r>
    </w:p>
    <w:p w14:paraId="12F14624" w14:textId="77777777" w:rsidR="00CD208F" w:rsidRPr="00F436C2" w:rsidRDefault="00CD208F" w:rsidP="00CD208F">
      <w:pPr>
        <w:pStyle w:val="Heading2"/>
        <w:rPr>
          <w:rFonts w:ascii="Times New Roman" w:hAnsi="Times New Roman" w:cs="Times New Roman"/>
        </w:rPr>
      </w:pPr>
      <w:r w:rsidRPr="00F436C2">
        <w:rPr>
          <w:rFonts w:ascii="Times New Roman" w:hAnsi="Times New Roman" w:cs="Times New Roman"/>
        </w:rPr>
        <w:lastRenderedPageBreak/>
        <w:t>Circle of Stars</w:t>
      </w:r>
    </w:p>
    <w:p w14:paraId="2338DA2E" w14:textId="3B72A0D7" w:rsidR="003172FF" w:rsidRPr="009A38AE" w:rsidRDefault="003172FF" w:rsidP="003172FF">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3172FF" w:rsidRPr="009A38AE" w14:paraId="0C8B0CCF"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716D919" w14:textId="77777777" w:rsidR="003172FF" w:rsidRPr="009A38AE" w:rsidRDefault="003172FF" w:rsidP="00702367">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22936B60" w14:textId="77777777" w:rsidR="003172FF" w:rsidRPr="009A38AE" w:rsidRDefault="003172FF" w:rsidP="00702367">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3172FF" w:rsidRPr="009A38AE" w14:paraId="1E0E65D4"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7706E3"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501A50" w14:textId="2C42C158" w:rsidR="003172FF" w:rsidRPr="009A38AE" w:rsidRDefault="002F36BF"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Star Map</w:t>
            </w:r>
            <w:r w:rsidR="00A45800" w:rsidRPr="009A38AE">
              <w:rPr>
                <w:rFonts w:ascii="Times New Roman" w:hAnsi="Times New Roman" w:cs="Times New Roman"/>
                <w:sz w:val="20"/>
              </w:rPr>
              <w:t>, Starry Form</w:t>
            </w:r>
          </w:p>
        </w:tc>
      </w:tr>
      <w:tr w:rsidR="003172FF" w:rsidRPr="009A38AE" w14:paraId="78DF0E60"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6525AC"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62FF0B" w14:textId="00D98C4D" w:rsidR="003172FF" w:rsidRPr="009A38AE" w:rsidRDefault="00A45800"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C</w:t>
            </w:r>
            <w:r w:rsidRPr="009A38AE">
              <w:rPr>
                <w:rStyle w:val="5ECHARITALIC"/>
                <w:rFonts w:ascii="Times New Roman" w:hAnsi="Times New Roman" w:cs="Times New Roman"/>
                <w:i w:val="0"/>
                <w:sz w:val="20"/>
                <w:lang w:val="en"/>
              </w:rPr>
              <w:t>osmic Omen</w:t>
            </w:r>
          </w:p>
        </w:tc>
      </w:tr>
      <w:tr w:rsidR="003172FF" w:rsidRPr="009A38AE" w14:paraId="3FC3724C"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03780B9"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C51F8D3" w14:textId="63C69796" w:rsidR="003172FF" w:rsidRPr="009A38AE" w:rsidRDefault="00A45800"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T</w:t>
            </w:r>
            <w:r w:rsidRPr="009A38AE">
              <w:rPr>
                <w:rStyle w:val="5ECHARITALIC"/>
                <w:rFonts w:ascii="Times New Roman" w:hAnsi="Times New Roman" w:cs="Times New Roman"/>
                <w:i w:val="0"/>
                <w:sz w:val="20"/>
                <w:lang w:val="en"/>
              </w:rPr>
              <w:t>winkling constellations</w:t>
            </w:r>
          </w:p>
        </w:tc>
      </w:tr>
      <w:tr w:rsidR="003172FF" w:rsidRPr="009A38AE" w14:paraId="2C993C59"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049790" w14:textId="77777777" w:rsidR="003172FF" w:rsidRPr="009A38AE" w:rsidRDefault="003172FF" w:rsidP="00702367">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33753DD" w14:textId="06E3A161" w:rsidR="003172FF" w:rsidRPr="009A38AE" w:rsidRDefault="00A45800"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A38AE">
              <w:rPr>
                <w:rStyle w:val="5ECHARITALIC"/>
                <w:rFonts w:ascii="Times New Roman" w:hAnsi="Times New Roman" w:cs="Times New Roman"/>
                <w:i w:val="0"/>
                <w:iCs/>
                <w:sz w:val="20"/>
                <w:lang w:val="en"/>
              </w:rPr>
              <w:t>Full of Stars</w:t>
            </w:r>
          </w:p>
        </w:tc>
      </w:tr>
    </w:tbl>
    <w:p w14:paraId="4591C4D7" w14:textId="77777777" w:rsidR="00CD208F" w:rsidRPr="00F436C2" w:rsidRDefault="00CD208F" w:rsidP="00CD208F">
      <w:pPr>
        <w:pStyle w:val="Heading4"/>
        <w:rPr>
          <w:rFonts w:ascii="Times New Roman" w:hAnsi="Times New Roman" w:cs="Times New Roman"/>
          <w:sz w:val="28"/>
          <w:szCs w:val="28"/>
        </w:rPr>
      </w:pPr>
      <w:r w:rsidRPr="00F436C2">
        <w:rPr>
          <w:rFonts w:ascii="Times New Roman" w:hAnsi="Times New Roman" w:cs="Times New Roman"/>
          <w:sz w:val="28"/>
          <w:szCs w:val="28"/>
        </w:rPr>
        <w:t>Star Map</w:t>
      </w:r>
    </w:p>
    <w:p w14:paraId="24B8C107" w14:textId="1162867D" w:rsidR="00CD208F" w:rsidRPr="009A38AE" w:rsidRDefault="00E85F27" w:rsidP="00CD208F">
      <w:pPr>
        <w:pStyle w:val="NormalWeb"/>
        <w:rPr>
          <w:sz w:val="20"/>
          <w:szCs w:val="20"/>
        </w:rPr>
      </w:pPr>
      <w:r w:rsidRPr="009A38AE">
        <w:rPr>
          <w:rStyle w:val="Emphasis"/>
          <w:i w:val="0"/>
          <w:iCs w:val="0"/>
          <w:sz w:val="20"/>
          <w:szCs w:val="20"/>
        </w:rPr>
        <w:t>Starting at 2nd level, y</w:t>
      </w:r>
      <w:r w:rsidR="00CD208F" w:rsidRPr="009A38AE">
        <w:rPr>
          <w:sz w:val="20"/>
          <w:szCs w:val="20"/>
        </w:rPr>
        <w:t xml:space="preserve">ou’ve created a star chart as part of your heavenly studies. It is a </w:t>
      </w:r>
      <w:r w:rsidR="00585435" w:rsidRPr="009A38AE">
        <w:rPr>
          <w:sz w:val="20"/>
          <w:szCs w:val="20"/>
        </w:rPr>
        <w:t>t</w:t>
      </w:r>
      <w:r w:rsidR="00CD208F" w:rsidRPr="009A38AE">
        <w:rPr>
          <w:sz w:val="20"/>
          <w:szCs w:val="20"/>
        </w:rPr>
        <w:t>iny object and can serve as a spellcasting focus for your druid spells. You determine its form by rolling on the Star Map table or by choosing one.</w:t>
      </w:r>
    </w:p>
    <w:p w14:paraId="5ED1EB2E" w14:textId="77777777" w:rsidR="00CD208F" w:rsidRPr="009A38AE" w:rsidRDefault="00CD208F" w:rsidP="00CD208F">
      <w:pPr>
        <w:pStyle w:val="NormalWeb"/>
        <w:rPr>
          <w:sz w:val="20"/>
          <w:szCs w:val="20"/>
        </w:rPr>
      </w:pPr>
      <w:r w:rsidRPr="009A38AE">
        <w:rPr>
          <w:sz w:val="20"/>
          <w:szCs w:val="20"/>
        </w:rPr>
        <w:t>While holding this map, you have these benefits:</w:t>
      </w:r>
    </w:p>
    <w:p w14:paraId="3638220C" w14:textId="17F28423" w:rsidR="00CD208F" w:rsidRPr="009A38AE" w:rsidRDefault="00CD208F" w:rsidP="00CD208F">
      <w:pPr>
        <w:numPr>
          <w:ilvl w:val="0"/>
          <w:numId w:val="53"/>
        </w:numPr>
        <w:spacing w:before="100" w:beforeAutospacing="1" w:after="100" w:afterAutospacing="1" w:line="240" w:lineRule="auto"/>
        <w:rPr>
          <w:rFonts w:ascii="Times New Roman" w:hAnsi="Times New Roman" w:cs="Times New Roman"/>
          <w:sz w:val="20"/>
        </w:rPr>
      </w:pPr>
      <w:r w:rsidRPr="009A38AE">
        <w:rPr>
          <w:rFonts w:ascii="Times New Roman" w:hAnsi="Times New Roman" w:cs="Times New Roman"/>
          <w:sz w:val="20"/>
        </w:rPr>
        <w:t>You know the guidance cantrip.</w:t>
      </w:r>
    </w:p>
    <w:p w14:paraId="227EF423" w14:textId="71D55B47" w:rsidR="00CD208F" w:rsidRPr="009A38AE" w:rsidRDefault="00CD208F" w:rsidP="00CD208F">
      <w:pPr>
        <w:numPr>
          <w:ilvl w:val="0"/>
          <w:numId w:val="53"/>
        </w:numPr>
        <w:spacing w:before="100" w:beforeAutospacing="1" w:after="100" w:afterAutospacing="1" w:line="240" w:lineRule="auto"/>
        <w:rPr>
          <w:rFonts w:ascii="Times New Roman" w:hAnsi="Times New Roman" w:cs="Times New Roman"/>
          <w:sz w:val="20"/>
        </w:rPr>
      </w:pPr>
      <w:r w:rsidRPr="009A38AE">
        <w:rPr>
          <w:rFonts w:ascii="Times New Roman" w:hAnsi="Times New Roman" w:cs="Times New Roman"/>
          <w:sz w:val="20"/>
        </w:rPr>
        <w:t>You have the guiding bolt spell prepared. It counts as a druid spell for you, and it doesn’t count against the number of spells you can have prepared.</w:t>
      </w:r>
    </w:p>
    <w:p w14:paraId="7B68AB04" w14:textId="3C364ED6" w:rsidR="00CD208F" w:rsidRPr="009A38AE" w:rsidRDefault="00CD208F" w:rsidP="00CD208F">
      <w:pPr>
        <w:numPr>
          <w:ilvl w:val="0"/>
          <w:numId w:val="53"/>
        </w:numPr>
        <w:spacing w:before="100" w:beforeAutospacing="1" w:after="100" w:afterAutospacing="1" w:line="240" w:lineRule="auto"/>
        <w:rPr>
          <w:rFonts w:ascii="Times New Roman" w:hAnsi="Times New Roman" w:cs="Times New Roman"/>
          <w:sz w:val="20"/>
        </w:rPr>
      </w:pPr>
      <w:r w:rsidRPr="009A38AE">
        <w:rPr>
          <w:rFonts w:ascii="Times New Roman" w:hAnsi="Times New Roman" w:cs="Times New Roman"/>
          <w:sz w:val="20"/>
        </w:rPr>
        <w:t>You can cast guiding bolt without expending a spell slot. You can do so a number of times equal to your proficiency bonus, and you regain all expended uses when you finish a long rest.</w:t>
      </w:r>
    </w:p>
    <w:p w14:paraId="7975C384" w14:textId="77777777" w:rsidR="00CD208F" w:rsidRDefault="00CD208F" w:rsidP="00CD208F">
      <w:pPr>
        <w:pStyle w:val="NormalWeb"/>
        <w:rPr>
          <w:sz w:val="20"/>
          <w:szCs w:val="20"/>
        </w:rPr>
      </w:pPr>
      <w:r w:rsidRPr="009A38AE">
        <w:rPr>
          <w:sz w:val="20"/>
          <w:szCs w:val="20"/>
        </w:rPr>
        <w:t>If you lose the map, you can perform a 1-hour ceremony to magically create a replacement. This ceremony can be performed during a short or long rest, and it destroys the previous map.</w:t>
      </w:r>
    </w:p>
    <w:p w14:paraId="35DAA3F4"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Star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
        <w:gridCol w:w="4431"/>
      </w:tblGrid>
      <w:tr w:rsidR="00CD208F" w:rsidRPr="009A38AE" w14:paraId="7F1C0E3F" w14:textId="77777777" w:rsidTr="00A4311E">
        <w:trPr>
          <w:tblHeader/>
          <w:tblCellSpacing w:w="15" w:type="dxa"/>
        </w:trPr>
        <w:tc>
          <w:tcPr>
            <w:tcW w:w="0" w:type="auto"/>
            <w:vAlign w:val="center"/>
            <w:hideMark/>
          </w:tcPr>
          <w:p w14:paraId="1FD08B01"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d6</w:t>
            </w:r>
          </w:p>
        </w:tc>
        <w:tc>
          <w:tcPr>
            <w:tcW w:w="0" w:type="auto"/>
            <w:vAlign w:val="center"/>
            <w:hideMark/>
          </w:tcPr>
          <w:p w14:paraId="1E716428"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Map Form</w:t>
            </w:r>
          </w:p>
        </w:tc>
      </w:tr>
      <w:tr w:rsidR="00CD208F" w:rsidRPr="009A38AE" w14:paraId="2CDB6005" w14:textId="77777777" w:rsidTr="00A4311E">
        <w:trPr>
          <w:tblCellSpacing w:w="15" w:type="dxa"/>
        </w:trPr>
        <w:tc>
          <w:tcPr>
            <w:tcW w:w="0" w:type="auto"/>
            <w:vAlign w:val="center"/>
            <w:hideMark/>
          </w:tcPr>
          <w:p w14:paraId="725B7E2B" w14:textId="77777777" w:rsidR="00CD208F" w:rsidRPr="009A38AE" w:rsidRDefault="00CD208F">
            <w:pPr>
              <w:rPr>
                <w:rFonts w:ascii="Times New Roman" w:hAnsi="Times New Roman" w:cs="Times New Roman"/>
                <w:bCs w:val="0"/>
                <w:sz w:val="20"/>
              </w:rPr>
            </w:pPr>
            <w:r w:rsidRPr="009A38AE">
              <w:rPr>
                <w:rFonts w:ascii="Times New Roman" w:hAnsi="Times New Roman" w:cs="Times New Roman"/>
                <w:sz w:val="20"/>
              </w:rPr>
              <w:t>1</w:t>
            </w:r>
          </w:p>
        </w:tc>
        <w:tc>
          <w:tcPr>
            <w:tcW w:w="0" w:type="auto"/>
            <w:vAlign w:val="center"/>
            <w:hideMark/>
          </w:tcPr>
          <w:p w14:paraId="3B043E6B"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A scroll covered with depictions of constellations</w:t>
            </w:r>
          </w:p>
        </w:tc>
      </w:tr>
      <w:tr w:rsidR="00CD208F" w:rsidRPr="009A38AE" w14:paraId="77B21FB5" w14:textId="77777777" w:rsidTr="00A4311E">
        <w:trPr>
          <w:tblCellSpacing w:w="15" w:type="dxa"/>
        </w:trPr>
        <w:tc>
          <w:tcPr>
            <w:tcW w:w="0" w:type="auto"/>
            <w:vAlign w:val="center"/>
            <w:hideMark/>
          </w:tcPr>
          <w:p w14:paraId="76FF6ECA"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2</w:t>
            </w:r>
          </w:p>
        </w:tc>
        <w:tc>
          <w:tcPr>
            <w:tcW w:w="0" w:type="auto"/>
            <w:vAlign w:val="center"/>
            <w:hideMark/>
          </w:tcPr>
          <w:p w14:paraId="404A2675"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A stone tablet with fine holes drilled through it</w:t>
            </w:r>
          </w:p>
        </w:tc>
      </w:tr>
      <w:tr w:rsidR="00CD208F" w:rsidRPr="009A38AE" w14:paraId="7EC7604D" w14:textId="77777777" w:rsidTr="00A4311E">
        <w:trPr>
          <w:tblCellSpacing w:w="15" w:type="dxa"/>
        </w:trPr>
        <w:tc>
          <w:tcPr>
            <w:tcW w:w="0" w:type="auto"/>
            <w:vAlign w:val="center"/>
            <w:hideMark/>
          </w:tcPr>
          <w:p w14:paraId="07774E5B"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3</w:t>
            </w:r>
          </w:p>
        </w:tc>
        <w:tc>
          <w:tcPr>
            <w:tcW w:w="0" w:type="auto"/>
            <w:vAlign w:val="center"/>
            <w:hideMark/>
          </w:tcPr>
          <w:p w14:paraId="0705A63F"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A speckled owlbear hide, tooled with raised marks</w:t>
            </w:r>
          </w:p>
        </w:tc>
      </w:tr>
      <w:tr w:rsidR="00CD208F" w:rsidRPr="009A38AE" w14:paraId="253D7E6C" w14:textId="77777777" w:rsidTr="00A4311E">
        <w:trPr>
          <w:tblCellSpacing w:w="15" w:type="dxa"/>
        </w:trPr>
        <w:tc>
          <w:tcPr>
            <w:tcW w:w="0" w:type="auto"/>
            <w:vAlign w:val="center"/>
            <w:hideMark/>
          </w:tcPr>
          <w:p w14:paraId="41C66AA0"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4</w:t>
            </w:r>
          </w:p>
        </w:tc>
        <w:tc>
          <w:tcPr>
            <w:tcW w:w="0" w:type="auto"/>
            <w:vAlign w:val="center"/>
            <w:hideMark/>
          </w:tcPr>
          <w:p w14:paraId="73F55151"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A collection of maps bound in an ebony cover</w:t>
            </w:r>
          </w:p>
        </w:tc>
      </w:tr>
      <w:tr w:rsidR="00CD208F" w:rsidRPr="009A38AE" w14:paraId="48A1B579" w14:textId="77777777" w:rsidTr="00A4311E">
        <w:trPr>
          <w:tblCellSpacing w:w="15" w:type="dxa"/>
        </w:trPr>
        <w:tc>
          <w:tcPr>
            <w:tcW w:w="0" w:type="auto"/>
            <w:vAlign w:val="center"/>
            <w:hideMark/>
          </w:tcPr>
          <w:p w14:paraId="4327C196"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5</w:t>
            </w:r>
          </w:p>
        </w:tc>
        <w:tc>
          <w:tcPr>
            <w:tcW w:w="0" w:type="auto"/>
            <w:vAlign w:val="center"/>
            <w:hideMark/>
          </w:tcPr>
          <w:p w14:paraId="673A74DA"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A crystal that projects starry patterns when placed before a light</w:t>
            </w:r>
          </w:p>
        </w:tc>
      </w:tr>
      <w:tr w:rsidR="00CD208F" w:rsidRPr="009A38AE" w14:paraId="6F4B9282" w14:textId="77777777" w:rsidTr="00A4311E">
        <w:trPr>
          <w:tblCellSpacing w:w="15" w:type="dxa"/>
        </w:trPr>
        <w:tc>
          <w:tcPr>
            <w:tcW w:w="0" w:type="auto"/>
            <w:vAlign w:val="center"/>
            <w:hideMark/>
          </w:tcPr>
          <w:p w14:paraId="7EBBBA78"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6</w:t>
            </w:r>
          </w:p>
        </w:tc>
        <w:tc>
          <w:tcPr>
            <w:tcW w:w="0" w:type="auto"/>
            <w:vAlign w:val="center"/>
            <w:hideMark/>
          </w:tcPr>
          <w:p w14:paraId="02ED93CB"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Glass disks that depict constellations</w:t>
            </w:r>
          </w:p>
        </w:tc>
      </w:tr>
    </w:tbl>
    <w:p w14:paraId="0C832C26" w14:textId="77777777" w:rsidR="00C52F37" w:rsidRDefault="00C52F37" w:rsidP="00CD208F">
      <w:pPr>
        <w:pStyle w:val="Heading4"/>
        <w:rPr>
          <w:rFonts w:ascii="Times New Roman" w:hAnsi="Times New Roman" w:cs="Times New Roman"/>
          <w:sz w:val="28"/>
          <w:szCs w:val="28"/>
        </w:rPr>
      </w:pPr>
    </w:p>
    <w:p w14:paraId="033384A1" w14:textId="77777777" w:rsidR="00C52F37" w:rsidRDefault="00C52F37" w:rsidP="00C52F37">
      <w:pPr>
        <w:pStyle w:val="5E-COREBODYPARA1"/>
      </w:pPr>
    </w:p>
    <w:p w14:paraId="7888AC5B" w14:textId="77777777" w:rsidR="00C52F37" w:rsidRPr="00C52F37" w:rsidRDefault="00C52F37" w:rsidP="00C52F37">
      <w:pPr>
        <w:pStyle w:val="5E-COREBODYPARA2"/>
      </w:pPr>
    </w:p>
    <w:p w14:paraId="4140752C" w14:textId="4A852125" w:rsidR="00CD208F" w:rsidRPr="00F436C2" w:rsidRDefault="00CD208F" w:rsidP="00CD208F">
      <w:pPr>
        <w:pStyle w:val="Heading4"/>
        <w:rPr>
          <w:rFonts w:ascii="Times New Roman" w:hAnsi="Times New Roman" w:cs="Times New Roman"/>
          <w:sz w:val="28"/>
          <w:szCs w:val="28"/>
        </w:rPr>
      </w:pPr>
      <w:r w:rsidRPr="00F436C2">
        <w:rPr>
          <w:rFonts w:ascii="Times New Roman" w:hAnsi="Times New Roman" w:cs="Times New Roman"/>
          <w:sz w:val="28"/>
          <w:szCs w:val="28"/>
        </w:rPr>
        <w:t>Starry Form</w:t>
      </w:r>
    </w:p>
    <w:p w14:paraId="70D71C22" w14:textId="57A1567C" w:rsidR="00CD208F" w:rsidRPr="009A38AE" w:rsidRDefault="002F36BF" w:rsidP="00CD208F">
      <w:pPr>
        <w:pStyle w:val="NormalWeb"/>
        <w:rPr>
          <w:sz w:val="20"/>
          <w:szCs w:val="20"/>
        </w:rPr>
      </w:pPr>
      <w:r w:rsidRPr="009A38AE">
        <w:rPr>
          <w:sz w:val="20"/>
          <w:szCs w:val="20"/>
        </w:rPr>
        <w:t>Starting at 2nd level, a</w:t>
      </w:r>
      <w:r w:rsidR="00CD208F" w:rsidRPr="009A38AE">
        <w:rPr>
          <w:sz w:val="20"/>
          <w:szCs w:val="20"/>
        </w:rPr>
        <w:t>s a bonus action, you can expend a use of your Wild Shape feature to take on a starry form, rather than transforming into a beast.</w:t>
      </w:r>
    </w:p>
    <w:p w14:paraId="075F3114" w14:textId="346D6FDD" w:rsidR="00CD208F" w:rsidRPr="009A38AE" w:rsidRDefault="00CD208F" w:rsidP="00CD208F">
      <w:pPr>
        <w:pStyle w:val="NormalWeb"/>
        <w:rPr>
          <w:sz w:val="20"/>
          <w:szCs w:val="20"/>
        </w:rPr>
      </w:pPr>
      <w:r w:rsidRPr="009A38AE">
        <w:rPr>
          <w:sz w:val="20"/>
          <w:szCs w:val="20"/>
        </w:rPr>
        <w:t>While in your starry form, you retain your game statistics, but your body becomes luminous; your joints glimmer like stars, and glowing lines connect them as on a star chart. This form sheds bright light in a 10-foot radius and dim light for an additional 10 feet. The form lasts for 10 minutes. It ends early if you dismiss it (no action required), are incapacitated, die, or use this feature again.</w:t>
      </w:r>
    </w:p>
    <w:p w14:paraId="69EA6EF5" w14:textId="77777777" w:rsidR="00CD208F" w:rsidRPr="009A38AE" w:rsidRDefault="00CD208F" w:rsidP="00CD208F">
      <w:pPr>
        <w:pStyle w:val="NormalWeb"/>
        <w:rPr>
          <w:sz w:val="20"/>
          <w:szCs w:val="20"/>
        </w:rPr>
      </w:pPr>
      <w:r w:rsidRPr="009A38AE">
        <w:rPr>
          <w:sz w:val="20"/>
          <w:szCs w:val="20"/>
        </w:rPr>
        <w:t>Whenever you assume your starry form, choose which of the following constellations glimmers on your body; your choice gives you certain benefits while in the form:</w:t>
      </w:r>
    </w:p>
    <w:p w14:paraId="61AF8AAA" w14:textId="77777777" w:rsidR="00CD208F" w:rsidRPr="009A38AE" w:rsidRDefault="00CD208F" w:rsidP="002F36BF">
      <w:pPr>
        <w:pStyle w:val="NormalWeb"/>
        <w:numPr>
          <w:ilvl w:val="0"/>
          <w:numId w:val="56"/>
        </w:numPr>
        <w:rPr>
          <w:sz w:val="20"/>
          <w:szCs w:val="20"/>
        </w:rPr>
      </w:pPr>
      <w:r w:rsidRPr="009A38AE">
        <w:rPr>
          <w:rStyle w:val="Strong"/>
          <w:sz w:val="20"/>
          <w:szCs w:val="20"/>
        </w:rPr>
        <w:t>Archer.</w:t>
      </w:r>
      <w:r w:rsidRPr="009A38AE">
        <w:rPr>
          <w:sz w:val="20"/>
          <w:szCs w:val="20"/>
        </w:rPr>
        <w:t xml:space="preserve"> A constellation of an archer appears on you. When you activate this form, and as a bonus action on your subsequent turns while it lasts, you can make a ranged spell attack, hurling a luminous arrow that targets one creature within 60 feet of you. On a hit, the attack deals radiant damage equal to 1d8 + your Wisdom modifier.</w:t>
      </w:r>
    </w:p>
    <w:p w14:paraId="2667778C" w14:textId="77777777" w:rsidR="00CD208F" w:rsidRPr="009A38AE" w:rsidRDefault="00CD208F" w:rsidP="002F36BF">
      <w:pPr>
        <w:pStyle w:val="NormalWeb"/>
        <w:numPr>
          <w:ilvl w:val="0"/>
          <w:numId w:val="56"/>
        </w:numPr>
        <w:rPr>
          <w:sz w:val="20"/>
          <w:szCs w:val="20"/>
        </w:rPr>
      </w:pPr>
      <w:r w:rsidRPr="009A38AE">
        <w:rPr>
          <w:rStyle w:val="Strong"/>
          <w:sz w:val="20"/>
          <w:szCs w:val="20"/>
        </w:rPr>
        <w:t>Chalice.</w:t>
      </w:r>
      <w:r w:rsidRPr="009A38AE">
        <w:rPr>
          <w:sz w:val="20"/>
          <w:szCs w:val="20"/>
        </w:rPr>
        <w:t xml:space="preserve"> A constellation of a life-giving goblet appears on you. Whenever you cast a spell using a spell slot that restores hit points to a creature, you or another creature within 30 feet of you can regain hit points equal to 1d8 + your Wisdom modifier.</w:t>
      </w:r>
    </w:p>
    <w:p w14:paraId="6A61FCE4" w14:textId="4E39D1A9" w:rsidR="002F36BF" w:rsidRPr="009A38AE" w:rsidRDefault="00CD208F" w:rsidP="002F36BF">
      <w:pPr>
        <w:pStyle w:val="NormalWeb"/>
        <w:numPr>
          <w:ilvl w:val="0"/>
          <w:numId w:val="56"/>
        </w:numPr>
        <w:rPr>
          <w:sz w:val="20"/>
          <w:szCs w:val="20"/>
        </w:rPr>
      </w:pPr>
      <w:r w:rsidRPr="009A38AE">
        <w:rPr>
          <w:rStyle w:val="Strong"/>
          <w:sz w:val="20"/>
          <w:szCs w:val="20"/>
        </w:rPr>
        <w:t>Dragon.</w:t>
      </w:r>
      <w:r w:rsidRPr="009A38AE">
        <w:rPr>
          <w:sz w:val="20"/>
          <w:szCs w:val="20"/>
        </w:rPr>
        <w:t xml:space="preserve"> A constellation of a wise dragon appears on you. When you make an Intelligence or a Wisdom check or a </w:t>
      </w:r>
      <w:r w:rsidR="00AC09A0" w:rsidRPr="009A38AE">
        <w:rPr>
          <w:sz w:val="20"/>
          <w:szCs w:val="20"/>
        </w:rPr>
        <w:t>c</w:t>
      </w:r>
      <w:r w:rsidRPr="009A38AE">
        <w:rPr>
          <w:sz w:val="20"/>
          <w:szCs w:val="20"/>
        </w:rPr>
        <w:t>onstitution saving throw to maintain concentration on a spell, you can treat a roll of 9 or lower on the d20 as a 10.</w:t>
      </w:r>
    </w:p>
    <w:p w14:paraId="1B2D11FE" w14:textId="77777777" w:rsidR="002F36BF" w:rsidRPr="009A38AE" w:rsidRDefault="002F36BF">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4C2F9829" w14:textId="77777777" w:rsidR="00CD208F" w:rsidRPr="00F436C2" w:rsidRDefault="00CD208F" w:rsidP="00CD208F">
      <w:pPr>
        <w:pStyle w:val="Heading4"/>
        <w:rPr>
          <w:rFonts w:ascii="Times New Roman" w:hAnsi="Times New Roman" w:cs="Times New Roman"/>
          <w:sz w:val="28"/>
          <w:szCs w:val="28"/>
        </w:rPr>
      </w:pPr>
      <w:r w:rsidRPr="00F436C2">
        <w:rPr>
          <w:rFonts w:ascii="Times New Roman" w:hAnsi="Times New Roman" w:cs="Times New Roman"/>
          <w:sz w:val="28"/>
          <w:szCs w:val="28"/>
        </w:rPr>
        <w:lastRenderedPageBreak/>
        <w:t>Cosmic Omen</w:t>
      </w:r>
    </w:p>
    <w:p w14:paraId="1F11BF34" w14:textId="2590D7E1" w:rsidR="00CD208F" w:rsidRPr="009A38AE" w:rsidRDefault="002F36BF" w:rsidP="00CD208F">
      <w:pPr>
        <w:pStyle w:val="NormalWeb"/>
        <w:rPr>
          <w:sz w:val="20"/>
          <w:szCs w:val="20"/>
        </w:rPr>
      </w:pPr>
      <w:r w:rsidRPr="009A38AE">
        <w:rPr>
          <w:sz w:val="20"/>
          <w:szCs w:val="20"/>
        </w:rPr>
        <w:t>Starting at 6th level, w</w:t>
      </w:r>
      <w:r w:rsidR="00CD208F" w:rsidRPr="009A38AE">
        <w:rPr>
          <w:sz w:val="20"/>
          <w:szCs w:val="20"/>
        </w:rPr>
        <w:t>henever you finish a long rest, you can consult your Star Map for omens. When you do so, roll a die. Until you finish your next long rest, you gain access to a special reaction based on whether you rolled an even or an odd number on the die:</w:t>
      </w:r>
    </w:p>
    <w:p w14:paraId="06E0FB38" w14:textId="77777777" w:rsidR="00CD208F" w:rsidRPr="009A38AE" w:rsidRDefault="00CD208F" w:rsidP="00CD208F">
      <w:pPr>
        <w:pStyle w:val="NormalWeb"/>
        <w:rPr>
          <w:sz w:val="20"/>
          <w:szCs w:val="20"/>
        </w:rPr>
      </w:pPr>
      <w:r w:rsidRPr="009A38AE">
        <w:rPr>
          <w:rStyle w:val="Strong"/>
          <w:sz w:val="20"/>
          <w:szCs w:val="20"/>
        </w:rPr>
        <w:t>Weal (even).</w:t>
      </w:r>
      <w:r w:rsidRPr="009A38AE">
        <w:rPr>
          <w:sz w:val="20"/>
          <w:szCs w:val="20"/>
        </w:rPr>
        <w:t xml:space="preserve"> Whenever a creature you can see within 30 feet of you is about to make an attack roll, a saving throw, or an ability check, you can use your reaction to roll a d6 and add the number rolled to the total.</w:t>
      </w:r>
    </w:p>
    <w:p w14:paraId="00125835" w14:textId="77777777" w:rsidR="00CD208F" w:rsidRPr="009A38AE" w:rsidRDefault="00CD208F" w:rsidP="00CD208F">
      <w:pPr>
        <w:pStyle w:val="NormalWeb"/>
        <w:rPr>
          <w:sz w:val="20"/>
          <w:szCs w:val="20"/>
        </w:rPr>
      </w:pPr>
      <w:r w:rsidRPr="009A38AE">
        <w:rPr>
          <w:rStyle w:val="Strong"/>
          <w:sz w:val="20"/>
          <w:szCs w:val="20"/>
        </w:rPr>
        <w:t>Woe (odd).</w:t>
      </w:r>
      <w:r w:rsidRPr="009A38AE">
        <w:rPr>
          <w:sz w:val="20"/>
          <w:szCs w:val="20"/>
        </w:rPr>
        <w:t xml:space="preserve"> Whenever a creature you can see within 30 feet of you is about to make an attack roll, a saving throw, or an ability check, you can use your reaction to roll a d6 and subtract the number rolled from the total.</w:t>
      </w:r>
    </w:p>
    <w:p w14:paraId="5ACE99F5" w14:textId="77777777" w:rsidR="00CD208F" w:rsidRPr="009A38AE" w:rsidRDefault="00CD208F" w:rsidP="00CD208F">
      <w:pPr>
        <w:pStyle w:val="NormalWeb"/>
        <w:rPr>
          <w:sz w:val="20"/>
          <w:szCs w:val="20"/>
        </w:rPr>
      </w:pPr>
      <w:r w:rsidRPr="009A38AE">
        <w:rPr>
          <w:sz w:val="20"/>
          <w:szCs w:val="20"/>
        </w:rPr>
        <w:t>You can use this reaction a number of times equal to your proficiency bonus, and you regain all expended uses when you finish a long rest.</w:t>
      </w:r>
    </w:p>
    <w:p w14:paraId="42F52864" w14:textId="77777777" w:rsidR="00CD208F" w:rsidRPr="00F436C2" w:rsidRDefault="00CD208F" w:rsidP="00CD208F">
      <w:pPr>
        <w:pStyle w:val="Heading4"/>
        <w:rPr>
          <w:rFonts w:ascii="Times New Roman" w:hAnsi="Times New Roman" w:cs="Times New Roman"/>
          <w:sz w:val="28"/>
          <w:szCs w:val="28"/>
        </w:rPr>
      </w:pPr>
      <w:r w:rsidRPr="00F436C2">
        <w:rPr>
          <w:rFonts w:ascii="Times New Roman" w:hAnsi="Times New Roman" w:cs="Times New Roman"/>
          <w:sz w:val="28"/>
          <w:szCs w:val="28"/>
        </w:rPr>
        <w:t>Twinkling Constellations</w:t>
      </w:r>
    </w:p>
    <w:p w14:paraId="00CCF438" w14:textId="490BEB11" w:rsidR="00CD208F" w:rsidRPr="009A38AE" w:rsidRDefault="002F36BF" w:rsidP="00CD208F">
      <w:pPr>
        <w:pStyle w:val="NormalWeb"/>
        <w:rPr>
          <w:sz w:val="20"/>
          <w:szCs w:val="20"/>
        </w:rPr>
      </w:pPr>
      <w:r w:rsidRPr="009A38AE">
        <w:rPr>
          <w:sz w:val="20"/>
          <w:szCs w:val="20"/>
        </w:rPr>
        <w:t>Starting at 10th level, t</w:t>
      </w:r>
      <w:r w:rsidR="00CD208F" w:rsidRPr="009A38AE">
        <w:rPr>
          <w:sz w:val="20"/>
          <w:szCs w:val="20"/>
        </w:rPr>
        <w:t>he constellations of your Starry Form improve. The 1d8 of the Archer and the Chalice becomes 2d8, and while the Dragon is active, you have a flying speed of 20 feet and can hover.</w:t>
      </w:r>
    </w:p>
    <w:p w14:paraId="51C1A7D0" w14:textId="77777777" w:rsidR="00CD208F" w:rsidRPr="009A38AE" w:rsidRDefault="00CD208F" w:rsidP="00CD208F">
      <w:pPr>
        <w:pStyle w:val="NormalWeb"/>
        <w:rPr>
          <w:sz w:val="20"/>
          <w:szCs w:val="20"/>
        </w:rPr>
      </w:pPr>
      <w:r w:rsidRPr="009A38AE">
        <w:rPr>
          <w:sz w:val="20"/>
          <w:szCs w:val="20"/>
        </w:rPr>
        <w:t>Moreover, at the start of each of your turns while in your Starry Form, you can change which constellation glimmers on your body.</w:t>
      </w:r>
    </w:p>
    <w:p w14:paraId="0D4FBB7F" w14:textId="77777777" w:rsidR="00CD208F" w:rsidRPr="00F436C2" w:rsidRDefault="00CD208F" w:rsidP="00CD208F">
      <w:pPr>
        <w:pStyle w:val="Heading4"/>
        <w:rPr>
          <w:rFonts w:ascii="Times New Roman" w:hAnsi="Times New Roman" w:cs="Times New Roman"/>
          <w:sz w:val="28"/>
          <w:szCs w:val="28"/>
        </w:rPr>
      </w:pPr>
      <w:r w:rsidRPr="00F436C2">
        <w:rPr>
          <w:rFonts w:ascii="Times New Roman" w:hAnsi="Times New Roman" w:cs="Times New Roman"/>
          <w:sz w:val="28"/>
          <w:szCs w:val="28"/>
        </w:rPr>
        <w:t>Full of Stars</w:t>
      </w:r>
    </w:p>
    <w:p w14:paraId="00E81CC8" w14:textId="4464358C" w:rsidR="009E2A20" w:rsidRPr="009A38AE" w:rsidRDefault="002F36BF" w:rsidP="00CD208F">
      <w:pPr>
        <w:pStyle w:val="NormalWeb"/>
        <w:rPr>
          <w:sz w:val="20"/>
          <w:szCs w:val="20"/>
        </w:rPr>
      </w:pPr>
      <w:r w:rsidRPr="009A38AE">
        <w:rPr>
          <w:sz w:val="20"/>
          <w:szCs w:val="20"/>
        </w:rPr>
        <w:t>Starting at 14th level, w</w:t>
      </w:r>
      <w:r w:rsidR="00CD208F" w:rsidRPr="009A38AE">
        <w:rPr>
          <w:sz w:val="20"/>
          <w:szCs w:val="20"/>
        </w:rPr>
        <w:t>hile in your Starry Form, you become partially incorporeal, giving you resistance to bludgeoning, piercing, and slashing damage.</w:t>
      </w:r>
    </w:p>
    <w:p w14:paraId="6F5CFB4E" w14:textId="77777777" w:rsidR="009E2A20" w:rsidRPr="009A38AE" w:rsidRDefault="009E2A20">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63A4CCE4" w14:textId="77777777" w:rsidR="00CD208F" w:rsidRPr="00F436C2" w:rsidRDefault="00CD208F" w:rsidP="00CD208F">
      <w:pPr>
        <w:pStyle w:val="Heading2"/>
        <w:rPr>
          <w:rFonts w:ascii="Times New Roman" w:hAnsi="Times New Roman" w:cs="Times New Roman"/>
        </w:rPr>
      </w:pPr>
      <w:r w:rsidRPr="00F436C2">
        <w:rPr>
          <w:rFonts w:ascii="Times New Roman" w:hAnsi="Times New Roman" w:cs="Times New Roman"/>
        </w:rPr>
        <w:lastRenderedPageBreak/>
        <w:t>Circle of the Land</w:t>
      </w:r>
    </w:p>
    <w:p w14:paraId="71647031" w14:textId="5C21D1A0" w:rsidR="003172FF" w:rsidRPr="009A38AE" w:rsidRDefault="003172FF" w:rsidP="003172FF">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3172FF" w:rsidRPr="009A38AE" w14:paraId="65B9D141"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53101EF" w14:textId="77777777" w:rsidR="003172FF" w:rsidRPr="009A38AE" w:rsidRDefault="003172FF" w:rsidP="00702367">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34240AA9" w14:textId="77777777" w:rsidR="003172FF" w:rsidRPr="009A38AE" w:rsidRDefault="003172FF" w:rsidP="00702367">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3172FF" w:rsidRPr="009A38AE" w14:paraId="74359D3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9D9EFB"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DE8BA08" w14:textId="02CBC1DB" w:rsidR="003172FF" w:rsidRPr="009A38AE" w:rsidRDefault="003172FF"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 xml:space="preserve">Bonus </w:t>
            </w:r>
            <w:r w:rsidR="00E66790" w:rsidRPr="009A38AE">
              <w:rPr>
                <w:rFonts w:ascii="Times New Roman" w:hAnsi="Times New Roman" w:cs="Times New Roman"/>
                <w:sz w:val="20"/>
              </w:rPr>
              <w:t>Cantrip, Natural Recovery, Circle Spells</w:t>
            </w:r>
          </w:p>
        </w:tc>
      </w:tr>
      <w:tr w:rsidR="003172FF" w:rsidRPr="009A38AE" w14:paraId="08BB0905"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DE59A5"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21EE2D" w14:textId="2EDBA540" w:rsidR="003172FF" w:rsidRPr="009A38AE" w:rsidRDefault="006E16D8"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L</w:t>
            </w:r>
            <w:r w:rsidRPr="009A38AE">
              <w:rPr>
                <w:rStyle w:val="5ECHARITALIC"/>
                <w:rFonts w:ascii="Times New Roman" w:hAnsi="Times New Roman" w:cs="Times New Roman"/>
                <w:i w:val="0"/>
                <w:sz w:val="20"/>
                <w:lang w:val="en"/>
              </w:rPr>
              <w:t>ands Bond</w:t>
            </w:r>
          </w:p>
        </w:tc>
      </w:tr>
      <w:tr w:rsidR="003172FF" w:rsidRPr="009A38AE" w14:paraId="32E8648C"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55C209"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01961C" w14:textId="729458E7" w:rsidR="003172FF" w:rsidRPr="009A38AE" w:rsidRDefault="006E16D8"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z w:val="20"/>
                <w:lang w:val="en"/>
              </w:rPr>
              <w:t>Natures Ward</w:t>
            </w:r>
          </w:p>
        </w:tc>
      </w:tr>
      <w:tr w:rsidR="003172FF" w:rsidRPr="009A38AE" w14:paraId="73F6A046"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66276D" w14:textId="77777777" w:rsidR="003172FF" w:rsidRPr="009A38AE" w:rsidRDefault="003172FF" w:rsidP="00702367">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2034EE6" w14:textId="7B1C880E" w:rsidR="003172FF" w:rsidRPr="009A38AE" w:rsidRDefault="006E16D8"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Natures Guardian</w:t>
            </w:r>
          </w:p>
        </w:tc>
      </w:tr>
    </w:tbl>
    <w:p w14:paraId="13EF5970" w14:textId="0DACEDF0"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t>Bonus Cantrip</w:t>
      </w:r>
    </w:p>
    <w:p w14:paraId="6046D210" w14:textId="682F86B9" w:rsidR="00CD208F" w:rsidRPr="009A38AE" w:rsidRDefault="00E66790" w:rsidP="00CD208F">
      <w:pPr>
        <w:pStyle w:val="NormalWeb"/>
        <w:rPr>
          <w:sz w:val="20"/>
          <w:szCs w:val="20"/>
        </w:rPr>
      </w:pPr>
      <w:r w:rsidRPr="009A38AE">
        <w:rPr>
          <w:rStyle w:val="Emphasis"/>
          <w:i w:val="0"/>
          <w:iCs w:val="0"/>
          <w:sz w:val="20"/>
          <w:szCs w:val="20"/>
        </w:rPr>
        <w:t xml:space="preserve">Starting at 2nd level </w:t>
      </w:r>
      <w:r w:rsidRPr="009A38AE">
        <w:rPr>
          <w:sz w:val="20"/>
          <w:szCs w:val="20"/>
        </w:rPr>
        <w:t>w</w:t>
      </w:r>
      <w:r w:rsidR="00CD208F" w:rsidRPr="009A38AE">
        <w:rPr>
          <w:sz w:val="20"/>
          <w:szCs w:val="20"/>
        </w:rPr>
        <w:t>hen you choose this circle, you learn one additional druid cantrip of your choice. This cantrip doesn’t count against the number of druid cantrips you know.</w:t>
      </w:r>
    </w:p>
    <w:p w14:paraId="17F58861" w14:textId="77777777"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t>Natural Recovery</w:t>
      </w:r>
    </w:p>
    <w:p w14:paraId="417DBF8A" w14:textId="77777777" w:rsidR="00CD208F" w:rsidRPr="009A38AE" w:rsidRDefault="00CD208F" w:rsidP="00CD208F">
      <w:pPr>
        <w:pStyle w:val="NormalWeb"/>
        <w:rPr>
          <w:sz w:val="20"/>
          <w:szCs w:val="20"/>
        </w:rPr>
      </w:pPr>
      <w:r w:rsidRPr="009A38AE">
        <w:rPr>
          <w:sz w:val="20"/>
          <w:szCs w:val="20"/>
        </w:rP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14:paraId="64C47940" w14:textId="02833D23" w:rsidR="00E66790" w:rsidRPr="009A38AE" w:rsidRDefault="00CD208F" w:rsidP="00CD208F">
      <w:pPr>
        <w:pStyle w:val="NormalWeb"/>
        <w:rPr>
          <w:sz w:val="20"/>
          <w:szCs w:val="20"/>
        </w:rPr>
      </w:pPr>
      <w:r w:rsidRPr="009A38AE">
        <w:rPr>
          <w:sz w:val="20"/>
          <w:szCs w:val="20"/>
        </w:rPr>
        <w:t>For example, when you are a 4th-level druid, you can recover up to two levels worth of spell slots. You can recover either a 2nd-level slot or two 1st-level slots.</w:t>
      </w:r>
    </w:p>
    <w:p w14:paraId="3217106A" w14:textId="77777777"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t>Circle Spells</w:t>
      </w:r>
    </w:p>
    <w:p w14:paraId="39DD93C4" w14:textId="39C83185" w:rsidR="00CD208F" w:rsidRPr="009A38AE" w:rsidRDefault="00E66790" w:rsidP="00CD208F">
      <w:pPr>
        <w:pStyle w:val="compendium-hr"/>
        <w:rPr>
          <w:sz w:val="20"/>
          <w:szCs w:val="20"/>
        </w:rPr>
      </w:pPr>
      <w:r w:rsidRPr="009A38AE">
        <w:rPr>
          <w:rStyle w:val="Emphasis"/>
          <w:i w:val="0"/>
          <w:iCs w:val="0"/>
          <w:sz w:val="20"/>
          <w:szCs w:val="20"/>
        </w:rPr>
        <w:t>Starting at 2nd level, y</w:t>
      </w:r>
      <w:r w:rsidR="00CD208F" w:rsidRPr="009A38AE">
        <w:rPr>
          <w:sz w:val="20"/>
          <w:szCs w:val="20"/>
        </w:rPr>
        <w:t>our mystical connection to the land infuses you with the ability to cast certain spells. At 3rd, 5th, 7th, and 9th level you gain access to circle spells connected to the land where you became a druid. Choose that land — arctic, coast, desert, forest, grassland, mountain, swamp, or Underdark — and consult the associated list of spells.</w:t>
      </w:r>
    </w:p>
    <w:p w14:paraId="047A9734" w14:textId="4BB4BA5C" w:rsidR="00E66790" w:rsidRPr="009A38AE" w:rsidRDefault="00CD208F" w:rsidP="00CD208F">
      <w:pPr>
        <w:pStyle w:val="core-stylescore-body"/>
        <w:rPr>
          <w:sz w:val="20"/>
          <w:szCs w:val="20"/>
        </w:rPr>
      </w:pPr>
      <w:r w:rsidRPr="009A38AE">
        <w:rPr>
          <w:sz w:val="20"/>
          <w:szCs w:val="20"/>
        </w:rP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6F5E4658" w14:textId="77777777" w:rsidR="00E66790" w:rsidRPr="009A38AE" w:rsidRDefault="00E66790">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3B97DAE1" w14:textId="51781E0F" w:rsidR="00CD208F" w:rsidRPr="009A38AE" w:rsidRDefault="00E66790" w:rsidP="00CD208F">
      <w:pPr>
        <w:pStyle w:val="core-stylescore-body"/>
        <w:rPr>
          <w:sz w:val="20"/>
          <w:szCs w:val="20"/>
        </w:rPr>
      </w:pPr>
      <w:r w:rsidRPr="009A38AE">
        <w:rPr>
          <w:sz w:val="20"/>
          <w:szCs w:val="20"/>
        </w:rPr>
        <w:lastRenderedPageBreak/>
        <w:t>Circle Spells</w:t>
      </w:r>
    </w:p>
    <w:p w14:paraId="6E0766ED"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Arctic</w:t>
      </w:r>
    </w:p>
    <w:tbl>
      <w:tblPr>
        <w:tblW w:w="47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0"/>
        <w:gridCol w:w="3735"/>
      </w:tblGrid>
      <w:tr w:rsidR="00CD208F" w:rsidRPr="009A38AE" w14:paraId="1F94FF03" w14:textId="77777777" w:rsidTr="00E66790">
        <w:trPr>
          <w:tblHeader/>
          <w:tblCellSpacing w:w="15" w:type="dxa"/>
        </w:trPr>
        <w:tc>
          <w:tcPr>
            <w:tcW w:w="0" w:type="auto"/>
            <w:vAlign w:val="center"/>
            <w:hideMark/>
          </w:tcPr>
          <w:p w14:paraId="2D04856A"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690" w:type="dxa"/>
            <w:vAlign w:val="center"/>
            <w:hideMark/>
          </w:tcPr>
          <w:p w14:paraId="217EFBF7"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4549D5C0" w14:textId="77777777" w:rsidTr="00E66790">
        <w:trPr>
          <w:tblCellSpacing w:w="15" w:type="dxa"/>
        </w:trPr>
        <w:tc>
          <w:tcPr>
            <w:tcW w:w="0" w:type="auto"/>
            <w:vAlign w:val="center"/>
            <w:hideMark/>
          </w:tcPr>
          <w:p w14:paraId="3207C61F" w14:textId="77777777" w:rsidR="00CD208F" w:rsidRPr="009A38AE" w:rsidRDefault="00CD208F">
            <w:pPr>
              <w:pStyle w:val="table-stylestable-body--for-table-cell-style-"/>
              <w:rPr>
                <w:sz w:val="20"/>
                <w:szCs w:val="20"/>
              </w:rPr>
            </w:pPr>
            <w:r w:rsidRPr="009A38AE">
              <w:rPr>
                <w:sz w:val="20"/>
                <w:szCs w:val="20"/>
              </w:rPr>
              <w:t>3rd</w:t>
            </w:r>
          </w:p>
        </w:tc>
        <w:tc>
          <w:tcPr>
            <w:tcW w:w="3690" w:type="dxa"/>
            <w:vAlign w:val="center"/>
            <w:hideMark/>
          </w:tcPr>
          <w:p w14:paraId="6F48574B" w14:textId="6D8EB265" w:rsidR="00CD208F" w:rsidRPr="009A38AE" w:rsidRDefault="00CD208F">
            <w:pPr>
              <w:pStyle w:val="table-stylestable-body--for-table-cell-style-"/>
              <w:rPr>
                <w:sz w:val="20"/>
                <w:szCs w:val="20"/>
              </w:rPr>
            </w:pPr>
            <w:r w:rsidRPr="009A38AE">
              <w:rPr>
                <w:sz w:val="20"/>
                <w:szCs w:val="20"/>
              </w:rPr>
              <w:t>hold person, spike growth</w:t>
            </w:r>
          </w:p>
        </w:tc>
      </w:tr>
      <w:tr w:rsidR="00CD208F" w:rsidRPr="009A38AE" w14:paraId="240C7070" w14:textId="77777777" w:rsidTr="00E66790">
        <w:trPr>
          <w:tblCellSpacing w:w="15" w:type="dxa"/>
        </w:trPr>
        <w:tc>
          <w:tcPr>
            <w:tcW w:w="0" w:type="auto"/>
            <w:vAlign w:val="center"/>
            <w:hideMark/>
          </w:tcPr>
          <w:p w14:paraId="3C9A0A2E" w14:textId="77777777" w:rsidR="00CD208F" w:rsidRPr="009A38AE" w:rsidRDefault="00CD208F">
            <w:pPr>
              <w:pStyle w:val="table-stylestable-body--for-table-cell-style-"/>
              <w:rPr>
                <w:sz w:val="20"/>
                <w:szCs w:val="20"/>
              </w:rPr>
            </w:pPr>
            <w:r w:rsidRPr="009A38AE">
              <w:rPr>
                <w:sz w:val="20"/>
                <w:szCs w:val="20"/>
              </w:rPr>
              <w:t>5th</w:t>
            </w:r>
          </w:p>
        </w:tc>
        <w:tc>
          <w:tcPr>
            <w:tcW w:w="3690" w:type="dxa"/>
            <w:vAlign w:val="center"/>
            <w:hideMark/>
          </w:tcPr>
          <w:p w14:paraId="7C8561F8" w14:textId="03AD266B" w:rsidR="00CD208F" w:rsidRPr="009A38AE" w:rsidRDefault="00CD208F">
            <w:pPr>
              <w:pStyle w:val="table-stylestable-body--for-table-cell-style-"/>
              <w:rPr>
                <w:sz w:val="20"/>
                <w:szCs w:val="20"/>
              </w:rPr>
            </w:pPr>
            <w:r w:rsidRPr="009A38AE">
              <w:rPr>
                <w:sz w:val="20"/>
                <w:szCs w:val="20"/>
              </w:rPr>
              <w:t>sleet storm, slow</w:t>
            </w:r>
          </w:p>
        </w:tc>
      </w:tr>
      <w:tr w:rsidR="00CD208F" w:rsidRPr="009A38AE" w14:paraId="6F6742B6" w14:textId="77777777" w:rsidTr="00E66790">
        <w:trPr>
          <w:tblCellSpacing w:w="15" w:type="dxa"/>
        </w:trPr>
        <w:tc>
          <w:tcPr>
            <w:tcW w:w="0" w:type="auto"/>
            <w:vAlign w:val="center"/>
            <w:hideMark/>
          </w:tcPr>
          <w:p w14:paraId="0C425095" w14:textId="77777777" w:rsidR="00CD208F" w:rsidRPr="009A38AE" w:rsidRDefault="00CD208F">
            <w:pPr>
              <w:pStyle w:val="table-stylestable-body--for-table-cell-style-"/>
              <w:rPr>
                <w:sz w:val="20"/>
                <w:szCs w:val="20"/>
              </w:rPr>
            </w:pPr>
            <w:r w:rsidRPr="009A38AE">
              <w:rPr>
                <w:sz w:val="20"/>
                <w:szCs w:val="20"/>
              </w:rPr>
              <w:t>7th</w:t>
            </w:r>
          </w:p>
        </w:tc>
        <w:tc>
          <w:tcPr>
            <w:tcW w:w="3690" w:type="dxa"/>
            <w:vAlign w:val="center"/>
            <w:hideMark/>
          </w:tcPr>
          <w:p w14:paraId="671A1A13" w14:textId="43FDF1A4" w:rsidR="00CD208F" w:rsidRPr="009A38AE" w:rsidRDefault="00CD208F">
            <w:pPr>
              <w:pStyle w:val="table-stylestable-body--for-table-cell-style-"/>
              <w:rPr>
                <w:sz w:val="20"/>
                <w:szCs w:val="20"/>
              </w:rPr>
            </w:pPr>
            <w:r w:rsidRPr="009A38AE">
              <w:rPr>
                <w:sz w:val="20"/>
                <w:szCs w:val="20"/>
              </w:rPr>
              <w:t>freedom of movement, ice storm</w:t>
            </w:r>
          </w:p>
        </w:tc>
      </w:tr>
      <w:tr w:rsidR="00CD208F" w:rsidRPr="009A38AE" w14:paraId="6FC27428" w14:textId="77777777" w:rsidTr="00E66790">
        <w:trPr>
          <w:tblCellSpacing w:w="15" w:type="dxa"/>
        </w:trPr>
        <w:tc>
          <w:tcPr>
            <w:tcW w:w="0" w:type="auto"/>
            <w:vAlign w:val="center"/>
            <w:hideMark/>
          </w:tcPr>
          <w:p w14:paraId="67772AF6" w14:textId="77777777" w:rsidR="00CD208F" w:rsidRPr="009A38AE" w:rsidRDefault="00CD208F">
            <w:pPr>
              <w:pStyle w:val="table-stylestable-body--for-table-cell-style-"/>
              <w:rPr>
                <w:sz w:val="20"/>
                <w:szCs w:val="20"/>
              </w:rPr>
            </w:pPr>
            <w:r w:rsidRPr="009A38AE">
              <w:rPr>
                <w:sz w:val="20"/>
                <w:szCs w:val="20"/>
              </w:rPr>
              <w:t>9th</w:t>
            </w:r>
          </w:p>
        </w:tc>
        <w:tc>
          <w:tcPr>
            <w:tcW w:w="3690" w:type="dxa"/>
            <w:vAlign w:val="center"/>
            <w:hideMark/>
          </w:tcPr>
          <w:p w14:paraId="61B82078" w14:textId="1D52C553" w:rsidR="00CD208F" w:rsidRPr="009A38AE" w:rsidRDefault="00CD208F">
            <w:pPr>
              <w:pStyle w:val="table-stylestable-body--for-table-cell-style-"/>
              <w:rPr>
                <w:sz w:val="20"/>
                <w:szCs w:val="20"/>
              </w:rPr>
            </w:pPr>
            <w:r w:rsidRPr="009A38AE">
              <w:rPr>
                <w:sz w:val="20"/>
                <w:szCs w:val="20"/>
              </w:rPr>
              <w:t>commune with nature, cone of cold </w:t>
            </w:r>
          </w:p>
        </w:tc>
      </w:tr>
    </w:tbl>
    <w:p w14:paraId="11EF1733"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Coast</w:t>
      </w:r>
    </w:p>
    <w:tbl>
      <w:tblPr>
        <w:tblW w:w="47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0"/>
        <w:gridCol w:w="3460"/>
      </w:tblGrid>
      <w:tr w:rsidR="00CD208F" w:rsidRPr="009A38AE" w14:paraId="664DF3EF" w14:textId="77777777" w:rsidTr="00E66790">
        <w:trPr>
          <w:trHeight w:val="229"/>
          <w:tblHeader/>
          <w:tblCellSpacing w:w="15" w:type="dxa"/>
        </w:trPr>
        <w:tc>
          <w:tcPr>
            <w:tcW w:w="0" w:type="auto"/>
            <w:vAlign w:val="center"/>
            <w:hideMark/>
          </w:tcPr>
          <w:p w14:paraId="1C59ABF6"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0" w:type="auto"/>
            <w:vAlign w:val="center"/>
            <w:hideMark/>
          </w:tcPr>
          <w:p w14:paraId="3726CB31"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51FCD7B9" w14:textId="77777777" w:rsidTr="00E66790">
        <w:trPr>
          <w:trHeight w:val="274"/>
          <w:tblCellSpacing w:w="15" w:type="dxa"/>
        </w:trPr>
        <w:tc>
          <w:tcPr>
            <w:tcW w:w="0" w:type="auto"/>
            <w:vAlign w:val="center"/>
            <w:hideMark/>
          </w:tcPr>
          <w:p w14:paraId="57940F8F" w14:textId="77777777" w:rsidR="00CD208F" w:rsidRPr="009A38AE" w:rsidRDefault="00CD208F">
            <w:pPr>
              <w:pStyle w:val="table-stylestable-body--for-table-cell-style-"/>
              <w:rPr>
                <w:sz w:val="20"/>
                <w:szCs w:val="20"/>
              </w:rPr>
            </w:pPr>
            <w:r w:rsidRPr="009A38AE">
              <w:rPr>
                <w:sz w:val="20"/>
                <w:szCs w:val="20"/>
              </w:rPr>
              <w:t>3rd</w:t>
            </w:r>
          </w:p>
        </w:tc>
        <w:tc>
          <w:tcPr>
            <w:tcW w:w="0" w:type="auto"/>
            <w:vAlign w:val="center"/>
            <w:hideMark/>
          </w:tcPr>
          <w:p w14:paraId="6625C4D4" w14:textId="20213DF5" w:rsidR="00CD208F" w:rsidRPr="009A38AE" w:rsidRDefault="00CD208F">
            <w:pPr>
              <w:pStyle w:val="table-stylestable-body--for-table-cell-style-"/>
              <w:rPr>
                <w:sz w:val="20"/>
                <w:szCs w:val="20"/>
              </w:rPr>
            </w:pPr>
            <w:r w:rsidRPr="009A38AE">
              <w:rPr>
                <w:sz w:val="20"/>
                <w:szCs w:val="20"/>
              </w:rPr>
              <w:t>mirror image, misty step</w:t>
            </w:r>
          </w:p>
        </w:tc>
      </w:tr>
      <w:tr w:rsidR="00CD208F" w:rsidRPr="009A38AE" w14:paraId="59B9CF35" w14:textId="77777777" w:rsidTr="00E66790">
        <w:trPr>
          <w:trHeight w:val="290"/>
          <w:tblCellSpacing w:w="15" w:type="dxa"/>
        </w:trPr>
        <w:tc>
          <w:tcPr>
            <w:tcW w:w="0" w:type="auto"/>
            <w:vAlign w:val="center"/>
            <w:hideMark/>
          </w:tcPr>
          <w:p w14:paraId="6BECC4D2" w14:textId="77777777" w:rsidR="00CD208F" w:rsidRPr="009A38AE" w:rsidRDefault="00CD208F">
            <w:pPr>
              <w:pStyle w:val="table-stylestable-body--for-table-cell-style-"/>
              <w:rPr>
                <w:sz w:val="20"/>
                <w:szCs w:val="20"/>
              </w:rPr>
            </w:pPr>
            <w:r w:rsidRPr="009A38AE">
              <w:rPr>
                <w:sz w:val="20"/>
                <w:szCs w:val="20"/>
              </w:rPr>
              <w:t>5th</w:t>
            </w:r>
          </w:p>
        </w:tc>
        <w:tc>
          <w:tcPr>
            <w:tcW w:w="0" w:type="auto"/>
            <w:vAlign w:val="center"/>
            <w:hideMark/>
          </w:tcPr>
          <w:p w14:paraId="7547ACB7" w14:textId="4C0596B3" w:rsidR="00CD208F" w:rsidRPr="009A38AE" w:rsidRDefault="00CD208F">
            <w:pPr>
              <w:pStyle w:val="table-stylestable-body--for-table-cell-style-"/>
              <w:rPr>
                <w:sz w:val="20"/>
                <w:szCs w:val="20"/>
              </w:rPr>
            </w:pPr>
            <w:r w:rsidRPr="009A38AE">
              <w:rPr>
                <w:sz w:val="20"/>
                <w:szCs w:val="20"/>
              </w:rPr>
              <w:t>water breathing, water walk</w:t>
            </w:r>
          </w:p>
        </w:tc>
      </w:tr>
      <w:tr w:rsidR="00CD208F" w:rsidRPr="009A38AE" w14:paraId="5DC063F7" w14:textId="77777777" w:rsidTr="00E66790">
        <w:trPr>
          <w:trHeight w:val="274"/>
          <w:tblCellSpacing w:w="15" w:type="dxa"/>
        </w:trPr>
        <w:tc>
          <w:tcPr>
            <w:tcW w:w="0" w:type="auto"/>
            <w:vAlign w:val="center"/>
            <w:hideMark/>
          </w:tcPr>
          <w:p w14:paraId="484EFF4B" w14:textId="77777777" w:rsidR="00CD208F" w:rsidRPr="009A38AE" w:rsidRDefault="00CD208F">
            <w:pPr>
              <w:pStyle w:val="table-stylestable-body--for-table-cell-style-"/>
              <w:rPr>
                <w:sz w:val="20"/>
                <w:szCs w:val="20"/>
              </w:rPr>
            </w:pPr>
            <w:r w:rsidRPr="009A38AE">
              <w:rPr>
                <w:sz w:val="20"/>
                <w:szCs w:val="20"/>
              </w:rPr>
              <w:t>7th</w:t>
            </w:r>
          </w:p>
        </w:tc>
        <w:tc>
          <w:tcPr>
            <w:tcW w:w="0" w:type="auto"/>
            <w:vAlign w:val="center"/>
            <w:hideMark/>
          </w:tcPr>
          <w:p w14:paraId="19A4AE53" w14:textId="2A2A65C7" w:rsidR="00CD208F" w:rsidRPr="009A38AE" w:rsidRDefault="00CD208F">
            <w:pPr>
              <w:pStyle w:val="table-stylestable-body--for-table-cell-style-"/>
              <w:rPr>
                <w:sz w:val="20"/>
                <w:szCs w:val="20"/>
              </w:rPr>
            </w:pPr>
            <w:r w:rsidRPr="009A38AE">
              <w:rPr>
                <w:sz w:val="20"/>
                <w:szCs w:val="20"/>
              </w:rPr>
              <w:t>control water,</w:t>
            </w:r>
            <w:r w:rsidRPr="009A38AE">
              <w:rPr>
                <w:rStyle w:val="sans-serif-character-stylesitalic-sans-serif"/>
                <w:sz w:val="20"/>
                <w:szCs w:val="20"/>
              </w:rPr>
              <w:t xml:space="preserve"> </w:t>
            </w:r>
            <w:r w:rsidRPr="009A38AE">
              <w:rPr>
                <w:sz w:val="20"/>
                <w:szCs w:val="20"/>
              </w:rPr>
              <w:t>freedom of movement</w:t>
            </w:r>
          </w:p>
        </w:tc>
      </w:tr>
      <w:tr w:rsidR="00CD208F" w:rsidRPr="009A38AE" w14:paraId="23CAFFBA" w14:textId="77777777" w:rsidTr="00E66790">
        <w:trPr>
          <w:trHeight w:val="274"/>
          <w:tblCellSpacing w:w="15" w:type="dxa"/>
        </w:trPr>
        <w:tc>
          <w:tcPr>
            <w:tcW w:w="0" w:type="auto"/>
            <w:vAlign w:val="center"/>
            <w:hideMark/>
          </w:tcPr>
          <w:p w14:paraId="38C7F550" w14:textId="77777777" w:rsidR="00CD208F" w:rsidRPr="009A38AE" w:rsidRDefault="00CD208F">
            <w:pPr>
              <w:pStyle w:val="table-stylestable-body--for-table-cell-style-"/>
              <w:rPr>
                <w:sz w:val="20"/>
                <w:szCs w:val="20"/>
              </w:rPr>
            </w:pPr>
            <w:r w:rsidRPr="009A38AE">
              <w:rPr>
                <w:sz w:val="20"/>
                <w:szCs w:val="20"/>
              </w:rPr>
              <w:t>9th</w:t>
            </w:r>
          </w:p>
        </w:tc>
        <w:tc>
          <w:tcPr>
            <w:tcW w:w="0" w:type="auto"/>
            <w:vAlign w:val="center"/>
            <w:hideMark/>
          </w:tcPr>
          <w:p w14:paraId="6A1ADE31" w14:textId="62B1307A" w:rsidR="00CD208F" w:rsidRPr="009A38AE" w:rsidRDefault="00CD208F">
            <w:pPr>
              <w:pStyle w:val="table-stylestable-body--for-table-cell-style-"/>
              <w:rPr>
                <w:sz w:val="20"/>
                <w:szCs w:val="20"/>
              </w:rPr>
            </w:pPr>
            <w:r w:rsidRPr="009A38AE">
              <w:rPr>
                <w:sz w:val="20"/>
                <w:szCs w:val="20"/>
              </w:rPr>
              <w:t>conjure elemental, scrying</w:t>
            </w:r>
          </w:p>
        </w:tc>
      </w:tr>
    </w:tbl>
    <w:p w14:paraId="3DC15B10"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Desert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5"/>
        <w:gridCol w:w="3627"/>
      </w:tblGrid>
      <w:tr w:rsidR="00CD208F" w:rsidRPr="009A38AE" w14:paraId="76536E00" w14:textId="77777777" w:rsidTr="00E66790">
        <w:trPr>
          <w:tblHeader/>
          <w:tblCellSpacing w:w="15" w:type="dxa"/>
        </w:trPr>
        <w:tc>
          <w:tcPr>
            <w:tcW w:w="0" w:type="auto"/>
            <w:vAlign w:val="center"/>
            <w:hideMark/>
          </w:tcPr>
          <w:p w14:paraId="3DCF3C25"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0" w:type="auto"/>
            <w:vAlign w:val="center"/>
            <w:hideMark/>
          </w:tcPr>
          <w:p w14:paraId="52432E48"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55E4BBAA" w14:textId="77777777" w:rsidTr="00E66790">
        <w:trPr>
          <w:tblCellSpacing w:w="15" w:type="dxa"/>
        </w:trPr>
        <w:tc>
          <w:tcPr>
            <w:tcW w:w="0" w:type="auto"/>
            <w:vAlign w:val="center"/>
            <w:hideMark/>
          </w:tcPr>
          <w:p w14:paraId="79AFDAC6" w14:textId="77777777" w:rsidR="00CD208F" w:rsidRPr="009A38AE" w:rsidRDefault="00CD208F">
            <w:pPr>
              <w:pStyle w:val="table-stylestable-body--for-table-cell-style-"/>
              <w:rPr>
                <w:sz w:val="20"/>
                <w:szCs w:val="20"/>
              </w:rPr>
            </w:pPr>
            <w:r w:rsidRPr="009A38AE">
              <w:rPr>
                <w:sz w:val="20"/>
                <w:szCs w:val="20"/>
              </w:rPr>
              <w:t>3rd</w:t>
            </w:r>
          </w:p>
        </w:tc>
        <w:tc>
          <w:tcPr>
            <w:tcW w:w="0" w:type="auto"/>
            <w:vAlign w:val="center"/>
            <w:hideMark/>
          </w:tcPr>
          <w:p w14:paraId="6A68E9F8" w14:textId="1D1C28BF" w:rsidR="00CD208F" w:rsidRPr="009A38AE" w:rsidRDefault="00CD208F">
            <w:pPr>
              <w:pStyle w:val="table-stylestable-body--for-table-cell-style-"/>
              <w:rPr>
                <w:sz w:val="20"/>
                <w:szCs w:val="20"/>
              </w:rPr>
            </w:pPr>
            <w:r w:rsidRPr="009A38AE">
              <w:rPr>
                <w:sz w:val="20"/>
                <w:szCs w:val="20"/>
              </w:rPr>
              <w:t>blur, silence</w:t>
            </w:r>
          </w:p>
        </w:tc>
      </w:tr>
      <w:tr w:rsidR="00CD208F" w:rsidRPr="009A38AE" w14:paraId="512292F6" w14:textId="77777777" w:rsidTr="00E66790">
        <w:trPr>
          <w:tblCellSpacing w:w="15" w:type="dxa"/>
        </w:trPr>
        <w:tc>
          <w:tcPr>
            <w:tcW w:w="0" w:type="auto"/>
            <w:vAlign w:val="center"/>
            <w:hideMark/>
          </w:tcPr>
          <w:p w14:paraId="43004A2A" w14:textId="77777777" w:rsidR="00CD208F" w:rsidRPr="009A38AE" w:rsidRDefault="00CD208F">
            <w:pPr>
              <w:pStyle w:val="table-stylestable-body--for-table-cell-style-"/>
              <w:rPr>
                <w:sz w:val="20"/>
                <w:szCs w:val="20"/>
              </w:rPr>
            </w:pPr>
            <w:r w:rsidRPr="009A38AE">
              <w:rPr>
                <w:sz w:val="20"/>
                <w:szCs w:val="20"/>
              </w:rPr>
              <w:t>5th</w:t>
            </w:r>
          </w:p>
        </w:tc>
        <w:tc>
          <w:tcPr>
            <w:tcW w:w="0" w:type="auto"/>
            <w:vAlign w:val="center"/>
            <w:hideMark/>
          </w:tcPr>
          <w:p w14:paraId="7D2A0C30" w14:textId="45EC27CF" w:rsidR="00CD208F" w:rsidRPr="009A38AE" w:rsidRDefault="00CD208F">
            <w:pPr>
              <w:pStyle w:val="table-stylestable-body--for-table-cell-style-"/>
              <w:rPr>
                <w:sz w:val="20"/>
                <w:szCs w:val="20"/>
              </w:rPr>
            </w:pPr>
            <w:r w:rsidRPr="009A38AE">
              <w:rPr>
                <w:sz w:val="20"/>
                <w:szCs w:val="20"/>
              </w:rPr>
              <w:t>create food and water, protection from energy</w:t>
            </w:r>
          </w:p>
        </w:tc>
      </w:tr>
      <w:tr w:rsidR="00CD208F" w:rsidRPr="009A38AE" w14:paraId="1F6531FC" w14:textId="77777777" w:rsidTr="00E66790">
        <w:trPr>
          <w:tblCellSpacing w:w="15" w:type="dxa"/>
        </w:trPr>
        <w:tc>
          <w:tcPr>
            <w:tcW w:w="0" w:type="auto"/>
            <w:vAlign w:val="center"/>
            <w:hideMark/>
          </w:tcPr>
          <w:p w14:paraId="366CB538" w14:textId="77777777" w:rsidR="00CD208F" w:rsidRPr="009A38AE" w:rsidRDefault="00CD208F">
            <w:pPr>
              <w:pStyle w:val="table-stylestable-body--for-table-cell-style-"/>
              <w:rPr>
                <w:sz w:val="20"/>
                <w:szCs w:val="20"/>
              </w:rPr>
            </w:pPr>
            <w:r w:rsidRPr="009A38AE">
              <w:rPr>
                <w:sz w:val="20"/>
                <w:szCs w:val="20"/>
              </w:rPr>
              <w:t>7th</w:t>
            </w:r>
          </w:p>
        </w:tc>
        <w:tc>
          <w:tcPr>
            <w:tcW w:w="0" w:type="auto"/>
            <w:vAlign w:val="center"/>
            <w:hideMark/>
          </w:tcPr>
          <w:p w14:paraId="0370F49F" w14:textId="46A0D437" w:rsidR="00CD208F" w:rsidRPr="009A38AE" w:rsidRDefault="00CD208F">
            <w:pPr>
              <w:pStyle w:val="table-stylestable-body--for-table-cell-style-"/>
              <w:rPr>
                <w:sz w:val="20"/>
                <w:szCs w:val="20"/>
              </w:rPr>
            </w:pPr>
            <w:r w:rsidRPr="009A38AE">
              <w:rPr>
                <w:sz w:val="20"/>
                <w:szCs w:val="20"/>
              </w:rPr>
              <w:t>blight, hallucinatory terrain</w:t>
            </w:r>
          </w:p>
        </w:tc>
      </w:tr>
      <w:tr w:rsidR="00CD208F" w:rsidRPr="009A38AE" w14:paraId="2509EE0B" w14:textId="77777777" w:rsidTr="00E66790">
        <w:trPr>
          <w:tblCellSpacing w:w="15" w:type="dxa"/>
        </w:trPr>
        <w:tc>
          <w:tcPr>
            <w:tcW w:w="0" w:type="auto"/>
            <w:vAlign w:val="center"/>
            <w:hideMark/>
          </w:tcPr>
          <w:p w14:paraId="083B4932" w14:textId="77777777" w:rsidR="00CD208F" w:rsidRPr="009A38AE" w:rsidRDefault="00CD208F">
            <w:pPr>
              <w:pStyle w:val="table-stylestable-body--for-table-cell-style-"/>
              <w:rPr>
                <w:sz w:val="20"/>
                <w:szCs w:val="20"/>
              </w:rPr>
            </w:pPr>
            <w:r w:rsidRPr="009A38AE">
              <w:rPr>
                <w:sz w:val="20"/>
                <w:szCs w:val="20"/>
              </w:rPr>
              <w:t>9th</w:t>
            </w:r>
          </w:p>
        </w:tc>
        <w:tc>
          <w:tcPr>
            <w:tcW w:w="0" w:type="auto"/>
            <w:vAlign w:val="center"/>
            <w:hideMark/>
          </w:tcPr>
          <w:p w14:paraId="6573C2ED" w14:textId="2278906D" w:rsidR="00CD208F" w:rsidRPr="009A38AE" w:rsidRDefault="00CD208F">
            <w:pPr>
              <w:pStyle w:val="table-stylestable-body--for-table-cell-style-"/>
              <w:rPr>
                <w:sz w:val="20"/>
                <w:szCs w:val="20"/>
              </w:rPr>
            </w:pPr>
            <w:r w:rsidRPr="009A38AE">
              <w:rPr>
                <w:sz w:val="20"/>
                <w:szCs w:val="20"/>
              </w:rPr>
              <w:t>insect plague, wall of stone</w:t>
            </w:r>
          </w:p>
        </w:tc>
      </w:tr>
    </w:tbl>
    <w:p w14:paraId="08FDDDB6"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Forest</w:t>
      </w:r>
    </w:p>
    <w:tbl>
      <w:tblPr>
        <w:tblW w:w="47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3630"/>
      </w:tblGrid>
      <w:tr w:rsidR="00CD208F" w:rsidRPr="009A38AE" w14:paraId="6C97577D" w14:textId="77777777" w:rsidTr="00E66790">
        <w:trPr>
          <w:trHeight w:val="235"/>
          <w:tblHeader/>
          <w:tblCellSpacing w:w="15" w:type="dxa"/>
        </w:trPr>
        <w:tc>
          <w:tcPr>
            <w:tcW w:w="0" w:type="auto"/>
            <w:vAlign w:val="center"/>
            <w:hideMark/>
          </w:tcPr>
          <w:p w14:paraId="0E2F4E0F"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585" w:type="dxa"/>
            <w:vAlign w:val="center"/>
            <w:hideMark/>
          </w:tcPr>
          <w:p w14:paraId="47D25F1B"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54751847" w14:textId="77777777" w:rsidTr="00E66790">
        <w:trPr>
          <w:trHeight w:val="282"/>
          <w:tblCellSpacing w:w="15" w:type="dxa"/>
        </w:trPr>
        <w:tc>
          <w:tcPr>
            <w:tcW w:w="0" w:type="auto"/>
            <w:vAlign w:val="center"/>
            <w:hideMark/>
          </w:tcPr>
          <w:p w14:paraId="05043799" w14:textId="77777777" w:rsidR="00CD208F" w:rsidRPr="009A38AE" w:rsidRDefault="00CD208F">
            <w:pPr>
              <w:pStyle w:val="table-stylestable-body--for-table-cell-style-"/>
              <w:rPr>
                <w:sz w:val="20"/>
                <w:szCs w:val="20"/>
              </w:rPr>
            </w:pPr>
            <w:r w:rsidRPr="009A38AE">
              <w:rPr>
                <w:sz w:val="20"/>
                <w:szCs w:val="20"/>
              </w:rPr>
              <w:t>3rd</w:t>
            </w:r>
          </w:p>
        </w:tc>
        <w:tc>
          <w:tcPr>
            <w:tcW w:w="3585" w:type="dxa"/>
            <w:vAlign w:val="center"/>
            <w:hideMark/>
          </w:tcPr>
          <w:p w14:paraId="0DD58C54" w14:textId="10CCEAC9" w:rsidR="00CD208F" w:rsidRPr="009A38AE" w:rsidRDefault="00CD208F">
            <w:pPr>
              <w:pStyle w:val="table-stylestable-body--for-table-cell-style-"/>
              <w:rPr>
                <w:sz w:val="20"/>
                <w:szCs w:val="20"/>
              </w:rPr>
            </w:pPr>
            <w:r w:rsidRPr="009A38AE">
              <w:rPr>
                <w:sz w:val="20"/>
                <w:szCs w:val="20"/>
              </w:rPr>
              <w:t>barkskin, spider climb</w:t>
            </w:r>
          </w:p>
        </w:tc>
      </w:tr>
      <w:tr w:rsidR="00CD208F" w:rsidRPr="009A38AE" w14:paraId="5EF21474" w14:textId="77777777" w:rsidTr="00E66790">
        <w:trPr>
          <w:trHeight w:val="298"/>
          <w:tblCellSpacing w:w="15" w:type="dxa"/>
        </w:trPr>
        <w:tc>
          <w:tcPr>
            <w:tcW w:w="0" w:type="auto"/>
            <w:vAlign w:val="center"/>
            <w:hideMark/>
          </w:tcPr>
          <w:p w14:paraId="2B314A9D" w14:textId="77777777" w:rsidR="00CD208F" w:rsidRPr="009A38AE" w:rsidRDefault="00CD208F">
            <w:pPr>
              <w:pStyle w:val="table-stylestable-body--for-table-cell-style-"/>
              <w:rPr>
                <w:sz w:val="20"/>
                <w:szCs w:val="20"/>
              </w:rPr>
            </w:pPr>
            <w:r w:rsidRPr="009A38AE">
              <w:rPr>
                <w:sz w:val="20"/>
                <w:szCs w:val="20"/>
              </w:rPr>
              <w:t>5th</w:t>
            </w:r>
          </w:p>
        </w:tc>
        <w:tc>
          <w:tcPr>
            <w:tcW w:w="3585" w:type="dxa"/>
            <w:vAlign w:val="center"/>
            <w:hideMark/>
          </w:tcPr>
          <w:p w14:paraId="1D083551" w14:textId="191CF45B" w:rsidR="00CD208F" w:rsidRPr="009A38AE" w:rsidRDefault="00CD208F">
            <w:pPr>
              <w:pStyle w:val="table-stylestable-body--for-table-cell-style-"/>
              <w:rPr>
                <w:sz w:val="20"/>
                <w:szCs w:val="20"/>
              </w:rPr>
            </w:pPr>
            <w:r w:rsidRPr="009A38AE">
              <w:rPr>
                <w:sz w:val="20"/>
                <w:szCs w:val="20"/>
              </w:rPr>
              <w:t>call lightning, plant growth</w:t>
            </w:r>
          </w:p>
        </w:tc>
      </w:tr>
      <w:tr w:rsidR="00CD208F" w:rsidRPr="009A38AE" w14:paraId="4342C1C9" w14:textId="77777777" w:rsidTr="00E66790">
        <w:trPr>
          <w:trHeight w:val="282"/>
          <w:tblCellSpacing w:w="15" w:type="dxa"/>
        </w:trPr>
        <w:tc>
          <w:tcPr>
            <w:tcW w:w="0" w:type="auto"/>
            <w:vAlign w:val="center"/>
            <w:hideMark/>
          </w:tcPr>
          <w:p w14:paraId="0807908B" w14:textId="77777777" w:rsidR="00CD208F" w:rsidRPr="009A38AE" w:rsidRDefault="00CD208F">
            <w:pPr>
              <w:pStyle w:val="table-stylestable-body--for-table-cell-style-"/>
              <w:rPr>
                <w:sz w:val="20"/>
                <w:szCs w:val="20"/>
              </w:rPr>
            </w:pPr>
            <w:r w:rsidRPr="009A38AE">
              <w:rPr>
                <w:sz w:val="20"/>
                <w:szCs w:val="20"/>
              </w:rPr>
              <w:t>7th</w:t>
            </w:r>
          </w:p>
        </w:tc>
        <w:tc>
          <w:tcPr>
            <w:tcW w:w="3585" w:type="dxa"/>
            <w:vAlign w:val="center"/>
            <w:hideMark/>
          </w:tcPr>
          <w:p w14:paraId="2540D547" w14:textId="204A5ED1" w:rsidR="00CD208F" w:rsidRPr="009A38AE" w:rsidRDefault="00CD208F">
            <w:pPr>
              <w:pStyle w:val="table-stylestable-body--for-table-cell-style-"/>
              <w:rPr>
                <w:sz w:val="20"/>
                <w:szCs w:val="20"/>
              </w:rPr>
            </w:pPr>
            <w:r w:rsidRPr="009A38AE">
              <w:rPr>
                <w:sz w:val="20"/>
                <w:szCs w:val="20"/>
              </w:rPr>
              <w:t>divination, freedom of movement</w:t>
            </w:r>
          </w:p>
        </w:tc>
      </w:tr>
      <w:tr w:rsidR="00CD208F" w:rsidRPr="009A38AE" w14:paraId="062B86B4" w14:textId="77777777" w:rsidTr="00E66790">
        <w:trPr>
          <w:trHeight w:val="282"/>
          <w:tblCellSpacing w:w="15" w:type="dxa"/>
        </w:trPr>
        <w:tc>
          <w:tcPr>
            <w:tcW w:w="0" w:type="auto"/>
            <w:vAlign w:val="center"/>
            <w:hideMark/>
          </w:tcPr>
          <w:p w14:paraId="73111050" w14:textId="77777777" w:rsidR="00CD208F" w:rsidRPr="009A38AE" w:rsidRDefault="00CD208F">
            <w:pPr>
              <w:pStyle w:val="table-stylestable-body--for-table-cell-style-"/>
              <w:rPr>
                <w:sz w:val="20"/>
                <w:szCs w:val="20"/>
              </w:rPr>
            </w:pPr>
            <w:r w:rsidRPr="009A38AE">
              <w:rPr>
                <w:sz w:val="20"/>
                <w:szCs w:val="20"/>
              </w:rPr>
              <w:t>9th</w:t>
            </w:r>
          </w:p>
        </w:tc>
        <w:tc>
          <w:tcPr>
            <w:tcW w:w="3585" w:type="dxa"/>
            <w:vAlign w:val="center"/>
            <w:hideMark/>
          </w:tcPr>
          <w:p w14:paraId="70ABB429" w14:textId="21CA3A78" w:rsidR="00CD208F" w:rsidRPr="009A38AE" w:rsidRDefault="00CD208F">
            <w:pPr>
              <w:pStyle w:val="table-stylestable-body--for-table-cell-style-"/>
              <w:rPr>
                <w:sz w:val="20"/>
                <w:szCs w:val="20"/>
              </w:rPr>
            </w:pPr>
            <w:r w:rsidRPr="009A38AE">
              <w:rPr>
                <w:sz w:val="20"/>
                <w:szCs w:val="20"/>
              </w:rPr>
              <w:t>commune with nature, tree stride</w:t>
            </w:r>
          </w:p>
        </w:tc>
      </w:tr>
    </w:tbl>
    <w:p w14:paraId="4EDB59F7"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Grassland</w:t>
      </w:r>
    </w:p>
    <w:tbl>
      <w:tblPr>
        <w:tblW w:w="47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3719"/>
      </w:tblGrid>
      <w:tr w:rsidR="00CD208F" w:rsidRPr="009A38AE" w14:paraId="64D9AF80" w14:textId="77777777" w:rsidTr="00C52F37">
        <w:trPr>
          <w:trHeight w:val="233"/>
          <w:tblHeader/>
          <w:tblCellSpacing w:w="15" w:type="dxa"/>
        </w:trPr>
        <w:tc>
          <w:tcPr>
            <w:tcW w:w="1030" w:type="dxa"/>
            <w:vAlign w:val="center"/>
            <w:hideMark/>
          </w:tcPr>
          <w:p w14:paraId="501749DF"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674" w:type="dxa"/>
            <w:vAlign w:val="center"/>
            <w:hideMark/>
          </w:tcPr>
          <w:p w14:paraId="2879D47E"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71704612" w14:textId="77777777" w:rsidTr="00C52F37">
        <w:trPr>
          <w:trHeight w:val="279"/>
          <w:tblCellSpacing w:w="15" w:type="dxa"/>
        </w:trPr>
        <w:tc>
          <w:tcPr>
            <w:tcW w:w="1030" w:type="dxa"/>
            <w:vAlign w:val="center"/>
            <w:hideMark/>
          </w:tcPr>
          <w:p w14:paraId="0E2EB784" w14:textId="77777777" w:rsidR="00CD208F" w:rsidRPr="009A38AE" w:rsidRDefault="00CD208F">
            <w:pPr>
              <w:pStyle w:val="table-stylestable-body--for-table-cell-style-"/>
              <w:rPr>
                <w:sz w:val="20"/>
                <w:szCs w:val="20"/>
              </w:rPr>
            </w:pPr>
            <w:r w:rsidRPr="009A38AE">
              <w:rPr>
                <w:sz w:val="20"/>
                <w:szCs w:val="20"/>
              </w:rPr>
              <w:t>3rd</w:t>
            </w:r>
          </w:p>
        </w:tc>
        <w:tc>
          <w:tcPr>
            <w:tcW w:w="3674" w:type="dxa"/>
            <w:vAlign w:val="center"/>
            <w:hideMark/>
          </w:tcPr>
          <w:p w14:paraId="3142F9A7" w14:textId="4817543F" w:rsidR="00CD208F" w:rsidRPr="009A38AE" w:rsidRDefault="00CD208F">
            <w:pPr>
              <w:pStyle w:val="table-stylestable-body--for-table-cell-style-"/>
              <w:rPr>
                <w:sz w:val="20"/>
                <w:szCs w:val="20"/>
              </w:rPr>
            </w:pPr>
            <w:r w:rsidRPr="009A38AE">
              <w:rPr>
                <w:sz w:val="20"/>
                <w:szCs w:val="20"/>
              </w:rPr>
              <w:t>invisibility, pass without trace</w:t>
            </w:r>
          </w:p>
        </w:tc>
      </w:tr>
      <w:tr w:rsidR="00CD208F" w:rsidRPr="009A38AE" w14:paraId="3AE9ED72" w14:textId="77777777" w:rsidTr="00C52F37">
        <w:trPr>
          <w:trHeight w:val="295"/>
          <w:tblCellSpacing w:w="15" w:type="dxa"/>
        </w:trPr>
        <w:tc>
          <w:tcPr>
            <w:tcW w:w="1030" w:type="dxa"/>
            <w:vAlign w:val="center"/>
            <w:hideMark/>
          </w:tcPr>
          <w:p w14:paraId="7B3D0889" w14:textId="77777777" w:rsidR="00CD208F" w:rsidRPr="009A38AE" w:rsidRDefault="00CD208F">
            <w:pPr>
              <w:pStyle w:val="table-stylestable-body--for-table-cell-style-"/>
              <w:rPr>
                <w:sz w:val="20"/>
                <w:szCs w:val="20"/>
              </w:rPr>
            </w:pPr>
            <w:r w:rsidRPr="009A38AE">
              <w:rPr>
                <w:sz w:val="20"/>
                <w:szCs w:val="20"/>
              </w:rPr>
              <w:t>5th</w:t>
            </w:r>
          </w:p>
        </w:tc>
        <w:tc>
          <w:tcPr>
            <w:tcW w:w="3674" w:type="dxa"/>
            <w:vAlign w:val="center"/>
            <w:hideMark/>
          </w:tcPr>
          <w:p w14:paraId="6F7D7477" w14:textId="5AF38586" w:rsidR="00CD208F" w:rsidRPr="009A38AE" w:rsidRDefault="00CD208F">
            <w:pPr>
              <w:pStyle w:val="table-stylestable-body--for-table-cell-style-"/>
              <w:rPr>
                <w:sz w:val="20"/>
                <w:szCs w:val="20"/>
              </w:rPr>
            </w:pPr>
            <w:r w:rsidRPr="009A38AE">
              <w:rPr>
                <w:sz w:val="20"/>
                <w:szCs w:val="20"/>
              </w:rPr>
              <w:t>daylight, haste</w:t>
            </w:r>
          </w:p>
        </w:tc>
      </w:tr>
      <w:tr w:rsidR="00CD208F" w:rsidRPr="009A38AE" w14:paraId="70AF1C37" w14:textId="77777777" w:rsidTr="00C52F37">
        <w:trPr>
          <w:trHeight w:val="279"/>
          <w:tblCellSpacing w:w="15" w:type="dxa"/>
        </w:trPr>
        <w:tc>
          <w:tcPr>
            <w:tcW w:w="1030" w:type="dxa"/>
            <w:vAlign w:val="center"/>
            <w:hideMark/>
          </w:tcPr>
          <w:p w14:paraId="3B46FDC4" w14:textId="77777777" w:rsidR="00CD208F" w:rsidRPr="009A38AE" w:rsidRDefault="00CD208F">
            <w:pPr>
              <w:pStyle w:val="table-stylestable-body--for-table-cell-style-"/>
              <w:rPr>
                <w:sz w:val="20"/>
                <w:szCs w:val="20"/>
              </w:rPr>
            </w:pPr>
            <w:r w:rsidRPr="009A38AE">
              <w:rPr>
                <w:sz w:val="20"/>
                <w:szCs w:val="20"/>
              </w:rPr>
              <w:t>7th</w:t>
            </w:r>
          </w:p>
        </w:tc>
        <w:tc>
          <w:tcPr>
            <w:tcW w:w="3674" w:type="dxa"/>
            <w:vAlign w:val="center"/>
            <w:hideMark/>
          </w:tcPr>
          <w:p w14:paraId="2D820964" w14:textId="0FAAB904" w:rsidR="00CD208F" w:rsidRPr="009A38AE" w:rsidRDefault="00CD208F">
            <w:pPr>
              <w:pStyle w:val="table-stylestable-body--for-table-cell-style-"/>
              <w:rPr>
                <w:sz w:val="20"/>
                <w:szCs w:val="20"/>
              </w:rPr>
            </w:pPr>
            <w:r w:rsidRPr="009A38AE">
              <w:rPr>
                <w:sz w:val="20"/>
                <w:szCs w:val="20"/>
              </w:rPr>
              <w:t>divination, freedom of movement</w:t>
            </w:r>
          </w:p>
        </w:tc>
      </w:tr>
      <w:tr w:rsidR="00CD208F" w:rsidRPr="009A38AE" w14:paraId="6D6FBE47" w14:textId="77777777" w:rsidTr="00C52F37">
        <w:trPr>
          <w:trHeight w:val="279"/>
          <w:tblCellSpacing w:w="15" w:type="dxa"/>
        </w:trPr>
        <w:tc>
          <w:tcPr>
            <w:tcW w:w="1030" w:type="dxa"/>
            <w:vAlign w:val="center"/>
            <w:hideMark/>
          </w:tcPr>
          <w:p w14:paraId="08DA507C" w14:textId="77777777" w:rsidR="00CD208F" w:rsidRPr="009A38AE" w:rsidRDefault="00CD208F">
            <w:pPr>
              <w:pStyle w:val="table-stylestable-body--for-table-cell-style-"/>
              <w:rPr>
                <w:sz w:val="20"/>
                <w:szCs w:val="20"/>
              </w:rPr>
            </w:pPr>
            <w:r w:rsidRPr="009A38AE">
              <w:rPr>
                <w:sz w:val="20"/>
                <w:szCs w:val="20"/>
              </w:rPr>
              <w:t>9th</w:t>
            </w:r>
          </w:p>
        </w:tc>
        <w:tc>
          <w:tcPr>
            <w:tcW w:w="3674" w:type="dxa"/>
            <w:vAlign w:val="center"/>
            <w:hideMark/>
          </w:tcPr>
          <w:p w14:paraId="3A4E6B1B" w14:textId="3D16D955" w:rsidR="00CD208F" w:rsidRPr="009A38AE" w:rsidRDefault="00CD208F">
            <w:pPr>
              <w:pStyle w:val="table-stylestable-body--for-table-cell-style-"/>
              <w:rPr>
                <w:sz w:val="20"/>
                <w:szCs w:val="20"/>
              </w:rPr>
            </w:pPr>
            <w:r w:rsidRPr="009A38AE">
              <w:rPr>
                <w:sz w:val="20"/>
                <w:szCs w:val="20"/>
              </w:rPr>
              <w:t>dream, insect plague</w:t>
            </w:r>
          </w:p>
        </w:tc>
      </w:tr>
    </w:tbl>
    <w:p w14:paraId="72E390F7"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Mountain</w:t>
      </w:r>
    </w:p>
    <w:tbl>
      <w:tblPr>
        <w:tblW w:w="47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3724"/>
      </w:tblGrid>
      <w:tr w:rsidR="00CD208F" w:rsidRPr="009A38AE" w14:paraId="23546B9F" w14:textId="77777777" w:rsidTr="00C52F37">
        <w:trPr>
          <w:trHeight w:val="235"/>
          <w:tblHeader/>
          <w:tblCellSpacing w:w="15" w:type="dxa"/>
        </w:trPr>
        <w:tc>
          <w:tcPr>
            <w:tcW w:w="1030" w:type="dxa"/>
            <w:vAlign w:val="center"/>
            <w:hideMark/>
          </w:tcPr>
          <w:p w14:paraId="1F3D5895"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679" w:type="dxa"/>
            <w:vAlign w:val="center"/>
            <w:hideMark/>
          </w:tcPr>
          <w:p w14:paraId="0F7C018E"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1D9D38FD" w14:textId="77777777" w:rsidTr="00C52F37">
        <w:trPr>
          <w:trHeight w:val="282"/>
          <w:tblCellSpacing w:w="15" w:type="dxa"/>
        </w:trPr>
        <w:tc>
          <w:tcPr>
            <w:tcW w:w="1030" w:type="dxa"/>
            <w:vAlign w:val="center"/>
            <w:hideMark/>
          </w:tcPr>
          <w:p w14:paraId="78B16DBA" w14:textId="77777777" w:rsidR="00CD208F" w:rsidRPr="009A38AE" w:rsidRDefault="00CD208F">
            <w:pPr>
              <w:pStyle w:val="table-stylestable-body--for-table-cell-style-"/>
              <w:rPr>
                <w:sz w:val="20"/>
                <w:szCs w:val="20"/>
              </w:rPr>
            </w:pPr>
            <w:r w:rsidRPr="009A38AE">
              <w:rPr>
                <w:sz w:val="20"/>
                <w:szCs w:val="20"/>
              </w:rPr>
              <w:t>3rd</w:t>
            </w:r>
          </w:p>
        </w:tc>
        <w:tc>
          <w:tcPr>
            <w:tcW w:w="3679" w:type="dxa"/>
            <w:vAlign w:val="center"/>
            <w:hideMark/>
          </w:tcPr>
          <w:p w14:paraId="49CB76E6" w14:textId="2D3C920A" w:rsidR="00CD208F" w:rsidRPr="009A38AE" w:rsidRDefault="00CD208F">
            <w:pPr>
              <w:pStyle w:val="table-stylestable-body--for-table-cell-style-"/>
              <w:rPr>
                <w:sz w:val="20"/>
                <w:szCs w:val="20"/>
              </w:rPr>
            </w:pPr>
            <w:r w:rsidRPr="009A38AE">
              <w:rPr>
                <w:sz w:val="20"/>
                <w:szCs w:val="20"/>
              </w:rPr>
              <w:t>spider climb, spike growth</w:t>
            </w:r>
          </w:p>
        </w:tc>
      </w:tr>
      <w:tr w:rsidR="00CD208F" w:rsidRPr="009A38AE" w14:paraId="29AD2A87" w14:textId="77777777" w:rsidTr="00C52F37">
        <w:trPr>
          <w:trHeight w:val="298"/>
          <w:tblCellSpacing w:w="15" w:type="dxa"/>
        </w:trPr>
        <w:tc>
          <w:tcPr>
            <w:tcW w:w="1030" w:type="dxa"/>
            <w:vAlign w:val="center"/>
            <w:hideMark/>
          </w:tcPr>
          <w:p w14:paraId="339FF6D0" w14:textId="77777777" w:rsidR="00CD208F" w:rsidRPr="009A38AE" w:rsidRDefault="00CD208F">
            <w:pPr>
              <w:pStyle w:val="table-stylestable-body--for-table-cell-style-"/>
              <w:rPr>
                <w:sz w:val="20"/>
                <w:szCs w:val="20"/>
              </w:rPr>
            </w:pPr>
            <w:r w:rsidRPr="009A38AE">
              <w:rPr>
                <w:sz w:val="20"/>
                <w:szCs w:val="20"/>
              </w:rPr>
              <w:t>5th</w:t>
            </w:r>
          </w:p>
        </w:tc>
        <w:tc>
          <w:tcPr>
            <w:tcW w:w="3679" w:type="dxa"/>
            <w:vAlign w:val="center"/>
            <w:hideMark/>
          </w:tcPr>
          <w:p w14:paraId="1ACC462F" w14:textId="686932D6" w:rsidR="00CD208F" w:rsidRPr="009A38AE" w:rsidRDefault="00CD208F">
            <w:pPr>
              <w:pStyle w:val="table-stylestable-body--for-table-cell-style-"/>
              <w:rPr>
                <w:sz w:val="20"/>
                <w:szCs w:val="20"/>
              </w:rPr>
            </w:pPr>
            <w:r w:rsidRPr="009A38AE">
              <w:rPr>
                <w:sz w:val="20"/>
                <w:szCs w:val="20"/>
              </w:rPr>
              <w:t>lightning bolt, meld into stone</w:t>
            </w:r>
          </w:p>
        </w:tc>
      </w:tr>
      <w:tr w:rsidR="00CD208F" w:rsidRPr="009A38AE" w14:paraId="6C87CD07" w14:textId="77777777" w:rsidTr="00C52F37">
        <w:trPr>
          <w:trHeight w:val="282"/>
          <w:tblCellSpacing w:w="15" w:type="dxa"/>
        </w:trPr>
        <w:tc>
          <w:tcPr>
            <w:tcW w:w="1030" w:type="dxa"/>
            <w:vAlign w:val="center"/>
            <w:hideMark/>
          </w:tcPr>
          <w:p w14:paraId="73455262" w14:textId="77777777" w:rsidR="00CD208F" w:rsidRPr="009A38AE" w:rsidRDefault="00CD208F">
            <w:pPr>
              <w:pStyle w:val="table-stylestable-body--for-table-cell-style-"/>
              <w:rPr>
                <w:sz w:val="20"/>
                <w:szCs w:val="20"/>
              </w:rPr>
            </w:pPr>
            <w:r w:rsidRPr="009A38AE">
              <w:rPr>
                <w:sz w:val="20"/>
                <w:szCs w:val="20"/>
              </w:rPr>
              <w:t>7th</w:t>
            </w:r>
          </w:p>
        </w:tc>
        <w:tc>
          <w:tcPr>
            <w:tcW w:w="3679" w:type="dxa"/>
            <w:vAlign w:val="center"/>
            <w:hideMark/>
          </w:tcPr>
          <w:p w14:paraId="45767588" w14:textId="20C39394" w:rsidR="00CD208F" w:rsidRPr="009A38AE" w:rsidRDefault="00CD208F">
            <w:pPr>
              <w:pStyle w:val="table-stylestable-body--for-table-cell-style-"/>
              <w:rPr>
                <w:sz w:val="20"/>
                <w:szCs w:val="20"/>
              </w:rPr>
            </w:pPr>
            <w:r w:rsidRPr="009A38AE">
              <w:rPr>
                <w:sz w:val="20"/>
                <w:szCs w:val="20"/>
              </w:rPr>
              <w:t>stone shape, stoneskin</w:t>
            </w:r>
          </w:p>
        </w:tc>
      </w:tr>
      <w:tr w:rsidR="00CD208F" w:rsidRPr="009A38AE" w14:paraId="7E9E0DFD" w14:textId="77777777" w:rsidTr="00C52F37">
        <w:trPr>
          <w:trHeight w:val="282"/>
          <w:tblCellSpacing w:w="15" w:type="dxa"/>
        </w:trPr>
        <w:tc>
          <w:tcPr>
            <w:tcW w:w="1030" w:type="dxa"/>
            <w:vAlign w:val="center"/>
            <w:hideMark/>
          </w:tcPr>
          <w:p w14:paraId="30D17197" w14:textId="77777777" w:rsidR="00CD208F" w:rsidRPr="009A38AE" w:rsidRDefault="00CD208F">
            <w:pPr>
              <w:pStyle w:val="table-stylestable-body--for-table-cell-style-"/>
              <w:rPr>
                <w:sz w:val="20"/>
                <w:szCs w:val="20"/>
              </w:rPr>
            </w:pPr>
            <w:r w:rsidRPr="009A38AE">
              <w:rPr>
                <w:sz w:val="20"/>
                <w:szCs w:val="20"/>
              </w:rPr>
              <w:t>9th</w:t>
            </w:r>
          </w:p>
        </w:tc>
        <w:tc>
          <w:tcPr>
            <w:tcW w:w="3679" w:type="dxa"/>
            <w:vAlign w:val="center"/>
            <w:hideMark/>
          </w:tcPr>
          <w:p w14:paraId="6DFF84FF" w14:textId="1787BA36" w:rsidR="00CD208F" w:rsidRPr="009A38AE" w:rsidRDefault="00CD208F">
            <w:pPr>
              <w:pStyle w:val="table-stylestable-body--for-table-cell-style-"/>
              <w:rPr>
                <w:sz w:val="20"/>
                <w:szCs w:val="20"/>
              </w:rPr>
            </w:pPr>
            <w:r w:rsidRPr="009A38AE">
              <w:rPr>
                <w:sz w:val="20"/>
                <w:szCs w:val="20"/>
              </w:rPr>
              <w:t>passwall, wall of stone</w:t>
            </w:r>
          </w:p>
        </w:tc>
      </w:tr>
    </w:tbl>
    <w:p w14:paraId="5082E857" w14:textId="77777777" w:rsidR="00E66790" w:rsidRPr="009A38AE" w:rsidRDefault="00E66790" w:rsidP="00CD208F">
      <w:pPr>
        <w:pStyle w:val="Heading5"/>
        <w:rPr>
          <w:rFonts w:ascii="Times New Roman" w:hAnsi="Times New Roman" w:cs="Times New Roman"/>
          <w:sz w:val="20"/>
        </w:rPr>
      </w:pPr>
    </w:p>
    <w:p w14:paraId="41472F11" w14:textId="77777777" w:rsidR="00E66790" w:rsidRPr="009A38AE" w:rsidRDefault="00E66790" w:rsidP="00CD208F">
      <w:pPr>
        <w:pStyle w:val="Heading5"/>
        <w:rPr>
          <w:rFonts w:ascii="Times New Roman" w:hAnsi="Times New Roman" w:cs="Times New Roman"/>
          <w:sz w:val="20"/>
        </w:rPr>
      </w:pPr>
    </w:p>
    <w:p w14:paraId="108B9DB9" w14:textId="491838C8"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Swamp</w:t>
      </w:r>
    </w:p>
    <w:tbl>
      <w:tblPr>
        <w:tblW w:w="48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0"/>
        <w:gridCol w:w="3814"/>
      </w:tblGrid>
      <w:tr w:rsidR="00CD208F" w:rsidRPr="009A38AE" w14:paraId="0E0CEE76" w14:textId="77777777" w:rsidTr="00E66790">
        <w:trPr>
          <w:tblHeader/>
          <w:tblCellSpacing w:w="15" w:type="dxa"/>
        </w:trPr>
        <w:tc>
          <w:tcPr>
            <w:tcW w:w="0" w:type="auto"/>
            <w:vAlign w:val="center"/>
            <w:hideMark/>
          </w:tcPr>
          <w:p w14:paraId="572E6A98"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769" w:type="dxa"/>
            <w:vAlign w:val="center"/>
            <w:hideMark/>
          </w:tcPr>
          <w:p w14:paraId="2ABC1F63"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429EBDDD" w14:textId="77777777" w:rsidTr="00E66790">
        <w:trPr>
          <w:tblCellSpacing w:w="15" w:type="dxa"/>
        </w:trPr>
        <w:tc>
          <w:tcPr>
            <w:tcW w:w="0" w:type="auto"/>
            <w:vAlign w:val="center"/>
            <w:hideMark/>
          </w:tcPr>
          <w:p w14:paraId="2124E203" w14:textId="77777777" w:rsidR="00CD208F" w:rsidRPr="009A38AE" w:rsidRDefault="00CD208F">
            <w:pPr>
              <w:pStyle w:val="table-stylestable-body--for-table-cell-style-"/>
              <w:rPr>
                <w:sz w:val="20"/>
                <w:szCs w:val="20"/>
              </w:rPr>
            </w:pPr>
            <w:r w:rsidRPr="009A38AE">
              <w:rPr>
                <w:sz w:val="20"/>
                <w:szCs w:val="20"/>
              </w:rPr>
              <w:t>3rd</w:t>
            </w:r>
          </w:p>
        </w:tc>
        <w:tc>
          <w:tcPr>
            <w:tcW w:w="3769" w:type="dxa"/>
            <w:vAlign w:val="center"/>
            <w:hideMark/>
          </w:tcPr>
          <w:p w14:paraId="1EFF48F6" w14:textId="531B5F0D" w:rsidR="00CD208F" w:rsidRPr="009A38AE" w:rsidRDefault="00CD208F">
            <w:pPr>
              <w:pStyle w:val="table-stylestable-body--for-table-cell-style-"/>
              <w:rPr>
                <w:sz w:val="20"/>
                <w:szCs w:val="20"/>
              </w:rPr>
            </w:pPr>
            <w:r w:rsidRPr="009A38AE">
              <w:rPr>
                <w:sz w:val="20"/>
                <w:szCs w:val="20"/>
              </w:rPr>
              <w:t>darkness, acid arrow</w:t>
            </w:r>
          </w:p>
        </w:tc>
      </w:tr>
      <w:tr w:rsidR="00CD208F" w:rsidRPr="009A38AE" w14:paraId="7AB09567" w14:textId="77777777" w:rsidTr="00E66790">
        <w:trPr>
          <w:tblCellSpacing w:w="15" w:type="dxa"/>
        </w:trPr>
        <w:tc>
          <w:tcPr>
            <w:tcW w:w="0" w:type="auto"/>
            <w:vAlign w:val="center"/>
            <w:hideMark/>
          </w:tcPr>
          <w:p w14:paraId="5EE69F79" w14:textId="77777777" w:rsidR="00CD208F" w:rsidRPr="009A38AE" w:rsidRDefault="00CD208F">
            <w:pPr>
              <w:pStyle w:val="table-stylestable-body--for-table-cell-style-"/>
              <w:rPr>
                <w:sz w:val="20"/>
                <w:szCs w:val="20"/>
              </w:rPr>
            </w:pPr>
            <w:r w:rsidRPr="009A38AE">
              <w:rPr>
                <w:sz w:val="20"/>
                <w:szCs w:val="20"/>
              </w:rPr>
              <w:t>5th</w:t>
            </w:r>
          </w:p>
        </w:tc>
        <w:tc>
          <w:tcPr>
            <w:tcW w:w="3769" w:type="dxa"/>
            <w:vAlign w:val="center"/>
            <w:hideMark/>
          </w:tcPr>
          <w:p w14:paraId="5080DD24" w14:textId="2C7AE084" w:rsidR="00CD208F" w:rsidRPr="009A38AE" w:rsidRDefault="00CD208F">
            <w:pPr>
              <w:pStyle w:val="table-stylestable-body--for-table-cell-style-"/>
              <w:rPr>
                <w:sz w:val="20"/>
                <w:szCs w:val="20"/>
              </w:rPr>
            </w:pPr>
            <w:r w:rsidRPr="009A38AE">
              <w:rPr>
                <w:sz w:val="20"/>
                <w:szCs w:val="20"/>
              </w:rPr>
              <w:t>water walk, stinking cloud</w:t>
            </w:r>
          </w:p>
        </w:tc>
      </w:tr>
      <w:tr w:rsidR="00CD208F" w:rsidRPr="009A38AE" w14:paraId="022E9F6F" w14:textId="77777777" w:rsidTr="00E66790">
        <w:trPr>
          <w:tblCellSpacing w:w="15" w:type="dxa"/>
        </w:trPr>
        <w:tc>
          <w:tcPr>
            <w:tcW w:w="0" w:type="auto"/>
            <w:vAlign w:val="center"/>
            <w:hideMark/>
          </w:tcPr>
          <w:p w14:paraId="63607CC3" w14:textId="77777777" w:rsidR="00CD208F" w:rsidRPr="009A38AE" w:rsidRDefault="00CD208F">
            <w:pPr>
              <w:pStyle w:val="table-stylestable-body--for-table-cell-style-"/>
              <w:rPr>
                <w:sz w:val="20"/>
                <w:szCs w:val="20"/>
              </w:rPr>
            </w:pPr>
            <w:r w:rsidRPr="009A38AE">
              <w:rPr>
                <w:sz w:val="20"/>
                <w:szCs w:val="20"/>
              </w:rPr>
              <w:t>7th</w:t>
            </w:r>
          </w:p>
        </w:tc>
        <w:tc>
          <w:tcPr>
            <w:tcW w:w="3769" w:type="dxa"/>
            <w:vAlign w:val="center"/>
            <w:hideMark/>
          </w:tcPr>
          <w:p w14:paraId="079F37DC" w14:textId="667764B9" w:rsidR="00CD208F" w:rsidRPr="009A38AE" w:rsidRDefault="00CD208F">
            <w:pPr>
              <w:pStyle w:val="table-stylestable-body--for-table-cell-style-"/>
              <w:rPr>
                <w:sz w:val="20"/>
                <w:szCs w:val="20"/>
              </w:rPr>
            </w:pPr>
            <w:r w:rsidRPr="009A38AE">
              <w:rPr>
                <w:sz w:val="20"/>
                <w:szCs w:val="20"/>
              </w:rPr>
              <w:t>freedom of movement, locate creature</w:t>
            </w:r>
          </w:p>
        </w:tc>
      </w:tr>
      <w:tr w:rsidR="00CD208F" w:rsidRPr="009A38AE" w14:paraId="0E6F1FBE" w14:textId="77777777" w:rsidTr="00E66790">
        <w:trPr>
          <w:tblCellSpacing w:w="15" w:type="dxa"/>
        </w:trPr>
        <w:tc>
          <w:tcPr>
            <w:tcW w:w="0" w:type="auto"/>
            <w:vAlign w:val="center"/>
            <w:hideMark/>
          </w:tcPr>
          <w:p w14:paraId="51A714C1" w14:textId="77777777" w:rsidR="00CD208F" w:rsidRPr="009A38AE" w:rsidRDefault="00CD208F">
            <w:pPr>
              <w:pStyle w:val="table-stylestable-body--for-table-cell-style-"/>
              <w:rPr>
                <w:sz w:val="20"/>
                <w:szCs w:val="20"/>
              </w:rPr>
            </w:pPr>
            <w:r w:rsidRPr="009A38AE">
              <w:rPr>
                <w:sz w:val="20"/>
                <w:szCs w:val="20"/>
              </w:rPr>
              <w:t>9th</w:t>
            </w:r>
          </w:p>
        </w:tc>
        <w:tc>
          <w:tcPr>
            <w:tcW w:w="3769" w:type="dxa"/>
            <w:vAlign w:val="center"/>
            <w:hideMark/>
          </w:tcPr>
          <w:p w14:paraId="11D40922" w14:textId="0E9AE657" w:rsidR="00CD208F" w:rsidRPr="009A38AE" w:rsidRDefault="00CD208F">
            <w:pPr>
              <w:pStyle w:val="table-stylestable-body--for-table-cell-style-"/>
              <w:rPr>
                <w:sz w:val="20"/>
                <w:szCs w:val="20"/>
              </w:rPr>
            </w:pPr>
            <w:r w:rsidRPr="009A38AE">
              <w:rPr>
                <w:sz w:val="20"/>
                <w:szCs w:val="20"/>
              </w:rPr>
              <w:t>insect plague, scrying</w:t>
            </w:r>
          </w:p>
        </w:tc>
      </w:tr>
    </w:tbl>
    <w:p w14:paraId="58216CF3"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Underdark</w:t>
      </w:r>
    </w:p>
    <w:tbl>
      <w:tblPr>
        <w:tblW w:w="48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5"/>
        <w:gridCol w:w="3868"/>
      </w:tblGrid>
      <w:tr w:rsidR="00CD208F" w:rsidRPr="009A38AE" w14:paraId="244DC235" w14:textId="77777777" w:rsidTr="00C52F37">
        <w:trPr>
          <w:trHeight w:val="233"/>
          <w:tblHeader/>
          <w:tblCellSpacing w:w="15" w:type="dxa"/>
        </w:trPr>
        <w:tc>
          <w:tcPr>
            <w:tcW w:w="940" w:type="dxa"/>
            <w:vAlign w:val="center"/>
            <w:hideMark/>
          </w:tcPr>
          <w:p w14:paraId="155D9792"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3823" w:type="dxa"/>
            <w:vAlign w:val="center"/>
            <w:hideMark/>
          </w:tcPr>
          <w:p w14:paraId="428C8817"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066D667F" w14:textId="77777777" w:rsidTr="00C52F37">
        <w:trPr>
          <w:trHeight w:val="279"/>
          <w:tblCellSpacing w:w="15" w:type="dxa"/>
        </w:trPr>
        <w:tc>
          <w:tcPr>
            <w:tcW w:w="940" w:type="dxa"/>
            <w:vAlign w:val="center"/>
            <w:hideMark/>
          </w:tcPr>
          <w:p w14:paraId="56203BA7" w14:textId="77777777" w:rsidR="00CD208F" w:rsidRPr="009A38AE" w:rsidRDefault="00CD208F">
            <w:pPr>
              <w:pStyle w:val="table-stylestable-body--for-table-cell-style-"/>
              <w:rPr>
                <w:sz w:val="20"/>
                <w:szCs w:val="20"/>
              </w:rPr>
            </w:pPr>
            <w:r w:rsidRPr="009A38AE">
              <w:rPr>
                <w:sz w:val="20"/>
                <w:szCs w:val="20"/>
              </w:rPr>
              <w:t>3rd</w:t>
            </w:r>
          </w:p>
        </w:tc>
        <w:tc>
          <w:tcPr>
            <w:tcW w:w="3823" w:type="dxa"/>
            <w:vAlign w:val="center"/>
            <w:hideMark/>
          </w:tcPr>
          <w:p w14:paraId="2D9D4BB0" w14:textId="20B4989F" w:rsidR="00CD208F" w:rsidRPr="009A38AE" w:rsidRDefault="00CD208F">
            <w:pPr>
              <w:pStyle w:val="table-stylestable-body--for-table-cell-style-"/>
              <w:rPr>
                <w:sz w:val="20"/>
                <w:szCs w:val="20"/>
              </w:rPr>
            </w:pPr>
            <w:r w:rsidRPr="009A38AE">
              <w:rPr>
                <w:sz w:val="20"/>
                <w:szCs w:val="20"/>
              </w:rPr>
              <w:t>spider climb, web</w:t>
            </w:r>
          </w:p>
        </w:tc>
      </w:tr>
      <w:tr w:rsidR="00CD208F" w:rsidRPr="009A38AE" w14:paraId="37F49E03" w14:textId="77777777" w:rsidTr="00C52F37">
        <w:trPr>
          <w:trHeight w:val="295"/>
          <w:tblCellSpacing w:w="15" w:type="dxa"/>
        </w:trPr>
        <w:tc>
          <w:tcPr>
            <w:tcW w:w="940" w:type="dxa"/>
            <w:vAlign w:val="center"/>
            <w:hideMark/>
          </w:tcPr>
          <w:p w14:paraId="2E01DB86" w14:textId="77777777" w:rsidR="00CD208F" w:rsidRPr="009A38AE" w:rsidRDefault="00CD208F">
            <w:pPr>
              <w:pStyle w:val="table-stylestable-body--for-table-cell-style-"/>
              <w:rPr>
                <w:sz w:val="20"/>
                <w:szCs w:val="20"/>
              </w:rPr>
            </w:pPr>
            <w:r w:rsidRPr="009A38AE">
              <w:rPr>
                <w:sz w:val="20"/>
                <w:szCs w:val="20"/>
              </w:rPr>
              <w:t>5th</w:t>
            </w:r>
          </w:p>
        </w:tc>
        <w:tc>
          <w:tcPr>
            <w:tcW w:w="3823" w:type="dxa"/>
            <w:vAlign w:val="center"/>
            <w:hideMark/>
          </w:tcPr>
          <w:p w14:paraId="184F5ECD" w14:textId="3E7871F9" w:rsidR="00CD208F" w:rsidRPr="009A38AE" w:rsidRDefault="00CD208F">
            <w:pPr>
              <w:pStyle w:val="table-stylestable-body--for-table-cell-style-"/>
              <w:rPr>
                <w:sz w:val="20"/>
                <w:szCs w:val="20"/>
              </w:rPr>
            </w:pPr>
            <w:r w:rsidRPr="009A38AE">
              <w:rPr>
                <w:sz w:val="20"/>
                <w:szCs w:val="20"/>
              </w:rPr>
              <w:t>gaseous form, stinking cloud</w:t>
            </w:r>
          </w:p>
        </w:tc>
      </w:tr>
      <w:tr w:rsidR="00CD208F" w:rsidRPr="009A38AE" w14:paraId="42415DFE" w14:textId="77777777" w:rsidTr="00C52F37">
        <w:trPr>
          <w:trHeight w:val="279"/>
          <w:tblCellSpacing w:w="15" w:type="dxa"/>
        </w:trPr>
        <w:tc>
          <w:tcPr>
            <w:tcW w:w="940" w:type="dxa"/>
            <w:vAlign w:val="center"/>
            <w:hideMark/>
          </w:tcPr>
          <w:p w14:paraId="3E5EB421" w14:textId="77777777" w:rsidR="00CD208F" w:rsidRPr="009A38AE" w:rsidRDefault="00CD208F">
            <w:pPr>
              <w:pStyle w:val="table-stylestable-body--for-table-cell-style-"/>
              <w:rPr>
                <w:sz w:val="20"/>
                <w:szCs w:val="20"/>
              </w:rPr>
            </w:pPr>
            <w:r w:rsidRPr="009A38AE">
              <w:rPr>
                <w:sz w:val="20"/>
                <w:szCs w:val="20"/>
              </w:rPr>
              <w:t>7th</w:t>
            </w:r>
          </w:p>
        </w:tc>
        <w:tc>
          <w:tcPr>
            <w:tcW w:w="3823" w:type="dxa"/>
            <w:vAlign w:val="center"/>
            <w:hideMark/>
          </w:tcPr>
          <w:p w14:paraId="52312410" w14:textId="1580E1ED" w:rsidR="00CD208F" w:rsidRPr="009A38AE" w:rsidRDefault="00CD208F">
            <w:pPr>
              <w:pStyle w:val="table-stylestable-body--for-table-cell-style-"/>
              <w:rPr>
                <w:sz w:val="20"/>
                <w:szCs w:val="20"/>
              </w:rPr>
            </w:pPr>
            <w:r w:rsidRPr="009A38AE">
              <w:rPr>
                <w:sz w:val="20"/>
                <w:szCs w:val="20"/>
              </w:rPr>
              <w:t>greater invisibility, stone shape</w:t>
            </w:r>
          </w:p>
        </w:tc>
      </w:tr>
      <w:tr w:rsidR="00CD208F" w:rsidRPr="009A38AE" w14:paraId="389691D8" w14:textId="77777777" w:rsidTr="00C52F37">
        <w:trPr>
          <w:trHeight w:val="279"/>
          <w:tblCellSpacing w:w="15" w:type="dxa"/>
        </w:trPr>
        <w:tc>
          <w:tcPr>
            <w:tcW w:w="940" w:type="dxa"/>
            <w:vAlign w:val="center"/>
            <w:hideMark/>
          </w:tcPr>
          <w:p w14:paraId="60BFAD7E" w14:textId="77777777" w:rsidR="00CD208F" w:rsidRPr="009A38AE" w:rsidRDefault="00CD208F">
            <w:pPr>
              <w:pStyle w:val="table-stylestable-body--for-table-cell-style-"/>
              <w:rPr>
                <w:sz w:val="20"/>
                <w:szCs w:val="20"/>
              </w:rPr>
            </w:pPr>
            <w:r w:rsidRPr="009A38AE">
              <w:rPr>
                <w:sz w:val="20"/>
                <w:szCs w:val="20"/>
              </w:rPr>
              <w:t>9th</w:t>
            </w:r>
          </w:p>
        </w:tc>
        <w:tc>
          <w:tcPr>
            <w:tcW w:w="3823" w:type="dxa"/>
            <w:vAlign w:val="center"/>
            <w:hideMark/>
          </w:tcPr>
          <w:p w14:paraId="346F9AE8" w14:textId="1238A71E" w:rsidR="00CD208F" w:rsidRPr="009A38AE" w:rsidRDefault="00CD208F">
            <w:pPr>
              <w:pStyle w:val="table-stylestable-body--for-table-cell-style-"/>
              <w:rPr>
                <w:sz w:val="20"/>
                <w:szCs w:val="20"/>
              </w:rPr>
            </w:pPr>
            <w:r w:rsidRPr="009A38AE">
              <w:rPr>
                <w:sz w:val="20"/>
                <w:szCs w:val="20"/>
              </w:rPr>
              <w:t>cloudkill, insect plague</w:t>
            </w:r>
          </w:p>
        </w:tc>
      </w:tr>
    </w:tbl>
    <w:p w14:paraId="76426E09" w14:textId="77777777" w:rsidR="00E66790" w:rsidRPr="009A38AE" w:rsidRDefault="00E66790" w:rsidP="00CD208F">
      <w:pPr>
        <w:pStyle w:val="Heading4"/>
        <w:rPr>
          <w:rFonts w:ascii="Times New Roman" w:hAnsi="Times New Roman" w:cs="Times New Roman"/>
          <w:sz w:val="20"/>
          <w:szCs w:val="20"/>
        </w:rPr>
      </w:pPr>
    </w:p>
    <w:p w14:paraId="041292F0" w14:textId="77777777" w:rsidR="00E66790" w:rsidRPr="009A38AE" w:rsidRDefault="00E66790">
      <w:pPr>
        <w:spacing w:line="240" w:lineRule="auto"/>
        <w:rPr>
          <w:rFonts w:ascii="Times New Roman" w:hAnsi="Times New Roman" w:cs="Times New Roman"/>
          <w:smallCaps/>
          <w:color w:val="953734" w:themeColor="accent1"/>
          <w:sz w:val="20"/>
        </w:rPr>
      </w:pPr>
      <w:r w:rsidRPr="009A38AE">
        <w:rPr>
          <w:rFonts w:ascii="Times New Roman" w:hAnsi="Times New Roman" w:cs="Times New Roman"/>
          <w:sz w:val="20"/>
        </w:rPr>
        <w:br w:type="page"/>
      </w:r>
    </w:p>
    <w:p w14:paraId="0365E3F7" w14:textId="6D8435D8"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lastRenderedPageBreak/>
        <w:t xml:space="preserve">Land’s </w:t>
      </w:r>
      <w:r w:rsidR="00271AC9" w:rsidRPr="00E030EF">
        <w:rPr>
          <w:rFonts w:ascii="Times New Roman" w:hAnsi="Times New Roman" w:cs="Times New Roman"/>
          <w:sz w:val="28"/>
          <w:szCs w:val="28"/>
        </w:rPr>
        <w:t>Bond</w:t>
      </w:r>
    </w:p>
    <w:p w14:paraId="1B1E78DF" w14:textId="03726107" w:rsidR="00CD208F" w:rsidRPr="009A38AE" w:rsidRDefault="00CD208F" w:rsidP="00CD208F">
      <w:pPr>
        <w:pStyle w:val="NormalWeb"/>
        <w:rPr>
          <w:sz w:val="20"/>
          <w:szCs w:val="20"/>
        </w:rPr>
      </w:pPr>
      <w:r w:rsidRPr="009A38AE">
        <w:rPr>
          <w:sz w:val="20"/>
          <w:szCs w:val="20"/>
        </w:rPr>
        <w:t xml:space="preserve">Starting at 6th level, </w:t>
      </w:r>
      <w:r w:rsidR="00377632" w:rsidRPr="009A38AE">
        <w:rPr>
          <w:sz w:val="20"/>
          <w:szCs w:val="20"/>
        </w:rPr>
        <w:t>whenever</w:t>
      </w:r>
      <w:r w:rsidR="00EF1A5C" w:rsidRPr="009A38AE">
        <w:rPr>
          <w:sz w:val="20"/>
          <w:szCs w:val="20"/>
        </w:rPr>
        <w:t xml:space="preserve"> you cast a druid spell you may expend a use of your wildshape to alter the spells properties similar to how a sorcerer would</w:t>
      </w:r>
      <w:r w:rsidRPr="009A38AE">
        <w:rPr>
          <w:sz w:val="20"/>
          <w:szCs w:val="20"/>
        </w:rPr>
        <w:t>.</w:t>
      </w:r>
      <w:r w:rsidR="00377632" w:rsidRPr="009A38AE">
        <w:rPr>
          <w:sz w:val="20"/>
          <w:szCs w:val="20"/>
        </w:rPr>
        <w:t xml:space="preserve"> You may alter your spells with the careful spell metamagic or transmuted spell metamagic.</w:t>
      </w:r>
      <w:r w:rsidR="00377632" w:rsidRPr="009A38AE">
        <w:rPr>
          <w:sz w:val="20"/>
          <w:szCs w:val="20"/>
        </w:rPr>
        <w:br/>
      </w:r>
      <w:r w:rsidR="00377632" w:rsidRPr="009A38AE">
        <w:rPr>
          <w:sz w:val="20"/>
          <w:szCs w:val="20"/>
        </w:rPr>
        <w:br/>
        <w:t>Additionally when</w:t>
      </w:r>
      <w:r w:rsidR="00901BED" w:rsidRPr="009A38AE">
        <w:rPr>
          <w:sz w:val="20"/>
          <w:szCs w:val="20"/>
        </w:rPr>
        <w:t xml:space="preserve">ever you expend a spell slot to cast a spell or fuel an effect </w:t>
      </w:r>
      <w:r w:rsidR="00377632" w:rsidRPr="009A38AE">
        <w:rPr>
          <w:sz w:val="20"/>
          <w:szCs w:val="20"/>
        </w:rPr>
        <w:t>you gain temporary hit points equal to</w:t>
      </w:r>
      <w:r w:rsidR="00901BED" w:rsidRPr="009A38AE">
        <w:rPr>
          <w:sz w:val="20"/>
          <w:szCs w:val="20"/>
        </w:rPr>
        <w:t xml:space="preserve"> the level of the expended spell slot</w:t>
      </w:r>
      <w:r w:rsidR="00377632" w:rsidRPr="009A38AE">
        <w:rPr>
          <w:sz w:val="20"/>
          <w:szCs w:val="20"/>
        </w:rPr>
        <w:t>.</w:t>
      </w:r>
    </w:p>
    <w:p w14:paraId="7B0FCA91" w14:textId="77777777"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t>Nature’s Ward</w:t>
      </w:r>
    </w:p>
    <w:p w14:paraId="27DB086D" w14:textId="452C8BC5" w:rsidR="00CD208F" w:rsidRPr="009A38AE" w:rsidRDefault="00CD208F" w:rsidP="00CD208F">
      <w:pPr>
        <w:pStyle w:val="NormalWeb"/>
        <w:rPr>
          <w:sz w:val="20"/>
          <w:szCs w:val="20"/>
        </w:rPr>
      </w:pPr>
      <w:r w:rsidRPr="009A38AE">
        <w:rPr>
          <w:sz w:val="20"/>
          <w:szCs w:val="20"/>
        </w:rPr>
        <w:t xml:space="preserve">When you reach 10th level, you can’t be charmed or frightened by elementals or fey, and you are immune to poison </w:t>
      </w:r>
      <w:r w:rsidR="006E16D8" w:rsidRPr="009A38AE">
        <w:rPr>
          <w:sz w:val="20"/>
          <w:szCs w:val="20"/>
        </w:rPr>
        <w:t xml:space="preserve">(including damage) </w:t>
      </w:r>
      <w:r w:rsidRPr="009A38AE">
        <w:rPr>
          <w:sz w:val="20"/>
          <w:szCs w:val="20"/>
        </w:rPr>
        <w:t>and disease.</w:t>
      </w:r>
      <w:r w:rsidR="008F4EE6" w:rsidRPr="009A38AE">
        <w:rPr>
          <w:sz w:val="20"/>
          <w:szCs w:val="20"/>
        </w:rPr>
        <w:t xml:space="preserve"> You no longer need to eat or </w:t>
      </w:r>
      <w:r w:rsidR="00154CF2" w:rsidRPr="009A38AE">
        <w:rPr>
          <w:sz w:val="20"/>
          <w:szCs w:val="20"/>
        </w:rPr>
        <w:t>drink;</w:t>
      </w:r>
      <w:r w:rsidR="008F4EE6" w:rsidRPr="009A38AE">
        <w:rPr>
          <w:sz w:val="20"/>
          <w:szCs w:val="20"/>
        </w:rPr>
        <w:t xml:space="preserve"> natures natural energies supply your body with sufficient nutrients to survive.</w:t>
      </w:r>
      <w:r w:rsidR="00925958" w:rsidRPr="009A38AE">
        <w:rPr>
          <w:sz w:val="20"/>
          <w:szCs w:val="20"/>
        </w:rPr>
        <w:t xml:space="preserve"> You have resistance to all damage delt by elemental creatures.</w:t>
      </w:r>
    </w:p>
    <w:p w14:paraId="18DEF8DE" w14:textId="4CE0EF30" w:rsidR="00CD208F" w:rsidRPr="00E030EF" w:rsidRDefault="00CD208F" w:rsidP="00CD208F">
      <w:pPr>
        <w:pStyle w:val="Heading4"/>
        <w:rPr>
          <w:rFonts w:ascii="Times New Roman" w:hAnsi="Times New Roman" w:cs="Times New Roman"/>
          <w:sz w:val="28"/>
          <w:szCs w:val="28"/>
        </w:rPr>
      </w:pPr>
      <w:r w:rsidRPr="00E030EF">
        <w:rPr>
          <w:rFonts w:ascii="Times New Roman" w:hAnsi="Times New Roman" w:cs="Times New Roman"/>
          <w:sz w:val="28"/>
          <w:szCs w:val="28"/>
        </w:rPr>
        <w:t xml:space="preserve">Nature’s </w:t>
      </w:r>
      <w:r w:rsidR="005545DE" w:rsidRPr="00E030EF">
        <w:rPr>
          <w:rFonts w:ascii="Times New Roman" w:hAnsi="Times New Roman" w:cs="Times New Roman"/>
          <w:sz w:val="28"/>
          <w:szCs w:val="28"/>
        </w:rPr>
        <w:t>Guardian</w:t>
      </w:r>
    </w:p>
    <w:p w14:paraId="7DA2E06B" w14:textId="5E1850C8" w:rsidR="009E2A20" w:rsidRPr="009A38AE" w:rsidRDefault="007B1172" w:rsidP="007B1172">
      <w:pPr>
        <w:pStyle w:val="NormalWeb"/>
        <w:rPr>
          <w:sz w:val="20"/>
          <w:szCs w:val="20"/>
        </w:rPr>
      </w:pPr>
      <w:r w:rsidRPr="009A38AE">
        <w:rPr>
          <w:sz w:val="20"/>
          <w:szCs w:val="20"/>
        </w:rPr>
        <w:t>Starting at</w:t>
      </w:r>
      <w:r w:rsidR="00CD208F" w:rsidRPr="009A38AE">
        <w:rPr>
          <w:sz w:val="20"/>
          <w:szCs w:val="20"/>
        </w:rPr>
        <w:t xml:space="preserve"> 14th level, </w:t>
      </w:r>
      <w:r w:rsidRPr="009A38AE">
        <w:rPr>
          <w:sz w:val="20"/>
          <w:szCs w:val="20"/>
        </w:rPr>
        <w:t xml:space="preserve">nature itself will protect you and your allies when </w:t>
      </w:r>
      <w:r w:rsidR="0077696F" w:rsidRPr="009A38AE">
        <w:rPr>
          <w:sz w:val="20"/>
          <w:szCs w:val="20"/>
        </w:rPr>
        <w:t>called</w:t>
      </w:r>
      <w:r w:rsidR="00FF3490" w:rsidRPr="009A38AE">
        <w:rPr>
          <w:sz w:val="20"/>
          <w:szCs w:val="20"/>
        </w:rPr>
        <w:t>.</w:t>
      </w:r>
      <w:r w:rsidR="0077696F" w:rsidRPr="009A38AE">
        <w:rPr>
          <w:sz w:val="20"/>
          <w:szCs w:val="20"/>
        </w:rPr>
        <w:t xml:space="preserve"> Once per long rest you may cast Summon Elemental without expending a spell slot</w:t>
      </w:r>
      <w:r w:rsidR="00FF3490" w:rsidRPr="009A38AE">
        <w:rPr>
          <w:sz w:val="20"/>
          <w:szCs w:val="20"/>
        </w:rPr>
        <w:t xml:space="preserve"> or</w:t>
      </w:r>
      <w:r w:rsidR="0077696F" w:rsidRPr="009A38AE">
        <w:rPr>
          <w:sz w:val="20"/>
          <w:szCs w:val="20"/>
        </w:rPr>
        <w:t xml:space="preserve"> provid</w:t>
      </w:r>
      <w:r w:rsidR="00FF3490" w:rsidRPr="009A38AE">
        <w:rPr>
          <w:sz w:val="20"/>
          <w:szCs w:val="20"/>
        </w:rPr>
        <w:t>ing</w:t>
      </w:r>
      <w:r w:rsidR="0077696F" w:rsidRPr="009A38AE">
        <w:rPr>
          <w:sz w:val="20"/>
          <w:szCs w:val="20"/>
        </w:rPr>
        <w:t xml:space="preserve"> </w:t>
      </w:r>
      <w:r w:rsidR="00FF3490" w:rsidRPr="009A38AE">
        <w:rPr>
          <w:sz w:val="20"/>
          <w:szCs w:val="20"/>
        </w:rPr>
        <w:t xml:space="preserve">the </w:t>
      </w:r>
      <w:r w:rsidR="00FF3490" w:rsidRPr="009A38AE">
        <w:rPr>
          <w:i/>
          <w:iCs/>
          <w:sz w:val="20"/>
          <w:szCs w:val="20"/>
        </w:rPr>
        <w:t>normal</w:t>
      </w:r>
      <w:r w:rsidR="00FF3490" w:rsidRPr="009A38AE">
        <w:rPr>
          <w:sz w:val="20"/>
          <w:szCs w:val="20"/>
        </w:rPr>
        <w:t xml:space="preserve"> </w:t>
      </w:r>
      <w:r w:rsidR="0077696F" w:rsidRPr="009A38AE">
        <w:rPr>
          <w:sz w:val="20"/>
          <w:szCs w:val="20"/>
        </w:rPr>
        <w:t>spell components for this spell</w:t>
      </w:r>
      <w:r w:rsidR="00FF3490" w:rsidRPr="009A38AE">
        <w:rPr>
          <w:sz w:val="20"/>
          <w:szCs w:val="20"/>
        </w:rPr>
        <w:t xml:space="preserve"> (V,S,M) w</w:t>
      </w:r>
      <w:r w:rsidR="0077696F" w:rsidRPr="009A38AE">
        <w:rPr>
          <w:sz w:val="20"/>
          <w:szCs w:val="20"/>
        </w:rPr>
        <w:t>hen you cast it using this feature. You also do not need to concentrate on this spell if cast using this effect.</w:t>
      </w:r>
      <w:r w:rsidR="00FF3490" w:rsidRPr="009A38AE">
        <w:rPr>
          <w:sz w:val="20"/>
          <w:szCs w:val="20"/>
        </w:rPr>
        <w:t xml:space="preserve"> The spell is cast at a level equal to your proficiency bonus.</w:t>
      </w:r>
      <w:r w:rsidR="00FF3490" w:rsidRPr="009A38AE">
        <w:rPr>
          <w:sz w:val="20"/>
          <w:szCs w:val="20"/>
        </w:rPr>
        <w:br/>
      </w:r>
      <w:r w:rsidR="00FF3490" w:rsidRPr="009A38AE">
        <w:rPr>
          <w:sz w:val="20"/>
          <w:szCs w:val="20"/>
        </w:rPr>
        <w:br/>
        <w:t>You must be touching water to summon a water elemental.</w:t>
      </w:r>
      <w:r w:rsidR="00FF3490" w:rsidRPr="009A38AE">
        <w:rPr>
          <w:sz w:val="20"/>
          <w:szCs w:val="20"/>
        </w:rPr>
        <w:br/>
      </w:r>
      <w:r w:rsidR="00FF3490" w:rsidRPr="009A38AE">
        <w:rPr>
          <w:sz w:val="20"/>
          <w:szCs w:val="20"/>
        </w:rPr>
        <w:br/>
        <w:t>You must be touching earthen material to summon an Earth elemental.</w:t>
      </w:r>
      <w:r w:rsidR="00FF3490" w:rsidRPr="009A38AE">
        <w:rPr>
          <w:sz w:val="20"/>
          <w:szCs w:val="20"/>
        </w:rPr>
        <w:br/>
      </w:r>
      <w:r w:rsidR="00FF3490" w:rsidRPr="009A38AE">
        <w:rPr>
          <w:sz w:val="20"/>
          <w:szCs w:val="20"/>
        </w:rPr>
        <w:br/>
        <w:t>You must be touching Air to summon an Air elemental.</w:t>
      </w:r>
      <w:r w:rsidR="00FF3490" w:rsidRPr="009A38AE">
        <w:rPr>
          <w:sz w:val="20"/>
          <w:szCs w:val="20"/>
        </w:rPr>
        <w:br/>
      </w:r>
      <w:r w:rsidR="00FF3490" w:rsidRPr="009A38AE">
        <w:rPr>
          <w:sz w:val="20"/>
          <w:szCs w:val="20"/>
        </w:rPr>
        <w:br/>
        <w:t>You must be within 5 feet of a source of fire or sufficient heat (the heat must be sufficient enough to cause fire damage) to summon a fire elemental.</w:t>
      </w:r>
      <w:r w:rsidRPr="009A38AE">
        <w:rPr>
          <w:sz w:val="20"/>
          <w:szCs w:val="20"/>
        </w:rPr>
        <w:br/>
      </w:r>
      <w:r w:rsidRPr="009A38AE">
        <w:rPr>
          <w:sz w:val="20"/>
          <w:szCs w:val="20"/>
        </w:rPr>
        <w:br/>
      </w:r>
    </w:p>
    <w:p w14:paraId="42699C2F" w14:textId="77777777" w:rsidR="009E2A20" w:rsidRPr="009A38AE" w:rsidRDefault="009E2A20">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6C885E0E" w14:textId="77777777" w:rsidR="00CD208F" w:rsidRPr="00C52F37" w:rsidRDefault="00CD208F" w:rsidP="00CD208F">
      <w:pPr>
        <w:pStyle w:val="Heading2"/>
        <w:rPr>
          <w:rFonts w:ascii="Times New Roman" w:hAnsi="Times New Roman" w:cs="Times New Roman"/>
        </w:rPr>
      </w:pPr>
      <w:r w:rsidRPr="00C52F37">
        <w:rPr>
          <w:rFonts w:ascii="Times New Roman" w:hAnsi="Times New Roman" w:cs="Times New Roman"/>
        </w:rPr>
        <w:lastRenderedPageBreak/>
        <w:t>Circle of the Moon</w:t>
      </w:r>
    </w:p>
    <w:p w14:paraId="576F8BA6" w14:textId="3706697B" w:rsidR="003172FF" w:rsidRPr="009A38AE" w:rsidRDefault="003172FF" w:rsidP="003172FF">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3172FF" w:rsidRPr="009A38AE" w14:paraId="19C31925"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D4D40A2" w14:textId="77777777" w:rsidR="003172FF" w:rsidRPr="009A38AE" w:rsidRDefault="003172FF" w:rsidP="00702367">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47B5852E" w14:textId="77777777" w:rsidR="003172FF" w:rsidRPr="009A38AE" w:rsidRDefault="003172FF" w:rsidP="00702367">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3172FF" w:rsidRPr="009A38AE" w14:paraId="4E81CB62"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A85557"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DECD97" w14:textId="16A529B2" w:rsidR="003172FF" w:rsidRPr="009A38AE" w:rsidRDefault="00AC4DDE"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Combat Wild Shape</w:t>
            </w:r>
            <w:r w:rsidR="00AA3553" w:rsidRPr="009A38AE">
              <w:rPr>
                <w:rFonts w:ascii="Times New Roman" w:hAnsi="Times New Roman" w:cs="Times New Roman"/>
                <w:sz w:val="20"/>
              </w:rPr>
              <w:t>, Circle Forms</w:t>
            </w:r>
          </w:p>
        </w:tc>
      </w:tr>
      <w:tr w:rsidR="003172FF" w:rsidRPr="009A38AE" w14:paraId="2A6F80FD"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644AE9"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9AC474" w14:textId="78E8AED2" w:rsidR="003172FF" w:rsidRPr="009A38AE" w:rsidRDefault="0040169E"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Fonts w:ascii="Times New Roman" w:hAnsi="Times New Roman" w:cs="Times New Roman"/>
                <w:sz w:val="20"/>
              </w:rPr>
              <w:t xml:space="preserve">Primal Strike, </w:t>
            </w:r>
            <w:r w:rsidR="00AA3553" w:rsidRPr="009A38AE">
              <w:rPr>
                <w:rFonts w:ascii="Times New Roman" w:hAnsi="Times New Roman" w:cs="Times New Roman"/>
                <w:sz w:val="20"/>
              </w:rPr>
              <w:t xml:space="preserve">Bolstered </w:t>
            </w:r>
            <w:r w:rsidR="00AC4DDE" w:rsidRPr="009A38AE">
              <w:rPr>
                <w:rFonts w:ascii="Times New Roman" w:hAnsi="Times New Roman" w:cs="Times New Roman"/>
                <w:sz w:val="20"/>
              </w:rPr>
              <w:t>Circle Forms</w:t>
            </w:r>
          </w:p>
        </w:tc>
      </w:tr>
      <w:tr w:rsidR="003172FF" w:rsidRPr="009A38AE" w14:paraId="12EF7551"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B444A7"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8BA6CDF" w14:textId="3C9463DA" w:rsidR="003172FF" w:rsidRPr="009A38AE" w:rsidRDefault="00AC4DDE"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E</w:t>
            </w:r>
            <w:r w:rsidRPr="009A38AE">
              <w:rPr>
                <w:rStyle w:val="5ECHARITALIC"/>
                <w:rFonts w:ascii="Times New Roman" w:hAnsi="Times New Roman" w:cs="Times New Roman"/>
                <w:i w:val="0"/>
                <w:sz w:val="20"/>
                <w:lang w:val="en"/>
              </w:rPr>
              <w:t>lemental Wild Shape</w:t>
            </w:r>
          </w:p>
        </w:tc>
      </w:tr>
      <w:tr w:rsidR="003172FF" w:rsidRPr="009A38AE" w14:paraId="414AD0A2"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7450CA" w14:textId="77777777" w:rsidR="003172FF" w:rsidRPr="009A38AE" w:rsidRDefault="003172FF" w:rsidP="00702367">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44BF6E1" w14:textId="543AA073" w:rsidR="003172FF" w:rsidRPr="009A38AE" w:rsidRDefault="00AC4DDE"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T</w:t>
            </w:r>
            <w:r w:rsidRPr="009A38AE">
              <w:rPr>
                <w:rStyle w:val="5ECHARITALIC"/>
                <w:rFonts w:ascii="Times New Roman" w:hAnsi="Times New Roman" w:cs="Times New Roman"/>
                <w:i w:val="0"/>
                <w:sz w:val="20"/>
                <w:lang w:val="en"/>
              </w:rPr>
              <w:t>housand Forms</w:t>
            </w:r>
          </w:p>
        </w:tc>
      </w:tr>
    </w:tbl>
    <w:p w14:paraId="20C7F30A" w14:textId="77777777" w:rsidR="00CD208F" w:rsidRPr="00C52F37" w:rsidRDefault="00CD208F" w:rsidP="00CD208F">
      <w:pPr>
        <w:pStyle w:val="Heading4"/>
        <w:rPr>
          <w:rFonts w:ascii="Times New Roman" w:hAnsi="Times New Roman" w:cs="Times New Roman"/>
          <w:sz w:val="28"/>
          <w:szCs w:val="28"/>
        </w:rPr>
      </w:pPr>
      <w:r w:rsidRPr="00C52F37">
        <w:rPr>
          <w:rFonts w:ascii="Times New Roman" w:hAnsi="Times New Roman" w:cs="Times New Roman"/>
          <w:sz w:val="28"/>
          <w:szCs w:val="28"/>
        </w:rPr>
        <w:t>Combat Wild Shape</w:t>
      </w:r>
    </w:p>
    <w:p w14:paraId="31C37ADC" w14:textId="77777777" w:rsidR="00CD208F" w:rsidRPr="009A38AE" w:rsidRDefault="00CD208F" w:rsidP="00CD208F">
      <w:pPr>
        <w:pStyle w:val="NormalWeb"/>
        <w:rPr>
          <w:sz w:val="20"/>
          <w:szCs w:val="20"/>
        </w:rPr>
      </w:pPr>
      <w:r w:rsidRPr="009A38AE">
        <w:rPr>
          <w:sz w:val="20"/>
          <w:szCs w:val="20"/>
        </w:rPr>
        <w:t>When you choose this circle at 2nd level, you gain the ability to use Wild Shape on your turn as a bonus action, rather than as an action.</w:t>
      </w:r>
    </w:p>
    <w:p w14:paraId="334D148D" w14:textId="4F139B5F" w:rsidR="00CD208F" w:rsidRPr="009A38AE" w:rsidRDefault="00CD208F" w:rsidP="00CD208F">
      <w:pPr>
        <w:pStyle w:val="NormalWeb"/>
        <w:rPr>
          <w:sz w:val="20"/>
          <w:szCs w:val="20"/>
        </w:rPr>
      </w:pPr>
      <w:r w:rsidRPr="009A38AE">
        <w:rPr>
          <w:sz w:val="20"/>
          <w:szCs w:val="20"/>
        </w:rPr>
        <w:t>Additionally, while you are transformed by Wild Shape, you can use a bonus action to expend one spell slot to regain 1d8</w:t>
      </w:r>
      <w:r w:rsidR="00AB5088" w:rsidRPr="009A38AE">
        <w:rPr>
          <w:sz w:val="20"/>
          <w:szCs w:val="20"/>
        </w:rPr>
        <w:t xml:space="preserve"> </w:t>
      </w:r>
      <w:r w:rsidRPr="009A38AE">
        <w:rPr>
          <w:sz w:val="20"/>
          <w:szCs w:val="20"/>
        </w:rPr>
        <w:t>hit points per level of the spell slot expended.</w:t>
      </w:r>
    </w:p>
    <w:p w14:paraId="2F1A3BC4" w14:textId="77777777" w:rsidR="00CD208F" w:rsidRPr="00C52F37" w:rsidRDefault="00CD208F" w:rsidP="00CD208F">
      <w:pPr>
        <w:pStyle w:val="Heading4"/>
        <w:rPr>
          <w:rFonts w:ascii="Times New Roman" w:hAnsi="Times New Roman" w:cs="Times New Roman"/>
          <w:sz w:val="28"/>
          <w:szCs w:val="28"/>
        </w:rPr>
      </w:pPr>
      <w:r w:rsidRPr="00C52F37">
        <w:rPr>
          <w:rFonts w:ascii="Times New Roman" w:hAnsi="Times New Roman" w:cs="Times New Roman"/>
          <w:sz w:val="28"/>
          <w:szCs w:val="28"/>
        </w:rPr>
        <w:t>Circle Forms</w:t>
      </w:r>
    </w:p>
    <w:p w14:paraId="1C73A02D" w14:textId="77777777" w:rsidR="00CD208F" w:rsidRPr="009A38AE" w:rsidRDefault="00CD208F" w:rsidP="00CD208F">
      <w:pPr>
        <w:pStyle w:val="NormalWeb"/>
        <w:rPr>
          <w:sz w:val="20"/>
          <w:szCs w:val="20"/>
        </w:rPr>
      </w:pPr>
      <w:r w:rsidRPr="009A38AE">
        <w:rPr>
          <w:sz w:val="20"/>
          <w:szCs w:val="20"/>
        </w:rPr>
        <w:t>The rites of your circle grant you the ability to transform into more dangerous animal forms. Starting at 2nd level, you can use your Wild Shape to transform into a beast with a challenge rating as high as 1 (you ignore the Max. CR column of the Beast Shapes table, but must abide by the other limitations there).</w:t>
      </w:r>
    </w:p>
    <w:p w14:paraId="07B6A5D7" w14:textId="0B61DD10" w:rsidR="002559BD" w:rsidRPr="009A38AE" w:rsidRDefault="00CD208F" w:rsidP="00CD208F">
      <w:pPr>
        <w:pStyle w:val="NormalWeb"/>
        <w:rPr>
          <w:sz w:val="20"/>
          <w:szCs w:val="20"/>
        </w:rPr>
      </w:pPr>
      <w:r w:rsidRPr="009A38AE">
        <w:rPr>
          <w:sz w:val="20"/>
          <w:szCs w:val="20"/>
        </w:rPr>
        <w:t>Starting at 6th level, you can transform into a beast with a challenge rating as high as your druid level divided by 3, rounded down.</w:t>
      </w:r>
    </w:p>
    <w:p w14:paraId="6C072DFD" w14:textId="77777777" w:rsidR="00CD208F" w:rsidRPr="00C52F37" w:rsidRDefault="00CD208F" w:rsidP="00CD208F">
      <w:pPr>
        <w:pStyle w:val="Heading4"/>
        <w:rPr>
          <w:rFonts w:ascii="Times New Roman" w:hAnsi="Times New Roman" w:cs="Times New Roman"/>
          <w:sz w:val="28"/>
          <w:szCs w:val="28"/>
        </w:rPr>
      </w:pPr>
      <w:r w:rsidRPr="00C52F37">
        <w:rPr>
          <w:rFonts w:ascii="Times New Roman" w:hAnsi="Times New Roman" w:cs="Times New Roman"/>
          <w:sz w:val="28"/>
          <w:szCs w:val="28"/>
        </w:rPr>
        <w:t>Primal Strike</w:t>
      </w:r>
    </w:p>
    <w:p w14:paraId="6A7C3686" w14:textId="252084ED" w:rsidR="00CD208F" w:rsidRPr="009A38AE" w:rsidRDefault="00CD208F" w:rsidP="00CD208F">
      <w:pPr>
        <w:pStyle w:val="NormalWeb"/>
        <w:rPr>
          <w:sz w:val="20"/>
          <w:szCs w:val="20"/>
        </w:rPr>
      </w:pPr>
      <w:r w:rsidRPr="009A38AE">
        <w:rPr>
          <w:sz w:val="20"/>
          <w:szCs w:val="20"/>
        </w:rPr>
        <w:t>Starting at 6th level, your attacks in beast form count as magical for the purpose of overcoming resistance and immunity to nonmagical attacks and damage.</w:t>
      </w:r>
      <w:r w:rsidR="00AB5088" w:rsidRPr="009A38AE">
        <w:rPr>
          <w:sz w:val="20"/>
          <w:szCs w:val="20"/>
        </w:rPr>
        <w:t xml:space="preserve"> </w:t>
      </w:r>
      <w:r w:rsidR="00AB5088" w:rsidRPr="009A38AE">
        <w:rPr>
          <w:sz w:val="20"/>
          <w:szCs w:val="20"/>
        </w:rPr>
        <w:br/>
      </w:r>
      <w:r w:rsidR="00AB5088" w:rsidRPr="009A38AE">
        <w:rPr>
          <w:sz w:val="20"/>
          <w:szCs w:val="20"/>
        </w:rPr>
        <w:br/>
        <w:t>While in wild shape when you take the attack action, you may make an attack as a bonus action using your wildshapes natural weapons or a weapon you are using while in wild shape. You may make this attack a number of times equal to your wisdom modifier. You regain the ability to make these attacks when you finish a long rest.</w:t>
      </w:r>
    </w:p>
    <w:p w14:paraId="3A449702" w14:textId="6D1FCBA9" w:rsidR="00CD208F" w:rsidRPr="00C52F37" w:rsidRDefault="00AA3553" w:rsidP="00CD208F">
      <w:pPr>
        <w:pStyle w:val="Heading4"/>
        <w:rPr>
          <w:rFonts w:ascii="Times New Roman" w:hAnsi="Times New Roman" w:cs="Times New Roman"/>
          <w:sz w:val="28"/>
          <w:szCs w:val="28"/>
        </w:rPr>
      </w:pPr>
      <w:r w:rsidRPr="00C52F37">
        <w:rPr>
          <w:rFonts w:ascii="Times New Roman" w:hAnsi="Times New Roman" w:cs="Times New Roman"/>
          <w:sz w:val="28"/>
          <w:szCs w:val="28"/>
        </w:rPr>
        <w:t xml:space="preserve">Bolstered </w:t>
      </w:r>
      <w:r w:rsidR="00CD208F" w:rsidRPr="00C52F37">
        <w:rPr>
          <w:rFonts w:ascii="Times New Roman" w:hAnsi="Times New Roman" w:cs="Times New Roman"/>
          <w:sz w:val="28"/>
          <w:szCs w:val="28"/>
        </w:rPr>
        <w:t>Circle Forms</w:t>
      </w:r>
    </w:p>
    <w:p w14:paraId="746209E1" w14:textId="005E34E9" w:rsidR="00CD208F" w:rsidRPr="009A38AE" w:rsidRDefault="00CD208F" w:rsidP="00CD208F">
      <w:pPr>
        <w:pStyle w:val="NormalWeb"/>
        <w:rPr>
          <w:sz w:val="20"/>
          <w:szCs w:val="20"/>
        </w:rPr>
      </w:pPr>
      <w:r w:rsidRPr="009A38AE">
        <w:rPr>
          <w:sz w:val="20"/>
          <w:szCs w:val="20"/>
        </w:rPr>
        <w:t>Starting at 6th level, you can transform into a beast with a challenge rating as high as your druid level divided by 3, rounded down.</w:t>
      </w:r>
      <w:r w:rsidR="00AA3553" w:rsidRPr="009A38AE">
        <w:rPr>
          <w:sz w:val="20"/>
          <w:szCs w:val="20"/>
        </w:rPr>
        <w:t xml:space="preserve"> </w:t>
      </w:r>
    </w:p>
    <w:p w14:paraId="7021FAFD" w14:textId="77777777" w:rsidR="00CD208F" w:rsidRPr="00C52F37" w:rsidRDefault="00CD208F" w:rsidP="00CD208F">
      <w:pPr>
        <w:pStyle w:val="Heading4"/>
        <w:rPr>
          <w:rFonts w:ascii="Times New Roman" w:hAnsi="Times New Roman" w:cs="Times New Roman"/>
          <w:sz w:val="28"/>
          <w:szCs w:val="28"/>
        </w:rPr>
      </w:pPr>
      <w:r w:rsidRPr="00C52F37">
        <w:rPr>
          <w:rFonts w:ascii="Times New Roman" w:hAnsi="Times New Roman" w:cs="Times New Roman"/>
          <w:sz w:val="28"/>
          <w:szCs w:val="28"/>
        </w:rPr>
        <w:t>Elemental Wild Shape</w:t>
      </w:r>
    </w:p>
    <w:p w14:paraId="62A6BEA9" w14:textId="26B8256B" w:rsidR="00CD208F" w:rsidRPr="009A38AE" w:rsidRDefault="00CD208F" w:rsidP="00CD208F">
      <w:pPr>
        <w:pStyle w:val="NormalWeb"/>
        <w:rPr>
          <w:sz w:val="20"/>
          <w:szCs w:val="20"/>
        </w:rPr>
      </w:pPr>
      <w:r w:rsidRPr="009A38AE">
        <w:rPr>
          <w:sz w:val="20"/>
          <w:szCs w:val="20"/>
        </w:rPr>
        <w:t>At 10th level, you can expend two uses of Wild Shape at the same time to transform into an air elemental, an earth elemental, a fire elemental, or a water elemental.</w:t>
      </w:r>
    </w:p>
    <w:p w14:paraId="31ED31E3" w14:textId="77777777" w:rsidR="00CD208F" w:rsidRPr="00C52F37" w:rsidRDefault="00CD208F" w:rsidP="00CD208F">
      <w:pPr>
        <w:pStyle w:val="Heading4"/>
        <w:rPr>
          <w:rFonts w:ascii="Times New Roman" w:hAnsi="Times New Roman" w:cs="Times New Roman"/>
          <w:sz w:val="28"/>
          <w:szCs w:val="28"/>
        </w:rPr>
      </w:pPr>
      <w:r w:rsidRPr="00C52F37">
        <w:rPr>
          <w:rFonts w:ascii="Times New Roman" w:hAnsi="Times New Roman" w:cs="Times New Roman"/>
          <w:sz w:val="28"/>
          <w:szCs w:val="28"/>
        </w:rPr>
        <w:t>Thousand Forms</w:t>
      </w:r>
    </w:p>
    <w:p w14:paraId="739F98CB" w14:textId="0615341D" w:rsidR="0010780D" w:rsidRPr="009A38AE" w:rsidRDefault="00CD208F" w:rsidP="00CD208F">
      <w:pPr>
        <w:pStyle w:val="NormalWeb"/>
        <w:rPr>
          <w:sz w:val="20"/>
          <w:szCs w:val="20"/>
        </w:rPr>
      </w:pPr>
      <w:r w:rsidRPr="009A38AE">
        <w:rPr>
          <w:sz w:val="20"/>
          <w:szCs w:val="20"/>
        </w:rPr>
        <w:t xml:space="preserve">By 14th level, you have learned to use magic to alter your physical form in more subtle ways. You can cast the alter </w:t>
      </w:r>
      <w:r w:rsidR="000371A0" w:rsidRPr="009A38AE">
        <w:rPr>
          <w:sz w:val="20"/>
          <w:szCs w:val="20"/>
        </w:rPr>
        <w:t>self</w:t>
      </w:r>
      <w:r w:rsidR="000371A0">
        <w:rPr>
          <w:sz w:val="20"/>
          <w:szCs w:val="20"/>
        </w:rPr>
        <w:t xml:space="preserve"> </w:t>
      </w:r>
      <w:r w:rsidR="000371A0" w:rsidRPr="009A38AE">
        <w:rPr>
          <w:sz w:val="20"/>
          <w:szCs w:val="20"/>
        </w:rPr>
        <w:t>spell</w:t>
      </w:r>
      <w:r w:rsidRPr="009A38AE">
        <w:rPr>
          <w:sz w:val="20"/>
          <w:szCs w:val="20"/>
        </w:rPr>
        <w:t xml:space="preserve"> at will.</w:t>
      </w:r>
    </w:p>
    <w:p w14:paraId="7B2A4BF8" w14:textId="77777777" w:rsidR="0010780D" w:rsidRPr="009A38AE" w:rsidRDefault="0010780D">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1DB1359F" w14:textId="77777777" w:rsidR="00CD208F" w:rsidRPr="00CC3425" w:rsidRDefault="00CD208F" w:rsidP="00CD208F">
      <w:pPr>
        <w:pStyle w:val="Heading2"/>
        <w:rPr>
          <w:rFonts w:ascii="Times New Roman" w:hAnsi="Times New Roman" w:cs="Times New Roman"/>
        </w:rPr>
      </w:pPr>
      <w:r w:rsidRPr="00CC3425">
        <w:rPr>
          <w:rFonts w:ascii="Times New Roman" w:hAnsi="Times New Roman" w:cs="Times New Roman"/>
        </w:rPr>
        <w:lastRenderedPageBreak/>
        <w:t>Circle of Wildfire</w:t>
      </w:r>
    </w:p>
    <w:p w14:paraId="3CAE25C0" w14:textId="42163BA9" w:rsidR="003172FF" w:rsidRPr="009A38AE" w:rsidRDefault="003172FF" w:rsidP="003172FF">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3172FF" w:rsidRPr="009A38AE" w14:paraId="4636ADFC"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FEAFF21" w14:textId="77777777" w:rsidR="003172FF" w:rsidRPr="009A38AE" w:rsidRDefault="003172FF" w:rsidP="00702367">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754A80A8" w14:textId="77777777" w:rsidR="003172FF" w:rsidRPr="009A38AE" w:rsidRDefault="003172FF" w:rsidP="00702367">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3172FF" w:rsidRPr="009A38AE" w14:paraId="144B09B1"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BD6740"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2EDFC4" w14:textId="28C376F8" w:rsidR="003172FF" w:rsidRPr="009A38AE" w:rsidRDefault="006B3BDD" w:rsidP="00702367">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9A38AE">
              <w:rPr>
                <w:rFonts w:ascii="Times New Roman" w:hAnsi="Times New Roman" w:cs="Times New Roman"/>
                <w:sz w:val="20"/>
              </w:rPr>
              <w:t>Circle Spells, Summon Wildfire Spirit</w:t>
            </w:r>
          </w:p>
        </w:tc>
      </w:tr>
      <w:tr w:rsidR="003172FF" w:rsidRPr="009A38AE" w14:paraId="5B4C778E"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BF9A94"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99D9FC" w14:textId="17F08774" w:rsidR="003172FF" w:rsidRPr="009A38AE" w:rsidRDefault="006B3BDD"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E</w:t>
            </w:r>
            <w:r w:rsidRPr="009A38AE">
              <w:rPr>
                <w:rStyle w:val="5ECHARITALIC"/>
                <w:rFonts w:ascii="Times New Roman" w:hAnsi="Times New Roman" w:cs="Times New Roman"/>
                <w:i w:val="0"/>
                <w:sz w:val="20"/>
                <w:lang w:val="en"/>
              </w:rPr>
              <w:t>nhanced Bond</w:t>
            </w:r>
          </w:p>
        </w:tc>
      </w:tr>
      <w:tr w:rsidR="003172FF" w:rsidRPr="009A38AE" w14:paraId="27336D87"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F9368B7" w14:textId="77777777" w:rsidR="003172FF" w:rsidRPr="009A38AE" w:rsidRDefault="003172FF" w:rsidP="00702367">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24FE0F" w14:textId="6286C19C" w:rsidR="003172FF" w:rsidRPr="009A38AE" w:rsidRDefault="006B3BDD"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C</w:t>
            </w:r>
            <w:r w:rsidRPr="009A38AE">
              <w:rPr>
                <w:rStyle w:val="5ECHARITALIC"/>
                <w:rFonts w:ascii="Times New Roman" w:hAnsi="Times New Roman" w:cs="Times New Roman"/>
                <w:i w:val="0"/>
                <w:sz w:val="20"/>
                <w:lang w:val="en"/>
              </w:rPr>
              <w:t>auterizing Flames</w:t>
            </w:r>
          </w:p>
        </w:tc>
      </w:tr>
      <w:tr w:rsidR="003172FF" w:rsidRPr="009A38AE" w14:paraId="1F87D87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FD930E" w14:textId="77777777" w:rsidR="003172FF" w:rsidRPr="009A38AE" w:rsidRDefault="003172FF" w:rsidP="00702367">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FF7712" w14:textId="04BBAC9F" w:rsidR="003172FF" w:rsidRPr="009A38AE" w:rsidRDefault="006B3BDD"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B</w:t>
            </w:r>
            <w:r w:rsidRPr="009A38AE">
              <w:rPr>
                <w:rStyle w:val="5ECHARITALIC"/>
                <w:rFonts w:ascii="Times New Roman" w:hAnsi="Times New Roman" w:cs="Times New Roman"/>
                <w:i w:val="0"/>
                <w:sz w:val="20"/>
                <w:lang w:val="en"/>
              </w:rPr>
              <w:t>lazing Revival</w:t>
            </w:r>
          </w:p>
        </w:tc>
      </w:tr>
    </w:tbl>
    <w:p w14:paraId="14188D48" w14:textId="6E32A7D9" w:rsidR="00CD208F" w:rsidRPr="00CC3425" w:rsidRDefault="00CD208F" w:rsidP="00CD208F">
      <w:pPr>
        <w:pStyle w:val="Heading4"/>
        <w:rPr>
          <w:rFonts w:ascii="Times New Roman" w:hAnsi="Times New Roman" w:cs="Times New Roman"/>
          <w:sz w:val="28"/>
          <w:szCs w:val="28"/>
        </w:rPr>
      </w:pPr>
      <w:r w:rsidRPr="00CC3425">
        <w:rPr>
          <w:rFonts w:ascii="Times New Roman" w:hAnsi="Times New Roman" w:cs="Times New Roman"/>
          <w:sz w:val="28"/>
          <w:szCs w:val="28"/>
        </w:rPr>
        <w:t>Circle Spells</w:t>
      </w:r>
    </w:p>
    <w:p w14:paraId="0AF9E6C0" w14:textId="00388C2E" w:rsidR="00CD208F" w:rsidRPr="009A38AE" w:rsidRDefault="003C7CD9" w:rsidP="00CD208F">
      <w:pPr>
        <w:pStyle w:val="NormalWeb"/>
        <w:rPr>
          <w:sz w:val="20"/>
          <w:szCs w:val="20"/>
        </w:rPr>
      </w:pPr>
      <w:r w:rsidRPr="009A38AE">
        <w:rPr>
          <w:sz w:val="20"/>
          <w:szCs w:val="20"/>
        </w:rPr>
        <w:t xml:space="preserve">Starting at </w:t>
      </w:r>
      <w:r w:rsidR="006B3BDD" w:rsidRPr="009A38AE">
        <w:rPr>
          <w:sz w:val="20"/>
          <w:szCs w:val="20"/>
        </w:rPr>
        <w:t>2nd</w:t>
      </w:r>
      <w:r w:rsidRPr="009A38AE">
        <w:rPr>
          <w:sz w:val="20"/>
          <w:szCs w:val="20"/>
        </w:rPr>
        <w:t xml:space="preserve"> level, y</w:t>
      </w:r>
      <w:r w:rsidR="00CD208F" w:rsidRPr="009A38AE">
        <w:rPr>
          <w:sz w:val="20"/>
          <w:szCs w:val="20"/>
        </w:rPr>
        <w:t>ou have formed a bond with a wildfire spirit, a primal being of creation and destruction. Your link with this spirit grants you access to some spells when you reach certain levels in this class, as shown on the Circle of Wildfire Spells table.</w:t>
      </w:r>
    </w:p>
    <w:p w14:paraId="301602BB" w14:textId="77777777" w:rsidR="00CD208F" w:rsidRPr="009A38AE" w:rsidRDefault="00CD208F" w:rsidP="00CD208F">
      <w:pPr>
        <w:pStyle w:val="NormalWeb"/>
        <w:rPr>
          <w:sz w:val="20"/>
          <w:szCs w:val="20"/>
        </w:rPr>
      </w:pPr>
      <w:r w:rsidRPr="009A38AE">
        <w:rPr>
          <w:sz w:val="20"/>
          <w:szCs w:val="20"/>
        </w:rPr>
        <w:t>Once you gain access to one of these spells, you always have it prepared, and it doesn’t count against the number of spells you can prepare each day. If you gain access to a spell that doesn’t appear on the druid spell list, the spell is nonetheless a druid spell for you.</w:t>
      </w:r>
    </w:p>
    <w:p w14:paraId="57739580" w14:textId="77777777" w:rsidR="00CD208F" w:rsidRPr="009A38AE" w:rsidRDefault="00CD208F" w:rsidP="00CD208F">
      <w:pPr>
        <w:pStyle w:val="Heading5"/>
        <w:rPr>
          <w:rFonts w:ascii="Times New Roman" w:hAnsi="Times New Roman" w:cs="Times New Roman"/>
          <w:sz w:val="20"/>
        </w:rPr>
      </w:pPr>
      <w:r w:rsidRPr="009A38AE">
        <w:rPr>
          <w:rFonts w:ascii="Times New Roman" w:hAnsi="Times New Roman" w:cs="Times New Roman"/>
          <w:sz w:val="20"/>
        </w:rPr>
        <w:t>Circle of Wildfire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3"/>
        <w:gridCol w:w="3181"/>
      </w:tblGrid>
      <w:tr w:rsidR="00CD208F" w:rsidRPr="009A38AE" w14:paraId="25C610E9" w14:textId="77777777" w:rsidTr="003C7CD9">
        <w:trPr>
          <w:tblHeader/>
          <w:tblCellSpacing w:w="15" w:type="dxa"/>
        </w:trPr>
        <w:tc>
          <w:tcPr>
            <w:tcW w:w="0" w:type="auto"/>
            <w:vAlign w:val="center"/>
            <w:hideMark/>
          </w:tcPr>
          <w:p w14:paraId="083B39FA" w14:textId="77777777" w:rsidR="00CD208F" w:rsidRPr="009A38AE" w:rsidRDefault="00CD208F">
            <w:pPr>
              <w:jc w:val="center"/>
              <w:rPr>
                <w:rFonts w:ascii="Times New Roman" w:hAnsi="Times New Roman" w:cs="Times New Roman"/>
                <w:b/>
                <w:sz w:val="20"/>
              </w:rPr>
            </w:pPr>
            <w:r w:rsidRPr="009A38AE">
              <w:rPr>
                <w:rFonts w:ascii="Times New Roman" w:hAnsi="Times New Roman" w:cs="Times New Roman"/>
                <w:b/>
                <w:bCs w:val="0"/>
                <w:sz w:val="20"/>
              </w:rPr>
              <w:t>Druid Level</w:t>
            </w:r>
          </w:p>
        </w:tc>
        <w:tc>
          <w:tcPr>
            <w:tcW w:w="0" w:type="auto"/>
            <w:vAlign w:val="center"/>
            <w:hideMark/>
          </w:tcPr>
          <w:p w14:paraId="632BE391" w14:textId="77777777" w:rsidR="00CD208F" w:rsidRPr="009A38AE" w:rsidRDefault="00CD208F">
            <w:pPr>
              <w:jc w:val="center"/>
              <w:rPr>
                <w:rFonts w:ascii="Times New Roman" w:hAnsi="Times New Roman" w:cs="Times New Roman"/>
                <w:b/>
                <w:bCs w:val="0"/>
                <w:sz w:val="20"/>
              </w:rPr>
            </w:pPr>
            <w:r w:rsidRPr="009A38AE">
              <w:rPr>
                <w:rFonts w:ascii="Times New Roman" w:hAnsi="Times New Roman" w:cs="Times New Roman"/>
                <w:b/>
                <w:bCs w:val="0"/>
                <w:sz w:val="20"/>
              </w:rPr>
              <w:t>Spells</w:t>
            </w:r>
          </w:p>
        </w:tc>
      </w:tr>
      <w:tr w:rsidR="00CD208F" w:rsidRPr="009A38AE" w14:paraId="674D23C6" w14:textId="77777777" w:rsidTr="003C7CD9">
        <w:trPr>
          <w:tblCellSpacing w:w="15" w:type="dxa"/>
        </w:trPr>
        <w:tc>
          <w:tcPr>
            <w:tcW w:w="0" w:type="auto"/>
            <w:vAlign w:val="center"/>
            <w:hideMark/>
          </w:tcPr>
          <w:p w14:paraId="3A838F50" w14:textId="77777777" w:rsidR="00CD208F" w:rsidRPr="009A38AE" w:rsidRDefault="00CD208F">
            <w:pPr>
              <w:rPr>
                <w:rFonts w:ascii="Times New Roman" w:hAnsi="Times New Roman" w:cs="Times New Roman"/>
                <w:bCs w:val="0"/>
                <w:sz w:val="20"/>
              </w:rPr>
            </w:pPr>
            <w:r w:rsidRPr="009A38AE">
              <w:rPr>
                <w:rFonts w:ascii="Times New Roman" w:hAnsi="Times New Roman" w:cs="Times New Roman"/>
                <w:sz w:val="20"/>
              </w:rPr>
              <w:t>2nd</w:t>
            </w:r>
          </w:p>
        </w:tc>
        <w:tc>
          <w:tcPr>
            <w:tcW w:w="0" w:type="auto"/>
            <w:vAlign w:val="center"/>
            <w:hideMark/>
          </w:tcPr>
          <w:p w14:paraId="641DD3A4" w14:textId="5AE0A80F" w:rsidR="00CD208F" w:rsidRPr="009A38AE" w:rsidRDefault="00CD208F">
            <w:pPr>
              <w:rPr>
                <w:rFonts w:ascii="Times New Roman" w:hAnsi="Times New Roman" w:cs="Times New Roman"/>
                <w:sz w:val="20"/>
              </w:rPr>
            </w:pPr>
            <w:r w:rsidRPr="009A38AE">
              <w:rPr>
                <w:rFonts w:ascii="Times New Roman" w:hAnsi="Times New Roman" w:cs="Times New Roman"/>
                <w:sz w:val="20"/>
              </w:rPr>
              <w:t>burning hands, cure wounds</w:t>
            </w:r>
          </w:p>
        </w:tc>
      </w:tr>
      <w:tr w:rsidR="00CD208F" w:rsidRPr="009A38AE" w14:paraId="0EEF7343" w14:textId="77777777" w:rsidTr="003C7CD9">
        <w:trPr>
          <w:tblCellSpacing w:w="15" w:type="dxa"/>
        </w:trPr>
        <w:tc>
          <w:tcPr>
            <w:tcW w:w="0" w:type="auto"/>
            <w:vAlign w:val="center"/>
            <w:hideMark/>
          </w:tcPr>
          <w:p w14:paraId="15626409"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3rd</w:t>
            </w:r>
          </w:p>
        </w:tc>
        <w:tc>
          <w:tcPr>
            <w:tcW w:w="0" w:type="auto"/>
            <w:vAlign w:val="center"/>
            <w:hideMark/>
          </w:tcPr>
          <w:p w14:paraId="7AA45F78" w14:textId="26E8D2FE" w:rsidR="00CD208F" w:rsidRPr="009A38AE" w:rsidRDefault="00CD208F">
            <w:pPr>
              <w:rPr>
                <w:rFonts w:ascii="Times New Roman" w:hAnsi="Times New Roman" w:cs="Times New Roman"/>
                <w:sz w:val="20"/>
              </w:rPr>
            </w:pPr>
            <w:r w:rsidRPr="009A38AE">
              <w:rPr>
                <w:rFonts w:ascii="Times New Roman" w:hAnsi="Times New Roman" w:cs="Times New Roman"/>
                <w:sz w:val="20"/>
              </w:rPr>
              <w:t xml:space="preserve">flaming sphere, </w:t>
            </w:r>
            <w:r w:rsidR="00CC3425">
              <w:rPr>
                <w:rFonts w:ascii="Times New Roman" w:hAnsi="Times New Roman" w:cs="Times New Roman"/>
                <w:sz w:val="20"/>
              </w:rPr>
              <w:t>omni ray x (fire only)</w:t>
            </w:r>
          </w:p>
        </w:tc>
      </w:tr>
      <w:tr w:rsidR="00CD208F" w:rsidRPr="009A38AE" w14:paraId="406C4040" w14:textId="77777777" w:rsidTr="003C7CD9">
        <w:trPr>
          <w:tblCellSpacing w:w="15" w:type="dxa"/>
        </w:trPr>
        <w:tc>
          <w:tcPr>
            <w:tcW w:w="0" w:type="auto"/>
            <w:vAlign w:val="center"/>
            <w:hideMark/>
          </w:tcPr>
          <w:p w14:paraId="13257DC6"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5th</w:t>
            </w:r>
          </w:p>
        </w:tc>
        <w:tc>
          <w:tcPr>
            <w:tcW w:w="0" w:type="auto"/>
            <w:vAlign w:val="center"/>
            <w:hideMark/>
          </w:tcPr>
          <w:p w14:paraId="2056E3C2" w14:textId="404EABC0" w:rsidR="00CD208F" w:rsidRPr="009A38AE" w:rsidRDefault="00CD208F">
            <w:pPr>
              <w:rPr>
                <w:rFonts w:ascii="Times New Roman" w:hAnsi="Times New Roman" w:cs="Times New Roman"/>
                <w:sz w:val="20"/>
              </w:rPr>
            </w:pPr>
            <w:r w:rsidRPr="009A38AE">
              <w:rPr>
                <w:rFonts w:ascii="Times New Roman" w:hAnsi="Times New Roman" w:cs="Times New Roman"/>
                <w:sz w:val="20"/>
              </w:rPr>
              <w:t>plant growth, revivify</w:t>
            </w:r>
          </w:p>
        </w:tc>
      </w:tr>
      <w:tr w:rsidR="00CD208F" w:rsidRPr="009A38AE" w14:paraId="6622D549" w14:textId="77777777" w:rsidTr="003C7CD9">
        <w:trPr>
          <w:tblCellSpacing w:w="15" w:type="dxa"/>
        </w:trPr>
        <w:tc>
          <w:tcPr>
            <w:tcW w:w="0" w:type="auto"/>
            <w:vAlign w:val="center"/>
            <w:hideMark/>
          </w:tcPr>
          <w:p w14:paraId="13E9A8A0"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7th</w:t>
            </w:r>
          </w:p>
        </w:tc>
        <w:tc>
          <w:tcPr>
            <w:tcW w:w="0" w:type="auto"/>
            <w:vAlign w:val="center"/>
            <w:hideMark/>
          </w:tcPr>
          <w:p w14:paraId="05F6BFA5" w14:textId="2FD798DA" w:rsidR="00CD208F" w:rsidRPr="009A38AE" w:rsidRDefault="00CD208F">
            <w:pPr>
              <w:rPr>
                <w:rFonts w:ascii="Times New Roman" w:hAnsi="Times New Roman" w:cs="Times New Roman"/>
                <w:sz w:val="20"/>
              </w:rPr>
            </w:pPr>
            <w:r w:rsidRPr="009A38AE">
              <w:rPr>
                <w:rFonts w:ascii="Times New Roman" w:hAnsi="Times New Roman" w:cs="Times New Roman"/>
                <w:sz w:val="20"/>
              </w:rPr>
              <w:t xml:space="preserve">aura of life, </w:t>
            </w:r>
            <w:r w:rsidR="00CC3425">
              <w:rPr>
                <w:rFonts w:ascii="Times New Roman" w:hAnsi="Times New Roman" w:cs="Times New Roman"/>
                <w:sz w:val="20"/>
              </w:rPr>
              <w:t>frostfire shield</w:t>
            </w:r>
          </w:p>
        </w:tc>
      </w:tr>
      <w:tr w:rsidR="00CD208F" w:rsidRPr="009A38AE" w14:paraId="2A4042DF" w14:textId="77777777" w:rsidTr="003C7CD9">
        <w:trPr>
          <w:tblCellSpacing w:w="15" w:type="dxa"/>
        </w:trPr>
        <w:tc>
          <w:tcPr>
            <w:tcW w:w="0" w:type="auto"/>
            <w:vAlign w:val="center"/>
            <w:hideMark/>
          </w:tcPr>
          <w:p w14:paraId="615D4223" w14:textId="77777777" w:rsidR="00CD208F" w:rsidRPr="009A38AE" w:rsidRDefault="00CD208F">
            <w:pPr>
              <w:rPr>
                <w:rFonts w:ascii="Times New Roman" w:hAnsi="Times New Roman" w:cs="Times New Roman"/>
                <w:sz w:val="20"/>
              </w:rPr>
            </w:pPr>
            <w:r w:rsidRPr="009A38AE">
              <w:rPr>
                <w:rFonts w:ascii="Times New Roman" w:hAnsi="Times New Roman" w:cs="Times New Roman"/>
                <w:sz w:val="20"/>
              </w:rPr>
              <w:t>9th</w:t>
            </w:r>
          </w:p>
        </w:tc>
        <w:tc>
          <w:tcPr>
            <w:tcW w:w="0" w:type="auto"/>
            <w:vAlign w:val="center"/>
            <w:hideMark/>
          </w:tcPr>
          <w:p w14:paraId="51BF12C7" w14:textId="538C7BF4" w:rsidR="00CD208F" w:rsidRPr="009A38AE" w:rsidRDefault="00CD208F">
            <w:pPr>
              <w:rPr>
                <w:rFonts w:ascii="Times New Roman" w:hAnsi="Times New Roman" w:cs="Times New Roman"/>
                <w:sz w:val="20"/>
              </w:rPr>
            </w:pPr>
            <w:r w:rsidRPr="009A38AE">
              <w:rPr>
                <w:rFonts w:ascii="Times New Roman" w:hAnsi="Times New Roman" w:cs="Times New Roman"/>
                <w:sz w:val="20"/>
              </w:rPr>
              <w:t>flame strike, mass cure wounds</w:t>
            </w:r>
          </w:p>
        </w:tc>
      </w:tr>
    </w:tbl>
    <w:p w14:paraId="71074D9A" w14:textId="77777777" w:rsidR="0040169E" w:rsidRDefault="0040169E" w:rsidP="00CC3425">
      <w:pPr>
        <w:pStyle w:val="5E-COREBODYPARA2"/>
        <w:ind w:firstLine="0"/>
        <w:rPr>
          <w:rFonts w:ascii="Times New Roman" w:hAnsi="Times New Roman" w:cs="Times New Roman"/>
          <w:sz w:val="20"/>
        </w:rPr>
      </w:pPr>
    </w:p>
    <w:p w14:paraId="66C319AB" w14:textId="77777777" w:rsidR="00CC3425" w:rsidRDefault="00CC3425" w:rsidP="00CC3425">
      <w:pPr>
        <w:pStyle w:val="5E-COREBODYPARA2"/>
        <w:ind w:firstLine="0"/>
        <w:rPr>
          <w:rFonts w:ascii="Times New Roman" w:hAnsi="Times New Roman" w:cs="Times New Roman"/>
          <w:sz w:val="20"/>
        </w:rPr>
      </w:pPr>
    </w:p>
    <w:p w14:paraId="11D0167C" w14:textId="77777777" w:rsidR="00CC3425" w:rsidRDefault="00CC3425" w:rsidP="00CC3425">
      <w:pPr>
        <w:pStyle w:val="5E-COREBODYPARA2"/>
        <w:ind w:firstLine="0"/>
        <w:rPr>
          <w:rFonts w:ascii="Times New Roman" w:hAnsi="Times New Roman" w:cs="Times New Roman"/>
          <w:sz w:val="20"/>
        </w:rPr>
      </w:pPr>
    </w:p>
    <w:p w14:paraId="229EFF67" w14:textId="77777777" w:rsidR="00CC3425" w:rsidRDefault="00CC3425" w:rsidP="00CC3425">
      <w:pPr>
        <w:pStyle w:val="5E-COREBODYPARA2"/>
        <w:ind w:firstLine="0"/>
        <w:rPr>
          <w:rFonts w:ascii="Times New Roman" w:hAnsi="Times New Roman" w:cs="Times New Roman"/>
          <w:sz w:val="20"/>
        </w:rPr>
      </w:pPr>
    </w:p>
    <w:p w14:paraId="76EB0D10" w14:textId="77777777" w:rsidR="00CC3425" w:rsidRDefault="00CC3425" w:rsidP="00CC3425">
      <w:pPr>
        <w:pStyle w:val="5E-COREBODYPARA2"/>
        <w:ind w:firstLine="0"/>
        <w:rPr>
          <w:rFonts w:ascii="Times New Roman" w:hAnsi="Times New Roman" w:cs="Times New Roman"/>
          <w:sz w:val="20"/>
        </w:rPr>
      </w:pPr>
    </w:p>
    <w:p w14:paraId="5190FDFA" w14:textId="77777777" w:rsidR="00CC3425" w:rsidRDefault="00CC3425" w:rsidP="00CC3425">
      <w:pPr>
        <w:pStyle w:val="5E-COREBODYPARA2"/>
        <w:ind w:firstLine="0"/>
        <w:rPr>
          <w:rFonts w:ascii="Times New Roman" w:hAnsi="Times New Roman" w:cs="Times New Roman"/>
          <w:sz w:val="20"/>
        </w:rPr>
      </w:pPr>
    </w:p>
    <w:p w14:paraId="4E8227D5" w14:textId="77777777" w:rsidR="00CC3425" w:rsidRDefault="00CC3425" w:rsidP="00CC3425">
      <w:pPr>
        <w:pStyle w:val="5E-COREBODYPARA2"/>
        <w:ind w:firstLine="0"/>
        <w:rPr>
          <w:rFonts w:ascii="Times New Roman" w:hAnsi="Times New Roman" w:cs="Times New Roman"/>
          <w:sz w:val="20"/>
        </w:rPr>
      </w:pPr>
    </w:p>
    <w:p w14:paraId="72A9907D" w14:textId="77777777" w:rsidR="00CC3425" w:rsidRDefault="00CC3425" w:rsidP="00CC3425">
      <w:pPr>
        <w:pStyle w:val="5E-COREBODYPARA2"/>
        <w:ind w:firstLine="0"/>
        <w:rPr>
          <w:rFonts w:ascii="Times New Roman" w:hAnsi="Times New Roman" w:cs="Times New Roman"/>
          <w:sz w:val="20"/>
        </w:rPr>
      </w:pPr>
    </w:p>
    <w:p w14:paraId="50192C37" w14:textId="77777777" w:rsidR="00CC3425" w:rsidRDefault="00CC3425" w:rsidP="00CC3425">
      <w:pPr>
        <w:pStyle w:val="5E-COREBODYPARA2"/>
        <w:ind w:firstLine="0"/>
        <w:rPr>
          <w:rFonts w:ascii="Times New Roman" w:hAnsi="Times New Roman" w:cs="Times New Roman"/>
          <w:sz w:val="20"/>
        </w:rPr>
      </w:pPr>
    </w:p>
    <w:p w14:paraId="6153E764" w14:textId="77777777" w:rsidR="00CC3425" w:rsidRDefault="00CC3425" w:rsidP="00CC3425">
      <w:pPr>
        <w:pStyle w:val="5E-COREBODYPARA2"/>
        <w:ind w:firstLine="0"/>
        <w:rPr>
          <w:rFonts w:ascii="Times New Roman" w:hAnsi="Times New Roman" w:cs="Times New Roman"/>
          <w:sz w:val="20"/>
        </w:rPr>
      </w:pPr>
    </w:p>
    <w:p w14:paraId="4B98DDB5" w14:textId="77777777" w:rsidR="00CC3425" w:rsidRDefault="00CC3425" w:rsidP="00CC3425">
      <w:pPr>
        <w:pStyle w:val="5E-COREBODYPARA2"/>
        <w:ind w:firstLine="0"/>
        <w:rPr>
          <w:rFonts w:ascii="Times New Roman" w:hAnsi="Times New Roman" w:cs="Times New Roman"/>
          <w:sz w:val="20"/>
        </w:rPr>
      </w:pPr>
    </w:p>
    <w:p w14:paraId="7FE79D3C" w14:textId="77777777" w:rsidR="00CC3425" w:rsidRDefault="00CC3425" w:rsidP="00CC3425">
      <w:pPr>
        <w:pStyle w:val="5E-COREBODYPARA2"/>
        <w:ind w:firstLine="0"/>
        <w:rPr>
          <w:rFonts w:ascii="Times New Roman" w:hAnsi="Times New Roman" w:cs="Times New Roman"/>
          <w:sz w:val="20"/>
        </w:rPr>
      </w:pPr>
    </w:p>
    <w:p w14:paraId="421A386C" w14:textId="77777777" w:rsidR="00CC3425" w:rsidRDefault="00CC3425" w:rsidP="00CC3425">
      <w:pPr>
        <w:pStyle w:val="5E-COREBODYPARA2"/>
        <w:ind w:firstLine="0"/>
        <w:rPr>
          <w:rFonts w:ascii="Times New Roman" w:hAnsi="Times New Roman" w:cs="Times New Roman"/>
          <w:sz w:val="20"/>
        </w:rPr>
      </w:pPr>
    </w:p>
    <w:p w14:paraId="4ECB9CF8" w14:textId="77777777" w:rsidR="00CC3425" w:rsidRDefault="00CC3425" w:rsidP="00CC3425">
      <w:pPr>
        <w:pStyle w:val="5E-COREBODYPARA2"/>
        <w:ind w:firstLine="0"/>
        <w:rPr>
          <w:rFonts w:ascii="Times New Roman" w:hAnsi="Times New Roman" w:cs="Times New Roman"/>
          <w:sz w:val="20"/>
        </w:rPr>
      </w:pPr>
    </w:p>
    <w:p w14:paraId="7DDFC099" w14:textId="77777777" w:rsidR="00CC3425" w:rsidRDefault="00CC3425" w:rsidP="00CC3425">
      <w:pPr>
        <w:pStyle w:val="5E-COREBODYPARA2"/>
        <w:ind w:firstLine="0"/>
        <w:rPr>
          <w:rFonts w:ascii="Times New Roman" w:hAnsi="Times New Roman" w:cs="Times New Roman"/>
          <w:sz w:val="20"/>
        </w:rPr>
      </w:pPr>
    </w:p>
    <w:p w14:paraId="1116124E" w14:textId="77777777" w:rsidR="00CC3425" w:rsidRPr="009A38AE" w:rsidRDefault="00CC3425" w:rsidP="00CC3425">
      <w:pPr>
        <w:pStyle w:val="5E-COREBODYPARA2"/>
        <w:ind w:firstLine="0"/>
        <w:rPr>
          <w:rFonts w:ascii="Times New Roman" w:hAnsi="Times New Roman" w:cs="Times New Roman"/>
          <w:sz w:val="20"/>
        </w:rPr>
      </w:pPr>
    </w:p>
    <w:p w14:paraId="7E523209" w14:textId="52F65AF0" w:rsidR="00CD208F" w:rsidRPr="00CC3425" w:rsidRDefault="00CD208F" w:rsidP="00CD208F">
      <w:pPr>
        <w:pStyle w:val="Heading4"/>
        <w:rPr>
          <w:rFonts w:ascii="Times New Roman" w:hAnsi="Times New Roman" w:cs="Times New Roman"/>
          <w:sz w:val="28"/>
          <w:szCs w:val="28"/>
        </w:rPr>
      </w:pPr>
      <w:r w:rsidRPr="00CC3425">
        <w:rPr>
          <w:rFonts w:ascii="Times New Roman" w:hAnsi="Times New Roman" w:cs="Times New Roman"/>
          <w:sz w:val="28"/>
          <w:szCs w:val="28"/>
        </w:rPr>
        <w:t>Summon Wildfire Spirit</w:t>
      </w:r>
    </w:p>
    <w:p w14:paraId="3A6C1CCF" w14:textId="14F842D9" w:rsidR="00CD208F" w:rsidRPr="009A38AE" w:rsidRDefault="003C7CD9" w:rsidP="00CD208F">
      <w:pPr>
        <w:pStyle w:val="NormalWeb"/>
        <w:rPr>
          <w:sz w:val="20"/>
          <w:szCs w:val="20"/>
        </w:rPr>
      </w:pPr>
      <w:r w:rsidRPr="009A38AE">
        <w:rPr>
          <w:sz w:val="20"/>
          <w:szCs w:val="20"/>
        </w:rPr>
        <w:t xml:space="preserve">Starting at </w:t>
      </w:r>
      <w:r w:rsidR="006B3BDD" w:rsidRPr="009A38AE">
        <w:rPr>
          <w:sz w:val="20"/>
          <w:szCs w:val="20"/>
        </w:rPr>
        <w:t>2nd</w:t>
      </w:r>
      <w:r w:rsidRPr="009A38AE">
        <w:rPr>
          <w:sz w:val="20"/>
          <w:szCs w:val="20"/>
        </w:rPr>
        <w:t xml:space="preserve"> level, y</w:t>
      </w:r>
      <w:r w:rsidR="00CD208F" w:rsidRPr="009A38AE">
        <w:rPr>
          <w:sz w:val="20"/>
          <w:szCs w:val="20"/>
        </w:rPr>
        <w:t>ou can summon the primal spirit bound to your soul. As an action, you can expend one use of your Wild Shape feature to summon your wildfire spirit, rather than assuming a beast form.</w:t>
      </w:r>
    </w:p>
    <w:p w14:paraId="609A130E" w14:textId="77777777" w:rsidR="00CD208F" w:rsidRPr="009A38AE" w:rsidRDefault="00CD208F" w:rsidP="00CD208F">
      <w:pPr>
        <w:pStyle w:val="NormalWeb"/>
        <w:rPr>
          <w:sz w:val="20"/>
          <w:szCs w:val="20"/>
        </w:rPr>
      </w:pPr>
      <w:r w:rsidRPr="009A38AE">
        <w:rPr>
          <w:sz w:val="20"/>
          <w:szCs w:val="20"/>
        </w:rPr>
        <w:t>The spirit appears in an unoccupied space of your choice that you can see within 30 feet of you. Each creature within 10 feet of the spirit (other than you) when it appears must succeed on a Dexterity saving throw against your spell save DC or take 2d6 fire damage.</w:t>
      </w:r>
    </w:p>
    <w:p w14:paraId="11D9E278" w14:textId="77777777" w:rsidR="00CD208F" w:rsidRPr="009A38AE" w:rsidRDefault="00CD208F" w:rsidP="00CD208F">
      <w:pPr>
        <w:pStyle w:val="NormalWeb"/>
        <w:rPr>
          <w:sz w:val="20"/>
          <w:szCs w:val="20"/>
        </w:rPr>
      </w:pPr>
      <w:r w:rsidRPr="009A38AE">
        <w:rPr>
          <w:sz w:val="20"/>
          <w:szCs w:val="20"/>
        </w:rPr>
        <w:t>The spirit is friendly to you and your companions and obeys your commands. See this creature’s game statistics in the Wildfire Spirit stat block, which uses your proficiency bonus (PB) in several places. You determine the spirit’s appearance. Some spirits take the form of a humanoid figure made of gnarled branches covered in flame, while others look like beasts wreathed in fire.</w:t>
      </w:r>
    </w:p>
    <w:p w14:paraId="5FCE5864" w14:textId="7D48B3D7" w:rsidR="00CD208F" w:rsidRPr="009A38AE" w:rsidRDefault="00CD208F" w:rsidP="00CD208F">
      <w:pPr>
        <w:pStyle w:val="NormalWeb"/>
        <w:rPr>
          <w:sz w:val="20"/>
          <w:szCs w:val="20"/>
        </w:rPr>
      </w:pPr>
      <w:r w:rsidRPr="009A38AE">
        <w:rPr>
          <w:sz w:val="20"/>
          <w:szCs w:val="20"/>
        </w:rPr>
        <w:t xml:space="preserve">In combat, </w:t>
      </w:r>
      <w:r w:rsidR="00A77DDC" w:rsidRPr="009A38AE">
        <w:rPr>
          <w:sz w:val="20"/>
          <w:szCs w:val="20"/>
        </w:rPr>
        <w:t xml:space="preserve">you command the spirit as a bonus action and </w:t>
      </w:r>
      <w:r w:rsidRPr="009A38AE">
        <w:rPr>
          <w:sz w:val="20"/>
          <w:szCs w:val="20"/>
        </w:rPr>
        <w:t xml:space="preserve">the spirit shares </w:t>
      </w:r>
      <w:r w:rsidR="00A77DDC" w:rsidRPr="009A38AE">
        <w:rPr>
          <w:sz w:val="20"/>
          <w:szCs w:val="20"/>
        </w:rPr>
        <w:t xml:space="preserve">your </w:t>
      </w:r>
      <w:r w:rsidRPr="009A38AE">
        <w:rPr>
          <w:sz w:val="20"/>
          <w:szCs w:val="20"/>
        </w:rPr>
        <w:t>turn</w:t>
      </w:r>
      <w:r w:rsidR="00A77DDC" w:rsidRPr="009A38AE">
        <w:rPr>
          <w:sz w:val="20"/>
          <w:szCs w:val="20"/>
        </w:rPr>
        <w:t>, you may choose the order in which you attack, move, and take actions between you and the spirit</w:t>
      </w:r>
      <w:r w:rsidRPr="009A38AE">
        <w:rPr>
          <w:sz w:val="20"/>
          <w:szCs w:val="20"/>
        </w:rPr>
        <w:t>.</w:t>
      </w:r>
      <w:r w:rsidR="00A77DDC" w:rsidRPr="009A38AE">
        <w:rPr>
          <w:sz w:val="20"/>
          <w:szCs w:val="20"/>
        </w:rPr>
        <w:t xml:space="preserve"> I you do not command the spirit as a bonus action the only thing it can do on your turn is move and take the Dash action.</w:t>
      </w:r>
      <w:r w:rsidRPr="009A38AE">
        <w:rPr>
          <w:sz w:val="20"/>
          <w:szCs w:val="20"/>
        </w:rPr>
        <w:t xml:space="preserve"> </w:t>
      </w:r>
      <w:r w:rsidR="00A77DDC" w:rsidRPr="009A38AE">
        <w:rPr>
          <w:sz w:val="20"/>
          <w:szCs w:val="20"/>
        </w:rPr>
        <w:t>When you command it as a bonus action; those</w:t>
      </w:r>
      <w:r w:rsidRPr="009A38AE">
        <w:rPr>
          <w:sz w:val="20"/>
          <w:szCs w:val="20"/>
        </w:rPr>
        <w:t xml:space="preserve"> action</w:t>
      </w:r>
      <w:r w:rsidR="00A77DDC" w:rsidRPr="009A38AE">
        <w:rPr>
          <w:sz w:val="20"/>
          <w:szCs w:val="20"/>
        </w:rPr>
        <w:t>s</w:t>
      </w:r>
      <w:r w:rsidRPr="009A38AE">
        <w:rPr>
          <w:sz w:val="20"/>
          <w:szCs w:val="20"/>
        </w:rPr>
        <w:t xml:space="preserve"> can be one in its stat block or some other action. If you are incapacitated, the spirit can take any action of its choice, not ju</w:t>
      </w:r>
      <w:r w:rsidR="00A77DDC" w:rsidRPr="009A38AE">
        <w:rPr>
          <w:sz w:val="20"/>
          <w:szCs w:val="20"/>
        </w:rPr>
        <w:t>st the dash action</w:t>
      </w:r>
      <w:r w:rsidRPr="009A38AE">
        <w:rPr>
          <w:sz w:val="20"/>
          <w:szCs w:val="20"/>
        </w:rPr>
        <w:t>.</w:t>
      </w:r>
    </w:p>
    <w:p w14:paraId="0A21E386" w14:textId="53186BD5" w:rsidR="0040169E" w:rsidRPr="009A38AE" w:rsidRDefault="00CD208F" w:rsidP="00CD208F">
      <w:pPr>
        <w:pStyle w:val="NormalWeb"/>
        <w:rPr>
          <w:sz w:val="20"/>
          <w:szCs w:val="20"/>
        </w:rPr>
      </w:pPr>
      <w:r w:rsidRPr="009A38AE">
        <w:rPr>
          <w:sz w:val="20"/>
          <w:szCs w:val="20"/>
        </w:rPr>
        <w:t xml:space="preserve">The spirit manifests for </w:t>
      </w:r>
      <w:r w:rsidR="00A77DDC" w:rsidRPr="009A38AE">
        <w:rPr>
          <w:sz w:val="20"/>
          <w:szCs w:val="20"/>
        </w:rPr>
        <w:t>until you finish a short or long rest,</w:t>
      </w:r>
      <w:r w:rsidRPr="009A38AE">
        <w:rPr>
          <w:sz w:val="20"/>
          <w:szCs w:val="20"/>
        </w:rPr>
        <w:t xml:space="preserve"> until it is reduced to 0 hit points, until you use this feature to summon the spirit again, or until you die.</w:t>
      </w:r>
    </w:p>
    <w:p w14:paraId="6AED9A7A" w14:textId="77777777" w:rsidR="0040169E" w:rsidRPr="009A38AE" w:rsidRDefault="0040169E">
      <w:pPr>
        <w:spacing w:line="240" w:lineRule="auto"/>
        <w:rPr>
          <w:rFonts w:ascii="Times New Roman" w:eastAsia="Times New Roman" w:hAnsi="Times New Roman" w:cs="Times New Roman"/>
          <w:bCs w:val="0"/>
          <w:w w:val="100"/>
          <w:sz w:val="20"/>
        </w:rPr>
      </w:pPr>
      <w:r w:rsidRPr="009A38AE">
        <w:rPr>
          <w:rFonts w:ascii="Times New Roman" w:hAnsi="Times New Roman" w:cs="Times New Roman"/>
          <w:sz w:val="20"/>
        </w:rPr>
        <w:br w:type="page"/>
      </w:r>
    </w:p>
    <w:p w14:paraId="5122546F" w14:textId="4A6A7912" w:rsidR="00CD208F" w:rsidRPr="000371A0" w:rsidRDefault="00CD208F" w:rsidP="00CD208F">
      <w:pPr>
        <w:pStyle w:val="Heading4"/>
        <w:rPr>
          <w:rFonts w:ascii="Times New Roman" w:hAnsi="Times New Roman" w:cs="Times New Roman"/>
          <w:sz w:val="28"/>
          <w:szCs w:val="28"/>
        </w:rPr>
      </w:pPr>
      <w:r w:rsidRPr="000371A0">
        <w:rPr>
          <w:rFonts w:ascii="Times New Roman" w:hAnsi="Times New Roman" w:cs="Times New Roman"/>
          <w:sz w:val="28"/>
          <w:szCs w:val="28"/>
        </w:rPr>
        <w:lastRenderedPageBreak/>
        <w:t>Enhanced Bond</w:t>
      </w:r>
    </w:p>
    <w:p w14:paraId="0F4E243B" w14:textId="475C9110" w:rsidR="00CD208F" w:rsidRPr="009A38AE" w:rsidRDefault="00377885" w:rsidP="00CD208F">
      <w:pPr>
        <w:pStyle w:val="NormalWeb"/>
        <w:rPr>
          <w:sz w:val="20"/>
          <w:szCs w:val="20"/>
        </w:rPr>
      </w:pPr>
      <w:r w:rsidRPr="009A38AE">
        <w:rPr>
          <w:sz w:val="20"/>
          <w:szCs w:val="20"/>
        </w:rPr>
        <w:t>Starting at 6th level, t</w:t>
      </w:r>
      <w:r w:rsidR="00CD208F" w:rsidRPr="009A38AE">
        <w:rPr>
          <w:sz w:val="20"/>
          <w:szCs w:val="20"/>
        </w:rPr>
        <w:t>he bond with your wildfire spirit enhances your destructive and restorative spells. Whenever you cast a spell that deals fire damage or restores hit points while your wildfire spirit is summoned, roll a d8, and you gain a bonus equal to the number rolled to one damage or healing roll of the spell.</w:t>
      </w:r>
    </w:p>
    <w:p w14:paraId="7391FE31" w14:textId="2A539C91" w:rsidR="00377885" w:rsidRPr="009A38AE" w:rsidRDefault="00CD208F" w:rsidP="0040169E">
      <w:pPr>
        <w:pStyle w:val="NormalWeb"/>
        <w:rPr>
          <w:bCs/>
          <w:sz w:val="20"/>
          <w:szCs w:val="20"/>
        </w:rPr>
      </w:pPr>
      <w:r w:rsidRPr="009A38AE">
        <w:rPr>
          <w:sz w:val="20"/>
          <w:szCs w:val="20"/>
        </w:rPr>
        <w:t>In addition, when you cast a spell with a range other than self, the spell can originate from you or your wildfire spirit.</w:t>
      </w:r>
    </w:p>
    <w:p w14:paraId="3821E326" w14:textId="55459871" w:rsidR="00CD208F" w:rsidRPr="000371A0" w:rsidRDefault="00CD208F" w:rsidP="00CD208F">
      <w:pPr>
        <w:pStyle w:val="Heading4"/>
        <w:rPr>
          <w:rFonts w:ascii="Times New Roman" w:hAnsi="Times New Roman" w:cs="Times New Roman"/>
          <w:sz w:val="28"/>
          <w:szCs w:val="28"/>
        </w:rPr>
      </w:pPr>
      <w:r w:rsidRPr="000371A0">
        <w:rPr>
          <w:rFonts w:ascii="Times New Roman" w:hAnsi="Times New Roman" w:cs="Times New Roman"/>
          <w:sz w:val="28"/>
          <w:szCs w:val="28"/>
        </w:rPr>
        <w:t>Cauterizing Flames</w:t>
      </w:r>
    </w:p>
    <w:p w14:paraId="2648DF05" w14:textId="55E33E6E" w:rsidR="00CD208F" w:rsidRPr="009A38AE" w:rsidRDefault="00377885" w:rsidP="00CD208F">
      <w:pPr>
        <w:pStyle w:val="NormalWeb"/>
        <w:rPr>
          <w:sz w:val="20"/>
          <w:szCs w:val="20"/>
        </w:rPr>
      </w:pPr>
      <w:r w:rsidRPr="009A38AE">
        <w:rPr>
          <w:sz w:val="20"/>
          <w:szCs w:val="20"/>
        </w:rPr>
        <w:t>Starting at 10th level, y</w:t>
      </w:r>
      <w:r w:rsidR="00CD208F" w:rsidRPr="009A38AE">
        <w:rPr>
          <w:sz w:val="20"/>
          <w:szCs w:val="20"/>
        </w:rPr>
        <w:t>ou gain the ability to turn death into magical flames that can heal or incinerate. When a Small or larger creature dies within 30 feet of you or your wildfire spirit, a harmless spectral flame springs forth in the dead creature’s space and flickers there for 1 minute. When a creature you can see enters that space, you can use your reaction to extinguish the spectral flame there and either heal the creature or deal fire damage to it. The healing or damage equals 2d10 + your Wisdom modifier.</w:t>
      </w:r>
    </w:p>
    <w:p w14:paraId="54A089D9" w14:textId="2A7F513E" w:rsidR="00CD208F" w:rsidRDefault="00CD208F" w:rsidP="00CD208F">
      <w:pPr>
        <w:pStyle w:val="NormalWeb"/>
        <w:rPr>
          <w:sz w:val="20"/>
          <w:szCs w:val="20"/>
        </w:rPr>
      </w:pPr>
      <w:r w:rsidRPr="009A38AE">
        <w:rPr>
          <w:sz w:val="20"/>
          <w:szCs w:val="20"/>
        </w:rPr>
        <w:t>You can use this reaction a number of times equal to your proficiency bonus, and you regain all expended uses when you finish a long rest.</w:t>
      </w:r>
    </w:p>
    <w:p w14:paraId="37F59C74" w14:textId="22366EE2" w:rsidR="00CC3425" w:rsidRDefault="00CC3425" w:rsidP="00CD208F">
      <w:pPr>
        <w:pStyle w:val="NormalWeb"/>
        <w:rPr>
          <w:sz w:val="20"/>
          <w:szCs w:val="20"/>
        </w:rPr>
      </w:pPr>
    </w:p>
    <w:p w14:paraId="1AF32E59" w14:textId="06612331" w:rsidR="00CC3425" w:rsidRDefault="00CC3425" w:rsidP="00CD208F">
      <w:pPr>
        <w:pStyle w:val="NormalWeb"/>
        <w:rPr>
          <w:sz w:val="20"/>
          <w:szCs w:val="20"/>
        </w:rPr>
      </w:pPr>
      <w:r w:rsidRPr="009A38AE">
        <w:rPr>
          <w:noProof/>
          <w:sz w:val="20"/>
          <w:szCs w:val="20"/>
        </w:rPr>
        <mc:AlternateContent>
          <mc:Choice Requires="wpg">
            <w:drawing>
              <wp:anchor distT="0" distB="0" distL="114300" distR="114300" simplePos="0" relativeHeight="251659264" behindDoc="0" locked="0" layoutInCell="1" allowOverlap="1" wp14:anchorId="797E7B84" wp14:editId="48D52E0E">
                <wp:simplePos x="0" y="0"/>
                <wp:positionH relativeFrom="margin">
                  <wp:posOffset>-100869</wp:posOffset>
                </wp:positionH>
                <wp:positionV relativeFrom="paragraph">
                  <wp:posOffset>388308</wp:posOffset>
                </wp:positionV>
                <wp:extent cx="6400800" cy="3076575"/>
                <wp:effectExtent l="114300" t="114300" r="190500" b="180975"/>
                <wp:wrapTopAndBottom/>
                <wp:docPr id="1723587508" name="Group 1723587508"/>
                <wp:cNvGraphicFramePr/>
                <a:graphic xmlns:a="http://schemas.openxmlformats.org/drawingml/2006/main">
                  <a:graphicData uri="http://schemas.microsoft.com/office/word/2010/wordprocessingGroup">
                    <wpg:wgp>
                      <wpg:cNvGrpSpPr/>
                      <wpg:grpSpPr>
                        <a:xfrm>
                          <a:off x="0" y="0"/>
                          <a:ext cx="6400800" cy="3076575"/>
                          <a:chOff x="0" y="24186"/>
                          <a:chExt cx="6600190" cy="3887089"/>
                        </a:xfrm>
                      </wpg:grpSpPr>
                      <wps:wsp>
                        <wps:cNvPr id="449863750" name="Text Box 449863750"/>
                        <wps:cNvSpPr txBox="1"/>
                        <wps:spPr>
                          <a:xfrm>
                            <a:off x="0" y="44381"/>
                            <a:ext cx="6600190" cy="3860165"/>
                          </a:xfrm>
                          <a:custGeom>
                            <a:avLst/>
                            <a:gdLst>
                              <a:gd name="connsiteX0" fmla="*/ 0 w 6600190"/>
                              <a:gd name="connsiteY0" fmla="*/ 0 h 3860165"/>
                              <a:gd name="connsiteX1" fmla="*/ 726021 w 6600190"/>
                              <a:gd name="connsiteY1" fmla="*/ 0 h 3860165"/>
                              <a:gd name="connsiteX2" fmla="*/ 1320038 w 6600190"/>
                              <a:gd name="connsiteY2" fmla="*/ 0 h 3860165"/>
                              <a:gd name="connsiteX3" fmla="*/ 2112061 w 6600190"/>
                              <a:gd name="connsiteY3" fmla="*/ 0 h 3860165"/>
                              <a:gd name="connsiteX4" fmla="*/ 2904084 w 6600190"/>
                              <a:gd name="connsiteY4" fmla="*/ 0 h 3860165"/>
                              <a:gd name="connsiteX5" fmla="*/ 3432099 w 6600190"/>
                              <a:gd name="connsiteY5" fmla="*/ 0 h 3860165"/>
                              <a:gd name="connsiteX6" fmla="*/ 3960114 w 6600190"/>
                              <a:gd name="connsiteY6" fmla="*/ 0 h 3860165"/>
                              <a:gd name="connsiteX7" fmla="*/ 4752137 w 6600190"/>
                              <a:gd name="connsiteY7" fmla="*/ 0 h 3860165"/>
                              <a:gd name="connsiteX8" fmla="*/ 5544160 w 6600190"/>
                              <a:gd name="connsiteY8" fmla="*/ 0 h 3860165"/>
                              <a:gd name="connsiteX9" fmla="*/ 6600190 w 6600190"/>
                              <a:gd name="connsiteY9" fmla="*/ 0 h 3860165"/>
                              <a:gd name="connsiteX10" fmla="*/ 6600190 w 6600190"/>
                              <a:gd name="connsiteY10" fmla="*/ 681962 h 3860165"/>
                              <a:gd name="connsiteX11" fmla="*/ 6600190 w 6600190"/>
                              <a:gd name="connsiteY11" fmla="*/ 1402527 h 3860165"/>
                              <a:gd name="connsiteX12" fmla="*/ 6600190 w 6600190"/>
                              <a:gd name="connsiteY12" fmla="*/ 2045887 h 3860165"/>
                              <a:gd name="connsiteX13" fmla="*/ 6600190 w 6600190"/>
                              <a:gd name="connsiteY13" fmla="*/ 2727850 h 3860165"/>
                              <a:gd name="connsiteX14" fmla="*/ 6600190 w 6600190"/>
                              <a:gd name="connsiteY14" fmla="*/ 3860165 h 3860165"/>
                              <a:gd name="connsiteX15" fmla="*/ 5808167 w 6600190"/>
                              <a:gd name="connsiteY15" fmla="*/ 3860165 h 3860165"/>
                              <a:gd name="connsiteX16" fmla="*/ 5346154 w 6600190"/>
                              <a:gd name="connsiteY16" fmla="*/ 3860165 h 3860165"/>
                              <a:gd name="connsiteX17" fmla="*/ 4818139 w 6600190"/>
                              <a:gd name="connsiteY17" fmla="*/ 3860165 h 3860165"/>
                              <a:gd name="connsiteX18" fmla="*/ 4092118 w 6600190"/>
                              <a:gd name="connsiteY18" fmla="*/ 3860165 h 3860165"/>
                              <a:gd name="connsiteX19" fmla="*/ 3366097 w 6600190"/>
                              <a:gd name="connsiteY19" fmla="*/ 3860165 h 3860165"/>
                              <a:gd name="connsiteX20" fmla="*/ 2904084 w 6600190"/>
                              <a:gd name="connsiteY20" fmla="*/ 3860165 h 3860165"/>
                              <a:gd name="connsiteX21" fmla="*/ 2244065 w 6600190"/>
                              <a:gd name="connsiteY21" fmla="*/ 3860165 h 3860165"/>
                              <a:gd name="connsiteX22" fmla="*/ 1650048 w 6600190"/>
                              <a:gd name="connsiteY22" fmla="*/ 3860165 h 3860165"/>
                              <a:gd name="connsiteX23" fmla="*/ 858025 w 6600190"/>
                              <a:gd name="connsiteY23" fmla="*/ 3860165 h 3860165"/>
                              <a:gd name="connsiteX24" fmla="*/ 0 w 6600190"/>
                              <a:gd name="connsiteY24" fmla="*/ 3860165 h 3860165"/>
                              <a:gd name="connsiteX25" fmla="*/ 0 w 6600190"/>
                              <a:gd name="connsiteY25" fmla="*/ 3178203 h 3860165"/>
                              <a:gd name="connsiteX26" fmla="*/ 0 w 6600190"/>
                              <a:gd name="connsiteY26" fmla="*/ 2496240 h 3860165"/>
                              <a:gd name="connsiteX27" fmla="*/ 0 w 6600190"/>
                              <a:gd name="connsiteY27" fmla="*/ 1814278 h 3860165"/>
                              <a:gd name="connsiteX28" fmla="*/ 0 w 6600190"/>
                              <a:gd name="connsiteY28" fmla="*/ 1248120 h 3860165"/>
                              <a:gd name="connsiteX29" fmla="*/ 0 w 6600190"/>
                              <a:gd name="connsiteY29" fmla="*/ 566158 h 3860165"/>
                              <a:gd name="connsiteX30" fmla="*/ 0 w 6600190"/>
                              <a:gd name="connsiteY30" fmla="*/ 0 h 3860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600190" h="3860165" fill="none" extrusionOk="0">
                                <a:moveTo>
                                  <a:pt x="0" y="0"/>
                                </a:moveTo>
                                <a:cubicBezTo>
                                  <a:pt x="291548" y="3627"/>
                                  <a:pt x="521231" y="13907"/>
                                  <a:pt x="726021" y="0"/>
                                </a:cubicBezTo>
                                <a:cubicBezTo>
                                  <a:pt x="930811" y="-13907"/>
                                  <a:pt x="1035931" y="-2940"/>
                                  <a:pt x="1320038" y="0"/>
                                </a:cubicBezTo>
                                <a:cubicBezTo>
                                  <a:pt x="1604145" y="2940"/>
                                  <a:pt x="1922700" y="-13959"/>
                                  <a:pt x="2112061" y="0"/>
                                </a:cubicBezTo>
                                <a:cubicBezTo>
                                  <a:pt x="2301422" y="13959"/>
                                  <a:pt x="2713320" y="2356"/>
                                  <a:pt x="2904084" y="0"/>
                                </a:cubicBezTo>
                                <a:cubicBezTo>
                                  <a:pt x="3094848" y="-2356"/>
                                  <a:pt x="3250722" y="16919"/>
                                  <a:pt x="3432099" y="0"/>
                                </a:cubicBezTo>
                                <a:cubicBezTo>
                                  <a:pt x="3613477" y="-16919"/>
                                  <a:pt x="3827596" y="18235"/>
                                  <a:pt x="3960114" y="0"/>
                                </a:cubicBezTo>
                                <a:cubicBezTo>
                                  <a:pt x="4092632" y="-18235"/>
                                  <a:pt x="4360503" y="19357"/>
                                  <a:pt x="4752137" y="0"/>
                                </a:cubicBezTo>
                                <a:cubicBezTo>
                                  <a:pt x="5143771" y="-19357"/>
                                  <a:pt x="5157633" y="13523"/>
                                  <a:pt x="5544160" y="0"/>
                                </a:cubicBezTo>
                                <a:cubicBezTo>
                                  <a:pt x="5930687" y="-13523"/>
                                  <a:pt x="6358012" y="50522"/>
                                  <a:pt x="6600190" y="0"/>
                                </a:cubicBezTo>
                                <a:cubicBezTo>
                                  <a:pt x="6606891" y="298604"/>
                                  <a:pt x="6625847" y="491980"/>
                                  <a:pt x="6600190" y="681962"/>
                                </a:cubicBezTo>
                                <a:cubicBezTo>
                                  <a:pt x="6574533" y="871944"/>
                                  <a:pt x="6593030" y="1190918"/>
                                  <a:pt x="6600190" y="1402527"/>
                                </a:cubicBezTo>
                                <a:cubicBezTo>
                                  <a:pt x="6607350" y="1614137"/>
                                  <a:pt x="6595456" y="1735142"/>
                                  <a:pt x="6600190" y="2045887"/>
                                </a:cubicBezTo>
                                <a:cubicBezTo>
                                  <a:pt x="6604924" y="2356632"/>
                                  <a:pt x="6599069" y="2397090"/>
                                  <a:pt x="6600190" y="2727850"/>
                                </a:cubicBezTo>
                                <a:cubicBezTo>
                                  <a:pt x="6601311" y="3058610"/>
                                  <a:pt x="6591327" y="3494707"/>
                                  <a:pt x="6600190" y="3860165"/>
                                </a:cubicBezTo>
                                <a:cubicBezTo>
                                  <a:pt x="6254729" y="3842435"/>
                                  <a:pt x="6044286" y="3838234"/>
                                  <a:pt x="5808167" y="3860165"/>
                                </a:cubicBezTo>
                                <a:cubicBezTo>
                                  <a:pt x="5572048" y="3882096"/>
                                  <a:pt x="5439237" y="3861079"/>
                                  <a:pt x="5346154" y="3860165"/>
                                </a:cubicBezTo>
                                <a:cubicBezTo>
                                  <a:pt x="5253071" y="3859251"/>
                                  <a:pt x="5038968" y="3883149"/>
                                  <a:pt x="4818139" y="3860165"/>
                                </a:cubicBezTo>
                                <a:cubicBezTo>
                                  <a:pt x="4597311" y="3837181"/>
                                  <a:pt x="4444302" y="3888388"/>
                                  <a:pt x="4092118" y="3860165"/>
                                </a:cubicBezTo>
                                <a:cubicBezTo>
                                  <a:pt x="3739934" y="3831942"/>
                                  <a:pt x="3698100" y="3895752"/>
                                  <a:pt x="3366097" y="3860165"/>
                                </a:cubicBezTo>
                                <a:cubicBezTo>
                                  <a:pt x="3034094" y="3824578"/>
                                  <a:pt x="3089730" y="3847447"/>
                                  <a:pt x="2904084" y="3860165"/>
                                </a:cubicBezTo>
                                <a:cubicBezTo>
                                  <a:pt x="2718438" y="3872883"/>
                                  <a:pt x="2517577" y="3839485"/>
                                  <a:pt x="2244065" y="3860165"/>
                                </a:cubicBezTo>
                                <a:cubicBezTo>
                                  <a:pt x="1970553" y="3880845"/>
                                  <a:pt x="1929640" y="3864381"/>
                                  <a:pt x="1650048" y="3860165"/>
                                </a:cubicBezTo>
                                <a:cubicBezTo>
                                  <a:pt x="1370456" y="3855949"/>
                                  <a:pt x="1151158" y="3835346"/>
                                  <a:pt x="858025" y="3860165"/>
                                </a:cubicBezTo>
                                <a:cubicBezTo>
                                  <a:pt x="564892" y="3884984"/>
                                  <a:pt x="279796" y="3819193"/>
                                  <a:pt x="0" y="3860165"/>
                                </a:cubicBezTo>
                                <a:cubicBezTo>
                                  <a:pt x="-7528" y="3616597"/>
                                  <a:pt x="23973" y="3320734"/>
                                  <a:pt x="0" y="3178203"/>
                                </a:cubicBezTo>
                                <a:cubicBezTo>
                                  <a:pt x="-23973" y="3035672"/>
                                  <a:pt x="-15298" y="2751883"/>
                                  <a:pt x="0" y="2496240"/>
                                </a:cubicBezTo>
                                <a:cubicBezTo>
                                  <a:pt x="15298" y="2240597"/>
                                  <a:pt x="-14492" y="2002659"/>
                                  <a:pt x="0" y="1814278"/>
                                </a:cubicBezTo>
                                <a:cubicBezTo>
                                  <a:pt x="14492" y="1625897"/>
                                  <a:pt x="17596" y="1420812"/>
                                  <a:pt x="0" y="1248120"/>
                                </a:cubicBezTo>
                                <a:cubicBezTo>
                                  <a:pt x="-17596" y="1075428"/>
                                  <a:pt x="-4415" y="788773"/>
                                  <a:pt x="0" y="566158"/>
                                </a:cubicBezTo>
                                <a:cubicBezTo>
                                  <a:pt x="4415" y="343543"/>
                                  <a:pt x="-14662" y="263433"/>
                                  <a:pt x="0" y="0"/>
                                </a:cubicBezTo>
                                <a:close/>
                              </a:path>
                              <a:path w="6600190" h="3860165" stroke="0" extrusionOk="0">
                                <a:moveTo>
                                  <a:pt x="0" y="0"/>
                                </a:moveTo>
                                <a:cubicBezTo>
                                  <a:pt x="231814" y="-22677"/>
                                  <a:pt x="287781" y="-13603"/>
                                  <a:pt x="528015" y="0"/>
                                </a:cubicBezTo>
                                <a:cubicBezTo>
                                  <a:pt x="768250" y="13603"/>
                                  <a:pt x="980581" y="27109"/>
                                  <a:pt x="1122032" y="0"/>
                                </a:cubicBezTo>
                                <a:cubicBezTo>
                                  <a:pt x="1263483" y="-27109"/>
                                  <a:pt x="1552226" y="-23255"/>
                                  <a:pt x="1716049" y="0"/>
                                </a:cubicBezTo>
                                <a:cubicBezTo>
                                  <a:pt x="1879872" y="23255"/>
                                  <a:pt x="2138055" y="17394"/>
                                  <a:pt x="2310067" y="0"/>
                                </a:cubicBezTo>
                                <a:cubicBezTo>
                                  <a:pt x="2482079" y="-17394"/>
                                  <a:pt x="2671817" y="23921"/>
                                  <a:pt x="2838082" y="0"/>
                                </a:cubicBezTo>
                                <a:cubicBezTo>
                                  <a:pt x="3004347" y="-23921"/>
                                  <a:pt x="3158028" y="24804"/>
                                  <a:pt x="3366097" y="0"/>
                                </a:cubicBezTo>
                                <a:cubicBezTo>
                                  <a:pt x="3574166" y="-24804"/>
                                  <a:pt x="3939800" y="16581"/>
                                  <a:pt x="4092118" y="0"/>
                                </a:cubicBezTo>
                                <a:cubicBezTo>
                                  <a:pt x="4244436" y="-16581"/>
                                  <a:pt x="4365826" y="-18795"/>
                                  <a:pt x="4620133" y="0"/>
                                </a:cubicBezTo>
                                <a:cubicBezTo>
                                  <a:pt x="4874441" y="18795"/>
                                  <a:pt x="4935138" y="-15816"/>
                                  <a:pt x="5214150" y="0"/>
                                </a:cubicBezTo>
                                <a:cubicBezTo>
                                  <a:pt x="5493162" y="15816"/>
                                  <a:pt x="5608817" y="-1905"/>
                                  <a:pt x="5808167" y="0"/>
                                </a:cubicBezTo>
                                <a:cubicBezTo>
                                  <a:pt x="6007517" y="1905"/>
                                  <a:pt x="6439084" y="-23161"/>
                                  <a:pt x="6600190" y="0"/>
                                </a:cubicBezTo>
                                <a:cubicBezTo>
                                  <a:pt x="6589495" y="152297"/>
                                  <a:pt x="6616946" y="475728"/>
                                  <a:pt x="6600190" y="643361"/>
                                </a:cubicBezTo>
                                <a:cubicBezTo>
                                  <a:pt x="6583434" y="810994"/>
                                  <a:pt x="6614082" y="1078169"/>
                                  <a:pt x="6600190" y="1248120"/>
                                </a:cubicBezTo>
                                <a:cubicBezTo>
                                  <a:pt x="6586298" y="1418071"/>
                                  <a:pt x="6591123" y="1753838"/>
                                  <a:pt x="6600190" y="1930083"/>
                                </a:cubicBezTo>
                                <a:cubicBezTo>
                                  <a:pt x="6609257" y="2106328"/>
                                  <a:pt x="6608477" y="2280017"/>
                                  <a:pt x="6600190" y="2534842"/>
                                </a:cubicBezTo>
                                <a:cubicBezTo>
                                  <a:pt x="6591903" y="2789667"/>
                                  <a:pt x="6592289" y="2842852"/>
                                  <a:pt x="6600190" y="3100999"/>
                                </a:cubicBezTo>
                                <a:cubicBezTo>
                                  <a:pt x="6608091" y="3359146"/>
                                  <a:pt x="6616723" y="3526467"/>
                                  <a:pt x="6600190" y="3860165"/>
                                </a:cubicBezTo>
                                <a:cubicBezTo>
                                  <a:pt x="6427018" y="3837789"/>
                                  <a:pt x="6199744" y="3848844"/>
                                  <a:pt x="6006173" y="3860165"/>
                                </a:cubicBezTo>
                                <a:cubicBezTo>
                                  <a:pt x="5812602" y="3871486"/>
                                  <a:pt x="5399175" y="3847170"/>
                                  <a:pt x="5214150" y="3860165"/>
                                </a:cubicBezTo>
                                <a:cubicBezTo>
                                  <a:pt x="5029125" y="3873160"/>
                                  <a:pt x="4695153" y="3880992"/>
                                  <a:pt x="4488129" y="3860165"/>
                                </a:cubicBezTo>
                                <a:cubicBezTo>
                                  <a:pt x="4281105" y="3839338"/>
                                  <a:pt x="4044690" y="3835549"/>
                                  <a:pt x="3894112" y="3860165"/>
                                </a:cubicBezTo>
                                <a:cubicBezTo>
                                  <a:pt x="3743534" y="3884781"/>
                                  <a:pt x="3622327" y="3841637"/>
                                  <a:pt x="3432099" y="3860165"/>
                                </a:cubicBezTo>
                                <a:cubicBezTo>
                                  <a:pt x="3241871" y="3878693"/>
                                  <a:pt x="3068079" y="3853731"/>
                                  <a:pt x="2904084" y="3860165"/>
                                </a:cubicBezTo>
                                <a:cubicBezTo>
                                  <a:pt x="2740089" y="3866599"/>
                                  <a:pt x="2453858" y="3887412"/>
                                  <a:pt x="2112061" y="3860165"/>
                                </a:cubicBezTo>
                                <a:cubicBezTo>
                                  <a:pt x="1770264" y="3832918"/>
                                  <a:pt x="1637435" y="3860844"/>
                                  <a:pt x="1452042" y="3860165"/>
                                </a:cubicBezTo>
                                <a:cubicBezTo>
                                  <a:pt x="1266649" y="3859486"/>
                                  <a:pt x="1030561" y="3861753"/>
                                  <a:pt x="858025" y="3860165"/>
                                </a:cubicBezTo>
                                <a:cubicBezTo>
                                  <a:pt x="685489" y="3858577"/>
                                  <a:pt x="409032" y="3844771"/>
                                  <a:pt x="0" y="3860165"/>
                                </a:cubicBezTo>
                                <a:cubicBezTo>
                                  <a:pt x="13784" y="3725081"/>
                                  <a:pt x="-1204" y="3496108"/>
                                  <a:pt x="0" y="3216804"/>
                                </a:cubicBezTo>
                                <a:cubicBezTo>
                                  <a:pt x="1204" y="2937500"/>
                                  <a:pt x="-26384" y="2745416"/>
                                  <a:pt x="0" y="2573443"/>
                                </a:cubicBezTo>
                                <a:cubicBezTo>
                                  <a:pt x="26384" y="2401470"/>
                                  <a:pt x="-27577" y="2155928"/>
                                  <a:pt x="0" y="1852879"/>
                                </a:cubicBezTo>
                                <a:cubicBezTo>
                                  <a:pt x="27577" y="1549830"/>
                                  <a:pt x="-26278" y="1373934"/>
                                  <a:pt x="0" y="1132315"/>
                                </a:cubicBezTo>
                                <a:cubicBezTo>
                                  <a:pt x="26278" y="890696"/>
                                  <a:pt x="56517" y="553485"/>
                                  <a:pt x="0" y="0"/>
                                </a:cubicBezTo>
                                <a:close/>
                              </a:path>
                            </a:pathLst>
                          </a:custGeom>
                          <a:solidFill>
                            <a:schemeClr val="bg1">
                              <a:lumMod val="95000"/>
                            </a:schemeClr>
                          </a:solidFill>
                          <a:ln w="76200" cap="sq">
                            <a:solidFill>
                              <a:schemeClr val="bg1">
                                <a:lumMod val="95000"/>
                              </a:schemeClr>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76200" dist="25400" dir="2700000" algn="ctr" rotWithShape="0">
                              <a:schemeClr val="bg2">
                                <a:lumMod val="25000"/>
                                <a:alpha val="60000"/>
                              </a:scheme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3C923D90" w14:textId="77777777" w:rsidR="003172FF" w:rsidRPr="00675115" w:rsidRDefault="003172FF" w:rsidP="003172FF">
                              <w:pPr>
                                <w:pStyle w:val="5E-STATBLOCKBODYPARA1"/>
                                <w:rPr>
                                  <w14:shadow w14:blurRad="50800" w14:dist="25400" w14:dir="5400000" w14:sx="100000" w14:sy="100000" w14:kx="0" w14:ky="0" w14:algn="ctr">
                                    <w14:srgbClr w14:val="000000">
                                      <w14:alpha w14:val="90000"/>
                                    </w14:srgbClr>
                                  </w14:shadow>
                                </w:rPr>
                              </w:pPr>
                            </w:p>
                          </w:txbxContent>
                        </wps:txbx>
                        <wps:bodyPr rot="0" spcFirstLastPara="0" vertOverflow="overflow" horzOverflow="overflow" vert="horz" wrap="square" lIns="54864" tIns="18288" rIns="54864" bIns="18288" numCol="1" spcCol="0" rtlCol="0" fromWordArt="0" anchor="t" anchorCtr="0" forceAA="0" compatLnSpc="1">
                          <a:prstTxWarp prst="textNoShape">
                            <a:avLst/>
                          </a:prstTxWarp>
                          <a:noAutofit/>
                        </wps:bodyPr>
                      </wps:wsp>
                      <wps:wsp>
                        <wps:cNvPr id="1675375056" name="Text Box 2"/>
                        <wps:cNvSpPr txBox="1">
                          <a:spLocks noChangeArrowheads="1"/>
                        </wps:cNvSpPr>
                        <wps:spPr bwMode="auto">
                          <a:xfrm>
                            <a:off x="30480" y="51109"/>
                            <a:ext cx="3200400" cy="3860166"/>
                          </a:xfrm>
                          <a:prstGeom prst="rect">
                            <a:avLst/>
                          </a:prstGeom>
                          <a:noFill/>
                          <a:ln w="9525">
                            <a:noFill/>
                            <a:miter lim="800000"/>
                            <a:headEnd/>
                            <a:tailEnd/>
                          </a:ln>
                          <a:effectLst/>
                        </wps:spPr>
                        <wps:txbx id="6">
                          <w:txbxContent>
                            <w:p w14:paraId="1C0881BD" w14:textId="5282FB73" w:rsidR="003172FF" w:rsidRPr="00675115" w:rsidRDefault="006B3BDD" w:rsidP="003172F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Wildfire Spirit</w:t>
                              </w:r>
                            </w:p>
                            <w:p w14:paraId="0D65F2E0" w14:textId="1AB21759" w:rsidR="003172FF" w:rsidRPr="00675115" w:rsidRDefault="006B3BDD" w:rsidP="003172F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Small elemental</w:t>
                              </w:r>
                              <w:r w:rsidR="003172FF">
                                <w:rPr>
                                  <w14:shadow w14:blurRad="76200" w14:dist="25400" w14:dir="5400000" w14:sx="0" w14:sy="0" w14:kx="0" w14:ky="0" w14:algn="ctr">
                                    <w14:srgbClr w14:val="000000">
                                      <w14:alpha w14:val="50000"/>
                                    </w14:srgbClr>
                                  </w14:shadow>
                                </w:rPr>
                                <w:t>, Neutral</w:t>
                              </w:r>
                            </w:p>
                            <w:p w14:paraId="1B232C3B" w14:textId="38C4BCD2" w:rsidR="003172FF" w:rsidRDefault="003172FF" w:rsidP="003172FF">
                              <w:pPr>
                                <w:pStyle w:val="5E-STATBLOCKDATA"/>
                              </w:pPr>
                              <w:r>
                                <w:rPr>
                                  <w:rStyle w:val="5E-STATBLOCKLABEL"/>
                                </w:rPr>
                                <w:t>Armor Class</w:t>
                              </w:r>
                              <w:r>
                                <w:t xml:space="preserve"> 1</w:t>
                              </w:r>
                              <w:r w:rsidR="006B3BDD">
                                <w:t>1 + your wisdom</w:t>
                              </w:r>
                            </w:p>
                            <w:p w14:paraId="2F649765" w14:textId="77777777" w:rsidR="003172FF" w:rsidRDefault="003172FF" w:rsidP="003172FF">
                              <w:pPr>
                                <w:pStyle w:val="5E-STATBLOCKDATA"/>
                              </w:pPr>
                              <w:r>
                                <w:rPr>
                                  <w:rStyle w:val="5E-STATBLOCKLABEL"/>
                                </w:rPr>
                                <w:t>Hit Points</w:t>
                              </w:r>
                              <w:r>
                                <w:t xml:space="preserve"> 10+ 5* [Your bard level]</w:t>
                              </w:r>
                            </w:p>
                            <w:p w14:paraId="4110CDDD" w14:textId="77777777" w:rsidR="003172FF" w:rsidRDefault="003172FF" w:rsidP="003172FF">
                              <w:pPr>
                                <w:pStyle w:val="5E-STATBLOCKDATA"/>
                              </w:pPr>
                              <w:r>
                                <w:rPr>
                                  <w:rStyle w:val="5E-STATBLOCKLABEL"/>
                                </w:rPr>
                                <w:t>Speed</w:t>
                              </w:r>
                              <w:r>
                                <w:t xml:space="preserve"> 30 ft., flying speed 30 (hover only)</w:t>
                              </w:r>
                            </w:p>
                            <w:p w14:paraId="3CB67EC3" w14:textId="77777777" w:rsidR="003172FF" w:rsidRDefault="003172FF" w:rsidP="003172FF">
                              <w:pPr>
                                <w:pStyle w:val="5E-STATBLOCKABILITYSCORENAME"/>
                              </w:pPr>
                              <w:r>
                                <w:t>STR</w:t>
                              </w:r>
                              <w:r>
                                <w:tab/>
                                <w:t>DEX</w:t>
                              </w:r>
                              <w:r>
                                <w:tab/>
                                <w:t>CON</w:t>
                              </w:r>
                              <w:r>
                                <w:tab/>
                                <w:t>INT</w:t>
                              </w:r>
                              <w:r>
                                <w:tab/>
                                <w:t>WIS</w:t>
                              </w:r>
                              <w:r>
                                <w:tab/>
                                <w:t>CHA</w:t>
                              </w:r>
                            </w:p>
                            <w:p w14:paraId="4029D2C3" w14:textId="69CE669E" w:rsidR="003172FF" w:rsidRDefault="003172FF" w:rsidP="003172FF">
                              <w:pPr>
                                <w:pStyle w:val="5E-STATBLOCKABILITYSCORENUMBER"/>
                                <w:ind w:firstLine="0"/>
                              </w:pPr>
                              <w:r>
                                <w:t>1</w:t>
                              </w:r>
                              <w:r w:rsidR="006B3BDD">
                                <w:t>0</w:t>
                              </w:r>
                              <w:r>
                                <w:t xml:space="preserve"> (+</w:t>
                              </w:r>
                              <w:r w:rsidR="006B3BDD">
                                <w:t>0</w:t>
                              </w:r>
                              <w:r>
                                <w:t>)</w:t>
                              </w:r>
                              <w:r>
                                <w:tab/>
                                <w:t>14(+2)</w:t>
                              </w:r>
                              <w:r>
                                <w:tab/>
                                <w:t>1</w:t>
                              </w:r>
                              <w:r w:rsidR="006B3BDD">
                                <w:t>4</w:t>
                              </w:r>
                              <w:r>
                                <w:t xml:space="preserve"> (+</w:t>
                              </w:r>
                              <w:r w:rsidR="006B3BDD">
                                <w:t>2</w:t>
                              </w:r>
                              <w:r>
                                <w:t>)</w:t>
                              </w:r>
                              <w:r>
                                <w:tab/>
                              </w:r>
                              <w:r w:rsidR="006B3BDD">
                                <w:t>13</w:t>
                              </w:r>
                              <w:r>
                                <w:t xml:space="preserve"> (</w:t>
                              </w:r>
                              <w:r w:rsidR="006B3BDD">
                                <w:t>+1</w:t>
                              </w:r>
                              <w:r>
                                <w:t>)</w:t>
                              </w:r>
                              <w:r>
                                <w:tab/>
                                <w:t>1</w:t>
                              </w:r>
                              <w:r w:rsidR="006B3BDD">
                                <w:t>5</w:t>
                              </w:r>
                              <w:r>
                                <w:t xml:space="preserve"> (+</w:t>
                              </w:r>
                              <w:r w:rsidR="006B3BDD">
                                <w:t>2</w:t>
                              </w:r>
                              <w:r>
                                <w:t>)</w:t>
                              </w:r>
                              <w:r>
                                <w:tab/>
                              </w:r>
                              <w:r w:rsidR="006B3BDD">
                                <w:t>11</w:t>
                              </w:r>
                              <w:r>
                                <w:t xml:space="preserve"> (</w:t>
                              </w:r>
                              <w:r w:rsidR="006B3BDD">
                                <w:t>+0</w:t>
                              </w:r>
                              <w:r>
                                <w:t>)</w:t>
                              </w:r>
                            </w:p>
                            <w:p w14:paraId="1F87471A" w14:textId="77777777" w:rsidR="003172FF" w:rsidRDefault="003172FF" w:rsidP="003172FF">
                              <w:pPr>
                                <w:pStyle w:val="5E-STATBLOCKDATA"/>
                                <w:rPr>
                                  <w:rStyle w:val="5E-STATBLOCKLABEL"/>
                                </w:rPr>
                              </w:pPr>
                              <w:r>
                                <w:rPr>
                                  <w:rStyle w:val="5E-STATBLOCKLABEL"/>
                                </w:rPr>
                                <w:t>Saving Throws</w:t>
                              </w:r>
                              <w:r w:rsidRPr="00AC27AC">
                                <w:t xml:space="preserve"> </w:t>
                              </w:r>
                              <w:r>
                                <w:t>none</w:t>
                              </w:r>
                            </w:p>
                            <w:p w14:paraId="23BF7621" w14:textId="77777777" w:rsidR="003172FF" w:rsidRDefault="003172FF" w:rsidP="003172FF">
                              <w:pPr>
                                <w:pStyle w:val="5E-STATBLOCKDATA"/>
                              </w:pPr>
                              <w:r>
                                <w:rPr>
                                  <w:rStyle w:val="5E-STATBLOCKLABEL"/>
                                </w:rPr>
                                <w:t>Skills</w:t>
                              </w:r>
                              <w:r>
                                <w:t xml:space="preserve"> none</w:t>
                              </w:r>
                            </w:p>
                            <w:p w14:paraId="0323A6FC" w14:textId="77777777" w:rsidR="003172FF" w:rsidRDefault="003172FF" w:rsidP="003172FF">
                              <w:pPr>
                                <w:pStyle w:val="5E-STATBLOCKDATA"/>
                              </w:pPr>
                              <w:r>
                                <w:rPr>
                                  <w:rStyle w:val="5E-STATBLOCKLABEL"/>
                                </w:rPr>
                                <w:t>Damage Resistances</w:t>
                              </w:r>
                              <w:r>
                                <w:t xml:space="preserve"> none</w:t>
                              </w:r>
                            </w:p>
                            <w:p w14:paraId="09C9C09B" w14:textId="79928620" w:rsidR="003172FF" w:rsidRDefault="003172FF" w:rsidP="003172FF">
                              <w:pPr>
                                <w:pStyle w:val="5E-STATBLOCKDATA"/>
                              </w:pPr>
                              <w:r>
                                <w:rPr>
                                  <w:rStyle w:val="5E-STATBLOCKLABEL"/>
                                </w:rPr>
                                <w:t>Damage Immunities</w:t>
                              </w:r>
                              <w:r>
                                <w:t xml:space="preserve"> </w:t>
                              </w:r>
                              <w:r w:rsidR="006B3BDD">
                                <w:t>Fire</w:t>
                              </w:r>
                            </w:p>
                            <w:p w14:paraId="1BEEB07D" w14:textId="5703BCBF" w:rsidR="003172FF" w:rsidRDefault="003172FF" w:rsidP="003172FF">
                              <w:pPr>
                                <w:pStyle w:val="5E-STATBLOCKDATA"/>
                              </w:pPr>
                              <w:r>
                                <w:rPr>
                                  <w:rStyle w:val="5E-STATBLOCKLABEL"/>
                                </w:rPr>
                                <w:t>Condition Immunities</w:t>
                              </w:r>
                              <w:r>
                                <w:t xml:space="preserve"> Charmed, Frightened,</w:t>
                              </w:r>
                              <w:r w:rsidR="006B3BDD">
                                <w:t xml:space="preserve"> Grappled, Prone, Restrained</w:t>
                              </w:r>
                            </w:p>
                            <w:p w14:paraId="2EF55C08" w14:textId="7BBF923E" w:rsidR="003172FF" w:rsidRDefault="003172FF" w:rsidP="003172FF">
                              <w:pPr>
                                <w:pStyle w:val="5E-STATBLOCKDATA"/>
                              </w:pPr>
                              <w:r>
                                <w:rPr>
                                  <w:rStyle w:val="5E-STATBLOCKLABEL"/>
                                </w:rPr>
                                <w:t>Senses</w:t>
                              </w:r>
                              <w:r>
                                <w:t xml:space="preserve"> Darkvision 60ft, Passive Perception 1</w:t>
                              </w:r>
                              <w:r w:rsidR="006B3BDD">
                                <w:t>2</w:t>
                              </w:r>
                            </w:p>
                            <w:p w14:paraId="15D86514" w14:textId="7A758DB1" w:rsidR="003172FF" w:rsidRDefault="003172FF" w:rsidP="003172FF">
                              <w:pPr>
                                <w:pStyle w:val="5E-STATBLOCKDATA"/>
                              </w:pPr>
                              <w:r>
                                <w:rPr>
                                  <w:rStyle w:val="5E-STATBLOCKLABEL"/>
                                </w:rPr>
                                <w:t>Languages</w:t>
                              </w:r>
                              <w:r>
                                <w:t xml:space="preserve"> </w:t>
                              </w:r>
                              <w:r w:rsidR="006B3BDD">
                                <w:t>understands the languages you speak</w:t>
                              </w:r>
                            </w:p>
                            <w:p w14:paraId="29AA7B02" w14:textId="77777777" w:rsidR="003172FF" w:rsidRDefault="003172FF" w:rsidP="003172FF">
                              <w:pPr>
                                <w:pStyle w:val="5E-STATBLOCKDATA"/>
                              </w:pPr>
                              <w:r>
                                <w:rPr>
                                  <w:rStyle w:val="5E-STATBLOCKLABEL"/>
                                </w:rPr>
                                <w:t>PB (proficiency bonus): Same as yours</w:t>
                              </w:r>
                            </w:p>
                            <w:p w14:paraId="0C3DC98B" w14:textId="77777777" w:rsidR="003172FF" w:rsidRDefault="003172FF" w:rsidP="003172F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Immutable Form.</w:t>
                              </w:r>
                              <w:r w:rsidRPr="0041390C">
                                <w:rPr>
                                  <w:rFonts w:asciiTheme="minorHAnsi" w:hAnsiTheme="minorHAnsi" w:cstheme="minorHAnsi"/>
                                  <w:sz w:val="20"/>
                                  <w:szCs w:val="20"/>
                                </w:rPr>
                                <w:t xml:space="preserve"> The item is immune to any spell or effect that would alter its form.</w:t>
                              </w:r>
                            </w:p>
                            <w:p w14:paraId="2216E546" w14:textId="77777777" w:rsidR="003172FF" w:rsidRPr="00BE1396" w:rsidRDefault="003172FF" w:rsidP="003172FF">
                              <w:pPr>
                                <w:pStyle w:val="5E-StatBlockHeading"/>
                                <w:spacing w:line="220" w:lineRule="exact"/>
                              </w:pPr>
                              <w:r>
                                <w:t>Action</w:t>
                              </w:r>
                            </w:p>
                            <w:p w14:paraId="21858CD2" w14:textId="77777777" w:rsidR="006B3BDD" w:rsidRPr="006B3BDD" w:rsidRDefault="006B3BDD" w:rsidP="006B3BDD">
                              <w:pPr>
                                <w:pStyle w:val="stat-block-stylesstat-block-body"/>
                                <w:rPr>
                                  <w:sz w:val="20"/>
                                  <w:szCs w:val="20"/>
                                </w:rPr>
                              </w:pPr>
                              <w:r w:rsidRPr="006B3BDD">
                                <w:rPr>
                                  <w:rStyle w:val="Strong"/>
                                  <w:i/>
                                  <w:iCs/>
                                  <w:sz w:val="20"/>
                                  <w:szCs w:val="20"/>
                                </w:rPr>
                                <w:t>Flame Seed.</w:t>
                              </w:r>
                              <w:r w:rsidRPr="006B3BDD">
                                <w:rPr>
                                  <w:rStyle w:val="Emphasis"/>
                                  <w:sz w:val="20"/>
                                  <w:szCs w:val="20"/>
                                </w:rPr>
                                <w:t xml:space="preserve"> Ranged Weapon Attack:</w:t>
                              </w:r>
                              <w:r w:rsidRPr="006B3BDD">
                                <w:rPr>
                                  <w:sz w:val="20"/>
                                  <w:szCs w:val="20"/>
                                </w:rPr>
                                <w:t xml:space="preserve"> your spell attack modifier to hit, range 60 ft., one target you can see. </w:t>
                              </w:r>
                              <w:r w:rsidRPr="006B3BDD">
                                <w:rPr>
                                  <w:rStyle w:val="Emphasis"/>
                                  <w:sz w:val="20"/>
                                  <w:szCs w:val="20"/>
                                </w:rPr>
                                <w:t>Hit:</w:t>
                              </w:r>
                              <w:r w:rsidRPr="006B3BDD">
                                <w:rPr>
                                  <w:sz w:val="20"/>
                                  <w:szCs w:val="20"/>
                                </w:rPr>
                                <w:t xml:space="preserve"> 1d6 + PB fire damage.</w:t>
                              </w:r>
                            </w:p>
                            <w:p w14:paraId="71314C40" w14:textId="77777777" w:rsidR="006B3BDD" w:rsidRPr="006B3BDD" w:rsidRDefault="006B3BDD" w:rsidP="006B3BDD">
                              <w:pPr>
                                <w:pStyle w:val="stat-block-stylesstat-block-body"/>
                                <w:rPr>
                                  <w:sz w:val="20"/>
                                  <w:szCs w:val="20"/>
                                </w:rPr>
                              </w:pPr>
                              <w:r w:rsidRPr="006B3BDD">
                                <w:rPr>
                                  <w:rStyle w:val="Strong"/>
                                  <w:i/>
                                  <w:iCs/>
                                  <w:sz w:val="20"/>
                                  <w:szCs w:val="20"/>
                                </w:rPr>
                                <w:t>Fiery Teleportation.</w:t>
                              </w:r>
                              <w:r w:rsidRPr="006B3BDD">
                                <w:rPr>
                                  <w:sz w:val="20"/>
                                  <w:szCs w:val="20"/>
                                </w:rPr>
                                <w:t xml:space="preserve"> The spirit and each willing creature of your choice within 5 feet of it teleport up to 15 feet to unoccupied spaces you can see. Then each creature within 5 feet of the space that the spirit left must succeed on a Dexterity saving throw against your spell save DC or take 1d6 + PB fire damage.</w:t>
                              </w:r>
                            </w:p>
                            <w:p w14:paraId="77E39753" w14:textId="77777777" w:rsidR="006B3BDD" w:rsidRDefault="006B3BDD" w:rsidP="006B3BDD">
                              <w:pPr>
                                <w:pStyle w:val="stat-block-stylesstat-block-body"/>
                              </w:pPr>
                            </w:p>
                            <w:p w14:paraId="6A876A49" w14:textId="77777777" w:rsidR="003172FF" w:rsidRPr="00675115" w:rsidRDefault="003172FF" w:rsidP="003172FF">
                              <w:pPr>
                                <w:pStyle w:val="5E-STATBLOCKBODYPARA1"/>
                                <w:rPr>
                                  <w14:shadow w14:blurRad="76200" w14:dist="25400" w14:dir="5400000" w14:sx="0" w14:sy="0" w14:kx="0" w14:ky="0" w14:algn="ctr">
                                    <w14:srgbClr w14:val="000000">
                                      <w14:alpha w14:val="50000"/>
                                    </w14:srgbClr>
                                  </w14:shadow>
                                </w:rPr>
                              </w:pPr>
                            </w:p>
                            <w:p w14:paraId="68056AB4" w14:textId="77777777" w:rsidR="003172FF" w:rsidRPr="0041390C" w:rsidRDefault="003172FF" w:rsidP="003172FF">
                              <w:pPr>
                                <w:pStyle w:val="5E-STATBLOCKHANGING"/>
                                <w:rPr>
                                  <w14:shadow w14:blurRad="76200" w14:dist="25400" w14:dir="5400000" w14:sx="0" w14:sy="0" w14:kx="0" w14:ky="0" w14:algn="ctr">
                                    <w14:srgbClr w14:val="000000">
                                      <w14:alpha w14:val="50000"/>
                                    </w14:srgbClr>
                                  </w14:shadow>
                                </w:rPr>
                              </w:pPr>
                            </w:p>
                          </w:txbxContent>
                        </wps:txbx>
                        <wps:bodyPr rot="0" vert="horz" wrap="square" lIns="54864" tIns="0" rIns="54864" bIns="18288" anchor="t" anchorCtr="0">
                          <a:noAutofit/>
                        </wps:bodyPr>
                      </wps:wsp>
                      <wps:wsp>
                        <wps:cNvPr id="1093763071" name="Text Box 2"/>
                        <wps:cNvSpPr txBox="1">
                          <a:spLocks noChangeArrowheads="1"/>
                        </wps:cNvSpPr>
                        <wps:spPr bwMode="auto">
                          <a:xfrm>
                            <a:off x="3386575" y="24186"/>
                            <a:ext cx="3200400" cy="3874769"/>
                          </a:xfrm>
                          <a:prstGeom prst="rect">
                            <a:avLst/>
                          </a:prstGeom>
                          <a:noFill/>
                          <a:ln w="9525">
                            <a:noFill/>
                            <a:miter lim="800000"/>
                            <a:headEnd/>
                            <a:tailEnd/>
                          </a:ln>
                          <a:effectLst/>
                        </wps:spPr>
                        <wps:linkedTxbx id="6" seq="1"/>
                        <wps:bodyPr rot="0" vert="horz" wrap="square" lIns="54864" tIns="64008" rIns="54864" bIns="18288"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97E7B84" id="Group 1723587508" o:spid="_x0000_s1032" style="position:absolute;margin-left:-7.95pt;margin-top:30.6pt;width:7in;height:242.25pt;z-index:251659264;mso-position-horizontal-relative:margin;mso-width-relative:margin;mso-height-relative:margin" coordorigin=",241" coordsize="66001,3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">
                <v:shape id="Text Box 449863750" o:spid="_x0000_s1033" type="#_x0000_t202" style="position:absolute;top:443;width:66001;height:3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" fillcolor="#f2f2f2 [3052]" strokecolor="#f2f2f2 [3052]" strokeweight="6pt">
                  <v:stroke joinstyle="bevel" endcap="square"/>
                  <v:shadow on="t" color="#484329 [814]" opacity="39321f" offset=".49892mm,.49892mm"/>
                  <v:textbox inset="4.32pt,1.44pt,4.32pt,1.44pt">
                    <w:txbxContent>
                      <w:p w14:paraId="3C923D90" w14:textId="77777777" w:rsidR="003172FF" w:rsidRPr="00675115" w:rsidRDefault="003172FF" w:rsidP="003172FF">
                        <w:pPr>
                          <w:pStyle w:val="5E-STATBLOCKBODYPARA1"/>
                          <w:rPr>
                            <w14:shadow w14:blurRad="50800" w14:dist="25400" w14:dir="5400000" w14:sx="100000" w14:sy="100000" w14:kx="0" w14:ky="0" w14:algn="ctr">
                              <w14:srgbClr w14:val="000000">
                                <w14:alpha w14:val="90000"/>
                              </w14:srgbClr>
                            </w14:shadow>
                          </w:rPr>
                        </w:pPr>
                      </w:p>
                    </w:txbxContent>
                  </v:textbox>
                </v:shape>
                <v:shape id="Text Box 2" o:spid="_x0000_s1034" type="#_x0000_t202" style="position:absolute;left:304;top:511;width:32004;height:3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" filled="f" stroked="f">
                  <v:textbox style="mso-next-textbox:#Text Box 2" inset="4.32pt,0,4.32pt,1.44pt">
                    <w:txbxContent>
                      <w:p w14:paraId="1C0881BD" w14:textId="5282FB73" w:rsidR="003172FF" w:rsidRPr="00675115" w:rsidRDefault="006B3BDD" w:rsidP="003172FF">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Wildfire Spirit</w:t>
                        </w:r>
                      </w:p>
                      <w:p w14:paraId="0D65F2E0" w14:textId="1AB21759" w:rsidR="003172FF" w:rsidRPr="00675115" w:rsidRDefault="006B3BDD" w:rsidP="003172FF">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Small elemental</w:t>
                        </w:r>
                        <w:r w:rsidR="003172FF">
                          <w:rPr>
                            <w14:shadow w14:blurRad="76200" w14:dist="25400" w14:dir="5400000" w14:sx="0" w14:sy="0" w14:kx="0" w14:ky="0" w14:algn="ctr">
                              <w14:srgbClr w14:val="000000">
                                <w14:alpha w14:val="50000"/>
                              </w14:srgbClr>
                            </w14:shadow>
                          </w:rPr>
                          <w:t>, Neutral</w:t>
                        </w:r>
                      </w:p>
                      <w:p w14:paraId="1B232C3B" w14:textId="38C4BCD2" w:rsidR="003172FF" w:rsidRDefault="003172FF" w:rsidP="003172FF">
                        <w:pPr>
                          <w:pStyle w:val="5E-STATBLOCKDATA"/>
                        </w:pPr>
                        <w:r>
                          <w:rPr>
                            <w:rStyle w:val="5E-STATBLOCKLABEL"/>
                          </w:rPr>
                          <w:t>Armor Class</w:t>
                        </w:r>
                        <w:r>
                          <w:t xml:space="preserve"> 1</w:t>
                        </w:r>
                        <w:r w:rsidR="006B3BDD">
                          <w:t>1 + your wisdom</w:t>
                        </w:r>
                      </w:p>
                      <w:p w14:paraId="2F649765" w14:textId="77777777" w:rsidR="003172FF" w:rsidRDefault="003172FF" w:rsidP="003172FF">
                        <w:pPr>
                          <w:pStyle w:val="5E-STATBLOCKDATA"/>
                        </w:pPr>
                        <w:r>
                          <w:rPr>
                            <w:rStyle w:val="5E-STATBLOCKLABEL"/>
                          </w:rPr>
                          <w:t>Hit Points</w:t>
                        </w:r>
                        <w:r>
                          <w:t xml:space="preserve"> 10+ 5* [Your bard level]</w:t>
                        </w:r>
                      </w:p>
                      <w:p w14:paraId="4110CDDD" w14:textId="77777777" w:rsidR="003172FF" w:rsidRDefault="003172FF" w:rsidP="003172FF">
                        <w:pPr>
                          <w:pStyle w:val="5E-STATBLOCKDATA"/>
                        </w:pPr>
                        <w:r>
                          <w:rPr>
                            <w:rStyle w:val="5E-STATBLOCKLABEL"/>
                          </w:rPr>
                          <w:t>Speed</w:t>
                        </w:r>
                        <w:r>
                          <w:t xml:space="preserve"> 30 ft., flying speed 30 (hover only)</w:t>
                        </w:r>
                      </w:p>
                      <w:p w14:paraId="3CB67EC3" w14:textId="77777777" w:rsidR="003172FF" w:rsidRDefault="003172FF" w:rsidP="003172FF">
                        <w:pPr>
                          <w:pStyle w:val="5E-STATBLOCKABILITYSCORENAME"/>
                        </w:pPr>
                        <w:r>
                          <w:t>STR</w:t>
                        </w:r>
                        <w:r>
                          <w:tab/>
                          <w:t>DEX</w:t>
                        </w:r>
                        <w:r>
                          <w:tab/>
                          <w:t>CON</w:t>
                        </w:r>
                        <w:r>
                          <w:tab/>
                          <w:t>INT</w:t>
                        </w:r>
                        <w:r>
                          <w:tab/>
                          <w:t>WIS</w:t>
                        </w:r>
                        <w:r>
                          <w:tab/>
                          <w:t>CHA</w:t>
                        </w:r>
                      </w:p>
                      <w:p w14:paraId="4029D2C3" w14:textId="69CE669E" w:rsidR="003172FF" w:rsidRDefault="003172FF" w:rsidP="003172FF">
                        <w:pPr>
                          <w:pStyle w:val="5E-STATBLOCKABILITYSCORENUMBER"/>
                          <w:ind w:firstLine="0"/>
                        </w:pPr>
                        <w:r>
                          <w:t>1</w:t>
                        </w:r>
                        <w:r w:rsidR="006B3BDD">
                          <w:t>0</w:t>
                        </w:r>
                        <w:r>
                          <w:t xml:space="preserve"> (+</w:t>
                        </w:r>
                        <w:r w:rsidR="006B3BDD">
                          <w:t>0</w:t>
                        </w:r>
                        <w:r>
                          <w:t>)</w:t>
                        </w:r>
                        <w:r>
                          <w:tab/>
                          <w:t>14(+2)</w:t>
                        </w:r>
                        <w:r>
                          <w:tab/>
                          <w:t>1</w:t>
                        </w:r>
                        <w:r w:rsidR="006B3BDD">
                          <w:t>4</w:t>
                        </w:r>
                        <w:r>
                          <w:t xml:space="preserve"> (+</w:t>
                        </w:r>
                        <w:r w:rsidR="006B3BDD">
                          <w:t>2</w:t>
                        </w:r>
                        <w:r>
                          <w:t>)</w:t>
                        </w:r>
                        <w:r>
                          <w:tab/>
                        </w:r>
                        <w:r w:rsidR="006B3BDD">
                          <w:t>13</w:t>
                        </w:r>
                        <w:r>
                          <w:t xml:space="preserve"> (</w:t>
                        </w:r>
                        <w:r w:rsidR="006B3BDD">
                          <w:t>+1</w:t>
                        </w:r>
                        <w:r>
                          <w:t>)</w:t>
                        </w:r>
                        <w:r>
                          <w:tab/>
                          <w:t>1</w:t>
                        </w:r>
                        <w:r w:rsidR="006B3BDD">
                          <w:t>5</w:t>
                        </w:r>
                        <w:r>
                          <w:t xml:space="preserve"> (+</w:t>
                        </w:r>
                        <w:r w:rsidR="006B3BDD">
                          <w:t>2</w:t>
                        </w:r>
                        <w:r>
                          <w:t>)</w:t>
                        </w:r>
                        <w:r>
                          <w:tab/>
                        </w:r>
                        <w:r w:rsidR="006B3BDD">
                          <w:t>11</w:t>
                        </w:r>
                        <w:r>
                          <w:t xml:space="preserve"> (</w:t>
                        </w:r>
                        <w:r w:rsidR="006B3BDD">
                          <w:t>+0</w:t>
                        </w:r>
                        <w:r>
                          <w:t>)</w:t>
                        </w:r>
                      </w:p>
                      <w:p w14:paraId="1F87471A" w14:textId="77777777" w:rsidR="003172FF" w:rsidRDefault="003172FF" w:rsidP="003172FF">
                        <w:pPr>
                          <w:pStyle w:val="5E-STATBLOCKDATA"/>
                          <w:rPr>
                            <w:rStyle w:val="5E-STATBLOCKLABEL"/>
                          </w:rPr>
                        </w:pPr>
                        <w:r>
                          <w:rPr>
                            <w:rStyle w:val="5E-STATBLOCKLABEL"/>
                          </w:rPr>
                          <w:t>Saving Throws</w:t>
                        </w:r>
                        <w:r w:rsidRPr="00AC27AC">
                          <w:t xml:space="preserve"> </w:t>
                        </w:r>
                        <w:r>
                          <w:t>none</w:t>
                        </w:r>
                      </w:p>
                      <w:p w14:paraId="23BF7621" w14:textId="77777777" w:rsidR="003172FF" w:rsidRDefault="003172FF" w:rsidP="003172FF">
                        <w:pPr>
                          <w:pStyle w:val="5E-STATBLOCKDATA"/>
                        </w:pPr>
                        <w:r>
                          <w:rPr>
                            <w:rStyle w:val="5E-STATBLOCKLABEL"/>
                          </w:rPr>
                          <w:t>Skills</w:t>
                        </w:r>
                        <w:r>
                          <w:t xml:space="preserve"> none</w:t>
                        </w:r>
                      </w:p>
                      <w:p w14:paraId="0323A6FC" w14:textId="77777777" w:rsidR="003172FF" w:rsidRDefault="003172FF" w:rsidP="003172FF">
                        <w:pPr>
                          <w:pStyle w:val="5E-STATBLOCKDATA"/>
                        </w:pPr>
                        <w:r>
                          <w:rPr>
                            <w:rStyle w:val="5E-STATBLOCKLABEL"/>
                          </w:rPr>
                          <w:t>Damage Resistances</w:t>
                        </w:r>
                        <w:r>
                          <w:t xml:space="preserve"> none</w:t>
                        </w:r>
                      </w:p>
                      <w:p w14:paraId="09C9C09B" w14:textId="79928620" w:rsidR="003172FF" w:rsidRDefault="003172FF" w:rsidP="003172FF">
                        <w:pPr>
                          <w:pStyle w:val="5E-STATBLOCKDATA"/>
                        </w:pPr>
                        <w:r>
                          <w:rPr>
                            <w:rStyle w:val="5E-STATBLOCKLABEL"/>
                          </w:rPr>
                          <w:t>Damage Immunities</w:t>
                        </w:r>
                        <w:r>
                          <w:t xml:space="preserve"> </w:t>
                        </w:r>
                        <w:r w:rsidR="006B3BDD">
                          <w:t>Fire</w:t>
                        </w:r>
                      </w:p>
                      <w:p w14:paraId="1BEEB07D" w14:textId="5703BCBF" w:rsidR="003172FF" w:rsidRDefault="003172FF" w:rsidP="003172FF">
                        <w:pPr>
                          <w:pStyle w:val="5E-STATBLOCKDATA"/>
                        </w:pPr>
                        <w:r>
                          <w:rPr>
                            <w:rStyle w:val="5E-STATBLOCKLABEL"/>
                          </w:rPr>
                          <w:t>Condition Immunities</w:t>
                        </w:r>
                        <w:r>
                          <w:t xml:space="preserve"> Charmed, Frightened,</w:t>
                        </w:r>
                        <w:r w:rsidR="006B3BDD">
                          <w:t xml:space="preserve"> Grappled, Prone, Restrained</w:t>
                        </w:r>
                      </w:p>
                      <w:p w14:paraId="2EF55C08" w14:textId="7BBF923E" w:rsidR="003172FF" w:rsidRDefault="003172FF" w:rsidP="003172FF">
                        <w:pPr>
                          <w:pStyle w:val="5E-STATBLOCKDATA"/>
                        </w:pPr>
                        <w:r>
                          <w:rPr>
                            <w:rStyle w:val="5E-STATBLOCKLABEL"/>
                          </w:rPr>
                          <w:t>Senses</w:t>
                        </w:r>
                        <w:r>
                          <w:t xml:space="preserve"> Darkvision 60ft, Passive Perception 1</w:t>
                        </w:r>
                        <w:r w:rsidR="006B3BDD">
                          <w:t>2</w:t>
                        </w:r>
                      </w:p>
                      <w:p w14:paraId="15D86514" w14:textId="7A758DB1" w:rsidR="003172FF" w:rsidRDefault="003172FF" w:rsidP="003172FF">
                        <w:pPr>
                          <w:pStyle w:val="5E-STATBLOCKDATA"/>
                        </w:pPr>
                        <w:r>
                          <w:rPr>
                            <w:rStyle w:val="5E-STATBLOCKLABEL"/>
                          </w:rPr>
                          <w:t>Languages</w:t>
                        </w:r>
                        <w:r>
                          <w:t xml:space="preserve"> </w:t>
                        </w:r>
                        <w:r w:rsidR="006B3BDD">
                          <w:t>understands the languages you speak</w:t>
                        </w:r>
                      </w:p>
                      <w:p w14:paraId="29AA7B02" w14:textId="77777777" w:rsidR="003172FF" w:rsidRDefault="003172FF" w:rsidP="003172FF">
                        <w:pPr>
                          <w:pStyle w:val="5E-STATBLOCKDATA"/>
                        </w:pPr>
                        <w:r>
                          <w:rPr>
                            <w:rStyle w:val="5E-STATBLOCKLABEL"/>
                          </w:rPr>
                          <w:t>PB (proficiency bonus): Same as yours</w:t>
                        </w:r>
                      </w:p>
                      <w:p w14:paraId="0C3DC98B" w14:textId="77777777" w:rsidR="003172FF" w:rsidRDefault="003172FF" w:rsidP="003172FF">
                        <w:pPr>
                          <w:pStyle w:val="stat-block-stylesstat-block-body"/>
                          <w:rPr>
                            <w:rFonts w:asciiTheme="minorHAnsi" w:hAnsiTheme="minorHAnsi" w:cstheme="minorHAnsi"/>
                            <w:sz w:val="20"/>
                            <w:szCs w:val="20"/>
                          </w:rPr>
                        </w:pPr>
                        <w:r w:rsidRPr="0041390C">
                          <w:rPr>
                            <w:rStyle w:val="Strong"/>
                            <w:rFonts w:asciiTheme="minorHAnsi" w:eastAsiaTheme="majorEastAsia" w:hAnsiTheme="minorHAnsi" w:cstheme="minorHAnsi"/>
                            <w:i/>
                            <w:iCs/>
                            <w:sz w:val="20"/>
                            <w:szCs w:val="20"/>
                          </w:rPr>
                          <w:t>Immutable Form.</w:t>
                        </w:r>
                        <w:r w:rsidRPr="0041390C">
                          <w:rPr>
                            <w:rFonts w:asciiTheme="minorHAnsi" w:hAnsiTheme="minorHAnsi" w:cstheme="minorHAnsi"/>
                            <w:sz w:val="20"/>
                            <w:szCs w:val="20"/>
                          </w:rPr>
                          <w:t xml:space="preserve"> The item is immune to any spell or effect that would alter its form.</w:t>
                        </w:r>
                      </w:p>
                      <w:p w14:paraId="2216E546" w14:textId="77777777" w:rsidR="003172FF" w:rsidRPr="00BE1396" w:rsidRDefault="003172FF" w:rsidP="003172FF">
                        <w:pPr>
                          <w:pStyle w:val="5E-StatBlockHeading"/>
                          <w:spacing w:line="220" w:lineRule="exact"/>
                        </w:pPr>
                        <w:r>
                          <w:t>Action</w:t>
                        </w:r>
                      </w:p>
                      <w:p w14:paraId="21858CD2" w14:textId="77777777" w:rsidR="006B3BDD" w:rsidRPr="006B3BDD" w:rsidRDefault="006B3BDD" w:rsidP="006B3BDD">
                        <w:pPr>
                          <w:pStyle w:val="stat-block-stylesstat-block-body"/>
                          <w:rPr>
                            <w:sz w:val="20"/>
                            <w:szCs w:val="20"/>
                          </w:rPr>
                        </w:pPr>
                        <w:r w:rsidRPr="006B3BDD">
                          <w:rPr>
                            <w:rStyle w:val="Strong"/>
                            <w:i/>
                            <w:iCs/>
                            <w:sz w:val="20"/>
                            <w:szCs w:val="20"/>
                          </w:rPr>
                          <w:t>Flame Seed.</w:t>
                        </w:r>
                        <w:r w:rsidRPr="006B3BDD">
                          <w:rPr>
                            <w:rStyle w:val="Emphasis"/>
                            <w:sz w:val="20"/>
                            <w:szCs w:val="20"/>
                          </w:rPr>
                          <w:t xml:space="preserve"> Ranged Weapon Attack:</w:t>
                        </w:r>
                        <w:r w:rsidRPr="006B3BDD">
                          <w:rPr>
                            <w:sz w:val="20"/>
                            <w:szCs w:val="20"/>
                          </w:rPr>
                          <w:t xml:space="preserve"> your spell attack modifier to hit, range 60 ft., one target you can see. </w:t>
                        </w:r>
                        <w:r w:rsidRPr="006B3BDD">
                          <w:rPr>
                            <w:rStyle w:val="Emphasis"/>
                            <w:sz w:val="20"/>
                            <w:szCs w:val="20"/>
                          </w:rPr>
                          <w:t>Hit:</w:t>
                        </w:r>
                        <w:r w:rsidRPr="006B3BDD">
                          <w:rPr>
                            <w:sz w:val="20"/>
                            <w:szCs w:val="20"/>
                          </w:rPr>
                          <w:t xml:space="preserve"> 1d6 + PB fire damage.</w:t>
                        </w:r>
                      </w:p>
                      <w:p w14:paraId="71314C40" w14:textId="77777777" w:rsidR="006B3BDD" w:rsidRPr="006B3BDD" w:rsidRDefault="006B3BDD" w:rsidP="006B3BDD">
                        <w:pPr>
                          <w:pStyle w:val="stat-block-stylesstat-block-body"/>
                          <w:rPr>
                            <w:sz w:val="20"/>
                            <w:szCs w:val="20"/>
                          </w:rPr>
                        </w:pPr>
                        <w:r w:rsidRPr="006B3BDD">
                          <w:rPr>
                            <w:rStyle w:val="Strong"/>
                            <w:i/>
                            <w:iCs/>
                            <w:sz w:val="20"/>
                            <w:szCs w:val="20"/>
                          </w:rPr>
                          <w:t>Fiery Teleportation.</w:t>
                        </w:r>
                        <w:r w:rsidRPr="006B3BDD">
                          <w:rPr>
                            <w:sz w:val="20"/>
                            <w:szCs w:val="20"/>
                          </w:rPr>
                          <w:t xml:space="preserve"> The spirit and each willing creature of your choice within 5 feet of it teleport up to 15 feet to unoccupied spaces you can see. Then each creature within 5 feet of the space that the spirit left must succeed on a Dexterity saving throw against your spell save DC or take 1d6 + PB fire damage.</w:t>
                        </w:r>
                      </w:p>
                      <w:p w14:paraId="77E39753" w14:textId="77777777" w:rsidR="006B3BDD" w:rsidRDefault="006B3BDD" w:rsidP="006B3BDD">
                        <w:pPr>
                          <w:pStyle w:val="stat-block-stylesstat-block-body"/>
                        </w:pPr>
                      </w:p>
                      <w:p w14:paraId="6A876A49" w14:textId="77777777" w:rsidR="003172FF" w:rsidRPr="00675115" w:rsidRDefault="003172FF" w:rsidP="003172FF">
                        <w:pPr>
                          <w:pStyle w:val="5E-STATBLOCKBODYPARA1"/>
                          <w:rPr>
                            <w14:shadow w14:blurRad="76200" w14:dist="25400" w14:dir="5400000" w14:sx="0" w14:sy="0" w14:kx="0" w14:ky="0" w14:algn="ctr">
                              <w14:srgbClr w14:val="000000">
                                <w14:alpha w14:val="50000"/>
                              </w14:srgbClr>
                            </w14:shadow>
                          </w:rPr>
                        </w:pPr>
                      </w:p>
                      <w:p w14:paraId="68056AB4" w14:textId="77777777" w:rsidR="003172FF" w:rsidRPr="0041390C" w:rsidRDefault="003172FF" w:rsidP="003172FF">
                        <w:pPr>
                          <w:pStyle w:val="5E-STATBLOCKHANGING"/>
                          <w:rPr>
                            <w14:shadow w14:blurRad="76200" w14:dist="25400" w14:dir="5400000" w14:sx="0" w14:sy="0" w14:kx="0" w14:ky="0" w14:algn="ctr">
                              <w14:srgbClr w14:val="000000">
                                <w14:alpha w14:val="50000"/>
                              </w14:srgbClr>
                            </w14:shadow>
                          </w:rPr>
                        </w:pPr>
                      </w:p>
                    </w:txbxContent>
                  </v:textbox>
                </v:shape>
                <v:shape id="Text Box 2" o:spid="_x0000_s1035" type="#_x0000_t202" style="position:absolute;left:33865;top:241;width:32004;height:38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" filled="f" stroked="f">
                  <v:textbox inset="4.32pt,5.04pt,4.32pt,1.44pt">
                    <w:txbxContent/>
                  </v:textbox>
                </v:shape>
                <w10:wrap type="topAndBottom" anchorx="margin"/>
              </v:group>
            </w:pict>
          </mc:Fallback>
        </mc:AlternateContent>
      </w:r>
    </w:p>
    <w:p w14:paraId="5751BD8C" w14:textId="77777777" w:rsidR="00CC3425" w:rsidRPr="009A38AE" w:rsidRDefault="00CC3425" w:rsidP="00CD208F">
      <w:pPr>
        <w:pStyle w:val="NormalWeb"/>
        <w:rPr>
          <w:sz w:val="20"/>
          <w:szCs w:val="20"/>
        </w:rPr>
      </w:pPr>
    </w:p>
    <w:p w14:paraId="2DD52B2A" w14:textId="2382D1E7" w:rsidR="00CD208F" w:rsidRPr="000371A0" w:rsidRDefault="00CD208F" w:rsidP="00CD208F">
      <w:pPr>
        <w:pStyle w:val="Heading4"/>
        <w:rPr>
          <w:rFonts w:ascii="Times New Roman" w:hAnsi="Times New Roman" w:cs="Times New Roman"/>
          <w:sz w:val="28"/>
          <w:szCs w:val="28"/>
        </w:rPr>
      </w:pPr>
      <w:r w:rsidRPr="000371A0">
        <w:rPr>
          <w:rFonts w:ascii="Times New Roman" w:hAnsi="Times New Roman" w:cs="Times New Roman"/>
          <w:sz w:val="28"/>
          <w:szCs w:val="28"/>
        </w:rPr>
        <w:t>Blazing Revival</w:t>
      </w:r>
    </w:p>
    <w:p w14:paraId="3A58E7FD" w14:textId="70765328" w:rsidR="00CD208F" w:rsidRPr="009A38AE" w:rsidRDefault="00377885" w:rsidP="00CD208F">
      <w:pPr>
        <w:pStyle w:val="NormalWeb"/>
        <w:rPr>
          <w:sz w:val="20"/>
          <w:szCs w:val="20"/>
        </w:rPr>
      </w:pPr>
      <w:r w:rsidRPr="009A38AE">
        <w:rPr>
          <w:sz w:val="20"/>
          <w:szCs w:val="20"/>
        </w:rPr>
        <w:t>Starting at 14th level, t</w:t>
      </w:r>
      <w:r w:rsidR="00CD208F" w:rsidRPr="009A38AE">
        <w:rPr>
          <w:sz w:val="20"/>
          <w:szCs w:val="20"/>
        </w:rPr>
        <w:t>he bond with your wildfire spirit can save you from death. If the spirit is within 120 feet of you when you are reduced to 0 hit points and thereby fall unconscious, you can cause the spirit to drop to 0 hit points. You then regain half your hit points and immediately rise to your feet.</w:t>
      </w:r>
    </w:p>
    <w:p w14:paraId="7FC8A23C" w14:textId="77777777" w:rsidR="00CD208F" w:rsidRPr="009A38AE" w:rsidRDefault="00CD208F" w:rsidP="00CD208F">
      <w:pPr>
        <w:pStyle w:val="NormalWeb"/>
        <w:rPr>
          <w:sz w:val="20"/>
          <w:szCs w:val="20"/>
        </w:rPr>
      </w:pPr>
      <w:r w:rsidRPr="009A38AE">
        <w:rPr>
          <w:sz w:val="20"/>
          <w:szCs w:val="20"/>
        </w:rPr>
        <w:t>Once you use this feature, you can’t use it again until you finish a long rest.</w:t>
      </w:r>
    </w:p>
    <w:p w14:paraId="25A31F66" w14:textId="5A827B8F" w:rsidR="003172FF" w:rsidRPr="009A38AE" w:rsidRDefault="003172FF" w:rsidP="00CD208F">
      <w:pPr>
        <w:pStyle w:val="NormalWeb"/>
        <w:rPr>
          <w:sz w:val="20"/>
          <w:szCs w:val="20"/>
        </w:rPr>
      </w:pPr>
    </w:p>
    <w:p w14:paraId="6E021547" w14:textId="22B3C67B" w:rsidR="0015669E" w:rsidRPr="000371A0" w:rsidRDefault="003172FF" w:rsidP="0015669E">
      <w:pPr>
        <w:pStyle w:val="Heading2"/>
        <w:rPr>
          <w:rFonts w:ascii="Times New Roman" w:hAnsi="Times New Roman" w:cs="Times New Roman"/>
        </w:rPr>
      </w:pPr>
      <w:r w:rsidRPr="009A38AE">
        <w:rPr>
          <w:rFonts w:ascii="Times New Roman" w:eastAsia="Times New Roman" w:hAnsi="Times New Roman" w:cs="Times New Roman"/>
          <w:bCs w:val="0"/>
          <w:w w:val="100"/>
          <w:sz w:val="20"/>
          <w:szCs w:val="20"/>
        </w:rPr>
        <w:br w:type="page"/>
      </w:r>
      <w:r w:rsidR="0015669E" w:rsidRPr="000371A0">
        <w:rPr>
          <w:rFonts w:ascii="Times New Roman" w:hAnsi="Times New Roman" w:cs="Times New Roman"/>
        </w:rPr>
        <w:lastRenderedPageBreak/>
        <w:t xml:space="preserve">Circle of </w:t>
      </w:r>
      <w:r w:rsidR="00726362" w:rsidRPr="000371A0">
        <w:rPr>
          <w:rFonts w:ascii="Times New Roman" w:hAnsi="Times New Roman" w:cs="Times New Roman"/>
        </w:rPr>
        <w:t>the Old Ways</w:t>
      </w:r>
    </w:p>
    <w:p w14:paraId="60F73DF3" w14:textId="5F079CC6" w:rsidR="0015669E" w:rsidRPr="009A38AE" w:rsidRDefault="0015669E" w:rsidP="0015669E">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5669E" w:rsidRPr="009A38AE" w14:paraId="7356C369" w14:textId="77777777" w:rsidTr="00811558">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810888B" w14:textId="77777777" w:rsidR="0015669E" w:rsidRPr="009A38AE" w:rsidRDefault="0015669E" w:rsidP="00811558">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7D52FA3C" w14:textId="77777777" w:rsidR="0015669E" w:rsidRPr="009A38AE" w:rsidRDefault="0015669E" w:rsidP="00811558">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15669E" w:rsidRPr="009A38AE" w14:paraId="1D93F34D" w14:textId="77777777" w:rsidTr="0081155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2937779" w14:textId="77777777" w:rsidR="0015669E" w:rsidRPr="009A38AE" w:rsidRDefault="0015669E" w:rsidP="00811558">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5B3F30" w14:textId="33482B72" w:rsidR="0015669E" w:rsidRPr="009A38AE" w:rsidRDefault="00F56CFB" w:rsidP="00811558">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9A38AE">
              <w:rPr>
                <w:rFonts w:ascii="Times New Roman" w:hAnsi="Times New Roman" w:cs="Times New Roman"/>
                <w:sz w:val="20"/>
              </w:rPr>
              <w:t>The first to call, The second to dance</w:t>
            </w:r>
          </w:p>
        </w:tc>
      </w:tr>
      <w:tr w:rsidR="0015669E" w:rsidRPr="009A38AE" w14:paraId="11B65893" w14:textId="77777777" w:rsidTr="0081155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E982CD" w14:textId="77777777" w:rsidR="0015669E" w:rsidRPr="009A38AE" w:rsidRDefault="0015669E" w:rsidP="00811558">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C4BC44B" w14:textId="77777777" w:rsidR="0015669E" w:rsidRPr="009A38AE" w:rsidRDefault="0015669E" w:rsidP="00811558">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E</w:t>
            </w:r>
            <w:r w:rsidRPr="009A38AE">
              <w:rPr>
                <w:rStyle w:val="5ECHARITALIC"/>
                <w:rFonts w:ascii="Times New Roman" w:hAnsi="Times New Roman" w:cs="Times New Roman"/>
                <w:i w:val="0"/>
                <w:sz w:val="20"/>
                <w:lang w:val="en"/>
              </w:rPr>
              <w:t>nhanced Bond</w:t>
            </w:r>
          </w:p>
        </w:tc>
      </w:tr>
      <w:tr w:rsidR="0015669E" w:rsidRPr="009A38AE" w14:paraId="56304787" w14:textId="77777777" w:rsidTr="00811558">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0C563" w14:textId="77777777" w:rsidR="0015669E" w:rsidRPr="009A38AE" w:rsidRDefault="0015669E" w:rsidP="00811558">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513377" w14:textId="77777777" w:rsidR="0015669E" w:rsidRPr="009A38AE" w:rsidRDefault="0015669E" w:rsidP="00811558">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C</w:t>
            </w:r>
            <w:r w:rsidRPr="009A38AE">
              <w:rPr>
                <w:rStyle w:val="5ECHARITALIC"/>
                <w:rFonts w:ascii="Times New Roman" w:hAnsi="Times New Roman" w:cs="Times New Roman"/>
                <w:i w:val="0"/>
                <w:sz w:val="20"/>
                <w:lang w:val="en"/>
              </w:rPr>
              <w:t>auterizing Flames</w:t>
            </w:r>
          </w:p>
        </w:tc>
      </w:tr>
      <w:tr w:rsidR="0015669E" w:rsidRPr="009A38AE" w14:paraId="18A75933" w14:textId="77777777" w:rsidTr="00811558">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34E415" w14:textId="77777777" w:rsidR="0015669E" w:rsidRPr="009A38AE" w:rsidRDefault="0015669E" w:rsidP="00811558">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91EAB88" w14:textId="77777777" w:rsidR="0015669E" w:rsidRPr="009A38AE" w:rsidRDefault="0015669E" w:rsidP="00811558">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B</w:t>
            </w:r>
            <w:r w:rsidRPr="009A38AE">
              <w:rPr>
                <w:rStyle w:val="5ECHARITALIC"/>
                <w:rFonts w:ascii="Times New Roman" w:hAnsi="Times New Roman" w:cs="Times New Roman"/>
                <w:i w:val="0"/>
                <w:sz w:val="20"/>
                <w:lang w:val="en"/>
              </w:rPr>
              <w:t>lazing Revival</w:t>
            </w:r>
          </w:p>
        </w:tc>
      </w:tr>
    </w:tbl>
    <w:p w14:paraId="470220DF" w14:textId="12D0ED5C" w:rsidR="0015669E" w:rsidRPr="003903C5" w:rsidRDefault="00EF193C" w:rsidP="0015669E">
      <w:pPr>
        <w:pStyle w:val="Heading4"/>
        <w:rPr>
          <w:rFonts w:ascii="Times New Roman" w:hAnsi="Times New Roman" w:cs="Times New Roman"/>
          <w:sz w:val="28"/>
          <w:szCs w:val="28"/>
        </w:rPr>
      </w:pPr>
      <w:r w:rsidRPr="003903C5">
        <w:rPr>
          <w:rFonts w:ascii="Times New Roman" w:hAnsi="Times New Roman" w:cs="Times New Roman"/>
          <w:sz w:val="28"/>
          <w:szCs w:val="28"/>
        </w:rPr>
        <w:t>The first</w:t>
      </w:r>
      <w:r w:rsidR="00F963DB" w:rsidRPr="003903C5">
        <w:rPr>
          <w:rFonts w:ascii="Times New Roman" w:hAnsi="Times New Roman" w:cs="Times New Roman"/>
          <w:sz w:val="28"/>
          <w:szCs w:val="28"/>
        </w:rPr>
        <w:t xml:space="preserve"> to</w:t>
      </w:r>
      <w:r w:rsidRPr="003903C5">
        <w:rPr>
          <w:rFonts w:ascii="Times New Roman" w:hAnsi="Times New Roman" w:cs="Times New Roman"/>
          <w:sz w:val="28"/>
          <w:szCs w:val="28"/>
        </w:rPr>
        <w:t xml:space="preserve"> call</w:t>
      </w:r>
    </w:p>
    <w:p w14:paraId="4E15E4EC" w14:textId="653C96B5" w:rsidR="00EF193C" w:rsidRPr="009A38AE" w:rsidRDefault="0015669E" w:rsidP="00103D62">
      <w:pPr>
        <w:pStyle w:val="NormalWeb"/>
        <w:rPr>
          <w:sz w:val="20"/>
          <w:szCs w:val="20"/>
        </w:rPr>
      </w:pPr>
      <w:r w:rsidRPr="009A38AE">
        <w:rPr>
          <w:sz w:val="20"/>
          <w:szCs w:val="20"/>
        </w:rPr>
        <w:t xml:space="preserve">Starting at 2nd level, </w:t>
      </w:r>
      <w:r w:rsidR="00EF193C" w:rsidRPr="009A38AE">
        <w:rPr>
          <w:sz w:val="20"/>
          <w:szCs w:val="20"/>
        </w:rPr>
        <w:t>you learn to blend the old magics to increase their effects. You gain a pool of d6’s equal to your wisdom modifier to augment your elemental spells.</w:t>
      </w:r>
      <w:r w:rsidR="00435E5C" w:rsidRPr="009A38AE">
        <w:rPr>
          <w:sz w:val="20"/>
          <w:szCs w:val="20"/>
        </w:rPr>
        <w:t xml:space="preserve"> You recover these d6’s when you finish a short or long rest.</w:t>
      </w:r>
      <w:r w:rsidR="00EF193C" w:rsidRPr="009A38AE">
        <w:rPr>
          <w:sz w:val="20"/>
          <w:szCs w:val="20"/>
        </w:rPr>
        <w:t xml:space="preserve"> Whenever you cast a spell that deals one of the following damage types:</w:t>
      </w:r>
    </w:p>
    <w:p w14:paraId="368FB7CE" w14:textId="77777777" w:rsidR="009D60B1" w:rsidRPr="009A38AE" w:rsidRDefault="009D60B1" w:rsidP="009D60B1">
      <w:pPr>
        <w:pStyle w:val="NormalWeb"/>
        <w:numPr>
          <w:ilvl w:val="0"/>
          <w:numId w:val="57"/>
        </w:numPr>
        <w:rPr>
          <w:sz w:val="20"/>
          <w:szCs w:val="20"/>
        </w:rPr>
      </w:pPr>
      <w:r w:rsidRPr="009A38AE">
        <w:rPr>
          <w:sz w:val="20"/>
          <w:szCs w:val="20"/>
        </w:rPr>
        <w:t>Cold</w:t>
      </w:r>
    </w:p>
    <w:p w14:paraId="7383AF8B" w14:textId="6DE8A99A" w:rsidR="00EF193C" w:rsidRPr="009A38AE" w:rsidRDefault="00EF193C" w:rsidP="00EF193C">
      <w:pPr>
        <w:pStyle w:val="NormalWeb"/>
        <w:numPr>
          <w:ilvl w:val="0"/>
          <w:numId w:val="57"/>
        </w:numPr>
        <w:rPr>
          <w:sz w:val="20"/>
          <w:szCs w:val="20"/>
        </w:rPr>
      </w:pPr>
      <w:r w:rsidRPr="009A38AE">
        <w:rPr>
          <w:sz w:val="20"/>
          <w:szCs w:val="20"/>
        </w:rPr>
        <w:t>Fire</w:t>
      </w:r>
    </w:p>
    <w:p w14:paraId="74657983" w14:textId="77777777" w:rsidR="00EF193C" w:rsidRPr="009A38AE" w:rsidRDefault="00EF193C" w:rsidP="00EF193C">
      <w:pPr>
        <w:pStyle w:val="NormalWeb"/>
        <w:numPr>
          <w:ilvl w:val="0"/>
          <w:numId w:val="57"/>
        </w:numPr>
        <w:rPr>
          <w:sz w:val="20"/>
          <w:szCs w:val="20"/>
        </w:rPr>
      </w:pPr>
      <w:r w:rsidRPr="009A38AE">
        <w:rPr>
          <w:sz w:val="20"/>
          <w:szCs w:val="20"/>
        </w:rPr>
        <w:t>Lightning</w:t>
      </w:r>
    </w:p>
    <w:p w14:paraId="7B72254F" w14:textId="6ED90871" w:rsidR="00EF193C" w:rsidRPr="009A38AE" w:rsidRDefault="00EF193C" w:rsidP="00EF193C">
      <w:pPr>
        <w:pStyle w:val="NormalWeb"/>
        <w:numPr>
          <w:ilvl w:val="0"/>
          <w:numId w:val="57"/>
        </w:numPr>
        <w:rPr>
          <w:sz w:val="20"/>
          <w:szCs w:val="20"/>
        </w:rPr>
      </w:pPr>
      <w:r w:rsidRPr="009A38AE">
        <w:rPr>
          <w:sz w:val="20"/>
          <w:szCs w:val="20"/>
        </w:rPr>
        <w:t>Poison</w:t>
      </w:r>
    </w:p>
    <w:p w14:paraId="73E70EF8" w14:textId="77777777" w:rsidR="00D373BF" w:rsidRDefault="00EF193C" w:rsidP="00EF193C">
      <w:pPr>
        <w:pStyle w:val="NormalWeb"/>
        <w:rPr>
          <w:sz w:val="20"/>
          <w:szCs w:val="20"/>
        </w:rPr>
      </w:pPr>
      <w:r w:rsidRPr="009A38AE">
        <w:rPr>
          <w:sz w:val="20"/>
          <w:szCs w:val="20"/>
        </w:rPr>
        <w:t>You may expend a d6 from your pool and select another elemental effect to add to that spell.</w:t>
      </w:r>
      <w:r w:rsidR="00546D9D" w:rsidRPr="009A38AE">
        <w:rPr>
          <w:sz w:val="20"/>
          <w:szCs w:val="20"/>
        </w:rPr>
        <w:t xml:space="preserve"> You can only select a damage type that the original spell did </w:t>
      </w:r>
      <w:r w:rsidR="00546D9D" w:rsidRPr="009A38AE">
        <w:rPr>
          <w:b/>
          <w:bCs/>
          <w:sz w:val="20"/>
          <w:szCs w:val="20"/>
        </w:rPr>
        <w:t>not</w:t>
      </w:r>
      <w:r w:rsidR="00546D9D" w:rsidRPr="009A38AE">
        <w:rPr>
          <w:sz w:val="20"/>
          <w:szCs w:val="20"/>
        </w:rPr>
        <w:t xml:space="preserve"> deal.</w:t>
      </w:r>
      <w:r w:rsidR="00D373BF" w:rsidRPr="009A38AE">
        <w:rPr>
          <w:sz w:val="20"/>
          <w:szCs w:val="20"/>
        </w:rPr>
        <w:t xml:space="preserve"> The effects are listed below:</w:t>
      </w:r>
    </w:p>
    <w:p w14:paraId="16BE4D69" w14:textId="77777777" w:rsidR="00385B79" w:rsidRDefault="00385B79" w:rsidP="00EF193C">
      <w:pPr>
        <w:pStyle w:val="NormalWeb"/>
        <w:rPr>
          <w:sz w:val="20"/>
          <w:szCs w:val="20"/>
        </w:rPr>
      </w:pPr>
    </w:p>
    <w:p w14:paraId="7CE28EA7" w14:textId="77777777" w:rsidR="00385B79" w:rsidRDefault="00385B79" w:rsidP="00EF193C">
      <w:pPr>
        <w:pStyle w:val="NormalWeb"/>
        <w:rPr>
          <w:sz w:val="20"/>
          <w:szCs w:val="20"/>
        </w:rPr>
      </w:pPr>
    </w:p>
    <w:p w14:paraId="5C470F0A" w14:textId="77777777" w:rsidR="00385B79" w:rsidRDefault="00385B79" w:rsidP="00EF193C">
      <w:pPr>
        <w:pStyle w:val="NormalWeb"/>
        <w:rPr>
          <w:sz w:val="20"/>
          <w:szCs w:val="20"/>
        </w:rPr>
      </w:pPr>
    </w:p>
    <w:p w14:paraId="2B3831D4" w14:textId="77777777" w:rsidR="00385B79" w:rsidRDefault="00385B79" w:rsidP="00EF193C">
      <w:pPr>
        <w:pStyle w:val="NormalWeb"/>
        <w:rPr>
          <w:sz w:val="20"/>
          <w:szCs w:val="20"/>
        </w:rPr>
      </w:pPr>
    </w:p>
    <w:p w14:paraId="13116E85" w14:textId="77777777" w:rsidR="00385B79" w:rsidRDefault="00385B79" w:rsidP="00EF193C">
      <w:pPr>
        <w:pStyle w:val="NormalWeb"/>
        <w:rPr>
          <w:sz w:val="20"/>
          <w:szCs w:val="20"/>
        </w:rPr>
      </w:pPr>
    </w:p>
    <w:p w14:paraId="37EDAB9E" w14:textId="77777777" w:rsidR="00385B79" w:rsidRDefault="00385B79" w:rsidP="00EF193C">
      <w:pPr>
        <w:pStyle w:val="NormalWeb"/>
        <w:rPr>
          <w:sz w:val="20"/>
          <w:szCs w:val="20"/>
        </w:rPr>
      </w:pPr>
    </w:p>
    <w:p w14:paraId="5587CEA3" w14:textId="77777777" w:rsidR="00385B79" w:rsidRDefault="00385B79" w:rsidP="00EF193C">
      <w:pPr>
        <w:pStyle w:val="NormalWeb"/>
        <w:rPr>
          <w:sz w:val="20"/>
          <w:szCs w:val="20"/>
        </w:rPr>
      </w:pPr>
    </w:p>
    <w:p w14:paraId="1FFC6FAE" w14:textId="77777777" w:rsidR="00385B79" w:rsidRDefault="00385B79" w:rsidP="00EF193C">
      <w:pPr>
        <w:pStyle w:val="NormalWeb"/>
        <w:rPr>
          <w:sz w:val="20"/>
          <w:szCs w:val="20"/>
        </w:rPr>
      </w:pPr>
    </w:p>
    <w:p w14:paraId="05E12573" w14:textId="77777777" w:rsidR="00385B79" w:rsidRDefault="00385B79" w:rsidP="00EF193C">
      <w:pPr>
        <w:pStyle w:val="NormalWeb"/>
        <w:rPr>
          <w:sz w:val="20"/>
          <w:szCs w:val="20"/>
        </w:rPr>
      </w:pPr>
    </w:p>
    <w:p w14:paraId="57A70DDD" w14:textId="77777777" w:rsidR="00385B79" w:rsidRDefault="00385B79" w:rsidP="00EF193C">
      <w:pPr>
        <w:pStyle w:val="NormalWeb"/>
        <w:rPr>
          <w:sz w:val="20"/>
          <w:szCs w:val="20"/>
        </w:rPr>
      </w:pPr>
    </w:p>
    <w:p w14:paraId="263A571A" w14:textId="77777777" w:rsidR="00385B79" w:rsidRDefault="00385B79" w:rsidP="00EF193C">
      <w:pPr>
        <w:pStyle w:val="NormalWeb"/>
        <w:rPr>
          <w:sz w:val="20"/>
          <w:szCs w:val="20"/>
        </w:rPr>
      </w:pPr>
    </w:p>
    <w:p w14:paraId="6965AD26" w14:textId="77777777" w:rsidR="00385B79" w:rsidRDefault="00385B79" w:rsidP="00EF193C">
      <w:pPr>
        <w:pStyle w:val="NormalWeb"/>
        <w:rPr>
          <w:sz w:val="20"/>
          <w:szCs w:val="20"/>
        </w:rPr>
      </w:pPr>
    </w:p>
    <w:p w14:paraId="756D3F71" w14:textId="629D8ACA" w:rsidR="00D373BF" w:rsidRPr="00385B79" w:rsidRDefault="009D60B1" w:rsidP="002A71D8">
      <w:pPr>
        <w:pStyle w:val="NormalWeb"/>
        <w:numPr>
          <w:ilvl w:val="0"/>
          <w:numId w:val="58"/>
        </w:numPr>
        <w:rPr>
          <w:sz w:val="20"/>
          <w:szCs w:val="20"/>
        </w:rPr>
      </w:pPr>
      <w:r w:rsidRPr="00385B79">
        <w:rPr>
          <w:b/>
          <w:bCs/>
          <w:sz w:val="20"/>
          <w:szCs w:val="20"/>
        </w:rPr>
        <w:t xml:space="preserve">The cold that grasps (cold): </w:t>
      </w:r>
      <w:r w:rsidRPr="00385B79">
        <w:rPr>
          <w:sz w:val="20"/>
          <w:szCs w:val="20"/>
        </w:rPr>
        <w:t>Roll the d6 and add it to the damage of the spell as cold damage. Then a creature dealt damage by this d6 has a layer of ice that takes the form of grasping hands cover its body slowing its movement speed by 15ft until the end of your next turn. While grasped by the hands, if you deal cold damage by source other than “the cold that grasps” you may have the hands drag the creature up to 15 feet in a direction you can see. The distance you can drag the creature increases to 20ft at 11th level.</w:t>
      </w:r>
    </w:p>
    <w:p w14:paraId="37641C85" w14:textId="2CBAF580" w:rsidR="00EF193C" w:rsidRPr="009A38AE" w:rsidRDefault="00EF193C" w:rsidP="00EF193C">
      <w:pPr>
        <w:pStyle w:val="NormalWeb"/>
        <w:numPr>
          <w:ilvl w:val="0"/>
          <w:numId w:val="58"/>
        </w:numPr>
        <w:rPr>
          <w:sz w:val="20"/>
          <w:szCs w:val="20"/>
        </w:rPr>
      </w:pPr>
      <w:r w:rsidRPr="009A38AE">
        <w:rPr>
          <w:b/>
          <w:bCs/>
          <w:sz w:val="20"/>
          <w:szCs w:val="20"/>
        </w:rPr>
        <w:t xml:space="preserve">The </w:t>
      </w:r>
      <w:r w:rsidR="00546D9D" w:rsidRPr="009A38AE">
        <w:rPr>
          <w:b/>
          <w:bCs/>
          <w:sz w:val="20"/>
          <w:szCs w:val="20"/>
        </w:rPr>
        <w:t>f</w:t>
      </w:r>
      <w:r w:rsidRPr="009A38AE">
        <w:rPr>
          <w:b/>
          <w:bCs/>
          <w:sz w:val="20"/>
          <w:szCs w:val="20"/>
        </w:rPr>
        <w:t xml:space="preserve">ire </w:t>
      </w:r>
      <w:r w:rsidR="00546D9D" w:rsidRPr="009A38AE">
        <w:rPr>
          <w:b/>
          <w:bCs/>
          <w:sz w:val="20"/>
          <w:szCs w:val="20"/>
        </w:rPr>
        <w:t>that c</w:t>
      </w:r>
      <w:r w:rsidRPr="009A38AE">
        <w:rPr>
          <w:b/>
          <w:bCs/>
          <w:sz w:val="20"/>
          <w:szCs w:val="20"/>
        </w:rPr>
        <w:t>onsumes</w:t>
      </w:r>
      <w:r w:rsidR="00546D9D" w:rsidRPr="009A38AE">
        <w:rPr>
          <w:b/>
          <w:bCs/>
          <w:sz w:val="20"/>
          <w:szCs w:val="20"/>
        </w:rPr>
        <w:t xml:space="preserve"> (fire)</w:t>
      </w:r>
      <w:r w:rsidRPr="009A38AE">
        <w:rPr>
          <w:b/>
          <w:bCs/>
          <w:sz w:val="20"/>
          <w:szCs w:val="20"/>
        </w:rPr>
        <w:t>:</w:t>
      </w:r>
      <w:r w:rsidR="00546D9D" w:rsidRPr="009A38AE">
        <w:rPr>
          <w:b/>
          <w:bCs/>
          <w:sz w:val="20"/>
          <w:szCs w:val="20"/>
        </w:rPr>
        <w:t xml:space="preserve"> </w:t>
      </w:r>
      <w:r w:rsidR="00546D9D" w:rsidRPr="009A38AE">
        <w:rPr>
          <w:sz w:val="20"/>
          <w:szCs w:val="20"/>
        </w:rPr>
        <w:t>Roll the d6 and add it to the damage of the spell as fire damage. Then a creature dealt damage by this d6 begins to smolder</w:t>
      </w:r>
      <w:r w:rsidR="00CB599B" w:rsidRPr="009A38AE">
        <w:rPr>
          <w:sz w:val="20"/>
          <w:szCs w:val="20"/>
        </w:rPr>
        <w:t xml:space="preserve"> until the end of your next turn</w:t>
      </w:r>
      <w:r w:rsidR="00546D9D" w:rsidRPr="009A38AE">
        <w:rPr>
          <w:sz w:val="20"/>
          <w:szCs w:val="20"/>
        </w:rPr>
        <w:t xml:space="preserve">. </w:t>
      </w:r>
      <w:r w:rsidR="00CB599B" w:rsidRPr="009A38AE">
        <w:rPr>
          <w:sz w:val="20"/>
          <w:szCs w:val="20"/>
        </w:rPr>
        <w:t>While smoldering, i</w:t>
      </w:r>
      <w:r w:rsidR="00546D9D" w:rsidRPr="009A38AE">
        <w:rPr>
          <w:sz w:val="20"/>
          <w:szCs w:val="20"/>
        </w:rPr>
        <w:t xml:space="preserve">f </w:t>
      </w:r>
      <w:r w:rsidR="00CB599B" w:rsidRPr="009A38AE">
        <w:rPr>
          <w:sz w:val="20"/>
          <w:szCs w:val="20"/>
        </w:rPr>
        <w:t>you deal</w:t>
      </w:r>
      <w:r w:rsidR="00546D9D" w:rsidRPr="009A38AE">
        <w:rPr>
          <w:sz w:val="20"/>
          <w:szCs w:val="20"/>
        </w:rPr>
        <w:t xml:space="preserve"> fire damag</w:t>
      </w:r>
      <w:r w:rsidR="0013697A" w:rsidRPr="009A38AE">
        <w:rPr>
          <w:sz w:val="20"/>
          <w:szCs w:val="20"/>
        </w:rPr>
        <w:t xml:space="preserve">e by a source other than “the fire that consumes” it becomes branded by the fires </w:t>
      </w:r>
      <w:r w:rsidR="00C2516C" w:rsidRPr="009A38AE">
        <w:rPr>
          <w:sz w:val="20"/>
          <w:szCs w:val="20"/>
        </w:rPr>
        <w:t>consumes</w:t>
      </w:r>
      <w:r w:rsidR="0013697A" w:rsidRPr="009A38AE">
        <w:rPr>
          <w:sz w:val="20"/>
          <w:szCs w:val="20"/>
        </w:rPr>
        <w:t xml:space="preserve"> </w:t>
      </w:r>
      <w:r w:rsidR="00307241" w:rsidRPr="009A38AE">
        <w:rPr>
          <w:sz w:val="20"/>
          <w:szCs w:val="20"/>
        </w:rPr>
        <w:t xml:space="preserve">causing </w:t>
      </w:r>
      <w:r w:rsidR="0013697A" w:rsidRPr="009A38AE">
        <w:rPr>
          <w:sz w:val="20"/>
          <w:szCs w:val="20"/>
        </w:rPr>
        <w:t xml:space="preserve">burning teeth </w:t>
      </w:r>
      <w:r w:rsidR="00307241" w:rsidRPr="009A38AE">
        <w:rPr>
          <w:sz w:val="20"/>
          <w:szCs w:val="20"/>
        </w:rPr>
        <w:t xml:space="preserve">to </w:t>
      </w:r>
      <w:r w:rsidR="0013697A" w:rsidRPr="009A38AE">
        <w:rPr>
          <w:sz w:val="20"/>
          <w:szCs w:val="20"/>
        </w:rPr>
        <w:t>appear</w:t>
      </w:r>
      <w:r w:rsidR="00385B79">
        <w:rPr>
          <w:sz w:val="20"/>
          <w:szCs w:val="20"/>
        </w:rPr>
        <w:t xml:space="preserve">, biting </w:t>
      </w:r>
      <w:r w:rsidR="0013697A" w:rsidRPr="009A38AE">
        <w:rPr>
          <w:sz w:val="20"/>
          <w:szCs w:val="20"/>
        </w:rPr>
        <w:t xml:space="preserve">on the </w:t>
      </w:r>
      <w:r w:rsidR="00435E5C" w:rsidRPr="009A38AE">
        <w:rPr>
          <w:sz w:val="20"/>
          <w:szCs w:val="20"/>
        </w:rPr>
        <w:t>creature’s</w:t>
      </w:r>
      <w:r w:rsidR="0013697A" w:rsidRPr="009A38AE">
        <w:rPr>
          <w:sz w:val="20"/>
          <w:szCs w:val="20"/>
        </w:rPr>
        <w:t xml:space="preserve"> body. </w:t>
      </w:r>
      <w:r w:rsidR="00CB599B" w:rsidRPr="009A38AE">
        <w:rPr>
          <w:sz w:val="20"/>
          <w:szCs w:val="20"/>
        </w:rPr>
        <w:t>T</w:t>
      </w:r>
      <w:r w:rsidR="0013697A" w:rsidRPr="009A38AE">
        <w:rPr>
          <w:sz w:val="20"/>
          <w:szCs w:val="20"/>
        </w:rPr>
        <w:t>he teeth</w:t>
      </w:r>
      <w:r w:rsidR="00CB599B" w:rsidRPr="009A38AE">
        <w:rPr>
          <w:sz w:val="20"/>
          <w:szCs w:val="20"/>
        </w:rPr>
        <w:t xml:space="preserve"> then</w:t>
      </w:r>
      <w:r w:rsidR="0013697A" w:rsidRPr="009A38AE">
        <w:rPr>
          <w:sz w:val="20"/>
          <w:szCs w:val="20"/>
        </w:rPr>
        <w:t xml:space="preserve"> sink into the </w:t>
      </w:r>
      <w:r w:rsidR="00435E5C" w:rsidRPr="009A38AE">
        <w:rPr>
          <w:sz w:val="20"/>
          <w:szCs w:val="20"/>
        </w:rPr>
        <w:t>creature’s</w:t>
      </w:r>
      <w:r w:rsidR="0013697A" w:rsidRPr="009A38AE">
        <w:rPr>
          <w:sz w:val="20"/>
          <w:szCs w:val="20"/>
        </w:rPr>
        <w:t xml:space="preserve"> flesh</w:t>
      </w:r>
      <w:r w:rsidR="00385B79">
        <w:rPr>
          <w:sz w:val="20"/>
          <w:szCs w:val="20"/>
        </w:rPr>
        <w:t>,</w:t>
      </w:r>
      <w:r w:rsidR="0013697A" w:rsidRPr="009A38AE">
        <w:rPr>
          <w:sz w:val="20"/>
          <w:szCs w:val="20"/>
        </w:rPr>
        <w:t xml:space="preserve"> </w:t>
      </w:r>
      <w:r w:rsidR="00CB599B" w:rsidRPr="009A38AE">
        <w:rPr>
          <w:sz w:val="20"/>
          <w:szCs w:val="20"/>
        </w:rPr>
        <w:t>the creature must</w:t>
      </w:r>
      <w:r w:rsidR="0013697A" w:rsidRPr="009A38AE">
        <w:rPr>
          <w:sz w:val="20"/>
          <w:szCs w:val="20"/>
        </w:rPr>
        <w:t xml:space="preserve"> make a constitution saving throw or take 2d6 </w:t>
      </w:r>
      <w:r w:rsidR="00385B79">
        <w:rPr>
          <w:sz w:val="20"/>
          <w:szCs w:val="20"/>
        </w:rPr>
        <w:t xml:space="preserve">fire </w:t>
      </w:r>
      <w:r w:rsidR="0013697A" w:rsidRPr="009A38AE">
        <w:rPr>
          <w:sz w:val="20"/>
          <w:szCs w:val="20"/>
        </w:rPr>
        <w:t xml:space="preserve">damage, half </w:t>
      </w:r>
      <w:r w:rsidR="00385B79">
        <w:rPr>
          <w:sz w:val="20"/>
          <w:szCs w:val="20"/>
        </w:rPr>
        <w:t xml:space="preserve"> as much </w:t>
      </w:r>
      <w:r w:rsidR="0013697A" w:rsidRPr="009A38AE">
        <w:rPr>
          <w:sz w:val="20"/>
          <w:szCs w:val="20"/>
        </w:rPr>
        <w:t>on the success and a creature of your choice (</w:t>
      </w:r>
      <w:r w:rsidR="0013697A" w:rsidRPr="00385B79">
        <w:rPr>
          <w:i/>
          <w:iCs/>
          <w:sz w:val="20"/>
          <w:szCs w:val="20"/>
        </w:rPr>
        <w:t>including you</w:t>
      </w:r>
      <w:r w:rsidR="0013697A" w:rsidRPr="009A38AE">
        <w:rPr>
          <w:sz w:val="20"/>
          <w:szCs w:val="20"/>
        </w:rPr>
        <w:t>) within 15 feet of you gains temporary hp equal to the roll of the 2d6</w:t>
      </w:r>
      <w:r w:rsidR="00D373BF" w:rsidRPr="009A38AE">
        <w:rPr>
          <w:sz w:val="20"/>
          <w:szCs w:val="20"/>
        </w:rPr>
        <w:t>.</w:t>
      </w:r>
      <w:r w:rsidR="00CB599B" w:rsidRPr="009A38AE">
        <w:rPr>
          <w:sz w:val="20"/>
          <w:szCs w:val="20"/>
        </w:rPr>
        <w:t xml:space="preserve"> This increases to 3d6</w:t>
      </w:r>
      <w:r w:rsidR="001D3810" w:rsidRPr="009A38AE">
        <w:rPr>
          <w:sz w:val="20"/>
          <w:szCs w:val="20"/>
        </w:rPr>
        <w:t xml:space="preserve"> damage and temporary hp</w:t>
      </w:r>
      <w:r w:rsidR="00CB599B" w:rsidRPr="009A38AE">
        <w:rPr>
          <w:sz w:val="20"/>
          <w:szCs w:val="20"/>
        </w:rPr>
        <w:t xml:space="preserve"> at level 11.</w:t>
      </w:r>
    </w:p>
    <w:p w14:paraId="592A4793" w14:textId="21C60F7B" w:rsidR="00546D9D" w:rsidRPr="009A38AE" w:rsidRDefault="00EF193C" w:rsidP="00EF193C">
      <w:pPr>
        <w:pStyle w:val="NormalWeb"/>
        <w:numPr>
          <w:ilvl w:val="0"/>
          <w:numId w:val="58"/>
        </w:numPr>
        <w:rPr>
          <w:sz w:val="20"/>
          <w:szCs w:val="20"/>
        </w:rPr>
      </w:pPr>
      <w:r w:rsidRPr="009A38AE">
        <w:rPr>
          <w:b/>
          <w:bCs/>
          <w:sz w:val="20"/>
          <w:szCs w:val="20"/>
        </w:rPr>
        <w:t xml:space="preserve">The </w:t>
      </w:r>
      <w:r w:rsidR="00546D9D" w:rsidRPr="009A38AE">
        <w:rPr>
          <w:b/>
          <w:bCs/>
          <w:sz w:val="20"/>
          <w:szCs w:val="20"/>
        </w:rPr>
        <w:t>l</w:t>
      </w:r>
      <w:r w:rsidRPr="009A38AE">
        <w:rPr>
          <w:b/>
          <w:bCs/>
          <w:sz w:val="20"/>
          <w:szCs w:val="20"/>
        </w:rPr>
        <w:t xml:space="preserve">ightning </w:t>
      </w:r>
      <w:r w:rsidR="00546D9D" w:rsidRPr="009A38AE">
        <w:rPr>
          <w:b/>
          <w:bCs/>
          <w:sz w:val="20"/>
          <w:szCs w:val="20"/>
        </w:rPr>
        <w:t xml:space="preserve">that </w:t>
      </w:r>
      <w:r w:rsidR="00D54AFA" w:rsidRPr="009A38AE">
        <w:rPr>
          <w:b/>
          <w:bCs/>
          <w:sz w:val="20"/>
          <w:szCs w:val="20"/>
        </w:rPr>
        <w:t>howls</w:t>
      </w:r>
      <w:r w:rsidR="00546D9D" w:rsidRPr="009A38AE">
        <w:rPr>
          <w:b/>
          <w:bCs/>
          <w:sz w:val="20"/>
          <w:szCs w:val="20"/>
        </w:rPr>
        <w:t xml:space="preserve"> (lightning):</w:t>
      </w:r>
      <w:r w:rsidR="00D373BF" w:rsidRPr="009A38AE">
        <w:rPr>
          <w:b/>
          <w:bCs/>
          <w:sz w:val="20"/>
          <w:szCs w:val="20"/>
        </w:rPr>
        <w:t xml:space="preserve"> </w:t>
      </w:r>
      <w:r w:rsidR="00D373BF" w:rsidRPr="009A38AE">
        <w:rPr>
          <w:sz w:val="20"/>
          <w:szCs w:val="20"/>
        </w:rPr>
        <w:t>Roll the</w:t>
      </w:r>
      <w:r w:rsidR="001D3810" w:rsidRPr="009A38AE">
        <w:rPr>
          <w:sz w:val="20"/>
          <w:szCs w:val="20"/>
        </w:rPr>
        <w:t xml:space="preserve"> d6 and add it to the damage of the spell as lightning damage. Then a creature delt damage by this d6 begins to</w:t>
      </w:r>
      <w:r w:rsidR="00FC52F0" w:rsidRPr="009A38AE">
        <w:rPr>
          <w:sz w:val="20"/>
          <w:szCs w:val="20"/>
        </w:rPr>
        <w:t xml:space="preserve"> howl with </w:t>
      </w:r>
      <w:r w:rsidR="00385B79">
        <w:rPr>
          <w:sz w:val="20"/>
          <w:szCs w:val="20"/>
        </w:rPr>
        <w:t>electric</w:t>
      </w:r>
      <w:r w:rsidR="00FC52F0" w:rsidRPr="009A38AE">
        <w:rPr>
          <w:sz w:val="20"/>
          <w:szCs w:val="20"/>
        </w:rPr>
        <w:t xml:space="preserve"> energy</w:t>
      </w:r>
      <w:r w:rsidR="00385B79">
        <w:rPr>
          <w:sz w:val="20"/>
          <w:szCs w:val="20"/>
        </w:rPr>
        <w:t>,</w:t>
      </w:r>
      <w:r w:rsidR="001D3810" w:rsidRPr="009A38AE">
        <w:rPr>
          <w:sz w:val="20"/>
          <w:szCs w:val="20"/>
        </w:rPr>
        <w:t xml:space="preserve"> </w:t>
      </w:r>
      <w:r w:rsidR="00385B79">
        <w:rPr>
          <w:sz w:val="20"/>
          <w:szCs w:val="20"/>
        </w:rPr>
        <w:t xml:space="preserve">and begins to </w:t>
      </w:r>
      <w:r w:rsidR="001D3810" w:rsidRPr="009A38AE">
        <w:rPr>
          <w:sz w:val="20"/>
          <w:szCs w:val="20"/>
        </w:rPr>
        <w:t>cease up preventing it from taking reactions until the end of your next turn.</w:t>
      </w:r>
      <w:r w:rsidR="00FC52F0" w:rsidRPr="009A38AE">
        <w:rPr>
          <w:sz w:val="20"/>
          <w:szCs w:val="20"/>
        </w:rPr>
        <w:t xml:space="preserve"> While it is ceasing with this energy, if you deal lightning damage from a source other than “the lightning that howls” </w:t>
      </w:r>
      <w:r w:rsidR="009D60B1" w:rsidRPr="009A38AE">
        <w:rPr>
          <w:sz w:val="20"/>
          <w:szCs w:val="20"/>
        </w:rPr>
        <w:t xml:space="preserve">the creatures kinetic energy erupts and releases in a howl of energy. All creatures of your choice within 40 feet of the creature increase their movement speed by </w:t>
      </w:r>
      <w:r w:rsidR="00F963DB" w:rsidRPr="009A38AE">
        <w:rPr>
          <w:sz w:val="20"/>
          <w:szCs w:val="20"/>
        </w:rPr>
        <w:t>10</w:t>
      </w:r>
      <w:r w:rsidR="009D60B1" w:rsidRPr="009A38AE">
        <w:rPr>
          <w:sz w:val="20"/>
          <w:szCs w:val="20"/>
        </w:rPr>
        <w:t xml:space="preserve"> feet until the end of your next turn.</w:t>
      </w:r>
      <w:r w:rsidR="00F963DB" w:rsidRPr="009A38AE">
        <w:rPr>
          <w:sz w:val="20"/>
          <w:szCs w:val="20"/>
        </w:rPr>
        <w:t xml:space="preserve"> This effect increases the movement granted to 15 feet at level 11.</w:t>
      </w:r>
    </w:p>
    <w:p w14:paraId="6F3ACC54" w14:textId="1B99D42B" w:rsidR="00F963DB" w:rsidRPr="009A38AE" w:rsidRDefault="00546D9D" w:rsidP="00EF193C">
      <w:pPr>
        <w:pStyle w:val="NormalWeb"/>
        <w:numPr>
          <w:ilvl w:val="0"/>
          <w:numId w:val="58"/>
        </w:numPr>
        <w:rPr>
          <w:sz w:val="20"/>
          <w:szCs w:val="20"/>
        </w:rPr>
      </w:pPr>
      <w:r w:rsidRPr="009A38AE">
        <w:rPr>
          <w:b/>
          <w:bCs/>
          <w:sz w:val="20"/>
          <w:szCs w:val="20"/>
        </w:rPr>
        <w:t xml:space="preserve">The poison that </w:t>
      </w:r>
      <w:r w:rsidR="00F963DB" w:rsidRPr="009A38AE">
        <w:rPr>
          <w:b/>
          <w:bCs/>
          <w:sz w:val="20"/>
          <w:szCs w:val="20"/>
        </w:rPr>
        <w:t>hopes</w:t>
      </w:r>
      <w:r w:rsidRPr="009A38AE">
        <w:rPr>
          <w:b/>
          <w:bCs/>
          <w:sz w:val="20"/>
          <w:szCs w:val="20"/>
        </w:rPr>
        <w:t xml:space="preserve"> (poison):</w:t>
      </w:r>
      <w:r w:rsidR="00EF193C" w:rsidRPr="009A38AE">
        <w:rPr>
          <w:sz w:val="20"/>
          <w:szCs w:val="20"/>
        </w:rPr>
        <w:br/>
      </w:r>
      <w:r w:rsidR="009D60B1" w:rsidRPr="009A38AE">
        <w:rPr>
          <w:sz w:val="20"/>
          <w:szCs w:val="20"/>
        </w:rPr>
        <w:t xml:space="preserve">Roll the d6 and add it to the damage as poison damage. Then a creature delt damage by this d6 begins to suffer preventing it from healing or gaining temporary hp until the end of your next turn. While it is suffering from this effect, if you deal poison damage to the creature from a source other than “the poison that </w:t>
      </w:r>
      <w:r w:rsidR="00F963DB" w:rsidRPr="009A38AE">
        <w:rPr>
          <w:sz w:val="20"/>
          <w:szCs w:val="20"/>
        </w:rPr>
        <w:t>hopes</w:t>
      </w:r>
      <w:r w:rsidR="009D60B1" w:rsidRPr="009A38AE">
        <w:rPr>
          <w:sz w:val="20"/>
          <w:szCs w:val="20"/>
        </w:rPr>
        <w:t>”</w:t>
      </w:r>
      <w:r w:rsidR="00F963DB" w:rsidRPr="009A38AE">
        <w:rPr>
          <w:sz w:val="20"/>
          <w:szCs w:val="20"/>
        </w:rPr>
        <w:t xml:space="preserve"> creatures within 5ft of that creature that you choose</w:t>
      </w:r>
      <w:r w:rsidR="00771010" w:rsidRPr="009A38AE">
        <w:rPr>
          <w:sz w:val="20"/>
          <w:szCs w:val="20"/>
        </w:rPr>
        <w:t xml:space="preserve"> become inspired with hope and gain</w:t>
      </w:r>
      <w:r w:rsidR="00F963DB" w:rsidRPr="009A38AE">
        <w:rPr>
          <w:sz w:val="20"/>
          <w:szCs w:val="20"/>
        </w:rPr>
        <w:t xml:space="preserve"> resistance to the next source of damage that the creature would deal. </w:t>
      </w:r>
      <w:r w:rsidR="00F963DB" w:rsidRPr="009A38AE">
        <w:rPr>
          <w:i/>
          <w:iCs/>
          <w:sz w:val="20"/>
          <w:szCs w:val="20"/>
        </w:rPr>
        <w:t>(this effect ends on all creatures that you have chosen once the first instance of damage is resisted)</w:t>
      </w:r>
      <w:r w:rsidR="00F963DB" w:rsidRPr="009A38AE">
        <w:rPr>
          <w:sz w:val="20"/>
          <w:szCs w:val="20"/>
        </w:rPr>
        <w:t xml:space="preserve"> </w:t>
      </w:r>
    </w:p>
    <w:p w14:paraId="72BBEEDA" w14:textId="289B079A" w:rsidR="00F963DB" w:rsidRPr="003903C5" w:rsidRDefault="00F963DB" w:rsidP="00F963DB">
      <w:pPr>
        <w:pStyle w:val="Heading4"/>
        <w:rPr>
          <w:rFonts w:ascii="Times New Roman" w:hAnsi="Times New Roman" w:cs="Times New Roman"/>
          <w:sz w:val="28"/>
          <w:szCs w:val="28"/>
        </w:rPr>
      </w:pPr>
      <w:r w:rsidRPr="009A38AE">
        <w:rPr>
          <w:rFonts w:ascii="Times New Roman" w:hAnsi="Times New Roman" w:cs="Times New Roman"/>
          <w:sz w:val="20"/>
          <w:szCs w:val="20"/>
        </w:rPr>
        <w:br w:type="page"/>
      </w:r>
      <w:r w:rsidRPr="003903C5">
        <w:rPr>
          <w:rFonts w:ascii="Times New Roman" w:hAnsi="Times New Roman" w:cs="Times New Roman"/>
          <w:sz w:val="28"/>
          <w:szCs w:val="28"/>
        </w:rPr>
        <w:lastRenderedPageBreak/>
        <w:t>The second to dance</w:t>
      </w:r>
    </w:p>
    <w:p w14:paraId="3EAA6967" w14:textId="77777777" w:rsidR="00F963DB" w:rsidRPr="009A38AE" w:rsidRDefault="00F963DB">
      <w:pPr>
        <w:spacing w:line="240" w:lineRule="auto"/>
        <w:rPr>
          <w:rFonts w:ascii="Times New Roman" w:eastAsia="Times New Roman" w:hAnsi="Times New Roman" w:cs="Times New Roman"/>
          <w:bCs w:val="0"/>
          <w:w w:val="100"/>
          <w:sz w:val="20"/>
        </w:rPr>
      </w:pPr>
    </w:p>
    <w:p w14:paraId="0AFA1862" w14:textId="2483C81E" w:rsidR="00E23FC8" w:rsidRPr="009A38AE" w:rsidRDefault="00F963DB">
      <w:pPr>
        <w:spacing w:line="240" w:lineRule="auto"/>
        <w:rPr>
          <w:rFonts w:ascii="Times New Roman" w:eastAsia="Times New Roman" w:hAnsi="Times New Roman" w:cs="Times New Roman"/>
          <w:bCs w:val="0"/>
          <w:i/>
          <w:iCs/>
          <w:w w:val="100"/>
          <w:sz w:val="20"/>
        </w:rPr>
      </w:pPr>
      <w:r w:rsidRPr="009A38AE">
        <w:rPr>
          <w:rFonts w:ascii="Times New Roman" w:eastAsia="Times New Roman" w:hAnsi="Times New Roman" w:cs="Times New Roman"/>
          <w:bCs w:val="0"/>
          <w:w w:val="100"/>
          <w:sz w:val="20"/>
        </w:rPr>
        <w:t xml:space="preserve">Starting at 2nd level you gain </w:t>
      </w:r>
      <w:r w:rsidR="00771010" w:rsidRPr="009A38AE">
        <w:rPr>
          <w:rFonts w:ascii="Times New Roman" w:eastAsia="Times New Roman" w:hAnsi="Times New Roman" w:cs="Times New Roman"/>
          <w:bCs w:val="0"/>
          <w:w w:val="100"/>
          <w:sz w:val="20"/>
        </w:rPr>
        <w:t>four</w:t>
      </w:r>
      <w:r w:rsidRPr="009A38AE">
        <w:rPr>
          <w:rFonts w:ascii="Times New Roman" w:eastAsia="Times New Roman" w:hAnsi="Times New Roman" w:cs="Times New Roman"/>
          <w:bCs w:val="0"/>
          <w:w w:val="100"/>
          <w:sz w:val="20"/>
        </w:rPr>
        <w:t xml:space="preserve"> cantrip</w:t>
      </w:r>
      <w:r w:rsidR="00771010" w:rsidRPr="009A38AE">
        <w:rPr>
          <w:rFonts w:ascii="Times New Roman" w:eastAsia="Times New Roman" w:hAnsi="Times New Roman" w:cs="Times New Roman"/>
          <w:bCs w:val="0"/>
          <w:w w:val="100"/>
          <w:sz w:val="20"/>
        </w:rPr>
        <w:t>s</w:t>
      </w:r>
      <w:r w:rsidRPr="009A38AE">
        <w:rPr>
          <w:rFonts w:ascii="Times New Roman" w:eastAsia="Times New Roman" w:hAnsi="Times New Roman" w:cs="Times New Roman"/>
          <w:bCs w:val="0"/>
          <w:w w:val="100"/>
          <w:sz w:val="20"/>
        </w:rPr>
        <w:t xml:space="preserve"> from any spell list that deals damage of each of the types noted in your “the first to call”</w:t>
      </w:r>
      <w:r w:rsidR="00B01076" w:rsidRPr="009A38AE">
        <w:rPr>
          <w:rFonts w:ascii="Times New Roman" w:eastAsia="Times New Roman" w:hAnsi="Times New Roman" w:cs="Times New Roman"/>
          <w:bCs w:val="0"/>
          <w:w w:val="100"/>
          <w:sz w:val="20"/>
        </w:rPr>
        <w:t xml:space="preserve"> class feature</w:t>
      </w:r>
      <w:r w:rsidRPr="009A38AE">
        <w:rPr>
          <w:rFonts w:ascii="Times New Roman" w:eastAsia="Times New Roman" w:hAnsi="Times New Roman" w:cs="Times New Roman"/>
          <w:bCs w:val="0"/>
          <w:w w:val="100"/>
          <w:sz w:val="20"/>
        </w:rPr>
        <w:t xml:space="preserve">. These cantrips </w:t>
      </w:r>
      <w:r w:rsidR="00771010" w:rsidRPr="009A38AE">
        <w:rPr>
          <w:rFonts w:ascii="Times New Roman" w:eastAsia="Times New Roman" w:hAnsi="Times New Roman" w:cs="Times New Roman"/>
          <w:bCs w:val="0"/>
          <w:w w:val="100"/>
          <w:sz w:val="20"/>
        </w:rPr>
        <w:t>count as druid spells for you</w:t>
      </w:r>
      <w:r w:rsidR="00B01076" w:rsidRPr="009A38AE">
        <w:rPr>
          <w:rFonts w:ascii="Times New Roman" w:eastAsia="Times New Roman" w:hAnsi="Times New Roman" w:cs="Times New Roman"/>
          <w:bCs w:val="0"/>
          <w:w w:val="100"/>
          <w:sz w:val="20"/>
        </w:rPr>
        <w:t xml:space="preserve"> and do not count against the number of cantrips known</w:t>
      </w:r>
      <w:r w:rsidR="00771010" w:rsidRPr="009A38AE">
        <w:rPr>
          <w:rFonts w:ascii="Times New Roman" w:eastAsia="Times New Roman" w:hAnsi="Times New Roman" w:cs="Times New Roman"/>
          <w:bCs w:val="0"/>
          <w:w w:val="100"/>
          <w:sz w:val="20"/>
        </w:rPr>
        <w:t xml:space="preserve">. </w:t>
      </w:r>
      <w:r w:rsidR="00771010" w:rsidRPr="009A38AE">
        <w:rPr>
          <w:rFonts w:ascii="Times New Roman" w:eastAsia="Times New Roman" w:hAnsi="Times New Roman" w:cs="Times New Roman"/>
          <w:bCs w:val="0"/>
          <w:i/>
          <w:iCs/>
          <w:w w:val="100"/>
          <w:sz w:val="20"/>
        </w:rPr>
        <w:t>(one cold, one fire, one lightning, and one poison)</w:t>
      </w:r>
    </w:p>
    <w:p w14:paraId="1878C577" w14:textId="77777777" w:rsidR="00E23FC8" w:rsidRPr="009A38AE" w:rsidRDefault="00E23FC8">
      <w:pPr>
        <w:spacing w:line="240" w:lineRule="auto"/>
        <w:rPr>
          <w:rFonts w:ascii="Times New Roman" w:eastAsia="Times New Roman" w:hAnsi="Times New Roman" w:cs="Times New Roman"/>
          <w:bCs w:val="0"/>
          <w:w w:val="100"/>
          <w:sz w:val="20"/>
        </w:rPr>
      </w:pPr>
    </w:p>
    <w:p w14:paraId="6C3C162F" w14:textId="08118CC3" w:rsidR="00E23FC8" w:rsidRPr="003903C5" w:rsidRDefault="00E23FC8" w:rsidP="00E23FC8">
      <w:pPr>
        <w:pStyle w:val="Heading4"/>
        <w:rPr>
          <w:rFonts w:ascii="Times New Roman" w:hAnsi="Times New Roman" w:cs="Times New Roman"/>
          <w:sz w:val="28"/>
          <w:szCs w:val="28"/>
        </w:rPr>
      </w:pPr>
      <w:r w:rsidRPr="003903C5">
        <w:rPr>
          <w:rFonts w:ascii="Times New Roman" w:hAnsi="Times New Roman" w:cs="Times New Roman"/>
          <w:sz w:val="28"/>
          <w:szCs w:val="28"/>
        </w:rPr>
        <w:t>The third</w:t>
      </w:r>
      <w:r w:rsidR="00CD35B6" w:rsidRPr="003903C5">
        <w:rPr>
          <w:rFonts w:ascii="Times New Roman" w:hAnsi="Times New Roman" w:cs="Times New Roman"/>
          <w:sz w:val="28"/>
          <w:szCs w:val="28"/>
        </w:rPr>
        <w:t xml:space="preserve"> to ponder</w:t>
      </w:r>
    </w:p>
    <w:p w14:paraId="582BEC81" w14:textId="77777777" w:rsidR="00E23FC8" w:rsidRPr="009A38AE" w:rsidRDefault="00E23FC8" w:rsidP="00E23FC8">
      <w:pPr>
        <w:spacing w:line="240" w:lineRule="auto"/>
        <w:rPr>
          <w:rFonts w:ascii="Times New Roman" w:eastAsia="Times New Roman" w:hAnsi="Times New Roman" w:cs="Times New Roman"/>
          <w:bCs w:val="0"/>
          <w:w w:val="100"/>
          <w:sz w:val="20"/>
        </w:rPr>
      </w:pPr>
    </w:p>
    <w:p w14:paraId="281CEC34" w14:textId="7A5BDACB" w:rsidR="00E23FC8" w:rsidRPr="009A38AE" w:rsidRDefault="00E23FC8" w:rsidP="00E23FC8">
      <w:pPr>
        <w:spacing w:line="240" w:lineRule="auto"/>
        <w:rPr>
          <w:rFonts w:ascii="Times New Roman" w:eastAsia="Times New Roman" w:hAnsi="Times New Roman" w:cs="Times New Roman"/>
          <w:bCs w:val="0"/>
          <w:w w:val="100"/>
          <w:sz w:val="20"/>
        </w:rPr>
      </w:pPr>
      <w:r w:rsidRPr="009A38AE">
        <w:rPr>
          <w:rFonts w:ascii="Times New Roman" w:eastAsia="Times New Roman" w:hAnsi="Times New Roman" w:cs="Times New Roman"/>
          <w:bCs w:val="0"/>
          <w:w w:val="100"/>
          <w:sz w:val="20"/>
        </w:rPr>
        <w:t xml:space="preserve">Starting at </w:t>
      </w:r>
      <w:r w:rsidR="00CD35B6" w:rsidRPr="009A38AE">
        <w:rPr>
          <w:rFonts w:ascii="Times New Roman" w:eastAsia="Times New Roman" w:hAnsi="Times New Roman" w:cs="Times New Roman"/>
          <w:bCs w:val="0"/>
          <w:w w:val="100"/>
          <w:sz w:val="20"/>
        </w:rPr>
        <w:t>6th level, can use your wildshape as a bonus action</w:t>
      </w:r>
      <w:r w:rsidR="00D605C2" w:rsidRPr="009A38AE">
        <w:rPr>
          <w:rFonts w:ascii="Times New Roman" w:eastAsia="Times New Roman" w:hAnsi="Times New Roman" w:cs="Times New Roman"/>
          <w:bCs w:val="0"/>
          <w:w w:val="100"/>
          <w:sz w:val="20"/>
        </w:rPr>
        <w:t>, rather than turning into a beast you open a small gateway in the form of a small rift for one minute</w:t>
      </w:r>
      <w:r w:rsidR="00CD35B6" w:rsidRPr="009A38AE">
        <w:rPr>
          <w:rFonts w:ascii="Times New Roman" w:eastAsia="Times New Roman" w:hAnsi="Times New Roman" w:cs="Times New Roman"/>
          <w:bCs w:val="0"/>
          <w:w w:val="100"/>
          <w:sz w:val="20"/>
        </w:rPr>
        <w:t>.</w:t>
      </w:r>
      <w:r w:rsidR="00D605C2" w:rsidRPr="009A38AE">
        <w:rPr>
          <w:rFonts w:ascii="Times New Roman" w:eastAsia="Times New Roman" w:hAnsi="Times New Roman" w:cs="Times New Roman"/>
          <w:bCs w:val="0"/>
          <w:w w:val="100"/>
          <w:sz w:val="20"/>
        </w:rPr>
        <w:t xml:space="preserve"> A creature within 5ft of the may use an action to enter the rift and</w:t>
      </w:r>
      <w:r w:rsidR="00CD35B6" w:rsidRPr="009A38AE">
        <w:rPr>
          <w:rFonts w:ascii="Times New Roman" w:eastAsia="Times New Roman" w:hAnsi="Times New Roman" w:cs="Times New Roman"/>
          <w:bCs w:val="0"/>
          <w:w w:val="100"/>
          <w:sz w:val="20"/>
        </w:rPr>
        <w:t xml:space="preserve"> step into the Ethereal plane, </w:t>
      </w:r>
      <w:r w:rsidR="00D605C2" w:rsidRPr="009A38AE">
        <w:rPr>
          <w:rFonts w:ascii="Times New Roman" w:eastAsia="Times New Roman" w:hAnsi="Times New Roman" w:cs="Times New Roman"/>
          <w:bCs w:val="0"/>
          <w:w w:val="100"/>
          <w:sz w:val="20"/>
        </w:rPr>
        <w:t>they</w:t>
      </w:r>
      <w:r w:rsidR="00CD35B6" w:rsidRPr="009A38AE">
        <w:rPr>
          <w:rFonts w:ascii="Times New Roman" w:eastAsia="Times New Roman" w:hAnsi="Times New Roman" w:cs="Times New Roman"/>
          <w:bCs w:val="0"/>
          <w:w w:val="100"/>
          <w:sz w:val="20"/>
        </w:rPr>
        <w:t xml:space="preserve"> can see and hear the plane </w:t>
      </w:r>
      <w:r w:rsidR="00D605C2" w:rsidRPr="009A38AE">
        <w:rPr>
          <w:rFonts w:ascii="Times New Roman" w:eastAsia="Times New Roman" w:hAnsi="Times New Roman" w:cs="Times New Roman"/>
          <w:bCs w:val="0"/>
          <w:w w:val="100"/>
          <w:sz w:val="20"/>
        </w:rPr>
        <w:t>they</w:t>
      </w:r>
      <w:r w:rsidR="00CD35B6" w:rsidRPr="009A38AE">
        <w:rPr>
          <w:rFonts w:ascii="Times New Roman" w:eastAsia="Times New Roman" w:hAnsi="Times New Roman" w:cs="Times New Roman"/>
          <w:bCs w:val="0"/>
          <w:w w:val="100"/>
          <w:sz w:val="20"/>
        </w:rPr>
        <w:t xml:space="preserve"> originated from which is cast in shades of gray</w:t>
      </w:r>
      <w:r w:rsidR="00D605C2" w:rsidRPr="009A38AE">
        <w:rPr>
          <w:rFonts w:ascii="Times New Roman" w:eastAsia="Times New Roman" w:hAnsi="Times New Roman" w:cs="Times New Roman"/>
          <w:bCs w:val="0"/>
          <w:w w:val="100"/>
          <w:sz w:val="20"/>
        </w:rPr>
        <w:t xml:space="preserve">, and you can’t see anything more than 60 feet away. They can only effect and be affected by other creatures on the ethereal plane. Creatures that aren’t there can’t perceive </w:t>
      </w:r>
      <w:r w:rsidR="00620F89" w:rsidRPr="009A38AE">
        <w:rPr>
          <w:rFonts w:ascii="Times New Roman" w:eastAsia="Times New Roman" w:hAnsi="Times New Roman" w:cs="Times New Roman"/>
          <w:bCs w:val="0"/>
          <w:w w:val="100"/>
          <w:sz w:val="20"/>
        </w:rPr>
        <w:t>them</w:t>
      </w:r>
      <w:r w:rsidR="00D605C2" w:rsidRPr="009A38AE">
        <w:rPr>
          <w:rFonts w:ascii="Times New Roman" w:eastAsia="Times New Roman" w:hAnsi="Times New Roman" w:cs="Times New Roman"/>
          <w:bCs w:val="0"/>
          <w:w w:val="100"/>
          <w:sz w:val="20"/>
        </w:rPr>
        <w:t xml:space="preserve"> or interact with them, unless they have the special ability to do so. They cannot move while on this plane more than 60 feet away from where you entered into the plane. A creature on this plane may use </w:t>
      </w:r>
      <w:r w:rsidR="006B24F5" w:rsidRPr="009A38AE">
        <w:rPr>
          <w:rFonts w:ascii="Times New Roman" w:eastAsia="Times New Roman" w:hAnsi="Times New Roman" w:cs="Times New Roman"/>
          <w:bCs w:val="0"/>
          <w:w w:val="100"/>
          <w:sz w:val="20"/>
        </w:rPr>
        <w:t>their</w:t>
      </w:r>
      <w:r w:rsidR="00D605C2" w:rsidRPr="009A38AE">
        <w:rPr>
          <w:rFonts w:ascii="Times New Roman" w:eastAsia="Times New Roman" w:hAnsi="Times New Roman" w:cs="Times New Roman"/>
          <w:bCs w:val="0"/>
          <w:w w:val="100"/>
          <w:sz w:val="20"/>
        </w:rPr>
        <w:t xml:space="preserve"> action to exit the plane appearing in the location</w:t>
      </w:r>
      <w:r w:rsidR="006B24F5" w:rsidRPr="009A38AE">
        <w:rPr>
          <w:rFonts w:ascii="Times New Roman" w:eastAsia="Times New Roman" w:hAnsi="Times New Roman" w:cs="Times New Roman"/>
          <w:bCs w:val="0"/>
          <w:w w:val="100"/>
          <w:sz w:val="20"/>
        </w:rPr>
        <w:t xml:space="preserve"> they</w:t>
      </w:r>
      <w:r w:rsidR="00D605C2" w:rsidRPr="009A38AE">
        <w:rPr>
          <w:rFonts w:ascii="Times New Roman" w:eastAsia="Times New Roman" w:hAnsi="Times New Roman" w:cs="Times New Roman"/>
          <w:bCs w:val="0"/>
          <w:w w:val="100"/>
          <w:sz w:val="20"/>
        </w:rPr>
        <w:t xml:space="preserve"> entered the plane from or in an unoccupied space closest to the place they entered the plane from.</w:t>
      </w:r>
      <w:r w:rsidR="00D605C2" w:rsidRPr="009A38AE">
        <w:rPr>
          <w:rFonts w:ascii="Times New Roman" w:eastAsia="Times New Roman" w:hAnsi="Times New Roman" w:cs="Times New Roman"/>
          <w:bCs w:val="0"/>
          <w:w w:val="100"/>
          <w:sz w:val="20"/>
        </w:rPr>
        <w:br/>
      </w:r>
      <w:r w:rsidR="00D605C2" w:rsidRPr="009A38AE">
        <w:rPr>
          <w:rFonts w:ascii="Times New Roman" w:eastAsia="Times New Roman" w:hAnsi="Times New Roman" w:cs="Times New Roman"/>
          <w:bCs w:val="0"/>
          <w:w w:val="100"/>
          <w:sz w:val="20"/>
        </w:rPr>
        <w:br/>
        <w:t xml:space="preserve">The rift </w:t>
      </w:r>
      <w:r w:rsidR="00620F89" w:rsidRPr="009A38AE">
        <w:rPr>
          <w:rFonts w:ascii="Times New Roman" w:eastAsia="Times New Roman" w:hAnsi="Times New Roman" w:cs="Times New Roman"/>
          <w:bCs w:val="0"/>
          <w:w w:val="100"/>
          <w:sz w:val="20"/>
        </w:rPr>
        <w:t xml:space="preserve">can be destroyed by effects such as dispel magic or can be attacked as a physical object. It has 15x your druid level as hp and an Ac of 15. </w:t>
      </w:r>
      <w:r w:rsidR="006B24F5" w:rsidRPr="009A38AE">
        <w:rPr>
          <w:rFonts w:ascii="Times New Roman" w:eastAsia="Times New Roman" w:hAnsi="Times New Roman" w:cs="Times New Roman"/>
          <w:bCs w:val="0"/>
          <w:w w:val="100"/>
          <w:sz w:val="20"/>
        </w:rPr>
        <w:br/>
      </w:r>
      <w:r w:rsidR="006B24F5" w:rsidRPr="009A38AE">
        <w:rPr>
          <w:rFonts w:ascii="Times New Roman" w:eastAsia="Times New Roman" w:hAnsi="Times New Roman" w:cs="Times New Roman"/>
          <w:bCs w:val="0"/>
          <w:w w:val="100"/>
          <w:sz w:val="20"/>
        </w:rPr>
        <w:br/>
      </w:r>
      <w:r w:rsidR="00620F89" w:rsidRPr="009A38AE">
        <w:rPr>
          <w:rFonts w:ascii="Times New Roman" w:eastAsia="Times New Roman" w:hAnsi="Times New Roman" w:cs="Times New Roman"/>
          <w:bCs w:val="0"/>
          <w:w w:val="100"/>
          <w:sz w:val="20"/>
        </w:rPr>
        <w:t>If the rift is destroyed</w:t>
      </w:r>
      <w:r w:rsidR="006B24F5" w:rsidRPr="009A38AE">
        <w:rPr>
          <w:rFonts w:ascii="Times New Roman" w:eastAsia="Times New Roman" w:hAnsi="Times New Roman" w:cs="Times New Roman"/>
          <w:bCs w:val="0"/>
          <w:w w:val="100"/>
          <w:sz w:val="20"/>
        </w:rPr>
        <w:t xml:space="preserve"> or the ability ends</w:t>
      </w:r>
      <w:r w:rsidR="00620F89" w:rsidRPr="009A38AE">
        <w:rPr>
          <w:rFonts w:ascii="Times New Roman" w:eastAsia="Times New Roman" w:hAnsi="Times New Roman" w:cs="Times New Roman"/>
          <w:bCs w:val="0"/>
          <w:w w:val="100"/>
          <w:sz w:val="20"/>
        </w:rPr>
        <w:t xml:space="preserve"> it expels all creatures and objects placed there in the nearest unoccupied spaces to the rift.</w:t>
      </w:r>
      <w:r w:rsidR="006B24F5" w:rsidRPr="009A38AE">
        <w:rPr>
          <w:rFonts w:ascii="Times New Roman" w:eastAsia="Times New Roman" w:hAnsi="Times New Roman" w:cs="Times New Roman"/>
          <w:bCs w:val="0"/>
          <w:w w:val="100"/>
          <w:sz w:val="20"/>
        </w:rPr>
        <w:t xml:space="preserve"> </w:t>
      </w:r>
    </w:p>
    <w:p w14:paraId="11712374" w14:textId="77777777" w:rsidR="00620F89" w:rsidRPr="009A38AE" w:rsidRDefault="00620F89" w:rsidP="00E23FC8">
      <w:pPr>
        <w:spacing w:line="240" w:lineRule="auto"/>
        <w:rPr>
          <w:rFonts w:ascii="Times New Roman" w:eastAsia="Times New Roman" w:hAnsi="Times New Roman" w:cs="Times New Roman"/>
          <w:bCs w:val="0"/>
          <w:i/>
          <w:iCs/>
          <w:w w:val="100"/>
          <w:sz w:val="20"/>
        </w:rPr>
      </w:pPr>
    </w:p>
    <w:p w14:paraId="2EE4B01A" w14:textId="47CA4FA0" w:rsidR="00620F89" w:rsidRPr="003903C5" w:rsidRDefault="00620F89" w:rsidP="00620F89">
      <w:pPr>
        <w:pStyle w:val="Heading4"/>
        <w:rPr>
          <w:rFonts w:ascii="Times New Roman" w:hAnsi="Times New Roman" w:cs="Times New Roman"/>
          <w:sz w:val="28"/>
          <w:szCs w:val="28"/>
        </w:rPr>
      </w:pPr>
      <w:r w:rsidRPr="003903C5">
        <w:rPr>
          <w:rFonts w:ascii="Times New Roman" w:hAnsi="Times New Roman" w:cs="Times New Roman"/>
          <w:sz w:val="28"/>
          <w:szCs w:val="28"/>
        </w:rPr>
        <w:t>The fourth to Answer</w:t>
      </w:r>
    </w:p>
    <w:p w14:paraId="164495F6" w14:textId="77777777" w:rsidR="00620F89" w:rsidRPr="009A38AE" w:rsidRDefault="00620F89" w:rsidP="00620F89">
      <w:pPr>
        <w:spacing w:line="240" w:lineRule="auto"/>
        <w:rPr>
          <w:rFonts w:ascii="Times New Roman" w:eastAsia="Times New Roman" w:hAnsi="Times New Roman" w:cs="Times New Roman"/>
          <w:bCs w:val="0"/>
          <w:w w:val="100"/>
          <w:sz w:val="20"/>
        </w:rPr>
      </w:pPr>
    </w:p>
    <w:p w14:paraId="718202E3" w14:textId="77777777" w:rsidR="00CC35D0" w:rsidRPr="009A38AE" w:rsidRDefault="00620F89" w:rsidP="00620F89">
      <w:pPr>
        <w:spacing w:line="240" w:lineRule="auto"/>
        <w:rPr>
          <w:rFonts w:ascii="Times New Roman" w:eastAsia="Times New Roman" w:hAnsi="Times New Roman" w:cs="Times New Roman"/>
          <w:bCs w:val="0"/>
          <w:w w:val="100"/>
          <w:sz w:val="20"/>
        </w:rPr>
      </w:pPr>
      <w:r w:rsidRPr="009A38AE">
        <w:rPr>
          <w:rFonts w:ascii="Times New Roman" w:eastAsia="Times New Roman" w:hAnsi="Times New Roman" w:cs="Times New Roman"/>
          <w:bCs w:val="0"/>
          <w:w w:val="100"/>
          <w:sz w:val="20"/>
        </w:rPr>
        <w:t>Starting at 1</w:t>
      </w:r>
      <w:r w:rsidR="00435E5C" w:rsidRPr="009A38AE">
        <w:rPr>
          <w:rFonts w:ascii="Times New Roman" w:eastAsia="Times New Roman" w:hAnsi="Times New Roman" w:cs="Times New Roman"/>
          <w:bCs w:val="0"/>
          <w:w w:val="100"/>
          <w:sz w:val="20"/>
        </w:rPr>
        <w:t>0</w:t>
      </w:r>
      <w:r w:rsidRPr="009A38AE">
        <w:rPr>
          <w:rFonts w:ascii="Times New Roman" w:eastAsia="Times New Roman" w:hAnsi="Times New Roman" w:cs="Times New Roman"/>
          <w:bCs w:val="0"/>
          <w:w w:val="100"/>
          <w:sz w:val="20"/>
        </w:rPr>
        <w:t>th level, you gain additional spells added to your spell list that are always attuned and do not count towards the number of spells you have attuned. These spells can be selected from any spell list. These spells count as druid spells for you.</w:t>
      </w:r>
      <w:r w:rsidRPr="009A38AE">
        <w:rPr>
          <w:rFonts w:ascii="Times New Roman" w:eastAsia="Times New Roman" w:hAnsi="Times New Roman" w:cs="Times New Roman"/>
          <w:bCs w:val="0"/>
          <w:w w:val="100"/>
          <w:sz w:val="20"/>
        </w:rPr>
        <w:br/>
      </w:r>
      <w:r w:rsidRPr="009A38AE">
        <w:rPr>
          <w:rFonts w:ascii="Times New Roman" w:eastAsia="Times New Roman" w:hAnsi="Times New Roman" w:cs="Times New Roman"/>
          <w:bCs w:val="0"/>
          <w:w w:val="100"/>
          <w:sz w:val="20"/>
        </w:rPr>
        <w:br/>
        <w:t>You may select these spells from any spell list.</w:t>
      </w:r>
      <w:r w:rsidR="00435E5C" w:rsidRPr="009A38AE">
        <w:rPr>
          <w:rFonts w:ascii="Times New Roman" w:eastAsia="Times New Roman" w:hAnsi="Times New Roman" w:cs="Times New Roman"/>
          <w:bCs w:val="0"/>
          <w:w w:val="100"/>
          <w:sz w:val="20"/>
        </w:rPr>
        <w:t xml:space="preserve"> But they must deal damage of one of the types listed in “the first to call” list. You gain one spell </w:t>
      </w:r>
      <w:r w:rsidR="00CC35D0" w:rsidRPr="009A38AE">
        <w:rPr>
          <w:rFonts w:ascii="Times New Roman" w:eastAsia="Times New Roman" w:hAnsi="Times New Roman" w:cs="Times New Roman"/>
          <w:bCs w:val="0"/>
          <w:w w:val="100"/>
          <w:sz w:val="20"/>
        </w:rPr>
        <w:t>for</w:t>
      </w:r>
      <w:r w:rsidR="00435E5C" w:rsidRPr="009A38AE">
        <w:rPr>
          <w:rFonts w:ascii="Times New Roman" w:eastAsia="Times New Roman" w:hAnsi="Times New Roman" w:cs="Times New Roman"/>
          <w:bCs w:val="0"/>
          <w:w w:val="100"/>
          <w:sz w:val="20"/>
        </w:rPr>
        <w:t xml:space="preserve"> each spell</w:t>
      </w:r>
      <w:r w:rsidR="00CC35D0" w:rsidRPr="009A38AE">
        <w:rPr>
          <w:rFonts w:ascii="Times New Roman" w:eastAsia="Times New Roman" w:hAnsi="Times New Roman" w:cs="Times New Roman"/>
          <w:bCs w:val="0"/>
          <w:w w:val="100"/>
          <w:sz w:val="20"/>
        </w:rPr>
        <w:t xml:space="preserve"> slot</w:t>
      </w:r>
      <w:r w:rsidR="00435E5C" w:rsidRPr="009A38AE">
        <w:rPr>
          <w:rFonts w:ascii="Times New Roman" w:eastAsia="Times New Roman" w:hAnsi="Times New Roman" w:cs="Times New Roman"/>
          <w:bCs w:val="0"/>
          <w:w w:val="100"/>
          <w:sz w:val="20"/>
        </w:rPr>
        <w:t xml:space="preserve"> level you have and add it to your </w:t>
      </w:r>
      <w:r w:rsidR="00CC35D0" w:rsidRPr="009A38AE">
        <w:rPr>
          <w:rFonts w:ascii="Times New Roman" w:eastAsia="Times New Roman" w:hAnsi="Times New Roman" w:cs="Times New Roman"/>
          <w:bCs w:val="0"/>
          <w:w w:val="100"/>
          <w:sz w:val="20"/>
        </w:rPr>
        <w:t xml:space="preserve">spell </w:t>
      </w:r>
      <w:r w:rsidR="00435E5C" w:rsidRPr="009A38AE">
        <w:rPr>
          <w:rFonts w:ascii="Times New Roman" w:eastAsia="Times New Roman" w:hAnsi="Times New Roman" w:cs="Times New Roman"/>
          <w:bCs w:val="0"/>
          <w:w w:val="100"/>
          <w:sz w:val="20"/>
        </w:rPr>
        <w:t>list in this way.</w:t>
      </w:r>
      <w:r w:rsidR="006B24F5" w:rsidRPr="009A38AE">
        <w:rPr>
          <w:rFonts w:ascii="Times New Roman" w:eastAsia="Times New Roman" w:hAnsi="Times New Roman" w:cs="Times New Roman"/>
          <w:bCs w:val="0"/>
          <w:w w:val="100"/>
          <w:sz w:val="20"/>
        </w:rPr>
        <w:br/>
      </w:r>
      <w:r w:rsidR="006B24F5" w:rsidRPr="009A38AE">
        <w:rPr>
          <w:rFonts w:ascii="Times New Roman" w:eastAsia="Times New Roman" w:hAnsi="Times New Roman" w:cs="Times New Roman"/>
          <w:bCs w:val="0"/>
          <w:w w:val="100"/>
          <w:sz w:val="20"/>
        </w:rPr>
        <w:br/>
        <w:t>Whenever you gain a level in this class you may e</w:t>
      </w:r>
      <w:r w:rsidR="00CC35D0" w:rsidRPr="009A38AE">
        <w:rPr>
          <w:rFonts w:ascii="Times New Roman" w:eastAsia="Times New Roman" w:hAnsi="Times New Roman" w:cs="Times New Roman"/>
          <w:bCs w:val="0"/>
          <w:w w:val="100"/>
          <w:sz w:val="20"/>
        </w:rPr>
        <w:t>xchange one of the spells you learned as part of this ability for another of the same level that still deals one of the damage types found in the “the first to call” class feature.</w:t>
      </w:r>
      <w:r w:rsidR="00CC35D0" w:rsidRPr="009A38AE">
        <w:rPr>
          <w:rFonts w:ascii="Times New Roman" w:eastAsia="Times New Roman" w:hAnsi="Times New Roman" w:cs="Times New Roman"/>
          <w:bCs w:val="0"/>
          <w:w w:val="100"/>
          <w:sz w:val="20"/>
        </w:rPr>
        <w:br/>
      </w:r>
      <w:r w:rsidR="00CC35D0" w:rsidRPr="009A38AE">
        <w:rPr>
          <w:rFonts w:ascii="Times New Roman" w:eastAsia="Times New Roman" w:hAnsi="Times New Roman" w:cs="Times New Roman"/>
          <w:bCs w:val="0"/>
          <w:w w:val="100"/>
          <w:sz w:val="20"/>
        </w:rPr>
        <w:br/>
        <w:t>If you gain a new level of spell slot as part of leveling up you may select a new spell for that spell slot level that deals one of the types found in “the first to call” class feature.</w:t>
      </w:r>
      <w:r w:rsidR="00CC35D0" w:rsidRPr="009A38AE">
        <w:rPr>
          <w:rFonts w:ascii="Times New Roman" w:eastAsia="Times New Roman" w:hAnsi="Times New Roman" w:cs="Times New Roman"/>
          <w:bCs w:val="0"/>
          <w:w w:val="100"/>
          <w:sz w:val="20"/>
        </w:rPr>
        <w:br/>
      </w:r>
    </w:p>
    <w:p w14:paraId="23B5B8E6" w14:textId="6D30DD02" w:rsidR="00CC35D0" w:rsidRPr="003903C5" w:rsidRDefault="00CC35D0" w:rsidP="00CC35D0">
      <w:pPr>
        <w:pStyle w:val="Heading4"/>
        <w:rPr>
          <w:rFonts w:ascii="Times New Roman" w:hAnsi="Times New Roman" w:cs="Times New Roman"/>
          <w:sz w:val="28"/>
          <w:szCs w:val="28"/>
        </w:rPr>
      </w:pPr>
      <w:r w:rsidRPr="003903C5">
        <w:rPr>
          <w:rFonts w:ascii="Times New Roman" w:hAnsi="Times New Roman" w:cs="Times New Roman"/>
          <w:sz w:val="28"/>
          <w:szCs w:val="28"/>
        </w:rPr>
        <w:t>The fifth to silence</w:t>
      </w:r>
    </w:p>
    <w:p w14:paraId="0D8321E7" w14:textId="77777777" w:rsidR="00CC35D0" w:rsidRPr="009A38AE" w:rsidRDefault="00CC35D0" w:rsidP="00CC35D0">
      <w:pPr>
        <w:spacing w:line="240" w:lineRule="auto"/>
        <w:rPr>
          <w:rFonts w:ascii="Times New Roman" w:eastAsia="Times New Roman" w:hAnsi="Times New Roman" w:cs="Times New Roman"/>
          <w:bCs w:val="0"/>
          <w:w w:val="100"/>
          <w:sz w:val="20"/>
        </w:rPr>
      </w:pPr>
    </w:p>
    <w:p w14:paraId="141AC547" w14:textId="2AC8F161" w:rsidR="00CC35D0" w:rsidRPr="009A38AE" w:rsidRDefault="00CC35D0" w:rsidP="00CC35D0">
      <w:pPr>
        <w:spacing w:line="240" w:lineRule="auto"/>
        <w:rPr>
          <w:rFonts w:ascii="Times New Roman" w:eastAsia="Times New Roman" w:hAnsi="Times New Roman" w:cs="Times New Roman"/>
          <w:bCs w:val="0"/>
          <w:w w:val="100"/>
          <w:sz w:val="20"/>
        </w:rPr>
      </w:pPr>
      <w:r w:rsidRPr="009A38AE">
        <w:rPr>
          <w:rFonts w:ascii="Times New Roman" w:eastAsia="Times New Roman" w:hAnsi="Times New Roman" w:cs="Times New Roman"/>
          <w:bCs w:val="0"/>
          <w:w w:val="100"/>
          <w:sz w:val="20"/>
        </w:rPr>
        <w:t>Starting at 14th level,</w:t>
      </w:r>
      <w:r w:rsidR="00EE74CB" w:rsidRPr="009A38AE">
        <w:rPr>
          <w:rFonts w:ascii="Times New Roman" w:eastAsia="Times New Roman" w:hAnsi="Times New Roman" w:cs="Times New Roman"/>
          <w:bCs w:val="0"/>
          <w:w w:val="100"/>
          <w:sz w:val="20"/>
        </w:rPr>
        <w:t xml:space="preserve"> whenever you roll one of your pool of d6’s granted by your “the first to call” class feature roll 2d6’s instead. Whenever you activate the second effect of any of the “the first to call” class features abilities by damaging a creature with the corresponding damage to one of its effects, you regain the use of that d6. When you regain the use of that d6 roll a 1d6 and recover hp equal to the amount rolled.</w:t>
      </w:r>
      <w:r w:rsidR="00EE74CB" w:rsidRPr="009A38AE">
        <w:rPr>
          <w:rFonts w:ascii="Times New Roman" w:eastAsia="Times New Roman" w:hAnsi="Times New Roman" w:cs="Times New Roman"/>
          <w:bCs w:val="0"/>
          <w:w w:val="100"/>
          <w:sz w:val="20"/>
        </w:rPr>
        <w:br/>
      </w:r>
      <w:r w:rsidR="00EE74CB" w:rsidRPr="009A38AE">
        <w:rPr>
          <w:rFonts w:ascii="Times New Roman" w:eastAsia="Times New Roman" w:hAnsi="Times New Roman" w:cs="Times New Roman"/>
          <w:bCs w:val="0"/>
          <w:w w:val="100"/>
          <w:sz w:val="20"/>
        </w:rPr>
        <w:br/>
      </w:r>
      <w:r w:rsidR="00EE74CB" w:rsidRPr="009A38AE">
        <w:rPr>
          <w:rFonts w:ascii="Times New Roman" w:eastAsia="Times New Roman" w:hAnsi="Times New Roman" w:cs="Times New Roman"/>
          <w:bCs w:val="0"/>
          <w:i/>
          <w:iCs/>
          <w:w w:val="100"/>
          <w:sz w:val="20"/>
        </w:rPr>
        <w:t>(For example: If you deal cold damage to a creature effected by the grasping hands of “the cold that grasps” allowing you to make the hands pull that creature in a direction, you recover that d6 and regain 1d6 hp)</w:t>
      </w:r>
    </w:p>
    <w:p w14:paraId="5352B65C" w14:textId="746F5F9B" w:rsidR="00726362" w:rsidRPr="009A38AE" w:rsidRDefault="00CC35D0" w:rsidP="00CC35D0">
      <w:pPr>
        <w:spacing w:line="240" w:lineRule="auto"/>
        <w:rPr>
          <w:rFonts w:ascii="Times New Roman" w:eastAsia="Times New Roman" w:hAnsi="Times New Roman" w:cs="Times New Roman"/>
          <w:bCs w:val="0"/>
          <w:w w:val="100"/>
          <w:sz w:val="20"/>
        </w:rPr>
      </w:pPr>
      <w:r w:rsidRPr="009A38AE">
        <w:rPr>
          <w:rFonts w:ascii="Times New Roman" w:eastAsia="Times New Roman" w:hAnsi="Times New Roman" w:cs="Times New Roman"/>
          <w:bCs w:val="0"/>
          <w:w w:val="100"/>
          <w:sz w:val="20"/>
        </w:rPr>
        <w:br w:type="page"/>
      </w:r>
    </w:p>
    <w:p w14:paraId="2E1E6BC8" w14:textId="77777777" w:rsidR="008B43E9" w:rsidRPr="003903C5" w:rsidRDefault="008B43E9" w:rsidP="008B43E9">
      <w:pPr>
        <w:pStyle w:val="Heading2"/>
        <w:rPr>
          <w:rFonts w:ascii="Times New Roman" w:hAnsi="Times New Roman" w:cs="Times New Roman"/>
        </w:rPr>
      </w:pPr>
      <w:r w:rsidRPr="003903C5">
        <w:rPr>
          <w:rFonts w:ascii="Times New Roman" w:hAnsi="Times New Roman" w:cs="Times New Roman"/>
        </w:rPr>
        <w:lastRenderedPageBreak/>
        <w:t>Circle of the elemental dawn</w:t>
      </w:r>
    </w:p>
    <w:p w14:paraId="6019A61B" w14:textId="7C073753" w:rsidR="008B43E9" w:rsidRPr="009A38AE" w:rsidRDefault="008B43E9" w:rsidP="008B43E9">
      <w:pPr>
        <w:widowControl w:val="0"/>
        <w:autoSpaceDE w:val="0"/>
        <w:autoSpaceDN w:val="0"/>
        <w:adjustRightInd w:val="0"/>
        <w:spacing w:after="200" w:line="276" w:lineRule="auto"/>
        <w:rPr>
          <w:rFonts w:ascii="Times New Roman" w:hAnsi="Times New Roman" w:cs="Times New Roman"/>
          <w:sz w:val="20"/>
          <w:u w:val="single"/>
          <w:lang w:val="en"/>
        </w:rPr>
      </w:pPr>
      <w:r w:rsidRPr="009A38AE">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8B43E9" w:rsidRPr="009A38AE" w14:paraId="13B64C43" w14:textId="77777777" w:rsidTr="00CD1B55">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3063A77" w14:textId="77777777" w:rsidR="008B43E9" w:rsidRPr="009A38AE" w:rsidRDefault="008B43E9" w:rsidP="00CD1B55">
            <w:pPr>
              <w:pStyle w:val="5E-TABLECELLCENTERED"/>
              <w:framePr w:wrap="auto"/>
              <w:rPr>
                <w:rStyle w:val="5ECHARBOLD"/>
                <w:rFonts w:ascii="Times New Roman" w:hAnsi="Times New Roman"/>
                <w:sz w:val="20"/>
              </w:rPr>
            </w:pPr>
            <w:r w:rsidRPr="009A38AE">
              <w:rPr>
                <w:rStyle w:val="5ECHARBOLD"/>
                <w:rFonts w:ascii="Times New Roman" w:hAnsi="Times New Roman"/>
                <w:sz w:val="20"/>
              </w:rPr>
              <w:t>Druid Level</w:t>
            </w:r>
          </w:p>
        </w:tc>
        <w:tc>
          <w:tcPr>
            <w:tcW w:w="3960" w:type="dxa"/>
            <w:tcBorders>
              <w:top w:val="none" w:sz="0" w:space="0" w:color="auto"/>
              <w:left w:val="none" w:sz="0" w:space="0" w:color="auto"/>
              <w:bottom w:val="none" w:sz="0" w:space="0" w:color="auto"/>
              <w:right w:val="none" w:sz="0" w:space="0" w:color="auto"/>
            </w:tcBorders>
          </w:tcPr>
          <w:p w14:paraId="30FDCD36" w14:textId="77777777" w:rsidR="008B43E9" w:rsidRPr="009A38AE" w:rsidRDefault="008B43E9" w:rsidP="00CD1B55">
            <w:pPr>
              <w:pStyle w:val="5E-TABLECELL"/>
              <w:rPr>
                <w:rStyle w:val="5ECHARBOLD"/>
                <w:rFonts w:ascii="Times New Roman" w:hAnsi="Times New Roman" w:cs="Times New Roman"/>
                <w:sz w:val="20"/>
                <w:szCs w:val="20"/>
              </w:rPr>
            </w:pPr>
            <w:r w:rsidRPr="009A38AE">
              <w:rPr>
                <w:rStyle w:val="5ECHARBOLD"/>
                <w:rFonts w:ascii="Times New Roman" w:hAnsi="Times New Roman" w:cs="Times New Roman"/>
                <w:sz w:val="20"/>
                <w:szCs w:val="20"/>
              </w:rPr>
              <w:t>Feature</w:t>
            </w:r>
          </w:p>
        </w:tc>
      </w:tr>
      <w:tr w:rsidR="008B43E9" w:rsidRPr="009A38AE" w14:paraId="4535762C" w14:textId="77777777" w:rsidTr="00CD1B5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98704B" w14:textId="77777777" w:rsidR="008B43E9" w:rsidRPr="009A38AE" w:rsidRDefault="008B43E9" w:rsidP="00CD1B55">
            <w:pPr>
              <w:pStyle w:val="5E-TABLECELLCENTERED"/>
              <w:framePr w:wrap="auto"/>
              <w:rPr>
                <w:rFonts w:ascii="Times New Roman" w:hAnsi="Times New Roman"/>
                <w:sz w:val="20"/>
              </w:rPr>
            </w:pPr>
            <w:r w:rsidRPr="009A38AE">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18D1CD" w14:textId="2A7CB3AB" w:rsidR="008B43E9" w:rsidRPr="009A38AE" w:rsidRDefault="001B6379" w:rsidP="00CD1B55">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9A38AE">
              <w:rPr>
                <w:rFonts w:ascii="Times New Roman" w:hAnsi="Times New Roman" w:cs="Times New Roman"/>
                <w:sz w:val="20"/>
              </w:rPr>
              <w:t>Elemental Horizon, Aspect of the scion</w:t>
            </w:r>
          </w:p>
        </w:tc>
      </w:tr>
      <w:tr w:rsidR="008B43E9" w:rsidRPr="009A38AE" w14:paraId="1840FF6E" w14:textId="77777777" w:rsidTr="00CD1B5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034183" w14:textId="77777777" w:rsidR="008B43E9" w:rsidRPr="009A38AE" w:rsidRDefault="008B43E9" w:rsidP="00CD1B55">
            <w:pPr>
              <w:pStyle w:val="5E-TABLECELLCENTERED"/>
              <w:framePr w:wrap="auto"/>
              <w:rPr>
                <w:rFonts w:ascii="Times New Roman" w:hAnsi="Times New Roman"/>
                <w:sz w:val="20"/>
              </w:rPr>
            </w:pPr>
            <w:r w:rsidRPr="009A38AE">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F51C07" w14:textId="6AD497D4" w:rsidR="008B43E9" w:rsidRPr="009A38AE" w:rsidRDefault="001B6379" w:rsidP="00CD1B5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E</w:t>
            </w:r>
            <w:r w:rsidRPr="009A38AE">
              <w:rPr>
                <w:rStyle w:val="5ECHARITALIC"/>
                <w:rFonts w:ascii="Times New Roman" w:hAnsi="Times New Roman" w:cs="Times New Roman"/>
                <w:i w:val="0"/>
                <w:sz w:val="20"/>
                <w:lang w:val="en"/>
              </w:rPr>
              <w:t>lemental Overload</w:t>
            </w:r>
          </w:p>
        </w:tc>
      </w:tr>
      <w:tr w:rsidR="008B43E9" w:rsidRPr="009A38AE" w14:paraId="2229E437" w14:textId="77777777" w:rsidTr="00CD1B55">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93CBFF" w14:textId="77777777" w:rsidR="008B43E9" w:rsidRPr="009A38AE" w:rsidRDefault="008B43E9" w:rsidP="00CD1B55">
            <w:pPr>
              <w:pStyle w:val="5E-TABLECELLCENTERED"/>
              <w:framePr w:wrap="auto"/>
              <w:rPr>
                <w:rFonts w:ascii="Times New Roman" w:hAnsi="Times New Roman"/>
                <w:sz w:val="20"/>
              </w:rPr>
            </w:pPr>
            <w:r w:rsidRPr="009A38AE">
              <w:rPr>
                <w:rFonts w:ascii="Times New Roman" w:hAnsi="Times New Roman"/>
                <w:sz w:val="20"/>
                <w:lang w:val="en"/>
              </w:rPr>
              <w:t>10th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05AF7C" w14:textId="27FA1670" w:rsidR="008B43E9" w:rsidRPr="009A38AE" w:rsidRDefault="001B6379" w:rsidP="00CD1B5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B</w:t>
            </w:r>
            <w:r w:rsidRPr="009A38AE">
              <w:rPr>
                <w:rStyle w:val="5ECHARITALIC"/>
                <w:rFonts w:ascii="Times New Roman" w:hAnsi="Times New Roman" w:cs="Times New Roman"/>
                <w:i w:val="0"/>
                <w:sz w:val="20"/>
                <w:lang w:val="en"/>
              </w:rPr>
              <w:t>lessings of the Dawn</w:t>
            </w:r>
          </w:p>
        </w:tc>
      </w:tr>
      <w:tr w:rsidR="008B43E9" w:rsidRPr="009A38AE" w14:paraId="6A858CBC" w14:textId="77777777" w:rsidTr="00CD1B55">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C24E65A" w14:textId="77777777" w:rsidR="008B43E9" w:rsidRPr="009A38AE" w:rsidRDefault="008B43E9" w:rsidP="00CD1B55">
            <w:pPr>
              <w:pStyle w:val="5E-TABLECELLCENTERED"/>
              <w:framePr w:wrap="auto"/>
              <w:rPr>
                <w:rFonts w:ascii="Times New Roman" w:hAnsi="Times New Roman"/>
                <w:sz w:val="20"/>
                <w:lang w:val="en"/>
              </w:rPr>
            </w:pPr>
            <w:r w:rsidRPr="009A38AE">
              <w:rPr>
                <w:rFonts w:ascii="Times New Roman" w:hAnsi="Times New Roman"/>
                <w:sz w:val="20"/>
                <w:lang w:val="en"/>
              </w:rPr>
              <w:t>14th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EA5D266" w14:textId="7CE4EAE0" w:rsidR="008B43E9" w:rsidRPr="009A38AE" w:rsidRDefault="001B6379" w:rsidP="00CD1B55">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A38AE">
              <w:rPr>
                <w:rStyle w:val="5ECHARITALIC"/>
                <w:rFonts w:ascii="Times New Roman" w:hAnsi="Times New Roman" w:cs="Times New Roman"/>
                <w:i w:val="0"/>
                <w:spacing w:val="0"/>
                <w:sz w:val="20"/>
                <w:lang w:val="en"/>
              </w:rPr>
              <w:t>P</w:t>
            </w:r>
            <w:r w:rsidRPr="009A38AE">
              <w:rPr>
                <w:rStyle w:val="5ECHARITALIC"/>
                <w:rFonts w:ascii="Times New Roman" w:hAnsi="Times New Roman" w:cs="Times New Roman"/>
                <w:i w:val="0"/>
                <w:sz w:val="20"/>
                <w:lang w:val="en"/>
              </w:rPr>
              <w:t>rimal Elemental</w:t>
            </w:r>
          </w:p>
        </w:tc>
      </w:tr>
    </w:tbl>
    <w:p w14:paraId="08653BC6" w14:textId="77777777" w:rsidR="00506D65" w:rsidRPr="003903C5" w:rsidRDefault="00506D65" w:rsidP="00506D65">
      <w:pPr>
        <w:pStyle w:val="Heading4"/>
        <w:rPr>
          <w:rFonts w:ascii="Times New Roman" w:hAnsi="Times New Roman" w:cs="Times New Roman"/>
          <w:sz w:val="28"/>
          <w:szCs w:val="28"/>
        </w:rPr>
      </w:pPr>
      <w:r w:rsidRPr="003903C5">
        <w:rPr>
          <w:rFonts w:ascii="Times New Roman" w:hAnsi="Times New Roman" w:cs="Times New Roman"/>
          <w:sz w:val="28"/>
          <w:szCs w:val="28"/>
        </w:rPr>
        <w:t>Elemental Horizon</w:t>
      </w:r>
    </w:p>
    <w:p w14:paraId="2EB2D573" w14:textId="77777777" w:rsidR="00506D65" w:rsidRPr="009A38AE" w:rsidRDefault="00506D65" w:rsidP="00506D65">
      <w:pPr>
        <w:pStyle w:val="NormalWeb"/>
        <w:rPr>
          <w:sz w:val="20"/>
          <w:szCs w:val="20"/>
        </w:rPr>
      </w:pPr>
      <w:r w:rsidRPr="009A38AE">
        <w:rPr>
          <w:sz w:val="20"/>
          <w:szCs w:val="20"/>
        </w:rPr>
        <w:t>Starting at 2nd level, you select an elemental damage/damages from the following list:</w:t>
      </w:r>
    </w:p>
    <w:p w14:paraId="1DB3714D" w14:textId="77777777" w:rsidR="00506D65" w:rsidRPr="009A38AE" w:rsidRDefault="00506D65" w:rsidP="00506D65">
      <w:pPr>
        <w:pStyle w:val="NormalWeb"/>
        <w:numPr>
          <w:ilvl w:val="0"/>
          <w:numId w:val="59"/>
        </w:numPr>
        <w:rPr>
          <w:bCs/>
          <w:sz w:val="20"/>
          <w:szCs w:val="20"/>
        </w:rPr>
      </w:pPr>
      <w:r w:rsidRPr="009A38AE">
        <w:rPr>
          <w:bCs/>
          <w:sz w:val="20"/>
          <w:szCs w:val="20"/>
        </w:rPr>
        <w:t>Cold</w:t>
      </w:r>
    </w:p>
    <w:p w14:paraId="080E4642" w14:textId="77777777" w:rsidR="00506D65" w:rsidRPr="009A38AE" w:rsidRDefault="00506D65" w:rsidP="00506D65">
      <w:pPr>
        <w:pStyle w:val="NormalWeb"/>
        <w:numPr>
          <w:ilvl w:val="0"/>
          <w:numId w:val="59"/>
        </w:numPr>
        <w:rPr>
          <w:bCs/>
          <w:sz w:val="20"/>
          <w:szCs w:val="20"/>
        </w:rPr>
      </w:pPr>
      <w:r w:rsidRPr="009A38AE">
        <w:rPr>
          <w:bCs/>
          <w:sz w:val="20"/>
          <w:szCs w:val="20"/>
        </w:rPr>
        <w:t>Fire</w:t>
      </w:r>
    </w:p>
    <w:p w14:paraId="26A9F6B1" w14:textId="77777777" w:rsidR="00506D65" w:rsidRPr="009A38AE" w:rsidRDefault="00506D65" w:rsidP="00506D65">
      <w:pPr>
        <w:pStyle w:val="NormalWeb"/>
        <w:numPr>
          <w:ilvl w:val="0"/>
          <w:numId w:val="59"/>
        </w:numPr>
        <w:rPr>
          <w:bCs/>
          <w:sz w:val="20"/>
          <w:szCs w:val="20"/>
        </w:rPr>
      </w:pPr>
      <w:r w:rsidRPr="009A38AE">
        <w:rPr>
          <w:bCs/>
          <w:sz w:val="20"/>
          <w:szCs w:val="20"/>
        </w:rPr>
        <w:t>Lightning</w:t>
      </w:r>
    </w:p>
    <w:p w14:paraId="6169BE4A" w14:textId="0360ED8E" w:rsidR="00506D65" w:rsidRPr="009A38AE" w:rsidRDefault="00506D65" w:rsidP="00506D65">
      <w:pPr>
        <w:pStyle w:val="NormalWeb"/>
        <w:numPr>
          <w:ilvl w:val="0"/>
          <w:numId w:val="59"/>
        </w:numPr>
        <w:rPr>
          <w:bCs/>
          <w:sz w:val="20"/>
          <w:szCs w:val="20"/>
        </w:rPr>
      </w:pPr>
      <w:r w:rsidRPr="009A38AE">
        <w:rPr>
          <w:bCs/>
          <w:sz w:val="20"/>
          <w:szCs w:val="20"/>
        </w:rPr>
        <w:t>Acid/Poison</w:t>
      </w:r>
      <w:r w:rsidR="00172C7A" w:rsidRPr="009A38AE">
        <w:rPr>
          <w:bCs/>
          <w:sz w:val="20"/>
          <w:szCs w:val="20"/>
        </w:rPr>
        <w:t xml:space="preserve"> </w:t>
      </w:r>
    </w:p>
    <w:p w14:paraId="19E92535" w14:textId="412CA952" w:rsidR="00506D65" w:rsidRDefault="00506D65" w:rsidP="00506D65">
      <w:pPr>
        <w:pStyle w:val="NormalWeb"/>
        <w:rPr>
          <w:bCs/>
          <w:sz w:val="20"/>
          <w:szCs w:val="20"/>
        </w:rPr>
      </w:pPr>
      <w:r w:rsidRPr="009A38AE">
        <w:rPr>
          <w:bCs/>
          <w:sz w:val="20"/>
          <w:szCs w:val="20"/>
        </w:rPr>
        <w:t>Then you gain one cantrip that deals damage of that type from any list, it counts as a druid cantrip for you and does not count against the number of cantrips known.</w:t>
      </w:r>
      <w:r w:rsidRPr="009A38AE">
        <w:rPr>
          <w:bCs/>
          <w:sz w:val="20"/>
          <w:szCs w:val="20"/>
        </w:rPr>
        <w:br/>
      </w:r>
      <w:r w:rsidRPr="009A38AE">
        <w:rPr>
          <w:bCs/>
          <w:sz w:val="20"/>
          <w:szCs w:val="20"/>
        </w:rPr>
        <w:br/>
        <w:t>You may attune any spell from any list that deals damage of that type as though it was on the druid spell list and it counts as a druid spell for you.</w:t>
      </w:r>
      <w:r w:rsidR="00A76646" w:rsidRPr="009A38AE">
        <w:rPr>
          <w:bCs/>
          <w:sz w:val="20"/>
          <w:szCs w:val="20"/>
        </w:rPr>
        <w:br/>
      </w:r>
      <w:r w:rsidR="00A76646" w:rsidRPr="009A38AE">
        <w:rPr>
          <w:bCs/>
          <w:sz w:val="20"/>
          <w:szCs w:val="20"/>
        </w:rPr>
        <w:br/>
      </w:r>
      <w:r w:rsidRPr="009A38AE">
        <w:rPr>
          <w:bCs/>
          <w:sz w:val="20"/>
          <w:szCs w:val="20"/>
        </w:rPr>
        <w:t xml:space="preserve">If a spell </w:t>
      </w:r>
      <w:r w:rsidRPr="009A38AE">
        <w:rPr>
          <w:b/>
          <w:sz w:val="20"/>
          <w:szCs w:val="20"/>
        </w:rPr>
        <w:t>could</w:t>
      </w:r>
      <w:r w:rsidRPr="009A38AE">
        <w:rPr>
          <w:bCs/>
          <w:sz w:val="20"/>
          <w:szCs w:val="20"/>
        </w:rPr>
        <w:t xml:space="preserve"> </w:t>
      </w:r>
      <w:r w:rsidR="00A76646" w:rsidRPr="009A38AE">
        <w:rPr>
          <w:bCs/>
          <w:sz w:val="20"/>
          <w:szCs w:val="20"/>
        </w:rPr>
        <w:t xml:space="preserve">choose to </w:t>
      </w:r>
      <w:r w:rsidRPr="009A38AE">
        <w:rPr>
          <w:bCs/>
          <w:sz w:val="20"/>
          <w:szCs w:val="20"/>
        </w:rPr>
        <w:t>deal damage of your chosen element and it is not on the druid</w:t>
      </w:r>
      <w:r w:rsidR="00A76646" w:rsidRPr="009A38AE">
        <w:rPr>
          <w:bCs/>
          <w:sz w:val="20"/>
          <w:szCs w:val="20"/>
        </w:rPr>
        <w:t>’</w:t>
      </w:r>
      <w:r w:rsidRPr="009A38AE">
        <w:rPr>
          <w:bCs/>
          <w:sz w:val="20"/>
          <w:szCs w:val="20"/>
        </w:rPr>
        <w:t>s native spell list, you may still attune to that spell, however you can only activate that spell choosing your chosen element.</w:t>
      </w:r>
      <w:r w:rsidR="00A76646" w:rsidRPr="009A38AE">
        <w:rPr>
          <w:bCs/>
          <w:sz w:val="20"/>
          <w:szCs w:val="20"/>
        </w:rPr>
        <w:t xml:space="preserve"> </w:t>
      </w:r>
      <w:r w:rsidR="00A76646" w:rsidRPr="009A38AE">
        <w:rPr>
          <w:bCs/>
          <w:i/>
          <w:iCs/>
          <w:sz w:val="20"/>
          <w:szCs w:val="20"/>
        </w:rPr>
        <w:t xml:space="preserve">For </w:t>
      </w:r>
      <w:r w:rsidR="00D73F28" w:rsidRPr="009A38AE">
        <w:rPr>
          <w:bCs/>
          <w:i/>
          <w:iCs/>
          <w:sz w:val="20"/>
          <w:szCs w:val="20"/>
        </w:rPr>
        <w:t>example,</w:t>
      </w:r>
      <w:r w:rsidR="00A76646" w:rsidRPr="009A38AE">
        <w:rPr>
          <w:bCs/>
          <w:i/>
          <w:iCs/>
          <w:sz w:val="20"/>
          <w:szCs w:val="20"/>
        </w:rPr>
        <w:t xml:space="preserve"> </w:t>
      </w:r>
      <w:r w:rsidR="00172C7A" w:rsidRPr="009A38AE">
        <w:rPr>
          <w:bCs/>
          <w:i/>
          <w:iCs/>
          <w:sz w:val="20"/>
          <w:szCs w:val="20"/>
        </w:rPr>
        <w:t>Dragon’s Breath can choose multiple elements when cast. you may only choose your chosen element as part of casting that spell.</w:t>
      </w:r>
      <w:r w:rsidRPr="009A38AE">
        <w:rPr>
          <w:bCs/>
          <w:sz w:val="20"/>
          <w:szCs w:val="20"/>
        </w:rPr>
        <w:br/>
      </w:r>
      <w:r w:rsidRPr="009A38AE">
        <w:rPr>
          <w:bCs/>
          <w:sz w:val="20"/>
          <w:szCs w:val="20"/>
        </w:rPr>
        <w:br/>
        <w:t>If another feature of this subclass references “your chosen element” it is the damage type/types you have chosen with this feature.</w:t>
      </w:r>
    </w:p>
    <w:p w14:paraId="15FB6948" w14:textId="77777777" w:rsidR="00A65381" w:rsidRDefault="00A65381" w:rsidP="00506D65">
      <w:pPr>
        <w:pStyle w:val="NormalWeb"/>
        <w:rPr>
          <w:bCs/>
          <w:sz w:val="20"/>
          <w:szCs w:val="20"/>
        </w:rPr>
      </w:pPr>
    </w:p>
    <w:p w14:paraId="288FCB36" w14:textId="77777777" w:rsidR="00A65381" w:rsidRDefault="00A65381" w:rsidP="00506D65">
      <w:pPr>
        <w:pStyle w:val="NormalWeb"/>
        <w:rPr>
          <w:bCs/>
          <w:sz w:val="20"/>
          <w:szCs w:val="20"/>
        </w:rPr>
      </w:pPr>
    </w:p>
    <w:p w14:paraId="006E3669" w14:textId="77777777" w:rsidR="00A65381" w:rsidRDefault="00A65381" w:rsidP="00506D65">
      <w:pPr>
        <w:pStyle w:val="NormalWeb"/>
        <w:rPr>
          <w:bCs/>
          <w:sz w:val="20"/>
          <w:szCs w:val="20"/>
        </w:rPr>
      </w:pPr>
    </w:p>
    <w:p w14:paraId="29C6F08B" w14:textId="77777777" w:rsidR="00A65381" w:rsidRDefault="00A65381" w:rsidP="00506D65">
      <w:pPr>
        <w:pStyle w:val="NormalWeb"/>
        <w:rPr>
          <w:bCs/>
          <w:sz w:val="20"/>
          <w:szCs w:val="20"/>
        </w:rPr>
      </w:pPr>
    </w:p>
    <w:p w14:paraId="2EAE1778" w14:textId="77777777" w:rsidR="00A65381" w:rsidRPr="009A38AE" w:rsidRDefault="00A65381" w:rsidP="00506D65">
      <w:pPr>
        <w:pStyle w:val="NormalWeb"/>
        <w:rPr>
          <w:bCs/>
          <w:sz w:val="20"/>
          <w:szCs w:val="20"/>
        </w:rPr>
      </w:pPr>
    </w:p>
    <w:p w14:paraId="5CF25C84" w14:textId="67E757E4" w:rsidR="00506D65" w:rsidRPr="00A65381" w:rsidRDefault="007A75C9" w:rsidP="00506D65">
      <w:pPr>
        <w:pStyle w:val="Heading4"/>
        <w:rPr>
          <w:rFonts w:ascii="Times New Roman" w:hAnsi="Times New Roman" w:cs="Times New Roman"/>
          <w:sz w:val="28"/>
          <w:szCs w:val="28"/>
        </w:rPr>
      </w:pPr>
      <w:r w:rsidRPr="00A65381">
        <w:rPr>
          <w:rFonts w:ascii="Times New Roman" w:hAnsi="Times New Roman" w:cs="Times New Roman"/>
          <w:sz w:val="28"/>
          <w:szCs w:val="28"/>
        </w:rPr>
        <w:t>Aspect of the scion</w:t>
      </w:r>
    </w:p>
    <w:p w14:paraId="17C0DD31" w14:textId="3CB189FF" w:rsidR="00506D65" w:rsidRPr="009A38AE" w:rsidRDefault="00506D65" w:rsidP="00506D65">
      <w:pPr>
        <w:pStyle w:val="NormalWeb"/>
        <w:rPr>
          <w:bCs/>
          <w:sz w:val="20"/>
          <w:szCs w:val="20"/>
        </w:rPr>
      </w:pPr>
      <w:r w:rsidRPr="009A38AE">
        <w:rPr>
          <w:sz w:val="20"/>
          <w:szCs w:val="20"/>
        </w:rPr>
        <w:t>Starting at 2nd level, you learn to harness the power of your chosen element. You gain the following features:</w:t>
      </w:r>
      <w:r w:rsidR="00E03583" w:rsidRPr="009A38AE">
        <w:rPr>
          <w:sz w:val="20"/>
          <w:szCs w:val="20"/>
        </w:rPr>
        <w:br/>
      </w:r>
      <w:r w:rsidR="00A65381">
        <w:rPr>
          <w:b/>
          <w:sz w:val="20"/>
          <w:szCs w:val="20"/>
        </w:rPr>
        <w:br/>
      </w:r>
      <w:r w:rsidRPr="009A38AE">
        <w:rPr>
          <w:b/>
          <w:sz w:val="20"/>
          <w:szCs w:val="20"/>
        </w:rPr>
        <w:t>Elemental Charge</w:t>
      </w:r>
      <w:r w:rsidR="00F2657C" w:rsidRPr="009A38AE">
        <w:rPr>
          <w:b/>
          <w:sz w:val="20"/>
          <w:szCs w:val="20"/>
        </w:rPr>
        <w:t>s</w:t>
      </w:r>
      <w:r w:rsidRPr="009A38AE">
        <w:rPr>
          <w:b/>
          <w:sz w:val="20"/>
          <w:szCs w:val="20"/>
        </w:rPr>
        <w:t>:</w:t>
      </w:r>
      <w:r w:rsidRPr="009A38AE">
        <w:rPr>
          <w:bCs/>
          <w:sz w:val="20"/>
          <w:szCs w:val="20"/>
        </w:rPr>
        <w:t xml:space="preserve"> As</w:t>
      </w:r>
      <w:r w:rsidR="0082416C" w:rsidRPr="009A38AE">
        <w:rPr>
          <w:bCs/>
          <w:sz w:val="20"/>
          <w:szCs w:val="20"/>
        </w:rPr>
        <w:t xml:space="preserve"> you cast leveled spells you gain charges of the element that attach to your skin. These build up over time altering your appearance to take a more bestial elemental. These are used in later features to fuel them as part of this subclass.</w:t>
      </w:r>
      <w:r w:rsidR="00004A2E" w:rsidRPr="009A38AE">
        <w:rPr>
          <w:bCs/>
          <w:sz w:val="20"/>
          <w:szCs w:val="20"/>
        </w:rPr>
        <w:t xml:space="preserve"> These charges remain until you finish a long rest or expend them as part of a class feature.</w:t>
      </w:r>
      <w:r w:rsidR="0082416C" w:rsidRPr="009A38AE">
        <w:rPr>
          <w:bCs/>
          <w:sz w:val="20"/>
          <w:szCs w:val="20"/>
        </w:rPr>
        <w:br/>
      </w:r>
      <w:r w:rsidR="0082416C" w:rsidRPr="009A38AE">
        <w:rPr>
          <w:bCs/>
          <w:sz w:val="20"/>
          <w:szCs w:val="20"/>
        </w:rPr>
        <w:br/>
      </w:r>
      <w:r w:rsidR="0082416C" w:rsidRPr="009A38AE">
        <w:rPr>
          <w:b/>
          <w:sz w:val="20"/>
          <w:szCs w:val="20"/>
        </w:rPr>
        <w:t>Dawn Beast:</w:t>
      </w:r>
      <w:r w:rsidR="0082416C" w:rsidRPr="009A38AE">
        <w:rPr>
          <w:bCs/>
          <w:sz w:val="20"/>
          <w:szCs w:val="20"/>
        </w:rPr>
        <w:t xml:space="preserve"> </w:t>
      </w:r>
      <w:r w:rsidR="00C8151F" w:rsidRPr="009A38AE">
        <w:rPr>
          <w:bCs/>
          <w:sz w:val="20"/>
          <w:szCs w:val="20"/>
        </w:rPr>
        <w:t>As a bonus action,</w:t>
      </w:r>
      <w:r w:rsidR="00D369DE" w:rsidRPr="009A38AE">
        <w:rPr>
          <w:sz w:val="20"/>
          <w:szCs w:val="20"/>
        </w:rPr>
        <w:t xml:space="preserve"> </w:t>
      </w:r>
      <w:r w:rsidR="00D369DE" w:rsidRPr="009A38AE">
        <w:rPr>
          <w:bCs/>
          <w:sz w:val="20"/>
          <w:szCs w:val="20"/>
        </w:rPr>
        <w:t>you can expend a use of your Wild Shape feature</w:t>
      </w:r>
      <w:r w:rsidR="0082416C" w:rsidRPr="009A38AE">
        <w:rPr>
          <w:bCs/>
          <w:sz w:val="20"/>
          <w:szCs w:val="20"/>
        </w:rPr>
        <w:t xml:space="preserve"> to become part elemental</w:t>
      </w:r>
      <w:r w:rsidR="00004A2E" w:rsidRPr="009A38AE">
        <w:rPr>
          <w:bCs/>
          <w:sz w:val="20"/>
          <w:szCs w:val="20"/>
        </w:rPr>
        <w:t xml:space="preserve"> for 10 minutes</w:t>
      </w:r>
      <w:r w:rsidR="00E03583" w:rsidRPr="009A38AE">
        <w:rPr>
          <w:bCs/>
          <w:sz w:val="20"/>
          <w:szCs w:val="20"/>
        </w:rPr>
        <w:t>, until you dismiss i</w:t>
      </w:r>
      <w:r w:rsidR="00A65381">
        <w:rPr>
          <w:bCs/>
          <w:sz w:val="20"/>
          <w:szCs w:val="20"/>
        </w:rPr>
        <w:t>t</w:t>
      </w:r>
      <w:r w:rsidR="00E03583" w:rsidRPr="009A38AE">
        <w:rPr>
          <w:bCs/>
          <w:sz w:val="20"/>
          <w:szCs w:val="20"/>
        </w:rPr>
        <w:t xml:space="preserve"> as a bonus action,</w:t>
      </w:r>
      <w:r w:rsidR="00004A2E" w:rsidRPr="009A38AE">
        <w:rPr>
          <w:bCs/>
          <w:sz w:val="20"/>
          <w:szCs w:val="20"/>
        </w:rPr>
        <w:t xml:space="preserve"> </w:t>
      </w:r>
      <w:r w:rsidR="00942111" w:rsidRPr="009A38AE">
        <w:rPr>
          <w:bCs/>
          <w:sz w:val="20"/>
          <w:szCs w:val="20"/>
        </w:rPr>
        <w:t xml:space="preserve">or until you fall unconscious </w:t>
      </w:r>
      <w:r w:rsidR="00004A2E" w:rsidRPr="009A38AE">
        <w:rPr>
          <w:bCs/>
          <w:i/>
          <w:iCs/>
          <w:sz w:val="20"/>
          <w:szCs w:val="20"/>
        </w:rPr>
        <w:t xml:space="preserve">(you are </w:t>
      </w:r>
      <w:r w:rsidR="00A76646" w:rsidRPr="009A38AE">
        <w:rPr>
          <w:bCs/>
          <w:i/>
          <w:iCs/>
          <w:sz w:val="20"/>
          <w:szCs w:val="20"/>
        </w:rPr>
        <w:t>a</w:t>
      </w:r>
      <w:r w:rsidR="00004A2E" w:rsidRPr="009A38AE">
        <w:rPr>
          <w:bCs/>
          <w:i/>
          <w:iCs/>
          <w:sz w:val="20"/>
          <w:szCs w:val="20"/>
        </w:rPr>
        <w:t>ffected by things that effect element</w:t>
      </w:r>
      <w:r w:rsidR="00A65381">
        <w:rPr>
          <w:bCs/>
          <w:i/>
          <w:iCs/>
          <w:sz w:val="20"/>
          <w:szCs w:val="20"/>
        </w:rPr>
        <w:t>al</w:t>
      </w:r>
      <w:r w:rsidR="00004A2E" w:rsidRPr="009A38AE">
        <w:rPr>
          <w:bCs/>
          <w:i/>
          <w:iCs/>
          <w:sz w:val="20"/>
          <w:szCs w:val="20"/>
        </w:rPr>
        <w:t>s and humanoids while in this shape)</w:t>
      </w:r>
      <w:r w:rsidR="0082416C" w:rsidRPr="009A38AE">
        <w:rPr>
          <w:bCs/>
          <w:sz w:val="20"/>
          <w:szCs w:val="20"/>
        </w:rPr>
        <w:t>. You</w:t>
      </w:r>
      <w:r w:rsidR="00A65381">
        <w:rPr>
          <w:bCs/>
          <w:sz w:val="20"/>
          <w:szCs w:val="20"/>
        </w:rPr>
        <w:t>r</w:t>
      </w:r>
      <w:r w:rsidR="0082416C" w:rsidRPr="009A38AE">
        <w:rPr>
          <w:bCs/>
          <w:sz w:val="20"/>
          <w:szCs w:val="20"/>
        </w:rPr>
        <w:t xml:space="preserve"> body gains claws extending from your hands</w:t>
      </w:r>
      <w:r w:rsidR="00004A2E" w:rsidRPr="009A38AE">
        <w:rPr>
          <w:bCs/>
          <w:sz w:val="20"/>
          <w:szCs w:val="20"/>
        </w:rPr>
        <w:t xml:space="preserve"> and feet made of your chosen element if you did not already have them. You grow a tail at the base of your spine</w:t>
      </w:r>
      <w:r w:rsidR="0082416C" w:rsidRPr="009A38AE">
        <w:rPr>
          <w:bCs/>
          <w:sz w:val="20"/>
          <w:szCs w:val="20"/>
        </w:rPr>
        <w:t xml:space="preserve"> made of your chosen element</w:t>
      </w:r>
      <w:r w:rsidR="00004A2E" w:rsidRPr="009A38AE">
        <w:rPr>
          <w:bCs/>
          <w:sz w:val="20"/>
          <w:szCs w:val="20"/>
        </w:rPr>
        <w:t xml:space="preserve"> if you did not already have one</w:t>
      </w:r>
      <w:r w:rsidR="0082416C" w:rsidRPr="009A38AE">
        <w:rPr>
          <w:bCs/>
          <w:sz w:val="20"/>
          <w:szCs w:val="20"/>
        </w:rPr>
        <w:t>.</w:t>
      </w:r>
      <w:r w:rsidR="00004A2E" w:rsidRPr="009A38AE">
        <w:rPr>
          <w:bCs/>
          <w:sz w:val="20"/>
          <w:szCs w:val="20"/>
        </w:rPr>
        <w:t xml:space="preserve"> You gain temporary hp equal to </w:t>
      </w:r>
      <w:r w:rsidR="004A6B19" w:rsidRPr="009A38AE">
        <w:rPr>
          <w:bCs/>
          <w:sz w:val="20"/>
          <w:szCs w:val="20"/>
        </w:rPr>
        <w:t>3</w:t>
      </w:r>
      <w:r w:rsidR="00004A2E" w:rsidRPr="009A38AE">
        <w:rPr>
          <w:bCs/>
          <w:sz w:val="20"/>
          <w:szCs w:val="20"/>
        </w:rPr>
        <w:t xml:space="preserve">X the number of elemental charges you have accrued. Your unarmed strikes deal 1d6 damage of the type of your chosen element, you use your wisdom modifier for attack and damage rolls instead of strength. Whenever you cast a </w:t>
      </w:r>
      <w:r w:rsidR="00086FB5" w:rsidRPr="009A38AE">
        <w:rPr>
          <w:bCs/>
          <w:sz w:val="20"/>
          <w:szCs w:val="20"/>
        </w:rPr>
        <w:t xml:space="preserve">leveled </w:t>
      </w:r>
      <w:r w:rsidR="00004A2E" w:rsidRPr="009A38AE">
        <w:rPr>
          <w:bCs/>
          <w:sz w:val="20"/>
          <w:szCs w:val="20"/>
        </w:rPr>
        <w:t>spell of your chosen element as an action you may use your bonus action to make a weapon attack using your tail. Your tail has a reach of 10ft and uses your unarmed strike damage.</w:t>
      </w:r>
      <w:r w:rsidR="00004A2E" w:rsidRPr="009A38AE">
        <w:rPr>
          <w:bCs/>
          <w:sz w:val="20"/>
          <w:szCs w:val="20"/>
        </w:rPr>
        <w:br/>
      </w:r>
      <w:r w:rsidR="00004A2E" w:rsidRPr="009A38AE">
        <w:rPr>
          <w:bCs/>
          <w:sz w:val="20"/>
          <w:szCs w:val="20"/>
        </w:rPr>
        <w:br/>
      </w:r>
      <w:r w:rsidR="00004A2E" w:rsidRPr="009A38AE">
        <w:rPr>
          <w:b/>
          <w:sz w:val="20"/>
          <w:szCs w:val="20"/>
        </w:rPr>
        <w:t xml:space="preserve">Flux: </w:t>
      </w:r>
      <w:r w:rsidR="00F2657C" w:rsidRPr="009A38AE">
        <w:rPr>
          <w:bCs/>
          <w:sz w:val="20"/>
          <w:szCs w:val="20"/>
        </w:rPr>
        <w:t xml:space="preserve">While in </w:t>
      </w:r>
      <w:r w:rsidR="00A65381">
        <w:rPr>
          <w:bCs/>
          <w:sz w:val="20"/>
          <w:szCs w:val="20"/>
        </w:rPr>
        <w:t xml:space="preserve">your dawn beast </w:t>
      </w:r>
      <w:r w:rsidR="00F2657C" w:rsidRPr="009A38AE">
        <w:rPr>
          <w:bCs/>
          <w:sz w:val="20"/>
          <w:szCs w:val="20"/>
        </w:rPr>
        <w:t>wildshape, once per long rest, you may use</w:t>
      </w:r>
      <w:r w:rsidR="00004A2E" w:rsidRPr="009A38AE">
        <w:rPr>
          <w:bCs/>
          <w:sz w:val="20"/>
          <w:szCs w:val="20"/>
        </w:rPr>
        <w:t xml:space="preserve"> an action you may expend a</w:t>
      </w:r>
      <w:r w:rsidR="00B50369" w:rsidRPr="009A38AE">
        <w:rPr>
          <w:bCs/>
          <w:sz w:val="20"/>
          <w:szCs w:val="20"/>
        </w:rPr>
        <w:t>ny number</w:t>
      </w:r>
      <w:r w:rsidR="00004A2E" w:rsidRPr="009A38AE">
        <w:rPr>
          <w:bCs/>
          <w:sz w:val="20"/>
          <w:szCs w:val="20"/>
        </w:rPr>
        <w:t xml:space="preserve"> of </w:t>
      </w:r>
      <w:r w:rsidR="00F2657C" w:rsidRPr="009A38AE">
        <w:rPr>
          <w:bCs/>
          <w:sz w:val="20"/>
          <w:szCs w:val="20"/>
        </w:rPr>
        <w:t>elemental charges. When you do</w:t>
      </w:r>
      <w:r w:rsidR="00E03583" w:rsidRPr="009A38AE">
        <w:rPr>
          <w:bCs/>
          <w:sz w:val="20"/>
          <w:szCs w:val="20"/>
        </w:rPr>
        <w:t>,</w:t>
      </w:r>
      <w:r w:rsidR="00F2657C" w:rsidRPr="009A38AE">
        <w:rPr>
          <w:bCs/>
          <w:sz w:val="20"/>
          <w:szCs w:val="20"/>
        </w:rPr>
        <w:t xml:space="preserve"> you recover a number of expended spell slots which have a combined level that is equal to</w:t>
      </w:r>
      <w:r w:rsidR="00A65381">
        <w:rPr>
          <w:bCs/>
          <w:sz w:val="20"/>
          <w:szCs w:val="20"/>
        </w:rPr>
        <w:t xml:space="preserve"> 1/2</w:t>
      </w:r>
      <w:r w:rsidR="00F2657C" w:rsidRPr="009A38AE">
        <w:rPr>
          <w:bCs/>
          <w:sz w:val="20"/>
          <w:szCs w:val="20"/>
        </w:rPr>
        <w:t xml:space="preserve"> the number of elemental charges expended in this way. None of the spell slots you recover can be greater than 5th level in this way. Then each creature of your choice within 10ft of you must make a dexterity saving throw vs your druid spell save dc or take 2x the number of elemental charges you expended in this way</w:t>
      </w:r>
      <w:r w:rsidR="00A65381">
        <w:rPr>
          <w:bCs/>
          <w:sz w:val="20"/>
          <w:szCs w:val="20"/>
        </w:rPr>
        <w:t xml:space="preserve"> as damage of your chosen element</w:t>
      </w:r>
      <w:r w:rsidR="00F2657C" w:rsidRPr="009A38AE">
        <w:rPr>
          <w:bCs/>
          <w:sz w:val="20"/>
          <w:szCs w:val="20"/>
        </w:rPr>
        <w:t>, half as much on a successful save.</w:t>
      </w:r>
    </w:p>
    <w:p w14:paraId="6BF9BDBE" w14:textId="18948B33" w:rsidR="007A75C9" w:rsidRPr="00A65381" w:rsidRDefault="007A75C9" w:rsidP="007A75C9">
      <w:pPr>
        <w:pStyle w:val="Heading4"/>
        <w:rPr>
          <w:rFonts w:ascii="Times New Roman" w:hAnsi="Times New Roman" w:cs="Times New Roman"/>
          <w:sz w:val="28"/>
          <w:szCs w:val="28"/>
        </w:rPr>
      </w:pPr>
      <w:r w:rsidRPr="00A65381">
        <w:rPr>
          <w:rFonts w:ascii="Times New Roman" w:hAnsi="Times New Roman" w:cs="Times New Roman"/>
          <w:sz w:val="28"/>
          <w:szCs w:val="28"/>
        </w:rPr>
        <w:t>Elemental overload</w:t>
      </w:r>
    </w:p>
    <w:p w14:paraId="47D650CD" w14:textId="77777777" w:rsidR="00125B19" w:rsidRPr="009A38AE" w:rsidRDefault="00C8151F" w:rsidP="00C8151F">
      <w:pPr>
        <w:pStyle w:val="NormalWeb"/>
        <w:rPr>
          <w:sz w:val="20"/>
          <w:szCs w:val="20"/>
        </w:rPr>
      </w:pPr>
      <w:r w:rsidRPr="009A38AE">
        <w:rPr>
          <w:sz w:val="20"/>
          <w:szCs w:val="20"/>
        </w:rPr>
        <w:t>Starting at 6th level,</w:t>
      </w:r>
      <w:r w:rsidR="00125B19" w:rsidRPr="009A38AE">
        <w:rPr>
          <w:sz w:val="20"/>
          <w:szCs w:val="20"/>
        </w:rPr>
        <w:t xml:space="preserve"> your dawn beast wildshape improves gaining the following features:</w:t>
      </w:r>
    </w:p>
    <w:p w14:paraId="4631203E" w14:textId="623370E3" w:rsidR="00125B19" w:rsidRPr="009A38AE" w:rsidRDefault="00125B19" w:rsidP="00125B19">
      <w:pPr>
        <w:pStyle w:val="NormalWeb"/>
        <w:numPr>
          <w:ilvl w:val="0"/>
          <w:numId w:val="62"/>
        </w:numPr>
        <w:rPr>
          <w:bCs/>
          <w:sz w:val="20"/>
          <w:szCs w:val="20"/>
        </w:rPr>
      </w:pPr>
      <w:r w:rsidRPr="009A38AE">
        <w:rPr>
          <w:sz w:val="20"/>
          <w:szCs w:val="20"/>
        </w:rPr>
        <w:t>Y</w:t>
      </w:r>
      <w:r w:rsidR="00C8151F" w:rsidRPr="009A38AE">
        <w:rPr>
          <w:sz w:val="20"/>
          <w:szCs w:val="20"/>
        </w:rPr>
        <w:t>ou have resistance to your chosen element.</w:t>
      </w:r>
    </w:p>
    <w:p w14:paraId="32295D3F" w14:textId="77777777" w:rsidR="00125B19" w:rsidRPr="009A38AE" w:rsidRDefault="00125B19" w:rsidP="00125B19">
      <w:pPr>
        <w:pStyle w:val="NormalWeb"/>
        <w:numPr>
          <w:ilvl w:val="0"/>
          <w:numId w:val="62"/>
        </w:numPr>
        <w:rPr>
          <w:bCs/>
          <w:sz w:val="20"/>
          <w:szCs w:val="20"/>
        </w:rPr>
      </w:pPr>
      <w:r w:rsidRPr="009A38AE">
        <w:rPr>
          <w:sz w:val="20"/>
          <w:szCs w:val="20"/>
        </w:rPr>
        <w:t>C</w:t>
      </w:r>
      <w:r w:rsidR="00C8151F" w:rsidRPr="009A38AE">
        <w:rPr>
          <w:sz w:val="20"/>
          <w:szCs w:val="20"/>
        </w:rPr>
        <w:t>reatures that resist damage from your chosen element are treated as though they didn’t have the ability.</w:t>
      </w:r>
    </w:p>
    <w:p w14:paraId="122E354A" w14:textId="10F8F164" w:rsidR="00C8151F" w:rsidRPr="009A38AE" w:rsidRDefault="00125B19" w:rsidP="00125B19">
      <w:pPr>
        <w:pStyle w:val="NormalWeb"/>
        <w:numPr>
          <w:ilvl w:val="0"/>
          <w:numId w:val="62"/>
        </w:numPr>
        <w:rPr>
          <w:bCs/>
          <w:sz w:val="20"/>
          <w:szCs w:val="20"/>
        </w:rPr>
      </w:pPr>
      <w:r w:rsidRPr="009A38AE">
        <w:rPr>
          <w:sz w:val="20"/>
          <w:szCs w:val="20"/>
        </w:rPr>
        <w:t>R</w:t>
      </w:r>
      <w:r w:rsidR="007A75C9" w:rsidRPr="009A38AE">
        <w:rPr>
          <w:sz w:val="20"/>
          <w:szCs w:val="20"/>
        </w:rPr>
        <w:t xml:space="preserve">anged spell attack rolls you make against creatures within 5 ft of you do not have disadvantage if those spells deal damage of your chosen element. </w:t>
      </w:r>
      <w:r w:rsidR="007A75C9" w:rsidRPr="009A38AE">
        <w:rPr>
          <w:i/>
          <w:iCs/>
          <w:sz w:val="20"/>
          <w:szCs w:val="20"/>
        </w:rPr>
        <w:t>(you still would have disadvantage on attack rolls against creatures not within 5ft of you if another hostile creature is within 5ft of you)</w:t>
      </w:r>
      <w:r w:rsidR="00D369DE" w:rsidRPr="009A38AE">
        <w:rPr>
          <w:sz w:val="20"/>
          <w:szCs w:val="20"/>
        </w:rPr>
        <w:br/>
      </w:r>
    </w:p>
    <w:p w14:paraId="7AAB6EE6" w14:textId="186305DD" w:rsidR="00D369DE" w:rsidRPr="00A65381" w:rsidRDefault="00D369DE" w:rsidP="00D369DE">
      <w:pPr>
        <w:pStyle w:val="Heading4"/>
        <w:rPr>
          <w:rFonts w:ascii="Times New Roman" w:hAnsi="Times New Roman" w:cs="Times New Roman"/>
          <w:sz w:val="28"/>
          <w:szCs w:val="28"/>
        </w:rPr>
      </w:pPr>
      <w:r w:rsidRPr="00A65381">
        <w:rPr>
          <w:rFonts w:ascii="Times New Roman" w:hAnsi="Times New Roman" w:cs="Times New Roman"/>
          <w:sz w:val="28"/>
          <w:szCs w:val="28"/>
        </w:rPr>
        <w:lastRenderedPageBreak/>
        <w:t>Blessing of the Dawn</w:t>
      </w:r>
    </w:p>
    <w:p w14:paraId="43E354A7" w14:textId="77777777" w:rsidR="007A75C9" w:rsidRPr="009A38AE" w:rsidRDefault="00D369DE" w:rsidP="00D369DE">
      <w:pPr>
        <w:pStyle w:val="NormalWeb"/>
        <w:rPr>
          <w:sz w:val="20"/>
          <w:szCs w:val="20"/>
        </w:rPr>
      </w:pPr>
      <w:r w:rsidRPr="009A38AE">
        <w:rPr>
          <w:sz w:val="20"/>
          <w:szCs w:val="20"/>
        </w:rPr>
        <w:t>Starting at 10th level, you become immune to the damage/ damages of your chosen element.</w:t>
      </w:r>
      <w:r w:rsidR="00E36836" w:rsidRPr="009A38AE">
        <w:rPr>
          <w:sz w:val="20"/>
          <w:szCs w:val="20"/>
        </w:rPr>
        <w:br/>
      </w:r>
      <w:r w:rsidR="00E36836" w:rsidRPr="009A38AE">
        <w:rPr>
          <w:sz w:val="20"/>
          <w:szCs w:val="20"/>
        </w:rPr>
        <w:br/>
        <w:t>You gain a small boon in addition to becoming immune</w:t>
      </w:r>
      <w:r w:rsidR="007A75C9" w:rsidRPr="009A38AE">
        <w:rPr>
          <w:sz w:val="20"/>
          <w:szCs w:val="20"/>
        </w:rPr>
        <w:t xml:space="preserve"> based on your chosen element. </w:t>
      </w:r>
    </w:p>
    <w:p w14:paraId="441F6DB3" w14:textId="5A5E3F1A" w:rsidR="007A75C9" w:rsidRPr="009A38AE" w:rsidRDefault="007A75C9" w:rsidP="007A75C9">
      <w:pPr>
        <w:pStyle w:val="NormalWeb"/>
        <w:numPr>
          <w:ilvl w:val="0"/>
          <w:numId w:val="61"/>
        </w:numPr>
        <w:rPr>
          <w:bCs/>
          <w:sz w:val="20"/>
          <w:szCs w:val="20"/>
        </w:rPr>
      </w:pPr>
      <w:r w:rsidRPr="009A38AE">
        <w:rPr>
          <w:b/>
          <w:bCs/>
          <w:sz w:val="20"/>
          <w:szCs w:val="20"/>
        </w:rPr>
        <w:t>Cold:</w:t>
      </w:r>
      <w:r w:rsidRPr="009A38AE">
        <w:rPr>
          <w:sz w:val="20"/>
          <w:szCs w:val="20"/>
        </w:rPr>
        <w:t xml:space="preserve"> </w:t>
      </w:r>
      <w:r w:rsidR="00C647AB" w:rsidRPr="009A38AE">
        <w:rPr>
          <w:sz w:val="20"/>
          <w:szCs w:val="20"/>
        </w:rPr>
        <w:t>Y</w:t>
      </w:r>
      <w:r w:rsidRPr="009A38AE">
        <w:rPr>
          <w:sz w:val="20"/>
          <w:szCs w:val="20"/>
        </w:rPr>
        <w:t>ou are immune to the effects of extreme cold.</w:t>
      </w:r>
    </w:p>
    <w:p w14:paraId="00B6FA60" w14:textId="6B9B61F2" w:rsidR="007A75C9" w:rsidRPr="009A38AE" w:rsidRDefault="007A75C9" w:rsidP="007A75C9">
      <w:pPr>
        <w:pStyle w:val="NormalWeb"/>
        <w:numPr>
          <w:ilvl w:val="0"/>
          <w:numId w:val="61"/>
        </w:numPr>
        <w:rPr>
          <w:bCs/>
          <w:sz w:val="20"/>
          <w:szCs w:val="20"/>
        </w:rPr>
      </w:pPr>
      <w:r w:rsidRPr="009A38AE">
        <w:rPr>
          <w:b/>
          <w:bCs/>
          <w:sz w:val="20"/>
          <w:szCs w:val="20"/>
        </w:rPr>
        <w:t>Fire:</w:t>
      </w:r>
      <w:r w:rsidRPr="009A38AE">
        <w:rPr>
          <w:sz w:val="20"/>
          <w:szCs w:val="20"/>
        </w:rPr>
        <w:t xml:space="preserve"> </w:t>
      </w:r>
      <w:r w:rsidR="00C647AB" w:rsidRPr="009A38AE">
        <w:rPr>
          <w:sz w:val="20"/>
          <w:szCs w:val="20"/>
        </w:rPr>
        <w:t>Y</w:t>
      </w:r>
      <w:r w:rsidRPr="009A38AE">
        <w:rPr>
          <w:sz w:val="20"/>
          <w:szCs w:val="20"/>
        </w:rPr>
        <w:t>ou are immune to the effects of extreme heat.</w:t>
      </w:r>
    </w:p>
    <w:p w14:paraId="5CB3F0EC" w14:textId="48B591FF" w:rsidR="007A75C9" w:rsidRPr="009A38AE" w:rsidRDefault="007A75C9" w:rsidP="007A75C9">
      <w:pPr>
        <w:pStyle w:val="NormalWeb"/>
        <w:numPr>
          <w:ilvl w:val="0"/>
          <w:numId w:val="61"/>
        </w:numPr>
        <w:rPr>
          <w:bCs/>
          <w:sz w:val="20"/>
          <w:szCs w:val="20"/>
        </w:rPr>
      </w:pPr>
      <w:r w:rsidRPr="009A38AE">
        <w:rPr>
          <w:b/>
          <w:bCs/>
          <w:sz w:val="20"/>
          <w:szCs w:val="20"/>
        </w:rPr>
        <w:t>Lightning:</w:t>
      </w:r>
      <w:r w:rsidRPr="009A38AE">
        <w:rPr>
          <w:sz w:val="20"/>
          <w:szCs w:val="20"/>
        </w:rPr>
        <w:t xml:space="preserve"> You are immune to the effects of the slow spell.</w:t>
      </w:r>
    </w:p>
    <w:p w14:paraId="56A6C821" w14:textId="77777777" w:rsidR="007A75C9" w:rsidRPr="009A38AE" w:rsidRDefault="007A75C9" w:rsidP="007A75C9">
      <w:pPr>
        <w:pStyle w:val="NormalWeb"/>
        <w:numPr>
          <w:ilvl w:val="0"/>
          <w:numId w:val="61"/>
        </w:numPr>
        <w:rPr>
          <w:bCs/>
          <w:sz w:val="20"/>
          <w:szCs w:val="20"/>
        </w:rPr>
      </w:pPr>
      <w:r w:rsidRPr="009A38AE">
        <w:rPr>
          <w:b/>
          <w:bCs/>
          <w:sz w:val="20"/>
          <w:szCs w:val="20"/>
        </w:rPr>
        <w:t>Acid/Poison:</w:t>
      </w:r>
      <w:r w:rsidRPr="009A38AE">
        <w:rPr>
          <w:sz w:val="20"/>
          <w:szCs w:val="20"/>
        </w:rPr>
        <w:t xml:space="preserve"> You are immune to the poison condition.</w:t>
      </w:r>
    </w:p>
    <w:p w14:paraId="6BA873F5" w14:textId="4A2BB0FD" w:rsidR="00207C28" w:rsidRPr="009A38AE" w:rsidRDefault="00D369DE" w:rsidP="007A75C9">
      <w:pPr>
        <w:pStyle w:val="NormalWeb"/>
        <w:rPr>
          <w:i/>
          <w:iCs/>
          <w:sz w:val="20"/>
          <w:szCs w:val="20"/>
        </w:rPr>
      </w:pPr>
      <w:r w:rsidRPr="009A38AE">
        <w:rPr>
          <w:sz w:val="20"/>
          <w:szCs w:val="20"/>
        </w:rPr>
        <w:t xml:space="preserve">Your </w:t>
      </w:r>
      <w:r w:rsidR="00D73F28" w:rsidRPr="009A38AE">
        <w:rPr>
          <w:sz w:val="20"/>
          <w:szCs w:val="20"/>
        </w:rPr>
        <w:t>d</w:t>
      </w:r>
      <w:r w:rsidRPr="009A38AE">
        <w:rPr>
          <w:sz w:val="20"/>
          <w:szCs w:val="20"/>
        </w:rPr>
        <w:t>awn beast wildshape lasts until you dismiss it as a bonus action or your finish a short or long rest</w:t>
      </w:r>
      <w:r w:rsidR="00183F8F" w:rsidRPr="009A38AE">
        <w:rPr>
          <w:sz w:val="20"/>
          <w:szCs w:val="20"/>
        </w:rPr>
        <w:t>, or you fall unconscious</w:t>
      </w:r>
      <w:r w:rsidRPr="009A38AE">
        <w:rPr>
          <w:sz w:val="20"/>
          <w:szCs w:val="20"/>
        </w:rPr>
        <w:t xml:space="preserve">. While in your dawn beast form, if a creature is immune to damage of your chosen element you </w:t>
      </w:r>
      <w:r w:rsidRPr="009A38AE">
        <w:rPr>
          <w:b/>
          <w:bCs/>
          <w:sz w:val="20"/>
          <w:szCs w:val="20"/>
        </w:rPr>
        <w:t>may</w:t>
      </w:r>
      <w:r w:rsidRPr="009A38AE">
        <w:rPr>
          <w:sz w:val="20"/>
          <w:szCs w:val="20"/>
        </w:rPr>
        <w:t xml:space="preserve"> choose to deal that damage as though it was force damage.</w:t>
      </w:r>
      <w:r w:rsidR="00F63C1B" w:rsidRPr="009A38AE">
        <w:rPr>
          <w:sz w:val="20"/>
          <w:szCs w:val="20"/>
        </w:rPr>
        <w:t xml:space="preserve"> </w:t>
      </w:r>
      <w:r w:rsidRPr="009A38AE">
        <w:rPr>
          <w:i/>
          <w:iCs/>
          <w:sz w:val="20"/>
          <w:szCs w:val="20"/>
        </w:rPr>
        <w:t>(you will deal no damage if they are immune to your chosen element and immune to force damage).</w:t>
      </w:r>
    </w:p>
    <w:p w14:paraId="3D403878" w14:textId="25E3B324" w:rsidR="007A75C9" w:rsidRPr="00A65381" w:rsidRDefault="00B50369" w:rsidP="007A75C9">
      <w:pPr>
        <w:pStyle w:val="Heading4"/>
        <w:rPr>
          <w:rFonts w:ascii="Times New Roman" w:hAnsi="Times New Roman" w:cs="Times New Roman"/>
          <w:sz w:val="28"/>
          <w:szCs w:val="28"/>
        </w:rPr>
      </w:pPr>
      <w:r w:rsidRPr="00A65381">
        <w:rPr>
          <w:rFonts w:ascii="Times New Roman" w:hAnsi="Times New Roman" w:cs="Times New Roman"/>
          <w:sz w:val="28"/>
          <w:szCs w:val="28"/>
        </w:rPr>
        <w:t xml:space="preserve">Primal </w:t>
      </w:r>
      <w:r w:rsidR="00183F8F" w:rsidRPr="00A65381">
        <w:rPr>
          <w:rFonts w:ascii="Times New Roman" w:hAnsi="Times New Roman" w:cs="Times New Roman"/>
          <w:sz w:val="28"/>
          <w:szCs w:val="28"/>
        </w:rPr>
        <w:t>Elemental</w:t>
      </w:r>
    </w:p>
    <w:p w14:paraId="5EE6DF89" w14:textId="44BE91C6" w:rsidR="00183F8F" w:rsidRPr="009A38AE" w:rsidRDefault="007A75C9" w:rsidP="007A75C9">
      <w:pPr>
        <w:pStyle w:val="NormalWeb"/>
        <w:rPr>
          <w:sz w:val="20"/>
          <w:szCs w:val="20"/>
        </w:rPr>
      </w:pPr>
      <w:r w:rsidRPr="009A38AE">
        <w:rPr>
          <w:sz w:val="20"/>
          <w:szCs w:val="20"/>
        </w:rPr>
        <w:t xml:space="preserve">Starting at 14th level, </w:t>
      </w:r>
      <w:r w:rsidR="00B50369" w:rsidRPr="009A38AE">
        <w:rPr>
          <w:sz w:val="20"/>
          <w:szCs w:val="20"/>
        </w:rPr>
        <w:t>your dawn beast wildshape improves</w:t>
      </w:r>
      <w:r w:rsidR="00183F8F" w:rsidRPr="009A38AE">
        <w:rPr>
          <w:sz w:val="20"/>
          <w:szCs w:val="20"/>
        </w:rPr>
        <w:t xml:space="preserve"> further gaining the following features:</w:t>
      </w:r>
    </w:p>
    <w:p w14:paraId="52B70A97" w14:textId="75138124" w:rsidR="00942111" w:rsidRPr="009A38AE" w:rsidRDefault="00B50369" w:rsidP="007A75C9">
      <w:pPr>
        <w:pStyle w:val="NormalWeb"/>
        <w:numPr>
          <w:ilvl w:val="0"/>
          <w:numId w:val="63"/>
        </w:numPr>
        <w:rPr>
          <w:sz w:val="20"/>
          <w:szCs w:val="20"/>
        </w:rPr>
      </w:pPr>
      <w:r w:rsidRPr="009A38AE">
        <w:rPr>
          <w:sz w:val="20"/>
          <w:szCs w:val="20"/>
        </w:rPr>
        <w:t xml:space="preserve">if a source of damage would reduce you to 0 hp and thereby cause you to fall unconscious </w:t>
      </w:r>
      <w:r w:rsidRPr="009A38AE">
        <w:rPr>
          <w:i/>
          <w:iCs/>
          <w:sz w:val="20"/>
          <w:szCs w:val="20"/>
        </w:rPr>
        <w:t>(not kill you outright)</w:t>
      </w:r>
      <w:r w:rsidRPr="009A38AE">
        <w:rPr>
          <w:sz w:val="20"/>
          <w:szCs w:val="20"/>
        </w:rPr>
        <w:t xml:space="preserve"> you may expend one of your elemental charges. If you do you remain at 1 hp.</w:t>
      </w:r>
    </w:p>
    <w:p w14:paraId="3C6520AD" w14:textId="3F972736" w:rsidR="00B50369" w:rsidRPr="009A38AE" w:rsidRDefault="00125B19" w:rsidP="007A75C9">
      <w:pPr>
        <w:pStyle w:val="NormalWeb"/>
        <w:numPr>
          <w:ilvl w:val="0"/>
          <w:numId w:val="63"/>
        </w:numPr>
        <w:rPr>
          <w:sz w:val="20"/>
          <w:szCs w:val="20"/>
        </w:rPr>
      </w:pPr>
      <w:r w:rsidRPr="009A38AE">
        <w:rPr>
          <w:b/>
          <w:sz w:val="20"/>
          <w:szCs w:val="20"/>
        </w:rPr>
        <w:t>Cold</w:t>
      </w:r>
      <w:r w:rsidR="00183F8F" w:rsidRPr="009A38AE">
        <w:rPr>
          <w:b/>
          <w:sz w:val="20"/>
          <w:szCs w:val="20"/>
        </w:rPr>
        <w:t xml:space="preserve"> </w:t>
      </w:r>
      <w:r w:rsidR="00A65381">
        <w:rPr>
          <w:b/>
          <w:sz w:val="20"/>
          <w:szCs w:val="20"/>
        </w:rPr>
        <w:t>o</w:t>
      </w:r>
      <w:r w:rsidR="00183F8F" w:rsidRPr="009A38AE">
        <w:rPr>
          <w:b/>
          <w:sz w:val="20"/>
          <w:szCs w:val="20"/>
        </w:rPr>
        <w:t>nly</w:t>
      </w:r>
      <w:r w:rsidRPr="009A38AE">
        <w:rPr>
          <w:b/>
          <w:sz w:val="20"/>
          <w:szCs w:val="20"/>
        </w:rPr>
        <w:t xml:space="preserve">: </w:t>
      </w:r>
      <w:r w:rsidR="00942111" w:rsidRPr="009A38AE">
        <w:rPr>
          <w:bCs/>
          <w:sz w:val="20"/>
          <w:szCs w:val="20"/>
        </w:rPr>
        <w:t>You may cast invest</w:t>
      </w:r>
      <w:r w:rsidR="002A1A08" w:rsidRPr="009A38AE">
        <w:rPr>
          <w:bCs/>
          <w:sz w:val="20"/>
          <w:szCs w:val="20"/>
        </w:rPr>
        <w:t>it</w:t>
      </w:r>
      <w:r w:rsidR="00942111" w:rsidRPr="009A38AE">
        <w:rPr>
          <w:bCs/>
          <w:sz w:val="20"/>
          <w:szCs w:val="20"/>
        </w:rPr>
        <w:t>ure of ice once per long rest without expending a spell slot</w:t>
      </w:r>
      <w:r w:rsidR="002A1A08" w:rsidRPr="009A38AE">
        <w:rPr>
          <w:bCs/>
          <w:sz w:val="20"/>
          <w:szCs w:val="20"/>
        </w:rPr>
        <w:t>.</w:t>
      </w:r>
    </w:p>
    <w:p w14:paraId="5674CD02" w14:textId="77F09A08" w:rsidR="00942111" w:rsidRPr="009A38AE" w:rsidRDefault="00942111" w:rsidP="007A75C9">
      <w:pPr>
        <w:pStyle w:val="NormalWeb"/>
        <w:numPr>
          <w:ilvl w:val="0"/>
          <w:numId w:val="63"/>
        </w:numPr>
        <w:rPr>
          <w:sz w:val="20"/>
          <w:szCs w:val="20"/>
        </w:rPr>
      </w:pPr>
      <w:r w:rsidRPr="009A38AE">
        <w:rPr>
          <w:b/>
          <w:bCs/>
          <w:sz w:val="20"/>
          <w:szCs w:val="20"/>
        </w:rPr>
        <w:t xml:space="preserve">Fire </w:t>
      </w:r>
      <w:r w:rsidR="00A65381">
        <w:rPr>
          <w:b/>
          <w:bCs/>
          <w:sz w:val="20"/>
          <w:szCs w:val="20"/>
        </w:rPr>
        <w:t>o</w:t>
      </w:r>
      <w:r w:rsidRPr="009A38AE">
        <w:rPr>
          <w:b/>
          <w:bCs/>
          <w:sz w:val="20"/>
          <w:szCs w:val="20"/>
        </w:rPr>
        <w:t>nly:</w:t>
      </w:r>
      <w:r w:rsidR="002A1A08" w:rsidRPr="009A38AE">
        <w:rPr>
          <w:b/>
          <w:bCs/>
          <w:sz w:val="20"/>
          <w:szCs w:val="20"/>
        </w:rPr>
        <w:t xml:space="preserve"> </w:t>
      </w:r>
      <w:r w:rsidR="002A1A08" w:rsidRPr="009A38AE">
        <w:rPr>
          <w:bCs/>
          <w:sz w:val="20"/>
          <w:szCs w:val="20"/>
        </w:rPr>
        <w:t>You may cast investiture of fire once per long rest without expending a spell slot.</w:t>
      </w:r>
    </w:p>
    <w:p w14:paraId="6726FA25" w14:textId="0E0D3DED" w:rsidR="00942111" w:rsidRPr="009A38AE" w:rsidRDefault="00942111" w:rsidP="007A75C9">
      <w:pPr>
        <w:pStyle w:val="NormalWeb"/>
        <w:numPr>
          <w:ilvl w:val="0"/>
          <w:numId w:val="63"/>
        </w:numPr>
        <w:rPr>
          <w:sz w:val="20"/>
          <w:szCs w:val="20"/>
        </w:rPr>
      </w:pPr>
      <w:r w:rsidRPr="009A38AE">
        <w:rPr>
          <w:b/>
          <w:bCs/>
          <w:sz w:val="20"/>
          <w:szCs w:val="20"/>
        </w:rPr>
        <w:t xml:space="preserve">Lighting </w:t>
      </w:r>
      <w:r w:rsidR="00A65381">
        <w:rPr>
          <w:b/>
          <w:bCs/>
          <w:sz w:val="20"/>
          <w:szCs w:val="20"/>
        </w:rPr>
        <w:t>o</w:t>
      </w:r>
      <w:r w:rsidRPr="009A38AE">
        <w:rPr>
          <w:b/>
          <w:bCs/>
          <w:sz w:val="20"/>
          <w:szCs w:val="20"/>
        </w:rPr>
        <w:t>nly:</w:t>
      </w:r>
      <w:r w:rsidR="002A1A08" w:rsidRPr="009A38AE">
        <w:rPr>
          <w:bCs/>
          <w:sz w:val="20"/>
          <w:szCs w:val="20"/>
        </w:rPr>
        <w:t xml:space="preserve"> You may cast investiture of wind once per long rest without expending a spell slot.</w:t>
      </w:r>
    </w:p>
    <w:p w14:paraId="0495D353" w14:textId="46D6041B" w:rsidR="00942111" w:rsidRPr="00726883" w:rsidRDefault="00942111" w:rsidP="007A75C9">
      <w:pPr>
        <w:pStyle w:val="NormalWeb"/>
        <w:numPr>
          <w:ilvl w:val="0"/>
          <w:numId w:val="63"/>
        </w:numPr>
        <w:rPr>
          <w:sz w:val="20"/>
          <w:szCs w:val="20"/>
        </w:rPr>
      </w:pPr>
      <w:r w:rsidRPr="009A38AE">
        <w:rPr>
          <w:b/>
          <w:bCs/>
          <w:sz w:val="20"/>
          <w:szCs w:val="20"/>
        </w:rPr>
        <w:t>Acid/Poison</w:t>
      </w:r>
      <w:r w:rsidR="00A65381">
        <w:rPr>
          <w:b/>
          <w:bCs/>
          <w:sz w:val="20"/>
          <w:szCs w:val="20"/>
        </w:rPr>
        <w:t xml:space="preserve"> only</w:t>
      </w:r>
      <w:r w:rsidRPr="009A38AE">
        <w:rPr>
          <w:b/>
          <w:bCs/>
          <w:sz w:val="20"/>
          <w:szCs w:val="20"/>
        </w:rPr>
        <w:t xml:space="preserve">: </w:t>
      </w:r>
      <w:r w:rsidR="002A1A08" w:rsidRPr="009A38AE">
        <w:rPr>
          <w:bCs/>
          <w:sz w:val="20"/>
          <w:szCs w:val="20"/>
        </w:rPr>
        <w:t>You may cast investiture of stone once per long rest without expending a spell slot.</w:t>
      </w:r>
    </w:p>
    <w:p w14:paraId="5F92C64F" w14:textId="2CD9448D" w:rsidR="00726883" w:rsidRDefault="00726883">
      <w:pPr>
        <w:spacing w:line="240" w:lineRule="auto"/>
        <w:rPr>
          <w:rFonts w:ascii="Times New Roman" w:eastAsia="Times New Roman" w:hAnsi="Times New Roman" w:cs="Times New Roman"/>
          <w:b/>
          <w:w w:val="100"/>
          <w:sz w:val="20"/>
        </w:rPr>
      </w:pPr>
      <w:r>
        <w:rPr>
          <w:b/>
          <w:bCs w:val="0"/>
          <w:sz w:val="20"/>
        </w:rPr>
        <w:br w:type="page"/>
      </w:r>
    </w:p>
    <w:p w14:paraId="2627AAF1" w14:textId="76662810" w:rsidR="00726883" w:rsidRPr="001172B8" w:rsidRDefault="001172B8" w:rsidP="00726883">
      <w:pPr>
        <w:pStyle w:val="NormalWeb"/>
        <w:rPr>
          <w:b/>
          <w:bCs/>
          <w:sz w:val="20"/>
          <w:szCs w:val="20"/>
        </w:rPr>
      </w:pPr>
      <w:r w:rsidRPr="001172B8">
        <w:rPr>
          <w:b/>
          <w:bCs/>
          <w:sz w:val="20"/>
          <w:szCs w:val="20"/>
        </w:rPr>
        <w:lastRenderedPageBreak/>
        <w:t>Druid Spell List</w:t>
      </w:r>
    </w:p>
    <w:p w14:paraId="10FA3DB0" w14:textId="77777777" w:rsidR="001172B8" w:rsidRPr="006A5671" w:rsidRDefault="001172B8" w:rsidP="001172B8">
      <w:pPr>
        <w:pStyle w:val="NormalWeb"/>
        <w:rPr>
          <w:b/>
          <w:bCs/>
          <w:sz w:val="20"/>
          <w:szCs w:val="20"/>
        </w:rPr>
      </w:pPr>
      <w:r w:rsidRPr="006A5671">
        <w:rPr>
          <w:b/>
          <w:bCs/>
          <w:sz w:val="20"/>
          <w:szCs w:val="20"/>
        </w:rPr>
        <w:t>Cantrips (0 Level)</w:t>
      </w:r>
    </w:p>
    <w:p w14:paraId="7DDC8E45" w14:textId="114AE64E" w:rsidR="006A5671" w:rsidRDefault="006A5671" w:rsidP="001172B8">
      <w:pPr>
        <w:pStyle w:val="NormalWeb"/>
        <w:rPr>
          <w:sz w:val="20"/>
          <w:szCs w:val="20"/>
        </w:rPr>
      </w:pPr>
      <w:r>
        <w:rPr>
          <w:sz w:val="20"/>
          <w:szCs w:val="20"/>
        </w:rPr>
        <w:t>Control flames (transmutation)</w:t>
      </w:r>
    </w:p>
    <w:p w14:paraId="0AC110F6" w14:textId="1CA9E5ED" w:rsidR="006A5671" w:rsidRDefault="006A5671" w:rsidP="001172B8">
      <w:pPr>
        <w:pStyle w:val="NormalWeb"/>
        <w:rPr>
          <w:sz w:val="20"/>
          <w:szCs w:val="20"/>
        </w:rPr>
      </w:pPr>
      <w:r>
        <w:rPr>
          <w:sz w:val="20"/>
          <w:szCs w:val="20"/>
        </w:rPr>
        <w:t>Create bonfire (conjuration)</w:t>
      </w:r>
    </w:p>
    <w:p w14:paraId="6B1D3811" w14:textId="02D08AF5" w:rsidR="001172B8" w:rsidRDefault="001172B8" w:rsidP="001172B8">
      <w:pPr>
        <w:pStyle w:val="NormalWeb"/>
        <w:rPr>
          <w:sz w:val="20"/>
          <w:szCs w:val="20"/>
        </w:rPr>
      </w:pPr>
      <w:r w:rsidRPr="001172B8">
        <w:rPr>
          <w:sz w:val="20"/>
          <w:szCs w:val="20"/>
        </w:rPr>
        <w:t>Druidcraft (transmutation)</w:t>
      </w:r>
    </w:p>
    <w:p w14:paraId="3513CC02" w14:textId="7B5A3D24" w:rsidR="0040151E" w:rsidRDefault="0040151E" w:rsidP="001172B8">
      <w:pPr>
        <w:pStyle w:val="NormalWeb"/>
        <w:rPr>
          <w:sz w:val="20"/>
          <w:szCs w:val="20"/>
        </w:rPr>
      </w:pPr>
      <w:r>
        <w:rPr>
          <w:sz w:val="20"/>
          <w:szCs w:val="20"/>
        </w:rPr>
        <w:t>Elemental Burst (evocation)</w:t>
      </w:r>
    </w:p>
    <w:p w14:paraId="043D9492" w14:textId="5F9BDC3A" w:rsidR="0040151E" w:rsidRDefault="0040151E" w:rsidP="001172B8">
      <w:pPr>
        <w:pStyle w:val="NormalWeb"/>
        <w:rPr>
          <w:sz w:val="20"/>
          <w:szCs w:val="20"/>
        </w:rPr>
      </w:pPr>
      <w:r>
        <w:rPr>
          <w:sz w:val="20"/>
          <w:szCs w:val="20"/>
        </w:rPr>
        <w:t>Elemental ammunitions (transmutation)</w:t>
      </w:r>
    </w:p>
    <w:p w14:paraId="4D2D47CB" w14:textId="00FCFB33" w:rsidR="0040151E" w:rsidRPr="001172B8" w:rsidRDefault="0040151E" w:rsidP="001172B8">
      <w:pPr>
        <w:pStyle w:val="NormalWeb"/>
        <w:rPr>
          <w:sz w:val="20"/>
          <w:szCs w:val="20"/>
        </w:rPr>
      </w:pPr>
      <w:r>
        <w:rPr>
          <w:sz w:val="20"/>
          <w:szCs w:val="20"/>
        </w:rPr>
        <w:t>Frostbite (evocation)</w:t>
      </w:r>
    </w:p>
    <w:p w14:paraId="5AFCC7AE" w14:textId="77777777" w:rsidR="001172B8" w:rsidRDefault="001172B8" w:rsidP="001172B8">
      <w:pPr>
        <w:pStyle w:val="NormalWeb"/>
        <w:rPr>
          <w:sz w:val="20"/>
          <w:szCs w:val="20"/>
        </w:rPr>
      </w:pPr>
      <w:r w:rsidRPr="001172B8">
        <w:rPr>
          <w:sz w:val="20"/>
          <w:szCs w:val="20"/>
        </w:rPr>
        <w:t>Guidance (divination)</w:t>
      </w:r>
    </w:p>
    <w:p w14:paraId="25542C9A" w14:textId="61ACF47A" w:rsidR="0040151E" w:rsidRDefault="0040151E" w:rsidP="001172B8">
      <w:pPr>
        <w:pStyle w:val="NormalWeb"/>
        <w:rPr>
          <w:sz w:val="20"/>
          <w:szCs w:val="20"/>
        </w:rPr>
      </w:pPr>
      <w:r>
        <w:rPr>
          <w:sz w:val="20"/>
          <w:szCs w:val="20"/>
        </w:rPr>
        <w:t>Gust (transmutation)</w:t>
      </w:r>
    </w:p>
    <w:p w14:paraId="260C41E8" w14:textId="794603C8" w:rsidR="0040151E" w:rsidRDefault="0040151E" w:rsidP="001172B8">
      <w:pPr>
        <w:pStyle w:val="NormalWeb"/>
        <w:rPr>
          <w:sz w:val="20"/>
          <w:szCs w:val="20"/>
        </w:rPr>
      </w:pPr>
      <w:r>
        <w:rPr>
          <w:sz w:val="20"/>
          <w:szCs w:val="20"/>
        </w:rPr>
        <w:t>Hawk eyes shot (conjuration)</w:t>
      </w:r>
    </w:p>
    <w:p w14:paraId="7C4C2DC7" w14:textId="39AFBDAC" w:rsidR="0040151E" w:rsidRDefault="0040151E" w:rsidP="001172B8">
      <w:pPr>
        <w:pStyle w:val="NormalWeb"/>
        <w:rPr>
          <w:sz w:val="20"/>
          <w:szCs w:val="20"/>
        </w:rPr>
      </w:pPr>
      <w:r>
        <w:rPr>
          <w:sz w:val="20"/>
          <w:szCs w:val="20"/>
        </w:rPr>
        <w:t>Infestation (conjuration)</w:t>
      </w:r>
    </w:p>
    <w:p w14:paraId="034D313A" w14:textId="1D2D21AC" w:rsidR="0040151E" w:rsidRPr="001172B8" w:rsidRDefault="0040151E" w:rsidP="001172B8">
      <w:pPr>
        <w:pStyle w:val="NormalWeb"/>
        <w:rPr>
          <w:sz w:val="20"/>
          <w:szCs w:val="20"/>
        </w:rPr>
      </w:pPr>
      <w:r>
        <w:rPr>
          <w:sz w:val="20"/>
          <w:szCs w:val="20"/>
        </w:rPr>
        <w:t>Magic Stone (transmutation)</w:t>
      </w:r>
    </w:p>
    <w:p w14:paraId="2E854071" w14:textId="77777777" w:rsidR="001172B8" w:rsidRDefault="001172B8" w:rsidP="001172B8">
      <w:pPr>
        <w:pStyle w:val="NormalWeb"/>
        <w:rPr>
          <w:sz w:val="20"/>
          <w:szCs w:val="20"/>
        </w:rPr>
      </w:pPr>
      <w:r w:rsidRPr="001172B8">
        <w:rPr>
          <w:sz w:val="20"/>
          <w:szCs w:val="20"/>
        </w:rPr>
        <w:t>Mending (transmutation)</w:t>
      </w:r>
    </w:p>
    <w:p w14:paraId="090CD49A" w14:textId="0956CAC1" w:rsidR="0040151E" w:rsidRPr="001172B8" w:rsidRDefault="0040151E" w:rsidP="001172B8">
      <w:pPr>
        <w:pStyle w:val="NormalWeb"/>
        <w:rPr>
          <w:sz w:val="20"/>
          <w:szCs w:val="20"/>
        </w:rPr>
      </w:pPr>
      <w:r>
        <w:rPr>
          <w:sz w:val="20"/>
          <w:szCs w:val="20"/>
        </w:rPr>
        <w:t>Mold earth (transmutation)</w:t>
      </w:r>
    </w:p>
    <w:p w14:paraId="49060DE9" w14:textId="77777777" w:rsidR="001172B8" w:rsidRPr="001172B8" w:rsidRDefault="001172B8" w:rsidP="001172B8">
      <w:pPr>
        <w:pStyle w:val="NormalWeb"/>
        <w:rPr>
          <w:sz w:val="20"/>
          <w:szCs w:val="20"/>
        </w:rPr>
      </w:pPr>
      <w:r w:rsidRPr="001172B8">
        <w:rPr>
          <w:sz w:val="20"/>
          <w:szCs w:val="20"/>
        </w:rPr>
        <w:t>Poison Spray (conjuration)</w:t>
      </w:r>
    </w:p>
    <w:p w14:paraId="0A166812" w14:textId="16EE9F43" w:rsidR="0040151E" w:rsidRDefault="0040151E" w:rsidP="001172B8">
      <w:pPr>
        <w:pStyle w:val="NormalWeb"/>
        <w:rPr>
          <w:sz w:val="20"/>
          <w:szCs w:val="20"/>
        </w:rPr>
      </w:pPr>
      <w:r>
        <w:rPr>
          <w:sz w:val="20"/>
          <w:szCs w:val="20"/>
        </w:rPr>
        <w:t>Primal savagery (transmutation)</w:t>
      </w:r>
    </w:p>
    <w:p w14:paraId="724A83FD" w14:textId="015DE492" w:rsidR="001172B8" w:rsidRDefault="001172B8" w:rsidP="001172B8">
      <w:pPr>
        <w:pStyle w:val="NormalWeb"/>
        <w:rPr>
          <w:sz w:val="20"/>
          <w:szCs w:val="20"/>
        </w:rPr>
      </w:pPr>
      <w:r w:rsidRPr="001172B8">
        <w:rPr>
          <w:sz w:val="20"/>
          <w:szCs w:val="20"/>
        </w:rPr>
        <w:t>Produce Flame (conjuration)</w:t>
      </w:r>
    </w:p>
    <w:p w14:paraId="05EAE046" w14:textId="77777777" w:rsidR="001172B8" w:rsidRDefault="001172B8" w:rsidP="001172B8">
      <w:pPr>
        <w:pStyle w:val="NormalWeb"/>
        <w:rPr>
          <w:sz w:val="20"/>
          <w:szCs w:val="20"/>
        </w:rPr>
      </w:pPr>
      <w:r w:rsidRPr="001172B8">
        <w:rPr>
          <w:sz w:val="20"/>
          <w:szCs w:val="20"/>
        </w:rPr>
        <w:t>Resistance (abjuration)</w:t>
      </w:r>
    </w:p>
    <w:p w14:paraId="224E6BAD" w14:textId="27DEF170" w:rsidR="0040151E" w:rsidRPr="001172B8" w:rsidRDefault="0040151E" w:rsidP="001172B8">
      <w:pPr>
        <w:pStyle w:val="NormalWeb"/>
        <w:rPr>
          <w:sz w:val="20"/>
          <w:szCs w:val="20"/>
        </w:rPr>
      </w:pPr>
      <w:r>
        <w:rPr>
          <w:sz w:val="20"/>
          <w:szCs w:val="20"/>
        </w:rPr>
        <w:t>Shape water (transmutation)</w:t>
      </w:r>
    </w:p>
    <w:p w14:paraId="1EAA8FDC" w14:textId="77777777" w:rsidR="001172B8" w:rsidRPr="001172B8" w:rsidRDefault="001172B8" w:rsidP="001172B8">
      <w:pPr>
        <w:pStyle w:val="NormalWeb"/>
        <w:rPr>
          <w:sz w:val="20"/>
          <w:szCs w:val="20"/>
        </w:rPr>
      </w:pPr>
      <w:r w:rsidRPr="001172B8">
        <w:rPr>
          <w:sz w:val="20"/>
          <w:szCs w:val="20"/>
        </w:rPr>
        <w:t>Shillelagh (transmutation)</w:t>
      </w:r>
    </w:p>
    <w:p w14:paraId="5B2285A3" w14:textId="105DA7C4" w:rsidR="001172B8" w:rsidRDefault="001172B8" w:rsidP="001172B8">
      <w:pPr>
        <w:pStyle w:val="NormalWeb"/>
        <w:rPr>
          <w:sz w:val="20"/>
          <w:szCs w:val="20"/>
        </w:rPr>
      </w:pPr>
      <w:r w:rsidRPr="001172B8">
        <w:rPr>
          <w:sz w:val="20"/>
          <w:szCs w:val="20"/>
        </w:rPr>
        <w:t>Thorn Whip (transmutation)</w:t>
      </w:r>
    </w:p>
    <w:p w14:paraId="0F6AA569" w14:textId="650D98AE" w:rsidR="0040151E" w:rsidRDefault="0040151E" w:rsidP="001172B8">
      <w:pPr>
        <w:pStyle w:val="NormalWeb"/>
        <w:rPr>
          <w:sz w:val="20"/>
          <w:szCs w:val="20"/>
        </w:rPr>
      </w:pPr>
      <w:r>
        <w:rPr>
          <w:sz w:val="20"/>
          <w:szCs w:val="20"/>
        </w:rPr>
        <w:t>Thunderclap (evocation)</w:t>
      </w:r>
    </w:p>
    <w:p w14:paraId="0B3093C6" w14:textId="1A618E2B" w:rsidR="006711A3" w:rsidRDefault="0040151E" w:rsidP="001172B8">
      <w:pPr>
        <w:pStyle w:val="NormalWeb"/>
        <w:rPr>
          <w:sz w:val="20"/>
          <w:szCs w:val="20"/>
        </w:rPr>
      </w:pPr>
      <w:r>
        <w:rPr>
          <w:sz w:val="20"/>
          <w:szCs w:val="20"/>
        </w:rPr>
        <w:t>Toxic Shot (conjuration)</w:t>
      </w:r>
    </w:p>
    <w:p w14:paraId="2B97C297" w14:textId="77777777" w:rsidR="006711A3" w:rsidRDefault="006711A3">
      <w:pPr>
        <w:spacing w:line="240" w:lineRule="auto"/>
        <w:rPr>
          <w:rFonts w:ascii="Times New Roman" w:eastAsia="Times New Roman" w:hAnsi="Times New Roman" w:cs="Times New Roman"/>
          <w:bCs w:val="0"/>
          <w:w w:val="100"/>
          <w:sz w:val="20"/>
        </w:rPr>
      </w:pPr>
      <w:r>
        <w:rPr>
          <w:sz w:val="20"/>
        </w:rPr>
        <w:br w:type="page"/>
      </w:r>
    </w:p>
    <w:p w14:paraId="06ED56AB" w14:textId="77777777" w:rsidR="006711A3" w:rsidRPr="006711A3" w:rsidRDefault="006711A3" w:rsidP="006711A3">
      <w:pPr>
        <w:pStyle w:val="NormalWeb"/>
        <w:rPr>
          <w:b/>
          <w:bCs/>
          <w:sz w:val="20"/>
          <w:szCs w:val="20"/>
        </w:rPr>
      </w:pPr>
      <w:r w:rsidRPr="006711A3">
        <w:rPr>
          <w:b/>
          <w:bCs/>
          <w:sz w:val="20"/>
          <w:szCs w:val="20"/>
        </w:rPr>
        <w:lastRenderedPageBreak/>
        <w:t>1st Level</w:t>
      </w:r>
    </w:p>
    <w:p w14:paraId="5AA34DC1" w14:textId="384F6ADC" w:rsidR="006711A3" w:rsidRDefault="006711A3" w:rsidP="006711A3">
      <w:pPr>
        <w:pStyle w:val="NormalWeb"/>
        <w:rPr>
          <w:sz w:val="20"/>
          <w:szCs w:val="20"/>
        </w:rPr>
      </w:pPr>
      <w:r>
        <w:rPr>
          <w:sz w:val="20"/>
          <w:szCs w:val="20"/>
        </w:rPr>
        <w:t>Absorb elements (abjuration)</w:t>
      </w:r>
    </w:p>
    <w:p w14:paraId="5A22854F" w14:textId="60814790" w:rsidR="006711A3" w:rsidRPr="006711A3" w:rsidRDefault="006711A3" w:rsidP="006711A3">
      <w:pPr>
        <w:pStyle w:val="NormalWeb"/>
        <w:rPr>
          <w:sz w:val="20"/>
          <w:szCs w:val="20"/>
        </w:rPr>
      </w:pPr>
      <w:r w:rsidRPr="006711A3">
        <w:rPr>
          <w:sz w:val="20"/>
          <w:szCs w:val="20"/>
        </w:rPr>
        <w:t>Animal Friendship (enchantment)</w:t>
      </w:r>
    </w:p>
    <w:p w14:paraId="31B3FC94" w14:textId="43DDC694" w:rsidR="006711A3" w:rsidRDefault="006711A3" w:rsidP="006711A3">
      <w:pPr>
        <w:pStyle w:val="NormalWeb"/>
        <w:rPr>
          <w:sz w:val="20"/>
          <w:szCs w:val="20"/>
        </w:rPr>
      </w:pPr>
      <w:r>
        <w:rPr>
          <w:sz w:val="20"/>
          <w:szCs w:val="20"/>
        </w:rPr>
        <w:t>Beast bond (divination)</w:t>
      </w:r>
    </w:p>
    <w:p w14:paraId="79610176" w14:textId="59C33ACF" w:rsidR="006711A3" w:rsidRPr="006711A3" w:rsidRDefault="006711A3" w:rsidP="006711A3">
      <w:pPr>
        <w:pStyle w:val="NormalWeb"/>
        <w:rPr>
          <w:sz w:val="20"/>
          <w:szCs w:val="20"/>
        </w:rPr>
      </w:pPr>
      <w:r w:rsidRPr="006711A3">
        <w:rPr>
          <w:sz w:val="20"/>
          <w:szCs w:val="20"/>
        </w:rPr>
        <w:t>Charm Person (enchantment)</w:t>
      </w:r>
    </w:p>
    <w:p w14:paraId="1981FCF0" w14:textId="77777777" w:rsidR="006711A3" w:rsidRPr="006711A3" w:rsidRDefault="006711A3" w:rsidP="006711A3">
      <w:pPr>
        <w:pStyle w:val="NormalWeb"/>
        <w:rPr>
          <w:sz w:val="20"/>
          <w:szCs w:val="20"/>
        </w:rPr>
      </w:pPr>
      <w:r w:rsidRPr="006711A3">
        <w:rPr>
          <w:sz w:val="20"/>
          <w:szCs w:val="20"/>
        </w:rPr>
        <w:t>Create or Destroy Water (transmutation)</w:t>
      </w:r>
    </w:p>
    <w:p w14:paraId="2AD13A69" w14:textId="77777777" w:rsidR="006711A3" w:rsidRPr="006711A3" w:rsidRDefault="006711A3" w:rsidP="006711A3">
      <w:pPr>
        <w:pStyle w:val="NormalWeb"/>
        <w:rPr>
          <w:sz w:val="20"/>
          <w:szCs w:val="20"/>
        </w:rPr>
      </w:pPr>
      <w:r w:rsidRPr="006711A3">
        <w:rPr>
          <w:sz w:val="20"/>
          <w:szCs w:val="20"/>
        </w:rPr>
        <w:t>Cure Wounds (evocation)</w:t>
      </w:r>
    </w:p>
    <w:p w14:paraId="37BAA2F7" w14:textId="77777777" w:rsidR="006711A3" w:rsidRPr="006711A3" w:rsidRDefault="006711A3" w:rsidP="006711A3">
      <w:pPr>
        <w:pStyle w:val="NormalWeb"/>
        <w:rPr>
          <w:sz w:val="20"/>
          <w:szCs w:val="20"/>
        </w:rPr>
      </w:pPr>
      <w:r w:rsidRPr="006711A3">
        <w:rPr>
          <w:sz w:val="20"/>
          <w:szCs w:val="20"/>
        </w:rPr>
        <w:t>Detect Magic* (divination)</w:t>
      </w:r>
    </w:p>
    <w:p w14:paraId="0E0AA8E3" w14:textId="77777777" w:rsidR="006711A3" w:rsidRPr="006711A3" w:rsidRDefault="006711A3" w:rsidP="006711A3">
      <w:pPr>
        <w:pStyle w:val="NormalWeb"/>
        <w:rPr>
          <w:sz w:val="20"/>
          <w:szCs w:val="20"/>
        </w:rPr>
      </w:pPr>
      <w:r w:rsidRPr="006711A3">
        <w:rPr>
          <w:sz w:val="20"/>
          <w:szCs w:val="20"/>
        </w:rPr>
        <w:t>Detect Poison and Disease* (divination)</w:t>
      </w:r>
    </w:p>
    <w:p w14:paraId="5ACBB30E" w14:textId="1E3F9632" w:rsidR="006711A3" w:rsidRDefault="006711A3" w:rsidP="006711A3">
      <w:pPr>
        <w:pStyle w:val="NormalWeb"/>
        <w:rPr>
          <w:sz w:val="20"/>
          <w:szCs w:val="20"/>
        </w:rPr>
      </w:pPr>
      <w:r>
        <w:rPr>
          <w:sz w:val="20"/>
          <w:szCs w:val="20"/>
        </w:rPr>
        <w:t>Earth tremor (evocation)</w:t>
      </w:r>
    </w:p>
    <w:p w14:paraId="0FAAB2E1" w14:textId="1E35DBD3" w:rsidR="006711A3" w:rsidRDefault="006711A3" w:rsidP="006711A3">
      <w:pPr>
        <w:pStyle w:val="NormalWeb"/>
        <w:rPr>
          <w:sz w:val="20"/>
          <w:szCs w:val="20"/>
        </w:rPr>
      </w:pPr>
      <w:r>
        <w:rPr>
          <w:sz w:val="20"/>
          <w:szCs w:val="20"/>
        </w:rPr>
        <w:t>Elemental knife (conjuration)</w:t>
      </w:r>
    </w:p>
    <w:p w14:paraId="49FDC70F" w14:textId="0871C54C" w:rsidR="006711A3" w:rsidRDefault="006711A3" w:rsidP="006711A3">
      <w:pPr>
        <w:pStyle w:val="NormalWeb"/>
        <w:rPr>
          <w:sz w:val="20"/>
          <w:szCs w:val="20"/>
        </w:rPr>
      </w:pPr>
      <w:r w:rsidRPr="006711A3">
        <w:rPr>
          <w:sz w:val="20"/>
          <w:szCs w:val="20"/>
        </w:rPr>
        <w:t>Entangle (conjuration)</w:t>
      </w:r>
    </w:p>
    <w:p w14:paraId="27CA65F0" w14:textId="77777777" w:rsidR="006711A3" w:rsidRPr="006711A3" w:rsidRDefault="006711A3" w:rsidP="006711A3">
      <w:pPr>
        <w:pStyle w:val="NormalWeb"/>
        <w:rPr>
          <w:sz w:val="20"/>
          <w:szCs w:val="20"/>
        </w:rPr>
      </w:pPr>
      <w:r w:rsidRPr="006711A3">
        <w:rPr>
          <w:sz w:val="20"/>
          <w:szCs w:val="20"/>
        </w:rPr>
        <w:t>Faerie Fire (evocation)</w:t>
      </w:r>
    </w:p>
    <w:p w14:paraId="1AB579B6" w14:textId="77777777" w:rsidR="006711A3" w:rsidRPr="006711A3" w:rsidRDefault="006711A3" w:rsidP="006711A3">
      <w:pPr>
        <w:pStyle w:val="NormalWeb"/>
        <w:rPr>
          <w:sz w:val="20"/>
          <w:szCs w:val="20"/>
        </w:rPr>
      </w:pPr>
      <w:r w:rsidRPr="006711A3">
        <w:rPr>
          <w:sz w:val="20"/>
          <w:szCs w:val="20"/>
        </w:rPr>
        <w:t>Fog Cloud (conjuration)</w:t>
      </w:r>
    </w:p>
    <w:p w14:paraId="3F0B0692" w14:textId="77777777" w:rsidR="006711A3" w:rsidRPr="006711A3" w:rsidRDefault="006711A3" w:rsidP="006711A3">
      <w:pPr>
        <w:pStyle w:val="NormalWeb"/>
        <w:rPr>
          <w:sz w:val="20"/>
          <w:szCs w:val="20"/>
        </w:rPr>
      </w:pPr>
      <w:r w:rsidRPr="006711A3">
        <w:rPr>
          <w:sz w:val="20"/>
          <w:szCs w:val="20"/>
        </w:rPr>
        <w:t>Goodberry (transmutation)</w:t>
      </w:r>
    </w:p>
    <w:p w14:paraId="2507E582" w14:textId="77777777" w:rsidR="006711A3" w:rsidRPr="006711A3" w:rsidRDefault="006711A3" w:rsidP="006711A3">
      <w:pPr>
        <w:pStyle w:val="NormalWeb"/>
        <w:rPr>
          <w:sz w:val="20"/>
          <w:szCs w:val="20"/>
        </w:rPr>
      </w:pPr>
      <w:r w:rsidRPr="006711A3">
        <w:rPr>
          <w:sz w:val="20"/>
          <w:szCs w:val="20"/>
        </w:rPr>
        <w:t>Healing Word (evocation)</w:t>
      </w:r>
    </w:p>
    <w:p w14:paraId="3AFC773B" w14:textId="77777777" w:rsidR="006711A3" w:rsidRPr="006711A3" w:rsidRDefault="006711A3" w:rsidP="006711A3">
      <w:pPr>
        <w:pStyle w:val="NormalWeb"/>
        <w:rPr>
          <w:sz w:val="20"/>
          <w:szCs w:val="20"/>
        </w:rPr>
      </w:pPr>
      <w:r w:rsidRPr="006711A3">
        <w:rPr>
          <w:sz w:val="20"/>
          <w:szCs w:val="20"/>
        </w:rPr>
        <w:t>Jump (transmutation)</w:t>
      </w:r>
    </w:p>
    <w:p w14:paraId="0276E575" w14:textId="77777777" w:rsidR="006711A3" w:rsidRPr="006711A3" w:rsidRDefault="006711A3" w:rsidP="006711A3">
      <w:pPr>
        <w:pStyle w:val="NormalWeb"/>
        <w:rPr>
          <w:sz w:val="20"/>
          <w:szCs w:val="20"/>
        </w:rPr>
      </w:pPr>
      <w:r w:rsidRPr="006711A3">
        <w:rPr>
          <w:sz w:val="20"/>
          <w:szCs w:val="20"/>
        </w:rPr>
        <w:t>Longstrider (transmutation)</w:t>
      </w:r>
    </w:p>
    <w:p w14:paraId="61D670FD" w14:textId="793CEF0D" w:rsidR="006711A3" w:rsidRDefault="006711A3" w:rsidP="006711A3">
      <w:pPr>
        <w:pStyle w:val="NormalWeb"/>
        <w:rPr>
          <w:sz w:val="20"/>
          <w:szCs w:val="20"/>
        </w:rPr>
      </w:pPr>
      <w:r>
        <w:rPr>
          <w:sz w:val="20"/>
          <w:szCs w:val="20"/>
        </w:rPr>
        <w:t>Protection from evil and good (abjuration)</w:t>
      </w:r>
    </w:p>
    <w:p w14:paraId="264D76DF" w14:textId="207273F0" w:rsidR="006711A3" w:rsidRPr="006711A3" w:rsidRDefault="006711A3" w:rsidP="006711A3">
      <w:pPr>
        <w:pStyle w:val="NormalWeb"/>
        <w:rPr>
          <w:sz w:val="20"/>
          <w:szCs w:val="20"/>
        </w:rPr>
      </w:pPr>
      <w:r w:rsidRPr="006711A3">
        <w:rPr>
          <w:sz w:val="20"/>
          <w:szCs w:val="20"/>
        </w:rPr>
        <w:t>Purify Food and Drink* (transmutation)</w:t>
      </w:r>
    </w:p>
    <w:p w14:paraId="6FA2B166" w14:textId="53BD4E52" w:rsidR="006711A3" w:rsidRDefault="006711A3" w:rsidP="006711A3">
      <w:pPr>
        <w:pStyle w:val="NormalWeb"/>
        <w:rPr>
          <w:sz w:val="20"/>
          <w:szCs w:val="20"/>
        </w:rPr>
      </w:pPr>
      <w:r>
        <w:rPr>
          <w:sz w:val="20"/>
          <w:szCs w:val="20"/>
        </w:rPr>
        <w:t>Snare (abjuration)</w:t>
      </w:r>
    </w:p>
    <w:p w14:paraId="04D619CA" w14:textId="133EE9F9" w:rsidR="006711A3" w:rsidRPr="006711A3" w:rsidRDefault="006711A3" w:rsidP="006711A3">
      <w:pPr>
        <w:pStyle w:val="NormalWeb"/>
        <w:rPr>
          <w:sz w:val="20"/>
          <w:szCs w:val="20"/>
        </w:rPr>
      </w:pPr>
      <w:r w:rsidRPr="006711A3">
        <w:rPr>
          <w:sz w:val="20"/>
          <w:szCs w:val="20"/>
        </w:rPr>
        <w:t>Speak with Animals* (divination)</w:t>
      </w:r>
    </w:p>
    <w:p w14:paraId="73C2FC9A" w14:textId="7E36F2AA" w:rsidR="003C78A7" w:rsidRDefault="006711A3" w:rsidP="006711A3">
      <w:pPr>
        <w:pStyle w:val="NormalWeb"/>
        <w:rPr>
          <w:sz w:val="20"/>
          <w:szCs w:val="20"/>
        </w:rPr>
      </w:pPr>
      <w:r w:rsidRPr="006711A3">
        <w:rPr>
          <w:sz w:val="20"/>
          <w:szCs w:val="20"/>
        </w:rPr>
        <w:t>Thunderwave (evocation)</w:t>
      </w:r>
    </w:p>
    <w:p w14:paraId="1D08561A" w14:textId="77777777" w:rsidR="003C78A7" w:rsidRDefault="003C78A7">
      <w:pPr>
        <w:spacing w:line="240" w:lineRule="auto"/>
        <w:rPr>
          <w:rFonts w:ascii="Times New Roman" w:eastAsia="Times New Roman" w:hAnsi="Times New Roman" w:cs="Times New Roman"/>
          <w:bCs w:val="0"/>
          <w:w w:val="100"/>
          <w:sz w:val="20"/>
        </w:rPr>
      </w:pPr>
      <w:r>
        <w:rPr>
          <w:sz w:val="20"/>
        </w:rPr>
        <w:br w:type="page"/>
      </w:r>
    </w:p>
    <w:p w14:paraId="7F286C9B" w14:textId="77777777" w:rsidR="009828B9" w:rsidRPr="009828B9" w:rsidRDefault="009828B9" w:rsidP="009828B9">
      <w:pPr>
        <w:pStyle w:val="NormalWeb"/>
        <w:rPr>
          <w:b/>
          <w:bCs/>
          <w:sz w:val="20"/>
          <w:szCs w:val="20"/>
        </w:rPr>
      </w:pPr>
      <w:r w:rsidRPr="009828B9">
        <w:rPr>
          <w:b/>
          <w:bCs/>
          <w:sz w:val="20"/>
          <w:szCs w:val="20"/>
        </w:rPr>
        <w:lastRenderedPageBreak/>
        <w:t>2nd Level</w:t>
      </w:r>
    </w:p>
    <w:p w14:paraId="4CDB7F21" w14:textId="77777777" w:rsidR="009828B9" w:rsidRPr="009828B9" w:rsidRDefault="009828B9" w:rsidP="009828B9">
      <w:pPr>
        <w:pStyle w:val="NormalWeb"/>
        <w:rPr>
          <w:sz w:val="20"/>
          <w:szCs w:val="20"/>
        </w:rPr>
      </w:pPr>
      <w:r w:rsidRPr="009828B9">
        <w:rPr>
          <w:sz w:val="20"/>
          <w:szCs w:val="20"/>
        </w:rPr>
        <w:t>Animal Messenger* (enchantment)</w:t>
      </w:r>
    </w:p>
    <w:p w14:paraId="47D0E457" w14:textId="1C491054" w:rsidR="009828B9" w:rsidRDefault="009828B9" w:rsidP="009828B9">
      <w:pPr>
        <w:pStyle w:val="NormalWeb"/>
        <w:rPr>
          <w:sz w:val="20"/>
          <w:szCs w:val="20"/>
        </w:rPr>
      </w:pPr>
      <w:r>
        <w:rPr>
          <w:sz w:val="20"/>
          <w:szCs w:val="20"/>
        </w:rPr>
        <w:t>Augry (abjuration)</w:t>
      </w:r>
    </w:p>
    <w:p w14:paraId="1BA8E28B" w14:textId="66C5A828" w:rsidR="009828B9" w:rsidRPr="009828B9" w:rsidRDefault="009828B9" w:rsidP="009828B9">
      <w:pPr>
        <w:pStyle w:val="NormalWeb"/>
        <w:rPr>
          <w:sz w:val="20"/>
          <w:szCs w:val="20"/>
        </w:rPr>
      </w:pPr>
      <w:r w:rsidRPr="009828B9">
        <w:rPr>
          <w:sz w:val="20"/>
          <w:szCs w:val="20"/>
        </w:rPr>
        <w:t>Barkskin (transmutation)</w:t>
      </w:r>
    </w:p>
    <w:p w14:paraId="3907A1E6" w14:textId="3A042A67" w:rsidR="009828B9" w:rsidRPr="009828B9" w:rsidRDefault="009828B9" w:rsidP="009828B9">
      <w:pPr>
        <w:pStyle w:val="NormalWeb"/>
        <w:rPr>
          <w:sz w:val="20"/>
          <w:szCs w:val="20"/>
        </w:rPr>
      </w:pPr>
      <w:r w:rsidRPr="009828B9">
        <w:rPr>
          <w:sz w:val="20"/>
          <w:szCs w:val="20"/>
        </w:rPr>
        <w:t>Beast Sense* (divination)</w:t>
      </w:r>
    </w:p>
    <w:p w14:paraId="248D9161" w14:textId="03576296" w:rsidR="009828B9" w:rsidRDefault="009828B9" w:rsidP="009828B9">
      <w:pPr>
        <w:pStyle w:val="NormalWeb"/>
        <w:rPr>
          <w:sz w:val="20"/>
          <w:szCs w:val="20"/>
        </w:rPr>
      </w:pPr>
      <w:r>
        <w:rPr>
          <w:sz w:val="20"/>
          <w:szCs w:val="20"/>
        </w:rPr>
        <w:t>Continual flame (evocation)</w:t>
      </w:r>
    </w:p>
    <w:p w14:paraId="74DABF41" w14:textId="74BD7DBC" w:rsidR="009828B9" w:rsidRPr="009828B9" w:rsidRDefault="009828B9" w:rsidP="009828B9">
      <w:pPr>
        <w:pStyle w:val="NormalWeb"/>
        <w:rPr>
          <w:sz w:val="20"/>
          <w:szCs w:val="20"/>
        </w:rPr>
      </w:pPr>
      <w:r w:rsidRPr="009828B9">
        <w:rPr>
          <w:sz w:val="20"/>
          <w:szCs w:val="20"/>
        </w:rPr>
        <w:t>Darkvision (transmutation)</w:t>
      </w:r>
    </w:p>
    <w:p w14:paraId="6F1C2397" w14:textId="3452E52C" w:rsidR="009828B9" w:rsidRDefault="009828B9" w:rsidP="009828B9">
      <w:pPr>
        <w:pStyle w:val="NormalWeb"/>
        <w:rPr>
          <w:sz w:val="20"/>
          <w:szCs w:val="20"/>
        </w:rPr>
      </w:pPr>
      <w:r>
        <w:rPr>
          <w:sz w:val="20"/>
          <w:szCs w:val="20"/>
        </w:rPr>
        <w:t>Dust devil (conjuration)</w:t>
      </w:r>
    </w:p>
    <w:p w14:paraId="06E8247E" w14:textId="4A6DBDEE" w:rsidR="009828B9" w:rsidRPr="009828B9" w:rsidRDefault="009828B9" w:rsidP="009828B9">
      <w:pPr>
        <w:pStyle w:val="NormalWeb"/>
        <w:rPr>
          <w:sz w:val="20"/>
          <w:szCs w:val="20"/>
        </w:rPr>
      </w:pPr>
      <w:r w:rsidRPr="009828B9">
        <w:rPr>
          <w:sz w:val="20"/>
          <w:szCs w:val="20"/>
        </w:rPr>
        <w:t>Enhance Ability (transmutation)</w:t>
      </w:r>
    </w:p>
    <w:p w14:paraId="75745DFB" w14:textId="396EF37F" w:rsidR="009828B9" w:rsidRDefault="009828B9" w:rsidP="009828B9">
      <w:pPr>
        <w:pStyle w:val="NormalWeb"/>
        <w:rPr>
          <w:sz w:val="20"/>
          <w:szCs w:val="20"/>
        </w:rPr>
      </w:pPr>
      <w:r>
        <w:rPr>
          <w:sz w:val="20"/>
          <w:szCs w:val="20"/>
        </w:rPr>
        <w:t>Enlarge reduce (transmutation)</w:t>
      </w:r>
    </w:p>
    <w:p w14:paraId="12CC9D44" w14:textId="6B2E976F" w:rsidR="009828B9" w:rsidRPr="009828B9" w:rsidRDefault="009828B9" w:rsidP="009828B9">
      <w:pPr>
        <w:pStyle w:val="NormalWeb"/>
        <w:rPr>
          <w:sz w:val="20"/>
          <w:szCs w:val="20"/>
        </w:rPr>
      </w:pPr>
      <w:r w:rsidRPr="009828B9">
        <w:rPr>
          <w:sz w:val="20"/>
          <w:szCs w:val="20"/>
        </w:rPr>
        <w:t>Find Traps (divination)</w:t>
      </w:r>
    </w:p>
    <w:p w14:paraId="4EB9E29D" w14:textId="77777777" w:rsidR="009828B9" w:rsidRPr="009828B9" w:rsidRDefault="009828B9" w:rsidP="009828B9">
      <w:pPr>
        <w:pStyle w:val="NormalWeb"/>
        <w:rPr>
          <w:sz w:val="20"/>
          <w:szCs w:val="20"/>
        </w:rPr>
      </w:pPr>
      <w:r w:rsidRPr="009828B9">
        <w:rPr>
          <w:sz w:val="20"/>
          <w:szCs w:val="20"/>
        </w:rPr>
        <w:t>Flame Blade (evocation)</w:t>
      </w:r>
    </w:p>
    <w:p w14:paraId="4C37819E" w14:textId="77777777" w:rsidR="009828B9" w:rsidRPr="009828B9" w:rsidRDefault="009828B9" w:rsidP="009828B9">
      <w:pPr>
        <w:pStyle w:val="NormalWeb"/>
        <w:rPr>
          <w:sz w:val="20"/>
          <w:szCs w:val="20"/>
        </w:rPr>
      </w:pPr>
      <w:r w:rsidRPr="009828B9">
        <w:rPr>
          <w:sz w:val="20"/>
          <w:szCs w:val="20"/>
        </w:rPr>
        <w:t>Flaming Sphere (conjuration)</w:t>
      </w:r>
    </w:p>
    <w:p w14:paraId="08746969" w14:textId="77777777" w:rsidR="009828B9" w:rsidRPr="009828B9" w:rsidRDefault="009828B9" w:rsidP="009828B9">
      <w:pPr>
        <w:pStyle w:val="NormalWeb"/>
        <w:rPr>
          <w:sz w:val="20"/>
          <w:szCs w:val="20"/>
        </w:rPr>
      </w:pPr>
      <w:r w:rsidRPr="009828B9">
        <w:rPr>
          <w:sz w:val="20"/>
          <w:szCs w:val="20"/>
        </w:rPr>
        <w:t>Gust of Wind (evocation)</w:t>
      </w:r>
    </w:p>
    <w:p w14:paraId="7F51F4C2" w14:textId="05081055" w:rsidR="009828B9" w:rsidRDefault="009828B9" w:rsidP="009828B9">
      <w:pPr>
        <w:pStyle w:val="NormalWeb"/>
        <w:rPr>
          <w:sz w:val="20"/>
          <w:szCs w:val="20"/>
        </w:rPr>
      </w:pPr>
      <w:r>
        <w:rPr>
          <w:sz w:val="20"/>
          <w:szCs w:val="20"/>
        </w:rPr>
        <w:t>Healing spirit (conjuration)</w:t>
      </w:r>
    </w:p>
    <w:p w14:paraId="74FCA0E8" w14:textId="70802680" w:rsidR="009828B9" w:rsidRPr="009828B9" w:rsidRDefault="009828B9" w:rsidP="009828B9">
      <w:pPr>
        <w:pStyle w:val="NormalWeb"/>
        <w:rPr>
          <w:sz w:val="20"/>
          <w:szCs w:val="20"/>
        </w:rPr>
      </w:pPr>
      <w:r w:rsidRPr="009828B9">
        <w:rPr>
          <w:sz w:val="20"/>
          <w:szCs w:val="20"/>
        </w:rPr>
        <w:t>Heat Metal (transmutation)</w:t>
      </w:r>
    </w:p>
    <w:p w14:paraId="1AB5D43A" w14:textId="77777777" w:rsidR="009828B9" w:rsidRPr="009828B9" w:rsidRDefault="009828B9" w:rsidP="009828B9">
      <w:pPr>
        <w:pStyle w:val="NormalWeb"/>
        <w:rPr>
          <w:sz w:val="20"/>
          <w:szCs w:val="20"/>
        </w:rPr>
      </w:pPr>
      <w:r w:rsidRPr="009828B9">
        <w:rPr>
          <w:sz w:val="20"/>
          <w:szCs w:val="20"/>
        </w:rPr>
        <w:t>Hold Person (enchantment)</w:t>
      </w:r>
    </w:p>
    <w:p w14:paraId="4C9B76EF" w14:textId="77777777" w:rsidR="009828B9" w:rsidRPr="009828B9" w:rsidRDefault="009828B9" w:rsidP="009828B9">
      <w:pPr>
        <w:pStyle w:val="NormalWeb"/>
        <w:rPr>
          <w:sz w:val="20"/>
          <w:szCs w:val="20"/>
        </w:rPr>
      </w:pPr>
      <w:r w:rsidRPr="009828B9">
        <w:rPr>
          <w:sz w:val="20"/>
          <w:szCs w:val="20"/>
        </w:rPr>
        <w:t>Lesser Restoration (abjuration)</w:t>
      </w:r>
    </w:p>
    <w:p w14:paraId="032E7BB4" w14:textId="77777777" w:rsidR="009828B9" w:rsidRPr="009828B9" w:rsidRDefault="009828B9" w:rsidP="009828B9">
      <w:pPr>
        <w:pStyle w:val="NormalWeb"/>
        <w:rPr>
          <w:sz w:val="20"/>
          <w:szCs w:val="20"/>
        </w:rPr>
      </w:pPr>
      <w:r w:rsidRPr="009828B9">
        <w:rPr>
          <w:sz w:val="20"/>
          <w:szCs w:val="20"/>
        </w:rPr>
        <w:t>Locate Animals or Plants* (divination)</w:t>
      </w:r>
    </w:p>
    <w:p w14:paraId="294C69CE" w14:textId="77777777" w:rsidR="009828B9" w:rsidRPr="009828B9" w:rsidRDefault="009828B9" w:rsidP="009828B9">
      <w:pPr>
        <w:pStyle w:val="NormalWeb"/>
        <w:rPr>
          <w:sz w:val="20"/>
          <w:szCs w:val="20"/>
        </w:rPr>
      </w:pPr>
      <w:r w:rsidRPr="009828B9">
        <w:rPr>
          <w:sz w:val="20"/>
          <w:szCs w:val="20"/>
        </w:rPr>
        <w:t>Locate Object (divination)</w:t>
      </w:r>
    </w:p>
    <w:p w14:paraId="7383CD44" w14:textId="77777777" w:rsidR="009828B9" w:rsidRPr="009828B9" w:rsidRDefault="009828B9" w:rsidP="009828B9">
      <w:pPr>
        <w:pStyle w:val="NormalWeb"/>
        <w:rPr>
          <w:sz w:val="20"/>
          <w:szCs w:val="20"/>
        </w:rPr>
      </w:pPr>
      <w:r w:rsidRPr="009828B9">
        <w:rPr>
          <w:sz w:val="20"/>
          <w:szCs w:val="20"/>
        </w:rPr>
        <w:t>Moonbeam (evocation)</w:t>
      </w:r>
    </w:p>
    <w:p w14:paraId="22669AD9" w14:textId="77777777" w:rsidR="009828B9" w:rsidRPr="009828B9" w:rsidRDefault="009828B9" w:rsidP="009828B9">
      <w:pPr>
        <w:pStyle w:val="NormalWeb"/>
        <w:rPr>
          <w:sz w:val="20"/>
          <w:szCs w:val="20"/>
        </w:rPr>
      </w:pPr>
      <w:r w:rsidRPr="009828B9">
        <w:rPr>
          <w:sz w:val="20"/>
          <w:szCs w:val="20"/>
        </w:rPr>
        <w:t>Pass without Trace (abjuration)</w:t>
      </w:r>
    </w:p>
    <w:p w14:paraId="554F3519" w14:textId="77777777" w:rsidR="009828B9" w:rsidRPr="009828B9" w:rsidRDefault="009828B9" w:rsidP="009828B9">
      <w:pPr>
        <w:pStyle w:val="NormalWeb"/>
        <w:rPr>
          <w:sz w:val="20"/>
          <w:szCs w:val="20"/>
        </w:rPr>
      </w:pPr>
      <w:r w:rsidRPr="009828B9">
        <w:rPr>
          <w:sz w:val="20"/>
          <w:szCs w:val="20"/>
        </w:rPr>
        <w:t>Protection from Poison (abjuration)</w:t>
      </w:r>
    </w:p>
    <w:p w14:paraId="5C993FF1" w14:textId="5AB4D7BF" w:rsidR="0040151E" w:rsidRDefault="009828B9" w:rsidP="009828B9">
      <w:pPr>
        <w:pStyle w:val="NormalWeb"/>
        <w:rPr>
          <w:sz w:val="20"/>
          <w:szCs w:val="20"/>
        </w:rPr>
      </w:pPr>
      <w:r w:rsidRPr="009828B9">
        <w:rPr>
          <w:sz w:val="20"/>
          <w:szCs w:val="20"/>
        </w:rPr>
        <w:t>Spike Growth (transmutation)</w:t>
      </w:r>
    </w:p>
    <w:p w14:paraId="123C27CD" w14:textId="0E6A127F" w:rsidR="009828B9" w:rsidRDefault="009828B9" w:rsidP="009828B9">
      <w:pPr>
        <w:pStyle w:val="NormalWeb"/>
        <w:rPr>
          <w:sz w:val="20"/>
          <w:szCs w:val="20"/>
        </w:rPr>
      </w:pPr>
      <w:r>
        <w:rPr>
          <w:sz w:val="20"/>
          <w:szCs w:val="20"/>
        </w:rPr>
        <w:t>Skywrite (transmutation)</w:t>
      </w:r>
    </w:p>
    <w:p w14:paraId="2F566380" w14:textId="685F7FA1" w:rsidR="000568B2" w:rsidRDefault="000568B2" w:rsidP="009828B9">
      <w:pPr>
        <w:pStyle w:val="NormalWeb"/>
        <w:rPr>
          <w:sz w:val="20"/>
          <w:szCs w:val="20"/>
        </w:rPr>
      </w:pPr>
      <w:r>
        <w:rPr>
          <w:sz w:val="20"/>
          <w:szCs w:val="20"/>
        </w:rPr>
        <w:t>Summon beast (conjuration)</w:t>
      </w:r>
    </w:p>
    <w:p w14:paraId="2E4458EF" w14:textId="03BAAC26" w:rsidR="001460D8" w:rsidRDefault="000568B2" w:rsidP="009828B9">
      <w:pPr>
        <w:pStyle w:val="NormalWeb"/>
        <w:rPr>
          <w:sz w:val="20"/>
          <w:szCs w:val="20"/>
        </w:rPr>
      </w:pPr>
      <w:r>
        <w:rPr>
          <w:sz w:val="20"/>
          <w:szCs w:val="20"/>
        </w:rPr>
        <w:t>Warding wind (evocation)</w:t>
      </w:r>
    </w:p>
    <w:p w14:paraId="2B6AE999" w14:textId="77777777" w:rsidR="001460D8" w:rsidRDefault="001460D8">
      <w:pPr>
        <w:spacing w:line="240" w:lineRule="auto"/>
        <w:rPr>
          <w:rFonts w:ascii="Times New Roman" w:eastAsia="Times New Roman" w:hAnsi="Times New Roman" w:cs="Times New Roman"/>
          <w:bCs w:val="0"/>
          <w:w w:val="100"/>
          <w:sz w:val="20"/>
        </w:rPr>
      </w:pPr>
      <w:r>
        <w:rPr>
          <w:sz w:val="20"/>
        </w:rPr>
        <w:br w:type="page"/>
      </w:r>
    </w:p>
    <w:p w14:paraId="1D80A039" w14:textId="77777777" w:rsidR="001460D8" w:rsidRPr="001460D8" w:rsidRDefault="001460D8" w:rsidP="001460D8">
      <w:pPr>
        <w:pStyle w:val="NormalWeb"/>
        <w:rPr>
          <w:b/>
          <w:bCs/>
          <w:sz w:val="20"/>
          <w:szCs w:val="20"/>
        </w:rPr>
      </w:pPr>
      <w:r w:rsidRPr="001460D8">
        <w:rPr>
          <w:b/>
          <w:bCs/>
          <w:sz w:val="20"/>
          <w:szCs w:val="20"/>
        </w:rPr>
        <w:lastRenderedPageBreak/>
        <w:t>3rd Level</w:t>
      </w:r>
    </w:p>
    <w:p w14:paraId="4822C2CC" w14:textId="50D28577" w:rsidR="00732987" w:rsidRDefault="00732987" w:rsidP="001460D8">
      <w:pPr>
        <w:pStyle w:val="NormalWeb"/>
        <w:rPr>
          <w:sz w:val="20"/>
          <w:szCs w:val="20"/>
        </w:rPr>
      </w:pPr>
      <w:r>
        <w:rPr>
          <w:sz w:val="20"/>
          <w:szCs w:val="20"/>
        </w:rPr>
        <w:t>Aura of vitality (evocation)</w:t>
      </w:r>
    </w:p>
    <w:p w14:paraId="6A8F7269" w14:textId="54A48F85" w:rsidR="001460D8" w:rsidRPr="001460D8" w:rsidRDefault="001460D8" w:rsidP="001460D8">
      <w:pPr>
        <w:pStyle w:val="NormalWeb"/>
        <w:rPr>
          <w:sz w:val="20"/>
          <w:szCs w:val="20"/>
        </w:rPr>
      </w:pPr>
      <w:r w:rsidRPr="001460D8">
        <w:rPr>
          <w:sz w:val="20"/>
          <w:szCs w:val="20"/>
        </w:rPr>
        <w:t>Call Lightning (conjuration)</w:t>
      </w:r>
    </w:p>
    <w:p w14:paraId="1C251FD5" w14:textId="77777777" w:rsidR="001460D8" w:rsidRPr="001460D8" w:rsidRDefault="001460D8" w:rsidP="001460D8">
      <w:pPr>
        <w:pStyle w:val="NormalWeb"/>
        <w:rPr>
          <w:sz w:val="20"/>
          <w:szCs w:val="20"/>
        </w:rPr>
      </w:pPr>
      <w:r w:rsidRPr="001460D8">
        <w:rPr>
          <w:sz w:val="20"/>
          <w:szCs w:val="20"/>
        </w:rPr>
        <w:t>Conjure Animals (conjuration)</w:t>
      </w:r>
    </w:p>
    <w:p w14:paraId="5742E141" w14:textId="77777777" w:rsidR="001460D8" w:rsidRPr="001460D8" w:rsidRDefault="001460D8" w:rsidP="001460D8">
      <w:pPr>
        <w:pStyle w:val="NormalWeb"/>
        <w:rPr>
          <w:sz w:val="20"/>
          <w:szCs w:val="20"/>
        </w:rPr>
      </w:pPr>
      <w:r w:rsidRPr="001460D8">
        <w:rPr>
          <w:sz w:val="20"/>
          <w:szCs w:val="20"/>
        </w:rPr>
        <w:t>Daylight (evocation)</w:t>
      </w:r>
    </w:p>
    <w:p w14:paraId="3BC86144" w14:textId="77777777" w:rsidR="001460D8" w:rsidRDefault="001460D8" w:rsidP="001460D8">
      <w:pPr>
        <w:pStyle w:val="NormalWeb"/>
        <w:rPr>
          <w:sz w:val="20"/>
          <w:szCs w:val="20"/>
        </w:rPr>
      </w:pPr>
      <w:r w:rsidRPr="001460D8">
        <w:rPr>
          <w:sz w:val="20"/>
          <w:szCs w:val="20"/>
        </w:rPr>
        <w:t>Dispel Magic (abjuration)</w:t>
      </w:r>
    </w:p>
    <w:p w14:paraId="22EC1EB5" w14:textId="01FF279D" w:rsidR="00732987" w:rsidRDefault="00732987" w:rsidP="001460D8">
      <w:pPr>
        <w:pStyle w:val="NormalWeb"/>
        <w:rPr>
          <w:sz w:val="20"/>
          <w:szCs w:val="20"/>
        </w:rPr>
      </w:pPr>
      <w:r>
        <w:rPr>
          <w:sz w:val="20"/>
          <w:szCs w:val="20"/>
        </w:rPr>
        <w:t>Elemental weapon (transmutation)</w:t>
      </w:r>
    </w:p>
    <w:p w14:paraId="53B75309" w14:textId="19F1087A" w:rsidR="00732987" w:rsidRDefault="00732987" w:rsidP="001460D8">
      <w:pPr>
        <w:pStyle w:val="NormalWeb"/>
        <w:rPr>
          <w:sz w:val="20"/>
          <w:szCs w:val="20"/>
        </w:rPr>
      </w:pPr>
      <w:r>
        <w:rPr>
          <w:sz w:val="20"/>
          <w:szCs w:val="20"/>
        </w:rPr>
        <w:t>Elemental munitions (transmutation)</w:t>
      </w:r>
    </w:p>
    <w:p w14:paraId="61009008" w14:textId="3B9FD2CE" w:rsidR="00732987" w:rsidRPr="001460D8" w:rsidRDefault="00732987" w:rsidP="001460D8">
      <w:pPr>
        <w:pStyle w:val="NormalWeb"/>
        <w:rPr>
          <w:sz w:val="20"/>
          <w:szCs w:val="20"/>
        </w:rPr>
      </w:pPr>
      <w:r>
        <w:rPr>
          <w:sz w:val="20"/>
          <w:szCs w:val="20"/>
        </w:rPr>
        <w:t>Erupting earth (transmutation)</w:t>
      </w:r>
    </w:p>
    <w:p w14:paraId="114841B3" w14:textId="77777777" w:rsidR="001460D8" w:rsidRPr="001460D8" w:rsidRDefault="001460D8" w:rsidP="001460D8">
      <w:pPr>
        <w:pStyle w:val="NormalWeb"/>
        <w:rPr>
          <w:sz w:val="20"/>
          <w:szCs w:val="20"/>
        </w:rPr>
      </w:pPr>
      <w:r w:rsidRPr="001460D8">
        <w:rPr>
          <w:sz w:val="20"/>
          <w:szCs w:val="20"/>
        </w:rPr>
        <w:t>Feign Death* (necromancy)</w:t>
      </w:r>
    </w:p>
    <w:p w14:paraId="7B223E38" w14:textId="6B5817C7" w:rsidR="00A935EF" w:rsidRDefault="00A935EF" w:rsidP="001460D8">
      <w:pPr>
        <w:pStyle w:val="NormalWeb"/>
        <w:rPr>
          <w:sz w:val="20"/>
          <w:szCs w:val="20"/>
        </w:rPr>
      </w:pPr>
      <w:r>
        <w:rPr>
          <w:sz w:val="20"/>
          <w:szCs w:val="20"/>
        </w:rPr>
        <w:t>Lunar sanctum (conjuration)</w:t>
      </w:r>
    </w:p>
    <w:p w14:paraId="1C0D3B42" w14:textId="77BF2603" w:rsidR="001460D8" w:rsidRPr="001460D8" w:rsidRDefault="001460D8" w:rsidP="001460D8">
      <w:pPr>
        <w:pStyle w:val="NormalWeb"/>
        <w:rPr>
          <w:sz w:val="20"/>
          <w:szCs w:val="20"/>
        </w:rPr>
      </w:pPr>
      <w:r w:rsidRPr="001460D8">
        <w:rPr>
          <w:sz w:val="20"/>
          <w:szCs w:val="20"/>
        </w:rPr>
        <w:t>Meld into Stone* (transmutation)</w:t>
      </w:r>
    </w:p>
    <w:p w14:paraId="42A7148A" w14:textId="77777777" w:rsidR="001460D8" w:rsidRPr="001460D8" w:rsidRDefault="001460D8" w:rsidP="001460D8">
      <w:pPr>
        <w:pStyle w:val="NormalWeb"/>
        <w:rPr>
          <w:sz w:val="20"/>
          <w:szCs w:val="20"/>
        </w:rPr>
      </w:pPr>
      <w:r w:rsidRPr="001460D8">
        <w:rPr>
          <w:sz w:val="20"/>
          <w:szCs w:val="20"/>
        </w:rPr>
        <w:t>Plant Growth (transmutation)</w:t>
      </w:r>
    </w:p>
    <w:p w14:paraId="1ECBC980" w14:textId="77777777" w:rsidR="001460D8" w:rsidRDefault="001460D8" w:rsidP="001460D8">
      <w:pPr>
        <w:pStyle w:val="NormalWeb"/>
        <w:rPr>
          <w:sz w:val="20"/>
          <w:szCs w:val="20"/>
        </w:rPr>
      </w:pPr>
      <w:r w:rsidRPr="001460D8">
        <w:rPr>
          <w:sz w:val="20"/>
          <w:szCs w:val="20"/>
        </w:rPr>
        <w:t>Protection from Energy (abjuration)</w:t>
      </w:r>
    </w:p>
    <w:p w14:paraId="7434B4A3" w14:textId="2384CB0E" w:rsidR="00732987" w:rsidRPr="001460D8" w:rsidRDefault="00732987" w:rsidP="001460D8">
      <w:pPr>
        <w:pStyle w:val="NormalWeb"/>
        <w:rPr>
          <w:sz w:val="20"/>
          <w:szCs w:val="20"/>
        </w:rPr>
      </w:pPr>
      <w:r>
        <w:rPr>
          <w:sz w:val="20"/>
          <w:szCs w:val="20"/>
        </w:rPr>
        <w:t>Revivify (necromancy)</w:t>
      </w:r>
    </w:p>
    <w:p w14:paraId="5A52CECC" w14:textId="5B85628C" w:rsidR="005938DB" w:rsidRDefault="005938DB" w:rsidP="001460D8">
      <w:pPr>
        <w:pStyle w:val="NormalWeb"/>
        <w:rPr>
          <w:sz w:val="20"/>
          <w:szCs w:val="20"/>
        </w:rPr>
      </w:pPr>
      <w:r>
        <w:rPr>
          <w:sz w:val="20"/>
          <w:szCs w:val="20"/>
        </w:rPr>
        <w:t>Remove curse (abjuration and divination)</w:t>
      </w:r>
    </w:p>
    <w:p w14:paraId="0AFE0566" w14:textId="5DBDEDA6" w:rsidR="001460D8" w:rsidRPr="001460D8" w:rsidRDefault="001460D8" w:rsidP="001460D8">
      <w:pPr>
        <w:pStyle w:val="NormalWeb"/>
        <w:rPr>
          <w:sz w:val="20"/>
          <w:szCs w:val="20"/>
        </w:rPr>
      </w:pPr>
      <w:r w:rsidRPr="001460D8">
        <w:rPr>
          <w:sz w:val="20"/>
          <w:szCs w:val="20"/>
        </w:rPr>
        <w:t>Sleet Storm (conjuration)</w:t>
      </w:r>
    </w:p>
    <w:p w14:paraId="4E21E1FC" w14:textId="77777777" w:rsidR="001460D8" w:rsidRDefault="001460D8" w:rsidP="001460D8">
      <w:pPr>
        <w:pStyle w:val="NormalWeb"/>
        <w:rPr>
          <w:sz w:val="20"/>
          <w:szCs w:val="20"/>
        </w:rPr>
      </w:pPr>
      <w:r w:rsidRPr="001460D8">
        <w:rPr>
          <w:sz w:val="20"/>
          <w:szCs w:val="20"/>
        </w:rPr>
        <w:t>Speak with Plants (transmutation)</w:t>
      </w:r>
    </w:p>
    <w:p w14:paraId="084832CF" w14:textId="3920E533" w:rsidR="00732987" w:rsidRDefault="00732987" w:rsidP="001460D8">
      <w:pPr>
        <w:pStyle w:val="NormalWeb"/>
        <w:rPr>
          <w:sz w:val="20"/>
          <w:szCs w:val="20"/>
        </w:rPr>
      </w:pPr>
      <w:r>
        <w:rPr>
          <w:sz w:val="20"/>
          <w:szCs w:val="20"/>
        </w:rPr>
        <w:t>Summon fey (conjuration)</w:t>
      </w:r>
    </w:p>
    <w:p w14:paraId="7BF75160" w14:textId="5B2365BF" w:rsidR="00732987" w:rsidRPr="001460D8" w:rsidRDefault="00732987" w:rsidP="001460D8">
      <w:pPr>
        <w:pStyle w:val="NormalWeb"/>
        <w:rPr>
          <w:sz w:val="20"/>
          <w:szCs w:val="20"/>
        </w:rPr>
      </w:pPr>
      <w:r>
        <w:rPr>
          <w:sz w:val="20"/>
          <w:szCs w:val="20"/>
        </w:rPr>
        <w:t>Tidal wave (conjuration)</w:t>
      </w:r>
    </w:p>
    <w:p w14:paraId="04E768C7" w14:textId="77777777" w:rsidR="001460D8" w:rsidRPr="001460D8" w:rsidRDefault="001460D8" w:rsidP="001460D8">
      <w:pPr>
        <w:pStyle w:val="NormalWeb"/>
        <w:rPr>
          <w:sz w:val="20"/>
          <w:szCs w:val="20"/>
        </w:rPr>
      </w:pPr>
      <w:r w:rsidRPr="001460D8">
        <w:rPr>
          <w:sz w:val="20"/>
          <w:szCs w:val="20"/>
        </w:rPr>
        <w:t>Water Breathing* (transmutation)</w:t>
      </w:r>
    </w:p>
    <w:p w14:paraId="3CAB40CF" w14:textId="77777777" w:rsidR="001460D8" w:rsidRDefault="001460D8" w:rsidP="001460D8">
      <w:pPr>
        <w:pStyle w:val="NormalWeb"/>
        <w:rPr>
          <w:sz w:val="20"/>
          <w:szCs w:val="20"/>
        </w:rPr>
      </w:pPr>
      <w:r w:rsidRPr="001460D8">
        <w:rPr>
          <w:sz w:val="20"/>
          <w:szCs w:val="20"/>
        </w:rPr>
        <w:t>Water Walk* (transmutation)</w:t>
      </w:r>
    </w:p>
    <w:p w14:paraId="304638E7" w14:textId="087908CA" w:rsidR="00732987" w:rsidRPr="001460D8" w:rsidRDefault="00732987" w:rsidP="001460D8">
      <w:pPr>
        <w:pStyle w:val="NormalWeb"/>
        <w:rPr>
          <w:sz w:val="20"/>
          <w:szCs w:val="20"/>
        </w:rPr>
      </w:pPr>
      <w:r>
        <w:rPr>
          <w:sz w:val="20"/>
          <w:szCs w:val="20"/>
        </w:rPr>
        <w:t>Wall of water (evocation)</w:t>
      </w:r>
    </w:p>
    <w:p w14:paraId="1580A806" w14:textId="2CE784B2" w:rsidR="001460D8" w:rsidRDefault="001460D8" w:rsidP="001460D8">
      <w:pPr>
        <w:pStyle w:val="NormalWeb"/>
        <w:rPr>
          <w:sz w:val="20"/>
          <w:szCs w:val="20"/>
        </w:rPr>
      </w:pPr>
      <w:r w:rsidRPr="001460D8">
        <w:rPr>
          <w:sz w:val="20"/>
          <w:szCs w:val="20"/>
        </w:rPr>
        <w:t>Wind Wall (evocation)</w:t>
      </w:r>
    </w:p>
    <w:p w14:paraId="48DA69B8" w14:textId="77777777" w:rsidR="001460D8" w:rsidRDefault="001460D8">
      <w:pPr>
        <w:spacing w:line="240" w:lineRule="auto"/>
        <w:rPr>
          <w:rFonts w:ascii="Times New Roman" w:eastAsia="Times New Roman" w:hAnsi="Times New Roman" w:cs="Times New Roman"/>
          <w:bCs w:val="0"/>
          <w:w w:val="100"/>
          <w:sz w:val="20"/>
        </w:rPr>
      </w:pPr>
      <w:r>
        <w:rPr>
          <w:sz w:val="20"/>
        </w:rPr>
        <w:br w:type="page"/>
      </w:r>
    </w:p>
    <w:p w14:paraId="5B0FF947" w14:textId="77777777" w:rsidR="001460D8" w:rsidRPr="00654EC4" w:rsidRDefault="001460D8" w:rsidP="001460D8">
      <w:pPr>
        <w:pStyle w:val="NormalWeb"/>
        <w:rPr>
          <w:b/>
          <w:bCs/>
          <w:sz w:val="20"/>
          <w:szCs w:val="20"/>
        </w:rPr>
      </w:pPr>
      <w:r w:rsidRPr="00654EC4">
        <w:rPr>
          <w:b/>
          <w:bCs/>
          <w:sz w:val="20"/>
          <w:szCs w:val="20"/>
        </w:rPr>
        <w:lastRenderedPageBreak/>
        <w:t>4th Level</w:t>
      </w:r>
    </w:p>
    <w:p w14:paraId="0EDAFC73" w14:textId="77777777" w:rsidR="001460D8" w:rsidRPr="001460D8" w:rsidRDefault="001460D8" w:rsidP="001460D8">
      <w:pPr>
        <w:pStyle w:val="NormalWeb"/>
        <w:rPr>
          <w:sz w:val="20"/>
          <w:szCs w:val="20"/>
        </w:rPr>
      </w:pPr>
      <w:r w:rsidRPr="001460D8">
        <w:rPr>
          <w:sz w:val="20"/>
          <w:szCs w:val="20"/>
        </w:rPr>
        <w:t>Blight (necromancy)</w:t>
      </w:r>
    </w:p>
    <w:p w14:paraId="53326A78" w14:textId="599D40DB" w:rsidR="00FA2EB0" w:rsidRDefault="00FA2EB0" w:rsidP="001460D8">
      <w:pPr>
        <w:pStyle w:val="NormalWeb"/>
        <w:rPr>
          <w:sz w:val="20"/>
          <w:szCs w:val="20"/>
        </w:rPr>
      </w:pPr>
      <w:r>
        <w:rPr>
          <w:sz w:val="20"/>
          <w:szCs w:val="20"/>
        </w:rPr>
        <w:t>Charm monster (enchantment)</w:t>
      </w:r>
    </w:p>
    <w:p w14:paraId="7514755E" w14:textId="518AC19C" w:rsidR="000568B2" w:rsidRDefault="001460D8" w:rsidP="001460D8">
      <w:pPr>
        <w:pStyle w:val="NormalWeb"/>
        <w:rPr>
          <w:sz w:val="20"/>
          <w:szCs w:val="20"/>
        </w:rPr>
      </w:pPr>
      <w:r w:rsidRPr="001460D8">
        <w:rPr>
          <w:sz w:val="20"/>
          <w:szCs w:val="20"/>
        </w:rPr>
        <w:t>Confusion (enchantment)</w:t>
      </w:r>
    </w:p>
    <w:p w14:paraId="74EFBC87" w14:textId="77777777" w:rsidR="001460D8" w:rsidRPr="001460D8" w:rsidRDefault="001460D8" w:rsidP="001460D8">
      <w:pPr>
        <w:pStyle w:val="NormalWeb"/>
        <w:rPr>
          <w:sz w:val="20"/>
          <w:szCs w:val="20"/>
        </w:rPr>
      </w:pPr>
      <w:r w:rsidRPr="001460D8">
        <w:rPr>
          <w:sz w:val="20"/>
          <w:szCs w:val="20"/>
        </w:rPr>
        <w:t>Conjure Minor Elementals (conjuration)</w:t>
      </w:r>
    </w:p>
    <w:p w14:paraId="2C208453" w14:textId="77777777" w:rsidR="001460D8" w:rsidRPr="001460D8" w:rsidRDefault="001460D8" w:rsidP="001460D8">
      <w:pPr>
        <w:pStyle w:val="NormalWeb"/>
        <w:rPr>
          <w:sz w:val="20"/>
          <w:szCs w:val="20"/>
        </w:rPr>
      </w:pPr>
      <w:r w:rsidRPr="001460D8">
        <w:rPr>
          <w:sz w:val="20"/>
          <w:szCs w:val="20"/>
        </w:rPr>
        <w:t>Conjure Woodland Beings (conjuration)</w:t>
      </w:r>
    </w:p>
    <w:p w14:paraId="76813299" w14:textId="77777777" w:rsidR="001460D8" w:rsidRPr="001460D8" w:rsidRDefault="001460D8" w:rsidP="001460D8">
      <w:pPr>
        <w:pStyle w:val="NormalWeb"/>
        <w:rPr>
          <w:sz w:val="20"/>
          <w:szCs w:val="20"/>
        </w:rPr>
      </w:pPr>
      <w:r w:rsidRPr="001460D8">
        <w:rPr>
          <w:sz w:val="20"/>
          <w:szCs w:val="20"/>
        </w:rPr>
        <w:t>Control Water (transmutation)</w:t>
      </w:r>
    </w:p>
    <w:p w14:paraId="77567384" w14:textId="2260C871" w:rsidR="00FA2EB0" w:rsidRDefault="00FA2EB0" w:rsidP="001460D8">
      <w:pPr>
        <w:pStyle w:val="NormalWeb"/>
        <w:rPr>
          <w:sz w:val="20"/>
          <w:szCs w:val="20"/>
        </w:rPr>
      </w:pPr>
      <w:r>
        <w:rPr>
          <w:sz w:val="20"/>
          <w:szCs w:val="20"/>
        </w:rPr>
        <w:t>Divination (divination)</w:t>
      </w:r>
    </w:p>
    <w:p w14:paraId="557F1E9A" w14:textId="00CDEF00" w:rsidR="001460D8" w:rsidRPr="001460D8" w:rsidRDefault="001460D8" w:rsidP="001460D8">
      <w:pPr>
        <w:pStyle w:val="NormalWeb"/>
        <w:rPr>
          <w:sz w:val="20"/>
          <w:szCs w:val="20"/>
        </w:rPr>
      </w:pPr>
      <w:r w:rsidRPr="001460D8">
        <w:rPr>
          <w:sz w:val="20"/>
          <w:szCs w:val="20"/>
        </w:rPr>
        <w:t>Dominate Beast (enchantment)</w:t>
      </w:r>
    </w:p>
    <w:p w14:paraId="06565A8B" w14:textId="4A7913E2" w:rsidR="00FA2EB0" w:rsidRDefault="00FA2EB0" w:rsidP="001460D8">
      <w:pPr>
        <w:pStyle w:val="NormalWeb"/>
        <w:rPr>
          <w:sz w:val="20"/>
          <w:szCs w:val="20"/>
        </w:rPr>
      </w:pPr>
      <w:r>
        <w:rPr>
          <w:sz w:val="20"/>
          <w:szCs w:val="20"/>
        </w:rPr>
        <w:t>Elemental bane (transmutation)</w:t>
      </w:r>
    </w:p>
    <w:p w14:paraId="08C5E014" w14:textId="75F65636" w:rsidR="001460D8" w:rsidRPr="001460D8" w:rsidRDefault="001460D8" w:rsidP="001460D8">
      <w:pPr>
        <w:pStyle w:val="NormalWeb"/>
        <w:rPr>
          <w:sz w:val="20"/>
          <w:szCs w:val="20"/>
        </w:rPr>
      </w:pPr>
      <w:r w:rsidRPr="001460D8">
        <w:rPr>
          <w:sz w:val="20"/>
          <w:szCs w:val="20"/>
        </w:rPr>
        <w:t>Freedom of Movement (abjuration)</w:t>
      </w:r>
    </w:p>
    <w:p w14:paraId="5B9610C2" w14:textId="77777777" w:rsidR="001460D8" w:rsidRDefault="001460D8" w:rsidP="001460D8">
      <w:pPr>
        <w:pStyle w:val="NormalWeb"/>
        <w:rPr>
          <w:sz w:val="20"/>
          <w:szCs w:val="20"/>
        </w:rPr>
      </w:pPr>
      <w:r w:rsidRPr="001460D8">
        <w:rPr>
          <w:sz w:val="20"/>
          <w:szCs w:val="20"/>
        </w:rPr>
        <w:t>Grasping Vine (conjuration)</w:t>
      </w:r>
    </w:p>
    <w:p w14:paraId="7621F5EC" w14:textId="35E8D9D3" w:rsidR="00FA2EB0" w:rsidRPr="001460D8" w:rsidRDefault="00FA2EB0" w:rsidP="001460D8">
      <w:pPr>
        <w:pStyle w:val="NormalWeb"/>
        <w:rPr>
          <w:sz w:val="20"/>
          <w:szCs w:val="20"/>
        </w:rPr>
      </w:pPr>
      <w:r>
        <w:rPr>
          <w:sz w:val="20"/>
          <w:szCs w:val="20"/>
        </w:rPr>
        <w:t>Guardian of nature (transmutation)</w:t>
      </w:r>
    </w:p>
    <w:p w14:paraId="270DC7C8" w14:textId="77777777" w:rsidR="001460D8" w:rsidRPr="001460D8" w:rsidRDefault="001460D8" w:rsidP="001460D8">
      <w:pPr>
        <w:pStyle w:val="NormalWeb"/>
        <w:rPr>
          <w:sz w:val="20"/>
          <w:szCs w:val="20"/>
        </w:rPr>
      </w:pPr>
      <w:r w:rsidRPr="001460D8">
        <w:rPr>
          <w:sz w:val="20"/>
          <w:szCs w:val="20"/>
        </w:rPr>
        <w:t>Hallucinatory Terrain (illusion)</w:t>
      </w:r>
    </w:p>
    <w:p w14:paraId="56B60D4F" w14:textId="77777777" w:rsidR="001460D8" w:rsidRPr="001460D8" w:rsidRDefault="001460D8" w:rsidP="001460D8">
      <w:pPr>
        <w:pStyle w:val="NormalWeb"/>
        <w:rPr>
          <w:sz w:val="20"/>
          <w:szCs w:val="20"/>
        </w:rPr>
      </w:pPr>
      <w:r w:rsidRPr="001460D8">
        <w:rPr>
          <w:sz w:val="20"/>
          <w:szCs w:val="20"/>
        </w:rPr>
        <w:t>Ice Storm (evocation)</w:t>
      </w:r>
    </w:p>
    <w:p w14:paraId="21297EBF" w14:textId="77777777" w:rsidR="001460D8" w:rsidRPr="001460D8" w:rsidRDefault="001460D8" w:rsidP="001460D8">
      <w:pPr>
        <w:pStyle w:val="NormalWeb"/>
        <w:rPr>
          <w:sz w:val="20"/>
          <w:szCs w:val="20"/>
        </w:rPr>
      </w:pPr>
      <w:r w:rsidRPr="001460D8">
        <w:rPr>
          <w:sz w:val="20"/>
          <w:szCs w:val="20"/>
        </w:rPr>
        <w:t>Locate Creature (divination)</w:t>
      </w:r>
    </w:p>
    <w:p w14:paraId="4FF02034" w14:textId="77777777" w:rsidR="001460D8" w:rsidRPr="001460D8" w:rsidRDefault="001460D8" w:rsidP="001460D8">
      <w:pPr>
        <w:pStyle w:val="NormalWeb"/>
        <w:rPr>
          <w:sz w:val="20"/>
          <w:szCs w:val="20"/>
        </w:rPr>
      </w:pPr>
      <w:r w:rsidRPr="001460D8">
        <w:rPr>
          <w:sz w:val="20"/>
          <w:szCs w:val="20"/>
        </w:rPr>
        <w:t>Polymorph (transmutation)</w:t>
      </w:r>
    </w:p>
    <w:p w14:paraId="4A105B48" w14:textId="77777777" w:rsidR="001460D8" w:rsidRPr="001460D8" w:rsidRDefault="001460D8" w:rsidP="001460D8">
      <w:pPr>
        <w:pStyle w:val="NormalWeb"/>
        <w:rPr>
          <w:sz w:val="20"/>
          <w:szCs w:val="20"/>
        </w:rPr>
      </w:pPr>
      <w:r w:rsidRPr="001460D8">
        <w:rPr>
          <w:sz w:val="20"/>
          <w:szCs w:val="20"/>
        </w:rPr>
        <w:t>Stone Shape (transmutation)</w:t>
      </w:r>
    </w:p>
    <w:p w14:paraId="708AC4AD" w14:textId="77777777" w:rsidR="001460D8" w:rsidRDefault="001460D8" w:rsidP="001460D8">
      <w:pPr>
        <w:pStyle w:val="NormalWeb"/>
        <w:rPr>
          <w:sz w:val="20"/>
          <w:szCs w:val="20"/>
        </w:rPr>
      </w:pPr>
      <w:r w:rsidRPr="001460D8">
        <w:rPr>
          <w:sz w:val="20"/>
          <w:szCs w:val="20"/>
        </w:rPr>
        <w:t>Stoneskin (abjuration)</w:t>
      </w:r>
    </w:p>
    <w:p w14:paraId="34B4A840" w14:textId="44C26791" w:rsidR="00FA2EB0" w:rsidRDefault="00FA2EB0" w:rsidP="001460D8">
      <w:pPr>
        <w:pStyle w:val="NormalWeb"/>
        <w:rPr>
          <w:sz w:val="20"/>
          <w:szCs w:val="20"/>
        </w:rPr>
      </w:pPr>
      <w:r>
        <w:rPr>
          <w:sz w:val="20"/>
          <w:szCs w:val="20"/>
        </w:rPr>
        <w:t>Summon elemental (conjuration)</w:t>
      </w:r>
    </w:p>
    <w:p w14:paraId="44644BB3" w14:textId="258DA148" w:rsidR="00FA2EB0" w:rsidRPr="001460D8" w:rsidRDefault="00FA2EB0" w:rsidP="001460D8">
      <w:pPr>
        <w:pStyle w:val="NormalWeb"/>
        <w:rPr>
          <w:sz w:val="20"/>
          <w:szCs w:val="20"/>
        </w:rPr>
      </w:pPr>
      <w:r>
        <w:rPr>
          <w:sz w:val="20"/>
          <w:szCs w:val="20"/>
        </w:rPr>
        <w:t>Summon Giant insect (conjuration)</w:t>
      </w:r>
    </w:p>
    <w:p w14:paraId="71959354" w14:textId="16A813CA" w:rsidR="001460D8" w:rsidRDefault="001460D8" w:rsidP="001460D8">
      <w:pPr>
        <w:pStyle w:val="NormalWeb"/>
        <w:rPr>
          <w:sz w:val="20"/>
          <w:szCs w:val="20"/>
        </w:rPr>
      </w:pPr>
      <w:r w:rsidRPr="001460D8">
        <w:rPr>
          <w:sz w:val="20"/>
          <w:szCs w:val="20"/>
        </w:rPr>
        <w:t>Wall of Fire (evocation)</w:t>
      </w:r>
    </w:p>
    <w:p w14:paraId="7264F2FF" w14:textId="2D6111DC" w:rsidR="00FA2EB0" w:rsidRPr="009A38AE" w:rsidRDefault="00FA2EB0" w:rsidP="001460D8">
      <w:pPr>
        <w:pStyle w:val="NormalWeb"/>
        <w:rPr>
          <w:sz w:val="20"/>
          <w:szCs w:val="20"/>
        </w:rPr>
      </w:pPr>
      <w:r>
        <w:rPr>
          <w:sz w:val="20"/>
          <w:szCs w:val="20"/>
        </w:rPr>
        <w:t>Watery sphere (conjuration)</w:t>
      </w:r>
    </w:p>
    <w:sectPr w:rsidR="00FA2EB0" w:rsidRPr="009A38AE" w:rsidSect="00525802">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F6D3" w14:textId="77777777" w:rsidR="00A321D6" w:rsidRDefault="00A321D6" w:rsidP="008F4093">
      <w:r>
        <w:separator/>
      </w:r>
    </w:p>
  </w:endnote>
  <w:endnote w:type="continuationSeparator" w:id="0">
    <w:p w14:paraId="27B6F30E" w14:textId="77777777" w:rsidR="00A321D6" w:rsidRDefault="00A321D6"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9806BA" w14:textId="77777777" w:rsidR="00A321D6" w:rsidRDefault="00A321D6" w:rsidP="008F4093">
      <w:r>
        <w:separator/>
      </w:r>
    </w:p>
  </w:footnote>
  <w:footnote w:type="continuationSeparator" w:id="0">
    <w:p w14:paraId="4B0E99FB" w14:textId="77777777" w:rsidR="00A321D6" w:rsidRDefault="00A321D6"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836079"/>
    <w:multiLevelType w:val="multilevel"/>
    <w:tmpl w:val="2F149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AB717D"/>
    <w:multiLevelType w:val="hybridMultilevel"/>
    <w:tmpl w:val="3B36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777AA"/>
    <w:multiLevelType w:val="hybridMultilevel"/>
    <w:tmpl w:val="29E6B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23BDE"/>
    <w:multiLevelType w:val="hybridMultilevel"/>
    <w:tmpl w:val="EC96E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808E4"/>
    <w:multiLevelType w:val="hybridMultilevel"/>
    <w:tmpl w:val="A97E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F756F1"/>
    <w:multiLevelType w:val="hybridMultilevel"/>
    <w:tmpl w:val="3DCC1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6CF555D"/>
    <w:multiLevelType w:val="hybridMultilevel"/>
    <w:tmpl w:val="0FEE8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817C73"/>
    <w:multiLevelType w:val="hybridMultilevel"/>
    <w:tmpl w:val="5980E00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9561BD"/>
    <w:multiLevelType w:val="multilevel"/>
    <w:tmpl w:val="C67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1650E8"/>
    <w:multiLevelType w:val="hybridMultilevel"/>
    <w:tmpl w:val="1AACB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865679"/>
    <w:multiLevelType w:val="multilevel"/>
    <w:tmpl w:val="2C4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503828"/>
    <w:multiLevelType w:val="multilevel"/>
    <w:tmpl w:val="2F149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B85D55"/>
    <w:multiLevelType w:val="multilevel"/>
    <w:tmpl w:val="2F149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6" w15:restartNumberingAfterBreak="0">
    <w:nsid w:val="649026B0"/>
    <w:multiLevelType w:val="hybridMultilevel"/>
    <w:tmpl w:val="5F12B870"/>
    <w:lvl w:ilvl="0" w:tplc="0409000F">
      <w:start w:val="1"/>
      <w:numFmt w:val="decimal"/>
      <w:lvlText w:val="%1."/>
      <w:lvlJc w:val="left"/>
      <w:pPr>
        <w:ind w:left="720" w:hanging="360"/>
      </w:pPr>
    </w:lvl>
    <w:lvl w:ilvl="1" w:tplc="3628FC8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4C7498C"/>
    <w:multiLevelType w:val="multilevel"/>
    <w:tmpl w:val="719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AD0C36"/>
    <w:multiLevelType w:val="hybridMultilevel"/>
    <w:tmpl w:val="B1D6F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6"/>
  </w:num>
  <w:num w:numId="2" w16cid:durableId="1916746349">
    <w:abstractNumId w:val="52"/>
  </w:num>
  <w:num w:numId="3" w16cid:durableId="1144153724">
    <w:abstractNumId w:val="20"/>
  </w:num>
  <w:num w:numId="4" w16cid:durableId="1231844954">
    <w:abstractNumId w:val="49"/>
  </w:num>
  <w:num w:numId="5" w16cid:durableId="341786399">
    <w:abstractNumId w:val="61"/>
  </w:num>
  <w:num w:numId="6" w16cid:durableId="1181773670">
    <w:abstractNumId w:val="29"/>
  </w:num>
  <w:num w:numId="7" w16cid:durableId="1834759543">
    <w:abstractNumId w:val="64"/>
  </w:num>
  <w:num w:numId="8" w16cid:durableId="577979853">
    <w:abstractNumId w:val="22"/>
  </w:num>
  <w:num w:numId="9" w16cid:durableId="1069962798">
    <w:abstractNumId w:val="35"/>
  </w:num>
  <w:num w:numId="10" w16cid:durableId="259879160">
    <w:abstractNumId w:val="46"/>
  </w:num>
  <w:num w:numId="11" w16cid:durableId="1004167183">
    <w:abstractNumId w:val="15"/>
  </w:num>
  <w:num w:numId="12" w16cid:durableId="811748749">
    <w:abstractNumId w:val="44"/>
  </w:num>
  <w:num w:numId="13" w16cid:durableId="1211697054">
    <w:abstractNumId w:val="24"/>
  </w:num>
  <w:num w:numId="14" w16cid:durableId="1997373200">
    <w:abstractNumId w:val="34"/>
  </w:num>
  <w:num w:numId="15" w16cid:durableId="517894527">
    <w:abstractNumId w:val="16"/>
  </w:num>
  <w:num w:numId="16" w16cid:durableId="176818409">
    <w:abstractNumId w:val="27"/>
  </w:num>
  <w:num w:numId="17" w16cid:durableId="1941912181">
    <w:abstractNumId w:val="59"/>
  </w:num>
  <w:num w:numId="18" w16cid:durableId="1328285551">
    <w:abstractNumId w:val="10"/>
  </w:num>
  <w:num w:numId="19" w16cid:durableId="1012488812">
    <w:abstractNumId w:val="25"/>
  </w:num>
  <w:num w:numId="20" w16cid:durableId="206333107">
    <w:abstractNumId w:val="63"/>
  </w:num>
  <w:num w:numId="21" w16cid:durableId="1334071549">
    <w:abstractNumId w:val="48"/>
  </w:num>
  <w:num w:numId="22" w16cid:durableId="336275601">
    <w:abstractNumId w:val="50"/>
  </w:num>
  <w:num w:numId="23" w16cid:durableId="1348218432">
    <w:abstractNumId w:val="40"/>
  </w:num>
  <w:num w:numId="24" w16cid:durableId="1702172108">
    <w:abstractNumId w:val="14"/>
  </w:num>
  <w:num w:numId="25" w16cid:durableId="1019429003">
    <w:abstractNumId w:val="42"/>
  </w:num>
  <w:num w:numId="26" w16cid:durableId="1887836444">
    <w:abstractNumId w:val="62"/>
  </w:num>
  <w:num w:numId="27" w16cid:durableId="985473710">
    <w:abstractNumId w:val="5"/>
  </w:num>
  <w:num w:numId="28" w16cid:durableId="945775294">
    <w:abstractNumId w:val="4"/>
  </w:num>
  <w:num w:numId="29" w16cid:durableId="1302151630">
    <w:abstractNumId w:val="55"/>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8"/>
  </w:num>
  <w:num w:numId="39" w16cid:durableId="1225603409">
    <w:abstractNumId w:val="32"/>
  </w:num>
  <w:num w:numId="40" w16cid:durableId="413817192">
    <w:abstractNumId w:val="43"/>
  </w:num>
  <w:num w:numId="41" w16cid:durableId="708846045">
    <w:abstractNumId w:val="33"/>
  </w:num>
  <w:num w:numId="42" w16cid:durableId="1920937858">
    <w:abstractNumId w:val="21"/>
  </w:num>
  <w:num w:numId="43" w16cid:durableId="1654336048">
    <w:abstractNumId w:val="39"/>
  </w:num>
  <w:num w:numId="44" w16cid:durableId="1330326601">
    <w:abstractNumId w:val="31"/>
  </w:num>
  <w:num w:numId="45" w16cid:durableId="1739202441">
    <w:abstractNumId w:val="57"/>
  </w:num>
  <w:num w:numId="46" w16cid:durableId="1700473572">
    <w:abstractNumId w:val="37"/>
  </w:num>
  <w:num w:numId="47" w16cid:durableId="900403330">
    <w:abstractNumId w:val="11"/>
  </w:num>
  <w:num w:numId="48" w16cid:durableId="879122500">
    <w:abstractNumId w:val="65"/>
  </w:num>
  <w:num w:numId="49" w16cid:durableId="137498111">
    <w:abstractNumId w:val="12"/>
  </w:num>
  <w:num w:numId="50" w16cid:durableId="1863592807">
    <w:abstractNumId w:val="30"/>
  </w:num>
  <w:num w:numId="51" w16cid:durableId="283773031">
    <w:abstractNumId w:val="58"/>
  </w:num>
  <w:num w:numId="52" w16cid:durableId="807161122">
    <w:abstractNumId w:val="45"/>
  </w:num>
  <w:num w:numId="53" w16cid:durableId="982852556">
    <w:abstractNumId w:val="53"/>
  </w:num>
  <w:num w:numId="54" w16cid:durableId="118115282">
    <w:abstractNumId w:val="51"/>
  </w:num>
  <w:num w:numId="55" w16cid:durableId="1385450092">
    <w:abstractNumId w:val="54"/>
  </w:num>
  <w:num w:numId="56" w16cid:durableId="692073218">
    <w:abstractNumId w:val="13"/>
  </w:num>
  <w:num w:numId="57" w16cid:durableId="1986545389">
    <w:abstractNumId w:val="41"/>
  </w:num>
  <w:num w:numId="58" w16cid:durableId="1581871259">
    <w:abstractNumId w:val="47"/>
  </w:num>
  <w:num w:numId="59" w16cid:durableId="990793841">
    <w:abstractNumId w:val="38"/>
  </w:num>
  <w:num w:numId="60" w16cid:durableId="805705750">
    <w:abstractNumId w:val="26"/>
  </w:num>
  <w:num w:numId="61" w16cid:durableId="1170946272">
    <w:abstractNumId w:val="19"/>
  </w:num>
  <w:num w:numId="62" w16cid:durableId="1434519846">
    <w:abstractNumId w:val="23"/>
  </w:num>
  <w:num w:numId="63" w16cid:durableId="1368290939">
    <w:abstractNumId w:val="28"/>
  </w:num>
  <w:num w:numId="64" w16cid:durableId="300351663">
    <w:abstractNumId w:val="60"/>
  </w:num>
  <w:num w:numId="65" w16cid:durableId="305167965">
    <w:abstractNumId w:val="17"/>
  </w:num>
  <w:num w:numId="66" w16cid:durableId="2009365664">
    <w:abstractNumId w:val="5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4A2E"/>
    <w:rsid w:val="00007160"/>
    <w:rsid w:val="000113E9"/>
    <w:rsid w:val="0001228C"/>
    <w:rsid w:val="00012884"/>
    <w:rsid w:val="00013362"/>
    <w:rsid w:val="0001533D"/>
    <w:rsid w:val="00015BBF"/>
    <w:rsid w:val="0001667B"/>
    <w:rsid w:val="00016C81"/>
    <w:rsid w:val="00020133"/>
    <w:rsid w:val="00020DC1"/>
    <w:rsid w:val="000232A5"/>
    <w:rsid w:val="000233F6"/>
    <w:rsid w:val="00024031"/>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1A0"/>
    <w:rsid w:val="00037DEF"/>
    <w:rsid w:val="0004218F"/>
    <w:rsid w:val="00045071"/>
    <w:rsid w:val="00045138"/>
    <w:rsid w:val="00045D1E"/>
    <w:rsid w:val="000461CD"/>
    <w:rsid w:val="00046850"/>
    <w:rsid w:val="00050BA2"/>
    <w:rsid w:val="0005136F"/>
    <w:rsid w:val="000517BA"/>
    <w:rsid w:val="000517DB"/>
    <w:rsid w:val="000518B0"/>
    <w:rsid w:val="0005190C"/>
    <w:rsid w:val="00051CA9"/>
    <w:rsid w:val="00052EF6"/>
    <w:rsid w:val="00052F70"/>
    <w:rsid w:val="0005421B"/>
    <w:rsid w:val="00054D55"/>
    <w:rsid w:val="00054EFF"/>
    <w:rsid w:val="000553F5"/>
    <w:rsid w:val="00055EB2"/>
    <w:rsid w:val="000568B2"/>
    <w:rsid w:val="00056ADA"/>
    <w:rsid w:val="000573D0"/>
    <w:rsid w:val="00060B14"/>
    <w:rsid w:val="000627C4"/>
    <w:rsid w:val="00063C15"/>
    <w:rsid w:val="00064DEC"/>
    <w:rsid w:val="00065676"/>
    <w:rsid w:val="00067801"/>
    <w:rsid w:val="00067AB3"/>
    <w:rsid w:val="00070E10"/>
    <w:rsid w:val="00071952"/>
    <w:rsid w:val="00073DB0"/>
    <w:rsid w:val="00074361"/>
    <w:rsid w:val="000743A7"/>
    <w:rsid w:val="0007529B"/>
    <w:rsid w:val="0007771F"/>
    <w:rsid w:val="000778BD"/>
    <w:rsid w:val="00077C9C"/>
    <w:rsid w:val="00082630"/>
    <w:rsid w:val="00083870"/>
    <w:rsid w:val="00086023"/>
    <w:rsid w:val="0008690A"/>
    <w:rsid w:val="00086FB5"/>
    <w:rsid w:val="000875DA"/>
    <w:rsid w:val="000906DB"/>
    <w:rsid w:val="00091014"/>
    <w:rsid w:val="00091B50"/>
    <w:rsid w:val="00092E5A"/>
    <w:rsid w:val="00093272"/>
    <w:rsid w:val="00094BB8"/>
    <w:rsid w:val="00095FD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4C"/>
    <w:rsid w:val="000C0E5A"/>
    <w:rsid w:val="000C178C"/>
    <w:rsid w:val="000C1BAD"/>
    <w:rsid w:val="000C27C4"/>
    <w:rsid w:val="000C2F3F"/>
    <w:rsid w:val="000C4215"/>
    <w:rsid w:val="000C56B4"/>
    <w:rsid w:val="000C5A61"/>
    <w:rsid w:val="000C5D4B"/>
    <w:rsid w:val="000C6B80"/>
    <w:rsid w:val="000D0B5C"/>
    <w:rsid w:val="000D0E23"/>
    <w:rsid w:val="000D18FE"/>
    <w:rsid w:val="000D2E35"/>
    <w:rsid w:val="000D443C"/>
    <w:rsid w:val="000D5D27"/>
    <w:rsid w:val="000E20F5"/>
    <w:rsid w:val="000E2BDB"/>
    <w:rsid w:val="000E45DF"/>
    <w:rsid w:val="000E60B1"/>
    <w:rsid w:val="000E6CDF"/>
    <w:rsid w:val="000E70EE"/>
    <w:rsid w:val="000E73BE"/>
    <w:rsid w:val="000E79AC"/>
    <w:rsid w:val="000F263A"/>
    <w:rsid w:val="000F2795"/>
    <w:rsid w:val="000F2DDA"/>
    <w:rsid w:val="000F2F0E"/>
    <w:rsid w:val="000F399E"/>
    <w:rsid w:val="000F43A7"/>
    <w:rsid w:val="000F5C1E"/>
    <w:rsid w:val="000F6C34"/>
    <w:rsid w:val="000F6D38"/>
    <w:rsid w:val="000F7134"/>
    <w:rsid w:val="00103D62"/>
    <w:rsid w:val="00104A10"/>
    <w:rsid w:val="001069E6"/>
    <w:rsid w:val="0010780D"/>
    <w:rsid w:val="00107AA6"/>
    <w:rsid w:val="0011027B"/>
    <w:rsid w:val="001122CE"/>
    <w:rsid w:val="001133AB"/>
    <w:rsid w:val="00114375"/>
    <w:rsid w:val="00114C46"/>
    <w:rsid w:val="00115199"/>
    <w:rsid w:val="00116E1F"/>
    <w:rsid w:val="001172B8"/>
    <w:rsid w:val="001205B8"/>
    <w:rsid w:val="0012113E"/>
    <w:rsid w:val="00124B15"/>
    <w:rsid w:val="00125B19"/>
    <w:rsid w:val="0012613D"/>
    <w:rsid w:val="0012664D"/>
    <w:rsid w:val="00127139"/>
    <w:rsid w:val="001271F2"/>
    <w:rsid w:val="001273A9"/>
    <w:rsid w:val="001308A6"/>
    <w:rsid w:val="00132CA9"/>
    <w:rsid w:val="00133635"/>
    <w:rsid w:val="00135AFF"/>
    <w:rsid w:val="0013628A"/>
    <w:rsid w:val="0013673A"/>
    <w:rsid w:val="0013697A"/>
    <w:rsid w:val="00140A49"/>
    <w:rsid w:val="00141EC8"/>
    <w:rsid w:val="00143051"/>
    <w:rsid w:val="00143CFF"/>
    <w:rsid w:val="00145330"/>
    <w:rsid w:val="00145653"/>
    <w:rsid w:val="001457FD"/>
    <w:rsid w:val="001460D8"/>
    <w:rsid w:val="00150621"/>
    <w:rsid w:val="001513B6"/>
    <w:rsid w:val="00151F92"/>
    <w:rsid w:val="001530AA"/>
    <w:rsid w:val="00154B53"/>
    <w:rsid w:val="00154CF2"/>
    <w:rsid w:val="0015625B"/>
    <w:rsid w:val="0015669E"/>
    <w:rsid w:val="00163643"/>
    <w:rsid w:val="00165AEF"/>
    <w:rsid w:val="00166C20"/>
    <w:rsid w:val="00172C7A"/>
    <w:rsid w:val="00174B0F"/>
    <w:rsid w:val="0017579C"/>
    <w:rsid w:val="00175F14"/>
    <w:rsid w:val="0018021C"/>
    <w:rsid w:val="00180C4A"/>
    <w:rsid w:val="00183716"/>
    <w:rsid w:val="00183F8F"/>
    <w:rsid w:val="00185482"/>
    <w:rsid w:val="001854F8"/>
    <w:rsid w:val="00185EE7"/>
    <w:rsid w:val="00186235"/>
    <w:rsid w:val="00192625"/>
    <w:rsid w:val="00193343"/>
    <w:rsid w:val="001940FD"/>
    <w:rsid w:val="001945FA"/>
    <w:rsid w:val="001971DB"/>
    <w:rsid w:val="001A03E6"/>
    <w:rsid w:val="001A09F5"/>
    <w:rsid w:val="001A202C"/>
    <w:rsid w:val="001A2B4C"/>
    <w:rsid w:val="001A2BCA"/>
    <w:rsid w:val="001A68A1"/>
    <w:rsid w:val="001A6F4E"/>
    <w:rsid w:val="001B1FD9"/>
    <w:rsid w:val="001B2C24"/>
    <w:rsid w:val="001B3871"/>
    <w:rsid w:val="001B4267"/>
    <w:rsid w:val="001B428A"/>
    <w:rsid w:val="001B4466"/>
    <w:rsid w:val="001B5479"/>
    <w:rsid w:val="001B6379"/>
    <w:rsid w:val="001B6A3E"/>
    <w:rsid w:val="001C1313"/>
    <w:rsid w:val="001C142B"/>
    <w:rsid w:val="001C1A79"/>
    <w:rsid w:val="001C3563"/>
    <w:rsid w:val="001C4744"/>
    <w:rsid w:val="001C5444"/>
    <w:rsid w:val="001C61C7"/>
    <w:rsid w:val="001C62A5"/>
    <w:rsid w:val="001C653F"/>
    <w:rsid w:val="001C6974"/>
    <w:rsid w:val="001C6FDE"/>
    <w:rsid w:val="001C7690"/>
    <w:rsid w:val="001C7CA2"/>
    <w:rsid w:val="001C7F5F"/>
    <w:rsid w:val="001D0EED"/>
    <w:rsid w:val="001D3810"/>
    <w:rsid w:val="001D539E"/>
    <w:rsid w:val="001D6C00"/>
    <w:rsid w:val="001D714B"/>
    <w:rsid w:val="001E0312"/>
    <w:rsid w:val="001E3507"/>
    <w:rsid w:val="001E3EEA"/>
    <w:rsid w:val="001E437E"/>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07C28"/>
    <w:rsid w:val="00211326"/>
    <w:rsid w:val="002118C3"/>
    <w:rsid w:val="00211BC5"/>
    <w:rsid w:val="00215203"/>
    <w:rsid w:val="00215B96"/>
    <w:rsid w:val="00215E82"/>
    <w:rsid w:val="00217583"/>
    <w:rsid w:val="00217F2F"/>
    <w:rsid w:val="00220173"/>
    <w:rsid w:val="002233AF"/>
    <w:rsid w:val="00223813"/>
    <w:rsid w:val="0022503B"/>
    <w:rsid w:val="002250A9"/>
    <w:rsid w:val="002273FC"/>
    <w:rsid w:val="00230C10"/>
    <w:rsid w:val="002317B5"/>
    <w:rsid w:val="00232A46"/>
    <w:rsid w:val="00236391"/>
    <w:rsid w:val="00242108"/>
    <w:rsid w:val="00242149"/>
    <w:rsid w:val="002426FE"/>
    <w:rsid w:val="00245CEF"/>
    <w:rsid w:val="00246BEF"/>
    <w:rsid w:val="002478D3"/>
    <w:rsid w:val="0025004D"/>
    <w:rsid w:val="00251834"/>
    <w:rsid w:val="00252167"/>
    <w:rsid w:val="002521B6"/>
    <w:rsid w:val="0025279E"/>
    <w:rsid w:val="0025372C"/>
    <w:rsid w:val="002559BD"/>
    <w:rsid w:val="00257CA9"/>
    <w:rsid w:val="00260198"/>
    <w:rsid w:val="00261AD4"/>
    <w:rsid w:val="0026241E"/>
    <w:rsid w:val="00265A6E"/>
    <w:rsid w:val="00267126"/>
    <w:rsid w:val="002673BE"/>
    <w:rsid w:val="00267FC7"/>
    <w:rsid w:val="00271AC9"/>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1A08"/>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1527"/>
    <w:rsid w:val="002C167F"/>
    <w:rsid w:val="002C1EF2"/>
    <w:rsid w:val="002C27AD"/>
    <w:rsid w:val="002C4838"/>
    <w:rsid w:val="002C5922"/>
    <w:rsid w:val="002C5C8D"/>
    <w:rsid w:val="002C7D4C"/>
    <w:rsid w:val="002D06F7"/>
    <w:rsid w:val="002D09CB"/>
    <w:rsid w:val="002D24D7"/>
    <w:rsid w:val="002D25C7"/>
    <w:rsid w:val="002D2704"/>
    <w:rsid w:val="002D2B8D"/>
    <w:rsid w:val="002D4699"/>
    <w:rsid w:val="002D6571"/>
    <w:rsid w:val="002D6B57"/>
    <w:rsid w:val="002E0897"/>
    <w:rsid w:val="002E1B34"/>
    <w:rsid w:val="002E3231"/>
    <w:rsid w:val="002E4C28"/>
    <w:rsid w:val="002E5545"/>
    <w:rsid w:val="002E58D2"/>
    <w:rsid w:val="002E61CA"/>
    <w:rsid w:val="002E6322"/>
    <w:rsid w:val="002E6902"/>
    <w:rsid w:val="002E6959"/>
    <w:rsid w:val="002F29EF"/>
    <w:rsid w:val="002F36BF"/>
    <w:rsid w:val="002F413C"/>
    <w:rsid w:val="002F46FF"/>
    <w:rsid w:val="002F4CF1"/>
    <w:rsid w:val="002F53CE"/>
    <w:rsid w:val="002F6134"/>
    <w:rsid w:val="002F686B"/>
    <w:rsid w:val="002F6E2D"/>
    <w:rsid w:val="002F7755"/>
    <w:rsid w:val="00301E4A"/>
    <w:rsid w:val="003051B3"/>
    <w:rsid w:val="00306F38"/>
    <w:rsid w:val="00307241"/>
    <w:rsid w:val="00307705"/>
    <w:rsid w:val="00311393"/>
    <w:rsid w:val="0031222E"/>
    <w:rsid w:val="003156AF"/>
    <w:rsid w:val="00316094"/>
    <w:rsid w:val="003172FF"/>
    <w:rsid w:val="00317417"/>
    <w:rsid w:val="00320221"/>
    <w:rsid w:val="003208D9"/>
    <w:rsid w:val="00321A33"/>
    <w:rsid w:val="00322133"/>
    <w:rsid w:val="00322B07"/>
    <w:rsid w:val="0032332E"/>
    <w:rsid w:val="00324DC1"/>
    <w:rsid w:val="00330303"/>
    <w:rsid w:val="00330470"/>
    <w:rsid w:val="00331CC6"/>
    <w:rsid w:val="00332898"/>
    <w:rsid w:val="00332F8E"/>
    <w:rsid w:val="0033312C"/>
    <w:rsid w:val="0033477C"/>
    <w:rsid w:val="0033600B"/>
    <w:rsid w:val="0033697F"/>
    <w:rsid w:val="00337648"/>
    <w:rsid w:val="00341259"/>
    <w:rsid w:val="00341B4B"/>
    <w:rsid w:val="00341EC9"/>
    <w:rsid w:val="003451B1"/>
    <w:rsid w:val="00346DF9"/>
    <w:rsid w:val="00347A58"/>
    <w:rsid w:val="00347C04"/>
    <w:rsid w:val="0035000C"/>
    <w:rsid w:val="003503DF"/>
    <w:rsid w:val="0035237C"/>
    <w:rsid w:val="003524C5"/>
    <w:rsid w:val="00353047"/>
    <w:rsid w:val="00354519"/>
    <w:rsid w:val="00355968"/>
    <w:rsid w:val="00355B33"/>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77632"/>
    <w:rsid w:val="00377885"/>
    <w:rsid w:val="00380269"/>
    <w:rsid w:val="0038031F"/>
    <w:rsid w:val="00381349"/>
    <w:rsid w:val="00381963"/>
    <w:rsid w:val="00383130"/>
    <w:rsid w:val="00383DA2"/>
    <w:rsid w:val="00384320"/>
    <w:rsid w:val="00385B79"/>
    <w:rsid w:val="0038742D"/>
    <w:rsid w:val="0038771A"/>
    <w:rsid w:val="003903C5"/>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6844"/>
    <w:rsid w:val="003A75A0"/>
    <w:rsid w:val="003A7F56"/>
    <w:rsid w:val="003B03AE"/>
    <w:rsid w:val="003B24A1"/>
    <w:rsid w:val="003B282A"/>
    <w:rsid w:val="003B2C4E"/>
    <w:rsid w:val="003B2DAA"/>
    <w:rsid w:val="003C1B37"/>
    <w:rsid w:val="003C4016"/>
    <w:rsid w:val="003C57DA"/>
    <w:rsid w:val="003C6292"/>
    <w:rsid w:val="003C78A7"/>
    <w:rsid w:val="003C7CD9"/>
    <w:rsid w:val="003D0259"/>
    <w:rsid w:val="003D0F53"/>
    <w:rsid w:val="003D319A"/>
    <w:rsid w:val="003D3A23"/>
    <w:rsid w:val="003D3ADD"/>
    <w:rsid w:val="003D3C94"/>
    <w:rsid w:val="003D4361"/>
    <w:rsid w:val="003D4EF1"/>
    <w:rsid w:val="003D505F"/>
    <w:rsid w:val="003D630A"/>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51E"/>
    <w:rsid w:val="0040169E"/>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30009"/>
    <w:rsid w:val="00433A8F"/>
    <w:rsid w:val="00435E5C"/>
    <w:rsid w:val="004364FA"/>
    <w:rsid w:val="00437B42"/>
    <w:rsid w:val="004404A6"/>
    <w:rsid w:val="004437DB"/>
    <w:rsid w:val="00444255"/>
    <w:rsid w:val="00444587"/>
    <w:rsid w:val="004466DB"/>
    <w:rsid w:val="004468DD"/>
    <w:rsid w:val="00446CA8"/>
    <w:rsid w:val="00450F61"/>
    <w:rsid w:val="004512D0"/>
    <w:rsid w:val="00451623"/>
    <w:rsid w:val="00452672"/>
    <w:rsid w:val="004543A3"/>
    <w:rsid w:val="004552BD"/>
    <w:rsid w:val="00455AFB"/>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875E7"/>
    <w:rsid w:val="004935EC"/>
    <w:rsid w:val="004938B3"/>
    <w:rsid w:val="00494681"/>
    <w:rsid w:val="004A03DD"/>
    <w:rsid w:val="004A0CB6"/>
    <w:rsid w:val="004A43A8"/>
    <w:rsid w:val="004A4F0E"/>
    <w:rsid w:val="004A6B19"/>
    <w:rsid w:val="004B5D76"/>
    <w:rsid w:val="004B725E"/>
    <w:rsid w:val="004C0186"/>
    <w:rsid w:val="004C0DD1"/>
    <w:rsid w:val="004C172B"/>
    <w:rsid w:val="004C3235"/>
    <w:rsid w:val="004C3C82"/>
    <w:rsid w:val="004C43FA"/>
    <w:rsid w:val="004C6992"/>
    <w:rsid w:val="004C75C6"/>
    <w:rsid w:val="004C7E80"/>
    <w:rsid w:val="004D0A57"/>
    <w:rsid w:val="004D1036"/>
    <w:rsid w:val="004D1A6B"/>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55F"/>
    <w:rsid w:val="00506B23"/>
    <w:rsid w:val="00506D65"/>
    <w:rsid w:val="00507529"/>
    <w:rsid w:val="00507746"/>
    <w:rsid w:val="0050790F"/>
    <w:rsid w:val="00510CE1"/>
    <w:rsid w:val="00510D75"/>
    <w:rsid w:val="00511ACB"/>
    <w:rsid w:val="00513B59"/>
    <w:rsid w:val="00520DA1"/>
    <w:rsid w:val="00521F9F"/>
    <w:rsid w:val="00522285"/>
    <w:rsid w:val="005229FE"/>
    <w:rsid w:val="00523C36"/>
    <w:rsid w:val="00525802"/>
    <w:rsid w:val="00526A4C"/>
    <w:rsid w:val="00526BE2"/>
    <w:rsid w:val="00527B9D"/>
    <w:rsid w:val="00527DC8"/>
    <w:rsid w:val="00533BF2"/>
    <w:rsid w:val="005340E5"/>
    <w:rsid w:val="005348F9"/>
    <w:rsid w:val="00534B08"/>
    <w:rsid w:val="005356E3"/>
    <w:rsid w:val="005358F5"/>
    <w:rsid w:val="00535DA3"/>
    <w:rsid w:val="005360AD"/>
    <w:rsid w:val="00537D86"/>
    <w:rsid w:val="005407F5"/>
    <w:rsid w:val="0054093A"/>
    <w:rsid w:val="00541DCD"/>
    <w:rsid w:val="00541E7D"/>
    <w:rsid w:val="0054284F"/>
    <w:rsid w:val="005431CF"/>
    <w:rsid w:val="00544216"/>
    <w:rsid w:val="00544581"/>
    <w:rsid w:val="005448EA"/>
    <w:rsid w:val="0054508F"/>
    <w:rsid w:val="00545235"/>
    <w:rsid w:val="005457E0"/>
    <w:rsid w:val="005468F1"/>
    <w:rsid w:val="005469A1"/>
    <w:rsid w:val="00546D9D"/>
    <w:rsid w:val="00547290"/>
    <w:rsid w:val="0055075D"/>
    <w:rsid w:val="0055106A"/>
    <w:rsid w:val="00551A51"/>
    <w:rsid w:val="00553EC9"/>
    <w:rsid w:val="005545DE"/>
    <w:rsid w:val="00554BB0"/>
    <w:rsid w:val="00554EFD"/>
    <w:rsid w:val="00555FE4"/>
    <w:rsid w:val="00557503"/>
    <w:rsid w:val="005606F9"/>
    <w:rsid w:val="00562110"/>
    <w:rsid w:val="00565692"/>
    <w:rsid w:val="00565AD9"/>
    <w:rsid w:val="005660C6"/>
    <w:rsid w:val="0056614A"/>
    <w:rsid w:val="005761C4"/>
    <w:rsid w:val="00576DF9"/>
    <w:rsid w:val="00581A53"/>
    <w:rsid w:val="0058236F"/>
    <w:rsid w:val="00582F15"/>
    <w:rsid w:val="00582F22"/>
    <w:rsid w:val="00584254"/>
    <w:rsid w:val="00585435"/>
    <w:rsid w:val="00585F20"/>
    <w:rsid w:val="005861CA"/>
    <w:rsid w:val="00590509"/>
    <w:rsid w:val="00590D1E"/>
    <w:rsid w:val="005938DB"/>
    <w:rsid w:val="00593F35"/>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B65BF"/>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338"/>
    <w:rsid w:val="005E5C98"/>
    <w:rsid w:val="005E6177"/>
    <w:rsid w:val="005F02D6"/>
    <w:rsid w:val="005F0FAD"/>
    <w:rsid w:val="005F34AB"/>
    <w:rsid w:val="005F49F6"/>
    <w:rsid w:val="005F5888"/>
    <w:rsid w:val="005F7257"/>
    <w:rsid w:val="005F73AA"/>
    <w:rsid w:val="006002D0"/>
    <w:rsid w:val="006015EE"/>
    <w:rsid w:val="00603B67"/>
    <w:rsid w:val="00604034"/>
    <w:rsid w:val="00606A82"/>
    <w:rsid w:val="00606B28"/>
    <w:rsid w:val="00606D89"/>
    <w:rsid w:val="006071F6"/>
    <w:rsid w:val="0061078F"/>
    <w:rsid w:val="006138FF"/>
    <w:rsid w:val="00613ECE"/>
    <w:rsid w:val="006152DD"/>
    <w:rsid w:val="00615626"/>
    <w:rsid w:val="00617496"/>
    <w:rsid w:val="0061759E"/>
    <w:rsid w:val="00620BFE"/>
    <w:rsid w:val="00620F89"/>
    <w:rsid w:val="0062207F"/>
    <w:rsid w:val="0062209A"/>
    <w:rsid w:val="0062234F"/>
    <w:rsid w:val="00622E62"/>
    <w:rsid w:val="00622EEB"/>
    <w:rsid w:val="00623A54"/>
    <w:rsid w:val="00623BE1"/>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37A0F"/>
    <w:rsid w:val="00640519"/>
    <w:rsid w:val="006418CB"/>
    <w:rsid w:val="00642CC6"/>
    <w:rsid w:val="00643108"/>
    <w:rsid w:val="00643C1C"/>
    <w:rsid w:val="00645665"/>
    <w:rsid w:val="00647962"/>
    <w:rsid w:val="00647D11"/>
    <w:rsid w:val="00647F7E"/>
    <w:rsid w:val="00650C2F"/>
    <w:rsid w:val="00651A71"/>
    <w:rsid w:val="00651E3D"/>
    <w:rsid w:val="00654EC4"/>
    <w:rsid w:val="00655078"/>
    <w:rsid w:val="00660AF2"/>
    <w:rsid w:val="0066287B"/>
    <w:rsid w:val="0066660F"/>
    <w:rsid w:val="00667FF2"/>
    <w:rsid w:val="00670C20"/>
    <w:rsid w:val="0067103C"/>
    <w:rsid w:val="006711A3"/>
    <w:rsid w:val="00671728"/>
    <w:rsid w:val="00672990"/>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4411"/>
    <w:rsid w:val="006A478F"/>
    <w:rsid w:val="006A5671"/>
    <w:rsid w:val="006A59F1"/>
    <w:rsid w:val="006A5C24"/>
    <w:rsid w:val="006B0CAD"/>
    <w:rsid w:val="006B24F5"/>
    <w:rsid w:val="006B30C0"/>
    <w:rsid w:val="006B3BDD"/>
    <w:rsid w:val="006B5FA6"/>
    <w:rsid w:val="006B601B"/>
    <w:rsid w:val="006B63DC"/>
    <w:rsid w:val="006B6429"/>
    <w:rsid w:val="006C0EC8"/>
    <w:rsid w:val="006C27F6"/>
    <w:rsid w:val="006C31F0"/>
    <w:rsid w:val="006C4DE1"/>
    <w:rsid w:val="006C5E7D"/>
    <w:rsid w:val="006C6636"/>
    <w:rsid w:val="006D1BC3"/>
    <w:rsid w:val="006D2B9B"/>
    <w:rsid w:val="006D489E"/>
    <w:rsid w:val="006D524D"/>
    <w:rsid w:val="006D590A"/>
    <w:rsid w:val="006D5EE3"/>
    <w:rsid w:val="006D6187"/>
    <w:rsid w:val="006D7C5C"/>
    <w:rsid w:val="006E16D8"/>
    <w:rsid w:val="006E20FC"/>
    <w:rsid w:val="006E257C"/>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32C"/>
    <w:rsid w:val="00705404"/>
    <w:rsid w:val="00705443"/>
    <w:rsid w:val="00705A86"/>
    <w:rsid w:val="007061CC"/>
    <w:rsid w:val="00706FA4"/>
    <w:rsid w:val="00706FB2"/>
    <w:rsid w:val="0071239B"/>
    <w:rsid w:val="00712455"/>
    <w:rsid w:val="00712B43"/>
    <w:rsid w:val="00713B17"/>
    <w:rsid w:val="00714597"/>
    <w:rsid w:val="007146FB"/>
    <w:rsid w:val="00716006"/>
    <w:rsid w:val="00716D59"/>
    <w:rsid w:val="0072072B"/>
    <w:rsid w:val="00720F8F"/>
    <w:rsid w:val="00721328"/>
    <w:rsid w:val="007229AE"/>
    <w:rsid w:val="00724908"/>
    <w:rsid w:val="00726362"/>
    <w:rsid w:val="00726883"/>
    <w:rsid w:val="0072697A"/>
    <w:rsid w:val="00732987"/>
    <w:rsid w:val="007332B0"/>
    <w:rsid w:val="00735619"/>
    <w:rsid w:val="00736BDF"/>
    <w:rsid w:val="00736C7C"/>
    <w:rsid w:val="00737DE9"/>
    <w:rsid w:val="00743FA4"/>
    <w:rsid w:val="00744C67"/>
    <w:rsid w:val="00745496"/>
    <w:rsid w:val="00746C39"/>
    <w:rsid w:val="0074763E"/>
    <w:rsid w:val="0075066A"/>
    <w:rsid w:val="00750C98"/>
    <w:rsid w:val="007547BB"/>
    <w:rsid w:val="00754E2F"/>
    <w:rsid w:val="00755B9B"/>
    <w:rsid w:val="007566F6"/>
    <w:rsid w:val="00757822"/>
    <w:rsid w:val="0076136A"/>
    <w:rsid w:val="00764567"/>
    <w:rsid w:val="00764904"/>
    <w:rsid w:val="0076577B"/>
    <w:rsid w:val="00765C7D"/>
    <w:rsid w:val="00765EFE"/>
    <w:rsid w:val="00771010"/>
    <w:rsid w:val="0077154A"/>
    <w:rsid w:val="00771666"/>
    <w:rsid w:val="00771A55"/>
    <w:rsid w:val="00771F4B"/>
    <w:rsid w:val="00772DEB"/>
    <w:rsid w:val="00772EFF"/>
    <w:rsid w:val="00774A5A"/>
    <w:rsid w:val="007753DA"/>
    <w:rsid w:val="00776774"/>
    <w:rsid w:val="0077696F"/>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5C9"/>
    <w:rsid w:val="007A78B3"/>
    <w:rsid w:val="007B0D59"/>
    <w:rsid w:val="007B1172"/>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797"/>
    <w:rsid w:val="007D793B"/>
    <w:rsid w:val="007E1229"/>
    <w:rsid w:val="007E1480"/>
    <w:rsid w:val="007E18C5"/>
    <w:rsid w:val="007E1E40"/>
    <w:rsid w:val="007E1F37"/>
    <w:rsid w:val="007E3BF7"/>
    <w:rsid w:val="007E5443"/>
    <w:rsid w:val="007E6615"/>
    <w:rsid w:val="007F00A0"/>
    <w:rsid w:val="007F2410"/>
    <w:rsid w:val="007F3A11"/>
    <w:rsid w:val="007F42F6"/>
    <w:rsid w:val="007F486E"/>
    <w:rsid w:val="007F5109"/>
    <w:rsid w:val="007F5573"/>
    <w:rsid w:val="007F7205"/>
    <w:rsid w:val="007F75AC"/>
    <w:rsid w:val="007F7EE2"/>
    <w:rsid w:val="00800386"/>
    <w:rsid w:val="00801E90"/>
    <w:rsid w:val="008038A2"/>
    <w:rsid w:val="008044E6"/>
    <w:rsid w:val="00804589"/>
    <w:rsid w:val="00805F91"/>
    <w:rsid w:val="008061B2"/>
    <w:rsid w:val="0080664F"/>
    <w:rsid w:val="00806BC5"/>
    <w:rsid w:val="00811C36"/>
    <w:rsid w:val="008168E2"/>
    <w:rsid w:val="00816CB7"/>
    <w:rsid w:val="0082037D"/>
    <w:rsid w:val="0082041F"/>
    <w:rsid w:val="00820A7C"/>
    <w:rsid w:val="00820D01"/>
    <w:rsid w:val="008234FA"/>
    <w:rsid w:val="0082373B"/>
    <w:rsid w:val="00823961"/>
    <w:rsid w:val="00823F32"/>
    <w:rsid w:val="0082416C"/>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506"/>
    <w:rsid w:val="00852C16"/>
    <w:rsid w:val="008548F3"/>
    <w:rsid w:val="00855A08"/>
    <w:rsid w:val="00861487"/>
    <w:rsid w:val="008614F9"/>
    <w:rsid w:val="0086461A"/>
    <w:rsid w:val="008667C1"/>
    <w:rsid w:val="00866DBD"/>
    <w:rsid w:val="008675CA"/>
    <w:rsid w:val="00867AE9"/>
    <w:rsid w:val="00870492"/>
    <w:rsid w:val="00873B35"/>
    <w:rsid w:val="00873BB4"/>
    <w:rsid w:val="00880137"/>
    <w:rsid w:val="00880DB6"/>
    <w:rsid w:val="00881969"/>
    <w:rsid w:val="008833B3"/>
    <w:rsid w:val="00890EED"/>
    <w:rsid w:val="008957D1"/>
    <w:rsid w:val="00896487"/>
    <w:rsid w:val="00897373"/>
    <w:rsid w:val="008A0373"/>
    <w:rsid w:val="008A0536"/>
    <w:rsid w:val="008A1058"/>
    <w:rsid w:val="008A410A"/>
    <w:rsid w:val="008A46F3"/>
    <w:rsid w:val="008B0E0D"/>
    <w:rsid w:val="008B290F"/>
    <w:rsid w:val="008B2D25"/>
    <w:rsid w:val="008B3A32"/>
    <w:rsid w:val="008B42DD"/>
    <w:rsid w:val="008B43E9"/>
    <w:rsid w:val="008B7339"/>
    <w:rsid w:val="008C0815"/>
    <w:rsid w:val="008C29FF"/>
    <w:rsid w:val="008C2A7A"/>
    <w:rsid w:val="008C3D72"/>
    <w:rsid w:val="008C4228"/>
    <w:rsid w:val="008C4CB1"/>
    <w:rsid w:val="008C73E8"/>
    <w:rsid w:val="008D39FC"/>
    <w:rsid w:val="008D51FF"/>
    <w:rsid w:val="008D5498"/>
    <w:rsid w:val="008D6F5A"/>
    <w:rsid w:val="008E1D03"/>
    <w:rsid w:val="008E203E"/>
    <w:rsid w:val="008E2B93"/>
    <w:rsid w:val="008E3E31"/>
    <w:rsid w:val="008E43FB"/>
    <w:rsid w:val="008E6182"/>
    <w:rsid w:val="008E779A"/>
    <w:rsid w:val="008E7DA0"/>
    <w:rsid w:val="008F2BC9"/>
    <w:rsid w:val="008F3513"/>
    <w:rsid w:val="008F3F6A"/>
    <w:rsid w:val="008F4093"/>
    <w:rsid w:val="008F4EE6"/>
    <w:rsid w:val="008F6D41"/>
    <w:rsid w:val="008F6DA5"/>
    <w:rsid w:val="0090016D"/>
    <w:rsid w:val="00901356"/>
    <w:rsid w:val="00901BBB"/>
    <w:rsid w:val="00901BED"/>
    <w:rsid w:val="0090255C"/>
    <w:rsid w:val="00902D4E"/>
    <w:rsid w:val="0090471B"/>
    <w:rsid w:val="00904B50"/>
    <w:rsid w:val="00905ADD"/>
    <w:rsid w:val="00905FC8"/>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EC"/>
    <w:rsid w:val="00925958"/>
    <w:rsid w:val="00925A64"/>
    <w:rsid w:val="00925E66"/>
    <w:rsid w:val="00926684"/>
    <w:rsid w:val="0092766F"/>
    <w:rsid w:val="009277DB"/>
    <w:rsid w:val="00930321"/>
    <w:rsid w:val="00932CF9"/>
    <w:rsid w:val="009341FB"/>
    <w:rsid w:val="00934587"/>
    <w:rsid w:val="009372EC"/>
    <w:rsid w:val="009374C9"/>
    <w:rsid w:val="00940190"/>
    <w:rsid w:val="00941237"/>
    <w:rsid w:val="00941262"/>
    <w:rsid w:val="00942111"/>
    <w:rsid w:val="0094233A"/>
    <w:rsid w:val="00942B6B"/>
    <w:rsid w:val="0094419F"/>
    <w:rsid w:val="0094553C"/>
    <w:rsid w:val="00946FF3"/>
    <w:rsid w:val="00950154"/>
    <w:rsid w:val="0095055A"/>
    <w:rsid w:val="00955070"/>
    <w:rsid w:val="00955804"/>
    <w:rsid w:val="009614ED"/>
    <w:rsid w:val="00962059"/>
    <w:rsid w:val="00965949"/>
    <w:rsid w:val="00965CE9"/>
    <w:rsid w:val="009719C1"/>
    <w:rsid w:val="009723F7"/>
    <w:rsid w:val="00974BAE"/>
    <w:rsid w:val="009751A2"/>
    <w:rsid w:val="009762F1"/>
    <w:rsid w:val="009768A1"/>
    <w:rsid w:val="009828B9"/>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0BE"/>
    <w:rsid w:val="00996744"/>
    <w:rsid w:val="00997757"/>
    <w:rsid w:val="009A048D"/>
    <w:rsid w:val="009A0E3B"/>
    <w:rsid w:val="009A0EB8"/>
    <w:rsid w:val="009A1226"/>
    <w:rsid w:val="009A150A"/>
    <w:rsid w:val="009A1E75"/>
    <w:rsid w:val="009A3486"/>
    <w:rsid w:val="009A36BB"/>
    <w:rsid w:val="009A38AE"/>
    <w:rsid w:val="009A4775"/>
    <w:rsid w:val="009A6C67"/>
    <w:rsid w:val="009B0F39"/>
    <w:rsid w:val="009B1485"/>
    <w:rsid w:val="009B195B"/>
    <w:rsid w:val="009B358A"/>
    <w:rsid w:val="009B3A36"/>
    <w:rsid w:val="009B471F"/>
    <w:rsid w:val="009B483C"/>
    <w:rsid w:val="009B56B5"/>
    <w:rsid w:val="009B5CBE"/>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0B1"/>
    <w:rsid w:val="009D67D5"/>
    <w:rsid w:val="009D6B6C"/>
    <w:rsid w:val="009D6B85"/>
    <w:rsid w:val="009E044F"/>
    <w:rsid w:val="009E0FC6"/>
    <w:rsid w:val="009E1DCD"/>
    <w:rsid w:val="009E2175"/>
    <w:rsid w:val="009E23E0"/>
    <w:rsid w:val="009E2A20"/>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0120"/>
    <w:rsid w:val="00A0152A"/>
    <w:rsid w:val="00A03080"/>
    <w:rsid w:val="00A04D8D"/>
    <w:rsid w:val="00A07D84"/>
    <w:rsid w:val="00A11853"/>
    <w:rsid w:val="00A13C97"/>
    <w:rsid w:val="00A159E2"/>
    <w:rsid w:val="00A17299"/>
    <w:rsid w:val="00A20390"/>
    <w:rsid w:val="00A20E03"/>
    <w:rsid w:val="00A22074"/>
    <w:rsid w:val="00A223BD"/>
    <w:rsid w:val="00A24D66"/>
    <w:rsid w:val="00A25D73"/>
    <w:rsid w:val="00A26963"/>
    <w:rsid w:val="00A26EDD"/>
    <w:rsid w:val="00A27DB8"/>
    <w:rsid w:val="00A321D6"/>
    <w:rsid w:val="00A35C15"/>
    <w:rsid w:val="00A35CA9"/>
    <w:rsid w:val="00A36B37"/>
    <w:rsid w:val="00A4311E"/>
    <w:rsid w:val="00A44607"/>
    <w:rsid w:val="00A45800"/>
    <w:rsid w:val="00A4580E"/>
    <w:rsid w:val="00A45B17"/>
    <w:rsid w:val="00A47BA4"/>
    <w:rsid w:val="00A47FC8"/>
    <w:rsid w:val="00A51532"/>
    <w:rsid w:val="00A51BDE"/>
    <w:rsid w:val="00A52498"/>
    <w:rsid w:val="00A5496B"/>
    <w:rsid w:val="00A56122"/>
    <w:rsid w:val="00A56806"/>
    <w:rsid w:val="00A569D0"/>
    <w:rsid w:val="00A56D44"/>
    <w:rsid w:val="00A60C86"/>
    <w:rsid w:val="00A60F6F"/>
    <w:rsid w:val="00A6341E"/>
    <w:rsid w:val="00A65381"/>
    <w:rsid w:val="00A67B47"/>
    <w:rsid w:val="00A67C31"/>
    <w:rsid w:val="00A71A36"/>
    <w:rsid w:val="00A7247E"/>
    <w:rsid w:val="00A73668"/>
    <w:rsid w:val="00A74049"/>
    <w:rsid w:val="00A7505E"/>
    <w:rsid w:val="00A7641D"/>
    <w:rsid w:val="00A76646"/>
    <w:rsid w:val="00A779FE"/>
    <w:rsid w:val="00A77DDC"/>
    <w:rsid w:val="00A807D9"/>
    <w:rsid w:val="00A81942"/>
    <w:rsid w:val="00A81C6A"/>
    <w:rsid w:val="00A81E11"/>
    <w:rsid w:val="00A81EC9"/>
    <w:rsid w:val="00A820A4"/>
    <w:rsid w:val="00A82596"/>
    <w:rsid w:val="00A842D0"/>
    <w:rsid w:val="00A85F60"/>
    <w:rsid w:val="00A86110"/>
    <w:rsid w:val="00A90433"/>
    <w:rsid w:val="00A90639"/>
    <w:rsid w:val="00A90A4C"/>
    <w:rsid w:val="00A925A0"/>
    <w:rsid w:val="00A9303D"/>
    <w:rsid w:val="00A93101"/>
    <w:rsid w:val="00A93408"/>
    <w:rsid w:val="00A935EF"/>
    <w:rsid w:val="00A93E51"/>
    <w:rsid w:val="00A95E38"/>
    <w:rsid w:val="00AA1791"/>
    <w:rsid w:val="00AA1A9A"/>
    <w:rsid w:val="00AA2883"/>
    <w:rsid w:val="00AA3553"/>
    <w:rsid w:val="00AA4FF9"/>
    <w:rsid w:val="00AA5635"/>
    <w:rsid w:val="00AA5C1A"/>
    <w:rsid w:val="00AA6720"/>
    <w:rsid w:val="00AB2FDE"/>
    <w:rsid w:val="00AB43AF"/>
    <w:rsid w:val="00AB44B3"/>
    <w:rsid w:val="00AB5088"/>
    <w:rsid w:val="00AB63F3"/>
    <w:rsid w:val="00AB7794"/>
    <w:rsid w:val="00AB7EF8"/>
    <w:rsid w:val="00AC09A0"/>
    <w:rsid w:val="00AC150A"/>
    <w:rsid w:val="00AC1C4B"/>
    <w:rsid w:val="00AC27AC"/>
    <w:rsid w:val="00AC2CE1"/>
    <w:rsid w:val="00AC42D5"/>
    <w:rsid w:val="00AC4557"/>
    <w:rsid w:val="00AC4DDE"/>
    <w:rsid w:val="00AC6385"/>
    <w:rsid w:val="00AC7527"/>
    <w:rsid w:val="00AC7AF7"/>
    <w:rsid w:val="00AC7CCC"/>
    <w:rsid w:val="00AD08AE"/>
    <w:rsid w:val="00AD12A3"/>
    <w:rsid w:val="00AD259A"/>
    <w:rsid w:val="00AD46E7"/>
    <w:rsid w:val="00AD63D0"/>
    <w:rsid w:val="00AE0048"/>
    <w:rsid w:val="00AE2405"/>
    <w:rsid w:val="00AE2C9F"/>
    <w:rsid w:val="00AE4121"/>
    <w:rsid w:val="00AE4358"/>
    <w:rsid w:val="00AE7DA9"/>
    <w:rsid w:val="00AF3DF1"/>
    <w:rsid w:val="00AF4ABC"/>
    <w:rsid w:val="00AF4FF7"/>
    <w:rsid w:val="00AF5509"/>
    <w:rsid w:val="00AF7992"/>
    <w:rsid w:val="00B00DF9"/>
    <w:rsid w:val="00B01076"/>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27FF2"/>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47391"/>
    <w:rsid w:val="00B5007B"/>
    <w:rsid w:val="00B50369"/>
    <w:rsid w:val="00B50FCF"/>
    <w:rsid w:val="00B538FF"/>
    <w:rsid w:val="00B546A6"/>
    <w:rsid w:val="00B54953"/>
    <w:rsid w:val="00B56D9E"/>
    <w:rsid w:val="00B57767"/>
    <w:rsid w:val="00B57871"/>
    <w:rsid w:val="00B600BB"/>
    <w:rsid w:val="00B600C2"/>
    <w:rsid w:val="00B61BE6"/>
    <w:rsid w:val="00B62571"/>
    <w:rsid w:val="00B62CBA"/>
    <w:rsid w:val="00B6371B"/>
    <w:rsid w:val="00B64F33"/>
    <w:rsid w:val="00B66CC8"/>
    <w:rsid w:val="00B67549"/>
    <w:rsid w:val="00B67E75"/>
    <w:rsid w:val="00B70313"/>
    <w:rsid w:val="00B73050"/>
    <w:rsid w:val="00B734C6"/>
    <w:rsid w:val="00B73FDE"/>
    <w:rsid w:val="00B7449B"/>
    <w:rsid w:val="00B758A2"/>
    <w:rsid w:val="00B8034F"/>
    <w:rsid w:val="00B8222F"/>
    <w:rsid w:val="00B822E3"/>
    <w:rsid w:val="00B83454"/>
    <w:rsid w:val="00B83F10"/>
    <w:rsid w:val="00B83FC1"/>
    <w:rsid w:val="00B8523E"/>
    <w:rsid w:val="00B902AF"/>
    <w:rsid w:val="00B918EB"/>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6CEC"/>
    <w:rsid w:val="00BC19FE"/>
    <w:rsid w:val="00BC24AD"/>
    <w:rsid w:val="00BC2A19"/>
    <w:rsid w:val="00BC316A"/>
    <w:rsid w:val="00BC5545"/>
    <w:rsid w:val="00BC60EB"/>
    <w:rsid w:val="00BC65FB"/>
    <w:rsid w:val="00BC7294"/>
    <w:rsid w:val="00BC774A"/>
    <w:rsid w:val="00BD155C"/>
    <w:rsid w:val="00BD1870"/>
    <w:rsid w:val="00BD2277"/>
    <w:rsid w:val="00BD2B39"/>
    <w:rsid w:val="00BD3F17"/>
    <w:rsid w:val="00BD5EBE"/>
    <w:rsid w:val="00BD7C44"/>
    <w:rsid w:val="00BE1396"/>
    <w:rsid w:val="00BE2538"/>
    <w:rsid w:val="00BE3A1F"/>
    <w:rsid w:val="00BE4241"/>
    <w:rsid w:val="00BE45C0"/>
    <w:rsid w:val="00BE6011"/>
    <w:rsid w:val="00BE6993"/>
    <w:rsid w:val="00BE7C83"/>
    <w:rsid w:val="00BF17A1"/>
    <w:rsid w:val="00BF380E"/>
    <w:rsid w:val="00BF4763"/>
    <w:rsid w:val="00BF4A86"/>
    <w:rsid w:val="00BF5507"/>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16C"/>
    <w:rsid w:val="00C253DD"/>
    <w:rsid w:val="00C254A1"/>
    <w:rsid w:val="00C27197"/>
    <w:rsid w:val="00C3044D"/>
    <w:rsid w:val="00C36B01"/>
    <w:rsid w:val="00C37801"/>
    <w:rsid w:val="00C37A73"/>
    <w:rsid w:val="00C42625"/>
    <w:rsid w:val="00C4325F"/>
    <w:rsid w:val="00C4371D"/>
    <w:rsid w:val="00C45265"/>
    <w:rsid w:val="00C45A81"/>
    <w:rsid w:val="00C4618D"/>
    <w:rsid w:val="00C474A5"/>
    <w:rsid w:val="00C4755D"/>
    <w:rsid w:val="00C5084E"/>
    <w:rsid w:val="00C52F37"/>
    <w:rsid w:val="00C5307B"/>
    <w:rsid w:val="00C5433F"/>
    <w:rsid w:val="00C54551"/>
    <w:rsid w:val="00C54913"/>
    <w:rsid w:val="00C55652"/>
    <w:rsid w:val="00C6067D"/>
    <w:rsid w:val="00C60802"/>
    <w:rsid w:val="00C62847"/>
    <w:rsid w:val="00C640D3"/>
    <w:rsid w:val="00C647AB"/>
    <w:rsid w:val="00C64F0E"/>
    <w:rsid w:val="00C66AD2"/>
    <w:rsid w:val="00C6726D"/>
    <w:rsid w:val="00C67EA3"/>
    <w:rsid w:val="00C70039"/>
    <w:rsid w:val="00C707A0"/>
    <w:rsid w:val="00C70E65"/>
    <w:rsid w:val="00C7133C"/>
    <w:rsid w:val="00C727A2"/>
    <w:rsid w:val="00C73283"/>
    <w:rsid w:val="00C7485C"/>
    <w:rsid w:val="00C7513A"/>
    <w:rsid w:val="00C75501"/>
    <w:rsid w:val="00C760E2"/>
    <w:rsid w:val="00C76843"/>
    <w:rsid w:val="00C8151F"/>
    <w:rsid w:val="00C82C6E"/>
    <w:rsid w:val="00C82CAF"/>
    <w:rsid w:val="00C8616C"/>
    <w:rsid w:val="00C903DB"/>
    <w:rsid w:val="00C91D70"/>
    <w:rsid w:val="00C91FA1"/>
    <w:rsid w:val="00C92B3A"/>
    <w:rsid w:val="00C92D20"/>
    <w:rsid w:val="00C95C3B"/>
    <w:rsid w:val="00C95E9E"/>
    <w:rsid w:val="00C96BD3"/>
    <w:rsid w:val="00C97581"/>
    <w:rsid w:val="00CA0A73"/>
    <w:rsid w:val="00CA0AEA"/>
    <w:rsid w:val="00CA0C2F"/>
    <w:rsid w:val="00CA1E3C"/>
    <w:rsid w:val="00CA269E"/>
    <w:rsid w:val="00CA60BF"/>
    <w:rsid w:val="00CA6997"/>
    <w:rsid w:val="00CA700D"/>
    <w:rsid w:val="00CA7277"/>
    <w:rsid w:val="00CA7EA9"/>
    <w:rsid w:val="00CB16F6"/>
    <w:rsid w:val="00CB2C91"/>
    <w:rsid w:val="00CB2FE7"/>
    <w:rsid w:val="00CB4F3F"/>
    <w:rsid w:val="00CB597F"/>
    <w:rsid w:val="00CB599B"/>
    <w:rsid w:val="00CB68E9"/>
    <w:rsid w:val="00CB6A20"/>
    <w:rsid w:val="00CB78A1"/>
    <w:rsid w:val="00CC26BC"/>
    <w:rsid w:val="00CC3425"/>
    <w:rsid w:val="00CC35D0"/>
    <w:rsid w:val="00CC40B8"/>
    <w:rsid w:val="00CC4BE9"/>
    <w:rsid w:val="00CC5D96"/>
    <w:rsid w:val="00CC5DD4"/>
    <w:rsid w:val="00CC6D15"/>
    <w:rsid w:val="00CD02C0"/>
    <w:rsid w:val="00CD1A7A"/>
    <w:rsid w:val="00CD208F"/>
    <w:rsid w:val="00CD3360"/>
    <w:rsid w:val="00CD35B6"/>
    <w:rsid w:val="00CD38C7"/>
    <w:rsid w:val="00CD39EE"/>
    <w:rsid w:val="00CD6D3E"/>
    <w:rsid w:val="00CD6FFE"/>
    <w:rsid w:val="00CE10C4"/>
    <w:rsid w:val="00CE2741"/>
    <w:rsid w:val="00CE2820"/>
    <w:rsid w:val="00CE326E"/>
    <w:rsid w:val="00CF0C7B"/>
    <w:rsid w:val="00CF228E"/>
    <w:rsid w:val="00CF28E0"/>
    <w:rsid w:val="00CF4CE0"/>
    <w:rsid w:val="00CF570C"/>
    <w:rsid w:val="00CF5A49"/>
    <w:rsid w:val="00CF63DA"/>
    <w:rsid w:val="00D018A9"/>
    <w:rsid w:val="00D019D5"/>
    <w:rsid w:val="00D02D16"/>
    <w:rsid w:val="00D0360C"/>
    <w:rsid w:val="00D03A20"/>
    <w:rsid w:val="00D04687"/>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69DE"/>
    <w:rsid w:val="00D373BF"/>
    <w:rsid w:val="00D37A67"/>
    <w:rsid w:val="00D37A70"/>
    <w:rsid w:val="00D42B83"/>
    <w:rsid w:val="00D43BB8"/>
    <w:rsid w:val="00D45567"/>
    <w:rsid w:val="00D46E2F"/>
    <w:rsid w:val="00D51E5D"/>
    <w:rsid w:val="00D52437"/>
    <w:rsid w:val="00D527C3"/>
    <w:rsid w:val="00D529E1"/>
    <w:rsid w:val="00D52AFF"/>
    <w:rsid w:val="00D52CCD"/>
    <w:rsid w:val="00D52D3A"/>
    <w:rsid w:val="00D52D74"/>
    <w:rsid w:val="00D54A4B"/>
    <w:rsid w:val="00D54AFA"/>
    <w:rsid w:val="00D5579C"/>
    <w:rsid w:val="00D55BEA"/>
    <w:rsid w:val="00D55F7F"/>
    <w:rsid w:val="00D605C2"/>
    <w:rsid w:val="00D609EE"/>
    <w:rsid w:val="00D60DD9"/>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3F28"/>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287C"/>
    <w:rsid w:val="00D932BC"/>
    <w:rsid w:val="00D94066"/>
    <w:rsid w:val="00D945E4"/>
    <w:rsid w:val="00D960C8"/>
    <w:rsid w:val="00D96340"/>
    <w:rsid w:val="00D9658D"/>
    <w:rsid w:val="00D96ACA"/>
    <w:rsid w:val="00DA1215"/>
    <w:rsid w:val="00DA2107"/>
    <w:rsid w:val="00DA34E6"/>
    <w:rsid w:val="00DA4C10"/>
    <w:rsid w:val="00DA5131"/>
    <w:rsid w:val="00DA6CEF"/>
    <w:rsid w:val="00DA76E3"/>
    <w:rsid w:val="00DA7990"/>
    <w:rsid w:val="00DA7A7E"/>
    <w:rsid w:val="00DB09C7"/>
    <w:rsid w:val="00DB16FB"/>
    <w:rsid w:val="00DB1F9E"/>
    <w:rsid w:val="00DB23C4"/>
    <w:rsid w:val="00DB45C2"/>
    <w:rsid w:val="00DB474E"/>
    <w:rsid w:val="00DB5FC2"/>
    <w:rsid w:val="00DB795A"/>
    <w:rsid w:val="00DC027C"/>
    <w:rsid w:val="00DC2A56"/>
    <w:rsid w:val="00DC5B7C"/>
    <w:rsid w:val="00DC65A5"/>
    <w:rsid w:val="00DC7390"/>
    <w:rsid w:val="00DD0B1D"/>
    <w:rsid w:val="00DD0BB6"/>
    <w:rsid w:val="00DD1952"/>
    <w:rsid w:val="00DD1C65"/>
    <w:rsid w:val="00DD2796"/>
    <w:rsid w:val="00DD3638"/>
    <w:rsid w:val="00DD4CA6"/>
    <w:rsid w:val="00DD6661"/>
    <w:rsid w:val="00DE33A5"/>
    <w:rsid w:val="00DE3800"/>
    <w:rsid w:val="00DE4797"/>
    <w:rsid w:val="00DE5D3A"/>
    <w:rsid w:val="00DF0198"/>
    <w:rsid w:val="00DF19FF"/>
    <w:rsid w:val="00DF1BB4"/>
    <w:rsid w:val="00DF1E4B"/>
    <w:rsid w:val="00DF214C"/>
    <w:rsid w:val="00DF2B51"/>
    <w:rsid w:val="00DF39C8"/>
    <w:rsid w:val="00DF4766"/>
    <w:rsid w:val="00E01767"/>
    <w:rsid w:val="00E01FDE"/>
    <w:rsid w:val="00E02810"/>
    <w:rsid w:val="00E03086"/>
    <w:rsid w:val="00E030EF"/>
    <w:rsid w:val="00E03583"/>
    <w:rsid w:val="00E0647C"/>
    <w:rsid w:val="00E0682A"/>
    <w:rsid w:val="00E118CA"/>
    <w:rsid w:val="00E12084"/>
    <w:rsid w:val="00E12174"/>
    <w:rsid w:val="00E16481"/>
    <w:rsid w:val="00E16C17"/>
    <w:rsid w:val="00E215B3"/>
    <w:rsid w:val="00E224A5"/>
    <w:rsid w:val="00E23B4A"/>
    <w:rsid w:val="00E23FC8"/>
    <w:rsid w:val="00E25BF6"/>
    <w:rsid w:val="00E268F8"/>
    <w:rsid w:val="00E278FD"/>
    <w:rsid w:val="00E33A22"/>
    <w:rsid w:val="00E35509"/>
    <w:rsid w:val="00E362E5"/>
    <w:rsid w:val="00E365CF"/>
    <w:rsid w:val="00E36836"/>
    <w:rsid w:val="00E36B78"/>
    <w:rsid w:val="00E36CFE"/>
    <w:rsid w:val="00E377F5"/>
    <w:rsid w:val="00E40507"/>
    <w:rsid w:val="00E41797"/>
    <w:rsid w:val="00E4255C"/>
    <w:rsid w:val="00E441CC"/>
    <w:rsid w:val="00E45681"/>
    <w:rsid w:val="00E45730"/>
    <w:rsid w:val="00E47D0F"/>
    <w:rsid w:val="00E51B91"/>
    <w:rsid w:val="00E52BA7"/>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6790"/>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661"/>
    <w:rsid w:val="00E84794"/>
    <w:rsid w:val="00E84EF9"/>
    <w:rsid w:val="00E85F27"/>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CB4"/>
    <w:rsid w:val="00EB0D31"/>
    <w:rsid w:val="00EB22EC"/>
    <w:rsid w:val="00EB2468"/>
    <w:rsid w:val="00EB3FE1"/>
    <w:rsid w:val="00EB4C1E"/>
    <w:rsid w:val="00EB4C5F"/>
    <w:rsid w:val="00EB60FA"/>
    <w:rsid w:val="00EB69E3"/>
    <w:rsid w:val="00EB6DFE"/>
    <w:rsid w:val="00EB7346"/>
    <w:rsid w:val="00EB775D"/>
    <w:rsid w:val="00EC0198"/>
    <w:rsid w:val="00EC2FDA"/>
    <w:rsid w:val="00EC49E8"/>
    <w:rsid w:val="00EC515E"/>
    <w:rsid w:val="00EC5B46"/>
    <w:rsid w:val="00EC5C20"/>
    <w:rsid w:val="00EC6430"/>
    <w:rsid w:val="00EC6B72"/>
    <w:rsid w:val="00EC7442"/>
    <w:rsid w:val="00EC7938"/>
    <w:rsid w:val="00EC7F52"/>
    <w:rsid w:val="00ED2DC3"/>
    <w:rsid w:val="00ED2F29"/>
    <w:rsid w:val="00ED31A4"/>
    <w:rsid w:val="00ED4643"/>
    <w:rsid w:val="00ED4797"/>
    <w:rsid w:val="00ED47FF"/>
    <w:rsid w:val="00ED615F"/>
    <w:rsid w:val="00ED6D93"/>
    <w:rsid w:val="00ED746D"/>
    <w:rsid w:val="00ED7BC7"/>
    <w:rsid w:val="00ED7CEB"/>
    <w:rsid w:val="00EE1ED0"/>
    <w:rsid w:val="00EE1F70"/>
    <w:rsid w:val="00EE6C31"/>
    <w:rsid w:val="00EE74CB"/>
    <w:rsid w:val="00EE77CF"/>
    <w:rsid w:val="00EF1178"/>
    <w:rsid w:val="00EF193C"/>
    <w:rsid w:val="00EF1A5C"/>
    <w:rsid w:val="00EF220A"/>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5442"/>
    <w:rsid w:val="00F254EA"/>
    <w:rsid w:val="00F26546"/>
    <w:rsid w:val="00F2657C"/>
    <w:rsid w:val="00F300EA"/>
    <w:rsid w:val="00F333D3"/>
    <w:rsid w:val="00F33A73"/>
    <w:rsid w:val="00F340F5"/>
    <w:rsid w:val="00F3561F"/>
    <w:rsid w:val="00F35C6A"/>
    <w:rsid w:val="00F3602D"/>
    <w:rsid w:val="00F37111"/>
    <w:rsid w:val="00F37445"/>
    <w:rsid w:val="00F37C97"/>
    <w:rsid w:val="00F419DD"/>
    <w:rsid w:val="00F42459"/>
    <w:rsid w:val="00F436C2"/>
    <w:rsid w:val="00F443CA"/>
    <w:rsid w:val="00F459FB"/>
    <w:rsid w:val="00F462BD"/>
    <w:rsid w:val="00F4719E"/>
    <w:rsid w:val="00F50A4E"/>
    <w:rsid w:val="00F5118F"/>
    <w:rsid w:val="00F5182C"/>
    <w:rsid w:val="00F519A5"/>
    <w:rsid w:val="00F5490D"/>
    <w:rsid w:val="00F56237"/>
    <w:rsid w:val="00F56CFB"/>
    <w:rsid w:val="00F57766"/>
    <w:rsid w:val="00F57851"/>
    <w:rsid w:val="00F57CC6"/>
    <w:rsid w:val="00F60CB0"/>
    <w:rsid w:val="00F61A09"/>
    <w:rsid w:val="00F62A24"/>
    <w:rsid w:val="00F6302C"/>
    <w:rsid w:val="00F63C1B"/>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6F5E"/>
    <w:rsid w:val="00F87C3E"/>
    <w:rsid w:val="00F92640"/>
    <w:rsid w:val="00F935AB"/>
    <w:rsid w:val="00F9487E"/>
    <w:rsid w:val="00F95FCD"/>
    <w:rsid w:val="00F963DB"/>
    <w:rsid w:val="00F96F0B"/>
    <w:rsid w:val="00F972F9"/>
    <w:rsid w:val="00FA2EB0"/>
    <w:rsid w:val="00FA32B5"/>
    <w:rsid w:val="00FA5A4E"/>
    <w:rsid w:val="00FA7958"/>
    <w:rsid w:val="00FB1B19"/>
    <w:rsid w:val="00FB2206"/>
    <w:rsid w:val="00FB3CE6"/>
    <w:rsid w:val="00FB44C5"/>
    <w:rsid w:val="00FB475F"/>
    <w:rsid w:val="00FB4C78"/>
    <w:rsid w:val="00FB719D"/>
    <w:rsid w:val="00FC1033"/>
    <w:rsid w:val="00FC2022"/>
    <w:rsid w:val="00FC26D5"/>
    <w:rsid w:val="00FC4ED2"/>
    <w:rsid w:val="00FC52F0"/>
    <w:rsid w:val="00FD0C92"/>
    <w:rsid w:val="00FD1F64"/>
    <w:rsid w:val="00FD2089"/>
    <w:rsid w:val="00FD4B66"/>
    <w:rsid w:val="00FD5C78"/>
    <w:rsid w:val="00FD5E31"/>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3490"/>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C5C8D"/>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513B59"/>
  </w:style>
  <w:style w:type="character" w:styleId="FollowedHyperlink">
    <w:name w:val="FollowedHyperlink"/>
    <w:basedOn w:val="DefaultParagraphFont"/>
    <w:uiPriority w:val="99"/>
    <w:semiHidden/>
    <w:unhideWhenUsed/>
    <w:rsid w:val="00513B59"/>
    <w:rPr>
      <w:color w:val="800080"/>
      <w:u w:val="single"/>
    </w:rPr>
  </w:style>
  <w:style w:type="paragraph" w:customStyle="1" w:styleId="core-stylescore-body--extra-space-after-">
    <w:name w:val="core-styles_core-body--extra-space-after-"/>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513B59"/>
  </w:style>
  <w:style w:type="paragraph" w:customStyle="1" w:styleId="table-stylestable-body--for-table-cell-style-">
    <w:name w:val="table-styles_table-body--for-table-cell-style-"/>
    <w:basedOn w:val="Normal"/>
    <w:rsid w:val="00513B59"/>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513B59"/>
  </w:style>
  <w:style w:type="paragraph" w:customStyle="1" w:styleId="compendium-hr">
    <w:name w:val="compendium-hr"/>
    <w:basedOn w:val="Normal"/>
    <w:rsid w:val="00CD208F"/>
    <w:pPr>
      <w:spacing w:before="100" w:beforeAutospacing="1" w:after="100" w:afterAutospacing="1" w:line="240" w:lineRule="auto"/>
    </w:pPr>
    <w:rPr>
      <w:rFonts w:ascii="Times New Roman" w:eastAsia="Times New Roman" w:hAnsi="Times New Roman" w:cs="Times New Roman"/>
      <w:bCs w:val="0"/>
      <w:w w:val="1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460153873">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71260661">
      <w:bodyDiv w:val="1"/>
      <w:marLeft w:val="0"/>
      <w:marRight w:val="0"/>
      <w:marTop w:val="0"/>
      <w:marBottom w:val="0"/>
      <w:divBdr>
        <w:top w:val="none" w:sz="0" w:space="0" w:color="auto"/>
        <w:left w:val="none" w:sz="0" w:space="0" w:color="auto"/>
        <w:bottom w:val="none" w:sz="0" w:space="0" w:color="auto"/>
        <w:right w:val="none" w:sz="0" w:space="0" w:color="auto"/>
      </w:divBdr>
      <w:divsChild>
        <w:div w:id="1876119378">
          <w:marLeft w:val="0"/>
          <w:marRight w:val="0"/>
          <w:marTop w:val="0"/>
          <w:marBottom w:val="0"/>
          <w:divBdr>
            <w:top w:val="none" w:sz="0" w:space="0" w:color="auto"/>
            <w:left w:val="none" w:sz="0" w:space="0" w:color="auto"/>
            <w:bottom w:val="none" w:sz="0" w:space="0" w:color="auto"/>
            <w:right w:val="none" w:sz="0" w:space="0" w:color="auto"/>
          </w:divBdr>
        </w:div>
        <w:div w:id="752357780">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03908963">
          <w:marLeft w:val="0"/>
          <w:marRight w:val="0"/>
          <w:marTop w:val="0"/>
          <w:marBottom w:val="0"/>
          <w:divBdr>
            <w:top w:val="none" w:sz="0" w:space="0" w:color="auto"/>
            <w:left w:val="none" w:sz="0" w:space="0" w:color="auto"/>
            <w:bottom w:val="none" w:sz="0" w:space="0" w:color="auto"/>
            <w:right w:val="none" w:sz="0" w:space="0" w:color="auto"/>
          </w:divBdr>
        </w:div>
        <w:div w:id="1361318303">
          <w:marLeft w:val="0"/>
          <w:marRight w:val="0"/>
          <w:marTop w:val="0"/>
          <w:marBottom w:val="0"/>
          <w:divBdr>
            <w:top w:val="none" w:sz="0" w:space="0" w:color="auto"/>
            <w:left w:val="none" w:sz="0" w:space="0" w:color="auto"/>
            <w:bottom w:val="none" w:sz="0" w:space="0" w:color="auto"/>
            <w:right w:val="none" w:sz="0" w:space="0" w:color="auto"/>
          </w:divBdr>
        </w:div>
        <w:div w:id="225721189">
          <w:marLeft w:val="0"/>
          <w:marRight w:val="0"/>
          <w:marTop w:val="0"/>
          <w:marBottom w:val="0"/>
          <w:divBdr>
            <w:top w:val="none" w:sz="0" w:space="0" w:color="auto"/>
            <w:left w:val="none" w:sz="0" w:space="0" w:color="auto"/>
            <w:bottom w:val="none" w:sz="0" w:space="0" w:color="auto"/>
            <w:right w:val="none" w:sz="0" w:space="0" w:color="auto"/>
          </w:divBdr>
        </w:div>
        <w:div w:id="1000039115">
          <w:marLeft w:val="0"/>
          <w:marRight w:val="0"/>
          <w:marTop w:val="0"/>
          <w:marBottom w:val="0"/>
          <w:divBdr>
            <w:top w:val="none" w:sz="0" w:space="0" w:color="auto"/>
            <w:left w:val="none" w:sz="0" w:space="0" w:color="auto"/>
            <w:bottom w:val="none" w:sz="0" w:space="0" w:color="auto"/>
            <w:right w:val="none" w:sz="0" w:space="0" w:color="auto"/>
          </w:divBdr>
        </w:div>
        <w:div w:id="441800040">
          <w:marLeft w:val="0"/>
          <w:marRight w:val="0"/>
          <w:marTop w:val="0"/>
          <w:marBottom w:val="0"/>
          <w:divBdr>
            <w:top w:val="none" w:sz="0" w:space="0" w:color="auto"/>
            <w:left w:val="none" w:sz="0" w:space="0" w:color="auto"/>
            <w:bottom w:val="none" w:sz="0" w:space="0" w:color="auto"/>
            <w:right w:val="none" w:sz="0" w:space="0" w:color="auto"/>
          </w:divBdr>
        </w:div>
        <w:div w:id="536503127">
          <w:marLeft w:val="0"/>
          <w:marRight w:val="0"/>
          <w:marTop w:val="0"/>
          <w:marBottom w:val="0"/>
          <w:divBdr>
            <w:top w:val="none" w:sz="0" w:space="0" w:color="auto"/>
            <w:left w:val="none" w:sz="0" w:space="0" w:color="auto"/>
            <w:bottom w:val="none" w:sz="0" w:space="0" w:color="auto"/>
            <w:right w:val="none" w:sz="0" w:space="0" w:color="auto"/>
          </w:divBdr>
        </w:div>
      </w:divsChild>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999574080">
      <w:bodyDiv w:val="1"/>
      <w:marLeft w:val="0"/>
      <w:marRight w:val="0"/>
      <w:marTop w:val="0"/>
      <w:marBottom w:val="0"/>
      <w:divBdr>
        <w:top w:val="none" w:sz="0" w:space="0" w:color="auto"/>
        <w:left w:val="none" w:sz="0" w:space="0" w:color="auto"/>
        <w:bottom w:val="none" w:sz="0" w:space="0" w:color="auto"/>
        <w:right w:val="none" w:sz="0" w:space="0" w:color="auto"/>
      </w:divBdr>
      <w:divsChild>
        <w:div w:id="1730416062">
          <w:marLeft w:val="0"/>
          <w:marRight w:val="0"/>
          <w:marTop w:val="0"/>
          <w:marBottom w:val="0"/>
          <w:divBdr>
            <w:top w:val="none" w:sz="0" w:space="0" w:color="auto"/>
            <w:left w:val="none" w:sz="0" w:space="0" w:color="auto"/>
            <w:bottom w:val="none" w:sz="0" w:space="0" w:color="auto"/>
            <w:right w:val="none" w:sz="0" w:space="0" w:color="auto"/>
          </w:divBdr>
          <w:divsChild>
            <w:div w:id="240530550">
              <w:marLeft w:val="0"/>
              <w:marRight w:val="0"/>
              <w:marTop w:val="0"/>
              <w:marBottom w:val="0"/>
              <w:divBdr>
                <w:top w:val="none" w:sz="0" w:space="0" w:color="auto"/>
                <w:left w:val="none" w:sz="0" w:space="0" w:color="auto"/>
                <w:bottom w:val="none" w:sz="0" w:space="0" w:color="auto"/>
                <w:right w:val="none" w:sz="0" w:space="0" w:color="auto"/>
              </w:divBdr>
              <w:divsChild>
                <w:div w:id="124471601">
                  <w:marLeft w:val="0"/>
                  <w:marRight w:val="0"/>
                  <w:marTop w:val="0"/>
                  <w:marBottom w:val="0"/>
                  <w:divBdr>
                    <w:top w:val="none" w:sz="0" w:space="0" w:color="auto"/>
                    <w:left w:val="none" w:sz="0" w:space="0" w:color="auto"/>
                    <w:bottom w:val="none" w:sz="0" w:space="0" w:color="auto"/>
                    <w:right w:val="none" w:sz="0" w:space="0" w:color="auto"/>
                  </w:divBdr>
                </w:div>
                <w:div w:id="393697477">
                  <w:marLeft w:val="0"/>
                  <w:marRight w:val="0"/>
                  <w:marTop w:val="0"/>
                  <w:marBottom w:val="0"/>
                  <w:divBdr>
                    <w:top w:val="none" w:sz="0" w:space="0" w:color="auto"/>
                    <w:left w:val="none" w:sz="0" w:space="0" w:color="auto"/>
                    <w:bottom w:val="none" w:sz="0" w:space="0" w:color="auto"/>
                    <w:right w:val="none" w:sz="0" w:space="0" w:color="auto"/>
                  </w:divBdr>
                </w:div>
              </w:divsChild>
            </w:div>
            <w:div w:id="1620794408">
              <w:marLeft w:val="0"/>
              <w:marRight w:val="0"/>
              <w:marTop w:val="0"/>
              <w:marBottom w:val="0"/>
              <w:divBdr>
                <w:top w:val="none" w:sz="0" w:space="0" w:color="auto"/>
                <w:left w:val="none" w:sz="0" w:space="0" w:color="auto"/>
                <w:bottom w:val="none" w:sz="0" w:space="0" w:color="auto"/>
                <w:right w:val="none" w:sz="0" w:space="0" w:color="auto"/>
              </w:divBdr>
              <w:divsChild>
                <w:div w:id="1842236163">
                  <w:marLeft w:val="0"/>
                  <w:marRight w:val="0"/>
                  <w:marTop w:val="0"/>
                  <w:marBottom w:val="0"/>
                  <w:divBdr>
                    <w:top w:val="none" w:sz="0" w:space="0" w:color="auto"/>
                    <w:left w:val="none" w:sz="0" w:space="0" w:color="auto"/>
                    <w:bottom w:val="none" w:sz="0" w:space="0" w:color="auto"/>
                    <w:right w:val="none" w:sz="0" w:space="0" w:color="auto"/>
                  </w:divBdr>
                </w:div>
              </w:divsChild>
            </w:div>
            <w:div w:id="1329938354">
              <w:marLeft w:val="0"/>
              <w:marRight w:val="0"/>
              <w:marTop w:val="0"/>
              <w:marBottom w:val="0"/>
              <w:divBdr>
                <w:top w:val="none" w:sz="0" w:space="0" w:color="auto"/>
                <w:left w:val="none" w:sz="0" w:space="0" w:color="auto"/>
                <w:bottom w:val="none" w:sz="0" w:space="0" w:color="auto"/>
                <w:right w:val="none" w:sz="0" w:space="0" w:color="auto"/>
              </w:divBdr>
              <w:divsChild>
                <w:div w:id="1722358816">
                  <w:marLeft w:val="0"/>
                  <w:marRight w:val="0"/>
                  <w:marTop w:val="0"/>
                  <w:marBottom w:val="0"/>
                  <w:divBdr>
                    <w:top w:val="none" w:sz="0" w:space="0" w:color="auto"/>
                    <w:left w:val="none" w:sz="0" w:space="0" w:color="auto"/>
                    <w:bottom w:val="none" w:sz="0" w:space="0" w:color="auto"/>
                    <w:right w:val="none" w:sz="0" w:space="0" w:color="auto"/>
                  </w:divBdr>
                </w:div>
                <w:div w:id="1680615280">
                  <w:marLeft w:val="0"/>
                  <w:marRight w:val="0"/>
                  <w:marTop w:val="0"/>
                  <w:marBottom w:val="0"/>
                  <w:divBdr>
                    <w:top w:val="none" w:sz="0" w:space="0" w:color="auto"/>
                    <w:left w:val="none" w:sz="0" w:space="0" w:color="auto"/>
                    <w:bottom w:val="none" w:sz="0" w:space="0" w:color="auto"/>
                    <w:right w:val="none" w:sz="0" w:space="0" w:color="auto"/>
                  </w:divBdr>
                </w:div>
              </w:divsChild>
            </w:div>
            <w:div w:id="59250258">
              <w:marLeft w:val="0"/>
              <w:marRight w:val="0"/>
              <w:marTop w:val="0"/>
              <w:marBottom w:val="0"/>
              <w:divBdr>
                <w:top w:val="none" w:sz="0" w:space="0" w:color="auto"/>
                <w:left w:val="none" w:sz="0" w:space="0" w:color="auto"/>
                <w:bottom w:val="none" w:sz="0" w:space="0" w:color="auto"/>
                <w:right w:val="none" w:sz="0" w:space="0" w:color="auto"/>
              </w:divBdr>
              <w:divsChild>
                <w:div w:id="1079718837">
                  <w:marLeft w:val="0"/>
                  <w:marRight w:val="0"/>
                  <w:marTop w:val="0"/>
                  <w:marBottom w:val="0"/>
                  <w:divBdr>
                    <w:top w:val="none" w:sz="0" w:space="0" w:color="auto"/>
                    <w:left w:val="none" w:sz="0" w:space="0" w:color="auto"/>
                    <w:bottom w:val="none" w:sz="0" w:space="0" w:color="auto"/>
                    <w:right w:val="none" w:sz="0" w:space="0" w:color="auto"/>
                  </w:divBdr>
                </w:div>
                <w:div w:id="1018850038">
                  <w:marLeft w:val="0"/>
                  <w:marRight w:val="0"/>
                  <w:marTop w:val="0"/>
                  <w:marBottom w:val="0"/>
                  <w:divBdr>
                    <w:top w:val="none" w:sz="0" w:space="0" w:color="auto"/>
                    <w:left w:val="none" w:sz="0" w:space="0" w:color="auto"/>
                    <w:bottom w:val="none" w:sz="0" w:space="0" w:color="auto"/>
                    <w:right w:val="none" w:sz="0" w:space="0" w:color="auto"/>
                  </w:divBdr>
                </w:div>
              </w:divsChild>
            </w:div>
            <w:div w:id="2083217468">
              <w:marLeft w:val="0"/>
              <w:marRight w:val="0"/>
              <w:marTop w:val="0"/>
              <w:marBottom w:val="0"/>
              <w:divBdr>
                <w:top w:val="none" w:sz="0" w:space="0" w:color="auto"/>
                <w:left w:val="none" w:sz="0" w:space="0" w:color="auto"/>
                <w:bottom w:val="none" w:sz="0" w:space="0" w:color="auto"/>
                <w:right w:val="none" w:sz="0" w:space="0" w:color="auto"/>
              </w:divBdr>
              <w:divsChild>
                <w:div w:id="2066833261">
                  <w:marLeft w:val="0"/>
                  <w:marRight w:val="0"/>
                  <w:marTop w:val="0"/>
                  <w:marBottom w:val="0"/>
                  <w:divBdr>
                    <w:top w:val="none" w:sz="0" w:space="0" w:color="auto"/>
                    <w:left w:val="none" w:sz="0" w:space="0" w:color="auto"/>
                    <w:bottom w:val="none" w:sz="0" w:space="0" w:color="auto"/>
                    <w:right w:val="none" w:sz="0" w:space="0" w:color="auto"/>
                  </w:divBdr>
                </w:div>
              </w:divsChild>
            </w:div>
            <w:div w:id="2040156532">
              <w:marLeft w:val="0"/>
              <w:marRight w:val="0"/>
              <w:marTop w:val="0"/>
              <w:marBottom w:val="0"/>
              <w:divBdr>
                <w:top w:val="none" w:sz="0" w:space="0" w:color="auto"/>
                <w:left w:val="none" w:sz="0" w:space="0" w:color="auto"/>
                <w:bottom w:val="none" w:sz="0" w:space="0" w:color="auto"/>
                <w:right w:val="none" w:sz="0" w:space="0" w:color="auto"/>
              </w:divBdr>
              <w:divsChild>
                <w:div w:id="393433017">
                  <w:marLeft w:val="0"/>
                  <w:marRight w:val="0"/>
                  <w:marTop w:val="0"/>
                  <w:marBottom w:val="0"/>
                  <w:divBdr>
                    <w:top w:val="none" w:sz="0" w:space="0" w:color="auto"/>
                    <w:left w:val="none" w:sz="0" w:space="0" w:color="auto"/>
                    <w:bottom w:val="none" w:sz="0" w:space="0" w:color="auto"/>
                    <w:right w:val="none" w:sz="0" w:space="0" w:color="auto"/>
                  </w:divBdr>
                </w:div>
              </w:divsChild>
            </w:div>
            <w:div w:id="1731612649">
              <w:marLeft w:val="0"/>
              <w:marRight w:val="0"/>
              <w:marTop w:val="0"/>
              <w:marBottom w:val="0"/>
              <w:divBdr>
                <w:top w:val="none" w:sz="0" w:space="0" w:color="auto"/>
                <w:left w:val="none" w:sz="0" w:space="0" w:color="auto"/>
                <w:bottom w:val="none" w:sz="0" w:space="0" w:color="auto"/>
                <w:right w:val="none" w:sz="0" w:space="0" w:color="auto"/>
              </w:divBdr>
              <w:divsChild>
                <w:div w:id="2119988872">
                  <w:marLeft w:val="0"/>
                  <w:marRight w:val="0"/>
                  <w:marTop w:val="0"/>
                  <w:marBottom w:val="0"/>
                  <w:divBdr>
                    <w:top w:val="none" w:sz="0" w:space="0" w:color="auto"/>
                    <w:left w:val="none" w:sz="0" w:space="0" w:color="auto"/>
                    <w:bottom w:val="none" w:sz="0" w:space="0" w:color="auto"/>
                    <w:right w:val="none" w:sz="0" w:space="0" w:color="auto"/>
                  </w:divBdr>
                </w:div>
              </w:divsChild>
            </w:div>
            <w:div w:id="1733498321">
              <w:marLeft w:val="0"/>
              <w:marRight w:val="0"/>
              <w:marTop w:val="0"/>
              <w:marBottom w:val="0"/>
              <w:divBdr>
                <w:top w:val="none" w:sz="0" w:space="0" w:color="auto"/>
                <w:left w:val="none" w:sz="0" w:space="0" w:color="auto"/>
                <w:bottom w:val="none" w:sz="0" w:space="0" w:color="auto"/>
                <w:right w:val="none" w:sz="0" w:space="0" w:color="auto"/>
              </w:divBdr>
              <w:divsChild>
                <w:div w:id="1191383968">
                  <w:marLeft w:val="0"/>
                  <w:marRight w:val="0"/>
                  <w:marTop w:val="0"/>
                  <w:marBottom w:val="0"/>
                  <w:divBdr>
                    <w:top w:val="none" w:sz="0" w:space="0" w:color="auto"/>
                    <w:left w:val="none" w:sz="0" w:space="0" w:color="auto"/>
                    <w:bottom w:val="none" w:sz="0" w:space="0" w:color="auto"/>
                    <w:right w:val="none" w:sz="0" w:space="0" w:color="auto"/>
                  </w:divBdr>
                </w:div>
              </w:divsChild>
            </w:div>
            <w:div w:id="2013751201">
              <w:marLeft w:val="0"/>
              <w:marRight w:val="0"/>
              <w:marTop w:val="0"/>
              <w:marBottom w:val="0"/>
              <w:divBdr>
                <w:top w:val="none" w:sz="0" w:space="0" w:color="auto"/>
                <w:left w:val="none" w:sz="0" w:space="0" w:color="auto"/>
                <w:bottom w:val="none" w:sz="0" w:space="0" w:color="auto"/>
                <w:right w:val="none" w:sz="0" w:space="0" w:color="auto"/>
              </w:divBdr>
              <w:divsChild>
                <w:div w:id="783963604">
                  <w:marLeft w:val="0"/>
                  <w:marRight w:val="0"/>
                  <w:marTop w:val="0"/>
                  <w:marBottom w:val="0"/>
                  <w:divBdr>
                    <w:top w:val="none" w:sz="0" w:space="0" w:color="auto"/>
                    <w:left w:val="none" w:sz="0" w:space="0" w:color="auto"/>
                    <w:bottom w:val="none" w:sz="0" w:space="0" w:color="auto"/>
                    <w:right w:val="none" w:sz="0" w:space="0" w:color="auto"/>
                  </w:divBdr>
                </w:div>
                <w:div w:id="1760634309">
                  <w:marLeft w:val="0"/>
                  <w:marRight w:val="0"/>
                  <w:marTop w:val="0"/>
                  <w:marBottom w:val="0"/>
                  <w:divBdr>
                    <w:top w:val="none" w:sz="0" w:space="0" w:color="auto"/>
                    <w:left w:val="none" w:sz="0" w:space="0" w:color="auto"/>
                    <w:bottom w:val="none" w:sz="0" w:space="0" w:color="auto"/>
                    <w:right w:val="none" w:sz="0" w:space="0" w:color="auto"/>
                  </w:divBdr>
                </w:div>
              </w:divsChild>
            </w:div>
            <w:div w:id="1389037298">
              <w:marLeft w:val="0"/>
              <w:marRight w:val="0"/>
              <w:marTop w:val="0"/>
              <w:marBottom w:val="0"/>
              <w:divBdr>
                <w:top w:val="none" w:sz="0" w:space="0" w:color="auto"/>
                <w:left w:val="none" w:sz="0" w:space="0" w:color="auto"/>
                <w:bottom w:val="none" w:sz="0" w:space="0" w:color="auto"/>
                <w:right w:val="none" w:sz="0" w:space="0" w:color="auto"/>
              </w:divBdr>
              <w:divsChild>
                <w:div w:id="1908765406">
                  <w:marLeft w:val="0"/>
                  <w:marRight w:val="0"/>
                  <w:marTop w:val="0"/>
                  <w:marBottom w:val="0"/>
                  <w:divBdr>
                    <w:top w:val="none" w:sz="0" w:space="0" w:color="auto"/>
                    <w:left w:val="none" w:sz="0" w:space="0" w:color="auto"/>
                    <w:bottom w:val="none" w:sz="0" w:space="0" w:color="auto"/>
                    <w:right w:val="none" w:sz="0" w:space="0" w:color="auto"/>
                  </w:divBdr>
                </w:div>
                <w:div w:id="1787698797">
                  <w:marLeft w:val="0"/>
                  <w:marRight w:val="0"/>
                  <w:marTop w:val="0"/>
                  <w:marBottom w:val="0"/>
                  <w:divBdr>
                    <w:top w:val="none" w:sz="0" w:space="0" w:color="auto"/>
                    <w:left w:val="none" w:sz="0" w:space="0" w:color="auto"/>
                    <w:bottom w:val="none" w:sz="0" w:space="0" w:color="auto"/>
                    <w:right w:val="none" w:sz="0" w:space="0" w:color="auto"/>
                  </w:divBdr>
                </w:div>
              </w:divsChild>
            </w:div>
            <w:div w:id="1683238713">
              <w:marLeft w:val="0"/>
              <w:marRight w:val="0"/>
              <w:marTop w:val="0"/>
              <w:marBottom w:val="0"/>
              <w:divBdr>
                <w:top w:val="none" w:sz="0" w:space="0" w:color="auto"/>
                <w:left w:val="none" w:sz="0" w:space="0" w:color="auto"/>
                <w:bottom w:val="none" w:sz="0" w:space="0" w:color="auto"/>
                <w:right w:val="none" w:sz="0" w:space="0" w:color="auto"/>
              </w:divBdr>
              <w:divsChild>
                <w:div w:id="655455760">
                  <w:marLeft w:val="0"/>
                  <w:marRight w:val="0"/>
                  <w:marTop w:val="0"/>
                  <w:marBottom w:val="0"/>
                  <w:divBdr>
                    <w:top w:val="none" w:sz="0" w:space="0" w:color="auto"/>
                    <w:left w:val="none" w:sz="0" w:space="0" w:color="auto"/>
                    <w:bottom w:val="none" w:sz="0" w:space="0" w:color="auto"/>
                    <w:right w:val="none" w:sz="0" w:space="0" w:color="auto"/>
                  </w:divBdr>
                </w:div>
              </w:divsChild>
            </w:div>
            <w:div w:id="476646685">
              <w:marLeft w:val="0"/>
              <w:marRight w:val="0"/>
              <w:marTop w:val="0"/>
              <w:marBottom w:val="0"/>
              <w:divBdr>
                <w:top w:val="none" w:sz="0" w:space="0" w:color="auto"/>
                <w:left w:val="none" w:sz="0" w:space="0" w:color="auto"/>
                <w:bottom w:val="none" w:sz="0" w:space="0" w:color="auto"/>
                <w:right w:val="none" w:sz="0" w:space="0" w:color="auto"/>
              </w:divBdr>
              <w:divsChild>
                <w:div w:id="675764361">
                  <w:marLeft w:val="0"/>
                  <w:marRight w:val="0"/>
                  <w:marTop w:val="0"/>
                  <w:marBottom w:val="0"/>
                  <w:divBdr>
                    <w:top w:val="none" w:sz="0" w:space="0" w:color="auto"/>
                    <w:left w:val="none" w:sz="0" w:space="0" w:color="auto"/>
                    <w:bottom w:val="none" w:sz="0" w:space="0" w:color="auto"/>
                    <w:right w:val="none" w:sz="0" w:space="0" w:color="auto"/>
                  </w:divBdr>
                </w:div>
              </w:divsChild>
            </w:div>
            <w:div w:id="44721756">
              <w:marLeft w:val="0"/>
              <w:marRight w:val="0"/>
              <w:marTop w:val="0"/>
              <w:marBottom w:val="0"/>
              <w:divBdr>
                <w:top w:val="none" w:sz="0" w:space="0" w:color="auto"/>
                <w:left w:val="none" w:sz="0" w:space="0" w:color="auto"/>
                <w:bottom w:val="none" w:sz="0" w:space="0" w:color="auto"/>
                <w:right w:val="none" w:sz="0" w:space="0" w:color="auto"/>
              </w:divBdr>
              <w:divsChild>
                <w:div w:id="483158159">
                  <w:marLeft w:val="0"/>
                  <w:marRight w:val="0"/>
                  <w:marTop w:val="0"/>
                  <w:marBottom w:val="0"/>
                  <w:divBdr>
                    <w:top w:val="none" w:sz="0" w:space="0" w:color="auto"/>
                    <w:left w:val="none" w:sz="0" w:space="0" w:color="auto"/>
                    <w:bottom w:val="none" w:sz="0" w:space="0" w:color="auto"/>
                    <w:right w:val="none" w:sz="0" w:space="0" w:color="auto"/>
                  </w:divBdr>
                </w:div>
                <w:div w:id="1753817600">
                  <w:marLeft w:val="0"/>
                  <w:marRight w:val="0"/>
                  <w:marTop w:val="0"/>
                  <w:marBottom w:val="0"/>
                  <w:divBdr>
                    <w:top w:val="none" w:sz="0" w:space="0" w:color="auto"/>
                    <w:left w:val="none" w:sz="0" w:space="0" w:color="auto"/>
                    <w:bottom w:val="none" w:sz="0" w:space="0" w:color="auto"/>
                    <w:right w:val="none" w:sz="0" w:space="0" w:color="auto"/>
                  </w:divBdr>
                </w:div>
              </w:divsChild>
            </w:div>
            <w:div w:id="1512182434">
              <w:marLeft w:val="0"/>
              <w:marRight w:val="0"/>
              <w:marTop w:val="0"/>
              <w:marBottom w:val="0"/>
              <w:divBdr>
                <w:top w:val="none" w:sz="0" w:space="0" w:color="auto"/>
                <w:left w:val="none" w:sz="0" w:space="0" w:color="auto"/>
                <w:bottom w:val="none" w:sz="0" w:space="0" w:color="auto"/>
                <w:right w:val="none" w:sz="0" w:space="0" w:color="auto"/>
              </w:divBdr>
              <w:divsChild>
                <w:div w:id="12767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304694313">
      <w:bodyDiv w:val="1"/>
      <w:marLeft w:val="0"/>
      <w:marRight w:val="0"/>
      <w:marTop w:val="0"/>
      <w:marBottom w:val="0"/>
      <w:divBdr>
        <w:top w:val="none" w:sz="0" w:space="0" w:color="auto"/>
        <w:left w:val="none" w:sz="0" w:space="0" w:color="auto"/>
        <w:bottom w:val="none" w:sz="0" w:space="0" w:color="auto"/>
        <w:right w:val="none" w:sz="0" w:space="0" w:color="auto"/>
      </w:divBdr>
      <w:divsChild>
        <w:div w:id="484318362">
          <w:marLeft w:val="0"/>
          <w:marRight w:val="0"/>
          <w:marTop w:val="0"/>
          <w:marBottom w:val="0"/>
          <w:divBdr>
            <w:top w:val="none" w:sz="0" w:space="0" w:color="auto"/>
            <w:left w:val="none" w:sz="0" w:space="0" w:color="auto"/>
            <w:bottom w:val="none" w:sz="0" w:space="0" w:color="auto"/>
            <w:right w:val="none" w:sz="0" w:space="0" w:color="auto"/>
          </w:divBdr>
          <w:divsChild>
            <w:div w:id="932512067">
              <w:marLeft w:val="0"/>
              <w:marRight w:val="0"/>
              <w:marTop w:val="0"/>
              <w:marBottom w:val="0"/>
              <w:divBdr>
                <w:top w:val="none" w:sz="0" w:space="0" w:color="auto"/>
                <w:left w:val="none" w:sz="0" w:space="0" w:color="auto"/>
                <w:bottom w:val="none" w:sz="0" w:space="0" w:color="auto"/>
                <w:right w:val="none" w:sz="0" w:space="0" w:color="auto"/>
              </w:divBdr>
              <w:divsChild>
                <w:div w:id="1129978663">
                  <w:marLeft w:val="0"/>
                  <w:marRight w:val="0"/>
                  <w:marTop w:val="0"/>
                  <w:marBottom w:val="0"/>
                  <w:divBdr>
                    <w:top w:val="none" w:sz="0" w:space="0" w:color="auto"/>
                    <w:left w:val="none" w:sz="0" w:space="0" w:color="auto"/>
                    <w:bottom w:val="none" w:sz="0" w:space="0" w:color="auto"/>
                    <w:right w:val="none" w:sz="0" w:space="0" w:color="auto"/>
                  </w:divBdr>
                </w:div>
              </w:divsChild>
            </w:div>
            <w:div w:id="1400715644">
              <w:marLeft w:val="0"/>
              <w:marRight w:val="0"/>
              <w:marTop w:val="0"/>
              <w:marBottom w:val="0"/>
              <w:divBdr>
                <w:top w:val="none" w:sz="0" w:space="0" w:color="auto"/>
                <w:left w:val="none" w:sz="0" w:space="0" w:color="auto"/>
                <w:bottom w:val="none" w:sz="0" w:space="0" w:color="auto"/>
                <w:right w:val="none" w:sz="0" w:space="0" w:color="auto"/>
              </w:divBdr>
              <w:divsChild>
                <w:div w:id="1303732323">
                  <w:marLeft w:val="0"/>
                  <w:marRight w:val="0"/>
                  <w:marTop w:val="0"/>
                  <w:marBottom w:val="0"/>
                  <w:divBdr>
                    <w:top w:val="none" w:sz="0" w:space="0" w:color="auto"/>
                    <w:left w:val="none" w:sz="0" w:space="0" w:color="auto"/>
                    <w:bottom w:val="none" w:sz="0" w:space="0" w:color="auto"/>
                    <w:right w:val="none" w:sz="0" w:space="0" w:color="auto"/>
                  </w:divBdr>
                </w:div>
                <w:div w:id="315109761">
                  <w:marLeft w:val="0"/>
                  <w:marRight w:val="0"/>
                  <w:marTop w:val="0"/>
                  <w:marBottom w:val="0"/>
                  <w:divBdr>
                    <w:top w:val="none" w:sz="0" w:space="0" w:color="auto"/>
                    <w:left w:val="none" w:sz="0" w:space="0" w:color="auto"/>
                    <w:bottom w:val="none" w:sz="0" w:space="0" w:color="auto"/>
                    <w:right w:val="none" w:sz="0" w:space="0" w:color="auto"/>
                  </w:divBdr>
                </w:div>
                <w:div w:id="160040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278771">
              <w:marLeft w:val="0"/>
              <w:marRight w:val="0"/>
              <w:marTop w:val="0"/>
              <w:marBottom w:val="0"/>
              <w:divBdr>
                <w:top w:val="none" w:sz="0" w:space="0" w:color="auto"/>
                <w:left w:val="none" w:sz="0" w:space="0" w:color="auto"/>
                <w:bottom w:val="none" w:sz="0" w:space="0" w:color="auto"/>
                <w:right w:val="none" w:sz="0" w:space="0" w:color="auto"/>
              </w:divBdr>
              <w:divsChild>
                <w:div w:id="1440181682">
                  <w:marLeft w:val="0"/>
                  <w:marRight w:val="0"/>
                  <w:marTop w:val="0"/>
                  <w:marBottom w:val="0"/>
                  <w:divBdr>
                    <w:top w:val="none" w:sz="0" w:space="0" w:color="auto"/>
                    <w:left w:val="none" w:sz="0" w:space="0" w:color="auto"/>
                    <w:bottom w:val="none" w:sz="0" w:space="0" w:color="auto"/>
                    <w:right w:val="none" w:sz="0" w:space="0" w:color="auto"/>
                  </w:divBdr>
                </w:div>
              </w:divsChild>
            </w:div>
            <w:div w:id="1570194627">
              <w:marLeft w:val="0"/>
              <w:marRight w:val="0"/>
              <w:marTop w:val="0"/>
              <w:marBottom w:val="0"/>
              <w:divBdr>
                <w:top w:val="none" w:sz="0" w:space="0" w:color="auto"/>
                <w:left w:val="none" w:sz="0" w:space="0" w:color="auto"/>
                <w:bottom w:val="none" w:sz="0" w:space="0" w:color="auto"/>
                <w:right w:val="none" w:sz="0" w:space="0" w:color="auto"/>
              </w:divBdr>
              <w:divsChild>
                <w:div w:id="1823883804">
                  <w:marLeft w:val="0"/>
                  <w:marRight w:val="0"/>
                  <w:marTop w:val="0"/>
                  <w:marBottom w:val="0"/>
                  <w:divBdr>
                    <w:top w:val="none" w:sz="0" w:space="0" w:color="auto"/>
                    <w:left w:val="none" w:sz="0" w:space="0" w:color="auto"/>
                    <w:bottom w:val="none" w:sz="0" w:space="0" w:color="auto"/>
                    <w:right w:val="none" w:sz="0" w:space="0" w:color="auto"/>
                  </w:divBdr>
                </w:div>
                <w:div w:id="1611162845">
                  <w:marLeft w:val="0"/>
                  <w:marRight w:val="0"/>
                  <w:marTop w:val="0"/>
                  <w:marBottom w:val="0"/>
                  <w:divBdr>
                    <w:top w:val="none" w:sz="0" w:space="0" w:color="auto"/>
                    <w:left w:val="none" w:sz="0" w:space="0" w:color="auto"/>
                    <w:bottom w:val="none" w:sz="0" w:space="0" w:color="auto"/>
                    <w:right w:val="none" w:sz="0" w:space="0" w:color="auto"/>
                  </w:divBdr>
                </w:div>
                <w:div w:id="1002463893">
                  <w:marLeft w:val="0"/>
                  <w:marRight w:val="0"/>
                  <w:marTop w:val="0"/>
                  <w:marBottom w:val="0"/>
                  <w:divBdr>
                    <w:top w:val="none" w:sz="0" w:space="0" w:color="auto"/>
                    <w:left w:val="none" w:sz="0" w:space="0" w:color="auto"/>
                    <w:bottom w:val="none" w:sz="0" w:space="0" w:color="auto"/>
                    <w:right w:val="none" w:sz="0" w:space="0" w:color="auto"/>
                  </w:divBdr>
                </w:div>
                <w:div w:id="962271575">
                  <w:marLeft w:val="0"/>
                  <w:marRight w:val="0"/>
                  <w:marTop w:val="0"/>
                  <w:marBottom w:val="0"/>
                  <w:divBdr>
                    <w:top w:val="none" w:sz="0" w:space="0" w:color="auto"/>
                    <w:left w:val="none" w:sz="0" w:space="0" w:color="auto"/>
                    <w:bottom w:val="none" w:sz="0" w:space="0" w:color="auto"/>
                    <w:right w:val="none" w:sz="0" w:space="0" w:color="auto"/>
                  </w:divBdr>
                </w:div>
                <w:div w:id="839193787">
                  <w:marLeft w:val="0"/>
                  <w:marRight w:val="0"/>
                  <w:marTop w:val="0"/>
                  <w:marBottom w:val="0"/>
                  <w:divBdr>
                    <w:top w:val="none" w:sz="0" w:space="0" w:color="auto"/>
                    <w:left w:val="none" w:sz="0" w:space="0" w:color="auto"/>
                    <w:bottom w:val="none" w:sz="0" w:space="0" w:color="auto"/>
                    <w:right w:val="none" w:sz="0" w:space="0" w:color="auto"/>
                  </w:divBdr>
                </w:div>
                <w:div w:id="340864441">
                  <w:marLeft w:val="0"/>
                  <w:marRight w:val="0"/>
                  <w:marTop w:val="0"/>
                  <w:marBottom w:val="0"/>
                  <w:divBdr>
                    <w:top w:val="none" w:sz="0" w:space="0" w:color="auto"/>
                    <w:left w:val="none" w:sz="0" w:space="0" w:color="auto"/>
                    <w:bottom w:val="none" w:sz="0" w:space="0" w:color="auto"/>
                    <w:right w:val="none" w:sz="0" w:space="0" w:color="auto"/>
                  </w:divBdr>
                </w:div>
                <w:div w:id="393159876">
                  <w:marLeft w:val="0"/>
                  <w:marRight w:val="0"/>
                  <w:marTop w:val="0"/>
                  <w:marBottom w:val="0"/>
                  <w:divBdr>
                    <w:top w:val="none" w:sz="0" w:space="0" w:color="auto"/>
                    <w:left w:val="none" w:sz="0" w:space="0" w:color="auto"/>
                    <w:bottom w:val="none" w:sz="0" w:space="0" w:color="auto"/>
                    <w:right w:val="none" w:sz="0" w:space="0" w:color="auto"/>
                  </w:divBdr>
                </w:div>
                <w:div w:id="1027217432">
                  <w:marLeft w:val="0"/>
                  <w:marRight w:val="0"/>
                  <w:marTop w:val="0"/>
                  <w:marBottom w:val="0"/>
                  <w:divBdr>
                    <w:top w:val="none" w:sz="0" w:space="0" w:color="auto"/>
                    <w:left w:val="none" w:sz="0" w:space="0" w:color="auto"/>
                    <w:bottom w:val="none" w:sz="0" w:space="0" w:color="auto"/>
                    <w:right w:val="none" w:sz="0" w:space="0" w:color="auto"/>
                  </w:divBdr>
                </w:div>
              </w:divsChild>
            </w:div>
            <w:div w:id="118188786">
              <w:marLeft w:val="0"/>
              <w:marRight w:val="0"/>
              <w:marTop w:val="0"/>
              <w:marBottom w:val="0"/>
              <w:divBdr>
                <w:top w:val="none" w:sz="0" w:space="0" w:color="auto"/>
                <w:left w:val="none" w:sz="0" w:space="0" w:color="auto"/>
                <w:bottom w:val="none" w:sz="0" w:space="0" w:color="auto"/>
                <w:right w:val="none" w:sz="0" w:space="0" w:color="auto"/>
              </w:divBdr>
            </w:div>
            <w:div w:id="18052874">
              <w:marLeft w:val="0"/>
              <w:marRight w:val="0"/>
              <w:marTop w:val="0"/>
              <w:marBottom w:val="0"/>
              <w:divBdr>
                <w:top w:val="none" w:sz="0" w:space="0" w:color="auto"/>
                <w:left w:val="none" w:sz="0" w:space="0" w:color="auto"/>
                <w:bottom w:val="none" w:sz="0" w:space="0" w:color="auto"/>
                <w:right w:val="none" w:sz="0" w:space="0" w:color="auto"/>
              </w:divBdr>
              <w:divsChild>
                <w:div w:id="1677534283">
                  <w:marLeft w:val="0"/>
                  <w:marRight w:val="0"/>
                  <w:marTop w:val="0"/>
                  <w:marBottom w:val="0"/>
                  <w:divBdr>
                    <w:top w:val="none" w:sz="0" w:space="0" w:color="auto"/>
                    <w:left w:val="none" w:sz="0" w:space="0" w:color="auto"/>
                    <w:bottom w:val="none" w:sz="0" w:space="0" w:color="auto"/>
                    <w:right w:val="none" w:sz="0" w:space="0" w:color="auto"/>
                  </w:divBdr>
                </w:div>
              </w:divsChild>
            </w:div>
            <w:div w:id="1289893629">
              <w:marLeft w:val="0"/>
              <w:marRight w:val="0"/>
              <w:marTop w:val="0"/>
              <w:marBottom w:val="0"/>
              <w:divBdr>
                <w:top w:val="none" w:sz="0" w:space="0" w:color="auto"/>
                <w:left w:val="none" w:sz="0" w:space="0" w:color="auto"/>
                <w:bottom w:val="none" w:sz="0" w:space="0" w:color="auto"/>
                <w:right w:val="none" w:sz="0" w:space="0" w:color="auto"/>
              </w:divBdr>
              <w:divsChild>
                <w:div w:id="190802871">
                  <w:marLeft w:val="0"/>
                  <w:marRight w:val="0"/>
                  <w:marTop w:val="0"/>
                  <w:marBottom w:val="0"/>
                  <w:divBdr>
                    <w:top w:val="none" w:sz="0" w:space="0" w:color="auto"/>
                    <w:left w:val="none" w:sz="0" w:space="0" w:color="auto"/>
                    <w:bottom w:val="none" w:sz="0" w:space="0" w:color="auto"/>
                    <w:right w:val="none" w:sz="0" w:space="0" w:color="auto"/>
                  </w:divBdr>
                </w:div>
                <w:div w:id="349259643">
                  <w:marLeft w:val="0"/>
                  <w:marRight w:val="0"/>
                  <w:marTop w:val="0"/>
                  <w:marBottom w:val="0"/>
                  <w:divBdr>
                    <w:top w:val="none" w:sz="0" w:space="0" w:color="auto"/>
                    <w:left w:val="none" w:sz="0" w:space="0" w:color="auto"/>
                    <w:bottom w:val="none" w:sz="0" w:space="0" w:color="auto"/>
                    <w:right w:val="none" w:sz="0" w:space="0" w:color="auto"/>
                  </w:divBdr>
                  <w:divsChild>
                    <w:div w:id="1347753549">
                      <w:marLeft w:val="0"/>
                      <w:marRight w:val="0"/>
                      <w:marTop w:val="0"/>
                      <w:marBottom w:val="0"/>
                      <w:divBdr>
                        <w:top w:val="none" w:sz="0" w:space="0" w:color="auto"/>
                        <w:left w:val="none" w:sz="0" w:space="0" w:color="auto"/>
                        <w:bottom w:val="none" w:sz="0" w:space="0" w:color="auto"/>
                        <w:right w:val="none" w:sz="0" w:space="0" w:color="auto"/>
                      </w:divBdr>
                      <w:divsChild>
                        <w:div w:id="110827236">
                          <w:marLeft w:val="0"/>
                          <w:marRight w:val="0"/>
                          <w:marTop w:val="0"/>
                          <w:marBottom w:val="0"/>
                          <w:divBdr>
                            <w:top w:val="none" w:sz="0" w:space="0" w:color="auto"/>
                            <w:left w:val="none" w:sz="0" w:space="0" w:color="auto"/>
                            <w:bottom w:val="none" w:sz="0" w:space="0" w:color="auto"/>
                            <w:right w:val="none" w:sz="0" w:space="0" w:color="auto"/>
                          </w:divBdr>
                          <w:divsChild>
                            <w:div w:id="1749811435">
                              <w:marLeft w:val="0"/>
                              <w:marRight w:val="0"/>
                              <w:marTop w:val="0"/>
                              <w:marBottom w:val="0"/>
                              <w:divBdr>
                                <w:top w:val="none" w:sz="0" w:space="0" w:color="auto"/>
                                <w:left w:val="none" w:sz="0" w:space="0" w:color="auto"/>
                                <w:bottom w:val="none" w:sz="0" w:space="0" w:color="auto"/>
                                <w:right w:val="none" w:sz="0" w:space="0" w:color="auto"/>
                              </w:divBdr>
                            </w:div>
                            <w:div w:id="1200624041">
                              <w:marLeft w:val="0"/>
                              <w:marRight w:val="0"/>
                              <w:marTop w:val="0"/>
                              <w:marBottom w:val="0"/>
                              <w:divBdr>
                                <w:top w:val="none" w:sz="0" w:space="0" w:color="auto"/>
                                <w:left w:val="none" w:sz="0" w:space="0" w:color="auto"/>
                                <w:bottom w:val="none" w:sz="0" w:space="0" w:color="auto"/>
                                <w:right w:val="none" w:sz="0" w:space="0" w:color="auto"/>
                              </w:divBdr>
                            </w:div>
                          </w:divsChild>
                        </w:div>
                        <w:div w:id="1535923775">
                          <w:marLeft w:val="0"/>
                          <w:marRight w:val="0"/>
                          <w:marTop w:val="0"/>
                          <w:marBottom w:val="0"/>
                          <w:divBdr>
                            <w:top w:val="none" w:sz="0" w:space="0" w:color="auto"/>
                            <w:left w:val="none" w:sz="0" w:space="0" w:color="auto"/>
                            <w:bottom w:val="none" w:sz="0" w:space="0" w:color="auto"/>
                            <w:right w:val="none" w:sz="0" w:space="0" w:color="auto"/>
                          </w:divBdr>
                          <w:divsChild>
                            <w:div w:id="1247615902">
                              <w:marLeft w:val="0"/>
                              <w:marRight w:val="0"/>
                              <w:marTop w:val="0"/>
                              <w:marBottom w:val="0"/>
                              <w:divBdr>
                                <w:top w:val="none" w:sz="0" w:space="0" w:color="auto"/>
                                <w:left w:val="none" w:sz="0" w:space="0" w:color="auto"/>
                                <w:bottom w:val="none" w:sz="0" w:space="0" w:color="auto"/>
                                <w:right w:val="none" w:sz="0" w:space="0" w:color="auto"/>
                              </w:divBdr>
                            </w:div>
                            <w:div w:id="2126346724">
                              <w:marLeft w:val="0"/>
                              <w:marRight w:val="0"/>
                              <w:marTop w:val="0"/>
                              <w:marBottom w:val="0"/>
                              <w:divBdr>
                                <w:top w:val="none" w:sz="0" w:space="0" w:color="auto"/>
                                <w:left w:val="none" w:sz="0" w:space="0" w:color="auto"/>
                                <w:bottom w:val="none" w:sz="0" w:space="0" w:color="auto"/>
                                <w:right w:val="none" w:sz="0" w:space="0" w:color="auto"/>
                              </w:divBdr>
                            </w:div>
                          </w:divsChild>
                        </w:div>
                        <w:div w:id="1150513421">
                          <w:marLeft w:val="0"/>
                          <w:marRight w:val="0"/>
                          <w:marTop w:val="0"/>
                          <w:marBottom w:val="0"/>
                          <w:divBdr>
                            <w:top w:val="none" w:sz="0" w:space="0" w:color="auto"/>
                            <w:left w:val="none" w:sz="0" w:space="0" w:color="auto"/>
                            <w:bottom w:val="none" w:sz="0" w:space="0" w:color="auto"/>
                            <w:right w:val="none" w:sz="0" w:space="0" w:color="auto"/>
                          </w:divBdr>
                          <w:divsChild>
                            <w:div w:id="1494376548">
                              <w:marLeft w:val="0"/>
                              <w:marRight w:val="0"/>
                              <w:marTop w:val="0"/>
                              <w:marBottom w:val="0"/>
                              <w:divBdr>
                                <w:top w:val="none" w:sz="0" w:space="0" w:color="auto"/>
                                <w:left w:val="none" w:sz="0" w:space="0" w:color="auto"/>
                                <w:bottom w:val="none" w:sz="0" w:space="0" w:color="auto"/>
                                <w:right w:val="none" w:sz="0" w:space="0" w:color="auto"/>
                              </w:divBdr>
                            </w:div>
                            <w:div w:id="1971592339">
                              <w:marLeft w:val="0"/>
                              <w:marRight w:val="0"/>
                              <w:marTop w:val="0"/>
                              <w:marBottom w:val="0"/>
                              <w:divBdr>
                                <w:top w:val="none" w:sz="0" w:space="0" w:color="auto"/>
                                <w:left w:val="none" w:sz="0" w:space="0" w:color="auto"/>
                                <w:bottom w:val="none" w:sz="0" w:space="0" w:color="auto"/>
                                <w:right w:val="none" w:sz="0" w:space="0" w:color="auto"/>
                              </w:divBdr>
                            </w:div>
                          </w:divsChild>
                        </w:div>
                        <w:div w:id="794757096">
                          <w:marLeft w:val="0"/>
                          <w:marRight w:val="0"/>
                          <w:marTop w:val="0"/>
                          <w:marBottom w:val="0"/>
                          <w:divBdr>
                            <w:top w:val="none" w:sz="0" w:space="0" w:color="auto"/>
                            <w:left w:val="none" w:sz="0" w:space="0" w:color="auto"/>
                            <w:bottom w:val="none" w:sz="0" w:space="0" w:color="auto"/>
                            <w:right w:val="none" w:sz="0" w:space="0" w:color="auto"/>
                          </w:divBdr>
                          <w:divsChild>
                            <w:div w:id="744112041">
                              <w:marLeft w:val="0"/>
                              <w:marRight w:val="0"/>
                              <w:marTop w:val="0"/>
                              <w:marBottom w:val="0"/>
                              <w:divBdr>
                                <w:top w:val="none" w:sz="0" w:space="0" w:color="auto"/>
                                <w:left w:val="none" w:sz="0" w:space="0" w:color="auto"/>
                                <w:bottom w:val="none" w:sz="0" w:space="0" w:color="auto"/>
                                <w:right w:val="none" w:sz="0" w:space="0" w:color="auto"/>
                              </w:divBdr>
                            </w:div>
                            <w:div w:id="1629242491">
                              <w:marLeft w:val="0"/>
                              <w:marRight w:val="0"/>
                              <w:marTop w:val="0"/>
                              <w:marBottom w:val="0"/>
                              <w:divBdr>
                                <w:top w:val="none" w:sz="0" w:space="0" w:color="auto"/>
                                <w:left w:val="none" w:sz="0" w:space="0" w:color="auto"/>
                                <w:bottom w:val="none" w:sz="0" w:space="0" w:color="auto"/>
                                <w:right w:val="none" w:sz="0" w:space="0" w:color="auto"/>
                              </w:divBdr>
                            </w:div>
                          </w:divsChild>
                        </w:div>
                        <w:div w:id="139657506">
                          <w:marLeft w:val="0"/>
                          <w:marRight w:val="0"/>
                          <w:marTop w:val="0"/>
                          <w:marBottom w:val="0"/>
                          <w:divBdr>
                            <w:top w:val="none" w:sz="0" w:space="0" w:color="auto"/>
                            <w:left w:val="none" w:sz="0" w:space="0" w:color="auto"/>
                            <w:bottom w:val="none" w:sz="0" w:space="0" w:color="auto"/>
                            <w:right w:val="none" w:sz="0" w:space="0" w:color="auto"/>
                          </w:divBdr>
                          <w:divsChild>
                            <w:div w:id="1399396790">
                              <w:marLeft w:val="0"/>
                              <w:marRight w:val="0"/>
                              <w:marTop w:val="0"/>
                              <w:marBottom w:val="0"/>
                              <w:divBdr>
                                <w:top w:val="none" w:sz="0" w:space="0" w:color="auto"/>
                                <w:left w:val="none" w:sz="0" w:space="0" w:color="auto"/>
                                <w:bottom w:val="none" w:sz="0" w:space="0" w:color="auto"/>
                                <w:right w:val="none" w:sz="0" w:space="0" w:color="auto"/>
                              </w:divBdr>
                            </w:div>
                            <w:div w:id="1911962311">
                              <w:marLeft w:val="0"/>
                              <w:marRight w:val="0"/>
                              <w:marTop w:val="0"/>
                              <w:marBottom w:val="0"/>
                              <w:divBdr>
                                <w:top w:val="none" w:sz="0" w:space="0" w:color="auto"/>
                                <w:left w:val="none" w:sz="0" w:space="0" w:color="auto"/>
                                <w:bottom w:val="none" w:sz="0" w:space="0" w:color="auto"/>
                                <w:right w:val="none" w:sz="0" w:space="0" w:color="auto"/>
                              </w:divBdr>
                            </w:div>
                          </w:divsChild>
                        </w:div>
                        <w:div w:id="624510729">
                          <w:marLeft w:val="0"/>
                          <w:marRight w:val="0"/>
                          <w:marTop w:val="0"/>
                          <w:marBottom w:val="0"/>
                          <w:divBdr>
                            <w:top w:val="none" w:sz="0" w:space="0" w:color="auto"/>
                            <w:left w:val="none" w:sz="0" w:space="0" w:color="auto"/>
                            <w:bottom w:val="none" w:sz="0" w:space="0" w:color="auto"/>
                            <w:right w:val="none" w:sz="0" w:space="0" w:color="auto"/>
                          </w:divBdr>
                          <w:divsChild>
                            <w:div w:id="64691369">
                              <w:marLeft w:val="0"/>
                              <w:marRight w:val="0"/>
                              <w:marTop w:val="0"/>
                              <w:marBottom w:val="0"/>
                              <w:divBdr>
                                <w:top w:val="none" w:sz="0" w:space="0" w:color="auto"/>
                                <w:left w:val="none" w:sz="0" w:space="0" w:color="auto"/>
                                <w:bottom w:val="none" w:sz="0" w:space="0" w:color="auto"/>
                                <w:right w:val="none" w:sz="0" w:space="0" w:color="auto"/>
                              </w:divBdr>
                            </w:div>
                            <w:div w:id="368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2104</TotalTime>
  <Pages>24</Pages>
  <Words>6827</Words>
  <Characters>38915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120</cp:revision>
  <cp:lastPrinted>2023-12-13T03:44:00Z</cp:lastPrinted>
  <dcterms:created xsi:type="dcterms:W3CDTF">2024-01-14T06:04:00Z</dcterms:created>
  <dcterms:modified xsi:type="dcterms:W3CDTF">2024-06-30T19:34:00Z</dcterms:modified>
</cp:coreProperties>
</file>