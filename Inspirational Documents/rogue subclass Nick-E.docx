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EFEA">
    <v:background id="_x0000_s2049" o:bwmode="white" fillcolor="#f2efea">
      <v:fill r:id="rId4" o:title="background tiled smaller" color2="#767676" type="tile"/>
    </v:background>
  </w:background>
  <w:body>
    <w:p w14:paraId="20798B4E" w14:textId="0DB457F9" w:rsidR="002347A6" w:rsidRPr="002347A6" w:rsidRDefault="002347A6" w:rsidP="002347A6">
      <w:pPr>
        <w:spacing w:line="240" w:lineRule="auto"/>
        <w:rPr>
          <w:rFonts w:ascii="Times New Roman" w:hAnsi="Times New Roman" w:cs="Times New Roman"/>
          <w:sz w:val="20"/>
          <w:lang w:val="en"/>
        </w:rPr>
      </w:pPr>
      <w:bookmarkStart w:id="0" w:name="_Hlk155287654"/>
      <w:r w:rsidRPr="002347A6">
        <w:rPr>
          <w:rFonts w:ascii="Times New Roman" w:hAnsi="Times New Roman" w:cs="Times New Roman"/>
          <w:noProof/>
          <w:sz w:val="20"/>
        </w:rPr>
        <mc:AlternateContent>
          <mc:Choice Requires="wps">
            <w:drawing>
              <wp:anchor distT="0" distB="0" distL="114300" distR="114300" simplePos="0" relativeHeight="251661312" behindDoc="0" locked="0" layoutInCell="1" allowOverlap="1" wp14:anchorId="641B450B" wp14:editId="730A1E05">
                <wp:simplePos x="0" y="0"/>
                <wp:positionH relativeFrom="column">
                  <wp:posOffset>-135255</wp:posOffset>
                </wp:positionH>
                <wp:positionV relativeFrom="margin">
                  <wp:posOffset>-180975</wp:posOffset>
                </wp:positionV>
                <wp:extent cx="6810375" cy="4514850"/>
                <wp:effectExtent l="114300" t="114300" r="161925" b="171450"/>
                <wp:wrapTopAndBottom/>
                <wp:docPr id="1385198283" name="Text Box 1385198283"/>
                <wp:cNvGraphicFramePr/>
                <a:graphic xmlns:a="http://schemas.openxmlformats.org/drawingml/2006/main">
                  <a:graphicData uri="http://schemas.microsoft.com/office/word/2010/wordprocessingShape">
                    <wps:wsp>
                      <wps:cNvSpPr txBox="1"/>
                      <wps:spPr>
                        <a:xfrm>
                          <a:off x="0" y="0"/>
                          <a:ext cx="6810375" cy="4514850"/>
                        </a:xfrm>
                        <a:custGeom>
                          <a:avLst/>
                          <a:gdLst>
                            <a:gd name="connsiteX0" fmla="*/ 0 w 6810375"/>
                            <a:gd name="connsiteY0" fmla="*/ 0 h 4514850"/>
                            <a:gd name="connsiteX1" fmla="*/ 817245 w 6810375"/>
                            <a:gd name="connsiteY1" fmla="*/ 0 h 4514850"/>
                            <a:gd name="connsiteX2" fmla="*/ 1498283 w 6810375"/>
                            <a:gd name="connsiteY2" fmla="*/ 0 h 4514850"/>
                            <a:gd name="connsiteX3" fmla="*/ 2179320 w 6810375"/>
                            <a:gd name="connsiteY3" fmla="*/ 0 h 4514850"/>
                            <a:gd name="connsiteX4" fmla="*/ 2996565 w 6810375"/>
                            <a:gd name="connsiteY4" fmla="*/ 0 h 4514850"/>
                            <a:gd name="connsiteX5" fmla="*/ 3473291 w 6810375"/>
                            <a:gd name="connsiteY5" fmla="*/ 0 h 4514850"/>
                            <a:gd name="connsiteX6" fmla="*/ 4290536 w 6810375"/>
                            <a:gd name="connsiteY6" fmla="*/ 0 h 4514850"/>
                            <a:gd name="connsiteX7" fmla="*/ 4971574 w 6810375"/>
                            <a:gd name="connsiteY7" fmla="*/ 0 h 4514850"/>
                            <a:gd name="connsiteX8" fmla="*/ 5584508 w 6810375"/>
                            <a:gd name="connsiteY8" fmla="*/ 0 h 4514850"/>
                            <a:gd name="connsiteX9" fmla="*/ 6061234 w 6810375"/>
                            <a:gd name="connsiteY9" fmla="*/ 0 h 4514850"/>
                            <a:gd name="connsiteX10" fmla="*/ 6810375 w 6810375"/>
                            <a:gd name="connsiteY10" fmla="*/ 0 h 4514850"/>
                            <a:gd name="connsiteX11" fmla="*/ 6810375 w 6810375"/>
                            <a:gd name="connsiteY11" fmla="*/ 735276 h 4514850"/>
                            <a:gd name="connsiteX12" fmla="*/ 6810375 w 6810375"/>
                            <a:gd name="connsiteY12" fmla="*/ 1244809 h 4514850"/>
                            <a:gd name="connsiteX13" fmla="*/ 6810375 w 6810375"/>
                            <a:gd name="connsiteY13" fmla="*/ 1980084 h 4514850"/>
                            <a:gd name="connsiteX14" fmla="*/ 6810375 w 6810375"/>
                            <a:gd name="connsiteY14" fmla="*/ 2715360 h 4514850"/>
                            <a:gd name="connsiteX15" fmla="*/ 6810375 w 6810375"/>
                            <a:gd name="connsiteY15" fmla="*/ 3224893 h 4514850"/>
                            <a:gd name="connsiteX16" fmla="*/ 6810375 w 6810375"/>
                            <a:gd name="connsiteY16" fmla="*/ 3869871 h 4514850"/>
                            <a:gd name="connsiteX17" fmla="*/ 6810375 w 6810375"/>
                            <a:gd name="connsiteY17" fmla="*/ 4514850 h 4514850"/>
                            <a:gd name="connsiteX18" fmla="*/ 5993130 w 6810375"/>
                            <a:gd name="connsiteY18" fmla="*/ 4514850 h 4514850"/>
                            <a:gd name="connsiteX19" fmla="*/ 5516404 w 6810375"/>
                            <a:gd name="connsiteY19" fmla="*/ 4514850 h 4514850"/>
                            <a:gd name="connsiteX20" fmla="*/ 4903470 w 6810375"/>
                            <a:gd name="connsiteY20" fmla="*/ 4514850 h 4514850"/>
                            <a:gd name="connsiteX21" fmla="*/ 4358640 w 6810375"/>
                            <a:gd name="connsiteY21" fmla="*/ 4514850 h 4514850"/>
                            <a:gd name="connsiteX22" fmla="*/ 3745706 w 6810375"/>
                            <a:gd name="connsiteY22" fmla="*/ 4514850 h 4514850"/>
                            <a:gd name="connsiteX23" fmla="*/ 3200876 w 6810375"/>
                            <a:gd name="connsiteY23" fmla="*/ 4514850 h 4514850"/>
                            <a:gd name="connsiteX24" fmla="*/ 2587943 w 6810375"/>
                            <a:gd name="connsiteY24" fmla="*/ 4514850 h 4514850"/>
                            <a:gd name="connsiteX25" fmla="*/ 1906905 w 6810375"/>
                            <a:gd name="connsiteY25" fmla="*/ 4514850 h 4514850"/>
                            <a:gd name="connsiteX26" fmla="*/ 1089660 w 6810375"/>
                            <a:gd name="connsiteY26" fmla="*/ 4514850 h 4514850"/>
                            <a:gd name="connsiteX27" fmla="*/ 0 w 6810375"/>
                            <a:gd name="connsiteY27" fmla="*/ 4514850 h 4514850"/>
                            <a:gd name="connsiteX28" fmla="*/ 0 w 6810375"/>
                            <a:gd name="connsiteY28" fmla="*/ 3824723 h 4514850"/>
                            <a:gd name="connsiteX29" fmla="*/ 0 w 6810375"/>
                            <a:gd name="connsiteY29" fmla="*/ 3134596 h 4514850"/>
                            <a:gd name="connsiteX30" fmla="*/ 0 w 6810375"/>
                            <a:gd name="connsiteY30" fmla="*/ 2399320 h 4514850"/>
                            <a:gd name="connsiteX31" fmla="*/ 0 w 6810375"/>
                            <a:gd name="connsiteY31" fmla="*/ 1844639 h 4514850"/>
                            <a:gd name="connsiteX32" fmla="*/ 0 w 6810375"/>
                            <a:gd name="connsiteY32" fmla="*/ 1109363 h 4514850"/>
                            <a:gd name="connsiteX33" fmla="*/ 0 w 6810375"/>
                            <a:gd name="connsiteY33" fmla="*/ 0 h 451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Lst>
                          <a:rect l="l" t="t" r="r" b="b"/>
                          <a:pathLst>
                            <a:path w="6810375" h="4514850" fill="none" extrusionOk="0">
                              <a:moveTo>
                                <a:pt x="0" y="0"/>
                              </a:moveTo>
                              <a:cubicBezTo>
                                <a:pt x="182271" y="-11651"/>
                                <a:pt x="472474" y="37721"/>
                                <a:pt x="817245" y="0"/>
                              </a:cubicBezTo>
                              <a:cubicBezTo>
                                <a:pt x="1162016" y="-37721"/>
                                <a:pt x="1245637" y="11551"/>
                                <a:pt x="1498283" y="0"/>
                              </a:cubicBezTo>
                              <a:cubicBezTo>
                                <a:pt x="1750929" y="-11551"/>
                                <a:pt x="1858878" y="16675"/>
                                <a:pt x="2179320" y="0"/>
                              </a:cubicBezTo>
                              <a:cubicBezTo>
                                <a:pt x="2499762" y="-16675"/>
                                <a:pt x="2659809" y="9526"/>
                                <a:pt x="2996565" y="0"/>
                              </a:cubicBezTo>
                              <a:cubicBezTo>
                                <a:pt x="3333322" y="-9526"/>
                                <a:pt x="3294863" y="-21955"/>
                                <a:pt x="3473291" y="0"/>
                              </a:cubicBezTo>
                              <a:cubicBezTo>
                                <a:pt x="3651719" y="21955"/>
                                <a:pt x="4042405" y="-6657"/>
                                <a:pt x="4290536" y="0"/>
                              </a:cubicBezTo>
                              <a:cubicBezTo>
                                <a:pt x="4538668" y="6657"/>
                                <a:pt x="4791627" y="4216"/>
                                <a:pt x="4971574" y="0"/>
                              </a:cubicBezTo>
                              <a:cubicBezTo>
                                <a:pt x="5151521" y="-4216"/>
                                <a:pt x="5367876" y="23446"/>
                                <a:pt x="5584508" y="0"/>
                              </a:cubicBezTo>
                              <a:cubicBezTo>
                                <a:pt x="5801140" y="-23446"/>
                                <a:pt x="5860582" y="13308"/>
                                <a:pt x="6061234" y="0"/>
                              </a:cubicBezTo>
                              <a:cubicBezTo>
                                <a:pt x="6261886" y="-13308"/>
                                <a:pt x="6648658" y="31288"/>
                                <a:pt x="6810375" y="0"/>
                              </a:cubicBezTo>
                              <a:cubicBezTo>
                                <a:pt x="6804911" y="340104"/>
                                <a:pt x="6808797" y="530273"/>
                                <a:pt x="6810375" y="735276"/>
                              </a:cubicBezTo>
                              <a:cubicBezTo>
                                <a:pt x="6811953" y="940279"/>
                                <a:pt x="6797399" y="1069110"/>
                                <a:pt x="6810375" y="1244809"/>
                              </a:cubicBezTo>
                              <a:cubicBezTo>
                                <a:pt x="6823351" y="1420508"/>
                                <a:pt x="6808646" y="1629210"/>
                                <a:pt x="6810375" y="1980084"/>
                              </a:cubicBezTo>
                              <a:cubicBezTo>
                                <a:pt x="6812104" y="2330958"/>
                                <a:pt x="6801539" y="2452432"/>
                                <a:pt x="6810375" y="2715360"/>
                              </a:cubicBezTo>
                              <a:cubicBezTo>
                                <a:pt x="6819211" y="2978288"/>
                                <a:pt x="6805584" y="2998088"/>
                                <a:pt x="6810375" y="3224893"/>
                              </a:cubicBezTo>
                              <a:cubicBezTo>
                                <a:pt x="6815166" y="3451698"/>
                                <a:pt x="6805515" y="3568218"/>
                                <a:pt x="6810375" y="3869871"/>
                              </a:cubicBezTo>
                              <a:cubicBezTo>
                                <a:pt x="6815235" y="4171524"/>
                                <a:pt x="6803684" y="4378185"/>
                                <a:pt x="6810375" y="4514850"/>
                              </a:cubicBezTo>
                              <a:cubicBezTo>
                                <a:pt x="6526717" y="4524558"/>
                                <a:pt x="6297285" y="4541678"/>
                                <a:pt x="5993130" y="4514850"/>
                              </a:cubicBezTo>
                              <a:cubicBezTo>
                                <a:pt x="5688976" y="4488022"/>
                                <a:pt x="5754325" y="4514622"/>
                                <a:pt x="5516404" y="4514850"/>
                              </a:cubicBezTo>
                              <a:cubicBezTo>
                                <a:pt x="5278483" y="4515078"/>
                                <a:pt x="5041863" y="4484326"/>
                                <a:pt x="4903470" y="4514850"/>
                              </a:cubicBezTo>
                              <a:cubicBezTo>
                                <a:pt x="4765077" y="4545374"/>
                                <a:pt x="4628775" y="4495847"/>
                                <a:pt x="4358640" y="4514850"/>
                              </a:cubicBezTo>
                              <a:cubicBezTo>
                                <a:pt x="4088505" y="4533854"/>
                                <a:pt x="4014176" y="4545355"/>
                                <a:pt x="3745706" y="4514850"/>
                              </a:cubicBezTo>
                              <a:cubicBezTo>
                                <a:pt x="3477236" y="4484345"/>
                                <a:pt x="3445307" y="4527954"/>
                                <a:pt x="3200876" y="4514850"/>
                              </a:cubicBezTo>
                              <a:cubicBezTo>
                                <a:pt x="2956445" y="4501747"/>
                                <a:pt x="2888429" y="4522950"/>
                                <a:pt x="2587943" y="4514850"/>
                              </a:cubicBezTo>
                              <a:cubicBezTo>
                                <a:pt x="2287457" y="4506750"/>
                                <a:pt x="2049578" y="4524082"/>
                                <a:pt x="1906905" y="4514850"/>
                              </a:cubicBezTo>
                              <a:cubicBezTo>
                                <a:pt x="1764232" y="4505618"/>
                                <a:pt x="1474557" y="4547097"/>
                                <a:pt x="1089660" y="4514850"/>
                              </a:cubicBezTo>
                              <a:cubicBezTo>
                                <a:pt x="704763" y="4482603"/>
                                <a:pt x="368691" y="4533070"/>
                                <a:pt x="0" y="4514850"/>
                              </a:cubicBezTo>
                              <a:cubicBezTo>
                                <a:pt x="7" y="4277100"/>
                                <a:pt x="-6174" y="3970700"/>
                                <a:pt x="0" y="3824723"/>
                              </a:cubicBezTo>
                              <a:cubicBezTo>
                                <a:pt x="6174" y="3678746"/>
                                <a:pt x="-13480" y="3381440"/>
                                <a:pt x="0" y="3134596"/>
                              </a:cubicBezTo>
                              <a:cubicBezTo>
                                <a:pt x="13480" y="2887752"/>
                                <a:pt x="-21800" y="2756346"/>
                                <a:pt x="0" y="2399320"/>
                              </a:cubicBezTo>
                              <a:cubicBezTo>
                                <a:pt x="21800" y="2042294"/>
                                <a:pt x="12660" y="2021958"/>
                                <a:pt x="0" y="1844639"/>
                              </a:cubicBezTo>
                              <a:cubicBezTo>
                                <a:pt x="-12660" y="1667320"/>
                                <a:pt x="-33403" y="1269006"/>
                                <a:pt x="0" y="1109363"/>
                              </a:cubicBezTo>
                              <a:cubicBezTo>
                                <a:pt x="33403" y="949720"/>
                                <a:pt x="-46382" y="312818"/>
                                <a:pt x="0" y="0"/>
                              </a:cubicBezTo>
                              <a:close/>
                            </a:path>
                            <a:path w="6810375" h="4514850" stroke="0" extrusionOk="0">
                              <a:moveTo>
                                <a:pt x="0" y="0"/>
                              </a:moveTo>
                              <a:cubicBezTo>
                                <a:pt x="188740" y="-10785"/>
                                <a:pt x="449817" y="-4964"/>
                                <a:pt x="681038" y="0"/>
                              </a:cubicBezTo>
                              <a:cubicBezTo>
                                <a:pt x="912259" y="4964"/>
                                <a:pt x="1198258" y="20061"/>
                                <a:pt x="1498283" y="0"/>
                              </a:cubicBezTo>
                              <a:cubicBezTo>
                                <a:pt x="1798308" y="-20061"/>
                                <a:pt x="1783773" y="-26958"/>
                                <a:pt x="2043113" y="0"/>
                              </a:cubicBezTo>
                              <a:cubicBezTo>
                                <a:pt x="2302453" y="26958"/>
                                <a:pt x="2519422" y="15291"/>
                                <a:pt x="2860358" y="0"/>
                              </a:cubicBezTo>
                              <a:cubicBezTo>
                                <a:pt x="3201295" y="-15291"/>
                                <a:pt x="3360077" y="-24987"/>
                                <a:pt x="3677603" y="0"/>
                              </a:cubicBezTo>
                              <a:cubicBezTo>
                                <a:pt x="3995130" y="24987"/>
                                <a:pt x="4016520" y="-4685"/>
                                <a:pt x="4222433" y="0"/>
                              </a:cubicBezTo>
                              <a:cubicBezTo>
                                <a:pt x="4428346" y="4685"/>
                                <a:pt x="4575057" y="16116"/>
                                <a:pt x="4835366" y="0"/>
                              </a:cubicBezTo>
                              <a:cubicBezTo>
                                <a:pt x="5095675" y="-16116"/>
                                <a:pt x="5238529" y="30842"/>
                                <a:pt x="5584508" y="0"/>
                              </a:cubicBezTo>
                              <a:cubicBezTo>
                                <a:pt x="5930487" y="-30842"/>
                                <a:pt x="6274492" y="48933"/>
                                <a:pt x="6810375" y="0"/>
                              </a:cubicBezTo>
                              <a:cubicBezTo>
                                <a:pt x="6801604" y="312207"/>
                                <a:pt x="6821119" y="349901"/>
                                <a:pt x="6810375" y="690127"/>
                              </a:cubicBezTo>
                              <a:cubicBezTo>
                                <a:pt x="6799631" y="1030353"/>
                                <a:pt x="6778660" y="1092410"/>
                                <a:pt x="6810375" y="1380254"/>
                              </a:cubicBezTo>
                              <a:cubicBezTo>
                                <a:pt x="6842090" y="1668098"/>
                                <a:pt x="6797642" y="1842680"/>
                                <a:pt x="6810375" y="2025233"/>
                              </a:cubicBezTo>
                              <a:cubicBezTo>
                                <a:pt x="6823108" y="2207786"/>
                                <a:pt x="6835953" y="2497438"/>
                                <a:pt x="6810375" y="2670211"/>
                              </a:cubicBezTo>
                              <a:cubicBezTo>
                                <a:pt x="6784797" y="2842984"/>
                                <a:pt x="6817485" y="3055108"/>
                                <a:pt x="6810375" y="3360338"/>
                              </a:cubicBezTo>
                              <a:cubicBezTo>
                                <a:pt x="6803265" y="3665568"/>
                                <a:pt x="6853802" y="4157199"/>
                                <a:pt x="6810375" y="4514850"/>
                              </a:cubicBezTo>
                              <a:cubicBezTo>
                                <a:pt x="6613071" y="4507808"/>
                                <a:pt x="6503255" y="4493357"/>
                                <a:pt x="6333649" y="4514850"/>
                              </a:cubicBezTo>
                              <a:cubicBezTo>
                                <a:pt x="6164043" y="4536343"/>
                                <a:pt x="6063655" y="4520587"/>
                                <a:pt x="5856923" y="4514850"/>
                              </a:cubicBezTo>
                              <a:cubicBezTo>
                                <a:pt x="5650191" y="4509113"/>
                                <a:pt x="5536246" y="4534902"/>
                                <a:pt x="5380196" y="4514850"/>
                              </a:cubicBezTo>
                              <a:cubicBezTo>
                                <a:pt x="5224146" y="4494798"/>
                                <a:pt x="4960057" y="4519511"/>
                                <a:pt x="4699159" y="4514850"/>
                              </a:cubicBezTo>
                              <a:cubicBezTo>
                                <a:pt x="4438261" y="4510189"/>
                                <a:pt x="4111665" y="4484883"/>
                                <a:pt x="3881914" y="4514850"/>
                              </a:cubicBezTo>
                              <a:cubicBezTo>
                                <a:pt x="3652163" y="4544817"/>
                                <a:pt x="3344667" y="4492643"/>
                                <a:pt x="3064669" y="4514850"/>
                              </a:cubicBezTo>
                              <a:cubicBezTo>
                                <a:pt x="2784672" y="4537057"/>
                                <a:pt x="2745815" y="4502043"/>
                                <a:pt x="2587942" y="4514850"/>
                              </a:cubicBezTo>
                              <a:cubicBezTo>
                                <a:pt x="2430069" y="4527657"/>
                                <a:pt x="2135150" y="4536860"/>
                                <a:pt x="1906905" y="4514850"/>
                              </a:cubicBezTo>
                              <a:cubicBezTo>
                                <a:pt x="1678660" y="4492840"/>
                                <a:pt x="1558882" y="4511659"/>
                                <a:pt x="1362075" y="4514850"/>
                              </a:cubicBezTo>
                              <a:cubicBezTo>
                                <a:pt x="1165268" y="4518042"/>
                                <a:pt x="975748" y="4519345"/>
                                <a:pt x="681037" y="4514850"/>
                              </a:cubicBezTo>
                              <a:cubicBezTo>
                                <a:pt x="386326" y="4510355"/>
                                <a:pt x="189736" y="4509117"/>
                                <a:pt x="0" y="4514850"/>
                              </a:cubicBezTo>
                              <a:cubicBezTo>
                                <a:pt x="28733" y="4182128"/>
                                <a:pt x="-25677" y="3969492"/>
                                <a:pt x="0" y="3779574"/>
                              </a:cubicBezTo>
                              <a:cubicBezTo>
                                <a:pt x="25677" y="3589656"/>
                                <a:pt x="2503" y="3384521"/>
                                <a:pt x="0" y="3270041"/>
                              </a:cubicBezTo>
                              <a:cubicBezTo>
                                <a:pt x="-2503" y="3155561"/>
                                <a:pt x="-25683" y="2951405"/>
                                <a:pt x="0" y="2670211"/>
                              </a:cubicBezTo>
                              <a:cubicBezTo>
                                <a:pt x="25683" y="2389017"/>
                                <a:pt x="27638" y="2303116"/>
                                <a:pt x="0" y="1980084"/>
                              </a:cubicBezTo>
                              <a:cubicBezTo>
                                <a:pt x="-27638" y="1657052"/>
                                <a:pt x="-19225" y="1518219"/>
                                <a:pt x="0" y="1289957"/>
                              </a:cubicBezTo>
                              <a:cubicBezTo>
                                <a:pt x="19225" y="1061695"/>
                                <a:pt x="23791" y="856801"/>
                                <a:pt x="0" y="690127"/>
                              </a:cubicBezTo>
                              <a:cubicBezTo>
                                <a:pt x="-23791" y="523453"/>
                                <a:pt x="4771" y="291987"/>
                                <a:pt x="0" y="0"/>
                              </a:cubicBezTo>
                              <a:close/>
                            </a:path>
                          </a:pathLst>
                        </a:custGeom>
                        <a:solidFill>
                          <a:schemeClr val="bg1">
                            <a:lumMod val="95000"/>
                          </a:schemeClr>
                        </a:solidFill>
                        <a:ln w="76200">
                          <a:solidFill>
                            <a:schemeClr val="bg1">
                              <a:lumMod val="95000"/>
                            </a:schemeClr>
                          </a:solidFill>
                          <a:extLst>
                            <a:ext uri="{C807C97D-BFC1-408E-A445-0C87EB9F89A2}">
                              <ask:lineSketchStyleProps xmlns:ask="http://schemas.microsoft.com/office/drawing/2018/sketchyshapes" sd="212176662">
                                <a:prstGeom prst="rect">
                                  <a:avLst/>
                                </a:prstGeom>
                                <ask:type>
                                  <ask:lineSketchFreehand/>
                                </ask:type>
                              </ask:lineSketchStyleProps>
                            </a:ext>
                          </a:extLst>
                        </a:ln>
                        <a:effectLst>
                          <a:outerShdw blurRad="76200" dist="38100" dir="2700000" algn="ctr" rotWithShape="0">
                            <a:srgbClr val="5F4939">
                              <a:alpha val="73000"/>
                            </a:srgbClr>
                          </a:outerShdw>
                        </a:effectLst>
                      </wps:spPr>
                      <wps:txbx>
                        <w:txbxContent>
                          <w:p w14:paraId="1936CDD7" w14:textId="77777777" w:rsidR="002347A6" w:rsidRPr="002C1527" w:rsidRDefault="002347A6" w:rsidP="002347A6">
                            <w:pPr>
                              <w:pStyle w:val="5E-TABLETITLE"/>
                            </w:pPr>
                            <w:r>
                              <w:t>Rogue Class</w:t>
                            </w:r>
                          </w:p>
                          <w:tbl>
                            <w:tblPr>
                              <w:tblStyle w:val="5ETABLE"/>
                              <w:tblW w:w="10399" w:type="dxa"/>
                              <w:tblInd w:w="-5" w:type="dxa"/>
                              <w:tblLayout w:type="fixed"/>
                              <w:tblLook w:val="04A0" w:firstRow="1" w:lastRow="0" w:firstColumn="1" w:lastColumn="0" w:noHBand="0" w:noVBand="1"/>
                            </w:tblPr>
                            <w:tblGrid>
                              <w:gridCol w:w="707"/>
                              <w:gridCol w:w="1418"/>
                              <w:gridCol w:w="1187"/>
                              <w:gridCol w:w="7087"/>
                            </w:tblGrid>
                            <w:tr w:rsidR="002347A6" w:rsidRPr="00C6067D" w14:paraId="4CB2248E" w14:textId="77777777" w:rsidTr="002347A6">
                              <w:trPr>
                                <w:cnfStyle w:val="100000000000" w:firstRow="1" w:lastRow="0" w:firstColumn="0" w:lastColumn="0" w:oddVBand="0" w:evenVBand="0" w:oddHBand="0" w:evenHBand="0" w:firstRowFirstColumn="0" w:firstRowLastColumn="0" w:lastRowFirstColumn="0" w:lastRowLastColumn="0"/>
                                <w:trHeight w:val="485"/>
                              </w:trPr>
                              <w:tc>
                                <w:tcPr>
                                  <w:tcW w:w="707" w:type="dxa"/>
                                </w:tcPr>
                                <w:p w14:paraId="66836A80" w14:textId="77777777" w:rsidR="002347A6" w:rsidRPr="009768A1" w:rsidRDefault="002347A6" w:rsidP="008A0536">
                                  <w:pPr>
                                    <w:pStyle w:val="5E-TABLECELL"/>
                                    <w:rPr>
                                      <w:rStyle w:val="5ECHARBOLD"/>
                                    </w:rPr>
                                  </w:pPr>
                                  <w:r w:rsidRPr="009768A1">
                                    <w:rPr>
                                      <w:rStyle w:val="5ECHARBOLD"/>
                                    </w:rPr>
                                    <w:t>Level</w:t>
                                  </w:r>
                                </w:p>
                              </w:tc>
                              <w:tc>
                                <w:tcPr>
                                  <w:tcW w:w="1418" w:type="dxa"/>
                                </w:tcPr>
                                <w:p w14:paraId="5A998F95" w14:textId="77777777" w:rsidR="002347A6" w:rsidRPr="009768A1" w:rsidRDefault="002347A6" w:rsidP="008A0536">
                                  <w:pPr>
                                    <w:pStyle w:val="5E-TABLECELL"/>
                                    <w:rPr>
                                      <w:rStyle w:val="5ECHARBOLD"/>
                                    </w:rPr>
                                  </w:pPr>
                                  <w:r w:rsidRPr="009768A1">
                                    <w:rPr>
                                      <w:rStyle w:val="5ECHARBOLD"/>
                                    </w:rPr>
                                    <w:t>Proficiency Bonus</w:t>
                                  </w:r>
                                </w:p>
                              </w:tc>
                              <w:tc>
                                <w:tcPr>
                                  <w:tcW w:w="1187" w:type="dxa"/>
                                </w:tcPr>
                                <w:p w14:paraId="50263439" w14:textId="77777777" w:rsidR="002347A6" w:rsidRPr="009768A1" w:rsidRDefault="002347A6" w:rsidP="008A0536">
                                  <w:pPr>
                                    <w:pStyle w:val="5E-TABLECELL"/>
                                    <w:rPr>
                                      <w:rStyle w:val="5ECHARBOLD"/>
                                    </w:rPr>
                                  </w:pPr>
                                  <w:r>
                                    <w:rPr>
                                      <w:rStyle w:val="5ECHARBOLD"/>
                                    </w:rPr>
                                    <w:t>Sneak Attack</w:t>
                                  </w:r>
                                </w:p>
                              </w:tc>
                              <w:tc>
                                <w:tcPr>
                                  <w:tcW w:w="7087" w:type="dxa"/>
                                </w:tcPr>
                                <w:p w14:paraId="64AE5A87" w14:textId="77777777" w:rsidR="002347A6" w:rsidRPr="009768A1" w:rsidRDefault="002347A6" w:rsidP="008A0536">
                                  <w:pPr>
                                    <w:pStyle w:val="5E-TABLECELL"/>
                                    <w:rPr>
                                      <w:rStyle w:val="5ECHARBOLD"/>
                                    </w:rPr>
                                  </w:pPr>
                                  <w:r w:rsidRPr="009768A1">
                                    <w:rPr>
                                      <w:rStyle w:val="5ECHARBOLD"/>
                                    </w:rPr>
                                    <w:t>Features</w:t>
                                  </w:r>
                                </w:p>
                              </w:tc>
                            </w:tr>
                            <w:tr w:rsidR="002347A6" w:rsidRPr="00D65FAF" w14:paraId="509FF3F3" w14:textId="77777777" w:rsidTr="002347A6">
                              <w:trPr>
                                <w:cnfStyle w:val="000000100000" w:firstRow="0" w:lastRow="0" w:firstColumn="0" w:lastColumn="0" w:oddVBand="0" w:evenVBand="0" w:oddHBand="1" w:evenHBand="0" w:firstRowFirstColumn="0" w:firstRowLastColumn="0" w:lastRowFirstColumn="0" w:lastRowLastColumn="0"/>
                                <w:trHeight w:val="185"/>
                              </w:trPr>
                              <w:tc>
                                <w:tcPr>
                                  <w:tcW w:w="707" w:type="dxa"/>
                                </w:tcPr>
                                <w:p w14:paraId="693136FF" w14:textId="77777777" w:rsidR="002347A6" w:rsidRPr="00D65FAF" w:rsidRDefault="002347A6" w:rsidP="008A0536">
                                  <w:pPr>
                                    <w:pStyle w:val="5E-TABLECELL"/>
                                  </w:pPr>
                                  <w:r w:rsidRPr="00D65FAF">
                                    <w:t>1st</w:t>
                                  </w:r>
                                </w:p>
                              </w:tc>
                              <w:tc>
                                <w:tcPr>
                                  <w:tcW w:w="1418" w:type="dxa"/>
                                </w:tcPr>
                                <w:p w14:paraId="2017C58E" w14:textId="77777777" w:rsidR="002347A6" w:rsidRPr="00D65FAF" w:rsidRDefault="002347A6" w:rsidP="008A0536">
                                  <w:pPr>
                                    <w:pStyle w:val="5E-TABLECELL"/>
                                  </w:pPr>
                                  <w:r w:rsidRPr="00D65FAF">
                                    <w:t>+2</w:t>
                                  </w:r>
                                </w:p>
                              </w:tc>
                              <w:tc>
                                <w:tcPr>
                                  <w:tcW w:w="1187" w:type="dxa"/>
                                </w:tcPr>
                                <w:p w14:paraId="4B02A829" w14:textId="77777777" w:rsidR="002347A6" w:rsidRDefault="002347A6" w:rsidP="008A0536">
                                  <w:pPr>
                                    <w:pStyle w:val="5E-TABLECELL"/>
                                  </w:pPr>
                                  <w:r>
                                    <w:t>1d6</w:t>
                                  </w:r>
                                </w:p>
                              </w:tc>
                              <w:tc>
                                <w:tcPr>
                                  <w:tcW w:w="7087" w:type="dxa"/>
                                </w:tcPr>
                                <w:p w14:paraId="3FFA02FD" w14:textId="77777777" w:rsidR="002347A6" w:rsidRPr="00D65FAF" w:rsidRDefault="002347A6" w:rsidP="008A0536">
                                  <w:pPr>
                                    <w:pStyle w:val="5E-TABLECELL"/>
                                  </w:pPr>
                                  <w:r>
                                    <w:t>Sneak Attack, Expertise, Thieves Cant</w:t>
                                  </w:r>
                                </w:p>
                              </w:tc>
                            </w:tr>
                            <w:tr w:rsidR="002347A6" w:rsidRPr="00D65FAF" w14:paraId="2FDB6B91" w14:textId="77777777" w:rsidTr="002347A6">
                              <w:trPr>
                                <w:cnfStyle w:val="000000010000" w:firstRow="0" w:lastRow="0" w:firstColumn="0" w:lastColumn="0" w:oddVBand="0" w:evenVBand="0" w:oddHBand="0" w:evenHBand="1" w:firstRowFirstColumn="0" w:firstRowLastColumn="0" w:lastRowFirstColumn="0" w:lastRowLastColumn="0"/>
                                <w:trHeight w:val="241"/>
                              </w:trPr>
                              <w:tc>
                                <w:tcPr>
                                  <w:tcW w:w="707" w:type="dxa"/>
                                </w:tcPr>
                                <w:p w14:paraId="235E9336" w14:textId="77777777" w:rsidR="002347A6" w:rsidRPr="00D65FAF" w:rsidRDefault="002347A6" w:rsidP="008A0536">
                                  <w:pPr>
                                    <w:pStyle w:val="5E-TABLECELL"/>
                                  </w:pPr>
                                  <w:r w:rsidRPr="00D65FAF">
                                    <w:t>2nd</w:t>
                                  </w:r>
                                </w:p>
                              </w:tc>
                              <w:tc>
                                <w:tcPr>
                                  <w:tcW w:w="1418" w:type="dxa"/>
                                </w:tcPr>
                                <w:p w14:paraId="7E424199" w14:textId="77777777" w:rsidR="002347A6" w:rsidRPr="00D65FAF" w:rsidRDefault="002347A6" w:rsidP="008A0536">
                                  <w:pPr>
                                    <w:pStyle w:val="5E-TABLECELL"/>
                                  </w:pPr>
                                  <w:r w:rsidRPr="00D65FAF">
                                    <w:t>+2</w:t>
                                  </w:r>
                                </w:p>
                              </w:tc>
                              <w:tc>
                                <w:tcPr>
                                  <w:tcW w:w="1187" w:type="dxa"/>
                                </w:tcPr>
                                <w:p w14:paraId="4EDB999F" w14:textId="77777777" w:rsidR="002347A6" w:rsidRDefault="002347A6" w:rsidP="008A0536">
                                  <w:pPr>
                                    <w:pStyle w:val="5E-TABLECELL"/>
                                  </w:pPr>
                                  <w:r>
                                    <w:t>1d6</w:t>
                                  </w:r>
                                </w:p>
                              </w:tc>
                              <w:tc>
                                <w:tcPr>
                                  <w:tcW w:w="7087" w:type="dxa"/>
                                </w:tcPr>
                                <w:p w14:paraId="59A13929" w14:textId="77777777" w:rsidR="002347A6" w:rsidRPr="00D65FAF" w:rsidRDefault="002347A6" w:rsidP="008A0536">
                                  <w:pPr>
                                    <w:pStyle w:val="5E-TABLECELL"/>
                                  </w:pPr>
                                  <w:r>
                                    <w:t>Cunning Action</w:t>
                                  </w:r>
                                </w:p>
                              </w:tc>
                            </w:tr>
                            <w:tr w:rsidR="002347A6" w:rsidRPr="00D65FAF" w14:paraId="2C788841" w14:textId="77777777" w:rsidTr="002347A6">
                              <w:trPr>
                                <w:cnfStyle w:val="000000100000" w:firstRow="0" w:lastRow="0" w:firstColumn="0" w:lastColumn="0" w:oddVBand="0" w:evenVBand="0" w:oddHBand="1" w:evenHBand="0" w:firstRowFirstColumn="0" w:firstRowLastColumn="0" w:lastRowFirstColumn="0" w:lastRowLastColumn="0"/>
                                <w:trHeight w:val="226"/>
                              </w:trPr>
                              <w:tc>
                                <w:tcPr>
                                  <w:tcW w:w="707" w:type="dxa"/>
                                </w:tcPr>
                                <w:p w14:paraId="0FBA5F10" w14:textId="77777777" w:rsidR="002347A6" w:rsidRPr="00D65FAF" w:rsidRDefault="002347A6" w:rsidP="008A0536">
                                  <w:pPr>
                                    <w:pStyle w:val="5E-TABLECELL"/>
                                  </w:pPr>
                                  <w:r w:rsidRPr="00D65FAF">
                                    <w:t>3</w:t>
                                  </w:r>
                                  <w:r>
                                    <w:t>r</w:t>
                                  </w:r>
                                  <w:r w:rsidRPr="00D65FAF">
                                    <w:t>d</w:t>
                                  </w:r>
                                </w:p>
                              </w:tc>
                              <w:tc>
                                <w:tcPr>
                                  <w:tcW w:w="1418" w:type="dxa"/>
                                </w:tcPr>
                                <w:p w14:paraId="7BDDA3ED" w14:textId="77777777" w:rsidR="002347A6" w:rsidRDefault="002347A6" w:rsidP="008A0536">
                                  <w:pPr>
                                    <w:pStyle w:val="5E-TABLECELL"/>
                                  </w:pPr>
                                  <w:r w:rsidRPr="00D65FAF">
                                    <w:t>+2</w:t>
                                  </w:r>
                                </w:p>
                              </w:tc>
                              <w:tc>
                                <w:tcPr>
                                  <w:tcW w:w="1187" w:type="dxa"/>
                                </w:tcPr>
                                <w:p w14:paraId="00E6C75E" w14:textId="77777777" w:rsidR="002347A6" w:rsidRDefault="002347A6" w:rsidP="008A0536">
                                  <w:pPr>
                                    <w:pStyle w:val="5E-TABLECELL"/>
                                  </w:pPr>
                                  <w:r>
                                    <w:t>2d6</w:t>
                                  </w:r>
                                </w:p>
                              </w:tc>
                              <w:tc>
                                <w:tcPr>
                                  <w:tcW w:w="7087" w:type="dxa"/>
                                </w:tcPr>
                                <w:p w14:paraId="307B15D3" w14:textId="77777777" w:rsidR="002347A6" w:rsidRPr="00D65FAF" w:rsidRDefault="002347A6" w:rsidP="008A0536">
                                  <w:pPr>
                                    <w:pStyle w:val="5E-TABLECELL"/>
                                  </w:pPr>
                                  <w:r>
                                    <w:t>Roguish Archetype</w:t>
                                  </w:r>
                                </w:p>
                              </w:tc>
                            </w:tr>
                            <w:tr w:rsidR="002347A6" w:rsidRPr="00D65FAF" w14:paraId="0FD2B5E3" w14:textId="77777777" w:rsidTr="002347A6">
                              <w:trPr>
                                <w:cnfStyle w:val="000000010000" w:firstRow="0" w:lastRow="0" w:firstColumn="0" w:lastColumn="0" w:oddVBand="0" w:evenVBand="0" w:oddHBand="0" w:evenHBand="1" w:firstRowFirstColumn="0" w:firstRowLastColumn="0" w:lastRowFirstColumn="0" w:lastRowLastColumn="0"/>
                                <w:trHeight w:val="241"/>
                              </w:trPr>
                              <w:tc>
                                <w:tcPr>
                                  <w:tcW w:w="707" w:type="dxa"/>
                                </w:tcPr>
                                <w:p w14:paraId="270FE23B" w14:textId="77777777" w:rsidR="002347A6" w:rsidRPr="00D65FAF" w:rsidRDefault="002347A6" w:rsidP="008A0536">
                                  <w:pPr>
                                    <w:pStyle w:val="5E-TABLECELL"/>
                                  </w:pPr>
                                  <w:r w:rsidRPr="00D65FAF">
                                    <w:t>4th</w:t>
                                  </w:r>
                                </w:p>
                              </w:tc>
                              <w:tc>
                                <w:tcPr>
                                  <w:tcW w:w="1418" w:type="dxa"/>
                                </w:tcPr>
                                <w:p w14:paraId="2766C940" w14:textId="77777777" w:rsidR="002347A6" w:rsidRPr="00D65FAF" w:rsidRDefault="002347A6" w:rsidP="008A0536">
                                  <w:pPr>
                                    <w:pStyle w:val="5E-TABLECELL"/>
                                  </w:pPr>
                                  <w:r w:rsidRPr="00D65FAF">
                                    <w:t>+2</w:t>
                                  </w:r>
                                </w:p>
                              </w:tc>
                              <w:tc>
                                <w:tcPr>
                                  <w:tcW w:w="1187" w:type="dxa"/>
                                </w:tcPr>
                                <w:p w14:paraId="2D437198" w14:textId="77777777" w:rsidR="002347A6" w:rsidRDefault="002347A6" w:rsidP="008A0536">
                                  <w:pPr>
                                    <w:pStyle w:val="5E-TABLECELL"/>
                                  </w:pPr>
                                  <w:r>
                                    <w:t>2d6</w:t>
                                  </w:r>
                                </w:p>
                              </w:tc>
                              <w:tc>
                                <w:tcPr>
                                  <w:tcW w:w="7087" w:type="dxa"/>
                                </w:tcPr>
                                <w:p w14:paraId="0F69A9CA" w14:textId="77777777" w:rsidR="002347A6" w:rsidRPr="00D65FAF" w:rsidRDefault="002347A6" w:rsidP="008A0536">
                                  <w:pPr>
                                    <w:pStyle w:val="5E-TABLECELL"/>
                                  </w:pPr>
                                  <w:r>
                                    <w:t>Feat, Reliable Skill (1)</w:t>
                                  </w:r>
                                </w:p>
                              </w:tc>
                            </w:tr>
                            <w:tr w:rsidR="002347A6" w:rsidRPr="00D65FAF" w14:paraId="202C2346" w14:textId="77777777" w:rsidTr="002347A6">
                              <w:trPr>
                                <w:cnfStyle w:val="000000100000" w:firstRow="0" w:lastRow="0" w:firstColumn="0" w:lastColumn="0" w:oddVBand="0" w:evenVBand="0" w:oddHBand="1" w:evenHBand="0" w:firstRowFirstColumn="0" w:firstRowLastColumn="0" w:lastRowFirstColumn="0" w:lastRowLastColumn="0"/>
                                <w:trHeight w:val="226"/>
                              </w:trPr>
                              <w:tc>
                                <w:tcPr>
                                  <w:tcW w:w="707" w:type="dxa"/>
                                </w:tcPr>
                                <w:p w14:paraId="21987E56" w14:textId="77777777" w:rsidR="002347A6" w:rsidRPr="00D65FAF" w:rsidRDefault="002347A6" w:rsidP="008A0536">
                                  <w:pPr>
                                    <w:pStyle w:val="5E-TABLECELL"/>
                                  </w:pPr>
                                  <w:r w:rsidRPr="00D65FAF">
                                    <w:t>5th</w:t>
                                  </w:r>
                                </w:p>
                              </w:tc>
                              <w:tc>
                                <w:tcPr>
                                  <w:tcW w:w="1418" w:type="dxa"/>
                                </w:tcPr>
                                <w:p w14:paraId="72337DE9" w14:textId="77777777" w:rsidR="002347A6" w:rsidRDefault="002347A6" w:rsidP="008A0536">
                                  <w:pPr>
                                    <w:pStyle w:val="5E-TABLECELL"/>
                                  </w:pPr>
                                  <w:r w:rsidRPr="00D65FAF">
                                    <w:t>+3</w:t>
                                  </w:r>
                                </w:p>
                              </w:tc>
                              <w:tc>
                                <w:tcPr>
                                  <w:tcW w:w="1187" w:type="dxa"/>
                                </w:tcPr>
                                <w:p w14:paraId="3C72373A" w14:textId="77777777" w:rsidR="002347A6" w:rsidRDefault="002347A6" w:rsidP="008A0536">
                                  <w:pPr>
                                    <w:pStyle w:val="5E-TABLECELL"/>
                                  </w:pPr>
                                  <w:r>
                                    <w:t>3d6</w:t>
                                  </w:r>
                                </w:p>
                              </w:tc>
                              <w:tc>
                                <w:tcPr>
                                  <w:tcW w:w="7087" w:type="dxa"/>
                                </w:tcPr>
                                <w:p w14:paraId="04BD6EFC" w14:textId="77777777" w:rsidR="002347A6" w:rsidRPr="00D65FAF" w:rsidRDefault="002347A6" w:rsidP="008A0536">
                                  <w:pPr>
                                    <w:pStyle w:val="5E-TABLECELL"/>
                                  </w:pPr>
                                  <w:r>
                                    <w:t>Uncanny Dodge, Cunning action Improvement</w:t>
                                  </w:r>
                                </w:p>
                              </w:tc>
                            </w:tr>
                            <w:tr w:rsidR="002347A6" w:rsidRPr="00D65FAF" w14:paraId="40953432" w14:textId="77777777" w:rsidTr="002347A6">
                              <w:trPr>
                                <w:cnfStyle w:val="000000010000" w:firstRow="0" w:lastRow="0" w:firstColumn="0" w:lastColumn="0" w:oddVBand="0" w:evenVBand="0" w:oddHBand="0" w:evenHBand="1" w:firstRowFirstColumn="0" w:firstRowLastColumn="0" w:lastRowFirstColumn="0" w:lastRowLastColumn="0"/>
                                <w:trHeight w:val="241"/>
                              </w:trPr>
                              <w:tc>
                                <w:tcPr>
                                  <w:tcW w:w="707" w:type="dxa"/>
                                </w:tcPr>
                                <w:p w14:paraId="5852032E" w14:textId="77777777" w:rsidR="002347A6" w:rsidRPr="00D65FAF" w:rsidRDefault="002347A6" w:rsidP="008A0536">
                                  <w:pPr>
                                    <w:pStyle w:val="5E-TABLECELL"/>
                                  </w:pPr>
                                  <w:r w:rsidRPr="00D65FAF">
                                    <w:t>6th</w:t>
                                  </w:r>
                                </w:p>
                              </w:tc>
                              <w:tc>
                                <w:tcPr>
                                  <w:tcW w:w="1418" w:type="dxa"/>
                                </w:tcPr>
                                <w:p w14:paraId="5D50D1E1" w14:textId="77777777" w:rsidR="002347A6" w:rsidRPr="00D65FAF" w:rsidRDefault="002347A6" w:rsidP="008A0536">
                                  <w:pPr>
                                    <w:pStyle w:val="5E-TABLECELL"/>
                                  </w:pPr>
                                  <w:r w:rsidRPr="00D65FAF">
                                    <w:t>+3</w:t>
                                  </w:r>
                                </w:p>
                              </w:tc>
                              <w:tc>
                                <w:tcPr>
                                  <w:tcW w:w="1187" w:type="dxa"/>
                                </w:tcPr>
                                <w:p w14:paraId="00907A3C" w14:textId="77777777" w:rsidR="002347A6" w:rsidRDefault="002347A6" w:rsidP="008A0536">
                                  <w:pPr>
                                    <w:pStyle w:val="5E-TABLECELL"/>
                                  </w:pPr>
                                  <w:r>
                                    <w:t>3d6</w:t>
                                  </w:r>
                                </w:p>
                              </w:tc>
                              <w:tc>
                                <w:tcPr>
                                  <w:tcW w:w="7087" w:type="dxa"/>
                                </w:tcPr>
                                <w:p w14:paraId="41AE0CF0" w14:textId="77777777" w:rsidR="002347A6" w:rsidRPr="00D65FAF" w:rsidRDefault="002347A6" w:rsidP="008A0536">
                                  <w:pPr>
                                    <w:pStyle w:val="5E-TABLECELL"/>
                                  </w:pPr>
                                  <w:r>
                                    <w:t>Expertise</w:t>
                                  </w:r>
                                </w:p>
                              </w:tc>
                            </w:tr>
                            <w:tr w:rsidR="002347A6" w:rsidRPr="00D65FAF" w14:paraId="02CA8727" w14:textId="77777777" w:rsidTr="002347A6">
                              <w:trPr>
                                <w:cnfStyle w:val="000000100000" w:firstRow="0" w:lastRow="0" w:firstColumn="0" w:lastColumn="0" w:oddVBand="0" w:evenVBand="0" w:oddHBand="1" w:evenHBand="0" w:firstRowFirstColumn="0" w:firstRowLastColumn="0" w:lastRowFirstColumn="0" w:lastRowLastColumn="0"/>
                                <w:trHeight w:val="226"/>
                              </w:trPr>
                              <w:tc>
                                <w:tcPr>
                                  <w:tcW w:w="707" w:type="dxa"/>
                                </w:tcPr>
                                <w:p w14:paraId="37003257" w14:textId="77777777" w:rsidR="002347A6" w:rsidRPr="00D65FAF" w:rsidRDefault="002347A6" w:rsidP="008A0536">
                                  <w:pPr>
                                    <w:pStyle w:val="5E-TABLECELL"/>
                                  </w:pPr>
                                  <w:r w:rsidRPr="00D65FAF">
                                    <w:t>7th</w:t>
                                  </w:r>
                                </w:p>
                              </w:tc>
                              <w:tc>
                                <w:tcPr>
                                  <w:tcW w:w="1418" w:type="dxa"/>
                                </w:tcPr>
                                <w:p w14:paraId="1D97F4B8" w14:textId="77777777" w:rsidR="002347A6" w:rsidRDefault="002347A6" w:rsidP="008A0536">
                                  <w:pPr>
                                    <w:pStyle w:val="5E-TABLECELL"/>
                                  </w:pPr>
                                  <w:r w:rsidRPr="00D65FAF">
                                    <w:t>+3</w:t>
                                  </w:r>
                                </w:p>
                              </w:tc>
                              <w:tc>
                                <w:tcPr>
                                  <w:tcW w:w="1187" w:type="dxa"/>
                                </w:tcPr>
                                <w:p w14:paraId="69940AC3" w14:textId="77777777" w:rsidR="002347A6" w:rsidRDefault="002347A6" w:rsidP="008A0536">
                                  <w:pPr>
                                    <w:pStyle w:val="5E-TABLECELL"/>
                                  </w:pPr>
                                  <w:r>
                                    <w:t>4d6</w:t>
                                  </w:r>
                                </w:p>
                              </w:tc>
                              <w:tc>
                                <w:tcPr>
                                  <w:tcW w:w="7087" w:type="dxa"/>
                                </w:tcPr>
                                <w:p w14:paraId="6F6DC576" w14:textId="77777777" w:rsidR="002347A6" w:rsidRPr="00D65FAF" w:rsidRDefault="002347A6" w:rsidP="008A0536">
                                  <w:pPr>
                                    <w:pStyle w:val="5E-TABLECELL"/>
                                  </w:pPr>
                                  <w:r>
                                    <w:t>Evasion</w:t>
                                  </w:r>
                                </w:p>
                              </w:tc>
                            </w:tr>
                            <w:tr w:rsidR="002347A6" w:rsidRPr="00D65FAF" w14:paraId="30F6B6F1" w14:textId="77777777" w:rsidTr="002347A6">
                              <w:trPr>
                                <w:cnfStyle w:val="000000010000" w:firstRow="0" w:lastRow="0" w:firstColumn="0" w:lastColumn="0" w:oddVBand="0" w:evenVBand="0" w:oddHBand="0" w:evenHBand="1" w:firstRowFirstColumn="0" w:firstRowLastColumn="0" w:lastRowFirstColumn="0" w:lastRowLastColumn="0"/>
                                <w:trHeight w:val="241"/>
                              </w:trPr>
                              <w:tc>
                                <w:tcPr>
                                  <w:tcW w:w="707" w:type="dxa"/>
                                </w:tcPr>
                                <w:p w14:paraId="2EAFA029" w14:textId="77777777" w:rsidR="002347A6" w:rsidRPr="00D65FAF" w:rsidRDefault="002347A6" w:rsidP="008A0536">
                                  <w:pPr>
                                    <w:pStyle w:val="5E-TABLECELL"/>
                                  </w:pPr>
                                  <w:r w:rsidRPr="00D65FAF">
                                    <w:t>8th</w:t>
                                  </w:r>
                                </w:p>
                              </w:tc>
                              <w:tc>
                                <w:tcPr>
                                  <w:tcW w:w="1418" w:type="dxa"/>
                                </w:tcPr>
                                <w:p w14:paraId="22A01931" w14:textId="77777777" w:rsidR="002347A6" w:rsidRPr="00D65FAF" w:rsidRDefault="002347A6" w:rsidP="008A0536">
                                  <w:pPr>
                                    <w:pStyle w:val="5E-TABLECELL"/>
                                  </w:pPr>
                                  <w:r w:rsidRPr="00D65FAF">
                                    <w:t>+3</w:t>
                                  </w:r>
                                </w:p>
                              </w:tc>
                              <w:tc>
                                <w:tcPr>
                                  <w:tcW w:w="1187" w:type="dxa"/>
                                </w:tcPr>
                                <w:p w14:paraId="72F3448A" w14:textId="77777777" w:rsidR="002347A6" w:rsidRDefault="002347A6" w:rsidP="008A0536">
                                  <w:pPr>
                                    <w:pStyle w:val="5E-TABLECELL"/>
                                  </w:pPr>
                                  <w:r>
                                    <w:t>4d6</w:t>
                                  </w:r>
                                </w:p>
                              </w:tc>
                              <w:tc>
                                <w:tcPr>
                                  <w:tcW w:w="7087" w:type="dxa"/>
                                </w:tcPr>
                                <w:p w14:paraId="799956DE" w14:textId="77777777" w:rsidR="002347A6" w:rsidRPr="00D65FAF" w:rsidRDefault="002347A6" w:rsidP="008A0536">
                                  <w:pPr>
                                    <w:pStyle w:val="5E-TABLECELL"/>
                                  </w:pPr>
                                  <w:r>
                                    <w:t>Feat</w:t>
                                  </w:r>
                                </w:p>
                              </w:tc>
                            </w:tr>
                            <w:tr w:rsidR="002347A6" w:rsidRPr="00D65FAF" w14:paraId="6E0EEF71" w14:textId="77777777" w:rsidTr="002347A6">
                              <w:trPr>
                                <w:cnfStyle w:val="000000100000" w:firstRow="0" w:lastRow="0" w:firstColumn="0" w:lastColumn="0" w:oddVBand="0" w:evenVBand="0" w:oddHBand="1" w:evenHBand="0" w:firstRowFirstColumn="0" w:firstRowLastColumn="0" w:lastRowFirstColumn="0" w:lastRowLastColumn="0"/>
                                <w:trHeight w:val="226"/>
                              </w:trPr>
                              <w:tc>
                                <w:tcPr>
                                  <w:tcW w:w="707" w:type="dxa"/>
                                </w:tcPr>
                                <w:p w14:paraId="03D51BEA" w14:textId="77777777" w:rsidR="002347A6" w:rsidRPr="00D65FAF" w:rsidRDefault="002347A6" w:rsidP="008A0536">
                                  <w:pPr>
                                    <w:pStyle w:val="5E-TABLECELL"/>
                                  </w:pPr>
                                  <w:r w:rsidRPr="00D65FAF">
                                    <w:t>9th</w:t>
                                  </w:r>
                                </w:p>
                              </w:tc>
                              <w:tc>
                                <w:tcPr>
                                  <w:tcW w:w="1418" w:type="dxa"/>
                                </w:tcPr>
                                <w:p w14:paraId="219C83C0" w14:textId="77777777" w:rsidR="002347A6" w:rsidRDefault="002347A6" w:rsidP="008A0536">
                                  <w:pPr>
                                    <w:pStyle w:val="5E-TABLECELL"/>
                                  </w:pPr>
                                  <w:r w:rsidRPr="00D65FAF">
                                    <w:t>+4</w:t>
                                  </w:r>
                                </w:p>
                              </w:tc>
                              <w:tc>
                                <w:tcPr>
                                  <w:tcW w:w="1187" w:type="dxa"/>
                                </w:tcPr>
                                <w:p w14:paraId="0C7728E1" w14:textId="77777777" w:rsidR="002347A6" w:rsidRDefault="002347A6" w:rsidP="008A0536">
                                  <w:pPr>
                                    <w:pStyle w:val="5E-TABLECELL"/>
                                  </w:pPr>
                                  <w:r>
                                    <w:t>5d6</w:t>
                                  </w:r>
                                </w:p>
                              </w:tc>
                              <w:tc>
                                <w:tcPr>
                                  <w:tcW w:w="7087" w:type="dxa"/>
                                </w:tcPr>
                                <w:p w14:paraId="52680831" w14:textId="77777777" w:rsidR="002347A6" w:rsidRPr="00D65FAF" w:rsidRDefault="002347A6" w:rsidP="008A0536">
                                  <w:pPr>
                                    <w:pStyle w:val="5E-TABLECELL"/>
                                  </w:pPr>
                                  <w:r>
                                    <w:t>Roguish Archetype Feature</w:t>
                                  </w:r>
                                </w:p>
                              </w:tc>
                            </w:tr>
                            <w:tr w:rsidR="002347A6" w:rsidRPr="00D65FAF" w14:paraId="226293D5" w14:textId="77777777" w:rsidTr="002347A6">
                              <w:trPr>
                                <w:cnfStyle w:val="000000010000" w:firstRow="0" w:lastRow="0" w:firstColumn="0" w:lastColumn="0" w:oddVBand="0" w:evenVBand="0" w:oddHBand="0" w:evenHBand="1" w:firstRowFirstColumn="0" w:firstRowLastColumn="0" w:lastRowFirstColumn="0" w:lastRowLastColumn="0"/>
                                <w:trHeight w:val="241"/>
                              </w:trPr>
                              <w:tc>
                                <w:tcPr>
                                  <w:tcW w:w="707" w:type="dxa"/>
                                </w:tcPr>
                                <w:p w14:paraId="4E04AC86" w14:textId="77777777" w:rsidR="002347A6" w:rsidRPr="00D65FAF" w:rsidRDefault="002347A6" w:rsidP="008A0536">
                                  <w:pPr>
                                    <w:pStyle w:val="5E-TABLECELL"/>
                                  </w:pPr>
                                  <w:r w:rsidRPr="00D65FAF">
                                    <w:t>10th</w:t>
                                  </w:r>
                                </w:p>
                              </w:tc>
                              <w:tc>
                                <w:tcPr>
                                  <w:tcW w:w="1418" w:type="dxa"/>
                                </w:tcPr>
                                <w:p w14:paraId="245B6EDE" w14:textId="77777777" w:rsidR="002347A6" w:rsidRPr="00D65FAF" w:rsidRDefault="002347A6" w:rsidP="008A0536">
                                  <w:pPr>
                                    <w:pStyle w:val="5E-TABLECELL"/>
                                  </w:pPr>
                                  <w:r w:rsidRPr="00D65FAF">
                                    <w:t>+4</w:t>
                                  </w:r>
                                </w:p>
                              </w:tc>
                              <w:tc>
                                <w:tcPr>
                                  <w:tcW w:w="1187" w:type="dxa"/>
                                </w:tcPr>
                                <w:p w14:paraId="62B8FA7C" w14:textId="77777777" w:rsidR="002347A6" w:rsidRDefault="002347A6" w:rsidP="008A0536">
                                  <w:pPr>
                                    <w:pStyle w:val="5E-TABLECELL"/>
                                  </w:pPr>
                                  <w:r>
                                    <w:t>5d6</w:t>
                                  </w:r>
                                </w:p>
                              </w:tc>
                              <w:tc>
                                <w:tcPr>
                                  <w:tcW w:w="7087" w:type="dxa"/>
                                </w:tcPr>
                                <w:p w14:paraId="6D6E5DF5" w14:textId="77777777" w:rsidR="002347A6" w:rsidRPr="00D65FAF" w:rsidRDefault="002347A6" w:rsidP="008A0536">
                                  <w:pPr>
                                    <w:pStyle w:val="5E-TABLECELL"/>
                                  </w:pPr>
                                  <w:r>
                                    <w:t>Feat</w:t>
                                  </w:r>
                                </w:p>
                              </w:tc>
                            </w:tr>
                            <w:tr w:rsidR="002347A6" w:rsidRPr="00D65FAF" w14:paraId="3601E50E" w14:textId="77777777" w:rsidTr="002347A6">
                              <w:trPr>
                                <w:cnfStyle w:val="000000100000" w:firstRow="0" w:lastRow="0" w:firstColumn="0" w:lastColumn="0" w:oddVBand="0" w:evenVBand="0" w:oddHBand="1" w:evenHBand="0" w:firstRowFirstColumn="0" w:firstRowLastColumn="0" w:lastRowFirstColumn="0" w:lastRowLastColumn="0"/>
                                <w:trHeight w:val="226"/>
                              </w:trPr>
                              <w:tc>
                                <w:tcPr>
                                  <w:tcW w:w="707" w:type="dxa"/>
                                </w:tcPr>
                                <w:p w14:paraId="3ACE2673" w14:textId="77777777" w:rsidR="002347A6" w:rsidRPr="00D65FAF" w:rsidRDefault="002347A6" w:rsidP="008A0536">
                                  <w:pPr>
                                    <w:pStyle w:val="5E-TABLECELL"/>
                                  </w:pPr>
                                  <w:r w:rsidRPr="00D65FAF">
                                    <w:t>11th</w:t>
                                  </w:r>
                                </w:p>
                              </w:tc>
                              <w:tc>
                                <w:tcPr>
                                  <w:tcW w:w="1418" w:type="dxa"/>
                                </w:tcPr>
                                <w:p w14:paraId="11A5DBFA" w14:textId="77777777" w:rsidR="002347A6" w:rsidRDefault="002347A6" w:rsidP="008A0536">
                                  <w:pPr>
                                    <w:pStyle w:val="5E-TABLECELL"/>
                                  </w:pPr>
                                  <w:r w:rsidRPr="00D65FAF">
                                    <w:t>+4</w:t>
                                  </w:r>
                                </w:p>
                              </w:tc>
                              <w:tc>
                                <w:tcPr>
                                  <w:tcW w:w="1187" w:type="dxa"/>
                                </w:tcPr>
                                <w:p w14:paraId="22F4C343" w14:textId="77777777" w:rsidR="002347A6" w:rsidRDefault="002347A6" w:rsidP="008A0536">
                                  <w:pPr>
                                    <w:pStyle w:val="5E-TABLECELL"/>
                                  </w:pPr>
                                  <w:r>
                                    <w:t>6d6</w:t>
                                  </w:r>
                                </w:p>
                              </w:tc>
                              <w:tc>
                                <w:tcPr>
                                  <w:tcW w:w="7087" w:type="dxa"/>
                                </w:tcPr>
                                <w:p w14:paraId="22F3B915" w14:textId="77777777" w:rsidR="002347A6" w:rsidRPr="00D65FAF" w:rsidRDefault="002347A6" w:rsidP="008A0536">
                                  <w:pPr>
                                    <w:pStyle w:val="5E-TABLECELL"/>
                                  </w:pPr>
                                  <w:r>
                                    <w:t>Reliable Talent</w:t>
                                  </w:r>
                                </w:p>
                              </w:tc>
                            </w:tr>
                            <w:tr w:rsidR="002347A6" w:rsidRPr="00D65FAF" w14:paraId="10EE695C" w14:textId="77777777" w:rsidTr="002347A6">
                              <w:trPr>
                                <w:cnfStyle w:val="000000010000" w:firstRow="0" w:lastRow="0" w:firstColumn="0" w:lastColumn="0" w:oddVBand="0" w:evenVBand="0" w:oddHBand="0" w:evenHBand="1" w:firstRowFirstColumn="0" w:firstRowLastColumn="0" w:lastRowFirstColumn="0" w:lastRowLastColumn="0"/>
                                <w:trHeight w:val="241"/>
                              </w:trPr>
                              <w:tc>
                                <w:tcPr>
                                  <w:tcW w:w="707" w:type="dxa"/>
                                </w:tcPr>
                                <w:p w14:paraId="01BD0DE6" w14:textId="77777777" w:rsidR="002347A6" w:rsidRPr="00D65FAF" w:rsidRDefault="002347A6" w:rsidP="008A0536">
                                  <w:pPr>
                                    <w:pStyle w:val="5E-TABLECELL"/>
                                  </w:pPr>
                                  <w:r w:rsidRPr="00D65FAF">
                                    <w:t>12th</w:t>
                                  </w:r>
                                </w:p>
                              </w:tc>
                              <w:tc>
                                <w:tcPr>
                                  <w:tcW w:w="1418" w:type="dxa"/>
                                </w:tcPr>
                                <w:p w14:paraId="4CCAF2CA" w14:textId="77777777" w:rsidR="002347A6" w:rsidRPr="00D65FAF" w:rsidRDefault="002347A6" w:rsidP="008A0536">
                                  <w:pPr>
                                    <w:pStyle w:val="5E-TABLECELL"/>
                                  </w:pPr>
                                  <w:r w:rsidRPr="00D65FAF">
                                    <w:t>+4</w:t>
                                  </w:r>
                                </w:p>
                              </w:tc>
                              <w:tc>
                                <w:tcPr>
                                  <w:tcW w:w="1187" w:type="dxa"/>
                                </w:tcPr>
                                <w:p w14:paraId="20D11F1B" w14:textId="77777777" w:rsidR="002347A6" w:rsidRDefault="002347A6" w:rsidP="008A0536">
                                  <w:pPr>
                                    <w:pStyle w:val="5E-TABLECELL"/>
                                  </w:pPr>
                                  <w:r>
                                    <w:t>6d6</w:t>
                                  </w:r>
                                </w:p>
                              </w:tc>
                              <w:tc>
                                <w:tcPr>
                                  <w:tcW w:w="7087" w:type="dxa"/>
                                </w:tcPr>
                                <w:p w14:paraId="11A3129F" w14:textId="77777777" w:rsidR="002347A6" w:rsidRPr="00D65FAF" w:rsidRDefault="002347A6" w:rsidP="008A0536">
                                  <w:pPr>
                                    <w:pStyle w:val="5E-TABLECELL"/>
                                  </w:pPr>
                                  <w:r>
                                    <w:t>Feat, Reliable Skill (2)</w:t>
                                  </w:r>
                                </w:p>
                              </w:tc>
                            </w:tr>
                            <w:tr w:rsidR="002347A6" w:rsidRPr="00D65FAF" w14:paraId="70F97C43" w14:textId="77777777" w:rsidTr="002347A6">
                              <w:trPr>
                                <w:cnfStyle w:val="000000100000" w:firstRow="0" w:lastRow="0" w:firstColumn="0" w:lastColumn="0" w:oddVBand="0" w:evenVBand="0" w:oddHBand="1" w:evenHBand="0" w:firstRowFirstColumn="0" w:firstRowLastColumn="0" w:lastRowFirstColumn="0" w:lastRowLastColumn="0"/>
                                <w:trHeight w:val="241"/>
                              </w:trPr>
                              <w:tc>
                                <w:tcPr>
                                  <w:tcW w:w="707" w:type="dxa"/>
                                </w:tcPr>
                                <w:p w14:paraId="254C9B3B" w14:textId="77777777" w:rsidR="002347A6" w:rsidRPr="00D65FAF" w:rsidRDefault="002347A6" w:rsidP="008A0536">
                                  <w:pPr>
                                    <w:pStyle w:val="5E-TABLECELL"/>
                                  </w:pPr>
                                  <w:r w:rsidRPr="00D65FAF">
                                    <w:t>13th</w:t>
                                  </w:r>
                                </w:p>
                              </w:tc>
                              <w:tc>
                                <w:tcPr>
                                  <w:tcW w:w="1418" w:type="dxa"/>
                                </w:tcPr>
                                <w:p w14:paraId="06EBF1BE" w14:textId="77777777" w:rsidR="002347A6" w:rsidRDefault="002347A6" w:rsidP="008A0536">
                                  <w:pPr>
                                    <w:pStyle w:val="5E-TABLECELL"/>
                                  </w:pPr>
                                  <w:r w:rsidRPr="00D65FAF">
                                    <w:t>+5</w:t>
                                  </w:r>
                                </w:p>
                              </w:tc>
                              <w:tc>
                                <w:tcPr>
                                  <w:tcW w:w="1187" w:type="dxa"/>
                                </w:tcPr>
                                <w:p w14:paraId="24A5A831" w14:textId="77777777" w:rsidR="002347A6" w:rsidRDefault="002347A6" w:rsidP="008A0536">
                                  <w:pPr>
                                    <w:pStyle w:val="5E-TABLECELL"/>
                                  </w:pPr>
                                  <w:r>
                                    <w:t>7d6</w:t>
                                  </w:r>
                                </w:p>
                              </w:tc>
                              <w:tc>
                                <w:tcPr>
                                  <w:tcW w:w="7087" w:type="dxa"/>
                                </w:tcPr>
                                <w:p w14:paraId="0232330D" w14:textId="77777777" w:rsidR="002347A6" w:rsidRPr="00D65FAF" w:rsidRDefault="002347A6" w:rsidP="008A0536">
                                  <w:pPr>
                                    <w:pStyle w:val="5E-TABLECELL"/>
                                  </w:pPr>
                                  <w:r>
                                    <w:t>Roguish Archetype Feature</w:t>
                                  </w:r>
                                </w:p>
                              </w:tc>
                            </w:tr>
                            <w:tr w:rsidR="002347A6" w:rsidRPr="00D65FAF" w14:paraId="0F9E59E0" w14:textId="77777777" w:rsidTr="002347A6">
                              <w:trPr>
                                <w:cnfStyle w:val="000000010000" w:firstRow="0" w:lastRow="0" w:firstColumn="0" w:lastColumn="0" w:oddVBand="0" w:evenVBand="0" w:oddHBand="0" w:evenHBand="1" w:firstRowFirstColumn="0" w:firstRowLastColumn="0" w:lastRowFirstColumn="0" w:lastRowLastColumn="0"/>
                                <w:trHeight w:val="226"/>
                              </w:trPr>
                              <w:tc>
                                <w:tcPr>
                                  <w:tcW w:w="707" w:type="dxa"/>
                                </w:tcPr>
                                <w:p w14:paraId="2E2100F7" w14:textId="77777777" w:rsidR="002347A6" w:rsidRPr="00D65FAF" w:rsidRDefault="002347A6" w:rsidP="008A0536">
                                  <w:pPr>
                                    <w:pStyle w:val="5E-TABLECELL"/>
                                  </w:pPr>
                                  <w:r w:rsidRPr="00D65FAF">
                                    <w:t>14th</w:t>
                                  </w:r>
                                </w:p>
                              </w:tc>
                              <w:tc>
                                <w:tcPr>
                                  <w:tcW w:w="1418" w:type="dxa"/>
                                </w:tcPr>
                                <w:p w14:paraId="432EC97D" w14:textId="77777777" w:rsidR="002347A6" w:rsidRPr="00D65FAF" w:rsidRDefault="002347A6" w:rsidP="008A0536">
                                  <w:pPr>
                                    <w:pStyle w:val="5E-TABLECELL"/>
                                  </w:pPr>
                                  <w:r w:rsidRPr="00D65FAF">
                                    <w:t>+5</w:t>
                                  </w:r>
                                </w:p>
                              </w:tc>
                              <w:tc>
                                <w:tcPr>
                                  <w:tcW w:w="1187" w:type="dxa"/>
                                </w:tcPr>
                                <w:p w14:paraId="74F49E5E" w14:textId="77777777" w:rsidR="002347A6" w:rsidRDefault="002347A6" w:rsidP="008A0536">
                                  <w:pPr>
                                    <w:pStyle w:val="5E-TABLECELL"/>
                                  </w:pPr>
                                  <w:r>
                                    <w:t>7d6</w:t>
                                  </w:r>
                                </w:p>
                              </w:tc>
                              <w:tc>
                                <w:tcPr>
                                  <w:tcW w:w="7087" w:type="dxa"/>
                                </w:tcPr>
                                <w:p w14:paraId="676C73CF" w14:textId="77777777" w:rsidR="002347A6" w:rsidRPr="00D65FAF" w:rsidRDefault="002347A6" w:rsidP="008A0536">
                                  <w:pPr>
                                    <w:pStyle w:val="5E-TABLECELL"/>
                                  </w:pPr>
                                  <w:r>
                                    <w:t>Blind Sense</w:t>
                                  </w:r>
                                </w:p>
                              </w:tc>
                            </w:tr>
                            <w:tr w:rsidR="002347A6" w:rsidRPr="00D65FAF" w14:paraId="03758AC3" w14:textId="77777777" w:rsidTr="002347A6">
                              <w:trPr>
                                <w:cnfStyle w:val="000000100000" w:firstRow="0" w:lastRow="0" w:firstColumn="0" w:lastColumn="0" w:oddVBand="0" w:evenVBand="0" w:oddHBand="1" w:evenHBand="0" w:firstRowFirstColumn="0" w:firstRowLastColumn="0" w:lastRowFirstColumn="0" w:lastRowLastColumn="0"/>
                                <w:trHeight w:val="241"/>
                              </w:trPr>
                              <w:tc>
                                <w:tcPr>
                                  <w:tcW w:w="707" w:type="dxa"/>
                                </w:tcPr>
                                <w:p w14:paraId="48EAAC22" w14:textId="77777777" w:rsidR="002347A6" w:rsidRPr="00D65FAF" w:rsidRDefault="002347A6" w:rsidP="008A0536">
                                  <w:pPr>
                                    <w:pStyle w:val="5E-TABLECELL"/>
                                  </w:pPr>
                                  <w:r w:rsidRPr="00D65FAF">
                                    <w:t>15th</w:t>
                                  </w:r>
                                </w:p>
                              </w:tc>
                              <w:tc>
                                <w:tcPr>
                                  <w:tcW w:w="1418" w:type="dxa"/>
                                </w:tcPr>
                                <w:p w14:paraId="6DDA724F" w14:textId="77777777" w:rsidR="002347A6" w:rsidRDefault="002347A6" w:rsidP="008A0536">
                                  <w:pPr>
                                    <w:pStyle w:val="5E-TABLECELL"/>
                                  </w:pPr>
                                  <w:r w:rsidRPr="00D65FAF">
                                    <w:t>+5</w:t>
                                  </w:r>
                                </w:p>
                              </w:tc>
                              <w:tc>
                                <w:tcPr>
                                  <w:tcW w:w="1187" w:type="dxa"/>
                                </w:tcPr>
                                <w:p w14:paraId="7060385B" w14:textId="77777777" w:rsidR="002347A6" w:rsidRDefault="002347A6" w:rsidP="008A0536">
                                  <w:pPr>
                                    <w:pStyle w:val="5E-TABLECELL"/>
                                  </w:pPr>
                                  <w:r>
                                    <w:t>8d6</w:t>
                                  </w:r>
                                </w:p>
                              </w:tc>
                              <w:tc>
                                <w:tcPr>
                                  <w:tcW w:w="7087" w:type="dxa"/>
                                </w:tcPr>
                                <w:p w14:paraId="365EFE69" w14:textId="77777777" w:rsidR="002347A6" w:rsidRPr="00D65FAF" w:rsidRDefault="002347A6" w:rsidP="008A0536">
                                  <w:pPr>
                                    <w:pStyle w:val="5E-TABLECELL"/>
                                  </w:pPr>
                                  <w:r>
                                    <w:t>Slippery Mind</w:t>
                                  </w:r>
                                </w:p>
                              </w:tc>
                            </w:tr>
                            <w:tr w:rsidR="002347A6" w:rsidRPr="00D65FAF" w14:paraId="055FB1FF" w14:textId="77777777" w:rsidTr="002347A6">
                              <w:trPr>
                                <w:cnfStyle w:val="000000010000" w:firstRow="0" w:lastRow="0" w:firstColumn="0" w:lastColumn="0" w:oddVBand="0" w:evenVBand="0" w:oddHBand="0" w:evenHBand="1" w:firstRowFirstColumn="0" w:firstRowLastColumn="0" w:lastRowFirstColumn="0" w:lastRowLastColumn="0"/>
                                <w:trHeight w:val="226"/>
                              </w:trPr>
                              <w:tc>
                                <w:tcPr>
                                  <w:tcW w:w="707" w:type="dxa"/>
                                </w:tcPr>
                                <w:p w14:paraId="4F590E51" w14:textId="77777777" w:rsidR="002347A6" w:rsidRPr="00D65FAF" w:rsidRDefault="002347A6" w:rsidP="008A0536">
                                  <w:pPr>
                                    <w:pStyle w:val="5E-TABLECELL"/>
                                  </w:pPr>
                                  <w:r w:rsidRPr="00D65FAF">
                                    <w:t>16th</w:t>
                                  </w:r>
                                </w:p>
                              </w:tc>
                              <w:tc>
                                <w:tcPr>
                                  <w:tcW w:w="1418" w:type="dxa"/>
                                </w:tcPr>
                                <w:p w14:paraId="26870B19" w14:textId="77777777" w:rsidR="002347A6" w:rsidRPr="00D65FAF" w:rsidRDefault="002347A6" w:rsidP="008A0536">
                                  <w:pPr>
                                    <w:pStyle w:val="5E-TABLECELL"/>
                                  </w:pPr>
                                  <w:r w:rsidRPr="00D65FAF">
                                    <w:t>+5</w:t>
                                  </w:r>
                                </w:p>
                              </w:tc>
                              <w:tc>
                                <w:tcPr>
                                  <w:tcW w:w="1187" w:type="dxa"/>
                                </w:tcPr>
                                <w:p w14:paraId="25C19779" w14:textId="77777777" w:rsidR="002347A6" w:rsidRDefault="002347A6" w:rsidP="008A0536">
                                  <w:pPr>
                                    <w:pStyle w:val="5E-TABLECELL"/>
                                  </w:pPr>
                                  <w:r>
                                    <w:t>8d6</w:t>
                                  </w:r>
                                </w:p>
                              </w:tc>
                              <w:tc>
                                <w:tcPr>
                                  <w:tcW w:w="7087" w:type="dxa"/>
                                </w:tcPr>
                                <w:p w14:paraId="0EDCCB2F" w14:textId="77777777" w:rsidR="002347A6" w:rsidRPr="00D65FAF" w:rsidRDefault="002347A6" w:rsidP="008A0536">
                                  <w:pPr>
                                    <w:pStyle w:val="5E-TABLECELL"/>
                                  </w:pPr>
                                  <w:r>
                                    <w:t>Feat</w:t>
                                  </w:r>
                                </w:p>
                              </w:tc>
                            </w:tr>
                            <w:tr w:rsidR="002347A6" w:rsidRPr="00D65FAF" w14:paraId="2B1D41F3" w14:textId="77777777" w:rsidTr="002347A6">
                              <w:trPr>
                                <w:cnfStyle w:val="000000100000" w:firstRow="0" w:lastRow="0" w:firstColumn="0" w:lastColumn="0" w:oddVBand="0" w:evenVBand="0" w:oddHBand="1" w:evenHBand="0" w:firstRowFirstColumn="0" w:firstRowLastColumn="0" w:lastRowFirstColumn="0" w:lastRowLastColumn="0"/>
                                <w:trHeight w:val="241"/>
                              </w:trPr>
                              <w:tc>
                                <w:tcPr>
                                  <w:tcW w:w="707" w:type="dxa"/>
                                </w:tcPr>
                                <w:p w14:paraId="433C3E28" w14:textId="77777777" w:rsidR="002347A6" w:rsidRPr="00D65FAF" w:rsidRDefault="002347A6" w:rsidP="008A0536">
                                  <w:pPr>
                                    <w:pStyle w:val="5E-TABLECELL"/>
                                  </w:pPr>
                                  <w:r w:rsidRPr="00D65FAF">
                                    <w:t>17th</w:t>
                                  </w:r>
                                </w:p>
                              </w:tc>
                              <w:tc>
                                <w:tcPr>
                                  <w:tcW w:w="1418" w:type="dxa"/>
                                </w:tcPr>
                                <w:p w14:paraId="7929590C" w14:textId="77777777" w:rsidR="002347A6" w:rsidRDefault="002347A6" w:rsidP="008A0536">
                                  <w:pPr>
                                    <w:pStyle w:val="5E-TABLECELL"/>
                                  </w:pPr>
                                  <w:r w:rsidRPr="00D65FAF">
                                    <w:t>+6</w:t>
                                  </w:r>
                                </w:p>
                              </w:tc>
                              <w:tc>
                                <w:tcPr>
                                  <w:tcW w:w="1187" w:type="dxa"/>
                                </w:tcPr>
                                <w:p w14:paraId="424A1D5E" w14:textId="77777777" w:rsidR="002347A6" w:rsidRDefault="002347A6" w:rsidP="008A0536">
                                  <w:pPr>
                                    <w:pStyle w:val="5E-TABLECELL"/>
                                  </w:pPr>
                                  <w:r>
                                    <w:t>9d6</w:t>
                                  </w:r>
                                </w:p>
                              </w:tc>
                              <w:tc>
                                <w:tcPr>
                                  <w:tcW w:w="7087" w:type="dxa"/>
                                </w:tcPr>
                                <w:p w14:paraId="30556A4E" w14:textId="77777777" w:rsidR="002347A6" w:rsidRPr="00D65FAF" w:rsidRDefault="002347A6" w:rsidP="008A0536">
                                  <w:pPr>
                                    <w:pStyle w:val="5E-TABLECELL"/>
                                  </w:pPr>
                                  <w:r>
                                    <w:t>Roguish Archetype Feature</w:t>
                                  </w:r>
                                </w:p>
                              </w:tc>
                            </w:tr>
                            <w:tr w:rsidR="002347A6" w:rsidRPr="00D65FAF" w14:paraId="7DB94308" w14:textId="77777777" w:rsidTr="002347A6">
                              <w:trPr>
                                <w:cnfStyle w:val="000000010000" w:firstRow="0" w:lastRow="0" w:firstColumn="0" w:lastColumn="0" w:oddVBand="0" w:evenVBand="0" w:oddHBand="0" w:evenHBand="1" w:firstRowFirstColumn="0" w:firstRowLastColumn="0" w:lastRowFirstColumn="0" w:lastRowLastColumn="0"/>
                                <w:trHeight w:val="226"/>
                              </w:trPr>
                              <w:tc>
                                <w:tcPr>
                                  <w:tcW w:w="707" w:type="dxa"/>
                                </w:tcPr>
                                <w:p w14:paraId="1C77D8CD" w14:textId="77777777" w:rsidR="002347A6" w:rsidRPr="00D65FAF" w:rsidRDefault="002347A6" w:rsidP="008A0536">
                                  <w:pPr>
                                    <w:pStyle w:val="5E-TABLECELL"/>
                                  </w:pPr>
                                  <w:r w:rsidRPr="00D65FAF">
                                    <w:t>18th</w:t>
                                  </w:r>
                                </w:p>
                              </w:tc>
                              <w:tc>
                                <w:tcPr>
                                  <w:tcW w:w="1418" w:type="dxa"/>
                                </w:tcPr>
                                <w:p w14:paraId="3CC4FBED" w14:textId="77777777" w:rsidR="002347A6" w:rsidRPr="00D65FAF" w:rsidRDefault="002347A6" w:rsidP="008A0536">
                                  <w:pPr>
                                    <w:pStyle w:val="5E-TABLECELL"/>
                                  </w:pPr>
                                  <w:r w:rsidRPr="00D65FAF">
                                    <w:t>+6</w:t>
                                  </w:r>
                                </w:p>
                              </w:tc>
                              <w:tc>
                                <w:tcPr>
                                  <w:tcW w:w="1187" w:type="dxa"/>
                                </w:tcPr>
                                <w:p w14:paraId="6C018990" w14:textId="77777777" w:rsidR="002347A6" w:rsidRDefault="002347A6" w:rsidP="008A0536">
                                  <w:pPr>
                                    <w:pStyle w:val="5E-TABLECELL"/>
                                  </w:pPr>
                                  <w:r>
                                    <w:t>9d6</w:t>
                                  </w:r>
                                </w:p>
                              </w:tc>
                              <w:tc>
                                <w:tcPr>
                                  <w:tcW w:w="7087" w:type="dxa"/>
                                </w:tcPr>
                                <w:p w14:paraId="12074AAF" w14:textId="77777777" w:rsidR="002347A6" w:rsidRPr="00D65FAF" w:rsidRDefault="002347A6" w:rsidP="008A0536">
                                  <w:pPr>
                                    <w:pStyle w:val="5E-TABLECELL"/>
                                  </w:pPr>
                                  <w:r>
                                    <w:t>Elusive</w:t>
                                  </w:r>
                                </w:p>
                              </w:tc>
                            </w:tr>
                            <w:tr w:rsidR="002347A6" w:rsidRPr="00D65FAF" w14:paraId="105EB110" w14:textId="77777777" w:rsidTr="002347A6">
                              <w:trPr>
                                <w:cnfStyle w:val="000000100000" w:firstRow="0" w:lastRow="0" w:firstColumn="0" w:lastColumn="0" w:oddVBand="0" w:evenVBand="0" w:oddHBand="1" w:evenHBand="0" w:firstRowFirstColumn="0" w:firstRowLastColumn="0" w:lastRowFirstColumn="0" w:lastRowLastColumn="0"/>
                                <w:trHeight w:val="241"/>
                              </w:trPr>
                              <w:tc>
                                <w:tcPr>
                                  <w:tcW w:w="707" w:type="dxa"/>
                                </w:tcPr>
                                <w:p w14:paraId="474D7CEC" w14:textId="77777777" w:rsidR="002347A6" w:rsidRPr="00D65FAF" w:rsidRDefault="002347A6" w:rsidP="008A0536">
                                  <w:pPr>
                                    <w:pStyle w:val="5E-TABLECELL"/>
                                  </w:pPr>
                                  <w:r w:rsidRPr="00D65FAF">
                                    <w:t>19th</w:t>
                                  </w:r>
                                </w:p>
                              </w:tc>
                              <w:tc>
                                <w:tcPr>
                                  <w:tcW w:w="1418" w:type="dxa"/>
                                </w:tcPr>
                                <w:p w14:paraId="02BE3CAF" w14:textId="77777777" w:rsidR="002347A6" w:rsidRPr="00D65FAF" w:rsidRDefault="002347A6" w:rsidP="008A0536">
                                  <w:pPr>
                                    <w:pStyle w:val="5E-TABLECELL"/>
                                  </w:pPr>
                                  <w:r w:rsidRPr="00D65FAF">
                                    <w:t>+6</w:t>
                                  </w:r>
                                </w:p>
                              </w:tc>
                              <w:tc>
                                <w:tcPr>
                                  <w:tcW w:w="1187" w:type="dxa"/>
                                </w:tcPr>
                                <w:p w14:paraId="572ABBF9" w14:textId="77777777" w:rsidR="002347A6" w:rsidRDefault="002347A6" w:rsidP="008A0536">
                                  <w:pPr>
                                    <w:pStyle w:val="5E-TABLECELL"/>
                                  </w:pPr>
                                  <w:r>
                                    <w:t>10d6</w:t>
                                  </w:r>
                                </w:p>
                              </w:tc>
                              <w:tc>
                                <w:tcPr>
                                  <w:tcW w:w="7087" w:type="dxa"/>
                                </w:tcPr>
                                <w:p w14:paraId="1D7A145B" w14:textId="77777777" w:rsidR="002347A6" w:rsidRPr="00D65FAF" w:rsidRDefault="002347A6" w:rsidP="008A0536">
                                  <w:pPr>
                                    <w:pStyle w:val="5E-TABLECELL"/>
                                  </w:pPr>
                                  <w:r>
                                    <w:t>Feat, Reliable Skill (3)</w:t>
                                  </w:r>
                                </w:p>
                              </w:tc>
                            </w:tr>
                            <w:tr w:rsidR="002347A6" w:rsidRPr="00D65FAF" w14:paraId="3787BD88" w14:textId="77777777" w:rsidTr="002347A6">
                              <w:trPr>
                                <w:cnfStyle w:val="000000010000" w:firstRow="0" w:lastRow="0" w:firstColumn="0" w:lastColumn="0" w:oddVBand="0" w:evenVBand="0" w:oddHBand="0" w:evenHBand="1" w:firstRowFirstColumn="0" w:firstRowLastColumn="0" w:lastRowFirstColumn="0" w:lastRowLastColumn="0"/>
                                <w:trHeight w:val="226"/>
                              </w:trPr>
                              <w:tc>
                                <w:tcPr>
                                  <w:tcW w:w="707" w:type="dxa"/>
                                </w:tcPr>
                                <w:p w14:paraId="1BBB694A" w14:textId="77777777" w:rsidR="002347A6" w:rsidRPr="00D65FAF" w:rsidRDefault="002347A6" w:rsidP="008A0536">
                                  <w:pPr>
                                    <w:pStyle w:val="5E-TABLECELL"/>
                                  </w:pPr>
                                  <w:r w:rsidRPr="00D65FAF">
                                    <w:t>20th</w:t>
                                  </w:r>
                                </w:p>
                              </w:tc>
                              <w:tc>
                                <w:tcPr>
                                  <w:tcW w:w="1418" w:type="dxa"/>
                                </w:tcPr>
                                <w:p w14:paraId="7FC2F161" w14:textId="77777777" w:rsidR="002347A6" w:rsidRPr="00D65FAF" w:rsidRDefault="002347A6" w:rsidP="008A0536">
                                  <w:pPr>
                                    <w:pStyle w:val="5E-TABLECELL"/>
                                  </w:pPr>
                                  <w:r w:rsidRPr="00D65FAF">
                                    <w:t>+</w:t>
                                  </w:r>
                                  <w:r>
                                    <w:t>7</w:t>
                                  </w:r>
                                </w:p>
                              </w:tc>
                              <w:tc>
                                <w:tcPr>
                                  <w:tcW w:w="1187" w:type="dxa"/>
                                </w:tcPr>
                                <w:p w14:paraId="74B30A99" w14:textId="77777777" w:rsidR="002347A6" w:rsidRDefault="002347A6" w:rsidP="008A0536">
                                  <w:pPr>
                                    <w:pStyle w:val="5E-TABLECELL"/>
                                  </w:pPr>
                                  <w:r>
                                    <w:t>10d6</w:t>
                                  </w:r>
                                </w:p>
                              </w:tc>
                              <w:tc>
                                <w:tcPr>
                                  <w:tcW w:w="7087" w:type="dxa"/>
                                </w:tcPr>
                                <w:p w14:paraId="13AA933C" w14:textId="77777777" w:rsidR="002347A6" w:rsidRPr="00D65FAF" w:rsidRDefault="002347A6" w:rsidP="008A0536">
                                  <w:pPr>
                                    <w:pStyle w:val="5E-TABLECELL"/>
                                  </w:pPr>
                                  <w:r>
                                    <w:t>Perfected Expert</w:t>
                                  </w:r>
                                </w:p>
                              </w:tc>
                            </w:tr>
                          </w:tbl>
                          <w:p w14:paraId="6D7EE5BE" w14:textId="77777777" w:rsidR="002347A6" w:rsidRDefault="002347A6" w:rsidP="002347A6"/>
                        </w:txbxContent>
                      </wps:txbx>
                      <wps:bodyPr rot="0" spcFirstLastPara="0" vertOverflow="overflow" horzOverflow="overflow" vert="horz" wrap="square" lIns="91440" tIns="18288"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1B450B" id="_x0000_t202" coordsize="21600,21600" o:spt="202" path="m,l,21600r21600,l21600,xe">
                <v:stroke joinstyle="miter"/>
                <v:path gradientshapeok="t" o:connecttype="rect"/>
              </v:shapetype>
              <v:shape id="Text Box 1385198283" o:spid="_x0000_s1026" type="#_x0000_t202" style="position:absolute;margin-left:-10.65pt;margin-top:-14.25pt;width:536.25pt;height:3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" fillcolor="#f2f2f2 [3052]" strokecolor="#f2f2f2 [3052]" strokeweight="6pt">
                <v:shadow on="t" color="#5f4939" opacity="47841f" offset=".74836mm,.74836mm"/>
                <v:textbox inset=",1.44pt">
                  <w:txbxContent>
                    <w:p w14:paraId="1936CDD7" w14:textId="77777777" w:rsidR="002347A6" w:rsidRPr="002C1527" w:rsidRDefault="002347A6" w:rsidP="002347A6">
                      <w:pPr>
                        <w:pStyle w:val="5E-TABLETITLE"/>
                      </w:pPr>
                      <w:r>
                        <w:t>Rogue Class</w:t>
                      </w:r>
                    </w:p>
                    <w:tbl>
                      <w:tblPr>
                        <w:tblStyle w:val="5ETABLE"/>
                        <w:tblW w:w="10399" w:type="dxa"/>
                        <w:tblInd w:w="-5" w:type="dxa"/>
                        <w:tblLayout w:type="fixed"/>
                        <w:tblLook w:val="04A0" w:firstRow="1" w:lastRow="0" w:firstColumn="1" w:lastColumn="0" w:noHBand="0" w:noVBand="1"/>
                      </w:tblPr>
                      <w:tblGrid>
                        <w:gridCol w:w="707"/>
                        <w:gridCol w:w="1418"/>
                        <w:gridCol w:w="1187"/>
                        <w:gridCol w:w="7087"/>
                      </w:tblGrid>
                      <w:tr w:rsidR="002347A6" w:rsidRPr="00C6067D" w14:paraId="4CB2248E" w14:textId="77777777" w:rsidTr="002347A6">
                        <w:trPr>
                          <w:cnfStyle w:val="100000000000" w:firstRow="1" w:lastRow="0" w:firstColumn="0" w:lastColumn="0" w:oddVBand="0" w:evenVBand="0" w:oddHBand="0" w:evenHBand="0" w:firstRowFirstColumn="0" w:firstRowLastColumn="0" w:lastRowFirstColumn="0" w:lastRowLastColumn="0"/>
                          <w:trHeight w:val="485"/>
                        </w:trPr>
                        <w:tc>
                          <w:tcPr>
                            <w:tcW w:w="707" w:type="dxa"/>
                          </w:tcPr>
                          <w:p w14:paraId="66836A80" w14:textId="77777777" w:rsidR="002347A6" w:rsidRPr="009768A1" w:rsidRDefault="002347A6" w:rsidP="008A0536">
                            <w:pPr>
                              <w:pStyle w:val="5E-TABLECELL"/>
                              <w:rPr>
                                <w:rStyle w:val="5ECHARBOLD"/>
                              </w:rPr>
                            </w:pPr>
                            <w:r w:rsidRPr="009768A1">
                              <w:rPr>
                                <w:rStyle w:val="5ECHARBOLD"/>
                              </w:rPr>
                              <w:t>Level</w:t>
                            </w:r>
                          </w:p>
                        </w:tc>
                        <w:tc>
                          <w:tcPr>
                            <w:tcW w:w="1418" w:type="dxa"/>
                          </w:tcPr>
                          <w:p w14:paraId="5A998F95" w14:textId="77777777" w:rsidR="002347A6" w:rsidRPr="009768A1" w:rsidRDefault="002347A6" w:rsidP="008A0536">
                            <w:pPr>
                              <w:pStyle w:val="5E-TABLECELL"/>
                              <w:rPr>
                                <w:rStyle w:val="5ECHARBOLD"/>
                              </w:rPr>
                            </w:pPr>
                            <w:r w:rsidRPr="009768A1">
                              <w:rPr>
                                <w:rStyle w:val="5ECHARBOLD"/>
                              </w:rPr>
                              <w:t>Proficiency Bonus</w:t>
                            </w:r>
                          </w:p>
                        </w:tc>
                        <w:tc>
                          <w:tcPr>
                            <w:tcW w:w="1187" w:type="dxa"/>
                          </w:tcPr>
                          <w:p w14:paraId="50263439" w14:textId="77777777" w:rsidR="002347A6" w:rsidRPr="009768A1" w:rsidRDefault="002347A6" w:rsidP="008A0536">
                            <w:pPr>
                              <w:pStyle w:val="5E-TABLECELL"/>
                              <w:rPr>
                                <w:rStyle w:val="5ECHARBOLD"/>
                              </w:rPr>
                            </w:pPr>
                            <w:r>
                              <w:rPr>
                                <w:rStyle w:val="5ECHARBOLD"/>
                              </w:rPr>
                              <w:t>Sneak Attack</w:t>
                            </w:r>
                          </w:p>
                        </w:tc>
                        <w:tc>
                          <w:tcPr>
                            <w:tcW w:w="7087" w:type="dxa"/>
                          </w:tcPr>
                          <w:p w14:paraId="64AE5A87" w14:textId="77777777" w:rsidR="002347A6" w:rsidRPr="009768A1" w:rsidRDefault="002347A6" w:rsidP="008A0536">
                            <w:pPr>
                              <w:pStyle w:val="5E-TABLECELL"/>
                              <w:rPr>
                                <w:rStyle w:val="5ECHARBOLD"/>
                              </w:rPr>
                            </w:pPr>
                            <w:r w:rsidRPr="009768A1">
                              <w:rPr>
                                <w:rStyle w:val="5ECHARBOLD"/>
                              </w:rPr>
                              <w:t>Features</w:t>
                            </w:r>
                          </w:p>
                        </w:tc>
                      </w:tr>
                      <w:tr w:rsidR="002347A6" w:rsidRPr="00D65FAF" w14:paraId="509FF3F3" w14:textId="77777777" w:rsidTr="002347A6">
                        <w:trPr>
                          <w:cnfStyle w:val="000000100000" w:firstRow="0" w:lastRow="0" w:firstColumn="0" w:lastColumn="0" w:oddVBand="0" w:evenVBand="0" w:oddHBand="1" w:evenHBand="0" w:firstRowFirstColumn="0" w:firstRowLastColumn="0" w:lastRowFirstColumn="0" w:lastRowLastColumn="0"/>
                          <w:trHeight w:val="185"/>
                        </w:trPr>
                        <w:tc>
                          <w:tcPr>
                            <w:tcW w:w="707" w:type="dxa"/>
                          </w:tcPr>
                          <w:p w14:paraId="693136FF" w14:textId="77777777" w:rsidR="002347A6" w:rsidRPr="00D65FAF" w:rsidRDefault="002347A6" w:rsidP="008A0536">
                            <w:pPr>
                              <w:pStyle w:val="5E-TABLECELL"/>
                            </w:pPr>
                            <w:r w:rsidRPr="00D65FAF">
                              <w:t>1st</w:t>
                            </w:r>
                          </w:p>
                        </w:tc>
                        <w:tc>
                          <w:tcPr>
                            <w:tcW w:w="1418" w:type="dxa"/>
                          </w:tcPr>
                          <w:p w14:paraId="2017C58E" w14:textId="77777777" w:rsidR="002347A6" w:rsidRPr="00D65FAF" w:rsidRDefault="002347A6" w:rsidP="008A0536">
                            <w:pPr>
                              <w:pStyle w:val="5E-TABLECELL"/>
                            </w:pPr>
                            <w:r w:rsidRPr="00D65FAF">
                              <w:t>+2</w:t>
                            </w:r>
                          </w:p>
                        </w:tc>
                        <w:tc>
                          <w:tcPr>
                            <w:tcW w:w="1187" w:type="dxa"/>
                          </w:tcPr>
                          <w:p w14:paraId="4B02A829" w14:textId="77777777" w:rsidR="002347A6" w:rsidRDefault="002347A6" w:rsidP="008A0536">
                            <w:pPr>
                              <w:pStyle w:val="5E-TABLECELL"/>
                            </w:pPr>
                            <w:r>
                              <w:t>1d6</w:t>
                            </w:r>
                          </w:p>
                        </w:tc>
                        <w:tc>
                          <w:tcPr>
                            <w:tcW w:w="7087" w:type="dxa"/>
                          </w:tcPr>
                          <w:p w14:paraId="3FFA02FD" w14:textId="77777777" w:rsidR="002347A6" w:rsidRPr="00D65FAF" w:rsidRDefault="002347A6" w:rsidP="008A0536">
                            <w:pPr>
                              <w:pStyle w:val="5E-TABLECELL"/>
                            </w:pPr>
                            <w:r>
                              <w:t>Sneak Attack, Expertise, Thieves Cant</w:t>
                            </w:r>
                          </w:p>
                        </w:tc>
                      </w:tr>
                      <w:tr w:rsidR="002347A6" w:rsidRPr="00D65FAF" w14:paraId="2FDB6B91" w14:textId="77777777" w:rsidTr="002347A6">
                        <w:trPr>
                          <w:cnfStyle w:val="000000010000" w:firstRow="0" w:lastRow="0" w:firstColumn="0" w:lastColumn="0" w:oddVBand="0" w:evenVBand="0" w:oddHBand="0" w:evenHBand="1" w:firstRowFirstColumn="0" w:firstRowLastColumn="0" w:lastRowFirstColumn="0" w:lastRowLastColumn="0"/>
                          <w:trHeight w:val="241"/>
                        </w:trPr>
                        <w:tc>
                          <w:tcPr>
                            <w:tcW w:w="707" w:type="dxa"/>
                          </w:tcPr>
                          <w:p w14:paraId="235E9336" w14:textId="77777777" w:rsidR="002347A6" w:rsidRPr="00D65FAF" w:rsidRDefault="002347A6" w:rsidP="008A0536">
                            <w:pPr>
                              <w:pStyle w:val="5E-TABLECELL"/>
                            </w:pPr>
                            <w:r w:rsidRPr="00D65FAF">
                              <w:t>2nd</w:t>
                            </w:r>
                          </w:p>
                        </w:tc>
                        <w:tc>
                          <w:tcPr>
                            <w:tcW w:w="1418" w:type="dxa"/>
                          </w:tcPr>
                          <w:p w14:paraId="7E424199" w14:textId="77777777" w:rsidR="002347A6" w:rsidRPr="00D65FAF" w:rsidRDefault="002347A6" w:rsidP="008A0536">
                            <w:pPr>
                              <w:pStyle w:val="5E-TABLECELL"/>
                            </w:pPr>
                            <w:r w:rsidRPr="00D65FAF">
                              <w:t>+2</w:t>
                            </w:r>
                          </w:p>
                        </w:tc>
                        <w:tc>
                          <w:tcPr>
                            <w:tcW w:w="1187" w:type="dxa"/>
                          </w:tcPr>
                          <w:p w14:paraId="4EDB999F" w14:textId="77777777" w:rsidR="002347A6" w:rsidRDefault="002347A6" w:rsidP="008A0536">
                            <w:pPr>
                              <w:pStyle w:val="5E-TABLECELL"/>
                            </w:pPr>
                            <w:r>
                              <w:t>1d6</w:t>
                            </w:r>
                          </w:p>
                        </w:tc>
                        <w:tc>
                          <w:tcPr>
                            <w:tcW w:w="7087" w:type="dxa"/>
                          </w:tcPr>
                          <w:p w14:paraId="59A13929" w14:textId="77777777" w:rsidR="002347A6" w:rsidRPr="00D65FAF" w:rsidRDefault="002347A6" w:rsidP="008A0536">
                            <w:pPr>
                              <w:pStyle w:val="5E-TABLECELL"/>
                            </w:pPr>
                            <w:r>
                              <w:t>Cunning Action</w:t>
                            </w:r>
                          </w:p>
                        </w:tc>
                      </w:tr>
                      <w:tr w:rsidR="002347A6" w:rsidRPr="00D65FAF" w14:paraId="2C788841" w14:textId="77777777" w:rsidTr="002347A6">
                        <w:trPr>
                          <w:cnfStyle w:val="000000100000" w:firstRow="0" w:lastRow="0" w:firstColumn="0" w:lastColumn="0" w:oddVBand="0" w:evenVBand="0" w:oddHBand="1" w:evenHBand="0" w:firstRowFirstColumn="0" w:firstRowLastColumn="0" w:lastRowFirstColumn="0" w:lastRowLastColumn="0"/>
                          <w:trHeight w:val="226"/>
                        </w:trPr>
                        <w:tc>
                          <w:tcPr>
                            <w:tcW w:w="707" w:type="dxa"/>
                          </w:tcPr>
                          <w:p w14:paraId="0FBA5F10" w14:textId="77777777" w:rsidR="002347A6" w:rsidRPr="00D65FAF" w:rsidRDefault="002347A6" w:rsidP="008A0536">
                            <w:pPr>
                              <w:pStyle w:val="5E-TABLECELL"/>
                            </w:pPr>
                            <w:r w:rsidRPr="00D65FAF">
                              <w:t>3</w:t>
                            </w:r>
                            <w:r>
                              <w:t>r</w:t>
                            </w:r>
                            <w:r w:rsidRPr="00D65FAF">
                              <w:t>d</w:t>
                            </w:r>
                          </w:p>
                        </w:tc>
                        <w:tc>
                          <w:tcPr>
                            <w:tcW w:w="1418" w:type="dxa"/>
                          </w:tcPr>
                          <w:p w14:paraId="7BDDA3ED" w14:textId="77777777" w:rsidR="002347A6" w:rsidRDefault="002347A6" w:rsidP="008A0536">
                            <w:pPr>
                              <w:pStyle w:val="5E-TABLECELL"/>
                            </w:pPr>
                            <w:r w:rsidRPr="00D65FAF">
                              <w:t>+2</w:t>
                            </w:r>
                          </w:p>
                        </w:tc>
                        <w:tc>
                          <w:tcPr>
                            <w:tcW w:w="1187" w:type="dxa"/>
                          </w:tcPr>
                          <w:p w14:paraId="00E6C75E" w14:textId="77777777" w:rsidR="002347A6" w:rsidRDefault="002347A6" w:rsidP="008A0536">
                            <w:pPr>
                              <w:pStyle w:val="5E-TABLECELL"/>
                            </w:pPr>
                            <w:r>
                              <w:t>2d6</w:t>
                            </w:r>
                          </w:p>
                        </w:tc>
                        <w:tc>
                          <w:tcPr>
                            <w:tcW w:w="7087" w:type="dxa"/>
                          </w:tcPr>
                          <w:p w14:paraId="307B15D3" w14:textId="77777777" w:rsidR="002347A6" w:rsidRPr="00D65FAF" w:rsidRDefault="002347A6" w:rsidP="008A0536">
                            <w:pPr>
                              <w:pStyle w:val="5E-TABLECELL"/>
                            </w:pPr>
                            <w:r>
                              <w:t>Roguish Archetype</w:t>
                            </w:r>
                          </w:p>
                        </w:tc>
                      </w:tr>
                      <w:tr w:rsidR="002347A6" w:rsidRPr="00D65FAF" w14:paraId="0FD2B5E3" w14:textId="77777777" w:rsidTr="002347A6">
                        <w:trPr>
                          <w:cnfStyle w:val="000000010000" w:firstRow="0" w:lastRow="0" w:firstColumn="0" w:lastColumn="0" w:oddVBand="0" w:evenVBand="0" w:oddHBand="0" w:evenHBand="1" w:firstRowFirstColumn="0" w:firstRowLastColumn="0" w:lastRowFirstColumn="0" w:lastRowLastColumn="0"/>
                          <w:trHeight w:val="241"/>
                        </w:trPr>
                        <w:tc>
                          <w:tcPr>
                            <w:tcW w:w="707" w:type="dxa"/>
                          </w:tcPr>
                          <w:p w14:paraId="270FE23B" w14:textId="77777777" w:rsidR="002347A6" w:rsidRPr="00D65FAF" w:rsidRDefault="002347A6" w:rsidP="008A0536">
                            <w:pPr>
                              <w:pStyle w:val="5E-TABLECELL"/>
                            </w:pPr>
                            <w:r w:rsidRPr="00D65FAF">
                              <w:t>4th</w:t>
                            </w:r>
                          </w:p>
                        </w:tc>
                        <w:tc>
                          <w:tcPr>
                            <w:tcW w:w="1418" w:type="dxa"/>
                          </w:tcPr>
                          <w:p w14:paraId="2766C940" w14:textId="77777777" w:rsidR="002347A6" w:rsidRPr="00D65FAF" w:rsidRDefault="002347A6" w:rsidP="008A0536">
                            <w:pPr>
                              <w:pStyle w:val="5E-TABLECELL"/>
                            </w:pPr>
                            <w:r w:rsidRPr="00D65FAF">
                              <w:t>+2</w:t>
                            </w:r>
                          </w:p>
                        </w:tc>
                        <w:tc>
                          <w:tcPr>
                            <w:tcW w:w="1187" w:type="dxa"/>
                          </w:tcPr>
                          <w:p w14:paraId="2D437198" w14:textId="77777777" w:rsidR="002347A6" w:rsidRDefault="002347A6" w:rsidP="008A0536">
                            <w:pPr>
                              <w:pStyle w:val="5E-TABLECELL"/>
                            </w:pPr>
                            <w:r>
                              <w:t>2d6</w:t>
                            </w:r>
                          </w:p>
                        </w:tc>
                        <w:tc>
                          <w:tcPr>
                            <w:tcW w:w="7087" w:type="dxa"/>
                          </w:tcPr>
                          <w:p w14:paraId="0F69A9CA" w14:textId="77777777" w:rsidR="002347A6" w:rsidRPr="00D65FAF" w:rsidRDefault="002347A6" w:rsidP="008A0536">
                            <w:pPr>
                              <w:pStyle w:val="5E-TABLECELL"/>
                            </w:pPr>
                            <w:r>
                              <w:t>Feat, Reliable Skill (1)</w:t>
                            </w:r>
                          </w:p>
                        </w:tc>
                      </w:tr>
                      <w:tr w:rsidR="002347A6" w:rsidRPr="00D65FAF" w14:paraId="202C2346" w14:textId="77777777" w:rsidTr="002347A6">
                        <w:trPr>
                          <w:cnfStyle w:val="000000100000" w:firstRow="0" w:lastRow="0" w:firstColumn="0" w:lastColumn="0" w:oddVBand="0" w:evenVBand="0" w:oddHBand="1" w:evenHBand="0" w:firstRowFirstColumn="0" w:firstRowLastColumn="0" w:lastRowFirstColumn="0" w:lastRowLastColumn="0"/>
                          <w:trHeight w:val="226"/>
                        </w:trPr>
                        <w:tc>
                          <w:tcPr>
                            <w:tcW w:w="707" w:type="dxa"/>
                          </w:tcPr>
                          <w:p w14:paraId="21987E56" w14:textId="77777777" w:rsidR="002347A6" w:rsidRPr="00D65FAF" w:rsidRDefault="002347A6" w:rsidP="008A0536">
                            <w:pPr>
                              <w:pStyle w:val="5E-TABLECELL"/>
                            </w:pPr>
                            <w:r w:rsidRPr="00D65FAF">
                              <w:t>5th</w:t>
                            </w:r>
                          </w:p>
                        </w:tc>
                        <w:tc>
                          <w:tcPr>
                            <w:tcW w:w="1418" w:type="dxa"/>
                          </w:tcPr>
                          <w:p w14:paraId="72337DE9" w14:textId="77777777" w:rsidR="002347A6" w:rsidRDefault="002347A6" w:rsidP="008A0536">
                            <w:pPr>
                              <w:pStyle w:val="5E-TABLECELL"/>
                            </w:pPr>
                            <w:r w:rsidRPr="00D65FAF">
                              <w:t>+3</w:t>
                            </w:r>
                          </w:p>
                        </w:tc>
                        <w:tc>
                          <w:tcPr>
                            <w:tcW w:w="1187" w:type="dxa"/>
                          </w:tcPr>
                          <w:p w14:paraId="3C72373A" w14:textId="77777777" w:rsidR="002347A6" w:rsidRDefault="002347A6" w:rsidP="008A0536">
                            <w:pPr>
                              <w:pStyle w:val="5E-TABLECELL"/>
                            </w:pPr>
                            <w:r>
                              <w:t>3d6</w:t>
                            </w:r>
                          </w:p>
                        </w:tc>
                        <w:tc>
                          <w:tcPr>
                            <w:tcW w:w="7087" w:type="dxa"/>
                          </w:tcPr>
                          <w:p w14:paraId="04BD6EFC" w14:textId="77777777" w:rsidR="002347A6" w:rsidRPr="00D65FAF" w:rsidRDefault="002347A6" w:rsidP="008A0536">
                            <w:pPr>
                              <w:pStyle w:val="5E-TABLECELL"/>
                            </w:pPr>
                            <w:r>
                              <w:t>Uncanny Dodge, Cunning action Improvement</w:t>
                            </w:r>
                          </w:p>
                        </w:tc>
                      </w:tr>
                      <w:tr w:rsidR="002347A6" w:rsidRPr="00D65FAF" w14:paraId="40953432" w14:textId="77777777" w:rsidTr="002347A6">
                        <w:trPr>
                          <w:cnfStyle w:val="000000010000" w:firstRow="0" w:lastRow="0" w:firstColumn="0" w:lastColumn="0" w:oddVBand="0" w:evenVBand="0" w:oddHBand="0" w:evenHBand="1" w:firstRowFirstColumn="0" w:firstRowLastColumn="0" w:lastRowFirstColumn="0" w:lastRowLastColumn="0"/>
                          <w:trHeight w:val="241"/>
                        </w:trPr>
                        <w:tc>
                          <w:tcPr>
                            <w:tcW w:w="707" w:type="dxa"/>
                          </w:tcPr>
                          <w:p w14:paraId="5852032E" w14:textId="77777777" w:rsidR="002347A6" w:rsidRPr="00D65FAF" w:rsidRDefault="002347A6" w:rsidP="008A0536">
                            <w:pPr>
                              <w:pStyle w:val="5E-TABLECELL"/>
                            </w:pPr>
                            <w:r w:rsidRPr="00D65FAF">
                              <w:t>6th</w:t>
                            </w:r>
                          </w:p>
                        </w:tc>
                        <w:tc>
                          <w:tcPr>
                            <w:tcW w:w="1418" w:type="dxa"/>
                          </w:tcPr>
                          <w:p w14:paraId="5D50D1E1" w14:textId="77777777" w:rsidR="002347A6" w:rsidRPr="00D65FAF" w:rsidRDefault="002347A6" w:rsidP="008A0536">
                            <w:pPr>
                              <w:pStyle w:val="5E-TABLECELL"/>
                            </w:pPr>
                            <w:r w:rsidRPr="00D65FAF">
                              <w:t>+3</w:t>
                            </w:r>
                          </w:p>
                        </w:tc>
                        <w:tc>
                          <w:tcPr>
                            <w:tcW w:w="1187" w:type="dxa"/>
                          </w:tcPr>
                          <w:p w14:paraId="00907A3C" w14:textId="77777777" w:rsidR="002347A6" w:rsidRDefault="002347A6" w:rsidP="008A0536">
                            <w:pPr>
                              <w:pStyle w:val="5E-TABLECELL"/>
                            </w:pPr>
                            <w:r>
                              <w:t>3d6</w:t>
                            </w:r>
                          </w:p>
                        </w:tc>
                        <w:tc>
                          <w:tcPr>
                            <w:tcW w:w="7087" w:type="dxa"/>
                          </w:tcPr>
                          <w:p w14:paraId="41AE0CF0" w14:textId="77777777" w:rsidR="002347A6" w:rsidRPr="00D65FAF" w:rsidRDefault="002347A6" w:rsidP="008A0536">
                            <w:pPr>
                              <w:pStyle w:val="5E-TABLECELL"/>
                            </w:pPr>
                            <w:r>
                              <w:t>Expertise</w:t>
                            </w:r>
                          </w:p>
                        </w:tc>
                      </w:tr>
                      <w:tr w:rsidR="002347A6" w:rsidRPr="00D65FAF" w14:paraId="02CA8727" w14:textId="77777777" w:rsidTr="002347A6">
                        <w:trPr>
                          <w:cnfStyle w:val="000000100000" w:firstRow="0" w:lastRow="0" w:firstColumn="0" w:lastColumn="0" w:oddVBand="0" w:evenVBand="0" w:oddHBand="1" w:evenHBand="0" w:firstRowFirstColumn="0" w:firstRowLastColumn="0" w:lastRowFirstColumn="0" w:lastRowLastColumn="0"/>
                          <w:trHeight w:val="226"/>
                        </w:trPr>
                        <w:tc>
                          <w:tcPr>
                            <w:tcW w:w="707" w:type="dxa"/>
                          </w:tcPr>
                          <w:p w14:paraId="37003257" w14:textId="77777777" w:rsidR="002347A6" w:rsidRPr="00D65FAF" w:rsidRDefault="002347A6" w:rsidP="008A0536">
                            <w:pPr>
                              <w:pStyle w:val="5E-TABLECELL"/>
                            </w:pPr>
                            <w:r w:rsidRPr="00D65FAF">
                              <w:t>7th</w:t>
                            </w:r>
                          </w:p>
                        </w:tc>
                        <w:tc>
                          <w:tcPr>
                            <w:tcW w:w="1418" w:type="dxa"/>
                          </w:tcPr>
                          <w:p w14:paraId="1D97F4B8" w14:textId="77777777" w:rsidR="002347A6" w:rsidRDefault="002347A6" w:rsidP="008A0536">
                            <w:pPr>
                              <w:pStyle w:val="5E-TABLECELL"/>
                            </w:pPr>
                            <w:r w:rsidRPr="00D65FAF">
                              <w:t>+3</w:t>
                            </w:r>
                          </w:p>
                        </w:tc>
                        <w:tc>
                          <w:tcPr>
                            <w:tcW w:w="1187" w:type="dxa"/>
                          </w:tcPr>
                          <w:p w14:paraId="69940AC3" w14:textId="77777777" w:rsidR="002347A6" w:rsidRDefault="002347A6" w:rsidP="008A0536">
                            <w:pPr>
                              <w:pStyle w:val="5E-TABLECELL"/>
                            </w:pPr>
                            <w:r>
                              <w:t>4d6</w:t>
                            </w:r>
                          </w:p>
                        </w:tc>
                        <w:tc>
                          <w:tcPr>
                            <w:tcW w:w="7087" w:type="dxa"/>
                          </w:tcPr>
                          <w:p w14:paraId="6F6DC576" w14:textId="77777777" w:rsidR="002347A6" w:rsidRPr="00D65FAF" w:rsidRDefault="002347A6" w:rsidP="008A0536">
                            <w:pPr>
                              <w:pStyle w:val="5E-TABLECELL"/>
                            </w:pPr>
                            <w:r>
                              <w:t>Evasion</w:t>
                            </w:r>
                          </w:p>
                        </w:tc>
                      </w:tr>
                      <w:tr w:rsidR="002347A6" w:rsidRPr="00D65FAF" w14:paraId="30F6B6F1" w14:textId="77777777" w:rsidTr="002347A6">
                        <w:trPr>
                          <w:cnfStyle w:val="000000010000" w:firstRow="0" w:lastRow="0" w:firstColumn="0" w:lastColumn="0" w:oddVBand="0" w:evenVBand="0" w:oddHBand="0" w:evenHBand="1" w:firstRowFirstColumn="0" w:firstRowLastColumn="0" w:lastRowFirstColumn="0" w:lastRowLastColumn="0"/>
                          <w:trHeight w:val="241"/>
                        </w:trPr>
                        <w:tc>
                          <w:tcPr>
                            <w:tcW w:w="707" w:type="dxa"/>
                          </w:tcPr>
                          <w:p w14:paraId="2EAFA029" w14:textId="77777777" w:rsidR="002347A6" w:rsidRPr="00D65FAF" w:rsidRDefault="002347A6" w:rsidP="008A0536">
                            <w:pPr>
                              <w:pStyle w:val="5E-TABLECELL"/>
                            </w:pPr>
                            <w:r w:rsidRPr="00D65FAF">
                              <w:t>8th</w:t>
                            </w:r>
                          </w:p>
                        </w:tc>
                        <w:tc>
                          <w:tcPr>
                            <w:tcW w:w="1418" w:type="dxa"/>
                          </w:tcPr>
                          <w:p w14:paraId="22A01931" w14:textId="77777777" w:rsidR="002347A6" w:rsidRPr="00D65FAF" w:rsidRDefault="002347A6" w:rsidP="008A0536">
                            <w:pPr>
                              <w:pStyle w:val="5E-TABLECELL"/>
                            </w:pPr>
                            <w:r w:rsidRPr="00D65FAF">
                              <w:t>+3</w:t>
                            </w:r>
                          </w:p>
                        </w:tc>
                        <w:tc>
                          <w:tcPr>
                            <w:tcW w:w="1187" w:type="dxa"/>
                          </w:tcPr>
                          <w:p w14:paraId="72F3448A" w14:textId="77777777" w:rsidR="002347A6" w:rsidRDefault="002347A6" w:rsidP="008A0536">
                            <w:pPr>
                              <w:pStyle w:val="5E-TABLECELL"/>
                            </w:pPr>
                            <w:r>
                              <w:t>4d6</w:t>
                            </w:r>
                          </w:p>
                        </w:tc>
                        <w:tc>
                          <w:tcPr>
                            <w:tcW w:w="7087" w:type="dxa"/>
                          </w:tcPr>
                          <w:p w14:paraId="799956DE" w14:textId="77777777" w:rsidR="002347A6" w:rsidRPr="00D65FAF" w:rsidRDefault="002347A6" w:rsidP="008A0536">
                            <w:pPr>
                              <w:pStyle w:val="5E-TABLECELL"/>
                            </w:pPr>
                            <w:r>
                              <w:t>Feat</w:t>
                            </w:r>
                          </w:p>
                        </w:tc>
                      </w:tr>
                      <w:tr w:rsidR="002347A6" w:rsidRPr="00D65FAF" w14:paraId="6E0EEF71" w14:textId="77777777" w:rsidTr="002347A6">
                        <w:trPr>
                          <w:cnfStyle w:val="000000100000" w:firstRow="0" w:lastRow="0" w:firstColumn="0" w:lastColumn="0" w:oddVBand="0" w:evenVBand="0" w:oddHBand="1" w:evenHBand="0" w:firstRowFirstColumn="0" w:firstRowLastColumn="0" w:lastRowFirstColumn="0" w:lastRowLastColumn="0"/>
                          <w:trHeight w:val="226"/>
                        </w:trPr>
                        <w:tc>
                          <w:tcPr>
                            <w:tcW w:w="707" w:type="dxa"/>
                          </w:tcPr>
                          <w:p w14:paraId="03D51BEA" w14:textId="77777777" w:rsidR="002347A6" w:rsidRPr="00D65FAF" w:rsidRDefault="002347A6" w:rsidP="008A0536">
                            <w:pPr>
                              <w:pStyle w:val="5E-TABLECELL"/>
                            </w:pPr>
                            <w:r w:rsidRPr="00D65FAF">
                              <w:t>9th</w:t>
                            </w:r>
                          </w:p>
                        </w:tc>
                        <w:tc>
                          <w:tcPr>
                            <w:tcW w:w="1418" w:type="dxa"/>
                          </w:tcPr>
                          <w:p w14:paraId="219C83C0" w14:textId="77777777" w:rsidR="002347A6" w:rsidRDefault="002347A6" w:rsidP="008A0536">
                            <w:pPr>
                              <w:pStyle w:val="5E-TABLECELL"/>
                            </w:pPr>
                            <w:r w:rsidRPr="00D65FAF">
                              <w:t>+4</w:t>
                            </w:r>
                          </w:p>
                        </w:tc>
                        <w:tc>
                          <w:tcPr>
                            <w:tcW w:w="1187" w:type="dxa"/>
                          </w:tcPr>
                          <w:p w14:paraId="0C7728E1" w14:textId="77777777" w:rsidR="002347A6" w:rsidRDefault="002347A6" w:rsidP="008A0536">
                            <w:pPr>
                              <w:pStyle w:val="5E-TABLECELL"/>
                            </w:pPr>
                            <w:r>
                              <w:t>5d6</w:t>
                            </w:r>
                          </w:p>
                        </w:tc>
                        <w:tc>
                          <w:tcPr>
                            <w:tcW w:w="7087" w:type="dxa"/>
                          </w:tcPr>
                          <w:p w14:paraId="52680831" w14:textId="77777777" w:rsidR="002347A6" w:rsidRPr="00D65FAF" w:rsidRDefault="002347A6" w:rsidP="008A0536">
                            <w:pPr>
                              <w:pStyle w:val="5E-TABLECELL"/>
                            </w:pPr>
                            <w:r>
                              <w:t>Roguish Archetype Feature</w:t>
                            </w:r>
                          </w:p>
                        </w:tc>
                      </w:tr>
                      <w:tr w:rsidR="002347A6" w:rsidRPr="00D65FAF" w14:paraId="226293D5" w14:textId="77777777" w:rsidTr="002347A6">
                        <w:trPr>
                          <w:cnfStyle w:val="000000010000" w:firstRow="0" w:lastRow="0" w:firstColumn="0" w:lastColumn="0" w:oddVBand="0" w:evenVBand="0" w:oddHBand="0" w:evenHBand="1" w:firstRowFirstColumn="0" w:firstRowLastColumn="0" w:lastRowFirstColumn="0" w:lastRowLastColumn="0"/>
                          <w:trHeight w:val="241"/>
                        </w:trPr>
                        <w:tc>
                          <w:tcPr>
                            <w:tcW w:w="707" w:type="dxa"/>
                          </w:tcPr>
                          <w:p w14:paraId="4E04AC86" w14:textId="77777777" w:rsidR="002347A6" w:rsidRPr="00D65FAF" w:rsidRDefault="002347A6" w:rsidP="008A0536">
                            <w:pPr>
                              <w:pStyle w:val="5E-TABLECELL"/>
                            </w:pPr>
                            <w:r w:rsidRPr="00D65FAF">
                              <w:t>10th</w:t>
                            </w:r>
                          </w:p>
                        </w:tc>
                        <w:tc>
                          <w:tcPr>
                            <w:tcW w:w="1418" w:type="dxa"/>
                          </w:tcPr>
                          <w:p w14:paraId="245B6EDE" w14:textId="77777777" w:rsidR="002347A6" w:rsidRPr="00D65FAF" w:rsidRDefault="002347A6" w:rsidP="008A0536">
                            <w:pPr>
                              <w:pStyle w:val="5E-TABLECELL"/>
                            </w:pPr>
                            <w:r w:rsidRPr="00D65FAF">
                              <w:t>+4</w:t>
                            </w:r>
                          </w:p>
                        </w:tc>
                        <w:tc>
                          <w:tcPr>
                            <w:tcW w:w="1187" w:type="dxa"/>
                          </w:tcPr>
                          <w:p w14:paraId="62B8FA7C" w14:textId="77777777" w:rsidR="002347A6" w:rsidRDefault="002347A6" w:rsidP="008A0536">
                            <w:pPr>
                              <w:pStyle w:val="5E-TABLECELL"/>
                            </w:pPr>
                            <w:r>
                              <w:t>5d6</w:t>
                            </w:r>
                          </w:p>
                        </w:tc>
                        <w:tc>
                          <w:tcPr>
                            <w:tcW w:w="7087" w:type="dxa"/>
                          </w:tcPr>
                          <w:p w14:paraId="6D6E5DF5" w14:textId="77777777" w:rsidR="002347A6" w:rsidRPr="00D65FAF" w:rsidRDefault="002347A6" w:rsidP="008A0536">
                            <w:pPr>
                              <w:pStyle w:val="5E-TABLECELL"/>
                            </w:pPr>
                            <w:r>
                              <w:t>Feat</w:t>
                            </w:r>
                          </w:p>
                        </w:tc>
                      </w:tr>
                      <w:tr w:rsidR="002347A6" w:rsidRPr="00D65FAF" w14:paraId="3601E50E" w14:textId="77777777" w:rsidTr="002347A6">
                        <w:trPr>
                          <w:cnfStyle w:val="000000100000" w:firstRow="0" w:lastRow="0" w:firstColumn="0" w:lastColumn="0" w:oddVBand="0" w:evenVBand="0" w:oddHBand="1" w:evenHBand="0" w:firstRowFirstColumn="0" w:firstRowLastColumn="0" w:lastRowFirstColumn="0" w:lastRowLastColumn="0"/>
                          <w:trHeight w:val="226"/>
                        </w:trPr>
                        <w:tc>
                          <w:tcPr>
                            <w:tcW w:w="707" w:type="dxa"/>
                          </w:tcPr>
                          <w:p w14:paraId="3ACE2673" w14:textId="77777777" w:rsidR="002347A6" w:rsidRPr="00D65FAF" w:rsidRDefault="002347A6" w:rsidP="008A0536">
                            <w:pPr>
                              <w:pStyle w:val="5E-TABLECELL"/>
                            </w:pPr>
                            <w:r w:rsidRPr="00D65FAF">
                              <w:t>11th</w:t>
                            </w:r>
                          </w:p>
                        </w:tc>
                        <w:tc>
                          <w:tcPr>
                            <w:tcW w:w="1418" w:type="dxa"/>
                          </w:tcPr>
                          <w:p w14:paraId="11A5DBFA" w14:textId="77777777" w:rsidR="002347A6" w:rsidRDefault="002347A6" w:rsidP="008A0536">
                            <w:pPr>
                              <w:pStyle w:val="5E-TABLECELL"/>
                            </w:pPr>
                            <w:r w:rsidRPr="00D65FAF">
                              <w:t>+4</w:t>
                            </w:r>
                          </w:p>
                        </w:tc>
                        <w:tc>
                          <w:tcPr>
                            <w:tcW w:w="1187" w:type="dxa"/>
                          </w:tcPr>
                          <w:p w14:paraId="22F4C343" w14:textId="77777777" w:rsidR="002347A6" w:rsidRDefault="002347A6" w:rsidP="008A0536">
                            <w:pPr>
                              <w:pStyle w:val="5E-TABLECELL"/>
                            </w:pPr>
                            <w:r>
                              <w:t>6d6</w:t>
                            </w:r>
                          </w:p>
                        </w:tc>
                        <w:tc>
                          <w:tcPr>
                            <w:tcW w:w="7087" w:type="dxa"/>
                          </w:tcPr>
                          <w:p w14:paraId="22F3B915" w14:textId="77777777" w:rsidR="002347A6" w:rsidRPr="00D65FAF" w:rsidRDefault="002347A6" w:rsidP="008A0536">
                            <w:pPr>
                              <w:pStyle w:val="5E-TABLECELL"/>
                            </w:pPr>
                            <w:r>
                              <w:t>Reliable Talent</w:t>
                            </w:r>
                          </w:p>
                        </w:tc>
                      </w:tr>
                      <w:tr w:rsidR="002347A6" w:rsidRPr="00D65FAF" w14:paraId="10EE695C" w14:textId="77777777" w:rsidTr="002347A6">
                        <w:trPr>
                          <w:cnfStyle w:val="000000010000" w:firstRow="0" w:lastRow="0" w:firstColumn="0" w:lastColumn="0" w:oddVBand="0" w:evenVBand="0" w:oddHBand="0" w:evenHBand="1" w:firstRowFirstColumn="0" w:firstRowLastColumn="0" w:lastRowFirstColumn="0" w:lastRowLastColumn="0"/>
                          <w:trHeight w:val="241"/>
                        </w:trPr>
                        <w:tc>
                          <w:tcPr>
                            <w:tcW w:w="707" w:type="dxa"/>
                          </w:tcPr>
                          <w:p w14:paraId="01BD0DE6" w14:textId="77777777" w:rsidR="002347A6" w:rsidRPr="00D65FAF" w:rsidRDefault="002347A6" w:rsidP="008A0536">
                            <w:pPr>
                              <w:pStyle w:val="5E-TABLECELL"/>
                            </w:pPr>
                            <w:r w:rsidRPr="00D65FAF">
                              <w:t>12th</w:t>
                            </w:r>
                          </w:p>
                        </w:tc>
                        <w:tc>
                          <w:tcPr>
                            <w:tcW w:w="1418" w:type="dxa"/>
                          </w:tcPr>
                          <w:p w14:paraId="4CCAF2CA" w14:textId="77777777" w:rsidR="002347A6" w:rsidRPr="00D65FAF" w:rsidRDefault="002347A6" w:rsidP="008A0536">
                            <w:pPr>
                              <w:pStyle w:val="5E-TABLECELL"/>
                            </w:pPr>
                            <w:r w:rsidRPr="00D65FAF">
                              <w:t>+4</w:t>
                            </w:r>
                          </w:p>
                        </w:tc>
                        <w:tc>
                          <w:tcPr>
                            <w:tcW w:w="1187" w:type="dxa"/>
                          </w:tcPr>
                          <w:p w14:paraId="20D11F1B" w14:textId="77777777" w:rsidR="002347A6" w:rsidRDefault="002347A6" w:rsidP="008A0536">
                            <w:pPr>
                              <w:pStyle w:val="5E-TABLECELL"/>
                            </w:pPr>
                            <w:r>
                              <w:t>6d6</w:t>
                            </w:r>
                          </w:p>
                        </w:tc>
                        <w:tc>
                          <w:tcPr>
                            <w:tcW w:w="7087" w:type="dxa"/>
                          </w:tcPr>
                          <w:p w14:paraId="11A3129F" w14:textId="77777777" w:rsidR="002347A6" w:rsidRPr="00D65FAF" w:rsidRDefault="002347A6" w:rsidP="008A0536">
                            <w:pPr>
                              <w:pStyle w:val="5E-TABLECELL"/>
                            </w:pPr>
                            <w:r>
                              <w:t>Feat, Reliable Skill (2)</w:t>
                            </w:r>
                          </w:p>
                        </w:tc>
                      </w:tr>
                      <w:tr w:rsidR="002347A6" w:rsidRPr="00D65FAF" w14:paraId="70F97C43" w14:textId="77777777" w:rsidTr="002347A6">
                        <w:trPr>
                          <w:cnfStyle w:val="000000100000" w:firstRow="0" w:lastRow="0" w:firstColumn="0" w:lastColumn="0" w:oddVBand="0" w:evenVBand="0" w:oddHBand="1" w:evenHBand="0" w:firstRowFirstColumn="0" w:firstRowLastColumn="0" w:lastRowFirstColumn="0" w:lastRowLastColumn="0"/>
                          <w:trHeight w:val="241"/>
                        </w:trPr>
                        <w:tc>
                          <w:tcPr>
                            <w:tcW w:w="707" w:type="dxa"/>
                          </w:tcPr>
                          <w:p w14:paraId="254C9B3B" w14:textId="77777777" w:rsidR="002347A6" w:rsidRPr="00D65FAF" w:rsidRDefault="002347A6" w:rsidP="008A0536">
                            <w:pPr>
                              <w:pStyle w:val="5E-TABLECELL"/>
                            </w:pPr>
                            <w:r w:rsidRPr="00D65FAF">
                              <w:t>13th</w:t>
                            </w:r>
                          </w:p>
                        </w:tc>
                        <w:tc>
                          <w:tcPr>
                            <w:tcW w:w="1418" w:type="dxa"/>
                          </w:tcPr>
                          <w:p w14:paraId="06EBF1BE" w14:textId="77777777" w:rsidR="002347A6" w:rsidRDefault="002347A6" w:rsidP="008A0536">
                            <w:pPr>
                              <w:pStyle w:val="5E-TABLECELL"/>
                            </w:pPr>
                            <w:r w:rsidRPr="00D65FAF">
                              <w:t>+5</w:t>
                            </w:r>
                          </w:p>
                        </w:tc>
                        <w:tc>
                          <w:tcPr>
                            <w:tcW w:w="1187" w:type="dxa"/>
                          </w:tcPr>
                          <w:p w14:paraId="24A5A831" w14:textId="77777777" w:rsidR="002347A6" w:rsidRDefault="002347A6" w:rsidP="008A0536">
                            <w:pPr>
                              <w:pStyle w:val="5E-TABLECELL"/>
                            </w:pPr>
                            <w:r>
                              <w:t>7d6</w:t>
                            </w:r>
                          </w:p>
                        </w:tc>
                        <w:tc>
                          <w:tcPr>
                            <w:tcW w:w="7087" w:type="dxa"/>
                          </w:tcPr>
                          <w:p w14:paraId="0232330D" w14:textId="77777777" w:rsidR="002347A6" w:rsidRPr="00D65FAF" w:rsidRDefault="002347A6" w:rsidP="008A0536">
                            <w:pPr>
                              <w:pStyle w:val="5E-TABLECELL"/>
                            </w:pPr>
                            <w:r>
                              <w:t>Roguish Archetype Feature</w:t>
                            </w:r>
                          </w:p>
                        </w:tc>
                      </w:tr>
                      <w:tr w:rsidR="002347A6" w:rsidRPr="00D65FAF" w14:paraId="0F9E59E0" w14:textId="77777777" w:rsidTr="002347A6">
                        <w:trPr>
                          <w:cnfStyle w:val="000000010000" w:firstRow="0" w:lastRow="0" w:firstColumn="0" w:lastColumn="0" w:oddVBand="0" w:evenVBand="0" w:oddHBand="0" w:evenHBand="1" w:firstRowFirstColumn="0" w:firstRowLastColumn="0" w:lastRowFirstColumn="0" w:lastRowLastColumn="0"/>
                          <w:trHeight w:val="226"/>
                        </w:trPr>
                        <w:tc>
                          <w:tcPr>
                            <w:tcW w:w="707" w:type="dxa"/>
                          </w:tcPr>
                          <w:p w14:paraId="2E2100F7" w14:textId="77777777" w:rsidR="002347A6" w:rsidRPr="00D65FAF" w:rsidRDefault="002347A6" w:rsidP="008A0536">
                            <w:pPr>
                              <w:pStyle w:val="5E-TABLECELL"/>
                            </w:pPr>
                            <w:r w:rsidRPr="00D65FAF">
                              <w:t>14th</w:t>
                            </w:r>
                          </w:p>
                        </w:tc>
                        <w:tc>
                          <w:tcPr>
                            <w:tcW w:w="1418" w:type="dxa"/>
                          </w:tcPr>
                          <w:p w14:paraId="432EC97D" w14:textId="77777777" w:rsidR="002347A6" w:rsidRPr="00D65FAF" w:rsidRDefault="002347A6" w:rsidP="008A0536">
                            <w:pPr>
                              <w:pStyle w:val="5E-TABLECELL"/>
                            </w:pPr>
                            <w:r w:rsidRPr="00D65FAF">
                              <w:t>+5</w:t>
                            </w:r>
                          </w:p>
                        </w:tc>
                        <w:tc>
                          <w:tcPr>
                            <w:tcW w:w="1187" w:type="dxa"/>
                          </w:tcPr>
                          <w:p w14:paraId="74F49E5E" w14:textId="77777777" w:rsidR="002347A6" w:rsidRDefault="002347A6" w:rsidP="008A0536">
                            <w:pPr>
                              <w:pStyle w:val="5E-TABLECELL"/>
                            </w:pPr>
                            <w:r>
                              <w:t>7d6</w:t>
                            </w:r>
                          </w:p>
                        </w:tc>
                        <w:tc>
                          <w:tcPr>
                            <w:tcW w:w="7087" w:type="dxa"/>
                          </w:tcPr>
                          <w:p w14:paraId="676C73CF" w14:textId="77777777" w:rsidR="002347A6" w:rsidRPr="00D65FAF" w:rsidRDefault="002347A6" w:rsidP="008A0536">
                            <w:pPr>
                              <w:pStyle w:val="5E-TABLECELL"/>
                            </w:pPr>
                            <w:r>
                              <w:t>Blind Sense</w:t>
                            </w:r>
                          </w:p>
                        </w:tc>
                      </w:tr>
                      <w:tr w:rsidR="002347A6" w:rsidRPr="00D65FAF" w14:paraId="03758AC3" w14:textId="77777777" w:rsidTr="002347A6">
                        <w:trPr>
                          <w:cnfStyle w:val="000000100000" w:firstRow="0" w:lastRow="0" w:firstColumn="0" w:lastColumn="0" w:oddVBand="0" w:evenVBand="0" w:oddHBand="1" w:evenHBand="0" w:firstRowFirstColumn="0" w:firstRowLastColumn="0" w:lastRowFirstColumn="0" w:lastRowLastColumn="0"/>
                          <w:trHeight w:val="241"/>
                        </w:trPr>
                        <w:tc>
                          <w:tcPr>
                            <w:tcW w:w="707" w:type="dxa"/>
                          </w:tcPr>
                          <w:p w14:paraId="48EAAC22" w14:textId="77777777" w:rsidR="002347A6" w:rsidRPr="00D65FAF" w:rsidRDefault="002347A6" w:rsidP="008A0536">
                            <w:pPr>
                              <w:pStyle w:val="5E-TABLECELL"/>
                            </w:pPr>
                            <w:r w:rsidRPr="00D65FAF">
                              <w:t>15th</w:t>
                            </w:r>
                          </w:p>
                        </w:tc>
                        <w:tc>
                          <w:tcPr>
                            <w:tcW w:w="1418" w:type="dxa"/>
                          </w:tcPr>
                          <w:p w14:paraId="6DDA724F" w14:textId="77777777" w:rsidR="002347A6" w:rsidRDefault="002347A6" w:rsidP="008A0536">
                            <w:pPr>
                              <w:pStyle w:val="5E-TABLECELL"/>
                            </w:pPr>
                            <w:r w:rsidRPr="00D65FAF">
                              <w:t>+5</w:t>
                            </w:r>
                          </w:p>
                        </w:tc>
                        <w:tc>
                          <w:tcPr>
                            <w:tcW w:w="1187" w:type="dxa"/>
                          </w:tcPr>
                          <w:p w14:paraId="7060385B" w14:textId="77777777" w:rsidR="002347A6" w:rsidRDefault="002347A6" w:rsidP="008A0536">
                            <w:pPr>
                              <w:pStyle w:val="5E-TABLECELL"/>
                            </w:pPr>
                            <w:r>
                              <w:t>8d6</w:t>
                            </w:r>
                          </w:p>
                        </w:tc>
                        <w:tc>
                          <w:tcPr>
                            <w:tcW w:w="7087" w:type="dxa"/>
                          </w:tcPr>
                          <w:p w14:paraId="365EFE69" w14:textId="77777777" w:rsidR="002347A6" w:rsidRPr="00D65FAF" w:rsidRDefault="002347A6" w:rsidP="008A0536">
                            <w:pPr>
                              <w:pStyle w:val="5E-TABLECELL"/>
                            </w:pPr>
                            <w:r>
                              <w:t>Slippery Mind</w:t>
                            </w:r>
                          </w:p>
                        </w:tc>
                      </w:tr>
                      <w:tr w:rsidR="002347A6" w:rsidRPr="00D65FAF" w14:paraId="055FB1FF" w14:textId="77777777" w:rsidTr="002347A6">
                        <w:trPr>
                          <w:cnfStyle w:val="000000010000" w:firstRow="0" w:lastRow="0" w:firstColumn="0" w:lastColumn="0" w:oddVBand="0" w:evenVBand="0" w:oddHBand="0" w:evenHBand="1" w:firstRowFirstColumn="0" w:firstRowLastColumn="0" w:lastRowFirstColumn="0" w:lastRowLastColumn="0"/>
                          <w:trHeight w:val="226"/>
                        </w:trPr>
                        <w:tc>
                          <w:tcPr>
                            <w:tcW w:w="707" w:type="dxa"/>
                          </w:tcPr>
                          <w:p w14:paraId="4F590E51" w14:textId="77777777" w:rsidR="002347A6" w:rsidRPr="00D65FAF" w:rsidRDefault="002347A6" w:rsidP="008A0536">
                            <w:pPr>
                              <w:pStyle w:val="5E-TABLECELL"/>
                            </w:pPr>
                            <w:r w:rsidRPr="00D65FAF">
                              <w:t>16th</w:t>
                            </w:r>
                          </w:p>
                        </w:tc>
                        <w:tc>
                          <w:tcPr>
                            <w:tcW w:w="1418" w:type="dxa"/>
                          </w:tcPr>
                          <w:p w14:paraId="26870B19" w14:textId="77777777" w:rsidR="002347A6" w:rsidRPr="00D65FAF" w:rsidRDefault="002347A6" w:rsidP="008A0536">
                            <w:pPr>
                              <w:pStyle w:val="5E-TABLECELL"/>
                            </w:pPr>
                            <w:r w:rsidRPr="00D65FAF">
                              <w:t>+5</w:t>
                            </w:r>
                          </w:p>
                        </w:tc>
                        <w:tc>
                          <w:tcPr>
                            <w:tcW w:w="1187" w:type="dxa"/>
                          </w:tcPr>
                          <w:p w14:paraId="25C19779" w14:textId="77777777" w:rsidR="002347A6" w:rsidRDefault="002347A6" w:rsidP="008A0536">
                            <w:pPr>
                              <w:pStyle w:val="5E-TABLECELL"/>
                            </w:pPr>
                            <w:r>
                              <w:t>8d6</w:t>
                            </w:r>
                          </w:p>
                        </w:tc>
                        <w:tc>
                          <w:tcPr>
                            <w:tcW w:w="7087" w:type="dxa"/>
                          </w:tcPr>
                          <w:p w14:paraId="0EDCCB2F" w14:textId="77777777" w:rsidR="002347A6" w:rsidRPr="00D65FAF" w:rsidRDefault="002347A6" w:rsidP="008A0536">
                            <w:pPr>
                              <w:pStyle w:val="5E-TABLECELL"/>
                            </w:pPr>
                            <w:r>
                              <w:t>Feat</w:t>
                            </w:r>
                          </w:p>
                        </w:tc>
                      </w:tr>
                      <w:tr w:rsidR="002347A6" w:rsidRPr="00D65FAF" w14:paraId="2B1D41F3" w14:textId="77777777" w:rsidTr="002347A6">
                        <w:trPr>
                          <w:cnfStyle w:val="000000100000" w:firstRow="0" w:lastRow="0" w:firstColumn="0" w:lastColumn="0" w:oddVBand="0" w:evenVBand="0" w:oddHBand="1" w:evenHBand="0" w:firstRowFirstColumn="0" w:firstRowLastColumn="0" w:lastRowFirstColumn="0" w:lastRowLastColumn="0"/>
                          <w:trHeight w:val="241"/>
                        </w:trPr>
                        <w:tc>
                          <w:tcPr>
                            <w:tcW w:w="707" w:type="dxa"/>
                          </w:tcPr>
                          <w:p w14:paraId="433C3E28" w14:textId="77777777" w:rsidR="002347A6" w:rsidRPr="00D65FAF" w:rsidRDefault="002347A6" w:rsidP="008A0536">
                            <w:pPr>
                              <w:pStyle w:val="5E-TABLECELL"/>
                            </w:pPr>
                            <w:r w:rsidRPr="00D65FAF">
                              <w:t>17th</w:t>
                            </w:r>
                          </w:p>
                        </w:tc>
                        <w:tc>
                          <w:tcPr>
                            <w:tcW w:w="1418" w:type="dxa"/>
                          </w:tcPr>
                          <w:p w14:paraId="7929590C" w14:textId="77777777" w:rsidR="002347A6" w:rsidRDefault="002347A6" w:rsidP="008A0536">
                            <w:pPr>
                              <w:pStyle w:val="5E-TABLECELL"/>
                            </w:pPr>
                            <w:r w:rsidRPr="00D65FAF">
                              <w:t>+6</w:t>
                            </w:r>
                          </w:p>
                        </w:tc>
                        <w:tc>
                          <w:tcPr>
                            <w:tcW w:w="1187" w:type="dxa"/>
                          </w:tcPr>
                          <w:p w14:paraId="424A1D5E" w14:textId="77777777" w:rsidR="002347A6" w:rsidRDefault="002347A6" w:rsidP="008A0536">
                            <w:pPr>
                              <w:pStyle w:val="5E-TABLECELL"/>
                            </w:pPr>
                            <w:r>
                              <w:t>9d6</w:t>
                            </w:r>
                          </w:p>
                        </w:tc>
                        <w:tc>
                          <w:tcPr>
                            <w:tcW w:w="7087" w:type="dxa"/>
                          </w:tcPr>
                          <w:p w14:paraId="30556A4E" w14:textId="77777777" w:rsidR="002347A6" w:rsidRPr="00D65FAF" w:rsidRDefault="002347A6" w:rsidP="008A0536">
                            <w:pPr>
                              <w:pStyle w:val="5E-TABLECELL"/>
                            </w:pPr>
                            <w:r>
                              <w:t>Roguish Archetype Feature</w:t>
                            </w:r>
                          </w:p>
                        </w:tc>
                      </w:tr>
                      <w:tr w:rsidR="002347A6" w:rsidRPr="00D65FAF" w14:paraId="7DB94308" w14:textId="77777777" w:rsidTr="002347A6">
                        <w:trPr>
                          <w:cnfStyle w:val="000000010000" w:firstRow="0" w:lastRow="0" w:firstColumn="0" w:lastColumn="0" w:oddVBand="0" w:evenVBand="0" w:oddHBand="0" w:evenHBand="1" w:firstRowFirstColumn="0" w:firstRowLastColumn="0" w:lastRowFirstColumn="0" w:lastRowLastColumn="0"/>
                          <w:trHeight w:val="226"/>
                        </w:trPr>
                        <w:tc>
                          <w:tcPr>
                            <w:tcW w:w="707" w:type="dxa"/>
                          </w:tcPr>
                          <w:p w14:paraId="1C77D8CD" w14:textId="77777777" w:rsidR="002347A6" w:rsidRPr="00D65FAF" w:rsidRDefault="002347A6" w:rsidP="008A0536">
                            <w:pPr>
                              <w:pStyle w:val="5E-TABLECELL"/>
                            </w:pPr>
                            <w:r w:rsidRPr="00D65FAF">
                              <w:t>18th</w:t>
                            </w:r>
                          </w:p>
                        </w:tc>
                        <w:tc>
                          <w:tcPr>
                            <w:tcW w:w="1418" w:type="dxa"/>
                          </w:tcPr>
                          <w:p w14:paraId="3CC4FBED" w14:textId="77777777" w:rsidR="002347A6" w:rsidRPr="00D65FAF" w:rsidRDefault="002347A6" w:rsidP="008A0536">
                            <w:pPr>
                              <w:pStyle w:val="5E-TABLECELL"/>
                            </w:pPr>
                            <w:r w:rsidRPr="00D65FAF">
                              <w:t>+6</w:t>
                            </w:r>
                          </w:p>
                        </w:tc>
                        <w:tc>
                          <w:tcPr>
                            <w:tcW w:w="1187" w:type="dxa"/>
                          </w:tcPr>
                          <w:p w14:paraId="6C018990" w14:textId="77777777" w:rsidR="002347A6" w:rsidRDefault="002347A6" w:rsidP="008A0536">
                            <w:pPr>
                              <w:pStyle w:val="5E-TABLECELL"/>
                            </w:pPr>
                            <w:r>
                              <w:t>9d6</w:t>
                            </w:r>
                          </w:p>
                        </w:tc>
                        <w:tc>
                          <w:tcPr>
                            <w:tcW w:w="7087" w:type="dxa"/>
                          </w:tcPr>
                          <w:p w14:paraId="12074AAF" w14:textId="77777777" w:rsidR="002347A6" w:rsidRPr="00D65FAF" w:rsidRDefault="002347A6" w:rsidP="008A0536">
                            <w:pPr>
                              <w:pStyle w:val="5E-TABLECELL"/>
                            </w:pPr>
                            <w:r>
                              <w:t>Elusive</w:t>
                            </w:r>
                          </w:p>
                        </w:tc>
                      </w:tr>
                      <w:tr w:rsidR="002347A6" w:rsidRPr="00D65FAF" w14:paraId="105EB110" w14:textId="77777777" w:rsidTr="002347A6">
                        <w:trPr>
                          <w:cnfStyle w:val="000000100000" w:firstRow="0" w:lastRow="0" w:firstColumn="0" w:lastColumn="0" w:oddVBand="0" w:evenVBand="0" w:oddHBand="1" w:evenHBand="0" w:firstRowFirstColumn="0" w:firstRowLastColumn="0" w:lastRowFirstColumn="0" w:lastRowLastColumn="0"/>
                          <w:trHeight w:val="241"/>
                        </w:trPr>
                        <w:tc>
                          <w:tcPr>
                            <w:tcW w:w="707" w:type="dxa"/>
                          </w:tcPr>
                          <w:p w14:paraId="474D7CEC" w14:textId="77777777" w:rsidR="002347A6" w:rsidRPr="00D65FAF" w:rsidRDefault="002347A6" w:rsidP="008A0536">
                            <w:pPr>
                              <w:pStyle w:val="5E-TABLECELL"/>
                            </w:pPr>
                            <w:r w:rsidRPr="00D65FAF">
                              <w:t>19th</w:t>
                            </w:r>
                          </w:p>
                        </w:tc>
                        <w:tc>
                          <w:tcPr>
                            <w:tcW w:w="1418" w:type="dxa"/>
                          </w:tcPr>
                          <w:p w14:paraId="02BE3CAF" w14:textId="77777777" w:rsidR="002347A6" w:rsidRPr="00D65FAF" w:rsidRDefault="002347A6" w:rsidP="008A0536">
                            <w:pPr>
                              <w:pStyle w:val="5E-TABLECELL"/>
                            </w:pPr>
                            <w:r w:rsidRPr="00D65FAF">
                              <w:t>+6</w:t>
                            </w:r>
                          </w:p>
                        </w:tc>
                        <w:tc>
                          <w:tcPr>
                            <w:tcW w:w="1187" w:type="dxa"/>
                          </w:tcPr>
                          <w:p w14:paraId="572ABBF9" w14:textId="77777777" w:rsidR="002347A6" w:rsidRDefault="002347A6" w:rsidP="008A0536">
                            <w:pPr>
                              <w:pStyle w:val="5E-TABLECELL"/>
                            </w:pPr>
                            <w:r>
                              <w:t>10d6</w:t>
                            </w:r>
                          </w:p>
                        </w:tc>
                        <w:tc>
                          <w:tcPr>
                            <w:tcW w:w="7087" w:type="dxa"/>
                          </w:tcPr>
                          <w:p w14:paraId="1D7A145B" w14:textId="77777777" w:rsidR="002347A6" w:rsidRPr="00D65FAF" w:rsidRDefault="002347A6" w:rsidP="008A0536">
                            <w:pPr>
                              <w:pStyle w:val="5E-TABLECELL"/>
                            </w:pPr>
                            <w:r>
                              <w:t>Feat, Reliable Skill (3)</w:t>
                            </w:r>
                          </w:p>
                        </w:tc>
                      </w:tr>
                      <w:tr w:rsidR="002347A6" w:rsidRPr="00D65FAF" w14:paraId="3787BD88" w14:textId="77777777" w:rsidTr="002347A6">
                        <w:trPr>
                          <w:cnfStyle w:val="000000010000" w:firstRow="0" w:lastRow="0" w:firstColumn="0" w:lastColumn="0" w:oddVBand="0" w:evenVBand="0" w:oddHBand="0" w:evenHBand="1" w:firstRowFirstColumn="0" w:firstRowLastColumn="0" w:lastRowFirstColumn="0" w:lastRowLastColumn="0"/>
                          <w:trHeight w:val="226"/>
                        </w:trPr>
                        <w:tc>
                          <w:tcPr>
                            <w:tcW w:w="707" w:type="dxa"/>
                          </w:tcPr>
                          <w:p w14:paraId="1BBB694A" w14:textId="77777777" w:rsidR="002347A6" w:rsidRPr="00D65FAF" w:rsidRDefault="002347A6" w:rsidP="008A0536">
                            <w:pPr>
                              <w:pStyle w:val="5E-TABLECELL"/>
                            </w:pPr>
                            <w:r w:rsidRPr="00D65FAF">
                              <w:t>20th</w:t>
                            </w:r>
                          </w:p>
                        </w:tc>
                        <w:tc>
                          <w:tcPr>
                            <w:tcW w:w="1418" w:type="dxa"/>
                          </w:tcPr>
                          <w:p w14:paraId="7FC2F161" w14:textId="77777777" w:rsidR="002347A6" w:rsidRPr="00D65FAF" w:rsidRDefault="002347A6" w:rsidP="008A0536">
                            <w:pPr>
                              <w:pStyle w:val="5E-TABLECELL"/>
                            </w:pPr>
                            <w:r w:rsidRPr="00D65FAF">
                              <w:t>+</w:t>
                            </w:r>
                            <w:r>
                              <w:t>7</w:t>
                            </w:r>
                          </w:p>
                        </w:tc>
                        <w:tc>
                          <w:tcPr>
                            <w:tcW w:w="1187" w:type="dxa"/>
                          </w:tcPr>
                          <w:p w14:paraId="74B30A99" w14:textId="77777777" w:rsidR="002347A6" w:rsidRDefault="002347A6" w:rsidP="008A0536">
                            <w:pPr>
                              <w:pStyle w:val="5E-TABLECELL"/>
                            </w:pPr>
                            <w:r>
                              <w:t>10d6</w:t>
                            </w:r>
                          </w:p>
                        </w:tc>
                        <w:tc>
                          <w:tcPr>
                            <w:tcW w:w="7087" w:type="dxa"/>
                          </w:tcPr>
                          <w:p w14:paraId="13AA933C" w14:textId="77777777" w:rsidR="002347A6" w:rsidRPr="00D65FAF" w:rsidRDefault="002347A6" w:rsidP="008A0536">
                            <w:pPr>
                              <w:pStyle w:val="5E-TABLECELL"/>
                            </w:pPr>
                            <w:r>
                              <w:t>Perfected Expert</w:t>
                            </w:r>
                          </w:p>
                        </w:tc>
                      </w:tr>
                    </w:tbl>
                    <w:p w14:paraId="6D7EE5BE" w14:textId="77777777" w:rsidR="002347A6" w:rsidRDefault="002347A6" w:rsidP="002347A6"/>
                  </w:txbxContent>
                </v:textbox>
                <w10:wrap type="topAndBottom" anchory="margin"/>
              </v:shape>
            </w:pict>
          </mc:Fallback>
        </mc:AlternateContent>
      </w:r>
      <w:bookmarkStart w:id="1" w:name="_Hlk170597779"/>
      <w:r w:rsidRPr="00AA2A4F">
        <w:rPr>
          <w:rFonts w:ascii="Times New Roman" w:hAnsi="Times New Roman" w:cs="Times New Roman"/>
          <w:b/>
          <w:bCs w:val="0"/>
          <w:sz w:val="32"/>
          <w:szCs w:val="32"/>
          <w:lang w:val="en"/>
        </w:rPr>
        <w:t>Class Features</w:t>
      </w:r>
      <w:bookmarkEnd w:id="1"/>
    </w:p>
    <w:p w14:paraId="71E1ECA0" w14:textId="149B27DE" w:rsidR="002347A6" w:rsidRPr="002347A6" w:rsidRDefault="002347A6" w:rsidP="002347A6">
      <w:pPr>
        <w:spacing w:line="240" w:lineRule="auto"/>
        <w:rPr>
          <w:rFonts w:ascii="Times New Roman" w:hAnsi="Times New Roman" w:cs="Times New Roman"/>
          <w:sz w:val="20"/>
          <w:lang w:val="en"/>
        </w:rPr>
      </w:pPr>
      <w:r w:rsidRPr="002347A6">
        <w:rPr>
          <w:rFonts w:ascii="Times New Roman" w:hAnsi="Times New Roman" w:cs="Times New Roman"/>
          <w:sz w:val="20"/>
          <w:lang w:val="en"/>
        </w:rPr>
        <w:br/>
        <w:t>As a rogue, you have the following class features.</w:t>
      </w:r>
    </w:p>
    <w:p w14:paraId="3BDB61F0" w14:textId="5A9F96FD" w:rsidR="002347A6" w:rsidRPr="002347A6" w:rsidRDefault="002347A6" w:rsidP="002347A6">
      <w:pPr>
        <w:widowControl w:val="0"/>
        <w:autoSpaceDE w:val="0"/>
        <w:autoSpaceDN w:val="0"/>
        <w:adjustRightInd w:val="0"/>
        <w:spacing w:after="200" w:line="276" w:lineRule="auto"/>
        <w:rPr>
          <w:rFonts w:ascii="Times New Roman" w:hAnsi="Times New Roman" w:cs="Times New Roman"/>
          <w:b/>
          <w:bCs w:val="0"/>
          <w:sz w:val="20"/>
          <w:lang w:val="en"/>
        </w:rPr>
      </w:pPr>
      <w:r>
        <w:rPr>
          <w:rFonts w:ascii="Times New Roman" w:hAnsi="Times New Roman" w:cs="Times New Roman"/>
          <w:sz w:val="20"/>
          <w:u w:val="single"/>
          <w:lang w:val="en"/>
        </w:rPr>
        <w:br/>
      </w:r>
      <w:r w:rsidRPr="002347A6">
        <w:rPr>
          <w:rFonts w:ascii="Times New Roman" w:hAnsi="Times New Roman" w:cs="Times New Roman"/>
          <w:b/>
          <w:bCs w:val="0"/>
          <w:sz w:val="20"/>
          <w:lang w:val="en"/>
        </w:rPr>
        <w:t>Hit Points</w:t>
      </w:r>
    </w:p>
    <w:p w14:paraId="6A491419" w14:textId="77777777" w:rsidR="002347A6" w:rsidRPr="002347A6" w:rsidRDefault="002347A6" w:rsidP="002347A6">
      <w:pPr>
        <w:pStyle w:val="ListParagraph"/>
        <w:widowControl w:val="0"/>
        <w:numPr>
          <w:ilvl w:val="0"/>
          <w:numId w:val="7"/>
        </w:numPr>
        <w:autoSpaceDE w:val="0"/>
        <w:autoSpaceDN w:val="0"/>
        <w:adjustRightInd w:val="0"/>
        <w:spacing w:after="200" w:line="276" w:lineRule="auto"/>
        <w:rPr>
          <w:rFonts w:ascii="Times New Roman" w:hAnsi="Times New Roman" w:cs="Times New Roman"/>
          <w:sz w:val="20"/>
          <w:lang w:val="en"/>
        </w:rPr>
      </w:pPr>
      <w:r w:rsidRPr="002347A6">
        <w:rPr>
          <w:rFonts w:ascii="Times New Roman" w:hAnsi="Times New Roman" w:cs="Times New Roman"/>
          <w:sz w:val="20"/>
          <w:u w:val="single"/>
          <w:lang w:val="en"/>
        </w:rPr>
        <w:t>Hit Points at 1st Level:</w:t>
      </w:r>
      <w:r w:rsidRPr="002347A6">
        <w:rPr>
          <w:rFonts w:ascii="Times New Roman" w:hAnsi="Times New Roman" w:cs="Times New Roman"/>
          <w:sz w:val="20"/>
          <w:lang w:val="en"/>
        </w:rPr>
        <w:t xml:space="preserve"> 8 + your Constitution modifier</w:t>
      </w:r>
    </w:p>
    <w:p w14:paraId="1094E0BF" w14:textId="77777777" w:rsidR="002347A6" w:rsidRPr="002347A6" w:rsidRDefault="002347A6" w:rsidP="002347A6">
      <w:pPr>
        <w:pStyle w:val="ListParagraph"/>
        <w:widowControl w:val="0"/>
        <w:numPr>
          <w:ilvl w:val="0"/>
          <w:numId w:val="7"/>
        </w:numPr>
        <w:autoSpaceDE w:val="0"/>
        <w:autoSpaceDN w:val="0"/>
        <w:adjustRightInd w:val="0"/>
        <w:spacing w:after="200" w:line="276" w:lineRule="auto"/>
        <w:rPr>
          <w:rFonts w:ascii="Times New Roman" w:hAnsi="Times New Roman" w:cs="Times New Roman"/>
          <w:sz w:val="20"/>
          <w:lang w:val="en"/>
        </w:rPr>
      </w:pPr>
      <w:r w:rsidRPr="002347A6">
        <w:rPr>
          <w:rFonts w:ascii="Times New Roman" w:hAnsi="Times New Roman" w:cs="Times New Roman"/>
          <w:sz w:val="20"/>
          <w:u w:val="single"/>
          <w:lang w:val="en"/>
        </w:rPr>
        <w:t>Hit Points at Higher Levels:</w:t>
      </w:r>
      <w:r w:rsidRPr="002347A6">
        <w:rPr>
          <w:rFonts w:ascii="Times New Roman" w:hAnsi="Times New Roman" w:cs="Times New Roman"/>
          <w:sz w:val="20"/>
          <w:lang w:val="en"/>
        </w:rPr>
        <w:t xml:space="preserve"> Roll 1d8 (</w:t>
      </w:r>
      <w:r w:rsidRPr="002347A6">
        <w:rPr>
          <w:rFonts w:ascii="Times New Roman" w:hAnsi="Times New Roman" w:cs="Times New Roman"/>
          <w:b/>
          <w:bCs w:val="0"/>
          <w:sz w:val="20"/>
          <w:lang w:val="en"/>
        </w:rPr>
        <w:t>minimum roll of 5</w:t>
      </w:r>
      <w:r w:rsidRPr="002347A6">
        <w:rPr>
          <w:rFonts w:ascii="Times New Roman" w:hAnsi="Times New Roman" w:cs="Times New Roman"/>
          <w:sz w:val="20"/>
          <w:lang w:val="en"/>
        </w:rPr>
        <w:t>) + your Constitution modifier per rouge level after 1st</w:t>
      </w:r>
    </w:p>
    <w:p w14:paraId="29EB5699" w14:textId="31C76699" w:rsidR="002347A6" w:rsidRPr="002347A6" w:rsidRDefault="002347A6" w:rsidP="002347A6">
      <w:pPr>
        <w:widowControl w:val="0"/>
        <w:autoSpaceDE w:val="0"/>
        <w:autoSpaceDN w:val="0"/>
        <w:adjustRightInd w:val="0"/>
        <w:spacing w:after="200" w:line="276" w:lineRule="auto"/>
        <w:rPr>
          <w:rFonts w:ascii="Times New Roman" w:hAnsi="Times New Roman" w:cs="Times New Roman"/>
          <w:b/>
          <w:bCs w:val="0"/>
          <w:sz w:val="20"/>
          <w:lang w:val="en"/>
        </w:rPr>
      </w:pPr>
      <w:r w:rsidRPr="002347A6">
        <w:rPr>
          <w:rFonts w:ascii="Times New Roman" w:hAnsi="Times New Roman" w:cs="Times New Roman"/>
          <w:b/>
          <w:bCs w:val="0"/>
          <w:sz w:val="20"/>
          <w:lang w:val="en"/>
        </w:rPr>
        <w:t>Proficiencies</w:t>
      </w:r>
      <w:r w:rsidRPr="002347A6">
        <w:rPr>
          <w:rFonts w:ascii="Times New Roman" w:hAnsi="Times New Roman" w:cs="Times New Roman"/>
          <w:b/>
          <w:bCs w:val="0"/>
          <w:sz w:val="20"/>
          <w:lang w:val="en"/>
        </w:rPr>
        <w:br/>
      </w:r>
      <w:r>
        <w:rPr>
          <w:rFonts w:ascii="Times New Roman" w:hAnsi="Times New Roman" w:cs="Times New Roman"/>
          <w:b/>
          <w:bCs w:val="0"/>
          <w:sz w:val="20"/>
          <w:lang w:val="en"/>
        </w:rPr>
        <w:br/>
      </w:r>
      <w:r w:rsidRPr="002347A6">
        <w:rPr>
          <w:rFonts w:ascii="Times New Roman" w:hAnsi="Times New Roman" w:cs="Times New Roman"/>
          <w:sz w:val="20"/>
          <w:u w:val="single"/>
          <w:lang w:val="en"/>
        </w:rPr>
        <w:t>Class type</w:t>
      </w:r>
      <w:r w:rsidRPr="002347A6">
        <w:rPr>
          <w:rFonts w:ascii="Times New Roman" w:hAnsi="Times New Roman" w:cs="Times New Roman"/>
          <w:sz w:val="20"/>
          <w:lang w:val="en"/>
        </w:rPr>
        <w:t>: Expert, this tag allows this character to gain certain feats at this classes Feat levels.</w:t>
      </w:r>
    </w:p>
    <w:p w14:paraId="4465E68D" w14:textId="77777777" w:rsidR="002347A6" w:rsidRPr="002347A6" w:rsidRDefault="002347A6" w:rsidP="002347A6">
      <w:pPr>
        <w:pStyle w:val="ListParagraph"/>
        <w:widowControl w:val="0"/>
        <w:numPr>
          <w:ilvl w:val="0"/>
          <w:numId w:val="8"/>
        </w:numPr>
        <w:autoSpaceDE w:val="0"/>
        <w:autoSpaceDN w:val="0"/>
        <w:adjustRightInd w:val="0"/>
        <w:spacing w:after="200" w:line="276" w:lineRule="auto"/>
        <w:rPr>
          <w:rFonts w:ascii="Times New Roman" w:hAnsi="Times New Roman" w:cs="Times New Roman"/>
          <w:sz w:val="20"/>
          <w:lang w:val="en"/>
        </w:rPr>
      </w:pPr>
      <w:r w:rsidRPr="002347A6">
        <w:rPr>
          <w:rFonts w:ascii="Times New Roman" w:hAnsi="Times New Roman" w:cs="Times New Roman"/>
          <w:sz w:val="20"/>
          <w:lang w:val="en"/>
        </w:rPr>
        <w:t>Armor: Light armor</w:t>
      </w:r>
    </w:p>
    <w:p w14:paraId="144A8731" w14:textId="77777777" w:rsidR="002347A6" w:rsidRPr="002347A6" w:rsidRDefault="002347A6" w:rsidP="002347A6">
      <w:pPr>
        <w:pStyle w:val="ListParagraph"/>
        <w:widowControl w:val="0"/>
        <w:numPr>
          <w:ilvl w:val="0"/>
          <w:numId w:val="8"/>
        </w:numPr>
        <w:autoSpaceDE w:val="0"/>
        <w:autoSpaceDN w:val="0"/>
        <w:adjustRightInd w:val="0"/>
        <w:spacing w:after="200" w:line="276" w:lineRule="auto"/>
        <w:rPr>
          <w:rFonts w:ascii="Times New Roman" w:hAnsi="Times New Roman" w:cs="Times New Roman"/>
          <w:sz w:val="20"/>
          <w:lang w:val="en"/>
        </w:rPr>
      </w:pPr>
      <w:r w:rsidRPr="002347A6">
        <w:rPr>
          <w:rFonts w:ascii="Times New Roman" w:hAnsi="Times New Roman" w:cs="Times New Roman"/>
          <w:sz w:val="20"/>
          <w:lang w:val="en"/>
        </w:rPr>
        <w:t>Weapons: Simple weapons, martial ranged weapons, rapiers, shortswords, scimitars.</w:t>
      </w:r>
    </w:p>
    <w:p w14:paraId="0A311FB9" w14:textId="77777777" w:rsidR="002347A6" w:rsidRPr="002347A6" w:rsidRDefault="002347A6" w:rsidP="002347A6">
      <w:pPr>
        <w:pStyle w:val="ListParagraph"/>
        <w:widowControl w:val="0"/>
        <w:numPr>
          <w:ilvl w:val="0"/>
          <w:numId w:val="8"/>
        </w:numPr>
        <w:autoSpaceDE w:val="0"/>
        <w:autoSpaceDN w:val="0"/>
        <w:adjustRightInd w:val="0"/>
        <w:spacing w:after="200" w:line="276" w:lineRule="auto"/>
        <w:rPr>
          <w:rFonts w:ascii="Times New Roman" w:hAnsi="Times New Roman" w:cs="Times New Roman"/>
          <w:sz w:val="20"/>
          <w:lang w:val="en"/>
        </w:rPr>
      </w:pPr>
      <w:r w:rsidRPr="002347A6">
        <w:rPr>
          <w:rFonts w:ascii="Times New Roman" w:hAnsi="Times New Roman" w:cs="Times New Roman"/>
          <w:sz w:val="20"/>
          <w:lang w:val="en"/>
        </w:rPr>
        <w:t>Tools: Thieves’ tools</w:t>
      </w:r>
    </w:p>
    <w:p w14:paraId="199AA32C" w14:textId="77777777" w:rsidR="002347A6" w:rsidRPr="002347A6" w:rsidRDefault="002347A6" w:rsidP="002347A6">
      <w:pPr>
        <w:widowControl w:val="0"/>
        <w:autoSpaceDE w:val="0"/>
        <w:autoSpaceDN w:val="0"/>
        <w:adjustRightInd w:val="0"/>
        <w:spacing w:after="200" w:line="276" w:lineRule="auto"/>
        <w:rPr>
          <w:rFonts w:ascii="Times New Roman" w:hAnsi="Times New Roman" w:cs="Times New Roman"/>
          <w:sz w:val="20"/>
          <w:lang w:val="en"/>
        </w:rPr>
      </w:pPr>
      <w:r w:rsidRPr="002347A6">
        <w:rPr>
          <w:rFonts w:ascii="Times New Roman" w:hAnsi="Times New Roman" w:cs="Times New Roman"/>
          <w:b/>
          <w:bCs w:val="0"/>
          <w:sz w:val="20"/>
          <w:lang w:val="en"/>
        </w:rPr>
        <w:t>Saving Throws</w:t>
      </w:r>
      <w:r w:rsidRPr="002347A6">
        <w:rPr>
          <w:rFonts w:ascii="Times New Roman" w:hAnsi="Times New Roman" w:cs="Times New Roman"/>
          <w:sz w:val="20"/>
          <w:lang w:val="en"/>
        </w:rPr>
        <w:t>: Dexterity, Intelligence</w:t>
      </w:r>
    </w:p>
    <w:p w14:paraId="5C7293D8" w14:textId="77777777" w:rsidR="002347A6" w:rsidRDefault="002347A6" w:rsidP="002347A6">
      <w:pPr>
        <w:widowControl w:val="0"/>
        <w:autoSpaceDE w:val="0"/>
        <w:autoSpaceDN w:val="0"/>
        <w:adjustRightInd w:val="0"/>
        <w:spacing w:after="200" w:line="276" w:lineRule="auto"/>
        <w:rPr>
          <w:rFonts w:ascii="Times New Roman" w:hAnsi="Times New Roman" w:cs="Times New Roman"/>
          <w:sz w:val="20"/>
          <w:lang w:val="en"/>
        </w:rPr>
      </w:pPr>
    </w:p>
    <w:p w14:paraId="1358B257" w14:textId="77777777" w:rsidR="002347A6" w:rsidRPr="002347A6" w:rsidRDefault="002347A6" w:rsidP="002347A6">
      <w:pPr>
        <w:widowControl w:val="0"/>
        <w:autoSpaceDE w:val="0"/>
        <w:autoSpaceDN w:val="0"/>
        <w:adjustRightInd w:val="0"/>
        <w:spacing w:after="200" w:line="276" w:lineRule="auto"/>
        <w:rPr>
          <w:rFonts w:ascii="Times New Roman" w:hAnsi="Times New Roman" w:cs="Times New Roman"/>
          <w:sz w:val="20"/>
          <w:lang w:val="en"/>
        </w:rPr>
      </w:pPr>
    </w:p>
    <w:p w14:paraId="329E9C89" w14:textId="77777777" w:rsidR="002347A6" w:rsidRPr="002347A6" w:rsidRDefault="002347A6" w:rsidP="002347A6">
      <w:pPr>
        <w:widowControl w:val="0"/>
        <w:autoSpaceDE w:val="0"/>
        <w:autoSpaceDN w:val="0"/>
        <w:adjustRightInd w:val="0"/>
        <w:spacing w:after="200" w:line="276" w:lineRule="auto"/>
        <w:rPr>
          <w:rFonts w:ascii="Times New Roman" w:hAnsi="Times New Roman" w:cs="Times New Roman"/>
          <w:sz w:val="20"/>
          <w:lang w:val="en"/>
        </w:rPr>
      </w:pPr>
    </w:p>
    <w:p w14:paraId="09E81029" w14:textId="77777777" w:rsidR="002347A6" w:rsidRPr="002347A6" w:rsidRDefault="002347A6" w:rsidP="002347A6">
      <w:pPr>
        <w:widowControl w:val="0"/>
        <w:autoSpaceDE w:val="0"/>
        <w:autoSpaceDN w:val="0"/>
        <w:adjustRightInd w:val="0"/>
        <w:spacing w:after="200" w:line="276" w:lineRule="auto"/>
        <w:rPr>
          <w:rFonts w:ascii="Times New Roman" w:hAnsi="Times New Roman" w:cs="Times New Roman"/>
          <w:b/>
          <w:bCs w:val="0"/>
          <w:sz w:val="20"/>
          <w:lang w:val="en"/>
        </w:rPr>
      </w:pPr>
      <w:r w:rsidRPr="002347A6">
        <w:rPr>
          <w:rFonts w:ascii="Times New Roman" w:hAnsi="Times New Roman" w:cs="Times New Roman"/>
          <w:b/>
          <w:bCs w:val="0"/>
          <w:sz w:val="20"/>
          <w:lang w:val="en"/>
        </w:rPr>
        <w:t>Skills:</w:t>
      </w:r>
    </w:p>
    <w:p w14:paraId="26C0A6F3" w14:textId="2B6D7D29" w:rsidR="002347A6" w:rsidRPr="002347A6" w:rsidRDefault="002347A6" w:rsidP="002347A6">
      <w:pPr>
        <w:widowControl w:val="0"/>
        <w:autoSpaceDE w:val="0"/>
        <w:autoSpaceDN w:val="0"/>
        <w:adjustRightInd w:val="0"/>
        <w:spacing w:after="200" w:line="276" w:lineRule="auto"/>
        <w:rPr>
          <w:rFonts w:ascii="Times New Roman" w:hAnsi="Times New Roman" w:cs="Times New Roman"/>
          <w:sz w:val="20"/>
          <w:lang w:val="en"/>
        </w:rPr>
      </w:pPr>
      <w:r w:rsidRPr="002347A6">
        <w:rPr>
          <w:rFonts w:ascii="Times New Roman" w:hAnsi="Times New Roman" w:cs="Times New Roman"/>
          <w:sz w:val="20"/>
          <w:u w:val="single"/>
          <w:lang w:val="en"/>
        </w:rPr>
        <w:t xml:space="preserve">Choose any four </w:t>
      </w:r>
    </w:p>
    <w:p w14:paraId="47D178A4" w14:textId="77777777" w:rsidR="002347A6" w:rsidRPr="002347A6" w:rsidRDefault="002347A6" w:rsidP="002347A6">
      <w:pPr>
        <w:widowControl w:val="0"/>
        <w:autoSpaceDE w:val="0"/>
        <w:autoSpaceDN w:val="0"/>
        <w:adjustRightInd w:val="0"/>
        <w:spacing w:after="200" w:line="276" w:lineRule="auto"/>
        <w:rPr>
          <w:rFonts w:ascii="Times New Roman" w:hAnsi="Times New Roman" w:cs="Times New Roman"/>
          <w:b/>
          <w:bCs w:val="0"/>
          <w:sz w:val="20"/>
          <w:lang w:val="en"/>
        </w:rPr>
      </w:pPr>
      <w:r w:rsidRPr="002347A6">
        <w:rPr>
          <w:rFonts w:ascii="Times New Roman" w:hAnsi="Times New Roman" w:cs="Times New Roman"/>
          <w:b/>
          <w:bCs w:val="0"/>
          <w:sz w:val="20"/>
          <w:lang w:val="en"/>
        </w:rPr>
        <w:t>Equipment</w:t>
      </w:r>
    </w:p>
    <w:p w14:paraId="4A0E068A" w14:textId="77777777" w:rsidR="002347A6" w:rsidRPr="002347A6" w:rsidRDefault="002347A6" w:rsidP="002347A6">
      <w:pPr>
        <w:widowControl w:val="0"/>
        <w:autoSpaceDE w:val="0"/>
        <w:autoSpaceDN w:val="0"/>
        <w:adjustRightInd w:val="0"/>
        <w:spacing w:after="200" w:line="276" w:lineRule="auto"/>
        <w:rPr>
          <w:rFonts w:ascii="Times New Roman" w:hAnsi="Times New Roman" w:cs="Times New Roman"/>
          <w:sz w:val="20"/>
          <w:lang w:val="en"/>
        </w:rPr>
      </w:pPr>
      <w:r w:rsidRPr="002347A6">
        <w:rPr>
          <w:rFonts w:ascii="Times New Roman" w:hAnsi="Times New Roman" w:cs="Times New Roman"/>
          <w:sz w:val="20"/>
          <w:lang w:val="en"/>
        </w:rPr>
        <w:t>You start with the following equipment, in addition to the equipment granted by your background:</w:t>
      </w:r>
    </w:p>
    <w:p w14:paraId="7273DAF1" w14:textId="422D2950" w:rsidR="002347A6" w:rsidRDefault="002347A6" w:rsidP="002347A6">
      <w:pPr>
        <w:pStyle w:val="ListParagraph"/>
        <w:widowControl w:val="0"/>
        <w:numPr>
          <w:ilvl w:val="0"/>
          <w:numId w:val="9"/>
        </w:numPr>
        <w:autoSpaceDE w:val="0"/>
        <w:autoSpaceDN w:val="0"/>
        <w:adjustRightInd w:val="0"/>
        <w:spacing w:after="200" w:line="276" w:lineRule="auto"/>
        <w:rPr>
          <w:rFonts w:ascii="Times New Roman" w:hAnsi="Times New Roman" w:cs="Times New Roman"/>
          <w:sz w:val="20"/>
          <w:lang w:val="en"/>
        </w:rPr>
      </w:pPr>
      <w:r>
        <w:rPr>
          <w:rFonts w:ascii="Times New Roman" w:hAnsi="Times New Roman" w:cs="Times New Roman"/>
          <w:sz w:val="20"/>
          <w:lang w:val="en"/>
        </w:rPr>
        <w:t>5 daggers</w:t>
      </w:r>
    </w:p>
    <w:p w14:paraId="04C4F4D6" w14:textId="71265998" w:rsidR="002347A6" w:rsidRPr="002347A6" w:rsidRDefault="002347A6" w:rsidP="002347A6">
      <w:pPr>
        <w:pStyle w:val="ListParagraph"/>
        <w:widowControl w:val="0"/>
        <w:numPr>
          <w:ilvl w:val="0"/>
          <w:numId w:val="9"/>
        </w:numPr>
        <w:autoSpaceDE w:val="0"/>
        <w:autoSpaceDN w:val="0"/>
        <w:adjustRightInd w:val="0"/>
        <w:spacing w:after="200" w:line="276" w:lineRule="auto"/>
        <w:rPr>
          <w:rFonts w:ascii="Times New Roman" w:hAnsi="Times New Roman" w:cs="Times New Roman"/>
          <w:sz w:val="20"/>
          <w:lang w:val="en"/>
        </w:rPr>
      </w:pPr>
      <w:r>
        <w:rPr>
          <w:rFonts w:ascii="Times New Roman" w:hAnsi="Times New Roman" w:cs="Times New Roman"/>
          <w:sz w:val="20"/>
          <w:lang w:val="en"/>
        </w:rPr>
        <w:t>one melee weapon of your choice</w:t>
      </w:r>
      <w:r w:rsidR="005B4941">
        <w:rPr>
          <w:rFonts w:ascii="Times New Roman" w:hAnsi="Times New Roman" w:cs="Times New Roman"/>
          <w:sz w:val="20"/>
          <w:lang w:val="en"/>
        </w:rPr>
        <w:t xml:space="preserve"> (that you are proficient with)</w:t>
      </w:r>
    </w:p>
    <w:p w14:paraId="6CCC013E" w14:textId="4D9D0B00" w:rsidR="002347A6" w:rsidRPr="002347A6" w:rsidRDefault="002347A6" w:rsidP="002347A6">
      <w:pPr>
        <w:pStyle w:val="ListParagraph"/>
        <w:widowControl w:val="0"/>
        <w:numPr>
          <w:ilvl w:val="0"/>
          <w:numId w:val="9"/>
        </w:numPr>
        <w:autoSpaceDE w:val="0"/>
        <w:autoSpaceDN w:val="0"/>
        <w:adjustRightInd w:val="0"/>
        <w:spacing w:after="200" w:line="276" w:lineRule="auto"/>
        <w:rPr>
          <w:rFonts w:ascii="Times New Roman" w:hAnsi="Times New Roman" w:cs="Times New Roman"/>
          <w:sz w:val="20"/>
          <w:lang w:val="en"/>
        </w:rPr>
      </w:pPr>
      <w:r>
        <w:rPr>
          <w:rFonts w:ascii="Times New Roman" w:hAnsi="Times New Roman" w:cs="Times New Roman"/>
          <w:sz w:val="20"/>
          <w:lang w:val="en"/>
        </w:rPr>
        <w:t>one ranged weapon of your choice</w:t>
      </w:r>
    </w:p>
    <w:p w14:paraId="6958A1BB" w14:textId="77777777" w:rsidR="002347A6" w:rsidRPr="002347A6" w:rsidRDefault="002347A6" w:rsidP="002347A6">
      <w:pPr>
        <w:pStyle w:val="ListParagraph"/>
        <w:widowControl w:val="0"/>
        <w:numPr>
          <w:ilvl w:val="0"/>
          <w:numId w:val="9"/>
        </w:numPr>
        <w:autoSpaceDE w:val="0"/>
        <w:autoSpaceDN w:val="0"/>
        <w:adjustRightInd w:val="0"/>
        <w:spacing w:after="200" w:line="276" w:lineRule="auto"/>
        <w:rPr>
          <w:rFonts w:ascii="Times New Roman" w:hAnsi="Times New Roman" w:cs="Times New Roman"/>
          <w:sz w:val="20"/>
          <w:lang w:val="en"/>
        </w:rPr>
      </w:pPr>
      <w:r w:rsidRPr="002347A6">
        <w:rPr>
          <w:rFonts w:ascii="Times New Roman" w:hAnsi="Times New Roman" w:cs="Times New Roman"/>
          <w:sz w:val="20"/>
          <w:lang w:val="en"/>
        </w:rPr>
        <w:t>(a) a burglar’s pack, (b) a dungeoneer’s pack, or (c) an explorer’s pack</w:t>
      </w:r>
    </w:p>
    <w:p w14:paraId="084166AB" w14:textId="29EB631B" w:rsidR="002347A6" w:rsidRPr="002347A6" w:rsidRDefault="002347A6" w:rsidP="002347A6">
      <w:pPr>
        <w:pStyle w:val="ListParagraph"/>
        <w:widowControl w:val="0"/>
        <w:numPr>
          <w:ilvl w:val="0"/>
          <w:numId w:val="9"/>
        </w:numPr>
        <w:autoSpaceDE w:val="0"/>
        <w:autoSpaceDN w:val="0"/>
        <w:adjustRightInd w:val="0"/>
        <w:spacing w:after="200" w:line="276" w:lineRule="auto"/>
        <w:rPr>
          <w:rFonts w:ascii="Times New Roman" w:hAnsi="Times New Roman" w:cs="Times New Roman"/>
          <w:sz w:val="20"/>
          <w:lang w:val="en"/>
        </w:rPr>
      </w:pPr>
      <w:r>
        <w:rPr>
          <w:rFonts w:ascii="Times New Roman" w:hAnsi="Times New Roman" w:cs="Times New Roman"/>
          <w:sz w:val="20"/>
          <w:lang w:val="en"/>
        </w:rPr>
        <w:t>a set of light armor</w:t>
      </w:r>
      <w:r w:rsidRPr="002347A6">
        <w:rPr>
          <w:rFonts w:ascii="Times New Roman" w:hAnsi="Times New Roman" w:cs="Times New Roman"/>
          <w:sz w:val="20"/>
          <w:lang w:val="en"/>
        </w:rPr>
        <w:t xml:space="preserve"> and thieves’ tools</w:t>
      </w:r>
    </w:p>
    <w:p w14:paraId="07B5FC73" w14:textId="77777777" w:rsidR="002347A6" w:rsidRPr="002347A6" w:rsidRDefault="002347A6">
      <w:pPr>
        <w:spacing w:line="240" w:lineRule="auto"/>
        <w:rPr>
          <w:rFonts w:ascii="Times New Roman" w:hAnsi="Times New Roman" w:cs="Times New Roman"/>
          <w:sz w:val="20"/>
          <w:lang w:val="en"/>
        </w:rPr>
      </w:pPr>
      <w:r w:rsidRPr="002347A6">
        <w:rPr>
          <w:rFonts w:ascii="Times New Roman" w:hAnsi="Times New Roman" w:cs="Times New Roman"/>
          <w:sz w:val="20"/>
          <w:lang w:val="en"/>
        </w:rPr>
        <w:br w:type="page"/>
      </w:r>
    </w:p>
    <w:p w14:paraId="500C5888" w14:textId="77777777" w:rsidR="002347A6" w:rsidRPr="002347A6" w:rsidRDefault="002347A6" w:rsidP="002347A6">
      <w:pPr>
        <w:widowControl w:val="0"/>
        <w:autoSpaceDE w:val="0"/>
        <w:autoSpaceDN w:val="0"/>
        <w:adjustRightInd w:val="0"/>
        <w:spacing w:after="200" w:line="276" w:lineRule="auto"/>
        <w:rPr>
          <w:rFonts w:ascii="Times New Roman" w:hAnsi="Times New Roman" w:cs="Times New Roman"/>
          <w:sz w:val="28"/>
          <w:szCs w:val="28"/>
          <w:lang w:val="en"/>
        </w:rPr>
      </w:pPr>
      <w:r w:rsidRPr="002347A6">
        <w:rPr>
          <w:rFonts w:ascii="Times New Roman" w:hAnsi="Times New Roman" w:cs="Times New Roman"/>
          <w:b/>
          <w:bCs w:val="0"/>
          <w:sz w:val="28"/>
          <w:szCs w:val="28"/>
          <w:lang w:val="en"/>
        </w:rPr>
        <w:lastRenderedPageBreak/>
        <w:t>Expertise</w:t>
      </w:r>
    </w:p>
    <w:p w14:paraId="04AD2BE8" w14:textId="77777777" w:rsidR="002347A6" w:rsidRPr="002347A6" w:rsidRDefault="002347A6" w:rsidP="002347A6">
      <w:pPr>
        <w:widowControl w:val="0"/>
        <w:autoSpaceDE w:val="0"/>
        <w:autoSpaceDN w:val="0"/>
        <w:adjustRightInd w:val="0"/>
        <w:spacing w:after="200" w:line="276" w:lineRule="auto"/>
        <w:rPr>
          <w:rFonts w:ascii="Times New Roman" w:hAnsi="Times New Roman" w:cs="Times New Roman"/>
          <w:sz w:val="20"/>
          <w:lang w:val="en"/>
        </w:rPr>
      </w:pPr>
      <w:r w:rsidRPr="002347A6">
        <w:rPr>
          <w:rFonts w:ascii="Times New Roman" w:hAnsi="Times New Roman" w:cs="Times New Roman"/>
          <w:sz w:val="20"/>
          <w:lang w:val="en"/>
        </w:rPr>
        <w:t>At 1st level, choose three of your skill proficiencies, or two of your skill proficiencies and your proficiency with thieves’ tools. Your proficiency bonus is doubled for any ability check you make that uses either of the chosen proficiencies.</w:t>
      </w:r>
    </w:p>
    <w:p w14:paraId="027A163D" w14:textId="77777777" w:rsidR="002347A6" w:rsidRPr="002347A6" w:rsidRDefault="002347A6" w:rsidP="002347A6">
      <w:pPr>
        <w:widowControl w:val="0"/>
        <w:autoSpaceDE w:val="0"/>
        <w:autoSpaceDN w:val="0"/>
        <w:adjustRightInd w:val="0"/>
        <w:spacing w:after="200" w:line="276" w:lineRule="auto"/>
        <w:rPr>
          <w:rFonts w:ascii="Times New Roman" w:hAnsi="Times New Roman" w:cs="Times New Roman"/>
          <w:sz w:val="20"/>
          <w:lang w:val="en"/>
        </w:rPr>
      </w:pPr>
      <w:r w:rsidRPr="002347A6">
        <w:rPr>
          <w:rFonts w:ascii="Times New Roman" w:hAnsi="Times New Roman" w:cs="Times New Roman"/>
          <w:sz w:val="20"/>
          <w:lang w:val="en"/>
        </w:rPr>
        <w:t>At 6th level, you can choose two more of your proficiencies (in skills or with thieves’ tools) to gain this benefit.</w:t>
      </w:r>
    </w:p>
    <w:p w14:paraId="2B4EBFF7" w14:textId="77777777" w:rsidR="002347A6" w:rsidRPr="002347A6" w:rsidRDefault="002347A6" w:rsidP="002347A6">
      <w:pPr>
        <w:widowControl w:val="0"/>
        <w:autoSpaceDE w:val="0"/>
        <w:autoSpaceDN w:val="0"/>
        <w:adjustRightInd w:val="0"/>
        <w:spacing w:after="200" w:line="276" w:lineRule="auto"/>
        <w:rPr>
          <w:rFonts w:ascii="Times New Roman" w:hAnsi="Times New Roman" w:cs="Times New Roman"/>
          <w:b/>
          <w:bCs w:val="0"/>
          <w:sz w:val="28"/>
          <w:szCs w:val="28"/>
          <w:lang w:val="en"/>
        </w:rPr>
      </w:pPr>
      <w:r w:rsidRPr="002347A6">
        <w:rPr>
          <w:rFonts w:ascii="Times New Roman" w:hAnsi="Times New Roman" w:cs="Times New Roman"/>
          <w:b/>
          <w:bCs w:val="0"/>
          <w:sz w:val="28"/>
          <w:szCs w:val="28"/>
          <w:lang w:val="en"/>
        </w:rPr>
        <w:t>Sneak Attack</w:t>
      </w:r>
    </w:p>
    <w:p w14:paraId="072722FA" w14:textId="77777777" w:rsidR="002347A6" w:rsidRPr="002347A6" w:rsidRDefault="002347A6" w:rsidP="002347A6">
      <w:pPr>
        <w:widowControl w:val="0"/>
        <w:autoSpaceDE w:val="0"/>
        <w:autoSpaceDN w:val="0"/>
        <w:adjustRightInd w:val="0"/>
        <w:spacing w:after="200" w:line="276" w:lineRule="auto"/>
        <w:rPr>
          <w:rFonts w:ascii="Times New Roman" w:hAnsi="Times New Roman" w:cs="Times New Roman"/>
          <w:sz w:val="20"/>
          <w:lang w:val="en"/>
        </w:rPr>
      </w:pPr>
      <w:r w:rsidRPr="002347A6">
        <w:rPr>
          <w:rFonts w:ascii="Times New Roman" w:hAnsi="Times New Roman" w:cs="Times New Roman"/>
          <w:sz w:val="20"/>
          <w:lang w:val="en"/>
        </w:rPr>
        <w:t>Beginning at 1st level, you know how to strike subtly and exploit a foe’s distraction. Once per turn, you can deal an extra 1d6 damage to one creature you hit with an attack if you have advantage on the attack roll. The attack must use a finesse, a ranged weapon or an unarmed strike.</w:t>
      </w:r>
    </w:p>
    <w:p w14:paraId="037585CC" w14:textId="77777777" w:rsidR="002347A6" w:rsidRPr="002347A6" w:rsidRDefault="002347A6" w:rsidP="002347A6">
      <w:pPr>
        <w:widowControl w:val="0"/>
        <w:autoSpaceDE w:val="0"/>
        <w:autoSpaceDN w:val="0"/>
        <w:adjustRightInd w:val="0"/>
        <w:spacing w:after="200" w:line="276" w:lineRule="auto"/>
        <w:rPr>
          <w:rFonts w:ascii="Times New Roman" w:hAnsi="Times New Roman" w:cs="Times New Roman"/>
          <w:sz w:val="20"/>
          <w:lang w:val="en"/>
        </w:rPr>
      </w:pPr>
      <w:r w:rsidRPr="002347A6">
        <w:rPr>
          <w:rFonts w:ascii="Times New Roman" w:hAnsi="Times New Roman" w:cs="Times New Roman"/>
          <w:sz w:val="20"/>
          <w:lang w:val="en"/>
        </w:rPr>
        <w:t>You don’t need advantage on the attack roll if another enemy of the target is within 5 feet of it, that enemy isn’t incapacitated, and you don’t have disadvantage on the attack roll.</w:t>
      </w:r>
    </w:p>
    <w:p w14:paraId="4E9AA6B2" w14:textId="77777777" w:rsidR="002347A6" w:rsidRPr="002347A6" w:rsidRDefault="002347A6" w:rsidP="002347A6">
      <w:pPr>
        <w:widowControl w:val="0"/>
        <w:autoSpaceDE w:val="0"/>
        <w:autoSpaceDN w:val="0"/>
        <w:adjustRightInd w:val="0"/>
        <w:spacing w:after="200" w:line="276" w:lineRule="auto"/>
        <w:rPr>
          <w:rFonts w:ascii="Times New Roman" w:hAnsi="Times New Roman" w:cs="Times New Roman"/>
          <w:sz w:val="20"/>
          <w:lang w:val="en"/>
        </w:rPr>
      </w:pPr>
      <w:r w:rsidRPr="002347A6">
        <w:rPr>
          <w:rFonts w:ascii="Times New Roman" w:hAnsi="Times New Roman" w:cs="Times New Roman"/>
          <w:sz w:val="20"/>
          <w:lang w:val="en"/>
        </w:rPr>
        <w:t>The amount of the extra damage increases as you gain levels in this class, as shown in the Sneak Attack column of the Rogue table.</w:t>
      </w:r>
    </w:p>
    <w:p w14:paraId="1DF9CE5D" w14:textId="77777777" w:rsidR="002347A6" w:rsidRPr="002347A6" w:rsidRDefault="002347A6" w:rsidP="002347A6">
      <w:pPr>
        <w:widowControl w:val="0"/>
        <w:autoSpaceDE w:val="0"/>
        <w:autoSpaceDN w:val="0"/>
        <w:adjustRightInd w:val="0"/>
        <w:spacing w:after="200" w:line="276" w:lineRule="auto"/>
        <w:rPr>
          <w:rFonts w:ascii="Times New Roman" w:hAnsi="Times New Roman" w:cs="Times New Roman"/>
          <w:sz w:val="28"/>
          <w:szCs w:val="28"/>
          <w:lang w:val="en"/>
        </w:rPr>
      </w:pPr>
      <w:r w:rsidRPr="002347A6">
        <w:rPr>
          <w:rFonts w:ascii="Times New Roman" w:hAnsi="Times New Roman" w:cs="Times New Roman"/>
          <w:b/>
          <w:bCs w:val="0"/>
          <w:sz w:val="28"/>
          <w:szCs w:val="28"/>
          <w:lang w:val="en"/>
        </w:rPr>
        <w:t>Thieves’ Cant</w:t>
      </w:r>
    </w:p>
    <w:p w14:paraId="136E7525" w14:textId="77777777" w:rsidR="002347A6" w:rsidRPr="002347A6" w:rsidRDefault="002347A6" w:rsidP="002347A6">
      <w:pPr>
        <w:widowControl w:val="0"/>
        <w:autoSpaceDE w:val="0"/>
        <w:autoSpaceDN w:val="0"/>
        <w:adjustRightInd w:val="0"/>
        <w:spacing w:after="200" w:line="276" w:lineRule="auto"/>
        <w:rPr>
          <w:rFonts w:ascii="Times New Roman" w:hAnsi="Times New Roman" w:cs="Times New Roman"/>
          <w:sz w:val="20"/>
          <w:lang w:val="en"/>
        </w:rPr>
      </w:pPr>
      <w:r w:rsidRPr="002347A6">
        <w:rPr>
          <w:rFonts w:ascii="Times New Roman" w:hAnsi="Times New Roman" w:cs="Times New Roman"/>
          <w:sz w:val="20"/>
          <w:lang w:val="en"/>
        </w:rPr>
        <w:t>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14:paraId="0F90B821" w14:textId="77777777" w:rsidR="002347A6" w:rsidRPr="002347A6" w:rsidRDefault="002347A6" w:rsidP="002347A6">
      <w:pPr>
        <w:widowControl w:val="0"/>
        <w:autoSpaceDE w:val="0"/>
        <w:autoSpaceDN w:val="0"/>
        <w:adjustRightInd w:val="0"/>
        <w:spacing w:after="200" w:line="276" w:lineRule="auto"/>
        <w:rPr>
          <w:rFonts w:ascii="Times New Roman" w:hAnsi="Times New Roman" w:cs="Times New Roman"/>
          <w:sz w:val="20"/>
          <w:lang w:val="en"/>
        </w:rPr>
      </w:pPr>
      <w:r w:rsidRPr="002347A6">
        <w:rPr>
          <w:rFonts w:ascii="Times New Roman" w:hAnsi="Times New Roman" w:cs="Times New Roman"/>
          <w:sz w:val="20"/>
          <w:lang w:val="en"/>
        </w:rPr>
        <w:t>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14:paraId="3DF4797E" w14:textId="77777777" w:rsidR="002347A6" w:rsidRPr="002347A6" w:rsidRDefault="002347A6" w:rsidP="002347A6">
      <w:pPr>
        <w:widowControl w:val="0"/>
        <w:autoSpaceDE w:val="0"/>
        <w:autoSpaceDN w:val="0"/>
        <w:adjustRightInd w:val="0"/>
        <w:spacing w:after="200" w:line="276" w:lineRule="auto"/>
        <w:rPr>
          <w:rFonts w:ascii="Times New Roman" w:hAnsi="Times New Roman" w:cs="Times New Roman"/>
          <w:sz w:val="28"/>
          <w:szCs w:val="28"/>
          <w:lang w:val="en"/>
        </w:rPr>
      </w:pPr>
      <w:r w:rsidRPr="002347A6">
        <w:rPr>
          <w:rFonts w:ascii="Times New Roman" w:hAnsi="Times New Roman" w:cs="Times New Roman"/>
          <w:b/>
          <w:bCs w:val="0"/>
          <w:sz w:val="28"/>
          <w:szCs w:val="28"/>
          <w:lang w:val="en"/>
        </w:rPr>
        <w:t>Cunning Action</w:t>
      </w:r>
    </w:p>
    <w:p w14:paraId="66E5B6C1" w14:textId="77777777" w:rsidR="002347A6" w:rsidRDefault="002347A6" w:rsidP="002347A6">
      <w:pPr>
        <w:widowControl w:val="0"/>
        <w:autoSpaceDE w:val="0"/>
        <w:autoSpaceDN w:val="0"/>
        <w:adjustRightInd w:val="0"/>
        <w:spacing w:after="200" w:line="276" w:lineRule="auto"/>
        <w:rPr>
          <w:rFonts w:ascii="Times New Roman" w:hAnsi="Times New Roman" w:cs="Times New Roman"/>
          <w:sz w:val="20"/>
          <w:lang w:val="en"/>
        </w:rPr>
      </w:pPr>
      <w:r w:rsidRPr="002347A6">
        <w:rPr>
          <w:rFonts w:ascii="Times New Roman" w:hAnsi="Times New Roman" w:cs="Times New Roman"/>
          <w:sz w:val="20"/>
          <w:lang w:val="en"/>
        </w:rPr>
        <w:t>Starting at 2nd level, your quick thinking and agility allow you to move and act quickly. You can take a bonus action on each of your turns in combat. This action can be used only to take the Dash, Disengage, or Hide action.</w:t>
      </w:r>
      <w:r w:rsidRPr="002347A6">
        <w:rPr>
          <w:rFonts w:ascii="Times New Roman" w:hAnsi="Times New Roman" w:cs="Times New Roman"/>
          <w:sz w:val="20"/>
          <w:lang w:val="en"/>
        </w:rPr>
        <w:br/>
      </w:r>
      <w:r w:rsidRPr="002347A6">
        <w:rPr>
          <w:rFonts w:ascii="Times New Roman" w:hAnsi="Times New Roman" w:cs="Times New Roman"/>
          <w:sz w:val="20"/>
          <w:lang w:val="en"/>
        </w:rPr>
        <w:br/>
        <w:t>This ability improves again at level 5.</w:t>
      </w:r>
    </w:p>
    <w:p w14:paraId="5ED2B422" w14:textId="77777777" w:rsidR="002347A6" w:rsidRPr="002347A6" w:rsidRDefault="002347A6" w:rsidP="002347A6">
      <w:pPr>
        <w:widowControl w:val="0"/>
        <w:autoSpaceDE w:val="0"/>
        <w:autoSpaceDN w:val="0"/>
        <w:adjustRightInd w:val="0"/>
        <w:spacing w:after="200" w:line="276" w:lineRule="auto"/>
        <w:rPr>
          <w:rFonts w:ascii="Times New Roman" w:hAnsi="Times New Roman" w:cs="Times New Roman"/>
          <w:sz w:val="20"/>
          <w:lang w:val="en"/>
        </w:rPr>
      </w:pPr>
    </w:p>
    <w:p w14:paraId="15A0FE1B" w14:textId="77777777" w:rsidR="002347A6" w:rsidRPr="002347A6" w:rsidRDefault="002347A6" w:rsidP="002347A6">
      <w:pPr>
        <w:widowControl w:val="0"/>
        <w:autoSpaceDE w:val="0"/>
        <w:autoSpaceDN w:val="0"/>
        <w:adjustRightInd w:val="0"/>
        <w:spacing w:after="200" w:line="276" w:lineRule="auto"/>
        <w:rPr>
          <w:rFonts w:ascii="Times New Roman" w:hAnsi="Times New Roman" w:cs="Times New Roman"/>
          <w:sz w:val="28"/>
          <w:szCs w:val="28"/>
          <w:lang w:val="en"/>
        </w:rPr>
      </w:pPr>
      <w:r w:rsidRPr="002347A6">
        <w:rPr>
          <w:rFonts w:ascii="Times New Roman" w:hAnsi="Times New Roman" w:cs="Times New Roman"/>
          <w:b/>
          <w:bCs w:val="0"/>
          <w:sz w:val="28"/>
          <w:szCs w:val="28"/>
          <w:lang w:val="en"/>
        </w:rPr>
        <w:t>Roguish Archetype</w:t>
      </w:r>
    </w:p>
    <w:p w14:paraId="5C410C2D" w14:textId="77777777" w:rsidR="002347A6" w:rsidRPr="002347A6" w:rsidRDefault="002347A6" w:rsidP="002347A6">
      <w:pPr>
        <w:widowControl w:val="0"/>
        <w:autoSpaceDE w:val="0"/>
        <w:autoSpaceDN w:val="0"/>
        <w:adjustRightInd w:val="0"/>
        <w:spacing w:after="200" w:line="276" w:lineRule="auto"/>
        <w:rPr>
          <w:rFonts w:ascii="Times New Roman" w:hAnsi="Times New Roman" w:cs="Times New Roman"/>
          <w:sz w:val="20"/>
          <w:lang w:val="en"/>
        </w:rPr>
      </w:pPr>
      <w:r w:rsidRPr="002347A6">
        <w:rPr>
          <w:rFonts w:ascii="Times New Roman" w:hAnsi="Times New Roman" w:cs="Times New Roman"/>
          <w:sz w:val="20"/>
          <w:lang w:val="en"/>
        </w:rPr>
        <w:t>At 3rd level, you choose an archetype that you emulate in the exercise of your rogue abilities: Thief, detailed at the end of the class description, or one from another source. Your archetype choice grants you features at 3rd level and then again at 9th, 13th, and 17th level. (</w:t>
      </w:r>
      <w:r w:rsidRPr="002347A6">
        <w:rPr>
          <w:rFonts w:ascii="Times New Roman" w:hAnsi="Times New Roman" w:cs="Times New Roman"/>
          <w:i/>
          <w:iCs/>
          <w:sz w:val="20"/>
          <w:u w:val="single"/>
          <w:lang w:val="en"/>
        </w:rPr>
        <w:t>See Subclass Guide</w:t>
      </w:r>
      <w:r w:rsidRPr="002347A6">
        <w:rPr>
          <w:rFonts w:ascii="Times New Roman" w:hAnsi="Times New Roman" w:cs="Times New Roman"/>
          <w:sz w:val="20"/>
          <w:lang w:val="en"/>
        </w:rPr>
        <w:t>)</w:t>
      </w:r>
    </w:p>
    <w:p w14:paraId="662B30AE" w14:textId="77777777" w:rsidR="002347A6" w:rsidRPr="002347A6" w:rsidRDefault="002347A6" w:rsidP="002347A6">
      <w:pPr>
        <w:widowControl w:val="0"/>
        <w:autoSpaceDE w:val="0"/>
        <w:autoSpaceDN w:val="0"/>
        <w:adjustRightInd w:val="0"/>
        <w:spacing w:after="200" w:line="276" w:lineRule="auto"/>
        <w:rPr>
          <w:rFonts w:ascii="Times New Roman" w:hAnsi="Times New Roman" w:cs="Times New Roman"/>
          <w:sz w:val="28"/>
          <w:szCs w:val="28"/>
          <w:lang w:val="en"/>
        </w:rPr>
      </w:pPr>
      <w:r w:rsidRPr="002347A6">
        <w:rPr>
          <w:rFonts w:ascii="Times New Roman" w:hAnsi="Times New Roman" w:cs="Times New Roman"/>
          <w:b/>
          <w:bCs w:val="0"/>
          <w:sz w:val="28"/>
          <w:szCs w:val="28"/>
          <w:lang w:val="en"/>
        </w:rPr>
        <w:t>Feat</w:t>
      </w:r>
    </w:p>
    <w:p w14:paraId="2ACD80FB" w14:textId="4914A29E" w:rsidR="002347A6" w:rsidRPr="002347A6" w:rsidRDefault="002347A6" w:rsidP="002347A6">
      <w:pPr>
        <w:widowControl w:val="0"/>
        <w:autoSpaceDE w:val="0"/>
        <w:autoSpaceDN w:val="0"/>
        <w:adjustRightInd w:val="0"/>
        <w:spacing w:after="200" w:line="276" w:lineRule="auto"/>
        <w:rPr>
          <w:rFonts w:ascii="Times New Roman" w:hAnsi="Times New Roman" w:cs="Times New Roman"/>
          <w:b/>
          <w:bCs w:val="0"/>
          <w:sz w:val="28"/>
          <w:szCs w:val="28"/>
          <w:lang w:val="en"/>
        </w:rPr>
      </w:pPr>
      <w:r w:rsidRPr="002347A6">
        <w:rPr>
          <w:rFonts w:ascii="Times New Roman" w:hAnsi="Times New Roman" w:cs="Times New Roman"/>
          <w:sz w:val="20"/>
          <w:lang w:val="en"/>
        </w:rPr>
        <w:t>When you reach 4th level, and again at 8th, 10th, 12th, 16th, and 19th level, you gain a feat.</w:t>
      </w:r>
      <w:r w:rsidRPr="002347A6">
        <w:rPr>
          <w:rFonts w:ascii="Times New Roman" w:hAnsi="Times New Roman" w:cs="Times New Roman"/>
          <w:sz w:val="20"/>
          <w:lang w:val="en"/>
        </w:rPr>
        <w:br/>
      </w:r>
      <w:r w:rsidRPr="002347A6">
        <w:rPr>
          <w:rFonts w:ascii="Times New Roman" w:hAnsi="Times New Roman" w:cs="Times New Roman"/>
          <w:sz w:val="20"/>
          <w:lang w:val="en"/>
        </w:rPr>
        <w:br/>
      </w:r>
      <w:r w:rsidRPr="002347A6">
        <w:rPr>
          <w:rFonts w:ascii="Times New Roman" w:hAnsi="Times New Roman" w:cs="Times New Roman"/>
          <w:b/>
          <w:bCs w:val="0"/>
          <w:sz w:val="28"/>
          <w:szCs w:val="28"/>
          <w:lang w:val="en"/>
        </w:rPr>
        <w:t>Reliable Skill</w:t>
      </w:r>
      <w:r w:rsidRPr="002347A6">
        <w:rPr>
          <w:rFonts w:ascii="Times New Roman" w:hAnsi="Times New Roman" w:cs="Times New Roman"/>
          <w:sz w:val="20"/>
          <w:lang w:val="en"/>
        </w:rPr>
        <w:br/>
      </w:r>
      <w:r w:rsidRPr="002347A6">
        <w:rPr>
          <w:rFonts w:ascii="Times New Roman" w:hAnsi="Times New Roman" w:cs="Times New Roman"/>
          <w:sz w:val="20"/>
          <w:lang w:val="en"/>
        </w:rPr>
        <w:br/>
        <w:t>At 4th and 12th and 19th you are versed and practiced enough to master one skill. Select a skill you have expertise in. Whenever you make an ability check with that skill, you can treat a d20 roll of 9 or lower as a 10.</w:t>
      </w:r>
      <w:r w:rsidRPr="002347A6">
        <w:rPr>
          <w:rFonts w:ascii="Times New Roman" w:hAnsi="Times New Roman" w:cs="Times New Roman"/>
          <w:sz w:val="20"/>
          <w:lang w:val="en"/>
        </w:rPr>
        <w:br/>
      </w:r>
      <w:r>
        <w:rPr>
          <w:rFonts w:ascii="Times New Roman" w:hAnsi="Times New Roman" w:cs="Times New Roman"/>
          <w:b/>
          <w:bCs w:val="0"/>
          <w:sz w:val="28"/>
          <w:szCs w:val="28"/>
          <w:lang w:val="en"/>
        </w:rPr>
        <w:br/>
      </w:r>
      <w:r w:rsidRPr="002347A6">
        <w:rPr>
          <w:rFonts w:ascii="Times New Roman" w:hAnsi="Times New Roman" w:cs="Times New Roman"/>
          <w:b/>
          <w:bCs w:val="0"/>
          <w:sz w:val="28"/>
          <w:szCs w:val="28"/>
          <w:lang w:val="en"/>
        </w:rPr>
        <w:t>Uncanny Dodge</w:t>
      </w:r>
    </w:p>
    <w:p w14:paraId="4B094852" w14:textId="094525EA" w:rsidR="002347A6" w:rsidRDefault="002347A6" w:rsidP="002347A6">
      <w:pPr>
        <w:widowControl w:val="0"/>
        <w:autoSpaceDE w:val="0"/>
        <w:autoSpaceDN w:val="0"/>
        <w:adjustRightInd w:val="0"/>
        <w:spacing w:after="200" w:line="276" w:lineRule="auto"/>
        <w:rPr>
          <w:rFonts w:ascii="Times New Roman" w:hAnsi="Times New Roman" w:cs="Times New Roman"/>
          <w:b/>
          <w:bCs w:val="0"/>
          <w:sz w:val="20"/>
          <w:lang w:val="en"/>
        </w:rPr>
      </w:pPr>
      <w:r w:rsidRPr="002347A6">
        <w:rPr>
          <w:rFonts w:ascii="Times New Roman" w:hAnsi="Times New Roman" w:cs="Times New Roman"/>
          <w:sz w:val="20"/>
          <w:lang w:val="en"/>
        </w:rPr>
        <w:t>Starting at 5th level, when an attacker that you can see hits you with an attack, you can use your reaction to halve the attack’s damage against you.</w:t>
      </w:r>
      <w:r w:rsidRPr="002347A6">
        <w:rPr>
          <w:rFonts w:ascii="Times New Roman" w:hAnsi="Times New Roman" w:cs="Times New Roman"/>
          <w:sz w:val="20"/>
          <w:lang w:val="en"/>
        </w:rPr>
        <w:br/>
      </w:r>
    </w:p>
    <w:p w14:paraId="3CCC34A9" w14:textId="77777777" w:rsidR="002347A6" w:rsidRDefault="002347A6">
      <w:pPr>
        <w:spacing w:line="240" w:lineRule="auto"/>
        <w:rPr>
          <w:rFonts w:ascii="Times New Roman" w:hAnsi="Times New Roman" w:cs="Times New Roman"/>
          <w:b/>
          <w:bCs w:val="0"/>
          <w:sz w:val="20"/>
          <w:lang w:val="en"/>
        </w:rPr>
      </w:pPr>
      <w:r>
        <w:rPr>
          <w:rFonts w:ascii="Times New Roman" w:hAnsi="Times New Roman" w:cs="Times New Roman"/>
          <w:b/>
          <w:bCs w:val="0"/>
          <w:sz w:val="20"/>
          <w:lang w:val="en"/>
        </w:rPr>
        <w:br w:type="page"/>
      </w:r>
    </w:p>
    <w:p w14:paraId="3E2844BC" w14:textId="77777777" w:rsidR="002347A6" w:rsidRPr="002347A6" w:rsidRDefault="002347A6" w:rsidP="002347A6">
      <w:pPr>
        <w:widowControl w:val="0"/>
        <w:autoSpaceDE w:val="0"/>
        <w:autoSpaceDN w:val="0"/>
        <w:adjustRightInd w:val="0"/>
        <w:spacing w:after="200" w:line="276" w:lineRule="auto"/>
        <w:rPr>
          <w:rFonts w:ascii="Times New Roman" w:hAnsi="Times New Roman" w:cs="Times New Roman"/>
          <w:sz w:val="20"/>
          <w:lang w:val="en"/>
        </w:rPr>
      </w:pPr>
      <w:r w:rsidRPr="002347A6">
        <w:rPr>
          <w:rFonts w:ascii="Times New Roman" w:hAnsi="Times New Roman" w:cs="Times New Roman"/>
          <w:b/>
          <w:bCs w:val="0"/>
          <w:sz w:val="28"/>
          <w:szCs w:val="28"/>
          <w:lang w:val="en"/>
        </w:rPr>
        <w:lastRenderedPageBreak/>
        <w:t>Cunning Action Improvement</w:t>
      </w:r>
      <w:r w:rsidRPr="002347A6">
        <w:rPr>
          <w:rFonts w:ascii="Times New Roman" w:hAnsi="Times New Roman" w:cs="Times New Roman"/>
          <w:sz w:val="20"/>
          <w:lang w:val="en"/>
        </w:rPr>
        <w:br/>
      </w:r>
      <w:r w:rsidRPr="002347A6">
        <w:rPr>
          <w:rFonts w:ascii="Times New Roman" w:hAnsi="Times New Roman" w:cs="Times New Roman"/>
          <w:sz w:val="20"/>
          <w:lang w:val="en"/>
        </w:rPr>
        <w:br/>
        <w:t>At 5th level choose and improvement to your cunning action ability. Select one of the following abilities from Steady Aim, Mastermind, One with Shadows, Gang Up, Focused Dodge and gain that ability:</w:t>
      </w:r>
      <w:r w:rsidRPr="002347A6">
        <w:rPr>
          <w:rFonts w:ascii="Times New Roman" w:hAnsi="Times New Roman" w:cs="Times New Roman"/>
          <w:sz w:val="20"/>
          <w:lang w:val="en"/>
        </w:rPr>
        <w:br/>
      </w:r>
    </w:p>
    <w:p w14:paraId="29E1BD0F" w14:textId="77777777" w:rsidR="002347A6" w:rsidRPr="002347A6" w:rsidRDefault="002347A6" w:rsidP="002347A6">
      <w:pPr>
        <w:pStyle w:val="ListParagraph"/>
        <w:widowControl w:val="0"/>
        <w:numPr>
          <w:ilvl w:val="0"/>
          <w:numId w:val="10"/>
        </w:numPr>
        <w:autoSpaceDE w:val="0"/>
        <w:autoSpaceDN w:val="0"/>
        <w:adjustRightInd w:val="0"/>
        <w:spacing w:after="200" w:line="276" w:lineRule="auto"/>
        <w:rPr>
          <w:rFonts w:ascii="Times New Roman" w:hAnsi="Times New Roman" w:cs="Times New Roman"/>
          <w:sz w:val="20"/>
          <w:u w:val="single"/>
          <w:lang w:val="en"/>
        </w:rPr>
      </w:pPr>
      <w:r w:rsidRPr="002347A6">
        <w:rPr>
          <w:rFonts w:ascii="Times New Roman" w:hAnsi="Times New Roman" w:cs="Times New Roman"/>
          <w:sz w:val="20"/>
          <w:u w:val="single"/>
          <w:lang w:val="en"/>
        </w:rPr>
        <w:t>Steady Aim</w:t>
      </w:r>
    </w:p>
    <w:p w14:paraId="541EBD58" w14:textId="77777777" w:rsidR="002347A6" w:rsidRPr="002347A6" w:rsidRDefault="002347A6" w:rsidP="002347A6">
      <w:pPr>
        <w:pStyle w:val="ListParagraph"/>
        <w:widowControl w:val="0"/>
        <w:autoSpaceDE w:val="0"/>
        <w:autoSpaceDN w:val="0"/>
        <w:adjustRightInd w:val="0"/>
        <w:spacing w:after="200" w:line="276" w:lineRule="auto"/>
        <w:rPr>
          <w:rFonts w:ascii="Times New Roman" w:hAnsi="Times New Roman" w:cs="Times New Roman"/>
          <w:sz w:val="20"/>
          <w:lang w:val="en"/>
        </w:rPr>
      </w:pPr>
      <w:r w:rsidRPr="002347A6">
        <w:rPr>
          <w:rFonts w:ascii="Times New Roman" w:hAnsi="Times New Roman" w:cs="Times New Roman"/>
          <w:sz w:val="20"/>
          <w:lang w:val="en"/>
        </w:rPr>
        <w:t>As a bonus action, you give yourself advantage on your next ranged attack roll on the current turn. You can use this bonus action only if you haven’t moved during this turn, and after you use the bonus action, your speed is 0 until the end of the current turn.</w:t>
      </w:r>
      <w:r w:rsidRPr="002347A6">
        <w:rPr>
          <w:rFonts w:ascii="Times New Roman" w:hAnsi="Times New Roman" w:cs="Times New Roman"/>
          <w:sz w:val="20"/>
          <w:lang w:val="en"/>
        </w:rPr>
        <w:br/>
      </w:r>
    </w:p>
    <w:p w14:paraId="3A52AB17" w14:textId="77777777" w:rsidR="002347A6" w:rsidRPr="002347A6" w:rsidRDefault="002347A6" w:rsidP="002347A6">
      <w:pPr>
        <w:pStyle w:val="ListParagraph"/>
        <w:widowControl w:val="0"/>
        <w:numPr>
          <w:ilvl w:val="0"/>
          <w:numId w:val="10"/>
        </w:numPr>
        <w:autoSpaceDE w:val="0"/>
        <w:autoSpaceDN w:val="0"/>
        <w:adjustRightInd w:val="0"/>
        <w:spacing w:after="200" w:line="276" w:lineRule="auto"/>
        <w:rPr>
          <w:rFonts w:ascii="Times New Roman" w:hAnsi="Times New Roman" w:cs="Times New Roman"/>
          <w:sz w:val="20"/>
          <w:lang w:val="en"/>
        </w:rPr>
      </w:pPr>
      <w:r w:rsidRPr="002347A6">
        <w:rPr>
          <w:rFonts w:ascii="Times New Roman" w:hAnsi="Times New Roman" w:cs="Times New Roman"/>
          <w:sz w:val="20"/>
          <w:u w:val="single"/>
          <w:lang w:val="en"/>
        </w:rPr>
        <w:t>Mastermind</w:t>
      </w:r>
      <w:r w:rsidRPr="002347A6">
        <w:rPr>
          <w:rFonts w:ascii="Times New Roman" w:hAnsi="Times New Roman" w:cs="Times New Roman"/>
          <w:sz w:val="20"/>
          <w:lang w:val="en"/>
        </w:rPr>
        <w:br/>
        <w:t>As a bonus action you can use the Help action, when you use the Help action to aid an ally in attacking a creature, the target of that attack can be within 30 feet of you, rather than within 5 feet of you, if the target can see or hear you.</w:t>
      </w:r>
      <w:r w:rsidRPr="002347A6">
        <w:rPr>
          <w:rFonts w:ascii="Times New Roman" w:hAnsi="Times New Roman" w:cs="Times New Roman"/>
          <w:sz w:val="20"/>
          <w:lang w:val="en"/>
        </w:rPr>
        <w:br/>
      </w:r>
    </w:p>
    <w:p w14:paraId="107A6E32" w14:textId="77777777" w:rsidR="002347A6" w:rsidRPr="002347A6" w:rsidRDefault="002347A6" w:rsidP="002347A6">
      <w:pPr>
        <w:pStyle w:val="ListParagraph"/>
        <w:widowControl w:val="0"/>
        <w:numPr>
          <w:ilvl w:val="0"/>
          <w:numId w:val="10"/>
        </w:numPr>
        <w:autoSpaceDE w:val="0"/>
        <w:autoSpaceDN w:val="0"/>
        <w:adjustRightInd w:val="0"/>
        <w:spacing w:after="200" w:line="276" w:lineRule="auto"/>
        <w:rPr>
          <w:rFonts w:ascii="Times New Roman" w:hAnsi="Times New Roman" w:cs="Times New Roman"/>
          <w:sz w:val="20"/>
          <w:lang w:val="en"/>
        </w:rPr>
      </w:pPr>
      <w:r w:rsidRPr="002347A6">
        <w:rPr>
          <w:rFonts w:ascii="Times New Roman" w:hAnsi="Times New Roman" w:cs="Times New Roman"/>
          <w:sz w:val="20"/>
          <w:u w:val="single"/>
          <w:lang w:val="en"/>
        </w:rPr>
        <w:t>One With shadows</w:t>
      </w:r>
      <w:r w:rsidRPr="002347A6">
        <w:rPr>
          <w:rFonts w:ascii="Times New Roman" w:hAnsi="Times New Roman" w:cs="Times New Roman"/>
          <w:sz w:val="20"/>
          <w:lang w:val="en"/>
        </w:rPr>
        <w:br/>
        <w:t>You can try to hide even when you are only lightly obscured from the creature from which you are hiding. Creatures with Darkvision have the same ability to see you when hiding in dim light or darkness as though they didn't have the ability, this does not affect creatures who can see in magical darkness.</w:t>
      </w:r>
      <w:r w:rsidRPr="002347A6">
        <w:rPr>
          <w:rFonts w:ascii="Times New Roman" w:hAnsi="Times New Roman" w:cs="Times New Roman"/>
          <w:sz w:val="20"/>
          <w:lang w:val="en"/>
        </w:rPr>
        <w:br/>
      </w:r>
    </w:p>
    <w:p w14:paraId="43E229AA" w14:textId="77777777" w:rsidR="002347A6" w:rsidRPr="002347A6" w:rsidRDefault="002347A6" w:rsidP="002347A6">
      <w:pPr>
        <w:pStyle w:val="ListParagraph"/>
        <w:widowControl w:val="0"/>
        <w:numPr>
          <w:ilvl w:val="0"/>
          <w:numId w:val="10"/>
        </w:numPr>
        <w:autoSpaceDE w:val="0"/>
        <w:autoSpaceDN w:val="0"/>
        <w:adjustRightInd w:val="0"/>
        <w:spacing w:after="200" w:line="276" w:lineRule="auto"/>
        <w:rPr>
          <w:rFonts w:ascii="Times New Roman" w:hAnsi="Times New Roman" w:cs="Times New Roman"/>
          <w:sz w:val="20"/>
          <w:lang w:val="en"/>
        </w:rPr>
      </w:pPr>
      <w:r w:rsidRPr="002347A6">
        <w:rPr>
          <w:rFonts w:ascii="Times New Roman" w:hAnsi="Times New Roman" w:cs="Times New Roman"/>
          <w:sz w:val="20"/>
          <w:u w:val="single"/>
          <w:lang w:val="en"/>
        </w:rPr>
        <w:t>Gang Up</w:t>
      </w:r>
      <w:r w:rsidRPr="002347A6">
        <w:rPr>
          <w:rFonts w:ascii="Times New Roman" w:hAnsi="Times New Roman" w:cs="Times New Roman"/>
          <w:sz w:val="20"/>
          <w:lang w:val="en"/>
        </w:rPr>
        <w:br/>
        <w:t>As a bonus action you gain advantage on your next melee attack on a creature that is within 5ft of another creature hostile to it, but that’s not within 5ft a creature that is friendly to it.</w:t>
      </w:r>
      <w:r w:rsidRPr="002347A6">
        <w:rPr>
          <w:rFonts w:ascii="Times New Roman" w:hAnsi="Times New Roman" w:cs="Times New Roman"/>
          <w:sz w:val="20"/>
          <w:lang w:val="en"/>
        </w:rPr>
        <w:br/>
      </w:r>
    </w:p>
    <w:p w14:paraId="56652CC2" w14:textId="77777777" w:rsidR="002347A6" w:rsidRPr="002347A6" w:rsidRDefault="002347A6" w:rsidP="002347A6">
      <w:pPr>
        <w:pStyle w:val="ListParagraph"/>
        <w:widowControl w:val="0"/>
        <w:numPr>
          <w:ilvl w:val="0"/>
          <w:numId w:val="10"/>
        </w:numPr>
        <w:autoSpaceDE w:val="0"/>
        <w:autoSpaceDN w:val="0"/>
        <w:adjustRightInd w:val="0"/>
        <w:spacing w:after="200" w:line="276" w:lineRule="auto"/>
        <w:rPr>
          <w:rFonts w:ascii="Times New Roman" w:hAnsi="Times New Roman" w:cs="Times New Roman"/>
          <w:sz w:val="20"/>
          <w:lang w:val="en"/>
        </w:rPr>
      </w:pPr>
      <w:r w:rsidRPr="002347A6">
        <w:rPr>
          <w:rFonts w:ascii="Times New Roman" w:hAnsi="Times New Roman" w:cs="Times New Roman"/>
          <w:sz w:val="20"/>
          <w:u w:val="single"/>
          <w:lang w:val="en"/>
        </w:rPr>
        <w:t>Focused Dodge</w:t>
      </w:r>
      <w:r w:rsidRPr="002347A6">
        <w:rPr>
          <w:rFonts w:ascii="Times New Roman" w:hAnsi="Times New Roman" w:cs="Times New Roman"/>
          <w:sz w:val="20"/>
          <w:lang w:val="en"/>
        </w:rPr>
        <w:br/>
        <w:t>As a bonus action select one creature that you can see. You gain the effects of the dodge condition against all attacks, spells, and mundane and magical effects from that creature.</w:t>
      </w:r>
    </w:p>
    <w:p w14:paraId="0DC89748" w14:textId="77777777" w:rsidR="002347A6" w:rsidRPr="002347A6" w:rsidRDefault="002347A6" w:rsidP="002347A6">
      <w:pPr>
        <w:widowControl w:val="0"/>
        <w:autoSpaceDE w:val="0"/>
        <w:autoSpaceDN w:val="0"/>
        <w:adjustRightInd w:val="0"/>
        <w:spacing w:after="200" w:line="276" w:lineRule="auto"/>
        <w:rPr>
          <w:rFonts w:ascii="Times New Roman" w:hAnsi="Times New Roman" w:cs="Times New Roman"/>
          <w:sz w:val="28"/>
          <w:szCs w:val="28"/>
          <w:lang w:val="en"/>
        </w:rPr>
      </w:pPr>
      <w:r w:rsidRPr="002347A6">
        <w:rPr>
          <w:rFonts w:ascii="Times New Roman" w:hAnsi="Times New Roman" w:cs="Times New Roman"/>
          <w:b/>
          <w:bCs w:val="0"/>
          <w:sz w:val="28"/>
          <w:szCs w:val="28"/>
          <w:lang w:val="en"/>
        </w:rPr>
        <w:t>Expertise</w:t>
      </w:r>
    </w:p>
    <w:p w14:paraId="29BE2D70" w14:textId="77777777" w:rsidR="002347A6" w:rsidRDefault="002347A6" w:rsidP="002347A6">
      <w:pPr>
        <w:widowControl w:val="0"/>
        <w:autoSpaceDE w:val="0"/>
        <w:autoSpaceDN w:val="0"/>
        <w:adjustRightInd w:val="0"/>
        <w:spacing w:after="200" w:line="276" w:lineRule="auto"/>
        <w:rPr>
          <w:rFonts w:ascii="Times New Roman" w:hAnsi="Times New Roman" w:cs="Times New Roman"/>
          <w:sz w:val="20"/>
          <w:lang w:val="en"/>
        </w:rPr>
      </w:pPr>
      <w:r w:rsidRPr="002347A6">
        <w:rPr>
          <w:rFonts w:ascii="Times New Roman" w:hAnsi="Times New Roman" w:cs="Times New Roman"/>
          <w:sz w:val="20"/>
          <w:lang w:val="en"/>
        </w:rPr>
        <w:t>At 6th level, choose two more of your skill proficiencies, or one more of your skill proficiencies and your proficiency with thieves’ tools. Your proficiency bonus is doubled for any ability check you make that uses either of the chosen proficiencies.</w:t>
      </w:r>
    </w:p>
    <w:p w14:paraId="1BB1D943" w14:textId="77777777" w:rsidR="002347A6" w:rsidRDefault="002347A6" w:rsidP="002347A6">
      <w:pPr>
        <w:widowControl w:val="0"/>
        <w:autoSpaceDE w:val="0"/>
        <w:autoSpaceDN w:val="0"/>
        <w:adjustRightInd w:val="0"/>
        <w:spacing w:after="200" w:line="276" w:lineRule="auto"/>
        <w:rPr>
          <w:rFonts w:ascii="Times New Roman" w:hAnsi="Times New Roman" w:cs="Times New Roman"/>
          <w:sz w:val="20"/>
          <w:lang w:val="en"/>
        </w:rPr>
      </w:pPr>
    </w:p>
    <w:p w14:paraId="63605E8D" w14:textId="10E890DF" w:rsidR="002347A6" w:rsidRPr="002347A6" w:rsidRDefault="002347A6" w:rsidP="002347A6">
      <w:pPr>
        <w:widowControl w:val="0"/>
        <w:autoSpaceDE w:val="0"/>
        <w:autoSpaceDN w:val="0"/>
        <w:adjustRightInd w:val="0"/>
        <w:spacing w:after="200" w:line="276" w:lineRule="auto"/>
        <w:rPr>
          <w:rFonts w:ascii="Times New Roman" w:hAnsi="Times New Roman" w:cs="Times New Roman"/>
          <w:sz w:val="28"/>
          <w:szCs w:val="28"/>
          <w:lang w:val="en"/>
        </w:rPr>
      </w:pPr>
      <w:r w:rsidRPr="002347A6">
        <w:rPr>
          <w:rFonts w:ascii="Times New Roman" w:hAnsi="Times New Roman" w:cs="Times New Roman"/>
          <w:b/>
          <w:bCs w:val="0"/>
          <w:sz w:val="28"/>
          <w:szCs w:val="28"/>
          <w:lang w:val="en"/>
        </w:rPr>
        <w:t>Evasion</w:t>
      </w:r>
    </w:p>
    <w:p w14:paraId="03183D50" w14:textId="77777777" w:rsidR="002347A6" w:rsidRPr="002347A6" w:rsidRDefault="002347A6" w:rsidP="002347A6">
      <w:pPr>
        <w:widowControl w:val="0"/>
        <w:autoSpaceDE w:val="0"/>
        <w:autoSpaceDN w:val="0"/>
        <w:adjustRightInd w:val="0"/>
        <w:spacing w:after="200" w:line="276" w:lineRule="auto"/>
        <w:rPr>
          <w:rFonts w:ascii="Times New Roman" w:hAnsi="Times New Roman" w:cs="Times New Roman"/>
          <w:sz w:val="20"/>
          <w:lang w:val="en"/>
        </w:rPr>
      </w:pPr>
      <w:r w:rsidRPr="002347A6">
        <w:rPr>
          <w:rFonts w:ascii="Times New Roman" w:hAnsi="Times New Roman" w:cs="Times New Roman"/>
          <w:sz w:val="20"/>
          <w:lang w:val="en"/>
        </w:rPr>
        <w:t>Beginning at 7th level, you can nimbly dodge out of the way of certain area effects, such as an ancient red dragon’s fiery breath or an ice storm spell. When you are subjected to an effect that allows you to make a Dexterity saving throw to take only half damage, you instead take no damage if you succeed on the saving throw, and only half damage if you fail.</w:t>
      </w:r>
    </w:p>
    <w:p w14:paraId="53F4E3BA" w14:textId="77777777" w:rsidR="002347A6" w:rsidRPr="002347A6" w:rsidRDefault="002347A6" w:rsidP="002347A6">
      <w:pPr>
        <w:widowControl w:val="0"/>
        <w:autoSpaceDE w:val="0"/>
        <w:autoSpaceDN w:val="0"/>
        <w:adjustRightInd w:val="0"/>
        <w:spacing w:after="200" w:line="276" w:lineRule="auto"/>
        <w:rPr>
          <w:rFonts w:ascii="Times New Roman" w:hAnsi="Times New Roman" w:cs="Times New Roman"/>
          <w:sz w:val="28"/>
          <w:szCs w:val="28"/>
          <w:lang w:val="en"/>
        </w:rPr>
      </w:pPr>
      <w:r w:rsidRPr="002347A6">
        <w:rPr>
          <w:rFonts w:ascii="Times New Roman" w:hAnsi="Times New Roman" w:cs="Times New Roman"/>
          <w:b/>
          <w:bCs w:val="0"/>
          <w:sz w:val="28"/>
          <w:szCs w:val="28"/>
          <w:lang w:val="en"/>
        </w:rPr>
        <w:t>Reliable Talent</w:t>
      </w:r>
    </w:p>
    <w:p w14:paraId="74D14337" w14:textId="7AEF32DD" w:rsidR="002347A6" w:rsidRPr="002347A6" w:rsidRDefault="002347A6" w:rsidP="002347A6">
      <w:pPr>
        <w:widowControl w:val="0"/>
        <w:autoSpaceDE w:val="0"/>
        <w:autoSpaceDN w:val="0"/>
        <w:adjustRightInd w:val="0"/>
        <w:spacing w:after="200" w:line="276" w:lineRule="auto"/>
        <w:rPr>
          <w:rFonts w:ascii="Times New Roman" w:hAnsi="Times New Roman" w:cs="Times New Roman"/>
          <w:sz w:val="20"/>
          <w:lang w:val="en"/>
        </w:rPr>
      </w:pPr>
      <w:r w:rsidRPr="002347A6">
        <w:rPr>
          <w:rFonts w:ascii="Times New Roman" w:hAnsi="Times New Roman" w:cs="Times New Roman"/>
          <w:sz w:val="20"/>
          <w:lang w:val="en"/>
        </w:rPr>
        <w:t>By 11th level, you have refined your chosen skills until they approach perfection. Whenever you make an ability check that lets you add your proficiency bonus, you can treat a d20 roll of 9 or lower as a 10.</w:t>
      </w:r>
      <w:r>
        <w:rPr>
          <w:rFonts w:ascii="Times New Roman" w:hAnsi="Times New Roman" w:cs="Times New Roman"/>
          <w:sz w:val="20"/>
          <w:lang w:val="en"/>
        </w:rPr>
        <w:br/>
      </w:r>
      <w:r>
        <w:rPr>
          <w:rFonts w:ascii="Times New Roman" w:hAnsi="Times New Roman" w:cs="Times New Roman"/>
          <w:sz w:val="20"/>
          <w:lang w:val="en"/>
        </w:rPr>
        <w:br/>
      </w:r>
      <w:r w:rsidRPr="002347A6">
        <w:rPr>
          <w:rFonts w:ascii="Times New Roman" w:hAnsi="Times New Roman" w:cs="Times New Roman"/>
          <w:sz w:val="20"/>
          <w:lang w:val="en"/>
        </w:rPr>
        <w:t>If you roll a skill that you have improved with your reliable skill feature roll that skill with advantage whenever you perform a skill check with that skill.</w:t>
      </w:r>
    </w:p>
    <w:p w14:paraId="1B0C945C" w14:textId="77777777" w:rsidR="002347A6" w:rsidRPr="002347A6" w:rsidRDefault="002347A6" w:rsidP="002347A6">
      <w:pPr>
        <w:widowControl w:val="0"/>
        <w:autoSpaceDE w:val="0"/>
        <w:autoSpaceDN w:val="0"/>
        <w:adjustRightInd w:val="0"/>
        <w:spacing w:after="200" w:line="276" w:lineRule="auto"/>
        <w:rPr>
          <w:rFonts w:ascii="Times New Roman" w:hAnsi="Times New Roman" w:cs="Times New Roman"/>
          <w:sz w:val="28"/>
          <w:szCs w:val="28"/>
          <w:lang w:val="en"/>
        </w:rPr>
      </w:pPr>
      <w:r w:rsidRPr="002347A6">
        <w:rPr>
          <w:rFonts w:ascii="Times New Roman" w:hAnsi="Times New Roman" w:cs="Times New Roman"/>
          <w:b/>
          <w:bCs w:val="0"/>
          <w:sz w:val="28"/>
          <w:szCs w:val="28"/>
          <w:lang w:val="en"/>
        </w:rPr>
        <w:t>Blind sense</w:t>
      </w:r>
    </w:p>
    <w:p w14:paraId="4CA45F2B" w14:textId="77777777" w:rsidR="002347A6" w:rsidRPr="002347A6" w:rsidRDefault="002347A6" w:rsidP="002347A6">
      <w:pPr>
        <w:widowControl w:val="0"/>
        <w:autoSpaceDE w:val="0"/>
        <w:autoSpaceDN w:val="0"/>
        <w:adjustRightInd w:val="0"/>
        <w:spacing w:after="200" w:line="276" w:lineRule="auto"/>
        <w:rPr>
          <w:rFonts w:ascii="Times New Roman" w:hAnsi="Times New Roman" w:cs="Times New Roman"/>
          <w:sz w:val="20"/>
          <w:lang w:val="en"/>
        </w:rPr>
      </w:pPr>
      <w:r w:rsidRPr="002347A6">
        <w:rPr>
          <w:rFonts w:ascii="Times New Roman" w:hAnsi="Times New Roman" w:cs="Times New Roman"/>
          <w:sz w:val="20"/>
          <w:lang w:val="en"/>
        </w:rPr>
        <w:t>Starting at 14th level, if you are able to hear, you are aware of the location of any hidden or invisible creature within 10 feet of you.</w:t>
      </w:r>
    </w:p>
    <w:p w14:paraId="58E3D4FA" w14:textId="77777777" w:rsidR="002347A6" w:rsidRPr="002347A6" w:rsidRDefault="002347A6" w:rsidP="002347A6">
      <w:pPr>
        <w:widowControl w:val="0"/>
        <w:autoSpaceDE w:val="0"/>
        <w:autoSpaceDN w:val="0"/>
        <w:adjustRightInd w:val="0"/>
        <w:spacing w:after="200" w:line="276" w:lineRule="auto"/>
        <w:rPr>
          <w:rFonts w:ascii="Times New Roman" w:hAnsi="Times New Roman" w:cs="Times New Roman"/>
          <w:sz w:val="28"/>
          <w:szCs w:val="28"/>
          <w:lang w:val="en"/>
        </w:rPr>
      </w:pPr>
      <w:r w:rsidRPr="002347A6">
        <w:rPr>
          <w:rFonts w:ascii="Times New Roman" w:hAnsi="Times New Roman" w:cs="Times New Roman"/>
          <w:b/>
          <w:bCs w:val="0"/>
          <w:sz w:val="28"/>
          <w:szCs w:val="28"/>
          <w:lang w:val="en"/>
        </w:rPr>
        <w:t>Slippery Mind</w:t>
      </w:r>
    </w:p>
    <w:p w14:paraId="376E6B4A" w14:textId="77777777" w:rsidR="002347A6" w:rsidRPr="002347A6" w:rsidRDefault="002347A6" w:rsidP="002347A6">
      <w:pPr>
        <w:widowControl w:val="0"/>
        <w:autoSpaceDE w:val="0"/>
        <w:autoSpaceDN w:val="0"/>
        <w:adjustRightInd w:val="0"/>
        <w:spacing w:after="200" w:line="276" w:lineRule="auto"/>
        <w:rPr>
          <w:rFonts w:ascii="Times New Roman" w:hAnsi="Times New Roman" w:cs="Times New Roman"/>
          <w:sz w:val="20"/>
          <w:lang w:val="en"/>
        </w:rPr>
      </w:pPr>
      <w:r w:rsidRPr="002347A6">
        <w:rPr>
          <w:rFonts w:ascii="Times New Roman" w:hAnsi="Times New Roman" w:cs="Times New Roman"/>
          <w:sz w:val="20"/>
          <w:lang w:val="en"/>
        </w:rPr>
        <w:t>By 15th level, you have acquired greater mental strength. You gain proficiency in Wisdom saving throws.</w:t>
      </w:r>
    </w:p>
    <w:p w14:paraId="2216C203" w14:textId="77777777" w:rsidR="002347A6" w:rsidRPr="002347A6" w:rsidRDefault="002347A6" w:rsidP="002347A6">
      <w:pPr>
        <w:widowControl w:val="0"/>
        <w:autoSpaceDE w:val="0"/>
        <w:autoSpaceDN w:val="0"/>
        <w:adjustRightInd w:val="0"/>
        <w:spacing w:after="200" w:line="276" w:lineRule="auto"/>
        <w:rPr>
          <w:rFonts w:ascii="Times New Roman" w:hAnsi="Times New Roman" w:cs="Times New Roman"/>
          <w:sz w:val="28"/>
          <w:szCs w:val="28"/>
          <w:lang w:val="en"/>
        </w:rPr>
      </w:pPr>
      <w:r w:rsidRPr="002347A6">
        <w:rPr>
          <w:rFonts w:ascii="Times New Roman" w:hAnsi="Times New Roman" w:cs="Times New Roman"/>
          <w:b/>
          <w:bCs w:val="0"/>
          <w:sz w:val="28"/>
          <w:szCs w:val="28"/>
          <w:lang w:val="en"/>
        </w:rPr>
        <w:t>Elusive</w:t>
      </w:r>
    </w:p>
    <w:p w14:paraId="5E1DB58B" w14:textId="77777777" w:rsidR="002347A6" w:rsidRPr="002347A6" w:rsidRDefault="002347A6" w:rsidP="002347A6">
      <w:pPr>
        <w:widowControl w:val="0"/>
        <w:autoSpaceDE w:val="0"/>
        <w:autoSpaceDN w:val="0"/>
        <w:adjustRightInd w:val="0"/>
        <w:spacing w:after="200" w:line="276" w:lineRule="auto"/>
        <w:rPr>
          <w:rFonts w:ascii="Times New Roman" w:hAnsi="Times New Roman" w:cs="Times New Roman"/>
          <w:sz w:val="20"/>
          <w:lang w:val="en"/>
        </w:rPr>
      </w:pPr>
      <w:r w:rsidRPr="002347A6">
        <w:rPr>
          <w:rFonts w:ascii="Times New Roman" w:hAnsi="Times New Roman" w:cs="Times New Roman"/>
          <w:sz w:val="20"/>
          <w:lang w:val="en"/>
        </w:rPr>
        <w:t>Beginning at 18th level, you are so evasive that attackers rarely gain the upper hand against you. No attack roll has advantage against you while you aren’t incapacitated.</w:t>
      </w:r>
    </w:p>
    <w:p w14:paraId="34CA8823" w14:textId="77777777" w:rsidR="002347A6" w:rsidRPr="002347A6" w:rsidRDefault="002347A6" w:rsidP="002347A6">
      <w:pPr>
        <w:widowControl w:val="0"/>
        <w:autoSpaceDE w:val="0"/>
        <w:autoSpaceDN w:val="0"/>
        <w:adjustRightInd w:val="0"/>
        <w:spacing w:after="200" w:line="276" w:lineRule="auto"/>
        <w:rPr>
          <w:rFonts w:ascii="Times New Roman" w:hAnsi="Times New Roman" w:cs="Times New Roman"/>
          <w:sz w:val="28"/>
          <w:szCs w:val="28"/>
          <w:lang w:val="en"/>
        </w:rPr>
      </w:pPr>
      <w:r w:rsidRPr="002347A6">
        <w:rPr>
          <w:rFonts w:ascii="Times New Roman" w:hAnsi="Times New Roman" w:cs="Times New Roman"/>
          <w:b/>
          <w:bCs w:val="0"/>
          <w:sz w:val="28"/>
          <w:szCs w:val="28"/>
          <w:lang w:val="en"/>
        </w:rPr>
        <w:t>Perfected Expert</w:t>
      </w:r>
    </w:p>
    <w:p w14:paraId="58D57D1B" w14:textId="77777777" w:rsidR="002347A6" w:rsidRPr="002347A6" w:rsidRDefault="002347A6" w:rsidP="002347A6">
      <w:pPr>
        <w:widowControl w:val="0"/>
        <w:autoSpaceDE w:val="0"/>
        <w:autoSpaceDN w:val="0"/>
        <w:adjustRightInd w:val="0"/>
        <w:spacing w:after="200" w:line="276" w:lineRule="auto"/>
        <w:rPr>
          <w:rFonts w:ascii="Times New Roman" w:hAnsi="Times New Roman" w:cs="Times New Roman"/>
          <w:sz w:val="20"/>
          <w:lang w:val="en"/>
        </w:rPr>
      </w:pPr>
      <w:r w:rsidRPr="002347A6">
        <w:rPr>
          <w:rFonts w:ascii="Times New Roman" w:hAnsi="Times New Roman" w:cs="Times New Roman"/>
          <w:sz w:val="20"/>
          <w:lang w:val="en"/>
        </w:rPr>
        <w:t xml:space="preserve">At 20th level, you have an uncanny knack for succeeding when you need to. If your attack misses a target within range, you can turn the miss into a hit. </w:t>
      </w:r>
      <w:r w:rsidRPr="002347A6">
        <w:rPr>
          <w:rFonts w:ascii="Times New Roman" w:hAnsi="Times New Roman" w:cs="Times New Roman"/>
          <w:sz w:val="20"/>
          <w:lang w:val="en"/>
        </w:rPr>
        <w:br/>
      </w:r>
      <w:r w:rsidRPr="002347A6">
        <w:rPr>
          <w:rFonts w:ascii="Times New Roman" w:hAnsi="Times New Roman" w:cs="Times New Roman"/>
          <w:sz w:val="20"/>
          <w:lang w:val="en"/>
        </w:rPr>
        <w:br/>
        <w:t>Alternatively, if you fail an ability check, you can treat the d20 roll as a 20.</w:t>
      </w:r>
    </w:p>
    <w:p w14:paraId="112D5F36" w14:textId="77777777" w:rsidR="002347A6" w:rsidRPr="002347A6" w:rsidRDefault="002347A6" w:rsidP="002347A6">
      <w:pPr>
        <w:widowControl w:val="0"/>
        <w:autoSpaceDE w:val="0"/>
        <w:autoSpaceDN w:val="0"/>
        <w:adjustRightInd w:val="0"/>
        <w:spacing w:after="200" w:line="276" w:lineRule="auto"/>
        <w:rPr>
          <w:rFonts w:ascii="Times New Roman" w:hAnsi="Times New Roman" w:cs="Times New Roman"/>
          <w:sz w:val="20"/>
          <w:lang w:val="en"/>
        </w:rPr>
      </w:pPr>
      <w:r w:rsidRPr="002347A6">
        <w:rPr>
          <w:rFonts w:ascii="Times New Roman" w:hAnsi="Times New Roman" w:cs="Times New Roman"/>
          <w:sz w:val="20"/>
          <w:lang w:val="en"/>
        </w:rPr>
        <w:t>Once you use this feature, you can’t use it again until you finish a short or long rest.</w:t>
      </w:r>
      <w:r w:rsidRPr="002347A6">
        <w:rPr>
          <w:rFonts w:ascii="Times New Roman" w:hAnsi="Times New Roman" w:cs="Times New Roman"/>
          <w:sz w:val="20"/>
          <w:lang w:val="en"/>
        </w:rPr>
        <w:br/>
      </w:r>
      <w:r w:rsidRPr="002347A6">
        <w:rPr>
          <w:rFonts w:ascii="Times New Roman" w:hAnsi="Times New Roman" w:cs="Times New Roman"/>
          <w:sz w:val="20"/>
          <w:lang w:val="en"/>
        </w:rPr>
        <w:br/>
        <w:t>Additionally, your Proficiency Bonus increases from +6 to +7.</w:t>
      </w:r>
    </w:p>
    <w:p w14:paraId="14AA4B66" w14:textId="77777777" w:rsidR="002347A6" w:rsidRPr="002347A6" w:rsidRDefault="002347A6" w:rsidP="002347A6">
      <w:pPr>
        <w:spacing w:line="240" w:lineRule="auto"/>
        <w:rPr>
          <w:rFonts w:ascii="Times New Roman" w:hAnsi="Times New Roman" w:cs="Times New Roman"/>
          <w:sz w:val="20"/>
          <w:lang w:val="en"/>
        </w:rPr>
      </w:pPr>
      <w:r w:rsidRPr="002347A6">
        <w:rPr>
          <w:rFonts w:ascii="Times New Roman" w:hAnsi="Times New Roman" w:cs="Times New Roman"/>
          <w:sz w:val="20"/>
          <w:lang w:val="en"/>
        </w:rPr>
        <w:br w:type="page"/>
      </w:r>
    </w:p>
    <w:p w14:paraId="18403466" w14:textId="0B4ECA5A" w:rsidR="000A5486" w:rsidRPr="002347A6" w:rsidRDefault="000A5486" w:rsidP="000A5486">
      <w:pPr>
        <w:keepNext/>
        <w:keepLines/>
        <w:spacing w:before="200" w:line="340" w:lineRule="exact"/>
        <w:outlineLvl w:val="1"/>
        <w:rPr>
          <w:rFonts w:ascii="Times New Roman" w:hAnsi="Times New Roman" w:cs="Times New Roman"/>
          <w:smallCaps/>
          <w:color w:val="953734" w:themeColor="accent1"/>
          <w:w w:val="100"/>
          <w:sz w:val="36"/>
          <w:szCs w:val="36"/>
        </w:rPr>
      </w:pPr>
      <w:r w:rsidRPr="002347A6">
        <w:rPr>
          <w:rFonts w:ascii="Times New Roman" w:hAnsi="Times New Roman" w:cs="Times New Roman"/>
          <w:smallCaps/>
          <w:color w:val="953734" w:themeColor="accent1"/>
          <w:sz w:val="36"/>
          <w:szCs w:val="36"/>
        </w:rPr>
        <w:lastRenderedPageBreak/>
        <w:t>Arcane Scoundrel</w:t>
      </w:r>
    </w:p>
    <w:p w14:paraId="7226FE20" w14:textId="56737AC6" w:rsidR="000A5486" w:rsidRPr="002347A6" w:rsidRDefault="000A5486" w:rsidP="000A5486">
      <w:pPr>
        <w:widowControl w:val="0"/>
        <w:autoSpaceDE w:val="0"/>
        <w:autoSpaceDN w:val="0"/>
        <w:adjustRightInd w:val="0"/>
        <w:spacing w:after="200" w:line="276" w:lineRule="auto"/>
        <w:rPr>
          <w:rFonts w:ascii="Times New Roman" w:hAnsi="Times New Roman" w:cs="Times New Roman"/>
          <w:sz w:val="20"/>
          <w:u w:val="single"/>
          <w:lang w:val="en"/>
        </w:rPr>
      </w:pPr>
      <w:r w:rsidRPr="002347A6">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0A5486" w:rsidRPr="002347A6" w14:paraId="35A29AC9" w14:textId="77777777" w:rsidTr="00324B8E">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5CF016FF" w14:textId="264A2659" w:rsidR="000A5486" w:rsidRPr="002347A6" w:rsidRDefault="008D0713" w:rsidP="00324B8E">
            <w:pPr>
              <w:suppressAutoHyphens/>
              <w:autoSpaceDE w:val="0"/>
              <w:autoSpaceDN w:val="0"/>
              <w:adjustRightInd w:val="0"/>
              <w:jc w:val="center"/>
              <w:textAlignment w:val="center"/>
              <w:rPr>
                <w:rFonts w:ascii="Times New Roman" w:eastAsia="Times New Roman" w:hAnsi="Times New Roman" w:cs="Times New Roman"/>
                <w:b/>
                <w:bCs/>
                <w:color w:val="000000"/>
                <w:sz w:val="20"/>
              </w:rPr>
            </w:pPr>
            <w:r>
              <w:rPr>
                <w:rFonts w:ascii="Times New Roman" w:eastAsia="Times New Roman" w:hAnsi="Times New Roman" w:cs="Times New Roman"/>
                <w:b/>
                <w:bCs/>
                <w:color w:val="000000"/>
                <w:sz w:val="20"/>
              </w:rPr>
              <w:t>Rouge</w:t>
            </w:r>
            <w:r w:rsidR="000A5486" w:rsidRPr="002347A6">
              <w:rPr>
                <w:rFonts w:ascii="Times New Roman" w:eastAsia="Times New Roman" w:hAnsi="Times New Roman" w:cs="Times New Roman"/>
                <w:b/>
                <w:bCs/>
                <w:color w:val="000000"/>
                <w:sz w:val="20"/>
              </w:rPr>
              <w:t xml:space="preserve"> Level</w:t>
            </w:r>
          </w:p>
        </w:tc>
        <w:tc>
          <w:tcPr>
            <w:tcW w:w="3960" w:type="dxa"/>
            <w:tcBorders>
              <w:top w:val="none" w:sz="0" w:space="0" w:color="auto"/>
              <w:left w:val="none" w:sz="0" w:space="0" w:color="auto"/>
              <w:bottom w:val="none" w:sz="0" w:space="0" w:color="auto"/>
              <w:right w:val="none" w:sz="0" w:space="0" w:color="auto"/>
            </w:tcBorders>
          </w:tcPr>
          <w:p w14:paraId="01AF1AC5" w14:textId="77777777" w:rsidR="000A5486" w:rsidRPr="002347A6" w:rsidRDefault="000A5486" w:rsidP="00324B8E">
            <w:pPr>
              <w:suppressAutoHyphens/>
              <w:autoSpaceDE w:val="0"/>
              <w:autoSpaceDN w:val="0"/>
              <w:adjustRightInd w:val="0"/>
              <w:textAlignment w:val="center"/>
              <w:rPr>
                <w:rFonts w:ascii="Times New Roman" w:hAnsi="Times New Roman" w:cs="Times New Roman"/>
                <w:b/>
                <w:bCs/>
                <w:color w:val="000000"/>
                <w:sz w:val="20"/>
              </w:rPr>
            </w:pPr>
            <w:r w:rsidRPr="002347A6">
              <w:rPr>
                <w:rFonts w:ascii="Times New Roman" w:hAnsi="Times New Roman" w:cs="Times New Roman"/>
                <w:b/>
                <w:bCs/>
                <w:color w:val="000000"/>
                <w:sz w:val="20"/>
              </w:rPr>
              <w:t>Feature</w:t>
            </w:r>
          </w:p>
        </w:tc>
      </w:tr>
      <w:tr w:rsidR="000A5486" w:rsidRPr="002347A6" w14:paraId="2DCEA71D" w14:textId="77777777" w:rsidTr="00324B8E">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A18D2BC" w14:textId="77777777" w:rsidR="000A5486" w:rsidRPr="002347A6" w:rsidRDefault="000A5486" w:rsidP="00324B8E">
            <w:pPr>
              <w:suppressAutoHyphens/>
              <w:autoSpaceDE w:val="0"/>
              <w:autoSpaceDN w:val="0"/>
              <w:adjustRightInd w:val="0"/>
              <w:jc w:val="center"/>
              <w:textAlignment w:val="center"/>
              <w:rPr>
                <w:rFonts w:ascii="Times New Roman" w:eastAsia="Times New Roman" w:hAnsi="Times New Roman" w:cs="Times New Roman"/>
                <w:color w:val="000000"/>
                <w:sz w:val="20"/>
              </w:rPr>
            </w:pPr>
            <w:r w:rsidRPr="002347A6">
              <w:rPr>
                <w:rFonts w:ascii="Times New Roman" w:eastAsia="Times New Roman" w:hAnsi="Times New Roman" w:cs="Times New Roman"/>
                <w:color w:val="000000"/>
                <w:sz w:val="20"/>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594C3D" w14:textId="673EEA90" w:rsidR="000A5486" w:rsidRPr="002347A6" w:rsidRDefault="0008188F" w:rsidP="00324B8E">
            <w:pPr>
              <w:widowControl w:val="0"/>
              <w:autoSpaceDE w:val="0"/>
              <w:autoSpaceDN w:val="0"/>
              <w:adjustRightInd w:val="0"/>
              <w:spacing w:after="200" w:line="276" w:lineRule="auto"/>
              <w:rPr>
                <w:rFonts w:ascii="Times New Roman" w:hAnsi="Times New Roman" w:cs="Times New Roman"/>
                <w:iCs/>
                <w:spacing w:val="1"/>
                <w:sz w:val="20"/>
                <w:lang w:val="en"/>
              </w:rPr>
            </w:pPr>
            <w:r w:rsidRPr="002347A6">
              <w:rPr>
                <w:rFonts w:ascii="Times New Roman" w:hAnsi="Times New Roman" w:cs="Times New Roman"/>
                <w:iCs/>
                <w:sz w:val="20"/>
              </w:rPr>
              <w:t>Mage Hand Legerdemain, Spellcasting</w:t>
            </w:r>
          </w:p>
        </w:tc>
      </w:tr>
      <w:tr w:rsidR="000A5486" w:rsidRPr="002347A6" w14:paraId="52B11115" w14:textId="77777777" w:rsidTr="00324B8E">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6BEDCD0A" w14:textId="010568A5" w:rsidR="000A5486" w:rsidRPr="002347A6" w:rsidRDefault="00761B5F" w:rsidP="00324B8E">
            <w:pPr>
              <w:suppressAutoHyphens/>
              <w:autoSpaceDE w:val="0"/>
              <w:autoSpaceDN w:val="0"/>
              <w:adjustRightInd w:val="0"/>
              <w:jc w:val="center"/>
              <w:textAlignment w:val="center"/>
              <w:rPr>
                <w:rFonts w:ascii="Times New Roman" w:eastAsia="Times New Roman" w:hAnsi="Times New Roman" w:cs="Times New Roman"/>
                <w:color w:val="000000"/>
                <w:sz w:val="20"/>
              </w:rPr>
            </w:pPr>
            <w:r w:rsidRPr="002347A6">
              <w:rPr>
                <w:rFonts w:ascii="Times New Roman" w:eastAsia="Times New Roman" w:hAnsi="Times New Roman" w:cs="Times New Roman"/>
                <w:color w:val="000000"/>
                <w:sz w:val="20"/>
                <w:lang w:val="en"/>
              </w:rPr>
              <w:t>9</w:t>
            </w:r>
            <w:r w:rsidR="000A5486" w:rsidRPr="002347A6">
              <w:rPr>
                <w:rFonts w:ascii="Times New Roman" w:eastAsia="Times New Roman" w:hAnsi="Times New Roman" w:cs="Times New Roman"/>
                <w:color w:val="000000"/>
                <w:sz w:val="20"/>
                <w:lang w:val="en"/>
              </w:rPr>
              <w:t>th</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1CDFD9BE" w14:textId="31147137" w:rsidR="000A5486" w:rsidRPr="002347A6" w:rsidRDefault="0008188F" w:rsidP="00324B8E">
            <w:pPr>
              <w:widowControl w:val="0"/>
              <w:autoSpaceDE w:val="0"/>
              <w:autoSpaceDN w:val="0"/>
              <w:adjustRightInd w:val="0"/>
              <w:spacing w:after="200" w:line="276" w:lineRule="auto"/>
              <w:rPr>
                <w:rFonts w:ascii="Times New Roman" w:hAnsi="Times New Roman" w:cs="Times New Roman"/>
                <w:iCs/>
                <w:spacing w:val="1"/>
                <w:sz w:val="20"/>
                <w:lang w:val="en"/>
              </w:rPr>
            </w:pPr>
            <w:r w:rsidRPr="002347A6">
              <w:rPr>
                <w:rFonts w:ascii="Times New Roman" w:hAnsi="Times New Roman" w:cs="Times New Roman"/>
                <w:iCs/>
                <w:spacing w:val="1"/>
                <w:sz w:val="20"/>
                <w:lang w:val="en"/>
              </w:rPr>
              <w:t>Magical Ambush</w:t>
            </w:r>
          </w:p>
        </w:tc>
      </w:tr>
      <w:tr w:rsidR="000A5486" w:rsidRPr="002347A6" w14:paraId="274F6D5A" w14:textId="77777777" w:rsidTr="00324B8E">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6DE94245" w14:textId="66FE91A8" w:rsidR="000A5486" w:rsidRPr="002347A6" w:rsidRDefault="000A5486" w:rsidP="00324B8E">
            <w:pPr>
              <w:suppressAutoHyphens/>
              <w:autoSpaceDE w:val="0"/>
              <w:autoSpaceDN w:val="0"/>
              <w:adjustRightInd w:val="0"/>
              <w:jc w:val="center"/>
              <w:textAlignment w:val="center"/>
              <w:rPr>
                <w:rFonts w:ascii="Times New Roman" w:eastAsia="Times New Roman" w:hAnsi="Times New Roman" w:cs="Times New Roman"/>
                <w:color w:val="000000"/>
                <w:sz w:val="20"/>
                <w:lang w:val="en"/>
              </w:rPr>
            </w:pPr>
            <w:r w:rsidRPr="002347A6">
              <w:rPr>
                <w:rFonts w:ascii="Times New Roman" w:eastAsia="Times New Roman" w:hAnsi="Times New Roman" w:cs="Times New Roman"/>
                <w:color w:val="000000"/>
                <w:sz w:val="20"/>
                <w:lang w:val="en"/>
              </w:rPr>
              <w:t>1</w:t>
            </w:r>
            <w:r w:rsidR="00761B5F" w:rsidRPr="002347A6">
              <w:rPr>
                <w:rFonts w:ascii="Times New Roman" w:eastAsia="Times New Roman" w:hAnsi="Times New Roman" w:cs="Times New Roman"/>
                <w:color w:val="000000"/>
                <w:sz w:val="20"/>
                <w:lang w:val="en"/>
              </w:rPr>
              <w:t>3</w:t>
            </w:r>
            <w:r w:rsidRPr="002347A6">
              <w:rPr>
                <w:rFonts w:ascii="Times New Roman" w:eastAsia="Times New Roman" w:hAnsi="Times New Roman" w:cs="Times New Roman"/>
                <w:color w:val="000000"/>
                <w:sz w:val="20"/>
                <w:lang w:val="en"/>
              </w:rPr>
              <w:t>th</w:t>
            </w:r>
          </w:p>
        </w:tc>
        <w:tc>
          <w:tcPr>
            <w:tcW w:w="3960" w:type="dxa"/>
            <w:tcBorders>
              <w:top w:val="single" w:sz="4" w:space="0" w:color="auto"/>
              <w:left w:val="single" w:sz="4" w:space="0" w:color="auto"/>
              <w:bottom w:val="single" w:sz="4" w:space="0" w:color="auto"/>
              <w:right w:val="single" w:sz="4" w:space="0" w:color="auto"/>
            </w:tcBorders>
          </w:tcPr>
          <w:p w14:paraId="28A043A2" w14:textId="7929BFFF" w:rsidR="000A5486" w:rsidRPr="002347A6" w:rsidRDefault="0008188F" w:rsidP="00324B8E">
            <w:pPr>
              <w:widowControl w:val="0"/>
              <w:autoSpaceDE w:val="0"/>
              <w:autoSpaceDN w:val="0"/>
              <w:adjustRightInd w:val="0"/>
              <w:spacing w:after="200" w:line="276" w:lineRule="auto"/>
              <w:rPr>
                <w:rFonts w:ascii="Times New Roman" w:hAnsi="Times New Roman" w:cs="Times New Roman"/>
                <w:iCs/>
                <w:spacing w:val="1"/>
                <w:sz w:val="20"/>
                <w:lang w:val="en"/>
              </w:rPr>
            </w:pPr>
            <w:r w:rsidRPr="002347A6">
              <w:rPr>
                <w:rFonts w:ascii="Times New Roman" w:hAnsi="Times New Roman" w:cs="Times New Roman"/>
                <w:iCs/>
                <w:spacing w:val="1"/>
                <w:sz w:val="20"/>
                <w:lang w:val="en"/>
              </w:rPr>
              <w:t>Versatile Trickster</w:t>
            </w:r>
          </w:p>
        </w:tc>
      </w:tr>
      <w:tr w:rsidR="000A5486" w:rsidRPr="002347A6" w14:paraId="5BFC9E13" w14:textId="77777777" w:rsidTr="00324B8E">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2D22E4D2" w14:textId="1E95183C" w:rsidR="000A5486" w:rsidRPr="002347A6" w:rsidRDefault="000A5486" w:rsidP="00324B8E">
            <w:pPr>
              <w:suppressAutoHyphens/>
              <w:autoSpaceDE w:val="0"/>
              <w:autoSpaceDN w:val="0"/>
              <w:adjustRightInd w:val="0"/>
              <w:jc w:val="center"/>
              <w:textAlignment w:val="center"/>
              <w:rPr>
                <w:rFonts w:ascii="Times New Roman" w:eastAsia="Times New Roman" w:hAnsi="Times New Roman" w:cs="Times New Roman"/>
                <w:color w:val="000000"/>
                <w:sz w:val="20"/>
                <w:lang w:val="en"/>
              </w:rPr>
            </w:pPr>
            <w:r w:rsidRPr="002347A6">
              <w:rPr>
                <w:rFonts w:ascii="Times New Roman" w:eastAsia="Times New Roman" w:hAnsi="Times New Roman" w:cs="Times New Roman"/>
                <w:color w:val="000000"/>
                <w:sz w:val="20"/>
                <w:lang w:val="en"/>
              </w:rPr>
              <w:t>1</w:t>
            </w:r>
            <w:r w:rsidR="00761B5F" w:rsidRPr="002347A6">
              <w:rPr>
                <w:rFonts w:ascii="Times New Roman" w:eastAsia="Times New Roman" w:hAnsi="Times New Roman" w:cs="Times New Roman"/>
                <w:color w:val="000000"/>
                <w:sz w:val="20"/>
                <w:lang w:val="en"/>
              </w:rPr>
              <w:t>7</w:t>
            </w:r>
            <w:r w:rsidRPr="002347A6">
              <w:rPr>
                <w:rFonts w:ascii="Times New Roman" w:eastAsia="Times New Roman" w:hAnsi="Times New Roman" w:cs="Times New Roman"/>
                <w:color w:val="000000"/>
                <w:sz w:val="20"/>
                <w:lang w:val="en"/>
              </w:rPr>
              <w:t>th</w:t>
            </w:r>
          </w:p>
        </w:tc>
        <w:tc>
          <w:tcPr>
            <w:tcW w:w="3960" w:type="dxa"/>
            <w:tcBorders>
              <w:top w:val="single" w:sz="4" w:space="0" w:color="auto"/>
              <w:left w:val="single" w:sz="4" w:space="0" w:color="auto"/>
              <w:bottom w:val="single" w:sz="4" w:space="0" w:color="auto"/>
              <w:right w:val="single" w:sz="4" w:space="0" w:color="auto"/>
            </w:tcBorders>
          </w:tcPr>
          <w:p w14:paraId="2EB11EF0" w14:textId="7C5D2123" w:rsidR="000A5486" w:rsidRPr="002347A6" w:rsidRDefault="000A5486" w:rsidP="00324B8E">
            <w:pPr>
              <w:widowControl w:val="0"/>
              <w:autoSpaceDE w:val="0"/>
              <w:autoSpaceDN w:val="0"/>
              <w:adjustRightInd w:val="0"/>
              <w:spacing w:after="200" w:line="276" w:lineRule="auto"/>
              <w:rPr>
                <w:rFonts w:ascii="Times New Roman" w:hAnsi="Times New Roman" w:cs="Times New Roman"/>
                <w:iCs/>
                <w:spacing w:val="1"/>
                <w:sz w:val="20"/>
                <w:lang w:val="en"/>
              </w:rPr>
            </w:pPr>
            <w:r w:rsidRPr="002347A6">
              <w:rPr>
                <w:rFonts w:ascii="Times New Roman" w:hAnsi="Times New Roman" w:cs="Times New Roman"/>
                <w:iCs/>
                <w:spacing w:val="1"/>
                <w:sz w:val="20"/>
                <w:lang w:val="en"/>
              </w:rPr>
              <w:t xml:space="preserve">Arcane </w:t>
            </w:r>
            <w:r w:rsidR="0008188F" w:rsidRPr="002347A6">
              <w:rPr>
                <w:rFonts w:ascii="Times New Roman" w:hAnsi="Times New Roman" w:cs="Times New Roman"/>
                <w:iCs/>
                <w:spacing w:val="1"/>
                <w:sz w:val="20"/>
                <w:lang w:val="en"/>
              </w:rPr>
              <w:t>Shift, Spell Thief</w:t>
            </w:r>
          </w:p>
        </w:tc>
      </w:tr>
    </w:tbl>
    <w:p w14:paraId="01A0E12A" w14:textId="5C947F72" w:rsidR="000A5486" w:rsidRPr="002347A6" w:rsidRDefault="000A5486" w:rsidP="000A5486">
      <w:pPr>
        <w:pStyle w:val="Heading4"/>
        <w:rPr>
          <w:rFonts w:ascii="Times New Roman" w:hAnsi="Times New Roman" w:cs="Times New Roman"/>
          <w:w w:val="100"/>
          <w:sz w:val="28"/>
          <w:szCs w:val="28"/>
        </w:rPr>
      </w:pPr>
      <w:r w:rsidRPr="002347A6">
        <w:rPr>
          <w:rFonts w:ascii="Times New Roman" w:hAnsi="Times New Roman" w:cs="Times New Roman"/>
          <w:sz w:val="28"/>
          <w:szCs w:val="28"/>
        </w:rPr>
        <w:t>Mage Hand Legerdemain</w:t>
      </w:r>
    </w:p>
    <w:p w14:paraId="13564DC9" w14:textId="77777777" w:rsidR="00761B5F" w:rsidRPr="002347A6" w:rsidRDefault="000A5486" w:rsidP="000A5486">
      <w:pPr>
        <w:pStyle w:val="compendium-hr"/>
        <w:rPr>
          <w:sz w:val="20"/>
          <w:szCs w:val="20"/>
        </w:rPr>
      </w:pPr>
      <w:r w:rsidRPr="002347A6">
        <w:rPr>
          <w:sz w:val="20"/>
          <w:szCs w:val="20"/>
        </w:rPr>
        <w:t xml:space="preserve">Starting at 3rd level, </w:t>
      </w:r>
      <w:r w:rsidR="00761B5F" w:rsidRPr="002347A6">
        <w:rPr>
          <w:sz w:val="20"/>
          <w:szCs w:val="20"/>
        </w:rPr>
        <w:t xml:space="preserve">you learn the mage hand spell and it counts as an arcane scoundrel spell for you. It does not count against the number of cantrips prepared and cannot be unprepared. </w:t>
      </w:r>
    </w:p>
    <w:p w14:paraId="13EAC5A1" w14:textId="70F2C9B2" w:rsidR="000A5486" w:rsidRPr="002347A6" w:rsidRDefault="00761B5F" w:rsidP="000A5486">
      <w:pPr>
        <w:pStyle w:val="compendium-hr"/>
        <w:rPr>
          <w:sz w:val="20"/>
          <w:szCs w:val="20"/>
        </w:rPr>
      </w:pPr>
      <w:r w:rsidRPr="002347A6">
        <w:rPr>
          <w:sz w:val="20"/>
          <w:szCs w:val="20"/>
        </w:rPr>
        <w:t>W</w:t>
      </w:r>
      <w:r w:rsidR="000A5486" w:rsidRPr="002347A6">
        <w:rPr>
          <w:sz w:val="20"/>
          <w:szCs w:val="20"/>
        </w:rPr>
        <w:t>hen you cast mage hand, you can make the spectral hand invisible, and you can perform the following additional tasks with it:</w:t>
      </w:r>
    </w:p>
    <w:p w14:paraId="30AC5BE6" w14:textId="77777777" w:rsidR="000A5486" w:rsidRPr="002347A6" w:rsidRDefault="000A5486">
      <w:pPr>
        <w:pStyle w:val="core-stylescore-bulleted"/>
        <w:numPr>
          <w:ilvl w:val="0"/>
          <w:numId w:val="4"/>
        </w:numPr>
        <w:rPr>
          <w:sz w:val="20"/>
          <w:szCs w:val="20"/>
        </w:rPr>
      </w:pPr>
      <w:r w:rsidRPr="002347A6">
        <w:rPr>
          <w:sz w:val="20"/>
          <w:szCs w:val="20"/>
        </w:rPr>
        <w:t>You can stow one object the hand is holding in a container worn or carried by another creature.</w:t>
      </w:r>
    </w:p>
    <w:p w14:paraId="5F4E648D" w14:textId="77777777" w:rsidR="000A5486" w:rsidRPr="002347A6" w:rsidRDefault="000A5486">
      <w:pPr>
        <w:pStyle w:val="core-stylescore-bulleted"/>
        <w:numPr>
          <w:ilvl w:val="0"/>
          <w:numId w:val="4"/>
        </w:numPr>
        <w:rPr>
          <w:sz w:val="20"/>
          <w:szCs w:val="20"/>
        </w:rPr>
      </w:pPr>
      <w:r w:rsidRPr="002347A6">
        <w:rPr>
          <w:sz w:val="20"/>
          <w:szCs w:val="20"/>
        </w:rPr>
        <w:t>You can retrieve an object in a container worn or carried by another creature.</w:t>
      </w:r>
    </w:p>
    <w:p w14:paraId="5D745D2F" w14:textId="77777777" w:rsidR="000A5486" w:rsidRPr="002347A6" w:rsidRDefault="000A5486">
      <w:pPr>
        <w:pStyle w:val="core-stylescore-bulleted-last"/>
        <w:numPr>
          <w:ilvl w:val="0"/>
          <w:numId w:val="4"/>
        </w:numPr>
        <w:rPr>
          <w:sz w:val="20"/>
          <w:szCs w:val="20"/>
        </w:rPr>
      </w:pPr>
      <w:r w:rsidRPr="002347A6">
        <w:rPr>
          <w:sz w:val="20"/>
          <w:szCs w:val="20"/>
        </w:rPr>
        <w:t>You can use thieves’ tools to pick locks and disarm traps at range.</w:t>
      </w:r>
    </w:p>
    <w:p w14:paraId="5427C211" w14:textId="483FB3E7" w:rsidR="000A5486" w:rsidRPr="002347A6" w:rsidRDefault="000A5486" w:rsidP="000A5486">
      <w:pPr>
        <w:pStyle w:val="core-stylescore-body"/>
        <w:rPr>
          <w:sz w:val="20"/>
          <w:szCs w:val="20"/>
        </w:rPr>
      </w:pPr>
      <w:r w:rsidRPr="002347A6">
        <w:rPr>
          <w:sz w:val="20"/>
          <w:szCs w:val="20"/>
        </w:rPr>
        <w:t>You can perform one of these tasks without being noticed by a creature if you succeed on a Dexterity (Sleight of Hand) check contested by the creature’s Wisdom (Perception) check.</w:t>
      </w:r>
    </w:p>
    <w:p w14:paraId="4E433423" w14:textId="3459C542" w:rsidR="00761B5F" w:rsidRDefault="000A5486" w:rsidP="000A5486">
      <w:pPr>
        <w:pStyle w:val="core-stylescore-body"/>
        <w:rPr>
          <w:sz w:val="20"/>
          <w:szCs w:val="20"/>
        </w:rPr>
      </w:pPr>
      <w:r w:rsidRPr="002347A6">
        <w:rPr>
          <w:sz w:val="20"/>
          <w:szCs w:val="20"/>
        </w:rPr>
        <w:t>In addition, you can use the bonus action granted by your Cunning Action to control the hand.</w:t>
      </w:r>
    </w:p>
    <w:p w14:paraId="7A14340F" w14:textId="77777777" w:rsidR="002347A6" w:rsidRDefault="002347A6" w:rsidP="000A5486">
      <w:pPr>
        <w:pStyle w:val="core-stylescore-body"/>
        <w:rPr>
          <w:sz w:val="20"/>
          <w:szCs w:val="20"/>
        </w:rPr>
      </w:pPr>
    </w:p>
    <w:p w14:paraId="4025B3A0" w14:textId="77777777" w:rsidR="002347A6" w:rsidRDefault="002347A6" w:rsidP="000A5486">
      <w:pPr>
        <w:pStyle w:val="core-stylescore-body"/>
        <w:rPr>
          <w:sz w:val="20"/>
          <w:szCs w:val="20"/>
        </w:rPr>
      </w:pPr>
    </w:p>
    <w:p w14:paraId="3014F6DA" w14:textId="77777777" w:rsidR="002347A6" w:rsidRDefault="002347A6" w:rsidP="000A5486">
      <w:pPr>
        <w:pStyle w:val="core-stylescore-body"/>
        <w:rPr>
          <w:sz w:val="20"/>
          <w:szCs w:val="20"/>
        </w:rPr>
      </w:pPr>
    </w:p>
    <w:p w14:paraId="7C079FE0" w14:textId="77777777" w:rsidR="002347A6" w:rsidRDefault="002347A6" w:rsidP="000A5486">
      <w:pPr>
        <w:pStyle w:val="core-stylescore-body"/>
        <w:rPr>
          <w:sz w:val="20"/>
          <w:szCs w:val="20"/>
        </w:rPr>
      </w:pPr>
    </w:p>
    <w:p w14:paraId="09780208" w14:textId="77777777" w:rsidR="002347A6" w:rsidRDefault="002347A6" w:rsidP="000A5486">
      <w:pPr>
        <w:pStyle w:val="core-stylescore-body"/>
        <w:rPr>
          <w:sz w:val="20"/>
          <w:szCs w:val="20"/>
        </w:rPr>
      </w:pPr>
    </w:p>
    <w:p w14:paraId="044D94CE" w14:textId="77777777" w:rsidR="002347A6" w:rsidRDefault="002347A6" w:rsidP="000A5486">
      <w:pPr>
        <w:pStyle w:val="core-stylescore-body"/>
        <w:rPr>
          <w:sz w:val="20"/>
          <w:szCs w:val="20"/>
        </w:rPr>
      </w:pPr>
    </w:p>
    <w:p w14:paraId="05F99EE6" w14:textId="77777777" w:rsidR="002347A6" w:rsidRPr="002347A6" w:rsidRDefault="002347A6" w:rsidP="000A5486">
      <w:pPr>
        <w:pStyle w:val="core-stylescore-body"/>
        <w:rPr>
          <w:sz w:val="20"/>
          <w:szCs w:val="20"/>
        </w:rPr>
      </w:pPr>
    </w:p>
    <w:p w14:paraId="1717BA1C" w14:textId="2662E980" w:rsidR="000A5486" w:rsidRPr="002347A6" w:rsidRDefault="000A5486" w:rsidP="000A5486">
      <w:pPr>
        <w:pStyle w:val="Heading4"/>
        <w:rPr>
          <w:rFonts w:ascii="Times New Roman" w:hAnsi="Times New Roman" w:cs="Times New Roman"/>
          <w:w w:val="100"/>
          <w:sz w:val="28"/>
          <w:szCs w:val="28"/>
        </w:rPr>
      </w:pPr>
      <w:r w:rsidRPr="002347A6">
        <w:rPr>
          <w:rFonts w:ascii="Times New Roman" w:hAnsi="Times New Roman" w:cs="Times New Roman"/>
          <w:w w:val="100"/>
          <w:sz w:val="28"/>
          <w:szCs w:val="28"/>
        </w:rPr>
        <w:t>Spellcasting</w:t>
      </w:r>
    </w:p>
    <w:p w14:paraId="4A7561C7" w14:textId="16D81EAF" w:rsidR="000A5486" w:rsidRPr="002347A6" w:rsidRDefault="000A5486" w:rsidP="000A5486">
      <w:pPr>
        <w:pStyle w:val="compendium-hr"/>
        <w:rPr>
          <w:sz w:val="20"/>
          <w:szCs w:val="20"/>
        </w:rPr>
      </w:pPr>
      <w:r w:rsidRPr="002347A6">
        <w:rPr>
          <w:sz w:val="20"/>
          <w:szCs w:val="20"/>
        </w:rPr>
        <w:t xml:space="preserve">When you reach 3rd level, you augment your </w:t>
      </w:r>
      <w:r w:rsidR="009B0734" w:rsidRPr="002347A6">
        <w:rPr>
          <w:sz w:val="20"/>
          <w:szCs w:val="20"/>
        </w:rPr>
        <w:t>roguish</w:t>
      </w:r>
      <w:r w:rsidRPr="002347A6">
        <w:rPr>
          <w:sz w:val="20"/>
          <w:szCs w:val="20"/>
        </w:rPr>
        <w:t xml:space="preserve"> prowess with the ability to cast spells. See spell rules for the general rules of spellcasting and the spell listing for the wizard spell list.</w:t>
      </w:r>
    </w:p>
    <w:p w14:paraId="1434EDA1" w14:textId="77777777" w:rsidR="000A5486" w:rsidRPr="002347A6" w:rsidRDefault="000A5486" w:rsidP="000A5486">
      <w:pPr>
        <w:pStyle w:val="core-stylescore-body"/>
        <w:rPr>
          <w:b/>
          <w:bCs/>
          <w:sz w:val="20"/>
          <w:szCs w:val="20"/>
        </w:rPr>
      </w:pPr>
      <w:r w:rsidRPr="002347A6">
        <w:rPr>
          <w:b/>
          <w:bCs/>
          <w:sz w:val="20"/>
          <w:szCs w:val="20"/>
        </w:rPr>
        <w:t>Cantrips</w:t>
      </w:r>
    </w:p>
    <w:p w14:paraId="4D8D0743" w14:textId="77777777" w:rsidR="000A5486" w:rsidRPr="002347A6" w:rsidRDefault="000A5486" w:rsidP="000A5486">
      <w:pPr>
        <w:pStyle w:val="core-stylescore-body"/>
        <w:rPr>
          <w:sz w:val="20"/>
          <w:szCs w:val="20"/>
        </w:rPr>
      </w:pPr>
      <w:r w:rsidRPr="002347A6">
        <w:rPr>
          <w:sz w:val="20"/>
          <w:szCs w:val="20"/>
        </w:rPr>
        <w:t>You prepare two cantrips of your choice from the wizard spell list. You prepare an additional wizard cantrip of your choice at 10th level.</w:t>
      </w:r>
    </w:p>
    <w:p w14:paraId="365C8403" w14:textId="77777777" w:rsidR="000A5486" w:rsidRPr="002347A6" w:rsidRDefault="000A5486" w:rsidP="000A5486">
      <w:pPr>
        <w:pStyle w:val="core-stylescore-body"/>
        <w:rPr>
          <w:b/>
          <w:bCs/>
          <w:sz w:val="20"/>
          <w:szCs w:val="20"/>
        </w:rPr>
      </w:pPr>
      <w:r w:rsidRPr="002347A6">
        <w:rPr>
          <w:b/>
          <w:bCs/>
          <w:sz w:val="20"/>
          <w:szCs w:val="20"/>
        </w:rPr>
        <w:t>Spell Slots</w:t>
      </w:r>
    </w:p>
    <w:p w14:paraId="1641256F" w14:textId="1EDB6566" w:rsidR="000A5486" w:rsidRPr="002347A6" w:rsidRDefault="000A5486" w:rsidP="000A5486">
      <w:pPr>
        <w:pStyle w:val="core-stylescore-body"/>
        <w:rPr>
          <w:sz w:val="20"/>
          <w:szCs w:val="20"/>
        </w:rPr>
      </w:pPr>
      <w:r w:rsidRPr="002347A6">
        <w:rPr>
          <w:sz w:val="20"/>
          <w:szCs w:val="20"/>
        </w:rPr>
        <w:t xml:space="preserve">The </w:t>
      </w:r>
      <w:r w:rsidR="00761B5F" w:rsidRPr="002347A6">
        <w:rPr>
          <w:sz w:val="20"/>
          <w:szCs w:val="20"/>
        </w:rPr>
        <w:t xml:space="preserve">Arcane Scoundrel </w:t>
      </w:r>
      <w:r w:rsidRPr="002347A6">
        <w:rPr>
          <w:sz w:val="20"/>
          <w:szCs w:val="20"/>
        </w:rPr>
        <w:t xml:space="preserve">Spellcasting table shows how many spell points you have to cast your </w:t>
      </w:r>
      <w:r w:rsidR="00761B5F" w:rsidRPr="002347A6">
        <w:rPr>
          <w:sz w:val="20"/>
          <w:szCs w:val="20"/>
        </w:rPr>
        <w:t xml:space="preserve">Arcane Scoundrel </w:t>
      </w:r>
      <w:r w:rsidRPr="002347A6">
        <w:rPr>
          <w:sz w:val="20"/>
          <w:szCs w:val="20"/>
        </w:rPr>
        <w:t>spells of 1st level and higher. To cast one of these spells, you must expend a number of spell points equal to the spell level, you cannot upcast your spells. You regain all expended spell points when you finish a long rest.</w:t>
      </w:r>
    </w:p>
    <w:p w14:paraId="5C45CB98" w14:textId="77777777" w:rsidR="000A5486" w:rsidRPr="002347A6" w:rsidRDefault="000A5486" w:rsidP="000A5486">
      <w:pPr>
        <w:pStyle w:val="core-stylescore-body"/>
        <w:rPr>
          <w:b/>
          <w:bCs/>
          <w:sz w:val="20"/>
          <w:szCs w:val="20"/>
        </w:rPr>
      </w:pPr>
      <w:r w:rsidRPr="002347A6">
        <w:rPr>
          <w:b/>
          <w:bCs/>
          <w:sz w:val="20"/>
          <w:szCs w:val="20"/>
        </w:rPr>
        <w:t>Spells Known</w:t>
      </w:r>
    </w:p>
    <w:p w14:paraId="7CA06FDD" w14:textId="77777777" w:rsidR="000A5486" w:rsidRPr="002347A6" w:rsidRDefault="000A5486" w:rsidP="000A5486">
      <w:pPr>
        <w:pStyle w:val="core-stylescore-body"/>
        <w:rPr>
          <w:sz w:val="20"/>
          <w:szCs w:val="20"/>
        </w:rPr>
      </w:pPr>
      <w:r w:rsidRPr="002347A6">
        <w:rPr>
          <w:sz w:val="20"/>
          <w:szCs w:val="20"/>
        </w:rPr>
        <w:t>You know three 1st-level wizard spells of your choice.</w:t>
      </w:r>
    </w:p>
    <w:p w14:paraId="31F075D6" w14:textId="6A946078" w:rsidR="000A5486" w:rsidRPr="002347A6" w:rsidRDefault="000A5486" w:rsidP="000A5486">
      <w:pPr>
        <w:pStyle w:val="core-stylescore-body"/>
        <w:rPr>
          <w:sz w:val="20"/>
          <w:szCs w:val="20"/>
        </w:rPr>
      </w:pPr>
      <w:r w:rsidRPr="002347A6">
        <w:rPr>
          <w:sz w:val="20"/>
          <w:szCs w:val="20"/>
        </w:rPr>
        <w:t>The Spells Known column of the Arcane Scoundrel Spellcasting table shows when you learn more wizard spells of 1st level or higher. Each of these spells you learn must be of a level equal to what is shown in the table for your level or lower. For instance, when you reach 5th level in this class, you can learn one new spell of 1st or 2nd level.</w:t>
      </w:r>
    </w:p>
    <w:p w14:paraId="70E552A7" w14:textId="5CA4CD33" w:rsidR="000A5486" w:rsidRPr="002347A6" w:rsidRDefault="000A5486" w:rsidP="000A5486">
      <w:pPr>
        <w:pStyle w:val="core-stylescore-body"/>
        <w:rPr>
          <w:rStyle w:val="serif-character-styleinline-subhead-serif"/>
          <w:sz w:val="20"/>
          <w:szCs w:val="20"/>
        </w:rPr>
      </w:pPr>
      <w:r w:rsidRPr="002347A6">
        <w:rPr>
          <w:sz w:val="20"/>
          <w:szCs w:val="20"/>
        </w:rPr>
        <w:t xml:space="preserve">Whenever you gain a level in this class, you can replace one of the </w:t>
      </w:r>
      <w:r w:rsidR="00761B5F" w:rsidRPr="002347A6">
        <w:rPr>
          <w:sz w:val="20"/>
          <w:szCs w:val="20"/>
        </w:rPr>
        <w:t>Arcane Scoundrel</w:t>
      </w:r>
      <w:r w:rsidRPr="002347A6">
        <w:rPr>
          <w:sz w:val="20"/>
          <w:szCs w:val="20"/>
        </w:rPr>
        <w:t xml:space="preserve"> spells you know with another spell of your choice from the wizard spell list. The new spell must be of a level equal to what is shown in the table for your </w:t>
      </w:r>
      <w:r w:rsidR="00761B5F" w:rsidRPr="002347A6">
        <w:rPr>
          <w:sz w:val="20"/>
          <w:szCs w:val="20"/>
        </w:rPr>
        <w:t>rouge</w:t>
      </w:r>
      <w:r w:rsidRPr="002347A6">
        <w:rPr>
          <w:sz w:val="20"/>
          <w:szCs w:val="20"/>
        </w:rPr>
        <w:t xml:space="preserve"> level or lower</w:t>
      </w:r>
      <w:r w:rsidRPr="002347A6">
        <w:rPr>
          <w:rStyle w:val="serif-character-styleinline-subhead-serif"/>
          <w:sz w:val="20"/>
          <w:szCs w:val="20"/>
        </w:rPr>
        <w:t xml:space="preserve"> </w:t>
      </w:r>
    </w:p>
    <w:p w14:paraId="28A0CE8D" w14:textId="77777777" w:rsidR="000A5486" w:rsidRPr="002347A6" w:rsidRDefault="000A5486" w:rsidP="000A5486">
      <w:pPr>
        <w:pStyle w:val="core-stylescore-body"/>
        <w:rPr>
          <w:b/>
          <w:bCs/>
          <w:sz w:val="20"/>
          <w:szCs w:val="20"/>
        </w:rPr>
      </w:pPr>
      <w:r w:rsidRPr="002347A6">
        <w:rPr>
          <w:rStyle w:val="serif-character-styleinline-subhead-serif"/>
          <w:b/>
          <w:bCs/>
          <w:sz w:val="20"/>
          <w:szCs w:val="20"/>
        </w:rPr>
        <w:t>Spellcasting Ability</w:t>
      </w:r>
    </w:p>
    <w:p w14:paraId="3C20B0B1" w14:textId="7935C750" w:rsidR="000A5486" w:rsidRPr="002347A6" w:rsidRDefault="000A5486" w:rsidP="000A5486">
      <w:pPr>
        <w:pStyle w:val="core-stylescore-body-last--to-apply-extra-space-"/>
        <w:rPr>
          <w:sz w:val="20"/>
          <w:szCs w:val="20"/>
        </w:rPr>
      </w:pPr>
      <w:r w:rsidRPr="002347A6">
        <w:rPr>
          <w:sz w:val="20"/>
          <w:szCs w:val="20"/>
        </w:rPr>
        <w:t xml:space="preserve">Intelligence is your spellcasting ability for your </w:t>
      </w:r>
      <w:r w:rsidR="00761B5F" w:rsidRPr="002347A6">
        <w:rPr>
          <w:sz w:val="20"/>
          <w:szCs w:val="20"/>
        </w:rPr>
        <w:t>Arcane Scoundrel</w:t>
      </w:r>
      <w:r w:rsidRPr="002347A6">
        <w:rPr>
          <w:sz w:val="20"/>
          <w:szCs w:val="20"/>
        </w:rPr>
        <w:t xml:space="preserve"> spells, since you learn your spells through study and memorization. You use your Intelligence whenever a spell refers to your spellcasting ability. In addition, you use your Intelligence modifier when setting the saving throw DC for a</w:t>
      </w:r>
      <w:r w:rsidR="00761B5F" w:rsidRPr="002347A6">
        <w:rPr>
          <w:sz w:val="20"/>
          <w:szCs w:val="20"/>
        </w:rPr>
        <w:t>n</w:t>
      </w:r>
      <w:r w:rsidRPr="002347A6">
        <w:rPr>
          <w:sz w:val="20"/>
          <w:szCs w:val="20"/>
        </w:rPr>
        <w:t xml:space="preserve"> </w:t>
      </w:r>
      <w:r w:rsidR="00761B5F" w:rsidRPr="002347A6">
        <w:rPr>
          <w:sz w:val="20"/>
          <w:szCs w:val="20"/>
        </w:rPr>
        <w:t>Arcane Scoundrel</w:t>
      </w:r>
      <w:r w:rsidRPr="002347A6">
        <w:rPr>
          <w:sz w:val="20"/>
          <w:szCs w:val="20"/>
        </w:rPr>
        <w:t xml:space="preserve"> spell you cast and when making an attack roll with one.</w:t>
      </w:r>
    </w:p>
    <w:p w14:paraId="4D275C5A" w14:textId="77777777" w:rsidR="000A5486" w:rsidRPr="002347A6" w:rsidRDefault="000A5486" w:rsidP="000A5486">
      <w:pPr>
        <w:pStyle w:val="list-styleslist-item-centered"/>
        <w:rPr>
          <w:sz w:val="20"/>
          <w:szCs w:val="20"/>
        </w:rPr>
      </w:pPr>
      <w:r w:rsidRPr="002347A6">
        <w:rPr>
          <w:rStyle w:val="sans-serif-character-stylesbold-sans-serif"/>
          <w:b/>
          <w:bCs/>
          <w:sz w:val="20"/>
          <w:szCs w:val="20"/>
        </w:rPr>
        <w:t xml:space="preserve">Spell save DC </w:t>
      </w:r>
      <w:r w:rsidRPr="002347A6">
        <w:rPr>
          <w:sz w:val="20"/>
          <w:szCs w:val="20"/>
        </w:rPr>
        <w:t>= 8 + your proficiency bonus + your Intelligence modifier</w:t>
      </w:r>
    </w:p>
    <w:p w14:paraId="7A0ED1AB" w14:textId="77777777" w:rsidR="000A5486" w:rsidRPr="002347A6" w:rsidRDefault="000A5486" w:rsidP="000A5486">
      <w:pPr>
        <w:pStyle w:val="list-styleslist-item-centered"/>
        <w:rPr>
          <w:sz w:val="20"/>
          <w:szCs w:val="20"/>
        </w:rPr>
      </w:pPr>
      <w:r w:rsidRPr="002347A6">
        <w:rPr>
          <w:rStyle w:val="sans-serif-character-stylesbold-sans-serif"/>
          <w:b/>
          <w:bCs/>
          <w:sz w:val="20"/>
          <w:szCs w:val="20"/>
        </w:rPr>
        <w:t xml:space="preserve">Spell attack modifier </w:t>
      </w:r>
      <w:r w:rsidRPr="002347A6">
        <w:rPr>
          <w:sz w:val="20"/>
          <w:szCs w:val="20"/>
        </w:rPr>
        <w:t>= your proficiency bonus + your Intelligence modifier</w:t>
      </w:r>
    </w:p>
    <w:p w14:paraId="561BB667" w14:textId="73239197" w:rsidR="009B0734" w:rsidRPr="002347A6" w:rsidRDefault="000A5486" w:rsidP="009B0734">
      <w:pPr>
        <w:pStyle w:val="Heading4"/>
        <w:rPr>
          <w:rFonts w:ascii="Times New Roman" w:hAnsi="Times New Roman" w:cs="Times New Roman"/>
          <w:w w:val="100"/>
          <w:sz w:val="28"/>
          <w:szCs w:val="28"/>
        </w:rPr>
      </w:pPr>
      <w:r w:rsidRPr="002347A6">
        <w:rPr>
          <w:rFonts w:ascii="Times New Roman" w:hAnsi="Times New Roman" w:cs="Times New Roman"/>
          <w:noProof/>
          <w:sz w:val="28"/>
          <w:szCs w:val="28"/>
        </w:rPr>
        <w:lastRenderedPageBreak/>
        <mc:AlternateContent>
          <mc:Choice Requires="wps">
            <w:drawing>
              <wp:anchor distT="0" distB="0" distL="114300" distR="114300" simplePos="0" relativeHeight="251659264" behindDoc="0" locked="0" layoutInCell="1" allowOverlap="1" wp14:anchorId="2AC22F0D" wp14:editId="1A0055F5">
                <wp:simplePos x="0" y="0"/>
                <wp:positionH relativeFrom="page">
                  <wp:posOffset>3914775</wp:posOffset>
                </wp:positionH>
                <wp:positionV relativeFrom="margin">
                  <wp:posOffset>-47625</wp:posOffset>
                </wp:positionV>
                <wp:extent cx="3689350" cy="4725035"/>
                <wp:effectExtent l="95250" t="114300" r="158750" b="170815"/>
                <wp:wrapTopAndBottom/>
                <wp:docPr id="277660358" name="Text Box 277660358"/>
                <wp:cNvGraphicFramePr/>
                <a:graphic xmlns:a="http://schemas.openxmlformats.org/drawingml/2006/main">
                  <a:graphicData uri="http://schemas.microsoft.com/office/word/2010/wordprocessingShape">
                    <wps:wsp>
                      <wps:cNvSpPr txBox="1"/>
                      <wps:spPr>
                        <a:xfrm>
                          <a:off x="0" y="0"/>
                          <a:ext cx="3689350" cy="4725035"/>
                        </a:xfrm>
                        <a:custGeom>
                          <a:avLst/>
                          <a:gdLst>
                            <a:gd name="connsiteX0" fmla="*/ 0 w 3689350"/>
                            <a:gd name="connsiteY0" fmla="*/ 0 h 4725035"/>
                            <a:gd name="connsiteX1" fmla="*/ 504211 w 3689350"/>
                            <a:gd name="connsiteY1" fmla="*/ 0 h 4725035"/>
                            <a:gd name="connsiteX2" fmla="*/ 1008422 w 3689350"/>
                            <a:gd name="connsiteY2" fmla="*/ 0 h 4725035"/>
                            <a:gd name="connsiteX3" fmla="*/ 1549527 w 3689350"/>
                            <a:gd name="connsiteY3" fmla="*/ 0 h 4725035"/>
                            <a:gd name="connsiteX4" fmla="*/ 2164419 w 3689350"/>
                            <a:gd name="connsiteY4" fmla="*/ 0 h 4725035"/>
                            <a:gd name="connsiteX5" fmla="*/ 2816204 w 3689350"/>
                            <a:gd name="connsiteY5" fmla="*/ 0 h 4725035"/>
                            <a:gd name="connsiteX6" fmla="*/ 3689350 w 3689350"/>
                            <a:gd name="connsiteY6" fmla="*/ 0 h 4725035"/>
                            <a:gd name="connsiteX7" fmla="*/ 3689350 w 3689350"/>
                            <a:gd name="connsiteY7" fmla="*/ 722255 h 4725035"/>
                            <a:gd name="connsiteX8" fmla="*/ 3689350 w 3689350"/>
                            <a:gd name="connsiteY8" fmla="*/ 1350010 h 4725035"/>
                            <a:gd name="connsiteX9" fmla="*/ 3689350 w 3689350"/>
                            <a:gd name="connsiteY9" fmla="*/ 1930514 h 4725035"/>
                            <a:gd name="connsiteX10" fmla="*/ 3689350 w 3689350"/>
                            <a:gd name="connsiteY10" fmla="*/ 2463768 h 4725035"/>
                            <a:gd name="connsiteX11" fmla="*/ 3689350 w 3689350"/>
                            <a:gd name="connsiteY11" fmla="*/ 3186024 h 4725035"/>
                            <a:gd name="connsiteX12" fmla="*/ 3689350 w 3689350"/>
                            <a:gd name="connsiteY12" fmla="*/ 3719278 h 4725035"/>
                            <a:gd name="connsiteX13" fmla="*/ 3689350 w 3689350"/>
                            <a:gd name="connsiteY13" fmla="*/ 4725035 h 4725035"/>
                            <a:gd name="connsiteX14" fmla="*/ 3111352 w 3689350"/>
                            <a:gd name="connsiteY14" fmla="*/ 4725035 h 4725035"/>
                            <a:gd name="connsiteX15" fmla="*/ 2607141 w 3689350"/>
                            <a:gd name="connsiteY15" fmla="*/ 4725035 h 4725035"/>
                            <a:gd name="connsiteX16" fmla="*/ 1918462 w 3689350"/>
                            <a:gd name="connsiteY16" fmla="*/ 4725035 h 4725035"/>
                            <a:gd name="connsiteX17" fmla="*/ 1303570 w 3689350"/>
                            <a:gd name="connsiteY17" fmla="*/ 4725035 h 4725035"/>
                            <a:gd name="connsiteX18" fmla="*/ 799359 w 3689350"/>
                            <a:gd name="connsiteY18" fmla="*/ 4725035 h 4725035"/>
                            <a:gd name="connsiteX19" fmla="*/ 0 w 3689350"/>
                            <a:gd name="connsiteY19" fmla="*/ 4725035 h 4725035"/>
                            <a:gd name="connsiteX20" fmla="*/ 0 w 3689350"/>
                            <a:gd name="connsiteY20" fmla="*/ 4050030 h 4725035"/>
                            <a:gd name="connsiteX21" fmla="*/ 0 w 3689350"/>
                            <a:gd name="connsiteY21" fmla="*/ 3327775 h 4725035"/>
                            <a:gd name="connsiteX22" fmla="*/ 0 w 3689350"/>
                            <a:gd name="connsiteY22" fmla="*/ 2605519 h 4725035"/>
                            <a:gd name="connsiteX23" fmla="*/ 0 w 3689350"/>
                            <a:gd name="connsiteY23" fmla="*/ 1883264 h 4725035"/>
                            <a:gd name="connsiteX24" fmla="*/ 0 w 3689350"/>
                            <a:gd name="connsiteY24" fmla="*/ 1113758 h 4725035"/>
                            <a:gd name="connsiteX25" fmla="*/ 0 w 3689350"/>
                            <a:gd name="connsiteY25" fmla="*/ 0 h 47250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3689350" h="4725035" fill="none" extrusionOk="0">
                              <a:moveTo>
                                <a:pt x="0" y="0"/>
                              </a:moveTo>
                              <a:cubicBezTo>
                                <a:pt x="187771" y="-23042"/>
                                <a:pt x="279457" y="9954"/>
                                <a:pt x="504211" y="0"/>
                              </a:cubicBezTo>
                              <a:cubicBezTo>
                                <a:pt x="728965" y="-9954"/>
                                <a:pt x="773666" y="21174"/>
                                <a:pt x="1008422" y="0"/>
                              </a:cubicBezTo>
                              <a:cubicBezTo>
                                <a:pt x="1243178" y="-21174"/>
                                <a:pt x="1354174" y="21573"/>
                                <a:pt x="1549527" y="0"/>
                              </a:cubicBezTo>
                              <a:cubicBezTo>
                                <a:pt x="1744880" y="-21573"/>
                                <a:pt x="1986214" y="14081"/>
                                <a:pt x="2164419" y="0"/>
                              </a:cubicBezTo>
                              <a:cubicBezTo>
                                <a:pt x="2342624" y="-14081"/>
                                <a:pt x="2647124" y="7088"/>
                                <a:pt x="2816204" y="0"/>
                              </a:cubicBezTo>
                              <a:cubicBezTo>
                                <a:pt x="2985284" y="-7088"/>
                                <a:pt x="3359654" y="-39054"/>
                                <a:pt x="3689350" y="0"/>
                              </a:cubicBezTo>
                              <a:cubicBezTo>
                                <a:pt x="3666017" y="337606"/>
                                <a:pt x="3704702" y="377310"/>
                                <a:pt x="3689350" y="722255"/>
                              </a:cubicBezTo>
                              <a:cubicBezTo>
                                <a:pt x="3673998" y="1067200"/>
                                <a:pt x="3718355" y="1184988"/>
                                <a:pt x="3689350" y="1350010"/>
                              </a:cubicBezTo>
                              <a:cubicBezTo>
                                <a:pt x="3660345" y="1515032"/>
                                <a:pt x="3698309" y="1722285"/>
                                <a:pt x="3689350" y="1930514"/>
                              </a:cubicBezTo>
                              <a:cubicBezTo>
                                <a:pt x="3680391" y="2138743"/>
                                <a:pt x="3712421" y="2277591"/>
                                <a:pt x="3689350" y="2463768"/>
                              </a:cubicBezTo>
                              <a:cubicBezTo>
                                <a:pt x="3666279" y="2649945"/>
                                <a:pt x="3684035" y="2889817"/>
                                <a:pt x="3689350" y="3186024"/>
                              </a:cubicBezTo>
                              <a:cubicBezTo>
                                <a:pt x="3694665" y="3482231"/>
                                <a:pt x="3683145" y="3542296"/>
                                <a:pt x="3689350" y="3719278"/>
                              </a:cubicBezTo>
                              <a:cubicBezTo>
                                <a:pt x="3695555" y="3896260"/>
                                <a:pt x="3670393" y="4321113"/>
                                <a:pt x="3689350" y="4725035"/>
                              </a:cubicBezTo>
                              <a:cubicBezTo>
                                <a:pt x="3532534" y="4717405"/>
                                <a:pt x="3248328" y="4743998"/>
                                <a:pt x="3111352" y="4725035"/>
                              </a:cubicBezTo>
                              <a:cubicBezTo>
                                <a:pt x="2974376" y="4706072"/>
                                <a:pt x="2801049" y="4741608"/>
                                <a:pt x="2607141" y="4725035"/>
                              </a:cubicBezTo>
                              <a:cubicBezTo>
                                <a:pt x="2413233" y="4708462"/>
                                <a:pt x="2109863" y="4708498"/>
                                <a:pt x="1918462" y="4725035"/>
                              </a:cubicBezTo>
                              <a:cubicBezTo>
                                <a:pt x="1727061" y="4741572"/>
                                <a:pt x="1490162" y="4718462"/>
                                <a:pt x="1303570" y="4725035"/>
                              </a:cubicBezTo>
                              <a:cubicBezTo>
                                <a:pt x="1116978" y="4731608"/>
                                <a:pt x="982442" y="4713915"/>
                                <a:pt x="799359" y="4725035"/>
                              </a:cubicBezTo>
                              <a:cubicBezTo>
                                <a:pt x="616276" y="4736155"/>
                                <a:pt x="259590" y="4694831"/>
                                <a:pt x="0" y="4725035"/>
                              </a:cubicBezTo>
                              <a:cubicBezTo>
                                <a:pt x="2769" y="4473127"/>
                                <a:pt x="-15362" y="4279383"/>
                                <a:pt x="0" y="4050030"/>
                              </a:cubicBezTo>
                              <a:cubicBezTo>
                                <a:pt x="15362" y="3820678"/>
                                <a:pt x="2858" y="3652284"/>
                                <a:pt x="0" y="3327775"/>
                              </a:cubicBezTo>
                              <a:cubicBezTo>
                                <a:pt x="-2858" y="3003266"/>
                                <a:pt x="3549" y="2818896"/>
                                <a:pt x="0" y="2605519"/>
                              </a:cubicBezTo>
                              <a:cubicBezTo>
                                <a:pt x="-3549" y="2392142"/>
                                <a:pt x="-7812" y="2203596"/>
                                <a:pt x="0" y="1883264"/>
                              </a:cubicBezTo>
                              <a:cubicBezTo>
                                <a:pt x="7812" y="1562933"/>
                                <a:pt x="-14805" y="1332856"/>
                                <a:pt x="0" y="1113758"/>
                              </a:cubicBezTo>
                              <a:cubicBezTo>
                                <a:pt x="14805" y="894660"/>
                                <a:pt x="20152" y="279164"/>
                                <a:pt x="0" y="0"/>
                              </a:cubicBezTo>
                              <a:close/>
                            </a:path>
                            <a:path w="3689350" h="4725035" stroke="0" extrusionOk="0">
                              <a:moveTo>
                                <a:pt x="0" y="0"/>
                              </a:moveTo>
                              <a:cubicBezTo>
                                <a:pt x="224340" y="-21218"/>
                                <a:pt x="369584" y="-20816"/>
                                <a:pt x="614892" y="0"/>
                              </a:cubicBezTo>
                              <a:cubicBezTo>
                                <a:pt x="860200" y="20816"/>
                                <a:pt x="1124324" y="-20710"/>
                                <a:pt x="1303570" y="0"/>
                              </a:cubicBezTo>
                              <a:cubicBezTo>
                                <a:pt x="1482816" y="20710"/>
                                <a:pt x="1694990" y="-11891"/>
                                <a:pt x="1844675" y="0"/>
                              </a:cubicBezTo>
                              <a:cubicBezTo>
                                <a:pt x="1994360" y="11891"/>
                                <a:pt x="2270704" y="24717"/>
                                <a:pt x="2533354" y="0"/>
                              </a:cubicBezTo>
                              <a:cubicBezTo>
                                <a:pt x="2796004" y="-24717"/>
                                <a:pt x="3249308" y="-41896"/>
                                <a:pt x="3689350" y="0"/>
                              </a:cubicBezTo>
                              <a:cubicBezTo>
                                <a:pt x="3662804" y="181315"/>
                                <a:pt x="3717455" y="361512"/>
                                <a:pt x="3689350" y="580504"/>
                              </a:cubicBezTo>
                              <a:cubicBezTo>
                                <a:pt x="3661245" y="799496"/>
                                <a:pt x="3724417" y="1059857"/>
                                <a:pt x="3689350" y="1302760"/>
                              </a:cubicBezTo>
                              <a:cubicBezTo>
                                <a:pt x="3654283" y="1545663"/>
                                <a:pt x="3699322" y="1796302"/>
                                <a:pt x="3689350" y="1930514"/>
                              </a:cubicBezTo>
                              <a:cubicBezTo>
                                <a:pt x="3679378" y="2064726"/>
                                <a:pt x="3716512" y="2314528"/>
                                <a:pt x="3689350" y="2605519"/>
                              </a:cubicBezTo>
                              <a:cubicBezTo>
                                <a:pt x="3662188" y="2896511"/>
                                <a:pt x="3687342" y="3006773"/>
                                <a:pt x="3689350" y="3186024"/>
                              </a:cubicBezTo>
                              <a:cubicBezTo>
                                <a:pt x="3691358" y="3365276"/>
                                <a:pt x="3690148" y="3642097"/>
                                <a:pt x="3689350" y="3908279"/>
                              </a:cubicBezTo>
                              <a:cubicBezTo>
                                <a:pt x="3688552" y="4174461"/>
                                <a:pt x="3703316" y="4383204"/>
                                <a:pt x="3689350" y="4725035"/>
                              </a:cubicBezTo>
                              <a:cubicBezTo>
                                <a:pt x="3393139" y="4725927"/>
                                <a:pt x="3280662" y="4748983"/>
                                <a:pt x="3074458" y="4725035"/>
                              </a:cubicBezTo>
                              <a:cubicBezTo>
                                <a:pt x="2868254" y="4701087"/>
                                <a:pt x="2687620" y="4726237"/>
                                <a:pt x="2570247" y="4725035"/>
                              </a:cubicBezTo>
                              <a:cubicBezTo>
                                <a:pt x="2452874" y="4723833"/>
                                <a:pt x="2185755" y="4746004"/>
                                <a:pt x="1955356" y="4725035"/>
                              </a:cubicBezTo>
                              <a:cubicBezTo>
                                <a:pt x="1724957" y="4704066"/>
                                <a:pt x="1520050" y="4697636"/>
                                <a:pt x="1266677" y="4725035"/>
                              </a:cubicBezTo>
                              <a:cubicBezTo>
                                <a:pt x="1013304" y="4752434"/>
                                <a:pt x="940539" y="4706574"/>
                                <a:pt x="762466" y="4725035"/>
                              </a:cubicBezTo>
                              <a:cubicBezTo>
                                <a:pt x="584393" y="4743496"/>
                                <a:pt x="257185" y="4738072"/>
                                <a:pt x="0" y="4725035"/>
                              </a:cubicBezTo>
                              <a:cubicBezTo>
                                <a:pt x="3809" y="4452762"/>
                                <a:pt x="-12462" y="4358565"/>
                                <a:pt x="0" y="4050030"/>
                              </a:cubicBezTo>
                              <a:cubicBezTo>
                                <a:pt x="12462" y="3741495"/>
                                <a:pt x="-4228" y="3590971"/>
                                <a:pt x="0" y="3422275"/>
                              </a:cubicBezTo>
                              <a:cubicBezTo>
                                <a:pt x="4228" y="3253579"/>
                                <a:pt x="-22937" y="3100529"/>
                                <a:pt x="0" y="2889021"/>
                              </a:cubicBezTo>
                              <a:cubicBezTo>
                                <a:pt x="22937" y="2677513"/>
                                <a:pt x="956" y="2403863"/>
                                <a:pt x="0" y="2261267"/>
                              </a:cubicBezTo>
                              <a:cubicBezTo>
                                <a:pt x="-956" y="2118671"/>
                                <a:pt x="33900" y="1777649"/>
                                <a:pt x="0" y="1539011"/>
                              </a:cubicBezTo>
                              <a:cubicBezTo>
                                <a:pt x="-33900" y="1300373"/>
                                <a:pt x="-15816" y="1007184"/>
                                <a:pt x="0" y="816756"/>
                              </a:cubicBezTo>
                              <a:cubicBezTo>
                                <a:pt x="15816" y="626329"/>
                                <a:pt x="-9911" y="197845"/>
                                <a:pt x="0" y="0"/>
                              </a:cubicBezTo>
                              <a:close/>
                            </a:path>
                          </a:pathLst>
                        </a:custGeom>
                        <a:solidFill>
                          <a:schemeClr val="bg1">
                            <a:lumMod val="95000"/>
                          </a:schemeClr>
                        </a:solidFill>
                        <a:ln w="76200">
                          <a:solidFill>
                            <a:schemeClr val="bg1">
                              <a:lumMod val="95000"/>
                            </a:schemeClr>
                          </a:solidFill>
                          <a:extLst>
                            <a:ext uri="{C807C97D-BFC1-408E-A445-0C87EB9F89A2}">
                              <ask:lineSketchStyleProps xmlns:ask="http://schemas.microsoft.com/office/drawing/2018/sketchyshapes" sd="212176662">
                                <a:prstGeom prst="rect">
                                  <a:avLst/>
                                </a:prstGeom>
                                <ask:type>
                                  <ask:lineSketchFreehand/>
                                </ask:type>
                              </ask:lineSketchStyleProps>
                            </a:ext>
                          </a:extLst>
                        </a:ln>
                        <a:effectLst>
                          <a:outerShdw blurRad="76200" dist="38100" dir="2700000" algn="ctr" rotWithShape="0">
                            <a:srgbClr val="5F4939">
                              <a:alpha val="73000"/>
                            </a:srgbClr>
                          </a:outerShdw>
                        </a:effectLst>
                      </wps:spPr>
                      <wps:txbx>
                        <w:txbxContent>
                          <w:p w14:paraId="687BF56E" w14:textId="2170DB5E" w:rsidR="000A5486" w:rsidRPr="002C1527" w:rsidRDefault="009B0734" w:rsidP="000A5486">
                            <w:pPr>
                              <w:pStyle w:val="5E-TABLETITLE"/>
                            </w:pPr>
                            <w:r>
                              <w:t>Arcane Scoundrel</w:t>
                            </w:r>
                          </w:p>
                          <w:tbl>
                            <w:tblPr>
                              <w:tblStyle w:val="5ETABLE"/>
                              <w:tblW w:w="5670" w:type="dxa"/>
                              <w:tblInd w:w="-90" w:type="dxa"/>
                              <w:tblLayout w:type="fixed"/>
                              <w:tblLook w:val="04A0" w:firstRow="1" w:lastRow="0" w:firstColumn="1" w:lastColumn="0" w:noHBand="0" w:noVBand="1"/>
                            </w:tblPr>
                            <w:tblGrid>
                              <w:gridCol w:w="741"/>
                              <w:gridCol w:w="800"/>
                              <w:gridCol w:w="889"/>
                              <w:gridCol w:w="1350"/>
                              <w:gridCol w:w="1890"/>
                            </w:tblGrid>
                            <w:tr w:rsidR="000A5486" w:rsidRPr="00C6067D" w14:paraId="4ED94B9F" w14:textId="77777777" w:rsidTr="00B6656F">
                              <w:trPr>
                                <w:cnfStyle w:val="100000000000" w:firstRow="1" w:lastRow="0" w:firstColumn="0" w:lastColumn="0" w:oddVBand="0" w:evenVBand="0" w:oddHBand="0" w:evenHBand="0" w:firstRowFirstColumn="0" w:firstRowLastColumn="0" w:lastRowFirstColumn="0" w:lastRowLastColumn="0"/>
                                <w:trHeight w:val="513"/>
                              </w:trPr>
                              <w:tc>
                                <w:tcPr>
                                  <w:tcW w:w="741" w:type="dxa"/>
                                </w:tcPr>
                                <w:p w14:paraId="76837D89" w14:textId="77777777" w:rsidR="000A5486" w:rsidRPr="0063177C" w:rsidRDefault="000A5486" w:rsidP="008A0536">
                                  <w:pPr>
                                    <w:pStyle w:val="5E-TABLECELL"/>
                                    <w:rPr>
                                      <w:rStyle w:val="5ECHARBOLD"/>
                                    </w:rPr>
                                  </w:pPr>
                                  <w:r>
                                    <w:rPr>
                                      <w:rStyle w:val="5ECHARBOLD"/>
                                    </w:rPr>
                                    <w:t xml:space="preserve">Fighter </w:t>
                                  </w:r>
                                  <w:r w:rsidRPr="0063177C">
                                    <w:rPr>
                                      <w:rStyle w:val="5ECHARBOLD"/>
                                    </w:rPr>
                                    <w:t>Level</w:t>
                                  </w:r>
                                </w:p>
                              </w:tc>
                              <w:tc>
                                <w:tcPr>
                                  <w:tcW w:w="800" w:type="dxa"/>
                                </w:tcPr>
                                <w:p w14:paraId="2D73E549" w14:textId="77777777" w:rsidR="000A5486" w:rsidRPr="0063177C" w:rsidRDefault="000A5486" w:rsidP="008A0536">
                                  <w:pPr>
                                    <w:pStyle w:val="5E-TABLECELL"/>
                                    <w:rPr>
                                      <w:rStyle w:val="5ECHARBOLD"/>
                                    </w:rPr>
                                  </w:pPr>
                                  <w:r>
                                    <w:rPr>
                                      <w:rStyle w:val="5ECHARBOLD"/>
                                    </w:rPr>
                                    <w:t>Spell Points</w:t>
                                  </w:r>
                                </w:p>
                              </w:tc>
                              <w:tc>
                                <w:tcPr>
                                  <w:tcW w:w="889" w:type="dxa"/>
                                </w:tcPr>
                                <w:p w14:paraId="522FE661" w14:textId="77777777" w:rsidR="000A5486" w:rsidRDefault="000A5486" w:rsidP="008A0536">
                                  <w:pPr>
                                    <w:pStyle w:val="5E-TABLECELL"/>
                                    <w:rPr>
                                      <w:rStyle w:val="5ECHARBOLD"/>
                                    </w:rPr>
                                  </w:pPr>
                                  <w:r>
                                    <w:rPr>
                                      <w:rStyle w:val="5ECHARBOLD"/>
                                    </w:rPr>
                                    <w:t>Cantrips Prepared</w:t>
                                  </w:r>
                                </w:p>
                              </w:tc>
                              <w:tc>
                                <w:tcPr>
                                  <w:tcW w:w="1350" w:type="dxa"/>
                                </w:tcPr>
                                <w:p w14:paraId="12A5EE4F" w14:textId="77777777" w:rsidR="000A5486" w:rsidRPr="0063177C" w:rsidRDefault="000A5486" w:rsidP="008A0536">
                                  <w:pPr>
                                    <w:pStyle w:val="5E-TABLECELL"/>
                                    <w:rPr>
                                      <w:rStyle w:val="5ECHARBOLD"/>
                                    </w:rPr>
                                  </w:pPr>
                                  <w:r>
                                    <w:rPr>
                                      <w:rStyle w:val="5ECHARBOLD"/>
                                    </w:rPr>
                                    <w:t>Spells Learned</w:t>
                                  </w:r>
                                </w:p>
                              </w:tc>
                              <w:tc>
                                <w:tcPr>
                                  <w:tcW w:w="1890" w:type="dxa"/>
                                </w:tcPr>
                                <w:p w14:paraId="02B402BA" w14:textId="77777777" w:rsidR="000A5486" w:rsidRPr="0063177C" w:rsidRDefault="000A5486" w:rsidP="008A0536">
                                  <w:pPr>
                                    <w:pStyle w:val="5E-TABLECELL"/>
                                    <w:rPr>
                                      <w:rStyle w:val="5ECHARBOLD"/>
                                    </w:rPr>
                                  </w:pPr>
                                  <w:r>
                                    <w:rPr>
                                      <w:rStyle w:val="5ECHARBOLD"/>
                                    </w:rPr>
                                    <w:t>Maximum Spell Level</w:t>
                                  </w:r>
                                </w:p>
                              </w:tc>
                            </w:tr>
                            <w:tr w:rsidR="000A5486" w:rsidRPr="00D65FAF" w14:paraId="74761FDC" w14:textId="77777777" w:rsidTr="00B6656F">
                              <w:trPr>
                                <w:cnfStyle w:val="000000100000" w:firstRow="0" w:lastRow="0" w:firstColumn="0" w:lastColumn="0" w:oddVBand="0" w:evenVBand="0" w:oddHBand="1" w:evenHBand="0" w:firstRowFirstColumn="0" w:firstRowLastColumn="0" w:lastRowFirstColumn="0" w:lastRowLastColumn="0"/>
                                <w:trHeight w:val="264"/>
                              </w:trPr>
                              <w:tc>
                                <w:tcPr>
                                  <w:tcW w:w="741" w:type="dxa"/>
                                </w:tcPr>
                                <w:p w14:paraId="0136F97F" w14:textId="77777777" w:rsidR="000A5486" w:rsidRPr="00D65FAF" w:rsidRDefault="000A5486" w:rsidP="008A0536">
                                  <w:pPr>
                                    <w:pStyle w:val="5E-TABLECELL"/>
                                  </w:pPr>
                                  <w:r w:rsidRPr="00D65FAF">
                                    <w:t>3</w:t>
                                  </w:r>
                                  <w:r>
                                    <w:t>r</w:t>
                                  </w:r>
                                  <w:r w:rsidRPr="00D65FAF">
                                    <w:t>d</w:t>
                                  </w:r>
                                </w:p>
                              </w:tc>
                              <w:tc>
                                <w:tcPr>
                                  <w:tcW w:w="800" w:type="dxa"/>
                                </w:tcPr>
                                <w:p w14:paraId="350E2261" w14:textId="77777777" w:rsidR="000A5486" w:rsidRDefault="000A5486" w:rsidP="008A0536">
                                  <w:pPr>
                                    <w:pStyle w:val="5E-TABLECELL"/>
                                  </w:pPr>
                                  <w:r>
                                    <w:t>2</w:t>
                                  </w:r>
                                </w:p>
                              </w:tc>
                              <w:tc>
                                <w:tcPr>
                                  <w:tcW w:w="889" w:type="dxa"/>
                                </w:tcPr>
                                <w:p w14:paraId="7A49A147" w14:textId="77777777" w:rsidR="000A5486" w:rsidRPr="00D65FAF" w:rsidRDefault="000A5486" w:rsidP="008A0536">
                                  <w:pPr>
                                    <w:pStyle w:val="5E-TABLECELL"/>
                                  </w:pPr>
                                  <w:r>
                                    <w:t>2</w:t>
                                  </w:r>
                                </w:p>
                              </w:tc>
                              <w:tc>
                                <w:tcPr>
                                  <w:tcW w:w="1350" w:type="dxa"/>
                                </w:tcPr>
                                <w:p w14:paraId="75BD156A" w14:textId="77777777" w:rsidR="000A5486" w:rsidRPr="00D65FAF" w:rsidRDefault="000A5486" w:rsidP="008A0536">
                                  <w:pPr>
                                    <w:pStyle w:val="5E-TABLECELL"/>
                                  </w:pPr>
                                  <w:r>
                                    <w:t>3</w:t>
                                  </w:r>
                                </w:p>
                              </w:tc>
                              <w:tc>
                                <w:tcPr>
                                  <w:tcW w:w="1890" w:type="dxa"/>
                                </w:tcPr>
                                <w:p w14:paraId="71EB8C66" w14:textId="77777777" w:rsidR="000A5486" w:rsidRPr="00D65FAF" w:rsidRDefault="000A5486" w:rsidP="008A0536">
                                  <w:pPr>
                                    <w:pStyle w:val="5E-TABLECELL"/>
                                  </w:pPr>
                                  <w:r>
                                    <w:t>1st</w:t>
                                  </w:r>
                                </w:p>
                              </w:tc>
                            </w:tr>
                            <w:tr w:rsidR="000A5486" w:rsidRPr="00D65FAF" w14:paraId="3169AB0D" w14:textId="77777777" w:rsidTr="00B6656F">
                              <w:trPr>
                                <w:cnfStyle w:val="000000010000" w:firstRow="0" w:lastRow="0" w:firstColumn="0" w:lastColumn="0" w:oddVBand="0" w:evenVBand="0" w:oddHBand="0" w:evenHBand="1" w:firstRowFirstColumn="0" w:firstRowLastColumn="0" w:lastRowFirstColumn="0" w:lastRowLastColumn="0"/>
                                <w:trHeight w:val="249"/>
                              </w:trPr>
                              <w:tc>
                                <w:tcPr>
                                  <w:tcW w:w="741" w:type="dxa"/>
                                </w:tcPr>
                                <w:p w14:paraId="72B13008" w14:textId="77777777" w:rsidR="000A5486" w:rsidRPr="00D65FAF" w:rsidRDefault="000A5486" w:rsidP="008A0536">
                                  <w:pPr>
                                    <w:pStyle w:val="5E-TABLECELL"/>
                                  </w:pPr>
                                  <w:r w:rsidRPr="00D65FAF">
                                    <w:t>4th</w:t>
                                  </w:r>
                                </w:p>
                              </w:tc>
                              <w:tc>
                                <w:tcPr>
                                  <w:tcW w:w="800" w:type="dxa"/>
                                </w:tcPr>
                                <w:p w14:paraId="128C9F84" w14:textId="77777777" w:rsidR="000A5486" w:rsidRPr="00D65FAF" w:rsidRDefault="000A5486" w:rsidP="008A0536">
                                  <w:pPr>
                                    <w:pStyle w:val="5E-TABLECELL"/>
                                  </w:pPr>
                                  <w:r>
                                    <w:t>3</w:t>
                                  </w:r>
                                </w:p>
                              </w:tc>
                              <w:tc>
                                <w:tcPr>
                                  <w:tcW w:w="889" w:type="dxa"/>
                                </w:tcPr>
                                <w:p w14:paraId="37D04121" w14:textId="77777777" w:rsidR="000A5486" w:rsidRPr="00D65FAF" w:rsidRDefault="000A5486" w:rsidP="008A0536">
                                  <w:pPr>
                                    <w:pStyle w:val="5E-TABLECELL"/>
                                  </w:pPr>
                                  <w:r>
                                    <w:t>2</w:t>
                                  </w:r>
                                </w:p>
                              </w:tc>
                              <w:tc>
                                <w:tcPr>
                                  <w:tcW w:w="1350" w:type="dxa"/>
                                </w:tcPr>
                                <w:p w14:paraId="4B5F4EFA" w14:textId="77777777" w:rsidR="000A5486" w:rsidRPr="00D65FAF" w:rsidRDefault="000A5486" w:rsidP="008A0536">
                                  <w:pPr>
                                    <w:pStyle w:val="5E-TABLECELL"/>
                                  </w:pPr>
                                  <w:r>
                                    <w:t>4</w:t>
                                  </w:r>
                                </w:p>
                              </w:tc>
                              <w:tc>
                                <w:tcPr>
                                  <w:tcW w:w="1890" w:type="dxa"/>
                                </w:tcPr>
                                <w:p w14:paraId="2265AB4F" w14:textId="77777777" w:rsidR="000A5486" w:rsidRPr="00D65FAF" w:rsidRDefault="000A5486" w:rsidP="008A0536">
                                  <w:pPr>
                                    <w:pStyle w:val="5E-TABLECELL"/>
                                  </w:pPr>
                                  <w:r>
                                    <w:t>1st</w:t>
                                  </w:r>
                                </w:p>
                              </w:tc>
                            </w:tr>
                            <w:tr w:rsidR="000A5486" w:rsidRPr="00D65FAF" w14:paraId="217359CD" w14:textId="77777777" w:rsidTr="00B6656F">
                              <w:trPr>
                                <w:cnfStyle w:val="000000100000" w:firstRow="0" w:lastRow="0" w:firstColumn="0" w:lastColumn="0" w:oddVBand="0" w:evenVBand="0" w:oddHBand="1" w:evenHBand="0" w:firstRowFirstColumn="0" w:firstRowLastColumn="0" w:lastRowFirstColumn="0" w:lastRowLastColumn="0"/>
                                <w:trHeight w:val="264"/>
                              </w:trPr>
                              <w:tc>
                                <w:tcPr>
                                  <w:tcW w:w="741" w:type="dxa"/>
                                </w:tcPr>
                                <w:p w14:paraId="3DD3D1C9" w14:textId="77777777" w:rsidR="000A5486" w:rsidRPr="00D65FAF" w:rsidRDefault="000A5486" w:rsidP="008A0536">
                                  <w:pPr>
                                    <w:pStyle w:val="5E-TABLECELL"/>
                                  </w:pPr>
                                  <w:r w:rsidRPr="00D65FAF">
                                    <w:t>5th</w:t>
                                  </w:r>
                                </w:p>
                              </w:tc>
                              <w:tc>
                                <w:tcPr>
                                  <w:tcW w:w="800" w:type="dxa"/>
                                </w:tcPr>
                                <w:p w14:paraId="0223F17A" w14:textId="77777777" w:rsidR="000A5486" w:rsidRDefault="000A5486" w:rsidP="008A0536">
                                  <w:pPr>
                                    <w:pStyle w:val="5E-TABLECELL"/>
                                  </w:pPr>
                                  <w:r>
                                    <w:t>5</w:t>
                                  </w:r>
                                </w:p>
                              </w:tc>
                              <w:tc>
                                <w:tcPr>
                                  <w:tcW w:w="889" w:type="dxa"/>
                                </w:tcPr>
                                <w:p w14:paraId="37F3868D" w14:textId="77777777" w:rsidR="000A5486" w:rsidRPr="00D65FAF" w:rsidRDefault="000A5486" w:rsidP="008A0536">
                                  <w:pPr>
                                    <w:pStyle w:val="5E-TABLECELL"/>
                                  </w:pPr>
                                  <w:r>
                                    <w:t>2</w:t>
                                  </w:r>
                                </w:p>
                              </w:tc>
                              <w:tc>
                                <w:tcPr>
                                  <w:tcW w:w="1350" w:type="dxa"/>
                                </w:tcPr>
                                <w:p w14:paraId="147D8FAB" w14:textId="77777777" w:rsidR="000A5486" w:rsidRPr="00D65FAF" w:rsidRDefault="000A5486" w:rsidP="008A0536">
                                  <w:pPr>
                                    <w:pStyle w:val="5E-TABLECELL"/>
                                  </w:pPr>
                                  <w:r>
                                    <w:t>5</w:t>
                                  </w:r>
                                </w:p>
                              </w:tc>
                              <w:tc>
                                <w:tcPr>
                                  <w:tcW w:w="1890" w:type="dxa"/>
                                </w:tcPr>
                                <w:p w14:paraId="2FFD3F55" w14:textId="77777777" w:rsidR="000A5486" w:rsidRPr="00D65FAF" w:rsidRDefault="000A5486" w:rsidP="008A0536">
                                  <w:pPr>
                                    <w:pStyle w:val="5E-TABLECELL"/>
                                  </w:pPr>
                                  <w:r>
                                    <w:t>2nd</w:t>
                                  </w:r>
                                </w:p>
                              </w:tc>
                            </w:tr>
                            <w:tr w:rsidR="000A5486" w:rsidRPr="00D65FAF" w14:paraId="4F0FA96A" w14:textId="77777777" w:rsidTr="00B6656F">
                              <w:trPr>
                                <w:cnfStyle w:val="000000010000" w:firstRow="0" w:lastRow="0" w:firstColumn="0" w:lastColumn="0" w:oddVBand="0" w:evenVBand="0" w:oddHBand="0" w:evenHBand="1" w:firstRowFirstColumn="0" w:firstRowLastColumn="0" w:lastRowFirstColumn="0" w:lastRowLastColumn="0"/>
                                <w:trHeight w:val="264"/>
                              </w:trPr>
                              <w:tc>
                                <w:tcPr>
                                  <w:tcW w:w="741" w:type="dxa"/>
                                </w:tcPr>
                                <w:p w14:paraId="6148D09B" w14:textId="77777777" w:rsidR="000A5486" w:rsidRPr="00D65FAF" w:rsidRDefault="000A5486" w:rsidP="008A0536">
                                  <w:pPr>
                                    <w:pStyle w:val="5E-TABLECELL"/>
                                  </w:pPr>
                                  <w:r w:rsidRPr="00D65FAF">
                                    <w:t>6th</w:t>
                                  </w:r>
                                </w:p>
                              </w:tc>
                              <w:tc>
                                <w:tcPr>
                                  <w:tcW w:w="800" w:type="dxa"/>
                                </w:tcPr>
                                <w:p w14:paraId="4177C0EC" w14:textId="77777777" w:rsidR="000A5486" w:rsidRPr="00D65FAF" w:rsidRDefault="000A5486" w:rsidP="008A0536">
                                  <w:pPr>
                                    <w:pStyle w:val="5E-TABLECELL"/>
                                  </w:pPr>
                                  <w:r>
                                    <w:t>8</w:t>
                                  </w:r>
                                </w:p>
                              </w:tc>
                              <w:tc>
                                <w:tcPr>
                                  <w:tcW w:w="889" w:type="dxa"/>
                                </w:tcPr>
                                <w:p w14:paraId="2A30E5D1" w14:textId="77777777" w:rsidR="000A5486" w:rsidRPr="00D65FAF" w:rsidRDefault="000A5486" w:rsidP="008A0536">
                                  <w:pPr>
                                    <w:pStyle w:val="5E-TABLECELL"/>
                                  </w:pPr>
                                  <w:r>
                                    <w:t>2</w:t>
                                  </w:r>
                                </w:p>
                              </w:tc>
                              <w:tc>
                                <w:tcPr>
                                  <w:tcW w:w="1350" w:type="dxa"/>
                                </w:tcPr>
                                <w:p w14:paraId="30ED52BA" w14:textId="77777777" w:rsidR="000A5486" w:rsidRPr="00D65FAF" w:rsidRDefault="000A5486" w:rsidP="008A0536">
                                  <w:pPr>
                                    <w:pStyle w:val="5E-TABLECELL"/>
                                  </w:pPr>
                                  <w:r>
                                    <w:t>5</w:t>
                                  </w:r>
                                </w:p>
                              </w:tc>
                              <w:tc>
                                <w:tcPr>
                                  <w:tcW w:w="1890" w:type="dxa"/>
                                </w:tcPr>
                                <w:p w14:paraId="1B8B6E35" w14:textId="77777777" w:rsidR="000A5486" w:rsidRPr="00D65FAF" w:rsidRDefault="000A5486" w:rsidP="008A0536">
                                  <w:pPr>
                                    <w:pStyle w:val="5E-TABLECELL"/>
                                  </w:pPr>
                                  <w:r>
                                    <w:t>2nd</w:t>
                                  </w:r>
                                </w:p>
                              </w:tc>
                            </w:tr>
                            <w:tr w:rsidR="000A5486" w:rsidRPr="00D65FAF" w14:paraId="351B32C8" w14:textId="77777777" w:rsidTr="00B6656F">
                              <w:trPr>
                                <w:cnfStyle w:val="000000100000" w:firstRow="0" w:lastRow="0" w:firstColumn="0" w:lastColumn="0" w:oddVBand="0" w:evenVBand="0" w:oddHBand="1" w:evenHBand="0" w:firstRowFirstColumn="0" w:firstRowLastColumn="0" w:lastRowFirstColumn="0" w:lastRowLastColumn="0"/>
                                <w:trHeight w:val="249"/>
                              </w:trPr>
                              <w:tc>
                                <w:tcPr>
                                  <w:tcW w:w="741" w:type="dxa"/>
                                </w:tcPr>
                                <w:p w14:paraId="26E33042" w14:textId="77777777" w:rsidR="000A5486" w:rsidRPr="00D65FAF" w:rsidRDefault="000A5486" w:rsidP="008A0536">
                                  <w:pPr>
                                    <w:pStyle w:val="5E-TABLECELL"/>
                                  </w:pPr>
                                  <w:r w:rsidRPr="00D65FAF">
                                    <w:t>7th</w:t>
                                  </w:r>
                                </w:p>
                              </w:tc>
                              <w:tc>
                                <w:tcPr>
                                  <w:tcW w:w="800" w:type="dxa"/>
                                </w:tcPr>
                                <w:p w14:paraId="74BF2B44" w14:textId="77777777" w:rsidR="000A5486" w:rsidRDefault="000A5486" w:rsidP="008A0536">
                                  <w:pPr>
                                    <w:pStyle w:val="5E-TABLECELL"/>
                                  </w:pPr>
                                  <w:r>
                                    <w:t>8</w:t>
                                  </w:r>
                                </w:p>
                              </w:tc>
                              <w:tc>
                                <w:tcPr>
                                  <w:tcW w:w="889" w:type="dxa"/>
                                </w:tcPr>
                                <w:p w14:paraId="64EBC0FE" w14:textId="77777777" w:rsidR="000A5486" w:rsidRPr="00D65FAF" w:rsidRDefault="000A5486" w:rsidP="008A0536">
                                  <w:pPr>
                                    <w:pStyle w:val="5E-TABLECELL"/>
                                  </w:pPr>
                                  <w:r>
                                    <w:t>2</w:t>
                                  </w:r>
                                </w:p>
                              </w:tc>
                              <w:tc>
                                <w:tcPr>
                                  <w:tcW w:w="1350" w:type="dxa"/>
                                </w:tcPr>
                                <w:p w14:paraId="4357C2B0" w14:textId="77777777" w:rsidR="000A5486" w:rsidRPr="00D65FAF" w:rsidRDefault="000A5486" w:rsidP="008A0536">
                                  <w:pPr>
                                    <w:pStyle w:val="5E-TABLECELL"/>
                                  </w:pPr>
                                  <w:r>
                                    <w:t>6</w:t>
                                  </w:r>
                                </w:p>
                              </w:tc>
                              <w:tc>
                                <w:tcPr>
                                  <w:tcW w:w="1890" w:type="dxa"/>
                                </w:tcPr>
                                <w:p w14:paraId="18D4C1CA" w14:textId="77777777" w:rsidR="000A5486" w:rsidRPr="00D65FAF" w:rsidRDefault="000A5486" w:rsidP="008A0536">
                                  <w:pPr>
                                    <w:pStyle w:val="5E-TABLECELL"/>
                                  </w:pPr>
                                  <w:r>
                                    <w:t>2nd</w:t>
                                  </w:r>
                                </w:p>
                              </w:tc>
                            </w:tr>
                            <w:tr w:rsidR="000A5486" w:rsidRPr="00D65FAF" w14:paraId="211CF68E" w14:textId="77777777" w:rsidTr="00B6656F">
                              <w:trPr>
                                <w:cnfStyle w:val="000000010000" w:firstRow="0" w:lastRow="0" w:firstColumn="0" w:lastColumn="0" w:oddVBand="0" w:evenVBand="0" w:oddHBand="0" w:evenHBand="1" w:firstRowFirstColumn="0" w:firstRowLastColumn="0" w:lastRowFirstColumn="0" w:lastRowLastColumn="0"/>
                                <w:trHeight w:val="264"/>
                              </w:trPr>
                              <w:tc>
                                <w:tcPr>
                                  <w:tcW w:w="741" w:type="dxa"/>
                                </w:tcPr>
                                <w:p w14:paraId="6F77F8AC" w14:textId="77777777" w:rsidR="000A5486" w:rsidRPr="00D65FAF" w:rsidRDefault="000A5486" w:rsidP="008A0536">
                                  <w:pPr>
                                    <w:pStyle w:val="5E-TABLECELL"/>
                                  </w:pPr>
                                  <w:r w:rsidRPr="00D65FAF">
                                    <w:t>8th</w:t>
                                  </w:r>
                                </w:p>
                              </w:tc>
                              <w:tc>
                                <w:tcPr>
                                  <w:tcW w:w="800" w:type="dxa"/>
                                </w:tcPr>
                                <w:p w14:paraId="688BCC67" w14:textId="77777777" w:rsidR="000A5486" w:rsidRPr="00D65FAF" w:rsidRDefault="000A5486" w:rsidP="008A0536">
                                  <w:pPr>
                                    <w:pStyle w:val="5E-TABLECELL"/>
                                  </w:pPr>
                                  <w:r>
                                    <w:t>8</w:t>
                                  </w:r>
                                </w:p>
                              </w:tc>
                              <w:tc>
                                <w:tcPr>
                                  <w:tcW w:w="889" w:type="dxa"/>
                                </w:tcPr>
                                <w:p w14:paraId="562D773D" w14:textId="77777777" w:rsidR="000A5486" w:rsidRPr="00D65FAF" w:rsidRDefault="000A5486" w:rsidP="008A0536">
                                  <w:pPr>
                                    <w:pStyle w:val="5E-TABLECELL"/>
                                  </w:pPr>
                                  <w:r>
                                    <w:t>2</w:t>
                                  </w:r>
                                </w:p>
                              </w:tc>
                              <w:tc>
                                <w:tcPr>
                                  <w:tcW w:w="1350" w:type="dxa"/>
                                </w:tcPr>
                                <w:p w14:paraId="2944479D" w14:textId="77777777" w:rsidR="000A5486" w:rsidRPr="00D65FAF" w:rsidRDefault="000A5486" w:rsidP="008A0536">
                                  <w:pPr>
                                    <w:pStyle w:val="5E-TABLECELL"/>
                                  </w:pPr>
                                  <w:r>
                                    <w:t>6</w:t>
                                  </w:r>
                                </w:p>
                              </w:tc>
                              <w:tc>
                                <w:tcPr>
                                  <w:tcW w:w="1890" w:type="dxa"/>
                                </w:tcPr>
                                <w:p w14:paraId="3B7C0D74" w14:textId="77777777" w:rsidR="000A5486" w:rsidRPr="00D65FAF" w:rsidRDefault="000A5486" w:rsidP="008A0536">
                                  <w:pPr>
                                    <w:pStyle w:val="5E-TABLECELL"/>
                                  </w:pPr>
                                  <w:r>
                                    <w:t>2nd</w:t>
                                  </w:r>
                                </w:p>
                              </w:tc>
                            </w:tr>
                            <w:tr w:rsidR="000A5486" w:rsidRPr="00D65FAF" w14:paraId="46ACB272" w14:textId="77777777" w:rsidTr="00B6656F">
                              <w:trPr>
                                <w:cnfStyle w:val="000000100000" w:firstRow="0" w:lastRow="0" w:firstColumn="0" w:lastColumn="0" w:oddVBand="0" w:evenVBand="0" w:oddHBand="1" w:evenHBand="0" w:firstRowFirstColumn="0" w:firstRowLastColumn="0" w:lastRowFirstColumn="0" w:lastRowLastColumn="0"/>
                                <w:trHeight w:val="513"/>
                              </w:trPr>
                              <w:tc>
                                <w:tcPr>
                                  <w:tcW w:w="741" w:type="dxa"/>
                                </w:tcPr>
                                <w:p w14:paraId="6F2B7023" w14:textId="77777777" w:rsidR="000A5486" w:rsidRPr="00D65FAF" w:rsidRDefault="000A5486" w:rsidP="002C60FF">
                                  <w:pPr>
                                    <w:pStyle w:val="5E-TABLECELL"/>
                                  </w:pPr>
                                  <w:r w:rsidRPr="00D65FAF">
                                    <w:t>9th</w:t>
                                  </w:r>
                                </w:p>
                              </w:tc>
                              <w:tc>
                                <w:tcPr>
                                  <w:tcW w:w="800" w:type="dxa"/>
                                </w:tcPr>
                                <w:p w14:paraId="7079E4A6" w14:textId="77777777" w:rsidR="000A5486" w:rsidRDefault="000A5486" w:rsidP="002C60FF">
                                  <w:pPr>
                                    <w:pStyle w:val="5E-TABLECELL"/>
                                  </w:pPr>
                                  <w:r>
                                    <w:t>9</w:t>
                                  </w:r>
                                </w:p>
                              </w:tc>
                              <w:tc>
                                <w:tcPr>
                                  <w:tcW w:w="889" w:type="dxa"/>
                                </w:tcPr>
                                <w:p w14:paraId="0F45B0EA" w14:textId="77777777" w:rsidR="000A5486" w:rsidRPr="00D65FAF" w:rsidRDefault="000A5486" w:rsidP="002C60FF">
                                  <w:pPr>
                                    <w:pStyle w:val="5E-TABLECELL"/>
                                  </w:pPr>
                                  <w:r>
                                    <w:t>2</w:t>
                                  </w:r>
                                </w:p>
                              </w:tc>
                              <w:tc>
                                <w:tcPr>
                                  <w:tcW w:w="1350" w:type="dxa"/>
                                </w:tcPr>
                                <w:p w14:paraId="7FA0B72D" w14:textId="77777777" w:rsidR="000A5486" w:rsidRPr="00D65FAF" w:rsidRDefault="000A5486" w:rsidP="002C60FF">
                                  <w:pPr>
                                    <w:pStyle w:val="5E-TABLECELL"/>
                                  </w:pPr>
                                  <w:r>
                                    <w:t>7</w:t>
                                  </w:r>
                                </w:p>
                              </w:tc>
                              <w:tc>
                                <w:tcPr>
                                  <w:tcW w:w="1890" w:type="dxa"/>
                                </w:tcPr>
                                <w:p w14:paraId="53A04610" w14:textId="77777777" w:rsidR="000A5486" w:rsidRPr="00D65FAF" w:rsidRDefault="000A5486" w:rsidP="002C60FF">
                                  <w:pPr>
                                    <w:pStyle w:val="5E-TABLECELL"/>
                                  </w:pPr>
                                  <w:r>
                                    <w:t>3rd</w:t>
                                  </w:r>
                                </w:p>
                              </w:tc>
                            </w:tr>
                            <w:tr w:rsidR="000A5486" w:rsidRPr="00D65FAF" w14:paraId="70BAB770" w14:textId="77777777" w:rsidTr="00B6656F">
                              <w:trPr>
                                <w:cnfStyle w:val="000000010000" w:firstRow="0" w:lastRow="0" w:firstColumn="0" w:lastColumn="0" w:oddVBand="0" w:evenVBand="0" w:oddHBand="0" w:evenHBand="1" w:firstRowFirstColumn="0" w:firstRowLastColumn="0" w:lastRowFirstColumn="0" w:lastRowLastColumn="0"/>
                                <w:trHeight w:val="249"/>
                              </w:trPr>
                              <w:tc>
                                <w:tcPr>
                                  <w:tcW w:w="741" w:type="dxa"/>
                                </w:tcPr>
                                <w:p w14:paraId="6A46A910" w14:textId="77777777" w:rsidR="000A5486" w:rsidRPr="00D65FAF" w:rsidRDefault="000A5486" w:rsidP="002C60FF">
                                  <w:pPr>
                                    <w:pStyle w:val="5E-TABLECELL"/>
                                  </w:pPr>
                                  <w:r w:rsidRPr="00D65FAF">
                                    <w:t>10th</w:t>
                                  </w:r>
                                </w:p>
                              </w:tc>
                              <w:tc>
                                <w:tcPr>
                                  <w:tcW w:w="800" w:type="dxa"/>
                                </w:tcPr>
                                <w:p w14:paraId="33D0A900" w14:textId="77777777" w:rsidR="000A5486" w:rsidRPr="00D65FAF" w:rsidRDefault="000A5486" w:rsidP="002C60FF">
                                  <w:pPr>
                                    <w:pStyle w:val="5E-TABLECELL"/>
                                  </w:pPr>
                                  <w:r>
                                    <w:t>10</w:t>
                                  </w:r>
                                </w:p>
                              </w:tc>
                              <w:tc>
                                <w:tcPr>
                                  <w:tcW w:w="889" w:type="dxa"/>
                                </w:tcPr>
                                <w:p w14:paraId="66F024D6" w14:textId="77777777" w:rsidR="000A5486" w:rsidRPr="00D65FAF" w:rsidRDefault="000A5486" w:rsidP="002C60FF">
                                  <w:pPr>
                                    <w:pStyle w:val="5E-TABLECELL"/>
                                  </w:pPr>
                                  <w:r>
                                    <w:t>3</w:t>
                                  </w:r>
                                </w:p>
                              </w:tc>
                              <w:tc>
                                <w:tcPr>
                                  <w:tcW w:w="1350" w:type="dxa"/>
                                </w:tcPr>
                                <w:p w14:paraId="25C21CA8" w14:textId="77777777" w:rsidR="000A5486" w:rsidRPr="00D65FAF" w:rsidRDefault="000A5486" w:rsidP="002C60FF">
                                  <w:pPr>
                                    <w:pStyle w:val="5E-TABLECELL"/>
                                  </w:pPr>
                                  <w:r>
                                    <w:t>7</w:t>
                                  </w:r>
                                </w:p>
                              </w:tc>
                              <w:tc>
                                <w:tcPr>
                                  <w:tcW w:w="1890" w:type="dxa"/>
                                </w:tcPr>
                                <w:p w14:paraId="22D216A0" w14:textId="77777777" w:rsidR="000A5486" w:rsidRPr="00D65FAF" w:rsidRDefault="000A5486" w:rsidP="002C60FF">
                                  <w:pPr>
                                    <w:pStyle w:val="5E-TABLECELL"/>
                                  </w:pPr>
                                  <w:r>
                                    <w:t>3rd</w:t>
                                  </w:r>
                                </w:p>
                              </w:tc>
                            </w:tr>
                            <w:tr w:rsidR="000A5486" w:rsidRPr="00D65FAF" w14:paraId="2F4B82B1" w14:textId="77777777" w:rsidTr="00B6656F">
                              <w:trPr>
                                <w:cnfStyle w:val="000000100000" w:firstRow="0" w:lastRow="0" w:firstColumn="0" w:lastColumn="0" w:oddVBand="0" w:evenVBand="0" w:oddHBand="1" w:evenHBand="0" w:firstRowFirstColumn="0" w:firstRowLastColumn="0" w:lastRowFirstColumn="0" w:lastRowLastColumn="0"/>
                                <w:trHeight w:val="264"/>
                              </w:trPr>
                              <w:tc>
                                <w:tcPr>
                                  <w:tcW w:w="741" w:type="dxa"/>
                                </w:tcPr>
                                <w:p w14:paraId="461C302F" w14:textId="77777777" w:rsidR="000A5486" w:rsidRPr="00D65FAF" w:rsidRDefault="000A5486" w:rsidP="002C60FF">
                                  <w:pPr>
                                    <w:pStyle w:val="5E-TABLECELL"/>
                                  </w:pPr>
                                  <w:r w:rsidRPr="00D65FAF">
                                    <w:t>11th</w:t>
                                  </w:r>
                                </w:p>
                              </w:tc>
                              <w:tc>
                                <w:tcPr>
                                  <w:tcW w:w="800" w:type="dxa"/>
                                </w:tcPr>
                                <w:p w14:paraId="42715583" w14:textId="77777777" w:rsidR="000A5486" w:rsidRDefault="000A5486" w:rsidP="002C60FF">
                                  <w:pPr>
                                    <w:pStyle w:val="5E-TABLECELL"/>
                                  </w:pPr>
                                  <w:r>
                                    <w:t>10</w:t>
                                  </w:r>
                                </w:p>
                              </w:tc>
                              <w:tc>
                                <w:tcPr>
                                  <w:tcW w:w="889" w:type="dxa"/>
                                </w:tcPr>
                                <w:p w14:paraId="10EA65A6" w14:textId="77777777" w:rsidR="000A5486" w:rsidRPr="00D65FAF" w:rsidRDefault="000A5486" w:rsidP="002C60FF">
                                  <w:pPr>
                                    <w:pStyle w:val="5E-TABLECELL"/>
                                  </w:pPr>
                                  <w:r>
                                    <w:t>3</w:t>
                                  </w:r>
                                </w:p>
                              </w:tc>
                              <w:tc>
                                <w:tcPr>
                                  <w:tcW w:w="1350" w:type="dxa"/>
                                </w:tcPr>
                                <w:p w14:paraId="0B4A49BB" w14:textId="77777777" w:rsidR="000A5486" w:rsidRPr="00D65FAF" w:rsidRDefault="000A5486" w:rsidP="002C60FF">
                                  <w:pPr>
                                    <w:pStyle w:val="5E-TABLECELL"/>
                                  </w:pPr>
                                  <w:r>
                                    <w:t>8</w:t>
                                  </w:r>
                                </w:p>
                              </w:tc>
                              <w:tc>
                                <w:tcPr>
                                  <w:tcW w:w="1890" w:type="dxa"/>
                                </w:tcPr>
                                <w:p w14:paraId="3BFB35CB" w14:textId="77777777" w:rsidR="000A5486" w:rsidRPr="00D65FAF" w:rsidRDefault="000A5486" w:rsidP="002C60FF">
                                  <w:pPr>
                                    <w:pStyle w:val="5E-TABLECELL"/>
                                  </w:pPr>
                                  <w:r>
                                    <w:t>3rd</w:t>
                                  </w:r>
                                </w:p>
                              </w:tc>
                            </w:tr>
                            <w:tr w:rsidR="000A5486" w:rsidRPr="00D65FAF" w14:paraId="1E905524" w14:textId="77777777" w:rsidTr="00B6656F">
                              <w:trPr>
                                <w:cnfStyle w:val="000000010000" w:firstRow="0" w:lastRow="0" w:firstColumn="0" w:lastColumn="0" w:oddVBand="0" w:evenVBand="0" w:oddHBand="0" w:evenHBand="1" w:firstRowFirstColumn="0" w:firstRowLastColumn="0" w:lastRowFirstColumn="0" w:lastRowLastColumn="0"/>
                                <w:trHeight w:val="249"/>
                              </w:trPr>
                              <w:tc>
                                <w:tcPr>
                                  <w:tcW w:w="741" w:type="dxa"/>
                                </w:tcPr>
                                <w:p w14:paraId="7EE180E3" w14:textId="77777777" w:rsidR="000A5486" w:rsidRPr="00D65FAF" w:rsidRDefault="000A5486" w:rsidP="002C60FF">
                                  <w:pPr>
                                    <w:pStyle w:val="5E-TABLECELL"/>
                                  </w:pPr>
                                  <w:r w:rsidRPr="00D65FAF">
                                    <w:t>12th</w:t>
                                  </w:r>
                                </w:p>
                              </w:tc>
                              <w:tc>
                                <w:tcPr>
                                  <w:tcW w:w="800" w:type="dxa"/>
                                </w:tcPr>
                                <w:p w14:paraId="2C1A7456" w14:textId="77777777" w:rsidR="000A5486" w:rsidRPr="00D65FAF" w:rsidRDefault="000A5486" w:rsidP="002C60FF">
                                  <w:pPr>
                                    <w:pStyle w:val="5E-TABLECELL"/>
                                  </w:pPr>
                                  <w:r>
                                    <w:t>10</w:t>
                                  </w:r>
                                </w:p>
                              </w:tc>
                              <w:tc>
                                <w:tcPr>
                                  <w:tcW w:w="889" w:type="dxa"/>
                                </w:tcPr>
                                <w:p w14:paraId="0DEDC210" w14:textId="77777777" w:rsidR="000A5486" w:rsidRPr="00D65FAF" w:rsidRDefault="000A5486" w:rsidP="002C60FF">
                                  <w:pPr>
                                    <w:pStyle w:val="5E-TABLECELL"/>
                                  </w:pPr>
                                  <w:r>
                                    <w:t>3</w:t>
                                  </w:r>
                                </w:p>
                              </w:tc>
                              <w:tc>
                                <w:tcPr>
                                  <w:tcW w:w="1350" w:type="dxa"/>
                                </w:tcPr>
                                <w:p w14:paraId="753AA9D7" w14:textId="77777777" w:rsidR="000A5486" w:rsidRPr="00D65FAF" w:rsidRDefault="000A5486" w:rsidP="002C60FF">
                                  <w:pPr>
                                    <w:pStyle w:val="5E-TABLECELL"/>
                                  </w:pPr>
                                  <w:r>
                                    <w:t>8</w:t>
                                  </w:r>
                                </w:p>
                              </w:tc>
                              <w:tc>
                                <w:tcPr>
                                  <w:tcW w:w="1890" w:type="dxa"/>
                                </w:tcPr>
                                <w:p w14:paraId="669288A0" w14:textId="77777777" w:rsidR="000A5486" w:rsidRPr="00D65FAF" w:rsidRDefault="000A5486" w:rsidP="002C60FF">
                                  <w:pPr>
                                    <w:pStyle w:val="5E-TABLECELL"/>
                                  </w:pPr>
                                  <w:r>
                                    <w:t>3rd</w:t>
                                  </w:r>
                                </w:p>
                              </w:tc>
                            </w:tr>
                            <w:tr w:rsidR="000A5486" w:rsidRPr="00D65FAF" w14:paraId="5F33A735" w14:textId="77777777" w:rsidTr="00B6656F">
                              <w:trPr>
                                <w:cnfStyle w:val="000000100000" w:firstRow="0" w:lastRow="0" w:firstColumn="0" w:lastColumn="0" w:oddVBand="0" w:evenVBand="0" w:oddHBand="1" w:evenHBand="0" w:firstRowFirstColumn="0" w:firstRowLastColumn="0" w:lastRowFirstColumn="0" w:lastRowLastColumn="0"/>
                                <w:trHeight w:val="513"/>
                              </w:trPr>
                              <w:tc>
                                <w:tcPr>
                                  <w:tcW w:w="741" w:type="dxa"/>
                                </w:tcPr>
                                <w:p w14:paraId="221F18F3" w14:textId="77777777" w:rsidR="000A5486" w:rsidRPr="00D65FAF" w:rsidRDefault="000A5486" w:rsidP="002C60FF">
                                  <w:pPr>
                                    <w:pStyle w:val="5E-TABLECELL"/>
                                  </w:pPr>
                                  <w:r w:rsidRPr="00D65FAF">
                                    <w:t>13th</w:t>
                                  </w:r>
                                </w:p>
                              </w:tc>
                              <w:tc>
                                <w:tcPr>
                                  <w:tcW w:w="800" w:type="dxa"/>
                                </w:tcPr>
                                <w:p w14:paraId="1E0CF813" w14:textId="77777777" w:rsidR="000A5486" w:rsidRDefault="000A5486" w:rsidP="002C60FF">
                                  <w:pPr>
                                    <w:pStyle w:val="5E-TABLECELL"/>
                                  </w:pPr>
                                  <w:r>
                                    <w:t>16</w:t>
                                  </w:r>
                                </w:p>
                              </w:tc>
                              <w:tc>
                                <w:tcPr>
                                  <w:tcW w:w="889" w:type="dxa"/>
                                </w:tcPr>
                                <w:p w14:paraId="7295A38D" w14:textId="77777777" w:rsidR="000A5486" w:rsidRPr="00D65FAF" w:rsidRDefault="000A5486" w:rsidP="002C60FF">
                                  <w:pPr>
                                    <w:pStyle w:val="5E-TABLECELL"/>
                                  </w:pPr>
                                  <w:r>
                                    <w:t>3</w:t>
                                  </w:r>
                                </w:p>
                              </w:tc>
                              <w:tc>
                                <w:tcPr>
                                  <w:tcW w:w="1350" w:type="dxa"/>
                                </w:tcPr>
                                <w:p w14:paraId="71B05054" w14:textId="77777777" w:rsidR="000A5486" w:rsidRPr="00D65FAF" w:rsidRDefault="000A5486" w:rsidP="002C60FF">
                                  <w:pPr>
                                    <w:pStyle w:val="5E-TABLECELL"/>
                                  </w:pPr>
                                  <w:r>
                                    <w:t>9</w:t>
                                  </w:r>
                                </w:p>
                              </w:tc>
                              <w:tc>
                                <w:tcPr>
                                  <w:tcW w:w="1890" w:type="dxa"/>
                                </w:tcPr>
                                <w:p w14:paraId="1406AD51" w14:textId="77777777" w:rsidR="000A5486" w:rsidRPr="00D65FAF" w:rsidRDefault="000A5486" w:rsidP="002C60FF">
                                  <w:pPr>
                                    <w:pStyle w:val="5E-TABLECELL"/>
                                  </w:pPr>
                                  <w:r w:rsidRPr="00D65FAF">
                                    <w:t>4</w:t>
                                  </w:r>
                                  <w:r>
                                    <w:t>th</w:t>
                                  </w:r>
                                </w:p>
                              </w:tc>
                            </w:tr>
                            <w:tr w:rsidR="000A5486" w:rsidRPr="00D65FAF" w14:paraId="2866D3E4" w14:textId="77777777" w:rsidTr="00B6656F">
                              <w:trPr>
                                <w:cnfStyle w:val="000000010000" w:firstRow="0" w:lastRow="0" w:firstColumn="0" w:lastColumn="0" w:oddVBand="0" w:evenVBand="0" w:oddHBand="0" w:evenHBand="1" w:firstRowFirstColumn="0" w:firstRowLastColumn="0" w:lastRowFirstColumn="0" w:lastRowLastColumn="0"/>
                                <w:trHeight w:val="264"/>
                              </w:trPr>
                              <w:tc>
                                <w:tcPr>
                                  <w:tcW w:w="741" w:type="dxa"/>
                                </w:tcPr>
                                <w:p w14:paraId="5BA29197" w14:textId="77777777" w:rsidR="000A5486" w:rsidRPr="00D65FAF" w:rsidRDefault="000A5486" w:rsidP="002C60FF">
                                  <w:pPr>
                                    <w:pStyle w:val="5E-TABLECELL"/>
                                  </w:pPr>
                                  <w:r w:rsidRPr="00D65FAF">
                                    <w:t>14th</w:t>
                                  </w:r>
                                </w:p>
                              </w:tc>
                              <w:tc>
                                <w:tcPr>
                                  <w:tcW w:w="800" w:type="dxa"/>
                                </w:tcPr>
                                <w:p w14:paraId="06B838EF" w14:textId="77777777" w:rsidR="000A5486" w:rsidRPr="00D65FAF" w:rsidRDefault="000A5486" w:rsidP="002C60FF">
                                  <w:pPr>
                                    <w:pStyle w:val="5E-TABLECELL"/>
                                  </w:pPr>
                                  <w:r>
                                    <w:t>16</w:t>
                                  </w:r>
                                </w:p>
                              </w:tc>
                              <w:tc>
                                <w:tcPr>
                                  <w:tcW w:w="889" w:type="dxa"/>
                                </w:tcPr>
                                <w:p w14:paraId="646CCB97" w14:textId="77777777" w:rsidR="000A5486" w:rsidRPr="00D65FAF" w:rsidRDefault="000A5486" w:rsidP="002C60FF">
                                  <w:pPr>
                                    <w:pStyle w:val="5E-TABLECELL"/>
                                  </w:pPr>
                                  <w:r>
                                    <w:t>3</w:t>
                                  </w:r>
                                </w:p>
                              </w:tc>
                              <w:tc>
                                <w:tcPr>
                                  <w:tcW w:w="1350" w:type="dxa"/>
                                </w:tcPr>
                                <w:p w14:paraId="3CCB447C" w14:textId="77777777" w:rsidR="000A5486" w:rsidRPr="00D65FAF" w:rsidRDefault="000A5486" w:rsidP="002C60FF">
                                  <w:pPr>
                                    <w:pStyle w:val="5E-TABLECELL"/>
                                  </w:pPr>
                                  <w:r>
                                    <w:t>10</w:t>
                                  </w:r>
                                </w:p>
                              </w:tc>
                              <w:tc>
                                <w:tcPr>
                                  <w:tcW w:w="1890" w:type="dxa"/>
                                </w:tcPr>
                                <w:p w14:paraId="5D0F20B6" w14:textId="77777777" w:rsidR="000A5486" w:rsidRPr="00D65FAF" w:rsidRDefault="000A5486" w:rsidP="002C60FF">
                                  <w:pPr>
                                    <w:pStyle w:val="5E-TABLECELL"/>
                                  </w:pPr>
                                  <w:r w:rsidRPr="00D65FAF">
                                    <w:t>4</w:t>
                                  </w:r>
                                  <w:r>
                                    <w:t>th</w:t>
                                  </w:r>
                                </w:p>
                              </w:tc>
                            </w:tr>
                            <w:tr w:rsidR="000A5486" w:rsidRPr="00D65FAF" w14:paraId="75D2DD7B" w14:textId="77777777" w:rsidTr="00B6656F">
                              <w:trPr>
                                <w:cnfStyle w:val="000000100000" w:firstRow="0" w:lastRow="0" w:firstColumn="0" w:lastColumn="0" w:oddVBand="0" w:evenVBand="0" w:oddHBand="1" w:evenHBand="0" w:firstRowFirstColumn="0" w:firstRowLastColumn="0" w:lastRowFirstColumn="0" w:lastRowLastColumn="0"/>
                                <w:trHeight w:val="249"/>
                              </w:trPr>
                              <w:tc>
                                <w:tcPr>
                                  <w:tcW w:w="741" w:type="dxa"/>
                                </w:tcPr>
                                <w:p w14:paraId="0BDB8947" w14:textId="77777777" w:rsidR="000A5486" w:rsidRPr="00D65FAF" w:rsidRDefault="000A5486" w:rsidP="002C60FF">
                                  <w:pPr>
                                    <w:pStyle w:val="5E-TABLECELL"/>
                                  </w:pPr>
                                  <w:r w:rsidRPr="00D65FAF">
                                    <w:t>15th</w:t>
                                  </w:r>
                                </w:p>
                              </w:tc>
                              <w:tc>
                                <w:tcPr>
                                  <w:tcW w:w="800" w:type="dxa"/>
                                </w:tcPr>
                                <w:p w14:paraId="002E2C28" w14:textId="77777777" w:rsidR="000A5486" w:rsidRDefault="000A5486" w:rsidP="002C60FF">
                                  <w:pPr>
                                    <w:pStyle w:val="5E-TABLECELL"/>
                                  </w:pPr>
                                  <w:r>
                                    <w:t>16</w:t>
                                  </w:r>
                                </w:p>
                              </w:tc>
                              <w:tc>
                                <w:tcPr>
                                  <w:tcW w:w="889" w:type="dxa"/>
                                </w:tcPr>
                                <w:p w14:paraId="0660B953" w14:textId="77777777" w:rsidR="000A5486" w:rsidRPr="00D65FAF" w:rsidRDefault="000A5486" w:rsidP="002C60FF">
                                  <w:pPr>
                                    <w:pStyle w:val="5E-TABLECELL"/>
                                  </w:pPr>
                                  <w:r>
                                    <w:t>3</w:t>
                                  </w:r>
                                </w:p>
                              </w:tc>
                              <w:tc>
                                <w:tcPr>
                                  <w:tcW w:w="1350" w:type="dxa"/>
                                </w:tcPr>
                                <w:p w14:paraId="47B260DF" w14:textId="77777777" w:rsidR="000A5486" w:rsidRPr="00D65FAF" w:rsidRDefault="000A5486" w:rsidP="002C60FF">
                                  <w:pPr>
                                    <w:pStyle w:val="5E-TABLECELL"/>
                                  </w:pPr>
                                  <w:r>
                                    <w:t>10</w:t>
                                  </w:r>
                                </w:p>
                              </w:tc>
                              <w:tc>
                                <w:tcPr>
                                  <w:tcW w:w="1890" w:type="dxa"/>
                                </w:tcPr>
                                <w:p w14:paraId="213B2A4F" w14:textId="77777777" w:rsidR="000A5486" w:rsidRPr="00D65FAF" w:rsidRDefault="000A5486" w:rsidP="002C60FF">
                                  <w:pPr>
                                    <w:pStyle w:val="5E-TABLECELL"/>
                                  </w:pPr>
                                  <w:r w:rsidRPr="00D65FAF">
                                    <w:t>4</w:t>
                                  </w:r>
                                  <w:r>
                                    <w:t>th</w:t>
                                  </w:r>
                                </w:p>
                              </w:tc>
                            </w:tr>
                            <w:tr w:rsidR="000A5486" w:rsidRPr="00D65FAF" w14:paraId="7908C3AF" w14:textId="77777777" w:rsidTr="00B6656F">
                              <w:trPr>
                                <w:cnfStyle w:val="000000010000" w:firstRow="0" w:lastRow="0" w:firstColumn="0" w:lastColumn="0" w:oddVBand="0" w:evenVBand="0" w:oddHBand="0" w:evenHBand="1" w:firstRowFirstColumn="0" w:firstRowLastColumn="0" w:lastRowFirstColumn="0" w:lastRowLastColumn="0"/>
                                <w:trHeight w:val="264"/>
                              </w:trPr>
                              <w:tc>
                                <w:tcPr>
                                  <w:tcW w:w="741" w:type="dxa"/>
                                </w:tcPr>
                                <w:p w14:paraId="3587AE25" w14:textId="77777777" w:rsidR="000A5486" w:rsidRPr="00D65FAF" w:rsidRDefault="000A5486" w:rsidP="002C60FF">
                                  <w:pPr>
                                    <w:pStyle w:val="5E-TABLECELL"/>
                                  </w:pPr>
                                  <w:r w:rsidRPr="00D65FAF">
                                    <w:t>16th</w:t>
                                  </w:r>
                                </w:p>
                              </w:tc>
                              <w:tc>
                                <w:tcPr>
                                  <w:tcW w:w="800" w:type="dxa"/>
                                </w:tcPr>
                                <w:p w14:paraId="3130A206" w14:textId="77777777" w:rsidR="000A5486" w:rsidRPr="00D65FAF" w:rsidRDefault="000A5486" w:rsidP="002C60FF">
                                  <w:pPr>
                                    <w:pStyle w:val="5E-TABLECELL"/>
                                  </w:pPr>
                                  <w:r>
                                    <w:t>19</w:t>
                                  </w:r>
                                </w:p>
                              </w:tc>
                              <w:tc>
                                <w:tcPr>
                                  <w:tcW w:w="889" w:type="dxa"/>
                                </w:tcPr>
                                <w:p w14:paraId="31C49F31" w14:textId="77777777" w:rsidR="000A5486" w:rsidRPr="00D65FAF" w:rsidRDefault="000A5486" w:rsidP="002C60FF">
                                  <w:pPr>
                                    <w:pStyle w:val="5E-TABLECELL"/>
                                  </w:pPr>
                                  <w:r>
                                    <w:t>3</w:t>
                                  </w:r>
                                </w:p>
                              </w:tc>
                              <w:tc>
                                <w:tcPr>
                                  <w:tcW w:w="1350" w:type="dxa"/>
                                </w:tcPr>
                                <w:p w14:paraId="5F1BDA90" w14:textId="77777777" w:rsidR="000A5486" w:rsidRPr="00D65FAF" w:rsidRDefault="000A5486" w:rsidP="002C60FF">
                                  <w:pPr>
                                    <w:pStyle w:val="5E-TABLECELL"/>
                                  </w:pPr>
                                  <w:r>
                                    <w:t>11</w:t>
                                  </w:r>
                                </w:p>
                              </w:tc>
                              <w:tc>
                                <w:tcPr>
                                  <w:tcW w:w="1890" w:type="dxa"/>
                                </w:tcPr>
                                <w:p w14:paraId="4A9CB641" w14:textId="77777777" w:rsidR="000A5486" w:rsidRPr="00D65FAF" w:rsidRDefault="000A5486" w:rsidP="002C60FF">
                                  <w:pPr>
                                    <w:pStyle w:val="5E-TABLECELL"/>
                                  </w:pPr>
                                  <w:r w:rsidRPr="00D65FAF">
                                    <w:t>4</w:t>
                                  </w:r>
                                  <w:r>
                                    <w:t>th</w:t>
                                  </w:r>
                                </w:p>
                              </w:tc>
                            </w:tr>
                            <w:tr w:rsidR="000A5486" w:rsidRPr="00D65FAF" w14:paraId="1FC87DCB" w14:textId="77777777" w:rsidTr="00B6656F">
                              <w:trPr>
                                <w:cnfStyle w:val="000000100000" w:firstRow="0" w:lastRow="0" w:firstColumn="0" w:lastColumn="0" w:oddVBand="0" w:evenVBand="0" w:oddHBand="1" w:evenHBand="0" w:firstRowFirstColumn="0" w:firstRowLastColumn="0" w:lastRowFirstColumn="0" w:lastRowLastColumn="0"/>
                                <w:trHeight w:val="273"/>
                              </w:trPr>
                              <w:tc>
                                <w:tcPr>
                                  <w:tcW w:w="741" w:type="dxa"/>
                                </w:tcPr>
                                <w:p w14:paraId="60481C3D" w14:textId="77777777" w:rsidR="000A5486" w:rsidRPr="00D65FAF" w:rsidRDefault="000A5486" w:rsidP="002C60FF">
                                  <w:pPr>
                                    <w:pStyle w:val="5E-TABLECELL"/>
                                  </w:pPr>
                                  <w:r w:rsidRPr="00D65FAF">
                                    <w:t>17th</w:t>
                                  </w:r>
                                </w:p>
                              </w:tc>
                              <w:tc>
                                <w:tcPr>
                                  <w:tcW w:w="800" w:type="dxa"/>
                                </w:tcPr>
                                <w:p w14:paraId="4970402D" w14:textId="77777777" w:rsidR="000A5486" w:rsidRDefault="000A5486" w:rsidP="002C60FF">
                                  <w:pPr>
                                    <w:pStyle w:val="5E-TABLECELL"/>
                                  </w:pPr>
                                  <w:r>
                                    <w:t>19</w:t>
                                  </w:r>
                                </w:p>
                              </w:tc>
                              <w:tc>
                                <w:tcPr>
                                  <w:tcW w:w="889" w:type="dxa"/>
                                </w:tcPr>
                                <w:p w14:paraId="725AED63" w14:textId="77777777" w:rsidR="000A5486" w:rsidRPr="0080549A" w:rsidRDefault="000A5486" w:rsidP="002C60FF">
                                  <w:pPr>
                                    <w:pStyle w:val="5E-TABLECELL"/>
                                    <w:rPr>
                                      <w:rFonts w:ascii="Times New Roman" w:hAnsi="Times New Roman" w:cs="Times New Roman"/>
                                      <w:sz w:val="24"/>
                                      <w:szCs w:val="24"/>
                                      <w:vertAlign w:val="superscript"/>
                                    </w:rPr>
                                  </w:pPr>
                                  <w:r>
                                    <w:t>3</w:t>
                                  </w:r>
                                </w:p>
                              </w:tc>
                              <w:tc>
                                <w:tcPr>
                                  <w:tcW w:w="1350" w:type="dxa"/>
                                </w:tcPr>
                                <w:p w14:paraId="2551F683" w14:textId="77777777" w:rsidR="000A5486" w:rsidRPr="002C60FF" w:rsidRDefault="000A5486" w:rsidP="002C60FF">
                                  <w:pPr>
                                    <w:pStyle w:val="5E-TABLECELL"/>
                                    <w:rPr>
                                      <w:vertAlign w:val="superscript"/>
                                    </w:rPr>
                                  </w:pPr>
                                  <w:r>
                                    <w:t>11</w:t>
                                  </w:r>
                                </w:p>
                              </w:tc>
                              <w:tc>
                                <w:tcPr>
                                  <w:tcW w:w="1890" w:type="dxa"/>
                                </w:tcPr>
                                <w:p w14:paraId="546AC9B1" w14:textId="77777777" w:rsidR="000A5486" w:rsidRPr="00D65FAF" w:rsidRDefault="000A5486" w:rsidP="002C60FF">
                                  <w:pPr>
                                    <w:pStyle w:val="5E-TABLECELL"/>
                                  </w:pPr>
                                  <w:r>
                                    <w:t>4th</w:t>
                                  </w:r>
                                </w:p>
                              </w:tc>
                            </w:tr>
                            <w:tr w:rsidR="000A5486" w:rsidRPr="00D65FAF" w14:paraId="01F11B95" w14:textId="77777777" w:rsidTr="00B6656F">
                              <w:trPr>
                                <w:cnfStyle w:val="000000010000" w:firstRow="0" w:lastRow="0" w:firstColumn="0" w:lastColumn="0" w:oddVBand="0" w:evenVBand="0" w:oddHBand="0" w:evenHBand="1" w:firstRowFirstColumn="0" w:firstRowLastColumn="0" w:lastRowFirstColumn="0" w:lastRowLastColumn="0"/>
                                <w:trHeight w:val="249"/>
                              </w:trPr>
                              <w:tc>
                                <w:tcPr>
                                  <w:tcW w:w="741" w:type="dxa"/>
                                </w:tcPr>
                                <w:p w14:paraId="698E9D33" w14:textId="77777777" w:rsidR="000A5486" w:rsidRPr="00D65FAF" w:rsidRDefault="000A5486" w:rsidP="004C4FBE">
                                  <w:pPr>
                                    <w:pStyle w:val="5E-TABLECELL"/>
                                  </w:pPr>
                                  <w:r w:rsidRPr="00D65FAF">
                                    <w:t>18th</w:t>
                                  </w:r>
                                </w:p>
                              </w:tc>
                              <w:tc>
                                <w:tcPr>
                                  <w:tcW w:w="800" w:type="dxa"/>
                                </w:tcPr>
                                <w:p w14:paraId="1F31A02C" w14:textId="77777777" w:rsidR="000A5486" w:rsidRPr="00D65FAF" w:rsidRDefault="000A5486" w:rsidP="004C4FBE">
                                  <w:pPr>
                                    <w:pStyle w:val="5E-TABLECELL"/>
                                  </w:pPr>
                                  <w:r>
                                    <w:t>19</w:t>
                                  </w:r>
                                </w:p>
                              </w:tc>
                              <w:tc>
                                <w:tcPr>
                                  <w:tcW w:w="889" w:type="dxa"/>
                                </w:tcPr>
                                <w:p w14:paraId="4DDA6803" w14:textId="77777777" w:rsidR="000A5486" w:rsidRPr="00D65FAF" w:rsidRDefault="000A5486" w:rsidP="004C4FBE">
                                  <w:pPr>
                                    <w:pStyle w:val="5E-TABLECELL"/>
                                  </w:pPr>
                                  <w:r>
                                    <w:t>3</w:t>
                                  </w:r>
                                </w:p>
                              </w:tc>
                              <w:tc>
                                <w:tcPr>
                                  <w:tcW w:w="1350" w:type="dxa"/>
                                </w:tcPr>
                                <w:p w14:paraId="4ED5257D" w14:textId="77777777" w:rsidR="000A5486" w:rsidRPr="00D65FAF" w:rsidRDefault="000A5486" w:rsidP="004C4FBE">
                                  <w:pPr>
                                    <w:pStyle w:val="5E-TABLECELL"/>
                                  </w:pPr>
                                  <w:r>
                                    <w:t>11</w:t>
                                  </w:r>
                                </w:p>
                              </w:tc>
                              <w:tc>
                                <w:tcPr>
                                  <w:tcW w:w="1890" w:type="dxa"/>
                                </w:tcPr>
                                <w:p w14:paraId="620C038D" w14:textId="77777777" w:rsidR="000A5486" w:rsidRPr="00D65FAF" w:rsidRDefault="000A5486" w:rsidP="004C4FBE">
                                  <w:pPr>
                                    <w:pStyle w:val="5E-TABLECELL"/>
                                  </w:pPr>
                                  <w:r>
                                    <w:t>4th</w:t>
                                  </w:r>
                                </w:p>
                              </w:tc>
                            </w:tr>
                            <w:tr w:rsidR="000A5486" w:rsidRPr="00D65FAF" w14:paraId="612D2D8B" w14:textId="77777777" w:rsidTr="00B6656F">
                              <w:trPr>
                                <w:cnfStyle w:val="000000100000" w:firstRow="0" w:lastRow="0" w:firstColumn="0" w:lastColumn="0" w:oddVBand="0" w:evenVBand="0" w:oddHBand="1" w:evenHBand="0" w:firstRowFirstColumn="0" w:firstRowLastColumn="0" w:lastRowFirstColumn="0" w:lastRowLastColumn="0"/>
                                <w:trHeight w:val="264"/>
                              </w:trPr>
                              <w:tc>
                                <w:tcPr>
                                  <w:tcW w:w="741" w:type="dxa"/>
                                </w:tcPr>
                                <w:p w14:paraId="19BBD110" w14:textId="77777777" w:rsidR="000A5486" w:rsidRPr="00D65FAF" w:rsidRDefault="000A5486" w:rsidP="004C4FBE">
                                  <w:pPr>
                                    <w:pStyle w:val="5E-TABLECELL"/>
                                  </w:pPr>
                                  <w:r w:rsidRPr="00D65FAF">
                                    <w:t>19th</w:t>
                                  </w:r>
                                </w:p>
                              </w:tc>
                              <w:tc>
                                <w:tcPr>
                                  <w:tcW w:w="800" w:type="dxa"/>
                                </w:tcPr>
                                <w:p w14:paraId="5550138D" w14:textId="77777777" w:rsidR="000A5486" w:rsidRPr="00D65FAF" w:rsidRDefault="000A5486" w:rsidP="004C4FBE">
                                  <w:pPr>
                                    <w:pStyle w:val="5E-TABLECELL"/>
                                  </w:pPr>
                                  <w:r>
                                    <w:t>20</w:t>
                                  </w:r>
                                </w:p>
                              </w:tc>
                              <w:tc>
                                <w:tcPr>
                                  <w:tcW w:w="889" w:type="dxa"/>
                                </w:tcPr>
                                <w:p w14:paraId="7C0AF6AA" w14:textId="77777777" w:rsidR="000A5486" w:rsidRPr="00D65FAF" w:rsidRDefault="000A5486" w:rsidP="004C4FBE">
                                  <w:pPr>
                                    <w:pStyle w:val="5E-TABLECELL"/>
                                  </w:pPr>
                                  <w:r>
                                    <w:t>3</w:t>
                                  </w:r>
                                </w:p>
                              </w:tc>
                              <w:tc>
                                <w:tcPr>
                                  <w:tcW w:w="1350" w:type="dxa"/>
                                </w:tcPr>
                                <w:p w14:paraId="4BA5CDEB" w14:textId="77777777" w:rsidR="000A5486" w:rsidRPr="00D65FAF" w:rsidRDefault="000A5486" w:rsidP="004C4FBE">
                                  <w:pPr>
                                    <w:pStyle w:val="5E-TABLECELL"/>
                                  </w:pPr>
                                  <w:r>
                                    <w:t>12</w:t>
                                  </w:r>
                                </w:p>
                              </w:tc>
                              <w:tc>
                                <w:tcPr>
                                  <w:tcW w:w="1890" w:type="dxa"/>
                                </w:tcPr>
                                <w:p w14:paraId="32D99B72" w14:textId="77777777" w:rsidR="000A5486" w:rsidRPr="00D65FAF" w:rsidRDefault="000A5486" w:rsidP="004C4FBE">
                                  <w:pPr>
                                    <w:pStyle w:val="5E-TABLECELL"/>
                                  </w:pPr>
                                  <w:r>
                                    <w:t>4th</w:t>
                                  </w:r>
                                </w:p>
                              </w:tc>
                            </w:tr>
                            <w:tr w:rsidR="000A5486" w:rsidRPr="00D65FAF" w14:paraId="58848A26" w14:textId="77777777" w:rsidTr="00B6656F">
                              <w:trPr>
                                <w:cnfStyle w:val="000000010000" w:firstRow="0" w:lastRow="0" w:firstColumn="0" w:lastColumn="0" w:oddVBand="0" w:evenVBand="0" w:oddHBand="0" w:evenHBand="1" w:firstRowFirstColumn="0" w:firstRowLastColumn="0" w:lastRowFirstColumn="0" w:lastRowLastColumn="0"/>
                                <w:trHeight w:val="249"/>
                              </w:trPr>
                              <w:tc>
                                <w:tcPr>
                                  <w:tcW w:w="741" w:type="dxa"/>
                                </w:tcPr>
                                <w:p w14:paraId="1D391221" w14:textId="77777777" w:rsidR="000A5486" w:rsidRPr="00D65FAF" w:rsidRDefault="000A5486" w:rsidP="004C4FBE">
                                  <w:pPr>
                                    <w:pStyle w:val="5E-TABLECELL"/>
                                  </w:pPr>
                                  <w:r w:rsidRPr="00D65FAF">
                                    <w:t>20th</w:t>
                                  </w:r>
                                </w:p>
                              </w:tc>
                              <w:tc>
                                <w:tcPr>
                                  <w:tcW w:w="800" w:type="dxa"/>
                                </w:tcPr>
                                <w:p w14:paraId="31792D4B" w14:textId="77777777" w:rsidR="000A5486" w:rsidRPr="00D65FAF" w:rsidRDefault="000A5486" w:rsidP="004C4FBE">
                                  <w:pPr>
                                    <w:pStyle w:val="5E-TABLECELL"/>
                                  </w:pPr>
                                  <w:r>
                                    <w:t>20</w:t>
                                  </w:r>
                                </w:p>
                              </w:tc>
                              <w:tc>
                                <w:tcPr>
                                  <w:tcW w:w="889" w:type="dxa"/>
                                </w:tcPr>
                                <w:p w14:paraId="10CB5DA8" w14:textId="77777777" w:rsidR="000A5486" w:rsidRPr="00D65FAF" w:rsidRDefault="000A5486" w:rsidP="004C4FBE">
                                  <w:pPr>
                                    <w:pStyle w:val="5E-TABLECELL"/>
                                  </w:pPr>
                                  <w:r>
                                    <w:t>3</w:t>
                                  </w:r>
                                </w:p>
                              </w:tc>
                              <w:tc>
                                <w:tcPr>
                                  <w:tcW w:w="1350" w:type="dxa"/>
                                </w:tcPr>
                                <w:p w14:paraId="64D4AD7A" w14:textId="77777777" w:rsidR="000A5486" w:rsidRPr="00D65FAF" w:rsidRDefault="000A5486" w:rsidP="004C4FBE">
                                  <w:pPr>
                                    <w:pStyle w:val="5E-TABLECELL"/>
                                  </w:pPr>
                                  <w:r>
                                    <w:t>13</w:t>
                                  </w:r>
                                </w:p>
                              </w:tc>
                              <w:tc>
                                <w:tcPr>
                                  <w:tcW w:w="1890" w:type="dxa"/>
                                </w:tcPr>
                                <w:p w14:paraId="4E100B0B" w14:textId="77777777" w:rsidR="000A5486" w:rsidRPr="00D65FAF" w:rsidRDefault="000A5486" w:rsidP="004C4FBE">
                                  <w:pPr>
                                    <w:pStyle w:val="5E-TABLECELL"/>
                                  </w:pPr>
                                  <w:r>
                                    <w:t>5th</w:t>
                                  </w:r>
                                </w:p>
                              </w:tc>
                            </w:tr>
                          </w:tbl>
                          <w:p w14:paraId="6FB4B5E2" w14:textId="77777777" w:rsidR="000A5486" w:rsidRDefault="000A5486" w:rsidP="000A5486"/>
                        </w:txbxContent>
                      </wps:txbx>
                      <wps:bodyPr rot="0" spcFirstLastPara="0" vertOverflow="overflow" horzOverflow="overflow" vert="horz" wrap="square" lIns="91440" tIns="18288"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22F0D" id="Text Box 277660358" o:spid="_x0000_s1027" type="#_x0000_t202" style="position:absolute;margin-left:308.25pt;margin-top:-3.75pt;width:290.5pt;height:372.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" fillcolor="#f2f2f2 [3052]" strokecolor="#f2f2f2 [3052]" strokeweight="6pt">
                <v:shadow on="t" color="#5f4939" opacity="47841f" offset=".74836mm,.74836mm"/>
                <v:textbox inset=",1.44pt">
                  <w:txbxContent>
                    <w:p w14:paraId="687BF56E" w14:textId="2170DB5E" w:rsidR="000A5486" w:rsidRPr="002C1527" w:rsidRDefault="009B0734" w:rsidP="000A5486">
                      <w:pPr>
                        <w:pStyle w:val="5E-TABLETITLE"/>
                      </w:pPr>
                      <w:r>
                        <w:t>Arcane Scoundrel</w:t>
                      </w:r>
                    </w:p>
                    <w:tbl>
                      <w:tblPr>
                        <w:tblStyle w:val="5ETABLE"/>
                        <w:tblW w:w="5670" w:type="dxa"/>
                        <w:tblInd w:w="-90" w:type="dxa"/>
                        <w:tblLayout w:type="fixed"/>
                        <w:tblLook w:val="04A0" w:firstRow="1" w:lastRow="0" w:firstColumn="1" w:lastColumn="0" w:noHBand="0" w:noVBand="1"/>
                      </w:tblPr>
                      <w:tblGrid>
                        <w:gridCol w:w="741"/>
                        <w:gridCol w:w="800"/>
                        <w:gridCol w:w="889"/>
                        <w:gridCol w:w="1350"/>
                        <w:gridCol w:w="1890"/>
                      </w:tblGrid>
                      <w:tr w:rsidR="000A5486" w:rsidRPr="00C6067D" w14:paraId="4ED94B9F" w14:textId="77777777" w:rsidTr="00B6656F">
                        <w:trPr>
                          <w:cnfStyle w:val="100000000000" w:firstRow="1" w:lastRow="0" w:firstColumn="0" w:lastColumn="0" w:oddVBand="0" w:evenVBand="0" w:oddHBand="0" w:evenHBand="0" w:firstRowFirstColumn="0" w:firstRowLastColumn="0" w:lastRowFirstColumn="0" w:lastRowLastColumn="0"/>
                          <w:trHeight w:val="513"/>
                        </w:trPr>
                        <w:tc>
                          <w:tcPr>
                            <w:tcW w:w="741" w:type="dxa"/>
                          </w:tcPr>
                          <w:p w14:paraId="76837D89" w14:textId="77777777" w:rsidR="000A5486" w:rsidRPr="0063177C" w:rsidRDefault="000A5486" w:rsidP="008A0536">
                            <w:pPr>
                              <w:pStyle w:val="5E-TABLECELL"/>
                              <w:rPr>
                                <w:rStyle w:val="5ECHARBOLD"/>
                              </w:rPr>
                            </w:pPr>
                            <w:r>
                              <w:rPr>
                                <w:rStyle w:val="5ECHARBOLD"/>
                              </w:rPr>
                              <w:t xml:space="preserve">Fighter </w:t>
                            </w:r>
                            <w:r w:rsidRPr="0063177C">
                              <w:rPr>
                                <w:rStyle w:val="5ECHARBOLD"/>
                              </w:rPr>
                              <w:t>Level</w:t>
                            </w:r>
                          </w:p>
                        </w:tc>
                        <w:tc>
                          <w:tcPr>
                            <w:tcW w:w="800" w:type="dxa"/>
                          </w:tcPr>
                          <w:p w14:paraId="2D73E549" w14:textId="77777777" w:rsidR="000A5486" w:rsidRPr="0063177C" w:rsidRDefault="000A5486" w:rsidP="008A0536">
                            <w:pPr>
                              <w:pStyle w:val="5E-TABLECELL"/>
                              <w:rPr>
                                <w:rStyle w:val="5ECHARBOLD"/>
                              </w:rPr>
                            </w:pPr>
                            <w:r>
                              <w:rPr>
                                <w:rStyle w:val="5ECHARBOLD"/>
                              </w:rPr>
                              <w:t>Spell Points</w:t>
                            </w:r>
                          </w:p>
                        </w:tc>
                        <w:tc>
                          <w:tcPr>
                            <w:tcW w:w="889" w:type="dxa"/>
                          </w:tcPr>
                          <w:p w14:paraId="522FE661" w14:textId="77777777" w:rsidR="000A5486" w:rsidRDefault="000A5486" w:rsidP="008A0536">
                            <w:pPr>
                              <w:pStyle w:val="5E-TABLECELL"/>
                              <w:rPr>
                                <w:rStyle w:val="5ECHARBOLD"/>
                              </w:rPr>
                            </w:pPr>
                            <w:r>
                              <w:rPr>
                                <w:rStyle w:val="5ECHARBOLD"/>
                              </w:rPr>
                              <w:t>Cantrips Prepared</w:t>
                            </w:r>
                          </w:p>
                        </w:tc>
                        <w:tc>
                          <w:tcPr>
                            <w:tcW w:w="1350" w:type="dxa"/>
                          </w:tcPr>
                          <w:p w14:paraId="12A5EE4F" w14:textId="77777777" w:rsidR="000A5486" w:rsidRPr="0063177C" w:rsidRDefault="000A5486" w:rsidP="008A0536">
                            <w:pPr>
                              <w:pStyle w:val="5E-TABLECELL"/>
                              <w:rPr>
                                <w:rStyle w:val="5ECHARBOLD"/>
                              </w:rPr>
                            </w:pPr>
                            <w:r>
                              <w:rPr>
                                <w:rStyle w:val="5ECHARBOLD"/>
                              </w:rPr>
                              <w:t>Spells Learned</w:t>
                            </w:r>
                          </w:p>
                        </w:tc>
                        <w:tc>
                          <w:tcPr>
                            <w:tcW w:w="1890" w:type="dxa"/>
                          </w:tcPr>
                          <w:p w14:paraId="02B402BA" w14:textId="77777777" w:rsidR="000A5486" w:rsidRPr="0063177C" w:rsidRDefault="000A5486" w:rsidP="008A0536">
                            <w:pPr>
                              <w:pStyle w:val="5E-TABLECELL"/>
                              <w:rPr>
                                <w:rStyle w:val="5ECHARBOLD"/>
                              </w:rPr>
                            </w:pPr>
                            <w:r>
                              <w:rPr>
                                <w:rStyle w:val="5ECHARBOLD"/>
                              </w:rPr>
                              <w:t>Maximum Spell Level</w:t>
                            </w:r>
                          </w:p>
                        </w:tc>
                      </w:tr>
                      <w:tr w:rsidR="000A5486" w:rsidRPr="00D65FAF" w14:paraId="74761FDC" w14:textId="77777777" w:rsidTr="00B6656F">
                        <w:trPr>
                          <w:cnfStyle w:val="000000100000" w:firstRow="0" w:lastRow="0" w:firstColumn="0" w:lastColumn="0" w:oddVBand="0" w:evenVBand="0" w:oddHBand="1" w:evenHBand="0" w:firstRowFirstColumn="0" w:firstRowLastColumn="0" w:lastRowFirstColumn="0" w:lastRowLastColumn="0"/>
                          <w:trHeight w:val="264"/>
                        </w:trPr>
                        <w:tc>
                          <w:tcPr>
                            <w:tcW w:w="741" w:type="dxa"/>
                          </w:tcPr>
                          <w:p w14:paraId="0136F97F" w14:textId="77777777" w:rsidR="000A5486" w:rsidRPr="00D65FAF" w:rsidRDefault="000A5486" w:rsidP="008A0536">
                            <w:pPr>
                              <w:pStyle w:val="5E-TABLECELL"/>
                            </w:pPr>
                            <w:r w:rsidRPr="00D65FAF">
                              <w:t>3</w:t>
                            </w:r>
                            <w:r>
                              <w:t>r</w:t>
                            </w:r>
                            <w:r w:rsidRPr="00D65FAF">
                              <w:t>d</w:t>
                            </w:r>
                          </w:p>
                        </w:tc>
                        <w:tc>
                          <w:tcPr>
                            <w:tcW w:w="800" w:type="dxa"/>
                          </w:tcPr>
                          <w:p w14:paraId="350E2261" w14:textId="77777777" w:rsidR="000A5486" w:rsidRDefault="000A5486" w:rsidP="008A0536">
                            <w:pPr>
                              <w:pStyle w:val="5E-TABLECELL"/>
                            </w:pPr>
                            <w:r>
                              <w:t>2</w:t>
                            </w:r>
                          </w:p>
                        </w:tc>
                        <w:tc>
                          <w:tcPr>
                            <w:tcW w:w="889" w:type="dxa"/>
                          </w:tcPr>
                          <w:p w14:paraId="7A49A147" w14:textId="77777777" w:rsidR="000A5486" w:rsidRPr="00D65FAF" w:rsidRDefault="000A5486" w:rsidP="008A0536">
                            <w:pPr>
                              <w:pStyle w:val="5E-TABLECELL"/>
                            </w:pPr>
                            <w:r>
                              <w:t>2</w:t>
                            </w:r>
                          </w:p>
                        </w:tc>
                        <w:tc>
                          <w:tcPr>
                            <w:tcW w:w="1350" w:type="dxa"/>
                          </w:tcPr>
                          <w:p w14:paraId="75BD156A" w14:textId="77777777" w:rsidR="000A5486" w:rsidRPr="00D65FAF" w:rsidRDefault="000A5486" w:rsidP="008A0536">
                            <w:pPr>
                              <w:pStyle w:val="5E-TABLECELL"/>
                            </w:pPr>
                            <w:r>
                              <w:t>3</w:t>
                            </w:r>
                          </w:p>
                        </w:tc>
                        <w:tc>
                          <w:tcPr>
                            <w:tcW w:w="1890" w:type="dxa"/>
                          </w:tcPr>
                          <w:p w14:paraId="71EB8C66" w14:textId="77777777" w:rsidR="000A5486" w:rsidRPr="00D65FAF" w:rsidRDefault="000A5486" w:rsidP="008A0536">
                            <w:pPr>
                              <w:pStyle w:val="5E-TABLECELL"/>
                            </w:pPr>
                            <w:r>
                              <w:t>1st</w:t>
                            </w:r>
                          </w:p>
                        </w:tc>
                      </w:tr>
                      <w:tr w:rsidR="000A5486" w:rsidRPr="00D65FAF" w14:paraId="3169AB0D" w14:textId="77777777" w:rsidTr="00B6656F">
                        <w:trPr>
                          <w:cnfStyle w:val="000000010000" w:firstRow="0" w:lastRow="0" w:firstColumn="0" w:lastColumn="0" w:oddVBand="0" w:evenVBand="0" w:oddHBand="0" w:evenHBand="1" w:firstRowFirstColumn="0" w:firstRowLastColumn="0" w:lastRowFirstColumn="0" w:lastRowLastColumn="0"/>
                          <w:trHeight w:val="249"/>
                        </w:trPr>
                        <w:tc>
                          <w:tcPr>
                            <w:tcW w:w="741" w:type="dxa"/>
                          </w:tcPr>
                          <w:p w14:paraId="72B13008" w14:textId="77777777" w:rsidR="000A5486" w:rsidRPr="00D65FAF" w:rsidRDefault="000A5486" w:rsidP="008A0536">
                            <w:pPr>
                              <w:pStyle w:val="5E-TABLECELL"/>
                            </w:pPr>
                            <w:r w:rsidRPr="00D65FAF">
                              <w:t>4th</w:t>
                            </w:r>
                          </w:p>
                        </w:tc>
                        <w:tc>
                          <w:tcPr>
                            <w:tcW w:w="800" w:type="dxa"/>
                          </w:tcPr>
                          <w:p w14:paraId="128C9F84" w14:textId="77777777" w:rsidR="000A5486" w:rsidRPr="00D65FAF" w:rsidRDefault="000A5486" w:rsidP="008A0536">
                            <w:pPr>
                              <w:pStyle w:val="5E-TABLECELL"/>
                            </w:pPr>
                            <w:r>
                              <w:t>3</w:t>
                            </w:r>
                          </w:p>
                        </w:tc>
                        <w:tc>
                          <w:tcPr>
                            <w:tcW w:w="889" w:type="dxa"/>
                          </w:tcPr>
                          <w:p w14:paraId="37D04121" w14:textId="77777777" w:rsidR="000A5486" w:rsidRPr="00D65FAF" w:rsidRDefault="000A5486" w:rsidP="008A0536">
                            <w:pPr>
                              <w:pStyle w:val="5E-TABLECELL"/>
                            </w:pPr>
                            <w:r>
                              <w:t>2</w:t>
                            </w:r>
                          </w:p>
                        </w:tc>
                        <w:tc>
                          <w:tcPr>
                            <w:tcW w:w="1350" w:type="dxa"/>
                          </w:tcPr>
                          <w:p w14:paraId="4B5F4EFA" w14:textId="77777777" w:rsidR="000A5486" w:rsidRPr="00D65FAF" w:rsidRDefault="000A5486" w:rsidP="008A0536">
                            <w:pPr>
                              <w:pStyle w:val="5E-TABLECELL"/>
                            </w:pPr>
                            <w:r>
                              <w:t>4</w:t>
                            </w:r>
                          </w:p>
                        </w:tc>
                        <w:tc>
                          <w:tcPr>
                            <w:tcW w:w="1890" w:type="dxa"/>
                          </w:tcPr>
                          <w:p w14:paraId="2265AB4F" w14:textId="77777777" w:rsidR="000A5486" w:rsidRPr="00D65FAF" w:rsidRDefault="000A5486" w:rsidP="008A0536">
                            <w:pPr>
                              <w:pStyle w:val="5E-TABLECELL"/>
                            </w:pPr>
                            <w:r>
                              <w:t>1st</w:t>
                            </w:r>
                          </w:p>
                        </w:tc>
                      </w:tr>
                      <w:tr w:rsidR="000A5486" w:rsidRPr="00D65FAF" w14:paraId="217359CD" w14:textId="77777777" w:rsidTr="00B6656F">
                        <w:trPr>
                          <w:cnfStyle w:val="000000100000" w:firstRow="0" w:lastRow="0" w:firstColumn="0" w:lastColumn="0" w:oddVBand="0" w:evenVBand="0" w:oddHBand="1" w:evenHBand="0" w:firstRowFirstColumn="0" w:firstRowLastColumn="0" w:lastRowFirstColumn="0" w:lastRowLastColumn="0"/>
                          <w:trHeight w:val="264"/>
                        </w:trPr>
                        <w:tc>
                          <w:tcPr>
                            <w:tcW w:w="741" w:type="dxa"/>
                          </w:tcPr>
                          <w:p w14:paraId="3DD3D1C9" w14:textId="77777777" w:rsidR="000A5486" w:rsidRPr="00D65FAF" w:rsidRDefault="000A5486" w:rsidP="008A0536">
                            <w:pPr>
                              <w:pStyle w:val="5E-TABLECELL"/>
                            </w:pPr>
                            <w:r w:rsidRPr="00D65FAF">
                              <w:t>5th</w:t>
                            </w:r>
                          </w:p>
                        </w:tc>
                        <w:tc>
                          <w:tcPr>
                            <w:tcW w:w="800" w:type="dxa"/>
                          </w:tcPr>
                          <w:p w14:paraId="0223F17A" w14:textId="77777777" w:rsidR="000A5486" w:rsidRDefault="000A5486" w:rsidP="008A0536">
                            <w:pPr>
                              <w:pStyle w:val="5E-TABLECELL"/>
                            </w:pPr>
                            <w:r>
                              <w:t>5</w:t>
                            </w:r>
                          </w:p>
                        </w:tc>
                        <w:tc>
                          <w:tcPr>
                            <w:tcW w:w="889" w:type="dxa"/>
                          </w:tcPr>
                          <w:p w14:paraId="37F3868D" w14:textId="77777777" w:rsidR="000A5486" w:rsidRPr="00D65FAF" w:rsidRDefault="000A5486" w:rsidP="008A0536">
                            <w:pPr>
                              <w:pStyle w:val="5E-TABLECELL"/>
                            </w:pPr>
                            <w:r>
                              <w:t>2</w:t>
                            </w:r>
                          </w:p>
                        </w:tc>
                        <w:tc>
                          <w:tcPr>
                            <w:tcW w:w="1350" w:type="dxa"/>
                          </w:tcPr>
                          <w:p w14:paraId="147D8FAB" w14:textId="77777777" w:rsidR="000A5486" w:rsidRPr="00D65FAF" w:rsidRDefault="000A5486" w:rsidP="008A0536">
                            <w:pPr>
                              <w:pStyle w:val="5E-TABLECELL"/>
                            </w:pPr>
                            <w:r>
                              <w:t>5</w:t>
                            </w:r>
                          </w:p>
                        </w:tc>
                        <w:tc>
                          <w:tcPr>
                            <w:tcW w:w="1890" w:type="dxa"/>
                          </w:tcPr>
                          <w:p w14:paraId="2FFD3F55" w14:textId="77777777" w:rsidR="000A5486" w:rsidRPr="00D65FAF" w:rsidRDefault="000A5486" w:rsidP="008A0536">
                            <w:pPr>
                              <w:pStyle w:val="5E-TABLECELL"/>
                            </w:pPr>
                            <w:r>
                              <w:t>2nd</w:t>
                            </w:r>
                          </w:p>
                        </w:tc>
                      </w:tr>
                      <w:tr w:rsidR="000A5486" w:rsidRPr="00D65FAF" w14:paraId="4F0FA96A" w14:textId="77777777" w:rsidTr="00B6656F">
                        <w:trPr>
                          <w:cnfStyle w:val="000000010000" w:firstRow="0" w:lastRow="0" w:firstColumn="0" w:lastColumn="0" w:oddVBand="0" w:evenVBand="0" w:oddHBand="0" w:evenHBand="1" w:firstRowFirstColumn="0" w:firstRowLastColumn="0" w:lastRowFirstColumn="0" w:lastRowLastColumn="0"/>
                          <w:trHeight w:val="264"/>
                        </w:trPr>
                        <w:tc>
                          <w:tcPr>
                            <w:tcW w:w="741" w:type="dxa"/>
                          </w:tcPr>
                          <w:p w14:paraId="6148D09B" w14:textId="77777777" w:rsidR="000A5486" w:rsidRPr="00D65FAF" w:rsidRDefault="000A5486" w:rsidP="008A0536">
                            <w:pPr>
                              <w:pStyle w:val="5E-TABLECELL"/>
                            </w:pPr>
                            <w:r w:rsidRPr="00D65FAF">
                              <w:t>6th</w:t>
                            </w:r>
                          </w:p>
                        </w:tc>
                        <w:tc>
                          <w:tcPr>
                            <w:tcW w:w="800" w:type="dxa"/>
                          </w:tcPr>
                          <w:p w14:paraId="4177C0EC" w14:textId="77777777" w:rsidR="000A5486" w:rsidRPr="00D65FAF" w:rsidRDefault="000A5486" w:rsidP="008A0536">
                            <w:pPr>
                              <w:pStyle w:val="5E-TABLECELL"/>
                            </w:pPr>
                            <w:r>
                              <w:t>8</w:t>
                            </w:r>
                          </w:p>
                        </w:tc>
                        <w:tc>
                          <w:tcPr>
                            <w:tcW w:w="889" w:type="dxa"/>
                          </w:tcPr>
                          <w:p w14:paraId="2A30E5D1" w14:textId="77777777" w:rsidR="000A5486" w:rsidRPr="00D65FAF" w:rsidRDefault="000A5486" w:rsidP="008A0536">
                            <w:pPr>
                              <w:pStyle w:val="5E-TABLECELL"/>
                            </w:pPr>
                            <w:r>
                              <w:t>2</w:t>
                            </w:r>
                          </w:p>
                        </w:tc>
                        <w:tc>
                          <w:tcPr>
                            <w:tcW w:w="1350" w:type="dxa"/>
                          </w:tcPr>
                          <w:p w14:paraId="30ED52BA" w14:textId="77777777" w:rsidR="000A5486" w:rsidRPr="00D65FAF" w:rsidRDefault="000A5486" w:rsidP="008A0536">
                            <w:pPr>
                              <w:pStyle w:val="5E-TABLECELL"/>
                            </w:pPr>
                            <w:r>
                              <w:t>5</w:t>
                            </w:r>
                          </w:p>
                        </w:tc>
                        <w:tc>
                          <w:tcPr>
                            <w:tcW w:w="1890" w:type="dxa"/>
                          </w:tcPr>
                          <w:p w14:paraId="1B8B6E35" w14:textId="77777777" w:rsidR="000A5486" w:rsidRPr="00D65FAF" w:rsidRDefault="000A5486" w:rsidP="008A0536">
                            <w:pPr>
                              <w:pStyle w:val="5E-TABLECELL"/>
                            </w:pPr>
                            <w:r>
                              <w:t>2nd</w:t>
                            </w:r>
                          </w:p>
                        </w:tc>
                      </w:tr>
                      <w:tr w:rsidR="000A5486" w:rsidRPr="00D65FAF" w14:paraId="351B32C8" w14:textId="77777777" w:rsidTr="00B6656F">
                        <w:trPr>
                          <w:cnfStyle w:val="000000100000" w:firstRow="0" w:lastRow="0" w:firstColumn="0" w:lastColumn="0" w:oddVBand="0" w:evenVBand="0" w:oddHBand="1" w:evenHBand="0" w:firstRowFirstColumn="0" w:firstRowLastColumn="0" w:lastRowFirstColumn="0" w:lastRowLastColumn="0"/>
                          <w:trHeight w:val="249"/>
                        </w:trPr>
                        <w:tc>
                          <w:tcPr>
                            <w:tcW w:w="741" w:type="dxa"/>
                          </w:tcPr>
                          <w:p w14:paraId="26E33042" w14:textId="77777777" w:rsidR="000A5486" w:rsidRPr="00D65FAF" w:rsidRDefault="000A5486" w:rsidP="008A0536">
                            <w:pPr>
                              <w:pStyle w:val="5E-TABLECELL"/>
                            </w:pPr>
                            <w:r w:rsidRPr="00D65FAF">
                              <w:t>7th</w:t>
                            </w:r>
                          </w:p>
                        </w:tc>
                        <w:tc>
                          <w:tcPr>
                            <w:tcW w:w="800" w:type="dxa"/>
                          </w:tcPr>
                          <w:p w14:paraId="74BF2B44" w14:textId="77777777" w:rsidR="000A5486" w:rsidRDefault="000A5486" w:rsidP="008A0536">
                            <w:pPr>
                              <w:pStyle w:val="5E-TABLECELL"/>
                            </w:pPr>
                            <w:r>
                              <w:t>8</w:t>
                            </w:r>
                          </w:p>
                        </w:tc>
                        <w:tc>
                          <w:tcPr>
                            <w:tcW w:w="889" w:type="dxa"/>
                          </w:tcPr>
                          <w:p w14:paraId="64EBC0FE" w14:textId="77777777" w:rsidR="000A5486" w:rsidRPr="00D65FAF" w:rsidRDefault="000A5486" w:rsidP="008A0536">
                            <w:pPr>
                              <w:pStyle w:val="5E-TABLECELL"/>
                            </w:pPr>
                            <w:r>
                              <w:t>2</w:t>
                            </w:r>
                          </w:p>
                        </w:tc>
                        <w:tc>
                          <w:tcPr>
                            <w:tcW w:w="1350" w:type="dxa"/>
                          </w:tcPr>
                          <w:p w14:paraId="4357C2B0" w14:textId="77777777" w:rsidR="000A5486" w:rsidRPr="00D65FAF" w:rsidRDefault="000A5486" w:rsidP="008A0536">
                            <w:pPr>
                              <w:pStyle w:val="5E-TABLECELL"/>
                            </w:pPr>
                            <w:r>
                              <w:t>6</w:t>
                            </w:r>
                          </w:p>
                        </w:tc>
                        <w:tc>
                          <w:tcPr>
                            <w:tcW w:w="1890" w:type="dxa"/>
                          </w:tcPr>
                          <w:p w14:paraId="18D4C1CA" w14:textId="77777777" w:rsidR="000A5486" w:rsidRPr="00D65FAF" w:rsidRDefault="000A5486" w:rsidP="008A0536">
                            <w:pPr>
                              <w:pStyle w:val="5E-TABLECELL"/>
                            </w:pPr>
                            <w:r>
                              <w:t>2nd</w:t>
                            </w:r>
                          </w:p>
                        </w:tc>
                      </w:tr>
                      <w:tr w:rsidR="000A5486" w:rsidRPr="00D65FAF" w14:paraId="211CF68E" w14:textId="77777777" w:rsidTr="00B6656F">
                        <w:trPr>
                          <w:cnfStyle w:val="000000010000" w:firstRow="0" w:lastRow="0" w:firstColumn="0" w:lastColumn="0" w:oddVBand="0" w:evenVBand="0" w:oddHBand="0" w:evenHBand="1" w:firstRowFirstColumn="0" w:firstRowLastColumn="0" w:lastRowFirstColumn="0" w:lastRowLastColumn="0"/>
                          <w:trHeight w:val="264"/>
                        </w:trPr>
                        <w:tc>
                          <w:tcPr>
                            <w:tcW w:w="741" w:type="dxa"/>
                          </w:tcPr>
                          <w:p w14:paraId="6F77F8AC" w14:textId="77777777" w:rsidR="000A5486" w:rsidRPr="00D65FAF" w:rsidRDefault="000A5486" w:rsidP="008A0536">
                            <w:pPr>
                              <w:pStyle w:val="5E-TABLECELL"/>
                            </w:pPr>
                            <w:r w:rsidRPr="00D65FAF">
                              <w:t>8th</w:t>
                            </w:r>
                          </w:p>
                        </w:tc>
                        <w:tc>
                          <w:tcPr>
                            <w:tcW w:w="800" w:type="dxa"/>
                          </w:tcPr>
                          <w:p w14:paraId="688BCC67" w14:textId="77777777" w:rsidR="000A5486" w:rsidRPr="00D65FAF" w:rsidRDefault="000A5486" w:rsidP="008A0536">
                            <w:pPr>
                              <w:pStyle w:val="5E-TABLECELL"/>
                            </w:pPr>
                            <w:r>
                              <w:t>8</w:t>
                            </w:r>
                          </w:p>
                        </w:tc>
                        <w:tc>
                          <w:tcPr>
                            <w:tcW w:w="889" w:type="dxa"/>
                          </w:tcPr>
                          <w:p w14:paraId="562D773D" w14:textId="77777777" w:rsidR="000A5486" w:rsidRPr="00D65FAF" w:rsidRDefault="000A5486" w:rsidP="008A0536">
                            <w:pPr>
                              <w:pStyle w:val="5E-TABLECELL"/>
                            </w:pPr>
                            <w:r>
                              <w:t>2</w:t>
                            </w:r>
                          </w:p>
                        </w:tc>
                        <w:tc>
                          <w:tcPr>
                            <w:tcW w:w="1350" w:type="dxa"/>
                          </w:tcPr>
                          <w:p w14:paraId="2944479D" w14:textId="77777777" w:rsidR="000A5486" w:rsidRPr="00D65FAF" w:rsidRDefault="000A5486" w:rsidP="008A0536">
                            <w:pPr>
                              <w:pStyle w:val="5E-TABLECELL"/>
                            </w:pPr>
                            <w:r>
                              <w:t>6</w:t>
                            </w:r>
                          </w:p>
                        </w:tc>
                        <w:tc>
                          <w:tcPr>
                            <w:tcW w:w="1890" w:type="dxa"/>
                          </w:tcPr>
                          <w:p w14:paraId="3B7C0D74" w14:textId="77777777" w:rsidR="000A5486" w:rsidRPr="00D65FAF" w:rsidRDefault="000A5486" w:rsidP="008A0536">
                            <w:pPr>
                              <w:pStyle w:val="5E-TABLECELL"/>
                            </w:pPr>
                            <w:r>
                              <w:t>2nd</w:t>
                            </w:r>
                          </w:p>
                        </w:tc>
                      </w:tr>
                      <w:tr w:rsidR="000A5486" w:rsidRPr="00D65FAF" w14:paraId="46ACB272" w14:textId="77777777" w:rsidTr="00B6656F">
                        <w:trPr>
                          <w:cnfStyle w:val="000000100000" w:firstRow="0" w:lastRow="0" w:firstColumn="0" w:lastColumn="0" w:oddVBand="0" w:evenVBand="0" w:oddHBand="1" w:evenHBand="0" w:firstRowFirstColumn="0" w:firstRowLastColumn="0" w:lastRowFirstColumn="0" w:lastRowLastColumn="0"/>
                          <w:trHeight w:val="513"/>
                        </w:trPr>
                        <w:tc>
                          <w:tcPr>
                            <w:tcW w:w="741" w:type="dxa"/>
                          </w:tcPr>
                          <w:p w14:paraId="6F2B7023" w14:textId="77777777" w:rsidR="000A5486" w:rsidRPr="00D65FAF" w:rsidRDefault="000A5486" w:rsidP="002C60FF">
                            <w:pPr>
                              <w:pStyle w:val="5E-TABLECELL"/>
                            </w:pPr>
                            <w:r w:rsidRPr="00D65FAF">
                              <w:t>9th</w:t>
                            </w:r>
                          </w:p>
                        </w:tc>
                        <w:tc>
                          <w:tcPr>
                            <w:tcW w:w="800" w:type="dxa"/>
                          </w:tcPr>
                          <w:p w14:paraId="7079E4A6" w14:textId="77777777" w:rsidR="000A5486" w:rsidRDefault="000A5486" w:rsidP="002C60FF">
                            <w:pPr>
                              <w:pStyle w:val="5E-TABLECELL"/>
                            </w:pPr>
                            <w:r>
                              <w:t>9</w:t>
                            </w:r>
                          </w:p>
                        </w:tc>
                        <w:tc>
                          <w:tcPr>
                            <w:tcW w:w="889" w:type="dxa"/>
                          </w:tcPr>
                          <w:p w14:paraId="0F45B0EA" w14:textId="77777777" w:rsidR="000A5486" w:rsidRPr="00D65FAF" w:rsidRDefault="000A5486" w:rsidP="002C60FF">
                            <w:pPr>
                              <w:pStyle w:val="5E-TABLECELL"/>
                            </w:pPr>
                            <w:r>
                              <w:t>2</w:t>
                            </w:r>
                          </w:p>
                        </w:tc>
                        <w:tc>
                          <w:tcPr>
                            <w:tcW w:w="1350" w:type="dxa"/>
                          </w:tcPr>
                          <w:p w14:paraId="7FA0B72D" w14:textId="77777777" w:rsidR="000A5486" w:rsidRPr="00D65FAF" w:rsidRDefault="000A5486" w:rsidP="002C60FF">
                            <w:pPr>
                              <w:pStyle w:val="5E-TABLECELL"/>
                            </w:pPr>
                            <w:r>
                              <w:t>7</w:t>
                            </w:r>
                          </w:p>
                        </w:tc>
                        <w:tc>
                          <w:tcPr>
                            <w:tcW w:w="1890" w:type="dxa"/>
                          </w:tcPr>
                          <w:p w14:paraId="53A04610" w14:textId="77777777" w:rsidR="000A5486" w:rsidRPr="00D65FAF" w:rsidRDefault="000A5486" w:rsidP="002C60FF">
                            <w:pPr>
                              <w:pStyle w:val="5E-TABLECELL"/>
                            </w:pPr>
                            <w:r>
                              <w:t>3rd</w:t>
                            </w:r>
                          </w:p>
                        </w:tc>
                      </w:tr>
                      <w:tr w:rsidR="000A5486" w:rsidRPr="00D65FAF" w14:paraId="70BAB770" w14:textId="77777777" w:rsidTr="00B6656F">
                        <w:trPr>
                          <w:cnfStyle w:val="000000010000" w:firstRow="0" w:lastRow="0" w:firstColumn="0" w:lastColumn="0" w:oddVBand="0" w:evenVBand="0" w:oddHBand="0" w:evenHBand="1" w:firstRowFirstColumn="0" w:firstRowLastColumn="0" w:lastRowFirstColumn="0" w:lastRowLastColumn="0"/>
                          <w:trHeight w:val="249"/>
                        </w:trPr>
                        <w:tc>
                          <w:tcPr>
                            <w:tcW w:w="741" w:type="dxa"/>
                          </w:tcPr>
                          <w:p w14:paraId="6A46A910" w14:textId="77777777" w:rsidR="000A5486" w:rsidRPr="00D65FAF" w:rsidRDefault="000A5486" w:rsidP="002C60FF">
                            <w:pPr>
                              <w:pStyle w:val="5E-TABLECELL"/>
                            </w:pPr>
                            <w:r w:rsidRPr="00D65FAF">
                              <w:t>10th</w:t>
                            </w:r>
                          </w:p>
                        </w:tc>
                        <w:tc>
                          <w:tcPr>
                            <w:tcW w:w="800" w:type="dxa"/>
                          </w:tcPr>
                          <w:p w14:paraId="33D0A900" w14:textId="77777777" w:rsidR="000A5486" w:rsidRPr="00D65FAF" w:rsidRDefault="000A5486" w:rsidP="002C60FF">
                            <w:pPr>
                              <w:pStyle w:val="5E-TABLECELL"/>
                            </w:pPr>
                            <w:r>
                              <w:t>10</w:t>
                            </w:r>
                          </w:p>
                        </w:tc>
                        <w:tc>
                          <w:tcPr>
                            <w:tcW w:w="889" w:type="dxa"/>
                          </w:tcPr>
                          <w:p w14:paraId="66F024D6" w14:textId="77777777" w:rsidR="000A5486" w:rsidRPr="00D65FAF" w:rsidRDefault="000A5486" w:rsidP="002C60FF">
                            <w:pPr>
                              <w:pStyle w:val="5E-TABLECELL"/>
                            </w:pPr>
                            <w:r>
                              <w:t>3</w:t>
                            </w:r>
                          </w:p>
                        </w:tc>
                        <w:tc>
                          <w:tcPr>
                            <w:tcW w:w="1350" w:type="dxa"/>
                          </w:tcPr>
                          <w:p w14:paraId="25C21CA8" w14:textId="77777777" w:rsidR="000A5486" w:rsidRPr="00D65FAF" w:rsidRDefault="000A5486" w:rsidP="002C60FF">
                            <w:pPr>
                              <w:pStyle w:val="5E-TABLECELL"/>
                            </w:pPr>
                            <w:r>
                              <w:t>7</w:t>
                            </w:r>
                          </w:p>
                        </w:tc>
                        <w:tc>
                          <w:tcPr>
                            <w:tcW w:w="1890" w:type="dxa"/>
                          </w:tcPr>
                          <w:p w14:paraId="22D216A0" w14:textId="77777777" w:rsidR="000A5486" w:rsidRPr="00D65FAF" w:rsidRDefault="000A5486" w:rsidP="002C60FF">
                            <w:pPr>
                              <w:pStyle w:val="5E-TABLECELL"/>
                            </w:pPr>
                            <w:r>
                              <w:t>3rd</w:t>
                            </w:r>
                          </w:p>
                        </w:tc>
                      </w:tr>
                      <w:tr w:rsidR="000A5486" w:rsidRPr="00D65FAF" w14:paraId="2F4B82B1" w14:textId="77777777" w:rsidTr="00B6656F">
                        <w:trPr>
                          <w:cnfStyle w:val="000000100000" w:firstRow="0" w:lastRow="0" w:firstColumn="0" w:lastColumn="0" w:oddVBand="0" w:evenVBand="0" w:oddHBand="1" w:evenHBand="0" w:firstRowFirstColumn="0" w:firstRowLastColumn="0" w:lastRowFirstColumn="0" w:lastRowLastColumn="0"/>
                          <w:trHeight w:val="264"/>
                        </w:trPr>
                        <w:tc>
                          <w:tcPr>
                            <w:tcW w:w="741" w:type="dxa"/>
                          </w:tcPr>
                          <w:p w14:paraId="461C302F" w14:textId="77777777" w:rsidR="000A5486" w:rsidRPr="00D65FAF" w:rsidRDefault="000A5486" w:rsidP="002C60FF">
                            <w:pPr>
                              <w:pStyle w:val="5E-TABLECELL"/>
                            </w:pPr>
                            <w:r w:rsidRPr="00D65FAF">
                              <w:t>11th</w:t>
                            </w:r>
                          </w:p>
                        </w:tc>
                        <w:tc>
                          <w:tcPr>
                            <w:tcW w:w="800" w:type="dxa"/>
                          </w:tcPr>
                          <w:p w14:paraId="42715583" w14:textId="77777777" w:rsidR="000A5486" w:rsidRDefault="000A5486" w:rsidP="002C60FF">
                            <w:pPr>
                              <w:pStyle w:val="5E-TABLECELL"/>
                            </w:pPr>
                            <w:r>
                              <w:t>10</w:t>
                            </w:r>
                          </w:p>
                        </w:tc>
                        <w:tc>
                          <w:tcPr>
                            <w:tcW w:w="889" w:type="dxa"/>
                          </w:tcPr>
                          <w:p w14:paraId="10EA65A6" w14:textId="77777777" w:rsidR="000A5486" w:rsidRPr="00D65FAF" w:rsidRDefault="000A5486" w:rsidP="002C60FF">
                            <w:pPr>
                              <w:pStyle w:val="5E-TABLECELL"/>
                            </w:pPr>
                            <w:r>
                              <w:t>3</w:t>
                            </w:r>
                          </w:p>
                        </w:tc>
                        <w:tc>
                          <w:tcPr>
                            <w:tcW w:w="1350" w:type="dxa"/>
                          </w:tcPr>
                          <w:p w14:paraId="0B4A49BB" w14:textId="77777777" w:rsidR="000A5486" w:rsidRPr="00D65FAF" w:rsidRDefault="000A5486" w:rsidP="002C60FF">
                            <w:pPr>
                              <w:pStyle w:val="5E-TABLECELL"/>
                            </w:pPr>
                            <w:r>
                              <w:t>8</w:t>
                            </w:r>
                          </w:p>
                        </w:tc>
                        <w:tc>
                          <w:tcPr>
                            <w:tcW w:w="1890" w:type="dxa"/>
                          </w:tcPr>
                          <w:p w14:paraId="3BFB35CB" w14:textId="77777777" w:rsidR="000A5486" w:rsidRPr="00D65FAF" w:rsidRDefault="000A5486" w:rsidP="002C60FF">
                            <w:pPr>
                              <w:pStyle w:val="5E-TABLECELL"/>
                            </w:pPr>
                            <w:r>
                              <w:t>3rd</w:t>
                            </w:r>
                          </w:p>
                        </w:tc>
                      </w:tr>
                      <w:tr w:rsidR="000A5486" w:rsidRPr="00D65FAF" w14:paraId="1E905524" w14:textId="77777777" w:rsidTr="00B6656F">
                        <w:trPr>
                          <w:cnfStyle w:val="000000010000" w:firstRow="0" w:lastRow="0" w:firstColumn="0" w:lastColumn="0" w:oddVBand="0" w:evenVBand="0" w:oddHBand="0" w:evenHBand="1" w:firstRowFirstColumn="0" w:firstRowLastColumn="0" w:lastRowFirstColumn="0" w:lastRowLastColumn="0"/>
                          <w:trHeight w:val="249"/>
                        </w:trPr>
                        <w:tc>
                          <w:tcPr>
                            <w:tcW w:w="741" w:type="dxa"/>
                          </w:tcPr>
                          <w:p w14:paraId="7EE180E3" w14:textId="77777777" w:rsidR="000A5486" w:rsidRPr="00D65FAF" w:rsidRDefault="000A5486" w:rsidP="002C60FF">
                            <w:pPr>
                              <w:pStyle w:val="5E-TABLECELL"/>
                            </w:pPr>
                            <w:r w:rsidRPr="00D65FAF">
                              <w:t>12th</w:t>
                            </w:r>
                          </w:p>
                        </w:tc>
                        <w:tc>
                          <w:tcPr>
                            <w:tcW w:w="800" w:type="dxa"/>
                          </w:tcPr>
                          <w:p w14:paraId="2C1A7456" w14:textId="77777777" w:rsidR="000A5486" w:rsidRPr="00D65FAF" w:rsidRDefault="000A5486" w:rsidP="002C60FF">
                            <w:pPr>
                              <w:pStyle w:val="5E-TABLECELL"/>
                            </w:pPr>
                            <w:r>
                              <w:t>10</w:t>
                            </w:r>
                          </w:p>
                        </w:tc>
                        <w:tc>
                          <w:tcPr>
                            <w:tcW w:w="889" w:type="dxa"/>
                          </w:tcPr>
                          <w:p w14:paraId="0DEDC210" w14:textId="77777777" w:rsidR="000A5486" w:rsidRPr="00D65FAF" w:rsidRDefault="000A5486" w:rsidP="002C60FF">
                            <w:pPr>
                              <w:pStyle w:val="5E-TABLECELL"/>
                            </w:pPr>
                            <w:r>
                              <w:t>3</w:t>
                            </w:r>
                          </w:p>
                        </w:tc>
                        <w:tc>
                          <w:tcPr>
                            <w:tcW w:w="1350" w:type="dxa"/>
                          </w:tcPr>
                          <w:p w14:paraId="753AA9D7" w14:textId="77777777" w:rsidR="000A5486" w:rsidRPr="00D65FAF" w:rsidRDefault="000A5486" w:rsidP="002C60FF">
                            <w:pPr>
                              <w:pStyle w:val="5E-TABLECELL"/>
                            </w:pPr>
                            <w:r>
                              <w:t>8</w:t>
                            </w:r>
                          </w:p>
                        </w:tc>
                        <w:tc>
                          <w:tcPr>
                            <w:tcW w:w="1890" w:type="dxa"/>
                          </w:tcPr>
                          <w:p w14:paraId="669288A0" w14:textId="77777777" w:rsidR="000A5486" w:rsidRPr="00D65FAF" w:rsidRDefault="000A5486" w:rsidP="002C60FF">
                            <w:pPr>
                              <w:pStyle w:val="5E-TABLECELL"/>
                            </w:pPr>
                            <w:r>
                              <w:t>3rd</w:t>
                            </w:r>
                          </w:p>
                        </w:tc>
                      </w:tr>
                      <w:tr w:rsidR="000A5486" w:rsidRPr="00D65FAF" w14:paraId="5F33A735" w14:textId="77777777" w:rsidTr="00B6656F">
                        <w:trPr>
                          <w:cnfStyle w:val="000000100000" w:firstRow="0" w:lastRow="0" w:firstColumn="0" w:lastColumn="0" w:oddVBand="0" w:evenVBand="0" w:oddHBand="1" w:evenHBand="0" w:firstRowFirstColumn="0" w:firstRowLastColumn="0" w:lastRowFirstColumn="0" w:lastRowLastColumn="0"/>
                          <w:trHeight w:val="513"/>
                        </w:trPr>
                        <w:tc>
                          <w:tcPr>
                            <w:tcW w:w="741" w:type="dxa"/>
                          </w:tcPr>
                          <w:p w14:paraId="221F18F3" w14:textId="77777777" w:rsidR="000A5486" w:rsidRPr="00D65FAF" w:rsidRDefault="000A5486" w:rsidP="002C60FF">
                            <w:pPr>
                              <w:pStyle w:val="5E-TABLECELL"/>
                            </w:pPr>
                            <w:r w:rsidRPr="00D65FAF">
                              <w:t>13th</w:t>
                            </w:r>
                          </w:p>
                        </w:tc>
                        <w:tc>
                          <w:tcPr>
                            <w:tcW w:w="800" w:type="dxa"/>
                          </w:tcPr>
                          <w:p w14:paraId="1E0CF813" w14:textId="77777777" w:rsidR="000A5486" w:rsidRDefault="000A5486" w:rsidP="002C60FF">
                            <w:pPr>
                              <w:pStyle w:val="5E-TABLECELL"/>
                            </w:pPr>
                            <w:r>
                              <w:t>16</w:t>
                            </w:r>
                          </w:p>
                        </w:tc>
                        <w:tc>
                          <w:tcPr>
                            <w:tcW w:w="889" w:type="dxa"/>
                          </w:tcPr>
                          <w:p w14:paraId="7295A38D" w14:textId="77777777" w:rsidR="000A5486" w:rsidRPr="00D65FAF" w:rsidRDefault="000A5486" w:rsidP="002C60FF">
                            <w:pPr>
                              <w:pStyle w:val="5E-TABLECELL"/>
                            </w:pPr>
                            <w:r>
                              <w:t>3</w:t>
                            </w:r>
                          </w:p>
                        </w:tc>
                        <w:tc>
                          <w:tcPr>
                            <w:tcW w:w="1350" w:type="dxa"/>
                          </w:tcPr>
                          <w:p w14:paraId="71B05054" w14:textId="77777777" w:rsidR="000A5486" w:rsidRPr="00D65FAF" w:rsidRDefault="000A5486" w:rsidP="002C60FF">
                            <w:pPr>
                              <w:pStyle w:val="5E-TABLECELL"/>
                            </w:pPr>
                            <w:r>
                              <w:t>9</w:t>
                            </w:r>
                          </w:p>
                        </w:tc>
                        <w:tc>
                          <w:tcPr>
                            <w:tcW w:w="1890" w:type="dxa"/>
                          </w:tcPr>
                          <w:p w14:paraId="1406AD51" w14:textId="77777777" w:rsidR="000A5486" w:rsidRPr="00D65FAF" w:rsidRDefault="000A5486" w:rsidP="002C60FF">
                            <w:pPr>
                              <w:pStyle w:val="5E-TABLECELL"/>
                            </w:pPr>
                            <w:r w:rsidRPr="00D65FAF">
                              <w:t>4</w:t>
                            </w:r>
                            <w:r>
                              <w:t>th</w:t>
                            </w:r>
                          </w:p>
                        </w:tc>
                      </w:tr>
                      <w:tr w:rsidR="000A5486" w:rsidRPr="00D65FAF" w14:paraId="2866D3E4" w14:textId="77777777" w:rsidTr="00B6656F">
                        <w:trPr>
                          <w:cnfStyle w:val="000000010000" w:firstRow="0" w:lastRow="0" w:firstColumn="0" w:lastColumn="0" w:oddVBand="0" w:evenVBand="0" w:oddHBand="0" w:evenHBand="1" w:firstRowFirstColumn="0" w:firstRowLastColumn="0" w:lastRowFirstColumn="0" w:lastRowLastColumn="0"/>
                          <w:trHeight w:val="264"/>
                        </w:trPr>
                        <w:tc>
                          <w:tcPr>
                            <w:tcW w:w="741" w:type="dxa"/>
                          </w:tcPr>
                          <w:p w14:paraId="5BA29197" w14:textId="77777777" w:rsidR="000A5486" w:rsidRPr="00D65FAF" w:rsidRDefault="000A5486" w:rsidP="002C60FF">
                            <w:pPr>
                              <w:pStyle w:val="5E-TABLECELL"/>
                            </w:pPr>
                            <w:r w:rsidRPr="00D65FAF">
                              <w:t>14th</w:t>
                            </w:r>
                          </w:p>
                        </w:tc>
                        <w:tc>
                          <w:tcPr>
                            <w:tcW w:w="800" w:type="dxa"/>
                          </w:tcPr>
                          <w:p w14:paraId="06B838EF" w14:textId="77777777" w:rsidR="000A5486" w:rsidRPr="00D65FAF" w:rsidRDefault="000A5486" w:rsidP="002C60FF">
                            <w:pPr>
                              <w:pStyle w:val="5E-TABLECELL"/>
                            </w:pPr>
                            <w:r>
                              <w:t>16</w:t>
                            </w:r>
                          </w:p>
                        </w:tc>
                        <w:tc>
                          <w:tcPr>
                            <w:tcW w:w="889" w:type="dxa"/>
                          </w:tcPr>
                          <w:p w14:paraId="646CCB97" w14:textId="77777777" w:rsidR="000A5486" w:rsidRPr="00D65FAF" w:rsidRDefault="000A5486" w:rsidP="002C60FF">
                            <w:pPr>
                              <w:pStyle w:val="5E-TABLECELL"/>
                            </w:pPr>
                            <w:r>
                              <w:t>3</w:t>
                            </w:r>
                          </w:p>
                        </w:tc>
                        <w:tc>
                          <w:tcPr>
                            <w:tcW w:w="1350" w:type="dxa"/>
                          </w:tcPr>
                          <w:p w14:paraId="3CCB447C" w14:textId="77777777" w:rsidR="000A5486" w:rsidRPr="00D65FAF" w:rsidRDefault="000A5486" w:rsidP="002C60FF">
                            <w:pPr>
                              <w:pStyle w:val="5E-TABLECELL"/>
                            </w:pPr>
                            <w:r>
                              <w:t>10</w:t>
                            </w:r>
                          </w:p>
                        </w:tc>
                        <w:tc>
                          <w:tcPr>
                            <w:tcW w:w="1890" w:type="dxa"/>
                          </w:tcPr>
                          <w:p w14:paraId="5D0F20B6" w14:textId="77777777" w:rsidR="000A5486" w:rsidRPr="00D65FAF" w:rsidRDefault="000A5486" w:rsidP="002C60FF">
                            <w:pPr>
                              <w:pStyle w:val="5E-TABLECELL"/>
                            </w:pPr>
                            <w:r w:rsidRPr="00D65FAF">
                              <w:t>4</w:t>
                            </w:r>
                            <w:r>
                              <w:t>th</w:t>
                            </w:r>
                          </w:p>
                        </w:tc>
                      </w:tr>
                      <w:tr w:rsidR="000A5486" w:rsidRPr="00D65FAF" w14:paraId="75D2DD7B" w14:textId="77777777" w:rsidTr="00B6656F">
                        <w:trPr>
                          <w:cnfStyle w:val="000000100000" w:firstRow="0" w:lastRow="0" w:firstColumn="0" w:lastColumn="0" w:oddVBand="0" w:evenVBand="0" w:oddHBand="1" w:evenHBand="0" w:firstRowFirstColumn="0" w:firstRowLastColumn="0" w:lastRowFirstColumn="0" w:lastRowLastColumn="0"/>
                          <w:trHeight w:val="249"/>
                        </w:trPr>
                        <w:tc>
                          <w:tcPr>
                            <w:tcW w:w="741" w:type="dxa"/>
                          </w:tcPr>
                          <w:p w14:paraId="0BDB8947" w14:textId="77777777" w:rsidR="000A5486" w:rsidRPr="00D65FAF" w:rsidRDefault="000A5486" w:rsidP="002C60FF">
                            <w:pPr>
                              <w:pStyle w:val="5E-TABLECELL"/>
                            </w:pPr>
                            <w:r w:rsidRPr="00D65FAF">
                              <w:t>15th</w:t>
                            </w:r>
                          </w:p>
                        </w:tc>
                        <w:tc>
                          <w:tcPr>
                            <w:tcW w:w="800" w:type="dxa"/>
                          </w:tcPr>
                          <w:p w14:paraId="002E2C28" w14:textId="77777777" w:rsidR="000A5486" w:rsidRDefault="000A5486" w:rsidP="002C60FF">
                            <w:pPr>
                              <w:pStyle w:val="5E-TABLECELL"/>
                            </w:pPr>
                            <w:r>
                              <w:t>16</w:t>
                            </w:r>
                          </w:p>
                        </w:tc>
                        <w:tc>
                          <w:tcPr>
                            <w:tcW w:w="889" w:type="dxa"/>
                          </w:tcPr>
                          <w:p w14:paraId="0660B953" w14:textId="77777777" w:rsidR="000A5486" w:rsidRPr="00D65FAF" w:rsidRDefault="000A5486" w:rsidP="002C60FF">
                            <w:pPr>
                              <w:pStyle w:val="5E-TABLECELL"/>
                            </w:pPr>
                            <w:r>
                              <w:t>3</w:t>
                            </w:r>
                          </w:p>
                        </w:tc>
                        <w:tc>
                          <w:tcPr>
                            <w:tcW w:w="1350" w:type="dxa"/>
                          </w:tcPr>
                          <w:p w14:paraId="47B260DF" w14:textId="77777777" w:rsidR="000A5486" w:rsidRPr="00D65FAF" w:rsidRDefault="000A5486" w:rsidP="002C60FF">
                            <w:pPr>
                              <w:pStyle w:val="5E-TABLECELL"/>
                            </w:pPr>
                            <w:r>
                              <w:t>10</w:t>
                            </w:r>
                          </w:p>
                        </w:tc>
                        <w:tc>
                          <w:tcPr>
                            <w:tcW w:w="1890" w:type="dxa"/>
                          </w:tcPr>
                          <w:p w14:paraId="213B2A4F" w14:textId="77777777" w:rsidR="000A5486" w:rsidRPr="00D65FAF" w:rsidRDefault="000A5486" w:rsidP="002C60FF">
                            <w:pPr>
                              <w:pStyle w:val="5E-TABLECELL"/>
                            </w:pPr>
                            <w:r w:rsidRPr="00D65FAF">
                              <w:t>4</w:t>
                            </w:r>
                            <w:r>
                              <w:t>th</w:t>
                            </w:r>
                          </w:p>
                        </w:tc>
                      </w:tr>
                      <w:tr w:rsidR="000A5486" w:rsidRPr="00D65FAF" w14:paraId="7908C3AF" w14:textId="77777777" w:rsidTr="00B6656F">
                        <w:trPr>
                          <w:cnfStyle w:val="000000010000" w:firstRow="0" w:lastRow="0" w:firstColumn="0" w:lastColumn="0" w:oddVBand="0" w:evenVBand="0" w:oddHBand="0" w:evenHBand="1" w:firstRowFirstColumn="0" w:firstRowLastColumn="0" w:lastRowFirstColumn="0" w:lastRowLastColumn="0"/>
                          <w:trHeight w:val="264"/>
                        </w:trPr>
                        <w:tc>
                          <w:tcPr>
                            <w:tcW w:w="741" w:type="dxa"/>
                          </w:tcPr>
                          <w:p w14:paraId="3587AE25" w14:textId="77777777" w:rsidR="000A5486" w:rsidRPr="00D65FAF" w:rsidRDefault="000A5486" w:rsidP="002C60FF">
                            <w:pPr>
                              <w:pStyle w:val="5E-TABLECELL"/>
                            </w:pPr>
                            <w:r w:rsidRPr="00D65FAF">
                              <w:t>16th</w:t>
                            </w:r>
                          </w:p>
                        </w:tc>
                        <w:tc>
                          <w:tcPr>
                            <w:tcW w:w="800" w:type="dxa"/>
                          </w:tcPr>
                          <w:p w14:paraId="3130A206" w14:textId="77777777" w:rsidR="000A5486" w:rsidRPr="00D65FAF" w:rsidRDefault="000A5486" w:rsidP="002C60FF">
                            <w:pPr>
                              <w:pStyle w:val="5E-TABLECELL"/>
                            </w:pPr>
                            <w:r>
                              <w:t>19</w:t>
                            </w:r>
                          </w:p>
                        </w:tc>
                        <w:tc>
                          <w:tcPr>
                            <w:tcW w:w="889" w:type="dxa"/>
                          </w:tcPr>
                          <w:p w14:paraId="31C49F31" w14:textId="77777777" w:rsidR="000A5486" w:rsidRPr="00D65FAF" w:rsidRDefault="000A5486" w:rsidP="002C60FF">
                            <w:pPr>
                              <w:pStyle w:val="5E-TABLECELL"/>
                            </w:pPr>
                            <w:r>
                              <w:t>3</w:t>
                            </w:r>
                          </w:p>
                        </w:tc>
                        <w:tc>
                          <w:tcPr>
                            <w:tcW w:w="1350" w:type="dxa"/>
                          </w:tcPr>
                          <w:p w14:paraId="5F1BDA90" w14:textId="77777777" w:rsidR="000A5486" w:rsidRPr="00D65FAF" w:rsidRDefault="000A5486" w:rsidP="002C60FF">
                            <w:pPr>
                              <w:pStyle w:val="5E-TABLECELL"/>
                            </w:pPr>
                            <w:r>
                              <w:t>11</w:t>
                            </w:r>
                          </w:p>
                        </w:tc>
                        <w:tc>
                          <w:tcPr>
                            <w:tcW w:w="1890" w:type="dxa"/>
                          </w:tcPr>
                          <w:p w14:paraId="4A9CB641" w14:textId="77777777" w:rsidR="000A5486" w:rsidRPr="00D65FAF" w:rsidRDefault="000A5486" w:rsidP="002C60FF">
                            <w:pPr>
                              <w:pStyle w:val="5E-TABLECELL"/>
                            </w:pPr>
                            <w:r w:rsidRPr="00D65FAF">
                              <w:t>4</w:t>
                            </w:r>
                            <w:r>
                              <w:t>th</w:t>
                            </w:r>
                          </w:p>
                        </w:tc>
                      </w:tr>
                      <w:tr w:rsidR="000A5486" w:rsidRPr="00D65FAF" w14:paraId="1FC87DCB" w14:textId="77777777" w:rsidTr="00B6656F">
                        <w:trPr>
                          <w:cnfStyle w:val="000000100000" w:firstRow="0" w:lastRow="0" w:firstColumn="0" w:lastColumn="0" w:oddVBand="0" w:evenVBand="0" w:oddHBand="1" w:evenHBand="0" w:firstRowFirstColumn="0" w:firstRowLastColumn="0" w:lastRowFirstColumn="0" w:lastRowLastColumn="0"/>
                          <w:trHeight w:val="273"/>
                        </w:trPr>
                        <w:tc>
                          <w:tcPr>
                            <w:tcW w:w="741" w:type="dxa"/>
                          </w:tcPr>
                          <w:p w14:paraId="60481C3D" w14:textId="77777777" w:rsidR="000A5486" w:rsidRPr="00D65FAF" w:rsidRDefault="000A5486" w:rsidP="002C60FF">
                            <w:pPr>
                              <w:pStyle w:val="5E-TABLECELL"/>
                            </w:pPr>
                            <w:r w:rsidRPr="00D65FAF">
                              <w:t>17th</w:t>
                            </w:r>
                          </w:p>
                        </w:tc>
                        <w:tc>
                          <w:tcPr>
                            <w:tcW w:w="800" w:type="dxa"/>
                          </w:tcPr>
                          <w:p w14:paraId="4970402D" w14:textId="77777777" w:rsidR="000A5486" w:rsidRDefault="000A5486" w:rsidP="002C60FF">
                            <w:pPr>
                              <w:pStyle w:val="5E-TABLECELL"/>
                            </w:pPr>
                            <w:r>
                              <w:t>19</w:t>
                            </w:r>
                          </w:p>
                        </w:tc>
                        <w:tc>
                          <w:tcPr>
                            <w:tcW w:w="889" w:type="dxa"/>
                          </w:tcPr>
                          <w:p w14:paraId="725AED63" w14:textId="77777777" w:rsidR="000A5486" w:rsidRPr="0080549A" w:rsidRDefault="000A5486" w:rsidP="002C60FF">
                            <w:pPr>
                              <w:pStyle w:val="5E-TABLECELL"/>
                              <w:rPr>
                                <w:rFonts w:ascii="Times New Roman" w:hAnsi="Times New Roman" w:cs="Times New Roman"/>
                                <w:sz w:val="24"/>
                                <w:szCs w:val="24"/>
                                <w:vertAlign w:val="superscript"/>
                              </w:rPr>
                            </w:pPr>
                            <w:r>
                              <w:t>3</w:t>
                            </w:r>
                          </w:p>
                        </w:tc>
                        <w:tc>
                          <w:tcPr>
                            <w:tcW w:w="1350" w:type="dxa"/>
                          </w:tcPr>
                          <w:p w14:paraId="2551F683" w14:textId="77777777" w:rsidR="000A5486" w:rsidRPr="002C60FF" w:rsidRDefault="000A5486" w:rsidP="002C60FF">
                            <w:pPr>
                              <w:pStyle w:val="5E-TABLECELL"/>
                              <w:rPr>
                                <w:vertAlign w:val="superscript"/>
                              </w:rPr>
                            </w:pPr>
                            <w:r>
                              <w:t>11</w:t>
                            </w:r>
                          </w:p>
                        </w:tc>
                        <w:tc>
                          <w:tcPr>
                            <w:tcW w:w="1890" w:type="dxa"/>
                          </w:tcPr>
                          <w:p w14:paraId="546AC9B1" w14:textId="77777777" w:rsidR="000A5486" w:rsidRPr="00D65FAF" w:rsidRDefault="000A5486" w:rsidP="002C60FF">
                            <w:pPr>
                              <w:pStyle w:val="5E-TABLECELL"/>
                            </w:pPr>
                            <w:r>
                              <w:t>4th</w:t>
                            </w:r>
                          </w:p>
                        </w:tc>
                      </w:tr>
                      <w:tr w:rsidR="000A5486" w:rsidRPr="00D65FAF" w14:paraId="01F11B95" w14:textId="77777777" w:rsidTr="00B6656F">
                        <w:trPr>
                          <w:cnfStyle w:val="000000010000" w:firstRow="0" w:lastRow="0" w:firstColumn="0" w:lastColumn="0" w:oddVBand="0" w:evenVBand="0" w:oddHBand="0" w:evenHBand="1" w:firstRowFirstColumn="0" w:firstRowLastColumn="0" w:lastRowFirstColumn="0" w:lastRowLastColumn="0"/>
                          <w:trHeight w:val="249"/>
                        </w:trPr>
                        <w:tc>
                          <w:tcPr>
                            <w:tcW w:w="741" w:type="dxa"/>
                          </w:tcPr>
                          <w:p w14:paraId="698E9D33" w14:textId="77777777" w:rsidR="000A5486" w:rsidRPr="00D65FAF" w:rsidRDefault="000A5486" w:rsidP="004C4FBE">
                            <w:pPr>
                              <w:pStyle w:val="5E-TABLECELL"/>
                            </w:pPr>
                            <w:r w:rsidRPr="00D65FAF">
                              <w:t>18th</w:t>
                            </w:r>
                          </w:p>
                        </w:tc>
                        <w:tc>
                          <w:tcPr>
                            <w:tcW w:w="800" w:type="dxa"/>
                          </w:tcPr>
                          <w:p w14:paraId="1F31A02C" w14:textId="77777777" w:rsidR="000A5486" w:rsidRPr="00D65FAF" w:rsidRDefault="000A5486" w:rsidP="004C4FBE">
                            <w:pPr>
                              <w:pStyle w:val="5E-TABLECELL"/>
                            </w:pPr>
                            <w:r>
                              <w:t>19</w:t>
                            </w:r>
                          </w:p>
                        </w:tc>
                        <w:tc>
                          <w:tcPr>
                            <w:tcW w:w="889" w:type="dxa"/>
                          </w:tcPr>
                          <w:p w14:paraId="4DDA6803" w14:textId="77777777" w:rsidR="000A5486" w:rsidRPr="00D65FAF" w:rsidRDefault="000A5486" w:rsidP="004C4FBE">
                            <w:pPr>
                              <w:pStyle w:val="5E-TABLECELL"/>
                            </w:pPr>
                            <w:r>
                              <w:t>3</w:t>
                            </w:r>
                          </w:p>
                        </w:tc>
                        <w:tc>
                          <w:tcPr>
                            <w:tcW w:w="1350" w:type="dxa"/>
                          </w:tcPr>
                          <w:p w14:paraId="4ED5257D" w14:textId="77777777" w:rsidR="000A5486" w:rsidRPr="00D65FAF" w:rsidRDefault="000A5486" w:rsidP="004C4FBE">
                            <w:pPr>
                              <w:pStyle w:val="5E-TABLECELL"/>
                            </w:pPr>
                            <w:r>
                              <w:t>11</w:t>
                            </w:r>
                          </w:p>
                        </w:tc>
                        <w:tc>
                          <w:tcPr>
                            <w:tcW w:w="1890" w:type="dxa"/>
                          </w:tcPr>
                          <w:p w14:paraId="620C038D" w14:textId="77777777" w:rsidR="000A5486" w:rsidRPr="00D65FAF" w:rsidRDefault="000A5486" w:rsidP="004C4FBE">
                            <w:pPr>
                              <w:pStyle w:val="5E-TABLECELL"/>
                            </w:pPr>
                            <w:r>
                              <w:t>4th</w:t>
                            </w:r>
                          </w:p>
                        </w:tc>
                      </w:tr>
                      <w:tr w:rsidR="000A5486" w:rsidRPr="00D65FAF" w14:paraId="612D2D8B" w14:textId="77777777" w:rsidTr="00B6656F">
                        <w:trPr>
                          <w:cnfStyle w:val="000000100000" w:firstRow="0" w:lastRow="0" w:firstColumn="0" w:lastColumn="0" w:oddVBand="0" w:evenVBand="0" w:oddHBand="1" w:evenHBand="0" w:firstRowFirstColumn="0" w:firstRowLastColumn="0" w:lastRowFirstColumn="0" w:lastRowLastColumn="0"/>
                          <w:trHeight w:val="264"/>
                        </w:trPr>
                        <w:tc>
                          <w:tcPr>
                            <w:tcW w:w="741" w:type="dxa"/>
                          </w:tcPr>
                          <w:p w14:paraId="19BBD110" w14:textId="77777777" w:rsidR="000A5486" w:rsidRPr="00D65FAF" w:rsidRDefault="000A5486" w:rsidP="004C4FBE">
                            <w:pPr>
                              <w:pStyle w:val="5E-TABLECELL"/>
                            </w:pPr>
                            <w:r w:rsidRPr="00D65FAF">
                              <w:t>19th</w:t>
                            </w:r>
                          </w:p>
                        </w:tc>
                        <w:tc>
                          <w:tcPr>
                            <w:tcW w:w="800" w:type="dxa"/>
                          </w:tcPr>
                          <w:p w14:paraId="5550138D" w14:textId="77777777" w:rsidR="000A5486" w:rsidRPr="00D65FAF" w:rsidRDefault="000A5486" w:rsidP="004C4FBE">
                            <w:pPr>
                              <w:pStyle w:val="5E-TABLECELL"/>
                            </w:pPr>
                            <w:r>
                              <w:t>20</w:t>
                            </w:r>
                          </w:p>
                        </w:tc>
                        <w:tc>
                          <w:tcPr>
                            <w:tcW w:w="889" w:type="dxa"/>
                          </w:tcPr>
                          <w:p w14:paraId="7C0AF6AA" w14:textId="77777777" w:rsidR="000A5486" w:rsidRPr="00D65FAF" w:rsidRDefault="000A5486" w:rsidP="004C4FBE">
                            <w:pPr>
                              <w:pStyle w:val="5E-TABLECELL"/>
                            </w:pPr>
                            <w:r>
                              <w:t>3</w:t>
                            </w:r>
                          </w:p>
                        </w:tc>
                        <w:tc>
                          <w:tcPr>
                            <w:tcW w:w="1350" w:type="dxa"/>
                          </w:tcPr>
                          <w:p w14:paraId="4BA5CDEB" w14:textId="77777777" w:rsidR="000A5486" w:rsidRPr="00D65FAF" w:rsidRDefault="000A5486" w:rsidP="004C4FBE">
                            <w:pPr>
                              <w:pStyle w:val="5E-TABLECELL"/>
                            </w:pPr>
                            <w:r>
                              <w:t>12</w:t>
                            </w:r>
                          </w:p>
                        </w:tc>
                        <w:tc>
                          <w:tcPr>
                            <w:tcW w:w="1890" w:type="dxa"/>
                          </w:tcPr>
                          <w:p w14:paraId="32D99B72" w14:textId="77777777" w:rsidR="000A5486" w:rsidRPr="00D65FAF" w:rsidRDefault="000A5486" w:rsidP="004C4FBE">
                            <w:pPr>
                              <w:pStyle w:val="5E-TABLECELL"/>
                            </w:pPr>
                            <w:r>
                              <w:t>4th</w:t>
                            </w:r>
                          </w:p>
                        </w:tc>
                      </w:tr>
                      <w:tr w:rsidR="000A5486" w:rsidRPr="00D65FAF" w14:paraId="58848A26" w14:textId="77777777" w:rsidTr="00B6656F">
                        <w:trPr>
                          <w:cnfStyle w:val="000000010000" w:firstRow="0" w:lastRow="0" w:firstColumn="0" w:lastColumn="0" w:oddVBand="0" w:evenVBand="0" w:oddHBand="0" w:evenHBand="1" w:firstRowFirstColumn="0" w:firstRowLastColumn="0" w:lastRowFirstColumn="0" w:lastRowLastColumn="0"/>
                          <w:trHeight w:val="249"/>
                        </w:trPr>
                        <w:tc>
                          <w:tcPr>
                            <w:tcW w:w="741" w:type="dxa"/>
                          </w:tcPr>
                          <w:p w14:paraId="1D391221" w14:textId="77777777" w:rsidR="000A5486" w:rsidRPr="00D65FAF" w:rsidRDefault="000A5486" w:rsidP="004C4FBE">
                            <w:pPr>
                              <w:pStyle w:val="5E-TABLECELL"/>
                            </w:pPr>
                            <w:r w:rsidRPr="00D65FAF">
                              <w:t>20th</w:t>
                            </w:r>
                          </w:p>
                        </w:tc>
                        <w:tc>
                          <w:tcPr>
                            <w:tcW w:w="800" w:type="dxa"/>
                          </w:tcPr>
                          <w:p w14:paraId="31792D4B" w14:textId="77777777" w:rsidR="000A5486" w:rsidRPr="00D65FAF" w:rsidRDefault="000A5486" w:rsidP="004C4FBE">
                            <w:pPr>
                              <w:pStyle w:val="5E-TABLECELL"/>
                            </w:pPr>
                            <w:r>
                              <w:t>20</w:t>
                            </w:r>
                          </w:p>
                        </w:tc>
                        <w:tc>
                          <w:tcPr>
                            <w:tcW w:w="889" w:type="dxa"/>
                          </w:tcPr>
                          <w:p w14:paraId="10CB5DA8" w14:textId="77777777" w:rsidR="000A5486" w:rsidRPr="00D65FAF" w:rsidRDefault="000A5486" w:rsidP="004C4FBE">
                            <w:pPr>
                              <w:pStyle w:val="5E-TABLECELL"/>
                            </w:pPr>
                            <w:r>
                              <w:t>3</w:t>
                            </w:r>
                          </w:p>
                        </w:tc>
                        <w:tc>
                          <w:tcPr>
                            <w:tcW w:w="1350" w:type="dxa"/>
                          </w:tcPr>
                          <w:p w14:paraId="64D4AD7A" w14:textId="77777777" w:rsidR="000A5486" w:rsidRPr="00D65FAF" w:rsidRDefault="000A5486" w:rsidP="004C4FBE">
                            <w:pPr>
                              <w:pStyle w:val="5E-TABLECELL"/>
                            </w:pPr>
                            <w:r>
                              <w:t>13</w:t>
                            </w:r>
                          </w:p>
                        </w:tc>
                        <w:tc>
                          <w:tcPr>
                            <w:tcW w:w="1890" w:type="dxa"/>
                          </w:tcPr>
                          <w:p w14:paraId="4E100B0B" w14:textId="77777777" w:rsidR="000A5486" w:rsidRPr="00D65FAF" w:rsidRDefault="000A5486" w:rsidP="004C4FBE">
                            <w:pPr>
                              <w:pStyle w:val="5E-TABLECELL"/>
                            </w:pPr>
                            <w:r>
                              <w:t>5th</w:t>
                            </w:r>
                          </w:p>
                        </w:tc>
                      </w:tr>
                    </w:tbl>
                    <w:p w14:paraId="6FB4B5E2" w14:textId="77777777" w:rsidR="000A5486" w:rsidRDefault="000A5486" w:rsidP="000A5486"/>
                  </w:txbxContent>
                </v:textbox>
                <w10:wrap type="topAndBottom" anchorx="page" anchory="margin"/>
              </v:shape>
            </w:pict>
          </mc:Fallback>
        </mc:AlternateContent>
      </w:r>
      <w:r w:rsidR="009B0734" w:rsidRPr="002347A6">
        <w:rPr>
          <w:rFonts w:ascii="Times New Roman" w:hAnsi="Times New Roman" w:cs="Times New Roman"/>
          <w:sz w:val="28"/>
          <w:szCs w:val="28"/>
        </w:rPr>
        <w:t>Magical Ambush</w:t>
      </w:r>
    </w:p>
    <w:p w14:paraId="65D0FD5A" w14:textId="2B08D998" w:rsidR="000A5486" w:rsidRPr="002347A6" w:rsidRDefault="009B0734" w:rsidP="000A5486">
      <w:pPr>
        <w:pStyle w:val="core-stylescore-body"/>
        <w:rPr>
          <w:sz w:val="20"/>
          <w:szCs w:val="20"/>
        </w:rPr>
      </w:pPr>
      <w:r w:rsidRPr="002347A6">
        <w:rPr>
          <w:sz w:val="20"/>
          <w:szCs w:val="20"/>
        </w:rPr>
        <w:t>Starting at 9th level, if you are hidden from a creature when you cast a spell on it, the creature has disadvantage on any saving throw it makes against the spell this turn.</w:t>
      </w:r>
    </w:p>
    <w:p w14:paraId="60CDDFBC" w14:textId="77777777" w:rsidR="00761B5F" w:rsidRPr="002347A6" w:rsidRDefault="00761B5F" w:rsidP="00761B5F">
      <w:pPr>
        <w:pStyle w:val="Heading4"/>
        <w:rPr>
          <w:rFonts w:ascii="Times New Roman" w:hAnsi="Times New Roman" w:cs="Times New Roman"/>
          <w:w w:val="100"/>
          <w:sz w:val="28"/>
          <w:szCs w:val="28"/>
        </w:rPr>
      </w:pPr>
      <w:r w:rsidRPr="002347A6">
        <w:rPr>
          <w:rFonts w:ascii="Times New Roman" w:hAnsi="Times New Roman" w:cs="Times New Roman"/>
          <w:sz w:val="28"/>
          <w:szCs w:val="28"/>
        </w:rPr>
        <w:t>Versatile Trickster</w:t>
      </w:r>
    </w:p>
    <w:p w14:paraId="550D2874" w14:textId="4091F7FD" w:rsidR="00761B5F" w:rsidRPr="002347A6" w:rsidRDefault="00761B5F" w:rsidP="00761B5F">
      <w:pPr>
        <w:pStyle w:val="core-stylescore-body"/>
        <w:rPr>
          <w:sz w:val="20"/>
          <w:szCs w:val="20"/>
        </w:rPr>
      </w:pPr>
      <w:r w:rsidRPr="002347A6">
        <w:rPr>
          <w:sz w:val="20"/>
          <w:szCs w:val="20"/>
        </w:rPr>
        <w:t>At 13th level, you gain the ability to distract targets with your mage hand. As a bonus action on your turn, you can designate a creature within 5 feet of the spectral hand created by the spell. Doing so gives you advantage on attack rolls against that creature until the end of the turn.</w:t>
      </w:r>
    </w:p>
    <w:p w14:paraId="5FCEA625" w14:textId="497AC8EB" w:rsidR="006F3357" w:rsidRPr="002347A6" w:rsidRDefault="006F3357" w:rsidP="00761B5F">
      <w:pPr>
        <w:pStyle w:val="core-stylescore-body"/>
        <w:rPr>
          <w:sz w:val="20"/>
          <w:szCs w:val="20"/>
        </w:rPr>
      </w:pPr>
      <w:r w:rsidRPr="002347A6">
        <w:rPr>
          <w:sz w:val="20"/>
          <w:szCs w:val="20"/>
        </w:rPr>
        <w:t>You may cast your mage hand spell as a bonus action. You can use it as a distraction in this way the same turn you summon it as a bonus action.</w:t>
      </w:r>
    </w:p>
    <w:p w14:paraId="1BBB9165" w14:textId="77777777" w:rsidR="009B0734" w:rsidRPr="002347A6" w:rsidRDefault="009B0734" w:rsidP="009B0734">
      <w:pPr>
        <w:pStyle w:val="Heading4"/>
        <w:rPr>
          <w:rFonts w:ascii="Times New Roman" w:hAnsi="Times New Roman" w:cs="Times New Roman"/>
          <w:w w:val="100"/>
          <w:sz w:val="28"/>
          <w:szCs w:val="28"/>
        </w:rPr>
      </w:pPr>
      <w:r w:rsidRPr="002347A6">
        <w:rPr>
          <w:rFonts w:ascii="Times New Roman" w:hAnsi="Times New Roman" w:cs="Times New Roman"/>
          <w:sz w:val="28"/>
          <w:szCs w:val="28"/>
        </w:rPr>
        <w:t>Arcane shift</w:t>
      </w:r>
    </w:p>
    <w:p w14:paraId="05C582A6" w14:textId="77777777" w:rsidR="009B0734" w:rsidRPr="002347A6" w:rsidRDefault="009B0734" w:rsidP="009B0734">
      <w:pPr>
        <w:pStyle w:val="core-stylescore-body"/>
        <w:rPr>
          <w:sz w:val="20"/>
          <w:szCs w:val="20"/>
        </w:rPr>
      </w:pPr>
      <w:r w:rsidRPr="002347A6">
        <w:rPr>
          <w:sz w:val="20"/>
          <w:szCs w:val="20"/>
        </w:rPr>
        <w:t>Starting at 17th level, you can cast misty step at will. You learn the misty step spell if you do not already know it and it doesn’t count toward the number of spells learned. If you already know the misty step spell, choose another 2nd level spell and add it to your spells learned.</w:t>
      </w:r>
    </w:p>
    <w:p w14:paraId="74D5DF53" w14:textId="77777777" w:rsidR="00761B5F" w:rsidRPr="008D0713" w:rsidRDefault="00761B5F" w:rsidP="00761B5F">
      <w:pPr>
        <w:pStyle w:val="Heading4"/>
        <w:rPr>
          <w:rFonts w:ascii="Times New Roman" w:hAnsi="Times New Roman" w:cs="Times New Roman"/>
          <w:sz w:val="28"/>
          <w:szCs w:val="28"/>
        </w:rPr>
      </w:pPr>
      <w:r w:rsidRPr="008D0713">
        <w:rPr>
          <w:rFonts w:ascii="Times New Roman" w:hAnsi="Times New Roman" w:cs="Times New Roman"/>
          <w:sz w:val="28"/>
          <w:szCs w:val="28"/>
        </w:rPr>
        <w:t>Spell Thief</w:t>
      </w:r>
    </w:p>
    <w:p w14:paraId="4BE576A7" w14:textId="5B669C29" w:rsidR="00761B5F" w:rsidRPr="002347A6" w:rsidRDefault="00761B5F" w:rsidP="00761B5F">
      <w:pPr>
        <w:pStyle w:val="core-stylescore-body"/>
        <w:rPr>
          <w:sz w:val="20"/>
          <w:szCs w:val="20"/>
        </w:rPr>
      </w:pPr>
      <w:r w:rsidRPr="002347A6">
        <w:rPr>
          <w:sz w:val="20"/>
          <w:szCs w:val="20"/>
        </w:rPr>
        <w:t xml:space="preserve">At 17th level, you gain the ability to magically steal </w:t>
      </w:r>
      <w:r w:rsidR="009B0734" w:rsidRPr="002347A6">
        <w:rPr>
          <w:sz w:val="20"/>
          <w:szCs w:val="20"/>
        </w:rPr>
        <w:t>a spell used against you.</w:t>
      </w:r>
    </w:p>
    <w:p w14:paraId="19ECC159" w14:textId="52917D21" w:rsidR="002347A6" w:rsidRDefault="00761B5F" w:rsidP="009B0734">
      <w:pPr>
        <w:pStyle w:val="core-stylescore-body"/>
        <w:rPr>
          <w:sz w:val="20"/>
          <w:szCs w:val="20"/>
        </w:rPr>
      </w:pPr>
      <w:r w:rsidRPr="002347A6">
        <w:rPr>
          <w:sz w:val="20"/>
          <w:szCs w:val="20"/>
        </w:rPr>
        <w:t>Immediately after a creature casts a spell that targets you or includes you in its area of effect, you can use your reaction to force the creature to make a saving throw with its spellcasting ability modifier. The DC equals your spell save DC. On a failed save, you negate the spell’s effect against you</w:t>
      </w:r>
      <w:r w:rsidR="007413A0" w:rsidRPr="002347A6">
        <w:rPr>
          <w:sz w:val="20"/>
          <w:szCs w:val="20"/>
        </w:rPr>
        <w:t>.</w:t>
      </w:r>
      <w:r w:rsidRPr="002347A6">
        <w:rPr>
          <w:sz w:val="20"/>
          <w:szCs w:val="20"/>
        </w:rPr>
        <w:t xml:space="preserve"> </w:t>
      </w:r>
      <w:r w:rsidR="009B0734" w:rsidRPr="002347A6">
        <w:rPr>
          <w:sz w:val="20"/>
          <w:szCs w:val="20"/>
        </w:rPr>
        <w:br/>
      </w:r>
      <w:r w:rsidR="007413A0" w:rsidRPr="002347A6">
        <w:rPr>
          <w:sz w:val="20"/>
          <w:szCs w:val="20"/>
        </w:rPr>
        <w:t xml:space="preserve">In addition to negating the spell, if the spell </w:t>
      </w:r>
      <w:r w:rsidRPr="002347A6">
        <w:rPr>
          <w:sz w:val="20"/>
          <w:szCs w:val="20"/>
        </w:rPr>
        <w:t xml:space="preserve">is </w:t>
      </w:r>
      <w:r w:rsidR="007413A0" w:rsidRPr="002347A6">
        <w:rPr>
          <w:sz w:val="20"/>
          <w:szCs w:val="20"/>
        </w:rPr>
        <w:t xml:space="preserve">of </w:t>
      </w:r>
      <w:r w:rsidRPr="002347A6">
        <w:rPr>
          <w:sz w:val="20"/>
          <w:szCs w:val="20"/>
        </w:rPr>
        <w:t xml:space="preserve">at least 1st level </w:t>
      </w:r>
      <w:r w:rsidR="007413A0" w:rsidRPr="002347A6">
        <w:rPr>
          <w:sz w:val="20"/>
          <w:szCs w:val="20"/>
        </w:rPr>
        <w:t xml:space="preserve">and no greater than 7th level you steal the knowledge of the spell </w:t>
      </w:r>
      <w:r w:rsidRPr="002347A6">
        <w:rPr>
          <w:sz w:val="20"/>
          <w:szCs w:val="20"/>
        </w:rPr>
        <w:t xml:space="preserve">(it doesn’t need to be a wizard spell). For the next 8 hours, you know the spell and can cast it using your spell </w:t>
      </w:r>
      <w:r w:rsidR="0096708E" w:rsidRPr="002347A6">
        <w:rPr>
          <w:sz w:val="20"/>
          <w:szCs w:val="20"/>
        </w:rPr>
        <w:t>points</w:t>
      </w:r>
      <w:r w:rsidRPr="002347A6">
        <w:rPr>
          <w:sz w:val="20"/>
          <w:szCs w:val="20"/>
        </w:rPr>
        <w:t>. The creature can’t cast that spell until the 8 hours have passed.</w:t>
      </w:r>
      <w:r w:rsidR="007413A0" w:rsidRPr="002347A6">
        <w:rPr>
          <w:sz w:val="20"/>
          <w:szCs w:val="20"/>
        </w:rPr>
        <w:t xml:space="preserve"> (For example, if you steal a 6th level spell it will cost you 6 spell points to cast it)</w:t>
      </w:r>
      <w:r w:rsidR="009B0734" w:rsidRPr="002347A6">
        <w:rPr>
          <w:sz w:val="20"/>
          <w:szCs w:val="20"/>
        </w:rPr>
        <w:t>.</w:t>
      </w:r>
      <w:r w:rsidR="009B0734" w:rsidRPr="002347A6">
        <w:rPr>
          <w:sz w:val="20"/>
          <w:szCs w:val="20"/>
        </w:rPr>
        <w:br/>
      </w:r>
      <w:r w:rsidRPr="002347A6">
        <w:rPr>
          <w:sz w:val="20"/>
          <w:szCs w:val="20"/>
        </w:rPr>
        <w:t>Once you use this feature, you can’t use it again until you finish a long rest.</w:t>
      </w:r>
    </w:p>
    <w:p w14:paraId="327A32F5" w14:textId="77777777" w:rsidR="002347A6" w:rsidRDefault="002347A6">
      <w:pPr>
        <w:spacing w:line="240" w:lineRule="auto"/>
        <w:rPr>
          <w:rFonts w:ascii="Times New Roman" w:eastAsia="Times New Roman" w:hAnsi="Times New Roman" w:cs="Times New Roman"/>
          <w:bCs w:val="0"/>
          <w:w w:val="100"/>
          <w:sz w:val="20"/>
        </w:rPr>
      </w:pPr>
      <w:r>
        <w:rPr>
          <w:sz w:val="20"/>
        </w:rPr>
        <w:br w:type="page"/>
      </w:r>
    </w:p>
    <w:p w14:paraId="5EAB13B6" w14:textId="77777777" w:rsidR="006F3357" w:rsidRPr="008D0713" w:rsidRDefault="006F3357" w:rsidP="006F3357">
      <w:pPr>
        <w:pStyle w:val="Heading2"/>
        <w:rPr>
          <w:rFonts w:ascii="Times New Roman" w:hAnsi="Times New Roman" w:cs="Times New Roman"/>
          <w:w w:val="100"/>
        </w:rPr>
      </w:pPr>
      <w:r w:rsidRPr="008D0713">
        <w:rPr>
          <w:rFonts w:ascii="Times New Roman" w:hAnsi="Times New Roman" w:cs="Times New Roman"/>
        </w:rPr>
        <w:lastRenderedPageBreak/>
        <w:t>Assassin</w:t>
      </w:r>
    </w:p>
    <w:p w14:paraId="7F251515" w14:textId="16DCBC82" w:rsidR="006F3357" w:rsidRPr="002347A6" w:rsidRDefault="006F3357" w:rsidP="006F3357">
      <w:pPr>
        <w:widowControl w:val="0"/>
        <w:autoSpaceDE w:val="0"/>
        <w:autoSpaceDN w:val="0"/>
        <w:adjustRightInd w:val="0"/>
        <w:spacing w:after="200" w:line="276" w:lineRule="auto"/>
        <w:rPr>
          <w:rFonts w:ascii="Times New Roman" w:hAnsi="Times New Roman" w:cs="Times New Roman"/>
          <w:sz w:val="20"/>
          <w:u w:val="single"/>
          <w:lang w:val="en"/>
        </w:rPr>
      </w:pPr>
      <w:r w:rsidRPr="002347A6">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6F3357" w:rsidRPr="002347A6" w14:paraId="50E5DD9B" w14:textId="77777777" w:rsidTr="00324B8E">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4CA6C508" w14:textId="58FA937C" w:rsidR="006F3357" w:rsidRPr="002347A6" w:rsidRDefault="008D0713" w:rsidP="00324B8E">
            <w:pPr>
              <w:suppressAutoHyphens/>
              <w:autoSpaceDE w:val="0"/>
              <w:autoSpaceDN w:val="0"/>
              <w:adjustRightInd w:val="0"/>
              <w:jc w:val="center"/>
              <w:textAlignment w:val="center"/>
              <w:rPr>
                <w:rFonts w:ascii="Times New Roman" w:eastAsia="Times New Roman" w:hAnsi="Times New Roman" w:cs="Times New Roman"/>
                <w:b/>
                <w:bCs/>
                <w:color w:val="000000"/>
                <w:sz w:val="20"/>
              </w:rPr>
            </w:pPr>
            <w:r>
              <w:rPr>
                <w:rFonts w:ascii="Times New Roman" w:eastAsia="Times New Roman" w:hAnsi="Times New Roman" w:cs="Times New Roman"/>
                <w:b/>
                <w:bCs/>
                <w:color w:val="000000"/>
                <w:sz w:val="20"/>
              </w:rPr>
              <w:t>Rouge</w:t>
            </w:r>
            <w:r w:rsidR="006F3357" w:rsidRPr="002347A6">
              <w:rPr>
                <w:rFonts w:ascii="Times New Roman" w:eastAsia="Times New Roman" w:hAnsi="Times New Roman" w:cs="Times New Roman"/>
                <w:b/>
                <w:bCs/>
                <w:color w:val="000000"/>
                <w:sz w:val="20"/>
              </w:rPr>
              <w:t xml:space="preserve"> Level</w:t>
            </w:r>
          </w:p>
        </w:tc>
        <w:tc>
          <w:tcPr>
            <w:tcW w:w="3960" w:type="dxa"/>
            <w:tcBorders>
              <w:top w:val="none" w:sz="0" w:space="0" w:color="auto"/>
              <w:left w:val="none" w:sz="0" w:space="0" w:color="auto"/>
              <w:bottom w:val="none" w:sz="0" w:space="0" w:color="auto"/>
              <w:right w:val="none" w:sz="0" w:space="0" w:color="auto"/>
            </w:tcBorders>
          </w:tcPr>
          <w:p w14:paraId="34E1AE3B" w14:textId="77777777" w:rsidR="006F3357" w:rsidRPr="002347A6" w:rsidRDefault="006F3357" w:rsidP="00324B8E">
            <w:pPr>
              <w:suppressAutoHyphens/>
              <w:autoSpaceDE w:val="0"/>
              <w:autoSpaceDN w:val="0"/>
              <w:adjustRightInd w:val="0"/>
              <w:textAlignment w:val="center"/>
              <w:rPr>
                <w:rFonts w:ascii="Times New Roman" w:hAnsi="Times New Roman" w:cs="Times New Roman"/>
                <w:b/>
                <w:bCs/>
                <w:color w:val="000000"/>
                <w:sz w:val="20"/>
              </w:rPr>
            </w:pPr>
            <w:r w:rsidRPr="002347A6">
              <w:rPr>
                <w:rFonts w:ascii="Times New Roman" w:hAnsi="Times New Roman" w:cs="Times New Roman"/>
                <w:b/>
                <w:bCs/>
                <w:color w:val="000000"/>
                <w:sz w:val="20"/>
              </w:rPr>
              <w:t>Feature</w:t>
            </w:r>
          </w:p>
        </w:tc>
      </w:tr>
      <w:tr w:rsidR="006F3357" w:rsidRPr="002347A6" w14:paraId="449705CF" w14:textId="77777777" w:rsidTr="00324B8E">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D736AC9" w14:textId="77777777" w:rsidR="006F3357" w:rsidRPr="002347A6" w:rsidRDefault="006F3357" w:rsidP="00324B8E">
            <w:pPr>
              <w:suppressAutoHyphens/>
              <w:autoSpaceDE w:val="0"/>
              <w:autoSpaceDN w:val="0"/>
              <w:adjustRightInd w:val="0"/>
              <w:jc w:val="center"/>
              <w:textAlignment w:val="center"/>
              <w:rPr>
                <w:rFonts w:ascii="Times New Roman" w:eastAsia="Times New Roman" w:hAnsi="Times New Roman" w:cs="Times New Roman"/>
                <w:color w:val="000000"/>
                <w:sz w:val="20"/>
              </w:rPr>
            </w:pPr>
            <w:r w:rsidRPr="002347A6">
              <w:rPr>
                <w:rFonts w:ascii="Times New Roman" w:eastAsia="Times New Roman" w:hAnsi="Times New Roman" w:cs="Times New Roman"/>
                <w:color w:val="000000"/>
                <w:sz w:val="20"/>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FD474F0" w14:textId="19977BC6" w:rsidR="006F3357" w:rsidRPr="002347A6" w:rsidRDefault="009C4939" w:rsidP="00324B8E">
            <w:pPr>
              <w:widowControl w:val="0"/>
              <w:autoSpaceDE w:val="0"/>
              <w:autoSpaceDN w:val="0"/>
              <w:adjustRightInd w:val="0"/>
              <w:spacing w:after="200" w:line="276" w:lineRule="auto"/>
              <w:rPr>
                <w:rFonts w:ascii="Times New Roman" w:hAnsi="Times New Roman" w:cs="Times New Roman"/>
                <w:iCs/>
                <w:spacing w:val="1"/>
                <w:sz w:val="20"/>
                <w:lang w:val="en"/>
              </w:rPr>
            </w:pPr>
            <w:r w:rsidRPr="002347A6">
              <w:rPr>
                <w:rFonts w:ascii="Times New Roman" w:hAnsi="Times New Roman" w:cs="Times New Roman"/>
                <w:iCs/>
                <w:sz w:val="20"/>
              </w:rPr>
              <w:t>Bonus Proficiencies, Assassinate, Kiss of Death</w:t>
            </w:r>
          </w:p>
        </w:tc>
      </w:tr>
      <w:tr w:rsidR="006F3357" w:rsidRPr="002347A6" w14:paraId="365F1433" w14:textId="77777777" w:rsidTr="00324B8E">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70C6C251" w14:textId="77777777" w:rsidR="006F3357" w:rsidRPr="002347A6" w:rsidRDefault="006F3357" w:rsidP="00324B8E">
            <w:pPr>
              <w:suppressAutoHyphens/>
              <w:autoSpaceDE w:val="0"/>
              <w:autoSpaceDN w:val="0"/>
              <w:adjustRightInd w:val="0"/>
              <w:jc w:val="center"/>
              <w:textAlignment w:val="center"/>
              <w:rPr>
                <w:rFonts w:ascii="Times New Roman" w:eastAsia="Times New Roman" w:hAnsi="Times New Roman" w:cs="Times New Roman"/>
                <w:color w:val="000000"/>
                <w:sz w:val="20"/>
              </w:rPr>
            </w:pPr>
            <w:r w:rsidRPr="002347A6">
              <w:rPr>
                <w:rFonts w:ascii="Times New Roman" w:eastAsia="Times New Roman" w:hAnsi="Times New Roman" w:cs="Times New Roman"/>
                <w:color w:val="000000"/>
                <w:sz w:val="20"/>
                <w:lang w:val="en"/>
              </w:rPr>
              <w:t>9th</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1419A1C1" w14:textId="66D78776" w:rsidR="006F3357" w:rsidRPr="002347A6" w:rsidRDefault="009C4939" w:rsidP="00324B8E">
            <w:pPr>
              <w:widowControl w:val="0"/>
              <w:autoSpaceDE w:val="0"/>
              <w:autoSpaceDN w:val="0"/>
              <w:adjustRightInd w:val="0"/>
              <w:spacing w:after="200" w:line="276" w:lineRule="auto"/>
              <w:rPr>
                <w:rFonts w:ascii="Times New Roman" w:hAnsi="Times New Roman" w:cs="Times New Roman"/>
                <w:iCs/>
                <w:spacing w:val="1"/>
                <w:sz w:val="20"/>
                <w:lang w:val="en"/>
              </w:rPr>
            </w:pPr>
            <w:r w:rsidRPr="002347A6">
              <w:rPr>
                <w:rFonts w:ascii="Times New Roman" w:hAnsi="Times New Roman" w:cs="Times New Roman"/>
                <w:iCs/>
                <w:spacing w:val="1"/>
                <w:sz w:val="20"/>
                <w:lang w:val="en"/>
              </w:rPr>
              <w:t>Infiltration Expertise, Imposter</w:t>
            </w:r>
          </w:p>
        </w:tc>
      </w:tr>
      <w:tr w:rsidR="006F3357" w:rsidRPr="002347A6" w14:paraId="6770ABEA" w14:textId="77777777" w:rsidTr="00324B8E">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7896AD02" w14:textId="77777777" w:rsidR="006F3357" w:rsidRPr="002347A6" w:rsidRDefault="006F3357" w:rsidP="00324B8E">
            <w:pPr>
              <w:suppressAutoHyphens/>
              <w:autoSpaceDE w:val="0"/>
              <w:autoSpaceDN w:val="0"/>
              <w:adjustRightInd w:val="0"/>
              <w:jc w:val="center"/>
              <w:textAlignment w:val="center"/>
              <w:rPr>
                <w:rFonts w:ascii="Times New Roman" w:eastAsia="Times New Roman" w:hAnsi="Times New Roman" w:cs="Times New Roman"/>
                <w:color w:val="000000"/>
                <w:sz w:val="20"/>
                <w:lang w:val="en"/>
              </w:rPr>
            </w:pPr>
            <w:r w:rsidRPr="002347A6">
              <w:rPr>
                <w:rFonts w:ascii="Times New Roman" w:eastAsia="Times New Roman" w:hAnsi="Times New Roman" w:cs="Times New Roman"/>
                <w:color w:val="000000"/>
                <w:sz w:val="20"/>
                <w:lang w:val="en"/>
              </w:rPr>
              <w:t>13th</w:t>
            </w:r>
          </w:p>
        </w:tc>
        <w:tc>
          <w:tcPr>
            <w:tcW w:w="3960" w:type="dxa"/>
            <w:tcBorders>
              <w:top w:val="single" w:sz="4" w:space="0" w:color="auto"/>
              <w:left w:val="single" w:sz="4" w:space="0" w:color="auto"/>
              <w:bottom w:val="single" w:sz="4" w:space="0" w:color="auto"/>
              <w:right w:val="single" w:sz="4" w:space="0" w:color="auto"/>
            </w:tcBorders>
          </w:tcPr>
          <w:p w14:paraId="477826AE" w14:textId="4382CAE6" w:rsidR="006F3357" w:rsidRPr="002347A6" w:rsidRDefault="009C4939" w:rsidP="00324B8E">
            <w:pPr>
              <w:widowControl w:val="0"/>
              <w:autoSpaceDE w:val="0"/>
              <w:autoSpaceDN w:val="0"/>
              <w:adjustRightInd w:val="0"/>
              <w:spacing w:after="200" w:line="276" w:lineRule="auto"/>
              <w:rPr>
                <w:rFonts w:ascii="Times New Roman" w:hAnsi="Times New Roman" w:cs="Times New Roman"/>
                <w:iCs/>
                <w:spacing w:val="1"/>
                <w:sz w:val="20"/>
                <w:lang w:val="en"/>
              </w:rPr>
            </w:pPr>
            <w:r w:rsidRPr="002347A6">
              <w:rPr>
                <w:rFonts w:ascii="Times New Roman" w:hAnsi="Times New Roman" w:cs="Times New Roman"/>
                <w:iCs/>
                <w:spacing w:val="1"/>
                <w:sz w:val="20"/>
                <w:lang w:val="en"/>
              </w:rPr>
              <w:t>Fear in the Heart</w:t>
            </w:r>
          </w:p>
        </w:tc>
      </w:tr>
      <w:tr w:rsidR="006F3357" w:rsidRPr="002347A6" w14:paraId="1B02C1E6" w14:textId="77777777" w:rsidTr="00324B8E">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68800D84" w14:textId="77777777" w:rsidR="006F3357" w:rsidRPr="002347A6" w:rsidRDefault="006F3357" w:rsidP="00324B8E">
            <w:pPr>
              <w:suppressAutoHyphens/>
              <w:autoSpaceDE w:val="0"/>
              <w:autoSpaceDN w:val="0"/>
              <w:adjustRightInd w:val="0"/>
              <w:jc w:val="center"/>
              <w:textAlignment w:val="center"/>
              <w:rPr>
                <w:rFonts w:ascii="Times New Roman" w:eastAsia="Times New Roman" w:hAnsi="Times New Roman" w:cs="Times New Roman"/>
                <w:color w:val="000000"/>
                <w:sz w:val="20"/>
                <w:lang w:val="en"/>
              </w:rPr>
            </w:pPr>
            <w:r w:rsidRPr="002347A6">
              <w:rPr>
                <w:rFonts w:ascii="Times New Roman" w:eastAsia="Times New Roman" w:hAnsi="Times New Roman" w:cs="Times New Roman"/>
                <w:color w:val="000000"/>
                <w:sz w:val="20"/>
                <w:lang w:val="en"/>
              </w:rPr>
              <w:t>17th</w:t>
            </w:r>
          </w:p>
        </w:tc>
        <w:tc>
          <w:tcPr>
            <w:tcW w:w="3960" w:type="dxa"/>
            <w:tcBorders>
              <w:top w:val="single" w:sz="4" w:space="0" w:color="auto"/>
              <w:left w:val="single" w:sz="4" w:space="0" w:color="auto"/>
              <w:bottom w:val="single" w:sz="4" w:space="0" w:color="auto"/>
              <w:right w:val="single" w:sz="4" w:space="0" w:color="auto"/>
            </w:tcBorders>
          </w:tcPr>
          <w:p w14:paraId="1393752C" w14:textId="2A621876" w:rsidR="006F3357" w:rsidRPr="002347A6" w:rsidRDefault="009C4939" w:rsidP="00324B8E">
            <w:pPr>
              <w:widowControl w:val="0"/>
              <w:autoSpaceDE w:val="0"/>
              <w:autoSpaceDN w:val="0"/>
              <w:adjustRightInd w:val="0"/>
              <w:spacing w:after="200" w:line="276" w:lineRule="auto"/>
              <w:rPr>
                <w:rFonts w:ascii="Times New Roman" w:hAnsi="Times New Roman" w:cs="Times New Roman"/>
                <w:iCs/>
                <w:spacing w:val="1"/>
                <w:sz w:val="20"/>
                <w:lang w:val="en"/>
              </w:rPr>
            </w:pPr>
            <w:r w:rsidRPr="002347A6">
              <w:rPr>
                <w:rFonts w:ascii="Times New Roman" w:hAnsi="Times New Roman" w:cs="Times New Roman"/>
                <w:iCs/>
                <w:spacing w:val="1"/>
                <w:sz w:val="20"/>
                <w:lang w:val="en"/>
              </w:rPr>
              <w:t>Death Strike</w:t>
            </w:r>
          </w:p>
        </w:tc>
      </w:tr>
    </w:tbl>
    <w:p w14:paraId="3E5E1828" w14:textId="77777777" w:rsidR="006F3357" w:rsidRPr="008D0713" w:rsidRDefault="006F3357" w:rsidP="006F3357">
      <w:pPr>
        <w:pStyle w:val="Heading4"/>
        <w:rPr>
          <w:rFonts w:ascii="Times New Roman" w:hAnsi="Times New Roman" w:cs="Times New Roman"/>
          <w:sz w:val="28"/>
          <w:szCs w:val="28"/>
        </w:rPr>
      </w:pPr>
      <w:r w:rsidRPr="008D0713">
        <w:rPr>
          <w:rFonts w:ascii="Times New Roman" w:hAnsi="Times New Roman" w:cs="Times New Roman"/>
          <w:sz w:val="28"/>
          <w:szCs w:val="28"/>
        </w:rPr>
        <w:t>Bonus Proficiencies</w:t>
      </w:r>
    </w:p>
    <w:p w14:paraId="3AD1826F" w14:textId="68CF31F9" w:rsidR="006F3357" w:rsidRPr="002347A6" w:rsidRDefault="006D362B" w:rsidP="006F3357">
      <w:pPr>
        <w:pStyle w:val="compendium-hr"/>
        <w:rPr>
          <w:sz w:val="20"/>
          <w:szCs w:val="20"/>
        </w:rPr>
      </w:pPr>
      <w:r w:rsidRPr="002347A6">
        <w:rPr>
          <w:sz w:val="20"/>
          <w:szCs w:val="20"/>
        </w:rPr>
        <w:t>Starting at 3rd level, y</w:t>
      </w:r>
      <w:r w:rsidR="006F3357" w:rsidRPr="002347A6">
        <w:rPr>
          <w:sz w:val="20"/>
          <w:szCs w:val="20"/>
        </w:rPr>
        <w:t>ou gain proficiency with the disguise kit and the poisoner’s kit.</w:t>
      </w:r>
    </w:p>
    <w:p w14:paraId="1285B63E" w14:textId="77777777" w:rsidR="006F3357" w:rsidRPr="008D0713" w:rsidRDefault="006F3357" w:rsidP="006F3357">
      <w:pPr>
        <w:pStyle w:val="Heading4"/>
        <w:rPr>
          <w:rFonts w:ascii="Times New Roman" w:hAnsi="Times New Roman" w:cs="Times New Roman"/>
          <w:sz w:val="28"/>
          <w:szCs w:val="28"/>
        </w:rPr>
      </w:pPr>
      <w:r w:rsidRPr="008D0713">
        <w:rPr>
          <w:rFonts w:ascii="Times New Roman" w:hAnsi="Times New Roman" w:cs="Times New Roman"/>
          <w:sz w:val="28"/>
          <w:szCs w:val="28"/>
        </w:rPr>
        <w:t>Assassinate</w:t>
      </w:r>
    </w:p>
    <w:p w14:paraId="330D4811" w14:textId="7B87F33D" w:rsidR="000D57BE" w:rsidRPr="002347A6" w:rsidRDefault="006F3357" w:rsidP="006F3357">
      <w:pPr>
        <w:pStyle w:val="compendium-hr"/>
        <w:rPr>
          <w:sz w:val="20"/>
          <w:szCs w:val="20"/>
        </w:rPr>
      </w:pPr>
      <w:r w:rsidRPr="002347A6">
        <w:rPr>
          <w:sz w:val="20"/>
          <w:szCs w:val="20"/>
        </w:rPr>
        <w:t>Starting at 3rd level, you are at your deadliest when you get the drop on your enemies. During</w:t>
      </w:r>
      <w:r w:rsidR="00F82BED" w:rsidRPr="002347A6">
        <w:rPr>
          <w:sz w:val="20"/>
          <w:szCs w:val="20"/>
        </w:rPr>
        <w:t xml:space="preserve"> your</w:t>
      </w:r>
      <w:r w:rsidRPr="002347A6">
        <w:rPr>
          <w:sz w:val="20"/>
          <w:szCs w:val="20"/>
        </w:rPr>
        <w:t xml:space="preserve"> first turn in combat</w:t>
      </w:r>
      <w:r w:rsidR="00F82BED" w:rsidRPr="002347A6">
        <w:rPr>
          <w:sz w:val="20"/>
          <w:szCs w:val="20"/>
        </w:rPr>
        <w:t>,</w:t>
      </w:r>
      <w:r w:rsidR="000D57BE" w:rsidRPr="002347A6">
        <w:rPr>
          <w:sz w:val="20"/>
          <w:szCs w:val="20"/>
        </w:rPr>
        <w:t xml:space="preserve"> the first hit you score against a creature is a critical hit.</w:t>
      </w:r>
    </w:p>
    <w:p w14:paraId="623E5C27" w14:textId="1EE960D2" w:rsidR="000D57BE" w:rsidRPr="002347A6" w:rsidRDefault="000D57BE" w:rsidP="006F3357">
      <w:pPr>
        <w:pStyle w:val="compendium-hr"/>
        <w:rPr>
          <w:sz w:val="20"/>
          <w:szCs w:val="20"/>
        </w:rPr>
      </w:pPr>
      <w:r w:rsidRPr="002347A6">
        <w:rPr>
          <w:sz w:val="20"/>
          <w:szCs w:val="20"/>
        </w:rPr>
        <w:t>You have advantage on attack rolls against any creature that hasn’t taken a turn in the combat yet.</w:t>
      </w:r>
    </w:p>
    <w:p w14:paraId="31B82AA5" w14:textId="47EAA32E" w:rsidR="00352127" w:rsidRPr="008D0713" w:rsidRDefault="00352127" w:rsidP="00352127">
      <w:pPr>
        <w:pStyle w:val="Heading4"/>
        <w:rPr>
          <w:rFonts w:ascii="Times New Roman" w:hAnsi="Times New Roman" w:cs="Times New Roman"/>
          <w:sz w:val="28"/>
          <w:szCs w:val="28"/>
        </w:rPr>
      </w:pPr>
      <w:r w:rsidRPr="008D0713">
        <w:rPr>
          <w:rFonts w:ascii="Times New Roman" w:hAnsi="Times New Roman" w:cs="Times New Roman"/>
          <w:sz w:val="28"/>
          <w:szCs w:val="28"/>
        </w:rPr>
        <w:t>Kiss of Death</w:t>
      </w:r>
    </w:p>
    <w:p w14:paraId="37570225" w14:textId="51387278" w:rsidR="00352127" w:rsidRPr="002347A6" w:rsidRDefault="00352127" w:rsidP="006F3357">
      <w:pPr>
        <w:pStyle w:val="compendium-hr"/>
        <w:rPr>
          <w:sz w:val="20"/>
          <w:szCs w:val="20"/>
        </w:rPr>
      </w:pPr>
      <w:r w:rsidRPr="002347A6">
        <w:rPr>
          <w:sz w:val="20"/>
          <w:szCs w:val="20"/>
        </w:rPr>
        <w:t xml:space="preserve">Starting at 3rd level, </w:t>
      </w:r>
      <w:r w:rsidR="007319A0" w:rsidRPr="002347A6">
        <w:rPr>
          <w:sz w:val="20"/>
          <w:szCs w:val="20"/>
        </w:rPr>
        <w:t>whenever a poison you apply or create deals damage and that damage was not be a result caused by an attack roll you add your sneak attack dice to the damages total.</w:t>
      </w:r>
      <w:r w:rsidRPr="002347A6">
        <w:rPr>
          <w:sz w:val="20"/>
          <w:szCs w:val="20"/>
        </w:rPr>
        <w:br/>
      </w:r>
      <w:r w:rsidR="007319A0" w:rsidRPr="002347A6">
        <w:rPr>
          <w:i/>
          <w:iCs/>
          <w:sz w:val="20"/>
          <w:szCs w:val="20"/>
        </w:rPr>
        <w:br/>
      </w:r>
      <w:r w:rsidRPr="002347A6">
        <w:rPr>
          <w:i/>
          <w:iCs/>
          <w:sz w:val="20"/>
          <w:szCs w:val="20"/>
        </w:rPr>
        <w:t>(for example if you mix poison into an apple and a creature eats the apple you add your sneak attack dice to the damage. The same would be true if you slipped poison into the mouth of a sleeping noble.)</w:t>
      </w:r>
    </w:p>
    <w:p w14:paraId="41E9FFBE" w14:textId="77777777" w:rsidR="006F3357" w:rsidRPr="008D0713" w:rsidRDefault="006F3357" w:rsidP="006F3357">
      <w:pPr>
        <w:pStyle w:val="Heading4"/>
        <w:rPr>
          <w:rFonts w:ascii="Times New Roman" w:hAnsi="Times New Roman" w:cs="Times New Roman"/>
          <w:sz w:val="28"/>
          <w:szCs w:val="28"/>
        </w:rPr>
      </w:pPr>
      <w:r w:rsidRPr="008D0713">
        <w:rPr>
          <w:rFonts w:ascii="Times New Roman" w:hAnsi="Times New Roman" w:cs="Times New Roman"/>
          <w:sz w:val="28"/>
          <w:szCs w:val="28"/>
        </w:rPr>
        <w:t>Infiltration Expertise</w:t>
      </w:r>
    </w:p>
    <w:p w14:paraId="51D859C4" w14:textId="7BC837BE" w:rsidR="007319A0" w:rsidRDefault="006F3357" w:rsidP="006F3357">
      <w:pPr>
        <w:pStyle w:val="compendium-hr"/>
        <w:rPr>
          <w:sz w:val="20"/>
          <w:szCs w:val="20"/>
        </w:rPr>
      </w:pPr>
      <w:r w:rsidRPr="002347A6">
        <w:rPr>
          <w:sz w:val="20"/>
          <w:szCs w:val="20"/>
        </w:rPr>
        <w:t xml:space="preserve">Starting at 9th level, </w:t>
      </w:r>
      <w:r w:rsidR="00352127" w:rsidRPr="002347A6">
        <w:rPr>
          <w:sz w:val="20"/>
          <w:szCs w:val="20"/>
        </w:rPr>
        <w:t>double your proficiency bonus with your disguise kit.</w:t>
      </w:r>
      <w:r w:rsidR="00A62785" w:rsidRPr="002347A6">
        <w:rPr>
          <w:sz w:val="20"/>
          <w:szCs w:val="20"/>
        </w:rPr>
        <w:t xml:space="preserve"> You also gain proficiency with a forgery kits.</w:t>
      </w:r>
    </w:p>
    <w:p w14:paraId="2B384367" w14:textId="77777777" w:rsidR="008D0713" w:rsidRDefault="008D0713" w:rsidP="006F3357">
      <w:pPr>
        <w:pStyle w:val="compendium-hr"/>
        <w:rPr>
          <w:sz w:val="20"/>
          <w:szCs w:val="20"/>
        </w:rPr>
      </w:pPr>
    </w:p>
    <w:p w14:paraId="19AF19FE" w14:textId="77777777" w:rsidR="008D0713" w:rsidRDefault="008D0713" w:rsidP="006F3357">
      <w:pPr>
        <w:pStyle w:val="compendium-hr"/>
        <w:rPr>
          <w:sz w:val="20"/>
          <w:szCs w:val="20"/>
        </w:rPr>
      </w:pPr>
    </w:p>
    <w:p w14:paraId="1D7BE3EA" w14:textId="77777777" w:rsidR="008D0713" w:rsidRPr="002347A6" w:rsidRDefault="008D0713" w:rsidP="006F3357">
      <w:pPr>
        <w:pStyle w:val="compendium-hr"/>
        <w:rPr>
          <w:sz w:val="20"/>
          <w:szCs w:val="20"/>
        </w:rPr>
      </w:pPr>
    </w:p>
    <w:p w14:paraId="77DEB4CA" w14:textId="77777777" w:rsidR="006F3357" w:rsidRPr="008D0713" w:rsidRDefault="006F3357" w:rsidP="006F3357">
      <w:pPr>
        <w:pStyle w:val="Heading4"/>
        <w:rPr>
          <w:rFonts w:ascii="Times New Roman" w:hAnsi="Times New Roman" w:cs="Times New Roman"/>
          <w:sz w:val="28"/>
          <w:szCs w:val="28"/>
        </w:rPr>
      </w:pPr>
      <w:r w:rsidRPr="008D0713">
        <w:rPr>
          <w:rFonts w:ascii="Times New Roman" w:hAnsi="Times New Roman" w:cs="Times New Roman"/>
          <w:sz w:val="28"/>
          <w:szCs w:val="28"/>
        </w:rPr>
        <w:t>Impostor</w:t>
      </w:r>
    </w:p>
    <w:p w14:paraId="35CAB281" w14:textId="32647003" w:rsidR="006F3357" w:rsidRPr="002347A6" w:rsidRDefault="006F3357" w:rsidP="006F3357">
      <w:pPr>
        <w:pStyle w:val="core-stylescore-body"/>
        <w:rPr>
          <w:sz w:val="20"/>
          <w:szCs w:val="20"/>
        </w:rPr>
      </w:pPr>
      <w:r w:rsidRPr="002347A6">
        <w:rPr>
          <w:sz w:val="20"/>
          <w:szCs w:val="20"/>
        </w:rPr>
        <w:t xml:space="preserve">At </w:t>
      </w:r>
      <w:r w:rsidR="007319A0" w:rsidRPr="002347A6">
        <w:rPr>
          <w:sz w:val="20"/>
          <w:szCs w:val="20"/>
        </w:rPr>
        <w:t>9</w:t>
      </w:r>
      <w:r w:rsidRPr="002347A6">
        <w:rPr>
          <w:sz w:val="20"/>
          <w:szCs w:val="20"/>
        </w:rPr>
        <w:t>th level, you gain the ability to unerringly mimic another person’s speech, writing, and behavior. You must spend at least three hours studying these three components of the person’s behavior, listening to speech, examining handwriting, and observing mannerisms.</w:t>
      </w:r>
    </w:p>
    <w:p w14:paraId="3C2EC1ED" w14:textId="18DE6094" w:rsidR="006F3357" w:rsidRPr="002347A6" w:rsidRDefault="006F3357" w:rsidP="006F3357">
      <w:pPr>
        <w:pStyle w:val="core-stylescore-body"/>
        <w:rPr>
          <w:sz w:val="20"/>
          <w:szCs w:val="20"/>
        </w:rPr>
      </w:pPr>
      <w:r w:rsidRPr="002347A6">
        <w:rPr>
          <w:sz w:val="20"/>
          <w:szCs w:val="20"/>
        </w:rPr>
        <w:t>Your ruse is indiscernible to the casual observer. If a wary creature suspects something is amiss, you have advantage on any Charisma (Deception) check you make to avoid detection.</w:t>
      </w:r>
    </w:p>
    <w:p w14:paraId="15928EE0" w14:textId="68A53EDB" w:rsidR="007319A0" w:rsidRPr="008D0713" w:rsidRDefault="000D52EF" w:rsidP="007319A0">
      <w:pPr>
        <w:pStyle w:val="Heading4"/>
        <w:rPr>
          <w:rFonts w:ascii="Times New Roman" w:hAnsi="Times New Roman" w:cs="Times New Roman"/>
          <w:sz w:val="28"/>
          <w:szCs w:val="28"/>
        </w:rPr>
      </w:pPr>
      <w:r w:rsidRPr="008D0713">
        <w:rPr>
          <w:rFonts w:ascii="Times New Roman" w:hAnsi="Times New Roman" w:cs="Times New Roman"/>
          <w:sz w:val="28"/>
          <w:szCs w:val="28"/>
        </w:rPr>
        <w:t>Mortal Reminder</w:t>
      </w:r>
    </w:p>
    <w:p w14:paraId="791F87FE" w14:textId="0431396D" w:rsidR="007319A0" w:rsidRPr="002347A6" w:rsidRDefault="007319A0" w:rsidP="006F3357">
      <w:pPr>
        <w:pStyle w:val="core-stylescore-body"/>
        <w:rPr>
          <w:sz w:val="20"/>
          <w:szCs w:val="20"/>
        </w:rPr>
      </w:pPr>
      <w:r w:rsidRPr="002347A6">
        <w:rPr>
          <w:sz w:val="20"/>
          <w:szCs w:val="20"/>
        </w:rPr>
        <w:t>Starting at 13th level, your critical strike range is increased by 1 (</w:t>
      </w:r>
      <w:r w:rsidR="00F82BED" w:rsidRPr="002347A6">
        <w:rPr>
          <w:sz w:val="20"/>
          <w:szCs w:val="20"/>
        </w:rPr>
        <w:t>y</w:t>
      </w:r>
      <w:r w:rsidRPr="002347A6">
        <w:rPr>
          <w:sz w:val="20"/>
          <w:szCs w:val="20"/>
        </w:rPr>
        <w:t>ou now critically strike on a 19 and 20)</w:t>
      </w:r>
      <w:r w:rsidR="00F82BED" w:rsidRPr="002347A6">
        <w:rPr>
          <w:sz w:val="20"/>
          <w:szCs w:val="20"/>
        </w:rPr>
        <w:t>.</w:t>
      </w:r>
    </w:p>
    <w:p w14:paraId="5594CCD1" w14:textId="103DA1A1" w:rsidR="00A62785" w:rsidRPr="002347A6" w:rsidRDefault="00A62785" w:rsidP="006F3357">
      <w:pPr>
        <w:pStyle w:val="core-stylescore-body"/>
        <w:rPr>
          <w:sz w:val="20"/>
          <w:szCs w:val="20"/>
        </w:rPr>
      </w:pPr>
      <w:r w:rsidRPr="002347A6">
        <w:rPr>
          <w:sz w:val="20"/>
          <w:szCs w:val="20"/>
        </w:rPr>
        <w:t xml:space="preserve">When you critically strike with a </w:t>
      </w:r>
      <w:r w:rsidR="00F82BED" w:rsidRPr="002347A6">
        <w:rPr>
          <w:sz w:val="20"/>
          <w:szCs w:val="20"/>
        </w:rPr>
        <w:t xml:space="preserve">weapon attack a creature hit by that attack must make a wisdom saving throw (DC 8 + your </w:t>
      </w:r>
      <w:r w:rsidR="008D0713">
        <w:rPr>
          <w:sz w:val="20"/>
          <w:szCs w:val="20"/>
        </w:rPr>
        <w:t>d</w:t>
      </w:r>
      <w:r w:rsidR="00F82BED" w:rsidRPr="002347A6">
        <w:rPr>
          <w:sz w:val="20"/>
          <w:szCs w:val="20"/>
        </w:rPr>
        <w:t>exterity modifier + your proficiency bonus). On a failed save, that creature becomes afraid of you until the end of your next turn.</w:t>
      </w:r>
    </w:p>
    <w:p w14:paraId="68D26A60" w14:textId="77777777" w:rsidR="006F3357" w:rsidRPr="008D0713" w:rsidRDefault="006F3357" w:rsidP="006F3357">
      <w:pPr>
        <w:pStyle w:val="Heading4"/>
        <w:rPr>
          <w:rFonts w:ascii="Times New Roman" w:hAnsi="Times New Roman" w:cs="Times New Roman"/>
          <w:sz w:val="28"/>
          <w:szCs w:val="28"/>
        </w:rPr>
      </w:pPr>
      <w:r w:rsidRPr="008D0713">
        <w:rPr>
          <w:rFonts w:ascii="Times New Roman" w:hAnsi="Times New Roman" w:cs="Times New Roman"/>
          <w:sz w:val="28"/>
          <w:szCs w:val="28"/>
        </w:rPr>
        <w:t>Death Strike</w:t>
      </w:r>
    </w:p>
    <w:p w14:paraId="735EBF10" w14:textId="33A06D99" w:rsidR="000327AA" w:rsidRPr="002347A6" w:rsidRDefault="006F3357" w:rsidP="006F3357">
      <w:pPr>
        <w:pStyle w:val="core-stylescore-body"/>
        <w:rPr>
          <w:sz w:val="20"/>
          <w:szCs w:val="20"/>
        </w:rPr>
      </w:pPr>
      <w:r w:rsidRPr="002347A6">
        <w:rPr>
          <w:sz w:val="20"/>
          <w:szCs w:val="20"/>
        </w:rPr>
        <w:t xml:space="preserve">Starting at 17th level, you become a master of instant death. </w:t>
      </w:r>
      <w:r w:rsidR="000327AA" w:rsidRPr="002347A6">
        <w:rPr>
          <w:sz w:val="20"/>
          <w:szCs w:val="20"/>
        </w:rPr>
        <w:t>During the first round of combat when</w:t>
      </w:r>
      <w:r w:rsidRPr="002347A6">
        <w:rPr>
          <w:sz w:val="20"/>
          <w:szCs w:val="20"/>
        </w:rPr>
        <w:t xml:space="preserve"> you attack and hit a creature that is surprised, it must make a </w:t>
      </w:r>
      <w:r w:rsidR="008D0713">
        <w:rPr>
          <w:sz w:val="20"/>
          <w:szCs w:val="20"/>
        </w:rPr>
        <w:t>c</w:t>
      </w:r>
      <w:r w:rsidRPr="002347A6">
        <w:rPr>
          <w:sz w:val="20"/>
          <w:szCs w:val="20"/>
        </w:rPr>
        <w:t>onstitution saving throw (DC 8 + your Dexterity modifier + your proficiency bonus). On a failed save, double the damage of your attack against the creature.</w:t>
      </w:r>
      <w:r w:rsidR="000327AA" w:rsidRPr="002347A6">
        <w:rPr>
          <w:sz w:val="20"/>
          <w:szCs w:val="20"/>
        </w:rPr>
        <w:t xml:space="preserve"> </w:t>
      </w:r>
    </w:p>
    <w:p w14:paraId="52EE8D5E" w14:textId="4B3551F0" w:rsidR="000327AA" w:rsidRPr="002347A6" w:rsidRDefault="000327AA" w:rsidP="006F3357">
      <w:pPr>
        <w:pStyle w:val="core-stylescore-body"/>
        <w:rPr>
          <w:sz w:val="20"/>
          <w:szCs w:val="20"/>
        </w:rPr>
      </w:pPr>
      <w:r w:rsidRPr="002347A6">
        <w:rPr>
          <w:sz w:val="20"/>
          <w:szCs w:val="20"/>
        </w:rPr>
        <w:t xml:space="preserve">Any creature you damage with your sneak attack during the first round of combat suffers disadvantage on all attack rolls, disadvantage on all ability checks, and any saving throws they force other creatures to make are made with advantage; until the end of their next turn. </w:t>
      </w:r>
    </w:p>
    <w:p w14:paraId="07A874A0" w14:textId="77777777" w:rsidR="000327AA" w:rsidRPr="002347A6" w:rsidRDefault="000327AA" w:rsidP="006F3357">
      <w:pPr>
        <w:pStyle w:val="core-stylescore-body"/>
        <w:rPr>
          <w:sz w:val="20"/>
          <w:szCs w:val="20"/>
        </w:rPr>
      </w:pPr>
    </w:p>
    <w:p w14:paraId="4980A9BF" w14:textId="77777777" w:rsidR="00FC1123" w:rsidRPr="002347A6" w:rsidRDefault="00FC1123">
      <w:pPr>
        <w:spacing w:line="240" w:lineRule="auto"/>
        <w:rPr>
          <w:rFonts w:ascii="Times New Roman" w:eastAsia="Times New Roman" w:hAnsi="Times New Roman" w:cs="Times New Roman"/>
          <w:bCs w:val="0"/>
          <w:w w:val="100"/>
          <w:sz w:val="20"/>
        </w:rPr>
      </w:pPr>
      <w:r w:rsidRPr="002347A6">
        <w:rPr>
          <w:rFonts w:ascii="Times New Roman" w:hAnsi="Times New Roman" w:cs="Times New Roman"/>
          <w:sz w:val="20"/>
        </w:rPr>
        <w:br w:type="page"/>
      </w:r>
    </w:p>
    <w:p w14:paraId="58C04755" w14:textId="192AC108" w:rsidR="00FC1123" w:rsidRPr="005B4941" w:rsidRDefault="006A1BDA" w:rsidP="00FC1123">
      <w:pPr>
        <w:pStyle w:val="Heading2"/>
        <w:rPr>
          <w:rFonts w:ascii="Times New Roman" w:hAnsi="Times New Roman" w:cs="Times New Roman"/>
          <w:w w:val="100"/>
        </w:rPr>
      </w:pPr>
      <w:r w:rsidRPr="005B4941">
        <w:rPr>
          <w:rFonts w:ascii="Times New Roman" w:hAnsi="Times New Roman" w:cs="Times New Roman"/>
        </w:rPr>
        <w:lastRenderedPageBreak/>
        <w:t>brawler</w:t>
      </w:r>
    </w:p>
    <w:p w14:paraId="637D65FD" w14:textId="37D23BFB" w:rsidR="00FC1123" w:rsidRPr="002347A6" w:rsidRDefault="00FC1123" w:rsidP="00FC1123">
      <w:pPr>
        <w:widowControl w:val="0"/>
        <w:autoSpaceDE w:val="0"/>
        <w:autoSpaceDN w:val="0"/>
        <w:adjustRightInd w:val="0"/>
        <w:spacing w:after="200" w:line="276" w:lineRule="auto"/>
        <w:rPr>
          <w:rFonts w:ascii="Times New Roman" w:hAnsi="Times New Roman" w:cs="Times New Roman"/>
          <w:sz w:val="20"/>
          <w:u w:val="single"/>
          <w:lang w:val="en"/>
        </w:rPr>
      </w:pPr>
      <w:r w:rsidRPr="002347A6">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FC1123" w:rsidRPr="002347A6" w14:paraId="229DBFC1" w14:textId="77777777" w:rsidTr="00324B8E">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5CBE7A25" w14:textId="67E6F3A3" w:rsidR="00FC1123" w:rsidRPr="002347A6" w:rsidRDefault="008D0713" w:rsidP="00324B8E">
            <w:pPr>
              <w:suppressAutoHyphens/>
              <w:autoSpaceDE w:val="0"/>
              <w:autoSpaceDN w:val="0"/>
              <w:adjustRightInd w:val="0"/>
              <w:jc w:val="center"/>
              <w:textAlignment w:val="center"/>
              <w:rPr>
                <w:rFonts w:ascii="Times New Roman" w:eastAsia="Times New Roman" w:hAnsi="Times New Roman" w:cs="Times New Roman"/>
                <w:b/>
                <w:bCs/>
                <w:color w:val="000000"/>
                <w:sz w:val="20"/>
              </w:rPr>
            </w:pPr>
            <w:r>
              <w:rPr>
                <w:rFonts w:ascii="Times New Roman" w:eastAsia="Times New Roman" w:hAnsi="Times New Roman" w:cs="Times New Roman"/>
                <w:b/>
                <w:bCs/>
                <w:color w:val="000000"/>
                <w:sz w:val="20"/>
              </w:rPr>
              <w:t>Rouge</w:t>
            </w:r>
            <w:r w:rsidRPr="002347A6">
              <w:rPr>
                <w:rFonts w:ascii="Times New Roman" w:eastAsia="Times New Roman" w:hAnsi="Times New Roman" w:cs="Times New Roman"/>
                <w:b/>
                <w:bCs/>
                <w:color w:val="000000"/>
                <w:sz w:val="20"/>
              </w:rPr>
              <w:t xml:space="preserve"> Level</w:t>
            </w:r>
          </w:p>
        </w:tc>
        <w:tc>
          <w:tcPr>
            <w:tcW w:w="3960" w:type="dxa"/>
            <w:tcBorders>
              <w:top w:val="none" w:sz="0" w:space="0" w:color="auto"/>
              <w:left w:val="none" w:sz="0" w:space="0" w:color="auto"/>
              <w:bottom w:val="none" w:sz="0" w:space="0" w:color="auto"/>
              <w:right w:val="none" w:sz="0" w:space="0" w:color="auto"/>
            </w:tcBorders>
          </w:tcPr>
          <w:p w14:paraId="1260B21D" w14:textId="77777777" w:rsidR="00FC1123" w:rsidRPr="002347A6" w:rsidRDefault="00FC1123" w:rsidP="00324B8E">
            <w:pPr>
              <w:suppressAutoHyphens/>
              <w:autoSpaceDE w:val="0"/>
              <w:autoSpaceDN w:val="0"/>
              <w:adjustRightInd w:val="0"/>
              <w:textAlignment w:val="center"/>
              <w:rPr>
                <w:rFonts w:ascii="Times New Roman" w:hAnsi="Times New Roman" w:cs="Times New Roman"/>
                <w:b/>
                <w:bCs/>
                <w:color w:val="000000"/>
                <w:sz w:val="20"/>
              </w:rPr>
            </w:pPr>
            <w:r w:rsidRPr="002347A6">
              <w:rPr>
                <w:rFonts w:ascii="Times New Roman" w:hAnsi="Times New Roman" w:cs="Times New Roman"/>
                <w:b/>
                <w:bCs/>
                <w:color w:val="000000"/>
                <w:sz w:val="20"/>
              </w:rPr>
              <w:t>Feature</w:t>
            </w:r>
          </w:p>
        </w:tc>
      </w:tr>
      <w:tr w:rsidR="00FC1123" w:rsidRPr="002347A6" w14:paraId="0EADDC06" w14:textId="77777777" w:rsidTr="00324B8E">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D211F4" w14:textId="77777777" w:rsidR="00FC1123" w:rsidRPr="002347A6" w:rsidRDefault="00FC1123" w:rsidP="00324B8E">
            <w:pPr>
              <w:suppressAutoHyphens/>
              <w:autoSpaceDE w:val="0"/>
              <w:autoSpaceDN w:val="0"/>
              <w:adjustRightInd w:val="0"/>
              <w:jc w:val="center"/>
              <w:textAlignment w:val="center"/>
              <w:rPr>
                <w:rFonts w:ascii="Times New Roman" w:eastAsia="Times New Roman" w:hAnsi="Times New Roman" w:cs="Times New Roman"/>
                <w:color w:val="000000"/>
                <w:sz w:val="20"/>
              </w:rPr>
            </w:pPr>
            <w:r w:rsidRPr="002347A6">
              <w:rPr>
                <w:rFonts w:ascii="Times New Roman" w:eastAsia="Times New Roman" w:hAnsi="Times New Roman" w:cs="Times New Roman"/>
                <w:color w:val="000000"/>
                <w:sz w:val="20"/>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E077204" w14:textId="5562C4E3" w:rsidR="00FC1123" w:rsidRPr="002347A6" w:rsidRDefault="006D53FB" w:rsidP="00324B8E">
            <w:pPr>
              <w:widowControl w:val="0"/>
              <w:autoSpaceDE w:val="0"/>
              <w:autoSpaceDN w:val="0"/>
              <w:adjustRightInd w:val="0"/>
              <w:spacing w:after="200" w:line="276" w:lineRule="auto"/>
              <w:rPr>
                <w:rFonts w:ascii="Times New Roman" w:hAnsi="Times New Roman" w:cs="Times New Roman"/>
                <w:iCs/>
                <w:spacing w:val="1"/>
                <w:sz w:val="20"/>
                <w:lang w:val="en"/>
              </w:rPr>
            </w:pPr>
            <w:r w:rsidRPr="002347A6">
              <w:rPr>
                <w:rFonts w:ascii="Times New Roman" w:hAnsi="Times New Roman" w:cs="Times New Roman"/>
                <w:iCs/>
                <w:sz w:val="20"/>
              </w:rPr>
              <w:t>Haymakers, Theives-CAN!, Second Skin</w:t>
            </w:r>
          </w:p>
        </w:tc>
      </w:tr>
      <w:tr w:rsidR="00FC1123" w:rsidRPr="002347A6" w14:paraId="2534D29F" w14:textId="77777777" w:rsidTr="00324B8E">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3EDE7A1E" w14:textId="77777777" w:rsidR="00FC1123" w:rsidRPr="002347A6" w:rsidRDefault="00FC1123" w:rsidP="00324B8E">
            <w:pPr>
              <w:suppressAutoHyphens/>
              <w:autoSpaceDE w:val="0"/>
              <w:autoSpaceDN w:val="0"/>
              <w:adjustRightInd w:val="0"/>
              <w:jc w:val="center"/>
              <w:textAlignment w:val="center"/>
              <w:rPr>
                <w:rFonts w:ascii="Times New Roman" w:eastAsia="Times New Roman" w:hAnsi="Times New Roman" w:cs="Times New Roman"/>
                <w:color w:val="000000"/>
                <w:sz w:val="20"/>
              </w:rPr>
            </w:pPr>
            <w:r w:rsidRPr="002347A6">
              <w:rPr>
                <w:rFonts w:ascii="Times New Roman" w:eastAsia="Times New Roman" w:hAnsi="Times New Roman" w:cs="Times New Roman"/>
                <w:color w:val="000000"/>
                <w:sz w:val="20"/>
                <w:lang w:val="en"/>
              </w:rPr>
              <w:t>9th</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77FFA39E" w14:textId="612CFDEE" w:rsidR="00FC1123" w:rsidRPr="002347A6" w:rsidRDefault="006D53FB" w:rsidP="00324B8E">
            <w:pPr>
              <w:widowControl w:val="0"/>
              <w:autoSpaceDE w:val="0"/>
              <w:autoSpaceDN w:val="0"/>
              <w:adjustRightInd w:val="0"/>
              <w:spacing w:after="200" w:line="276" w:lineRule="auto"/>
              <w:rPr>
                <w:rFonts w:ascii="Times New Roman" w:hAnsi="Times New Roman" w:cs="Times New Roman"/>
                <w:iCs/>
                <w:spacing w:val="1"/>
                <w:sz w:val="20"/>
                <w:lang w:val="en"/>
              </w:rPr>
            </w:pPr>
            <w:r w:rsidRPr="002347A6">
              <w:rPr>
                <w:rFonts w:ascii="Times New Roman" w:hAnsi="Times New Roman" w:cs="Times New Roman"/>
                <w:iCs/>
                <w:spacing w:val="1"/>
                <w:sz w:val="20"/>
                <w:lang w:val="en"/>
              </w:rPr>
              <w:t>Dirty Fighting</w:t>
            </w:r>
          </w:p>
        </w:tc>
      </w:tr>
      <w:tr w:rsidR="00FC1123" w:rsidRPr="002347A6" w14:paraId="5C773BFC" w14:textId="77777777" w:rsidTr="00324B8E">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7680D8BA" w14:textId="77777777" w:rsidR="00FC1123" w:rsidRPr="002347A6" w:rsidRDefault="00FC1123" w:rsidP="00324B8E">
            <w:pPr>
              <w:suppressAutoHyphens/>
              <w:autoSpaceDE w:val="0"/>
              <w:autoSpaceDN w:val="0"/>
              <w:adjustRightInd w:val="0"/>
              <w:jc w:val="center"/>
              <w:textAlignment w:val="center"/>
              <w:rPr>
                <w:rFonts w:ascii="Times New Roman" w:eastAsia="Times New Roman" w:hAnsi="Times New Roman" w:cs="Times New Roman"/>
                <w:color w:val="000000"/>
                <w:sz w:val="20"/>
                <w:lang w:val="en"/>
              </w:rPr>
            </w:pPr>
            <w:r w:rsidRPr="002347A6">
              <w:rPr>
                <w:rFonts w:ascii="Times New Roman" w:eastAsia="Times New Roman" w:hAnsi="Times New Roman" w:cs="Times New Roman"/>
                <w:color w:val="000000"/>
                <w:sz w:val="20"/>
                <w:lang w:val="en"/>
              </w:rPr>
              <w:t>13th</w:t>
            </w:r>
          </w:p>
        </w:tc>
        <w:tc>
          <w:tcPr>
            <w:tcW w:w="3960" w:type="dxa"/>
            <w:tcBorders>
              <w:top w:val="single" w:sz="4" w:space="0" w:color="auto"/>
              <w:left w:val="single" w:sz="4" w:space="0" w:color="auto"/>
              <w:bottom w:val="single" w:sz="4" w:space="0" w:color="auto"/>
              <w:right w:val="single" w:sz="4" w:space="0" w:color="auto"/>
            </w:tcBorders>
          </w:tcPr>
          <w:p w14:paraId="480755E6" w14:textId="12C8D320" w:rsidR="00FC1123" w:rsidRPr="002347A6" w:rsidRDefault="006D53FB" w:rsidP="00324B8E">
            <w:pPr>
              <w:widowControl w:val="0"/>
              <w:autoSpaceDE w:val="0"/>
              <w:autoSpaceDN w:val="0"/>
              <w:adjustRightInd w:val="0"/>
              <w:spacing w:after="200" w:line="276" w:lineRule="auto"/>
              <w:rPr>
                <w:rFonts w:ascii="Times New Roman" w:hAnsi="Times New Roman" w:cs="Times New Roman"/>
                <w:iCs/>
                <w:spacing w:val="1"/>
                <w:sz w:val="20"/>
                <w:lang w:val="en"/>
              </w:rPr>
            </w:pPr>
            <w:r w:rsidRPr="002347A6">
              <w:rPr>
                <w:rFonts w:ascii="Times New Roman" w:hAnsi="Times New Roman" w:cs="Times New Roman"/>
                <w:iCs/>
                <w:spacing w:val="1"/>
                <w:sz w:val="20"/>
                <w:lang w:val="en"/>
              </w:rPr>
              <w:t>Looming Presence, Hard as Nails</w:t>
            </w:r>
          </w:p>
        </w:tc>
      </w:tr>
      <w:tr w:rsidR="00FC1123" w:rsidRPr="002347A6" w14:paraId="2F473987" w14:textId="77777777" w:rsidTr="00324B8E">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65450DCF" w14:textId="77777777" w:rsidR="00FC1123" w:rsidRPr="002347A6" w:rsidRDefault="00FC1123" w:rsidP="00324B8E">
            <w:pPr>
              <w:suppressAutoHyphens/>
              <w:autoSpaceDE w:val="0"/>
              <w:autoSpaceDN w:val="0"/>
              <w:adjustRightInd w:val="0"/>
              <w:jc w:val="center"/>
              <w:textAlignment w:val="center"/>
              <w:rPr>
                <w:rFonts w:ascii="Times New Roman" w:eastAsia="Times New Roman" w:hAnsi="Times New Roman" w:cs="Times New Roman"/>
                <w:color w:val="000000"/>
                <w:sz w:val="20"/>
                <w:lang w:val="en"/>
              </w:rPr>
            </w:pPr>
            <w:r w:rsidRPr="002347A6">
              <w:rPr>
                <w:rFonts w:ascii="Times New Roman" w:eastAsia="Times New Roman" w:hAnsi="Times New Roman" w:cs="Times New Roman"/>
                <w:color w:val="000000"/>
                <w:sz w:val="20"/>
                <w:lang w:val="en"/>
              </w:rPr>
              <w:t>17th</w:t>
            </w:r>
          </w:p>
        </w:tc>
        <w:tc>
          <w:tcPr>
            <w:tcW w:w="3960" w:type="dxa"/>
            <w:tcBorders>
              <w:top w:val="single" w:sz="4" w:space="0" w:color="auto"/>
              <w:left w:val="single" w:sz="4" w:space="0" w:color="auto"/>
              <w:bottom w:val="single" w:sz="4" w:space="0" w:color="auto"/>
              <w:right w:val="single" w:sz="4" w:space="0" w:color="auto"/>
            </w:tcBorders>
          </w:tcPr>
          <w:p w14:paraId="252FA12E" w14:textId="7111ABC0" w:rsidR="00FC1123" w:rsidRPr="002347A6" w:rsidRDefault="006D53FB" w:rsidP="00324B8E">
            <w:pPr>
              <w:widowControl w:val="0"/>
              <w:autoSpaceDE w:val="0"/>
              <w:autoSpaceDN w:val="0"/>
              <w:adjustRightInd w:val="0"/>
              <w:spacing w:after="200" w:line="276" w:lineRule="auto"/>
              <w:rPr>
                <w:rFonts w:ascii="Times New Roman" w:hAnsi="Times New Roman" w:cs="Times New Roman"/>
                <w:iCs/>
                <w:spacing w:val="1"/>
                <w:sz w:val="20"/>
                <w:lang w:val="en"/>
              </w:rPr>
            </w:pPr>
            <w:r w:rsidRPr="002347A6">
              <w:rPr>
                <w:rFonts w:ascii="Times New Roman" w:hAnsi="Times New Roman" w:cs="Times New Roman"/>
                <w:iCs/>
                <w:spacing w:val="1"/>
                <w:sz w:val="20"/>
                <w:lang w:val="en"/>
              </w:rPr>
              <w:t>Shrug it Off</w:t>
            </w:r>
          </w:p>
        </w:tc>
      </w:tr>
    </w:tbl>
    <w:p w14:paraId="5A76C563" w14:textId="4DEE5EC5" w:rsidR="00FC1123" w:rsidRPr="005B4941" w:rsidRDefault="00B72695" w:rsidP="00FC1123">
      <w:pPr>
        <w:pStyle w:val="Heading4"/>
        <w:rPr>
          <w:rFonts w:ascii="Times New Roman" w:hAnsi="Times New Roman" w:cs="Times New Roman"/>
          <w:sz w:val="28"/>
          <w:szCs w:val="28"/>
        </w:rPr>
      </w:pPr>
      <w:r w:rsidRPr="005B4941">
        <w:rPr>
          <w:rFonts w:ascii="Times New Roman" w:hAnsi="Times New Roman" w:cs="Times New Roman"/>
          <w:sz w:val="28"/>
          <w:szCs w:val="28"/>
        </w:rPr>
        <w:t>Haymakers</w:t>
      </w:r>
    </w:p>
    <w:p w14:paraId="4DDC6243" w14:textId="26CFF58F" w:rsidR="00B72695" w:rsidRPr="002347A6" w:rsidRDefault="006D362B" w:rsidP="00FC1123">
      <w:pPr>
        <w:pStyle w:val="compendium-hr"/>
        <w:rPr>
          <w:sz w:val="20"/>
          <w:szCs w:val="20"/>
        </w:rPr>
      </w:pPr>
      <w:r w:rsidRPr="002347A6">
        <w:rPr>
          <w:sz w:val="20"/>
          <w:szCs w:val="20"/>
        </w:rPr>
        <w:t>Starting at 3rd level, y</w:t>
      </w:r>
      <w:r w:rsidR="00B72695" w:rsidRPr="002347A6">
        <w:rPr>
          <w:sz w:val="20"/>
          <w:szCs w:val="20"/>
        </w:rPr>
        <w:t>ou can sneak attack with non-finesse weapons. You gain proficiency with all</w:t>
      </w:r>
      <w:r w:rsidR="00500209" w:rsidRPr="002347A6">
        <w:rPr>
          <w:sz w:val="20"/>
          <w:szCs w:val="20"/>
        </w:rPr>
        <w:t xml:space="preserve"> improvised melee and</w:t>
      </w:r>
      <w:r w:rsidR="00B72695" w:rsidRPr="002347A6">
        <w:rPr>
          <w:sz w:val="20"/>
          <w:szCs w:val="20"/>
        </w:rPr>
        <w:t xml:space="preserve"> martial melee weapons.</w:t>
      </w:r>
    </w:p>
    <w:p w14:paraId="197F3C89" w14:textId="01986160" w:rsidR="00FC1123" w:rsidRPr="002347A6" w:rsidRDefault="008A51CA" w:rsidP="00FC1123">
      <w:pPr>
        <w:pStyle w:val="compendium-hr"/>
        <w:rPr>
          <w:sz w:val="20"/>
          <w:szCs w:val="20"/>
        </w:rPr>
      </w:pPr>
      <w:r w:rsidRPr="002347A6">
        <w:rPr>
          <w:sz w:val="20"/>
          <w:szCs w:val="20"/>
        </w:rPr>
        <w:t>You gain the fighting style feat. You can only choose the unarmed fighting; fighting style.</w:t>
      </w:r>
    </w:p>
    <w:p w14:paraId="406A9123" w14:textId="61F37605" w:rsidR="00B72695" w:rsidRPr="005B4941" w:rsidRDefault="00B72695" w:rsidP="00B72695">
      <w:pPr>
        <w:pStyle w:val="Heading4"/>
        <w:rPr>
          <w:rFonts w:ascii="Times New Roman" w:hAnsi="Times New Roman" w:cs="Times New Roman"/>
          <w:sz w:val="28"/>
          <w:szCs w:val="28"/>
        </w:rPr>
      </w:pPr>
      <w:r w:rsidRPr="005B4941">
        <w:rPr>
          <w:rFonts w:ascii="Times New Roman" w:hAnsi="Times New Roman" w:cs="Times New Roman"/>
          <w:sz w:val="28"/>
          <w:szCs w:val="28"/>
        </w:rPr>
        <w:t>Thieves</w:t>
      </w:r>
      <w:r w:rsidR="00303708" w:rsidRPr="005B4941">
        <w:rPr>
          <w:rFonts w:ascii="Times New Roman" w:hAnsi="Times New Roman" w:cs="Times New Roman"/>
          <w:sz w:val="28"/>
          <w:szCs w:val="28"/>
        </w:rPr>
        <w:t>’</w:t>
      </w:r>
      <w:r w:rsidRPr="005B4941">
        <w:rPr>
          <w:rFonts w:ascii="Times New Roman" w:hAnsi="Times New Roman" w:cs="Times New Roman"/>
          <w:sz w:val="28"/>
          <w:szCs w:val="28"/>
        </w:rPr>
        <w:t>-CAN!</w:t>
      </w:r>
    </w:p>
    <w:p w14:paraId="534ECC12" w14:textId="5D9E6FED" w:rsidR="00B72695" w:rsidRPr="002347A6" w:rsidRDefault="006D362B" w:rsidP="00B72695">
      <w:pPr>
        <w:pStyle w:val="compendium-hr"/>
        <w:rPr>
          <w:sz w:val="20"/>
          <w:szCs w:val="20"/>
        </w:rPr>
      </w:pPr>
      <w:r w:rsidRPr="002347A6">
        <w:rPr>
          <w:sz w:val="20"/>
          <w:szCs w:val="20"/>
        </w:rPr>
        <w:t>Starting at 3rd level, y</w:t>
      </w:r>
      <w:r w:rsidR="00B72695" w:rsidRPr="002347A6">
        <w:rPr>
          <w:sz w:val="20"/>
          <w:szCs w:val="20"/>
        </w:rPr>
        <w:t>ou know how to get into places with your guile or sheer force in some cases. You gain proficiency in either intimidation or persuasion. (</w:t>
      </w:r>
      <w:r w:rsidR="000327AA" w:rsidRPr="002347A6">
        <w:rPr>
          <w:sz w:val="20"/>
          <w:szCs w:val="20"/>
        </w:rPr>
        <w:t>A</w:t>
      </w:r>
      <w:r w:rsidR="00B72695" w:rsidRPr="002347A6">
        <w:rPr>
          <w:sz w:val="20"/>
          <w:szCs w:val="20"/>
        </w:rPr>
        <w:t>s usual if you are skilled in both of these skills select another skill and become proficient in that skill</w:t>
      </w:r>
      <w:r w:rsidR="000D52EF" w:rsidRPr="002347A6">
        <w:rPr>
          <w:sz w:val="20"/>
          <w:szCs w:val="20"/>
        </w:rPr>
        <w:t>.</w:t>
      </w:r>
      <w:r w:rsidR="00B72695" w:rsidRPr="002347A6">
        <w:rPr>
          <w:sz w:val="20"/>
          <w:szCs w:val="20"/>
        </w:rPr>
        <w:t>)</w:t>
      </w:r>
    </w:p>
    <w:p w14:paraId="743C5E75" w14:textId="66A36871" w:rsidR="00B72695" w:rsidRPr="005B4941" w:rsidRDefault="00B72695" w:rsidP="00B72695">
      <w:pPr>
        <w:pStyle w:val="Heading4"/>
        <w:rPr>
          <w:rFonts w:ascii="Times New Roman" w:hAnsi="Times New Roman" w:cs="Times New Roman"/>
          <w:sz w:val="28"/>
          <w:szCs w:val="28"/>
        </w:rPr>
      </w:pPr>
      <w:r w:rsidRPr="005B4941">
        <w:rPr>
          <w:rFonts w:ascii="Times New Roman" w:hAnsi="Times New Roman" w:cs="Times New Roman"/>
          <w:sz w:val="28"/>
          <w:szCs w:val="28"/>
        </w:rPr>
        <w:t>Second Skin</w:t>
      </w:r>
    </w:p>
    <w:p w14:paraId="00386587" w14:textId="16E37AC1" w:rsidR="00B72695" w:rsidRPr="002347A6" w:rsidRDefault="00B72695" w:rsidP="00B72695">
      <w:pPr>
        <w:pStyle w:val="compendium-hr"/>
        <w:rPr>
          <w:sz w:val="20"/>
          <w:szCs w:val="20"/>
        </w:rPr>
      </w:pPr>
      <w:r w:rsidRPr="002347A6">
        <w:rPr>
          <w:sz w:val="20"/>
          <w:szCs w:val="20"/>
        </w:rPr>
        <w:t>Starting at 3rd level, you are proficient with all armor that does not give disadvantage on stealth checks. You gain proficiency with shields.</w:t>
      </w:r>
    </w:p>
    <w:p w14:paraId="08833608" w14:textId="1E897B03" w:rsidR="000D52EF" w:rsidRPr="005B4941" w:rsidRDefault="000D52EF" w:rsidP="000D52EF">
      <w:pPr>
        <w:pStyle w:val="Heading4"/>
        <w:rPr>
          <w:rFonts w:ascii="Times New Roman" w:hAnsi="Times New Roman" w:cs="Times New Roman"/>
          <w:sz w:val="28"/>
          <w:szCs w:val="28"/>
        </w:rPr>
      </w:pPr>
      <w:r w:rsidRPr="005B4941">
        <w:rPr>
          <w:rFonts w:ascii="Times New Roman" w:hAnsi="Times New Roman" w:cs="Times New Roman"/>
          <w:sz w:val="28"/>
          <w:szCs w:val="28"/>
        </w:rPr>
        <w:t>Dirty Fighting</w:t>
      </w:r>
    </w:p>
    <w:p w14:paraId="2CBC7ED7" w14:textId="2F5BDC08" w:rsidR="000D52EF" w:rsidRPr="002347A6" w:rsidRDefault="000D52EF" w:rsidP="000D52EF">
      <w:pPr>
        <w:pStyle w:val="core-stylescore-body"/>
        <w:rPr>
          <w:sz w:val="20"/>
          <w:szCs w:val="20"/>
        </w:rPr>
      </w:pPr>
      <w:r w:rsidRPr="002347A6">
        <w:rPr>
          <w:sz w:val="20"/>
          <w:szCs w:val="20"/>
        </w:rPr>
        <w:t>Starting at 9th level, whenever you sneak attack a creature that creature has disadvantage on all attack rolls targeting you until the start of your next turn.</w:t>
      </w:r>
    </w:p>
    <w:p w14:paraId="7852A393" w14:textId="288FF691" w:rsidR="00575104" w:rsidRPr="002347A6" w:rsidRDefault="00575104" w:rsidP="000D52EF">
      <w:pPr>
        <w:pStyle w:val="core-stylescore-body"/>
        <w:rPr>
          <w:sz w:val="20"/>
          <w:szCs w:val="20"/>
        </w:rPr>
      </w:pPr>
      <w:r w:rsidRPr="002347A6">
        <w:rPr>
          <w:sz w:val="20"/>
          <w:szCs w:val="20"/>
        </w:rPr>
        <w:t>Melee attacks you make that are not at disadvantage</w:t>
      </w:r>
      <w:r w:rsidR="00500209" w:rsidRPr="002347A6">
        <w:rPr>
          <w:sz w:val="20"/>
          <w:szCs w:val="20"/>
        </w:rPr>
        <w:t xml:space="preserve"> can still trigger your sneak attack even if you don’t have advantage or another hostile creature within 5ft of your target.</w:t>
      </w:r>
    </w:p>
    <w:p w14:paraId="31E129BC" w14:textId="01F54FA4" w:rsidR="000D52EF" w:rsidRPr="005B4941" w:rsidRDefault="00575104" w:rsidP="000D52EF">
      <w:pPr>
        <w:pStyle w:val="Heading4"/>
        <w:rPr>
          <w:rFonts w:ascii="Times New Roman" w:hAnsi="Times New Roman" w:cs="Times New Roman"/>
          <w:sz w:val="28"/>
          <w:szCs w:val="28"/>
        </w:rPr>
      </w:pPr>
      <w:r w:rsidRPr="005B4941">
        <w:rPr>
          <w:rFonts w:ascii="Times New Roman" w:hAnsi="Times New Roman" w:cs="Times New Roman"/>
          <w:sz w:val="28"/>
          <w:szCs w:val="28"/>
        </w:rPr>
        <w:t>Looming Prescence</w:t>
      </w:r>
    </w:p>
    <w:p w14:paraId="260AD81B" w14:textId="57BCACF3" w:rsidR="000D52EF" w:rsidRPr="002347A6" w:rsidRDefault="000D52EF" w:rsidP="000D52EF">
      <w:pPr>
        <w:pStyle w:val="core-stylescore-body"/>
        <w:rPr>
          <w:sz w:val="20"/>
          <w:szCs w:val="20"/>
        </w:rPr>
      </w:pPr>
      <w:r w:rsidRPr="002347A6">
        <w:rPr>
          <w:sz w:val="20"/>
          <w:szCs w:val="20"/>
        </w:rPr>
        <w:t>Starting at 13th level, you add your strength or dexterity</w:t>
      </w:r>
      <w:r w:rsidR="00575104" w:rsidRPr="002347A6">
        <w:rPr>
          <w:sz w:val="20"/>
          <w:szCs w:val="20"/>
        </w:rPr>
        <w:t xml:space="preserve"> (your choice)</w:t>
      </w:r>
      <w:r w:rsidRPr="002347A6">
        <w:rPr>
          <w:sz w:val="20"/>
          <w:szCs w:val="20"/>
        </w:rPr>
        <w:t xml:space="preserve"> to score to all your</w:t>
      </w:r>
      <w:r w:rsidR="00575104" w:rsidRPr="002347A6">
        <w:rPr>
          <w:sz w:val="20"/>
          <w:szCs w:val="20"/>
        </w:rPr>
        <w:t xml:space="preserve"> </w:t>
      </w:r>
      <w:r w:rsidR="006D53FB" w:rsidRPr="002347A6">
        <w:rPr>
          <w:sz w:val="20"/>
          <w:szCs w:val="20"/>
        </w:rPr>
        <w:t>i</w:t>
      </w:r>
      <w:r w:rsidRPr="002347A6">
        <w:rPr>
          <w:sz w:val="20"/>
          <w:szCs w:val="20"/>
        </w:rPr>
        <w:t>ntimidation</w:t>
      </w:r>
      <w:r w:rsidR="00575104" w:rsidRPr="002347A6">
        <w:rPr>
          <w:sz w:val="20"/>
          <w:szCs w:val="20"/>
        </w:rPr>
        <w:t xml:space="preserve"> </w:t>
      </w:r>
      <w:r w:rsidR="006D53FB" w:rsidRPr="002347A6">
        <w:rPr>
          <w:sz w:val="20"/>
          <w:szCs w:val="20"/>
        </w:rPr>
        <w:t>and</w:t>
      </w:r>
      <w:r w:rsidR="00575104" w:rsidRPr="002347A6">
        <w:rPr>
          <w:sz w:val="20"/>
          <w:szCs w:val="20"/>
        </w:rPr>
        <w:t xml:space="preserve"> </w:t>
      </w:r>
      <w:r w:rsidR="006D53FB" w:rsidRPr="002347A6">
        <w:rPr>
          <w:sz w:val="20"/>
          <w:szCs w:val="20"/>
        </w:rPr>
        <w:t>p</w:t>
      </w:r>
      <w:r w:rsidR="00575104" w:rsidRPr="002347A6">
        <w:rPr>
          <w:sz w:val="20"/>
          <w:szCs w:val="20"/>
        </w:rPr>
        <w:t>ersuasion checks.</w:t>
      </w:r>
    </w:p>
    <w:p w14:paraId="13B476A6" w14:textId="13F0C7AE" w:rsidR="006D53FB" w:rsidRPr="002347A6" w:rsidRDefault="006D53FB" w:rsidP="000D52EF">
      <w:pPr>
        <w:pStyle w:val="core-stylescore-body"/>
        <w:rPr>
          <w:sz w:val="20"/>
          <w:szCs w:val="20"/>
        </w:rPr>
      </w:pPr>
      <w:r w:rsidRPr="002347A6">
        <w:rPr>
          <w:sz w:val="20"/>
          <w:szCs w:val="20"/>
        </w:rPr>
        <w:t>You may add this bonus to the roll of any creature the you provide the help action to when they make a persuasion or Intimidation check.</w:t>
      </w:r>
    </w:p>
    <w:p w14:paraId="2E7C127F" w14:textId="6CEE8A28" w:rsidR="00575104" w:rsidRPr="005B4941" w:rsidRDefault="00575104" w:rsidP="00575104">
      <w:pPr>
        <w:pStyle w:val="Heading4"/>
        <w:rPr>
          <w:rFonts w:ascii="Times New Roman" w:hAnsi="Times New Roman" w:cs="Times New Roman"/>
          <w:sz w:val="28"/>
          <w:szCs w:val="28"/>
        </w:rPr>
      </w:pPr>
      <w:r w:rsidRPr="005B4941">
        <w:rPr>
          <w:rFonts w:ascii="Times New Roman" w:hAnsi="Times New Roman" w:cs="Times New Roman"/>
          <w:sz w:val="28"/>
          <w:szCs w:val="28"/>
        </w:rPr>
        <w:t>Hard as Nails</w:t>
      </w:r>
    </w:p>
    <w:p w14:paraId="68DE5F63" w14:textId="4CD88542" w:rsidR="00575104" w:rsidRPr="002347A6" w:rsidRDefault="00575104" w:rsidP="00575104">
      <w:pPr>
        <w:pStyle w:val="core-stylescore-body"/>
        <w:rPr>
          <w:sz w:val="20"/>
          <w:szCs w:val="20"/>
        </w:rPr>
      </w:pPr>
      <w:r w:rsidRPr="002347A6">
        <w:rPr>
          <w:sz w:val="20"/>
          <w:szCs w:val="20"/>
        </w:rPr>
        <w:t>Starting at 13th level, you gain +1 max hp per rouge level, this applies retroactively (you will gain 13 max hp when you gain this feature)</w:t>
      </w:r>
    </w:p>
    <w:p w14:paraId="4733B5AD" w14:textId="7D5EC402" w:rsidR="00500209" w:rsidRPr="005B4941" w:rsidRDefault="008B24C8" w:rsidP="00500209">
      <w:pPr>
        <w:pStyle w:val="Heading4"/>
        <w:rPr>
          <w:rFonts w:ascii="Times New Roman" w:hAnsi="Times New Roman" w:cs="Times New Roman"/>
          <w:sz w:val="28"/>
          <w:szCs w:val="28"/>
        </w:rPr>
      </w:pPr>
      <w:r w:rsidRPr="005B4941">
        <w:rPr>
          <w:rFonts w:ascii="Times New Roman" w:hAnsi="Times New Roman" w:cs="Times New Roman"/>
          <w:sz w:val="28"/>
          <w:szCs w:val="28"/>
        </w:rPr>
        <w:t>Shrug it off</w:t>
      </w:r>
    </w:p>
    <w:p w14:paraId="25CD9327" w14:textId="7F07199E" w:rsidR="00500209" w:rsidRPr="002347A6" w:rsidRDefault="00500209" w:rsidP="00500209">
      <w:pPr>
        <w:pStyle w:val="core-stylescore-body"/>
        <w:rPr>
          <w:sz w:val="20"/>
          <w:szCs w:val="20"/>
        </w:rPr>
      </w:pPr>
      <w:r w:rsidRPr="002347A6">
        <w:rPr>
          <w:sz w:val="20"/>
          <w:szCs w:val="20"/>
        </w:rPr>
        <w:t xml:space="preserve">Starting at 17th level, </w:t>
      </w:r>
      <w:r w:rsidR="008B24C8" w:rsidRPr="002347A6">
        <w:rPr>
          <w:sz w:val="20"/>
          <w:szCs w:val="20"/>
        </w:rPr>
        <w:t>when you use your uncanny dodge to avoid damage, reduce any remaining damage you would take equal to your rouge level, minimum of 1 damage.</w:t>
      </w:r>
    </w:p>
    <w:p w14:paraId="64880DCA" w14:textId="0BDF2F01" w:rsidR="006D362B" w:rsidRPr="002347A6" w:rsidRDefault="00AA5119" w:rsidP="00500209">
      <w:pPr>
        <w:pStyle w:val="core-stylescore-body"/>
        <w:rPr>
          <w:sz w:val="20"/>
          <w:szCs w:val="20"/>
        </w:rPr>
      </w:pPr>
      <w:r w:rsidRPr="002347A6">
        <w:rPr>
          <w:sz w:val="20"/>
          <w:szCs w:val="20"/>
        </w:rPr>
        <w:t>Additionally, if you can see a creature cast a spell that would force you to make a saving thrown, y</w:t>
      </w:r>
      <w:r w:rsidR="008B24C8" w:rsidRPr="002347A6">
        <w:rPr>
          <w:sz w:val="20"/>
          <w:szCs w:val="20"/>
        </w:rPr>
        <w:t>o</w:t>
      </w:r>
      <w:r w:rsidRPr="002347A6">
        <w:rPr>
          <w:sz w:val="20"/>
          <w:szCs w:val="20"/>
        </w:rPr>
        <w:t>u</w:t>
      </w:r>
      <w:r w:rsidR="008B24C8" w:rsidRPr="002347A6">
        <w:rPr>
          <w:sz w:val="20"/>
          <w:szCs w:val="20"/>
        </w:rPr>
        <w:t xml:space="preserve"> can use your </w:t>
      </w:r>
      <w:r w:rsidRPr="002347A6">
        <w:rPr>
          <w:sz w:val="20"/>
          <w:szCs w:val="20"/>
        </w:rPr>
        <w:t>uncanny</w:t>
      </w:r>
      <w:r w:rsidR="008B24C8" w:rsidRPr="002347A6">
        <w:rPr>
          <w:sz w:val="20"/>
          <w:szCs w:val="20"/>
        </w:rPr>
        <w:t xml:space="preserve"> dodge to reduce the damage you would take from</w:t>
      </w:r>
      <w:r w:rsidRPr="002347A6">
        <w:rPr>
          <w:sz w:val="20"/>
          <w:szCs w:val="20"/>
        </w:rPr>
        <w:t xml:space="preserve"> that spell. (treat the other effects normally)</w:t>
      </w:r>
    </w:p>
    <w:p w14:paraId="0C1AF755" w14:textId="77777777" w:rsidR="006D362B" w:rsidRPr="002347A6" w:rsidRDefault="006D362B">
      <w:pPr>
        <w:spacing w:line="240" w:lineRule="auto"/>
        <w:rPr>
          <w:rFonts w:ascii="Times New Roman" w:eastAsia="Times New Roman" w:hAnsi="Times New Roman" w:cs="Times New Roman"/>
          <w:bCs w:val="0"/>
          <w:w w:val="100"/>
          <w:sz w:val="20"/>
        </w:rPr>
      </w:pPr>
      <w:r w:rsidRPr="002347A6">
        <w:rPr>
          <w:rFonts w:ascii="Times New Roman" w:hAnsi="Times New Roman" w:cs="Times New Roman"/>
          <w:sz w:val="20"/>
        </w:rPr>
        <w:br w:type="page"/>
      </w:r>
    </w:p>
    <w:p w14:paraId="018F33AD" w14:textId="22602410" w:rsidR="006D362B" w:rsidRPr="005B4941" w:rsidRDefault="006D362B" w:rsidP="006D362B">
      <w:pPr>
        <w:pStyle w:val="Heading2"/>
        <w:rPr>
          <w:rFonts w:ascii="Times New Roman" w:hAnsi="Times New Roman" w:cs="Times New Roman"/>
          <w:w w:val="100"/>
        </w:rPr>
      </w:pPr>
      <w:r w:rsidRPr="005B4941">
        <w:rPr>
          <w:rFonts w:ascii="Times New Roman" w:hAnsi="Times New Roman" w:cs="Times New Roman"/>
        </w:rPr>
        <w:lastRenderedPageBreak/>
        <w:t>Phantom</w:t>
      </w:r>
    </w:p>
    <w:p w14:paraId="6DBE255F" w14:textId="108D8632" w:rsidR="006D362B" w:rsidRPr="002347A6" w:rsidRDefault="006D362B" w:rsidP="006D362B">
      <w:pPr>
        <w:widowControl w:val="0"/>
        <w:autoSpaceDE w:val="0"/>
        <w:autoSpaceDN w:val="0"/>
        <w:adjustRightInd w:val="0"/>
        <w:spacing w:after="200" w:line="276" w:lineRule="auto"/>
        <w:rPr>
          <w:rFonts w:ascii="Times New Roman" w:hAnsi="Times New Roman" w:cs="Times New Roman"/>
          <w:sz w:val="20"/>
          <w:u w:val="single"/>
          <w:lang w:val="en"/>
        </w:rPr>
      </w:pPr>
      <w:r w:rsidRPr="002347A6">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6D362B" w:rsidRPr="002347A6" w14:paraId="03005F0A" w14:textId="77777777" w:rsidTr="00DF784B">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32ACB030" w14:textId="6754AD6A" w:rsidR="006D362B" w:rsidRPr="002347A6" w:rsidRDefault="008D0713" w:rsidP="00DF784B">
            <w:pPr>
              <w:suppressAutoHyphens/>
              <w:autoSpaceDE w:val="0"/>
              <w:autoSpaceDN w:val="0"/>
              <w:adjustRightInd w:val="0"/>
              <w:jc w:val="center"/>
              <w:textAlignment w:val="center"/>
              <w:rPr>
                <w:rFonts w:ascii="Times New Roman" w:eastAsia="Times New Roman" w:hAnsi="Times New Roman" w:cs="Times New Roman"/>
                <w:b/>
                <w:bCs/>
                <w:color w:val="000000"/>
                <w:sz w:val="20"/>
              </w:rPr>
            </w:pPr>
            <w:r>
              <w:rPr>
                <w:rFonts w:ascii="Times New Roman" w:eastAsia="Times New Roman" w:hAnsi="Times New Roman" w:cs="Times New Roman"/>
                <w:b/>
                <w:bCs/>
                <w:color w:val="000000"/>
                <w:sz w:val="20"/>
              </w:rPr>
              <w:t>Rouge</w:t>
            </w:r>
            <w:r w:rsidRPr="002347A6">
              <w:rPr>
                <w:rFonts w:ascii="Times New Roman" w:eastAsia="Times New Roman" w:hAnsi="Times New Roman" w:cs="Times New Roman"/>
                <w:b/>
                <w:bCs/>
                <w:color w:val="000000"/>
                <w:sz w:val="20"/>
              </w:rPr>
              <w:t xml:space="preserve"> Level</w:t>
            </w:r>
          </w:p>
        </w:tc>
        <w:tc>
          <w:tcPr>
            <w:tcW w:w="3960" w:type="dxa"/>
            <w:tcBorders>
              <w:top w:val="none" w:sz="0" w:space="0" w:color="auto"/>
              <w:left w:val="none" w:sz="0" w:space="0" w:color="auto"/>
              <w:bottom w:val="none" w:sz="0" w:space="0" w:color="auto"/>
              <w:right w:val="none" w:sz="0" w:space="0" w:color="auto"/>
            </w:tcBorders>
          </w:tcPr>
          <w:p w14:paraId="25EFFE6D" w14:textId="77777777" w:rsidR="006D362B" w:rsidRPr="002347A6" w:rsidRDefault="006D362B" w:rsidP="00DF784B">
            <w:pPr>
              <w:suppressAutoHyphens/>
              <w:autoSpaceDE w:val="0"/>
              <w:autoSpaceDN w:val="0"/>
              <w:adjustRightInd w:val="0"/>
              <w:textAlignment w:val="center"/>
              <w:rPr>
                <w:rFonts w:ascii="Times New Roman" w:hAnsi="Times New Roman" w:cs="Times New Roman"/>
                <w:b/>
                <w:bCs/>
                <w:color w:val="000000"/>
                <w:sz w:val="20"/>
              </w:rPr>
            </w:pPr>
            <w:r w:rsidRPr="002347A6">
              <w:rPr>
                <w:rFonts w:ascii="Times New Roman" w:hAnsi="Times New Roman" w:cs="Times New Roman"/>
                <w:b/>
                <w:bCs/>
                <w:color w:val="000000"/>
                <w:sz w:val="20"/>
              </w:rPr>
              <w:t>Feature</w:t>
            </w:r>
          </w:p>
        </w:tc>
      </w:tr>
      <w:tr w:rsidR="006D362B" w:rsidRPr="002347A6" w14:paraId="721D7129" w14:textId="77777777" w:rsidTr="00DF784B">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04AA207" w14:textId="77777777" w:rsidR="006D362B" w:rsidRPr="002347A6" w:rsidRDefault="006D362B" w:rsidP="00DF784B">
            <w:pPr>
              <w:suppressAutoHyphens/>
              <w:autoSpaceDE w:val="0"/>
              <w:autoSpaceDN w:val="0"/>
              <w:adjustRightInd w:val="0"/>
              <w:jc w:val="center"/>
              <w:textAlignment w:val="center"/>
              <w:rPr>
                <w:rFonts w:ascii="Times New Roman" w:eastAsia="Times New Roman" w:hAnsi="Times New Roman" w:cs="Times New Roman"/>
                <w:color w:val="000000"/>
                <w:sz w:val="20"/>
              </w:rPr>
            </w:pPr>
            <w:r w:rsidRPr="002347A6">
              <w:rPr>
                <w:rFonts w:ascii="Times New Roman" w:eastAsia="Times New Roman" w:hAnsi="Times New Roman" w:cs="Times New Roman"/>
                <w:color w:val="000000"/>
                <w:sz w:val="20"/>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A36C482" w14:textId="77358B4F" w:rsidR="006D362B" w:rsidRPr="002347A6" w:rsidRDefault="006D362B" w:rsidP="00DF784B">
            <w:pPr>
              <w:widowControl w:val="0"/>
              <w:autoSpaceDE w:val="0"/>
              <w:autoSpaceDN w:val="0"/>
              <w:adjustRightInd w:val="0"/>
              <w:spacing w:after="200" w:line="276" w:lineRule="auto"/>
              <w:rPr>
                <w:rFonts w:ascii="Times New Roman" w:hAnsi="Times New Roman" w:cs="Times New Roman"/>
                <w:iCs/>
                <w:spacing w:val="1"/>
                <w:sz w:val="20"/>
                <w:lang w:val="en"/>
              </w:rPr>
            </w:pPr>
            <w:r w:rsidRPr="002347A6">
              <w:rPr>
                <w:rFonts w:ascii="Times New Roman" w:hAnsi="Times New Roman" w:cs="Times New Roman"/>
                <w:iCs/>
                <w:sz w:val="20"/>
              </w:rPr>
              <w:t>Whispers of the Dead, Wails from the Grave</w:t>
            </w:r>
          </w:p>
        </w:tc>
      </w:tr>
      <w:tr w:rsidR="006D362B" w:rsidRPr="002347A6" w14:paraId="4CC42032" w14:textId="77777777" w:rsidTr="00DF784B">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6E8B2C1A" w14:textId="77777777" w:rsidR="006D362B" w:rsidRPr="002347A6" w:rsidRDefault="006D362B" w:rsidP="00DF784B">
            <w:pPr>
              <w:suppressAutoHyphens/>
              <w:autoSpaceDE w:val="0"/>
              <w:autoSpaceDN w:val="0"/>
              <w:adjustRightInd w:val="0"/>
              <w:jc w:val="center"/>
              <w:textAlignment w:val="center"/>
              <w:rPr>
                <w:rFonts w:ascii="Times New Roman" w:eastAsia="Times New Roman" w:hAnsi="Times New Roman" w:cs="Times New Roman"/>
                <w:color w:val="000000"/>
                <w:sz w:val="20"/>
              </w:rPr>
            </w:pPr>
            <w:r w:rsidRPr="002347A6">
              <w:rPr>
                <w:rFonts w:ascii="Times New Roman" w:eastAsia="Times New Roman" w:hAnsi="Times New Roman" w:cs="Times New Roman"/>
                <w:color w:val="000000"/>
                <w:sz w:val="20"/>
                <w:lang w:val="en"/>
              </w:rPr>
              <w:t>9th</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6C27C52C" w14:textId="5CE849BE" w:rsidR="006D362B" w:rsidRPr="002347A6" w:rsidRDefault="006D362B" w:rsidP="00DF784B">
            <w:pPr>
              <w:widowControl w:val="0"/>
              <w:autoSpaceDE w:val="0"/>
              <w:autoSpaceDN w:val="0"/>
              <w:adjustRightInd w:val="0"/>
              <w:spacing w:after="200" w:line="276" w:lineRule="auto"/>
              <w:rPr>
                <w:rFonts w:ascii="Times New Roman" w:hAnsi="Times New Roman" w:cs="Times New Roman"/>
                <w:iCs/>
                <w:spacing w:val="1"/>
                <w:sz w:val="20"/>
                <w:lang w:val="en"/>
              </w:rPr>
            </w:pPr>
            <w:r w:rsidRPr="002347A6">
              <w:rPr>
                <w:rFonts w:ascii="Times New Roman" w:hAnsi="Times New Roman" w:cs="Times New Roman"/>
                <w:iCs/>
                <w:spacing w:val="1"/>
                <w:sz w:val="20"/>
                <w:lang w:val="en"/>
              </w:rPr>
              <w:t>Tokens of the Departed</w:t>
            </w:r>
          </w:p>
        </w:tc>
      </w:tr>
      <w:tr w:rsidR="006D362B" w:rsidRPr="002347A6" w14:paraId="2B405B19" w14:textId="77777777" w:rsidTr="00DF784B">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1B13F7B5" w14:textId="77777777" w:rsidR="006D362B" w:rsidRPr="002347A6" w:rsidRDefault="006D362B" w:rsidP="00DF784B">
            <w:pPr>
              <w:suppressAutoHyphens/>
              <w:autoSpaceDE w:val="0"/>
              <w:autoSpaceDN w:val="0"/>
              <w:adjustRightInd w:val="0"/>
              <w:jc w:val="center"/>
              <w:textAlignment w:val="center"/>
              <w:rPr>
                <w:rFonts w:ascii="Times New Roman" w:eastAsia="Times New Roman" w:hAnsi="Times New Roman" w:cs="Times New Roman"/>
                <w:color w:val="000000"/>
                <w:sz w:val="20"/>
                <w:lang w:val="en"/>
              </w:rPr>
            </w:pPr>
            <w:r w:rsidRPr="002347A6">
              <w:rPr>
                <w:rFonts w:ascii="Times New Roman" w:eastAsia="Times New Roman" w:hAnsi="Times New Roman" w:cs="Times New Roman"/>
                <w:color w:val="000000"/>
                <w:sz w:val="20"/>
                <w:lang w:val="en"/>
              </w:rPr>
              <w:t>13th</w:t>
            </w:r>
          </w:p>
        </w:tc>
        <w:tc>
          <w:tcPr>
            <w:tcW w:w="3960" w:type="dxa"/>
            <w:tcBorders>
              <w:top w:val="single" w:sz="4" w:space="0" w:color="auto"/>
              <w:left w:val="single" w:sz="4" w:space="0" w:color="auto"/>
              <w:bottom w:val="single" w:sz="4" w:space="0" w:color="auto"/>
              <w:right w:val="single" w:sz="4" w:space="0" w:color="auto"/>
            </w:tcBorders>
          </w:tcPr>
          <w:p w14:paraId="6812908D" w14:textId="2777E72E" w:rsidR="006D362B" w:rsidRPr="002347A6" w:rsidRDefault="006D362B" w:rsidP="00DF784B">
            <w:pPr>
              <w:widowControl w:val="0"/>
              <w:autoSpaceDE w:val="0"/>
              <w:autoSpaceDN w:val="0"/>
              <w:adjustRightInd w:val="0"/>
              <w:spacing w:after="200" w:line="276" w:lineRule="auto"/>
              <w:rPr>
                <w:rFonts w:ascii="Times New Roman" w:hAnsi="Times New Roman" w:cs="Times New Roman"/>
                <w:iCs/>
                <w:spacing w:val="1"/>
                <w:sz w:val="20"/>
                <w:lang w:val="en"/>
              </w:rPr>
            </w:pPr>
            <w:r w:rsidRPr="002347A6">
              <w:rPr>
                <w:rFonts w:ascii="Times New Roman" w:hAnsi="Times New Roman" w:cs="Times New Roman"/>
                <w:iCs/>
                <w:spacing w:val="1"/>
                <w:sz w:val="20"/>
                <w:lang w:val="en"/>
              </w:rPr>
              <w:t>Ghost Walk</w:t>
            </w:r>
          </w:p>
        </w:tc>
      </w:tr>
      <w:tr w:rsidR="006D362B" w:rsidRPr="002347A6" w14:paraId="490E3E4E" w14:textId="77777777" w:rsidTr="00DF784B">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5EF39ACF" w14:textId="77777777" w:rsidR="006D362B" w:rsidRPr="002347A6" w:rsidRDefault="006D362B" w:rsidP="00DF784B">
            <w:pPr>
              <w:suppressAutoHyphens/>
              <w:autoSpaceDE w:val="0"/>
              <w:autoSpaceDN w:val="0"/>
              <w:adjustRightInd w:val="0"/>
              <w:jc w:val="center"/>
              <w:textAlignment w:val="center"/>
              <w:rPr>
                <w:rFonts w:ascii="Times New Roman" w:eastAsia="Times New Roman" w:hAnsi="Times New Roman" w:cs="Times New Roman"/>
                <w:color w:val="000000"/>
                <w:sz w:val="20"/>
                <w:lang w:val="en"/>
              </w:rPr>
            </w:pPr>
            <w:r w:rsidRPr="002347A6">
              <w:rPr>
                <w:rFonts w:ascii="Times New Roman" w:eastAsia="Times New Roman" w:hAnsi="Times New Roman" w:cs="Times New Roman"/>
                <w:color w:val="000000"/>
                <w:sz w:val="20"/>
                <w:lang w:val="en"/>
              </w:rPr>
              <w:t>17th</w:t>
            </w:r>
          </w:p>
        </w:tc>
        <w:tc>
          <w:tcPr>
            <w:tcW w:w="3960" w:type="dxa"/>
            <w:tcBorders>
              <w:top w:val="single" w:sz="4" w:space="0" w:color="auto"/>
              <w:left w:val="single" w:sz="4" w:space="0" w:color="auto"/>
              <w:bottom w:val="single" w:sz="4" w:space="0" w:color="auto"/>
              <w:right w:val="single" w:sz="4" w:space="0" w:color="auto"/>
            </w:tcBorders>
          </w:tcPr>
          <w:p w14:paraId="4286D10A" w14:textId="607FE780" w:rsidR="006D362B" w:rsidRPr="002347A6" w:rsidRDefault="006D362B" w:rsidP="00DF784B">
            <w:pPr>
              <w:widowControl w:val="0"/>
              <w:autoSpaceDE w:val="0"/>
              <w:autoSpaceDN w:val="0"/>
              <w:adjustRightInd w:val="0"/>
              <w:spacing w:after="200" w:line="276" w:lineRule="auto"/>
              <w:rPr>
                <w:rFonts w:ascii="Times New Roman" w:hAnsi="Times New Roman" w:cs="Times New Roman"/>
                <w:iCs/>
                <w:spacing w:val="1"/>
                <w:sz w:val="20"/>
                <w:lang w:val="en"/>
              </w:rPr>
            </w:pPr>
            <w:r w:rsidRPr="002347A6">
              <w:rPr>
                <w:rFonts w:ascii="Times New Roman" w:hAnsi="Times New Roman" w:cs="Times New Roman"/>
                <w:iCs/>
                <w:spacing w:val="1"/>
                <w:sz w:val="20"/>
                <w:lang w:val="en"/>
              </w:rPr>
              <w:t>Deaths Friend</w:t>
            </w:r>
          </w:p>
        </w:tc>
      </w:tr>
    </w:tbl>
    <w:p w14:paraId="1E931C26" w14:textId="77777777" w:rsidR="006D362B" w:rsidRPr="005B4941" w:rsidRDefault="006D362B" w:rsidP="006D362B">
      <w:pPr>
        <w:pStyle w:val="Heading4"/>
        <w:rPr>
          <w:rFonts w:ascii="Times New Roman" w:hAnsi="Times New Roman" w:cs="Times New Roman"/>
          <w:w w:val="100"/>
          <w:sz w:val="28"/>
          <w:szCs w:val="28"/>
        </w:rPr>
      </w:pPr>
      <w:r w:rsidRPr="005B4941">
        <w:rPr>
          <w:rFonts w:ascii="Times New Roman" w:hAnsi="Times New Roman" w:cs="Times New Roman"/>
          <w:sz w:val="28"/>
          <w:szCs w:val="28"/>
        </w:rPr>
        <w:t>Whispers of the Dead</w:t>
      </w:r>
    </w:p>
    <w:p w14:paraId="2D0B27AA" w14:textId="42558E59" w:rsidR="006D362B" w:rsidRPr="002347A6" w:rsidRDefault="006D362B" w:rsidP="006D362B">
      <w:pPr>
        <w:pStyle w:val="NormalWeb"/>
        <w:rPr>
          <w:sz w:val="20"/>
          <w:szCs w:val="20"/>
        </w:rPr>
      </w:pPr>
      <w:r w:rsidRPr="002347A6">
        <w:rPr>
          <w:sz w:val="20"/>
          <w:szCs w:val="20"/>
        </w:rPr>
        <w:t>Starting at 3rd level, echoes of those who have died cling to you. Whenever you finish a short or long rest, you can choose one skill or tool proficiency that you lack and gain it, as a ghostly presence shares its knowledge with you. You lose this proficiency when you use this feature to choose a different proficiency that you lack.</w:t>
      </w:r>
    </w:p>
    <w:p w14:paraId="1FFD7F6C" w14:textId="77777777" w:rsidR="006D362B" w:rsidRPr="005B4941" w:rsidRDefault="006D362B" w:rsidP="006D362B">
      <w:pPr>
        <w:pStyle w:val="Heading4"/>
        <w:rPr>
          <w:rFonts w:ascii="Times New Roman" w:hAnsi="Times New Roman" w:cs="Times New Roman"/>
          <w:sz w:val="28"/>
          <w:szCs w:val="28"/>
        </w:rPr>
      </w:pPr>
      <w:r w:rsidRPr="005B4941">
        <w:rPr>
          <w:rFonts w:ascii="Times New Roman" w:hAnsi="Times New Roman" w:cs="Times New Roman"/>
          <w:sz w:val="28"/>
          <w:szCs w:val="28"/>
        </w:rPr>
        <w:t>Wails from the Grave</w:t>
      </w:r>
    </w:p>
    <w:p w14:paraId="488174CD" w14:textId="39A3C82D" w:rsidR="006D362B" w:rsidRPr="002347A6" w:rsidRDefault="006D362B" w:rsidP="006D362B">
      <w:pPr>
        <w:pStyle w:val="NormalWeb"/>
        <w:rPr>
          <w:sz w:val="20"/>
          <w:szCs w:val="20"/>
        </w:rPr>
      </w:pPr>
      <w:r w:rsidRPr="002347A6">
        <w:rPr>
          <w:sz w:val="20"/>
          <w:szCs w:val="20"/>
        </w:rPr>
        <w:t>Starting at 3rd level, as you nudge someone closer to the grave, you can channel the power of death to harm someone else as well. Immediately after you deal your Sneak Attack damage to a creature on your turn, you can target a second creature that you can see within 30 feet of the first creature. Roll half the number of Sneak Attack dice for your level (round up), and the second creature takes necrotic damage equal to the roll’s total, as wails of the dead sound around them for a moment.</w:t>
      </w:r>
    </w:p>
    <w:p w14:paraId="296AAED2" w14:textId="77777777" w:rsidR="006D362B" w:rsidRPr="002347A6" w:rsidRDefault="006D362B" w:rsidP="006D362B">
      <w:pPr>
        <w:pStyle w:val="NormalWeb"/>
        <w:rPr>
          <w:sz w:val="20"/>
          <w:szCs w:val="20"/>
        </w:rPr>
      </w:pPr>
      <w:r w:rsidRPr="002347A6">
        <w:rPr>
          <w:sz w:val="20"/>
          <w:szCs w:val="20"/>
        </w:rPr>
        <w:t>You can use this feature a number of times equal to your proficiency bonus, and you regain all expended uses when you finish a long rest.</w:t>
      </w:r>
    </w:p>
    <w:p w14:paraId="37B104C9" w14:textId="77777777" w:rsidR="006D362B" w:rsidRDefault="006D362B" w:rsidP="006D362B">
      <w:pPr>
        <w:pStyle w:val="NormalWeb"/>
        <w:rPr>
          <w:sz w:val="20"/>
          <w:szCs w:val="20"/>
        </w:rPr>
      </w:pPr>
    </w:p>
    <w:p w14:paraId="1E579C1B" w14:textId="77777777" w:rsidR="005B4941" w:rsidRDefault="005B4941" w:rsidP="006D362B">
      <w:pPr>
        <w:pStyle w:val="NormalWeb"/>
        <w:rPr>
          <w:sz w:val="20"/>
          <w:szCs w:val="20"/>
        </w:rPr>
      </w:pPr>
    </w:p>
    <w:p w14:paraId="52CFD1EE" w14:textId="77777777" w:rsidR="005B4941" w:rsidRDefault="005B4941" w:rsidP="006D362B">
      <w:pPr>
        <w:pStyle w:val="NormalWeb"/>
        <w:rPr>
          <w:sz w:val="20"/>
          <w:szCs w:val="20"/>
        </w:rPr>
      </w:pPr>
    </w:p>
    <w:p w14:paraId="129453F5" w14:textId="77777777" w:rsidR="005B4941" w:rsidRDefault="005B4941" w:rsidP="006D362B">
      <w:pPr>
        <w:pStyle w:val="NormalWeb"/>
        <w:rPr>
          <w:sz w:val="20"/>
          <w:szCs w:val="20"/>
        </w:rPr>
      </w:pPr>
    </w:p>
    <w:p w14:paraId="5565BA8C" w14:textId="77777777" w:rsidR="005B4941" w:rsidRPr="002347A6" w:rsidRDefault="005B4941" w:rsidP="006D362B">
      <w:pPr>
        <w:pStyle w:val="NormalWeb"/>
        <w:rPr>
          <w:sz w:val="20"/>
          <w:szCs w:val="20"/>
        </w:rPr>
      </w:pPr>
    </w:p>
    <w:p w14:paraId="3E22E145" w14:textId="77777777" w:rsidR="006D362B" w:rsidRPr="002347A6" w:rsidRDefault="006D362B" w:rsidP="006D362B">
      <w:pPr>
        <w:pStyle w:val="NormalWeb"/>
        <w:rPr>
          <w:sz w:val="20"/>
          <w:szCs w:val="20"/>
        </w:rPr>
      </w:pPr>
    </w:p>
    <w:p w14:paraId="4C193081" w14:textId="77777777" w:rsidR="006D362B" w:rsidRPr="002347A6" w:rsidRDefault="006D362B" w:rsidP="006D362B">
      <w:pPr>
        <w:pStyle w:val="NormalWeb"/>
        <w:rPr>
          <w:sz w:val="20"/>
          <w:szCs w:val="20"/>
        </w:rPr>
      </w:pPr>
    </w:p>
    <w:p w14:paraId="667B5EB2" w14:textId="77777777" w:rsidR="006D362B" w:rsidRPr="002347A6" w:rsidRDefault="006D362B" w:rsidP="006D362B">
      <w:pPr>
        <w:pStyle w:val="NormalWeb"/>
        <w:rPr>
          <w:sz w:val="20"/>
          <w:szCs w:val="20"/>
        </w:rPr>
      </w:pPr>
    </w:p>
    <w:p w14:paraId="76632CA5" w14:textId="77777777" w:rsidR="006D362B" w:rsidRPr="005B4941" w:rsidRDefault="006D362B" w:rsidP="006D362B">
      <w:pPr>
        <w:pStyle w:val="Heading4"/>
        <w:rPr>
          <w:rFonts w:ascii="Times New Roman" w:hAnsi="Times New Roman" w:cs="Times New Roman"/>
          <w:w w:val="100"/>
          <w:sz w:val="28"/>
          <w:szCs w:val="28"/>
        </w:rPr>
      </w:pPr>
      <w:r w:rsidRPr="005B4941">
        <w:rPr>
          <w:rFonts w:ascii="Times New Roman" w:hAnsi="Times New Roman" w:cs="Times New Roman"/>
          <w:sz w:val="28"/>
          <w:szCs w:val="28"/>
        </w:rPr>
        <w:t>Tokens of the Departed</w:t>
      </w:r>
    </w:p>
    <w:p w14:paraId="0D6F6137" w14:textId="2D77DEE1" w:rsidR="006D362B" w:rsidRPr="002347A6" w:rsidRDefault="006D362B" w:rsidP="006D362B">
      <w:pPr>
        <w:pStyle w:val="NormalWeb"/>
        <w:rPr>
          <w:sz w:val="20"/>
          <w:szCs w:val="20"/>
        </w:rPr>
      </w:pPr>
      <w:r w:rsidRPr="002347A6">
        <w:rPr>
          <w:sz w:val="20"/>
          <w:szCs w:val="20"/>
        </w:rPr>
        <w:t xml:space="preserve">Starting at 9th level, When a life ends in your presence, you’re able to snatch a token from the departing soul, a sliver of its life essence that takes physical form: as a reaction when a creature you can see dies within 30 feet of you, you can open your free hand and cause a Tiny trinket to appear there, a soul trinket. The DM determines the trinket’s form or has you roll on the Trinkets table in the </w:t>
      </w:r>
      <w:r w:rsidRPr="002347A6">
        <w:rPr>
          <w:rStyle w:val="Emphasis"/>
          <w:rFonts w:eastAsiaTheme="majorEastAsia"/>
          <w:sz w:val="20"/>
          <w:szCs w:val="20"/>
        </w:rPr>
        <w:t>Player’s Handbook</w:t>
      </w:r>
      <w:r w:rsidRPr="002347A6">
        <w:rPr>
          <w:sz w:val="20"/>
          <w:szCs w:val="20"/>
        </w:rPr>
        <w:t xml:space="preserve"> to generate it.</w:t>
      </w:r>
    </w:p>
    <w:p w14:paraId="04F124F2" w14:textId="77777777" w:rsidR="006D362B" w:rsidRPr="002347A6" w:rsidRDefault="006D362B" w:rsidP="006D362B">
      <w:pPr>
        <w:pStyle w:val="NormalWeb"/>
        <w:rPr>
          <w:sz w:val="20"/>
          <w:szCs w:val="20"/>
        </w:rPr>
      </w:pPr>
      <w:r w:rsidRPr="002347A6">
        <w:rPr>
          <w:sz w:val="20"/>
          <w:szCs w:val="20"/>
        </w:rPr>
        <w:t>You can have a maximum number of soul trinkets equal to your proficiency bonus, and you can’t create one while at your maximum. You can use soul trinkets in the following ways:</w:t>
      </w:r>
    </w:p>
    <w:p w14:paraId="3223009A" w14:textId="77777777" w:rsidR="006D362B" w:rsidRPr="002347A6" w:rsidRDefault="006D362B">
      <w:pPr>
        <w:numPr>
          <w:ilvl w:val="0"/>
          <w:numId w:val="5"/>
        </w:numPr>
        <w:spacing w:before="100" w:beforeAutospacing="1" w:after="100" w:afterAutospacing="1" w:line="240" w:lineRule="auto"/>
        <w:rPr>
          <w:rFonts w:ascii="Times New Roman" w:hAnsi="Times New Roman" w:cs="Times New Roman"/>
          <w:sz w:val="20"/>
        </w:rPr>
      </w:pPr>
      <w:r w:rsidRPr="002347A6">
        <w:rPr>
          <w:rFonts w:ascii="Times New Roman" w:hAnsi="Times New Roman" w:cs="Times New Roman"/>
          <w:sz w:val="20"/>
        </w:rPr>
        <w:t>While a soul trinket is on your person, you have advantage on death saving throws and Constitution saving throws, for your vitality is enhanced by the life essence within the object.</w:t>
      </w:r>
    </w:p>
    <w:p w14:paraId="03DADFA0" w14:textId="77777777" w:rsidR="006D362B" w:rsidRPr="002347A6" w:rsidRDefault="006D362B">
      <w:pPr>
        <w:numPr>
          <w:ilvl w:val="0"/>
          <w:numId w:val="5"/>
        </w:numPr>
        <w:spacing w:before="100" w:beforeAutospacing="1" w:after="100" w:afterAutospacing="1" w:line="240" w:lineRule="auto"/>
        <w:rPr>
          <w:rFonts w:ascii="Times New Roman" w:hAnsi="Times New Roman" w:cs="Times New Roman"/>
          <w:sz w:val="20"/>
        </w:rPr>
      </w:pPr>
      <w:r w:rsidRPr="002347A6">
        <w:rPr>
          <w:rFonts w:ascii="Times New Roman" w:hAnsi="Times New Roman" w:cs="Times New Roman"/>
          <w:sz w:val="20"/>
        </w:rPr>
        <w:t>When you deal Sneak Attack damage on your turn, you can destroy one of your soul trinkets that’s on your person and then immediately use Wails from the Grave, without expending a use of that feature.</w:t>
      </w:r>
    </w:p>
    <w:p w14:paraId="7EC1C221" w14:textId="77777777" w:rsidR="006D362B" w:rsidRPr="002347A6" w:rsidRDefault="006D362B">
      <w:pPr>
        <w:numPr>
          <w:ilvl w:val="0"/>
          <w:numId w:val="5"/>
        </w:numPr>
        <w:spacing w:before="100" w:beforeAutospacing="1" w:after="100" w:afterAutospacing="1" w:line="240" w:lineRule="auto"/>
        <w:rPr>
          <w:rFonts w:ascii="Times New Roman" w:hAnsi="Times New Roman" w:cs="Times New Roman"/>
          <w:sz w:val="20"/>
        </w:rPr>
      </w:pPr>
      <w:r w:rsidRPr="002347A6">
        <w:rPr>
          <w:rFonts w:ascii="Times New Roman" w:hAnsi="Times New Roman" w:cs="Times New Roman"/>
          <w:sz w:val="20"/>
        </w:rPr>
        <w:t>As an action, you can destroy one of your soul trinkets, no matter where it’s located. When you do so, you can ask the spirit associated with the trinket one question. The spirit appears to you and answers in a language it knew in life. It’s under no obligation to be truthful, and it answers as concisely as possible, eager to be free. The spirit knows only what it knew in life, as determined by the DM.</w:t>
      </w:r>
    </w:p>
    <w:p w14:paraId="6A41775A" w14:textId="77777777" w:rsidR="006D362B" w:rsidRPr="005B4941" w:rsidRDefault="006D362B" w:rsidP="006D362B">
      <w:pPr>
        <w:pStyle w:val="Heading4"/>
        <w:rPr>
          <w:rFonts w:ascii="Times New Roman" w:hAnsi="Times New Roman" w:cs="Times New Roman"/>
          <w:sz w:val="28"/>
          <w:szCs w:val="28"/>
        </w:rPr>
      </w:pPr>
      <w:r w:rsidRPr="005B4941">
        <w:rPr>
          <w:rFonts w:ascii="Times New Roman" w:hAnsi="Times New Roman" w:cs="Times New Roman"/>
          <w:sz w:val="28"/>
          <w:szCs w:val="28"/>
        </w:rPr>
        <w:t>Ghost Walk</w:t>
      </w:r>
    </w:p>
    <w:p w14:paraId="6C9D4E0E" w14:textId="3C0F201D" w:rsidR="006D362B" w:rsidRPr="002347A6" w:rsidRDefault="006D362B" w:rsidP="006D362B">
      <w:pPr>
        <w:pStyle w:val="NormalWeb"/>
        <w:rPr>
          <w:sz w:val="20"/>
          <w:szCs w:val="20"/>
        </w:rPr>
      </w:pPr>
      <w:r w:rsidRPr="002347A6">
        <w:rPr>
          <w:sz w:val="20"/>
          <w:szCs w:val="20"/>
        </w:rPr>
        <w:t>Starting at 13th level, you can phase partially into the realm of the dead, becoming like a ghost. As a bonus action, you assume a spectral form. While in this form, you have a flying speed of 10 feet, you can hover, and attack rolls have disadvantage against you. You can also move through creatures and objects as if they were difficult terrain, but you take 1d10 force damage if you end your turn inside a creature or an object.</w:t>
      </w:r>
    </w:p>
    <w:p w14:paraId="69C84EEB" w14:textId="3092C17B" w:rsidR="005B4941" w:rsidRDefault="006D362B" w:rsidP="006D362B">
      <w:pPr>
        <w:pStyle w:val="NormalWeb"/>
        <w:rPr>
          <w:sz w:val="20"/>
          <w:szCs w:val="20"/>
        </w:rPr>
      </w:pPr>
      <w:r w:rsidRPr="002347A6">
        <w:rPr>
          <w:sz w:val="20"/>
          <w:szCs w:val="20"/>
        </w:rPr>
        <w:t>You stay in this form for 10 minutes or until you end it as a bonus action. To use this feature again, you must finish a long rest or destroy one of your soul trinkets as part of the bonus action you use to activate Ghost Walk.</w:t>
      </w:r>
    </w:p>
    <w:p w14:paraId="09154F6C" w14:textId="77777777" w:rsidR="005B4941" w:rsidRDefault="005B4941">
      <w:pPr>
        <w:spacing w:line="240" w:lineRule="auto"/>
        <w:rPr>
          <w:rFonts w:ascii="Times New Roman" w:eastAsia="Times New Roman" w:hAnsi="Times New Roman" w:cs="Times New Roman"/>
          <w:bCs w:val="0"/>
          <w:w w:val="100"/>
          <w:sz w:val="20"/>
        </w:rPr>
      </w:pPr>
      <w:r>
        <w:rPr>
          <w:sz w:val="20"/>
        </w:rPr>
        <w:br w:type="page"/>
      </w:r>
    </w:p>
    <w:p w14:paraId="44887380" w14:textId="77777777" w:rsidR="006D362B" w:rsidRPr="002347A6" w:rsidRDefault="006D362B" w:rsidP="006D362B">
      <w:pPr>
        <w:pStyle w:val="Heading4"/>
        <w:rPr>
          <w:rFonts w:ascii="Times New Roman" w:hAnsi="Times New Roman" w:cs="Times New Roman"/>
          <w:sz w:val="20"/>
          <w:szCs w:val="20"/>
        </w:rPr>
      </w:pPr>
      <w:r w:rsidRPr="002347A6">
        <w:rPr>
          <w:rFonts w:ascii="Times New Roman" w:hAnsi="Times New Roman" w:cs="Times New Roman"/>
          <w:sz w:val="20"/>
          <w:szCs w:val="20"/>
        </w:rPr>
        <w:lastRenderedPageBreak/>
        <w:t>Death’s Friend</w:t>
      </w:r>
    </w:p>
    <w:p w14:paraId="0D864A58" w14:textId="085002C3" w:rsidR="006D362B" w:rsidRPr="002347A6" w:rsidRDefault="006D362B" w:rsidP="006D362B">
      <w:pPr>
        <w:pStyle w:val="NormalWeb"/>
        <w:rPr>
          <w:sz w:val="20"/>
          <w:szCs w:val="20"/>
        </w:rPr>
      </w:pPr>
      <w:r w:rsidRPr="002347A6">
        <w:rPr>
          <w:sz w:val="20"/>
          <w:szCs w:val="20"/>
        </w:rPr>
        <w:t>Starting at 17th level, your association with death has become so close that you gain the following benefits:</w:t>
      </w:r>
    </w:p>
    <w:p w14:paraId="73DED0E8" w14:textId="77777777" w:rsidR="006D362B" w:rsidRPr="002347A6" w:rsidRDefault="006D362B">
      <w:pPr>
        <w:numPr>
          <w:ilvl w:val="0"/>
          <w:numId w:val="6"/>
        </w:numPr>
        <w:spacing w:before="100" w:beforeAutospacing="1" w:after="100" w:afterAutospacing="1" w:line="240" w:lineRule="auto"/>
        <w:rPr>
          <w:rFonts w:ascii="Times New Roman" w:hAnsi="Times New Roman" w:cs="Times New Roman"/>
          <w:sz w:val="20"/>
        </w:rPr>
      </w:pPr>
      <w:r w:rsidRPr="002347A6">
        <w:rPr>
          <w:rFonts w:ascii="Times New Roman" w:hAnsi="Times New Roman" w:cs="Times New Roman"/>
          <w:sz w:val="20"/>
        </w:rPr>
        <w:t>When you use your Wails from the Grave, you can deal the necrotic damage to both the first and the second creature.</w:t>
      </w:r>
    </w:p>
    <w:p w14:paraId="4601444D" w14:textId="49C562A4" w:rsidR="00987FD4" w:rsidRPr="002347A6" w:rsidRDefault="006D362B">
      <w:pPr>
        <w:numPr>
          <w:ilvl w:val="0"/>
          <w:numId w:val="6"/>
        </w:numPr>
        <w:spacing w:before="100" w:beforeAutospacing="1" w:after="100" w:afterAutospacing="1" w:line="240" w:lineRule="auto"/>
        <w:rPr>
          <w:rFonts w:ascii="Times New Roman" w:hAnsi="Times New Roman" w:cs="Times New Roman"/>
          <w:sz w:val="20"/>
        </w:rPr>
      </w:pPr>
      <w:r w:rsidRPr="002347A6">
        <w:rPr>
          <w:rFonts w:ascii="Times New Roman" w:hAnsi="Times New Roman" w:cs="Times New Roman"/>
          <w:sz w:val="20"/>
        </w:rPr>
        <w:t>At the end of a short or long rest, a soul trinket appears in your hand as long as you are not at your soul trinket maximum, as the spirits of the dead are drawn to you.</w:t>
      </w:r>
    </w:p>
    <w:p w14:paraId="34661475" w14:textId="77777777" w:rsidR="00987FD4" w:rsidRPr="002347A6" w:rsidRDefault="00987FD4">
      <w:pPr>
        <w:spacing w:line="240" w:lineRule="auto"/>
        <w:rPr>
          <w:rFonts w:ascii="Times New Roman" w:hAnsi="Times New Roman" w:cs="Times New Roman"/>
          <w:sz w:val="20"/>
        </w:rPr>
      </w:pPr>
      <w:r w:rsidRPr="002347A6">
        <w:rPr>
          <w:rFonts w:ascii="Times New Roman" w:hAnsi="Times New Roman" w:cs="Times New Roman"/>
          <w:sz w:val="20"/>
        </w:rPr>
        <w:br w:type="page"/>
      </w:r>
    </w:p>
    <w:p w14:paraId="6E318AAA" w14:textId="0B4FD23D" w:rsidR="00987FD4" w:rsidRPr="005B4941" w:rsidRDefault="00303708" w:rsidP="00987FD4">
      <w:pPr>
        <w:pStyle w:val="Heading2"/>
        <w:rPr>
          <w:rFonts w:ascii="Times New Roman" w:hAnsi="Times New Roman" w:cs="Times New Roman"/>
          <w:w w:val="100"/>
        </w:rPr>
      </w:pPr>
      <w:r w:rsidRPr="005B4941">
        <w:rPr>
          <w:rFonts w:ascii="Times New Roman" w:hAnsi="Times New Roman" w:cs="Times New Roman"/>
        </w:rPr>
        <w:lastRenderedPageBreak/>
        <w:t>Scout</w:t>
      </w:r>
    </w:p>
    <w:p w14:paraId="7DA18DF2" w14:textId="36190CC7" w:rsidR="00987FD4" w:rsidRPr="002347A6" w:rsidRDefault="00987FD4" w:rsidP="00987FD4">
      <w:pPr>
        <w:widowControl w:val="0"/>
        <w:autoSpaceDE w:val="0"/>
        <w:autoSpaceDN w:val="0"/>
        <w:adjustRightInd w:val="0"/>
        <w:spacing w:after="200" w:line="276" w:lineRule="auto"/>
        <w:rPr>
          <w:rFonts w:ascii="Times New Roman" w:hAnsi="Times New Roman" w:cs="Times New Roman"/>
          <w:sz w:val="20"/>
          <w:u w:val="single"/>
          <w:lang w:val="en"/>
        </w:rPr>
      </w:pPr>
      <w:r w:rsidRPr="002347A6">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987FD4" w:rsidRPr="002347A6" w14:paraId="3733C15C" w14:textId="77777777" w:rsidTr="00DF784B">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39CF7639" w14:textId="729E525E" w:rsidR="00987FD4" w:rsidRPr="002347A6" w:rsidRDefault="008D0713" w:rsidP="00DF784B">
            <w:pPr>
              <w:suppressAutoHyphens/>
              <w:autoSpaceDE w:val="0"/>
              <w:autoSpaceDN w:val="0"/>
              <w:adjustRightInd w:val="0"/>
              <w:jc w:val="center"/>
              <w:textAlignment w:val="center"/>
              <w:rPr>
                <w:rFonts w:ascii="Times New Roman" w:eastAsia="Times New Roman" w:hAnsi="Times New Roman" w:cs="Times New Roman"/>
                <w:b/>
                <w:bCs/>
                <w:color w:val="000000"/>
                <w:sz w:val="20"/>
              </w:rPr>
            </w:pPr>
            <w:r>
              <w:rPr>
                <w:rFonts w:ascii="Times New Roman" w:eastAsia="Times New Roman" w:hAnsi="Times New Roman" w:cs="Times New Roman"/>
                <w:b/>
                <w:bCs/>
                <w:color w:val="000000"/>
                <w:sz w:val="20"/>
              </w:rPr>
              <w:t>Rouge</w:t>
            </w:r>
            <w:r w:rsidRPr="002347A6">
              <w:rPr>
                <w:rFonts w:ascii="Times New Roman" w:eastAsia="Times New Roman" w:hAnsi="Times New Roman" w:cs="Times New Roman"/>
                <w:b/>
                <w:bCs/>
                <w:color w:val="000000"/>
                <w:sz w:val="20"/>
              </w:rPr>
              <w:t xml:space="preserve"> Level</w:t>
            </w:r>
          </w:p>
        </w:tc>
        <w:tc>
          <w:tcPr>
            <w:tcW w:w="3960" w:type="dxa"/>
            <w:tcBorders>
              <w:top w:val="none" w:sz="0" w:space="0" w:color="auto"/>
              <w:left w:val="none" w:sz="0" w:space="0" w:color="auto"/>
              <w:bottom w:val="none" w:sz="0" w:space="0" w:color="auto"/>
              <w:right w:val="none" w:sz="0" w:space="0" w:color="auto"/>
            </w:tcBorders>
          </w:tcPr>
          <w:p w14:paraId="66F7458B" w14:textId="77777777" w:rsidR="00987FD4" w:rsidRPr="002347A6" w:rsidRDefault="00987FD4" w:rsidP="00DF784B">
            <w:pPr>
              <w:suppressAutoHyphens/>
              <w:autoSpaceDE w:val="0"/>
              <w:autoSpaceDN w:val="0"/>
              <w:adjustRightInd w:val="0"/>
              <w:textAlignment w:val="center"/>
              <w:rPr>
                <w:rFonts w:ascii="Times New Roman" w:hAnsi="Times New Roman" w:cs="Times New Roman"/>
                <w:b/>
                <w:bCs/>
                <w:color w:val="000000"/>
                <w:sz w:val="20"/>
              </w:rPr>
            </w:pPr>
            <w:r w:rsidRPr="002347A6">
              <w:rPr>
                <w:rFonts w:ascii="Times New Roman" w:hAnsi="Times New Roman" w:cs="Times New Roman"/>
                <w:b/>
                <w:bCs/>
                <w:color w:val="000000"/>
                <w:sz w:val="20"/>
              </w:rPr>
              <w:t>Feature</w:t>
            </w:r>
          </w:p>
        </w:tc>
      </w:tr>
      <w:tr w:rsidR="00987FD4" w:rsidRPr="002347A6" w14:paraId="6C999DC1" w14:textId="77777777" w:rsidTr="00DF784B">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8DB46C" w14:textId="77777777" w:rsidR="00987FD4" w:rsidRPr="002347A6" w:rsidRDefault="00987FD4" w:rsidP="00DF784B">
            <w:pPr>
              <w:suppressAutoHyphens/>
              <w:autoSpaceDE w:val="0"/>
              <w:autoSpaceDN w:val="0"/>
              <w:adjustRightInd w:val="0"/>
              <w:jc w:val="center"/>
              <w:textAlignment w:val="center"/>
              <w:rPr>
                <w:rFonts w:ascii="Times New Roman" w:eastAsia="Times New Roman" w:hAnsi="Times New Roman" w:cs="Times New Roman"/>
                <w:color w:val="000000"/>
                <w:sz w:val="20"/>
              </w:rPr>
            </w:pPr>
            <w:r w:rsidRPr="002347A6">
              <w:rPr>
                <w:rFonts w:ascii="Times New Roman" w:eastAsia="Times New Roman" w:hAnsi="Times New Roman" w:cs="Times New Roman"/>
                <w:color w:val="000000"/>
                <w:sz w:val="20"/>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4F7071" w14:textId="41C798BD" w:rsidR="00987FD4" w:rsidRPr="002347A6" w:rsidRDefault="00C72A00" w:rsidP="00DF784B">
            <w:pPr>
              <w:widowControl w:val="0"/>
              <w:autoSpaceDE w:val="0"/>
              <w:autoSpaceDN w:val="0"/>
              <w:adjustRightInd w:val="0"/>
              <w:spacing w:after="200" w:line="276" w:lineRule="auto"/>
              <w:rPr>
                <w:rFonts w:ascii="Times New Roman" w:hAnsi="Times New Roman" w:cs="Times New Roman"/>
                <w:iCs/>
                <w:spacing w:val="1"/>
                <w:sz w:val="20"/>
                <w:lang w:val="en"/>
              </w:rPr>
            </w:pPr>
            <w:r w:rsidRPr="002347A6">
              <w:rPr>
                <w:rFonts w:ascii="Times New Roman" w:hAnsi="Times New Roman" w:cs="Times New Roman"/>
                <w:iCs/>
                <w:sz w:val="20"/>
              </w:rPr>
              <w:t>Skirmisher, Survivalist</w:t>
            </w:r>
          </w:p>
        </w:tc>
      </w:tr>
      <w:tr w:rsidR="00987FD4" w:rsidRPr="002347A6" w14:paraId="747E2593" w14:textId="77777777" w:rsidTr="00DF784B">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5C45D4F2" w14:textId="77777777" w:rsidR="00987FD4" w:rsidRPr="002347A6" w:rsidRDefault="00987FD4" w:rsidP="00DF784B">
            <w:pPr>
              <w:suppressAutoHyphens/>
              <w:autoSpaceDE w:val="0"/>
              <w:autoSpaceDN w:val="0"/>
              <w:adjustRightInd w:val="0"/>
              <w:jc w:val="center"/>
              <w:textAlignment w:val="center"/>
              <w:rPr>
                <w:rFonts w:ascii="Times New Roman" w:eastAsia="Times New Roman" w:hAnsi="Times New Roman" w:cs="Times New Roman"/>
                <w:color w:val="000000"/>
                <w:sz w:val="20"/>
              </w:rPr>
            </w:pPr>
            <w:r w:rsidRPr="002347A6">
              <w:rPr>
                <w:rFonts w:ascii="Times New Roman" w:eastAsia="Times New Roman" w:hAnsi="Times New Roman" w:cs="Times New Roman"/>
                <w:color w:val="000000"/>
                <w:sz w:val="20"/>
                <w:lang w:val="en"/>
              </w:rPr>
              <w:t>9th</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7E072E0A" w14:textId="45B5FCD2" w:rsidR="00987FD4" w:rsidRPr="002347A6" w:rsidRDefault="00C72A00" w:rsidP="00DF784B">
            <w:pPr>
              <w:widowControl w:val="0"/>
              <w:autoSpaceDE w:val="0"/>
              <w:autoSpaceDN w:val="0"/>
              <w:adjustRightInd w:val="0"/>
              <w:spacing w:after="200" w:line="276" w:lineRule="auto"/>
              <w:rPr>
                <w:rFonts w:ascii="Times New Roman" w:hAnsi="Times New Roman" w:cs="Times New Roman"/>
                <w:iCs/>
                <w:spacing w:val="1"/>
                <w:sz w:val="20"/>
                <w:lang w:val="en"/>
              </w:rPr>
            </w:pPr>
            <w:r w:rsidRPr="002347A6">
              <w:rPr>
                <w:rFonts w:ascii="Times New Roman" w:hAnsi="Times New Roman" w:cs="Times New Roman"/>
                <w:iCs/>
                <w:spacing w:val="1"/>
                <w:sz w:val="20"/>
                <w:lang w:val="en"/>
              </w:rPr>
              <w:t>Superior Mobility</w:t>
            </w:r>
          </w:p>
        </w:tc>
      </w:tr>
      <w:tr w:rsidR="00987FD4" w:rsidRPr="002347A6" w14:paraId="2EF5306F" w14:textId="77777777" w:rsidTr="00DF784B">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267460A1" w14:textId="77777777" w:rsidR="00987FD4" w:rsidRPr="002347A6" w:rsidRDefault="00987FD4" w:rsidP="00DF784B">
            <w:pPr>
              <w:suppressAutoHyphens/>
              <w:autoSpaceDE w:val="0"/>
              <w:autoSpaceDN w:val="0"/>
              <w:adjustRightInd w:val="0"/>
              <w:jc w:val="center"/>
              <w:textAlignment w:val="center"/>
              <w:rPr>
                <w:rFonts w:ascii="Times New Roman" w:eastAsia="Times New Roman" w:hAnsi="Times New Roman" w:cs="Times New Roman"/>
                <w:color w:val="000000"/>
                <w:sz w:val="20"/>
                <w:lang w:val="en"/>
              </w:rPr>
            </w:pPr>
            <w:r w:rsidRPr="002347A6">
              <w:rPr>
                <w:rFonts w:ascii="Times New Roman" w:eastAsia="Times New Roman" w:hAnsi="Times New Roman" w:cs="Times New Roman"/>
                <w:color w:val="000000"/>
                <w:sz w:val="20"/>
                <w:lang w:val="en"/>
              </w:rPr>
              <w:t>13th</w:t>
            </w:r>
          </w:p>
        </w:tc>
        <w:tc>
          <w:tcPr>
            <w:tcW w:w="3960" w:type="dxa"/>
            <w:tcBorders>
              <w:top w:val="single" w:sz="4" w:space="0" w:color="auto"/>
              <w:left w:val="single" w:sz="4" w:space="0" w:color="auto"/>
              <w:bottom w:val="single" w:sz="4" w:space="0" w:color="auto"/>
              <w:right w:val="single" w:sz="4" w:space="0" w:color="auto"/>
            </w:tcBorders>
          </w:tcPr>
          <w:p w14:paraId="59ABCD70" w14:textId="5BBB5D8E" w:rsidR="00987FD4" w:rsidRPr="002347A6" w:rsidRDefault="00F372A1" w:rsidP="00DF784B">
            <w:pPr>
              <w:widowControl w:val="0"/>
              <w:autoSpaceDE w:val="0"/>
              <w:autoSpaceDN w:val="0"/>
              <w:adjustRightInd w:val="0"/>
              <w:spacing w:after="200" w:line="276" w:lineRule="auto"/>
              <w:rPr>
                <w:rFonts w:ascii="Times New Roman" w:hAnsi="Times New Roman" w:cs="Times New Roman"/>
                <w:iCs/>
                <w:spacing w:val="1"/>
                <w:sz w:val="20"/>
                <w:lang w:val="en"/>
              </w:rPr>
            </w:pPr>
            <w:r w:rsidRPr="002347A6">
              <w:rPr>
                <w:rFonts w:ascii="Times New Roman" w:hAnsi="Times New Roman" w:cs="Times New Roman"/>
                <w:iCs/>
                <w:spacing w:val="1"/>
                <w:sz w:val="20"/>
                <w:lang w:val="en"/>
              </w:rPr>
              <w:t>Ambush Master</w:t>
            </w:r>
          </w:p>
        </w:tc>
      </w:tr>
      <w:tr w:rsidR="00987FD4" w:rsidRPr="002347A6" w14:paraId="5AE8A5CF" w14:textId="77777777" w:rsidTr="00DF784B">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0F4FD7A3" w14:textId="77777777" w:rsidR="00987FD4" w:rsidRPr="002347A6" w:rsidRDefault="00987FD4" w:rsidP="00DF784B">
            <w:pPr>
              <w:suppressAutoHyphens/>
              <w:autoSpaceDE w:val="0"/>
              <w:autoSpaceDN w:val="0"/>
              <w:adjustRightInd w:val="0"/>
              <w:jc w:val="center"/>
              <w:textAlignment w:val="center"/>
              <w:rPr>
                <w:rFonts w:ascii="Times New Roman" w:eastAsia="Times New Roman" w:hAnsi="Times New Roman" w:cs="Times New Roman"/>
                <w:color w:val="000000"/>
                <w:sz w:val="20"/>
                <w:lang w:val="en"/>
              </w:rPr>
            </w:pPr>
            <w:r w:rsidRPr="002347A6">
              <w:rPr>
                <w:rFonts w:ascii="Times New Roman" w:eastAsia="Times New Roman" w:hAnsi="Times New Roman" w:cs="Times New Roman"/>
                <w:color w:val="000000"/>
                <w:sz w:val="20"/>
                <w:lang w:val="en"/>
              </w:rPr>
              <w:t>17th</w:t>
            </w:r>
          </w:p>
        </w:tc>
        <w:tc>
          <w:tcPr>
            <w:tcW w:w="3960" w:type="dxa"/>
            <w:tcBorders>
              <w:top w:val="single" w:sz="4" w:space="0" w:color="auto"/>
              <w:left w:val="single" w:sz="4" w:space="0" w:color="auto"/>
              <w:bottom w:val="single" w:sz="4" w:space="0" w:color="auto"/>
              <w:right w:val="single" w:sz="4" w:space="0" w:color="auto"/>
            </w:tcBorders>
          </w:tcPr>
          <w:p w14:paraId="05103C5E" w14:textId="0E82A427" w:rsidR="00987FD4" w:rsidRPr="002347A6" w:rsidRDefault="00F372A1" w:rsidP="00DF784B">
            <w:pPr>
              <w:widowControl w:val="0"/>
              <w:autoSpaceDE w:val="0"/>
              <w:autoSpaceDN w:val="0"/>
              <w:adjustRightInd w:val="0"/>
              <w:spacing w:after="200" w:line="276" w:lineRule="auto"/>
              <w:rPr>
                <w:rFonts w:ascii="Times New Roman" w:hAnsi="Times New Roman" w:cs="Times New Roman"/>
                <w:iCs/>
                <w:spacing w:val="1"/>
                <w:sz w:val="20"/>
                <w:lang w:val="en"/>
              </w:rPr>
            </w:pPr>
            <w:r w:rsidRPr="002347A6">
              <w:rPr>
                <w:rFonts w:ascii="Times New Roman" w:hAnsi="Times New Roman" w:cs="Times New Roman"/>
                <w:iCs/>
                <w:spacing w:val="1"/>
                <w:sz w:val="20"/>
                <w:lang w:val="en"/>
              </w:rPr>
              <w:t>Sudden Strike</w:t>
            </w:r>
          </w:p>
        </w:tc>
      </w:tr>
    </w:tbl>
    <w:p w14:paraId="659C0673" w14:textId="77777777" w:rsidR="00303708" w:rsidRPr="005B4941" w:rsidRDefault="00303708" w:rsidP="00303708">
      <w:pPr>
        <w:pStyle w:val="Heading4"/>
        <w:rPr>
          <w:rFonts w:ascii="Times New Roman" w:hAnsi="Times New Roman" w:cs="Times New Roman"/>
          <w:w w:val="100"/>
          <w:sz w:val="28"/>
          <w:szCs w:val="28"/>
        </w:rPr>
      </w:pPr>
      <w:r w:rsidRPr="005B4941">
        <w:rPr>
          <w:rFonts w:ascii="Times New Roman" w:hAnsi="Times New Roman" w:cs="Times New Roman"/>
          <w:sz w:val="28"/>
          <w:szCs w:val="28"/>
        </w:rPr>
        <w:t>Skirmisher</w:t>
      </w:r>
    </w:p>
    <w:p w14:paraId="2DB06752" w14:textId="76067306" w:rsidR="00303708" w:rsidRPr="002347A6" w:rsidRDefault="00303708" w:rsidP="00303708">
      <w:pPr>
        <w:pStyle w:val="NormalWeb"/>
        <w:rPr>
          <w:sz w:val="20"/>
          <w:szCs w:val="20"/>
        </w:rPr>
      </w:pPr>
      <w:r w:rsidRPr="002347A6">
        <w:rPr>
          <w:sz w:val="20"/>
          <w:szCs w:val="20"/>
        </w:rPr>
        <w:t>Starting at 3rd level, you are difficult to pin down during a fight. You can move up to half your speed as a reaction when an enemy ends its turn within 5ft of you. This movement doesn’t provoke opportunity attacks.</w:t>
      </w:r>
    </w:p>
    <w:p w14:paraId="63788868" w14:textId="77777777" w:rsidR="00303708" w:rsidRPr="005B4941" w:rsidRDefault="00303708" w:rsidP="00303708">
      <w:pPr>
        <w:pStyle w:val="Heading4"/>
        <w:rPr>
          <w:rFonts w:ascii="Times New Roman" w:hAnsi="Times New Roman" w:cs="Times New Roman"/>
          <w:sz w:val="28"/>
          <w:szCs w:val="28"/>
        </w:rPr>
      </w:pPr>
      <w:r w:rsidRPr="005B4941">
        <w:rPr>
          <w:rFonts w:ascii="Times New Roman" w:hAnsi="Times New Roman" w:cs="Times New Roman"/>
          <w:sz w:val="28"/>
          <w:szCs w:val="28"/>
        </w:rPr>
        <w:t>Survivalist</w:t>
      </w:r>
    </w:p>
    <w:p w14:paraId="2215F2E5" w14:textId="57774FF4" w:rsidR="00303708" w:rsidRPr="002347A6" w:rsidRDefault="00303708" w:rsidP="00303708">
      <w:pPr>
        <w:pStyle w:val="NormalWeb"/>
        <w:rPr>
          <w:sz w:val="20"/>
          <w:szCs w:val="20"/>
        </w:rPr>
      </w:pPr>
      <w:r w:rsidRPr="002347A6">
        <w:rPr>
          <w:sz w:val="20"/>
          <w:szCs w:val="20"/>
        </w:rPr>
        <w:t>When you choose this archetype at 3rd level, you gain proficiency in the nature and survival skills if you don’t already have it. Your proficiency bonus is doubled for any ability check you make that uses either of those proficiencies. (as usual if you already have proficiency or expertise in these skills select another skill and gain proficiency and expertise in that skill)</w:t>
      </w:r>
    </w:p>
    <w:p w14:paraId="3F14115C" w14:textId="77777777" w:rsidR="00303708" w:rsidRPr="005B4941" w:rsidRDefault="00303708" w:rsidP="00303708">
      <w:pPr>
        <w:pStyle w:val="Heading4"/>
        <w:rPr>
          <w:rFonts w:ascii="Times New Roman" w:hAnsi="Times New Roman" w:cs="Times New Roman"/>
          <w:sz w:val="28"/>
          <w:szCs w:val="28"/>
        </w:rPr>
      </w:pPr>
      <w:r w:rsidRPr="005B4941">
        <w:rPr>
          <w:rFonts w:ascii="Times New Roman" w:hAnsi="Times New Roman" w:cs="Times New Roman"/>
          <w:sz w:val="28"/>
          <w:szCs w:val="28"/>
        </w:rPr>
        <w:t>Superior Mobility</w:t>
      </w:r>
    </w:p>
    <w:p w14:paraId="7FEACBE9" w14:textId="70BFB354" w:rsidR="00303708" w:rsidRPr="002347A6" w:rsidRDefault="00303708" w:rsidP="00303708">
      <w:pPr>
        <w:pStyle w:val="NormalWeb"/>
        <w:rPr>
          <w:sz w:val="20"/>
          <w:szCs w:val="20"/>
        </w:rPr>
      </w:pPr>
      <w:r w:rsidRPr="002347A6">
        <w:rPr>
          <w:sz w:val="20"/>
          <w:szCs w:val="20"/>
        </w:rPr>
        <w:t xml:space="preserve">At 9th level, your walking speed increases by 10 feet. </w:t>
      </w:r>
      <w:r w:rsidR="004D3A8C" w:rsidRPr="002347A6">
        <w:rPr>
          <w:sz w:val="20"/>
          <w:szCs w:val="20"/>
        </w:rPr>
        <w:t xml:space="preserve"> You gain a </w:t>
      </w:r>
      <w:r w:rsidRPr="002347A6">
        <w:rPr>
          <w:sz w:val="20"/>
          <w:szCs w:val="20"/>
        </w:rPr>
        <w:t>climbing</w:t>
      </w:r>
      <w:r w:rsidR="004D3A8C" w:rsidRPr="002347A6">
        <w:rPr>
          <w:sz w:val="20"/>
          <w:szCs w:val="20"/>
        </w:rPr>
        <w:t xml:space="preserve"> speed equal to your walking speed. If you have a</w:t>
      </w:r>
      <w:r w:rsidRPr="002347A6">
        <w:rPr>
          <w:sz w:val="20"/>
          <w:szCs w:val="20"/>
        </w:rPr>
        <w:t xml:space="preserve"> swimming speed, this increase applies to that speed as well.</w:t>
      </w:r>
    </w:p>
    <w:p w14:paraId="2897118D" w14:textId="4A9EDE56" w:rsidR="00C72A00" w:rsidRPr="002347A6" w:rsidRDefault="00C72A00" w:rsidP="00303708">
      <w:pPr>
        <w:pStyle w:val="NormalWeb"/>
        <w:rPr>
          <w:sz w:val="20"/>
          <w:szCs w:val="20"/>
        </w:rPr>
      </w:pPr>
      <w:r w:rsidRPr="002347A6">
        <w:rPr>
          <w:sz w:val="20"/>
          <w:szCs w:val="20"/>
        </w:rPr>
        <w:t>When you use your uncanny dodge against an attack roll, if the creature that attacked you ends its turn within 5ft of you, you may use your skirmisher class feature without needing to use a reaction. This feature cannot be used again until the start of your next turn.</w:t>
      </w:r>
    </w:p>
    <w:p w14:paraId="6D9DB383" w14:textId="77777777" w:rsidR="00303708" w:rsidRPr="005B4941" w:rsidRDefault="00303708" w:rsidP="00303708">
      <w:pPr>
        <w:pStyle w:val="Heading4"/>
        <w:rPr>
          <w:rFonts w:ascii="Times New Roman" w:hAnsi="Times New Roman" w:cs="Times New Roman"/>
          <w:sz w:val="28"/>
          <w:szCs w:val="28"/>
        </w:rPr>
      </w:pPr>
      <w:r w:rsidRPr="005B4941">
        <w:rPr>
          <w:rFonts w:ascii="Times New Roman" w:hAnsi="Times New Roman" w:cs="Times New Roman"/>
          <w:sz w:val="28"/>
          <w:szCs w:val="28"/>
        </w:rPr>
        <w:t>Ambush Master</w:t>
      </w:r>
    </w:p>
    <w:p w14:paraId="55FC8AD2" w14:textId="77777777" w:rsidR="00303708" w:rsidRPr="002347A6" w:rsidRDefault="00303708" w:rsidP="00303708">
      <w:pPr>
        <w:pStyle w:val="NormalWeb"/>
        <w:rPr>
          <w:sz w:val="20"/>
          <w:szCs w:val="20"/>
        </w:rPr>
      </w:pPr>
      <w:r w:rsidRPr="002347A6">
        <w:rPr>
          <w:sz w:val="20"/>
          <w:szCs w:val="20"/>
        </w:rPr>
        <w:t>Starting at 13th level, you excel at leading ambushes and acting first in a fight.</w:t>
      </w:r>
    </w:p>
    <w:p w14:paraId="54667939" w14:textId="2F26FC06" w:rsidR="00303708" w:rsidRPr="002347A6" w:rsidRDefault="00303708" w:rsidP="00303708">
      <w:pPr>
        <w:pStyle w:val="NormalWeb"/>
        <w:rPr>
          <w:sz w:val="20"/>
          <w:szCs w:val="20"/>
        </w:rPr>
      </w:pPr>
      <w:r w:rsidRPr="002347A6">
        <w:rPr>
          <w:sz w:val="20"/>
          <w:szCs w:val="20"/>
        </w:rPr>
        <w:t xml:space="preserve">You have advantage on initiative rolls. In addition, the first creature you </w:t>
      </w:r>
      <w:r w:rsidR="004D3A8C" w:rsidRPr="002347A6">
        <w:rPr>
          <w:sz w:val="20"/>
          <w:szCs w:val="20"/>
        </w:rPr>
        <w:t>make an attack roll against in the first round of</w:t>
      </w:r>
      <w:r w:rsidRPr="002347A6">
        <w:rPr>
          <w:sz w:val="20"/>
          <w:szCs w:val="20"/>
        </w:rPr>
        <w:t xml:space="preserve"> combat becomes easier for you and others to strike; attack rolls against that target have advantage until the start of your next turn.</w:t>
      </w:r>
      <w:r w:rsidR="004D3A8C" w:rsidRPr="002347A6">
        <w:rPr>
          <w:sz w:val="20"/>
          <w:szCs w:val="20"/>
        </w:rPr>
        <w:t xml:space="preserve"> </w:t>
      </w:r>
      <w:r w:rsidR="004D3A8C" w:rsidRPr="002347A6">
        <w:rPr>
          <w:i/>
          <w:iCs/>
          <w:sz w:val="20"/>
          <w:szCs w:val="20"/>
        </w:rPr>
        <w:t xml:space="preserve">(This </w:t>
      </w:r>
      <w:r w:rsidR="00B0665C" w:rsidRPr="002347A6">
        <w:rPr>
          <w:i/>
          <w:iCs/>
          <w:sz w:val="20"/>
          <w:szCs w:val="20"/>
        </w:rPr>
        <w:t>a</w:t>
      </w:r>
      <w:r w:rsidR="004D3A8C" w:rsidRPr="002347A6">
        <w:rPr>
          <w:i/>
          <w:iCs/>
          <w:sz w:val="20"/>
          <w:szCs w:val="20"/>
        </w:rPr>
        <w:t>ffect applies even if you miss that attack)</w:t>
      </w:r>
    </w:p>
    <w:p w14:paraId="7A455EDD" w14:textId="77777777" w:rsidR="00303708" w:rsidRPr="005B4941" w:rsidRDefault="00303708" w:rsidP="00303708">
      <w:pPr>
        <w:pStyle w:val="Heading4"/>
        <w:rPr>
          <w:rFonts w:ascii="Times New Roman" w:hAnsi="Times New Roman" w:cs="Times New Roman"/>
          <w:sz w:val="28"/>
          <w:szCs w:val="28"/>
        </w:rPr>
      </w:pPr>
      <w:r w:rsidRPr="005B4941">
        <w:rPr>
          <w:rFonts w:ascii="Times New Roman" w:hAnsi="Times New Roman" w:cs="Times New Roman"/>
          <w:sz w:val="28"/>
          <w:szCs w:val="28"/>
        </w:rPr>
        <w:t>Sudden Strike</w:t>
      </w:r>
    </w:p>
    <w:p w14:paraId="52553859" w14:textId="18D7403E" w:rsidR="001A63AB" w:rsidRPr="002347A6" w:rsidRDefault="00303708" w:rsidP="00303708">
      <w:pPr>
        <w:pStyle w:val="NormalWeb"/>
        <w:rPr>
          <w:sz w:val="20"/>
          <w:szCs w:val="20"/>
        </w:rPr>
      </w:pPr>
      <w:r w:rsidRPr="002347A6">
        <w:rPr>
          <w:sz w:val="20"/>
          <w:szCs w:val="20"/>
        </w:rPr>
        <w:t xml:space="preserve">Starting at 17th level, you can strike with deadly speed. If you take the </w:t>
      </w:r>
      <w:r w:rsidR="004D3A8C" w:rsidRPr="002347A6">
        <w:rPr>
          <w:sz w:val="20"/>
          <w:szCs w:val="20"/>
        </w:rPr>
        <w:t>a</w:t>
      </w:r>
      <w:r w:rsidRPr="002347A6">
        <w:rPr>
          <w:sz w:val="20"/>
          <w:szCs w:val="20"/>
        </w:rPr>
        <w:t xml:space="preserve">ttack action on your turn, you can make one additional </w:t>
      </w:r>
      <w:r w:rsidR="004D3A8C" w:rsidRPr="002347A6">
        <w:rPr>
          <w:sz w:val="20"/>
          <w:szCs w:val="20"/>
        </w:rPr>
        <w:t xml:space="preserve">weapon </w:t>
      </w:r>
      <w:r w:rsidRPr="002347A6">
        <w:rPr>
          <w:sz w:val="20"/>
          <w:szCs w:val="20"/>
        </w:rPr>
        <w:t xml:space="preserve">attack </w:t>
      </w:r>
      <w:r w:rsidR="004D3A8C" w:rsidRPr="002347A6">
        <w:rPr>
          <w:sz w:val="20"/>
          <w:szCs w:val="20"/>
        </w:rPr>
        <w:t>(no action required)</w:t>
      </w:r>
      <w:r w:rsidRPr="002347A6">
        <w:rPr>
          <w:sz w:val="20"/>
          <w:szCs w:val="20"/>
        </w:rPr>
        <w:t>. This attack can benefit from your Sneak Attack even if you have already used it this turn</w:t>
      </w:r>
      <w:r w:rsidR="009B42CC" w:rsidRPr="002347A6">
        <w:rPr>
          <w:sz w:val="20"/>
          <w:szCs w:val="20"/>
        </w:rPr>
        <w:t>;</w:t>
      </w:r>
      <w:r w:rsidRPr="002347A6">
        <w:rPr>
          <w:sz w:val="20"/>
          <w:szCs w:val="20"/>
        </w:rPr>
        <w:t xml:space="preserve"> but you can’t use your Sneak Attack against the same target more than once in a turn.</w:t>
      </w:r>
    </w:p>
    <w:p w14:paraId="14C8535B" w14:textId="77777777" w:rsidR="001A63AB" w:rsidRPr="002347A6" w:rsidRDefault="001A63AB">
      <w:pPr>
        <w:spacing w:line="240" w:lineRule="auto"/>
        <w:rPr>
          <w:rFonts w:ascii="Times New Roman" w:eastAsia="Times New Roman" w:hAnsi="Times New Roman" w:cs="Times New Roman"/>
          <w:bCs w:val="0"/>
          <w:w w:val="100"/>
          <w:sz w:val="20"/>
        </w:rPr>
      </w:pPr>
      <w:r w:rsidRPr="002347A6">
        <w:rPr>
          <w:rFonts w:ascii="Times New Roman" w:hAnsi="Times New Roman" w:cs="Times New Roman"/>
          <w:sz w:val="20"/>
        </w:rPr>
        <w:br w:type="page"/>
      </w:r>
    </w:p>
    <w:p w14:paraId="64F6CBAE" w14:textId="5B4D8593" w:rsidR="001A63AB" w:rsidRPr="005B4941" w:rsidRDefault="001A63AB" w:rsidP="001A63AB">
      <w:pPr>
        <w:pStyle w:val="Heading2"/>
        <w:rPr>
          <w:rFonts w:ascii="Times New Roman" w:hAnsi="Times New Roman" w:cs="Times New Roman"/>
          <w:w w:val="100"/>
          <w:sz w:val="28"/>
          <w:szCs w:val="28"/>
        </w:rPr>
      </w:pPr>
      <w:r w:rsidRPr="005B4941">
        <w:rPr>
          <w:rFonts w:ascii="Times New Roman" w:hAnsi="Times New Roman" w:cs="Times New Roman"/>
          <w:sz w:val="28"/>
          <w:szCs w:val="28"/>
        </w:rPr>
        <w:lastRenderedPageBreak/>
        <w:t>Soul</w:t>
      </w:r>
      <w:r w:rsidR="002D1030" w:rsidRPr="005B4941">
        <w:rPr>
          <w:rFonts w:ascii="Times New Roman" w:hAnsi="Times New Roman" w:cs="Times New Roman"/>
          <w:sz w:val="28"/>
          <w:szCs w:val="28"/>
        </w:rPr>
        <w:t>-K</w:t>
      </w:r>
      <w:r w:rsidRPr="005B4941">
        <w:rPr>
          <w:rFonts w:ascii="Times New Roman" w:hAnsi="Times New Roman" w:cs="Times New Roman"/>
          <w:sz w:val="28"/>
          <w:szCs w:val="28"/>
        </w:rPr>
        <w:t>nife</w:t>
      </w:r>
    </w:p>
    <w:p w14:paraId="6AF0ADD9" w14:textId="2D71638D" w:rsidR="001A63AB" w:rsidRPr="002347A6" w:rsidRDefault="001A63AB" w:rsidP="001A63AB">
      <w:pPr>
        <w:widowControl w:val="0"/>
        <w:autoSpaceDE w:val="0"/>
        <w:autoSpaceDN w:val="0"/>
        <w:adjustRightInd w:val="0"/>
        <w:spacing w:after="200" w:line="276" w:lineRule="auto"/>
        <w:rPr>
          <w:rFonts w:ascii="Times New Roman" w:hAnsi="Times New Roman" w:cs="Times New Roman"/>
          <w:sz w:val="20"/>
          <w:u w:val="single"/>
          <w:lang w:val="en"/>
        </w:rPr>
      </w:pPr>
      <w:r w:rsidRPr="002347A6">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1A63AB" w:rsidRPr="002347A6" w14:paraId="2D2F0477" w14:textId="77777777" w:rsidTr="000F6FCC">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2E4A3D4B" w14:textId="092481D4" w:rsidR="001A63AB" w:rsidRPr="002347A6" w:rsidRDefault="008D0713" w:rsidP="000F6FCC">
            <w:pPr>
              <w:suppressAutoHyphens/>
              <w:autoSpaceDE w:val="0"/>
              <w:autoSpaceDN w:val="0"/>
              <w:adjustRightInd w:val="0"/>
              <w:jc w:val="center"/>
              <w:textAlignment w:val="center"/>
              <w:rPr>
                <w:rFonts w:ascii="Times New Roman" w:eastAsia="Times New Roman" w:hAnsi="Times New Roman" w:cs="Times New Roman"/>
                <w:b/>
                <w:bCs/>
                <w:color w:val="000000"/>
                <w:sz w:val="20"/>
              </w:rPr>
            </w:pPr>
            <w:r>
              <w:rPr>
                <w:rFonts w:ascii="Times New Roman" w:eastAsia="Times New Roman" w:hAnsi="Times New Roman" w:cs="Times New Roman"/>
                <w:b/>
                <w:bCs/>
                <w:color w:val="000000"/>
                <w:sz w:val="20"/>
              </w:rPr>
              <w:t>Rouge</w:t>
            </w:r>
            <w:r w:rsidRPr="002347A6">
              <w:rPr>
                <w:rFonts w:ascii="Times New Roman" w:eastAsia="Times New Roman" w:hAnsi="Times New Roman" w:cs="Times New Roman"/>
                <w:b/>
                <w:bCs/>
                <w:color w:val="000000"/>
                <w:sz w:val="20"/>
              </w:rPr>
              <w:t xml:space="preserve"> Level</w:t>
            </w:r>
          </w:p>
        </w:tc>
        <w:tc>
          <w:tcPr>
            <w:tcW w:w="3960" w:type="dxa"/>
            <w:tcBorders>
              <w:top w:val="none" w:sz="0" w:space="0" w:color="auto"/>
              <w:left w:val="none" w:sz="0" w:space="0" w:color="auto"/>
              <w:bottom w:val="none" w:sz="0" w:space="0" w:color="auto"/>
              <w:right w:val="none" w:sz="0" w:space="0" w:color="auto"/>
            </w:tcBorders>
          </w:tcPr>
          <w:p w14:paraId="711E299B" w14:textId="77777777" w:rsidR="001A63AB" w:rsidRPr="002347A6" w:rsidRDefault="001A63AB" w:rsidP="000F6FCC">
            <w:pPr>
              <w:suppressAutoHyphens/>
              <w:autoSpaceDE w:val="0"/>
              <w:autoSpaceDN w:val="0"/>
              <w:adjustRightInd w:val="0"/>
              <w:textAlignment w:val="center"/>
              <w:rPr>
                <w:rFonts w:ascii="Times New Roman" w:hAnsi="Times New Roman" w:cs="Times New Roman"/>
                <w:b/>
                <w:bCs/>
                <w:color w:val="000000"/>
                <w:sz w:val="20"/>
              </w:rPr>
            </w:pPr>
            <w:r w:rsidRPr="002347A6">
              <w:rPr>
                <w:rFonts w:ascii="Times New Roman" w:hAnsi="Times New Roman" w:cs="Times New Roman"/>
                <w:b/>
                <w:bCs/>
                <w:color w:val="000000"/>
                <w:sz w:val="20"/>
              </w:rPr>
              <w:t>Feature</w:t>
            </w:r>
          </w:p>
        </w:tc>
      </w:tr>
      <w:tr w:rsidR="001A63AB" w:rsidRPr="002347A6" w14:paraId="5B9FEBE4" w14:textId="77777777" w:rsidTr="000F6FCC">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CB0518" w14:textId="77777777" w:rsidR="001A63AB" w:rsidRPr="002347A6" w:rsidRDefault="001A63AB" w:rsidP="000F6FCC">
            <w:pPr>
              <w:suppressAutoHyphens/>
              <w:autoSpaceDE w:val="0"/>
              <w:autoSpaceDN w:val="0"/>
              <w:adjustRightInd w:val="0"/>
              <w:jc w:val="center"/>
              <w:textAlignment w:val="center"/>
              <w:rPr>
                <w:rFonts w:ascii="Times New Roman" w:eastAsia="Times New Roman" w:hAnsi="Times New Roman" w:cs="Times New Roman"/>
                <w:color w:val="000000"/>
                <w:sz w:val="20"/>
              </w:rPr>
            </w:pPr>
            <w:r w:rsidRPr="002347A6">
              <w:rPr>
                <w:rFonts w:ascii="Times New Roman" w:eastAsia="Times New Roman" w:hAnsi="Times New Roman" w:cs="Times New Roman"/>
                <w:color w:val="000000"/>
                <w:sz w:val="20"/>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A8F6EF1" w14:textId="517E4AD3" w:rsidR="001A63AB" w:rsidRPr="002347A6" w:rsidRDefault="002D1030" w:rsidP="000F6FCC">
            <w:pPr>
              <w:widowControl w:val="0"/>
              <w:autoSpaceDE w:val="0"/>
              <w:autoSpaceDN w:val="0"/>
              <w:adjustRightInd w:val="0"/>
              <w:spacing w:after="200" w:line="276" w:lineRule="auto"/>
              <w:rPr>
                <w:rFonts w:ascii="Times New Roman" w:hAnsi="Times New Roman" w:cs="Times New Roman"/>
                <w:iCs/>
                <w:spacing w:val="1"/>
                <w:sz w:val="20"/>
                <w:lang w:val="en"/>
              </w:rPr>
            </w:pPr>
            <w:r w:rsidRPr="002347A6">
              <w:rPr>
                <w:rFonts w:ascii="Times New Roman" w:hAnsi="Times New Roman" w:cs="Times New Roman"/>
                <w:iCs/>
                <w:spacing w:val="1"/>
                <w:sz w:val="20"/>
                <w:lang w:val="en"/>
              </w:rPr>
              <w:t>Psionic Power, Psychic Blades</w:t>
            </w:r>
          </w:p>
        </w:tc>
      </w:tr>
      <w:tr w:rsidR="001A63AB" w:rsidRPr="002347A6" w14:paraId="2938BA80" w14:textId="77777777" w:rsidTr="000F6FCC">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21296997" w14:textId="77777777" w:rsidR="001A63AB" w:rsidRPr="002347A6" w:rsidRDefault="001A63AB" w:rsidP="000F6FCC">
            <w:pPr>
              <w:suppressAutoHyphens/>
              <w:autoSpaceDE w:val="0"/>
              <w:autoSpaceDN w:val="0"/>
              <w:adjustRightInd w:val="0"/>
              <w:jc w:val="center"/>
              <w:textAlignment w:val="center"/>
              <w:rPr>
                <w:rFonts w:ascii="Times New Roman" w:eastAsia="Times New Roman" w:hAnsi="Times New Roman" w:cs="Times New Roman"/>
                <w:color w:val="000000"/>
                <w:sz w:val="20"/>
              </w:rPr>
            </w:pPr>
            <w:r w:rsidRPr="002347A6">
              <w:rPr>
                <w:rFonts w:ascii="Times New Roman" w:eastAsia="Times New Roman" w:hAnsi="Times New Roman" w:cs="Times New Roman"/>
                <w:color w:val="000000"/>
                <w:sz w:val="20"/>
                <w:lang w:val="en"/>
              </w:rPr>
              <w:t>9th</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4CC47E93" w14:textId="7383EA36" w:rsidR="001A63AB" w:rsidRPr="002347A6" w:rsidRDefault="002D1030" w:rsidP="000F6FCC">
            <w:pPr>
              <w:widowControl w:val="0"/>
              <w:autoSpaceDE w:val="0"/>
              <w:autoSpaceDN w:val="0"/>
              <w:adjustRightInd w:val="0"/>
              <w:spacing w:after="200" w:line="276" w:lineRule="auto"/>
              <w:rPr>
                <w:rFonts w:ascii="Times New Roman" w:hAnsi="Times New Roman" w:cs="Times New Roman"/>
                <w:iCs/>
                <w:spacing w:val="1"/>
                <w:sz w:val="20"/>
                <w:lang w:val="en"/>
              </w:rPr>
            </w:pPr>
            <w:r w:rsidRPr="002347A6">
              <w:rPr>
                <w:rFonts w:ascii="Times New Roman" w:hAnsi="Times New Roman" w:cs="Times New Roman"/>
                <w:iCs/>
                <w:spacing w:val="1"/>
                <w:sz w:val="20"/>
                <w:lang w:val="en"/>
              </w:rPr>
              <w:t>Soul Blades</w:t>
            </w:r>
          </w:p>
        </w:tc>
      </w:tr>
      <w:tr w:rsidR="001A63AB" w:rsidRPr="002347A6" w14:paraId="76A773EC" w14:textId="77777777" w:rsidTr="000F6FCC">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005785F6" w14:textId="77777777" w:rsidR="001A63AB" w:rsidRPr="002347A6" w:rsidRDefault="001A63AB" w:rsidP="000F6FCC">
            <w:pPr>
              <w:suppressAutoHyphens/>
              <w:autoSpaceDE w:val="0"/>
              <w:autoSpaceDN w:val="0"/>
              <w:adjustRightInd w:val="0"/>
              <w:jc w:val="center"/>
              <w:textAlignment w:val="center"/>
              <w:rPr>
                <w:rFonts w:ascii="Times New Roman" w:eastAsia="Times New Roman" w:hAnsi="Times New Roman" w:cs="Times New Roman"/>
                <w:color w:val="000000"/>
                <w:sz w:val="20"/>
                <w:lang w:val="en"/>
              </w:rPr>
            </w:pPr>
            <w:r w:rsidRPr="002347A6">
              <w:rPr>
                <w:rFonts w:ascii="Times New Roman" w:eastAsia="Times New Roman" w:hAnsi="Times New Roman" w:cs="Times New Roman"/>
                <w:color w:val="000000"/>
                <w:sz w:val="20"/>
                <w:lang w:val="en"/>
              </w:rPr>
              <w:t>13th</w:t>
            </w:r>
          </w:p>
        </w:tc>
        <w:tc>
          <w:tcPr>
            <w:tcW w:w="3960" w:type="dxa"/>
            <w:tcBorders>
              <w:top w:val="single" w:sz="4" w:space="0" w:color="auto"/>
              <w:left w:val="single" w:sz="4" w:space="0" w:color="auto"/>
              <w:bottom w:val="single" w:sz="4" w:space="0" w:color="auto"/>
              <w:right w:val="single" w:sz="4" w:space="0" w:color="auto"/>
            </w:tcBorders>
          </w:tcPr>
          <w:p w14:paraId="38BAF074" w14:textId="56276EBA" w:rsidR="001A63AB" w:rsidRPr="002347A6" w:rsidRDefault="002D1030" w:rsidP="000F6FCC">
            <w:pPr>
              <w:widowControl w:val="0"/>
              <w:autoSpaceDE w:val="0"/>
              <w:autoSpaceDN w:val="0"/>
              <w:adjustRightInd w:val="0"/>
              <w:spacing w:after="200" w:line="276" w:lineRule="auto"/>
              <w:rPr>
                <w:rFonts w:ascii="Times New Roman" w:hAnsi="Times New Roman" w:cs="Times New Roman"/>
                <w:iCs/>
                <w:spacing w:val="1"/>
                <w:sz w:val="20"/>
                <w:lang w:val="en"/>
              </w:rPr>
            </w:pPr>
            <w:r w:rsidRPr="002347A6">
              <w:rPr>
                <w:rFonts w:ascii="Times New Roman" w:hAnsi="Times New Roman" w:cs="Times New Roman"/>
                <w:iCs/>
                <w:spacing w:val="1"/>
                <w:sz w:val="20"/>
                <w:lang w:val="en"/>
              </w:rPr>
              <w:t>Psychic Veil</w:t>
            </w:r>
          </w:p>
        </w:tc>
      </w:tr>
      <w:tr w:rsidR="001A63AB" w:rsidRPr="002347A6" w14:paraId="4A181001" w14:textId="77777777" w:rsidTr="000F6FCC">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11170E89" w14:textId="77777777" w:rsidR="001A63AB" w:rsidRPr="002347A6" w:rsidRDefault="001A63AB" w:rsidP="000F6FCC">
            <w:pPr>
              <w:suppressAutoHyphens/>
              <w:autoSpaceDE w:val="0"/>
              <w:autoSpaceDN w:val="0"/>
              <w:adjustRightInd w:val="0"/>
              <w:jc w:val="center"/>
              <w:textAlignment w:val="center"/>
              <w:rPr>
                <w:rFonts w:ascii="Times New Roman" w:eastAsia="Times New Roman" w:hAnsi="Times New Roman" w:cs="Times New Roman"/>
                <w:color w:val="000000"/>
                <w:sz w:val="20"/>
                <w:lang w:val="en"/>
              </w:rPr>
            </w:pPr>
            <w:r w:rsidRPr="002347A6">
              <w:rPr>
                <w:rFonts w:ascii="Times New Roman" w:eastAsia="Times New Roman" w:hAnsi="Times New Roman" w:cs="Times New Roman"/>
                <w:color w:val="000000"/>
                <w:sz w:val="20"/>
                <w:lang w:val="en"/>
              </w:rPr>
              <w:t>17th</w:t>
            </w:r>
          </w:p>
        </w:tc>
        <w:tc>
          <w:tcPr>
            <w:tcW w:w="3960" w:type="dxa"/>
            <w:tcBorders>
              <w:top w:val="single" w:sz="4" w:space="0" w:color="auto"/>
              <w:left w:val="single" w:sz="4" w:space="0" w:color="auto"/>
              <w:bottom w:val="single" w:sz="4" w:space="0" w:color="auto"/>
              <w:right w:val="single" w:sz="4" w:space="0" w:color="auto"/>
            </w:tcBorders>
          </w:tcPr>
          <w:p w14:paraId="3C956387" w14:textId="27BD484F" w:rsidR="001A63AB" w:rsidRPr="002347A6" w:rsidRDefault="002D1030" w:rsidP="000F6FCC">
            <w:pPr>
              <w:widowControl w:val="0"/>
              <w:autoSpaceDE w:val="0"/>
              <w:autoSpaceDN w:val="0"/>
              <w:adjustRightInd w:val="0"/>
              <w:spacing w:after="200" w:line="276" w:lineRule="auto"/>
              <w:rPr>
                <w:rFonts w:ascii="Times New Roman" w:hAnsi="Times New Roman" w:cs="Times New Roman"/>
                <w:iCs/>
                <w:spacing w:val="1"/>
                <w:sz w:val="20"/>
                <w:lang w:val="en"/>
              </w:rPr>
            </w:pPr>
            <w:r w:rsidRPr="002347A6">
              <w:rPr>
                <w:rFonts w:ascii="Times New Roman" w:hAnsi="Times New Roman" w:cs="Times New Roman"/>
                <w:iCs/>
                <w:spacing w:val="1"/>
                <w:sz w:val="20"/>
                <w:lang w:val="en"/>
              </w:rPr>
              <w:t>Rend Mind</w:t>
            </w:r>
          </w:p>
        </w:tc>
      </w:tr>
    </w:tbl>
    <w:p w14:paraId="690DC72E" w14:textId="77777777" w:rsidR="005B4941" w:rsidRDefault="005B4941" w:rsidP="005B4941">
      <w:pPr>
        <w:pStyle w:val="NormalWeb"/>
        <w:rPr>
          <w:sz w:val="20"/>
          <w:szCs w:val="20"/>
        </w:rPr>
      </w:pPr>
    </w:p>
    <w:p w14:paraId="7C3D4651" w14:textId="77777777" w:rsidR="005B4941" w:rsidRDefault="005B4941" w:rsidP="005B4941">
      <w:pPr>
        <w:pStyle w:val="NormalWeb"/>
        <w:rPr>
          <w:sz w:val="20"/>
          <w:szCs w:val="20"/>
        </w:rPr>
      </w:pPr>
    </w:p>
    <w:p w14:paraId="3292F008" w14:textId="77777777" w:rsidR="005B4941" w:rsidRDefault="005B4941" w:rsidP="005B4941">
      <w:pPr>
        <w:pStyle w:val="NormalWeb"/>
        <w:rPr>
          <w:sz w:val="20"/>
          <w:szCs w:val="20"/>
        </w:rPr>
      </w:pPr>
    </w:p>
    <w:p w14:paraId="42448378" w14:textId="77777777" w:rsidR="005B4941" w:rsidRDefault="005B4941" w:rsidP="005B4941">
      <w:pPr>
        <w:pStyle w:val="NormalWeb"/>
        <w:rPr>
          <w:sz w:val="20"/>
          <w:szCs w:val="20"/>
        </w:rPr>
      </w:pPr>
    </w:p>
    <w:p w14:paraId="61D2971B" w14:textId="77777777" w:rsidR="005B4941" w:rsidRDefault="005B4941" w:rsidP="005B4941">
      <w:pPr>
        <w:pStyle w:val="NormalWeb"/>
        <w:rPr>
          <w:sz w:val="20"/>
          <w:szCs w:val="20"/>
        </w:rPr>
      </w:pPr>
    </w:p>
    <w:p w14:paraId="6841D69D" w14:textId="77777777" w:rsidR="005B4941" w:rsidRDefault="005B4941" w:rsidP="005B4941">
      <w:pPr>
        <w:pStyle w:val="NormalWeb"/>
        <w:rPr>
          <w:sz w:val="20"/>
          <w:szCs w:val="20"/>
        </w:rPr>
      </w:pPr>
    </w:p>
    <w:p w14:paraId="023F7BEB" w14:textId="77777777" w:rsidR="005B4941" w:rsidRDefault="005B4941" w:rsidP="005B4941">
      <w:pPr>
        <w:pStyle w:val="NormalWeb"/>
        <w:rPr>
          <w:sz w:val="20"/>
          <w:szCs w:val="20"/>
        </w:rPr>
      </w:pPr>
    </w:p>
    <w:p w14:paraId="7C152CBD" w14:textId="77777777" w:rsidR="005B4941" w:rsidRDefault="005B4941" w:rsidP="005B4941">
      <w:pPr>
        <w:pStyle w:val="NormalWeb"/>
        <w:rPr>
          <w:sz w:val="20"/>
          <w:szCs w:val="20"/>
        </w:rPr>
      </w:pPr>
    </w:p>
    <w:p w14:paraId="7E97B919" w14:textId="77777777" w:rsidR="005B4941" w:rsidRDefault="005B4941" w:rsidP="005B4941">
      <w:pPr>
        <w:pStyle w:val="NormalWeb"/>
        <w:rPr>
          <w:sz w:val="20"/>
          <w:szCs w:val="20"/>
        </w:rPr>
      </w:pPr>
    </w:p>
    <w:p w14:paraId="58F22C3C" w14:textId="77777777" w:rsidR="005B4941" w:rsidRDefault="005B4941" w:rsidP="005B4941">
      <w:pPr>
        <w:pStyle w:val="NormalWeb"/>
        <w:rPr>
          <w:sz w:val="20"/>
          <w:szCs w:val="20"/>
        </w:rPr>
      </w:pPr>
    </w:p>
    <w:p w14:paraId="239F1166" w14:textId="77777777" w:rsidR="005B4941" w:rsidRDefault="005B4941" w:rsidP="005B4941">
      <w:pPr>
        <w:pStyle w:val="NormalWeb"/>
        <w:rPr>
          <w:sz w:val="20"/>
          <w:szCs w:val="20"/>
        </w:rPr>
      </w:pPr>
    </w:p>
    <w:p w14:paraId="354CD3BD" w14:textId="77777777" w:rsidR="005B4941" w:rsidRDefault="005B4941" w:rsidP="005B4941">
      <w:pPr>
        <w:pStyle w:val="NormalWeb"/>
        <w:rPr>
          <w:sz w:val="20"/>
          <w:szCs w:val="20"/>
        </w:rPr>
      </w:pPr>
    </w:p>
    <w:p w14:paraId="1293543D" w14:textId="77777777" w:rsidR="005B4941" w:rsidRDefault="005B4941" w:rsidP="005B4941">
      <w:pPr>
        <w:pStyle w:val="NormalWeb"/>
        <w:rPr>
          <w:sz w:val="20"/>
          <w:szCs w:val="20"/>
        </w:rPr>
      </w:pPr>
    </w:p>
    <w:p w14:paraId="35C0B89F" w14:textId="77777777" w:rsidR="005B4941" w:rsidRDefault="005B4941" w:rsidP="005B4941">
      <w:pPr>
        <w:pStyle w:val="NormalWeb"/>
        <w:rPr>
          <w:sz w:val="20"/>
          <w:szCs w:val="20"/>
        </w:rPr>
      </w:pPr>
    </w:p>
    <w:p w14:paraId="2CC05CF5" w14:textId="77777777" w:rsidR="005B4941" w:rsidRDefault="005B4941" w:rsidP="005B4941">
      <w:pPr>
        <w:pStyle w:val="NormalWeb"/>
        <w:rPr>
          <w:sz w:val="20"/>
          <w:szCs w:val="20"/>
        </w:rPr>
      </w:pPr>
    </w:p>
    <w:p w14:paraId="1E35CDAD" w14:textId="77777777" w:rsidR="005B4941" w:rsidRDefault="005B4941" w:rsidP="005B4941">
      <w:pPr>
        <w:pStyle w:val="NormalWeb"/>
        <w:rPr>
          <w:sz w:val="20"/>
          <w:szCs w:val="20"/>
        </w:rPr>
      </w:pPr>
    </w:p>
    <w:p w14:paraId="1838EE29" w14:textId="77777777" w:rsidR="005B4941" w:rsidRDefault="005B4941" w:rsidP="005B4941">
      <w:pPr>
        <w:pStyle w:val="NormalWeb"/>
        <w:rPr>
          <w:sz w:val="20"/>
          <w:szCs w:val="20"/>
        </w:rPr>
      </w:pPr>
    </w:p>
    <w:p w14:paraId="5FF88FCE" w14:textId="77777777" w:rsidR="005B4941" w:rsidRDefault="005B4941" w:rsidP="005B4941">
      <w:pPr>
        <w:pStyle w:val="NormalWeb"/>
        <w:rPr>
          <w:sz w:val="20"/>
          <w:szCs w:val="20"/>
        </w:rPr>
      </w:pPr>
    </w:p>
    <w:p w14:paraId="06D9DD94" w14:textId="77777777" w:rsidR="005B4941" w:rsidRDefault="005B4941" w:rsidP="005B4941">
      <w:pPr>
        <w:pStyle w:val="NormalWeb"/>
        <w:rPr>
          <w:sz w:val="20"/>
          <w:szCs w:val="20"/>
        </w:rPr>
      </w:pPr>
    </w:p>
    <w:p w14:paraId="42FD2010" w14:textId="77777777" w:rsidR="005B4941" w:rsidRDefault="005B4941" w:rsidP="005B4941">
      <w:pPr>
        <w:pStyle w:val="NormalWeb"/>
        <w:rPr>
          <w:sz w:val="20"/>
          <w:szCs w:val="20"/>
        </w:rPr>
      </w:pPr>
    </w:p>
    <w:p w14:paraId="0C2E5DEE" w14:textId="77777777" w:rsidR="005B4941" w:rsidRDefault="005B4941" w:rsidP="005B4941">
      <w:pPr>
        <w:pStyle w:val="NormalWeb"/>
        <w:rPr>
          <w:sz w:val="20"/>
          <w:szCs w:val="20"/>
        </w:rPr>
      </w:pPr>
    </w:p>
    <w:p w14:paraId="6C520FFA" w14:textId="77777777" w:rsidR="001A63AB" w:rsidRPr="005B4941" w:rsidRDefault="001A63AB" w:rsidP="001A63AB">
      <w:pPr>
        <w:pStyle w:val="Heading4"/>
        <w:rPr>
          <w:rFonts w:ascii="Times New Roman" w:hAnsi="Times New Roman" w:cs="Times New Roman"/>
          <w:w w:val="100"/>
          <w:sz w:val="28"/>
          <w:szCs w:val="28"/>
        </w:rPr>
      </w:pPr>
      <w:r w:rsidRPr="005B4941">
        <w:rPr>
          <w:rFonts w:ascii="Times New Roman" w:hAnsi="Times New Roman" w:cs="Times New Roman"/>
          <w:sz w:val="28"/>
          <w:szCs w:val="28"/>
        </w:rPr>
        <w:t>Psionic Power</w:t>
      </w:r>
    </w:p>
    <w:p w14:paraId="6CA51B92" w14:textId="77777777" w:rsidR="005B4941" w:rsidRPr="002347A6" w:rsidRDefault="005B4941" w:rsidP="005B4941">
      <w:pPr>
        <w:pStyle w:val="NormalWeb"/>
        <w:rPr>
          <w:sz w:val="20"/>
          <w:szCs w:val="20"/>
        </w:rPr>
      </w:pPr>
      <w:r w:rsidRPr="002347A6">
        <w:rPr>
          <w:sz w:val="20"/>
          <w:szCs w:val="20"/>
        </w:rPr>
        <w:t>Starting at 3rd level, you harbor a wellspring of psionic energy within yourself. This energy is represented by your Psionic Energy dice, which are each a d6. You have a number of these dice equal to twice your proficiency bonus, and they fuel various psionic powers you have, which are detailed below.</w:t>
      </w:r>
    </w:p>
    <w:p w14:paraId="5C78FCCF" w14:textId="77777777" w:rsidR="001A63AB" w:rsidRPr="002347A6" w:rsidRDefault="001A63AB" w:rsidP="001A63AB">
      <w:pPr>
        <w:pStyle w:val="NormalWeb"/>
        <w:rPr>
          <w:sz w:val="20"/>
          <w:szCs w:val="20"/>
        </w:rPr>
      </w:pPr>
      <w:r w:rsidRPr="002347A6">
        <w:rPr>
          <w:sz w:val="20"/>
          <w:szCs w:val="20"/>
        </w:rPr>
        <w:t>Some of your powers expend the Psionic Energy die they use, as specified in a power’s description, and you can’t use a power if it requires you to use a die when your dice are all expended. You regain all your expended Psionic Energy dice when you finish a long rest. In addition, as a bonus action, you can regain one expended Psionic Energy die, but you can’t do so again until you finish a short or long rest.</w:t>
      </w:r>
    </w:p>
    <w:p w14:paraId="2887862A" w14:textId="77777777" w:rsidR="001A63AB" w:rsidRPr="002347A6" w:rsidRDefault="001A63AB" w:rsidP="001A63AB">
      <w:pPr>
        <w:pStyle w:val="NormalWeb"/>
        <w:rPr>
          <w:sz w:val="20"/>
          <w:szCs w:val="20"/>
        </w:rPr>
      </w:pPr>
      <w:r w:rsidRPr="002347A6">
        <w:rPr>
          <w:sz w:val="20"/>
          <w:szCs w:val="20"/>
        </w:rPr>
        <w:t>When you reach certain levels in this class, the size of your Psionic Energy dice increases: at 5th level (d8), 11th level (d10), and 17th level (d12). The powers below use your Psionic Energy dice.</w:t>
      </w:r>
    </w:p>
    <w:p w14:paraId="60FD7A1F" w14:textId="14558690" w:rsidR="001A63AB" w:rsidRPr="002347A6" w:rsidRDefault="001A63AB" w:rsidP="001A63AB">
      <w:pPr>
        <w:pStyle w:val="NormalWeb"/>
        <w:rPr>
          <w:sz w:val="20"/>
          <w:szCs w:val="20"/>
        </w:rPr>
      </w:pPr>
      <w:r w:rsidRPr="002347A6">
        <w:rPr>
          <w:rStyle w:val="Strong"/>
          <w:rFonts w:eastAsiaTheme="majorEastAsia"/>
          <w:i/>
          <w:iCs/>
          <w:sz w:val="20"/>
          <w:szCs w:val="20"/>
        </w:rPr>
        <w:t>Psi-Bolstered Knack.</w:t>
      </w:r>
      <w:r w:rsidRPr="002347A6">
        <w:rPr>
          <w:rStyle w:val="Emphasis"/>
          <w:sz w:val="20"/>
          <w:szCs w:val="20"/>
        </w:rPr>
        <w:t xml:space="preserve"> </w:t>
      </w:r>
      <w:r w:rsidRPr="002347A6">
        <w:rPr>
          <w:sz w:val="20"/>
          <w:szCs w:val="20"/>
        </w:rPr>
        <w:t>When your non-psionic training comes up short you, your psionic power can help: when you make an ability check using a skill or tool with which you have proficiency, you can roll one Psionic Energy die and add the number rolled to the check</w:t>
      </w:r>
      <w:r w:rsidR="007D3E95" w:rsidRPr="002347A6">
        <w:rPr>
          <w:sz w:val="20"/>
          <w:szCs w:val="20"/>
        </w:rPr>
        <w:t>.</w:t>
      </w:r>
    </w:p>
    <w:p w14:paraId="2035B626" w14:textId="77777777" w:rsidR="001A63AB" w:rsidRPr="002347A6" w:rsidRDefault="001A63AB" w:rsidP="001A63AB">
      <w:pPr>
        <w:pStyle w:val="NormalWeb"/>
        <w:rPr>
          <w:sz w:val="20"/>
          <w:szCs w:val="20"/>
        </w:rPr>
      </w:pPr>
      <w:r w:rsidRPr="002347A6">
        <w:rPr>
          <w:rStyle w:val="Strong"/>
          <w:rFonts w:eastAsiaTheme="majorEastAsia"/>
          <w:i/>
          <w:iCs/>
          <w:sz w:val="20"/>
          <w:szCs w:val="20"/>
        </w:rPr>
        <w:t>Psychic Whispers.</w:t>
      </w:r>
      <w:r w:rsidRPr="002347A6">
        <w:rPr>
          <w:rStyle w:val="Emphasis"/>
          <w:sz w:val="20"/>
          <w:szCs w:val="20"/>
        </w:rPr>
        <w:t xml:space="preserve"> </w:t>
      </w:r>
      <w:r w:rsidRPr="002347A6">
        <w:rPr>
          <w:sz w:val="20"/>
          <w:szCs w:val="20"/>
        </w:rPr>
        <w:t>You can establish telepathic communication between yourself and others—perfect for quiet infiltration. As an action, choose one or more creatures you can see, up to a number of creatures equal to your proficiency bonus, and then roll one Psionic Energy die. For a number of hours equal to the number rolled, the chosen creatures can speak telepathically with you, and you can speak telepathically with them. To send or receive a message (no action required), you and the other creature must be within 1 mile of each other. A creature can’t use this telepathy if it can’t speak any languages, and a creature can end the telepathic connection at any time (no action required). You and the creature don’t need to speak a common language to understand each other.</w:t>
      </w:r>
    </w:p>
    <w:p w14:paraId="47998C46" w14:textId="24BF54A6" w:rsidR="005B4941" w:rsidRDefault="001A63AB" w:rsidP="001A63AB">
      <w:pPr>
        <w:pStyle w:val="NormalWeb"/>
        <w:rPr>
          <w:sz w:val="20"/>
          <w:szCs w:val="20"/>
        </w:rPr>
      </w:pPr>
      <w:r w:rsidRPr="002347A6">
        <w:rPr>
          <w:sz w:val="20"/>
          <w:szCs w:val="20"/>
        </w:rPr>
        <w:t>The first time you use this power after each long rest, you don’t expend the Psionic Energy die. All other times you use the power, you expend the die.</w:t>
      </w:r>
    </w:p>
    <w:p w14:paraId="5B1F2498" w14:textId="77777777" w:rsidR="005B4941" w:rsidRDefault="005B4941">
      <w:pPr>
        <w:spacing w:line="240" w:lineRule="auto"/>
        <w:rPr>
          <w:rFonts w:ascii="Times New Roman" w:eastAsia="Times New Roman" w:hAnsi="Times New Roman" w:cs="Times New Roman"/>
          <w:bCs w:val="0"/>
          <w:w w:val="100"/>
          <w:sz w:val="20"/>
        </w:rPr>
      </w:pPr>
      <w:r>
        <w:rPr>
          <w:sz w:val="20"/>
        </w:rPr>
        <w:br w:type="page"/>
      </w:r>
    </w:p>
    <w:p w14:paraId="68A7234F" w14:textId="77777777" w:rsidR="001A63AB" w:rsidRPr="005B4941" w:rsidRDefault="001A63AB" w:rsidP="001A63AB">
      <w:pPr>
        <w:pStyle w:val="Heading4"/>
        <w:rPr>
          <w:rFonts w:ascii="Times New Roman" w:hAnsi="Times New Roman" w:cs="Times New Roman"/>
          <w:sz w:val="28"/>
          <w:szCs w:val="28"/>
        </w:rPr>
      </w:pPr>
      <w:r w:rsidRPr="005B4941">
        <w:rPr>
          <w:rFonts w:ascii="Times New Roman" w:hAnsi="Times New Roman" w:cs="Times New Roman"/>
          <w:sz w:val="28"/>
          <w:szCs w:val="28"/>
        </w:rPr>
        <w:lastRenderedPageBreak/>
        <w:t>Psychic Blades</w:t>
      </w:r>
    </w:p>
    <w:p w14:paraId="4ADAA457" w14:textId="698EA4F7" w:rsidR="001A63AB" w:rsidRPr="002347A6" w:rsidRDefault="001A63AB" w:rsidP="001A63AB">
      <w:pPr>
        <w:pStyle w:val="NormalWeb"/>
        <w:rPr>
          <w:sz w:val="20"/>
          <w:szCs w:val="20"/>
        </w:rPr>
      </w:pPr>
      <w:r w:rsidRPr="002347A6">
        <w:rPr>
          <w:sz w:val="20"/>
          <w:szCs w:val="20"/>
        </w:rPr>
        <w:t xml:space="preserve">Starting at 3rd level, you can manifest your psionic power as shimmering blades of psychic energy. Whenever you take the </w:t>
      </w:r>
      <w:r w:rsidRPr="002347A6">
        <w:rPr>
          <w:rFonts w:eastAsiaTheme="majorEastAsia"/>
          <w:sz w:val="20"/>
          <w:szCs w:val="20"/>
        </w:rPr>
        <w:t>attack</w:t>
      </w:r>
      <w:r w:rsidRPr="002347A6">
        <w:rPr>
          <w:sz w:val="20"/>
          <w:szCs w:val="20"/>
        </w:rPr>
        <w:t xml:space="preserve"> action, you can manifest a psychic blade from your free hand and make the attack with that blade. This magic blade counts as a dagger for all its properties, though they all share the same rest restrictions on their combat skill between them. The daggers normal range is increased to 60 feet and has a long range of 80ft, and on a hit, it deals psychic damage instead of slashing damage. The blade vanishes immediately after it hits or misses its target, and it leaves no mark on its target if it deals damage.</w:t>
      </w:r>
    </w:p>
    <w:p w14:paraId="401D2A94" w14:textId="5F8177DE" w:rsidR="00C848B4" w:rsidRPr="002347A6" w:rsidRDefault="00C848B4" w:rsidP="001A63AB">
      <w:pPr>
        <w:pStyle w:val="NormalWeb"/>
        <w:rPr>
          <w:sz w:val="20"/>
          <w:szCs w:val="20"/>
        </w:rPr>
      </w:pPr>
      <w:r w:rsidRPr="002347A6">
        <w:rPr>
          <w:sz w:val="20"/>
          <w:szCs w:val="20"/>
        </w:rPr>
        <w:t>You can dual</w:t>
      </w:r>
      <w:r w:rsidR="002D1030" w:rsidRPr="002347A6">
        <w:rPr>
          <w:sz w:val="20"/>
          <w:szCs w:val="20"/>
        </w:rPr>
        <w:t>-</w:t>
      </w:r>
      <w:r w:rsidRPr="002347A6">
        <w:rPr>
          <w:sz w:val="20"/>
          <w:szCs w:val="20"/>
        </w:rPr>
        <w:t>wield</w:t>
      </w:r>
      <w:r w:rsidR="002D1030" w:rsidRPr="002347A6">
        <w:rPr>
          <w:sz w:val="20"/>
          <w:szCs w:val="20"/>
        </w:rPr>
        <w:t xml:space="preserve"> (two weapon fighting)</w:t>
      </w:r>
      <w:r w:rsidRPr="002347A6">
        <w:rPr>
          <w:sz w:val="20"/>
          <w:szCs w:val="20"/>
        </w:rPr>
        <w:t xml:space="preserve"> the psi blades provided you have an open hand.</w:t>
      </w:r>
    </w:p>
    <w:p w14:paraId="55C2BB6F" w14:textId="77777777" w:rsidR="001A63AB" w:rsidRPr="005B4941" w:rsidRDefault="001A63AB" w:rsidP="001A63AB">
      <w:pPr>
        <w:pStyle w:val="Heading4"/>
        <w:rPr>
          <w:rFonts w:ascii="Times New Roman" w:hAnsi="Times New Roman" w:cs="Times New Roman"/>
          <w:sz w:val="28"/>
          <w:szCs w:val="28"/>
        </w:rPr>
      </w:pPr>
      <w:r w:rsidRPr="005B4941">
        <w:rPr>
          <w:rFonts w:ascii="Times New Roman" w:hAnsi="Times New Roman" w:cs="Times New Roman"/>
          <w:sz w:val="28"/>
          <w:szCs w:val="28"/>
        </w:rPr>
        <w:t>Soul Blades</w:t>
      </w:r>
    </w:p>
    <w:p w14:paraId="74643915" w14:textId="63D23402" w:rsidR="001A63AB" w:rsidRPr="002347A6" w:rsidRDefault="00C848B4" w:rsidP="001A63AB">
      <w:pPr>
        <w:pStyle w:val="NormalWeb"/>
        <w:rPr>
          <w:sz w:val="20"/>
          <w:szCs w:val="20"/>
        </w:rPr>
      </w:pPr>
      <w:r w:rsidRPr="002347A6">
        <w:rPr>
          <w:rStyle w:val="Emphasis"/>
          <w:i w:val="0"/>
          <w:iCs w:val="0"/>
          <w:sz w:val="20"/>
          <w:szCs w:val="20"/>
        </w:rPr>
        <w:t>Starting at 9th level, y</w:t>
      </w:r>
      <w:r w:rsidR="001A63AB" w:rsidRPr="002347A6">
        <w:rPr>
          <w:sz w:val="20"/>
          <w:szCs w:val="20"/>
        </w:rPr>
        <w:t>our Psychic Blades are now an expression of your psi-suffused soul, giving you these powers that use your Psionic Energy dice:</w:t>
      </w:r>
    </w:p>
    <w:p w14:paraId="43EECC72" w14:textId="77777777" w:rsidR="001A63AB" w:rsidRPr="002347A6" w:rsidRDefault="001A63AB" w:rsidP="001A63AB">
      <w:pPr>
        <w:pStyle w:val="NormalWeb"/>
        <w:rPr>
          <w:sz w:val="20"/>
          <w:szCs w:val="20"/>
        </w:rPr>
      </w:pPr>
      <w:r w:rsidRPr="002347A6">
        <w:rPr>
          <w:rStyle w:val="Strong"/>
          <w:rFonts w:eastAsiaTheme="majorEastAsia"/>
          <w:i/>
          <w:iCs/>
          <w:sz w:val="20"/>
          <w:szCs w:val="20"/>
        </w:rPr>
        <w:t>Homing Strikes.</w:t>
      </w:r>
      <w:r w:rsidRPr="002347A6">
        <w:rPr>
          <w:sz w:val="20"/>
          <w:szCs w:val="20"/>
        </w:rPr>
        <w:t xml:space="preserve"> If you make an attack roll with your Psychic Blades and miss the target, you can roll one Psionic Energy die and add the number rolled to the attack roll. If this causes the attack to hit, you expend the Psionic Energy die.</w:t>
      </w:r>
    </w:p>
    <w:p w14:paraId="3B2607F5" w14:textId="77777777" w:rsidR="001A63AB" w:rsidRPr="002347A6" w:rsidRDefault="001A63AB" w:rsidP="001A63AB">
      <w:pPr>
        <w:pStyle w:val="NormalWeb"/>
        <w:rPr>
          <w:sz w:val="20"/>
          <w:szCs w:val="20"/>
        </w:rPr>
      </w:pPr>
      <w:r w:rsidRPr="002347A6">
        <w:rPr>
          <w:rStyle w:val="Strong"/>
          <w:rFonts w:eastAsiaTheme="majorEastAsia"/>
          <w:i/>
          <w:iCs/>
          <w:sz w:val="20"/>
          <w:szCs w:val="20"/>
        </w:rPr>
        <w:t>Psychic Teleportation.</w:t>
      </w:r>
      <w:r w:rsidRPr="002347A6">
        <w:rPr>
          <w:sz w:val="20"/>
          <w:szCs w:val="20"/>
        </w:rPr>
        <w:t xml:space="preserve"> As a bonus action, you manifest one of your Psychic Blades, expend one Psionic Energy die and roll it, and throw the blade at an unoccupied space you can see, up to a number of feet away equal to 10 times the number rolled. You then teleport to that space, and the blade vanishes.</w:t>
      </w:r>
    </w:p>
    <w:p w14:paraId="4E9FE38A" w14:textId="782CF4F8" w:rsidR="005D4F7C" w:rsidRPr="002347A6" w:rsidRDefault="005D4F7C" w:rsidP="001A63AB">
      <w:pPr>
        <w:pStyle w:val="NormalWeb"/>
        <w:rPr>
          <w:sz w:val="20"/>
          <w:szCs w:val="20"/>
        </w:rPr>
      </w:pPr>
      <w:r w:rsidRPr="002347A6">
        <w:rPr>
          <w:rStyle w:val="Strong"/>
          <w:rFonts w:eastAsiaTheme="majorEastAsia"/>
          <w:i/>
          <w:iCs/>
          <w:sz w:val="20"/>
          <w:szCs w:val="20"/>
        </w:rPr>
        <w:t>Quick Blade.</w:t>
      </w:r>
      <w:r w:rsidRPr="002347A6">
        <w:rPr>
          <w:sz w:val="20"/>
          <w:szCs w:val="20"/>
        </w:rPr>
        <w:t xml:space="preserve"> As a bonus action, you can expend one Psionic Energy die and make a ranged attack with a Psychic Blade. If you hit, add the Psionic Energy die to the weapon’s damage roll.</w:t>
      </w:r>
    </w:p>
    <w:p w14:paraId="3D0C13FA" w14:textId="77777777" w:rsidR="001A63AB" w:rsidRPr="005B4941" w:rsidRDefault="001A63AB" w:rsidP="001A63AB">
      <w:pPr>
        <w:pStyle w:val="Heading4"/>
        <w:rPr>
          <w:rFonts w:ascii="Times New Roman" w:hAnsi="Times New Roman" w:cs="Times New Roman"/>
          <w:sz w:val="28"/>
          <w:szCs w:val="28"/>
        </w:rPr>
      </w:pPr>
      <w:r w:rsidRPr="005B4941">
        <w:rPr>
          <w:rFonts w:ascii="Times New Roman" w:hAnsi="Times New Roman" w:cs="Times New Roman"/>
          <w:sz w:val="28"/>
          <w:szCs w:val="28"/>
        </w:rPr>
        <w:t>Psychic Veil</w:t>
      </w:r>
    </w:p>
    <w:p w14:paraId="782B72F2" w14:textId="0E6921D4" w:rsidR="001A63AB" w:rsidRPr="002347A6" w:rsidRDefault="00C848B4" w:rsidP="001A63AB">
      <w:pPr>
        <w:pStyle w:val="NormalWeb"/>
        <w:rPr>
          <w:sz w:val="20"/>
          <w:szCs w:val="20"/>
        </w:rPr>
      </w:pPr>
      <w:r w:rsidRPr="002347A6">
        <w:rPr>
          <w:sz w:val="20"/>
          <w:szCs w:val="20"/>
        </w:rPr>
        <w:t>Starting at 13th level, y</w:t>
      </w:r>
      <w:r w:rsidR="001A63AB" w:rsidRPr="002347A6">
        <w:rPr>
          <w:sz w:val="20"/>
          <w:szCs w:val="20"/>
        </w:rPr>
        <w:t xml:space="preserve">ou can weave a veil of psychic static to mask yourself. As an action, you can magically become </w:t>
      </w:r>
      <w:r w:rsidR="001A63AB" w:rsidRPr="002347A6">
        <w:rPr>
          <w:rFonts w:eastAsiaTheme="majorEastAsia"/>
          <w:sz w:val="20"/>
          <w:szCs w:val="20"/>
        </w:rPr>
        <w:t>invisible</w:t>
      </w:r>
      <w:r w:rsidR="001A63AB" w:rsidRPr="002347A6">
        <w:rPr>
          <w:sz w:val="20"/>
          <w:szCs w:val="20"/>
        </w:rPr>
        <w:t>, along with anything you are wearing or carrying, for 1 hour or until you dismiss this effect (no action required). This invisibility ends early immediately after you deal damage to a creature or you force a creature to make a saving throw.</w:t>
      </w:r>
      <w:r w:rsidR="003E08E8" w:rsidRPr="002347A6">
        <w:rPr>
          <w:sz w:val="20"/>
          <w:szCs w:val="20"/>
        </w:rPr>
        <w:t xml:space="preserve"> If you end the invisibility early it fades at the end of your turn.</w:t>
      </w:r>
    </w:p>
    <w:p w14:paraId="35E5A188" w14:textId="77777777" w:rsidR="001A63AB" w:rsidRPr="002347A6" w:rsidRDefault="001A63AB" w:rsidP="001A63AB">
      <w:pPr>
        <w:pStyle w:val="NormalWeb"/>
        <w:rPr>
          <w:sz w:val="20"/>
          <w:szCs w:val="20"/>
        </w:rPr>
      </w:pPr>
      <w:r w:rsidRPr="002347A6">
        <w:rPr>
          <w:sz w:val="20"/>
          <w:szCs w:val="20"/>
        </w:rPr>
        <w:t>Once you use this feature, you can’t do so again until you finish a long rest, unless you expend a Psionic Energy die to use this feature again.</w:t>
      </w:r>
    </w:p>
    <w:p w14:paraId="718FA7EB" w14:textId="77777777" w:rsidR="003E08E8" w:rsidRPr="002347A6" w:rsidRDefault="003E08E8" w:rsidP="001A63AB">
      <w:pPr>
        <w:pStyle w:val="NormalWeb"/>
        <w:rPr>
          <w:sz w:val="20"/>
          <w:szCs w:val="20"/>
        </w:rPr>
      </w:pPr>
    </w:p>
    <w:p w14:paraId="45729C5F" w14:textId="77777777" w:rsidR="001A63AB" w:rsidRPr="005B4941" w:rsidRDefault="001A63AB" w:rsidP="001A63AB">
      <w:pPr>
        <w:pStyle w:val="Heading4"/>
        <w:rPr>
          <w:rFonts w:ascii="Times New Roman" w:hAnsi="Times New Roman" w:cs="Times New Roman"/>
          <w:sz w:val="28"/>
          <w:szCs w:val="28"/>
        </w:rPr>
      </w:pPr>
      <w:r w:rsidRPr="005B4941">
        <w:rPr>
          <w:rFonts w:ascii="Times New Roman" w:hAnsi="Times New Roman" w:cs="Times New Roman"/>
          <w:sz w:val="28"/>
          <w:szCs w:val="28"/>
        </w:rPr>
        <w:t>Rend Mind</w:t>
      </w:r>
    </w:p>
    <w:p w14:paraId="029CDA04" w14:textId="196C229A" w:rsidR="001A63AB" w:rsidRPr="002347A6" w:rsidRDefault="003E08E8" w:rsidP="001A63AB">
      <w:pPr>
        <w:pStyle w:val="NormalWeb"/>
        <w:rPr>
          <w:sz w:val="20"/>
          <w:szCs w:val="20"/>
        </w:rPr>
      </w:pPr>
      <w:r w:rsidRPr="002347A6">
        <w:rPr>
          <w:sz w:val="20"/>
          <w:szCs w:val="20"/>
        </w:rPr>
        <w:t>Starting at 17th level, y</w:t>
      </w:r>
      <w:r w:rsidR="001A63AB" w:rsidRPr="002347A6">
        <w:rPr>
          <w:sz w:val="20"/>
          <w:szCs w:val="20"/>
        </w:rPr>
        <w:t xml:space="preserve">ou can sweep your Psychic Blades directly through a creature’s mind. When you use your Psychic Blades to deal Sneak Attack damage to a creature, you can force that target to make a </w:t>
      </w:r>
      <w:r w:rsidRPr="002347A6">
        <w:rPr>
          <w:sz w:val="20"/>
          <w:szCs w:val="20"/>
        </w:rPr>
        <w:t>w</w:t>
      </w:r>
      <w:r w:rsidR="001A63AB" w:rsidRPr="002347A6">
        <w:rPr>
          <w:sz w:val="20"/>
          <w:szCs w:val="20"/>
        </w:rPr>
        <w:t xml:space="preserve">isdom saving throw (DC equal to 8 + your proficiency bonus + your Dexterity modifier). If the save fails, the target is </w:t>
      </w:r>
      <w:r w:rsidR="001A63AB" w:rsidRPr="002347A6">
        <w:rPr>
          <w:rFonts w:eastAsiaTheme="majorEastAsia"/>
          <w:sz w:val="20"/>
          <w:szCs w:val="20"/>
        </w:rPr>
        <w:t>stunned</w:t>
      </w:r>
      <w:r w:rsidR="001A63AB" w:rsidRPr="002347A6">
        <w:rPr>
          <w:sz w:val="20"/>
          <w:szCs w:val="20"/>
        </w:rPr>
        <w:t xml:space="preserve"> for 1 minute. The stunned target can repeat the saving throw at the end of each of its turns, ending the effect on itself on a success.</w:t>
      </w:r>
    </w:p>
    <w:p w14:paraId="56648167" w14:textId="527AD76D" w:rsidR="00ED5BC3" w:rsidRPr="002347A6" w:rsidRDefault="001A63AB" w:rsidP="001A63AB">
      <w:pPr>
        <w:pStyle w:val="NormalWeb"/>
        <w:rPr>
          <w:sz w:val="20"/>
          <w:szCs w:val="20"/>
        </w:rPr>
      </w:pPr>
      <w:r w:rsidRPr="002347A6">
        <w:rPr>
          <w:sz w:val="20"/>
          <w:szCs w:val="20"/>
        </w:rPr>
        <w:t>Once you use this feature, you can’t do so again until you finish a long rest, unless you expend three Psionic Energy dice to use it again.</w:t>
      </w:r>
    </w:p>
    <w:p w14:paraId="4DA740EC" w14:textId="77777777" w:rsidR="00ED5BC3" w:rsidRPr="002347A6" w:rsidRDefault="00ED5BC3">
      <w:pPr>
        <w:spacing w:line="240" w:lineRule="auto"/>
        <w:rPr>
          <w:rFonts w:ascii="Times New Roman" w:eastAsia="Times New Roman" w:hAnsi="Times New Roman" w:cs="Times New Roman"/>
          <w:bCs w:val="0"/>
          <w:w w:val="100"/>
          <w:sz w:val="20"/>
        </w:rPr>
      </w:pPr>
      <w:r w:rsidRPr="002347A6">
        <w:rPr>
          <w:rFonts w:ascii="Times New Roman" w:hAnsi="Times New Roman" w:cs="Times New Roman"/>
          <w:sz w:val="20"/>
        </w:rPr>
        <w:br w:type="page"/>
      </w:r>
    </w:p>
    <w:p w14:paraId="1F1E1D38" w14:textId="6CDA0B6F" w:rsidR="00ED5BC3" w:rsidRPr="00E256FE" w:rsidRDefault="00ED5BC3" w:rsidP="00ED5BC3">
      <w:pPr>
        <w:pStyle w:val="Heading2"/>
        <w:rPr>
          <w:rFonts w:ascii="Times New Roman" w:hAnsi="Times New Roman" w:cs="Times New Roman"/>
          <w:w w:val="100"/>
          <w:sz w:val="28"/>
          <w:szCs w:val="28"/>
        </w:rPr>
      </w:pPr>
      <w:r w:rsidRPr="00E256FE">
        <w:rPr>
          <w:rFonts w:ascii="Times New Roman" w:hAnsi="Times New Roman" w:cs="Times New Roman"/>
          <w:sz w:val="28"/>
          <w:szCs w:val="28"/>
        </w:rPr>
        <w:lastRenderedPageBreak/>
        <w:t>Swashbuckler</w:t>
      </w:r>
    </w:p>
    <w:p w14:paraId="6153B952" w14:textId="5CA85658" w:rsidR="00ED5BC3" w:rsidRPr="002347A6" w:rsidRDefault="00ED5BC3" w:rsidP="00ED5BC3">
      <w:pPr>
        <w:widowControl w:val="0"/>
        <w:autoSpaceDE w:val="0"/>
        <w:autoSpaceDN w:val="0"/>
        <w:adjustRightInd w:val="0"/>
        <w:spacing w:after="200" w:line="276" w:lineRule="auto"/>
        <w:rPr>
          <w:rFonts w:ascii="Times New Roman" w:hAnsi="Times New Roman" w:cs="Times New Roman"/>
          <w:sz w:val="20"/>
          <w:u w:val="single"/>
          <w:lang w:val="en"/>
        </w:rPr>
      </w:pPr>
      <w:r w:rsidRPr="002347A6">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ED5BC3" w:rsidRPr="002347A6" w14:paraId="2E03E202" w14:textId="77777777" w:rsidTr="000F6FCC">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63F95FAB" w14:textId="71825106" w:rsidR="00ED5BC3" w:rsidRPr="002347A6" w:rsidRDefault="008D0713" w:rsidP="000F6FCC">
            <w:pPr>
              <w:suppressAutoHyphens/>
              <w:autoSpaceDE w:val="0"/>
              <w:autoSpaceDN w:val="0"/>
              <w:adjustRightInd w:val="0"/>
              <w:jc w:val="center"/>
              <w:textAlignment w:val="center"/>
              <w:rPr>
                <w:rFonts w:ascii="Times New Roman" w:eastAsia="Times New Roman" w:hAnsi="Times New Roman" w:cs="Times New Roman"/>
                <w:b/>
                <w:bCs/>
                <w:color w:val="000000"/>
                <w:sz w:val="20"/>
              </w:rPr>
            </w:pPr>
            <w:r>
              <w:rPr>
                <w:rFonts w:ascii="Times New Roman" w:eastAsia="Times New Roman" w:hAnsi="Times New Roman" w:cs="Times New Roman"/>
                <w:b/>
                <w:bCs/>
                <w:color w:val="000000"/>
                <w:sz w:val="20"/>
              </w:rPr>
              <w:t>Rouge</w:t>
            </w:r>
            <w:r w:rsidRPr="002347A6">
              <w:rPr>
                <w:rFonts w:ascii="Times New Roman" w:eastAsia="Times New Roman" w:hAnsi="Times New Roman" w:cs="Times New Roman"/>
                <w:b/>
                <w:bCs/>
                <w:color w:val="000000"/>
                <w:sz w:val="20"/>
              </w:rPr>
              <w:t xml:space="preserve"> Level</w:t>
            </w:r>
          </w:p>
        </w:tc>
        <w:tc>
          <w:tcPr>
            <w:tcW w:w="3960" w:type="dxa"/>
            <w:tcBorders>
              <w:top w:val="none" w:sz="0" w:space="0" w:color="auto"/>
              <w:left w:val="none" w:sz="0" w:space="0" w:color="auto"/>
              <w:bottom w:val="none" w:sz="0" w:space="0" w:color="auto"/>
              <w:right w:val="none" w:sz="0" w:space="0" w:color="auto"/>
            </w:tcBorders>
          </w:tcPr>
          <w:p w14:paraId="70D81E00" w14:textId="77777777" w:rsidR="00ED5BC3" w:rsidRPr="002347A6" w:rsidRDefault="00ED5BC3" w:rsidP="000F6FCC">
            <w:pPr>
              <w:suppressAutoHyphens/>
              <w:autoSpaceDE w:val="0"/>
              <w:autoSpaceDN w:val="0"/>
              <w:adjustRightInd w:val="0"/>
              <w:textAlignment w:val="center"/>
              <w:rPr>
                <w:rFonts w:ascii="Times New Roman" w:hAnsi="Times New Roman" w:cs="Times New Roman"/>
                <w:b/>
                <w:bCs/>
                <w:color w:val="000000"/>
                <w:sz w:val="20"/>
              </w:rPr>
            </w:pPr>
            <w:r w:rsidRPr="002347A6">
              <w:rPr>
                <w:rFonts w:ascii="Times New Roman" w:hAnsi="Times New Roman" w:cs="Times New Roman"/>
                <w:b/>
                <w:bCs/>
                <w:color w:val="000000"/>
                <w:sz w:val="20"/>
              </w:rPr>
              <w:t>Feature</w:t>
            </w:r>
          </w:p>
        </w:tc>
      </w:tr>
      <w:tr w:rsidR="00ED5BC3" w:rsidRPr="002347A6" w14:paraId="2A8A3927" w14:textId="77777777" w:rsidTr="000F6FCC">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0231E1" w14:textId="77777777" w:rsidR="00ED5BC3" w:rsidRPr="002347A6" w:rsidRDefault="00ED5BC3" w:rsidP="000F6FCC">
            <w:pPr>
              <w:suppressAutoHyphens/>
              <w:autoSpaceDE w:val="0"/>
              <w:autoSpaceDN w:val="0"/>
              <w:adjustRightInd w:val="0"/>
              <w:jc w:val="center"/>
              <w:textAlignment w:val="center"/>
              <w:rPr>
                <w:rFonts w:ascii="Times New Roman" w:eastAsia="Times New Roman" w:hAnsi="Times New Roman" w:cs="Times New Roman"/>
                <w:color w:val="000000"/>
                <w:sz w:val="20"/>
              </w:rPr>
            </w:pPr>
            <w:r w:rsidRPr="002347A6">
              <w:rPr>
                <w:rFonts w:ascii="Times New Roman" w:eastAsia="Times New Roman" w:hAnsi="Times New Roman" w:cs="Times New Roman"/>
                <w:color w:val="000000"/>
                <w:sz w:val="20"/>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4065B1" w14:textId="796F1EC4" w:rsidR="00ED5BC3" w:rsidRPr="002347A6" w:rsidRDefault="00FD50A8" w:rsidP="000F6FCC">
            <w:pPr>
              <w:widowControl w:val="0"/>
              <w:autoSpaceDE w:val="0"/>
              <w:autoSpaceDN w:val="0"/>
              <w:adjustRightInd w:val="0"/>
              <w:spacing w:after="200" w:line="276" w:lineRule="auto"/>
              <w:rPr>
                <w:rFonts w:ascii="Times New Roman" w:hAnsi="Times New Roman" w:cs="Times New Roman"/>
                <w:iCs/>
                <w:spacing w:val="1"/>
                <w:sz w:val="20"/>
                <w:lang w:val="en"/>
              </w:rPr>
            </w:pPr>
            <w:r w:rsidRPr="002347A6">
              <w:rPr>
                <w:rFonts w:ascii="Times New Roman" w:hAnsi="Times New Roman" w:cs="Times New Roman"/>
                <w:iCs/>
                <w:spacing w:val="1"/>
                <w:sz w:val="20"/>
                <w:lang w:val="en"/>
              </w:rPr>
              <w:t>Fansy Footwork, Rakish Audacity</w:t>
            </w:r>
          </w:p>
        </w:tc>
      </w:tr>
      <w:tr w:rsidR="00ED5BC3" w:rsidRPr="002347A6" w14:paraId="28656779" w14:textId="77777777" w:rsidTr="000F6FCC">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13BF5EC5" w14:textId="77777777" w:rsidR="00ED5BC3" w:rsidRPr="002347A6" w:rsidRDefault="00ED5BC3" w:rsidP="000F6FCC">
            <w:pPr>
              <w:suppressAutoHyphens/>
              <w:autoSpaceDE w:val="0"/>
              <w:autoSpaceDN w:val="0"/>
              <w:adjustRightInd w:val="0"/>
              <w:jc w:val="center"/>
              <w:textAlignment w:val="center"/>
              <w:rPr>
                <w:rFonts w:ascii="Times New Roman" w:eastAsia="Times New Roman" w:hAnsi="Times New Roman" w:cs="Times New Roman"/>
                <w:color w:val="000000"/>
                <w:sz w:val="20"/>
              </w:rPr>
            </w:pPr>
            <w:r w:rsidRPr="002347A6">
              <w:rPr>
                <w:rFonts w:ascii="Times New Roman" w:eastAsia="Times New Roman" w:hAnsi="Times New Roman" w:cs="Times New Roman"/>
                <w:color w:val="000000"/>
                <w:sz w:val="20"/>
                <w:lang w:val="en"/>
              </w:rPr>
              <w:t>9th</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2FA357A0" w14:textId="266FFE7A" w:rsidR="00ED5BC3" w:rsidRPr="002347A6" w:rsidRDefault="00FD50A8" w:rsidP="000F6FCC">
            <w:pPr>
              <w:widowControl w:val="0"/>
              <w:autoSpaceDE w:val="0"/>
              <w:autoSpaceDN w:val="0"/>
              <w:adjustRightInd w:val="0"/>
              <w:spacing w:after="200" w:line="276" w:lineRule="auto"/>
              <w:rPr>
                <w:rFonts w:ascii="Times New Roman" w:hAnsi="Times New Roman" w:cs="Times New Roman"/>
                <w:iCs/>
                <w:spacing w:val="1"/>
                <w:sz w:val="20"/>
                <w:lang w:val="en"/>
              </w:rPr>
            </w:pPr>
            <w:r w:rsidRPr="002347A6">
              <w:rPr>
                <w:rFonts w:ascii="Times New Roman" w:hAnsi="Times New Roman" w:cs="Times New Roman"/>
                <w:iCs/>
                <w:spacing w:val="1"/>
                <w:sz w:val="20"/>
                <w:lang w:val="en"/>
              </w:rPr>
              <w:t>Panache</w:t>
            </w:r>
          </w:p>
        </w:tc>
      </w:tr>
      <w:tr w:rsidR="00ED5BC3" w:rsidRPr="002347A6" w14:paraId="1E9F0A26" w14:textId="77777777" w:rsidTr="000F6FCC">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553F5855" w14:textId="77777777" w:rsidR="00ED5BC3" w:rsidRPr="002347A6" w:rsidRDefault="00ED5BC3" w:rsidP="000F6FCC">
            <w:pPr>
              <w:suppressAutoHyphens/>
              <w:autoSpaceDE w:val="0"/>
              <w:autoSpaceDN w:val="0"/>
              <w:adjustRightInd w:val="0"/>
              <w:jc w:val="center"/>
              <w:textAlignment w:val="center"/>
              <w:rPr>
                <w:rFonts w:ascii="Times New Roman" w:eastAsia="Times New Roman" w:hAnsi="Times New Roman" w:cs="Times New Roman"/>
                <w:color w:val="000000"/>
                <w:sz w:val="20"/>
                <w:lang w:val="en"/>
              </w:rPr>
            </w:pPr>
            <w:r w:rsidRPr="002347A6">
              <w:rPr>
                <w:rFonts w:ascii="Times New Roman" w:eastAsia="Times New Roman" w:hAnsi="Times New Roman" w:cs="Times New Roman"/>
                <w:color w:val="000000"/>
                <w:sz w:val="20"/>
                <w:lang w:val="en"/>
              </w:rPr>
              <w:t>13th</w:t>
            </w:r>
          </w:p>
        </w:tc>
        <w:tc>
          <w:tcPr>
            <w:tcW w:w="3960" w:type="dxa"/>
            <w:tcBorders>
              <w:top w:val="single" w:sz="4" w:space="0" w:color="auto"/>
              <w:left w:val="single" w:sz="4" w:space="0" w:color="auto"/>
              <w:bottom w:val="single" w:sz="4" w:space="0" w:color="auto"/>
              <w:right w:val="single" w:sz="4" w:space="0" w:color="auto"/>
            </w:tcBorders>
          </w:tcPr>
          <w:p w14:paraId="7A2CAABD" w14:textId="44632EBD" w:rsidR="00ED5BC3" w:rsidRPr="002347A6" w:rsidRDefault="00FD50A8" w:rsidP="000F6FCC">
            <w:pPr>
              <w:widowControl w:val="0"/>
              <w:autoSpaceDE w:val="0"/>
              <w:autoSpaceDN w:val="0"/>
              <w:adjustRightInd w:val="0"/>
              <w:spacing w:after="200" w:line="276" w:lineRule="auto"/>
              <w:rPr>
                <w:rFonts w:ascii="Times New Roman" w:hAnsi="Times New Roman" w:cs="Times New Roman"/>
                <w:iCs/>
                <w:spacing w:val="1"/>
                <w:sz w:val="20"/>
                <w:lang w:val="en"/>
              </w:rPr>
            </w:pPr>
            <w:r w:rsidRPr="002347A6">
              <w:rPr>
                <w:rFonts w:ascii="Times New Roman" w:hAnsi="Times New Roman" w:cs="Times New Roman"/>
                <w:iCs/>
                <w:spacing w:val="1"/>
                <w:sz w:val="20"/>
                <w:lang w:val="en"/>
              </w:rPr>
              <w:t>Elegant Maneuver</w:t>
            </w:r>
          </w:p>
        </w:tc>
      </w:tr>
      <w:tr w:rsidR="00ED5BC3" w:rsidRPr="002347A6" w14:paraId="6E1B7EEB" w14:textId="77777777" w:rsidTr="000F6FCC">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56552673" w14:textId="77777777" w:rsidR="00ED5BC3" w:rsidRPr="002347A6" w:rsidRDefault="00ED5BC3" w:rsidP="000F6FCC">
            <w:pPr>
              <w:suppressAutoHyphens/>
              <w:autoSpaceDE w:val="0"/>
              <w:autoSpaceDN w:val="0"/>
              <w:adjustRightInd w:val="0"/>
              <w:jc w:val="center"/>
              <w:textAlignment w:val="center"/>
              <w:rPr>
                <w:rFonts w:ascii="Times New Roman" w:eastAsia="Times New Roman" w:hAnsi="Times New Roman" w:cs="Times New Roman"/>
                <w:color w:val="000000"/>
                <w:sz w:val="20"/>
                <w:lang w:val="en"/>
              </w:rPr>
            </w:pPr>
            <w:r w:rsidRPr="002347A6">
              <w:rPr>
                <w:rFonts w:ascii="Times New Roman" w:eastAsia="Times New Roman" w:hAnsi="Times New Roman" w:cs="Times New Roman"/>
                <w:color w:val="000000"/>
                <w:sz w:val="20"/>
                <w:lang w:val="en"/>
              </w:rPr>
              <w:t>17th</w:t>
            </w:r>
          </w:p>
        </w:tc>
        <w:tc>
          <w:tcPr>
            <w:tcW w:w="3960" w:type="dxa"/>
            <w:tcBorders>
              <w:top w:val="single" w:sz="4" w:space="0" w:color="auto"/>
              <w:left w:val="single" w:sz="4" w:space="0" w:color="auto"/>
              <w:bottom w:val="single" w:sz="4" w:space="0" w:color="auto"/>
              <w:right w:val="single" w:sz="4" w:space="0" w:color="auto"/>
            </w:tcBorders>
          </w:tcPr>
          <w:p w14:paraId="1BB0F108" w14:textId="1BC05544" w:rsidR="00ED5BC3" w:rsidRPr="002347A6" w:rsidRDefault="001E38ED" w:rsidP="000F6FCC">
            <w:pPr>
              <w:widowControl w:val="0"/>
              <w:autoSpaceDE w:val="0"/>
              <w:autoSpaceDN w:val="0"/>
              <w:adjustRightInd w:val="0"/>
              <w:spacing w:after="200" w:line="276" w:lineRule="auto"/>
              <w:rPr>
                <w:rFonts w:ascii="Times New Roman" w:hAnsi="Times New Roman" w:cs="Times New Roman"/>
                <w:iCs/>
                <w:spacing w:val="1"/>
                <w:sz w:val="20"/>
                <w:lang w:val="en"/>
              </w:rPr>
            </w:pPr>
            <w:r w:rsidRPr="002347A6">
              <w:rPr>
                <w:rFonts w:ascii="Times New Roman" w:hAnsi="Times New Roman" w:cs="Times New Roman"/>
                <w:iCs/>
                <w:spacing w:val="1"/>
                <w:sz w:val="20"/>
                <w:lang w:val="en"/>
              </w:rPr>
              <w:t>Master Duelist</w:t>
            </w:r>
          </w:p>
        </w:tc>
      </w:tr>
    </w:tbl>
    <w:p w14:paraId="4AF4C800" w14:textId="77777777" w:rsidR="00ED5BC3" w:rsidRPr="00E256FE" w:rsidRDefault="00ED5BC3" w:rsidP="00ED5BC3">
      <w:pPr>
        <w:pStyle w:val="Heading4"/>
        <w:rPr>
          <w:rFonts w:ascii="Times New Roman" w:hAnsi="Times New Roman" w:cs="Times New Roman"/>
          <w:w w:val="100"/>
          <w:sz w:val="28"/>
          <w:szCs w:val="28"/>
        </w:rPr>
      </w:pPr>
      <w:r w:rsidRPr="00E256FE">
        <w:rPr>
          <w:rFonts w:ascii="Times New Roman" w:hAnsi="Times New Roman" w:cs="Times New Roman"/>
          <w:sz w:val="28"/>
          <w:szCs w:val="28"/>
        </w:rPr>
        <w:t>Fancy Footwork</w:t>
      </w:r>
    </w:p>
    <w:p w14:paraId="2BA975ED" w14:textId="5FC8AF67" w:rsidR="00ED5BC3" w:rsidRPr="002347A6" w:rsidRDefault="00ED5BC3" w:rsidP="00ED5BC3">
      <w:pPr>
        <w:pStyle w:val="NormalWeb"/>
        <w:rPr>
          <w:sz w:val="20"/>
          <w:szCs w:val="20"/>
        </w:rPr>
      </w:pPr>
      <w:r w:rsidRPr="002347A6">
        <w:rPr>
          <w:sz w:val="20"/>
          <w:szCs w:val="20"/>
        </w:rPr>
        <w:t>When you choose this archetype at 3rd level, you learn how to land a strike and then slip away without reprisal. During your turn, if you make an attack against a creature, that creature can’t make opportunity attacks against you for the rest of your turn.</w:t>
      </w:r>
    </w:p>
    <w:p w14:paraId="1F1DDB58" w14:textId="77777777" w:rsidR="00ED5BC3" w:rsidRPr="00E256FE" w:rsidRDefault="00ED5BC3" w:rsidP="00ED5BC3">
      <w:pPr>
        <w:pStyle w:val="Heading4"/>
        <w:rPr>
          <w:rFonts w:ascii="Times New Roman" w:hAnsi="Times New Roman" w:cs="Times New Roman"/>
          <w:sz w:val="28"/>
          <w:szCs w:val="28"/>
        </w:rPr>
      </w:pPr>
      <w:r w:rsidRPr="00E256FE">
        <w:rPr>
          <w:rFonts w:ascii="Times New Roman" w:hAnsi="Times New Roman" w:cs="Times New Roman"/>
          <w:sz w:val="28"/>
          <w:szCs w:val="28"/>
        </w:rPr>
        <w:t>Rakish Audacity</w:t>
      </w:r>
    </w:p>
    <w:p w14:paraId="57747511" w14:textId="77777777" w:rsidR="00ED5BC3" w:rsidRPr="002347A6" w:rsidRDefault="00ED5BC3" w:rsidP="00ED5BC3">
      <w:pPr>
        <w:pStyle w:val="core-stylescore-body"/>
        <w:rPr>
          <w:sz w:val="20"/>
          <w:szCs w:val="20"/>
        </w:rPr>
      </w:pPr>
      <w:r w:rsidRPr="002347A6">
        <w:rPr>
          <w:sz w:val="20"/>
          <w:szCs w:val="20"/>
        </w:rPr>
        <w:t>Starting at 3rd level, your confidence propels you into battle. You can give yourself a bonus to your initiative rolls equal to your Charisma modifier.</w:t>
      </w:r>
    </w:p>
    <w:p w14:paraId="508DCB80" w14:textId="7098C163" w:rsidR="00ED5BC3" w:rsidRPr="002347A6" w:rsidRDefault="00ED5BC3" w:rsidP="00ED5BC3">
      <w:pPr>
        <w:pStyle w:val="core-stylescore-body"/>
        <w:rPr>
          <w:sz w:val="20"/>
          <w:szCs w:val="20"/>
        </w:rPr>
      </w:pPr>
      <w:r w:rsidRPr="002347A6">
        <w:rPr>
          <w:sz w:val="20"/>
          <w:szCs w:val="20"/>
        </w:rPr>
        <w:t>You also gain an additional way to use your Sneak Attack; you don’t need advantage on the attack roll to use your Sneak Attack against a creature if you are within 5 feet of it, no other creatures are within 5 feet of you, and you don’t have disadvantage on the attack roll. All the other rules for Sneak Attack still apply to you.</w:t>
      </w:r>
    </w:p>
    <w:p w14:paraId="296F0C8E" w14:textId="77777777" w:rsidR="00ED5BC3" w:rsidRPr="00E256FE" w:rsidRDefault="00ED5BC3" w:rsidP="00ED5BC3">
      <w:pPr>
        <w:pStyle w:val="Heading4"/>
        <w:rPr>
          <w:rFonts w:ascii="Times New Roman" w:hAnsi="Times New Roman" w:cs="Times New Roman"/>
          <w:sz w:val="28"/>
          <w:szCs w:val="28"/>
        </w:rPr>
      </w:pPr>
      <w:r w:rsidRPr="00E256FE">
        <w:rPr>
          <w:rFonts w:ascii="Times New Roman" w:hAnsi="Times New Roman" w:cs="Times New Roman"/>
          <w:sz w:val="28"/>
          <w:szCs w:val="28"/>
        </w:rPr>
        <w:t>Panache</w:t>
      </w:r>
    </w:p>
    <w:p w14:paraId="24417EED" w14:textId="5962C9AA" w:rsidR="00ED5BC3" w:rsidRPr="002347A6" w:rsidRDefault="00ED5BC3" w:rsidP="00ED5BC3">
      <w:pPr>
        <w:pStyle w:val="core-stylescore-body"/>
        <w:rPr>
          <w:sz w:val="20"/>
          <w:szCs w:val="20"/>
        </w:rPr>
      </w:pPr>
      <w:r w:rsidRPr="002347A6">
        <w:rPr>
          <w:sz w:val="20"/>
          <w:szCs w:val="20"/>
        </w:rPr>
        <w:t>Starting at 9th level, your charm becomes extraordinarily beguiling. As an action, you can make a Charisma (</w:t>
      </w:r>
      <w:r w:rsidRPr="002347A6">
        <w:rPr>
          <w:rFonts w:eastAsiaTheme="majorEastAsia"/>
          <w:sz w:val="20"/>
          <w:szCs w:val="20"/>
        </w:rPr>
        <w:t>Persuasion</w:t>
      </w:r>
      <w:r w:rsidRPr="002347A6">
        <w:rPr>
          <w:sz w:val="20"/>
          <w:szCs w:val="20"/>
        </w:rPr>
        <w:t>) check contested by a creature’s Wisdom (</w:t>
      </w:r>
      <w:r w:rsidRPr="002347A6">
        <w:rPr>
          <w:rFonts w:eastAsiaTheme="majorEastAsia"/>
          <w:sz w:val="20"/>
          <w:szCs w:val="20"/>
        </w:rPr>
        <w:t>Insight</w:t>
      </w:r>
      <w:r w:rsidRPr="002347A6">
        <w:rPr>
          <w:sz w:val="20"/>
          <w:szCs w:val="20"/>
        </w:rPr>
        <w:t>) check. The creature must be able to hear you, and the two of you must share a language.</w:t>
      </w:r>
    </w:p>
    <w:p w14:paraId="7FAF0DAE" w14:textId="77777777" w:rsidR="00ED5BC3" w:rsidRPr="002347A6" w:rsidRDefault="00ED5BC3" w:rsidP="00ED5BC3">
      <w:pPr>
        <w:pStyle w:val="core-stylescore-body"/>
        <w:rPr>
          <w:sz w:val="20"/>
          <w:szCs w:val="20"/>
        </w:rPr>
      </w:pPr>
      <w:r w:rsidRPr="002347A6">
        <w:rPr>
          <w:sz w:val="20"/>
          <w:szCs w:val="20"/>
        </w:rPr>
        <w:t>If you succeed on the check and the creature is hostile to you, it has disadvantage on attack rolls against targets other than you and can’t make opportunity attacks against targets other than you. This effect lasts for 1 minute, until one of your companions attacks the target or affects it with a spell, or until you and the target are more than 60 feet apart.</w:t>
      </w:r>
    </w:p>
    <w:p w14:paraId="79ACC644" w14:textId="1466E94C" w:rsidR="00ED5BC3" w:rsidRPr="002347A6" w:rsidRDefault="00ED5BC3" w:rsidP="00ED5BC3">
      <w:pPr>
        <w:pStyle w:val="core-stylescore-body"/>
        <w:rPr>
          <w:sz w:val="20"/>
          <w:szCs w:val="20"/>
        </w:rPr>
      </w:pPr>
      <w:r w:rsidRPr="002347A6">
        <w:rPr>
          <w:sz w:val="20"/>
          <w:szCs w:val="20"/>
        </w:rPr>
        <w:t xml:space="preserve">If you succeed on the check and the creature isn’t hostile to you, it is </w:t>
      </w:r>
      <w:r w:rsidRPr="002347A6">
        <w:rPr>
          <w:rFonts w:eastAsiaTheme="majorEastAsia"/>
          <w:sz w:val="20"/>
          <w:szCs w:val="20"/>
        </w:rPr>
        <w:t>charmed</w:t>
      </w:r>
      <w:r w:rsidRPr="002347A6">
        <w:rPr>
          <w:sz w:val="20"/>
          <w:szCs w:val="20"/>
        </w:rPr>
        <w:t xml:space="preserve"> by you for 1 minute. While </w:t>
      </w:r>
      <w:r w:rsidRPr="002347A6">
        <w:rPr>
          <w:rFonts w:eastAsiaTheme="majorEastAsia"/>
          <w:sz w:val="20"/>
          <w:szCs w:val="20"/>
        </w:rPr>
        <w:t>charmed</w:t>
      </w:r>
      <w:r w:rsidRPr="002347A6">
        <w:rPr>
          <w:sz w:val="20"/>
          <w:szCs w:val="20"/>
        </w:rPr>
        <w:t>, it regards you as a friendly acquaintance. This effect ends immediately if you or your companions do anything harmful to it.</w:t>
      </w:r>
    </w:p>
    <w:p w14:paraId="743F1ADB" w14:textId="77777777" w:rsidR="00ED5BC3" w:rsidRPr="00E256FE" w:rsidRDefault="00ED5BC3" w:rsidP="00ED5BC3">
      <w:pPr>
        <w:pStyle w:val="Heading4"/>
        <w:rPr>
          <w:rFonts w:ascii="Times New Roman" w:hAnsi="Times New Roman" w:cs="Times New Roman"/>
          <w:sz w:val="28"/>
          <w:szCs w:val="28"/>
        </w:rPr>
      </w:pPr>
      <w:r w:rsidRPr="00E256FE">
        <w:rPr>
          <w:rFonts w:ascii="Times New Roman" w:hAnsi="Times New Roman" w:cs="Times New Roman"/>
          <w:sz w:val="28"/>
          <w:szCs w:val="28"/>
        </w:rPr>
        <w:t>Elegant Maneuver</w:t>
      </w:r>
    </w:p>
    <w:p w14:paraId="33F64303" w14:textId="399823AD" w:rsidR="00ED5BC3" w:rsidRPr="002347A6" w:rsidRDefault="00ED5BC3" w:rsidP="00ED5BC3">
      <w:pPr>
        <w:pStyle w:val="NormalWeb"/>
        <w:rPr>
          <w:sz w:val="20"/>
          <w:szCs w:val="20"/>
        </w:rPr>
      </w:pPr>
      <w:r w:rsidRPr="002347A6">
        <w:rPr>
          <w:sz w:val="20"/>
          <w:szCs w:val="20"/>
        </w:rPr>
        <w:t>Starting at 13th level, you can use a bonus action on your turn to gain advantage on the next Dexterity (</w:t>
      </w:r>
      <w:r w:rsidRPr="002347A6">
        <w:rPr>
          <w:rFonts w:eastAsiaTheme="majorEastAsia"/>
          <w:sz w:val="20"/>
          <w:szCs w:val="20"/>
        </w:rPr>
        <w:t>Acrobatics</w:t>
      </w:r>
      <w:r w:rsidRPr="002347A6">
        <w:rPr>
          <w:sz w:val="20"/>
          <w:szCs w:val="20"/>
        </w:rPr>
        <w:t>)</w:t>
      </w:r>
      <w:r w:rsidR="00FD50A8" w:rsidRPr="002347A6">
        <w:rPr>
          <w:sz w:val="20"/>
          <w:szCs w:val="20"/>
        </w:rPr>
        <w:t>,</w:t>
      </w:r>
      <w:r w:rsidRPr="002347A6">
        <w:rPr>
          <w:sz w:val="20"/>
          <w:szCs w:val="20"/>
        </w:rPr>
        <w:t xml:space="preserve"> Strength (</w:t>
      </w:r>
      <w:r w:rsidRPr="002347A6">
        <w:rPr>
          <w:rFonts w:eastAsiaTheme="majorEastAsia"/>
          <w:sz w:val="20"/>
          <w:szCs w:val="20"/>
        </w:rPr>
        <w:t>Athletics</w:t>
      </w:r>
      <w:r w:rsidRPr="002347A6">
        <w:rPr>
          <w:sz w:val="20"/>
          <w:szCs w:val="20"/>
        </w:rPr>
        <w:t>)</w:t>
      </w:r>
      <w:r w:rsidR="00FD50A8" w:rsidRPr="002347A6">
        <w:rPr>
          <w:sz w:val="20"/>
          <w:szCs w:val="20"/>
        </w:rPr>
        <w:t xml:space="preserve"> or Charisma (Performance) </w:t>
      </w:r>
      <w:r w:rsidRPr="002347A6">
        <w:rPr>
          <w:sz w:val="20"/>
          <w:szCs w:val="20"/>
        </w:rPr>
        <w:t>check you make during the same turn.</w:t>
      </w:r>
    </w:p>
    <w:p w14:paraId="0975A2E2" w14:textId="77777777" w:rsidR="00ED5BC3" w:rsidRPr="00E256FE" w:rsidRDefault="00ED5BC3" w:rsidP="00ED5BC3">
      <w:pPr>
        <w:pStyle w:val="Heading4"/>
        <w:rPr>
          <w:rFonts w:ascii="Times New Roman" w:hAnsi="Times New Roman" w:cs="Times New Roman"/>
          <w:sz w:val="28"/>
          <w:szCs w:val="28"/>
        </w:rPr>
      </w:pPr>
      <w:r w:rsidRPr="00E256FE">
        <w:rPr>
          <w:rFonts w:ascii="Times New Roman" w:hAnsi="Times New Roman" w:cs="Times New Roman"/>
          <w:sz w:val="28"/>
          <w:szCs w:val="28"/>
        </w:rPr>
        <w:t>Master Duelist</w:t>
      </w:r>
    </w:p>
    <w:p w14:paraId="00F674F3" w14:textId="5866D1B5" w:rsidR="00E256FE" w:rsidRDefault="00ED5BC3" w:rsidP="00ED5BC3">
      <w:pPr>
        <w:pStyle w:val="NormalWeb"/>
        <w:rPr>
          <w:sz w:val="20"/>
          <w:szCs w:val="20"/>
        </w:rPr>
      </w:pPr>
      <w:r w:rsidRPr="002347A6">
        <w:rPr>
          <w:sz w:val="20"/>
          <w:szCs w:val="20"/>
        </w:rPr>
        <w:t xml:space="preserve">Beginning at 17th level, your mastery </w:t>
      </w:r>
      <w:r w:rsidR="00D643D6" w:rsidRPr="002347A6">
        <w:rPr>
          <w:sz w:val="20"/>
          <w:szCs w:val="20"/>
        </w:rPr>
        <w:t>duels’</w:t>
      </w:r>
      <w:r w:rsidRPr="002347A6">
        <w:rPr>
          <w:sz w:val="20"/>
          <w:szCs w:val="20"/>
        </w:rPr>
        <w:t xml:space="preserve"> lets you turn failure into success in combat. If you miss with an attack roll, you can roll it again with advantage. Once you</w:t>
      </w:r>
      <w:r w:rsidR="00D643D6" w:rsidRPr="002347A6">
        <w:rPr>
          <w:sz w:val="20"/>
          <w:szCs w:val="20"/>
        </w:rPr>
        <w:t xml:space="preserve"> use this feature against a creature, you cannot </w:t>
      </w:r>
      <w:r w:rsidR="00FA4859" w:rsidRPr="002347A6">
        <w:rPr>
          <w:sz w:val="20"/>
          <w:szCs w:val="20"/>
        </w:rPr>
        <w:t>use it</w:t>
      </w:r>
      <w:r w:rsidR="00D643D6" w:rsidRPr="002347A6">
        <w:rPr>
          <w:sz w:val="20"/>
          <w:szCs w:val="20"/>
        </w:rPr>
        <w:t xml:space="preserve"> again against that creature until you finish a short or long rest</w:t>
      </w:r>
      <w:r w:rsidRPr="002347A6">
        <w:rPr>
          <w:sz w:val="20"/>
          <w:szCs w:val="20"/>
        </w:rPr>
        <w:t>.</w:t>
      </w:r>
    </w:p>
    <w:p w14:paraId="7B87E949" w14:textId="77777777" w:rsidR="00E256FE" w:rsidRDefault="00E256FE">
      <w:pPr>
        <w:spacing w:line="240" w:lineRule="auto"/>
        <w:rPr>
          <w:rFonts w:ascii="Times New Roman" w:eastAsia="Times New Roman" w:hAnsi="Times New Roman" w:cs="Times New Roman"/>
          <w:bCs w:val="0"/>
          <w:w w:val="100"/>
          <w:sz w:val="20"/>
        </w:rPr>
      </w:pPr>
      <w:r>
        <w:rPr>
          <w:sz w:val="20"/>
        </w:rPr>
        <w:br w:type="page"/>
      </w:r>
    </w:p>
    <w:p w14:paraId="55CFA2BB" w14:textId="32A081AE" w:rsidR="00FA4859" w:rsidRPr="00E256FE" w:rsidRDefault="00FA4859" w:rsidP="00FA4859">
      <w:pPr>
        <w:pStyle w:val="Heading2"/>
        <w:rPr>
          <w:rFonts w:ascii="Times New Roman" w:hAnsi="Times New Roman" w:cs="Times New Roman"/>
          <w:w w:val="100"/>
        </w:rPr>
      </w:pPr>
      <w:r w:rsidRPr="00E256FE">
        <w:rPr>
          <w:rFonts w:ascii="Times New Roman" w:hAnsi="Times New Roman" w:cs="Times New Roman"/>
        </w:rPr>
        <w:lastRenderedPageBreak/>
        <w:t>thief</w:t>
      </w:r>
    </w:p>
    <w:p w14:paraId="19A2D054" w14:textId="0ECC2250" w:rsidR="00FA4859" w:rsidRPr="002347A6" w:rsidRDefault="00FA4859" w:rsidP="00FA4859">
      <w:pPr>
        <w:widowControl w:val="0"/>
        <w:autoSpaceDE w:val="0"/>
        <w:autoSpaceDN w:val="0"/>
        <w:adjustRightInd w:val="0"/>
        <w:spacing w:after="200" w:line="276" w:lineRule="auto"/>
        <w:rPr>
          <w:rFonts w:ascii="Times New Roman" w:hAnsi="Times New Roman" w:cs="Times New Roman"/>
          <w:sz w:val="20"/>
          <w:u w:val="single"/>
          <w:lang w:val="en"/>
        </w:rPr>
      </w:pPr>
      <w:r w:rsidRPr="002347A6">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FA4859" w:rsidRPr="002347A6" w14:paraId="3E69D980" w14:textId="77777777" w:rsidTr="000F6FCC">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161EEBAD" w14:textId="41DB1A40" w:rsidR="00FA4859" w:rsidRPr="002347A6" w:rsidRDefault="008D0713" w:rsidP="000F6FCC">
            <w:pPr>
              <w:suppressAutoHyphens/>
              <w:autoSpaceDE w:val="0"/>
              <w:autoSpaceDN w:val="0"/>
              <w:adjustRightInd w:val="0"/>
              <w:jc w:val="center"/>
              <w:textAlignment w:val="center"/>
              <w:rPr>
                <w:rFonts w:ascii="Times New Roman" w:eastAsia="Times New Roman" w:hAnsi="Times New Roman" w:cs="Times New Roman"/>
                <w:b/>
                <w:bCs/>
                <w:color w:val="000000"/>
                <w:sz w:val="20"/>
              </w:rPr>
            </w:pPr>
            <w:r>
              <w:rPr>
                <w:rFonts w:ascii="Times New Roman" w:eastAsia="Times New Roman" w:hAnsi="Times New Roman" w:cs="Times New Roman"/>
                <w:b/>
                <w:bCs/>
                <w:color w:val="000000"/>
                <w:sz w:val="20"/>
              </w:rPr>
              <w:t>Rouge</w:t>
            </w:r>
            <w:r w:rsidRPr="002347A6">
              <w:rPr>
                <w:rFonts w:ascii="Times New Roman" w:eastAsia="Times New Roman" w:hAnsi="Times New Roman" w:cs="Times New Roman"/>
                <w:b/>
                <w:bCs/>
                <w:color w:val="000000"/>
                <w:sz w:val="20"/>
              </w:rPr>
              <w:t xml:space="preserve"> Level</w:t>
            </w:r>
          </w:p>
        </w:tc>
        <w:tc>
          <w:tcPr>
            <w:tcW w:w="3960" w:type="dxa"/>
            <w:tcBorders>
              <w:top w:val="none" w:sz="0" w:space="0" w:color="auto"/>
              <w:left w:val="none" w:sz="0" w:space="0" w:color="auto"/>
              <w:bottom w:val="none" w:sz="0" w:space="0" w:color="auto"/>
              <w:right w:val="none" w:sz="0" w:space="0" w:color="auto"/>
            </w:tcBorders>
          </w:tcPr>
          <w:p w14:paraId="3B44186D" w14:textId="77777777" w:rsidR="00FA4859" w:rsidRPr="002347A6" w:rsidRDefault="00FA4859" w:rsidP="000F6FCC">
            <w:pPr>
              <w:suppressAutoHyphens/>
              <w:autoSpaceDE w:val="0"/>
              <w:autoSpaceDN w:val="0"/>
              <w:adjustRightInd w:val="0"/>
              <w:textAlignment w:val="center"/>
              <w:rPr>
                <w:rFonts w:ascii="Times New Roman" w:hAnsi="Times New Roman" w:cs="Times New Roman"/>
                <w:b/>
                <w:bCs/>
                <w:color w:val="000000"/>
                <w:sz w:val="20"/>
              </w:rPr>
            </w:pPr>
            <w:r w:rsidRPr="002347A6">
              <w:rPr>
                <w:rFonts w:ascii="Times New Roman" w:hAnsi="Times New Roman" w:cs="Times New Roman"/>
                <w:b/>
                <w:bCs/>
                <w:color w:val="000000"/>
                <w:sz w:val="20"/>
              </w:rPr>
              <w:t>Feature</w:t>
            </w:r>
          </w:p>
        </w:tc>
      </w:tr>
      <w:tr w:rsidR="00FA4859" w:rsidRPr="002347A6" w14:paraId="66EBFB25" w14:textId="77777777" w:rsidTr="000F6FCC">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C9DD69" w14:textId="77777777" w:rsidR="00FA4859" w:rsidRPr="002347A6" w:rsidRDefault="00FA4859" w:rsidP="000F6FCC">
            <w:pPr>
              <w:suppressAutoHyphens/>
              <w:autoSpaceDE w:val="0"/>
              <w:autoSpaceDN w:val="0"/>
              <w:adjustRightInd w:val="0"/>
              <w:jc w:val="center"/>
              <w:textAlignment w:val="center"/>
              <w:rPr>
                <w:rFonts w:ascii="Times New Roman" w:eastAsia="Times New Roman" w:hAnsi="Times New Roman" w:cs="Times New Roman"/>
                <w:color w:val="000000"/>
                <w:sz w:val="20"/>
              </w:rPr>
            </w:pPr>
            <w:r w:rsidRPr="002347A6">
              <w:rPr>
                <w:rFonts w:ascii="Times New Roman" w:eastAsia="Times New Roman" w:hAnsi="Times New Roman" w:cs="Times New Roman"/>
                <w:color w:val="000000"/>
                <w:sz w:val="20"/>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4400426" w14:textId="5F5ACB7F" w:rsidR="00FA4859" w:rsidRPr="002347A6" w:rsidRDefault="00F2175A" w:rsidP="000F6FCC">
            <w:pPr>
              <w:widowControl w:val="0"/>
              <w:autoSpaceDE w:val="0"/>
              <w:autoSpaceDN w:val="0"/>
              <w:adjustRightInd w:val="0"/>
              <w:spacing w:after="200" w:line="276" w:lineRule="auto"/>
              <w:rPr>
                <w:rFonts w:ascii="Times New Roman" w:hAnsi="Times New Roman" w:cs="Times New Roman"/>
                <w:iCs/>
                <w:spacing w:val="1"/>
                <w:sz w:val="20"/>
                <w:lang w:val="en"/>
              </w:rPr>
            </w:pPr>
            <w:r w:rsidRPr="002347A6">
              <w:rPr>
                <w:rFonts w:ascii="Times New Roman" w:hAnsi="Times New Roman" w:cs="Times New Roman"/>
                <w:iCs/>
                <w:spacing w:val="1"/>
                <w:sz w:val="20"/>
                <w:lang w:val="en"/>
              </w:rPr>
              <w:t>Fast Hands, Second-Story Work</w:t>
            </w:r>
          </w:p>
        </w:tc>
      </w:tr>
      <w:tr w:rsidR="00FA4859" w:rsidRPr="002347A6" w14:paraId="639E55A8" w14:textId="77777777" w:rsidTr="000F6FCC">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060EB660" w14:textId="77777777" w:rsidR="00FA4859" w:rsidRPr="002347A6" w:rsidRDefault="00FA4859" w:rsidP="000F6FCC">
            <w:pPr>
              <w:suppressAutoHyphens/>
              <w:autoSpaceDE w:val="0"/>
              <w:autoSpaceDN w:val="0"/>
              <w:adjustRightInd w:val="0"/>
              <w:jc w:val="center"/>
              <w:textAlignment w:val="center"/>
              <w:rPr>
                <w:rFonts w:ascii="Times New Roman" w:eastAsia="Times New Roman" w:hAnsi="Times New Roman" w:cs="Times New Roman"/>
                <w:color w:val="000000"/>
                <w:sz w:val="20"/>
              </w:rPr>
            </w:pPr>
            <w:r w:rsidRPr="002347A6">
              <w:rPr>
                <w:rFonts w:ascii="Times New Roman" w:eastAsia="Times New Roman" w:hAnsi="Times New Roman" w:cs="Times New Roman"/>
                <w:color w:val="000000"/>
                <w:sz w:val="20"/>
                <w:lang w:val="en"/>
              </w:rPr>
              <w:t>9th</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7D7744FB" w14:textId="75C5E423" w:rsidR="00FA4859" w:rsidRPr="002347A6" w:rsidRDefault="00F2175A" w:rsidP="000F6FCC">
            <w:pPr>
              <w:widowControl w:val="0"/>
              <w:autoSpaceDE w:val="0"/>
              <w:autoSpaceDN w:val="0"/>
              <w:adjustRightInd w:val="0"/>
              <w:spacing w:after="200" w:line="276" w:lineRule="auto"/>
              <w:rPr>
                <w:rFonts w:ascii="Times New Roman" w:hAnsi="Times New Roman" w:cs="Times New Roman"/>
                <w:iCs/>
                <w:spacing w:val="1"/>
                <w:sz w:val="20"/>
                <w:lang w:val="en"/>
              </w:rPr>
            </w:pPr>
            <w:r w:rsidRPr="002347A6">
              <w:rPr>
                <w:rFonts w:ascii="Times New Roman" w:hAnsi="Times New Roman" w:cs="Times New Roman"/>
                <w:iCs/>
                <w:spacing w:val="1"/>
                <w:sz w:val="20"/>
                <w:lang w:val="en"/>
              </w:rPr>
              <w:t>Supreme Sneak</w:t>
            </w:r>
          </w:p>
        </w:tc>
      </w:tr>
      <w:tr w:rsidR="00FA4859" w:rsidRPr="002347A6" w14:paraId="6C710617" w14:textId="77777777" w:rsidTr="000F6FCC">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4C48ED44" w14:textId="77777777" w:rsidR="00FA4859" w:rsidRPr="002347A6" w:rsidRDefault="00FA4859" w:rsidP="000F6FCC">
            <w:pPr>
              <w:suppressAutoHyphens/>
              <w:autoSpaceDE w:val="0"/>
              <w:autoSpaceDN w:val="0"/>
              <w:adjustRightInd w:val="0"/>
              <w:jc w:val="center"/>
              <w:textAlignment w:val="center"/>
              <w:rPr>
                <w:rFonts w:ascii="Times New Roman" w:eastAsia="Times New Roman" w:hAnsi="Times New Roman" w:cs="Times New Roman"/>
                <w:color w:val="000000"/>
                <w:sz w:val="20"/>
                <w:lang w:val="en"/>
              </w:rPr>
            </w:pPr>
            <w:r w:rsidRPr="002347A6">
              <w:rPr>
                <w:rFonts w:ascii="Times New Roman" w:eastAsia="Times New Roman" w:hAnsi="Times New Roman" w:cs="Times New Roman"/>
                <w:color w:val="000000"/>
                <w:sz w:val="20"/>
                <w:lang w:val="en"/>
              </w:rPr>
              <w:t>13th</w:t>
            </w:r>
          </w:p>
        </w:tc>
        <w:tc>
          <w:tcPr>
            <w:tcW w:w="3960" w:type="dxa"/>
            <w:tcBorders>
              <w:top w:val="single" w:sz="4" w:space="0" w:color="auto"/>
              <w:left w:val="single" w:sz="4" w:space="0" w:color="auto"/>
              <w:bottom w:val="single" w:sz="4" w:space="0" w:color="auto"/>
              <w:right w:val="single" w:sz="4" w:space="0" w:color="auto"/>
            </w:tcBorders>
          </w:tcPr>
          <w:p w14:paraId="24C31E60" w14:textId="717DD4A9" w:rsidR="00FA4859" w:rsidRPr="002347A6" w:rsidRDefault="00F2175A" w:rsidP="000F6FCC">
            <w:pPr>
              <w:widowControl w:val="0"/>
              <w:autoSpaceDE w:val="0"/>
              <w:autoSpaceDN w:val="0"/>
              <w:adjustRightInd w:val="0"/>
              <w:spacing w:after="200" w:line="276" w:lineRule="auto"/>
              <w:rPr>
                <w:rFonts w:ascii="Times New Roman" w:hAnsi="Times New Roman" w:cs="Times New Roman"/>
                <w:iCs/>
                <w:spacing w:val="1"/>
                <w:sz w:val="20"/>
                <w:lang w:val="en"/>
              </w:rPr>
            </w:pPr>
            <w:r w:rsidRPr="002347A6">
              <w:rPr>
                <w:rFonts w:ascii="Times New Roman" w:hAnsi="Times New Roman" w:cs="Times New Roman"/>
                <w:iCs/>
                <w:spacing w:val="1"/>
                <w:sz w:val="20"/>
                <w:lang w:val="en"/>
              </w:rPr>
              <w:t>Use Magic Device</w:t>
            </w:r>
          </w:p>
        </w:tc>
      </w:tr>
      <w:tr w:rsidR="00FA4859" w:rsidRPr="002347A6" w14:paraId="1C7733B8" w14:textId="77777777" w:rsidTr="000F6FCC">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4703898E" w14:textId="77777777" w:rsidR="00FA4859" w:rsidRPr="002347A6" w:rsidRDefault="00FA4859" w:rsidP="000F6FCC">
            <w:pPr>
              <w:suppressAutoHyphens/>
              <w:autoSpaceDE w:val="0"/>
              <w:autoSpaceDN w:val="0"/>
              <w:adjustRightInd w:val="0"/>
              <w:jc w:val="center"/>
              <w:textAlignment w:val="center"/>
              <w:rPr>
                <w:rFonts w:ascii="Times New Roman" w:eastAsia="Times New Roman" w:hAnsi="Times New Roman" w:cs="Times New Roman"/>
                <w:color w:val="000000"/>
                <w:sz w:val="20"/>
                <w:lang w:val="en"/>
              </w:rPr>
            </w:pPr>
            <w:r w:rsidRPr="002347A6">
              <w:rPr>
                <w:rFonts w:ascii="Times New Roman" w:eastAsia="Times New Roman" w:hAnsi="Times New Roman" w:cs="Times New Roman"/>
                <w:color w:val="000000"/>
                <w:sz w:val="20"/>
                <w:lang w:val="en"/>
              </w:rPr>
              <w:t>17th</w:t>
            </w:r>
          </w:p>
        </w:tc>
        <w:tc>
          <w:tcPr>
            <w:tcW w:w="3960" w:type="dxa"/>
            <w:tcBorders>
              <w:top w:val="single" w:sz="4" w:space="0" w:color="auto"/>
              <w:left w:val="single" w:sz="4" w:space="0" w:color="auto"/>
              <w:bottom w:val="single" w:sz="4" w:space="0" w:color="auto"/>
              <w:right w:val="single" w:sz="4" w:space="0" w:color="auto"/>
            </w:tcBorders>
          </w:tcPr>
          <w:p w14:paraId="6DC0E752" w14:textId="0A2484B1" w:rsidR="00FA4859" w:rsidRPr="002347A6" w:rsidRDefault="001B149D" w:rsidP="000F6FCC">
            <w:pPr>
              <w:widowControl w:val="0"/>
              <w:autoSpaceDE w:val="0"/>
              <w:autoSpaceDN w:val="0"/>
              <w:adjustRightInd w:val="0"/>
              <w:spacing w:after="200" w:line="276" w:lineRule="auto"/>
              <w:rPr>
                <w:rFonts w:ascii="Times New Roman" w:hAnsi="Times New Roman" w:cs="Times New Roman"/>
                <w:iCs/>
                <w:spacing w:val="1"/>
                <w:sz w:val="20"/>
                <w:lang w:val="en"/>
              </w:rPr>
            </w:pPr>
            <w:r w:rsidRPr="002347A6">
              <w:rPr>
                <w:rFonts w:ascii="Times New Roman" w:hAnsi="Times New Roman" w:cs="Times New Roman"/>
                <w:iCs/>
                <w:spacing w:val="1"/>
                <w:sz w:val="20"/>
                <w:lang w:val="en"/>
              </w:rPr>
              <w:t>Thief’s Reflexes</w:t>
            </w:r>
          </w:p>
        </w:tc>
      </w:tr>
    </w:tbl>
    <w:p w14:paraId="0FAEF930" w14:textId="77777777" w:rsidR="00FA4859" w:rsidRPr="00E256FE" w:rsidRDefault="00FA4859" w:rsidP="00FA4859">
      <w:pPr>
        <w:pStyle w:val="Heading4"/>
        <w:rPr>
          <w:rFonts w:ascii="Times New Roman" w:hAnsi="Times New Roman" w:cs="Times New Roman"/>
          <w:w w:val="100"/>
          <w:sz w:val="28"/>
          <w:szCs w:val="28"/>
        </w:rPr>
      </w:pPr>
      <w:r w:rsidRPr="00E256FE">
        <w:rPr>
          <w:rFonts w:ascii="Times New Roman" w:hAnsi="Times New Roman" w:cs="Times New Roman"/>
          <w:sz w:val="28"/>
          <w:szCs w:val="28"/>
        </w:rPr>
        <w:t>Fast Hands</w:t>
      </w:r>
    </w:p>
    <w:p w14:paraId="469A6873" w14:textId="01CE3CDC" w:rsidR="00FA4859" w:rsidRPr="002347A6" w:rsidRDefault="00FA4859" w:rsidP="00FA4859">
      <w:pPr>
        <w:pStyle w:val="compendium-hr"/>
        <w:rPr>
          <w:sz w:val="20"/>
          <w:szCs w:val="20"/>
        </w:rPr>
      </w:pPr>
      <w:r w:rsidRPr="002347A6">
        <w:rPr>
          <w:sz w:val="20"/>
          <w:szCs w:val="20"/>
        </w:rPr>
        <w:t>Starting at 3rd level, you can use the bonus action granted by your Cunning Action to make a Dexterity (Sleight of Hand) check, use your thieves’ tools to disarm a trap or open a lock,</w:t>
      </w:r>
      <w:r w:rsidR="00C25B9C" w:rsidRPr="002347A6">
        <w:rPr>
          <w:sz w:val="20"/>
          <w:szCs w:val="20"/>
        </w:rPr>
        <w:t xml:space="preserve"> use a potion or poison,</w:t>
      </w:r>
      <w:r w:rsidRPr="002347A6">
        <w:rPr>
          <w:sz w:val="20"/>
          <w:szCs w:val="20"/>
        </w:rPr>
        <w:t xml:space="preserve"> or take the Use a</w:t>
      </w:r>
      <w:r w:rsidR="00F2175A" w:rsidRPr="002347A6">
        <w:rPr>
          <w:sz w:val="20"/>
          <w:szCs w:val="20"/>
        </w:rPr>
        <w:t>n</w:t>
      </w:r>
      <w:r w:rsidRPr="002347A6">
        <w:rPr>
          <w:sz w:val="20"/>
          <w:szCs w:val="20"/>
        </w:rPr>
        <w:t xml:space="preserve"> Object action.</w:t>
      </w:r>
      <w:r w:rsidR="002E1959" w:rsidRPr="002347A6">
        <w:rPr>
          <w:sz w:val="20"/>
          <w:szCs w:val="20"/>
        </w:rPr>
        <w:t xml:space="preserve"> </w:t>
      </w:r>
      <w:r w:rsidR="002E1959" w:rsidRPr="002347A6">
        <w:rPr>
          <w:i/>
          <w:iCs/>
          <w:sz w:val="20"/>
          <w:szCs w:val="20"/>
        </w:rPr>
        <w:t>(reminder: the Use an Object action cannot be use as the Activate Magical Item action requirements of magical items)</w:t>
      </w:r>
    </w:p>
    <w:p w14:paraId="0B05EA6A" w14:textId="625D8079" w:rsidR="00FA4859" w:rsidRPr="002347A6" w:rsidRDefault="00FA4859" w:rsidP="00FA4859">
      <w:pPr>
        <w:pStyle w:val="compendium-hr"/>
        <w:rPr>
          <w:sz w:val="20"/>
          <w:szCs w:val="20"/>
        </w:rPr>
      </w:pPr>
      <w:r w:rsidRPr="002347A6">
        <w:rPr>
          <w:sz w:val="20"/>
          <w:szCs w:val="20"/>
        </w:rPr>
        <w:t>You gain an additional bonus action on each of your turns, this action can only be used to activate your cunning action feature</w:t>
      </w:r>
      <w:r w:rsidR="00BC6AB0" w:rsidRPr="002347A6">
        <w:rPr>
          <w:sz w:val="20"/>
          <w:szCs w:val="20"/>
        </w:rPr>
        <w:t xml:space="preserve"> (and any features added to it)</w:t>
      </w:r>
      <w:r w:rsidRPr="002347A6">
        <w:rPr>
          <w:sz w:val="20"/>
          <w:szCs w:val="20"/>
        </w:rPr>
        <w:t>.</w:t>
      </w:r>
    </w:p>
    <w:p w14:paraId="2CA5DE98" w14:textId="77777777" w:rsidR="00FA4859" w:rsidRPr="00E256FE" w:rsidRDefault="00FA4859" w:rsidP="00FA4859">
      <w:pPr>
        <w:pStyle w:val="Heading4"/>
        <w:rPr>
          <w:rFonts w:ascii="Times New Roman" w:hAnsi="Times New Roman" w:cs="Times New Roman"/>
          <w:sz w:val="28"/>
          <w:szCs w:val="28"/>
        </w:rPr>
      </w:pPr>
      <w:r w:rsidRPr="00E256FE">
        <w:rPr>
          <w:rFonts w:ascii="Times New Roman" w:hAnsi="Times New Roman" w:cs="Times New Roman"/>
          <w:sz w:val="28"/>
          <w:szCs w:val="28"/>
        </w:rPr>
        <w:t>Second-Story Work</w:t>
      </w:r>
    </w:p>
    <w:p w14:paraId="72592663" w14:textId="650BFAC2" w:rsidR="00FA4859" w:rsidRPr="002347A6" w:rsidRDefault="00F2175A" w:rsidP="00FA4859">
      <w:pPr>
        <w:pStyle w:val="compendium-hr"/>
        <w:rPr>
          <w:sz w:val="20"/>
          <w:szCs w:val="20"/>
        </w:rPr>
      </w:pPr>
      <w:r w:rsidRPr="002347A6">
        <w:rPr>
          <w:sz w:val="20"/>
          <w:szCs w:val="20"/>
        </w:rPr>
        <w:t xml:space="preserve">Starting </w:t>
      </w:r>
      <w:r w:rsidR="00FA4859" w:rsidRPr="002347A6">
        <w:rPr>
          <w:sz w:val="20"/>
          <w:szCs w:val="20"/>
        </w:rPr>
        <w:t>at 3rd level, you gain the ability to climb faster than normal; climbing no longer costs you extra movement.</w:t>
      </w:r>
    </w:p>
    <w:p w14:paraId="61229481" w14:textId="795F86B6" w:rsidR="00FA4859" w:rsidRPr="002347A6" w:rsidRDefault="00FA4859" w:rsidP="00FA4859">
      <w:pPr>
        <w:pStyle w:val="core-stylescore-body"/>
        <w:rPr>
          <w:sz w:val="20"/>
          <w:szCs w:val="20"/>
        </w:rPr>
      </w:pPr>
      <w:r w:rsidRPr="002347A6">
        <w:rPr>
          <w:sz w:val="20"/>
          <w:szCs w:val="20"/>
        </w:rPr>
        <w:t xml:space="preserve">In addition, when calculating the </w:t>
      </w:r>
      <w:r w:rsidR="00C25B9C" w:rsidRPr="002347A6">
        <w:rPr>
          <w:sz w:val="20"/>
          <w:szCs w:val="20"/>
        </w:rPr>
        <w:t>distance</w:t>
      </w:r>
      <w:r w:rsidRPr="002347A6">
        <w:rPr>
          <w:sz w:val="20"/>
          <w:szCs w:val="20"/>
        </w:rPr>
        <w:t xml:space="preserve"> you cover when jumping, you may use your dexterity in place of your strength to calculate those distances.</w:t>
      </w:r>
    </w:p>
    <w:p w14:paraId="06A8127A" w14:textId="77777777" w:rsidR="00FA4859" w:rsidRPr="00E256FE" w:rsidRDefault="00FA4859" w:rsidP="00FA4859">
      <w:pPr>
        <w:pStyle w:val="Heading4"/>
        <w:rPr>
          <w:rFonts w:ascii="Times New Roman" w:hAnsi="Times New Roman" w:cs="Times New Roman"/>
          <w:sz w:val="28"/>
          <w:szCs w:val="28"/>
        </w:rPr>
      </w:pPr>
      <w:r w:rsidRPr="00E256FE">
        <w:rPr>
          <w:rFonts w:ascii="Times New Roman" w:hAnsi="Times New Roman" w:cs="Times New Roman"/>
          <w:sz w:val="28"/>
          <w:szCs w:val="28"/>
        </w:rPr>
        <w:t>Supreme Sneak</w:t>
      </w:r>
    </w:p>
    <w:p w14:paraId="5919FF88" w14:textId="19C11255" w:rsidR="00CE43F1" w:rsidRPr="002347A6" w:rsidRDefault="00FA4859" w:rsidP="00FA4859">
      <w:pPr>
        <w:pStyle w:val="core-stylescore-body"/>
        <w:rPr>
          <w:sz w:val="20"/>
          <w:szCs w:val="20"/>
        </w:rPr>
      </w:pPr>
      <w:r w:rsidRPr="002347A6">
        <w:rPr>
          <w:sz w:val="20"/>
          <w:szCs w:val="20"/>
        </w:rPr>
        <w:t xml:space="preserve">Starting at 9th level, </w:t>
      </w:r>
      <w:r w:rsidR="00E256FE">
        <w:rPr>
          <w:sz w:val="20"/>
          <w:szCs w:val="20"/>
        </w:rPr>
        <w:t>you are always under the effects of pass without a trace</w:t>
      </w:r>
      <w:r w:rsidR="008075B1">
        <w:rPr>
          <w:sz w:val="20"/>
          <w:szCs w:val="20"/>
        </w:rPr>
        <w:t xml:space="preserve"> spell.</w:t>
      </w:r>
    </w:p>
    <w:p w14:paraId="4ACC61D8" w14:textId="77777777" w:rsidR="00FA4859" w:rsidRPr="00E256FE" w:rsidRDefault="00FA4859" w:rsidP="00FA4859">
      <w:pPr>
        <w:pStyle w:val="Heading4"/>
        <w:rPr>
          <w:rFonts w:ascii="Times New Roman" w:hAnsi="Times New Roman" w:cs="Times New Roman"/>
          <w:sz w:val="28"/>
          <w:szCs w:val="28"/>
        </w:rPr>
      </w:pPr>
      <w:r w:rsidRPr="00E256FE">
        <w:rPr>
          <w:rFonts w:ascii="Times New Roman" w:hAnsi="Times New Roman" w:cs="Times New Roman"/>
          <w:sz w:val="28"/>
          <w:szCs w:val="28"/>
        </w:rPr>
        <w:t>Use Magic Device</w:t>
      </w:r>
    </w:p>
    <w:p w14:paraId="1DD26F2B" w14:textId="77777777" w:rsidR="00FA4859" w:rsidRDefault="00FA4859" w:rsidP="00FA4859">
      <w:pPr>
        <w:pStyle w:val="core-stylescore-body"/>
        <w:rPr>
          <w:sz w:val="20"/>
          <w:szCs w:val="20"/>
        </w:rPr>
      </w:pPr>
      <w:r w:rsidRPr="002347A6">
        <w:rPr>
          <w:sz w:val="20"/>
          <w:szCs w:val="20"/>
        </w:rPr>
        <w:t>By 13th level, you have learned enough about the workings of magic that you can improvise the use of items even when they are not intended for you. You ignore all class, race, and level requirements on the use of magic items.</w:t>
      </w:r>
    </w:p>
    <w:p w14:paraId="2EC17A89" w14:textId="77777777" w:rsidR="00E256FE" w:rsidRDefault="00E256FE" w:rsidP="00FA4859">
      <w:pPr>
        <w:pStyle w:val="core-stylescore-body"/>
        <w:rPr>
          <w:sz w:val="20"/>
          <w:szCs w:val="20"/>
        </w:rPr>
      </w:pPr>
    </w:p>
    <w:p w14:paraId="7BD94E08" w14:textId="77777777" w:rsidR="00E256FE" w:rsidRPr="002347A6" w:rsidRDefault="00E256FE" w:rsidP="00FA4859">
      <w:pPr>
        <w:pStyle w:val="core-stylescore-body"/>
        <w:rPr>
          <w:sz w:val="20"/>
          <w:szCs w:val="20"/>
        </w:rPr>
      </w:pPr>
    </w:p>
    <w:p w14:paraId="2CFF73FA" w14:textId="77777777" w:rsidR="00FA4859" w:rsidRPr="00E256FE" w:rsidRDefault="00FA4859" w:rsidP="00FA4859">
      <w:pPr>
        <w:pStyle w:val="Heading4"/>
        <w:rPr>
          <w:rFonts w:ascii="Times New Roman" w:hAnsi="Times New Roman" w:cs="Times New Roman"/>
          <w:sz w:val="28"/>
          <w:szCs w:val="28"/>
        </w:rPr>
      </w:pPr>
      <w:r w:rsidRPr="00E256FE">
        <w:rPr>
          <w:rFonts w:ascii="Times New Roman" w:hAnsi="Times New Roman" w:cs="Times New Roman"/>
          <w:sz w:val="28"/>
          <w:szCs w:val="28"/>
        </w:rPr>
        <w:t>Thief’s Reflexes</w:t>
      </w:r>
    </w:p>
    <w:p w14:paraId="5F110FDD" w14:textId="4AE61F93" w:rsidR="00FA4859" w:rsidRPr="002347A6" w:rsidRDefault="00F2175A" w:rsidP="00FA4859">
      <w:pPr>
        <w:pStyle w:val="core-stylescore-body"/>
        <w:rPr>
          <w:sz w:val="20"/>
          <w:szCs w:val="20"/>
        </w:rPr>
      </w:pPr>
      <w:r w:rsidRPr="002347A6">
        <w:rPr>
          <w:sz w:val="20"/>
          <w:szCs w:val="20"/>
        </w:rPr>
        <w:t>Starting at</w:t>
      </w:r>
      <w:r w:rsidR="00FA4859" w:rsidRPr="002347A6">
        <w:rPr>
          <w:sz w:val="20"/>
          <w:szCs w:val="20"/>
        </w:rPr>
        <w:t xml:space="preserve">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14:paraId="38BD2C5B" w14:textId="77777777" w:rsidR="00122F97" w:rsidRPr="002347A6" w:rsidRDefault="00122F97" w:rsidP="00122F97">
      <w:pPr>
        <w:pStyle w:val="NormalWeb"/>
        <w:rPr>
          <w:sz w:val="20"/>
          <w:szCs w:val="20"/>
        </w:rPr>
      </w:pPr>
    </w:p>
    <w:bookmarkEnd w:id="0"/>
    <w:p w14:paraId="778A000E" w14:textId="77777777" w:rsidR="00425D9F" w:rsidRPr="00914955" w:rsidRDefault="00425D9F" w:rsidP="00425D9F">
      <w:pPr>
        <w:pStyle w:val="NormalWeb"/>
        <w:rPr>
          <w:rFonts w:asciiTheme="minorHAnsi" w:hAnsiTheme="minorHAnsi" w:cstheme="minorHAnsi"/>
          <w:lang w:val="en"/>
        </w:rPr>
      </w:pPr>
    </w:p>
    <w:sectPr w:rsidR="00425D9F" w:rsidRPr="00914955" w:rsidSect="00820707">
      <w:footerReference w:type="default" r:id="rId9"/>
      <w:pgSz w:w="12240" w:h="15840" w:code="1"/>
      <w:pgMar w:top="720" w:right="1008" w:bottom="720" w:left="1008" w:header="720" w:footer="288" w:gutter="0"/>
      <w:pgNumType w:start="1"/>
      <w:cols w:num="2"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422990" w14:textId="77777777" w:rsidR="002359DF" w:rsidRDefault="002359DF" w:rsidP="008F4093">
      <w:r>
        <w:separator/>
      </w:r>
    </w:p>
  </w:endnote>
  <w:endnote w:type="continuationSeparator" w:id="0">
    <w:p w14:paraId="0669B415" w14:textId="77777777" w:rsidR="002359DF" w:rsidRDefault="002359DF" w:rsidP="008F4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rimson Pro">
    <w:altName w:val="Calibri"/>
    <w:charset w:val="00"/>
    <w:family w:val="auto"/>
    <w:pitch w:val="variable"/>
    <w:sig w:usb0="A00000FF" w:usb1="5000E04B"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Merriweather"/>
    <w:panose1 w:val="00000500000000000000"/>
    <w:charset w:val="00"/>
    <w:family w:val="auto"/>
    <w:pitch w:val="variable"/>
    <w:sig w:usb0="20000207" w:usb1="00000002" w:usb2="00000000" w:usb3="00000000" w:csb0="00000197" w:csb1="00000000"/>
  </w:font>
  <w:font w:name="Martel DemiBold">
    <w:altName w:val="Mangal"/>
    <w:charset w:val="00"/>
    <w:family w:val="auto"/>
    <w:pitch w:val="variable"/>
    <w:sig w:usb0="00008007" w:usb1="00000000" w:usb2="00000000" w:usb3="00000000" w:csb0="00000093" w:csb1="00000000"/>
  </w:font>
  <w:font w:name="Trirong">
    <w:altName w:val="Trirong"/>
    <w:panose1 w:val="00000500000000000000"/>
    <w:charset w:val="00"/>
    <w:family w:val="auto"/>
    <w:pitch w:val="variable"/>
    <w:sig w:usb0="21000007" w:usb1="00000001" w:usb2="00000000" w:usb3="00000000" w:csb0="00010193"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 w:name="Bookmania">
    <w:altName w:val="Calibri"/>
    <w:panose1 w:val="00000000000000000000"/>
    <w:charset w:val="00"/>
    <w:family w:val="modern"/>
    <w:notTrueType/>
    <w:pitch w:val="variable"/>
    <w:sig w:usb0="A00000EF" w:usb1="5000204B" w:usb2="00000000" w:usb3="00000000" w:csb0="00000093" w:csb1="00000000"/>
  </w:font>
  <w:font w:name="ヒラギノ角ゴ Pro W3">
    <w:charset w:val="4E"/>
    <w:family w:val="auto"/>
    <w:pitch w:val="variable"/>
    <w:sig w:usb0="E00002FF" w:usb1="7AC7FFFF" w:usb2="00000012" w:usb3="00000000" w:csb0="0002000D" w:csb1="00000000"/>
  </w:font>
  <w:font w:name="Lato">
    <w:charset w:val="00"/>
    <w:family w:val="swiss"/>
    <w:pitch w:val="variable"/>
    <w:sig w:usb0="E10002FF" w:usb1="5000ECFF" w:usb2="00000021" w:usb3="00000000" w:csb0="0000019F" w:csb1="00000000"/>
  </w:font>
  <w:font w:name="EB Garamond ExtraBold">
    <w:panose1 w:val="00000000000000000000"/>
    <w:charset w:val="00"/>
    <w:family w:val="auto"/>
    <w:pitch w:val="variable"/>
    <w:sig w:usb0="E00002FF" w:usb1="5201E4FB" w:usb2="00000028" w:usb3="00000000" w:csb0="0000019F" w:csb1="00000000"/>
  </w:font>
  <w:font w:name="Alegreya Sans Black">
    <w:panose1 w:val="00000A00000000000000"/>
    <w:charset w:val="00"/>
    <w:family w:val="auto"/>
    <w:pitch w:val="variable"/>
    <w:sig w:usb0="6000028F" w:usb1="00000003" w:usb2="00000000" w:usb3="00000000" w:csb0="0000019F" w:csb1="00000000"/>
  </w:font>
  <w:font w:name="Scala Sans">
    <w:altName w:val="Cambria"/>
    <w:charset w:val="00"/>
    <w:family w:val="auto"/>
    <w:pitch w:val="variable"/>
    <w:sig w:usb0="A00000AF" w:usb1="4000004A" w:usb2="00000000" w:usb3="00000000" w:csb0="0000011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libri"/>
    <w:panose1 w:val="00000000000000000000"/>
    <w:charset w:val="4D"/>
    <w:family w:val="auto"/>
    <w:notTrueType/>
    <w:pitch w:val="default"/>
    <w:sig w:usb0="00000003" w:usb1="00000000" w:usb2="00000000" w:usb3="00000000" w:csb0="00000001" w:csb1="00000000"/>
  </w:font>
  <w:font w:name="Taviraj Black">
    <w:altName w:val="Browallia New"/>
    <w:charset w:val="00"/>
    <w:family w:val="auto"/>
    <w:pitch w:val="variable"/>
    <w:sig w:usb0="21000007" w:usb1="00000001" w:usb2="00000000" w:usb3="00000000" w:csb0="00010193" w:csb1="00000000"/>
  </w:font>
  <w:font w:name="Alegreya Sans Medium">
    <w:panose1 w:val="00000600000000000000"/>
    <w:charset w:val="00"/>
    <w:family w:val="auto"/>
    <w:pitch w:val="variable"/>
    <w:sig w:usb0="6000028F"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0BC7A" w14:textId="77777777" w:rsidR="00FF2C5F" w:rsidRPr="007C27BF" w:rsidRDefault="00FF2C5F" w:rsidP="008F4093">
    <w:pPr>
      <w:pStyle w:val="5E-PAGENUMBER"/>
    </w:pPr>
    <w:r w:rsidRPr="007C27BF">
      <w:drawing>
        <wp:anchor distT="0" distB="0" distL="114300" distR="114300" simplePos="0" relativeHeight="251659264" behindDoc="1" locked="0" layoutInCell="1" allowOverlap="1" wp14:anchorId="133F263F" wp14:editId="78AAF26F">
          <wp:simplePos x="0" y="0"/>
          <wp:positionH relativeFrom="margin">
            <wp:posOffset>2916636</wp:posOffset>
          </wp:positionH>
          <wp:positionV relativeFrom="paragraph">
            <wp:posOffset>-104140</wp:posOffset>
          </wp:positionV>
          <wp:extent cx="663933" cy="376777"/>
          <wp:effectExtent l="0" t="0" r="3175" b="4445"/>
          <wp:wrapNone/>
          <wp:docPr id="2028971768" name="Picture 2028971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3933" cy="376777"/>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27BF">
      <w:fldChar w:fldCharType="begin"/>
    </w:r>
    <w:r w:rsidRPr="007C27BF">
      <w:instrText xml:space="preserve"> PAGE   \* MERGEFORMAT </w:instrText>
    </w:r>
    <w:r w:rsidRPr="007C27BF">
      <w:fldChar w:fldCharType="separate"/>
    </w:r>
    <w:r w:rsidRPr="007C27BF">
      <w:t>1</w:t>
    </w:r>
    <w:r w:rsidRPr="007C27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AA1154" w14:textId="77777777" w:rsidR="002359DF" w:rsidRDefault="002359DF" w:rsidP="008F4093">
      <w:r>
        <w:separator/>
      </w:r>
    </w:p>
  </w:footnote>
  <w:footnote w:type="continuationSeparator" w:id="0">
    <w:p w14:paraId="52913A50" w14:textId="77777777" w:rsidR="002359DF" w:rsidRDefault="002359DF" w:rsidP="008F40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8252F"/>
    <w:multiLevelType w:val="hybridMultilevel"/>
    <w:tmpl w:val="8F66B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D50B2"/>
    <w:multiLevelType w:val="hybridMultilevel"/>
    <w:tmpl w:val="0F0A3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40B01"/>
    <w:multiLevelType w:val="hybridMultilevel"/>
    <w:tmpl w:val="CCB01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A1517"/>
    <w:multiLevelType w:val="hybridMultilevel"/>
    <w:tmpl w:val="8F10EF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F7688"/>
    <w:multiLevelType w:val="hybridMultilevel"/>
    <w:tmpl w:val="7FA8E08C"/>
    <w:lvl w:ilvl="0" w:tplc="D7CC5C14">
      <w:start w:val="1"/>
      <w:numFmt w:val="bullet"/>
      <w:pStyle w:val="5E-SIDEBAR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417B0"/>
    <w:multiLevelType w:val="multilevel"/>
    <w:tmpl w:val="BD26F4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D3706"/>
    <w:multiLevelType w:val="hybridMultilevel"/>
    <w:tmpl w:val="F1A031C6"/>
    <w:lvl w:ilvl="0" w:tplc="BFA23D42">
      <w:start w:val="1"/>
      <w:numFmt w:val="bullet"/>
      <w:pStyle w:val="5E-STATBLOCK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630F48"/>
    <w:multiLevelType w:val="hybridMultilevel"/>
    <w:tmpl w:val="32680D22"/>
    <w:lvl w:ilvl="0" w:tplc="2DE0385E">
      <w:start w:val="1"/>
      <w:numFmt w:val="bullet"/>
      <w:pStyle w:val="5E-COREBULLETS"/>
      <w:lvlText w:val=""/>
      <w:lvlJc w:val="left"/>
      <w:pPr>
        <w:ind w:left="720" w:hanging="360"/>
      </w:pPr>
      <w:rPr>
        <w:rFonts w:ascii="Symbol" w:hAnsi="Symbol" w:hint="default"/>
        <w:position w:val="2"/>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4A2C27"/>
    <w:multiLevelType w:val="multilevel"/>
    <w:tmpl w:val="F9C8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0378F"/>
    <w:multiLevelType w:val="hybridMultilevel"/>
    <w:tmpl w:val="50846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5603409">
    <w:abstractNumId w:val="6"/>
  </w:num>
  <w:num w:numId="2" w16cid:durableId="413817192">
    <w:abstractNumId w:val="7"/>
  </w:num>
  <w:num w:numId="3" w16cid:durableId="1920937858">
    <w:abstractNumId w:val="4"/>
  </w:num>
  <w:num w:numId="4" w16cid:durableId="1631396897">
    <w:abstractNumId w:val="8"/>
  </w:num>
  <w:num w:numId="5" w16cid:durableId="1803617976">
    <w:abstractNumId w:val="5"/>
  </w:num>
  <w:num w:numId="6" w16cid:durableId="1647709424">
    <w:abstractNumId w:val="0"/>
  </w:num>
  <w:num w:numId="7" w16cid:durableId="1584102114">
    <w:abstractNumId w:val="2"/>
  </w:num>
  <w:num w:numId="8" w16cid:durableId="107940369">
    <w:abstractNumId w:val="9"/>
  </w:num>
  <w:num w:numId="9" w16cid:durableId="1571577081">
    <w:abstractNumId w:val="1"/>
  </w:num>
  <w:num w:numId="10" w16cid:durableId="93559817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attachedTemplate r:id="rId1"/>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stylePaneSortMethod w:val="0000"/>
  <w:defaultTabStop w:val="720"/>
  <w:consecutiveHyphenLimit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2NjAxN7U0NTM0NTBS0lEKTi0uzszPAykwMawFAB68IsstAAAA"/>
  </w:docVars>
  <w:rsids>
    <w:rsidRoot w:val="003954D7"/>
    <w:rsid w:val="00000359"/>
    <w:rsid w:val="00000CE6"/>
    <w:rsid w:val="0000354F"/>
    <w:rsid w:val="00003FA5"/>
    <w:rsid w:val="00007160"/>
    <w:rsid w:val="000113E9"/>
    <w:rsid w:val="0001228C"/>
    <w:rsid w:val="00012884"/>
    <w:rsid w:val="00013362"/>
    <w:rsid w:val="0001533D"/>
    <w:rsid w:val="00015BBF"/>
    <w:rsid w:val="0001667B"/>
    <w:rsid w:val="00020133"/>
    <w:rsid w:val="00020DC1"/>
    <w:rsid w:val="00020DC9"/>
    <w:rsid w:val="000232A5"/>
    <w:rsid w:val="000233F6"/>
    <w:rsid w:val="00024096"/>
    <w:rsid w:val="000241CC"/>
    <w:rsid w:val="00024521"/>
    <w:rsid w:val="00025641"/>
    <w:rsid w:val="00025C15"/>
    <w:rsid w:val="000263AA"/>
    <w:rsid w:val="00026884"/>
    <w:rsid w:val="00026BBB"/>
    <w:rsid w:val="00027786"/>
    <w:rsid w:val="000316E1"/>
    <w:rsid w:val="000320B3"/>
    <w:rsid w:val="000327AA"/>
    <w:rsid w:val="00032EA9"/>
    <w:rsid w:val="00032EF6"/>
    <w:rsid w:val="0003364B"/>
    <w:rsid w:val="00033852"/>
    <w:rsid w:val="00034097"/>
    <w:rsid w:val="000344DF"/>
    <w:rsid w:val="00034BA3"/>
    <w:rsid w:val="00035735"/>
    <w:rsid w:val="0003573A"/>
    <w:rsid w:val="00036293"/>
    <w:rsid w:val="000367FC"/>
    <w:rsid w:val="00037DEF"/>
    <w:rsid w:val="0004218F"/>
    <w:rsid w:val="00045071"/>
    <w:rsid w:val="00045138"/>
    <w:rsid w:val="00045D1E"/>
    <w:rsid w:val="000461CD"/>
    <w:rsid w:val="00046850"/>
    <w:rsid w:val="00050BA2"/>
    <w:rsid w:val="0005136F"/>
    <w:rsid w:val="000517DB"/>
    <w:rsid w:val="000518B0"/>
    <w:rsid w:val="0005190C"/>
    <w:rsid w:val="00051CA9"/>
    <w:rsid w:val="00052EF6"/>
    <w:rsid w:val="00052F70"/>
    <w:rsid w:val="0005421B"/>
    <w:rsid w:val="00054D55"/>
    <w:rsid w:val="00054EFF"/>
    <w:rsid w:val="00055EB2"/>
    <w:rsid w:val="000573D0"/>
    <w:rsid w:val="00060B14"/>
    <w:rsid w:val="000627C4"/>
    <w:rsid w:val="00063C15"/>
    <w:rsid w:val="00065676"/>
    <w:rsid w:val="00067801"/>
    <w:rsid w:val="00067AB3"/>
    <w:rsid w:val="00070E10"/>
    <w:rsid w:val="00071952"/>
    <w:rsid w:val="00073DB0"/>
    <w:rsid w:val="00074361"/>
    <w:rsid w:val="000743A7"/>
    <w:rsid w:val="0007529B"/>
    <w:rsid w:val="0007771F"/>
    <w:rsid w:val="000778BD"/>
    <w:rsid w:val="00077C9C"/>
    <w:rsid w:val="0008188F"/>
    <w:rsid w:val="00082630"/>
    <w:rsid w:val="00083870"/>
    <w:rsid w:val="00086023"/>
    <w:rsid w:val="0008690A"/>
    <w:rsid w:val="000875DA"/>
    <w:rsid w:val="000906DB"/>
    <w:rsid w:val="00091014"/>
    <w:rsid w:val="00091B50"/>
    <w:rsid w:val="00092E5A"/>
    <w:rsid w:val="00093272"/>
    <w:rsid w:val="00094BB8"/>
    <w:rsid w:val="00096A1B"/>
    <w:rsid w:val="000A3D49"/>
    <w:rsid w:val="000A455B"/>
    <w:rsid w:val="000A4F41"/>
    <w:rsid w:val="000A5486"/>
    <w:rsid w:val="000A61A8"/>
    <w:rsid w:val="000B19E6"/>
    <w:rsid w:val="000B39AC"/>
    <w:rsid w:val="000B3EFD"/>
    <w:rsid w:val="000B3F80"/>
    <w:rsid w:val="000B511A"/>
    <w:rsid w:val="000B7B20"/>
    <w:rsid w:val="000C0473"/>
    <w:rsid w:val="000C0632"/>
    <w:rsid w:val="000C0AEB"/>
    <w:rsid w:val="000C0E4C"/>
    <w:rsid w:val="000C0E5A"/>
    <w:rsid w:val="000C178C"/>
    <w:rsid w:val="000C27C4"/>
    <w:rsid w:val="000C2F3F"/>
    <w:rsid w:val="000C39C7"/>
    <w:rsid w:val="000C4215"/>
    <w:rsid w:val="000C56B4"/>
    <w:rsid w:val="000C5A61"/>
    <w:rsid w:val="000C5D4B"/>
    <w:rsid w:val="000C6B80"/>
    <w:rsid w:val="000D0E23"/>
    <w:rsid w:val="000D18FE"/>
    <w:rsid w:val="000D443C"/>
    <w:rsid w:val="000D52EF"/>
    <w:rsid w:val="000D57BE"/>
    <w:rsid w:val="000D5D27"/>
    <w:rsid w:val="000E20F5"/>
    <w:rsid w:val="000E2BDB"/>
    <w:rsid w:val="000E45DF"/>
    <w:rsid w:val="000E60B1"/>
    <w:rsid w:val="000E6CDF"/>
    <w:rsid w:val="000E70EE"/>
    <w:rsid w:val="000E73BE"/>
    <w:rsid w:val="000E79AC"/>
    <w:rsid w:val="000F263A"/>
    <w:rsid w:val="000F2795"/>
    <w:rsid w:val="000F2DDA"/>
    <w:rsid w:val="000F2F0E"/>
    <w:rsid w:val="000F399E"/>
    <w:rsid w:val="000F43A7"/>
    <w:rsid w:val="000F5C1E"/>
    <w:rsid w:val="000F6C34"/>
    <w:rsid w:val="000F6D38"/>
    <w:rsid w:val="000F7134"/>
    <w:rsid w:val="00104A10"/>
    <w:rsid w:val="001069E6"/>
    <w:rsid w:val="00107AA6"/>
    <w:rsid w:val="0011027B"/>
    <w:rsid w:val="001122CE"/>
    <w:rsid w:val="001133AB"/>
    <w:rsid w:val="00114375"/>
    <w:rsid w:val="00114C46"/>
    <w:rsid w:val="00115199"/>
    <w:rsid w:val="00116E1F"/>
    <w:rsid w:val="001205B8"/>
    <w:rsid w:val="0012113E"/>
    <w:rsid w:val="00122F97"/>
    <w:rsid w:val="00124B15"/>
    <w:rsid w:val="0012613D"/>
    <w:rsid w:val="0012664D"/>
    <w:rsid w:val="00127139"/>
    <w:rsid w:val="001271F2"/>
    <w:rsid w:val="001273A9"/>
    <w:rsid w:val="001308A6"/>
    <w:rsid w:val="00132CA9"/>
    <w:rsid w:val="00133635"/>
    <w:rsid w:val="00135AFF"/>
    <w:rsid w:val="0013628A"/>
    <w:rsid w:val="0013673A"/>
    <w:rsid w:val="00141EC8"/>
    <w:rsid w:val="00143051"/>
    <w:rsid w:val="00143CFF"/>
    <w:rsid w:val="00145330"/>
    <w:rsid w:val="001457FD"/>
    <w:rsid w:val="00150621"/>
    <w:rsid w:val="001513B6"/>
    <w:rsid w:val="00151F92"/>
    <w:rsid w:val="001530AA"/>
    <w:rsid w:val="00154B53"/>
    <w:rsid w:val="0015625B"/>
    <w:rsid w:val="00163643"/>
    <w:rsid w:val="00165AEF"/>
    <w:rsid w:val="00166C20"/>
    <w:rsid w:val="00174B0F"/>
    <w:rsid w:val="0017579C"/>
    <w:rsid w:val="00175F14"/>
    <w:rsid w:val="0018021C"/>
    <w:rsid w:val="00180C4A"/>
    <w:rsid w:val="00185482"/>
    <w:rsid w:val="001854F8"/>
    <w:rsid w:val="00185EE7"/>
    <w:rsid w:val="00186235"/>
    <w:rsid w:val="00192625"/>
    <w:rsid w:val="00193343"/>
    <w:rsid w:val="001940FD"/>
    <w:rsid w:val="001945FA"/>
    <w:rsid w:val="001971DB"/>
    <w:rsid w:val="001A03E6"/>
    <w:rsid w:val="001A09F5"/>
    <w:rsid w:val="001A202C"/>
    <w:rsid w:val="001A2B4C"/>
    <w:rsid w:val="001A2BCA"/>
    <w:rsid w:val="001A63AB"/>
    <w:rsid w:val="001A68A1"/>
    <w:rsid w:val="001A6F4E"/>
    <w:rsid w:val="001B149D"/>
    <w:rsid w:val="001B1FD9"/>
    <w:rsid w:val="001B2C24"/>
    <w:rsid w:val="001B3871"/>
    <w:rsid w:val="001B4267"/>
    <w:rsid w:val="001B428A"/>
    <w:rsid w:val="001B4466"/>
    <w:rsid w:val="001B6A3E"/>
    <w:rsid w:val="001C1313"/>
    <w:rsid w:val="001C142B"/>
    <w:rsid w:val="001C1A79"/>
    <w:rsid w:val="001C3563"/>
    <w:rsid w:val="001C4744"/>
    <w:rsid w:val="001C61C7"/>
    <w:rsid w:val="001C62A5"/>
    <w:rsid w:val="001C653F"/>
    <w:rsid w:val="001C6974"/>
    <w:rsid w:val="001C6FDE"/>
    <w:rsid w:val="001C7690"/>
    <w:rsid w:val="001C7CA2"/>
    <w:rsid w:val="001C7F5F"/>
    <w:rsid w:val="001D02EC"/>
    <w:rsid w:val="001D0EED"/>
    <w:rsid w:val="001D539E"/>
    <w:rsid w:val="001D714B"/>
    <w:rsid w:val="001E0312"/>
    <w:rsid w:val="001E38ED"/>
    <w:rsid w:val="001E3EEA"/>
    <w:rsid w:val="001E437E"/>
    <w:rsid w:val="001E517D"/>
    <w:rsid w:val="001E5899"/>
    <w:rsid w:val="001E6698"/>
    <w:rsid w:val="001E7E78"/>
    <w:rsid w:val="001F0682"/>
    <w:rsid w:val="001F0DA0"/>
    <w:rsid w:val="001F1A8A"/>
    <w:rsid w:val="001F2715"/>
    <w:rsid w:val="001F2A19"/>
    <w:rsid w:val="001F376F"/>
    <w:rsid w:val="001F4AC3"/>
    <w:rsid w:val="001F4E9B"/>
    <w:rsid w:val="001F5BE4"/>
    <w:rsid w:val="001F61D7"/>
    <w:rsid w:val="001F7F34"/>
    <w:rsid w:val="00200DCD"/>
    <w:rsid w:val="002011C3"/>
    <w:rsid w:val="00203994"/>
    <w:rsid w:val="002053E0"/>
    <w:rsid w:val="00211326"/>
    <w:rsid w:val="002118C3"/>
    <w:rsid w:val="00215203"/>
    <w:rsid w:val="00215B96"/>
    <w:rsid w:val="00215E82"/>
    <w:rsid w:val="00217583"/>
    <w:rsid w:val="00217F2F"/>
    <w:rsid w:val="00220173"/>
    <w:rsid w:val="002233AF"/>
    <w:rsid w:val="0022503B"/>
    <w:rsid w:val="002250A9"/>
    <w:rsid w:val="002273FC"/>
    <w:rsid w:val="00230C10"/>
    <w:rsid w:val="002317B5"/>
    <w:rsid w:val="00232A46"/>
    <w:rsid w:val="002347A6"/>
    <w:rsid w:val="002359DF"/>
    <w:rsid w:val="00236391"/>
    <w:rsid w:val="00242108"/>
    <w:rsid w:val="00242149"/>
    <w:rsid w:val="002426FE"/>
    <w:rsid w:val="00246BEF"/>
    <w:rsid w:val="002478D3"/>
    <w:rsid w:val="0025004D"/>
    <w:rsid w:val="00251834"/>
    <w:rsid w:val="00252167"/>
    <w:rsid w:val="002521B6"/>
    <w:rsid w:val="0025279E"/>
    <w:rsid w:val="0025372C"/>
    <w:rsid w:val="00257CA9"/>
    <w:rsid w:val="00261AD4"/>
    <w:rsid w:val="0026241E"/>
    <w:rsid w:val="00265A6E"/>
    <w:rsid w:val="002673BE"/>
    <w:rsid w:val="00267FC7"/>
    <w:rsid w:val="00271D2C"/>
    <w:rsid w:val="00273F21"/>
    <w:rsid w:val="00274087"/>
    <w:rsid w:val="002746C3"/>
    <w:rsid w:val="00274A16"/>
    <w:rsid w:val="00274E01"/>
    <w:rsid w:val="00274FA1"/>
    <w:rsid w:val="002751AF"/>
    <w:rsid w:val="0027694F"/>
    <w:rsid w:val="00280B81"/>
    <w:rsid w:val="0028206F"/>
    <w:rsid w:val="002837C4"/>
    <w:rsid w:val="00283ED4"/>
    <w:rsid w:val="00284DAF"/>
    <w:rsid w:val="002870B1"/>
    <w:rsid w:val="0028785B"/>
    <w:rsid w:val="00290D9D"/>
    <w:rsid w:val="002956F6"/>
    <w:rsid w:val="0029601A"/>
    <w:rsid w:val="00296442"/>
    <w:rsid w:val="002964C8"/>
    <w:rsid w:val="00296F28"/>
    <w:rsid w:val="00297F69"/>
    <w:rsid w:val="002A0E0B"/>
    <w:rsid w:val="002A3D0F"/>
    <w:rsid w:val="002A417B"/>
    <w:rsid w:val="002A5FD5"/>
    <w:rsid w:val="002A7A91"/>
    <w:rsid w:val="002B071D"/>
    <w:rsid w:val="002B089E"/>
    <w:rsid w:val="002B1248"/>
    <w:rsid w:val="002B1E76"/>
    <w:rsid w:val="002B2589"/>
    <w:rsid w:val="002B2A24"/>
    <w:rsid w:val="002B3261"/>
    <w:rsid w:val="002B3359"/>
    <w:rsid w:val="002B3D6D"/>
    <w:rsid w:val="002B4706"/>
    <w:rsid w:val="002B5E90"/>
    <w:rsid w:val="002B75AA"/>
    <w:rsid w:val="002C1527"/>
    <w:rsid w:val="002C167F"/>
    <w:rsid w:val="002C1EF2"/>
    <w:rsid w:val="002C27AD"/>
    <w:rsid w:val="002C4838"/>
    <w:rsid w:val="002C5922"/>
    <w:rsid w:val="002C7D4C"/>
    <w:rsid w:val="002D06F7"/>
    <w:rsid w:val="002D09CB"/>
    <w:rsid w:val="002D1030"/>
    <w:rsid w:val="002D24D7"/>
    <w:rsid w:val="002D2704"/>
    <w:rsid w:val="002D2B8D"/>
    <w:rsid w:val="002D4699"/>
    <w:rsid w:val="002D6571"/>
    <w:rsid w:val="002D6B57"/>
    <w:rsid w:val="002E0897"/>
    <w:rsid w:val="002E1959"/>
    <w:rsid w:val="002E1B34"/>
    <w:rsid w:val="002E3231"/>
    <w:rsid w:val="002E4C28"/>
    <w:rsid w:val="002E58D2"/>
    <w:rsid w:val="002E61CA"/>
    <w:rsid w:val="002E6322"/>
    <w:rsid w:val="002E6902"/>
    <w:rsid w:val="002E6959"/>
    <w:rsid w:val="002F29EF"/>
    <w:rsid w:val="002F413C"/>
    <w:rsid w:val="002F46FF"/>
    <w:rsid w:val="002F4CF1"/>
    <w:rsid w:val="002F53CE"/>
    <w:rsid w:val="002F6134"/>
    <w:rsid w:val="002F686B"/>
    <w:rsid w:val="002F7755"/>
    <w:rsid w:val="00301E4A"/>
    <w:rsid w:val="00303708"/>
    <w:rsid w:val="003051B3"/>
    <w:rsid w:val="00306F38"/>
    <w:rsid w:val="00307705"/>
    <w:rsid w:val="00311393"/>
    <w:rsid w:val="0031222E"/>
    <w:rsid w:val="003156AF"/>
    <w:rsid w:val="00316094"/>
    <w:rsid w:val="0031702C"/>
    <w:rsid w:val="00317417"/>
    <w:rsid w:val="00320221"/>
    <w:rsid w:val="003208D9"/>
    <w:rsid w:val="00321A33"/>
    <w:rsid w:val="00322133"/>
    <w:rsid w:val="00322B07"/>
    <w:rsid w:val="0032332E"/>
    <w:rsid w:val="00324DC1"/>
    <w:rsid w:val="00330303"/>
    <w:rsid w:val="00330470"/>
    <w:rsid w:val="00331CC6"/>
    <w:rsid w:val="00332898"/>
    <w:rsid w:val="00332F8E"/>
    <w:rsid w:val="0033312C"/>
    <w:rsid w:val="0033477C"/>
    <w:rsid w:val="0033600B"/>
    <w:rsid w:val="0033697F"/>
    <w:rsid w:val="00337648"/>
    <w:rsid w:val="00341259"/>
    <w:rsid w:val="00341B4B"/>
    <w:rsid w:val="00341EC9"/>
    <w:rsid w:val="003451B1"/>
    <w:rsid w:val="00346DF9"/>
    <w:rsid w:val="00347C04"/>
    <w:rsid w:val="003503DF"/>
    <w:rsid w:val="00352127"/>
    <w:rsid w:val="0035237C"/>
    <w:rsid w:val="003524C5"/>
    <w:rsid w:val="00353047"/>
    <w:rsid w:val="00354519"/>
    <w:rsid w:val="00355968"/>
    <w:rsid w:val="00355B33"/>
    <w:rsid w:val="00356A1C"/>
    <w:rsid w:val="00357F43"/>
    <w:rsid w:val="00360432"/>
    <w:rsid w:val="00360A44"/>
    <w:rsid w:val="00364D1E"/>
    <w:rsid w:val="00364F0B"/>
    <w:rsid w:val="003665F7"/>
    <w:rsid w:val="00366CAC"/>
    <w:rsid w:val="00366D53"/>
    <w:rsid w:val="00367FCE"/>
    <w:rsid w:val="00371120"/>
    <w:rsid w:val="00373974"/>
    <w:rsid w:val="00374389"/>
    <w:rsid w:val="003746D5"/>
    <w:rsid w:val="00374BDE"/>
    <w:rsid w:val="003755B1"/>
    <w:rsid w:val="00380269"/>
    <w:rsid w:val="0038031F"/>
    <w:rsid w:val="00381349"/>
    <w:rsid w:val="00381963"/>
    <w:rsid w:val="00383130"/>
    <w:rsid w:val="00383DA2"/>
    <w:rsid w:val="00384320"/>
    <w:rsid w:val="0038742D"/>
    <w:rsid w:val="0038771A"/>
    <w:rsid w:val="00391D69"/>
    <w:rsid w:val="00393066"/>
    <w:rsid w:val="003939A5"/>
    <w:rsid w:val="00393B9A"/>
    <w:rsid w:val="00393EF5"/>
    <w:rsid w:val="003940E7"/>
    <w:rsid w:val="003946C9"/>
    <w:rsid w:val="003948A2"/>
    <w:rsid w:val="0039494E"/>
    <w:rsid w:val="00394CF3"/>
    <w:rsid w:val="003954D7"/>
    <w:rsid w:val="003956DF"/>
    <w:rsid w:val="00395DC2"/>
    <w:rsid w:val="003A0854"/>
    <w:rsid w:val="003A156E"/>
    <w:rsid w:val="003A1B11"/>
    <w:rsid w:val="003A2EF8"/>
    <w:rsid w:val="003A3B2C"/>
    <w:rsid w:val="003A3CCF"/>
    <w:rsid w:val="003A58C2"/>
    <w:rsid w:val="003A65AB"/>
    <w:rsid w:val="003A75A0"/>
    <w:rsid w:val="003A7F56"/>
    <w:rsid w:val="003B03AE"/>
    <w:rsid w:val="003B24A1"/>
    <w:rsid w:val="003B282A"/>
    <w:rsid w:val="003B2C4E"/>
    <w:rsid w:val="003B2DAA"/>
    <w:rsid w:val="003C1B37"/>
    <w:rsid w:val="003C4016"/>
    <w:rsid w:val="003C57DA"/>
    <w:rsid w:val="003C6292"/>
    <w:rsid w:val="003D0259"/>
    <w:rsid w:val="003D0F53"/>
    <w:rsid w:val="003D319A"/>
    <w:rsid w:val="003D3A23"/>
    <w:rsid w:val="003D3ADD"/>
    <w:rsid w:val="003D3C94"/>
    <w:rsid w:val="003D4361"/>
    <w:rsid w:val="003D4EF1"/>
    <w:rsid w:val="003D505F"/>
    <w:rsid w:val="003D737B"/>
    <w:rsid w:val="003E08E8"/>
    <w:rsid w:val="003E0D8F"/>
    <w:rsid w:val="003E3B93"/>
    <w:rsid w:val="003E431A"/>
    <w:rsid w:val="003E491E"/>
    <w:rsid w:val="003E4B5B"/>
    <w:rsid w:val="003E5E4A"/>
    <w:rsid w:val="003E6C74"/>
    <w:rsid w:val="003E6E54"/>
    <w:rsid w:val="003E7816"/>
    <w:rsid w:val="003F1315"/>
    <w:rsid w:val="003F3369"/>
    <w:rsid w:val="003F368C"/>
    <w:rsid w:val="00400DB1"/>
    <w:rsid w:val="00401FE3"/>
    <w:rsid w:val="00402834"/>
    <w:rsid w:val="00402C7B"/>
    <w:rsid w:val="00404594"/>
    <w:rsid w:val="00404824"/>
    <w:rsid w:val="004048C4"/>
    <w:rsid w:val="004114F4"/>
    <w:rsid w:val="0041390C"/>
    <w:rsid w:val="00413CA1"/>
    <w:rsid w:val="004141FD"/>
    <w:rsid w:val="0041452D"/>
    <w:rsid w:val="00416204"/>
    <w:rsid w:val="00416598"/>
    <w:rsid w:val="0041672A"/>
    <w:rsid w:val="00417DF9"/>
    <w:rsid w:val="00422699"/>
    <w:rsid w:val="0042269A"/>
    <w:rsid w:val="00422DB6"/>
    <w:rsid w:val="004233F2"/>
    <w:rsid w:val="004238F5"/>
    <w:rsid w:val="00423B55"/>
    <w:rsid w:val="00424EBA"/>
    <w:rsid w:val="00425D9F"/>
    <w:rsid w:val="00430009"/>
    <w:rsid w:val="00433A8F"/>
    <w:rsid w:val="004364FA"/>
    <w:rsid w:val="00437B42"/>
    <w:rsid w:val="004404A6"/>
    <w:rsid w:val="004437DB"/>
    <w:rsid w:val="00444255"/>
    <w:rsid w:val="00444587"/>
    <w:rsid w:val="004466DB"/>
    <w:rsid w:val="004468DD"/>
    <w:rsid w:val="00446CA8"/>
    <w:rsid w:val="00450F61"/>
    <w:rsid w:val="004512D0"/>
    <w:rsid w:val="00451623"/>
    <w:rsid w:val="004543A3"/>
    <w:rsid w:val="004552BD"/>
    <w:rsid w:val="00456112"/>
    <w:rsid w:val="00457C6A"/>
    <w:rsid w:val="00457E1E"/>
    <w:rsid w:val="00460F62"/>
    <w:rsid w:val="0046101C"/>
    <w:rsid w:val="00461FC7"/>
    <w:rsid w:val="0046268A"/>
    <w:rsid w:val="00462A0E"/>
    <w:rsid w:val="00463102"/>
    <w:rsid w:val="00464C85"/>
    <w:rsid w:val="004662DC"/>
    <w:rsid w:val="00470A96"/>
    <w:rsid w:val="004714DC"/>
    <w:rsid w:val="00474BCA"/>
    <w:rsid w:val="00474FC8"/>
    <w:rsid w:val="0047620B"/>
    <w:rsid w:val="00476607"/>
    <w:rsid w:val="00476678"/>
    <w:rsid w:val="004766FC"/>
    <w:rsid w:val="0048060F"/>
    <w:rsid w:val="004808E6"/>
    <w:rsid w:val="00481051"/>
    <w:rsid w:val="00481A24"/>
    <w:rsid w:val="0048385B"/>
    <w:rsid w:val="00484711"/>
    <w:rsid w:val="00486F69"/>
    <w:rsid w:val="004935EC"/>
    <w:rsid w:val="004938B3"/>
    <w:rsid w:val="00494681"/>
    <w:rsid w:val="004A03DD"/>
    <w:rsid w:val="004A0CB6"/>
    <w:rsid w:val="004A43A8"/>
    <w:rsid w:val="004A4F0E"/>
    <w:rsid w:val="004B5D76"/>
    <w:rsid w:val="004B725E"/>
    <w:rsid w:val="004C0186"/>
    <w:rsid w:val="004C0DD1"/>
    <w:rsid w:val="004C172B"/>
    <w:rsid w:val="004C3235"/>
    <w:rsid w:val="004C3C82"/>
    <w:rsid w:val="004C43FA"/>
    <w:rsid w:val="004C6992"/>
    <w:rsid w:val="004C7E80"/>
    <w:rsid w:val="004D0A57"/>
    <w:rsid w:val="004D1A6B"/>
    <w:rsid w:val="004D3A8C"/>
    <w:rsid w:val="004D4ADE"/>
    <w:rsid w:val="004D5305"/>
    <w:rsid w:val="004D550F"/>
    <w:rsid w:val="004E1403"/>
    <w:rsid w:val="004E1F6C"/>
    <w:rsid w:val="004E2B38"/>
    <w:rsid w:val="004E4D97"/>
    <w:rsid w:val="004E53B2"/>
    <w:rsid w:val="004E753A"/>
    <w:rsid w:val="004E789A"/>
    <w:rsid w:val="004F1089"/>
    <w:rsid w:val="004F1A0E"/>
    <w:rsid w:val="004F1E3E"/>
    <w:rsid w:val="004F255C"/>
    <w:rsid w:val="004F334D"/>
    <w:rsid w:val="004F5A46"/>
    <w:rsid w:val="004F5B6A"/>
    <w:rsid w:val="004F628F"/>
    <w:rsid w:val="004F6616"/>
    <w:rsid w:val="0050004C"/>
    <w:rsid w:val="00500209"/>
    <w:rsid w:val="005006D1"/>
    <w:rsid w:val="00503B5D"/>
    <w:rsid w:val="00506B23"/>
    <w:rsid w:val="00507529"/>
    <w:rsid w:val="00507746"/>
    <w:rsid w:val="0050790F"/>
    <w:rsid w:val="00510CE1"/>
    <w:rsid w:val="00510D75"/>
    <w:rsid w:val="00511ACB"/>
    <w:rsid w:val="00513394"/>
    <w:rsid w:val="00520DA1"/>
    <w:rsid w:val="00521F9F"/>
    <w:rsid w:val="00522285"/>
    <w:rsid w:val="005229FE"/>
    <w:rsid w:val="00523C36"/>
    <w:rsid w:val="00526A4C"/>
    <w:rsid w:val="00526BE2"/>
    <w:rsid w:val="00527B9D"/>
    <w:rsid w:val="00527DC8"/>
    <w:rsid w:val="00533BF2"/>
    <w:rsid w:val="005340E5"/>
    <w:rsid w:val="005348F9"/>
    <w:rsid w:val="00534B08"/>
    <w:rsid w:val="005356E3"/>
    <w:rsid w:val="005358F5"/>
    <w:rsid w:val="00535DA3"/>
    <w:rsid w:val="00537D86"/>
    <w:rsid w:val="005407F5"/>
    <w:rsid w:val="0054093A"/>
    <w:rsid w:val="00541DCD"/>
    <w:rsid w:val="00541E7D"/>
    <w:rsid w:val="0054284F"/>
    <w:rsid w:val="005431CF"/>
    <w:rsid w:val="00544216"/>
    <w:rsid w:val="00544581"/>
    <w:rsid w:val="005448EA"/>
    <w:rsid w:val="00545235"/>
    <w:rsid w:val="005457E0"/>
    <w:rsid w:val="005468F1"/>
    <w:rsid w:val="005469A1"/>
    <w:rsid w:val="00547290"/>
    <w:rsid w:val="0055075D"/>
    <w:rsid w:val="0055106A"/>
    <w:rsid w:val="00551A51"/>
    <w:rsid w:val="00553EC9"/>
    <w:rsid w:val="00554BB0"/>
    <w:rsid w:val="00554EFD"/>
    <w:rsid w:val="00555FE4"/>
    <w:rsid w:val="00557503"/>
    <w:rsid w:val="005606F9"/>
    <w:rsid w:val="00562110"/>
    <w:rsid w:val="00565692"/>
    <w:rsid w:val="00565AD9"/>
    <w:rsid w:val="005660C6"/>
    <w:rsid w:val="0056614A"/>
    <w:rsid w:val="00575104"/>
    <w:rsid w:val="005761C4"/>
    <w:rsid w:val="00576DF9"/>
    <w:rsid w:val="00581A53"/>
    <w:rsid w:val="0058236F"/>
    <w:rsid w:val="00582F15"/>
    <w:rsid w:val="00582F22"/>
    <w:rsid w:val="00585F20"/>
    <w:rsid w:val="005861CA"/>
    <w:rsid w:val="00590509"/>
    <w:rsid w:val="00590D1E"/>
    <w:rsid w:val="00597B0B"/>
    <w:rsid w:val="005A049D"/>
    <w:rsid w:val="005A137C"/>
    <w:rsid w:val="005A13F7"/>
    <w:rsid w:val="005A1FAB"/>
    <w:rsid w:val="005A42E9"/>
    <w:rsid w:val="005A51DF"/>
    <w:rsid w:val="005A7A29"/>
    <w:rsid w:val="005A7F38"/>
    <w:rsid w:val="005B045E"/>
    <w:rsid w:val="005B2836"/>
    <w:rsid w:val="005B3451"/>
    <w:rsid w:val="005B42CF"/>
    <w:rsid w:val="005B4416"/>
    <w:rsid w:val="005B48AC"/>
    <w:rsid w:val="005B4941"/>
    <w:rsid w:val="005B5187"/>
    <w:rsid w:val="005B581F"/>
    <w:rsid w:val="005C032D"/>
    <w:rsid w:val="005C0EF2"/>
    <w:rsid w:val="005C24FC"/>
    <w:rsid w:val="005C3FEB"/>
    <w:rsid w:val="005C442D"/>
    <w:rsid w:val="005C470C"/>
    <w:rsid w:val="005C5878"/>
    <w:rsid w:val="005D0D5A"/>
    <w:rsid w:val="005D0E39"/>
    <w:rsid w:val="005D30A6"/>
    <w:rsid w:val="005D3CD0"/>
    <w:rsid w:val="005D4043"/>
    <w:rsid w:val="005D4F62"/>
    <w:rsid w:val="005D4F7C"/>
    <w:rsid w:val="005D52EE"/>
    <w:rsid w:val="005D54BF"/>
    <w:rsid w:val="005D5D98"/>
    <w:rsid w:val="005D6DE5"/>
    <w:rsid w:val="005E23BF"/>
    <w:rsid w:val="005E2F74"/>
    <w:rsid w:val="005E3329"/>
    <w:rsid w:val="005E351E"/>
    <w:rsid w:val="005E3E83"/>
    <w:rsid w:val="005E511F"/>
    <w:rsid w:val="005E5C98"/>
    <w:rsid w:val="005E6177"/>
    <w:rsid w:val="005F02D6"/>
    <w:rsid w:val="005F0FAD"/>
    <w:rsid w:val="005F34AB"/>
    <w:rsid w:val="005F49F6"/>
    <w:rsid w:val="005F5888"/>
    <w:rsid w:val="005F7257"/>
    <w:rsid w:val="005F73AA"/>
    <w:rsid w:val="006002D0"/>
    <w:rsid w:val="006015EE"/>
    <w:rsid w:val="00603B67"/>
    <w:rsid w:val="00604034"/>
    <w:rsid w:val="00606A82"/>
    <w:rsid w:val="00606D89"/>
    <w:rsid w:val="006071F6"/>
    <w:rsid w:val="0061078F"/>
    <w:rsid w:val="006138FF"/>
    <w:rsid w:val="00613ECE"/>
    <w:rsid w:val="006152DD"/>
    <w:rsid w:val="00615626"/>
    <w:rsid w:val="00617496"/>
    <w:rsid w:val="0061759E"/>
    <w:rsid w:val="00620BFE"/>
    <w:rsid w:val="0062207F"/>
    <w:rsid w:val="0062209A"/>
    <w:rsid w:val="0062234F"/>
    <w:rsid w:val="00622EEB"/>
    <w:rsid w:val="00623A54"/>
    <w:rsid w:val="00626722"/>
    <w:rsid w:val="006267B1"/>
    <w:rsid w:val="006278A0"/>
    <w:rsid w:val="00627B66"/>
    <w:rsid w:val="006308F2"/>
    <w:rsid w:val="00630C90"/>
    <w:rsid w:val="00631211"/>
    <w:rsid w:val="0063177C"/>
    <w:rsid w:val="006318E3"/>
    <w:rsid w:val="0063385A"/>
    <w:rsid w:val="0063415B"/>
    <w:rsid w:val="00634186"/>
    <w:rsid w:val="00634A09"/>
    <w:rsid w:val="00634EF2"/>
    <w:rsid w:val="00635A26"/>
    <w:rsid w:val="00636BF8"/>
    <w:rsid w:val="00636D7D"/>
    <w:rsid w:val="006418CB"/>
    <w:rsid w:val="00642CC6"/>
    <w:rsid w:val="00643108"/>
    <w:rsid w:val="00645665"/>
    <w:rsid w:val="00647962"/>
    <w:rsid w:val="00647D11"/>
    <w:rsid w:val="00647F7E"/>
    <w:rsid w:val="00650C2F"/>
    <w:rsid w:val="00651A71"/>
    <w:rsid w:val="00651E3D"/>
    <w:rsid w:val="00655078"/>
    <w:rsid w:val="00660AF2"/>
    <w:rsid w:val="0066287B"/>
    <w:rsid w:val="0066660F"/>
    <w:rsid w:val="00667FF2"/>
    <w:rsid w:val="00670C20"/>
    <w:rsid w:val="0067103C"/>
    <w:rsid w:val="00671728"/>
    <w:rsid w:val="00672990"/>
    <w:rsid w:val="0067418F"/>
    <w:rsid w:val="00674275"/>
    <w:rsid w:val="00675115"/>
    <w:rsid w:val="006804BC"/>
    <w:rsid w:val="00680522"/>
    <w:rsid w:val="00681AB8"/>
    <w:rsid w:val="00682552"/>
    <w:rsid w:val="00683CB3"/>
    <w:rsid w:val="00684564"/>
    <w:rsid w:val="0068493D"/>
    <w:rsid w:val="0068583A"/>
    <w:rsid w:val="00686183"/>
    <w:rsid w:val="00687D9B"/>
    <w:rsid w:val="00691598"/>
    <w:rsid w:val="00693C60"/>
    <w:rsid w:val="00694BE6"/>
    <w:rsid w:val="00695D2D"/>
    <w:rsid w:val="006968C7"/>
    <w:rsid w:val="006A0F84"/>
    <w:rsid w:val="006A1502"/>
    <w:rsid w:val="006A1BDA"/>
    <w:rsid w:val="006A4411"/>
    <w:rsid w:val="006A478F"/>
    <w:rsid w:val="006A59F1"/>
    <w:rsid w:val="006A5C24"/>
    <w:rsid w:val="006B30C0"/>
    <w:rsid w:val="006B5FA6"/>
    <w:rsid w:val="006B601B"/>
    <w:rsid w:val="006B63DC"/>
    <w:rsid w:val="006B6429"/>
    <w:rsid w:val="006C0EC8"/>
    <w:rsid w:val="006C27F6"/>
    <w:rsid w:val="006C31F0"/>
    <w:rsid w:val="006C4DE1"/>
    <w:rsid w:val="006C5E7D"/>
    <w:rsid w:val="006C6636"/>
    <w:rsid w:val="006D1BC3"/>
    <w:rsid w:val="006D2B9B"/>
    <w:rsid w:val="006D362B"/>
    <w:rsid w:val="006D489E"/>
    <w:rsid w:val="006D524D"/>
    <w:rsid w:val="006D53FB"/>
    <w:rsid w:val="006D590A"/>
    <w:rsid w:val="006D5EE3"/>
    <w:rsid w:val="006D6187"/>
    <w:rsid w:val="006D696B"/>
    <w:rsid w:val="006D7C5C"/>
    <w:rsid w:val="006E20FC"/>
    <w:rsid w:val="006E257C"/>
    <w:rsid w:val="006E57D8"/>
    <w:rsid w:val="006E65C9"/>
    <w:rsid w:val="006E7667"/>
    <w:rsid w:val="006E76F5"/>
    <w:rsid w:val="006F0292"/>
    <w:rsid w:val="006F17F9"/>
    <w:rsid w:val="006F1DBA"/>
    <w:rsid w:val="006F3357"/>
    <w:rsid w:val="006F3DA9"/>
    <w:rsid w:val="006F50B3"/>
    <w:rsid w:val="006F5AA3"/>
    <w:rsid w:val="006F64CB"/>
    <w:rsid w:val="006F6EB0"/>
    <w:rsid w:val="00700878"/>
    <w:rsid w:val="00701641"/>
    <w:rsid w:val="0070222E"/>
    <w:rsid w:val="007030BE"/>
    <w:rsid w:val="007030C4"/>
    <w:rsid w:val="007030F7"/>
    <w:rsid w:val="007042D3"/>
    <w:rsid w:val="00705404"/>
    <w:rsid w:val="00705443"/>
    <w:rsid w:val="00705A86"/>
    <w:rsid w:val="007061CC"/>
    <w:rsid w:val="00706FA4"/>
    <w:rsid w:val="00706FB2"/>
    <w:rsid w:val="00712455"/>
    <w:rsid w:val="00713B17"/>
    <w:rsid w:val="00714597"/>
    <w:rsid w:val="007146FB"/>
    <w:rsid w:val="00716006"/>
    <w:rsid w:val="00716D59"/>
    <w:rsid w:val="0072072B"/>
    <w:rsid w:val="00720F8F"/>
    <w:rsid w:val="00721328"/>
    <w:rsid w:val="007229AE"/>
    <w:rsid w:val="00724908"/>
    <w:rsid w:val="0072697A"/>
    <w:rsid w:val="007319A0"/>
    <w:rsid w:val="007332B0"/>
    <w:rsid w:val="00735619"/>
    <w:rsid w:val="00736BDF"/>
    <w:rsid w:val="00737DE9"/>
    <w:rsid w:val="007413A0"/>
    <w:rsid w:val="00743FA4"/>
    <w:rsid w:val="00744C67"/>
    <w:rsid w:val="00745496"/>
    <w:rsid w:val="00746C39"/>
    <w:rsid w:val="0074763E"/>
    <w:rsid w:val="0075066A"/>
    <w:rsid w:val="00750C98"/>
    <w:rsid w:val="007547BB"/>
    <w:rsid w:val="00754E2F"/>
    <w:rsid w:val="00755B9B"/>
    <w:rsid w:val="007566F6"/>
    <w:rsid w:val="00757822"/>
    <w:rsid w:val="0076136A"/>
    <w:rsid w:val="00761B5F"/>
    <w:rsid w:val="00764567"/>
    <w:rsid w:val="00764904"/>
    <w:rsid w:val="0076577B"/>
    <w:rsid w:val="00765C7D"/>
    <w:rsid w:val="00765EFE"/>
    <w:rsid w:val="0077154A"/>
    <w:rsid w:val="00771666"/>
    <w:rsid w:val="00771A55"/>
    <w:rsid w:val="00771F4B"/>
    <w:rsid w:val="00772DEB"/>
    <w:rsid w:val="00772EFF"/>
    <w:rsid w:val="00774A5A"/>
    <w:rsid w:val="00776774"/>
    <w:rsid w:val="007770D0"/>
    <w:rsid w:val="0078140F"/>
    <w:rsid w:val="0078440F"/>
    <w:rsid w:val="00785DB1"/>
    <w:rsid w:val="007913DF"/>
    <w:rsid w:val="00791DCB"/>
    <w:rsid w:val="00791E1A"/>
    <w:rsid w:val="00791FD3"/>
    <w:rsid w:val="00794F1B"/>
    <w:rsid w:val="00796249"/>
    <w:rsid w:val="00796F07"/>
    <w:rsid w:val="007970C3"/>
    <w:rsid w:val="00797A9A"/>
    <w:rsid w:val="007A0515"/>
    <w:rsid w:val="007A2C07"/>
    <w:rsid w:val="007A331B"/>
    <w:rsid w:val="007A358F"/>
    <w:rsid w:val="007A4932"/>
    <w:rsid w:val="007A59CA"/>
    <w:rsid w:val="007A5FC3"/>
    <w:rsid w:val="007A78B3"/>
    <w:rsid w:val="007B0D59"/>
    <w:rsid w:val="007B30B1"/>
    <w:rsid w:val="007B34F5"/>
    <w:rsid w:val="007B5BA7"/>
    <w:rsid w:val="007B63A2"/>
    <w:rsid w:val="007B74C8"/>
    <w:rsid w:val="007C06BB"/>
    <w:rsid w:val="007C1ABC"/>
    <w:rsid w:val="007C1DEB"/>
    <w:rsid w:val="007C20DC"/>
    <w:rsid w:val="007C27BF"/>
    <w:rsid w:val="007C286F"/>
    <w:rsid w:val="007C4594"/>
    <w:rsid w:val="007C5422"/>
    <w:rsid w:val="007C55FF"/>
    <w:rsid w:val="007C5C4E"/>
    <w:rsid w:val="007C6932"/>
    <w:rsid w:val="007D0E3D"/>
    <w:rsid w:val="007D23CC"/>
    <w:rsid w:val="007D3E95"/>
    <w:rsid w:val="007D3FA6"/>
    <w:rsid w:val="007D46A1"/>
    <w:rsid w:val="007D739E"/>
    <w:rsid w:val="007D75E0"/>
    <w:rsid w:val="007D793B"/>
    <w:rsid w:val="007E1229"/>
    <w:rsid w:val="007E1480"/>
    <w:rsid w:val="007E18C5"/>
    <w:rsid w:val="007E1F37"/>
    <w:rsid w:val="007E3BF7"/>
    <w:rsid w:val="007E5443"/>
    <w:rsid w:val="007E6615"/>
    <w:rsid w:val="007F00A0"/>
    <w:rsid w:val="007F2410"/>
    <w:rsid w:val="007F3A11"/>
    <w:rsid w:val="007F42F6"/>
    <w:rsid w:val="007F5109"/>
    <w:rsid w:val="007F5573"/>
    <w:rsid w:val="007F7205"/>
    <w:rsid w:val="007F75AC"/>
    <w:rsid w:val="007F7EE2"/>
    <w:rsid w:val="00801E90"/>
    <w:rsid w:val="008038A2"/>
    <w:rsid w:val="008044E6"/>
    <w:rsid w:val="00804589"/>
    <w:rsid w:val="00805F91"/>
    <w:rsid w:val="008061B2"/>
    <w:rsid w:val="0080664F"/>
    <w:rsid w:val="00806BC5"/>
    <w:rsid w:val="008075B1"/>
    <w:rsid w:val="008168E2"/>
    <w:rsid w:val="00816CB7"/>
    <w:rsid w:val="0082037D"/>
    <w:rsid w:val="0082041F"/>
    <w:rsid w:val="00820707"/>
    <w:rsid w:val="00820A7C"/>
    <w:rsid w:val="00820D01"/>
    <w:rsid w:val="00823961"/>
    <w:rsid w:val="00823F32"/>
    <w:rsid w:val="00826DD3"/>
    <w:rsid w:val="008315FF"/>
    <w:rsid w:val="00831B67"/>
    <w:rsid w:val="00831D57"/>
    <w:rsid w:val="00831E40"/>
    <w:rsid w:val="0083358C"/>
    <w:rsid w:val="008337F5"/>
    <w:rsid w:val="008374FA"/>
    <w:rsid w:val="008375EA"/>
    <w:rsid w:val="0084070A"/>
    <w:rsid w:val="00843D99"/>
    <w:rsid w:val="00845AA0"/>
    <w:rsid w:val="008462D9"/>
    <w:rsid w:val="00846B38"/>
    <w:rsid w:val="00847B6C"/>
    <w:rsid w:val="00850200"/>
    <w:rsid w:val="00852C16"/>
    <w:rsid w:val="008548F3"/>
    <w:rsid w:val="00855A08"/>
    <w:rsid w:val="00861487"/>
    <w:rsid w:val="008614F9"/>
    <w:rsid w:val="0086461A"/>
    <w:rsid w:val="008667C1"/>
    <w:rsid w:val="00866DBD"/>
    <w:rsid w:val="008675CA"/>
    <w:rsid w:val="00867AE9"/>
    <w:rsid w:val="00870492"/>
    <w:rsid w:val="00873B35"/>
    <w:rsid w:val="00873BB4"/>
    <w:rsid w:val="00880137"/>
    <w:rsid w:val="00881969"/>
    <w:rsid w:val="008833B3"/>
    <w:rsid w:val="00890EED"/>
    <w:rsid w:val="008957D1"/>
    <w:rsid w:val="00896487"/>
    <w:rsid w:val="00897373"/>
    <w:rsid w:val="0089741E"/>
    <w:rsid w:val="008A0373"/>
    <w:rsid w:val="008A0536"/>
    <w:rsid w:val="008A1058"/>
    <w:rsid w:val="008A410A"/>
    <w:rsid w:val="008A46F3"/>
    <w:rsid w:val="008A51CA"/>
    <w:rsid w:val="008B0E0D"/>
    <w:rsid w:val="008B24C8"/>
    <w:rsid w:val="008B290F"/>
    <w:rsid w:val="008B2D25"/>
    <w:rsid w:val="008B3A32"/>
    <w:rsid w:val="008B42DD"/>
    <w:rsid w:val="008B7339"/>
    <w:rsid w:val="008C0815"/>
    <w:rsid w:val="008C3D72"/>
    <w:rsid w:val="008C4228"/>
    <w:rsid w:val="008C4CB1"/>
    <w:rsid w:val="008C73E8"/>
    <w:rsid w:val="008D0713"/>
    <w:rsid w:val="008D39FC"/>
    <w:rsid w:val="008D5498"/>
    <w:rsid w:val="008D6F5A"/>
    <w:rsid w:val="008E1D03"/>
    <w:rsid w:val="008E203E"/>
    <w:rsid w:val="008E2B93"/>
    <w:rsid w:val="008E3E31"/>
    <w:rsid w:val="008E43FB"/>
    <w:rsid w:val="008E6182"/>
    <w:rsid w:val="008E779A"/>
    <w:rsid w:val="008E7DA0"/>
    <w:rsid w:val="008F2BC9"/>
    <w:rsid w:val="008F3F6A"/>
    <w:rsid w:val="008F4093"/>
    <w:rsid w:val="008F6D41"/>
    <w:rsid w:val="008F6DA5"/>
    <w:rsid w:val="0090016D"/>
    <w:rsid w:val="00901356"/>
    <w:rsid w:val="00901BBB"/>
    <w:rsid w:val="0090255C"/>
    <w:rsid w:val="00902D4E"/>
    <w:rsid w:val="0090471B"/>
    <w:rsid w:val="00904B50"/>
    <w:rsid w:val="00905473"/>
    <w:rsid w:val="00906091"/>
    <w:rsid w:val="00906A51"/>
    <w:rsid w:val="00906EAE"/>
    <w:rsid w:val="0091210B"/>
    <w:rsid w:val="009124B6"/>
    <w:rsid w:val="009140E6"/>
    <w:rsid w:val="00914955"/>
    <w:rsid w:val="009163C5"/>
    <w:rsid w:val="009166E0"/>
    <w:rsid w:val="00916E6D"/>
    <w:rsid w:val="009170A9"/>
    <w:rsid w:val="0092076C"/>
    <w:rsid w:val="00920955"/>
    <w:rsid w:val="00920E81"/>
    <w:rsid w:val="00923DD0"/>
    <w:rsid w:val="009240EC"/>
    <w:rsid w:val="00925A64"/>
    <w:rsid w:val="00925E66"/>
    <w:rsid w:val="00926684"/>
    <w:rsid w:val="0092766F"/>
    <w:rsid w:val="009277DB"/>
    <w:rsid w:val="00930321"/>
    <w:rsid w:val="00932CF9"/>
    <w:rsid w:val="009341FB"/>
    <w:rsid w:val="009372EC"/>
    <w:rsid w:val="009374C9"/>
    <w:rsid w:val="00940190"/>
    <w:rsid w:val="00941237"/>
    <w:rsid w:val="00941262"/>
    <w:rsid w:val="0094233A"/>
    <w:rsid w:val="00942B6B"/>
    <w:rsid w:val="0094419F"/>
    <w:rsid w:val="0094553C"/>
    <w:rsid w:val="00946FF3"/>
    <w:rsid w:val="00950154"/>
    <w:rsid w:val="0095055A"/>
    <w:rsid w:val="00955070"/>
    <w:rsid w:val="00955804"/>
    <w:rsid w:val="009614ED"/>
    <w:rsid w:val="00962059"/>
    <w:rsid w:val="00965949"/>
    <w:rsid w:val="00965CE9"/>
    <w:rsid w:val="0096708E"/>
    <w:rsid w:val="009719C1"/>
    <w:rsid w:val="009723F7"/>
    <w:rsid w:val="00974BAE"/>
    <w:rsid w:val="009751A2"/>
    <w:rsid w:val="009762F1"/>
    <w:rsid w:val="009768A1"/>
    <w:rsid w:val="009810D1"/>
    <w:rsid w:val="00983771"/>
    <w:rsid w:val="00984A45"/>
    <w:rsid w:val="0098574C"/>
    <w:rsid w:val="009866AC"/>
    <w:rsid w:val="00986C37"/>
    <w:rsid w:val="00987091"/>
    <w:rsid w:val="00987449"/>
    <w:rsid w:val="0098755A"/>
    <w:rsid w:val="00987A31"/>
    <w:rsid w:val="00987FD4"/>
    <w:rsid w:val="00990E5D"/>
    <w:rsid w:val="009913CA"/>
    <w:rsid w:val="009923C9"/>
    <w:rsid w:val="0099301D"/>
    <w:rsid w:val="0099445C"/>
    <w:rsid w:val="0099595B"/>
    <w:rsid w:val="00996744"/>
    <w:rsid w:val="00997757"/>
    <w:rsid w:val="009A048D"/>
    <w:rsid w:val="009A0E3B"/>
    <w:rsid w:val="009A0EB8"/>
    <w:rsid w:val="009A1226"/>
    <w:rsid w:val="009A150A"/>
    <w:rsid w:val="009A1E75"/>
    <w:rsid w:val="009A3486"/>
    <w:rsid w:val="009A36BB"/>
    <w:rsid w:val="009A4775"/>
    <w:rsid w:val="009A6C67"/>
    <w:rsid w:val="009A75AA"/>
    <w:rsid w:val="009B0734"/>
    <w:rsid w:val="009B0F39"/>
    <w:rsid w:val="009B1485"/>
    <w:rsid w:val="009B1825"/>
    <w:rsid w:val="009B195B"/>
    <w:rsid w:val="009B358A"/>
    <w:rsid w:val="009B42CC"/>
    <w:rsid w:val="009B471F"/>
    <w:rsid w:val="009B483C"/>
    <w:rsid w:val="009B56B5"/>
    <w:rsid w:val="009B5E04"/>
    <w:rsid w:val="009B7DF8"/>
    <w:rsid w:val="009C03E1"/>
    <w:rsid w:val="009C0649"/>
    <w:rsid w:val="009C0675"/>
    <w:rsid w:val="009C0D2A"/>
    <w:rsid w:val="009C11D0"/>
    <w:rsid w:val="009C2B01"/>
    <w:rsid w:val="009C3FF2"/>
    <w:rsid w:val="009C4939"/>
    <w:rsid w:val="009C51FB"/>
    <w:rsid w:val="009C5B3C"/>
    <w:rsid w:val="009C740E"/>
    <w:rsid w:val="009C76F6"/>
    <w:rsid w:val="009C771E"/>
    <w:rsid w:val="009C7B03"/>
    <w:rsid w:val="009C7D05"/>
    <w:rsid w:val="009D101A"/>
    <w:rsid w:val="009D1BA0"/>
    <w:rsid w:val="009D41FC"/>
    <w:rsid w:val="009D67D5"/>
    <w:rsid w:val="009D6B6C"/>
    <w:rsid w:val="009D6B85"/>
    <w:rsid w:val="009E0FC6"/>
    <w:rsid w:val="009E1DCD"/>
    <w:rsid w:val="009E2175"/>
    <w:rsid w:val="009E41CA"/>
    <w:rsid w:val="009E44DC"/>
    <w:rsid w:val="009E5CB3"/>
    <w:rsid w:val="009E5E64"/>
    <w:rsid w:val="009E66E6"/>
    <w:rsid w:val="009E6CF1"/>
    <w:rsid w:val="009E6DDC"/>
    <w:rsid w:val="009F103B"/>
    <w:rsid w:val="009F1867"/>
    <w:rsid w:val="009F1A95"/>
    <w:rsid w:val="009F25B2"/>
    <w:rsid w:val="009F26C1"/>
    <w:rsid w:val="009F3103"/>
    <w:rsid w:val="009F38BA"/>
    <w:rsid w:val="009F496B"/>
    <w:rsid w:val="009F4B6F"/>
    <w:rsid w:val="009F4C41"/>
    <w:rsid w:val="009F4CCC"/>
    <w:rsid w:val="009F6C67"/>
    <w:rsid w:val="009F772C"/>
    <w:rsid w:val="00A0152A"/>
    <w:rsid w:val="00A03080"/>
    <w:rsid w:val="00A04D8D"/>
    <w:rsid w:val="00A07D84"/>
    <w:rsid w:val="00A11853"/>
    <w:rsid w:val="00A13C97"/>
    <w:rsid w:val="00A159E2"/>
    <w:rsid w:val="00A17299"/>
    <w:rsid w:val="00A20E03"/>
    <w:rsid w:val="00A22074"/>
    <w:rsid w:val="00A223BD"/>
    <w:rsid w:val="00A24D66"/>
    <w:rsid w:val="00A25D73"/>
    <w:rsid w:val="00A26963"/>
    <w:rsid w:val="00A26EDD"/>
    <w:rsid w:val="00A27DB8"/>
    <w:rsid w:val="00A35C15"/>
    <w:rsid w:val="00A35CA9"/>
    <w:rsid w:val="00A44607"/>
    <w:rsid w:val="00A4580E"/>
    <w:rsid w:val="00A45B17"/>
    <w:rsid w:val="00A47BA4"/>
    <w:rsid w:val="00A47FC8"/>
    <w:rsid w:val="00A51532"/>
    <w:rsid w:val="00A51BDE"/>
    <w:rsid w:val="00A52498"/>
    <w:rsid w:val="00A5496B"/>
    <w:rsid w:val="00A56122"/>
    <w:rsid w:val="00A56806"/>
    <w:rsid w:val="00A569D0"/>
    <w:rsid w:val="00A60C86"/>
    <w:rsid w:val="00A60F6F"/>
    <w:rsid w:val="00A62785"/>
    <w:rsid w:val="00A6341E"/>
    <w:rsid w:val="00A63DB6"/>
    <w:rsid w:val="00A67B47"/>
    <w:rsid w:val="00A67C31"/>
    <w:rsid w:val="00A71A36"/>
    <w:rsid w:val="00A7247E"/>
    <w:rsid w:val="00A73668"/>
    <w:rsid w:val="00A7505E"/>
    <w:rsid w:val="00A7641D"/>
    <w:rsid w:val="00A779FE"/>
    <w:rsid w:val="00A807D9"/>
    <w:rsid w:val="00A81C6A"/>
    <w:rsid w:val="00A81E11"/>
    <w:rsid w:val="00A81EC9"/>
    <w:rsid w:val="00A820A4"/>
    <w:rsid w:val="00A82596"/>
    <w:rsid w:val="00A842D0"/>
    <w:rsid w:val="00A85F60"/>
    <w:rsid w:val="00A86110"/>
    <w:rsid w:val="00A90433"/>
    <w:rsid w:val="00A90639"/>
    <w:rsid w:val="00A90A4C"/>
    <w:rsid w:val="00A925A0"/>
    <w:rsid w:val="00A9303D"/>
    <w:rsid w:val="00A93101"/>
    <w:rsid w:val="00A93408"/>
    <w:rsid w:val="00A93E51"/>
    <w:rsid w:val="00A95E38"/>
    <w:rsid w:val="00AA1A9A"/>
    <w:rsid w:val="00AA2883"/>
    <w:rsid w:val="00AA4FF9"/>
    <w:rsid w:val="00AA5119"/>
    <w:rsid w:val="00AA5635"/>
    <w:rsid w:val="00AA5C1A"/>
    <w:rsid w:val="00AA6720"/>
    <w:rsid w:val="00AB2FDE"/>
    <w:rsid w:val="00AB43AF"/>
    <w:rsid w:val="00AB44B3"/>
    <w:rsid w:val="00AB7794"/>
    <w:rsid w:val="00AB7EF8"/>
    <w:rsid w:val="00AC150A"/>
    <w:rsid w:val="00AC1C4B"/>
    <w:rsid w:val="00AC27AC"/>
    <w:rsid w:val="00AC42D5"/>
    <w:rsid w:val="00AC4557"/>
    <w:rsid w:val="00AC6385"/>
    <w:rsid w:val="00AC7527"/>
    <w:rsid w:val="00AC7AF7"/>
    <w:rsid w:val="00AC7CCC"/>
    <w:rsid w:val="00AD08AE"/>
    <w:rsid w:val="00AD12A3"/>
    <w:rsid w:val="00AD259A"/>
    <w:rsid w:val="00AD46E7"/>
    <w:rsid w:val="00AD63D0"/>
    <w:rsid w:val="00AE0048"/>
    <w:rsid w:val="00AE2405"/>
    <w:rsid w:val="00AE2C9F"/>
    <w:rsid w:val="00AE7DA9"/>
    <w:rsid w:val="00AF3DF1"/>
    <w:rsid w:val="00AF4ABC"/>
    <w:rsid w:val="00AF4FF7"/>
    <w:rsid w:val="00AF5509"/>
    <w:rsid w:val="00AF7992"/>
    <w:rsid w:val="00B00DF9"/>
    <w:rsid w:val="00B01D5D"/>
    <w:rsid w:val="00B02262"/>
    <w:rsid w:val="00B037FF"/>
    <w:rsid w:val="00B03D92"/>
    <w:rsid w:val="00B04238"/>
    <w:rsid w:val="00B04368"/>
    <w:rsid w:val="00B0585A"/>
    <w:rsid w:val="00B0665C"/>
    <w:rsid w:val="00B07042"/>
    <w:rsid w:val="00B0786D"/>
    <w:rsid w:val="00B07FB5"/>
    <w:rsid w:val="00B10A13"/>
    <w:rsid w:val="00B12AED"/>
    <w:rsid w:val="00B13767"/>
    <w:rsid w:val="00B16776"/>
    <w:rsid w:val="00B16B8E"/>
    <w:rsid w:val="00B23C85"/>
    <w:rsid w:val="00B25B8B"/>
    <w:rsid w:val="00B27190"/>
    <w:rsid w:val="00B273F9"/>
    <w:rsid w:val="00B301D1"/>
    <w:rsid w:val="00B309A7"/>
    <w:rsid w:val="00B30FFA"/>
    <w:rsid w:val="00B32959"/>
    <w:rsid w:val="00B32BB7"/>
    <w:rsid w:val="00B33D06"/>
    <w:rsid w:val="00B33EF6"/>
    <w:rsid w:val="00B34122"/>
    <w:rsid w:val="00B35B4E"/>
    <w:rsid w:val="00B35E6B"/>
    <w:rsid w:val="00B37C67"/>
    <w:rsid w:val="00B37DC7"/>
    <w:rsid w:val="00B37DCE"/>
    <w:rsid w:val="00B40B4A"/>
    <w:rsid w:val="00B414F1"/>
    <w:rsid w:val="00B425AF"/>
    <w:rsid w:val="00B43451"/>
    <w:rsid w:val="00B5007B"/>
    <w:rsid w:val="00B538FF"/>
    <w:rsid w:val="00B546A6"/>
    <w:rsid w:val="00B54953"/>
    <w:rsid w:val="00B56B0E"/>
    <w:rsid w:val="00B56D9E"/>
    <w:rsid w:val="00B57767"/>
    <w:rsid w:val="00B57871"/>
    <w:rsid w:val="00B600BB"/>
    <w:rsid w:val="00B61BE6"/>
    <w:rsid w:val="00B62571"/>
    <w:rsid w:val="00B62CBA"/>
    <w:rsid w:val="00B63335"/>
    <w:rsid w:val="00B6371B"/>
    <w:rsid w:val="00B64F33"/>
    <w:rsid w:val="00B66CC8"/>
    <w:rsid w:val="00B67E75"/>
    <w:rsid w:val="00B70313"/>
    <w:rsid w:val="00B71891"/>
    <w:rsid w:val="00B72695"/>
    <w:rsid w:val="00B73050"/>
    <w:rsid w:val="00B734C6"/>
    <w:rsid w:val="00B73FDE"/>
    <w:rsid w:val="00B7449B"/>
    <w:rsid w:val="00B758A2"/>
    <w:rsid w:val="00B8034F"/>
    <w:rsid w:val="00B8222F"/>
    <w:rsid w:val="00B822E3"/>
    <w:rsid w:val="00B83454"/>
    <w:rsid w:val="00B83F10"/>
    <w:rsid w:val="00B83FC1"/>
    <w:rsid w:val="00B8523E"/>
    <w:rsid w:val="00B902AF"/>
    <w:rsid w:val="00B9287F"/>
    <w:rsid w:val="00B94816"/>
    <w:rsid w:val="00B948B2"/>
    <w:rsid w:val="00B95C78"/>
    <w:rsid w:val="00B97459"/>
    <w:rsid w:val="00BA012A"/>
    <w:rsid w:val="00BA1316"/>
    <w:rsid w:val="00BA15E1"/>
    <w:rsid w:val="00BA20AD"/>
    <w:rsid w:val="00BA31AE"/>
    <w:rsid w:val="00BA322B"/>
    <w:rsid w:val="00BA4DE9"/>
    <w:rsid w:val="00BA4EA5"/>
    <w:rsid w:val="00BA5822"/>
    <w:rsid w:val="00BA7165"/>
    <w:rsid w:val="00BB3413"/>
    <w:rsid w:val="00BB425A"/>
    <w:rsid w:val="00BB6CEC"/>
    <w:rsid w:val="00BC19FE"/>
    <w:rsid w:val="00BC24AD"/>
    <w:rsid w:val="00BC2A19"/>
    <w:rsid w:val="00BC316A"/>
    <w:rsid w:val="00BC60EB"/>
    <w:rsid w:val="00BC65FB"/>
    <w:rsid w:val="00BC6AB0"/>
    <w:rsid w:val="00BC7294"/>
    <w:rsid w:val="00BC774A"/>
    <w:rsid w:val="00BD155C"/>
    <w:rsid w:val="00BD1870"/>
    <w:rsid w:val="00BD2277"/>
    <w:rsid w:val="00BD2B39"/>
    <w:rsid w:val="00BD5EBE"/>
    <w:rsid w:val="00BD7C44"/>
    <w:rsid w:val="00BE1396"/>
    <w:rsid w:val="00BE2538"/>
    <w:rsid w:val="00BE3A1F"/>
    <w:rsid w:val="00BE4241"/>
    <w:rsid w:val="00BE45C0"/>
    <w:rsid w:val="00BE6011"/>
    <w:rsid w:val="00BE6993"/>
    <w:rsid w:val="00BE7C83"/>
    <w:rsid w:val="00BF17A1"/>
    <w:rsid w:val="00BF380E"/>
    <w:rsid w:val="00BF4763"/>
    <w:rsid w:val="00BF607B"/>
    <w:rsid w:val="00BF6C4D"/>
    <w:rsid w:val="00BF72BB"/>
    <w:rsid w:val="00C0078A"/>
    <w:rsid w:val="00C018C3"/>
    <w:rsid w:val="00C0355B"/>
    <w:rsid w:val="00C03CFB"/>
    <w:rsid w:val="00C0411D"/>
    <w:rsid w:val="00C0477F"/>
    <w:rsid w:val="00C047B5"/>
    <w:rsid w:val="00C0573E"/>
    <w:rsid w:val="00C0628E"/>
    <w:rsid w:val="00C07390"/>
    <w:rsid w:val="00C07E3F"/>
    <w:rsid w:val="00C106E1"/>
    <w:rsid w:val="00C10CC1"/>
    <w:rsid w:val="00C118A2"/>
    <w:rsid w:val="00C11CA5"/>
    <w:rsid w:val="00C12E32"/>
    <w:rsid w:val="00C1349D"/>
    <w:rsid w:val="00C13A82"/>
    <w:rsid w:val="00C15B24"/>
    <w:rsid w:val="00C20274"/>
    <w:rsid w:val="00C2125F"/>
    <w:rsid w:val="00C21304"/>
    <w:rsid w:val="00C215C6"/>
    <w:rsid w:val="00C2268C"/>
    <w:rsid w:val="00C22E8A"/>
    <w:rsid w:val="00C24AA8"/>
    <w:rsid w:val="00C253DD"/>
    <w:rsid w:val="00C254A1"/>
    <w:rsid w:val="00C25B9C"/>
    <w:rsid w:val="00C27197"/>
    <w:rsid w:val="00C3044D"/>
    <w:rsid w:val="00C36B01"/>
    <w:rsid w:val="00C37801"/>
    <w:rsid w:val="00C37A73"/>
    <w:rsid w:val="00C42625"/>
    <w:rsid w:val="00C4325F"/>
    <w:rsid w:val="00C4371D"/>
    <w:rsid w:val="00C45265"/>
    <w:rsid w:val="00C45267"/>
    <w:rsid w:val="00C45A81"/>
    <w:rsid w:val="00C4618D"/>
    <w:rsid w:val="00C4755D"/>
    <w:rsid w:val="00C5084E"/>
    <w:rsid w:val="00C5307B"/>
    <w:rsid w:val="00C5433F"/>
    <w:rsid w:val="00C54551"/>
    <w:rsid w:val="00C54913"/>
    <w:rsid w:val="00C55652"/>
    <w:rsid w:val="00C6067D"/>
    <w:rsid w:val="00C60802"/>
    <w:rsid w:val="00C640D3"/>
    <w:rsid w:val="00C64F0E"/>
    <w:rsid w:val="00C66AD2"/>
    <w:rsid w:val="00C6726D"/>
    <w:rsid w:val="00C67EA3"/>
    <w:rsid w:val="00C70039"/>
    <w:rsid w:val="00C707A0"/>
    <w:rsid w:val="00C70E65"/>
    <w:rsid w:val="00C7133C"/>
    <w:rsid w:val="00C727A2"/>
    <w:rsid w:val="00C72A00"/>
    <w:rsid w:val="00C73283"/>
    <w:rsid w:val="00C7485C"/>
    <w:rsid w:val="00C7513A"/>
    <w:rsid w:val="00C75501"/>
    <w:rsid w:val="00C760E2"/>
    <w:rsid w:val="00C76843"/>
    <w:rsid w:val="00C82C6E"/>
    <w:rsid w:val="00C82CAF"/>
    <w:rsid w:val="00C848B4"/>
    <w:rsid w:val="00C8616C"/>
    <w:rsid w:val="00C903DB"/>
    <w:rsid w:val="00C91D70"/>
    <w:rsid w:val="00C91FA1"/>
    <w:rsid w:val="00C92B3A"/>
    <w:rsid w:val="00C92D20"/>
    <w:rsid w:val="00C95C3B"/>
    <w:rsid w:val="00C96BD3"/>
    <w:rsid w:val="00C97581"/>
    <w:rsid w:val="00CA0A73"/>
    <w:rsid w:val="00CA0AEA"/>
    <w:rsid w:val="00CA0C2F"/>
    <w:rsid w:val="00CA1E3C"/>
    <w:rsid w:val="00CA269E"/>
    <w:rsid w:val="00CA60BF"/>
    <w:rsid w:val="00CA6997"/>
    <w:rsid w:val="00CA700D"/>
    <w:rsid w:val="00CA7277"/>
    <w:rsid w:val="00CA7EA9"/>
    <w:rsid w:val="00CB2C91"/>
    <w:rsid w:val="00CB2FE7"/>
    <w:rsid w:val="00CB597F"/>
    <w:rsid w:val="00CB68E9"/>
    <w:rsid w:val="00CB6A20"/>
    <w:rsid w:val="00CB78A1"/>
    <w:rsid w:val="00CC26BC"/>
    <w:rsid w:val="00CC40B8"/>
    <w:rsid w:val="00CC4BE9"/>
    <w:rsid w:val="00CC5D96"/>
    <w:rsid w:val="00CC6D15"/>
    <w:rsid w:val="00CD02C0"/>
    <w:rsid w:val="00CD1A7A"/>
    <w:rsid w:val="00CD3360"/>
    <w:rsid w:val="00CD38C7"/>
    <w:rsid w:val="00CD39EE"/>
    <w:rsid w:val="00CD6D3E"/>
    <w:rsid w:val="00CD6FFE"/>
    <w:rsid w:val="00CE10C4"/>
    <w:rsid w:val="00CE2741"/>
    <w:rsid w:val="00CE2820"/>
    <w:rsid w:val="00CE326E"/>
    <w:rsid w:val="00CE43F1"/>
    <w:rsid w:val="00CF0C7B"/>
    <w:rsid w:val="00CF228E"/>
    <w:rsid w:val="00CF28E0"/>
    <w:rsid w:val="00CF4CE0"/>
    <w:rsid w:val="00CF570C"/>
    <w:rsid w:val="00D018A9"/>
    <w:rsid w:val="00D019D5"/>
    <w:rsid w:val="00D02D16"/>
    <w:rsid w:val="00D0360C"/>
    <w:rsid w:val="00D03A20"/>
    <w:rsid w:val="00D04687"/>
    <w:rsid w:val="00D079D0"/>
    <w:rsid w:val="00D101A2"/>
    <w:rsid w:val="00D1443A"/>
    <w:rsid w:val="00D15E5B"/>
    <w:rsid w:val="00D174EF"/>
    <w:rsid w:val="00D202E3"/>
    <w:rsid w:val="00D20A2D"/>
    <w:rsid w:val="00D20D50"/>
    <w:rsid w:val="00D24502"/>
    <w:rsid w:val="00D24F95"/>
    <w:rsid w:val="00D26345"/>
    <w:rsid w:val="00D272E3"/>
    <w:rsid w:val="00D27B0B"/>
    <w:rsid w:val="00D27E13"/>
    <w:rsid w:val="00D32CBF"/>
    <w:rsid w:val="00D37A67"/>
    <w:rsid w:val="00D37A70"/>
    <w:rsid w:val="00D42B83"/>
    <w:rsid w:val="00D43BB8"/>
    <w:rsid w:val="00D45567"/>
    <w:rsid w:val="00D46E2F"/>
    <w:rsid w:val="00D52437"/>
    <w:rsid w:val="00D527C3"/>
    <w:rsid w:val="00D529E1"/>
    <w:rsid w:val="00D52AFF"/>
    <w:rsid w:val="00D52CCD"/>
    <w:rsid w:val="00D52D3A"/>
    <w:rsid w:val="00D52D74"/>
    <w:rsid w:val="00D54A4B"/>
    <w:rsid w:val="00D5579C"/>
    <w:rsid w:val="00D55BEA"/>
    <w:rsid w:val="00D55F7F"/>
    <w:rsid w:val="00D60DD9"/>
    <w:rsid w:val="00D61806"/>
    <w:rsid w:val="00D61EE0"/>
    <w:rsid w:val="00D6382E"/>
    <w:rsid w:val="00D641EA"/>
    <w:rsid w:val="00D643D6"/>
    <w:rsid w:val="00D64EEC"/>
    <w:rsid w:val="00D653E7"/>
    <w:rsid w:val="00D65A51"/>
    <w:rsid w:val="00D65FAF"/>
    <w:rsid w:val="00D6659F"/>
    <w:rsid w:val="00D66D66"/>
    <w:rsid w:val="00D6748E"/>
    <w:rsid w:val="00D70C31"/>
    <w:rsid w:val="00D71051"/>
    <w:rsid w:val="00D71DFD"/>
    <w:rsid w:val="00D7213D"/>
    <w:rsid w:val="00D72FA7"/>
    <w:rsid w:val="00D766E0"/>
    <w:rsid w:val="00D77DD5"/>
    <w:rsid w:val="00D81439"/>
    <w:rsid w:val="00D81E3E"/>
    <w:rsid w:val="00D82143"/>
    <w:rsid w:val="00D82BE0"/>
    <w:rsid w:val="00D82EC1"/>
    <w:rsid w:val="00D83F3E"/>
    <w:rsid w:val="00D84068"/>
    <w:rsid w:val="00D855FA"/>
    <w:rsid w:val="00D85B22"/>
    <w:rsid w:val="00D865A2"/>
    <w:rsid w:val="00D876EB"/>
    <w:rsid w:val="00D90EC6"/>
    <w:rsid w:val="00D90F93"/>
    <w:rsid w:val="00D91498"/>
    <w:rsid w:val="00D92810"/>
    <w:rsid w:val="00D932BC"/>
    <w:rsid w:val="00D94066"/>
    <w:rsid w:val="00D945E4"/>
    <w:rsid w:val="00D960C8"/>
    <w:rsid w:val="00D96340"/>
    <w:rsid w:val="00D9658D"/>
    <w:rsid w:val="00D96ACA"/>
    <w:rsid w:val="00DA1215"/>
    <w:rsid w:val="00DA2107"/>
    <w:rsid w:val="00DA34E6"/>
    <w:rsid w:val="00DA4C10"/>
    <w:rsid w:val="00DA5131"/>
    <w:rsid w:val="00DA6CEF"/>
    <w:rsid w:val="00DA76E3"/>
    <w:rsid w:val="00DA7990"/>
    <w:rsid w:val="00DA7A7E"/>
    <w:rsid w:val="00DB09C7"/>
    <w:rsid w:val="00DB16FB"/>
    <w:rsid w:val="00DB1F9E"/>
    <w:rsid w:val="00DB23C4"/>
    <w:rsid w:val="00DB474E"/>
    <w:rsid w:val="00DB795A"/>
    <w:rsid w:val="00DC027C"/>
    <w:rsid w:val="00DC2A56"/>
    <w:rsid w:val="00DC5B7C"/>
    <w:rsid w:val="00DC65A5"/>
    <w:rsid w:val="00DC7390"/>
    <w:rsid w:val="00DD0B1D"/>
    <w:rsid w:val="00DD0BB6"/>
    <w:rsid w:val="00DD1952"/>
    <w:rsid w:val="00DD1C65"/>
    <w:rsid w:val="00DD2796"/>
    <w:rsid w:val="00DD3638"/>
    <w:rsid w:val="00DD6661"/>
    <w:rsid w:val="00DE33A5"/>
    <w:rsid w:val="00DE3800"/>
    <w:rsid w:val="00DE4797"/>
    <w:rsid w:val="00DE5D3A"/>
    <w:rsid w:val="00DF0198"/>
    <w:rsid w:val="00DF19FF"/>
    <w:rsid w:val="00DF1BB4"/>
    <w:rsid w:val="00DF1E4B"/>
    <w:rsid w:val="00DF214C"/>
    <w:rsid w:val="00DF2B51"/>
    <w:rsid w:val="00DF39C8"/>
    <w:rsid w:val="00DF4570"/>
    <w:rsid w:val="00DF4766"/>
    <w:rsid w:val="00E01767"/>
    <w:rsid w:val="00E01FDE"/>
    <w:rsid w:val="00E02810"/>
    <w:rsid w:val="00E03086"/>
    <w:rsid w:val="00E0647C"/>
    <w:rsid w:val="00E0682A"/>
    <w:rsid w:val="00E118CA"/>
    <w:rsid w:val="00E12084"/>
    <w:rsid w:val="00E12174"/>
    <w:rsid w:val="00E16481"/>
    <w:rsid w:val="00E16C17"/>
    <w:rsid w:val="00E215B3"/>
    <w:rsid w:val="00E224A5"/>
    <w:rsid w:val="00E23B4A"/>
    <w:rsid w:val="00E256FE"/>
    <w:rsid w:val="00E25BF6"/>
    <w:rsid w:val="00E268F8"/>
    <w:rsid w:val="00E278FD"/>
    <w:rsid w:val="00E33A22"/>
    <w:rsid w:val="00E35509"/>
    <w:rsid w:val="00E362E5"/>
    <w:rsid w:val="00E365CF"/>
    <w:rsid w:val="00E36B78"/>
    <w:rsid w:val="00E377F5"/>
    <w:rsid w:val="00E40507"/>
    <w:rsid w:val="00E41797"/>
    <w:rsid w:val="00E4255C"/>
    <w:rsid w:val="00E441CC"/>
    <w:rsid w:val="00E45681"/>
    <w:rsid w:val="00E45730"/>
    <w:rsid w:val="00E47D0F"/>
    <w:rsid w:val="00E51B91"/>
    <w:rsid w:val="00E52BA7"/>
    <w:rsid w:val="00E54436"/>
    <w:rsid w:val="00E546F5"/>
    <w:rsid w:val="00E5564C"/>
    <w:rsid w:val="00E55674"/>
    <w:rsid w:val="00E55752"/>
    <w:rsid w:val="00E571E0"/>
    <w:rsid w:val="00E57216"/>
    <w:rsid w:val="00E579BE"/>
    <w:rsid w:val="00E57F6E"/>
    <w:rsid w:val="00E607DC"/>
    <w:rsid w:val="00E616FD"/>
    <w:rsid w:val="00E61BA6"/>
    <w:rsid w:val="00E62F35"/>
    <w:rsid w:val="00E633CA"/>
    <w:rsid w:val="00E63420"/>
    <w:rsid w:val="00E636AC"/>
    <w:rsid w:val="00E63C64"/>
    <w:rsid w:val="00E64B87"/>
    <w:rsid w:val="00E65628"/>
    <w:rsid w:val="00E661FA"/>
    <w:rsid w:val="00E6668C"/>
    <w:rsid w:val="00E67037"/>
    <w:rsid w:val="00E67544"/>
    <w:rsid w:val="00E67C67"/>
    <w:rsid w:val="00E70807"/>
    <w:rsid w:val="00E709F0"/>
    <w:rsid w:val="00E72C97"/>
    <w:rsid w:val="00E739E2"/>
    <w:rsid w:val="00E74569"/>
    <w:rsid w:val="00E746B0"/>
    <w:rsid w:val="00E749F9"/>
    <w:rsid w:val="00E764A3"/>
    <w:rsid w:val="00E773D8"/>
    <w:rsid w:val="00E80ED4"/>
    <w:rsid w:val="00E820C6"/>
    <w:rsid w:val="00E824F1"/>
    <w:rsid w:val="00E840BA"/>
    <w:rsid w:val="00E840C0"/>
    <w:rsid w:val="00E8444D"/>
    <w:rsid w:val="00E84EF9"/>
    <w:rsid w:val="00E90B33"/>
    <w:rsid w:val="00E927D4"/>
    <w:rsid w:val="00E96E90"/>
    <w:rsid w:val="00E96FB9"/>
    <w:rsid w:val="00E978FA"/>
    <w:rsid w:val="00EA1D9E"/>
    <w:rsid w:val="00EA2A8E"/>
    <w:rsid w:val="00EA2AC7"/>
    <w:rsid w:val="00EA2FA4"/>
    <w:rsid w:val="00EA3064"/>
    <w:rsid w:val="00EA389A"/>
    <w:rsid w:val="00EA3C5B"/>
    <w:rsid w:val="00EA3D47"/>
    <w:rsid w:val="00EA65FA"/>
    <w:rsid w:val="00EB0BB7"/>
    <w:rsid w:val="00EB0C33"/>
    <w:rsid w:val="00EB0C3B"/>
    <w:rsid w:val="00EB0D31"/>
    <w:rsid w:val="00EB22EC"/>
    <w:rsid w:val="00EB2468"/>
    <w:rsid w:val="00EB3FE1"/>
    <w:rsid w:val="00EB4C1E"/>
    <w:rsid w:val="00EB4C5F"/>
    <w:rsid w:val="00EB69E3"/>
    <w:rsid w:val="00EB6DFE"/>
    <w:rsid w:val="00EB7346"/>
    <w:rsid w:val="00EB775D"/>
    <w:rsid w:val="00EC0198"/>
    <w:rsid w:val="00EC2FDA"/>
    <w:rsid w:val="00EC49E8"/>
    <w:rsid w:val="00EC515E"/>
    <w:rsid w:val="00EC5B46"/>
    <w:rsid w:val="00EC5C20"/>
    <w:rsid w:val="00EC6430"/>
    <w:rsid w:val="00EC6B72"/>
    <w:rsid w:val="00EC7938"/>
    <w:rsid w:val="00EC7F52"/>
    <w:rsid w:val="00ED2DC3"/>
    <w:rsid w:val="00ED2F29"/>
    <w:rsid w:val="00ED31A4"/>
    <w:rsid w:val="00ED4643"/>
    <w:rsid w:val="00ED47FF"/>
    <w:rsid w:val="00ED5BC3"/>
    <w:rsid w:val="00ED615F"/>
    <w:rsid w:val="00ED6D93"/>
    <w:rsid w:val="00ED746D"/>
    <w:rsid w:val="00ED7BC7"/>
    <w:rsid w:val="00ED7CEB"/>
    <w:rsid w:val="00EE1ED0"/>
    <w:rsid w:val="00EE1F70"/>
    <w:rsid w:val="00EE6C31"/>
    <w:rsid w:val="00EE77CF"/>
    <w:rsid w:val="00EF1178"/>
    <w:rsid w:val="00EF220A"/>
    <w:rsid w:val="00EF2FC1"/>
    <w:rsid w:val="00EF4CAF"/>
    <w:rsid w:val="00EF5F73"/>
    <w:rsid w:val="00EF794B"/>
    <w:rsid w:val="00F00523"/>
    <w:rsid w:val="00F021FB"/>
    <w:rsid w:val="00F02809"/>
    <w:rsid w:val="00F034D2"/>
    <w:rsid w:val="00F041A2"/>
    <w:rsid w:val="00F05002"/>
    <w:rsid w:val="00F0563B"/>
    <w:rsid w:val="00F067E9"/>
    <w:rsid w:val="00F06E8F"/>
    <w:rsid w:val="00F072DB"/>
    <w:rsid w:val="00F07E3A"/>
    <w:rsid w:val="00F10888"/>
    <w:rsid w:val="00F11354"/>
    <w:rsid w:val="00F115D8"/>
    <w:rsid w:val="00F11B51"/>
    <w:rsid w:val="00F12110"/>
    <w:rsid w:val="00F123BF"/>
    <w:rsid w:val="00F20D38"/>
    <w:rsid w:val="00F2175A"/>
    <w:rsid w:val="00F2273D"/>
    <w:rsid w:val="00F22E25"/>
    <w:rsid w:val="00F2329B"/>
    <w:rsid w:val="00F23584"/>
    <w:rsid w:val="00F25442"/>
    <w:rsid w:val="00F254EA"/>
    <w:rsid w:val="00F26546"/>
    <w:rsid w:val="00F300EA"/>
    <w:rsid w:val="00F333D3"/>
    <w:rsid w:val="00F33A73"/>
    <w:rsid w:val="00F340F5"/>
    <w:rsid w:val="00F3561F"/>
    <w:rsid w:val="00F35C6A"/>
    <w:rsid w:val="00F3602D"/>
    <w:rsid w:val="00F37111"/>
    <w:rsid w:val="00F372A1"/>
    <w:rsid w:val="00F37445"/>
    <w:rsid w:val="00F37C97"/>
    <w:rsid w:val="00F419DD"/>
    <w:rsid w:val="00F42459"/>
    <w:rsid w:val="00F443CA"/>
    <w:rsid w:val="00F462BD"/>
    <w:rsid w:val="00F4719E"/>
    <w:rsid w:val="00F50A4E"/>
    <w:rsid w:val="00F5118F"/>
    <w:rsid w:val="00F5182C"/>
    <w:rsid w:val="00F5490D"/>
    <w:rsid w:val="00F57766"/>
    <w:rsid w:val="00F57851"/>
    <w:rsid w:val="00F60CB0"/>
    <w:rsid w:val="00F61A09"/>
    <w:rsid w:val="00F62A24"/>
    <w:rsid w:val="00F6302C"/>
    <w:rsid w:val="00F63F4F"/>
    <w:rsid w:val="00F65E25"/>
    <w:rsid w:val="00F67CB8"/>
    <w:rsid w:val="00F70CAD"/>
    <w:rsid w:val="00F72812"/>
    <w:rsid w:val="00F72D9F"/>
    <w:rsid w:val="00F73C62"/>
    <w:rsid w:val="00F74626"/>
    <w:rsid w:val="00F75231"/>
    <w:rsid w:val="00F76732"/>
    <w:rsid w:val="00F77CF8"/>
    <w:rsid w:val="00F800CD"/>
    <w:rsid w:val="00F80BB5"/>
    <w:rsid w:val="00F82BED"/>
    <w:rsid w:val="00F8414A"/>
    <w:rsid w:val="00F86F5E"/>
    <w:rsid w:val="00F87C3E"/>
    <w:rsid w:val="00F92640"/>
    <w:rsid w:val="00F935AB"/>
    <w:rsid w:val="00F9487E"/>
    <w:rsid w:val="00F972F9"/>
    <w:rsid w:val="00FA32B5"/>
    <w:rsid w:val="00FA4859"/>
    <w:rsid w:val="00FA7958"/>
    <w:rsid w:val="00FB1B19"/>
    <w:rsid w:val="00FB2206"/>
    <w:rsid w:val="00FB3CE6"/>
    <w:rsid w:val="00FB44C5"/>
    <w:rsid w:val="00FB475F"/>
    <w:rsid w:val="00FB4C78"/>
    <w:rsid w:val="00FB719D"/>
    <w:rsid w:val="00FC1033"/>
    <w:rsid w:val="00FC1123"/>
    <w:rsid w:val="00FC2022"/>
    <w:rsid w:val="00FC26D5"/>
    <w:rsid w:val="00FC4ED2"/>
    <w:rsid w:val="00FD0C92"/>
    <w:rsid w:val="00FD1F64"/>
    <w:rsid w:val="00FD2089"/>
    <w:rsid w:val="00FD4B66"/>
    <w:rsid w:val="00FD50A8"/>
    <w:rsid w:val="00FD6F99"/>
    <w:rsid w:val="00FD7428"/>
    <w:rsid w:val="00FD7D36"/>
    <w:rsid w:val="00FE0332"/>
    <w:rsid w:val="00FE040A"/>
    <w:rsid w:val="00FE1DEC"/>
    <w:rsid w:val="00FE29AD"/>
    <w:rsid w:val="00FE2EFC"/>
    <w:rsid w:val="00FE329C"/>
    <w:rsid w:val="00FE57D8"/>
    <w:rsid w:val="00FE6283"/>
    <w:rsid w:val="00FE6375"/>
    <w:rsid w:val="00FE6432"/>
    <w:rsid w:val="00FE6B36"/>
    <w:rsid w:val="00FE6BDC"/>
    <w:rsid w:val="00FE70F7"/>
    <w:rsid w:val="00FE7391"/>
    <w:rsid w:val="00FF2B6D"/>
    <w:rsid w:val="00FF2C5F"/>
    <w:rsid w:val="00FF4CA4"/>
    <w:rsid w:val="00FF4DD6"/>
    <w:rsid w:val="00FF5547"/>
    <w:rsid w:val="00FF5A27"/>
    <w:rsid w:val="0AADA379"/>
    <w:rsid w:val="329C95D9"/>
    <w:rsid w:val="37F80A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B30B9"/>
  <w15:docId w15:val="{93C62FB9-0768-41FC-AE8A-F0BBE13D4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rimson Pro" w:eastAsiaTheme="minorHAnsi" w:hAnsi="Crimson Pro" w:cs="Arial"/>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22F97"/>
    <w:pPr>
      <w:spacing w:line="264" w:lineRule="auto"/>
    </w:pPr>
    <w:rPr>
      <w:rFonts w:ascii="Merriweather" w:hAnsi="Merriweather" w:cs="Martel DemiBold"/>
      <w:bCs/>
      <w:w w:val="102"/>
      <w:sz w:val="16"/>
    </w:rPr>
  </w:style>
  <w:style w:type="paragraph" w:styleId="Heading1">
    <w:name w:val="heading 1"/>
    <w:aliases w:val="5E - HEADING CHAPTER"/>
    <w:basedOn w:val="Normal"/>
    <w:next w:val="5E-COREBODYPARA1"/>
    <w:link w:val="Heading1Char"/>
    <w:uiPriority w:val="9"/>
    <w:qFormat/>
    <w:rsid w:val="002D2B8D"/>
    <w:pPr>
      <w:keepNext/>
      <w:spacing w:after="240" w:line="460" w:lineRule="exact"/>
      <w:outlineLvl w:val="0"/>
    </w:pPr>
    <w:rPr>
      <w:rFonts w:ascii="Trirong" w:hAnsi="Trirong"/>
      <w:smallCaps/>
      <w:color w:val="953734" w:themeColor="accent1"/>
      <w:sz w:val="48"/>
      <w:szCs w:val="48"/>
    </w:rPr>
  </w:style>
  <w:style w:type="paragraph" w:styleId="Heading2">
    <w:name w:val="heading 2"/>
    <w:aliases w:val="5E - HEADING 1"/>
    <w:basedOn w:val="Normal"/>
    <w:next w:val="5E-COREBODYPARA1"/>
    <w:link w:val="Heading2Char"/>
    <w:uiPriority w:val="9"/>
    <w:qFormat/>
    <w:rsid w:val="00757822"/>
    <w:pPr>
      <w:keepNext/>
      <w:keepLines/>
      <w:spacing w:before="200" w:line="340" w:lineRule="exact"/>
      <w:outlineLvl w:val="1"/>
    </w:pPr>
    <w:rPr>
      <w:rFonts w:ascii="Trirong" w:hAnsi="Trirong" w:cs="Trirong"/>
      <w:smallCaps/>
      <w:color w:val="953734" w:themeColor="accent1"/>
      <w:sz w:val="36"/>
      <w:szCs w:val="36"/>
    </w:rPr>
  </w:style>
  <w:style w:type="paragraph" w:styleId="Heading3">
    <w:name w:val="heading 3"/>
    <w:aliases w:val="5E - HEADING 2"/>
    <w:basedOn w:val="Normal"/>
    <w:next w:val="5E-COREBODYPARA1"/>
    <w:link w:val="Heading3Char"/>
    <w:uiPriority w:val="9"/>
    <w:qFormat/>
    <w:rsid w:val="00B8222F"/>
    <w:pPr>
      <w:keepNext/>
      <w:pBdr>
        <w:bottom w:val="single" w:sz="8" w:space="0" w:color="E1C275" w:themeColor="accent2"/>
      </w:pBdr>
      <w:spacing w:before="180" w:after="60" w:line="280" w:lineRule="exact"/>
      <w:outlineLvl w:val="2"/>
    </w:pPr>
    <w:rPr>
      <w:rFonts w:ascii="Trirong" w:hAnsi="Trirong"/>
      <w:smallCaps/>
      <w:color w:val="953734" w:themeColor="accent1"/>
      <w:sz w:val="29"/>
      <w:szCs w:val="29"/>
    </w:rPr>
  </w:style>
  <w:style w:type="paragraph" w:styleId="Heading4">
    <w:name w:val="heading 4"/>
    <w:aliases w:val="5E - HEADING 3"/>
    <w:basedOn w:val="Normal"/>
    <w:next w:val="5E-COREBODYPARA1"/>
    <w:link w:val="Heading4Char"/>
    <w:uiPriority w:val="9"/>
    <w:qFormat/>
    <w:rsid w:val="00B8222F"/>
    <w:pPr>
      <w:keepNext/>
      <w:spacing w:before="180" w:line="240" w:lineRule="exact"/>
      <w:outlineLvl w:val="3"/>
    </w:pPr>
    <w:rPr>
      <w:rFonts w:ascii="Trirong" w:hAnsi="Trirong"/>
      <w:smallCaps/>
      <w:color w:val="953734" w:themeColor="accent1"/>
      <w:sz w:val="25"/>
      <w:szCs w:val="25"/>
    </w:rPr>
  </w:style>
  <w:style w:type="paragraph" w:styleId="Heading5">
    <w:name w:val="heading 5"/>
    <w:basedOn w:val="Normal"/>
    <w:next w:val="Normal"/>
    <w:link w:val="Heading5Char"/>
    <w:uiPriority w:val="9"/>
    <w:unhideWhenUsed/>
    <w:qFormat/>
    <w:rsid w:val="00684564"/>
    <w:pPr>
      <w:keepNext/>
      <w:keepLines/>
      <w:spacing w:before="40"/>
      <w:outlineLvl w:val="4"/>
    </w:pPr>
    <w:rPr>
      <w:rFonts w:asciiTheme="majorHAnsi" w:eastAsiaTheme="majorEastAsia" w:hAnsiTheme="majorHAnsi" w:cstheme="majorBidi"/>
      <w:color w:val="6F2827" w:themeColor="accent1" w:themeShade="BF"/>
    </w:rPr>
  </w:style>
  <w:style w:type="paragraph" w:styleId="Heading6">
    <w:name w:val="heading 6"/>
    <w:basedOn w:val="Normal"/>
    <w:next w:val="Normal"/>
    <w:link w:val="Heading6Char"/>
    <w:uiPriority w:val="9"/>
    <w:unhideWhenUsed/>
    <w:rsid w:val="00684564"/>
    <w:pPr>
      <w:keepNext/>
      <w:keepLines/>
      <w:spacing w:before="40"/>
      <w:outlineLvl w:val="5"/>
    </w:pPr>
    <w:rPr>
      <w:rFonts w:asciiTheme="majorHAnsi" w:eastAsiaTheme="majorEastAsia" w:hAnsiTheme="majorHAnsi" w:cstheme="majorBidi"/>
      <w:color w:val="4A1B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5E - HEADING CHAPTER Char"/>
    <w:basedOn w:val="DefaultParagraphFont"/>
    <w:link w:val="Heading1"/>
    <w:uiPriority w:val="9"/>
    <w:rsid w:val="002D2B8D"/>
    <w:rPr>
      <w:rFonts w:ascii="Trirong" w:hAnsi="Trirong" w:cs="Martel DemiBold"/>
      <w:bCs/>
      <w:smallCaps/>
      <w:color w:val="953734" w:themeColor="accent1"/>
      <w:w w:val="102"/>
      <w:sz w:val="48"/>
      <w:szCs w:val="48"/>
    </w:rPr>
  </w:style>
  <w:style w:type="character" w:customStyle="1" w:styleId="Heading2Char">
    <w:name w:val="Heading 2 Char"/>
    <w:aliases w:val="5E - HEADING 1 Char"/>
    <w:basedOn w:val="DefaultParagraphFont"/>
    <w:link w:val="Heading2"/>
    <w:uiPriority w:val="9"/>
    <w:rsid w:val="00757822"/>
    <w:rPr>
      <w:rFonts w:ascii="Trirong" w:hAnsi="Trirong" w:cs="Trirong"/>
      <w:bCs/>
      <w:smallCaps/>
      <w:color w:val="953734" w:themeColor="accent1"/>
      <w:w w:val="102"/>
      <w:sz w:val="36"/>
      <w:szCs w:val="36"/>
    </w:rPr>
  </w:style>
  <w:style w:type="character" w:customStyle="1" w:styleId="Heading3Char">
    <w:name w:val="Heading 3 Char"/>
    <w:aliases w:val="5E - HEADING 2 Char"/>
    <w:basedOn w:val="DefaultParagraphFont"/>
    <w:link w:val="Heading3"/>
    <w:uiPriority w:val="9"/>
    <w:rsid w:val="00B8222F"/>
    <w:rPr>
      <w:rFonts w:ascii="Trirong" w:hAnsi="Trirong" w:cs="Martel DemiBold"/>
      <w:bCs/>
      <w:smallCaps/>
      <w:color w:val="953734" w:themeColor="accent1"/>
      <w:w w:val="102"/>
      <w:sz w:val="29"/>
      <w:szCs w:val="29"/>
    </w:rPr>
  </w:style>
  <w:style w:type="character" w:customStyle="1" w:styleId="Heading4Char">
    <w:name w:val="Heading 4 Char"/>
    <w:aliases w:val="5E - HEADING 3 Char"/>
    <w:basedOn w:val="DefaultParagraphFont"/>
    <w:link w:val="Heading4"/>
    <w:uiPriority w:val="9"/>
    <w:rsid w:val="00B8222F"/>
    <w:rPr>
      <w:rFonts w:ascii="Trirong" w:hAnsi="Trirong" w:cs="Martel DemiBold"/>
      <w:bCs/>
      <w:smallCaps/>
      <w:color w:val="953734" w:themeColor="accent1"/>
      <w:w w:val="102"/>
      <w:sz w:val="25"/>
      <w:szCs w:val="25"/>
    </w:rPr>
  </w:style>
  <w:style w:type="character" w:customStyle="1" w:styleId="Heading5Char">
    <w:name w:val="Heading 5 Char"/>
    <w:basedOn w:val="DefaultParagraphFont"/>
    <w:link w:val="Heading5"/>
    <w:uiPriority w:val="9"/>
    <w:rsid w:val="00684564"/>
    <w:rPr>
      <w:rFonts w:asciiTheme="majorHAnsi" w:eastAsiaTheme="majorEastAsia" w:hAnsiTheme="majorHAnsi" w:cstheme="majorBidi"/>
      <w:color w:val="6F2827" w:themeColor="accent1" w:themeShade="BF"/>
    </w:rPr>
  </w:style>
  <w:style w:type="character" w:customStyle="1" w:styleId="Heading6Char">
    <w:name w:val="Heading 6 Char"/>
    <w:basedOn w:val="DefaultParagraphFont"/>
    <w:link w:val="Heading6"/>
    <w:uiPriority w:val="9"/>
    <w:rsid w:val="00684564"/>
    <w:rPr>
      <w:rFonts w:asciiTheme="majorHAnsi" w:eastAsiaTheme="majorEastAsia" w:hAnsiTheme="majorHAnsi" w:cstheme="majorBidi"/>
      <w:color w:val="4A1B1A" w:themeColor="accent1" w:themeShade="7F"/>
    </w:rPr>
  </w:style>
  <w:style w:type="paragraph" w:customStyle="1" w:styleId="5E-LISTTITLE">
    <w:name w:val="5E - LIST TITLE"/>
    <w:basedOn w:val="5E-TABLETITLE"/>
    <w:qFormat/>
    <w:rsid w:val="00366D53"/>
    <w:pPr>
      <w:spacing w:after="40"/>
    </w:pPr>
  </w:style>
  <w:style w:type="paragraph" w:customStyle="1" w:styleId="5E-EPIGRAPHPARA1">
    <w:name w:val="5E - EPIGRAPH PARA1"/>
    <w:basedOn w:val="5E-COREBODYPARA1"/>
    <w:next w:val="5E-EPIGRAPHPARA2"/>
    <w:uiPriority w:val="99"/>
    <w:qFormat/>
    <w:rsid w:val="00695D2D"/>
    <w:pPr>
      <w:autoSpaceDE w:val="0"/>
      <w:autoSpaceDN w:val="0"/>
      <w:adjustRightInd w:val="0"/>
      <w:spacing w:before="60" w:line="360" w:lineRule="auto"/>
      <w:contextualSpacing/>
      <w:textAlignment w:val="center"/>
    </w:pPr>
    <w:rPr>
      <w:rFonts w:cs="Bookmania"/>
      <w:i/>
      <w:iCs/>
      <w:color w:val="000000"/>
    </w:rPr>
  </w:style>
  <w:style w:type="paragraph" w:customStyle="1" w:styleId="5E-COREBODYPARA1">
    <w:name w:val="5E - CORE BODY PARA1"/>
    <w:basedOn w:val="Normal"/>
    <w:next w:val="5E-COREBODYPARA2"/>
    <w:uiPriority w:val="99"/>
    <w:qFormat/>
    <w:rsid w:val="00695D2D"/>
    <w:rPr>
      <w:bCs w:val="0"/>
    </w:rPr>
  </w:style>
  <w:style w:type="paragraph" w:customStyle="1" w:styleId="5E-COREBODYPARA2">
    <w:name w:val="5E - CORE BODY PARA2"/>
    <w:basedOn w:val="5E-COREBODYPARA1"/>
    <w:uiPriority w:val="99"/>
    <w:qFormat/>
    <w:rsid w:val="005A7A29"/>
    <w:pPr>
      <w:ind w:firstLine="187"/>
    </w:pPr>
  </w:style>
  <w:style w:type="paragraph" w:customStyle="1" w:styleId="5E-COREMETADATA">
    <w:name w:val="5E - CORE METADATA"/>
    <w:basedOn w:val="5E-COREBODYPARA1"/>
    <w:uiPriority w:val="99"/>
    <w:qFormat/>
    <w:rsid w:val="00C2125F"/>
    <w:pPr>
      <w:autoSpaceDE w:val="0"/>
      <w:autoSpaceDN w:val="0"/>
      <w:adjustRightInd w:val="0"/>
      <w:spacing w:after="90"/>
      <w:contextualSpacing/>
      <w:textAlignment w:val="center"/>
    </w:pPr>
    <w:rPr>
      <w:rFonts w:cs="Bookmania"/>
      <w:i/>
      <w:iCs/>
      <w:color w:val="000000"/>
    </w:rPr>
  </w:style>
  <w:style w:type="paragraph" w:customStyle="1" w:styleId="5E-CORESTAT">
    <w:name w:val="5E - CORE STAT"/>
    <w:basedOn w:val="Normal"/>
    <w:uiPriority w:val="99"/>
    <w:qFormat/>
    <w:rsid w:val="00367FCE"/>
    <w:pPr>
      <w:autoSpaceDE w:val="0"/>
      <w:autoSpaceDN w:val="0"/>
      <w:adjustRightInd w:val="0"/>
      <w:spacing w:after="120"/>
      <w:contextualSpacing/>
      <w:textAlignment w:val="center"/>
    </w:pPr>
    <w:rPr>
      <w:rFonts w:ascii="Bookmania" w:hAnsi="Bookmania" w:cs="Bookmania"/>
      <w:color w:val="000000"/>
      <w:sz w:val="18"/>
      <w:szCs w:val="22"/>
    </w:rPr>
  </w:style>
  <w:style w:type="paragraph" w:customStyle="1" w:styleId="5E-COREBULLETS">
    <w:name w:val="5E - CORE BULLETS"/>
    <w:basedOn w:val="5E-COREBODYPARA1"/>
    <w:uiPriority w:val="99"/>
    <w:qFormat/>
    <w:rsid w:val="004F5A46"/>
    <w:pPr>
      <w:numPr>
        <w:numId w:val="2"/>
      </w:numPr>
      <w:spacing w:before="80" w:after="100"/>
      <w:ind w:left="180" w:hanging="180"/>
      <w:contextualSpacing/>
    </w:pPr>
  </w:style>
  <w:style w:type="character" w:customStyle="1" w:styleId="5ECHARITALIC">
    <w:name w:val="*5E CHAR ITALIC"/>
    <w:uiPriority w:val="1"/>
    <w:qFormat/>
    <w:rsid w:val="009C771E"/>
    <w:rPr>
      <w:i/>
      <w:spacing w:val="1"/>
    </w:rPr>
  </w:style>
  <w:style w:type="paragraph" w:customStyle="1" w:styleId="5E-STATBLOCKBODYPARA2">
    <w:name w:val="5E - STAT BLOCK BODY PARA2"/>
    <w:basedOn w:val="5E-STATBLOCKBODYPARA1"/>
    <w:qFormat/>
    <w:rsid w:val="00D1443A"/>
    <w:pPr>
      <w:spacing w:before="0"/>
      <w:ind w:firstLine="180"/>
    </w:pPr>
  </w:style>
  <w:style w:type="table" w:styleId="ListTable1Light-Accent3">
    <w:name w:val="List Table 1 Light Accent 3"/>
    <w:basedOn w:val="TableNormal"/>
    <w:uiPriority w:val="46"/>
    <w:rsid w:val="00A67B47"/>
    <w:tblPr>
      <w:tblStyleRowBandSize w:val="1"/>
      <w:tblStyleColBandSize w:val="1"/>
    </w:tblPr>
    <w:tblStylePr w:type="firstRow">
      <w:rPr>
        <w:b/>
        <w:bCs/>
      </w:rPr>
      <w:tblPr/>
      <w:tcPr>
        <w:tcBorders>
          <w:bottom w:val="single" w:sz="4" w:space="0" w:color="DDE1E7" w:themeColor="accent3" w:themeTint="99"/>
        </w:tcBorders>
      </w:tcPr>
    </w:tblStylePr>
    <w:tblStylePr w:type="lastRow">
      <w:rPr>
        <w:b/>
        <w:bCs/>
      </w:rPr>
      <w:tblPr/>
      <w:tcPr>
        <w:tcBorders>
          <w:top w:val="single" w:sz="4" w:space="0" w:color="DDE1E7" w:themeColor="accent3" w:themeTint="99"/>
        </w:tcBorders>
      </w:tcPr>
    </w:tblStylePr>
    <w:tblStylePr w:type="firstCol">
      <w:rPr>
        <w:b/>
        <w:bCs/>
      </w:rPr>
    </w:tblStylePr>
    <w:tblStylePr w:type="lastCol">
      <w:rPr>
        <w:b/>
        <w:bCs/>
      </w:rPr>
    </w:tblStylePr>
    <w:tblStylePr w:type="band1Vert">
      <w:tblPr/>
      <w:tcPr>
        <w:shd w:val="clear" w:color="auto" w:fill="F3F5F7" w:themeFill="accent3" w:themeFillTint="33"/>
      </w:tcPr>
    </w:tblStylePr>
    <w:tblStylePr w:type="band1Horz">
      <w:tblPr/>
      <w:tcPr>
        <w:shd w:val="clear" w:color="auto" w:fill="F3F5F7" w:themeFill="accent3" w:themeFillTint="33"/>
      </w:tcPr>
    </w:tblStylePr>
  </w:style>
  <w:style w:type="table" w:customStyle="1" w:styleId="5ETABLE">
    <w:name w:val="5E TABLE"/>
    <w:basedOn w:val="TableGrid"/>
    <w:uiPriority w:val="99"/>
    <w:rsid w:val="00354519"/>
    <w:rPr>
      <w:rFonts w:ascii="Lato" w:hAnsi="Lato"/>
      <w:sz w:val="16"/>
    </w:rPr>
    <w:tblPr>
      <w:tblStyleRowBandSize w:val="1"/>
      <w:tblStyleColBandSize w:val="1"/>
      <w:tblCellMar>
        <w:top w:w="29" w:type="dxa"/>
        <w:left w:w="58" w:type="dxa"/>
        <w:bottom w:w="29" w:type="dxa"/>
        <w:right w:w="58" w:type="dxa"/>
      </w:tblCellMar>
    </w:tblPr>
    <w:tcPr>
      <w:shd w:val="clear" w:color="auto" w:fill="auto"/>
    </w:tcPr>
    <w:tblStylePr w:type="firstRow">
      <w:pPr>
        <w:jc w:val="left"/>
      </w:pPr>
      <w:rPr>
        <w:rFonts w:ascii="Lato" w:hAnsi="Lato"/>
        <w:b w:val="0"/>
        <w:bCs/>
        <w:color w:val="auto"/>
        <w:sz w:val="16"/>
      </w:rPr>
      <w:tblPr/>
      <w:tcPr>
        <w:tcBorders>
          <w:top w:val="nil"/>
          <w:left w:val="nil"/>
          <w:bottom w:val="nil"/>
          <w:right w:val="nil"/>
          <w:insideH w:val="nil"/>
          <w:insideV w:val="nil"/>
        </w:tcBorders>
        <w:vAlign w:val="bottom"/>
      </w:tcPr>
    </w:tblStylePr>
    <w:tblStylePr w:type="lastRow">
      <w:tblPr/>
      <w:tcPr>
        <w:tcBorders>
          <w:top w:val="nil"/>
          <w:left w:val="nil"/>
          <w:bottom w:val="nil"/>
          <w:right w:val="nil"/>
          <w:insideH w:val="nil"/>
          <w:insideV w:val="nil"/>
        </w:tcBorders>
        <w:shd w:val="clear" w:color="auto" w:fill="auto"/>
      </w:tcPr>
    </w:tblStylePr>
    <w:tblStylePr w:type="lastCol">
      <w:pPr>
        <w:jc w:val="left"/>
      </w:pPr>
      <w:rPr>
        <w:rFonts w:ascii="Lato" w:hAnsi="Lato"/>
        <w:sz w:val="16"/>
      </w:rPr>
    </w:tblStylePr>
    <w:tblStylePr w:type="band1Horz">
      <w:rPr>
        <w:color w:val="auto"/>
      </w:rPr>
      <w:tblPr/>
      <w:tcPr>
        <w:tcBorders>
          <w:top w:val="nil"/>
          <w:left w:val="nil"/>
          <w:bottom w:val="nil"/>
          <w:right w:val="nil"/>
          <w:insideH w:val="nil"/>
          <w:insideV w:val="nil"/>
          <w:tl2br w:val="nil"/>
          <w:tr2bl w:val="nil"/>
        </w:tcBorders>
        <w:shd w:val="clear" w:color="auto" w:fill="C8D9D8" w:themeFill="accent4" w:themeFillTint="99"/>
      </w:tcPr>
    </w:tblStylePr>
    <w:tblStylePr w:type="band2Horz">
      <w:rPr>
        <w:color w:val="auto"/>
      </w:rPr>
      <w:tblPr/>
      <w:tcPr>
        <w:tcBorders>
          <w:top w:val="nil"/>
          <w:left w:val="nil"/>
          <w:bottom w:val="nil"/>
          <w:right w:val="nil"/>
          <w:insideH w:val="nil"/>
          <w:insideV w:val="nil"/>
          <w:tl2br w:val="nil"/>
          <w:tr2bl w:val="nil"/>
        </w:tcBorders>
        <w:shd w:val="clear" w:color="auto" w:fill="auto"/>
      </w:tcPr>
    </w:tblStylePr>
  </w:style>
  <w:style w:type="paragraph" w:customStyle="1" w:styleId="5E-SIDEBARHANGING">
    <w:name w:val="5E - SIDEBAR HANGING"/>
    <w:basedOn w:val="5E-SIDEBARPARA1"/>
    <w:qFormat/>
    <w:rsid w:val="00A25D73"/>
    <w:pPr>
      <w:spacing w:before="80" w:after="100"/>
      <w:ind w:left="249" w:hanging="249"/>
    </w:pPr>
  </w:style>
  <w:style w:type="paragraph" w:customStyle="1" w:styleId="5E-BOOKTITLE">
    <w:name w:val="5E - BOOK TITLE"/>
    <w:basedOn w:val="Normal"/>
    <w:qFormat/>
    <w:rsid w:val="00D90F93"/>
    <w:pPr>
      <w:spacing w:line="1200" w:lineRule="exact"/>
      <w:jc w:val="center"/>
    </w:pPr>
    <w:rPr>
      <w:rFonts w:ascii="EB Garamond ExtraBold" w:hAnsi="EB Garamond ExtraBold"/>
      <w:bCs w:val="0"/>
      <w:caps/>
      <w:color w:val="FFFFFF" w:themeColor="background1"/>
      <w:w w:val="80"/>
      <w:sz w:val="110"/>
      <w:szCs w:val="120"/>
      <w14:shadow w14:blurRad="63500" w14:dist="25400" w14:dir="2700000" w14:sx="100000" w14:sy="100000" w14:kx="0" w14:ky="0" w14:algn="tl">
        <w14:srgbClr w14:val="000000">
          <w14:alpha w14:val="62000"/>
        </w14:srgbClr>
      </w14:shadow>
      <w14:textOutline w14:w="25400" w14:cap="flat" w14:cmpd="sng" w14:algn="ctr">
        <w14:noFill/>
        <w14:prstDash w14:val="solid"/>
        <w14:round/>
      </w14:textOutline>
      <w14:props3d w14:extrusionH="57150" w14:contourW="50800" w14:prstMaterial="powder">
        <w14:bevelT w14:w="38100" w14:h="38100" w14:prst="slope"/>
        <w14:extrusionClr>
          <w14:schemeClr w14:val="bg1"/>
        </w14:extrusionClr>
        <w14:contourClr>
          <w14:schemeClr w14:val="tx1"/>
        </w14:contourClr>
      </w14:props3d>
    </w:rPr>
  </w:style>
  <w:style w:type="paragraph" w:customStyle="1" w:styleId="5E-BOOKAUTHOR">
    <w:name w:val="5E - BOOK AUTHOR"/>
    <w:basedOn w:val="5E-BOOKTITLE"/>
    <w:qFormat/>
    <w:rsid w:val="00823F32"/>
    <w:pPr>
      <w:spacing w:before="120" w:line="240" w:lineRule="auto"/>
    </w:pPr>
    <w:rPr>
      <w:rFonts w:ascii="Alegreya Sans Black" w:hAnsi="Alegreya Sans Black"/>
      <w:caps w:val="0"/>
      <w:smallCaps/>
      <w:spacing w:val="1"/>
      <w:w w:val="95"/>
      <w:sz w:val="40"/>
      <w:szCs w:val="40"/>
      <w14:shadow w14:blurRad="0" w14:dist="0" w14:dir="0" w14:sx="0" w14:sy="0" w14:kx="0" w14:ky="0" w14:algn="none">
        <w14:srgbClr w14:val="000000"/>
      </w14:shadow>
      <w14:textOutline w14:w="0" w14:cap="flat" w14:cmpd="sng" w14:algn="ctr">
        <w14:solidFill>
          <w14:schemeClr w14:val="tx1"/>
        </w14:solidFill>
        <w14:prstDash w14:val="solid"/>
        <w14:round/>
      </w14:textOutline>
      <w14:props3d w14:extrusionH="57150" w14:contourW="2540" w14:prstMaterial="powder">
        <w14:bevelT w14:w="38100" w14:h="38100" w14:prst="slope"/>
        <w14:extrusionClr>
          <w14:schemeClr w14:val="bg1"/>
        </w14:extrusionClr>
        <w14:contourClr>
          <w14:srgbClr w14:val="C00000"/>
        </w14:contourClr>
      </w14:props3d>
    </w:rPr>
  </w:style>
  <w:style w:type="paragraph" w:customStyle="1" w:styleId="5E-TABLETITLE">
    <w:name w:val="5E - TABLE TITLE"/>
    <w:basedOn w:val="5E-COREBODYPARA2"/>
    <w:uiPriority w:val="99"/>
    <w:qFormat/>
    <w:rsid w:val="00D960C8"/>
    <w:pPr>
      <w:keepNext/>
      <w:spacing w:before="60" w:after="60"/>
      <w:ind w:firstLine="0"/>
    </w:pPr>
    <w:rPr>
      <w:rFonts w:ascii="Source Sans Pro" w:hAnsi="Source Sans Pro"/>
      <w:b/>
      <w:bCs/>
      <w:smallCaps/>
      <w:spacing w:val="6"/>
      <w:sz w:val="21"/>
    </w:rPr>
  </w:style>
  <w:style w:type="paragraph" w:customStyle="1" w:styleId="5E-STATBLOCKHANGING">
    <w:name w:val="5E - STAT BLOCK HANGING"/>
    <w:basedOn w:val="5E-STATBLOCKBODYPARA1"/>
    <w:qFormat/>
    <w:rsid w:val="00D1443A"/>
    <w:pPr>
      <w:ind w:left="187" w:hanging="187"/>
    </w:pPr>
  </w:style>
  <w:style w:type="paragraph" w:customStyle="1" w:styleId="5E-STATBLOCKBULLETED">
    <w:name w:val="5E - STAT BLOCK BULLETED"/>
    <w:basedOn w:val="5E-STATBLOCKBODYPARA1"/>
    <w:qFormat/>
    <w:rsid w:val="009B1485"/>
    <w:pPr>
      <w:numPr>
        <w:numId w:val="1"/>
      </w:numPr>
      <w:ind w:left="187" w:hanging="187"/>
      <w:contextualSpacing/>
    </w:pPr>
  </w:style>
  <w:style w:type="paragraph" w:customStyle="1" w:styleId="5E-TABLECELL">
    <w:name w:val="5E - TABLE CELL"/>
    <w:basedOn w:val="Normal"/>
    <w:link w:val="5E-TABLECELLChar"/>
    <w:uiPriority w:val="99"/>
    <w:qFormat/>
    <w:rsid w:val="008A0536"/>
    <w:pPr>
      <w:suppressAutoHyphens/>
      <w:autoSpaceDE w:val="0"/>
      <w:autoSpaceDN w:val="0"/>
      <w:adjustRightInd w:val="0"/>
      <w:textAlignment w:val="center"/>
    </w:pPr>
    <w:rPr>
      <w:rFonts w:ascii="Source Sans Pro" w:hAnsi="Source Sans Pro" w:cs="Scala Sans"/>
      <w:color w:val="000000"/>
      <w:sz w:val="17"/>
      <w:szCs w:val="16"/>
    </w:rPr>
  </w:style>
  <w:style w:type="character" w:customStyle="1" w:styleId="5E-TABLECELLChar">
    <w:name w:val="5E - TABLE CELL Char"/>
    <w:basedOn w:val="DefaultParagraphFont"/>
    <w:link w:val="5E-TABLECELL"/>
    <w:uiPriority w:val="99"/>
    <w:rsid w:val="008A0536"/>
    <w:rPr>
      <w:rFonts w:ascii="Source Sans Pro" w:hAnsi="Source Sans Pro" w:cs="Scala Sans"/>
      <w:bCs/>
      <w:color w:val="000000"/>
      <w:w w:val="102"/>
      <w:sz w:val="17"/>
      <w:szCs w:val="16"/>
    </w:rPr>
  </w:style>
  <w:style w:type="paragraph" w:customStyle="1" w:styleId="5E-CORESPELLCASTINGABILITY">
    <w:name w:val="5E - CORE SPELLCASTING ABILITY"/>
    <w:basedOn w:val="Normal"/>
    <w:qFormat/>
    <w:rsid w:val="00EA2A8E"/>
    <w:pPr>
      <w:spacing w:after="80" w:line="276" w:lineRule="auto"/>
      <w:ind w:left="274" w:right="259"/>
      <w:jc w:val="center"/>
    </w:pPr>
    <w:rPr>
      <w:rFonts w:ascii="Source Sans Pro" w:eastAsiaTheme="minorEastAsia" w:hAnsi="Source Sans Pro"/>
      <w:iCs/>
      <w:color w:val="000000" w:themeColor="text1"/>
      <w:sz w:val="17"/>
      <w:szCs w:val="18"/>
      <w:lang w:val="en-CA" w:eastAsia="zh-TW"/>
    </w:rPr>
  </w:style>
  <w:style w:type="character" w:customStyle="1" w:styleId="5ECHARBOLD">
    <w:name w:val="*5E CHAR BOLD"/>
    <w:basedOn w:val="DefaultParagraphFont"/>
    <w:uiPriority w:val="1"/>
    <w:qFormat/>
    <w:rsid w:val="00FB3CE6"/>
    <w:rPr>
      <w:b/>
    </w:rPr>
  </w:style>
  <w:style w:type="paragraph" w:customStyle="1" w:styleId="5E-SIDEBARMETADATA">
    <w:name w:val="5E - SIDEBAR METADATA"/>
    <w:basedOn w:val="5E-SIDEBARPARA1"/>
    <w:next w:val="5E-SIDEBARPARA1"/>
    <w:qFormat/>
    <w:rsid w:val="00A25D73"/>
    <w:pPr>
      <w:spacing w:before="0" w:after="80"/>
    </w:pPr>
    <w:rPr>
      <w:i/>
      <w:iCs w:val="0"/>
    </w:rPr>
  </w:style>
  <w:style w:type="character" w:styleId="Hyperlink">
    <w:name w:val="Hyperlink"/>
    <w:basedOn w:val="DefaultParagraphFont"/>
    <w:uiPriority w:val="99"/>
    <w:unhideWhenUsed/>
    <w:rsid w:val="00925E66"/>
    <w:rPr>
      <w:color w:val="953734" w:themeColor="accent1"/>
      <w:u w:val="single"/>
    </w:rPr>
  </w:style>
  <w:style w:type="paragraph" w:customStyle="1" w:styleId="5E-COREHANGING">
    <w:name w:val="5E - CORE HANGING"/>
    <w:basedOn w:val="5E-COREBODYPARA2"/>
    <w:uiPriority w:val="99"/>
    <w:qFormat/>
    <w:rsid w:val="00114375"/>
    <w:pPr>
      <w:spacing w:before="80" w:after="120"/>
      <w:ind w:left="187" w:hanging="187"/>
      <w:contextualSpacing/>
    </w:pPr>
  </w:style>
  <w:style w:type="table" w:styleId="TableGrid">
    <w:name w:val="Table Grid"/>
    <w:basedOn w:val="TableNormal"/>
    <w:uiPriority w:val="39"/>
    <w:rsid w:val="00937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43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3AF"/>
    <w:rPr>
      <w:rFonts w:ascii="Segoe UI" w:hAnsi="Segoe UI" w:cs="Segoe UI"/>
      <w:sz w:val="18"/>
      <w:szCs w:val="18"/>
    </w:rPr>
  </w:style>
  <w:style w:type="table" w:styleId="TableGridLight">
    <w:name w:val="Grid Table Light"/>
    <w:basedOn w:val="TableNormal"/>
    <w:uiPriority w:val="99"/>
    <w:rsid w:val="0002452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7030C4"/>
  </w:style>
  <w:style w:type="numbering" w:customStyle="1" w:styleId="NoList1">
    <w:name w:val="No List1"/>
    <w:next w:val="NoList"/>
    <w:uiPriority w:val="99"/>
    <w:semiHidden/>
    <w:unhideWhenUsed/>
    <w:rsid w:val="00771666"/>
  </w:style>
  <w:style w:type="paragraph" w:customStyle="1" w:styleId="5E-STATBLOCKTITLE">
    <w:name w:val="5E - STAT BLOCK TITLE"/>
    <w:basedOn w:val="Heading4"/>
    <w:uiPriority w:val="99"/>
    <w:qFormat/>
    <w:rsid w:val="0070222E"/>
    <w:pPr>
      <w:spacing w:before="0"/>
    </w:pPr>
    <w:rPr>
      <w:b/>
      <w:bCs w:val="0"/>
      <w:sz w:val="24"/>
      <w:szCs w:val="24"/>
    </w:rPr>
  </w:style>
  <w:style w:type="paragraph" w:styleId="Header">
    <w:name w:val="header"/>
    <w:basedOn w:val="Normal"/>
    <w:link w:val="HeaderChar"/>
    <w:uiPriority w:val="99"/>
    <w:unhideWhenUsed/>
    <w:rsid w:val="00BF72BB"/>
    <w:pPr>
      <w:tabs>
        <w:tab w:val="center" w:pos="4680"/>
        <w:tab w:val="right" w:pos="9360"/>
      </w:tabs>
      <w:spacing w:line="240" w:lineRule="auto"/>
    </w:pPr>
  </w:style>
  <w:style w:type="paragraph" w:customStyle="1" w:styleId="5E-EPIGRAPHSOURCE">
    <w:name w:val="5E - EPIGRAPH SOURCE"/>
    <w:basedOn w:val="5E-EPIGRAPHPARA1"/>
    <w:next w:val="5E-COREBODYPARA1"/>
    <w:qFormat/>
    <w:rsid w:val="005B42CF"/>
    <w:pPr>
      <w:spacing w:after="180"/>
      <w:jc w:val="right"/>
    </w:pPr>
    <w:rPr>
      <w:i w:val="0"/>
    </w:rPr>
  </w:style>
  <w:style w:type="character" w:customStyle="1" w:styleId="5ECHARBOLDITALICINLINESUBHEAD">
    <w:name w:val="*5E CHAR BOLD &amp; ITALIC (INLINE SUBHEAD)"/>
    <w:basedOn w:val="DefaultParagraphFont"/>
    <w:uiPriority w:val="1"/>
    <w:qFormat/>
    <w:rsid w:val="00E840C0"/>
    <w:rPr>
      <w:b/>
      <w:bCs/>
      <w:i/>
      <w:spacing w:val="4"/>
    </w:rPr>
  </w:style>
  <w:style w:type="paragraph" w:customStyle="1" w:styleId="5E-STATBLOCKBODYPARA1">
    <w:name w:val="5E - STAT BLOCK BODY PARA1"/>
    <w:uiPriority w:val="99"/>
    <w:qFormat/>
    <w:rsid w:val="00EA2A8E"/>
    <w:pPr>
      <w:tabs>
        <w:tab w:val="left" w:pos="187"/>
      </w:tabs>
      <w:spacing w:before="60" w:line="264" w:lineRule="auto"/>
    </w:pPr>
    <w:rPr>
      <w:rFonts w:ascii="Source Sans Pro" w:eastAsia="ヒラギノ角ゴ Pro W3" w:hAnsi="Source Sans Pro"/>
      <w:color w:val="000000"/>
      <w:sz w:val="16"/>
      <w:szCs w:val="16"/>
      <w:lang w:eastAsia="ja-JP"/>
    </w:rPr>
  </w:style>
  <w:style w:type="paragraph" w:customStyle="1" w:styleId="5E-StatBlockHeading">
    <w:name w:val="5E - Stat Block Heading"/>
    <w:basedOn w:val="Normal"/>
    <w:next w:val="5E-STATBLOCKBODYPARA1"/>
    <w:uiPriority w:val="99"/>
    <w:qFormat/>
    <w:rsid w:val="00B822E3"/>
    <w:pPr>
      <w:keepNext/>
      <w:pBdr>
        <w:bottom w:val="single" w:sz="8" w:space="0" w:color="E1C275" w:themeColor="accent2"/>
      </w:pBdr>
      <w:spacing w:before="180" w:after="60" w:line="230" w:lineRule="exact"/>
      <w:outlineLvl w:val="0"/>
    </w:pPr>
    <w:rPr>
      <w:rFonts w:ascii="Lato" w:hAnsi="Lato"/>
      <w:smallCaps/>
      <w:color w:val="953734" w:themeColor="accent1"/>
      <w:sz w:val="24"/>
      <w:szCs w:val="24"/>
    </w:rPr>
  </w:style>
  <w:style w:type="paragraph" w:customStyle="1" w:styleId="5E-STATBLOCKDATA">
    <w:name w:val="5E - STAT BLOCK DATA"/>
    <w:basedOn w:val="5E-STATBLOCKBODYPARA1"/>
    <w:link w:val="5E-STATBLOCKDATAChar"/>
    <w:uiPriority w:val="99"/>
    <w:qFormat/>
    <w:rsid w:val="00F25442"/>
    <w:pPr>
      <w:keepLines/>
      <w:pBdr>
        <w:bottom w:val="threeDEngrave" w:sz="12" w:space="5" w:color="953734" w:themeColor="accent1"/>
      </w:pBdr>
      <w:spacing w:before="0" w:after="60"/>
      <w:ind w:left="187" w:hanging="187"/>
      <w:contextualSpacing/>
    </w:pPr>
    <w:rPr>
      <w:color w:val="auto"/>
    </w:rPr>
  </w:style>
  <w:style w:type="paragraph" w:customStyle="1" w:styleId="5E-STATBLOCKMETADATA">
    <w:name w:val="5E - STAT BLOCK METADATA"/>
    <w:basedOn w:val="5E-STATBLOCKBODYPARA1"/>
    <w:next w:val="5E-STATBLOCKDATA"/>
    <w:uiPriority w:val="99"/>
    <w:qFormat/>
    <w:rsid w:val="00F25442"/>
    <w:pPr>
      <w:keepNext/>
      <w:pBdr>
        <w:bottom w:val="threeDEngrave" w:sz="12" w:space="4" w:color="953734" w:themeColor="accent1"/>
      </w:pBdr>
      <w:spacing w:before="0" w:after="70"/>
      <w:contextualSpacing/>
    </w:pPr>
    <w:rPr>
      <w:i/>
      <w:sz w:val="17"/>
      <w:szCs w:val="17"/>
    </w:rPr>
  </w:style>
  <w:style w:type="paragraph" w:customStyle="1" w:styleId="5E-TABLECELLCENTERED">
    <w:name w:val="5E - TABLE CELL CENTERED"/>
    <w:basedOn w:val="5E-TABLECELL"/>
    <w:qFormat/>
    <w:rsid w:val="00E01FDE"/>
    <w:pPr>
      <w:framePr w:wrap="around" w:hAnchor="text"/>
      <w:jc w:val="center"/>
    </w:pPr>
    <w:rPr>
      <w:rFonts w:eastAsia="Times New Roman" w:cs="Times New Roman"/>
      <w:szCs w:val="20"/>
    </w:rPr>
  </w:style>
  <w:style w:type="character" w:customStyle="1" w:styleId="5E-STATBLOCKDATAChar">
    <w:name w:val="5E - STAT BLOCK DATA Char"/>
    <w:basedOn w:val="DefaultParagraphFont"/>
    <w:link w:val="5E-STATBLOCKDATA"/>
    <w:uiPriority w:val="99"/>
    <w:rsid w:val="00F25442"/>
    <w:rPr>
      <w:rFonts w:ascii="Lato" w:eastAsia="ヒラギノ角ゴ Pro W3" w:hAnsi="Lato"/>
      <w:sz w:val="16"/>
      <w:szCs w:val="16"/>
      <w:lang w:eastAsia="ja-JP"/>
    </w:rPr>
  </w:style>
  <w:style w:type="paragraph" w:customStyle="1" w:styleId="5E-STATBLOCKABILITYSCORENUMBER">
    <w:name w:val="5E - STAT BLOCK ABILITY SCORE NUMBER"/>
    <w:basedOn w:val="5E-STATBLOCKBODYPARA1"/>
    <w:next w:val="Normal"/>
    <w:uiPriority w:val="99"/>
    <w:qFormat/>
    <w:rsid w:val="00F25442"/>
    <w:pPr>
      <w:keepLines/>
      <w:widowControl w:val="0"/>
      <w:pBdr>
        <w:bottom w:val="threeDEngrave" w:sz="12" w:space="7" w:color="953734" w:themeColor="accent1"/>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paragraph" w:customStyle="1" w:styleId="5E-STATBLOCKABILITYSCORENAME">
    <w:name w:val="5E - STAT BLOCK ABILITY SCORE NAME"/>
    <w:basedOn w:val="5E-STATBLOCKABILITYSCORENUMBER"/>
    <w:qFormat/>
    <w:rsid w:val="00682552"/>
    <w:pPr>
      <w:pBdr>
        <w:bottom w:val="none" w:sz="0" w:space="0" w:color="auto"/>
      </w:pBdr>
      <w:tabs>
        <w:tab w:val="clear" w:pos="187"/>
      </w:tabs>
      <w:spacing w:after="0"/>
      <w:ind w:firstLine="180"/>
    </w:pPr>
    <w:rPr>
      <w:b/>
      <w:color w:val="9B3737"/>
    </w:rPr>
  </w:style>
  <w:style w:type="character" w:customStyle="1" w:styleId="5E-STATBLOCKLABEL">
    <w:name w:val="5E - STAT BLOCK LABEL"/>
    <w:basedOn w:val="DefaultParagraphFont"/>
    <w:uiPriority w:val="1"/>
    <w:qFormat/>
    <w:rsid w:val="00B734C6"/>
    <w:rPr>
      <w:b/>
      <w:color w:val="953734" w:themeColor="accent1"/>
    </w:rPr>
  </w:style>
  <w:style w:type="paragraph" w:customStyle="1" w:styleId="5E-EPIGRAPHPARA2">
    <w:name w:val="5E - EPIGRAPH PARA2"/>
    <w:basedOn w:val="5E-EPIGRAPHPARA1"/>
    <w:qFormat/>
    <w:rsid w:val="004C0DD1"/>
    <w:pPr>
      <w:spacing w:before="0" w:after="100"/>
      <w:ind w:firstLine="187"/>
    </w:pPr>
  </w:style>
  <w:style w:type="paragraph" w:customStyle="1" w:styleId="5E-SIDEBARPARA1">
    <w:name w:val="5E - SIDEBAR PARA1"/>
    <w:basedOn w:val="Normal"/>
    <w:qFormat/>
    <w:rsid w:val="00EA2A8E"/>
    <w:pPr>
      <w:spacing w:before="60" w:line="252" w:lineRule="auto"/>
      <w:contextualSpacing/>
    </w:pPr>
    <w:rPr>
      <w:rFonts w:ascii="Source Sans Pro" w:eastAsiaTheme="minorEastAsia" w:hAnsi="Source Sans Pro"/>
      <w:iCs/>
      <w:sz w:val="17"/>
      <w:szCs w:val="18"/>
      <w:lang w:eastAsia="zh-TW"/>
    </w:rPr>
  </w:style>
  <w:style w:type="paragraph" w:customStyle="1" w:styleId="5E-SIDEBARPARA2">
    <w:name w:val="5E - SIDEBAR PARA2"/>
    <w:basedOn w:val="5E-SIDEBARPARA1"/>
    <w:qFormat/>
    <w:rsid w:val="00EF4CAF"/>
    <w:pPr>
      <w:spacing w:before="0" w:after="40"/>
      <w:ind w:firstLine="180"/>
    </w:pPr>
  </w:style>
  <w:style w:type="paragraph" w:customStyle="1" w:styleId="5E-SIDEBARTITLE">
    <w:name w:val="5E - SIDEBAR TITLE"/>
    <w:basedOn w:val="5E-SIDEBARPARA1"/>
    <w:next w:val="5E-SIDEBARPARA1"/>
    <w:qFormat/>
    <w:rsid w:val="00554EFD"/>
    <w:pPr>
      <w:spacing w:before="40"/>
    </w:pPr>
    <w:rPr>
      <w:b/>
      <w:bCs w:val="0"/>
      <w:smallCaps/>
      <w:spacing w:val="2"/>
      <w:sz w:val="21"/>
      <w:szCs w:val="19"/>
    </w:rPr>
  </w:style>
  <w:style w:type="table" w:styleId="TableContemporary">
    <w:name w:val="Table Contemporary"/>
    <w:basedOn w:val="TableNormal"/>
    <w:uiPriority w:val="99"/>
    <w:semiHidden/>
    <w:unhideWhenUsed/>
    <w:rsid w:val="00E7456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List6">
    <w:name w:val="Table List 6"/>
    <w:basedOn w:val="TableNormal"/>
    <w:uiPriority w:val="99"/>
    <w:semiHidden/>
    <w:unhideWhenUsed/>
    <w:rsid w:val="00A67B4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customStyle="1" w:styleId="5E-SIDEBARBULLETS">
    <w:name w:val="5E - SIDEBAR BULLETS"/>
    <w:basedOn w:val="5E-SIDEBARPARA1"/>
    <w:qFormat/>
    <w:rsid w:val="003503DF"/>
    <w:pPr>
      <w:numPr>
        <w:numId w:val="3"/>
      </w:numPr>
      <w:spacing w:before="80" w:after="120"/>
      <w:ind w:left="249" w:hanging="201"/>
    </w:pPr>
  </w:style>
  <w:style w:type="character" w:styleId="UnresolvedMention">
    <w:name w:val="Unresolved Mention"/>
    <w:basedOn w:val="DefaultParagraphFont"/>
    <w:uiPriority w:val="99"/>
    <w:semiHidden/>
    <w:unhideWhenUsed/>
    <w:rsid w:val="00FE70F7"/>
    <w:rPr>
      <w:color w:val="605E5C"/>
      <w:shd w:val="clear" w:color="auto" w:fill="E1DFDD"/>
    </w:rPr>
  </w:style>
  <w:style w:type="paragraph" w:customStyle="1" w:styleId="5E-CreditsHanging">
    <w:name w:val="5E - Credits Hanging"/>
    <w:basedOn w:val="5E-SIDEBARHANGING"/>
    <w:qFormat/>
    <w:rsid w:val="009F4B6F"/>
  </w:style>
  <w:style w:type="paragraph" w:customStyle="1" w:styleId="5E-CREDITSDISCLAIMER">
    <w:name w:val="5E - CREDITS DISCLAIMER"/>
    <w:basedOn w:val="5E-CreditsHanging"/>
    <w:qFormat/>
    <w:rsid w:val="00C92B3A"/>
    <w:pPr>
      <w:spacing w:before="240"/>
      <w:ind w:left="0" w:firstLine="0"/>
    </w:pPr>
    <w:rPr>
      <w:i/>
      <w:iCs w:val="0"/>
      <w:sz w:val="14"/>
      <w:szCs w:val="14"/>
    </w:rPr>
  </w:style>
  <w:style w:type="paragraph" w:customStyle="1" w:styleId="5E-CREDITSLEGALESE">
    <w:name w:val="5E - CREDITS LEGALESE"/>
    <w:basedOn w:val="5E-CREDITSDISCLAIMER"/>
    <w:qFormat/>
    <w:rsid w:val="00C92B3A"/>
    <w:rPr>
      <w:i w:val="0"/>
      <w:iCs/>
    </w:rPr>
  </w:style>
  <w:style w:type="paragraph" w:customStyle="1" w:styleId="5E-CREDITSPARA1">
    <w:name w:val="5E - CREDITS PARA1"/>
    <w:basedOn w:val="5E-CreditsHanging"/>
    <w:next w:val="5E-CREDITSPARA2"/>
    <w:qFormat/>
    <w:rsid w:val="005B48AC"/>
    <w:pPr>
      <w:spacing w:before="120" w:after="0"/>
      <w:ind w:left="0" w:firstLine="0"/>
    </w:pPr>
  </w:style>
  <w:style w:type="paragraph" w:customStyle="1" w:styleId="5E-CREDITSPARA2">
    <w:name w:val="5E - CREDITS PARA2"/>
    <w:basedOn w:val="5E-CREDITSPARA1"/>
    <w:qFormat/>
    <w:rsid w:val="005B48AC"/>
    <w:pPr>
      <w:spacing w:before="0"/>
      <w:ind w:firstLine="180"/>
    </w:pPr>
  </w:style>
  <w:style w:type="character" w:customStyle="1" w:styleId="HeaderChar">
    <w:name w:val="Header Char"/>
    <w:basedOn w:val="DefaultParagraphFont"/>
    <w:link w:val="Header"/>
    <w:uiPriority w:val="99"/>
    <w:rsid w:val="00BF72BB"/>
    <w:rPr>
      <w:rFonts w:ascii="Merriweather" w:hAnsi="Merriweather" w:cs="Martel DemiBold"/>
      <w:bCs/>
      <w:w w:val="102"/>
      <w:sz w:val="16"/>
    </w:rPr>
  </w:style>
  <w:style w:type="paragraph" w:styleId="TOCHeading">
    <w:name w:val="TOC Heading"/>
    <w:basedOn w:val="Normal"/>
    <w:next w:val="Normal"/>
    <w:uiPriority w:val="39"/>
    <w:unhideWhenUsed/>
    <w:rsid w:val="0055075D"/>
    <w:pPr>
      <w:keepNext/>
      <w:keepLines/>
      <w:spacing w:before="240" w:after="240" w:line="259" w:lineRule="auto"/>
      <w:outlineLvl w:val="0"/>
    </w:pPr>
    <w:rPr>
      <w:rFonts w:ascii="Trirong" w:eastAsiaTheme="majorEastAsia" w:hAnsi="Trirong" w:cstheme="majorBidi"/>
      <w:bCs w:val="0"/>
      <w:color w:val="6F2827" w:themeColor="accent1" w:themeShade="BF"/>
      <w:sz w:val="48"/>
      <w:szCs w:val="32"/>
    </w:rPr>
  </w:style>
  <w:style w:type="paragraph" w:styleId="TOC2">
    <w:name w:val="toc 2"/>
    <w:basedOn w:val="5E-COREBODYPARA1"/>
    <w:next w:val="Normal"/>
    <w:autoRedefine/>
    <w:uiPriority w:val="39"/>
    <w:unhideWhenUsed/>
    <w:rsid w:val="00ED615F"/>
    <w:pPr>
      <w:tabs>
        <w:tab w:val="right" w:leader="dot" w:pos="4742"/>
      </w:tabs>
    </w:pPr>
  </w:style>
  <w:style w:type="paragraph" w:styleId="TOC3">
    <w:name w:val="toc 3"/>
    <w:basedOn w:val="5E-COREBODYPARA1"/>
    <w:next w:val="Normal"/>
    <w:autoRedefine/>
    <w:uiPriority w:val="39"/>
    <w:unhideWhenUsed/>
    <w:rsid w:val="002F29EF"/>
    <w:pPr>
      <w:ind w:left="245"/>
    </w:pPr>
  </w:style>
  <w:style w:type="paragraph" w:styleId="TOC1">
    <w:name w:val="toc 1"/>
    <w:basedOn w:val="5E-COREBODYPARA1"/>
    <w:next w:val="Normal"/>
    <w:autoRedefine/>
    <w:uiPriority w:val="39"/>
    <w:unhideWhenUsed/>
    <w:rsid w:val="002F29EF"/>
    <w:pPr>
      <w:spacing w:before="80"/>
    </w:pPr>
    <w:rPr>
      <w:b/>
      <w:color w:val="953734" w:themeColor="accent1"/>
    </w:rPr>
  </w:style>
  <w:style w:type="paragraph" w:styleId="TOC4">
    <w:name w:val="toc 4"/>
    <w:basedOn w:val="5E-COREBODYPARA1"/>
    <w:next w:val="Normal"/>
    <w:autoRedefine/>
    <w:uiPriority w:val="39"/>
    <w:semiHidden/>
    <w:unhideWhenUsed/>
    <w:rsid w:val="002F29EF"/>
    <w:pPr>
      <w:ind w:left="475"/>
    </w:pPr>
  </w:style>
  <w:style w:type="paragraph" w:styleId="TOC5">
    <w:name w:val="toc 5"/>
    <w:basedOn w:val="5E-COREBODYPARA1"/>
    <w:next w:val="Normal"/>
    <w:autoRedefine/>
    <w:uiPriority w:val="39"/>
    <w:semiHidden/>
    <w:unhideWhenUsed/>
    <w:rsid w:val="00671728"/>
    <w:pPr>
      <w:spacing w:after="100"/>
      <w:ind w:left="720"/>
    </w:pPr>
  </w:style>
  <w:style w:type="paragraph" w:styleId="TOC6">
    <w:name w:val="toc 6"/>
    <w:basedOn w:val="5E-COREBODYPARA1"/>
    <w:next w:val="Normal"/>
    <w:autoRedefine/>
    <w:uiPriority w:val="39"/>
    <w:semiHidden/>
    <w:unhideWhenUsed/>
    <w:rsid w:val="00671728"/>
    <w:pPr>
      <w:spacing w:after="100"/>
      <w:ind w:left="965"/>
    </w:pPr>
  </w:style>
  <w:style w:type="paragraph" w:styleId="TOC7">
    <w:name w:val="toc 7"/>
    <w:basedOn w:val="5E-COREBODYPARA1"/>
    <w:next w:val="Normal"/>
    <w:autoRedefine/>
    <w:uiPriority w:val="39"/>
    <w:semiHidden/>
    <w:unhideWhenUsed/>
    <w:rsid w:val="00671728"/>
    <w:pPr>
      <w:spacing w:after="100"/>
      <w:ind w:left="1195"/>
    </w:pPr>
  </w:style>
  <w:style w:type="paragraph" w:styleId="TOC8">
    <w:name w:val="toc 8"/>
    <w:basedOn w:val="5E-COREBODYPARA1"/>
    <w:next w:val="Normal"/>
    <w:autoRedefine/>
    <w:uiPriority w:val="39"/>
    <w:semiHidden/>
    <w:unhideWhenUsed/>
    <w:rsid w:val="00671728"/>
    <w:pPr>
      <w:spacing w:after="100"/>
      <w:ind w:left="1440"/>
    </w:pPr>
  </w:style>
  <w:style w:type="paragraph" w:styleId="TOC9">
    <w:name w:val="toc 9"/>
    <w:basedOn w:val="5E-COREBODYPARA1"/>
    <w:next w:val="Normal"/>
    <w:autoRedefine/>
    <w:uiPriority w:val="39"/>
    <w:semiHidden/>
    <w:unhideWhenUsed/>
    <w:rsid w:val="00671728"/>
    <w:pPr>
      <w:spacing w:after="100"/>
      <w:ind w:left="1685"/>
    </w:pPr>
  </w:style>
  <w:style w:type="paragraph" w:customStyle="1" w:styleId="5E-STATBLOCKSPELLLIST">
    <w:name w:val="5E - STAT BLOCK SPELL LIST"/>
    <w:basedOn w:val="5E-STATBLOCKHANGING"/>
    <w:rsid w:val="00AA5C1A"/>
    <w:pPr>
      <w:contextualSpacing/>
    </w:pPr>
  </w:style>
  <w:style w:type="paragraph" w:customStyle="1" w:styleId="5E-LISTITEM">
    <w:name w:val="5E - LIST ITEM"/>
    <w:basedOn w:val="5E-CreditsHanging"/>
    <w:qFormat/>
    <w:rsid w:val="00E12084"/>
    <w:pPr>
      <w:ind w:left="180" w:hanging="180"/>
    </w:pPr>
  </w:style>
  <w:style w:type="paragraph" w:customStyle="1" w:styleId="5E-BOOKTAGLINE">
    <w:name w:val="5E - BOOK TAGLINE"/>
    <w:basedOn w:val="5E-BOOKTITLE"/>
    <w:qFormat/>
    <w:rsid w:val="00E616FD"/>
    <w:pPr>
      <w:spacing w:line="360" w:lineRule="exact"/>
    </w:pPr>
    <w:rPr>
      <w:rFonts w:ascii="Alegreya Sans Black" w:hAnsi="Alegreya Sans Black" w:cs="Taviraj Black"/>
      <w:b/>
      <w:caps w:val="0"/>
      <w:spacing w:val="10"/>
      <w:w w:val="100"/>
      <w:sz w:val="32"/>
      <w:szCs w:val="36"/>
      <w14:props3d w14:extrusionH="57150" w14:contourW="10160" w14:prstMaterial="powder">
        <w14:bevelT w14:w="38100" w14:h="38100" w14:prst="slope"/>
        <w14:extrusionClr>
          <w14:schemeClr w14:val="bg1"/>
        </w14:extrusionClr>
        <w14:contourClr>
          <w14:schemeClr w14:val="tx1"/>
        </w14:contourClr>
      </w14:props3d>
    </w:rPr>
  </w:style>
  <w:style w:type="paragraph" w:styleId="Footer">
    <w:name w:val="footer"/>
    <w:basedOn w:val="Normal"/>
    <w:link w:val="FooterChar"/>
    <w:uiPriority w:val="99"/>
    <w:unhideWhenUsed/>
    <w:rsid w:val="00BF72BB"/>
    <w:pPr>
      <w:tabs>
        <w:tab w:val="center" w:pos="4680"/>
        <w:tab w:val="right" w:pos="9360"/>
      </w:tabs>
      <w:spacing w:line="240" w:lineRule="auto"/>
    </w:pPr>
  </w:style>
  <w:style w:type="character" w:customStyle="1" w:styleId="FooterChar">
    <w:name w:val="Footer Char"/>
    <w:basedOn w:val="DefaultParagraphFont"/>
    <w:link w:val="Footer"/>
    <w:uiPriority w:val="99"/>
    <w:rsid w:val="00BF72BB"/>
    <w:rPr>
      <w:rFonts w:ascii="Merriweather" w:hAnsi="Merriweather" w:cs="Martel DemiBold"/>
      <w:bCs/>
      <w:w w:val="102"/>
      <w:sz w:val="16"/>
    </w:rPr>
  </w:style>
  <w:style w:type="paragraph" w:customStyle="1" w:styleId="5E-BOOKSUBTITLE">
    <w:name w:val="5E - BOOK SUBTITLE"/>
    <w:basedOn w:val="5E-BOOKTITLE"/>
    <w:qFormat/>
    <w:rsid w:val="00A0152A"/>
    <w:pPr>
      <w:spacing w:before="120" w:line="500" w:lineRule="exact"/>
      <w:contextualSpacing/>
    </w:pPr>
    <w:rPr>
      <w:sz w:val="50"/>
      <w:szCs w:val="50"/>
    </w:rPr>
  </w:style>
  <w:style w:type="paragraph" w:customStyle="1" w:styleId="5E-PAGENUMBER">
    <w:name w:val="5E - PAGE NUMBER"/>
    <w:basedOn w:val="Normal"/>
    <w:qFormat/>
    <w:rsid w:val="00374BDE"/>
    <w:pPr>
      <w:jc w:val="center"/>
    </w:pPr>
    <w:rPr>
      <w:rFonts w:ascii="Trirong" w:hAnsi="Trirong" w:cs="Trirong"/>
      <w:noProof/>
      <w:color w:val="953734" w:themeColor="accent1"/>
      <w:w w:val="98"/>
      <w:sz w:val="18"/>
      <w:szCs w:val="18"/>
    </w:rPr>
  </w:style>
  <w:style w:type="paragraph" w:customStyle="1" w:styleId="5E-BOOKBACKTITLE">
    <w:name w:val="5E - BOOK BACK TITLE"/>
    <w:basedOn w:val="5E-BOOKSUBTITLE"/>
    <w:rsid w:val="00232A46"/>
    <w:pPr>
      <w:spacing w:after="240"/>
    </w:pPr>
    <w:rPr>
      <w:caps w:val="0"/>
      <w:smallCaps/>
      <w:color w:val="C00000"/>
      <w:sz w:val="46"/>
      <w:szCs w:val="46"/>
      <w14:shadow w14:blurRad="0" w14:dist="0" w14:dir="0" w14:sx="0" w14:sy="0" w14:kx="0" w14:ky="0" w14:algn="none">
        <w14:srgbClr w14:val="000000"/>
      </w14:shadow>
      <w14:props3d w14:extrusionH="0" w14:contourW="50800" w14:prstMaterial="powder">
        <w14:extrusionClr>
          <w14:schemeClr w14:val="bg1"/>
        </w14:extrusionClr>
        <w14:contourClr>
          <w14:schemeClr w14:val="tx1"/>
        </w14:contourClr>
      </w14:props3d>
    </w:rPr>
  </w:style>
  <w:style w:type="paragraph" w:customStyle="1" w:styleId="5E-BOOKBACKTEXT">
    <w:name w:val="5E - BOOK BACK TEXT"/>
    <w:basedOn w:val="5E-BOOKTAGLINE"/>
    <w:rsid w:val="00232A46"/>
    <w:pPr>
      <w:spacing w:after="240" w:line="264" w:lineRule="auto"/>
      <w:jc w:val="left"/>
    </w:pPr>
    <w:rPr>
      <w:rFonts w:ascii="Alegreya Sans Medium" w:hAnsi="Alegreya Sans Medium"/>
      <w:w w:val="102"/>
      <w:sz w:val="20"/>
      <w:szCs w:val="20"/>
      <w14:props3d w14:extrusionH="0" w14:contourW="10160" w14:prstMaterial="powder">
        <w14:extrusionClr>
          <w14:schemeClr w14:val="bg1"/>
        </w14:extrusionClr>
        <w14:contourClr>
          <w14:schemeClr w14:val="tx1"/>
        </w14:contourClr>
      </w14:props3d>
    </w:rPr>
  </w:style>
  <w:style w:type="paragraph" w:styleId="ListParagraph">
    <w:name w:val="List Paragraph"/>
    <w:basedOn w:val="Normal"/>
    <w:uiPriority w:val="34"/>
    <w:rsid w:val="00E67544"/>
    <w:pPr>
      <w:ind w:left="720"/>
      <w:contextualSpacing/>
    </w:pPr>
  </w:style>
  <w:style w:type="paragraph" w:styleId="NormalWeb">
    <w:name w:val="Normal (Web)"/>
    <w:basedOn w:val="Normal"/>
    <w:uiPriority w:val="99"/>
    <w:unhideWhenUsed/>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styleId="Emphasis">
    <w:name w:val="Emphasis"/>
    <w:basedOn w:val="DefaultParagraphFont"/>
    <w:uiPriority w:val="20"/>
    <w:qFormat/>
    <w:rsid w:val="007F3A11"/>
    <w:rPr>
      <w:i/>
      <w:iCs/>
    </w:rPr>
  </w:style>
  <w:style w:type="character" w:styleId="Strong">
    <w:name w:val="Strong"/>
    <w:basedOn w:val="DefaultParagraphFont"/>
    <w:uiPriority w:val="22"/>
    <w:qFormat/>
    <w:rsid w:val="007F3A11"/>
    <w:rPr>
      <w:b/>
      <w:bCs/>
    </w:rPr>
  </w:style>
  <w:style w:type="paragraph" w:customStyle="1" w:styleId="stat-block-stylesstat-block-title">
    <w:name w:val="stat-block-styles_stat-block-title"/>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metadata">
    <w:name w:val="stat-block-styles_stat-block-metadata"/>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data">
    <w:name w:val="stat-block-styles_stat-block-data"/>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tat-block-ability-scores-score">
    <w:name w:val="stat-block-ability-scores-score"/>
    <w:basedOn w:val="DefaultParagraphFont"/>
    <w:rsid w:val="007F3A11"/>
  </w:style>
  <w:style w:type="character" w:customStyle="1" w:styleId="stat-block-ability-scores-modifier">
    <w:name w:val="stat-block-ability-scores-modifier"/>
    <w:basedOn w:val="DefaultParagraphFont"/>
    <w:rsid w:val="007F3A11"/>
  </w:style>
  <w:style w:type="paragraph" w:customStyle="1" w:styleId="stat-block-stylesstat-block-data-last">
    <w:name w:val="stat-block-styles_stat-block-data-last"/>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body">
    <w:name w:val="stat-block-styles_stat-block-body"/>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heading">
    <w:name w:val="stat-block-styles_stat-block-heading"/>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core-stylescore-body">
    <w:name w:val="core-styles_core-body"/>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no-break">
    <w:name w:val="no-break"/>
    <w:basedOn w:val="DefaultParagraphFont"/>
    <w:rsid w:val="007F3A11"/>
  </w:style>
  <w:style w:type="character" w:customStyle="1" w:styleId="serif-character-styleinline-subhead-serif">
    <w:name w:val="serif-character-style_inline-subhead-serif"/>
    <w:basedOn w:val="DefaultParagraphFont"/>
    <w:rsid w:val="007F3A11"/>
  </w:style>
  <w:style w:type="character" w:customStyle="1" w:styleId="hgkelc">
    <w:name w:val="hgkelc"/>
    <w:basedOn w:val="DefaultParagraphFont"/>
    <w:rsid w:val="00764567"/>
  </w:style>
  <w:style w:type="paragraph" w:customStyle="1" w:styleId="msonormal0">
    <w:name w:val="msonormal"/>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ans-serif-character-stylesitalic-sans-serif">
    <w:name w:val="sans-serif-character-styles_italic-sans-serif"/>
    <w:basedOn w:val="DefaultParagraphFont"/>
    <w:rsid w:val="00122F97"/>
  </w:style>
  <w:style w:type="character" w:styleId="FollowedHyperlink">
    <w:name w:val="FollowedHyperlink"/>
    <w:basedOn w:val="DefaultParagraphFont"/>
    <w:uiPriority w:val="99"/>
    <w:semiHidden/>
    <w:unhideWhenUsed/>
    <w:rsid w:val="00122F97"/>
    <w:rPr>
      <w:color w:val="800080"/>
      <w:u w:val="single"/>
    </w:rPr>
  </w:style>
  <w:style w:type="paragraph" w:customStyle="1" w:styleId="core-stylescore-body--extra-space-after-">
    <w:name w:val="core-styles_core-body--extra-space-after-"/>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core-stylescore-bulleted">
    <w:name w:val="core-styles_core-bulleted"/>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ans-serif-character-stylesbold-sans-serif">
    <w:name w:val="sans-serif-character-styles_bold-sans-serif"/>
    <w:basedOn w:val="DefaultParagraphFont"/>
    <w:rsid w:val="00122F97"/>
  </w:style>
  <w:style w:type="paragraph" w:customStyle="1" w:styleId="table-stylestable-body--for-table-cell-style-">
    <w:name w:val="table-styles_table-body--for-table-cell-style-"/>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erif-character-styleitalic-serif">
    <w:name w:val="serif-character-style_italic-serif"/>
    <w:basedOn w:val="DefaultParagraphFont"/>
    <w:rsid w:val="00122F97"/>
  </w:style>
  <w:style w:type="paragraph" w:customStyle="1" w:styleId="compendium-hr">
    <w:name w:val="compendium-hr"/>
    <w:basedOn w:val="Normal"/>
    <w:rsid w:val="000A5486"/>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core-stylescore-body-last--to-apply-extra-space-">
    <w:name w:val="core-styles_core-body-last--to-apply-extra-space-"/>
    <w:basedOn w:val="Normal"/>
    <w:rsid w:val="000A5486"/>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list-styleslist-item-centered">
    <w:name w:val="list-styles_list-item-centered"/>
    <w:basedOn w:val="Normal"/>
    <w:rsid w:val="000A5486"/>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core-stylescore-bulleted-last">
    <w:name w:val="core-styles_core-bulleted-last"/>
    <w:basedOn w:val="Normal"/>
    <w:rsid w:val="000A5486"/>
    <w:pPr>
      <w:spacing w:before="100" w:beforeAutospacing="1" w:after="100" w:afterAutospacing="1" w:line="240" w:lineRule="auto"/>
    </w:pPr>
    <w:rPr>
      <w:rFonts w:ascii="Times New Roman" w:eastAsia="Times New Roman" w:hAnsi="Times New Roman" w:cs="Times New Roman"/>
      <w:bCs w:val="0"/>
      <w:w w:val="1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79537">
      <w:bodyDiv w:val="1"/>
      <w:marLeft w:val="0"/>
      <w:marRight w:val="0"/>
      <w:marTop w:val="0"/>
      <w:marBottom w:val="0"/>
      <w:divBdr>
        <w:top w:val="none" w:sz="0" w:space="0" w:color="auto"/>
        <w:left w:val="none" w:sz="0" w:space="0" w:color="auto"/>
        <w:bottom w:val="none" w:sz="0" w:space="0" w:color="auto"/>
        <w:right w:val="none" w:sz="0" w:space="0" w:color="auto"/>
      </w:divBdr>
    </w:div>
    <w:div w:id="145710870">
      <w:bodyDiv w:val="1"/>
      <w:marLeft w:val="0"/>
      <w:marRight w:val="0"/>
      <w:marTop w:val="0"/>
      <w:marBottom w:val="0"/>
      <w:divBdr>
        <w:top w:val="none" w:sz="0" w:space="0" w:color="auto"/>
        <w:left w:val="none" w:sz="0" w:space="0" w:color="auto"/>
        <w:bottom w:val="none" w:sz="0" w:space="0" w:color="auto"/>
        <w:right w:val="none" w:sz="0" w:space="0" w:color="auto"/>
      </w:divBdr>
    </w:div>
    <w:div w:id="151600684">
      <w:bodyDiv w:val="1"/>
      <w:marLeft w:val="0"/>
      <w:marRight w:val="0"/>
      <w:marTop w:val="0"/>
      <w:marBottom w:val="0"/>
      <w:divBdr>
        <w:top w:val="none" w:sz="0" w:space="0" w:color="auto"/>
        <w:left w:val="none" w:sz="0" w:space="0" w:color="auto"/>
        <w:bottom w:val="none" w:sz="0" w:space="0" w:color="auto"/>
        <w:right w:val="none" w:sz="0" w:space="0" w:color="auto"/>
      </w:divBdr>
    </w:div>
    <w:div w:id="175659910">
      <w:bodyDiv w:val="1"/>
      <w:marLeft w:val="0"/>
      <w:marRight w:val="0"/>
      <w:marTop w:val="0"/>
      <w:marBottom w:val="0"/>
      <w:divBdr>
        <w:top w:val="none" w:sz="0" w:space="0" w:color="auto"/>
        <w:left w:val="none" w:sz="0" w:space="0" w:color="auto"/>
        <w:bottom w:val="none" w:sz="0" w:space="0" w:color="auto"/>
        <w:right w:val="none" w:sz="0" w:space="0" w:color="auto"/>
      </w:divBdr>
    </w:div>
    <w:div w:id="234054652">
      <w:bodyDiv w:val="1"/>
      <w:marLeft w:val="0"/>
      <w:marRight w:val="0"/>
      <w:marTop w:val="0"/>
      <w:marBottom w:val="0"/>
      <w:divBdr>
        <w:top w:val="none" w:sz="0" w:space="0" w:color="auto"/>
        <w:left w:val="none" w:sz="0" w:space="0" w:color="auto"/>
        <w:bottom w:val="none" w:sz="0" w:space="0" w:color="auto"/>
        <w:right w:val="none" w:sz="0" w:space="0" w:color="auto"/>
      </w:divBdr>
    </w:div>
    <w:div w:id="353383790">
      <w:bodyDiv w:val="1"/>
      <w:marLeft w:val="0"/>
      <w:marRight w:val="0"/>
      <w:marTop w:val="0"/>
      <w:marBottom w:val="0"/>
      <w:divBdr>
        <w:top w:val="none" w:sz="0" w:space="0" w:color="auto"/>
        <w:left w:val="none" w:sz="0" w:space="0" w:color="auto"/>
        <w:bottom w:val="none" w:sz="0" w:space="0" w:color="auto"/>
        <w:right w:val="none" w:sz="0" w:space="0" w:color="auto"/>
      </w:divBdr>
    </w:div>
    <w:div w:id="526144758">
      <w:bodyDiv w:val="1"/>
      <w:marLeft w:val="0"/>
      <w:marRight w:val="0"/>
      <w:marTop w:val="0"/>
      <w:marBottom w:val="0"/>
      <w:divBdr>
        <w:top w:val="none" w:sz="0" w:space="0" w:color="auto"/>
        <w:left w:val="none" w:sz="0" w:space="0" w:color="auto"/>
        <w:bottom w:val="none" w:sz="0" w:space="0" w:color="auto"/>
        <w:right w:val="none" w:sz="0" w:space="0" w:color="auto"/>
      </w:divBdr>
    </w:div>
    <w:div w:id="567615657">
      <w:bodyDiv w:val="1"/>
      <w:marLeft w:val="0"/>
      <w:marRight w:val="0"/>
      <w:marTop w:val="0"/>
      <w:marBottom w:val="0"/>
      <w:divBdr>
        <w:top w:val="none" w:sz="0" w:space="0" w:color="auto"/>
        <w:left w:val="none" w:sz="0" w:space="0" w:color="auto"/>
        <w:bottom w:val="none" w:sz="0" w:space="0" w:color="auto"/>
        <w:right w:val="none" w:sz="0" w:space="0" w:color="auto"/>
      </w:divBdr>
    </w:div>
    <w:div w:id="580650031">
      <w:bodyDiv w:val="1"/>
      <w:marLeft w:val="0"/>
      <w:marRight w:val="0"/>
      <w:marTop w:val="0"/>
      <w:marBottom w:val="0"/>
      <w:divBdr>
        <w:top w:val="none" w:sz="0" w:space="0" w:color="auto"/>
        <w:left w:val="none" w:sz="0" w:space="0" w:color="auto"/>
        <w:bottom w:val="none" w:sz="0" w:space="0" w:color="auto"/>
        <w:right w:val="none" w:sz="0" w:space="0" w:color="auto"/>
      </w:divBdr>
    </w:div>
    <w:div w:id="619148619">
      <w:bodyDiv w:val="1"/>
      <w:marLeft w:val="0"/>
      <w:marRight w:val="0"/>
      <w:marTop w:val="0"/>
      <w:marBottom w:val="0"/>
      <w:divBdr>
        <w:top w:val="none" w:sz="0" w:space="0" w:color="auto"/>
        <w:left w:val="none" w:sz="0" w:space="0" w:color="auto"/>
        <w:bottom w:val="none" w:sz="0" w:space="0" w:color="auto"/>
        <w:right w:val="none" w:sz="0" w:space="0" w:color="auto"/>
      </w:divBdr>
    </w:div>
    <w:div w:id="689718293">
      <w:bodyDiv w:val="1"/>
      <w:marLeft w:val="0"/>
      <w:marRight w:val="0"/>
      <w:marTop w:val="0"/>
      <w:marBottom w:val="0"/>
      <w:divBdr>
        <w:top w:val="none" w:sz="0" w:space="0" w:color="auto"/>
        <w:left w:val="none" w:sz="0" w:space="0" w:color="auto"/>
        <w:bottom w:val="none" w:sz="0" w:space="0" w:color="auto"/>
        <w:right w:val="none" w:sz="0" w:space="0" w:color="auto"/>
      </w:divBdr>
      <w:divsChild>
        <w:div w:id="174872109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715814595">
      <w:bodyDiv w:val="1"/>
      <w:marLeft w:val="0"/>
      <w:marRight w:val="0"/>
      <w:marTop w:val="0"/>
      <w:marBottom w:val="0"/>
      <w:divBdr>
        <w:top w:val="none" w:sz="0" w:space="0" w:color="auto"/>
        <w:left w:val="none" w:sz="0" w:space="0" w:color="auto"/>
        <w:bottom w:val="none" w:sz="0" w:space="0" w:color="auto"/>
        <w:right w:val="none" w:sz="0" w:space="0" w:color="auto"/>
      </w:divBdr>
    </w:div>
    <w:div w:id="738941001">
      <w:bodyDiv w:val="1"/>
      <w:marLeft w:val="0"/>
      <w:marRight w:val="0"/>
      <w:marTop w:val="0"/>
      <w:marBottom w:val="0"/>
      <w:divBdr>
        <w:top w:val="none" w:sz="0" w:space="0" w:color="auto"/>
        <w:left w:val="none" w:sz="0" w:space="0" w:color="auto"/>
        <w:bottom w:val="none" w:sz="0" w:space="0" w:color="auto"/>
        <w:right w:val="none" w:sz="0" w:space="0" w:color="auto"/>
      </w:divBdr>
    </w:div>
    <w:div w:id="767847883">
      <w:bodyDiv w:val="1"/>
      <w:marLeft w:val="0"/>
      <w:marRight w:val="0"/>
      <w:marTop w:val="0"/>
      <w:marBottom w:val="0"/>
      <w:divBdr>
        <w:top w:val="none" w:sz="0" w:space="0" w:color="auto"/>
        <w:left w:val="none" w:sz="0" w:space="0" w:color="auto"/>
        <w:bottom w:val="none" w:sz="0" w:space="0" w:color="auto"/>
        <w:right w:val="none" w:sz="0" w:space="0" w:color="auto"/>
      </w:divBdr>
    </w:div>
    <w:div w:id="772359084">
      <w:bodyDiv w:val="1"/>
      <w:marLeft w:val="0"/>
      <w:marRight w:val="0"/>
      <w:marTop w:val="0"/>
      <w:marBottom w:val="0"/>
      <w:divBdr>
        <w:top w:val="none" w:sz="0" w:space="0" w:color="auto"/>
        <w:left w:val="none" w:sz="0" w:space="0" w:color="auto"/>
        <w:bottom w:val="none" w:sz="0" w:space="0" w:color="auto"/>
        <w:right w:val="none" w:sz="0" w:space="0" w:color="auto"/>
      </w:divBdr>
    </w:div>
    <w:div w:id="887762012">
      <w:bodyDiv w:val="1"/>
      <w:marLeft w:val="0"/>
      <w:marRight w:val="0"/>
      <w:marTop w:val="0"/>
      <w:marBottom w:val="0"/>
      <w:divBdr>
        <w:top w:val="none" w:sz="0" w:space="0" w:color="auto"/>
        <w:left w:val="none" w:sz="0" w:space="0" w:color="auto"/>
        <w:bottom w:val="none" w:sz="0" w:space="0" w:color="auto"/>
        <w:right w:val="none" w:sz="0" w:space="0" w:color="auto"/>
      </w:divBdr>
      <w:divsChild>
        <w:div w:id="1215124572">
          <w:marLeft w:val="0"/>
          <w:marRight w:val="0"/>
          <w:marTop w:val="0"/>
          <w:marBottom w:val="0"/>
          <w:divBdr>
            <w:top w:val="none" w:sz="0" w:space="0" w:color="auto"/>
            <w:left w:val="none" w:sz="0" w:space="0" w:color="auto"/>
            <w:bottom w:val="none" w:sz="0" w:space="0" w:color="auto"/>
            <w:right w:val="none" w:sz="0" w:space="0" w:color="auto"/>
          </w:divBdr>
          <w:divsChild>
            <w:div w:id="289364977">
              <w:marLeft w:val="0"/>
              <w:marRight w:val="0"/>
              <w:marTop w:val="0"/>
              <w:marBottom w:val="225"/>
              <w:divBdr>
                <w:top w:val="none" w:sz="0" w:space="0" w:color="auto"/>
                <w:left w:val="none" w:sz="0" w:space="0" w:color="auto"/>
                <w:bottom w:val="none" w:sz="0" w:space="0" w:color="auto"/>
                <w:right w:val="none" w:sz="0" w:space="0" w:color="auto"/>
              </w:divBdr>
              <w:divsChild>
                <w:div w:id="2030523365">
                  <w:marLeft w:val="540"/>
                  <w:marRight w:val="0"/>
                  <w:marTop w:val="0"/>
                  <w:marBottom w:val="0"/>
                  <w:divBdr>
                    <w:top w:val="none" w:sz="0" w:space="0" w:color="auto"/>
                    <w:left w:val="none" w:sz="0" w:space="0" w:color="auto"/>
                    <w:bottom w:val="none" w:sz="0" w:space="0" w:color="auto"/>
                    <w:right w:val="none" w:sz="0" w:space="0" w:color="auto"/>
                  </w:divBdr>
                  <w:divsChild>
                    <w:div w:id="1603686622">
                      <w:marLeft w:val="0"/>
                      <w:marRight w:val="0"/>
                      <w:marTop w:val="15"/>
                      <w:marBottom w:val="15"/>
                      <w:divBdr>
                        <w:top w:val="none" w:sz="0" w:space="0" w:color="auto"/>
                        <w:left w:val="none" w:sz="0" w:space="0" w:color="auto"/>
                        <w:bottom w:val="none" w:sz="0" w:space="0" w:color="auto"/>
                        <w:right w:val="none" w:sz="0" w:space="0" w:color="auto"/>
                      </w:divBdr>
                      <w:divsChild>
                        <w:div w:id="12862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89228">
          <w:marLeft w:val="0"/>
          <w:marRight w:val="0"/>
          <w:marTop w:val="0"/>
          <w:marBottom w:val="0"/>
          <w:divBdr>
            <w:top w:val="none" w:sz="0" w:space="0" w:color="auto"/>
            <w:left w:val="none" w:sz="0" w:space="0" w:color="auto"/>
            <w:bottom w:val="none" w:sz="0" w:space="0" w:color="auto"/>
            <w:right w:val="none" w:sz="0" w:space="0" w:color="auto"/>
          </w:divBdr>
          <w:divsChild>
            <w:div w:id="1945072398">
              <w:marLeft w:val="0"/>
              <w:marRight w:val="0"/>
              <w:marTop w:val="0"/>
              <w:marBottom w:val="225"/>
              <w:divBdr>
                <w:top w:val="none" w:sz="0" w:space="0" w:color="auto"/>
                <w:left w:val="none" w:sz="0" w:space="0" w:color="auto"/>
                <w:bottom w:val="none" w:sz="0" w:space="0" w:color="auto"/>
                <w:right w:val="none" w:sz="0" w:space="0" w:color="auto"/>
              </w:divBdr>
              <w:divsChild>
                <w:div w:id="243808770">
                  <w:marLeft w:val="540"/>
                  <w:marRight w:val="0"/>
                  <w:marTop w:val="0"/>
                  <w:marBottom w:val="0"/>
                  <w:divBdr>
                    <w:top w:val="none" w:sz="0" w:space="0" w:color="auto"/>
                    <w:left w:val="none" w:sz="0" w:space="0" w:color="auto"/>
                    <w:bottom w:val="none" w:sz="0" w:space="0" w:color="auto"/>
                    <w:right w:val="none" w:sz="0" w:space="0" w:color="auto"/>
                  </w:divBdr>
                  <w:divsChild>
                    <w:div w:id="706638019">
                      <w:marLeft w:val="0"/>
                      <w:marRight w:val="0"/>
                      <w:marTop w:val="15"/>
                      <w:marBottom w:val="15"/>
                      <w:divBdr>
                        <w:top w:val="none" w:sz="0" w:space="0" w:color="auto"/>
                        <w:left w:val="none" w:sz="0" w:space="0" w:color="auto"/>
                        <w:bottom w:val="none" w:sz="0" w:space="0" w:color="auto"/>
                        <w:right w:val="none" w:sz="0" w:space="0" w:color="auto"/>
                      </w:divBdr>
                      <w:divsChild>
                        <w:div w:id="1641108694">
                          <w:marLeft w:val="0"/>
                          <w:marRight w:val="0"/>
                          <w:marTop w:val="0"/>
                          <w:marBottom w:val="0"/>
                          <w:divBdr>
                            <w:top w:val="none" w:sz="0" w:space="0" w:color="auto"/>
                            <w:left w:val="none" w:sz="0" w:space="0" w:color="auto"/>
                            <w:bottom w:val="none" w:sz="0" w:space="0" w:color="auto"/>
                            <w:right w:val="none" w:sz="0" w:space="0" w:color="auto"/>
                          </w:divBdr>
                        </w:div>
                      </w:divsChild>
                    </w:div>
                    <w:div w:id="1141583731">
                      <w:marLeft w:val="0"/>
                      <w:marRight w:val="0"/>
                      <w:marTop w:val="15"/>
                      <w:marBottom w:val="15"/>
                      <w:divBdr>
                        <w:top w:val="none" w:sz="0" w:space="0" w:color="auto"/>
                        <w:left w:val="none" w:sz="0" w:space="0" w:color="auto"/>
                        <w:bottom w:val="none" w:sz="0" w:space="0" w:color="auto"/>
                        <w:right w:val="none" w:sz="0" w:space="0" w:color="auto"/>
                      </w:divBdr>
                      <w:divsChild>
                        <w:div w:id="18550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5452">
                  <w:marLeft w:val="0"/>
                  <w:marRight w:val="0"/>
                  <w:marTop w:val="0"/>
                  <w:marBottom w:val="0"/>
                  <w:divBdr>
                    <w:top w:val="none" w:sz="0" w:space="0" w:color="auto"/>
                    <w:left w:val="none" w:sz="0" w:space="0" w:color="auto"/>
                    <w:bottom w:val="none" w:sz="0" w:space="0" w:color="auto"/>
                    <w:right w:val="none" w:sz="0" w:space="0" w:color="auto"/>
                  </w:divBdr>
                  <w:divsChild>
                    <w:div w:id="816649796">
                      <w:marLeft w:val="0"/>
                      <w:marRight w:val="0"/>
                      <w:marTop w:val="0"/>
                      <w:marBottom w:val="0"/>
                      <w:divBdr>
                        <w:top w:val="none" w:sz="0" w:space="0" w:color="auto"/>
                        <w:left w:val="none" w:sz="0" w:space="0" w:color="auto"/>
                        <w:bottom w:val="none" w:sz="0" w:space="0" w:color="auto"/>
                        <w:right w:val="none" w:sz="0" w:space="0" w:color="auto"/>
                      </w:divBdr>
                      <w:divsChild>
                        <w:div w:id="409932886">
                          <w:marLeft w:val="0"/>
                          <w:marRight w:val="0"/>
                          <w:marTop w:val="0"/>
                          <w:marBottom w:val="0"/>
                          <w:divBdr>
                            <w:top w:val="none" w:sz="0" w:space="0" w:color="auto"/>
                            <w:left w:val="none" w:sz="0" w:space="0" w:color="auto"/>
                            <w:bottom w:val="none" w:sz="0" w:space="0" w:color="auto"/>
                            <w:right w:val="none" w:sz="0" w:space="0" w:color="auto"/>
                          </w:divBdr>
                          <w:divsChild>
                            <w:div w:id="20689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650488">
      <w:bodyDiv w:val="1"/>
      <w:marLeft w:val="0"/>
      <w:marRight w:val="0"/>
      <w:marTop w:val="0"/>
      <w:marBottom w:val="0"/>
      <w:divBdr>
        <w:top w:val="none" w:sz="0" w:space="0" w:color="auto"/>
        <w:left w:val="none" w:sz="0" w:space="0" w:color="auto"/>
        <w:bottom w:val="none" w:sz="0" w:space="0" w:color="auto"/>
        <w:right w:val="none" w:sz="0" w:space="0" w:color="auto"/>
      </w:divBdr>
      <w:divsChild>
        <w:div w:id="1409811780">
          <w:blockQuote w:val="1"/>
          <w:marLeft w:val="0"/>
          <w:marRight w:val="0"/>
          <w:marTop w:val="0"/>
          <w:marBottom w:val="300"/>
          <w:divBdr>
            <w:top w:val="none" w:sz="0" w:space="0" w:color="auto"/>
            <w:left w:val="single" w:sz="36" w:space="15" w:color="EEEEEE"/>
            <w:bottom w:val="none" w:sz="0" w:space="0" w:color="auto"/>
            <w:right w:val="none" w:sz="0" w:space="0" w:color="auto"/>
          </w:divBdr>
        </w:div>
        <w:div w:id="16883624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58343444">
      <w:bodyDiv w:val="1"/>
      <w:marLeft w:val="0"/>
      <w:marRight w:val="0"/>
      <w:marTop w:val="0"/>
      <w:marBottom w:val="0"/>
      <w:divBdr>
        <w:top w:val="none" w:sz="0" w:space="0" w:color="auto"/>
        <w:left w:val="none" w:sz="0" w:space="0" w:color="auto"/>
        <w:bottom w:val="none" w:sz="0" w:space="0" w:color="auto"/>
        <w:right w:val="none" w:sz="0" w:space="0" w:color="auto"/>
      </w:divBdr>
    </w:div>
    <w:div w:id="972950589">
      <w:bodyDiv w:val="1"/>
      <w:marLeft w:val="0"/>
      <w:marRight w:val="0"/>
      <w:marTop w:val="0"/>
      <w:marBottom w:val="0"/>
      <w:divBdr>
        <w:top w:val="none" w:sz="0" w:space="0" w:color="auto"/>
        <w:left w:val="none" w:sz="0" w:space="0" w:color="auto"/>
        <w:bottom w:val="none" w:sz="0" w:space="0" w:color="auto"/>
        <w:right w:val="none" w:sz="0" w:space="0" w:color="auto"/>
      </w:divBdr>
    </w:div>
    <w:div w:id="1005984506">
      <w:bodyDiv w:val="1"/>
      <w:marLeft w:val="0"/>
      <w:marRight w:val="0"/>
      <w:marTop w:val="0"/>
      <w:marBottom w:val="0"/>
      <w:divBdr>
        <w:top w:val="none" w:sz="0" w:space="0" w:color="auto"/>
        <w:left w:val="none" w:sz="0" w:space="0" w:color="auto"/>
        <w:bottom w:val="none" w:sz="0" w:space="0" w:color="auto"/>
        <w:right w:val="none" w:sz="0" w:space="0" w:color="auto"/>
      </w:divBdr>
      <w:divsChild>
        <w:div w:id="1001932886">
          <w:marLeft w:val="175"/>
          <w:marRight w:val="0"/>
          <w:marTop w:val="0"/>
          <w:marBottom w:val="0"/>
          <w:divBdr>
            <w:top w:val="none" w:sz="0" w:space="0" w:color="auto"/>
            <w:left w:val="none" w:sz="0" w:space="0" w:color="auto"/>
            <w:bottom w:val="none" w:sz="0" w:space="0" w:color="auto"/>
            <w:right w:val="none" w:sz="0" w:space="0" w:color="auto"/>
          </w:divBdr>
          <w:divsChild>
            <w:div w:id="722605813">
              <w:marLeft w:val="0"/>
              <w:marRight w:val="0"/>
              <w:marTop w:val="0"/>
              <w:marBottom w:val="0"/>
              <w:divBdr>
                <w:top w:val="none" w:sz="0" w:space="0" w:color="auto"/>
                <w:left w:val="none" w:sz="0" w:space="0" w:color="auto"/>
                <w:bottom w:val="none" w:sz="0" w:space="0" w:color="auto"/>
                <w:right w:val="none" w:sz="0" w:space="0" w:color="auto"/>
              </w:divBdr>
              <w:divsChild>
                <w:div w:id="1716849616">
                  <w:marLeft w:val="0"/>
                  <w:marRight w:val="0"/>
                  <w:marTop w:val="0"/>
                  <w:marBottom w:val="0"/>
                  <w:divBdr>
                    <w:top w:val="none" w:sz="0" w:space="0" w:color="auto"/>
                    <w:left w:val="none" w:sz="0" w:space="0" w:color="auto"/>
                    <w:bottom w:val="none" w:sz="0" w:space="0" w:color="auto"/>
                    <w:right w:val="none" w:sz="0" w:space="0" w:color="auto"/>
                  </w:divBdr>
                  <w:divsChild>
                    <w:div w:id="198468313">
                      <w:marLeft w:val="0"/>
                      <w:marRight w:val="0"/>
                      <w:marTop w:val="0"/>
                      <w:marBottom w:val="0"/>
                      <w:divBdr>
                        <w:top w:val="none" w:sz="0" w:space="0" w:color="auto"/>
                        <w:left w:val="none" w:sz="0" w:space="0" w:color="auto"/>
                        <w:bottom w:val="none" w:sz="0" w:space="0" w:color="auto"/>
                        <w:right w:val="none" w:sz="0" w:space="0" w:color="auto"/>
                      </w:divBdr>
                      <w:divsChild>
                        <w:div w:id="633677864">
                          <w:marLeft w:val="0"/>
                          <w:marRight w:val="0"/>
                          <w:marTop w:val="0"/>
                          <w:marBottom w:val="0"/>
                          <w:divBdr>
                            <w:top w:val="none" w:sz="0" w:space="0" w:color="auto"/>
                            <w:left w:val="none" w:sz="0" w:space="0" w:color="auto"/>
                            <w:bottom w:val="none" w:sz="0" w:space="0" w:color="auto"/>
                            <w:right w:val="none" w:sz="0" w:space="0" w:color="auto"/>
                          </w:divBdr>
                        </w:div>
                      </w:divsChild>
                    </w:div>
                    <w:div w:id="254439274">
                      <w:marLeft w:val="0"/>
                      <w:marRight w:val="0"/>
                      <w:marTop w:val="0"/>
                      <w:marBottom w:val="0"/>
                      <w:divBdr>
                        <w:top w:val="none" w:sz="0" w:space="0" w:color="auto"/>
                        <w:left w:val="none" w:sz="0" w:space="0" w:color="auto"/>
                        <w:bottom w:val="none" w:sz="0" w:space="0" w:color="auto"/>
                        <w:right w:val="none" w:sz="0" w:space="0" w:color="auto"/>
                      </w:divBdr>
                      <w:divsChild>
                        <w:div w:id="1376543641">
                          <w:marLeft w:val="0"/>
                          <w:marRight w:val="0"/>
                          <w:marTop w:val="0"/>
                          <w:marBottom w:val="0"/>
                          <w:divBdr>
                            <w:top w:val="none" w:sz="0" w:space="0" w:color="auto"/>
                            <w:left w:val="none" w:sz="0" w:space="0" w:color="auto"/>
                            <w:bottom w:val="none" w:sz="0" w:space="0" w:color="auto"/>
                            <w:right w:val="none" w:sz="0" w:space="0" w:color="auto"/>
                          </w:divBdr>
                        </w:div>
                      </w:divsChild>
                    </w:div>
                    <w:div w:id="577713902">
                      <w:marLeft w:val="0"/>
                      <w:marRight w:val="0"/>
                      <w:marTop w:val="0"/>
                      <w:marBottom w:val="0"/>
                      <w:divBdr>
                        <w:top w:val="none" w:sz="0" w:space="0" w:color="auto"/>
                        <w:left w:val="none" w:sz="0" w:space="0" w:color="auto"/>
                        <w:bottom w:val="none" w:sz="0" w:space="0" w:color="auto"/>
                        <w:right w:val="none" w:sz="0" w:space="0" w:color="auto"/>
                      </w:divBdr>
                      <w:divsChild>
                        <w:div w:id="973288256">
                          <w:marLeft w:val="0"/>
                          <w:marRight w:val="0"/>
                          <w:marTop w:val="0"/>
                          <w:marBottom w:val="0"/>
                          <w:divBdr>
                            <w:top w:val="none" w:sz="0" w:space="0" w:color="auto"/>
                            <w:left w:val="none" w:sz="0" w:space="0" w:color="auto"/>
                            <w:bottom w:val="none" w:sz="0" w:space="0" w:color="auto"/>
                            <w:right w:val="none" w:sz="0" w:space="0" w:color="auto"/>
                          </w:divBdr>
                        </w:div>
                      </w:divsChild>
                    </w:div>
                    <w:div w:id="688877424">
                      <w:marLeft w:val="0"/>
                      <w:marRight w:val="0"/>
                      <w:marTop w:val="0"/>
                      <w:marBottom w:val="0"/>
                      <w:divBdr>
                        <w:top w:val="none" w:sz="0" w:space="0" w:color="auto"/>
                        <w:left w:val="none" w:sz="0" w:space="0" w:color="auto"/>
                        <w:bottom w:val="none" w:sz="0" w:space="0" w:color="auto"/>
                        <w:right w:val="none" w:sz="0" w:space="0" w:color="auto"/>
                      </w:divBdr>
                      <w:divsChild>
                        <w:div w:id="873033787">
                          <w:marLeft w:val="0"/>
                          <w:marRight w:val="0"/>
                          <w:marTop w:val="0"/>
                          <w:marBottom w:val="0"/>
                          <w:divBdr>
                            <w:top w:val="none" w:sz="0" w:space="0" w:color="auto"/>
                            <w:left w:val="none" w:sz="0" w:space="0" w:color="auto"/>
                            <w:bottom w:val="none" w:sz="0" w:space="0" w:color="auto"/>
                            <w:right w:val="none" w:sz="0" w:space="0" w:color="auto"/>
                          </w:divBdr>
                        </w:div>
                      </w:divsChild>
                    </w:div>
                    <w:div w:id="1070730158">
                      <w:marLeft w:val="0"/>
                      <w:marRight w:val="0"/>
                      <w:marTop w:val="0"/>
                      <w:marBottom w:val="0"/>
                      <w:divBdr>
                        <w:top w:val="none" w:sz="0" w:space="0" w:color="auto"/>
                        <w:left w:val="none" w:sz="0" w:space="0" w:color="auto"/>
                        <w:bottom w:val="none" w:sz="0" w:space="0" w:color="auto"/>
                        <w:right w:val="none" w:sz="0" w:space="0" w:color="auto"/>
                      </w:divBdr>
                      <w:divsChild>
                        <w:div w:id="906109395">
                          <w:marLeft w:val="0"/>
                          <w:marRight w:val="0"/>
                          <w:marTop w:val="0"/>
                          <w:marBottom w:val="0"/>
                          <w:divBdr>
                            <w:top w:val="none" w:sz="0" w:space="0" w:color="auto"/>
                            <w:left w:val="none" w:sz="0" w:space="0" w:color="auto"/>
                            <w:bottom w:val="none" w:sz="0" w:space="0" w:color="auto"/>
                            <w:right w:val="none" w:sz="0" w:space="0" w:color="auto"/>
                          </w:divBdr>
                        </w:div>
                      </w:divsChild>
                    </w:div>
                    <w:div w:id="1128087191">
                      <w:marLeft w:val="0"/>
                      <w:marRight w:val="0"/>
                      <w:marTop w:val="0"/>
                      <w:marBottom w:val="0"/>
                      <w:divBdr>
                        <w:top w:val="none" w:sz="0" w:space="0" w:color="auto"/>
                        <w:left w:val="none" w:sz="0" w:space="0" w:color="auto"/>
                        <w:bottom w:val="none" w:sz="0" w:space="0" w:color="auto"/>
                        <w:right w:val="none" w:sz="0" w:space="0" w:color="auto"/>
                      </w:divBdr>
                      <w:divsChild>
                        <w:div w:id="832256830">
                          <w:marLeft w:val="0"/>
                          <w:marRight w:val="0"/>
                          <w:marTop w:val="0"/>
                          <w:marBottom w:val="0"/>
                          <w:divBdr>
                            <w:top w:val="none" w:sz="0" w:space="0" w:color="auto"/>
                            <w:left w:val="none" w:sz="0" w:space="0" w:color="auto"/>
                            <w:bottom w:val="none" w:sz="0" w:space="0" w:color="auto"/>
                            <w:right w:val="none" w:sz="0" w:space="0" w:color="auto"/>
                          </w:divBdr>
                        </w:div>
                      </w:divsChild>
                    </w:div>
                    <w:div w:id="1229615041">
                      <w:marLeft w:val="0"/>
                      <w:marRight w:val="0"/>
                      <w:marTop w:val="0"/>
                      <w:marBottom w:val="0"/>
                      <w:divBdr>
                        <w:top w:val="none" w:sz="0" w:space="0" w:color="auto"/>
                        <w:left w:val="none" w:sz="0" w:space="0" w:color="auto"/>
                        <w:bottom w:val="none" w:sz="0" w:space="0" w:color="auto"/>
                        <w:right w:val="none" w:sz="0" w:space="0" w:color="auto"/>
                      </w:divBdr>
                      <w:divsChild>
                        <w:div w:id="1310286493">
                          <w:marLeft w:val="0"/>
                          <w:marRight w:val="0"/>
                          <w:marTop w:val="0"/>
                          <w:marBottom w:val="0"/>
                          <w:divBdr>
                            <w:top w:val="none" w:sz="0" w:space="0" w:color="auto"/>
                            <w:left w:val="none" w:sz="0" w:space="0" w:color="auto"/>
                            <w:bottom w:val="none" w:sz="0" w:space="0" w:color="auto"/>
                            <w:right w:val="none" w:sz="0" w:space="0" w:color="auto"/>
                          </w:divBdr>
                        </w:div>
                      </w:divsChild>
                    </w:div>
                    <w:div w:id="1380128217">
                      <w:marLeft w:val="0"/>
                      <w:marRight w:val="0"/>
                      <w:marTop w:val="0"/>
                      <w:marBottom w:val="0"/>
                      <w:divBdr>
                        <w:top w:val="none" w:sz="0" w:space="0" w:color="auto"/>
                        <w:left w:val="none" w:sz="0" w:space="0" w:color="auto"/>
                        <w:bottom w:val="none" w:sz="0" w:space="0" w:color="auto"/>
                        <w:right w:val="none" w:sz="0" w:space="0" w:color="auto"/>
                      </w:divBdr>
                    </w:div>
                    <w:div w:id="1535145439">
                      <w:marLeft w:val="0"/>
                      <w:marRight w:val="0"/>
                      <w:marTop w:val="0"/>
                      <w:marBottom w:val="0"/>
                      <w:divBdr>
                        <w:top w:val="none" w:sz="0" w:space="0" w:color="auto"/>
                        <w:left w:val="none" w:sz="0" w:space="0" w:color="auto"/>
                        <w:bottom w:val="none" w:sz="0" w:space="0" w:color="auto"/>
                        <w:right w:val="none" w:sz="0" w:space="0" w:color="auto"/>
                      </w:divBdr>
                      <w:divsChild>
                        <w:div w:id="1010914028">
                          <w:marLeft w:val="0"/>
                          <w:marRight w:val="0"/>
                          <w:marTop w:val="0"/>
                          <w:marBottom w:val="0"/>
                          <w:divBdr>
                            <w:top w:val="none" w:sz="0" w:space="0" w:color="auto"/>
                            <w:left w:val="none" w:sz="0" w:space="0" w:color="auto"/>
                            <w:bottom w:val="none" w:sz="0" w:space="0" w:color="auto"/>
                            <w:right w:val="none" w:sz="0" w:space="0" w:color="auto"/>
                          </w:divBdr>
                        </w:div>
                      </w:divsChild>
                    </w:div>
                    <w:div w:id="1745952338">
                      <w:marLeft w:val="0"/>
                      <w:marRight w:val="0"/>
                      <w:marTop w:val="0"/>
                      <w:marBottom w:val="0"/>
                      <w:divBdr>
                        <w:top w:val="none" w:sz="0" w:space="0" w:color="auto"/>
                        <w:left w:val="none" w:sz="0" w:space="0" w:color="auto"/>
                        <w:bottom w:val="none" w:sz="0" w:space="0" w:color="auto"/>
                        <w:right w:val="none" w:sz="0" w:space="0" w:color="auto"/>
                      </w:divBdr>
                      <w:divsChild>
                        <w:div w:id="963997566">
                          <w:marLeft w:val="0"/>
                          <w:marRight w:val="0"/>
                          <w:marTop w:val="0"/>
                          <w:marBottom w:val="0"/>
                          <w:divBdr>
                            <w:top w:val="none" w:sz="0" w:space="0" w:color="auto"/>
                            <w:left w:val="none" w:sz="0" w:space="0" w:color="auto"/>
                            <w:bottom w:val="none" w:sz="0" w:space="0" w:color="auto"/>
                            <w:right w:val="none" w:sz="0" w:space="0" w:color="auto"/>
                          </w:divBdr>
                        </w:div>
                      </w:divsChild>
                    </w:div>
                    <w:div w:id="2092072880">
                      <w:marLeft w:val="0"/>
                      <w:marRight w:val="0"/>
                      <w:marTop w:val="0"/>
                      <w:marBottom w:val="0"/>
                      <w:divBdr>
                        <w:top w:val="none" w:sz="0" w:space="0" w:color="auto"/>
                        <w:left w:val="none" w:sz="0" w:space="0" w:color="auto"/>
                        <w:bottom w:val="none" w:sz="0" w:space="0" w:color="auto"/>
                        <w:right w:val="none" w:sz="0" w:space="0" w:color="auto"/>
                      </w:divBdr>
                      <w:divsChild>
                        <w:div w:id="1483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034720">
          <w:marLeft w:val="0"/>
          <w:marRight w:val="175"/>
          <w:marTop w:val="0"/>
          <w:marBottom w:val="0"/>
          <w:divBdr>
            <w:top w:val="none" w:sz="0" w:space="0" w:color="auto"/>
            <w:left w:val="none" w:sz="0" w:space="0" w:color="auto"/>
            <w:bottom w:val="none" w:sz="0" w:space="0" w:color="auto"/>
            <w:right w:val="none" w:sz="0" w:space="0" w:color="auto"/>
          </w:divBdr>
          <w:divsChild>
            <w:div w:id="1337153798">
              <w:marLeft w:val="0"/>
              <w:marRight w:val="0"/>
              <w:marTop w:val="0"/>
              <w:marBottom w:val="0"/>
              <w:divBdr>
                <w:top w:val="none" w:sz="0" w:space="0" w:color="auto"/>
                <w:left w:val="none" w:sz="0" w:space="0" w:color="auto"/>
                <w:bottom w:val="none" w:sz="0" w:space="0" w:color="auto"/>
                <w:right w:val="none" w:sz="0" w:space="0" w:color="auto"/>
              </w:divBdr>
              <w:divsChild>
                <w:div w:id="2138209487">
                  <w:marLeft w:val="0"/>
                  <w:marRight w:val="0"/>
                  <w:marTop w:val="0"/>
                  <w:marBottom w:val="0"/>
                  <w:divBdr>
                    <w:top w:val="none" w:sz="0" w:space="0" w:color="auto"/>
                    <w:left w:val="none" w:sz="0" w:space="0" w:color="auto"/>
                    <w:bottom w:val="none" w:sz="0" w:space="0" w:color="auto"/>
                    <w:right w:val="none" w:sz="0" w:space="0" w:color="auto"/>
                  </w:divBdr>
                  <w:divsChild>
                    <w:div w:id="135338709">
                      <w:marLeft w:val="0"/>
                      <w:marRight w:val="0"/>
                      <w:marTop w:val="0"/>
                      <w:marBottom w:val="0"/>
                      <w:divBdr>
                        <w:top w:val="none" w:sz="0" w:space="0" w:color="auto"/>
                        <w:left w:val="none" w:sz="0" w:space="0" w:color="auto"/>
                        <w:bottom w:val="none" w:sz="0" w:space="0" w:color="auto"/>
                        <w:right w:val="none" w:sz="0" w:space="0" w:color="auto"/>
                      </w:divBdr>
                      <w:divsChild>
                        <w:div w:id="1441993069">
                          <w:marLeft w:val="0"/>
                          <w:marRight w:val="0"/>
                          <w:marTop w:val="0"/>
                          <w:marBottom w:val="0"/>
                          <w:divBdr>
                            <w:top w:val="none" w:sz="0" w:space="0" w:color="auto"/>
                            <w:left w:val="none" w:sz="0" w:space="0" w:color="auto"/>
                            <w:bottom w:val="none" w:sz="0" w:space="0" w:color="auto"/>
                            <w:right w:val="none" w:sz="0" w:space="0" w:color="auto"/>
                          </w:divBdr>
                        </w:div>
                      </w:divsChild>
                    </w:div>
                    <w:div w:id="646013719">
                      <w:marLeft w:val="0"/>
                      <w:marRight w:val="0"/>
                      <w:marTop w:val="0"/>
                      <w:marBottom w:val="0"/>
                      <w:divBdr>
                        <w:top w:val="none" w:sz="0" w:space="0" w:color="auto"/>
                        <w:left w:val="none" w:sz="0" w:space="0" w:color="auto"/>
                        <w:bottom w:val="none" w:sz="0" w:space="0" w:color="auto"/>
                        <w:right w:val="none" w:sz="0" w:space="0" w:color="auto"/>
                      </w:divBdr>
                      <w:divsChild>
                        <w:div w:id="398983319">
                          <w:marLeft w:val="0"/>
                          <w:marRight w:val="0"/>
                          <w:marTop w:val="0"/>
                          <w:marBottom w:val="0"/>
                          <w:divBdr>
                            <w:top w:val="none" w:sz="0" w:space="0" w:color="auto"/>
                            <w:left w:val="none" w:sz="0" w:space="0" w:color="auto"/>
                            <w:bottom w:val="none" w:sz="0" w:space="0" w:color="auto"/>
                            <w:right w:val="none" w:sz="0" w:space="0" w:color="auto"/>
                          </w:divBdr>
                        </w:div>
                        <w:div w:id="1011689040">
                          <w:marLeft w:val="0"/>
                          <w:marRight w:val="0"/>
                          <w:marTop w:val="0"/>
                          <w:marBottom w:val="0"/>
                          <w:divBdr>
                            <w:top w:val="none" w:sz="0" w:space="0" w:color="auto"/>
                            <w:left w:val="none" w:sz="0" w:space="0" w:color="auto"/>
                            <w:bottom w:val="none" w:sz="0" w:space="0" w:color="auto"/>
                            <w:right w:val="none" w:sz="0" w:space="0" w:color="auto"/>
                          </w:divBdr>
                        </w:div>
                        <w:div w:id="1521822233">
                          <w:marLeft w:val="0"/>
                          <w:marRight w:val="0"/>
                          <w:marTop w:val="0"/>
                          <w:marBottom w:val="0"/>
                          <w:divBdr>
                            <w:top w:val="none" w:sz="0" w:space="0" w:color="auto"/>
                            <w:left w:val="none" w:sz="0" w:space="0" w:color="auto"/>
                            <w:bottom w:val="none" w:sz="0" w:space="0" w:color="auto"/>
                            <w:right w:val="none" w:sz="0" w:space="0" w:color="auto"/>
                          </w:divBdr>
                        </w:div>
                        <w:div w:id="1852865513">
                          <w:marLeft w:val="0"/>
                          <w:marRight w:val="0"/>
                          <w:marTop w:val="0"/>
                          <w:marBottom w:val="0"/>
                          <w:divBdr>
                            <w:top w:val="none" w:sz="0" w:space="0" w:color="auto"/>
                            <w:left w:val="none" w:sz="0" w:space="0" w:color="auto"/>
                            <w:bottom w:val="none" w:sz="0" w:space="0" w:color="auto"/>
                            <w:right w:val="none" w:sz="0" w:space="0" w:color="auto"/>
                          </w:divBdr>
                        </w:div>
                      </w:divsChild>
                    </w:div>
                    <w:div w:id="890506244">
                      <w:marLeft w:val="0"/>
                      <w:marRight w:val="0"/>
                      <w:marTop w:val="0"/>
                      <w:marBottom w:val="0"/>
                      <w:divBdr>
                        <w:top w:val="none" w:sz="0" w:space="0" w:color="auto"/>
                        <w:left w:val="none" w:sz="0" w:space="0" w:color="auto"/>
                        <w:bottom w:val="none" w:sz="0" w:space="0" w:color="auto"/>
                        <w:right w:val="none" w:sz="0" w:space="0" w:color="auto"/>
                      </w:divBdr>
                      <w:divsChild>
                        <w:div w:id="1997799462">
                          <w:marLeft w:val="0"/>
                          <w:marRight w:val="0"/>
                          <w:marTop w:val="0"/>
                          <w:marBottom w:val="0"/>
                          <w:divBdr>
                            <w:top w:val="none" w:sz="0" w:space="0" w:color="auto"/>
                            <w:left w:val="none" w:sz="0" w:space="0" w:color="auto"/>
                            <w:bottom w:val="none" w:sz="0" w:space="0" w:color="auto"/>
                            <w:right w:val="none" w:sz="0" w:space="0" w:color="auto"/>
                          </w:divBdr>
                        </w:div>
                      </w:divsChild>
                    </w:div>
                    <w:div w:id="1248224476">
                      <w:marLeft w:val="0"/>
                      <w:marRight w:val="0"/>
                      <w:marTop w:val="0"/>
                      <w:marBottom w:val="0"/>
                      <w:divBdr>
                        <w:top w:val="none" w:sz="0" w:space="0" w:color="auto"/>
                        <w:left w:val="none" w:sz="0" w:space="0" w:color="auto"/>
                        <w:bottom w:val="none" w:sz="0" w:space="0" w:color="auto"/>
                        <w:right w:val="none" w:sz="0" w:space="0" w:color="auto"/>
                      </w:divBdr>
                      <w:divsChild>
                        <w:div w:id="373237631">
                          <w:marLeft w:val="0"/>
                          <w:marRight w:val="0"/>
                          <w:marTop w:val="0"/>
                          <w:marBottom w:val="0"/>
                          <w:divBdr>
                            <w:top w:val="none" w:sz="0" w:space="0" w:color="auto"/>
                            <w:left w:val="none" w:sz="0" w:space="0" w:color="auto"/>
                            <w:bottom w:val="none" w:sz="0" w:space="0" w:color="auto"/>
                            <w:right w:val="none" w:sz="0" w:space="0" w:color="auto"/>
                          </w:divBdr>
                        </w:div>
                      </w:divsChild>
                    </w:div>
                    <w:div w:id="1254431811">
                      <w:marLeft w:val="0"/>
                      <w:marRight w:val="0"/>
                      <w:marTop w:val="0"/>
                      <w:marBottom w:val="0"/>
                      <w:divBdr>
                        <w:top w:val="none" w:sz="0" w:space="0" w:color="auto"/>
                        <w:left w:val="none" w:sz="0" w:space="0" w:color="auto"/>
                        <w:bottom w:val="none" w:sz="0" w:space="0" w:color="auto"/>
                        <w:right w:val="none" w:sz="0" w:space="0" w:color="auto"/>
                      </w:divBdr>
                      <w:divsChild>
                        <w:div w:id="2628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17001">
              <w:marLeft w:val="0"/>
              <w:marRight w:val="0"/>
              <w:marTop w:val="0"/>
              <w:marBottom w:val="150"/>
              <w:divBdr>
                <w:top w:val="none" w:sz="0" w:space="0" w:color="auto"/>
                <w:left w:val="none" w:sz="0" w:space="0" w:color="auto"/>
                <w:bottom w:val="none" w:sz="0" w:space="0" w:color="auto"/>
                <w:right w:val="none" w:sz="0" w:space="0" w:color="auto"/>
              </w:divBdr>
            </w:div>
            <w:div w:id="2140218701">
              <w:marLeft w:val="0"/>
              <w:marRight w:val="0"/>
              <w:marTop w:val="0"/>
              <w:marBottom w:val="150"/>
              <w:divBdr>
                <w:top w:val="none" w:sz="0" w:space="0" w:color="auto"/>
                <w:left w:val="none" w:sz="0" w:space="0" w:color="auto"/>
                <w:bottom w:val="none" w:sz="0" w:space="0" w:color="auto"/>
                <w:right w:val="none" w:sz="0" w:space="0" w:color="auto"/>
              </w:divBdr>
              <w:divsChild>
                <w:div w:id="72943738">
                  <w:marLeft w:val="0"/>
                  <w:marRight w:val="0"/>
                  <w:marTop w:val="0"/>
                  <w:marBottom w:val="0"/>
                  <w:divBdr>
                    <w:top w:val="none" w:sz="0" w:space="0" w:color="auto"/>
                    <w:left w:val="none" w:sz="0" w:space="0" w:color="auto"/>
                    <w:bottom w:val="none" w:sz="0" w:space="0" w:color="auto"/>
                    <w:right w:val="none" w:sz="0" w:space="0" w:color="auto"/>
                  </w:divBdr>
                  <w:divsChild>
                    <w:div w:id="384184229">
                      <w:marLeft w:val="0"/>
                      <w:marRight w:val="0"/>
                      <w:marTop w:val="0"/>
                      <w:marBottom w:val="0"/>
                      <w:divBdr>
                        <w:top w:val="none" w:sz="0" w:space="0" w:color="auto"/>
                        <w:left w:val="none" w:sz="0" w:space="0" w:color="auto"/>
                        <w:bottom w:val="none" w:sz="0" w:space="0" w:color="auto"/>
                        <w:right w:val="none" w:sz="0" w:space="0" w:color="auto"/>
                      </w:divBdr>
                      <w:divsChild>
                        <w:div w:id="38627049">
                          <w:marLeft w:val="0"/>
                          <w:marRight w:val="0"/>
                          <w:marTop w:val="0"/>
                          <w:marBottom w:val="0"/>
                          <w:divBdr>
                            <w:top w:val="none" w:sz="0" w:space="0" w:color="auto"/>
                            <w:left w:val="none" w:sz="0" w:space="0" w:color="auto"/>
                            <w:bottom w:val="none" w:sz="0" w:space="0" w:color="auto"/>
                            <w:right w:val="none" w:sz="0" w:space="0" w:color="auto"/>
                          </w:divBdr>
                        </w:div>
                      </w:divsChild>
                    </w:div>
                    <w:div w:id="442504904">
                      <w:marLeft w:val="0"/>
                      <w:marRight w:val="0"/>
                      <w:marTop w:val="0"/>
                      <w:marBottom w:val="0"/>
                      <w:divBdr>
                        <w:top w:val="none" w:sz="0" w:space="0" w:color="auto"/>
                        <w:left w:val="none" w:sz="0" w:space="0" w:color="auto"/>
                        <w:bottom w:val="none" w:sz="0" w:space="0" w:color="auto"/>
                        <w:right w:val="none" w:sz="0" w:space="0" w:color="auto"/>
                      </w:divBdr>
                      <w:divsChild>
                        <w:div w:id="251664540">
                          <w:marLeft w:val="0"/>
                          <w:marRight w:val="0"/>
                          <w:marTop w:val="0"/>
                          <w:marBottom w:val="0"/>
                          <w:divBdr>
                            <w:top w:val="none" w:sz="0" w:space="0" w:color="auto"/>
                            <w:left w:val="none" w:sz="0" w:space="0" w:color="auto"/>
                            <w:bottom w:val="none" w:sz="0" w:space="0" w:color="auto"/>
                            <w:right w:val="none" w:sz="0" w:space="0" w:color="auto"/>
                          </w:divBdr>
                        </w:div>
                      </w:divsChild>
                    </w:div>
                    <w:div w:id="531839811">
                      <w:marLeft w:val="0"/>
                      <w:marRight w:val="0"/>
                      <w:marTop w:val="0"/>
                      <w:marBottom w:val="0"/>
                      <w:divBdr>
                        <w:top w:val="none" w:sz="0" w:space="0" w:color="auto"/>
                        <w:left w:val="none" w:sz="0" w:space="0" w:color="auto"/>
                        <w:bottom w:val="none" w:sz="0" w:space="0" w:color="auto"/>
                        <w:right w:val="none" w:sz="0" w:space="0" w:color="auto"/>
                      </w:divBdr>
                      <w:divsChild>
                        <w:div w:id="207300838">
                          <w:marLeft w:val="0"/>
                          <w:marRight w:val="0"/>
                          <w:marTop w:val="0"/>
                          <w:marBottom w:val="0"/>
                          <w:divBdr>
                            <w:top w:val="none" w:sz="0" w:space="0" w:color="auto"/>
                            <w:left w:val="none" w:sz="0" w:space="0" w:color="auto"/>
                            <w:bottom w:val="none" w:sz="0" w:space="0" w:color="auto"/>
                            <w:right w:val="none" w:sz="0" w:space="0" w:color="auto"/>
                          </w:divBdr>
                        </w:div>
                      </w:divsChild>
                    </w:div>
                    <w:div w:id="876166635">
                      <w:marLeft w:val="0"/>
                      <w:marRight w:val="0"/>
                      <w:marTop w:val="0"/>
                      <w:marBottom w:val="0"/>
                      <w:divBdr>
                        <w:top w:val="none" w:sz="0" w:space="0" w:color="auto"/>
                        <w:left w:val="none" w:sz="0" w:space="0" w:color="auto"/>
                        <w:bottom w:val="none" w:sz="0" w:space="0" w:color="auto"/>
                        <w:right w:val="none" w:sz="0" w:space="0" w:color="auto"/>
                      </w:divBdr>
                      <w:divsChild>
                        <w:div w:id="143857527">
                          <w:marLeft w:val="0"/>
                          <w:marRight w:val="0"/>
                          <w:marTop w:val="0"/>
                          <w:marBottom w:val="0"/>
                          <w:divBdr>
                            <w:top w:val="none" w:sz="0" w:space="0" w:color="auto"/>
                            <w:left w:val="none" w:sz="0" w:space="0" w:color="auto"/>
                            <w:bottom w:val="none" w:sz="0" w:space="0" w:color="auto"/>
                            <w:right w:val="none" w:sz="0" w:space="0" w:color="auto"/>
                          </w:divBdr>
                        </w:div>
                      </w:divsChild>
                    </w:div>
                    <w:div w:id="1456020963">
                      <w:marLeft w:val="0"/>
                      <w:marRight w:val="0"/>
                      <w:marTop w:val="0"/>
                      <w:marBottom w:val="0"/>
                      <w:divBdr>
                        <w:top w:val="none" w:sz="0" w:space="0" w:color="auto"/>
                        <w:left w:val="none" w:sz="0" w:space="0" w:color="auto"/>
                        <w:bottom w:val="none" w:sz="0" w:space="0" w:color="auto"/>
                        <w:right w:val="none" w:sz="0" w:space="0" w:color="auto"/>
                      </w:divBdr>
                      <w:divsChild>
                        <w:div w:id="549265653">
                          <w:marLeft w:val="0"/>
                          <w:marRight w:val="0"/>
                          <w:marTop w:val="0"/>
                          <w:marBottom w:val="0"/>
                          <w:divBdr>
                            <w:top w:val="none" w:sz="0" w:space="0" w:color="auto"/>
                            <w:left w:val="none" w:sz="0" w:space="0" w:color="auto"/>
                            <w:bottom w:val="none" w:sz="0" w:space="0" w:color="auto"/>
                            <w:right w:val="none" w:sz="0" w:space="0" w:color="auto"/>
                          </w:divBdr>
                        </w:div>
                      </w:divsChild>
                    </w:div>
                    <w:div w:id="1578245606">
                      <w:marLeft w:val="0"/>
                      <w:marRight w:val="0"/>
                      <w:marTop w:val="120"/>
                      <w:marBottom w:val="0"/>
                      <w:divBdr>
                        <w:top w:val="none" w:sz="0" w:space="0" w:color="auto"/>
                        <w:left w:val="none" w:sz="0" w:space="0" w:color="auto"/>
                        <w:bottom w:val="none" w:sz="0" w:space="0" w:color="auto"/>
                        <w:right w:val="none" w:sz="0" w:space="0" w:color="auto"/>
                      </w:divBdr>
                      <w:divsChild>
                        <w:div w:id="2123457312">
                          <w:marLeft w:val="0"/>
                          <w:marRight w:val="0"/>
                          <w:marTop w:val="0"/>
                          <w:marBottom w:val="0"/>
                          <w:divBdr>
                            <w:top w:val="none" w:sz="0" w:space="0" w:color="auto"/>
                            <w:left w:val="none" w:sz="0" w:space="0" w:color="auto"/>
                            <w:bottom w:val="none" w:sz="0" w:space="0" w:color="auto"/>
                            <w:right w:val="none" w:sz="0" w:space="0" w:color="auto"/>
                          </w:divBdr>
                        </w:div>
                      </w:divsChild>
                    </w:div>
                    <w:div w:id="1768698450">
                      <w:marLeft w:val="0"/>
                      <w:marRight w:val="0"/>
                      <w:marTop w:val="0"/>
                      <w:marBottom w:val="0"/>
                      <w:divBdr>
                        <w:top w:val="none" w:sz="0" w:space="0" w:color="auto"/>
                        <w:left w:val="none" w:sz="0" w:space="0" w:color="auto"/>
                        <w:bottom w:val="none" w:sz="0" w:space="0" w:color="auto"/>
                        <w:right w:val="none" w:sz="0" w:space="0" w:color="auto"/>
                      </w:divBdr>
                      <w:divsChild>
                        <w:div w:id="18991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1506">
                  <w:marLeft w:val="0"/>
                  <w:marRight w:val="0"/>
                  <w:marTop w:val="120"/>
                  <w:marBottom w:val="0"/>
                  <w:divBdr>
                    <w:top w:val="none" w:sz="0" w:space="0" w:color="auto"/>
                    <w:left w:val="none" w:sz="0" w:space="0" w:color="auto"/>
                    <w:bottom w:val="none" w:sz="0" w:space="0" w:color="auto"/>
                    <w:right w:val="none" w:sz="0" w:space="0" w:color="auto"/>
                  </w:divBdr>
                </w:div>
                <w:div w:id="368531847">
                  <w:marLeft w:val="0"/>
                  <w:marRight w:val="0"/>
                  <w:marTop w:val="0"/>
                  <w:marBottom w:val="0"/>
                  <w:divBdr>
                    <w:top w:val="none" w:sz="0" w:space="0" w:color="auto"/>
                    <w:left w:val="none" w:sz="0" w:space="0" w:color="auto"/>
                    <w:bottom w:val="none" w:sz="0" w:space="0" w:color="auto"/>
                    <w:right w:val="none" w:sz="0" w:space="0" w:color="auto"/>
                  </w:divBdr>
                </w:div>
                <w:div w:id="653603780">
                  <w:marLeft w:val="0"/>
                  <w:marRight w:val="0"/>
                  <w:marTop w:val="0"/>
                  <w:marBottom w:val="0"/>
                  <w:divBdr>
                    <w:top w:val="none" w:sz="0" w:space="0" w:color="auto"/>
                    <w:left w:val="none" w:sz="0" w:space="0" w:color="auto"/>
                    <w:bottom w:val="none" w:sz="0" w:space="0" w:color="auto"/>
                    <w:right w:val="none" w:sz="0" w:space="0" w:color="auto"/>
                  </w:divBdr>
                </w:div>
                <w:div w:id="988901721">
                  <w:marLeft w:val="0"/>
                  <w:marRight w:val="0"/>
                  <w:marTop w:val="0"/>
                  <w:marBottom w:val="150"/>
                  <w:divBdr>
                    <w:top w:val="none" w:sz="0" w:space="0" w:color="auto"/>
                    <w:left w:val="none" w:sz="0" w:space="0" w:color="auto"/>
                    <w:bottom w:val="none" w:sz="0" w:space="0" w:color="auto"/>
                    <w:right w:val="none" w:sz="0" w:space="0" w:color="auto"/>
                  </w:divBdr>
                </w:div>
                <w:div w:id="1032420844">
                  <w:marLeft w:val="0"/>
                  <w:marRight w:val="0"/>
                  <w:marTop w:val="0"/>
                  <w:marBottom w:val="150"/>
                  <w:divBdr>
                    <w:top w:val="none" w:sz="0" w:space="0" w:color="auto"/>
                    <w:left w:val="none" w:sz="0" w:space="0" w:color="auto"/>
                    <w:bottom w:val="none" w:sz="0" w:space="0" w:color="auto"/>
                    <w:right w:val="none" w:sz="0" w:space="0" w:color="auto"/>
                  </w:divBdr>
                </w:div>
                <w:div w:id="1215266614">
                  <w:marLeft w:val="0"/>
                  <w:marRight w:val="0"/>
                  <w:marTop w:val="0"/>
                  <w:marBottom w:val="0"/>
                  <w:divBdr>
                    <w:top w:val="none" w:sz="0" w:space="0" w:color="auto"/>
                    <w:left w:val="none" w:sz="0" w:space="0" w:color="auto"/>
                    <w:bottom w:val="none" w:sz="0" w:space="0" w:color="auto"/>
                    <w:right w:val="none" w:sz="0" w:space="0" w:color="auto"/>
                  </w:divBdr>
                </w:div>
                <w:div w:id="1303071690">
                  <w:marLeft w:val="0"/>
                  <w:marRight w:val="0"/>
                  <w:marTop w:val="0"/>
                  <w:marBottom w:val="0"/>
                  <w:divBdr>
                    <w:top w:val="none" w:sz="0" w:space="0" w:color="auto"/>
                    <w:left w:val="none" w:sz="0" w:space="0" w:color="auto"/>
                    <w:bottom w:val="none" w:sz="0" w:space="0" w:color="auto"/>
                    <w:right w:val="none" w:sz="0" w:space="0" w:color="auto"/>
                  </w:divBdr>
                </w:div>
                <w:div w:id="1564367673">
                  <w:marLeft w:val="0"/>
                  <w:marRight w:val="0"/>
                  <w:marTop w:val="0"/>
                  <w:marBottom w:val="0"/>
                  <w:divBdr>
                    <w:top w:val="none" w:sz="0" w:space="0" w:color="auto"/>
                    <w:left w:val="none" w:sz="0" w:space="0" w:color="auto"/>
                    <w:bottom w:val="none" w:sz="0" w:space="0" w:color="auto"/>
                    <w:right w:val="none" w:sz="0" w:space="0" w:color="auto"/>
                  </w:divBdr>
                </w:div>
                <w:div w:id="1595699887">
                  <w:marLeft w:val="0"/>
                  <w:marRight w:val="0"/>
                  <w:marTop w:val="0"/>
                  <w:marBottom w:val="0"/>
                  <w:divBdr>
                    <w:top w:val="none" w:sz="0" w:space="0" w:color="auto"/>
                    <w:left w:val="none" w:sz="0" w:space="0" w:color="auto"/>
                    <w:bottom w:val="none" w:sz="0" w:space="0" w:color="auto"/>
                    <w:right w:val="none" w:sz="0" w:space="0" w:color="auto"/>
                  </w:divBdr>
                </w:div>
                <w:div w:id="19054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72209">
      <w:bodyDiv w:val="1"/>
      <w:marLeft w:val="0"/>
      <w:marRight w:val="0"/>
      <w:marTop w:val="0"/>
      <w:marBottom w:val="0"/>
      <w:divBdr>
        <w:top w:val="none" w:sz="0" w:space="0" w:color="auto"/>
        <w:left w:val="none" w:sz="0" w:space="0" w:color="auto"/>
        <w:bottom w:val="none" w:sz="0" w:space="0" w:color="auto"/>
        <w:right w:val="none" w:sz="0" w:space="0" w:color="auto"/>
      </w:divBdr>
    </w:div>
    <w:div w:id="1060908666">
      <w:bodyDiv w:val="1"/>
      <w:marLeft w:val="0"/>
      <w:marRight w:val="0"/>
      <w:marTop w:val="0"/>
      <w:marBottom w:val="0"/>
      <w:divBdr>
        <w:top w:val="none" w:sz="0" w:space="0" w:color="auto"/>
        <w:left w:val="none" w:sz="0" w:space="0" w:color="auto"/>
        <w:bottom w:val="none" w:sz="0" w:space="0" w:color="auto"/>
        <w:right w:val="none" w:sz="0" w:space="0" w:color="auto"/>
      </w:divBdr>
      <w:divsChild>
        <w:div w:id="1102411885">
          <w:marLeft w:val="0"/>
          <w:marRight w:val="0"/>
          <w:marTop w:val="0"/>
          <w:marBottom w:val="75"/>
          <w:divBdr>
            <w:top w:val="none" w:sz="0" w:space="0" w:color="auto"/>
            <w:left w:val="none" w:sz="0" w:space="0" w:color="auto"/>
            <w:bottom w:val="none" w:sz="0" w:space="0" w:color="auto"/>
            <w:right w:val="none" w:sz="0" w:space="0" w:color="auto"/>
          </w:divBdr>
        </w:div>
      </w:divsChild>
    </w:div>
    <w:div w:id="1118990228">
      <w:bodyDiv w:val="1"/>
      <w:marLeft w:val="0"/>
      <w:marRight w:val="0"/>
      <w:marTop w:val="0"/>
      <w:marBottom w:val="0"/>
      <w:divBdr>
        <w:top w:val="none" w:sz="0" w:space="0" w:color="auto"/>
        <w:left w:val="none" w:sz="0" w:space="0" w:color="auto"/>
        <w:bottom w:val="none" w:sz="0" w:space="0" w:color="auto"/>
        <w:right w:val="none" w:sz="0" w:space="0" w:color="auto"/>
      </w:divBdr>
    </w:div>
    <w:div w:id="1148012774">
      <w:bodyDiv w:val="1"/>
      <w:marLeft w:val="0"/>
      <w:marRight w:val="0"/>
      <w:marTop w:val="0"/>
      <w:marBottom w:val="0"/>
      <w:divBdr>
        <w:top w:val="none" w:sz="0" w:space="0" w:color="auto"/>
        <w:left w:val="none" w:sz="0" w:space="0" w:color="auto"/>
        <w:bottom w:val="none" w:sz="0" w:space="0" w:color="auto"/>
        <w:right w:val="none" w:sz="0" w:space="0" w:color="auto"/>
      </w:divBdr>
    </w:div>
    <w:div w:id="1300187375">
      <w:bodyDiv w:val="1"/>
      <w:marLeft w:val="0"/>
      <w:marRight w:val="0"/>
      <w:marTop w:val="0"/>
      <w:marBottom w:val="0"/>
      <w:divBdr>
        <w:top w:val="none" w:sz="0" w:space="0" w:color="auto"/>
        <w:left w:val="none" w:sz="0" w:space="0" w:color="auto"/>
        <w:bottom w:val="none" w:sz="0" w:space="0" w:color="auto"/>
        <w:right w:val="none" w:sz="0" w:space="0" w:color="auto"/>
      </w:divBdr>
    </w:div>
    <w:div w:id="1354920155">
      <w:bodyDiv w:val="1"/>
      <w:marLeft w:val="0"/>
      <w:marRight w:val="0"/>
      <w:marTop w:val="0"/>
      <w:marBottom w:val="0"/>
      <w:divBdr>
        <w:top w:val="none" w:sz="0" w:space="0" w:color="auto"/>
        <w:left w:val="none" w:sz="0" w:space="0" w:color="auto"/>
        <w:bottom w:val="none" w:sz="0" w:space="0" w:color="auto"/>
        <w:right w:val="none" w:sz="0" w:space="0" w:color="auto"/>
      </w:divBdr>
      <w:divsChild>
        <w:div w:id="1448155520">
          <w:marLeft w:val="0"/>
          <w:marRight w:val="0"/>
          <w:marTop w:val="0"/>
          <w:marBottom w:val="0"/>
          <w:divBdr>
            <w:top w:val="none" w:sz="0" w:space="0" w:color="auto"/>
            <w:left w:val="none" w:sz="0" w:space="0" w:color="auto"/>
            <w:bottom w:val="none" w:sz="0" w:space="0" w:color="auto"/>
            <w:right w:val="none" w:sz="0" w:space="0" w:color="auto"/>
          </w:divBdr>
          <w:divsChild>
            <w:div w:id="576790529">
              <w:marLeft w:val="0"/>
              <w:marRight w:val="0"/>
              <w:marTop w:val="0"/>
              <w:marBottom w:val="0"/>
              <w:divBdr>
                <w:top w:val="none" w:sz="0" w:space="0" w:color="auto"/>
                <w:left w:val="none" w:sz="0" w:space="0" w:color="auto"/>
                <w:bottom w:val="none" w:sz="0" w:space="0" w:color="auto"/>
                <w:right w:val="none" w:sz="0" w:space="0" w:color="auto"/>
              </w:divBdr>
              <w:divsChild>
                <w:div w:id="1184124694">
                  <w:marLeft w:val="0"/>
                  <w:marRight w:val="0"/>
                  <w:marTop w:val="0"/>
                  <w:marBottom w:val="0"/>
                  <w:divBdr>
                    <w:top w:val="none" w:sz="0" w:space="0" w:color="auto"/>
                    <w:left w:val="none" w:sz="0" w:space="0" w:color="auto"/>
                    <w:bottom w:val="none" w:sz="0" w:space="0" w:color="auto"/>
                    <w:right w:val="none" w:sz="0" w:space="0" w:color="auto"/>
                  </w:divBdr>
                  <w:divsChild>
                    <w:div w:id="54358029">
                      <w:marLeft w:val="0"/>
                      <w:marRight w:val="0"/>
                      <w:marTop w:val="0"/>
                      <w:marBottom w:val="0"/>
                      <w:divBdr>
                        <w:top w:val="none" w:sz="0" w:space="0" w:color="auto"/>
                        <w:left w:val="none" w:sz="0" w:space="0" w:color="auto"/>
                        <w:bottom w:val="none" w:sz="0" w:space="0" w:color="auto"/>
                        <w:right w:val="none" w:sz="0" w:space="0" w:color="auto"/>
                      </w:divBdr>
                      <w:divsChild>
                        <w:div w:id="1626620593">
                          <w:marLeft w:val="0"/>
                          <w:marRight w:val="0"/>
                          <w:marTop w:val="0"/>
                          <w:marBottom w:val="0"/>
                          <w:divBdr>
                            <w:top w:val="none" w:sz="0" w:space="0" w:color="auto"/>
                            <w:left w:val="none" w:sz="0" w:space="0" w:color="auto"/>
                            <w:bottom w:val="none" w:sz="0" w:space="0" w:color="auto"/>
                            <w:right w:val="none" w:sz="0" w:space="0" w:color="auto"/>
                          </w:divBdr>
                          <w:divsChild>
                            <w:div w:id="582883128">
                              <w:marLeft w:val="0"/>
                              <w:marRight w:val="0"/>
                              <w:marTop w:val="0"/>
                              <w:marBottom w:val="0"/>
                              <w:divBdr>
                                <w:top w:val="none" w:sz="0" w:space="0" w:color="auto"/>
                                <w:left w:val="none" w:sz="0" w:space="0" w:color="auto"/>
                                <w:bottom w:val="none" w:sz="0" w:space="0" w:color="auto"/>
                                <w:right w:val="none" w:sz="0" w:space="0" w:color="auto"/>
                              </w:divBdr>
                            </w:div>
                            <w:div w:id="1350567332">
                              <w:marLeft w:val="0"/>
                              <w:marRight w:val="0"/>
                              <w:marTop w:val="0"/>
                              <w:marBottom w:val="0"/>
                              <w:divBdr>
                                <w:top w:val="none" w:sz="0" w:space="0" w:color="auto"/>
                                <w:left w:val="none" w:sz="0" w:space="0" w:color="auto"/>
                                <w:bottom w:val="none" w:sz="0" w:space="0" w:color="auto"/>
                                <w:right w:val="none" w:sz="0" w:space="0" w:color="auto"/>
                              </w:divBdr>
                            </w:div>
                          </w:divsChild>
                        </w:div>
                        <w:div w:id="57829287">
                          <w:marLeft w:val="0"/>
                          <w:marRight w:val="0"/>
                          <w:marTop w:val="0"/>
                          <w:marBottom w:val="0"/>
                          <w:divBdr>
                            <w:top w:val="none" w:sz="0" w:space="0" w:color="auto"/>
                            <w:left w:val="none" w:sz="0" w:space="0" w:color="auto"/>
                            <w:bottom w:val="none" w:sz="0" w:space="0" w:color="auto"/>
                            <w:right w:val="none" w:sz="0" w:space="0" w:color="auto"/>
                          </w:divBdr>
                          <w:divsChild>
                            <w:div w:id="300962630">
                              <w:marLeft w:val="0"/>
                              <w:marRight w:val="0"/>
                              <w:marTop w:val="0"/>
                              <w:marBottom w:val="0"/>
                              <w:divBdr>
                                <w:top w:val="none" w:sz="0" w:space="0" w:color="auto"/>
                                <w:left w:val="none" w:sz="0" w:space="0" w:color="auto"/>
                                <w:bottom w:val="none" w:sz="0" w:space="0" w:color="auto"/>
                                <w:right w:val="none" w:sz="0" w:space="0" w:color="auto"/>
                              </w:divBdr>
                            </w:div>
                            <w:div w:id="1377199765">
                              <w:marLeft w:val="0"/>
                              <w:marRight w:val="0"/>
                              <w:marTop w:val="0"/>
                              <w:marBottom w:val="0"/>
                              <w:divBdr>
                                <w:top w:val="none" w:sz="0" w:space="0" w:color="auto"/>
                                <w:left w:val="none" w:sz="0" w:space="0" w:color="auto"/>
                                <w:bottom w:val="none" w:sz="0" w:space="0" w:color="auto"/>
                                <w:right w:val="none" w:sz="0" w:space="0" w:color="auto"/>
                              </w:divBdr>
                            </w:div>
                          </w:divsChild>
                        </w:div>
                        <w:div w:id="1285885519">
                          <w:marLeft w:val="0"/>
                          <w:marRight w:val="0"/>
                          <w:marTop w:val="0"/>
                          <w:marBottom w:val="0"/>
                          <w:divBdr>
                            <w:top w:val="none" w:sz="0" w:space="0" w:color="auto"/>
                            <w:left w:val="none" w:sz="0" w:space="0" w:color="auto"/>
                            <w:bottom w:val="none" w:sz="0" w:space="0" w:color="auto"/>
                            <w:right w:val="none" w:sz="0" w:space="0" w:color="auto"/>
                          </w:divBdr>
                          <w:divsChild>
                            <w:div w:id="402068205">
                              <w:marLeft w:val="0"/>
                              <w:marRight w:val="0"/>
                              <w:marTop w:val="0"/>
                              <w:marBottom w:val="0"/>
                              <w:divBdr>
                                <w:top w:val="none" w:sz="0" w:space="0" w:color="auto"/>
                                <w:left w:val="none" w:sz="0" w:space="0" w:color="auto"/>
                                <w:bottom w:val="none" w:sz="0" w:space="0" w:color="auto"/>
                                <w:right w:val="none" w:sz="0" w:space="0" w:color="auto"/>
                              </w:divBdr>
                            </w:div>
                            <w:div w:id="507671362">
                              <w:marLeft w:val="0"/>
                              <w:marRight w:val="0"/>
                              <w:marTop w:val="0"/>
                              <w:marBottom w:val="0"/>
                              <w:divBdr>
                                <w:top w:val="none" w:sz="0" w:space="0" w:color="auto"/>
                                <w:left w:val="none" w:sz="0" w:space="0" w:color="auto"/>
                                <w:bottom w:val="none" w:sz="0" w:space="0" w:color="auto"/>
                                <w:right w:val="none" w:sz="0" w:space="0" w:color="auto"/>
                              </w:divBdr>
                            </w:div>
                          </w:divsChild>
                        </w:div>
                        <w:div w:id="837427535">
                          <w:marLeft w:val="0"/>
                          <w:marRight w:val="0"/>
                          <w:marTop w:val="0"/>
                          <w:marBottom w:val="0"/>
                          <w:divBdr>
                            <w:top w:val="none" w:sz="0" w:space="0" w:color="auto"/>
                            <w:left w:val="none" w:sz="0" w:space="0" w:color="auto"/>
                            <w:bottom w:val="none" w:sz="0" w:space="0" w:color="auto"/>
                            <w:right w:val="none" w:sz="0" w:space="0" w:color="auto"/>
                          </w:divBdr>
                          <w:divsChild>
                            <w:div w:id="1848130673">
                              <w:marLeft w:val="0"/>
                              <w:marRight w:val="0"/>
                              <w:marTop w:val="0"/>
                              <w:marBottom w:val="0"/>
                              <w:divBdr>
                                <w:top w:val="none" w:sz="0" w:space="0" w:color="auto"/>
                                <w:left w:val="none" w:sz="0" w:space="0" w:color="auto"/>
                                <w:bottom w:val="none" w:sz="0" w:space="0" w:color="auto"/>
                                <w:right w:val="none" w:sz="0" w:space="0" w:color="auto"/>
                              </w:divBdr>
                            </w:div>
                            <w:div w:id="1406490872">
                              <w:marLeft w:val="0"/>
                              <w:marRight w:val="0"/>
                              <w:marTop w:val="0"/>
                              <w:marBottom w:val="0"/>
                              <w:divBdr>
                                <w:top w:val="none" w:sz="0" w:space="0" w:color="auto"/>
                                <w:left w:val="none" w:sz="0" w:space="0" w:color="auto"/>
                                <w:bottom w:val="none" w:sz="0" w:space="0" w:color="auto"/>
                                <w:right w:val="none" w:sz="0" w:space="0" w:color="auto"/>
                              </w:divBdr>
                            </w:div>
                          </w:divsChild>
                        </w:div>
                        <w:div w:id="1624456653">
                          <w:marLeft w:val="0"/>
                          <w:marRight w:val="0"/>
                          <w:marTop w:val="0"/>
                          <w:marBottom w:val="0"/>
                          <w:divBdr>
                            <w:top w:val="none" w:sz="0" w:space="0" w:color="auto"/>
                            <w:left w:val="none" w:sz="0" w:space="0" w:color="auto"/>
                            <w:bottom w:val="none" w:sz="0" w:space="0" w:color="auto"/>
                            <w:right w:val="none" w:sz="0" w:space="0" w:color="auto"/>
                          </w:divBdr>
                          <w:divsChild>
                            <w:div w:id="1882787815">
                              <w:marLeft w:val="0"/>
                              <w:marRight w:val="0"/>
                              <w:marTop w:val="0"/>
                              <w:marBottom w:val="0"/>
                              <w:divBdr>
                                <w:top w:val="none" w:sz="0" w:space="0" w:color="auto"/>
                                <w:left w:val="none" w:sz="0" w:space="0" w:color="auto"/>
                                <w:bottom w:val="none" w:sz="0" w:space="0" w:color="auto"/>
                                <w:right w:val="none" w:sz="0" w:space="0" w:color="auto"/>
                              </w:divBdr>
                            </w:div>
                            <w:div w:id="767694962">
                              <w:marLeft w:val="0"/>
                              <w:marRight w:val="0"/>
                              <w:marTop w:val="0"/>
                              <w:marBottom w:val="0"/>
                              <w:divBdr>
                                <w:top w:val="none" w:sz="0" w:space="0" w:color="auto"/>
                                <w:left w:val="none" w:sz="0" w:space="0" w:color="auto"/>
                                <w:bottom w:val="none" w:sz="0" w:space="0" w:color="auto"/>
                                <w:right w:val="none" w:sz="0" w:space="0" w:color="auto"/>
                              </w:divBdr>
                            </w:div>
                          </w:divsChild>
                        </w:div>
                        <w:div w:id="860508576">
                          <w:marLeft w:val="0"/>
                          <w:marRight w:val="0"/>
                          <w:marTop w:val="0"/>
                          <w:marBottom w:val="0"/>
                          <w:divBdr>
                            <w:top w:val="none" w:sz="0" w:space="0" w:color="auto"/>
                            <w:left w:val="none" w:sz="0" w:space="0" w:color="auto"/>
                            <w:bottom w:val="none" w:sz="0" w:space="0" w:color="auto"/>
                            <w:right w:val="none" w:sz="0" w:space="0" w:color="auto"/>
                          </w:divBdr>
                          <w:divsChild>
                            <w:div w:id="125507457">
                              <w:marLeft w:val="0"/>
                              <w:marRight w:val="0"/>
                              <w:marTop w:val="0"/>
                              <w:marBottom w:val="0"/>
                              <w:divBdr>
                                <w:top w:val="none" w:sz="0" w:space="0" w:color="auto"/>
                                <w:left w:val="none" w:sz="0" w:space="0" w:color="auto"/>
                                <w:bottom w:val="none" w:sz="0" w:space="0" w:color="auto"/>
                                <w:right w:val="none" w:sz="0" w:space="0" w:color="auto"/>
                              </w:divBdr>
                            </w:div>
                            <w:div w:id="13027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28893">
              <w:marLeft w:val="0"/>
              <w:marRight w:val="0"/>
              <w:marTop w:val="0"/>
              <w:marBottom w:val="0"/>
              <w:divBdr>
                <w:top w:val="none" w:sz="0" w:space="0" w:color="auto"/>
                <w:left w:val="none" w:sz="0" w:space="0" w:color="auto"/>
                <w:bottom w:val="none" w:sz="0" w:space="0" w:color="auto"/>
                <w:right w:val="none" w:sz="0" w:space="0" w:color="auto"/>
              </w:divBdr>
            </w:div>
            <w:div w:id="1257637061">
              <w:marLeft w:val="0"/>
              <w:marRight w:val="0"/>
              <w:marTop w:val="0"/>
              <w:marBottom w:val="0"/>
              <w:divBdr>
                <w:top w:val="none" w:sz="0" w:space="0" w:color="auto"/>
                <w:left w:val="none" w:sz="0" w:space="0" w:color="auto"/>
                <w:bottom w:val="none" w:sz="0" w:space="0" w:color="auto"/>
                <w:right w:val="none" w:sz="0" w:space="0" w:color="auto"/>
              </w:divBdr>
              <w:divsChild>
                <w:div w:id="528109055">
                  <w:marLeft w:val="0"/>
                  <w:marRight w:val="0"/>
                  <w:marTop w:val="0"/>
                  <w:marBottom w:val="0"/>
                  <w:divBdr>
                    <w:top w:val="none" w:sz="0" w:space="0" w:color="auto"/>
                    <w:left w:val="none" w:sz="0" w:space="0" w:color="auto"/>
                    <w:bottom w:val="none" w:sz="0" w:space="0" w:color="auto"/>
                    <w:right w:val="none" w:sz="0" w:space="0" w:color="auto"/>
                  </w:divBdr>
                </w:div>
              </w:divsChild>
            </w:div>
            <w:div w:id="32317714">
              <w:marLeft w:val="0"/>
              <w:marRight w:val="0"/>
              <w:marTop w:val="0"/>
              <w:marBottom w:val="0"/>
              <w:divBdr>
                <w:top w:val="none" w:sz="0" w:space="0" w:color="auto"/>
                <w:left w:val="none" w:sz="0" w:space="0" w:color="auto"/>
                <w:bottom w:val="none" w:sz="0" w:space="0" w:color="auto"/>
                <w:right w:val="none" w:sz="0" w:space="0" w:color="auto"/>
              </w:divBdr>
            </w:div>
            <w:div w:id="1307974778">
              <w:marLeft w:val="0"/>
              <w:marRight w:val="0"/>
              <w:marTop w:val="0"/>
              <w:marBottom w:val="0"/>
              <w:divBdr>
                <w:top w:val="none" w:sz="0" w:space="0" w:color="auto"/>
                <w:left w:val="none" w:sz="0" w:space="0" w:color="auto"/>
                <w:bottom w:val="none" w:sz="0" w:space="0" w:color="auto"/>
                <w:right w:val="none" w:sz="0" w:space="0" w:color="auto"/>
              </w:divBdr>
              <w:divsChild>
                <w:div w:id="856237198">
                  <w:marLeft w:val="0"/>
                  <w:marRight w:val="0"/>
                  <w:marTop w:val="0"/>
                  <w:marBottom w:val="0"/>
                  <w:divBdr>
                    <w:top w:val="none" w:sz="0" w:space="0" w:color="auto"/>
                    <w:left w:val="none" w:sz="0" w:space="0" w:color="auto"/>
                    <w:bottom w:val="none" w:sz="0" w:space="0" w:color="auto"/>
                    <w:right w:val="none" w:sz="0" w:space="0" w:color="auto"/>
                  </w:divBdr>
                </w:div>
                <w:div w:id="1737587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87882">
              <w:marLeft w:val="0"/>
              <w:marRight w:val="0"/>
              <w:marTop w:val="0"/>
              <w:marBottom w:val="0"/>
              <w:divBdr>
                <w:top w:val="none" w:sz="0" w:space="0" w:color="auto"/>
                <w:left w:val="none" w:sz="0" w:space="0" w:color="auto"/>
                <w:bottom w:val="none" w:sz="0" w:space="0" w:color="auto"/>
                <w:right w:val="none" w:sz="0" w:space="0" w:color="auto"/>
              </w:divBdr>
              <w:divsChild>
                <w:div w:id="1215042264">
                  <w:marLeft w:val="0"/>
                  <w:marRight w:val="0"/>
                  <w:marTop w:val="0"/>
                  <w:marBottom w:val="0"/>
                  <w:divBdr>
                    <w:top w:val="none" w:sz="0" w:space="0" w:color="auto"/>
                    <w:left w:val="none" w:sz="0" w:space="0" w:color="auto"/>
                    <w:bottom w:val="none" w:sz="0" w:space="0" w:color="auto"/>
                    <w:right w:val="none" w:sz="0" w:space="0" w:color="auto"/>
                  </w:divBdr>
                </w:div>
              </w:divsChild>
            </w:div>
            <w:div w:id="1079710467">
              <w:marLeft w:val="0"/>
              <w:marRight w:val="0"/>
              <w:marTop w:val="0"/>
              <w:marBottom w:val="0"/>
              <w:divBdr>
                <w:top w:val="none" w:sz="0" w:space="0" w:color="auto"/>
                <w:left w:val="none" w:sz="0" w:space="0" w:color="auto"/>
                <w:bottom w:val="none" w:sz="0" w:space="0" w:color="auto"/>
                <w:right w:val="none" w:sz="0" w:space="0" w:color="auto"/>
              </w:divBdr>
            </w:div>
            <w:div w:id="1842966171">
              <w:marLeft w:val="0"/>
              <w:marRight w:val="0"/>
              <w:marTop w:val="0"/>
              <w:marBottom w:val="0"/>
              <w:divBdr>
                <w:top w:val="none" w:sz="0" w:space="0" w:color="auto"/>
                <w:left w:val="none" w:sz="0" w:space="0" w:color="auto"/>
                <w:bottom w:val="none" w:sz="0" w:space="0" w:color="auto"/>
                <w:right w:val="none" w:sz="0" w:space="0" w:color="auto"/>
              </w:divBdr>
              <w:divsChild>
                <w:div w:id="3619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960126">
      <w:bodyDiv w:val="1"/>
      <w:marLeft w:val="0"/>
      <w:marRight w:val="0"/>
      <w:marTop w:val="0"/>
      <w:marBottom w:val="0"/>
      <w:divBdr>
        <w:top w:val="none" w:sz="0" w:space="0" w:color="auto"/>
        <w:left w:val="none" w:sz="0" w:space="0" w:color="auto"/>
        <w:bottom w:val="none" w:sz="0" w:space="0" w:color="auto"/>
        <w:right w:val="none" w:sz="0" w:space="0" w:color="auto"/>
      </w:divBdr>
    </w:div>
    <w:div w:id="1412124235">
      <w:bodyDiv w:val="1"/>
      <w:marLeft w:val="0"/>
      <w:marRight w:val="0"/>
      <w:marTop w:val="0"/>
      <w:marBottom w:val="0"/>
      <w:divBdr>
        <w:top w:val="none" w:sz="0" w:space="0" w:color="auto"/>
        <w:left w:val="none" w:sz="0" w:space="0" w:color="auto"/>
        <w:bottom w:val="none" w:sz="0" w:space="0" w:color="auto"/>
        <w:right w:val="none" w:sz="0" w:space="0" w:color="auto"/>
      </w:divBdr>
    </w:div>
    <w:div w:id="1602375899">
      <w:bodyDiv w:val="1"/>
      <w:marLeft w:val="0"/>
      <w:marRight w:val="0"/>
      <w:marTop w:val="0"/>
      <w:marBottom w:val="0"/>
      <w:divBdr>
        <w:top w:val="none" w:sz="0" w:space="0" w:color="auto"/>
        <w:left w:val="none" w:sz="0" w:space="0" w:color="auto"/>
        <w:bottom w:val="none" w:sz="0" w:space="0" w:color="auto"/>
        <w:right w:val="none" w:sz="0" w:space="0" w:color="auto"/>
      </w:divBdr>
      <w:divsChild>
        <w:div w:id="250242828">
          <w:marLeft w:val="0"/>
          <w:marRight w:val="0"/>
          <w:marTop w:val="0"/>
          <w:marBottom w:val="0"/>
          <w:divBdr>
            <w:top w:val="none" w:sz="0" w:space="0" w:color="auto"/>
            <w:left w:val="none" w:sz="0" w:space="0" w:color="auto"/>
            <w:bottom w:val="none" w:sz="0" w:space="0" w:color="auto"/>
            <w:right w:val="none" w:sz="0" w:space="0" w:color="auto"/>
          </w:divBdr>
        </w:div>
      </w:divsChild>
    </w:div>
    <w:div w:id="1679195401">
      <w:bodyDiv w:val="1"/>
      <w:marLeft w:val="0"/>
      <w:marRight w:val="0"/>
      <w:marTop w:val="0"/>
      <w:marBottom w:val="0"/>
      <w:divBdr>
        <w:top w:val="none" w:sz="0" w:space="0" w:color="auto"/>
        <w:left w:val="none" w:sz="0" w:space="0" w:color="auto"/>
        <w:bottom w:val="none" w:sz="0" w:space="0" w:color="auto"/>
        <w:right w:val="none" w:sz="0" w:space="0" w:color="auto"/>
      </w:divBdr>
    </w:div>
    <w:div w:id="169476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ND%20Tmplate%20for%20new%20system\dmg-2023-11-19_07-06pm\1650578-Blank_Letter-size_5e_Word_Template_1.1.dotx" TargetMode="External"/></Relationships>
</file>

<file path=word/theme/theme1.xml><?xml version="1.0" encoding="utf-8"?>
<a:theme xmlns:a="http://schemas.openxmlformats.org/drawingml/2006/main" name="Office Theme">
  <a:themeElements>
    <a:clrScheme name="5E">
      <a:dk1>
        <a:sysClr val="windowText" lastClr="000000"/>
      </a:dk1>
      <a:lt1>
        <a:sysClr val="window" lastClr="FFFFFF"/>
      </a:lt1>
      <a:dk2>
        <a:srgbClr val="1F497D"/>
      </a:dk2>
      <a:lt2>
        <a:srgbClr val="EEECE1"/>
      </a:lt2>
      <a:accent1>
        <a:srgbClr val="953734"/>
      </a:accent1>
      <a:accent2>
        <a:srgbClr val="E1C275"/>
      </a:accent2>
      <a:accent3>
        <a:srgbClr val="C7CED7"/>
      </a:accent3>
      <a:accent4>
        <a:srgbClr val="A4C0BF"/>
      </a:accent4>
      <a:accent5>
        <a:srgbClr val="4BACC6"/>
      </a:accent5>
      <a:accent6>
        <a:srgbClr val="F79646"/>
      </a:accent6>
      <a:hlink>
        <a:srgbClr val="953734"/>
      </a:hlink>
      <a:folHlink>
        <a:srgbClr val="CF78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FBEBB-6508-409D-9F41-0FB2D51B7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1650578-Blank_Letter-size_5e_Word_Template_1.1.dotx</Template>
  <TotalTime>446</TotalTime>
  <Pages>14</Pages>
  <Words>4642</Words>
  <Characters>26462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Dungeon</dc:creator>
  <cp:keywords/>
  <dc:description/>
  <cp:lastModifiedBy>nicholas vanderwerff</cp:lastModifiedBy>
  <cp:revision>45</cp:revision>
  <cp:lastPrinted>2023-12-13T03:44:00Z</cp:lastPrinted>
  <dcterms:created xsi:type="dcterms:W3CDTF">2024-02-05T22:19:00Z</dcterms:created>
  <dcterms:modified xsi:type="dcterms:W3CDTF">2024-06-30T19:04:00Z</dcterms:modified>
</cp:coreProperties>
</file>